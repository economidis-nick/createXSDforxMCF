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C6012A"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18545665"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D4F03D7"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19-05-05T07:00:00Z">
        <w:r w:rsidR="00C6012A">
          <w:rPr>
            <w:noProof/>
          </w:rPr>
          <w:t>May 5, 2019</w:t>
        </w:r>
      </w:ins>
      <w:del w:id="2" w:author="nick" w:date="2019-05-04T09:25:00Z">
        <w:r w:rsidR="00725056" w:rsidDel="004F5053">
          <w:rPr>
            <w:noProof/>
          </w:rPr>
          <w:delText>May 2,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9FE2228" w14:textId="77777777" w:rsidR="00745DB6"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7723666" w:history="1">
        <w:r w:rsidR="00745DB6" w:rsidRPr="000575BF">
          <w:rPr>
            <w:rStyle w:val="Hyperlink"/>
            <w:noProof/>
            <w14:scene3d>
              <w14:camera w14:prst="orthographicFront"/>
              <w14:lightRig w14:rig="threePt" w14:dir="t">
                <w14:rot w14:lat="0" w14:lon="0" w14:rev="0"/>
              </w14:lightRig>
            </w14:scene3d>
          </w:rPr>
          <w:t>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_Toc7723666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7571099B"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7" w:history="1">
        <w:r w:rsidR="00745DB6" w:rsidRPr="000575BF">
          <w:rPr>
            <w:rStyle w:val="Hyperlink"/>
            <w:noProof/>
          </w:rPr>
          <w:t>1.1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Motivation</w:t>
        </w:r>
        <w:r w:rsidR="00745DB6">
          <w:rPr>
            <w:noProof/>
            <w:webHidden/>
          </w:rPr>
          <w:tab/>
        </w:r>
        <w:r w:rsidR="00745DB6">
          <w:rPr>
            <w:noProof/>
            <w:webHidden/>
          </w:rPr>
          <w:fldChar w:fldCharType="begin"/>
        </w:r>
        <w:r w:rsidR="00745DB6">
          <w:rPr>
            <w:noProof/>
            <w:webHidden/>
          </w:rPr>
          <w:instrText xml:space="preserve"> PAGEREF _Toc7723667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0C8A7E8A"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8" w:history="1">
        <w:r w:rsidR="00745DB6" w:rsidRPr="000575BF">
          <w:rPr>
            <w:rStyle w:val="Hyperlink"/>
            <w:noProof/>
          </w:rPr>
          <w:t>1.2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MCF at Ford</w:t>
        </w:r>
        <w:r w:rsidR="00745DB6">
          <w:rPr>
            <w:noProof/>
            <w:webHidden/>
          </w:rPr>
          <w:tab/>
        </w:r>
        <w:r w:rsidR="00745DB6">
          <w:rPr>
            <w:noProof/>
            <w:webHidden/>
          </w:rPr>
          <w:fldChar w:fldCharType="begin"/>
        </w:r>
        <w:r w:rsidR="00745DB6">
          <w:rPr>
            <w:noProof/>
            <w:webHidden/>
          </w:rPr>
          <w:instrText xml:space="preserve"> PAGEREF _Toc7723668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38253818"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9" w:history="1">
        <w:r w:rsidR="00745DB6" w:rsidRPr="000575BF">
          <w:rPr>
            <w:rStyle w:val="Hyperlink"/>
            <w:noProof/>
          </w:rPr>
          <w:t>1.3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From MCF to χMCF - The Scope of the Document</w:t>
        </w:r>
        <w:r w:rsidR="00745DB6">
          <w:rPr>
            <w:noProof/>
            <w:webHidden/>
          </w:rPr>
          <w:tab/>
        </w:r>
        <w:r w:rsidR="00745DB6">
          <w:rPr>
            <w:noProof/>
            <w:webHidden/>
          </w:rPr>
          <w:fldChar w:fldCharType="begin"/>
        </w:r>
        <w:r w:rsidR="00745DB6">
          <w:rPr>
            <w:noProof/>
            <w:webHidden/>
          </w:rPr>
          <w:instrText xml:space="preserve"> PAGEREF _Toc7723669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06E5C0E5" w14:textId="77777777" w:rsidR="00745DB6" w:rsidRDefault="00C6012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0" w:history="1">
        <w:r w:rsidR="00745DB6" w:rsidRPr="000575BF">
          <w:rPr>
            <w:rStyle w:val="Hyperlink"/>
            <w:noProof/>
            <w14:scene3d>
              <w14:camera w14:prst="orthographicFront"/>
              <w14:lightRig w14:rig="threePt" w14:dir="t">
                <w14:rot w14:lat="0" w14:lon="0" w14:rev="0"/>
              </w14:lightRig>
            </w14:scene3d>
          </w:rPr>
          <w:t>2</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Design Principles and Basic Features of χMCF</w:t>
        </w:r>
        <w:r w:rsidR="00745DB6">
          <w:rPr>
            <w:noProof/>
            <w:webHidden/>
          </w:rPr>
          <w:tab/>
        </w:r>
        <w:r w:rsidR="00745DB6">
          <w:rPr>
            <w:noProof/>
            <w:webHidden/>
          </w:rPr>
          <w:fldChar w:fldCharType="begin"/>
        </w:r>
        <w:r w:rsidR="00745DB6">
          <w:rPr>
            <w:noProof/>
            <w:webHidden/>
          </w:rPr>
          <w:instrText xml:space="preserve"> PAGEREF _Toc7723670 \h </w:instrText>
        </w:r>
        <w:r w:rsidR="00745DB6">
          <w:rPr>
            <w:noProof/>
            <w:webHidden/>
          </w:rPr>
        </w:r>
        <w:r w:rsidR="00745DB6">
          <w:rPr>
            <w:noProof/>
            <w:webHidden/>
          </w:rPr>
          <w:fldChar w:fldCharType="separate"/>
        </w:r>
        <w:r w:rsidR="00745DB6">
          <w:rPr>
            <w:noProof/>
            <w:webHidden/>
          </w:rPr>
          <w:t>19</w:t>
        </w:r>
        <w:r w:rsidR="00745DB6">
          <w:rPr>
            <w:noProof/>
            <w:webHidden/>
          </w:rPr>
          <w:fldChar w:fldCharType="end"/>
        </w:r>
      </w:hyperlink>
    </w:p>
    <w:p w14:paraId="3725D24E"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1" w:history="1">
        <w:r w:rsidR="00745DB6" w:rsidRPr="000575BF">
          <w:rPr>
            <w:rStyle w:val="Hyperlink"/>
            <w:noProof/>
          </w:rPr>
          <w:t>2.1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Design Principles</w:t>
        </w:r>
        <w:r w:rsidR="00745DB6">
          <w:rPr>
            <w:noProof/>
            <w:webHidden/>
          </w:rPr>
          <w:tab/>
        </w:r>
        <w:r w:rsidR="00745DB6">
          <w:rPr>
            <w:noProof/>
            <w:webHidden/>
          </w:rPr>
          <w:fldChar w:fldCharType="begin"/>
        </w:r>
        <w:r w:rsidR="00745DB6">
          <w:rPr>
            <w:noProof/>
            <w:webHidden/>
          </w:rPr>
          <w:instrText xml:space="preserve"> PAGEREF _Toc7723671 \h </w:instrText>
        </w:r>
        <w:r w:rsidR="00745DB6">
          <w:rPr>
            <w:noProof/>
            <w:webHidden/>
          </w:rPr>
        </w:r>
        <w:r w:rsidR="00745DB6">
          <w:rPr>
            <w:noProof/>
            <w:webHidden/>
          </w:rPr>
          <w:fldChar w:fldCharType="separate"/>
        </w:r>
        <w:r w:rsidR="00745DB6">
          <w:rPr>
            <w:noProof/>
            <w:webHidden/>
          </w:rPr>
          <w:t>19</w:t>
        </w:r>
        <w:r w:rsidR="00745DB6">
          <w:rPr>
            <w:noProof/>
            <w:webHidden/>
          </w:rPr>
          <w:fldChar w:fldCharType="end"/>
        </w:r>
      </w:hyperlink>
    </w:p>
    <w:p w14:paraId="4101CE42"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2" w:history="1">
        <w:r w:rsidR="00745DB6" w:rsidRPr="000575BF">
          <w:rPr>
            <w:rStyle w:val="Hyperlink"/>
            <w:noProof/>
          </w:rPr>
          <w:t>2.2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Idealization of Joints</w:t>
        </w:r>
        <w:r w:rsidR="00745DB6">
          <w:rPr>
            <w:noProof/>
            <w:webHidden/>
          </w:rPr>
          <w:tab/>
        </w:r>
        <w:r w:rsidR="00745DB6">
          <w:rPr>
            <w:noProof/>
            <w:webHidden/>
          </w:rPr>
          <w:fldChar w:fldCharType="begin"/>
        </w:r>
        <w:r w:rsidR="00745DB6">
          <w:rPr>
            <w:noProof/>
            <w:webHidden/>
          </w:rPr>
          <w:instrText xml:space="preserve"> PAGEREF _Toc7723672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7D527E3C"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3" w:history="1">
        <w:r w:rsidR="00745DB6" w:rsidRPr="000575BF">
          <w:rPr>
            <w:rStyle w:val="Hyperlink"/>
            <w:noProof/>
          </w:rPr>
          <w:t>2.3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Reconstruction of Joints from χMCF</w:t>
        </w:r>
        <w:r w:rsidR="00745DB6">
          <w:rPr>
            <w:noProof/>
            <w:webHidden/>
          </w:rPr>
          <w:tab/>
        </w:r>
        <w:r w:rsidR="00745DB6">
          <w:rPr>
            <w:noProof/>
            <w:webHidden/>
          </w:rPr>
          <w:fldChar w:fldCharType="begin"/>
        </w:r>
        <w:r w:rsidR="00745DB6">
          <w:rPr>
            <w:noProof/>
            <w:webHidden/>
          </w:rPr>
          <w:instrText xml:space="preserve"> PAGEREF _Toc7723673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60C1AFD8"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4" w:history="1">
        <w:r w:rsidR="00745DB6" w:rsidRPr="000575BF">
          <w:rPr>
            <w:rStyle w:val="Hyperlink"/>
            <w:noProof/>
          </w:rPr>
          <w:t>2.4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Description of Topology</w:t>
        </w:r>
        <w:r w:rsidR="00745DB6">
          <w:rPr>
            <w:noProof/>
            <w:webHidden/>
          </w:rPr>
          <w:tab/>
        </w:r>
        <w:r w:rsidR="00745DB6">
          <w:rPr>
            <w:noProof/>
            <w:webHidden/>
          </w:rPr>
          <w:fldChar w:fldCharType="begin"/>
        </w:r>
        <w:r w:rsidR="00745DB6">
          <w:rPr>
            <w:noProof/>
            <w:webHidden/>
          </w:rPr>
          <w:instrText xml:space="preserve"> PAGEREF _Toc7723674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0183C89D"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5" w:history="1">
        <w:r w:rsidR="00745DB6" w:rsidRPr="000575BF">
          <w:rPr>
            <w:rStyle w:val="Hyperlink"/>
            <w:noProof/>
          </w:rPr>
          <w:t>2.5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χMCF in the Development Processes</w:t>
        </w:r>
        <w:r w:rsidR="00745DB6">
          <w:rPr>
            <w:noProof/>
            <w:webHidden/>
          </w:rPr>
          <w:tab/>
        </w:r>
        <w:r w:rsidR="00745DB6">
          <w:rPr>
            <w:noProof/>
            <w:webHidden/>
          </w:rPr>
          <w:fldChar w:fldCharType="begin"/>
        </w:r>
        <w:r w:rsidR="00745DB6">
          <w:rPr>
            <w:noProof/>
            <w:webHidden/>
          </w:rPr>
          <w:instrText xml:space="preserve"> PAGEREF _Toc7723675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37B3EC07" w14:textId="77777777" w:rsidR="00745DB6" w:rsidRDefault="00C6012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6" w:history="1">
        <w:r w:rsidR="00745DB6" w:rsidRPr="000575BF">
          <w:rPr>
            <w:rStyle w:val="Hyperlink"/>
            <w:noProof/>
            <w14:scene3d>
              <w14:camera w14:prst="orthographicFront"/>
              <w14:lightRig w14:rig="threePt" w14:dir="t">
                <w14:rot w14:lat="0" w14:lon="0" w14:rev="0"/>
              </w14:lightRig>
            </w14:scene3d>
          </w:rPr>
          <w:t>3</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Key-words of XML specification</w:t>
        </w:r>
        <w:r w:rsidR="00745DB6">
          <w:rPr>
            <w:noProof/>
            <w:webHidden/>
          </w:rPr>
          <w:tab/>
        </w:r>
        <w:r w:rsidR="00745DB6">
          <w:rPr>
            <w:noProof/>
            <w:webHidden/>
          </w:rPr>
          <w:fldChar w:fldCharType="begin"/>
        </w:r>
        <w:r w:rsidR="00745DB6">
          <w:rPr>
            <w:noProof/>
            <w:webHidden/>
          </w:rPr>
          <w:instrText xml:space="preserve"> PAGEREF _Toc7723676 \h </w:instrText>
        </w:r>
        <w:r w:rsidR="00745DB6">
          <w:rPr>
            <w:noProof/>
            <w:webHidden/>
          </w:rPr>
        </w:r>
        <w:r w:rsidR="00745DB6">
          <w:rPr>
            <w:noProof/>
            <w:webHidden/>
          </w:rPr>
          <w:fldChar w:fldCharType="separate"/>
        </w:r>
        <w:r w:rsidR="00745DB6">
          <w:rPr>
            <w:noProof/>
            <w:webHidden/>
          </w:rPr>
          <w:t>24</w:t>
        </w:r>
        <w:r w:rsidR="00745DB6">
          <w:rPr>
            <w:noProof/>
            <w:webHidden/>
          </w:rPr>
          <w:fldChar w:fldCharType="end"/>
        </w:r>
      </w:hyperlink>
    </w:p>
    <w:p w14:paraId="0C729CD8"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7" w:history="1">
        <w:r w:rsidR="00745DB6" w:rsidRPr="000575BF">
          <w:rPr>
            <w:rStyle w:val="Hyperlink"/>
            <w:noProof/>
          </w:rPr>
          <w:t>3.1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Key-words</w:t>
        </w:r>
        <w:r w:rsidR="00745DB6">
          <w:rPr>
            <w:noProof/>
            <w:webHidden/>
          </w:rPr>
          <w:tab/>
        </w:r>
        <w:r w:rsidR="00745DB6">
          <w:rPr>
            <w:noProof/>
            <w:webHidden/>
          </w:rPr>
          <w:fldChar w:fldCharType="begin"/>
        </w:r>
        <w:r w:rsidR="00745DB6">
          <w:rPr>
            <w:noProof/>
            <w:webHidden/>
          </w:rPr>
          <w:instrText xml:space="preserve"> PAGEREF _Toc7723677 \h </w:instrText>
        </w:r>
        <w:r w:rsidR="00745DB6">
          <w:rPr>
            <w:noProof/>
            <w:webHidden/>
          </w:rPr>
        </w:r>
        <w:r w:rsidR="00745DB6">
          <w:rPr>
            <w:noProof/>
            <w:webHidden/>
          </w:rPr>
          <w:fldChar w:fldCharType="separate"/>
        </w:r>
        <w:r w:rsidR="00745DB6">
          <w:rPr>
            <w:noProof/>
            <w:webHidden/>
          </w:rPr>
          <w:t>24</w:t>
        </w:r>
        <w:r w:rsidR="00745DB6">
          <w:rPr>
            <w:noProof/>
            <w:webHidden/>
          </w:rPr>
          <w:fldChar w:fldCharType="end"/>
        </w:r>
      </w:hyperlink>
    </w:p>
    <w:p w14:paraId="23F7B04F" w14:textId="77777777" w:rsidR="00745DB6" w:rsidRDefault="00C6012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8" w:history="1">
        <w:r w:rsidR="00745DB6" w:rsidRPr="000575BF">
          <w:rPr>
            <w:rStyle w:val="Hyperlink"/>
            <w:noProof/>
            <w14:scene3d>
              <w14:camera w14:prst="orthographicFront"/>
              <w14:lightRig w14:rig="threePt" w14:dir="t">
                <w14:rot w14:lat="0" w14:lon="0" w14:rev="0"/>
              </w14:lightRig>
            </w14:scene3d>
          </w:rPr>
          <w:t>4</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Parts, Properties and Assemblies</w:t>
        </w:r>
        <w:r w:rsidR="00745DB6">
          <w:rPr>
            <w:noProof/>
            <w:webHidden/>
          </w:rPr>
          <w:tab/>
        </w:r>
        <w:r w:rsidR="00745DB6">
          <w:rPr>
            <w:noProof/>
            <w:webHidden/>
          </w:rPr>
          <w:fldChar w:fldCharType="begin"/>
        </w:r>
        <w:r w:rsidR="00745DB6">
          <w:rPr>
            <w:noProof/>
            <w:webHidden/>
          </w:rPr>
          <w:instrText xml:space="preserve"> PAGEREF _Toc7723678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7033961F"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9" w:history="1">
        <w:r w:rsidR="00745DB6" w:rsidRPr="000575BF">
          <w:rPr>
            <w:rStyle w:val="Hyperlink"/>
            <w:noProof/>
          </w:rPr>
          <w:t>4.1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Parts</w:t>
        </w:r>
        <w:r w:rsidR="00745DB6">
          <w:rPr>
            <w:noProof/>
            <w:webHidden/>
          </w:rPr>
          <w:tab/>
        </w:r>
        <w:r w:rsidR="00745DB6">
          <w:rPr>
            <w:noProof/>
            <w:webHidden/>
          </w:rPr>
          <w:fldChar w:fldCharType="begin"/>
        </w:r>
        <w:r w:rsidR="00745DB6">
          <w:rPr>
            <w:noProof/>
            <w:webHidden/>
          </w:rPr>
          <w:instrText xml:space="preserve"> PAGEREF _Toc7723679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061311C9" w14:textId="77777777" w:rsidR="00745DB6" w:rsidRDefault="00C6012A">
      <w:pPr>
        <w:pStyle w:val="TOC3"/>
        <w:rPr>
          <w:rFonts w:asciiTheme="minorHAnsi" w:eastAsiaTheme="minorEastAsia" w:hAnsiTheme="minorHAnsi" w:cstheme="minorBidi"/>
          <w:noProof/>
          <w:sz w:val="22"/>
          <w:szCs w:val="22"/>
          <w:lang w:val="de-DE"/>
        </w:rPr>
      </w:pPr>
      <w:hyperlink w:anchor="_Toc7723680" w:history="1">
        <w:r w:rsidR="00745DB6" w:rsidRPr="000575BF">
          <w:rPr>
            <w:rStyle w:val="Hyperlink"/>
            <w:noProof/>
          </w:rPr>
          <w:t>4.1.1</w:t>
        </w:r>
        <w:r w:rsidR="00745DB6">
          <w:rPr>
            <w:rFonts w:asciiTheme="minorHAnsi" w:eastAsiaTheme="minorEastAsia" w:hAnsiTheme="minorHAnsi" w:cstheme="minorBidi"/>
            <w:noProof/>
            <w:sz w:val="22"/>
            <w:szCs w:val="22"/>
            <w:lang w:val="de-DE"/>
          </w:rPr>
          <w:tab/>
        </w:r>
        <w:r w:rsidR="00745DB6" w:rsidRPr="000575BF">
          <w:rPr>
            <w:rStyle w:val="Hyperlink"/>
            <w:noProof/>
          </w:rPr>
          <w:t>Part Labels</w:t>
        </w:r>
        <w:r w:rsidR="00745DB6">
          <w:rPr>
            <w:noProof/>
            <w:webHidden/>
          </w:rPr>
          <w:tab/>
        </w:r>
        <w:r w:rsidR="00745DB6">
          <w:rPr>
            <w:noProof/>
            <w:webHidden/>
          </w:rPr>
          <w:fldChar w:fldCharType="begin"/>
        </w:r>
        <w:r w:rsidR="00745DB6">
          <w:rPr>
            <w:noProof/>
            <w:webHidden/>
          </w:rPr>
          <w:instrText xml:space="preserve"> PAGEREF _Toc7723680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249DFC80"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1" w:history="1">
        <w:r w:rsidR="00745DB6" w:rsidRPr="000575BF">
          <w:rPr>
            <w:rStyle w:val="Hyperlink"/>
            <w:noProof/>
          </w:rPr>
          <w:t>4.2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Properties</w:t>
        </w:r>
        <w:r w:rsidR="00745DB6">
          <w:rPr>
            <w:noProof/>
            <w:webHidden/>
          </w:rPr>
          <w:tab/>
        </w:r>
        <w:r w:rsidR="00745DB6">
          <w:rPr>
            <w:noProof/>
            <w:webHidden/>
          </w:rPr>
          <w:fldChar w:fldCharType="begin"/>
        </w:r>
        <w:r w:rsidR="00745DB6">
          <w:rPr>
            <w:noProof/>
            <w:webHidden/>
          </w:rPr>
          <w:instrText xml:space="preserve"> PAGEREF _Toc7723681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5BEC81FB"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2" w:history="1">
        <w:r w:rsidR="00745DB6" w:rsidRPr="000575BF">
          <w:rPr>
            <w:rStyle w:val="Hyperlink"/>
            <w:noProof/>
          </w:rPr>
          <w:t>4.3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Assemblies</w:t>
        </w:r>
        <w:r w:rsidR="00745DB6">
          <w:rPr>
            <w:noProof/>
            <w:webHidden/>
          </w:rPr>
          <w:tab/>
        </w:r>
        <w:r w:rsidR="00745DB6">
          <w:rPr>
            <w:noProof/>
            <w:webHidden/>
          </w:rPr>
          <w:fldChar w:fldCharType="begin"/>
        </w:r>
        <w:r w:rsidR="00745DB6">
          <w:rPr>
            <w:noProof/>
            <w:webHidden/>
          </w:rPr>
          <w:instrText xml:space="preserve"> PAGEREF _Toc7723682 \h </w:instrText>
        </w:r>
        <w:r w:rsidR="00745DB6">
          <w:rPr>
            <w:noProof/>
            <w:webHidden/>
          </w:rPr>
        </w:r>
        <w:r w:rsidR="00745DB6">
          <w:rPr>
            <w:noProof/>
            <w:webHidden/>
          </w:rPr>
          <w:fldChar w:fldCharType="separate"/>
        </w:r>
        <w:r w:rsidR="00745DB6">
          <w:rPr>
            <w:noProof/>
            <w:webHidden/>
          </w:rPr>
          <w:t>27</w:t>
        </w:r>
        <w:r w:rsidR="00745DB6">
          <w:rPr>
            <w:noProof/>
            <w:webHidden/>
          </w:rPr>
          <w:fldChar w:fldCharType="end"/>
        </w:r>
      </w:hyperlink>
    </w:p>
    <w:p w14:paraId="1B435EF7" w14:textId="77777777" w:rsidR="00745DB6" w:rsidRDefault="00C6012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83" w:history="1">
        <w:r w:rsidR="00745DB6" w:rsidRPr="000575BF">
          <w:rPr>
            <w:rStyle w:val="Hyperlink"/>
            <w:noProof/>
            <w14:scene3d>
              <w14:camera w14:prst="orthographicFront"/>
              <w14:lightRig w14:rig="threePt" w14:dir="t">
                <w14:rot w14:lat="0" w14:lon="0" w14:rev="0"/>
              </w14:lightRig>
            </w14:scene3d>
          </w:rPr>
          <w:t>5</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File Structure of χMCF</w:t>
        </w:r>
        <w:r w:rsidR="00745DB6">
          <w:rPr>
            <w:noProof/>
            <w:webHidden/>
          </w:rPr>
          <w:tab/>
        </w:r>
        <w:r w:rsidR="00745DB6">
          <w:rPr>
            <w:noProof/>
            <w:webHidden/>
          </w:rPr>
          <w:fldChar w:fldCharType="begin"/>
        </w:r>
        <w:r w:rsidR="00745DB6">
          <w:rPr>
            <w:noProof/>
            <w:webHidden/>
          </w:rPr>
          <w:instrText xml:space="preserve"> PAGEREF _Toc7723683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029EE8F9"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4" w:history="1">
        <w:r w:rsidR="00745DB6" w:rsidRPr="000575BF">
          <w:rPr>
            <w:rStyle w:val="Hyperlink"/>
            <w:noProof/>
          </w:rPr>
          <w:t>5.1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Elements containing general information</w:t>
        </w:r>
        <w:r w:rsidR="00745DB6">
          <w:rPr>
            <w:noProof/>
            <w:webHidden/>
          </w:rPr>
          <w:tab/>
        </w:r>
        <w:r w:rsidR="00745DB6">
          <w:rPr>
            <w:noProof/>
            <w:webHidden/>
          </w:rPr>
          <w:fldChar w:fldCharType="begin"/>
        </w:r>
        <w:r w:rsidR="00745DB6">
          <w:rPr>
            <w:noProof/>
            <w:webHidden/>
          </w:rPr>
          <w:instrText xml:space="preserve"> PAGEREF _Toc7723684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255C57A0" w14:textId="77777777" w:rsidR="00745DB6" w:rsidRDefault="00C6012A">
      <w:pPr>
        <w:pStyle w:val="TOC3"/>
        <w:rPr>
          <w:rFonts w:asciiTheme="minorHAnsi" w:eastAsiaTheme="minorEastAsia" w:hAnsiTheme="minorHAnsi" w:cstheme="minorBidi"/>
          <w:noProof/>
          <w:sz w:val="22"/>
          <w:szCs w:val="22"/>
          <w:lang w:val="de-DE"/>
        </w:rPr>
      </w:pPr>
      <w:hyperlink w:anchor="_Toc7723685" w:history="1">
        <w:r w:rsidR="00745DB6" w:rsidRPr="000575BF">
          <w:rPr>
            <w:rStyle w:val="Hyperlink"/>
            <w:noProof/>
          </w:rPr>
          <w:t>5.1.1</w:t>
        </w:r>
        <w:r w:rsidR="00745DB6">
          <w:rPr>
            <w:rFonts w:asciiTheme="minorHAnsi" w:eastAsiaTheme="minorEastAsia" w:hAnsiTheme="minorHAnsi" w:cstheme="minorBidi"/>
            <w:noProof/>
            <w:sz w:val="22"/>
            <w:szCs w:val="22"/>
            <w:lang w:val="de-DE"/>
          </w:rPr>
          <w:tab/>
        </w:r>
        <w:r w:rsidR="00745DB6" w:rsidRPr="000575BF">
          <w:rPr>
            <w:rStyle w:val="Hyperlink"/>
            <w:noProof/>
          </w:rPr>
          <w:t>Date</w:t>
        </w:r>
        <w:r w:rsidR="00745DB6">
          <w:rPr>
            <w:noProof/>
            <w:webHidden/>
          </w:rPr>
          <w:tab/>
        </w:r>
        <w:r w:rsidR="00745DB6">
          <w:rPr>
            <w:noProof/>
            <w:webHidden/>
          </w:rPr>
          <w:fldChar w:fldCharType="begin"/>
        </w:r>
        <w:r w:rsidR="00745DB6">
          <w:rPr>
            <w:noProof/>
            <w:webHidden/>
          </w:rPr>
          <w:instrText xml:space="preserve"> PAGEREF _Toc7723685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629A4D52" w14:textId="77777777" w:rsidR="00745DB6" w:rsidRDefault="00C6012A">
      <w:pPr>
        <w:pStyle w:val="TOC3"/>
        <w:rPr>
          <w:rFonts w:asciiTheme="minorHAnsi" w:eastAsiaTheme="minorEastAsia" w:hAnsiTheme="minorHAnsi" w:cstheme="minorBidi"/>
          <w:noProof/>
          <w:sz w:val="22"/>
          <w:szCs w:val="22"/>
          <w:lang w:val="de-DE"/>
        </w:rPr>
      </w:pPr>
      <w:hyperlink w:anchor="_Toc7723686" w:history="1">
        <w:r w:rsidR="00745DB6" w:rsidRPr="000575BF">
          <w:rPr>
            <w:rStyle w:val="Hyperlink"/>
            <w:noProof/>
          </w:rPr>
          <w:t>5.1.2</w:t>
        </w:r>
        <w:r w:rsidR="00745DB6">
          <w:rPr>
            <w:rFonts w:asciiTheme="minorHAnsi" w:eastAsiaTheme="minorEastAsia" w:hAnsiTheme="minorHAnsi" w:cstheme="minorBidi"/>
            <w:noProof/>
            <w:sz w:val="22"/>
            <w:szCs w:val="22"/>
            <w:lang w:val="de-DE"/>
          </w:rPr>
          <w:tab/>
        </w:r>
        <w:r w:rsidR="00745DB6" w:rsidRPr="000575BF">
          <w:rPr>
            <w:rStyle w:val="Hyperlink"/>
            <w:noProof/>
          </w:rPr>
          <w:t>Version</w:t>
        </w:r>
        <w:r w:rsidR="00745DB6">
          <w:rPr>
            <w:noProof/>
            <w:webHidden/>
          </w:rPr>
          <w:tab/>
        </w:r>
        <w:r w:rsidR="00745DB6">
          <w:rPr>
            <w:noProof/>
            <w:webHidden/>
          </w:rPr>
          <w:fldChar w:fldCharType="begin"/>
        </w:r>
        <w:r w:rsidR="00745DB6">
          <w:rPr>
            <w:noProof/>
            <w:webHidden/>
          </w:rPr>
          <w:instrText xml:space="preserve"> PAGEREF _Toc7723686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54953C79" w14:textId="77777777" w:rsidR="00745DB6" w:rsidRDefault="00C6012A">
      <w:pPr>
        <w:pStyle w:val="TOC3"/>
        <w:rPr>
          <w:rFonts w:asciiTheme="minorHAnsi" w:eastAsiaTheme="minorEastAsia" w:hAnsiTheme="minorHAnsi" w:cstheme="minorBidi"/>
          <w:noProof/>
          <w:sz w:val="22"/>
          <w:szCs w:val="22"/>
          <w:lang w:val="de-DE"/>
        </w:rPr>
      </w:pPr>
      <w:hyperlink w:anchor="_Toc7723687" w:history="1">
        <w:r w:rsidR="00745DB6" w:rsidRPr="000575BF">
          <w:rPr>
            <w:rStyle w:val="Hyperlink"/>
            <w:noProof/>
          </w:rPr>
          <w:t>5.1.3</w:t>
        </w:r>
        <w:r w:rsidR="00745DB6">
          <w:rPr>
            <w:rFonts w:asciiTheme="minorHAnsi" w:eastAsiaTheme="minorEastAsia" w:hAnsiTheme="minorHAnsi" w:cstheme="minorBidi"/>
            <w:noProof/>
            <w:sz w:val="22"/>
            <w:szCs w:val="22"/>
            <w:lang w:val="de-DE"/>
          </w:rPr>
          <w:tab/>
        </w:r>
        <w:r w:rsidR="00745DB6" w:rsidRPr="000575BF">
          <w:rPr>
            <w:rStyle w:val="Hyperlink"/>
            <w:noProof/>
          </w:rPr>
          <w:t>Unit System</w:t>
        </w:r>
        <w:r w:rsidR="00745DB6">
          <w:rPr>
            <w:noProof/>
            <w:webHidden/>
          </w:rPr>
          <w:tab/>
        </w:r>
        <w:r w:rsidR="00745DB6">
          <w:rPr>
            <w:noProof/>
            <w:webHidden/>
          </w:rPr>
          <w:fldChar w:fldCharType="begin"/>
        </w:r>
        <w:r w:rsidR="00745DB6">
          <w:rPr>
            <w:noProof/>
            <w:webHidden/>
          </w:rPr>
          <w:instrText xml:space="preserve"> PAGEREF _Toc7723687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7C3DC731"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8" w:history="1">
        <w:r w:rsidR="00745DB6" w:rsidRPr="000575BF">
          <w:rPr>
            <w:rStyle w:val="Hyperlink"/>
            <w:noProof/>
          </w:rPr>
          <w:t>5.2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Application, User and Process Specific Data</w:t>
        </w:r>
        <w:r w:rsidR="00745DB6">
          <w:rPr>
            <w:noProof/>
            <w:webHidden/>
          </w:rPr>
          <w:tab/>
        </w:r>
        <w:r w:rsidR="00745DB6">
          <w:rPr>
            <w:noProof/>
            <w:webHidden/>
          </w:rPr>
          <w:fldChar w:fldCharType="begin"/>
        </w:r>
        <w:r w:rsidR="00745DB6">
          <w:rPr>
            <w:noProof/>
            <w:webHidden/>
          </w:rPr>
          <w:instrText xml:space="preserve"> PAGEREF _Toc7723688 \h </w:instrText>
        </w:r>
        <w:r w:rsidR="00745DB6">
          <w:rPr>
            <w:noProof/>
            <w:webHidden/>
          </w:rPr>
        </w:r>
        <w:r w:rsidR="00745DB6">
          <w:rPr>
            <w:noProof/>
            <w:webHidden/>
          </w:rPr>
          <w:fldChar w:fldCharType="separate"/>
        </w:r>
        <w:r w:rsidR="00745DB6">
          <w:rPr>
            <w:noProof/>
            <w:webHidden/>
          </w:rPr>
          <w:t>30</w:t>
        </w:r>
        <w:r w:rsidR="00745DB6">
          <w:rPr>
            <w:noProof/>
            <w:webHidden/>
          </w:rPr>
          <w:fldChar w:fldCharType="end"/>
        </w:r>
      </w:hyperlink>
    </w:p>
    <w:p w14:paraId="690FAFD0" w14:textId="77777777" w:rsidR="00745DB6" w:rsidRDefault="00C6012A">
      <w:pPr>
        <w:pStyle w:val="TOC3"/>
        <w:rPr>
          <w:rFonts w:asciiTheme="minorHAnsi" w:eastAsiaTheme="minorEastAsia" w:hAnsiTheme="minorHAnsi" w:cstheme="minorBidi"/>
          <w:noProof/>
          <w:sz w:val="22"/>
          <w:szCs w:val="22"/>
          <w:lang w:val="de-DE"/>
        </w:rPr>
      </w:pPr>
      <w:hyperlink w:anchor="_Toc7723689" w:history="1">
        <w:r w:rsidR="00745DB6" w:rsidRPr="000575BF">
          <w:rPr>
            <w:rStyle w:val="Hyperlink"/>
            <w:noProof/>
          </w:rPr>
          <w:t>5.2.1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User Specific Data </w:t>
        </w:r>
        <w:r w:rsidR="00745DB6" w:rsidRPr="000575BF">
          <w:rPr>
            <w:rStyle w:val="Hyperlink"/>
            <w:rFonts w:ascii="Courier New" w:hAnsi="Courier New" w:cs="Courier New"/>
            <w:noProof/>
          </w:rPr>
          <w:t>&lt;appdata&gt;</w:t>
        </w:r>
        <w:r w:rsidR="00745DB6">
          <w:rPr>
            <w:noProof/>
            <w:webHidden/>
          </w:rPr>
          <w:tab/>
        </w:r>
        <w:r w:rsidR="00745DB6">
          <w:rPr>
            <w:noProof/>
            <w:webHidden/>
          </w:rPr>
          <w:fldChar w:fldCharType="begin"/>
        </w:r>
        <w:r w:rsidR="00745DB6">
          <w:rPr>
            <w:noProof/>
            <w:webHidden/>
          </w:rPr>
          <w:instrText xml:space="preserve"> PAGEREF _Toc7723689 \h </w:instrText>
        </w:r>
        <w:r w:rsidR="00745DB6">
          <w:rPr>
            <w:noProof/>
            <w:webHidden/>
          </w:rPr>
        </w:r>
        <w:r w:rsidR="00745DB6">
          <w:rPr>
            <w:noProof/>
            <w:webHidden/>
          </w:rPr>
          <w:fldChar w:fldCharType="separate"/>
        </w:r>
        <w:r w:rsidR="00745DB6">
          <w:rPr>
            <w:noProof/>
            <w:webHidden/>
          </w:rPr>
          <w:t>30</w:t>
        </w:r>
        <w:r w:rsidR="00745DB6">
          <w:rPr>
            <w:noProof/>
            <w:webHidden/>
          </w:rPr>
          <w:fldChar w:fldCharType="end"/>
        </w:r>
      </w:hyperlink>
    </w:p>
    <w:p w14:paraId="19D8B913" w14:textId="77777777" w:rsidR="00745DB6" w:rsidRDefault="00C6012A">
      <w:pPr>
        <w:pStyle w:val="TOC3"/>
        <w:rPr>
          <w:rFonts w:asciiTheme="minorHAnsi" w:eastAsiaTheme="minorEastAsia" w:hAnsiTheme="minorHAnsi" w:cstheme="minorBidi"/>
          <w:noProof/>
          <w:sz w:val="22"/>
          <w:szCs w:val="22"/>
          <w:lang w:val="de-DE"/>
        </w:rPr>
      </w:pPr>
      <w:hyperlink w:anchor="_Toc7723690" w:history="1">
        <w:r w:rsidR="00745DB6" w:rsidRPr="000575BF">
          <w:rPr>
            <w:rStyle w:val="Hyperlink"/>
            <w:noProof/>
          </w:rPr>
          <w:t>5.2.2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Finite Element Specific Data </w:t>
        </w:r>
        <w:r w:rsidR="00745DB6" w:rsidRPr="000575BF">
          <w:rPr>
            <w:rStyle w:val="Hyperlink"/>
            <w:rFonts w:ascii="Courier New" w:hAnsi="Courier New" w:cs="Courier New"/>
            <w:noProof/>
          </w:rPr>
          <w:t>&lt;femdata&gt;</w:t>
        </w:r>
        <w:r w:rsidR="00745DB6">
          <w:rPr>
            <w:noProof/>
            <w:webHidden/>
          </w:rPr>
          <w:tab/>
        </w:r>
        <w:r w:rsidR="00745DB6">
          <w:rPr>
            <w:noProof/>
            <w:webHidden/>
          </w:rPr>
          <w:fldChar w:fldCharType="begin"/>
        </w:r>
        <w:r w:rsidR="00745DB6">
          <w:rPr>
            <w:noProof/>
            <w:webHidden/>
          </w:rPr>
          <w:instrText xml:space="preserve"> PAGEREF _Toc7723690 \h </w:instrText>
        </w:r>
        <w:r w:rsidR="00745DB6">
          <w:rPr>
            <w:noProof/>
            <w:webHidden/>
          </w:rPr>
        </w:r>
        <w:r w:rsidR="00745DB6">
          <w:rPr>
            <w:noProof/>
            <w:webHidden/>
          </w:rPr>
          <w:fldChar w:fldCharType="separate"/>
        </w:r>
        <w:r w:rsidR="00745DB6">
          <w:rPr>
            <w:noProof/>
            <w:webHidden/>
          </w:rPr>
          <w:t>32</w:t>
        </w:r>
        <w:r w:rsidR="00745DB6">
          <w:rPr>
            <w:noProof/>
            <w:webHidden/>
          </w:rPr>
          <w:fldChar w:fldCharType="end"/>
        </w:r>
      </w:hyperlink>
    </w:p>
    <w:p w14:paraId="2A40C0B5"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91" w:history="1">
        <w:r w:rsidR="00745DB6" w:rsidRPr="000575BF">
          <w:rPr>
            <w:rStyle w:val="Hyperlink"/>
            <w:noProof/>
          </w:rPr>
          <w:t>5.3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Connection Data </w:t>
        </w:r>
        <w:r w:rsidR="00745DB6" w:rsidRPr="000575BF">
          <w:rPr>
            <w:rStyle w:val="Hyperlink"/>
            <w:rFonts w:ascii="Courier New" w:hAnsi="Courier New" w:cs="Courier New"/>
            <w:noProof/>
          </w:rPr>
          <w:t>&lt;connection_group/&gt;</w:t>
        </w:r>
        <w:r w:rsidR="00745DB6">
          <w:rPr>
            <w:noProof/>
            <w:webHidden/>
          </w:rPr>
          <w:tab/>
        </w:r>
        <w:r w:rsidR="00745DB6">
          <w:rPr>
            <w:noProof/>
            <w:webHidden/>
          </w:rPr>
          <w:fldChar w:fldCharType="begin"/>
        </w:r>
        <w:r w:rsidR="00745DB6">
          <w:rPr>
            <w:noProof/>
            <w:webHidden/>
          </w:rPr>
          <w:instrText xml:space="preserve"> PAGEREF _Toc7723691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112D9914" w14:textId="77777777" w:rsidR="00745DB6" w:rsidRDefault="00C6012A">
      <w:pPr>
        <w:pStyle w:val="TOC3"/>
        <w:rPr>
          <w:rFonts w:asciiTheme="minorHAnsi" w:eastAsiaTheme="minorEastAsia" w:hAnsiTheme="minorHAnsi" w:cstheme="minorBidi"/>
          <w:noProof/>
          <w:sz w:val="22"/>
          <w:szCs w:val="22"/>
          <w:lang w:val="de-DE"/>
        </w:rPr>
      </w:pPr>
      <w:hyperlink w:anchor="_Toc7723692" w:history="1">
        <w:r w:rsidR="00745DB6" w:rsidRPr="000575BF">
          <w:rPr>
            <w:rStyle w:val="Hyperlink"/>
            <w:noProof/>
          </w:rPr>
          <w:t>5.3.1</w:t>
        </w:r>
        <w:r w:rsidR="00745DB6">
          <w:rPr>
            <w:rFonts w:asciiTheme="minorHAnsi" w:eastAsiaTheme="minorEastAsia" w:hAnsiTheme="minorHAnsi" w:cstheme="minorBidi"/>
            <w:noProof/>
            <w:sz w:val="22"/>
            <w:szCs w:val="22"/>
            <w:lang w:val="de-DE"/>
          </w:rPr>
          <w:tab/>
        </w:r>
        <w:r w:rsidR="00745DB6" w:rsidRPr="000575BF">
          <w:rPr>
            <w:rStyle w:val="Hyperlink"/>
            <w:noProof/>
          </w:rPr>
          <w:t>Connected Objects</w:t>
        </w:r>
        <w:r w:rsidR="00745DB6">
          <w:rPr>
            <w:noProof/>
            <w:webHidden/>
          </w:rPr>
          <w:tab/>
        </w:r>
        <w:r w:rsidR="00745DB6">
          <w:rPr>
            <w:noProof/>
            <w:webHidden/>
          </w:rPr>
          <w:fldChar w:fldCharType="begin"/>
        </w:r>
        <w:r w:rsidR="00745DB6">
          <w:rPr>
            <w:noProof/>
            <w:webHidden/>
          </w:rPr>
          <w:instrText xml:space="preserve"> PAGEREF _Toc7723692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1D564605"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3" w:history="1">
        <w:r w:rsidR="00745DB6" w:rsidRPr="000575BF">
          <w:rPr>
            <w:rStyle w:val="Hyperlink"/>
            <w:noProof/>
          </w:rPr>
          <w:t>5.3.1.1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noProof/>
          </w:rPr>
          <w:t>&lt;part/&gt;</w:t>
        </w:r>
        <w:r w:rsidR="00745DB6">
          <w:rPr>
            <w:noProof/>
            <w:webHidden/>
          </w:rPr>
          <w:tab/>
        </w:r>
        <w:r w:rsidR="00745DB6">
          <w:rPr>
            <w:noProof/>
            <w:webHidden/>
          </w:rPr>
          <w:fldChar w:fldCharType="begin"/>
        </w:r>
        <w:r w:rsidR="00745DB6">
          <w:rPr>
            <w:noProof/>
            <w:webHidden/>
          </w:rPr>
          <w:instrText xml:space="preserve"> PAGEREF _Toc7723693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11C8F8AC"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4" w:history="1">
        <w:r w:rsidR="00745DB6" w:rsidRPr="000575BF">
          <w:rPr>
            <w:rStyle w:val="Hyperlink"/>
            <w:noProof/>
          </w:rPr>
          <w:t>5.3.1.2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noProof/>
          </w:rPr>
          <w:t>&lt;assy/&gt;</w:t>
        </w:r>
        <w:r w:rsidR="00745DB6">
          <w:rPr>
            <w:noProof/>
            <w:webHidden/>
          </w:rPr>
          <w:tab/>
        </w:r>
        <w:r w:rsidR="00745DB6">
          <w:rPr>
            <w:noProof/>
            <w:webHidden/>
          </w:rPr>
          <w:fldChar w:fldCharType="begin"/>
        </w:r>
        <w:r w:rsidR="00745DB6">
          <w:rPr>
            <w:noProof/>
            <w:webHidden/>
          </w:rPr>
          <w:instrText xml:space="preserve"> PAGEREF _Toc7723694 \h </w:instrText>
        </w:r>
        <w:r w:rsidR="00745DB6">
          <w:rPr>
            <w:noProof/>
            <w:webHidden/>
          </w:rPr>
        </w:r>
        <w:r w:rsidR="00745DB6">
          <w:rPr>
            <w:noProof/>
            <w:webHidden/>
          </w:rPr>
          <w:fldChar w:fldCharType="separate"/>
        </w:r>
        <w:r w:rsidR="00745DB6">
          <w:rPr>
            <w:noProof/>
            <w:webHidden/>
          </w:rPr>
          <w:t>36</w:t>
        </w:r>
        <w:r w:rsidR="00745DB6">
          <w:rPr>
            <w:noProof/>
            <w:webHidden/>
          </w:rPr>
          <w:fldChar w:fldCharType="end"/>
        </w:r>
      </w:hyperlink>
    </w:p>
    <w:p w14:paraId="65F8A391" w14:textId="77777777" w:rsidR="00745DB6" w:rsidRDefault="00C6012A">
      <w:pPr>
        <w:pStyle w:val="TOC3"/>
        <w:rPr>
          <w:rFonts w:asciiTheme="minorHAnsi" w:eastAsiaTheme="minorEastAsia" w:hAnsiTheme="minorHAnsi" w:cstheme="minorBidi"/>
          <w:noProof/>
          <w:sz w:val="22"/>
          <w:szCs w:val="22"/>
          <w:lang w:val="de-DE"/>
        </w:rPr>
      </w:pPr>
      <w:hyperlink w:anchor="_Toc7723695" w:history="1">
        <w:r w:rsidR="00745DB6" w:rsidRPr="000575BF">
          <w:rPr>
            <w:rStyle w:val="Hyperlink"/>
            <w:noProof/>
          </w:rPr>
          <w:t>5.3.2</w:t>
        </w:r>
        <w:r w:rsidR="00745DB6">
          <w:rPr>
            <w:rFonts w:asciiTheme="minorHAnsi" w:eastAsiaTheme="minorEastAsia" w:hAnsiTheme="minorHAnsi" w:cstheme="minorBidi"/>
            <w:noProof/>
            <w:sz w:val="22"/>
            <w:szCs w:val="22"/>
            <w:lang w:val="de-DE"/>
          </w:rPr>
          <w:tab/>
        </w:r>
        <w:r w:rsidR="00745DB6" w:rsidRPr="000575BF">
          <w:rPr>
            <w:rStyle w:val="Hyperlink"/>
            <w:noProof/>
          </w:rPr>
          <w:t>Contacts and Friction</w:t>
        </w:r>
        <w:r w:rsidR="00745DB6">
          <w:rPr>
            <w:noProof/>
            <w:webHidden/>
          </w:rPr>
          <w:tab/>
        </w:r>
        <w:r w:rsidR="00745DB6">
          <w:rPr>
            <w:noProof/>
            <w:webHidden/>
          </w:rPr>
          <w:fldChar w:fldCharType="begin"/>
        </w:r>
        <w:r w:rsidR="00745DB6">
          <w:rPr>
            <w:noProof/>
            <w:webHidden/>
          </w:rPr>
          <w:instrText xml:space="preserve"> PAGEREF _Toc7723695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0EA7DDA7"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6" w:history="1">
        <w:r w:rsidR="00745DB6" w:rsidRPr="000575BF">
          <w:rPr>
            <w:rStyle w:val="Hyperlink"/>
            <w:noProof/>
          </w:rPr>
          <w:t>5.3.2.1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_Toc7723696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58EEF954"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7" w:history="1">
        <w:r w:rsidR="00745DB6" w:rsidRPr="000575BF">
          <w:rPr>
            <w:rStyle w:val="Hyperlink"/>
            <w:noProof/>
          </w:rPr>
          <w:t>5.3.2.2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_Toc7723697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62DFE50E"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8" w:history="1">
        <w:r w:rsidR="00745DB6" w:rsidRPr="000575BF">
          <w:rPr>
            <w:rStyle w:val="Hyperlink"/>
            <w:i/>
            <w:noProof/>
          </w:rPr>
          <w:t>5.3.2.3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&lt;partner/&gt;</w:t>
        </w:r>
        <w:r w:rsidR="00745DB6">
          <w:rPr>
            <w:noProof/>
            <w:webHidden/>
          </w:rPr>
          <w:tab/>
        </w:r>
        <w:r w:rsidR="00745DB6">
          <w:rPr>
            <w:noProof/>
            <w:webHidden/>
          </w:rPr>
          <w:fldChar w:fldCharType="begin"/>
        </w:r>
        <w:r w:rsidR="00745DB6">
          <w:rPr>
            <w:noProof/>
            <w:webHidden/>
          </w:rPr>
          <w:instrText xml:space="preserve"> PAGEREF _Toc7723698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4263263F"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9" w:history="1">
        <w:r w:rsidR="00745DB6" w:rsidRPr="000575BF">
          <w:rPr>
            <w:rStyle w:val="Hyperlink"/>
            <w:i/>
            <w:noProof/>
          </w:rPr>
          <w:t>5.3.2.4</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&lt;coefficients/&gt;</w:t>
        </w:r>
        <w:r w:rsidR="00745DB6">
          <w:rPr>
            <w:noProof/>
            <w:webHidden/>
          </w:rPr>
          <w:tab/>
        </w:r>
        <w:r w:rsidR="00745DB6">
          <w:rPr>
            <w:noProof/>
            <w:webHidden/>
          </w:rPr>
          <w:fldChar w:fldCharType="begin"/>
        </w:r>
        <w:r w:rsidR="00745DB6">
          <w:rPr>
            <w:noProof/>
            <w:webHidden/>
          </w:rPr>
          <w:instrText xml:space="preserve"> PAGEREF _Toc7723699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70BF28C2"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00" w:history="1">
        <w:r w:rsidR="00745DB6" w:rsidRPr="000575BF">
          <w:rPr>
            <w:rStyle w:val="Hyperlink"/>
            <w:noProof/>
          </w:rPr>
          <w:t>5.3.2.5</w:t>
        </w:r>
        <w:r w:rsidR="00745DB6">
          <w:rPr>
            <w:rFonts w:asciiTheme="minorHAnsi" w:eastAsiaTheme="minorEastAsia" w:hAnsiTheme="minorHAnsi" w:cstheme="minorBidi"/>
            <w:noProof/>
            <w:sz w:val="22"/>
            <w:szCs w:val="22"/>
            <w:lang w:val="de-DE"/>
          </w:rPr>
          <w:tab/>
        </w:r>
        <w:r w:rsidR="00745DB6" w:rsidRPr="000575BF">
          <w:rPr>
            <w:rStyle w:val="Hyperlink"/>
            <w:noProof/>
          </w:rPr>
          <w:t>Local Contact Properties</w:t>
        </w:r>
        <w:r w:rsidR="00745DB6">
          <w:rPr>
            <w:noProof/>
            <w:webHidden/>
          </w:rPr>
          <w:tab/>
        </w:r>
        <w:r w:rsidR="00745DB6">
          <w:rPr>
            <w:noProof/>
            <w:webHidden/>
          </w:rPr>
          <w:fldChar w:fldCharType="begin"/>
        </w:r>
        <w:r w:rsidR="00745DB6">
          <w:rPr>
            <w:noProof/>
            <w:webHidden/>
          </w:rPr>
          <w:instrText xml:space="preserve"> PAGEREF _Toc7723700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708B8D90" w14:textId="77777777" w:rsidR="00745DB6" w:rsidRDefault="00C6012A">
      <w:pPr>
        <w:pStyle w:val="TOC3"/>
        <w:rPr>
          <w:rFonts w:asciiTheme="minorHAnsi" w:eastAsiaTheme="minorEastAsia" w:hAnsiTheme="minorHAnsi" w:cstheme="minorBidi"/>
          <w:noProof/>
          <w:sz w:val="22"/>
          <w:szCs w:val="22"/>
          <w:lang w:val="de-DE"/>
        </w:rPr>
      </w:pPr>
      <w:hyperlink w:anchor="_Toc7723701" w:history="1">
        <w:r w:rsidR="00745DB6" w:rsidRPr="000575BF">
          <w:rPr>
            <w:rStyle w:val="Hyperlink"/>
            <w:noProof/>
          </w:rPr>
          <w:t>5.3.3</w:t>
        </w:r>
        <w:r w:rsidR="00745DB6">
          <w:rPr>
            <w:rFonts w:asciiTheme="minorHAnsi" w:eastAsiaTheme="minorEastAsia" w:hAnsiTheme="minorHAnsi" w:cstheme="minorBidi"/>
            <w:noProof/>
            <w:sz w:val="22"/>
            <w:szCs w:val="22"/>
            <w:lang w:val="de-DE"/>
          </w:rPr>
          <w:tab/>
        </w:r>
        <w:r w:rsidR="00745DB6" w:rsidRPr="000575BF">
          <w:rPr>
            <w:rStyle w:val="Hyperlink"/>
            <w:noProof/>
          </w:rPr>
          <w:t>Joints</w:t>
        </w:r>
        <w:r w:rsidR="00745DB6">
          <w:rPr>
            <w:noProof/>
            <w:webHidden/>
          </w:rPr>
          <w:tab/>
        </w:r>
        <w:r w:rsidR="00745DB6">
          <w:rPr>
            <w:noProof/>
            <w:webHidden/>
          </w:rPr>
          <w:fldChar w:fldCharType="begin"/>
        </w:r>
        <w:r w:rsidR="00745DB6">
          <w:rPr>
            <w:noProof/>
            <w:webHidden/>
          </w:rPr>
          <w:instrText xml:space="preserve"> PAGEREF _Toc7723701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34C2CD84"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2" w:history="1">
        <w:r w:rsidR="00745DB6" w:rsidRPr="000575BF">
          <w:rPr>
            <w:rStyle w:val="Hyperlink"/>
            <w:noProof/>
          </w:rPr>
          <w:t>5.4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 Minimalistic Example of a χMCF file</w:t>
        </w:r>
        <w:r w:rsidR="00745DB6">
          <w:rPr>
            <w:noProof/>
            <w:webHidden/>
          </w:rPr>
          <w:tab/>
        </w:r>
        <w:r w:rsidR="00745DB6">
          <w:rPr>
            <w:noProof/>
            <w:webHidden/>
          </w:rPr>
          <w:fldChar w:fldCharType="begin"/>
        </w:r>
        <w:r w:rsidR="00745DB6">
          <w:rPr>
            <w:noProof/>
            <w:webHidden/>
          </w:rPr>
          <w:instrText xml:space="preserve"> PAGEREF _Toc7723702 \h </w:instrText>
        </w:r>
        <w:r w:rsidR="00745DB6">
          <w:rPr>
            <w:noProof/>
            <w:webHidden/>
          </w:rPr>
        </w:r>
        <w:r w:rsidR="00745DB6">
          <w:rPr>
            <w:noProof/>
            <w:webHidden/>
          </w:rPr>
          <w:fldChar w:fldCharType="separate"/>
        </w:r>
        <w:r w:rsidR="00745DB6">
          <w:rPr>
            <w:noProof/>
            <w:webHidden/>
          </w:rPr>
          <w:t>40</w:t>
        </w:r>
        <w:r w:rsidR="00745DB6">
          <w:rPr>
            <w:noProof/>
            <w:webHidden/>
          </w:rPr>
          <w:fldChar w:fldCharType="end"/>
        </w:r>
      </w:hyperlink>
    </w:p>
    <w:p w14:paraId="305312B4"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3" w:history="1">
        <w:r w:rsidR="00745DB6" w:rsidRPr="000575BF">
          <w:rPr>
            <w:rStyle w:val="Hyperlink"/>
            <w:noProof/>
          </w:rPr>
          <w:t>5.5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XML Schema Definition</w:t>
        </w:r>
        <w:r w:rsidR="00745DB6">
          <w:rPr>
            <w:noProof/>
            <w:webHidden/>
          </w:rPr>
          <w:tab/>
        </w:r>
        <w:r w:rsidR="00745DB6">
          <w:rPr>
            <w:noProof/>
            <w:webHidden/>
          </w:rPr>
          <w:fldChar w:fldCharType="begin"/>
        </w:r>
        <w:r w:rsidR="00745DB6">
          <w:rPr>
            <w:noProof/>
            <w:webHidden/>
          </w:rPr>
          <w:instrText xml:space="preserve"> PAGEREF _Toc7723703 \h </w:instrText>
        </w:r>
        <w:r w:rsidR="00745DB6">
          <w:rPr>
            <w:noProof/>
            <w:webHidden/>
          </w:rPr>
        </w:r>
        <w:r w:rsidR="00745DB6">
          <w:rPr>
            <w:noProof/>
            <w:webHidden/>
          </w:rPr>
          <w:fldChar w:fldCharType="separate"/>
        </w:r>
        <w:r w:rsidR="00745DB6">
          <w:rPr>
            <w:noProof/>
            <w:webHidden/>
          </w:rPr>
          <w:t>41</w:t>
        </w:r>
        <w:r w:rsidR="00745DB6">
          <w:rPr>
            <w:noProof/>
            <w:webHidden/>
          </w:rPr>
          <w:fldChar w:fldCharType="end"/>
        </w:r>
      </w:hyperlink>
    </w:p>
    <w:p w14:paraId="7E013D62" w14:textId="77777777" w:rsidR="00745DB6" w:rsidRDefault="00C6012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04" w:history="1">
        <w:r w:rsidR="00745DB6" w:rsidRPr="000575BF">
          <w:rPr>
            <w:rStyle w:val="Hyperlink"/>
            <w:noProof/>
            <w14:scene3d>
              <w14:camera w14:prst="orthographicFront"/>
              <w14:lightRig w14:rig="threePt" w14:dir="t">
                <w14:rot w14:lat="0" w14:lon="0" w14:rev="0"/>
              </w14:lightRig>
            </w14:scene3d>
          </w:rPr>
          <w:t>6</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Data Common to any Connection</w:t>
        </w:r>
        <w:r w:rsidR="00745DB6">
          <w:rPr>
            <w:noProof/>
            <w:webHidden/>
          </w:rPr>
          <w:tab/>
        </w:r>
        <w:r w:rsidR="00745DB6">
          <w:rPr>
            <w:noProof/>
            <w:webHidden/>
          </w:rPr>
          <w:fldChar w:fldCharType="begin"/>
        </w:r>
        <w:r w:rsidR="00745DB6">
          <w:rPr>
            <w:noProof/>
            <w:webHidden/>
          </w:rPr>
          <w:instrText xml:space="preserve"> PAGEREF _Toc7723704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109CC912"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5" w:history="1">
        <w:r w:rsidR="00745DB6" w:rsidRPr="000575BF">
          <w:rPr>
            <w:rStyle w:val="Hyperlink"/>
            <w:noProof/>
          </w:rPr>
          <w:t>6.1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Indices and their properties</w:t>
        </w:r>
        <w:r w:rsidR="00745DB6">
          <w:rPr>
            <w:noProof/>
            <w:webHidden/>
          </w:rPr>
          <w:tab/>
        </w:r>
        <w:r w:rsidR="00745DB6">
          <w:rPr>
            <w:noProof/>
            <w:webHidden/>
          </w:rPr>
          <w:fldChar w:fldCharType="begin"/>
        </w:r>
        <w:r w:rsidR="00745DB6">
          <w:rPr>
            <w:noProof/>
            <w:webHidden/>
          </w:rPr>
          <w:instrText xml:space="preserve"> PAGEREF _Toc7723705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69DA83BD"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6" w:history="1">
        <w:r w:rsidR="00745DB6" w:rsidRPr="000575BF">
          <w:rPr>
            <w:rStyle w:val="Hyperlink"/>
            <w:noProof/>
          </w:rPr>
          <w:t>6.2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Attribute </w:t>
        </w:r>
        <w:r w:rsidR="00745DB6" w:rsidRPr="000575BF">
          <w:rPr>
            <w:rStyle w:val="Hyperlink"/>
            <w:rFonts w:ascii="Courier New" w:hAnsi="Courier New" w:cs="Courier New"/>
            <w:noProof/>
            <w:highlight w:val="white"/>
          </w:rPr>
          <w:t>label</w:t>
        </w:r>
        <w:r w:rsidR="00745DB6">
          <w:rPr>
            <w:noProof/>
            <w:webHidden/>
          </w:rPr>
          <w:tab/>
        </w:r>
        <w:r w:rsidR="00745DB6">
          <w:rPr>
            <w:noProof/>
            <w:webHidden/>
          </w:rPr>
          <w:fldChar w:fldCharType="begin"/>
        </w:r>
        <w:r w:rsidR="00745DB6">
          <w:rPr>
            <w:noProof/>
            <w:webHidden/>
          </w:rPr>
          <w:instrText xml:space="preserve"> PAGEREF _Toc7723706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7EFCDF72"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7" w:history="1">
        <w:r w:rsidR="00745DB6" w:rsidRPr="000575BF">
          <w:rPr>
            <w:rStyle w:val="Hyperlink"/>
            <w:noProof/>
          </w:rPr>
          <w:t>6.3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Dimensions and Coordinates</w:t>
        </w:r>
        <w:r w:rsidR="00745DB6">
          <w:rPr>
            <w:noProof/>
            <w:webHidden/>
          </w:rPr>
          <w:tab/>
        </w:r>
        <w:r w:rsidR="00745DB6">
          <w:rPr>
            <w:noProof/>
            <w:webHidden/>
          </w:rPr>
          <w:fldChar w:fldCharType="begin"/>
        </w:r>
        <w:r w:rsidR="00745DB6">
          <w:rPr>
            <w:noProof/>
            <w:webHidden/>
          </w:rPr>
          <w:instrText xml:space="preserve"> PAGEREF _Toc7723707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461506EF"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8" w:history="1">
        <w:r w:rsidR="00745DB6" w:rsidRPr="000575BF">
          <w:rPr>
            <w:rStyle w:val="Hyperlink"/>
            <w:noProof/>
          </w:rPr>
          <w:t>6.4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Attribute </w:t>
        </w:r>
        <w:r w:rsidR="00745DB6" w:rsidRPr="000575BF">
          <w:rPr>
            <w:rStyle w:val="Hyperlink"/>
            <w:rFonts w:ascii="Courier New" w:hAnsi="Courier New" w:cs="Courier New"/>
            <w:noProof/>
            <w:highlight w:val="white"/>
          </w:rPr>
          <w:t>quality_control</w:t>
        </w:r>
        <w:r w:rsidR="00745DB6">
          <w:rPr>
            <w:noProof/>
            <w:webHidden/>
          </w:rPr>
          <w:tab/>
        </w:r>
        <w:r w:rsidR="00745DB6">
          <w:rPr>
            <w:noProof/>
            <w:webHidden/>
          </w:rPr>
          <w:fldChar w:fldCharType="begin"/>
        </w:r>
        <w:r w:rsidR="00745DB6">
          <w:rPr>
            <w:noProof/>
            <w:webHidden/>
          </w:rPr>
          <w:instrText xml:space="preserve"> PAGEREF _Toc7723708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2FB7D5AB"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9" w:history="1">
        <w:r w:rsidR="00745DB6" w:rsidRPr="000575BF">
          <w:rPr>
            <w:rStyle w:val="Hyperlink"/>
            <w:noProof/>
          </w:rPr>
          <w:t>6.5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Custom Attributes list</w:t>
        </w:r>
        <w:r w:rsidR="00745DB6">
          <w:rPr>
            <w:noProof/>
            <w:webHidden/>
          </w:rPr>
          <w:tab/>
        </w:r>
        <w:r w:rsidR="00745DB6">
          <w:rPr>
            <w:noProof/>
            <w:webHidden/>
          </w:rPr>
          <w:fldChar w:fldCharType="begin"/>
        </w:r>
        <w:r w:rsidR="00745DB6">
          <w:rPr>
            <w:noProof/>
            <w:webHidden/>
          </w:rPr>
          <w:instrText xml:space="preserve"> PAGEREF _Toc7723709 \h </w:instrText>
        </w:r>
        <w:r w:rsidR="00745DB6">
          <w:rPr>
            <w:noProof/>
            <w:webHidden/>
          </w:rPr>
        </w:r>
        <w:r w:rsidR="00745DB6">
          <w:rPr>
            <w:noProof/>
            <w:webHidden/>
          </w:rPr>
          <w:fldChar w:fldCharType="separate"/>
        </w:r>
        <w:r w:rsidR="00745DB6">
          <w:rPr>
            <w:noProof/>
            <w:webHidden/>
          </w:rPr>
          <w:t>43</w:t>
        </w:r>
        <w:r w:rsidR="00745DB6">
          <w:rPr>
            <w:noProof/>
            <w:webHidden/>
          </w:rPr>
          <w:fldChar w:fldCharType="end"/>
        </w:r>
      </w:hyperlink>
    </w:p>
    <w:p w14:paraId="3A8CC89A"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0" w:history="1">
        <w:r w:rsidR="00745DB6" w:rsidRPr="000575BF">
          <w:rPr>
            <w:rStyle w:val="Hyperlink"/>
            <w:noProof/>
          </w:rPr>
          <w:t>6.6</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Distinction between </w:t>
        </w:r>
        <w:r w:rsidR="00745DB6" w:rsidRPr="000575BF">
          <w:rPr>
            <w:rStyle w:val="Hyperlink"/>
            <w:rFonts w:ascii="Courier New" w:hAnsi="Courier New" w:cs="Courier New"/>
            <w:noProof/>
          </w:rPr>
          <w:t>&lt;custom_attributes/&gt;</w:t>
        </w:r>
        <w:r w:rsidR="00745DB6" w:rsidRPr="000575BF">
          <w:rPr>
            <w:rStyle w:val="Hyperlink"/>
            <w:noProof/>
          </w:rPr>
          <w:t xml:space="preserve"> and </w:t>
        </w:r>
        <w:r w:rsidR="00745DB6" w:rsidRPr="000575BF">
          <w:rPr>
            <w:rStyle w:val="Hyperlink"/>
            <w:rFonts w:ascii="Courier New" w:hAnsi="Courier New" w:cs="Courier New"/>
            <w:noProof/>
          </w:rPr>
          <w:t>&lt;appdata/&gt;</w:t>
        </w:r>
        <w:r w:rsidR="00745DB6">
          <w:rPr>
            <w:noProof/>
            <w:webHidden/>
          </w:rPr>
          <w:tab/>
        </w:r>
        <w:r w:rsidR="00745DB6">
          <w:rPr>
            <w:noProof/>
            <w:webHidden/>
          </w:rPr>
          <w:fldChar w:fldCharType="begin"/>
        </w:r>
        <w:r w:rsidR="00745DB6">
          <w:rPr>
            <w:noProof/>
            <w:webHidden/>
          </w:rPr>
          <w:instrText xml:space="preserve"> PAGEREF _Toc7723710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45F8A0B9" w14:textId="77777777" w:rsidR="00745DB6" w:rsidRDefault="00C6012A">
      <w:pPr>
        <w:pStyle w:val="TOC3"/>
        <w:rPr>
          <w:rFonts w:asciiTheme="minorHAnsi" w:eastAsiaTheme="minorEastAsia" w:hAnsiTheme="minorHAnsi" w:cstheme="minorBidi"/>
          <w:noProof/>
          <w:sz w:val="22"/>
          <w:szCs w:val="22"/>
          <w:lang w:val="de-DE"/>
        </w:rPr>
      </w:pPr>
      <w:hyperlink w:anchor="_Toc7723711" w:history="1">
        <w:r w:rsidR="00745DB6" w:rsidRPr="000575BF">
          <w:rPr>
            <w:rStyle w:val="Hyperlink"/>
            <w:noProof/>
          </w:rPr>
          <w:t>6.6.1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Needs of different process roles, addressed by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Pr>
            <w:noProof/>
            <w:webHidden/>
          </w:rPr>
          <w:tab/>
        </w:r>
        <w:r w:rsidR="00745DB6">
          <w:rPr>
            <w:noProof/>
            <w:webHidden/>
          </w:rPr>
          <w:fldChar w:fldCharType="begin"/>
        </w:r>
        <w:r w:rsidR="00745DB6">
          <w:rPr>
            <w:noProof/>
            <w:webHidden/>
          </w:rPr>
          <w:instrText xml:space="preserve"> PAGEREF _Toc7723711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6E3ABECF" w14:textId="77777777" w:rsidR="00745DB6" w:rsidRDefault="00C6012A">
      <w:pPr>
        <w:pStyle w:val="TOC3"/>
        <w:rPr>
          <w:rFonts w:asciiTheme="minorHAnsi" w:eastAsiaTheme="minorEastAsia" w:hAnsiTheme="minorHAnsi" w:cstheme="minorBidi"/>
          <w:noProof/>
          <w:sz w:val="22"/>
          <w:szCs w:val="22"/>
          <w:lang w:val="de-DE"/>
        </w:rPr>
      </w:pPr>
      <w:hyperlink w:anchor="_Toc7723712" w:history="1">
        <w:r w:rsidR="00745DB6" w:rsidRPr="000575BF">
          <w:rPr>
            <w:rStyle w:val="Hyperlink"/>
            <w:noProof/>
          </w:rPr>
          <w:t>6.6.2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Needs of different applications, addressed by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Pr>
            <w:noProof/>
            <w:webHidden/>
          </w:rPr>
          <w:tab/>
        </w:r>
        <w:r w:rsidR="00745DB6">
          <w:rPr>
            <w:noProof/>
            <w:webHidden/>
          </w:rPr>
          <w:fldChar w:fldCharType="begin"/>
        </w:r>
        <w:r w:rsidR="00745DB6">
          <w:rPr>
            <w:noProof/>
            <w:webHidden/>
          </w:rPr>
          <w:instrText xml:space="preserve"> PAGEREF _Toc7723712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5EB6F0BA" w14:textId="77777777" w:rsidR="00745DB6" w:rsidRDefault="00C6012A">
      <w:pPr>
        <w:pStyle w:val="TOC3"/>
        <w:rPr>
          <w:rFonts w:asciiTheme="minorHAnsi" w:eastAsiaTheme="minorEastAsia" w:hAnsiTheme="minorHAnsi" w:cstheme="minorBidi"/>
          <w:noProof/>
          <w:sz w:val="22"/>
          <w:szCs w:val="22"/>
          <w:lang w:val="de-DE"/>
        </w:rPr>
      </w:pPr>
      <w:hyperlink w:anchor="_Toc7723713" w:history="1">
        <w:r w:rsidR="00745DB6" w:rsidRPr="000575BF">
          <w:rPr>
            <w:rStyle w:val="Hyperlink"/>
            <w:noProof/>
          </w:rPr>
          <w:t>6.6.3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Different levels of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sidRPr="000575BF">
          <w:rPr>
            <w:rStyle w:val="Hyperlink"/>
            <w:noProof/>
          </w:rPr>
          <w:t xml:space="preserve"> within χMCF data model</w:t>
        </w:r>
        <w:r w:rsidR="00745DB6">
          <w:rPr>
            <w:noProof/>
            <w:webHidden/>
          </w:rPr>
          <w:tab/>
        </w:r>
        <w:r w:rsidR="00745DB6">
          <w:rPr>
            <w:noProof/>
            <w:webHidden/>
          </w:rPr>
          <w:fldChar w:fldCharType="begin"/>
        </w:r>
        <w:r w:rsidR="00745DB6">
          <w:rPr>
            <w:noProof/>
            <w:webHidden/>
          </w:rPr>
          <w:instrText xml:space="preserve"> PAGEREF _Toc7723713 \h </w:instrText>
        </w:r>
        <w:r w:rsidR="00745DB6">
          <w:rPr>
            <w:noProof/>
            <w:webHidden/>
          </w:rPr>
        </w:r>
        <w:r w:rsidR="00745DB6">
          <w:rPr>
            <w:noProof/>
            <w:webHidden/>
          </w:rPr>
          <w:fldChar w:fldCharType="separate"/>
        </w:r>
        <w:r w:rsidR="00745DB6">
          <w:rPr>
            <w:noProof/>
            <w:webHidden/>
          </w:rPr>
          <w:t>49</w:t>
        </w:r>
        <w:r w:rsidR="00745DB6">
          <w:rPr>
            <w:noProof/>
            <w:webHidden/>
          </w:rPr>
          <w:fldChar w:fldCharType="end"/>
        </w:r>
      </w:hyperlink>
    </w:p>
    <w:p w14:paraId="2B3DEE35" w14:textId="77777777" w:rsidR="00745DB6" w:rsidRDefault="00C6012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14" w:history="1">
        <w:r w:rsidR="00745DB6" w:rsidRPr="000575BF">
          <w:rPr>
            <w:rStyle w:val="Hyperlink"/>
            <w:noProof/>
            <w14:scene3d>
              <w14:camera w14:prst="orthographicFront"/>
              <w14:lightRig w14:rig="threePt" w14:dir="t">
                <w14:rot w14:lat="0" w14:lon="0" w14:rev="0"/>
              </w14:lightRig>
            </w14:scene3d>
          </w:rPr>
          <w:t>7</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0D connections</w:t>
        </w:r>
        <w:r w:rsidR="00745DB6">
          <w:rPr>
            <w:noProof/>
            <w:webHidden/>
          </w:rPr>
          <w:tab/>
        </w:r>
        <w:r w:rsidR="00745DB6">
          <w:rPr>
            <w:noProof/>
            <w:webHidden/>
          </w:rPr>
          <w:fldChar w:fldCharType="begin"/>
        </w:r>
        <w:r w:rsidR="00745DB6">
          <w:rPr>
            <w:noProof/>
            <w:webHidden/>
          </w:rPr>
          <w:instrText xml:space="preserve"> PAGEREF _Toc7723714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01E82A8B"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5" w:history="1">
        <w:r w:rsidR="00745DB6" w:rsidRPr="000575BF">
          <w:rPr>
            <w:rStyle w:val="Hyperlink"/>
            <w:noProof/>
          </w:rPr>
          <w:t>7.1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_Toc7723715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42B4CE51" w14:textId="77777777" w:rsidR="00745DB6" w:rsidRDefault="00C6012A">
      <w:pPr>
        <w:pStyle w:val="TOC3"/>
        <w:rPr>
          <w:rFonts w:asciiTheme="minorHAnsi" w:eastAsiaTheme="minorEastAsia" w:hAnsiTheme="minorHAnsi" w:cstheme="minorBidi"/>
          <w:noProof/>
          <w:sz w:val="22"/>
          <w:szCs w:val="22"/>
          <w:lang w:val="de-DE"/>
        </w:rPr>
      </w:pPr>
      <w:hyperlink w:anchor="_Toc7723716" w:history="1">
        <w:r w:rsidR="00745DB6" w:rsidRPr="000575BF">
          <w:rPr>
            <w:rStyle w:val="Hyperlink"/>
            <w:noProof/>
          </w:rPr>
          <w:t>7.1.1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_Toc7723716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2D5BDFA2" w14:textId="77777777" w:rsidR="00745DB6" w:rsidRDefault="00C6012A">
      <w:pPr>
        <w:pStyle w:val="TOC3"/>
        <w:rPr>
          <w:rFonts w:asciiTheme="minorHAnsi" w:eastAsiaTheme="minorEastAsia" w:hAnsiTheme="minorHAnsi" w:cstheme="minorBidi"/>
          <w:noProof/>
          <w:sz w:val="22"/>
          <w:szCs w:val="22"/>
          <w:lang w:val="de-DE"/>
        </w:rPr>
      </w:pPr>
      <w:hyperlink w:anchor="_Toc7723717" w:history="1">
        <w:r w:rsidR="00745DB6" w:rsidRPr="000575BF">
          <w:rPr>
            <w:rStyle w:val="Hyperlink"/>
            <w:noProof/>
          </w:rPr>
          <w:t>7.1.2</w:t>
        </w:r>
        <w:r w:rsidR="00745DB6">
          <w:rPr>
            <w:rFonts w:asciiTheme="minorHAnsi" w:eastAsiaTheme="minorEastAsia" w:hAnsiTheme="minorHAnsi" w:cstheme="minorBidi"/>
            <w:noProof/>
            <w:sz w:val="22"/>
            <w:szCs w:val="22"/>
            <w:lang w:val="de-DE"/>
          </w:rPr>
          <w:tab/>
        </w:r>
        <w:r w:rsidR="00745DB6" w:rsidRPr="000575BF">
          <w:rPr>
            <w:rStyle w:val="Hyperlink"/>
            <w:noProof/>
          </w:rPr>
          <w:t>Location</w:t>
        </w:r>
        <w:r w:rsidR="00745DB6">
          <w:rPr>
            <w:noProof/>
            <w:webHidden/>
          </w:rPr>
          <w:tab/>
        </w:r>
        <w:r w:rsidR="00745DB6">
          <w:rPr>
            <w:noProof/>
            <w:webHidden/>
          </w:rPr>
          <w:fldChar w:fldCharType="begin"/>
        </w:r>
        <w:r w:rsidR="00745DB6">
          <w:rPr>
            <w:noProof/>
            <w:webHidden/>
          </w:rPr>
          <w:instrText xml:space="preserve"> PAGEREF _Toc7723717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389F0B0A" w14:textId="77777777" w:rsidR="00745DB6" w:rsidRDefault="00C6012A">
      <w:pPr>
        <w:pStyle w:val="TOC3"/>
        <w:rPr>
          <w:rFonts w:asciiTheme="minorHAnsi" w:eastAsiaTheme="minorEastAsia" w:hAnsiTheme="minorHAnsi" w:cstheme="minorBidi"/>
          <w:noProof/>
          <w:sz w:val="22"/>
          <w:szCs w:val="22"/>
          <w:lang w:val="de-DE"/>
        </w:rPr>
      </w:pPr>
      <w:hyperlink w:anchor="_Toc7723718" w:history="1">
        <w:r w:rsidR="00745DB6" w:rsidRPr="000575BF">
          <w:rPr>
            <w:rStyle w:val="Hyperlink"/>
            <w:noProof/>
          </w:rPr>
          <w:t>7.1.3</w:t>
        </w:r>
        <w:r w:rsidR="00745DB6">
          <w:rPr>
            <w:rFonts w:asciiTheme="minorHAnsi" w:eastAsiaTheme="minorEastAsia" w:hAnsiTheme="minorHAnsi" w:cstheme="minorBidi"/>
            <w:noProof/>
            <w:sz w:val="22"/>
            <w:szCs w:val="22"/>
            <w:lang w:val="de-DE"/>
          </w:rPr>
          <w:tab/>
        </w:r>
        <w:r w:rsidR="00745DB6" w:rsidRPr="000575BF">
          <w:rPr>
            <w:rStyle w:val="Hyperlink"/>
            <w:noProof/>
          </w:rPr>
          <w:t>Direction</w:t>
        </w:r>
        <w:r w:rsidR="00745DB6">
          <w:rPr>
            <w:noProof/>
            <w:webHidden/>
          </w:rPr>
          <w:tab/>
        </w:r>
        <w:r w:rsidR="00745DB6">
          <w:rPr>
            <w:noProof/>
            <w:webHidden/>
          </w:rPr>
          <w:fldChar w:fldCharType="begin"/>
        </w:r>
        <w:r w:rsidR="00745DB6">
          <w:rPr>
            <w:noProof/>
            <w:webHidden/>
          </w:rPr>
          <w:instrText xml:space="preserve"> PAGEREF _Toc7723718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48775985" w14:textId="77777777" w:rsidR="00745DB6" w:rsidRDefault="00C6012A">
      <w:pPr>
        <w:pStyle w:val="TOC3"/>
        <w:rPr>
          <w:rFonts w:asciiTheme="minorHAnsi" w:eastAsiaTheme="minorEastAsia" w:hAnsiTheme="minorHAnsi" w:cstheme="minorBidi"/>
          <w:noProof/>
          <w:sz w:val="22"/>
          <w:szCs w:val="22"/>
          <w:lang w:val="de-DE"/>
        </w:rPr>
      </w:pPr>
      <w:hyperlink w:anchor="_Toc7723719" w:history="1">
        <w:r w:rsidR="00745DB6" w:rsidRPr="000575BF">
          <w:rPr>
            <w:rStyle w:val="Hyperlink"/>
            <w:noProof/>
          </w:rPr>
          <w:t>7.1.4</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_Toc7723719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25B229D2"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0" w:history="1">
        <w:r w:rsidR="00745DB6" w:rsidRPr="000575BF">
          <w:rPr>
            <w:rStyle w:val="Hyperlink"/>
            <w:noProof/>
          </w:rPr>
          <w:t>7.2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Spot Welds</w:t>
        </w:r>
        <w:r w:rsidR="00745DB6">
          <w:rPr>
            <w:noProof/>
            <w:webHidden/>
          </w:rPr>
          <w:tab/>
        </w:r>
        <w:r w:rsidR="00745DB6">
          <w:rPr>
            <w:noProof/>
            <w:webHidden/>
          </w:rPr>
          <w:fldChar w:fldCharType="begin"/>
        </w:r>
        <w:r w:rsidR="00745DB6">
          <w:rPr>
            <w:noProof/>
            <w:webHidden/>
          </w:rPr>
          <w:instrText xml:space="preserve"> PAGEREF _Toc7723720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3EFB2359"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1" w:history="1">
        <w:r w:rsidR="00745DB6" w:rsidRPr="000575BF">
          <w:rPr>
            <w:rStyle w:val="Hyperlink"/>
            <w:noProof/>
          </w:rPr>
          <w:t>7.3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Robscans</w:t>
        </w:r>
        <w:r w:rsidR="00745DB6">
          <w:rPr>
            <w:noProof/>
            <w:webHidden/>
          </w:rPr>
          <w:tab/>
        </w:r>
        <w:r w:rsidR="00745DB6">
          <w:rPr>
            <w:noProof/>
            <w:webHidden/>
          </w:rPr>
          <w:fldChar w:fldCharType="begin"/>
        </w:r>
        <w:r w:rsidR="00745DB6">
          <w:rPr>
            <w:noProof/>
            <w:webHidden/>
          </w:rPr>
          <w:instrText xml:space="preserve"> PAGEREF _Toc7723721 \h </w:instrText>
        </w:r>
        <w:r w:rsidR="00745DB6">
          <w:rPr>
            <w:noProof/>
            <w:webHidden/>
          </w:rPr>
        </w:r>
        <w:r w:rsidR="00745DB6">
          <w:rPr>
            <w:noProof/>
            <w:webHidden/>
          </w:rPr>
          <w:fldChar w:fldCharType="separate"/>
        </w:r>
        <w:r w:rsidR="00745DB6">
          <w:rPr>
            <w:noProof/>
            <w:webHidden/>
          </w:rPr>
          <w:t>53</w:t>
        </w:r>
        <w:r w:rsidR="00745DB6">
          <w:rPr>
            <w:noProof/>
            <w:webHidden/>
          </w:rPr>
          <w:fldChar w:fldCharType="end"/>
        </w:r>
      </w:hyperlink>
    </w:p>
    <w:p w14:paraId="4387E0CD"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2" w:history="1">
        <w:r w:rsidR="00745DB6" w:rsidRPr="000575BF">
          <w:rPr>
            <w:rStyle w:val="Hyperlink"/>
            <w:noProof/>
          </w:rPr>
          <w:t>7.4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Rivets</w:t>
        </w:r>
        <w:r w:rsidR="00745DB6">
          <w:rPr>
            <w:noProof/>
            <w:webHidden/>
          </w:rPr>
          <w:tab/>
        </w:r>
        <w:r w:rsidR="00745DB6">
          <w:rPr>
            <w:noProof/>
            <w:webHidden/>
          </w:rPr>
          <w:fldChar w:fldCharType="begin"/>
        </w:r>
        <w:r w:rsidR="00745DB6">
          <w:rPr>
            <w:noProof/>
            <w:webHidden/>
          </w:rPr>
          <w:instrText xml:space="preserve"> PAGEREF _Toc7723722 \h </w:instrText>
        </w:r>
        <w:r w:rsidR="00745DB6">
          <w:rPr>
            <w:noProof/>
            <w:webHidden/>
          </w:rPr>
        </w:r>
        <w:r w:rsidR="00745DB6">
          <w:rPr>
            <w:noProof/>
            <w:webHidden/>
          </w:rPr>
          <w:fldChar w:fldCharType="separate"/>
        </w:r>
        <w:r w:rsidR="00745DB6">
          <w:rPr>
            <w:noProof/>
            <w:webHidden/>
          </w:rPr>
          <w:t>56</w:t>
        </w:r>
        <w:r w:rsidR="00745DB6">
          <w:rPr>
            <w:noProof/>
            <w:webHidden/>
          </w:rPr>
          <w:fldChar w:fldCharType="end"/>
        </w:r>
      </w:hyperlink>
    </w:p>
    <w:p w14:paraId="4EC7FFA6" w14:textId="77777777" w:rsidR="00745DB6" w:rsidRDefault="00C6012A">
      <w:pPr>
        <w:pStyle w:val="TOC3"/>
        <w:rPr>
          <w:rFonts w:asciiTheme="minorHAnsi" w:eastAsiaTheme="minorEastAsia" w:hAnsiTheme="minorHAnsi" w:cstheme="minorBidi"/>
          <w:noProof/>
          <w:sz w:val="22"/>
          <w:szCs w:val="22"/>
          <w:lang w:val="de-DE"/>
        </w:rPr>
      </w:pPr>
      <w:hyperlink w:anchor="_Toc7723723" w:history="1">
        <w:r w:rsidR="00745DB6" w:rsidRPr="000575BF">
          <w:rPr>
            <w:rStyle w:val="Hyperlink"/>
            <w:noProof/>
          </w:rPr>
          <w:t>7.4.1</w:t>
        </w:r>
        <w:r w:rsidR="00745DB6">
          <w:rPr>
            <w:rFonts w:asciiTheme="minorHAnsi" w:eastAsiaTheme="minorEastAsia" w:hAnsiTheme="minorHAnsi" w:cstheme="minorBidi"/>
            <w:noProof/>
            <w:sz w:val="22"/>
            <w:szCs w:val="22"/>
            <w:lang w:val="de-DE"/>
          </w:rPr>
          <w:tab/>
        </w:r>
        <w:r w:rsidR="00745DB6" w:rsidRPr="000575BF">
          <w:rPr>
            <w:rStyle w:val="Hyperlink"/>
            <w:noProof/>
          </w:rPr>
          <w:t>Blind Rivets</w:t>
        </w:r>
        <w:r w:rsidR="00745DB6">
          <w:rPr>
            <w:noProof/>
            <w:webHidden/>
          </w:rPr>
          <w:tab/>
        </w:r>
        <w:r w:rsidR="00745DB6">
          <w:rPr>
            <w:noProof/>
            <w:webHidden/>
          </w:rPr>
          <w:fldChar w:fldCharType="begin"/>
        </w:r>
        <w:r w:rsidR="00745DB6">
          <w:rPr>
            <w:noProof/>
            <w:webHidden/>
          </w:rPr>
          <w:instrText xml:space="preserve"> PAGEREF _Toc7723723 \h </w:instrText>
        </w:r>
        <w:r w:rsidR="00745DB6">
          <w:rPr>
            <w:noProof/>
            <w:webHidden/>
          </w:rPr>
        </w:r>
        <w:r w:rsidR="00745DB6">
          <w:rPr>
            <w:noProof/>
            <w:webHidden/>
          </w:rPr>
          <w:fldChar w:fldCharType="separate"/>
        </w:r>
        <w:r w:rsidR="00745DB6">
          <w:rPr>
            <w:noProof/>
            <w:webHidden/>
          </w:rPr>
          <w:t>58</w:t>
        </w:r>
        <w:r w:rsidR="00745DB6">
          <w:rPr>
            <w:noProof/>
            <w:webHidden/>
          </w:rPr>
          <w:fldChar w:fldCharType="end"/>
        </w:r>
      </w:hyperlink>
    </w:p>
    <w:p w14:paraId="69A761B6" w14:textId="77777777" w:rsidR="00745DB6" w:rsidRDefault="00C6012A">
      <w:pPr>
        <w:pStyle w:val="TOC3"/>
        <w:rPr>
          <w:rFonts w:asciiTheme="minorHAnsi" w:eastAsiaTheme="minorEastAsia" w:hAnsiTheme="minorHAnsi" w:cstheme="minorBidi"/>
          <w:noProof/>
          <w:sz w:val="22"/>
          <w:szCs w:val="22"/>
          <w:lang w:val="de-DE"/>
        </w:rPr>
      </w:pPr>
      <w:hyperlink w:anchor="_Toc7723724" w:history="1">
        <w:r w:rsidR="00745DB6" w:rsidRPr="000575BF">
          <w:rPr>
            <w:rStyle w:val="Hyperlink"/>
            <w:noProof/>
          </w:rPr>
          <w:t>7.4.2</w:t>
        </w:r>
        <w:r w:rsidR="00745DB6">
          <w:rPr>
            <w:rFonts w:asciiTheme="minorHAnsi" w:eastAsiaTheme="minorEastAsia" w:hAnsiTheme="minorHAnsi" w:cstheme="minorBidi"/>
            <w:noProof/>
            <w:sz w:val="22"/>
            <w:szCs w:val="22"/>
            <w:lang w:val="de-DE"/>
          </w:rPr>
          <w:tab/>
        </w:r>
        <w:r w:rsidR="00745DB6" w:rsidRPr="000575BF">
          <w:rPr>
            <w:rStyle w:val="Hyperlink"/>
            <w:noProof/>
          </w:rPr>
          <w:t>Self-Piercing Rivets</w:t>
        </w:r>
        <w:r w:rsidR="00745DB6">
          <w:rPr>
            <w:noProof/>
            <w:webHidden/>
          </w:rPr>
          <w:tab/>
        </w:r>
        <w:r w:rsidR="00745DB6">
          <w:rPr>
            <w:noProof/>
            <w:webHidden/>
          </w:rPr>
          <w:fldChar w:fldCharType="begin"/>
        </w:r>
        <w:r w:rsidR="00745DB6">
          <w:rPr>
            <w:noProof/>
            <w:webHidden/>
          </w:rPr>
          <w:instrText xml:space="preserve"> PAGEREF _Toc7723724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555C7E39" w14:textId="77777777" w:rsidR="00745DB6" w:rsidRDefault="00C6012A">
      <w:pPr>
        <w:pStyle w:val="TOC3"/>
        <w:rPr>
          <w:rFonts w:asciiTheme="minorHAnsi" w:eastAsiaTheme="minorEastAsia" w:hAnsiTheme="minorHAnsi" w:cstheme="minorBidi"/>
          <w:noProof/>
          <w:sz w:val="22"/>
          <w:szCs w:val="22"/>
          <w:lang w:val="de-DE"/>
        </w:rPr>
      </w:pPr>
      <w:hyperlink w:anchor="_Toc7723725" w:history="1">
        <w:r w:rsidR="00745DB6" w:rsidRPr="000575BF">
          <w:rPr>
            <w:rStyle w:val="Hyperlink"/>
            <w:noProof/>
          </w:rPr>
          <w:t>7.4.3</w:t>
        </w:r>
        <w:r w:rsidR="00745DB6">
          <w:rPr>
            <w:rFonts w:asciiTheme="minorHAnsi" w:eastAsiaTheme="minorEastAsia" w:hAnsiTheme="minorHAnsi" w:cstheme="minorBidi"/>
            <w:noProof/>
            <w:sz w:val="22"/>
            <w:szCs w:val="22"/>
            <w:lang w:val="de-DE"/>
          </w:rPr>
          <w:tab/>
        </w:r>
        <w:r w:rsidR="00745DB6" w:rsidRPr="000575BF">
          <w:rPr>
            <w:rStyle w:val="Hyperlink"/>
            <w:noProof/>
          </w:rPr>
          <w:t>Solid Rivets</w:t>
        </w:r>
        <w:r w:rsidR="00745DB6">
          <w:rPr>
            <w:noProof/>
            <w:webHidden/>
          </w:rPr>
          <w:tab/>
        </w:r>
        <w:r w:rsidR="00745DB6">
          <w:rPr>
            <w:noProof/>
            <w:webHidden/>
          </w:rPr>
          <w:fldChar w:fldCharType="begin"/>
        </w:r>
        <w:r w:rsidR="00745DB6">
          <w:rPr>
            <w:noProof/>
            <w:webHidden/>
          </w:rPr>
          <w:instrText xml:space="preserve"> PAGEREF _Toc7723725 \h </w:instrText>
        </w:r>
        <w:r w:rsidR="00745DB6">
          <w:rPr>
            <w:noProof/>
            <w:webHidden/>
          </w:rPr>
        </w:r>
        <w:r w:rsidR="00745DB6">
          <w:rPr>
            <w:noProof/>
            <w:webHidden/>
          </w:rPr>
          <w:fldChar w:fldCharType="separate"/>
        </w:r>
        <w:r w:rsidR="00745DB6">
          <w:rPr>
            <w:noProof/>
            <w:webHidden/>
          </w:rPr>
          <w:t>62</w:t>
        </w:r>
        <w:r w:rsidR="00745DB6">
          <w:rPr>
            <w:noProof/>
            <w:webHidden/>
          </w:rPr>
          <w:fldChar w:fldCharType="end"/>
        </w:r>
      </w:hyperlink>
    </w:p>
    <w:p w14:paraId="58633B41" w14:textId="77777777" w:rsidR="00745DB6" w:rsidRDefault="00C6012A">
      <w:pPr>
        <w:pStyle w:val="TOC3"/>
        <w:rPr>
          <w:rFonts w:asciiTheme="minorHAnsi" w:eastAsiaTheme="minorEastAsia" w:hAnsiTheme="minorHAnsi" w:cstheme="minorBidi"/>
          <w:noProof/>
          <w:sz w:val="22"/>
          <w:szCs w:val="22"/>
          <w:lang w:val="de-DE"/>
        </w:rPr>
      </w:pPr>
      <w:hyperlink w:anchor="_Toc7723726" w:history="1">
        <w:r w:rsidR="00745DB6" w:rsidRPr="000575BF">
          <w:rPr>
            <w:rStyle w:val="Hyperlink"/>
            <w:noProof/>
          </w:rPr>
          <w:t>7.4.4</w:t>
        </w:r>
        <w:r w:rsidR="00745DB6">
          <w:rPr>
            <w:rFonts w:asciiTheme="minorHAnsi" w:eastAsiaTheme="minorEastAsia" w:hAnsiTheme="minorHAnsi" w:cstheme="minorBidi"/>
            <w:noProof/>
            <w:sz w:val="22"/>
            <w:szCs w:val="22"/>
            <w:lang w:val="de-DE"/>
          </w:rPr>
          <w:tab/>
        </w:r>
        <w:r w:rsidR="00745DB6" w:rsidRPr="000575BF">
          <w:rPr>
            <w:rStyle w:val="Hyperlink"/>
            <w:noProof/>
          </w:rPr>
          <w:t>Swop Rivets</w:t>
        </w:r>
        <w:r w:rsidR="00745DB6">
          <w:rPr>
            <w:noProof/>
            <w:webHidden/>
          </w:rPr>
          <w:tab/>
        </w:r>
        <w:r w:rsidR="00745DB6">
          <w:rPr>
            <w:noProof/>
            <w:webHidden/>
          </w:rPr>
          <w:fldChar w:fldCharType="begin"/>
        </w:r>
        <w:r w:rsidR="00745DB6">
          <w:rPr>
            <w:noProof/>
            <w:webHidden/>
          </w:rPr>
          <w:instrText xml:space="preserve"> PAGEREF _Toc7723726 \h </w:instrText>
        </w:r>
        <w:r w:rsidR="00745DB6">
          <w:rPr>
            <w:noProof/>
            <w:webHidden/>
          </w:rPr>
        </w:r>
        <w:r w:rsidR="00745DB6">
          <w:rPr>
            <w:noProof/>
            <w:webHidden/>
          </w:rPr>
          <w:fldChar w:fldCharType="separate"/>
        </w:r>
        <w:r w:rsidR="00745DB6">
          <w:rPr>
            <w:noProof/>
            <w:webHidden/>
          </w:rPr>
          <w:t>65</w:t>
        </w:r>
        <w:r w:rsidR="00745DB6">
          <w:rPr>
            <w:noProof/>
            <w:webHidden/>
          </w:rPr>
          <w:fldChar w:fldCharType="end"/>
        </w:r>
      </w:hyperlink>
    </w:p>
    <w:p w14:paraId="71E511B0"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7" w:history="1">
        <w:r w:rsidR="00745DB6" w:rsidRPr="000575BF">
          <w:rPr>
            <w:rStyle w:val="Hyperlink"/>
            <w:noProof/>
          </w:rPr>
          <w:t>7.5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Threaded Connections: Bolts and Screws</w:t>
        </w:r>
        <w:r w:rsidR="00745DB6">
          <w:rPr>
            <w:noProof/>
            <w:webHidden/>
          </w:rPr>
          <w:tab/>
        </w:r>
        <w:r w:rsidR="00745DB6">
          <w:rPr>
            <w:noProof/>
            <w:webHidden/>
          </w:rPr>
          <w:fldChar w:fldCharType="begin"/>
        </w:r>
        <w:r w:rsidR="00745DB6">
          <w:rPr>
            <w:noProof/>
            <w:webHidden/>
          </w:rPr>
          <w:instrText xml:space="preserve"> PAGEREF _Toc7723727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7BE48E69" w14:textId="77777777" w:rsidR="00745DB6" w:rsidRDefault="00C6012A">
      <w:pPr>
        <w:pStyle w:val="TOC3"/>
        <w:rPr>
          <w:rFonts w:asciiTheme="minorHAnsi" w:eastAsiaTheme="minorEastAsia" w:hAnsiTheme="minorHAnsi" w:cstheme="minorBidi"/>
          <w:noProof/>
          <w:sz w:val="22"/>
          <w:szCs w:val="22"/>
          <w:lang w:val="de-DE"/>
        </w:rPr>
      </w:pPr>
      <w:hyperlink w:anchor="_Toc7723728" w:history="1">
        <w:r w:rsidR="00745DB6" w:rsidRPr="000575BF">
          <w:rPr>
            <w:rStyle w:val="Hyperlink"/>
            <w:noProof/>
          </w:rPr>
          <w:t>7.5.1</w:t>
        </w:r>
        <w:r w:rsidR="00745DB6">
          <w:rPr>
            <w:rFonts w:asciiTheme="minorHAnsi" w:eastAsiaTheme="minorEastAsia" w:hAnsiTheme="minorHAnsi" w:cstheme="minorBidi"/>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_Toc7723728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0A384D8E" w14:textId="77777777" w:rsidR="00745DB6" w:rsidRDefault="00C6012A">
      <w:pPr>
        <w:pStyle w:val="TOC3"/>
        <w:rPr>
          <w:rFonts w:asciiTheme="minorHAnsi" w:eastAsiaTheme="minorEastAsia" w:hAnsiTheme="minorHAnsi" w:cstheme="minorBidi"/>
          <w:noProof/>
          <w:sz w:val="22"/>
          <w:szCs w:val="22"/>
          <w:lang w:val="de-DE"/>
        </w:rPr>
      </w:pPr>
      <w:hyperlink w:anchor="_Toc7723729" w:history="1">
        <w:r w:rsidR="00745DB6" w:rsidRPr="000575BF">
          <w:rPr>
            <w:rStyle w:val="Hyperlink"/>
            <w:noProof/>
          </w:rPr>
          <w:t>7.5.2</w:t>
        </w:r>
        <w:r w:rsidR="00745DB6">
          <w:rPr>
            <w:rFonts w:asciiTheme="minorHAnsi" w:eastAsiaTheme="minorEastAsia" w:hAnsiTheme="minorHAnsi" w:cstheme="minorBidi"/>
            <w:noProof/>
            <w:sz w:val="22"/>
            <w:szCs w:val="22"/>
            <w:lang w:val="de-DE"/>
          </w:rPr>
          <w:tab/>
        </w:r>
        <w:r w:rsidR="00745DB6" w:rsidRPr="000575BF">
          <w:rPr>
            <w:rStyle w:val="Hyperlink"/>
            <w:noProof/>
          </w:rPr>
          <w:t>Contacts and Friction</w:t>
        </w:r>
        <w:r w:rsidR="00745DB6">
          <w:rPr>
            <w:noProof/>
            <w:webHidden/>
          </w:rPr>
          <w:tab/>
        </w:r>
        <w:r w:rsidR="00745DB6">
          <w:rPr>
            <w:noProof/>
            <w:webHidden/>
          </w:rPr>
          <w:fldChar w:fldCharType="begin"/>
        </w:r>
        <w:r w:rsidR="00745DB6">
          <w:rPr>
            <w:noProof/>
            <w:webHidden/>
          </w:rPr>
          <w:instrText xml:space="preserve"> PAGEREF _Toc7723729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2D03FA5B" w14:textId="77777777" w:rsidR="00745DB6" w:rsidRDefault="00C6012A">
      <w:pPr>
        <w:pStyle w:val="TOC3"/>
        <w:rPr>
          <w:rFonts w:asciiTheme="minorHAnsi" w:eastAsiaTheme="minorEastAsia" w:hAnsiTheme="minorHAnsi" w:cstheme="minorBidi"/>
          <w:noProof/>
          <w:sz w:val="22"/>
          <w:szCs w:val="22"/>
          <w:lang w:val="de-DE"/>
        </w:rPr>
      </w:pPr>
      <w:hyperlink w:anchor="_Toc7723730" w:history="1">
        <w:r w:rsidR="00745DB6" w:rsidRPr="000575BF">
          <w:rPr>
            <w:rStyle w:val="Hyperlink"/>
            <w:noProof/>
          </w:rPr>
          <w:t>7.5.3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Definition of element </w:t>
        </w:r>
        <w:r w:rsidR="00745DB6" w:rsidRPr="000575BF">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_Toc7723730 \h </w:instrText>
        </w:r>
        <w:r w:rsidR="00745DB6">
          <w:rPr>
            <w:noProof/>
            <w:webHidden/>
          </w:rPr>
        </w:r>
        <w:r w:rsidR="00745DB6">
          <w:rPr>
            <w:noProof/>
            <w:webHidden/>
          </w:rPr>
          <w:fldChar w:fldCharType="separate"/>
        </w:r>
        <w:r w:rsidR="00745DB6">
          <w:rPr>
            <w:noProof/>
            <w:webHidden/>
          </w:rPr>
          <w:t>71</w:t>
        </w:r>
        <w:r w:rsidR="00745DB6">
          <w:rPr>
            <w:noProof/>
            <w:webHidden/>
          </w:rPr>
          <w:fldChar w:fldCharType="end"/>
        </w:r>
      </w:hyperlink>
    </w:p>
    <w:p w14:paraId="0CA850A0" w14:textId="77777777" w:rsidR="00745DB6" w:rsidRDefault="00C6012A">
      <w:pPr>
        <w:pStyle w:val="TOC3"/>
        <w:rPr>
          <w:rFonts w:asciiTheme="minorHAnsi" w:eastAsiaTheme="minorEastAsia" w:hAnsiTheme="minorHAnsi" w:cstheme="minorBidi"/>
          <w:noProof/>
          <w:sz w:val="22"/>
          <w:szCs w:val="22"/>
          <w:lang w:val="de-DE"/>
        </w:rPr>
      </w:pPr>
      <w:hyperlink w:anchor="_Toc7723731" w:history="1">
        <w:r w:rsidR="00745DB6" w:rsidRPr="000575BF">
          <w:rPr>
            <w:rStyle w:val="Hyperlink"/>
            <w:noProof/>
          </w:rPr>
          <w:t>7.5.4</w:t>
        </w:r>
        <w:r w:rsidR="00745DB6">
          <w:rPr>
            <w:rFonts w:asciiTheme="minorHAnsi" w:eastAsiaTheme="minorEastAsia" w:hAnsiTheme="minorHAnsi" w:cstheme="minorBidi"/>
            <w:noProof/>
            <w:sz w:val="22"/>
            <w:szCs w:val="22"/>
            <w:lang w:val="de-DE"/>
          </w:rPr>
          <w:tab/>
        </w:r>
        <w:r w:rsidR="00745DB6" w:rsidRPr="000575BF">
          <w:rPr>
            <w:rStyle w:val="Hyperlink"/>
            <w:noProof/>
          </w:rPr>
          <w:t>Washer</w:t>
        </w:r>
        <w:r w:rsidR="00745DB6">
          <w:rPr>
            <w:noProof/>
            <w:webHidden/>
          </w:rPr>
          <w:tab/>
        </w:r>
        <w:r w:rsidR="00745DB6">
          <w:rPr>
            <w:noProof/>
            <w:webHidden/>
          </w:rPr>
          <w:fldChar w:fldCharType="begin"/>
        </w:r>
        <w:r w:rsidR="00745DB6">
          <w:rPr>
            <w:noProof/>
            <w:webHidden/>
          </w:rPr>
          <w:instrText xml:space="preserve"> PAGEREF _Toc7723731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3029BC41" w14:textId="77777777" w:rsidR="00745DB6" w:rsidRDefault="00C6012A">
      <w:pPr>
        <w:pStyle w:val="TOC3"/>
        <w:rPr>
          <w:rFonts w:asciiTheme="minorHAnsi" w:eastAsiaTheme="minorEastAsia" w:hAnsiTheme="minorHAnsi" w:cstheme="minorBidi"/>
          <w:noProof/>
          <w:sz w:val="22"/>
          <w:szCs w:val="22"/>
          <w:lang w:val="de-DE"/>
        </w:rPr>
      </w:pPr>
      <w:hyperlink w:anchor="_Toc7723732" w:history="1">
        <w:r w:rsidR="00745DB6" w:rsidRPr="000575BF">
          <w:rPr>
            <w:rStyle w:val="Hyperlink"/>
            <w:noProof/>
          </w:rPr>
          <w:t>7.5.5</w:t>
        </w:r>
        <w:r w:rsidR="00745DB6">
          <w:rPr>
            <w:rFonts w:asciiTheme="minorHAnsi" w:eastAsiaTheme="minorEastAsia" w:hAnsiTheme="minorHAnsi" w:cstheme="minorBidi"/>
            <w:noProof/>
            <w:sz w:val="22"/>
            <w:szCs w:val="22"/>
            <w:lang w:val="de-DE"/>
          </w:rPr>
          <w:tab/>
        </w:r>
        <w:r w:rsidR="00745DB6" w:rsidRPr="000575BF">
          <w:rPr>
            <w:rStyle w:val="Hyperlink"/>
            <w:noProof/>
          </w:rPr>
          <w:t>Nut</w:t>
        </w:r>
        <w:r w:rsidR="00745DB6">
          <w:rPr>
            <w:noProof/>
            <w:webHidden/>
          </w:rPr>
          <w:tab/>
        </w:r>
        <w:r w:rsidR="00745DB6">
          <w:rPr>
            <w:noProof/>
            <w:webHidden/>
          </w:rPr>
          <w:fldChar w:fldCharType="begin"/>
        </w:r>
        <w:r w:rsidR="00745DB6">
          <w:rPr>
            <w:noProof/>
            <w:webHidden/>
          </w:rPr>
          <w:instrText xml:space="preserve"> PAGEREF _Toc7723732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4C27D0F2" w14:textId="77777777" w:rsidR="00745DB6" w:rsidRDefault="00C6012A">
      <w:pPr>
        <w:pStyle w:val="TOC3"/>
        <w:rPr>
          <w:rFonts w:asciiTheme="minorHAnsi" w:eastAsiaTheme="minorEastAsia" w:hAnsiTheme="minorHAnsi" w:cstheme="minorBidi"/>
          <w:noProof/>
          <w:sz w:val="22"/>
          <w:szCs w:val="22"/>
          <w:lang w:val="de-DE"/>
        </w:rPr>
      </w:pPr>
      <w:hyperlink w:anchor="_Toc7723733" w:history="1">
        <w:r w:rsidR="00745DB6" w:rsidRPr="000575BF">
          <w:rPr>
            <w:rStyle w:val="Hyperlink"/>
            <w:noProof/>
          </w:rPr>
          <w:t>7.5.6</w:t>
        </w:r>
        <w:r w:rsidR="00745DB6">
          <w:rPr>
            <w:rFonts w:asciiTheme="minorHAnsi" w:eastAsiaTheme="minorEastAsia" w:hAnsiTheme="minorHAnsi" w:cstheme="minorBidi"/>
            <w:noProof/>
            <w:sz w:val="22"/>
            <w:szCs w:val="22"/>
            <w:lang w:val="de-DE"/>
          </w:rPr>
          <w:tab/>
        </w:r>
        <w:r w:rsidR="00745DB6" w:rsidRPr="000575BF">
          <w:rPr>
            <w:rStyle w:val="Hyperlink"/>
            <w:noProof/>
          </w:rPr>
          <w:t>Bolt</w:t>
        </w:r>
        <w:r w:rsidR="00745DB6">
          <w:rPr>
            <w:noProof/>
            <w:webHidden/>
          </w:rPr>
          <w:tab/>
        </w:r>
        <w:r w:rsidR="00745DB6">
          <w:rPr>
            <w:noProof/>
            <w:webHidden/>
          </w:rPr>
          <w:fldChar w:fldCharType="begin"/>
        </w:r>
        <w:r w:rsidR="00745DB6">
          <w:rPr>
            <w:noProof/>
            <w:webHidden/>
          </w:rPr>
          <w:instrText xml:space="preserve"> PAGEREF _Toc7723733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2E87AAC2"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34" w:history="1">
        <w:r w:rsidR="00745DB6" w:rsidRPr="000575BF">
          <w:rPr>
            <w:rStyle w:val="Hyperlink"/>
            <w:noProof/>
          </w:rPr>
          <w:t>7.5.6.1</w:t>
        </w:r>
        <w:r w:rsidR="00745DB6">
          <w:rPr>
            <w:rFonts w:asciiTheme="minorHAnsi" w:eastAsiaTheme="minorEastAsia" w:hAnsiTheme="minorHAnsi" w:cstheme="minorBidi"/>
            <w:noProof/>
            <w:sz w:val="22"/>
            <w:szCs w:val="22"/>
            <w:lang w:val="de-DE"/>
          </w:rPr>
          <w:tab/>
        </w:r>
        <w:r w:rsidR="00745DB6" w:rsidRPr="000575BF">
          <w:rPr>
            <w:rStyle w:val="Hyperlink"/>
            <w:noProof/>
          </w:rPr>
          <w:t>Possible Bolt and Screw Assemblies</w:t>
        </w:r>
        <w:r w:rsidR="00745DB6">
          <w:rPr>
            <w:noProof/>
            <w:webHidden/>
          </w:rPr>
          <w:tab/>
        </w:r>
        <w:r w:rsidR="00745DB6">
          <w:rPr>
            <w:noProof/>
            <w:webHidden/>
          </w:rPr>
          <w:fldChar w:fldCharType="begin"/>
        </w:r>
        <w:r w:rsidR="00745DB6">
          <w:rPr>
            <w:noProof/>
            <w:webHidden/>
          </w:rPr>
          <w:instrText xml:space="preserve"> PAGEREF _Toc7723734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25AE9BF6" w14:textId="77777777" w:rsidR="00745DB6" w:rsidRDefault="00C6012A">
      <w:pPr>
        <w:pStyle w:val="TOC3"/>
        <w:rPr>
          <w:rFonts w:asciiTheme="minorHAnsi" w:eastAsiaTheme="minorEastAsia" w:hAnsiTheme="minorHAnsi" w:cstheme="minorBidi"/>
          <w:noProof/>
          <w:sz w:val="22"/>
          <w:szCs w:val="22"/>
          <w:lang w:val="de-DE"/>
        </w:rPr>
      </w:pPr>
      <w:hyperlink w:anchor="_Toc7723735" w:history="1">
        <w:r w:rsidR="00745DB6" w:rsidRPr="000575BF">
          <w:rPr>
            <w:rStyle w:val="Hyperlink"/>
            <w:noProof/>
          </w:rPr>
          <w:t>7.5.7</w:t>
        </w:r>
        <w:r w:rsidR="00745DB6">
          <w:rPr>
            <w:rFonts w:asciiTheme="minorHAnsi" w:eastAsiaTheme="minorEastAsia" w:hAnsiTheme="minorHAnsi" w:cstheme="minorBidi"/>
            <w:noProof/>
            <w:sz w:val="22"/>
            <w:szCs w:val="22"/>
            <w:lang w:val="de-DE"/>
          </w:rPr>
          <w:tab/>
        </w:r>
        <w:r w:rsidR="00745DB6" w:rsidRPr="000575BF">
          <w:rPr>
            <w:rStyle w:val="Hyperlink"/>
            <w:noProof/>
          </w:rPr>
          <w:t>Screw</w:t>
        </w:r>
        <w:r w:rsidR="00745DB6">
          <w:rPr>
            <w:noProof/>
            <w:webHidden/>
          </w:rPr>
          <w:tab/>
        </w:r>
        <w:r w:rsidR="00745DB6">
          <w:rPr>
            <w:noProof/>
            <w:webHidden/>
          </w:rPr>
          <w:fldChar w:fldCharType="begin"/>
        </w:r>
        <w:r w:rsidR="00745DB6">
          <w:rPr>
            <w:noProof/>
            <w:webHidden/>
          </w:rPr>
          <w:instrText xml:space="preserve"> PAGEREF _Toc7723735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36A1EAC9" w14:textId="77777777" w:rsidR="00745DB6" w:rsidRDefault="00C6012A">
      <w:pPr>
        <w:pStyle w:val="TOC4"/>
        <w:tabs>
          <w:tab w:val="right" w:leader="dot" w:pos="9060"/>
        </w:tabs>
        <w:rPr>
          <w:rFonts w:asciiTheme="minorHAnsi" w:eastAsiaTheme="minorEastAsia" w:hAnsiTheme="minorHAnsi" w:cstheme="minorBidi"/>
          <w:noProof/>
          <w:sz w:val="22"/>
          <w:szCs w:val="22"/>
          <w:lang w:val="de-DE"/>
        </w:rPr>
      </w:pPr>
      <w:hyperlink w:anchor="_Toc7723736" w:history="1">
        <w:r w:rsidR="00745DB6" w:rsidRPr="000575BF">
          <w:rPr>
            <w:rStyle w:val="Hyperlink"/>
            <w:noProof/>
          </w:rPr>
          <w:t>7.5.7.1 Flow Drilled Screws (FDS)</w:t>
        </w:r>
        <w:r w:rsidR="00745DB6">
          <w:rPr>
            <w:noProof/>
            <w:webHidden/>
          </w:rPr>
          <w:tab/>
        </w:r>
        <w:r w:rsidR="00745DB6">
          <w:rPr>
            <w:noProof/>
            <w:webHidden/>
          </w:rPr>
          <w:fldChar w:fldCharType="begin"/>
        </w:r>
        <w:r w:rsidR="00745DB6">
          <w:rPr>
            <w:noProof/>
            <w:webHidden/>
          </w:rPr>
          <w:instrText xml:space="preserve"> PAGEREF _Toc7723736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7CB8E041"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7" w:history="1">
        <w:r w:rsidR="00745DB6" w:rsidRPr="000575BF">
          <w:rPr>
            <w:rStyle w:val="Hyperlink"/>
            <w:noProof/>
          </w:rPr>
          <w:t>7.6</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Gum Drops</w:t>
        </w:r>
        <w:r w:rsidR="00745DB6">
          <w:rPr>
            <w:noProof/>
            <w:webHidden/>
          </w:rPr>
          <w:tab/>
        </w:r>
        <w:r w:rsidR="00745DB6">
          <w:rPr>
            <w:noProof/>
            <w:webHidden/>
          </w:rPr>
          <w:fldChar w:fldCharType="begin"/>
        </w:r>
        <w:r w:rsidR="00745DB6">
          <w:rPr>
            <w:noProof/>
            <w:webHidden/>
          </w:rPr>
          <w:instrText xml:space="preserve"> PAGEREF _Toc7723737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5B802981"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8" w:history="1">
        <w:r w:rsidR="00745DB6" w:rsidRPr="000575BF">
          <w:rPr>
            <w:rStyle w:val="Hyperlink"/>
            <w:noProof/>
          </w:rPr>
          <w:t>7.7</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Clinches</w:t>
        </w:r>
        <w:r w:rsidR="00745DB6">
          <w:rPr>
            <w:noProof/>
            <w:webHidden/>
          </w:rPr>
          <w:tab/>
        </w:r>
        <w:r w:rsidR="00745DB6">
          <w:rPr>
            <w:noProof/>
            <w:webHidden/>
          </w:rPr>
          <w:fldChar w:fldCharType="begin"/>
        </w:r>
        <w:r w:rsidR="00745DB6">
          <w:rPr>
            <w:noProof/>
            <w:webHidden/>
          </w:rPr>
          <w:instrText xml:space="preserve"> PAGEREF _Toc7723738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5EC5187F"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9" w:history="1">
        <w:r w:rsidR="00745DB6" w:rsidRPr="000575BF">
          <w:rPr>
            <w:rStyle w:val="Hyperlink"/>
            <w:noProof/>
          </w:rPr>
          <w:t>7.8</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Heat Stakes / Thermal Stakes</w:t>
        </w:r>
        <w:r w:rsidR="00745DB6">
          <w:rPr>
            <w:noProof/>
            <w:webHidden/>
          </w:rPr>
          <w:tab/>
        </w:r>
        <w:r w:rsidR="00745DB6">
          <w:rPr>
            <w:noProof/>
            <w:webHidden/>
          </w:rPr>
          <w:fldChar w:fldCharType="begin"/>
        </w:r>
        <w:r w:rsidR="00745DB6">
          <w:rPr>
            <w:noProof/>
            <w:webHidden/>
          </w:rPr>
          <w:instrText xml:space="preserve"> PAGEREF _Toc7723739 \h </w:instrText>
        </w:r>
        <w:r w:rsidR="00745DB6">
          <w:rPr>
            <w:noProof/>
            <w:webHidden/>
          </w:rPr>
        </w:r>
        <w:r w:rsidR="00745DB6">
          <w:rPr>
            <w:noProof/>
            <w:webHidden/>
          </w:rPr>
          <w:fldChar w:fldCharType="separate"/>
        </w:r>
        <w:r w:rsidR="00745DB6">
          <w:rPr>
            <w:noProof/>
            <w:webHidden/>
          </w:rPr>
          <w:t>88</w:t>
        </w:r>
        <w:r w:rsidR="00745DB6">
          <w:rPr>
            <w:noProof/>
            <w:webHidden/>
          </w:rPr>
          <w:fldChar w:fldCharType="end"/>
        </w:r>
      </w:hyperlink>
    </w:p>
    <w:p w14:paraId="4A49A9C9"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0" w:history="1">
        <w:r w:rsidR="00745DB6" w:rsidRPr="000575BF">
          <w:rPr>
            <w:rStyle w:val="Hyperlink"/>
            <w:noProof/>
          </w:rPr>
          <w:t>7.9</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Clips/Snap Joints</w:t>
        </w:r>
        <w:r w:rsidR="00745DB6">
          <w:rPr>
            <w:noProof/>
            <w:webHidden/>
          </w:rPr>
          <w:tab/>
        </w:r>
        <w:r w:rsidR="00745DB6">
          <w:rPr>
            <w:noProof/>
            <w:webHidden/>
          </w:rPr>
          <w:fldChar w:fldCharType="begin"/>
        </w:r>
        <w:r w:rsidR="00745DB6">
          <w:rPr>
            <w:noProof/>
            <w:webHidden/>
          </w:rPr>
          <w:instrText xml:space="preserve"> PAGEREF _Toc7723740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07036235"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1" w:history="1">
        <w:r w:rsidR="00745DB6" w:rsidRPr="000575BF">
          <w:rPr>
            <w:rStyle w:val="Hyperlink"/>
            <w:noProof/>
          </w:rPr>
          <w:t>7.10</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Nails</w:t>
        </w:r>
        <w:r w:rsidR="00745DB6">
          <w:rPr>
            <w:noProof/>
            <w:webHidden/>
          </w:rPr>
          <w:tab/>
        </w:r>
        <w:r w:rsidR="00745DB6">
          <w:rPr>
            <w:noProof/>
            <w:webHidden/>
          </w:rPr>
          <w:fldChar w:fldCharType="begin"/>
        </w:r>
        <w:r w:rsidR="00745DB6">
          <w:rPr>
            <w:noProof/>
            <w:webHidden/>
          </w:rPr>
          <w:instrText xml:space="preserve"> PAGEREF _Toc7723741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27DB4B18" w14:textId="77777777" w:rsidR="00745DB6" w:rsidRDefault="00C6012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42" w:history="1">
        <w:r w:rsidR="00745DB6" w:rsidRPr="000575BF">
          <w:rPr>
            <w:rStyle w:val="Hyperlink"/>
            <w:noProof/>
            <w14:scene3d>
              <w14:camera w14:prst="orthographicFront"/>
              <w14:lightRig w14:rig="threePt" w14:dir="t">
                <w14:rot w14:lat="0" w14:lon="0" w14:rev="0"/>
              </w14:lightRig>
            </w14:scene3d>
          </w:rPr>
          <w:t>8</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1D connections</w:t>
        </w:r>
        <w:r w:rsidR="00745DB6">
          <w:rPr>
            <w:noProof/>
            <w:webHidden/>
          </w:rPr>
          <w:tab/>
        </w:r>
        <w:r w:rsidR="00745DB6">
          <w:rPr>
            <w:noProof/>
            <w:webHidden/>
          </w:rPr>
          <w:fldChar w:fldCharType="begin"/>
        </w:r>
        <w:r w:rsidR="00745DB6">
          <w:rPr>
            <w:noProof/>
            <w:webHidden/>
          </w:rPr>
          <w:instrText xml:space="preserve"> PAGEREF _Toc7723742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22DCA845"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3" w:history="1">
        <w:r w:rsidR="00745DB6" w:rsidRPr="000575BF">
          <w:rPr>
            <w:rStyle w:val="Hyperlink"/>
            <w:noProof/>
          </w:rPr>
          <w:t>8.1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_Toc7723743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06301CA9" w14:textId="77777777" w:rsidR="00745DB6" w:rsidRDefault="00C6012A">
      <w:pPr>
        <w:pStyle w:val="TOC3"/>
        <w:rPr>
          <w:rFonts w:asciiTheme="minorHAnsi" w:eastAsiaTheme="minorEastAsia" w:hAnsiTheme="minorHAnsi" w:cstheme="minorBidi"/>
          <w:noProof/>
          <w:sz w:val="22"/>
          <w:szCs w:val="22"/>
          <w:lang w:val="de-DE"/>
        </w:rPr>
      </w:pPr>
      <w:hyperlink w:anchor="_Toc7723744" w:history="1">
        <w:r w:rsidR="00745DB6" w:rsidRPr="000575BF">
          <w:rPr>
            <w:rStyle w:val="Hyperlink"/>
            <w:noProof/>
          </w:rPr>
          <w:t>8.1.1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_Toc7723744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7EC83EB5" w14:textId="77777777" w:rsidR="00745DB6" w:rsidRDefault="00C6012A">
      <w:pPr>
        <w:pStyle w:val="TOC3"/>
        <w:rPr>
          <w:rFonts w:asciiTheme="minorHAnsi" w:eastAsiaTheme="minorEastAsia" w:hAnsiTheme="minorHAnsi" w:cstheme="minorBidi"/>
          <w:noProof/>
          <w:sz w:val="22"/>
          <w:szCs w:val="22"/>
          <w:lang w:val="de-DE"/>
        </w:rPr>
      </w:pPr>
      <w:hyperlink w:anchor="_Toc7723745" w:history="1">
        <w:r w:rsidR="00745DB6" w:rsidRPr="000575BF">
          <w:rPr>
            <w:rStyle w:val="Hyperlink"/>
            <w:noProof/>
          </w:rPr>
          <w:t>8.1.2</w:t>
        </w:r>
        <w:r w:rsidR="00745DB6">
          <w:rPr>
            <w:rFonts w:asciiTheme="minorHAnsi" w:eastAsiaTheme="minorEastAsia" w:hAnsiTheme="minorHAnsi" w:cstheme="minorBidi"/>
            <w:noProof/>
            <w:sz w:val="22"/>
            <w:szCs w:val="22"/>
            <w:lang w:val="de-DE"/>
          </w:rPr>
          <w:tab/>
        </w:r>
        <w:r w:rsidR="00745DB6" w:rsidRPr="000575BF">
          <w:rPr>
            <w:rStyle w:val="Hyperlink"/>
            <w:noProof/>
          </w:rPr>
          <w:t>Location</w:t>
        </w:r>
        <w:r w:rsidR="00745DB6">
          <w:rPr>
            <w:noProof/>
            <w:webHidden/>
          </w:rPr>
          <w:tab/>
        </w:r>
        <w:r w:rsidR="00745DB6">
          <w:rPr>
            <w:noProof/>
            <w:webHidden/>
          </w:rPr>
          <w:fldChar w:fldCharType="begin"/>
        </w:r>
        <w:r w:rsidR="00745DB6">
          <w:rPr>
            <w:noProof/>
            <w:webHidden/>
          </w:rPr>
          <w:instrText xml:space="preserve"> PAGEREF _Toc7723745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631A9240" w14:textId="77777777" w:rsidR="00745DB6" w:rsidRDefault="00C6012A">
      <w:pPr>
        <w:pStyle w:val="TOC3"/>
        <w:rPr>
          <w:rFonts w:asciiTheme="minorHAnsi" w:eastAsiaTheme="minorEastAsia" w:hAnsiTheme="minorHAnsi" w:cstheme="minorBidi"/>
          <w:noProof/>
          <w:sz w:val="22"/>
          <w:szCs w:val="22"/>
          <w:lang w:val="de-DE"/>
        </w:rPr>
      </w:pPr>
      <w:hyperlink w:anchor="_Toc7723746" w:history="1">
        <w:r w:rsidR="00745DB6" w:rsidRPr="000575BF">
          <w:rPr>
            <w:rStyle w:val="Hyperlink"/>
            <w:noProof/>
          </w:rPr>
          <w:t>8.1.3</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_Toc7723746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D697BB1"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7" w:history="1">
        <w:r w:rsidR="00745DB6" w:rsidRPr="000575BF">
          <w:rPr>
            <w:rStyle w:val="Hyperlink"/>
            <w:noProof/>
          </w:rPr>
          <w:t>8.2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Seam Welds</w:t>
        </w:r>
        <w:r w:rsidR="00745DB6">
          <w:rPr>
            <w:noProof/>
            <w:webHidden/>
          </w:rPr>
          <w:tab/>
        </w:r>
        <w:r w:rsidR="00745DB6">
          <w:rPr>
            <w:noProof/>
            <w:webHidden/>
          </w:rPr>
          <w:fldChar w:fldCharType="begin"/>
        </w:r>
        <w:r w:rsidR="00745DB6">
          <w:rPr>
            <w:noProof/>
            <w:webHidden/>
          </w:rPr>
          <w:instrText xml:space="preserve"> PAGEREF _Toc7723747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22BAF1FF" w14:textId="77777777" w:rsidR="00745DB6" w:rsidRDefault="00C6012A">
      <w:pPr>
        <w:pStyle w:val="TOC3"/>
        <w:rPr>
          <w:rFonts w:asciiTheme="minorHAnsi" w:eastAsiaTheme="minorEastAsia" w:hAnsiTheme="minorHAnsi" w:cstheme="minorBidi"/>
          <w:noProof/>
          <w:sz w:val="22"/>
          <w:szCs w:val="22"/>
          <w:lang w:val="de-DE"/>
        </w:rPr>
      </w:pPr>
      <w:hyperlink w:anchor="_Toc7723748" w:history="1">
        <w:r w:rsidR="00745DB6" w:rsidRPr="000575BF">
          <w:rPr>
            <w:rStyle w:val="Hyperlink"/>
            <w:noProof/>
          </w:rPr>
          <w:t>8.2.1</w:t>
        </w:r>
        <w:r w:rsidR="00745DB6">
          <w:rPr>
            <w:rFonts w:asciiTheme="minorHAnsi" w:eastAsiaTheme="minorEastAsia" w:hAnsiTheme="minorHAnsi" w:cstheme="minorBidi"/>
            <w:noProof/>
            <w:sz w:val="22"/>
            <w:szCs w:val="22"/>
            <w:lang w:val="de-DE"/>
          </w:rPr>
          <w:tab/>
        </w:r>
        <w:r w:rsidR="00745DB6" w:rsidRPr="000575BF">
          <w:rPr>
            <w:rStyle w:val="Hyperlink"/>
            <w:noProof/>
          </w:rPr>
          <w:t>Description and Modeling Parameters</w:t>
        </w:r>
        <w:r w:rsidR="00745DB6">
          <w:rPr>
            <w:noProof/>
            <w:webHidden/>
          </w:rPr>
          <w:tab/>
        </w:r>
        <w:r w:rsidR="00745DB6">
          <w:rPr>
            <w:noProof/>
            <w:webHidden/>
          </w:rPr>
          <w:fldChar w:fldCharType="begin"/>
        </w:r>
        <w:r w:rsidR="00745DB6">
          <w:rPr>
            <w:noProof/>
            <w:webHidden/>
          </w:rPr>
          <w:instrText xml:space="preserve"> PAGEREF _Toc7723748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78E27C0E" w14:textId="77777777" w:rsidR="00745DB6" w:rsidRDefault="00C6012A">
      <w:pPr>
        <w:pStyle w:val="TOC3"/>
        <w:rPr>
          <w:rFonts w:asciiTheme="minorHAnsi" w:eastAsiaTheme="minorEastAsia" w:hAnsiTheme="minorHAnsi" w:cstheme="minorBidi"/>
          <w:noProof/>
          <w:sz w:val="22"/>
          <w:szCs w:val="22"/>
          <w:lang w:val="de-DE"/>
        </w:rPr>
      </w:pPr>
      <w:hyperlink w:anchor="_Toc7723749" w:history="1">
        <w:r w:rsidR="00745DB6" w:rsidRPr="000575BF">
          <w:rPr>
            <w:rStyle w:val="Hyperlink"/>
            <w:noProof/>
          </w:rPr>
          <w:t>8.2.2</w:t>
        </w:r>
        <w:r w:rsidR="00745DB6">
          <w:rPr>
            <w:rFonts w:asciiTheme="minorHAnsi" w:eastAsiaTheme="minorEastAsia" w:hAnsiTheme="minorHAnsi" w:cstheme="minorBidi"/>
            <w:noProof/>
            <w:sz w:val="22"/>
            <w:szCs w:val="22"/>
            <w:lang w:val="de-DE"/>
          </w:rPr>
          <w:tab/>
        </w:r>
        <w:r w:rsidR="00745DB6" w:rsidRPr="000575BF">
          <w:rPr>
            <w:rStyle w:val="Hyperlink"/>
            <w:noProof/>
          </w:rPr>
          <w:t>Seam Weld Definition Overview</w:t>
        </w:r>
        <w:r w:rsidR="00745DB6">
          <w:rPr>
            <w:noProof/>
            <w:webHidden/>
          </w:rPr>
          <w:tab/>
        </w:r>
        <w:r w:rsidR="00745DB6">
          <w:rPr>
            <w:noProof/>
            <w:webHidden/>
          </w:rPr>
          <w:fldChar w:fldCharType="begin"/>
        </w:r>
        <w:r w:rsidR="00745DB6">
          <w:rPr>
            <w:noProof/>
            <w:webHidden/>
          </w:rPr>
          <w:instrText xml:space="preserve"> PAGEREF _Toc7723749 \h </w:instrText>
        </w:r>
        <w:r w:rsidR="00745DB6">
          <w:rPr>
            <w:noProof/>
            <w:webHidden/>
          </w:rPr>
        </w:r>
        <w:r w:rsidR="00745DB6">
          <w:rPr>
            <w:noProof/>
            <w:webHidden/>
          </w:rPr>
          <w:fldChar w:fldCharType="separate"/>
        </w:r>
        <w:r w:rsidR="00745DB6">
          <w:rPr>
            <w:noProof/>
            <w:webHidden/>
          </w:rPr>
          <w:t>99</w:t>
        </w:r>
        <w:r w:rsidR="00745DB6">
          <w:rPr>
            <w:noProof/>
            <w:webHidden/>
          </w:rPr>
          <w:fldChar w:fldCharType="end"/>
        </w:r>
      </w:hyperlink>
    </w:p>
    <w:p w14:paraId="23BE1CAC" w14:textId="77777777" w:rsidR="00745DB6" w:rsidRDefault="00C6012A">
      <w:pPr>
        <w:pStyle w:val="TOC3"/>
        <w:rPr>
          <w:rFonts w:asciiTheme="minorHAnsi" w:eastAsiaTheme="minorEastAsia" w:hAnsiTheme="minorHAnsi" w:cstheme="minorBidi"/>
          <w:noProof/>
          <w:sz w:val="22"/>
          <w:szCs w:val="22"/>
          <w:lang w:val="de-DE"/>
        </w:rPr>
      </w:pPr>
      <w:hyperlink w:anchor="_Toc7723750" w:history="1">
        <w:r w:rsidR="00745DB6" w:rsidRPr="000575BF">
          <w:rPr>
            <w:rStyle w:val="Hyperlink"/>
            <w:noProof/>
          </w:rPr>
          <w:t>8.2.3</w:t>
        </w:r>
        <w:r w:rsidR="00745DB6">
          <w:rPr>
            <w:rFonts w:asciiTheme="minorHAnsi" w:eastAsiaTheme="minorEastAsia" w:hAnsiTheme="minorHAnsi" w:cstheme="minorBidi"/>
            <w:noProof/>
            <w:sz w:val="22"/>
            <w:szCs w:val="22"/>
            <w:lang w:val="de-DE"/>
          </w:rPr>
          <w:tab/>
        </w:r>
        <w:r w:rsidR="00745DB6" w:rsidRPr="000575BF">
          <w:rPr>
            <w:rStyle w:val="Hyperlink"/>
            <w:noProof/>
          </w:rPr>
          <w:t>Specific XML Realization</w:t>
        </w:r>
        <w:r w:rsidR="00745DB6">
          <w:rPr>
            <w:noProof/>
            <w:webHidden/>
          </w:rPr>
          <w:tab/>
        </w:r>
        <w:r w:rsidR="00745DB6">
          <w:rPr>
            <w:noProof/>
            <w:webHidden/>
          </w:rPr>
          <w:fldChar w:fldCharType="begin"/>
        </w:r>
        <w:r w:rsidR="00745DB6">
          <w:rPr>
            <w:noProof/>
            <w:webHidden/>
          </w:rPr>
          <w:instrText xml:space="preserve"> PAGEREF _Toc7723750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4F5EC86D" w14:textId="77777777" w:rsidR="00745DB6" w:rsidRDefault="00C6012A">
      <w:pPr>
        <w:pStyle w:val="TOC3"/>
        <w:rPr>
          <w:rFonts w:asciiTheme="minorHAnsi" w:eastAsiaTheme="minorEastAsia" w:hAnsiTheme="minorHAnsi" w:cstheme="minorBidi"/>
          <w:noProof/>
          <w:sz w:val="22"/>
          <w:szCs w:val="22"/>
          <w:lang w:val="de-DE"/>
        </w:rPr>
      </w:pPr>
      <w:hyperlink w:anchor="_Toc7723751" w:history="1">
        <w:r w:rsidR="00745DB6" w:rsidRPr="000575BF">
          <w:rPr>
            <w:rStyle w:val="Hyperlink"/>
            <w:noProof/>
          </w:rPr>
          <w:t>8.2.4</w:t>
        </w:r>
        <w:r w:rsidR="00745DB6">
          <w:rPr>
            <w:rFonts w:asciiTheme="minorHAnsi" w:eastAsiaTheme="minorEastAsia" w:hAnsiTheme="minorHAnsi" w:cstheme="minorBidi"/>
            <w:noProof/>
            <w:sz w:val="22"/>
            <w:szCs w:val="22"/>
            <w:lang w:val="de-DE"/>
          </w:rPr>
          <w:tab/>
        </w:r>
        <w:r w:rsidR="00745DB6" w:rsidRPr="000575BF">
          <w:rPr>
            <w:rStyle w:val="Hyperlink"/>
            <w:noProof/>
          </w:rPr>
          <w:t>Generic Seam Weld Definition</w:t>
        </w:r>
        <w:r w:rsidR="00745DB6">
          <w:rPr>
            <w:noProof/>
            <w:webHidden/>
          </w:rPr>
          <w:tab/>
        </w:r>
        <w:r w:rsidR="00745DB6">
          <w:rPr>
            <w:noProof/>
            <w:webHidden/>
          </w:rPr>
          <w:fldChar w:fldCharType="begin"/>
        </w:r>
        <w:r w:rsidR="00745DB6">
          <w:rPr>
            <w:noProof/>
            <w:webHidden/>
          </w:rPr>
          <w:instrText xml:space="preserve"> PAGEREF _Toc7723751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023BE48E"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2" w:history="1">
        <w:r w:rsidR="00745DB6" w:rsidRPr="000575BF">
          <w:rPr>
            <w:rStyle w:val="Hyperlink"/>
            <w:noProof/>
          </w:rPr>
          <w:t>8.2.4.1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_Toc7723752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4EBBBEBA"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3" w:history="1">
        <w:r w:rsidR="00745DB6" w:rsidRPr="000575BF">
          <w:rPr>
            <w:rStyle w:val="Hyperlink"/>
            <w:noProof/>
          </w:rPr>
          <w:t>8.2.4.2</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_Toc7723753 \h </w:instrText>
        </w:r>
        <w:r w:rsidR="00745DB6">
          <w:rPr>
            <w:noProof/>
            <w:webHidden/>
          </w:rPr>
        </w:r>
        <w:r w:rsidR="00745DB6">
          <w:rPr>
            <w:noProof/>
            <w:webHidden/>
          </w:rPr>
          <w:fldChar w:fldCharType="separate"/>
        </w:r>
        <w:r w:rsidR="00745DB6">
          <w:rPr>
            <w:noProof/>
            <w:webHidden/>
          </w:rPr>
          <w:t>102</w:t>
        </w:r>
        <w:r w:rsidR="00745DB6">
          <w:rPr>
            <w:noProof/>
            <w:webHidden/>
          </w:rPr>
          <w:fldChar w:fldCharType="end"/>
        </w:r>
      </w:hyperlink>
    </w:p>
    <w:p w14:paraId="1390C6AF"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4" w:history="1">
        <w:r w:rsidR="00745DB6" w:rsidRPr="000575BF">
          <w:rPr>
            <w:rStyle w:val="Hyperlink"/>
            <w:noProof/>
          </w:rPr>
          <w:t>8.2.4.3</w:t>
        </w:r>
        <w:r w:rsidR="00745DB6">
          <w:rPr>
            <w:rFonts w:asciiTheme="minorHAnsi" w:eastAsiaTheme="minorEastAsia" w:hAnsiTheme="minorHAnsi" w:cstheme="minorBidi"/>
            <w:noProof/>
            <w:sz w:val="22"/>
            <w:szCs w:val="22"/>
            <w:lang w:val="de-DE"/>
          </w:rPr>
          <w:tab/>
        </w:r>
        <w:r w:rsidR="00745DB6" w:rsidRPr="000575BF">
          <w:rPr>
            <w:rStyle w:val="Hyperlink"/>
            <w:noProof/>
          </w:rPr>
          <w:t>Weld Position and Sheet Metal Parameters</w:t>
        </w:r>
        <w:r w:rsidR="00745DB6">
          <w:rPr>
            <w:noProof/>
            <w:webHidden/>
          </w:rPr>
          <w:tab/>
        </w:r>
        <w:r w:rsidR="00745DB6">
          <w:rPr>
            <w:noProof/>
            <w:webHidden/>
          </w:rPr>
          <w:fldChar w:fldCharType="begin"/>
        </w:r>
        <w:r w:rsidR="00745DB6">
          <w:rPr>
            <w:noProof/>
            <w:webHidden/>
          </w:rPr>
          <w:instrText xml:space="preserve"> PAGEREF _Toc7723754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3422DB47" w14:textId="77777777" w:rsidR="00745DB6" w:rsidRDefault="00C6012A">
      <w:pPr>
        <w:pStyle w:val="TOC4"/>
        <w:tabs>
          <w:tab w:val="left" w:pos="1540"/>
          <w:tab w:val="right" w:leader="dot" w:pos="9060"/>
        </w:tabs>
        <w:rPr>
          <w:rFonts w:asciiTheme="minorHAnsi" w:eastAsiaTheme="minorEastAsia" w:hAnsiTheme="minorHAnsi" w:cstheme="minorBidi"/>
          <w:noProof/>
          <w:sz w:val="22"/>
          <w:szCs w:val="22"/>
          <w:lang w:val="de-DE"/>
        </w:rPr>
      </w:pPr>
      <w:hyperlink w:anchor="_Toc7723755" w:history="1">
        <w:r w:rsidR="00745DB6" w:rsidRPr="000575BF">
          <w:rPr>
            <w:rStyle w:val="Hyperlink"/>
            <w:noProof/>
          </w:rPr>
          <w:t>8.2.4.3.1</w:t>
        </w:r>
        <w:r w:rsidR="00745DB6">
          <w:rPr>
            <w:rFonts w:asciiTheme="minorHAnsi" w:eastAsiaTheme="minorEastAsia" w:hAnsiTheme="minorHAnsi" w:cstheme="minorBidi"/>
            <w:noProof/>
            <w:sz w:val="22"/>
            <w:szCs w:val="22"/>
            <w:lang w:val="de-DE"/>
          </w:rPr>
          <w:tab/>
        </w:r>
        <w:r w:rsidR="00745DB6" w:rsidRPr="000575BF">
          <w:rPr>
            <w:rStyle w:val="Hyperlink"/>
            <w:noProof/>
          </w:rPr>
          <w:t>Parameters Assigned to a Specific Sheet of the Flange</w:t>
        </w:r>
        <w:r w:rsidR="00745DB6">
          <w:rPr>
            <w:noProof/>
            <w:webHidden/>
          </w:rPr>
          <w:tab/>
        </w:r>
        <w:r w:rsidR="00745DB6">
          <w:rPr>
            <w:noProof/>
            <w:webHidden/>
          </w:rPr>
          <w:fldChar w:fldCharType="begin"/>
        </w:r>
        <w:r w:rsidR="00745DB6">
          <w:rPr>
            <w:noProof/>
            <w:webHidden/>
          </w:rPr>
          <w:instrText xml:space="preserve"> PAGEREF _Toc7723755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3842F302" w14:textId="77777777" w:rsidR="00745DB6" w:rsidRDefault="00C6012A">
      <w:pPr>
        <w:pStyle w:val="TOC4"/>
        <w:tabs>
          <w:tab w:val="left" w:pos="1540"/>
          <w:tab w:val="right" w:leader="dot" w:pos="9060"/>
        </w:tabs>
        <w:rPr>
          <w:rFonts w:asciiTheme="minorHAnsi" w:eastAsiaTheme="minorEastAsia" w:hAnsiTheme="minorHAnsi" w:cstheme="minorBidi"/>
          <w:noProof/>
          <w:sz w:val="22"/>
          <w:szCs w:val="22"/>
          <w:lang w:val="de-DE"/>
        </w:rPr>
      </w:pPr>
      <w:hyperlink w:anchor="_Toc7723756" w:history="1">
        <w:r w:rsidR="00745DB6" w:rsidRPr="000575BF">
          <w:rPr>
            <w:rStyle w:val="Hyperlink"/>
            <w:noProof/>
          </w:rPr>
          <w:t>8.2.4.3.2</w:t>
        </w:r>
        <w:r w:rsidR="00745DB6">
          <w:rPr>
            <w:rFonts w:asciiTheme="minorHAnsi" w:eastAsiaTheme="minorEastAsia" w:hAnsiTheme="minorHAnsi" w:cstheme="minorBidi"/>
            <w:noProof/>
            <w:sz w:val="22"/>
            <w:szCs w:val="22"/>
            <w:lang w:val="de-DE"/>
          </w:rPr>
          <w:tab/>
        </w:r>
        <w:r w:rsidR="00745DB6" w:rsidRPr="000575BF">
          <w:rPr>
            <w:rStyle w:val="Hyperlink"/>
            <w:noProof/>
          </w:rPr>
          <w:t>Welding Position</w:t>
        </w:r>
        <w:r w:rsidR="00745DB6">
          <w:rPr>
            <w:noProof/>
            <w:webHidden/>
          </w:rPr>
          <w:tab/>
        </w:r>
        <w:r w:rsidR="00745DB6">
          <w:rPr>
            <w:noProof/>
            <w:webHidden/>
          </w:rPr>
          <w:fldChar w:fldCharType="begin"/>
        </w:r>
        <w:r w:rsidR="00745DB6">
          <w:rPr>
            <w:noProof/>
            <w:webHidden/>
          </w:rPr>
          <w:instrText xml:space="preserve"> PAGEREF _Toc7723756 \h </w:instrText>
        </w:r>
        <w:r w:rsidR="00745DB6">
          <w:rPr>
            <w:noProof/>
            <w:webHidden/>
          </w:rPr>
        </w:r>
        <w:r w:rsidR="00745DB6">
          <w:rPr>
            <w:noProof/>
            <w:webHidden/>
          </w:rPr>
          <w:fldChar w:fldCharType="separate"/>
        </w:r>
        <w:r w:rsidR="00745DB6">
          <w:rPr>
            <w:noProof/>
            <w:webHidden/>
          </w:rPr>
          <w:t>105</w:t>
        </w:r>
        <w:r w:rsidR="00745DB6">
          <w:rPr>
            <w:noProof/>
            <w:webHidden/>
          </w:rPr>
          <w:fldChar w:fldCharType="end"/>
        </w:r>
      </w:hyperlink>
    </w:p>
    <w:p w14:paraId="7B7160C0" w14:textId="77777777" w:rsidR="00745DB6" w:rsidRDefault="00C6012A">
      <w:pPr>
        <w:pStyle w:val="TOC3"/>
        <w:rPr>
          <w:rFonts w:asciiTheme="minorHAnsi" w:eastAsiaTheme="minorEastAsia" w:hAnsiTheme="minorHAnsi" w:cstheme="minorBidi"/>
          <w:noProof/>
          <w:sz w:val="22"/>
          <w:szCs w:val="22"/>
          <w:lang w:val="de-DE"/>
        </w:rPr>
      </w:pPr>
      <w:hyperlink w:anchor="_Toc7723757" w:history="1">
        <w:r w:rsidR="00745DB6" w:rsidRPr="000575BF">
          <w:rPr>
            <w:rStyle w:val="Hyperlink"/>
            <w:noProof/>
          </w:rPr>
          <w:t>8.2.5</w:t>
        </w:r>
        <w:r w:rsidR="00745DB6">
          <w:rPr>
            <w:rFonts w:asciiTheme="minorHAnsi" w:eastAsiaTheme="minorEastAsia" w:hAnsiTheme="minorHAnsi" w:cstheme="minorBidi"/>
            <w:noProof/>
            <w:sz w:val="22"/>
            <w:szCs w:val="22"/>
            <w:lang w:val="de-DE"/>
          </w:rPr>
          <w:tab/>
        </w:r>
        <w:r w:rsidR="00745DB6" w:rsidRPr="000575BF">
          <w:rPr>
            <w:rStyle w:val="Hyperlink"/>
            <w:noProof/>
          </w:rPr>
          <w:t>Butt Joint</w:t>
        </w:r>
        <w:r w:rsidR="00745DB6">
          <w:rPr>
            <w:noProof/>
            <w:webHidden/>
          </w:rPr>
          <w:tab/>
        </w:r>
        <w:r w:rsidR="00745DB6">
          <w:rPr>
            <w:noProof/>
            <w:webHidden/>
          </w:rPr>
          <w:fldChar w:fldCharType="begin"/>
        </w:r>
        <w:r w:rsidR="00745DB6">
          <w:rPr>
            <w:noProof/>
            <w:webHidden/>
          </w:rPr>
          <w:instrText xml:space="preserve"> PAGEREF _Toc7723757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47999B76"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8" w:history="1">
        <w:r w:rsidR="00745DB6" w:rsidRPr="000575BF">
          <w:rPr>
            <w:rStyle w:val="Hyperlink"/>
            <w:noProof/>
          </w:rPr>
          <w:t>8.2.5.1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_Toc7723758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6AEDE57E"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9" w:history="1">
        <w:r w:rsidR="00745DB6" w:rsidRPr="000575BF">
          <w:rPr>
            <w:rStyle w:val="Hyperlink"/>
            <w:noProof/>
          </w:rPr>
          <w:t>8.2.5.2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_Toc7723759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4389F4A1"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0" w:history="1">
        <w:r w:rsidR="00745DB6" w:rsidRPr="000575BF">
          <w:rPr>
            <w:rStyle w:val="Hyperlink"/>
            <w:noProof/>
          </w:rPr>
          <w:t>8.2.5.3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_Toc7723760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1E7AA705"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1" w:history="1">
        <w:r w:rsidR="00745DB6" w:rsidRPr="000575BF">
          <w:rPr>
            <w:rStyle w:val="Hyperlink"/>
            <w:noProof/>
          </w:rPr>
          <w:t>8.2.5.4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_Toc7723761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62663F2F"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2" w:history="1">
        <w:r w:rsidR="00745DB6" w:rsidRPr="000575BF">
          <w:rPr>
            <w:rStyle w:val="Hyperlink"/>
            <w:noProof/>
          </w:rPr>
          <w:t>8.2.5.5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_Toc7723762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0792DC26" w14:textId="77777777" w:rsidR="00745DB6" w:rsidRDefault="00C6012A">
      <w:pPr>
        <w:pStyle w:val="TOC3"/>
        <w:rPr>
          <w:rFonts w:asciiTheme="minorHAnsi" w:eastAsiaTheme="minorEastAsia" w:hAnsiTheme="minorHAnsi" w:cstheme="minorBidi"/>
          <w:noProof/>
          <w:sz w:val="22"/>
          <w:szCs w:val="22"/>
          <w:lang w:val="de-DE"/>
        </w:rPr>
      </w:pPr>
      <w:hyperlink w:anchor="_Toc7723763" w:history="1">
        <w:r w:rsidR="00745DB6" w:rsidRPr="000575BF">
          <w:rPr>
            <w:rStyle w:val="Hyperlink"/>
            <w:noProof/>
          </w:rPr>
          <w:t>8.2.6</w:t>
        </w:r>
        <w:r w:rsidR="00745DB6">
          <w:rPr>
            <w:rFonts w:asciiTheme="minorHAnsi" w:eastAsiaTheme="minorEastAsia" w:hAnsiTheme="minorHAnsi" w:cstheme="minorBidi"/>
            <w:noProof/>
            <w:sz w:val="22"/>
            <w:szCs w:val="22"/>
            <w:lang w:val="de-DE"/>
          </w:rPr>
          <w:tab/>
        </w:r>
        <w:r w:rsidR="00745DB6" w:rsidRPr="000575BF">
          <w:rPr>
            <w:rStyle w:val="Hyperlink"/>
            <w:noProof/>
          </w:rPr>
          <w:t>Corner Weld</w:t>
        </w:r>
        <w:r w:rsidR="00745DB6">
          <w:rPr>
            <w:noProof/>
            <w:webHidden/>
          </w:rPr>
          <w:tab/>
        </w:r>
        <w:r w:rsidR="00745DB6">
          <w:rPr>
            <w:noProof/>
            <w:webHidden/>
          </w:rPr>
          <w:fldChar w:fldCharType="begin"/>
        </w:r>
        <w:r w:rsidR="00745DB6">
          <w:rPr>
            <w:noProof/>
            <w:webHidden/>
          </w:rPr>
          <w:instrText xml:space="preserve"> PAGEREF _Toc7723763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28144AC3"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4" w:history="1">
        <w:r w:rsidR="00745DB6" w:rsidRPr="000575BF">
          <w:rPr>
            <w:rStyle w:val="Hyperlink"/>
            <w:noProof/>
          </w:rPr>
          <w:t>8.2.6.1</w:t>
        </w:r>
        <w:r w:rsidR="00745DB6">
          <w:rPr>
            <w:rFonts w:asciiTheme="minorHAnsi" w:eastAsiaTheme="minorEastAsia" w:hAnsiTheme="minorHAnsi" w:cstheme="minorBidi"/>
            <w:noProof/>
            <w:sz w:val="22"/>
            <w:szCs w:val="22"/>
            <w:lang w:val="de-DE"/>
          </w:rPr>
          <w:tab/>
        </w:r>
        <w:r w:rsidR="00745DB6" w:rsidRPr="000575BF">
          <w:rPr>
            <w:rStyle w:val="Hyperlink"/>
            <w:noProof/>
          </w:rPr>
          <w:t>Simple Corner Weld</w:t>
        </w:r>
        <w:r w:rsidR="00745DB6">
          <w:rPr>
            <w:noProof/>
            <w:webHidden/>
          </w:rPr>
          <w:tab/>
        </w:r>
        <w:r w:rsidR="00745DB6">
          <w:rPr>
            <w:noProof/>
            <w:webHidden/>
          </w:rPr>
          <w:fldChar w:fldCharType="begin"/>
        </w:r>
        <w:r w:rsidR="00745DB6">
          <w:rPr>
            <w:noProof/>
            <w:webHidden/>
          </w:rPr>
          <w:instrText xml:space="preserve"> PAGEREF _Toc7723764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2D84F415"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5" w:history="1">
        <w:r w:rsidR="00745DB6" w:rsidRPr="000575BF">
          <w:rPr>
            <w:rStyle w:val="Hyperlink"/>
            <w:noProof/>
          </w:rPr>
          <w:t>8.2.6.2</w:t>
        </w:r>
        <w:r w:rsidR="00745DB6">
          <w:rPr>
            <w:rFonts w:asciiTheme="minorHAnsi" w:eastAsiaTheme="minorEastAsia" w:hAnsiTheme="minorHAnsi" w:cstheme="minorBidi"/>
            <w:noProof/>
            <w:sz w:val="22"/>
            <w:szCs w:val="22"/>
            <w:lang w:val="de-DE"/>
          </w:rPr>
          <w:tab/>
        </w:r>
        <w:r w:rsidR="00745DB6" w:rsidRPr="000575BF">
          <w:rPr>
            <w:rStyle w:val="Hyperlink"/>
            <w:noProof/>
          </w:rPr>
          <w:t>Double Corner Weld</w:t>
        </w:r>
        <w:r w:rsidR="00745DB6">
          <w:rPr>
            <w:noProof/>
            <w:webHidden/>
          </w:rPr>
          <w:tab/>
        </w:r>
        <w:r w:rsidR="00745DB6">
          <w:rPr>
            <w:noProof/>
            <w:webHidden/>
          </w:rPr>
          <w:fldChar w:fldCharType="begin"/>
        </w:r>
        <w:r w:rsidR="00745DB6">
          <w:rPr>
            <w:noProof/>
            <w:webHidden/>
          </w:rPr>
          <w:instrText xml:space="preserve"> PAGEREF _Toc7723765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609489EA"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6" w:history="1">
        <w:r w:rsidR="00745DB6" w:rsidRPr="000575BF">
          <w:rPr>
            <w:rStyle w:val="Hyperlink"/>
            <w:noProof/>
          </w:rPr>
          <w:t>8.2.6.3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_Toc7723766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3D7BD05E"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7" w:history="1">
        <w:r w:rsidR="00745DB6" w:rsidRPr="000575BF">
          <w:rPr>
            <w:rStyle w:val="Hyperlink"/>
            <w:noProof/>
          </w:rPr>
          <w:t>8.2.6.4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_Toc7723767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51F57160"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8" w:history="1">
        <w:r w:rsidR="00745DB6" w:rsidRPr="000575BF">
          <w:rPr>
            <w:rStyle w:val="Hyperlink"/>
            <w:noProof/>
          </w:rPr>
          <w:t>8.2.6.5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_Toc7723768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500B57CD" w14:textId="77777777" w:rsidR="00745DB6" w:rsidRDefault="00C6012A">
      <w:pPr>
        <w:pStyle w:val="TOC3"/>
        <w:rPr>
          <w:rFonts w:asciiTheme="minorHAnsi" w:eastAsiaTheme="minorEastAsia" w:hAnsiTheme="minorHAnsi" w:cstheme="minorBidi"/>
          <w:noProof/>
          <w:sz w:val="22"/>
          <w:szCs w:val="22"/>
          <w:lang w:val="de-DE"/>
        </w:rPr>
      </w:pPr>
      <w:hyperlink w:anchor="_Toc7723769" w:history="1">
        <w:r w:rsidR="00745DB6" w:rsidRPr="000575BF">
          <w:rPr>
            <w:rStyle w:val="Hyperlink"/>
            <w:noProof/>
          </w:rPr>
          <w:t>8.2.7</w:t>
        </w:r>
        <w:r w:rsidR="00745DB6">
          <w:rPr>
            <w:rFonts w:asciiTheme="minorHAnsi" w:eastAsiaTheme="minorEastAsia" w:hAnsiTheme="minorHAnsi" w:cstheme="minorBidi"/>
            <w:noProof/>
            <w:sz w:val="22"/>
            <w:szCs w:val="22"/>
            <w:lang w:val="de-DE"/>
          </w:rPr>
          <w:tab/>
        </w:r>
        <w:r w:rsidR="00745DB6" w:rsidRPr="000575BF">
          <w:rPr>
            <w:rStyle w:val="Hyperlink"/>
            <w:noProof/>
          </w:rPr>
          <w:t>Edge Weld</w:t>
        </w:r>
        <w:r w:rsidR="00745DB6">
          <w:rPr>
            <w:noProof/>
            <w:webHidden/>
          </w:rPr>
          <w:tab/>
        </w:r>
        <w:r w:rsidR="00745DB6">
          <w:rPr>
            <w:noProof/>
            <w:webHidden/>
          </w:rPr>
          <w:fldChar w:fldCharType="begin"/>
        </w:r>
        <w:r w:rsidR="00745DB6">
          <w:rPr>
            <w:noProof/>
            <w:webHidden/>
          </w:rPr>
          <w:instrText xml:space="preserve"> PAGEREF _Toc7723769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5E342AD6"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0" w:history="1">
        <w:r w:rsidR="00745DB6" w:rsidRPr="000575BF">
          <w:rPr>
            <w:rStyle w:val="Hyperlink"/>
            <w:noProof/>
          </w:rPr>
          <w:t>8.2.7.1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_Toc7723770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125C4C01"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1" w:history="1">
        <w:r w:rsidR="00745DB6" w:rsidRPr="000575BF">
          <w:rPr>
            <w:rStyle w:val="Hyperlink"/>
            <w:noProof/>
          </w:rPr>
          <w:t>8.2.7.2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_Toc7723771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79DC8A4B"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2" w:history="1">
        <w:r w:rsidR="00745DB6" w:rsidRPr="000575BF">
          <w:rPr>
            <w:rStyle w:val="Hyperlink"/>
            <w:noProof/>
          </w:rPr>
          <w:t>8.2.7.3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_Toc7723772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1CB24779"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3" w:history="1">
        <w:r w:rsidR="00745DB6" w:rsidRPr="000575BF">
          <w:rPr>
            <w:rStyle w:val="Hyperlink"/>
            <w:noProof/>
          </w:rPr>
          <w:t>8.2.7.4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_Toc7723773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7E6CB9E8"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4" w:history="1">
        <w:r w:rsidR="00745DB6" w:rsidRPr="000575BF">
          <w:rPr>
            <w:rStyle w:val="Hyperlink"/>
            <w:noProof/>
          </w:rPr>
          <w:t>8.2.7.5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_Toc7723774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2C24E807" w14:textId="77777777" w:rsidR="00745DB6" w:rsidRDefault="00C6012A">
      <w:pPr>
        <w:pStyle w:val="TOC3"/>
        <w:rPr>
          <w:rFonts w:asciiTheme="minorHAnsi" w:eastAsiaTheme="minorEastAsia" w:hAnsiTheme="minorHAnsi" w:cstheme="minorBidi"/>
          <w:noProof/>
          <w:sz w:val="22"/>
          <w:szCs w:val="22"/>
          <w:lang w:val="de-DE"/>
        </w:rPr>
      </w:pPr>
      <w:hyperlink w:anchor="_Toc7723775" w:history="1">
        <w:r w:rsidR="00745DB6" w:rsidRPr="000575BF">
          <w:rPr>
            <w:rStyle w:val="Hyperlink"/>
            <w:noProof/>
          </w:rPr>
          <w:t>8.2.8</w:t>
        </w:r>
        <w:r w:rsidR="00745DB6">
          <w:rPr>
            <w:rFonts w:asciiTheme="minorHAnsi" w:eastAsiaTheme="minorEastAsia" w:hAnsiTheme="minorHAnsi" w:cstheme="minorBidi"/>
            <w:noProof/>
            <w:sz w:val="22"/>
            <w:szCs w:val="22"/>
            <w:lang w:val="de-DE"/>
          </w:rPr>
          <w:tab/>
        </w:r>
        <w:r w:rsidR="00745DB6" w:rsidRPr="000575BF">
          <w:rPr>
            <w:rStyle w:val="Hyperlink"/>
            <w:noProof/>
          </w:rPr>
          <w:t>I-Weld</w:t>
        </w:r>
        <w:r w:rsidR="00745DB6">
          <w:rPr>
            <w:noProof/>
            <w:webHidden/>
          </w:rPr>
          <w:tab/>
        </w:r>
        <w:r w:rsidR="00745DB6">
          <w:rPr>
            <w:noProof/>
            <w:webHidden/>
          </w:rPr>
          <w:fldChar w:fldCharType="begin"/>
        </w:r>
        <w:r w:rsidR="00745DB6">
          <w:rPr>
            <w:noProof/>
            <w:webHidden/>
          </w:rPr>
          <w:instrText xml:space="preserve"> PAGEREF _Toc7723775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1EE61A01"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6" w:history="1">
        <w:r w:rsidR="00745DB6" w:rsidRPr="000575BF">
          <w:rPr>
            <w:rStyle w:val="Hyperlink"/>
            <w:noProof/>
          </w:rPr>
          <w:t>8.2.8.1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_Toc7723776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7C805A72"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7" w:history="1">
        <w:r w:rsidR="00745DB6" w:rsidRPr="000575BF">
          <w:rPr>
            <w:rStyle w:val="Hyperlink"/>
            <w:noProof/>
          </w:rPr>
          <w:t>8.2.8.2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_Toc7723777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631ACF8F"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8" w:history="1">
        <w:r w:rsidR="00745DB6" w:rsidRPr="000575BF">
          <w:rPr>
            <w:rStyle w:val="Hyperlink"/>
            <w:noProof/>
          </w:rPr>
          <w:t>8.2.8.3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_Toc7723778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16997C71"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9" w:history="1">
        <w:r w:rsidR="00745DB6" w:rsidRPr="000575BF">
          <w:rPr>
            <w:rStyle w:val="Hyperlink"/>
            <w:noProof/>
          </w:rPr>
          <w:t>8.2.8.4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_Toc7723779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1947A636"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0" w:history="1">
        <w:r w:rsidR="00745DB6" w:rsidRPr="000575BF">
          <w:rPr>
            <w:rStyle w:val="Hyperlink"/>
            <w:noProof/>
          </w:rPr>
          <w:t>8.2.8.5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_Toc7723780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6CC03111" w14:textId="77777777" w:rsidR="00745DB6" w:rsidRDefault="00C6012A">
      <w:pPr>
        <w:pStyle w:val="TOC3"/>
        <w:rPr>
          <w:rFonts w:asciiTheme="minorHAnsi" w:eastAsiaTheme="minorEastAsia" w:hAnsiTheme="minorHAnsi" w:cstheme="minorBidi"/>
          <w:noProof/>
          <w:sz w:val="22"/>
          <w:szCs w:val="22"/>
          <w:lang w:val="de-DE"/>
        </w:rPr>
      </w:pPr>
      <w:hyperlink w:anchor="_Toc7723781" w:history="1">
        <w:r w:rsidR="00745DB6" w:rsidRPr="000575BF">
          <w:rPr>
            <w:rStyle w:val="Hyperlink"/>
            <w:noProof/>
          </w:rPr>
          <w:t>8.2.9</w:t>
        </w:r>
        <w:r w:rsidR="00745DB6">
          <w:rPr>
            <w:rFonts w:asciiTheme="minorHAnsi" w:eastAsiaTheme="minorEastAsia" w:hAnsiTheme="minorHAnsi" w:cstheme="minorBidi"/>
            <w:noProof/>
            <w:sz w:val="22"/>
            <w:szCs w:val="22"/>
            <w:lang w:val="de-DE"/>
          </w:rPr>
          <w:tab/>
        </w:r>
        <w:r w:rsidR="00745DB6" w:rsidRPr="000575BF">
          <w:rPr>
            <w:rStyle w:val="Hyperlink"/>
            <w:noProof/>
          </w:rPr>
          <w:t>Overlap Weld</w:t>
        </w:r>
        <w:r w:rsidR="00745DB6">
          <w:rPr>
            <w:noProof/>
            <w:webHidden/>
          </w:rPr>
          <w:tab/>
        </w:r>
        <w:r w:rsidR="00745DB6">
          <w:rPr>
            <w:noProof/>
            <w:webHidden/>
          </w:rPr>
          <w:fldChar w:fldCharType="begin"/>
        </w:r>
        <w:r w:rsidR="00745DB6">
          <w:rPr>
            <w:noProof/>
            <w:webHidden/>
          </w:rPr>
          <w:instrText xml:space="preserve"> PAGEREF _Toc7723781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24275602"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2" w:history="1">
        <w:r w:rsidR="00745DB6" w:rsidRPr="000575BF">
          <w:rPr>
            <w:rStyle w:val="Hyperlink"/>
            <w:noProof/>
          </w:rPr>
          <w:t>8.2.9.1</w:t>
        </w:r>
        <w:r w:rsidR="00745DB6">
          <w:rPr>
            <w:rFonts w:asciiTheme="minorHAnsi" w:eastAsiaTheme="minorEastAsia" w:hAnsiTheme="minorHAnsi" w:cstheme="minorBidi"/>
            <w:noProof/>
            <w:sz w:val="22"/>
            <w:szCs w:val="22"/>
            <w:lang w:val="de-DE"/>
          </w:rPr>
          <w:tab/>
        </w:r>
        <w:r w:rsidR="00745DB6" w:rsidRPr="000575BF">
          <w:rPr>
            <w:rStyle w:val="Hyperlink"/>
            <w:noProof/>
          </w:rPr>
          <w:t>Simple Overlap Weld</w:t>
        </w:r>
        <w:r w:rsidR="00745DB6">
          <w:rPr>
            <w:noProof/>
            <w:webHidden/>
          </w:rPr>
          <w:tab/>
        </w:r>
        <w:r w:rsidR="00745DB6">
          <w:rPr>
            <w:noProof/>
            <w:webHidden/>
          </w:rPr>
          <w:fldChar w:fldCharType="begin"/>
        </w:r>
        <w:r w:rsidR="00745DB6">
          <w:rPr>
            <w:noProof/>
            <w:webHidden/>
          </w:rPr>
          <w:instrText xml:space="preserve"> PAGEREF _Toc7723782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141B55E2"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3" w:history="1">
        <w:r w:rsidR="00745DB6" w:rsidRPr="000575BF">
          <w:rPr>
            <w:rStyle w:val="Hyperlink"/>
            <w:noProof/>
          </w:rPr>
          <w:t>8.2.9.2</w:t>
        </w:r>
        <w:r w:rsidR="00745DB6">
          <w:rPr>
            <w:rFonts w:asciiTheme="minorHAnsi" w:eastAsiaTheme="minorEastAsia" w:hAnsiTheme="minorHAnsi" w:cstheme="minorBidi"/>
            <w:noProof/>
            <w:sz w:val="22"/>
            <w:szCs w:val="22"/>
            <w:lang w:val="de-DE"/>
          </w:rPr>
          <w:tab/>
        </w:r>
        <w:r w:rsidR="00745DB6" w:rsidRPr="000575BF">
          <w:rPr>
            <w:rStyle w:val="Hyperlink"/>
            <w:noProof/>
          </w:rPr>
          <w:t>Single Sided Double Overlap Weld</w:t>
        </w:r>
        <w:r w:rsidR="00745DB6">
          <w:rPr>
            <w:noProof/>
            <w:webHidden/>
          </w:rPr>
          <w:tab/>
        </w:r>
        <w:r w:rsidR="00745DB6">
          <w:rPr>
            <w:noProof/>
            <w:webHidden/>
          </w:rPr>
          <w:fldChar w:fldCharType="begin"/>
        </w:r>
        <w:r w:rsidR="00745DB6">
          <w:rPr>
            <w:noProof/>
            <w:webHidden/>
          </w:rPr>
          <w:instrText xml:space="preserve"> PAGEREF _Toc7723783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77BA79B1"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4" w:history="1">
        <w:r w:rsidR="00745DB6" w:rsidRPr="000575BF">
          <w:rPr>
            <w:rStyle w:val="Hyperlink"/>
            <w:noProof/>
          </w:rPr>
          <w:t>8.2.9.3</w:t>
        </w:r>
        <w:r w:rsidR="00745DB6">
          <w:rPr>
            <w:rFonts w:asciiTheme="minorHAnsi" w:eastAsiaTheme="minorEastAsia" w:hAnsiTheme="minorHAnsi" w:cstheme="minorBidi"/>
            <w:noProof/>
            <w:sz w:val="22"/>
            <w:szCs w:val="22"/>
            <w:lang w:val="de-DE"/>
          </w:rPr>
          <w:tab/>
        </w:r>
        <w:r w:rsidR="00745DB6" w:rsidRPr="000575BF">
          <w:rPr>
            <w:rStyle w:val="Hyperlink"/>
            <w:noProof/>
          </w:rPr>
          <w:t>Double Sided Double Overlap Weld</w:t>
        </w:r>
        <w:r w:rsidR="00745DB6">
          <w:rPr>
            <w:noProof/>
            <w:webHidden/>
          </w:rPr>
          <w:tab/>
        </w:r>
        <w:r w:rsidR="00745DB6">
          <w:rPr>
            <w:noProof/>
            <w:webHidden/>
          </w:rPr>
          <w:fldChar w:fldCharType="begin"/>
        </w:r>
        <w:r w:rsidR="00745DB6">
          <w:rPr>
            <w:noProof/>
            <w:webHidden/>
          </w:rPr>
          <w:instrText xml:space="preserve"> PAGEREF _Toc7723784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7DB7D27"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5" w:history="1">
        <w:r w:rsidR="00745DB6" w:rsidRPr="000575BF">
          <w:rPr>
            <w:rStyle w:val="Hyperlink"/>
            <w:noProof/>
          </w:rPr>
          <w:t>8.2.9.4</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_Toc7723785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A5D12C4"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6" w:history="1">
        <w:r w:rsidR="00745DB6" w:rsidRPr="000575BF">
          <w:rPr>
            <w:rStyle w:val="Hyperlink"/>
            <w:noProof/>
          </w:rPr>
          <w:t>8.2.9.5</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_Toc7723786 \h </w:instrText>
        </w:r>
        <w:r w:rsidR="00745DB6">
          <w:rPr>
            <w:noProof/>
            <w:webHidden/>
          </w:rPr>
        </w:r>
        <w:r w:rsidR="00745DB6">
          <w:rPr>
            <w:noProof/>
            <w:webHidden/>
          </w:rPr>
          <w:fldChar w:fldCharType="separate"/>
        </w:r>
        <w:r w:rsidR="00745DB6">
          <w:rPr>
            <w:noProof/>
            <w:webHidden/>
          </w:rPr>
          <w:t>124</w:t>
        </w:r>
        <w:r w:rsidR="00745DB6">
          <w:rPr>
            <w:noProof/>
            <w:webHidden/>
          </w:rPr>
          <w:fldChar w:fldCharType="end"/>
        </w:r>
      </w:hyperlink>
    </w:p>
    <w:p w14:paraId="6FA5BB9F"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7" w:history="1">
        <w:r w:rsidR="00745DB6" w:rsidRPr="000575BF">
          <w:rPr>
            <w:rStyle w:val="Hyperlink"/>
            <w:noProof/>
          </w:rPr>
          <w:t>8.2.9.6</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_Toc7723787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441BBB79" w14:textId="77777777" w:rsidR="00745DB6" w:rsidRDefault="00C6012A">
      <w:pPr>
        <w:pStyle w:val="TOC3"/>
        <w:rPr>
          <w:rFonts w:asciiTheme="minorHAnsi" w:eastAsiaTheme="minorEastAsia" w:hAnsiTheme="minorHAnsi" w:cstheme="minorBidi"/>
          <w:noProof/>
          <w:sz w:val="22"/>
          <w:szCs w:val="22"/>
          <w:lang w:val="de-DE"/>
        </w:rPr>
      </w:pPr>
      <w:hyperlink w:anchor="_Toc7723788" w:history="1">
        <w:r w:rsidR="00745DB6" w:rsidRPr="000575BF">
          <w:rPr>
            <w:rStyle w:val="Hyperlink"/>
            <w:noProof/>
          </w:rPr>
          <w:t>8.2.10</w:t>
        </w:r>
        <w:r w:rsidR="00745DB6">
          <w:rPr>
            <w:rFonts w:asciiTheme="minorHAnsi" w:eastAsiaTheme="minorEastAsia" w:hAnsiTheme="minorHAnsi" w:cstheme="minorBidi"/>
            <w:noProof/>
            <w:sz w:val="22"/>
            <w:szCs w:val="22"/>
            <w:lang w:val="de-DE"/>
          </w:rPr>
          <w:tab/>
        </w:r>
        <w:r w:rsidR="00745DB6" w:rsidRPr="000575BF">
          <w:rPr>
            <w:rStyle w:val="Hyperlink"/>
            <w:noProof/>
          </w:rPr>
          <w:t>Y-Joint</w:t>
        </w:r>
        <w:r w:rsidR="00745DB6">
          <w:rPr>
            <w:noProof/>
            <w:webHidden/>
          </w:rPr>
          <w:tab/>
        </w:r>
        <w:r w:rsidR="00745DB6">
          <w:rPr>
            <w:noProof/>
            <w:webHidden/>
          </w:rPr>
          <w:fldChar w:fldCharType="begin"/>
        </w:r>
        <w:r w:rsidR="00745DB6">
          <w:rPr>
            <w:noProof/>
            <w:webHidden/>
          </w:rPr>
          <w:instrText xml:space="preserve"> PAGEREF _Toc7723788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76F3DC68"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9" w:history="1">
        <w:r w:rsidR="00745DB6" w:rsidRPr="000575BF">
          <w:rPr>
            <w:rStyle w:val="Hyperlink"/>
            <w:noProof/>
          </w:rPr>
          <w:t>8.2.10.1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_Toc7723789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045B7E9E"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0" w:history="1">
        <w:r w:rsidR="00745DB6" w:rsidRPr="000575BF">
          <w:rPr>
            <w:rStyle w:val="Hyperlink"/>
            <w:noProof/>
          </w:rPr>
          <w:t>8.2.10.2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_Toc7723790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45151830"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1" w:history="1">
        <w:r w:rsidR="00745DB6" w:rsidRPr="000575BF">
          <w:rPr>
            <w:rStyle w:val="Hyperlink"/>
            <w:noProof/>
          </w:rPr>
          <w:t>8.2.10.3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_Toc7723791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554DCA65"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2" w:history="1">
        <w:r w:rsidR="00745DB6" w:rsidRPr="000575BF">
          <w:rPr>
            <w:rStyle w:val="Hyperlink"/>
            <w:noProof/>
          </w:rPr>
          <w:t>8.2.10.4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_Toc7723792 \h </w:instrText>
        </w:r>
        <w:r w:rsidR="00745DB6">
          <w:rPr>
            <w:noProof/>
            <w:webHidden/>
          </w:rPr>
        </w:r>
        <w:r w:rsidR="00745DB6">
          <w:rPr>
            <w:noProof/>
            <w:webHidden/>
          </w:rPr>
          <w:fldChar w:fldCharType="separate"/>
        </w:r>
        <w:r w:rsidR="00745DB6">
          <w:rPr>
            <w:noProof/>
            <w:webHidden/>
          </w:rPr>
          <w:t>127</w:t>
        </w:r>
        <w:r w:rsidR="00745DB6">
          <w:rPr>
            <w:noProof/>
            <w:webHidden/>
          </w:rPr>
          <w:fldChar w:fldCharType="end"/>
        </w:r>
      </w:hyperlink>
    </w:p>
    <w:p w14:paraId="245A602E"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3" w:history="1">
        <w:r w:rsidR="00745DB6" w:rsidRPr="000575BF">
          <w:rPr>
            <w:rStyle w:val="Hyperlink"/>
            <w:noProof/>
          </w:rPr>
          <w:t>8.2.10.5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_Toc7723793 \h </w:instrText>
        </w:r>
        <w:r w:rsidR="00745DB6">
          <w:rPr>
            <w:noProof/>
            <w:webHidden/>
          </w:rPr>
        </w:r>
        <w:r w:rsidR="00745DB6">
          <w:rPr>
            <w:noProof/>
            <w:webHidden/>
          </w:rPr>
          <w:fldChar w:fldCharType="separate"/>
        </w:r>
        <w:r w:rsidR="00745DB6">
          <w:rPr>
            <w:noProof/>
            <w:webHidden/>
          </w:rPr>
          <w:t>128</w:t>
        </w:r>
        <w:r w:rsidR="00745DB6">
          <w:rPr>
            <w:noProof/>
            <w:webHidden/>
          </w:rPr>
          <w:fldChar w:fldCharType="end"/>
        </w:r>
      </w:hyperlink>
    </w:p>
    <w:p w14:paraId="3A28963C" w14:textId="77777777" w:rsidR="00745DB6" w:rsidRDefault="00C6012A">
      <w:pPr>
        <w:pStyle w:val="TOC3"/>
        <w:rPr>
          <w:rFonts w:asciiTheme="minorHAnsi" w:eastAsiaTheme="minorEastAsia" w:hAnsiTheme="minorHAnsi" w:cstheme="minorBidi"/>
          <w:noProof/>
          <w:sz w:val="22"/>
          <w:szCs w:val="22"/>
          <w:lang w:val="de-DE"/>
        </w:rPr>
      </w:pPr>
      <w:hyperlink w:anchor="_Toc7723794" w:history="1">
        <w:r w:rsidR="00745DB6" w:rsidRPr="000575BF">
          <w:rPr>
            <w:rStyle w:val="Hyperlink"/>
            <w:noProof/>
          </w:rPr>
          <w:t>8.2.11</w:t>
        </w:r>
        <w:r w:rsidR="00745DB6">
          <w:rPr>
            <w:rFonts w:asciiTheme="minorHAnsi" w:eastAsiaTheme="minorEastAsia" w:hAnsiTheme="minorHAnsi" w:cstheme="minorBidi"/>
            <w:noProof/>
            <w:sz w:val="22"/>
            <w:szCs w:val="22"/>
            <w:lang w:val="de-DE"/>
          </w:rPr>
          <w:tab/>
        </w:r>
        <w:r w:rsidR="00745DB6" w:rsidRPr="000575BF">
          <w:rPr>
            <w:rStyle w:val="Hyperlink"/>
            <w:noProof/>
          </w:rPr>
          <w:t>K-Joint</w:t>
        </w:r>
        <w:r w:rsidR="00745DB6">
          <w:rPr>
            <w:noProof/>
            <w:webHidden/>
          </w:rPr>
          <w:tab/>
        </w:r>
        <w:r w:rsidR="00745DB6">
          <w:rPr>
            <w:noProof/>
            <w:webHidden/>
          </w:rPr>
          <w:fldChar w:fldCharType="begin"/>
        </w:r>
        <w:r w:rsidR="00745DB6">
          <w:rPr>
            <w:noProof/>
            <w:webHidden/>
          </w:rPr>
          <w:instrText xml:space="preserve"> PAGEREF _Toc7723794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42184740"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5" w:history="1">
        <w:r w:rsidR="00745DB6" w:rsidRPr="000575BF">
          <w:rPr>
            <w:rStyle w:val="Hyperlink"/>
            <w:noProof/>
          </w:rPr>
          <w:t>8.2.11.1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_Toc7723795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387238B8"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6" w:history="1">
        <w:r w:rsidR="00745DB6" w:rsidRPr="000575BF">
          <w:rPr>
            <w:rStyle w:val="Hyperlink"/>
            <w:noProof/>
          </w:rPr>
          <w:t>8.2.11.2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_Toc7723796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10F6B5DA"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7" w:history="1">
        <w:r w:rsidR="00745DB6" w:rsidRPr="000575BF">
          <w:rPr>
            <w:rStyle w:val="Hyperlink"/>
            <w:noProof/>
          </w:rPr>
          <w:t>8.2.11.3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_Toc7723797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63AB18DA"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8" w:history="1">
        <w:r w:rsidR="00745DB6" w:rsidRPr="000575BF">
          <w:rPr>
            <w:rStyle w:val="Hyperlink"/>
            <w:noProof/>
          </w:rPr>
          <w:t>8.2.11.4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_Toc7723798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35E546ED"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9" w:history="1">
        <w:r w:rsidR="00745DB6" w:rsidRPr="000575BF">
          <w:rPr>
            <w:rStyle w:val="Hyperlink"/>
            <w:noProof/>
          </w:rPr>
          <w:t>8.2.11.5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_Toc7723799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37DEC2DF" w14:textId="77777777" w:rsidR="00745DB6" w:rsidRDefault="00C6012A">
      <w:pPr>
        <w:pStyle w:val="TOC3"/>
        <w:rPr>
          <w:rFonts w:asciiTheme="minorHAnsi" w:eastAsiaTheme="minorEastAsia" w:hAnsiTheme="minorHAnsi" w:cstheme="minorBidi"/>
          <w:noProof/>
          <w:sz w:val="22"/>
          <w:szCs w:val="22"/>
          <w:lang w:val="de-DE"/>
        </w:rPr>
      </w:pPr>
      <w:hyperlink w:anchor="_Toc7723800" w:history="1">
        <w:r w:rsidR="00745DB6" w:rsidRPr="000575BF">
          <w:rPr>
            <w:rStyle w:val="Hyperlink"/>
            <w:noProof/>
          </w:rPr>
          <w:t>8.2.12</w:t>
        </w:r>
        <w:r w:rsidR="00745DB6">
          <w:rPr>
            <w:rFonts w:asciiTheme="minorHAnsi" w:eastAsiaTheme="minorEastAsia" w:hAnsiTheme="minorHAnsi" w:cstheme="minorBidi"/>
            <w:noProof/>
            <w:sz w:val="22"/>
            <w:szCs w:val="22"/>
            <w:lang w:val="de-DE"/>
          </w:rPr>
          <w:tab/>
        </w:r>
        <w:r w:rsidR="00745DB6" w:rsidRPr="000575BF">
          <w:rPr>
            <w:rStyle w:val="Hyperlink"/>
            <w:noProof/>
          </w:rPr>
          <w:t>Cruciform Joint</w:t>
        </w:r>
        <w:r w:rsidR="00745DB6">
          <w:rPr>
            <w:noProof/>
            <w:webHidden/>
          </w:rPr>
          <w:tab/>
        </w:r>
        <w:r w:rsidR="00745DB6">
          <w:rPr>
            <w:noProof/>
            <w:webHidden/>
          </w:rPr>
          <w:fldChar w:fldCharType="begin"/>
        </w:r>
        <w:r w:rsidR="00745DB6">
          <w:rPr>
            <w:noProof/>
            <w:webHidden/>
          </w:rPr>
          <w:instrText xml:space="preserve"> PAGEREF _Toc7723800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77E6B781"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1" w:history="1">
        <w:r w:rsidR="00745DB6" w:rsidRPr="000575BF">
          <w:rPr>
            <w:rStyle w:val="Hyperlink"/>
            <w:noProof/>
          </w:rPr>
          <w:t>8.2.12.1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_Toc7723801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691ACF8A"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2" w:history="1">
        <w:r w:rsidR="00745DB6" w:rsidRPr="000575BF">
          <w:rPr>
            <w:rStyle w:val="Hyperlink"/>
            <w:noProof/>
          </w:rPr>
          <w:t>8.2.12.2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_Toc7723802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4498CEC1"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3" w:history="1">
        <w:r w:rsidR="00745DB6" w:rsidRPr="000575BF">
          <w:rPr>
            <w:rStyle w:val="Hyperlink"/>
            <w:noProof/>
          </w:rPr>
          <w:t>8.2.12.3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_Toc7723803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354091FD"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4" w:history="1">
        <w:r w:rsidR="00745DB6" w:rsidRPr="000575BF">
          <w:rPr>
            <w:rStyle w:val="Hyperlink"/>
            <w:noProof/>
          </w:rPr>
          <w:t>8.2.12.4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_Toc7723804 \h </w:instrText>
        </w:r>
        <w:r w:rsidR="00745DB6">
          <w:rPr>
            <w:noProof/>
            <w:webHidden/>
          </w:rPr>
        </w:r>
        <w:r w:rsidR="00745DB6">
          <w:rPr>
            <w:noProof/>
            <w:webHidden/>
          </w:rPr>
          <w:fldChar w:fldCharType="separate"/>
        </w:r>
        <w:r w:rsidR="00745DB6">
          <w:rPr>
            <w:noProof/>
            <w:webHidden/>
          </w:rPr>
          <w:t>134</w:t>
        </w:r>
        <w:r w:rsidR="00745DB6">
          <w:rPr>
            <w:noProof/>
            <w:webHidden/>
          </w:rPr>
          <w:fldChar w:fldCharType="end"/>
        </w:r>
      </w:hyperlink>
    </w:p>
    <w:p w14:paraId="092D6284"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5" w:history="1">
        <w:r w:rsidR="00745DB6" w:rsidRPr="000575BF">
          <w:rPr>
            <w:rStyle w:val="Hyperlink"/>
            <w:noProof/>
          </w:rPr>
          <w:t>8.2.12.5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_Toc7723805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2D291FFF" w14:textId="77777777" w:rsidR="00745DB6" w:rsidRDefault="00C6012A">
      <w:pPr>
        <w:pStyle w:val="TOC3"/>
        <w:rPr>
          <w:rFonts w:asciiTheme="minorHAnsi" w:eastAsiaTheme="minorEastAsia" w:hAnsiTheme="minorHAnsi" w:cstheme="minorBidi"/>
          <w:noProof/>
          <w:sz w:val="22"/>
          <w:szCs w:val="22"/>
          <w:lang w:val="de-DE"/>
        </w:rPr>
      </w:pPr>
      <w:hyperlink w:anchor="_Toc7723806" w:history="1">
        <w:r w:rsidR="00745DB6" w:rsidRPr="000575BF">
          <w:rPr>
            <w:rStyle w:val="Hyperlink"/>
            <w:noProof/>
          </w:rPr>
          <w:t>8.2.13</w:t>
        </w:r>
        <w:r w:rsidR="00745DB6">
          <w:rPr>
            <w:rFonts w:asciiTheme="minorHAnsi" w:eastAsiaTheme="minorEastAsia" w:hAnsiTheme="minorHAnsi" w:cstheme="minorBidi"/>
            <w:noProof/>
            <w:sz w:val="22"/>
            <w:szCs w:val="22"/>
            <w:lang w:val="de-DE"/>
          </w:rPr>
          <w:tab/>
        </w:r>
        <w:r w:rsidR="00745DB6" w:rsidRPr="000575BF">
          <w:rPr>
            <w:rStyle w:val="Hyperlink"/>
            <w:noProof/>
          </w:rPr>
          <w:t>Flared Joint</w:t>
        </w:r>
        <w:r w:rsidR="00745DB6">
          <w:rPr>
            <w:noProof/>
            <w:webHidden/>
          </w:rPr>
          <w:tab/>
        </w:r>
        <w:r w:rsidR="00745DB6">
          <w:rPr>
            <w:noProof/>
            <w:webHidden/>
          </w:rPr>
          <w:fldChar w:fldCharType="begin"/>
        </w:r>
        <w:r w:rsidR="00745DB6">
          <w:rPr>
            <w:noProof/>
            <w:webHidden/>
          </w:rPr>
          <w:instrText xml:space="preserve"> PAGEREF _Toc7723806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1DBD3C66"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7" w:history="1">
        <w:r w:rsidR="00745DB6" w:rsidRPr="000575BF">
          <w:rPr>
            <w:rStyle w:val="Hyperlink"/>
            <w:noProof/>
          </w:rPr>
          <w:t>8.2.13.1</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_Toc7723807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7FC2E8D2"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8" w:history="1">
        <w:r w:rsidR="00745DB6" w:rsidRPr="000575BF">
          <w:rPr>
            <w:rStyle w:val="Hyperlink"/>
            <w:noProof/>
          </w:rPr>
          <w:t>8.2.13.2</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_Toc7723808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736AC356"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9" w:history="1">
        <w:r w:rsidR="00745DB6" w:rsidRPr="000575BF">
          <w:rPr>
            <w:rStyle w:val="Hyperlink"/>
            <w:noProof/>
          </w:rPr>
          <w:t>8.2.13.4</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_Toc7723809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61D4AE9B"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0" w:history="1">
        <w:r w:rsidR="00745DB6" w:rsidRPr="000575BF">
          <w:rPr>
            <w:rStyle w:val="Hyperlink"/>
            <w:noProof/>
          </w:rPr>
          <w:t>8.3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Adhesive Lines</w:t>
        </w:r>
        <w:r w:rsidR="00745DB6">
          <w:rPr>
            <w:noProof/>
            <w:webHidden/>
          </w:rPr>
          <w:tab/>
        </w:r>
        <w:r w:rsidR="00745DB6">
          <w:rPr>
            <w:noProof/>
            <w:webHidden/>
          </w:rPr>
          <w:fldChar w:fldCharType="begin"/>
        </w:r>
        <w:r w:rsidR="00745DB6">
          <w:rPr>
            <w:noProof/>
            <w:webHidden/>
          </w:rPr>
          <w:instrText xml:space="preserve"> PAGEREF _Toc7723810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373B4D98"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1" w:history="1">
        <w:r w:rsidR="00745DB6" w:rsidRPr="000575BF">
          <w:rPr>
            <w:rStyle w:val="Hyperlink"/>
            <w:noProof/>
          </w:rPr>
          <w:t>8.4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Hemming Flanges</w:t>
        </w:r>
        <w:r w:rsidR="00745DB6">
          <w:rPr>
            <w:noProof/>
            <w:webHidden/>
          </w:rPr>
          <w:tab/>
        </w:r>
        <w:r w:rsidR="00745DB6">
          <w:rPr>
            <w:noProof/>
            <w:webHidden/>
          </w:rPr>
          <w:fldChar w:fldCharType="begin"/>
        </w:r>
        <w:r w:rsidR="00745DB6">
          <w:rPr>
            <w:noProof/>
            <w:webHidden/>
          </w:rPr>
          <w:instrText xml:space="preserve"> PAGEREF _Toc7723811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791C9F86" w14:textId="77777777" w:rsidR="00745DB6" w:rsidRDefault="00C6012A">
      <w:pPr>
        <w:pStyle w:val="TOC3"/>
        <w:rPr>
          <w:rFonts w:asciiTheme="minorHAnsi" w:eastAsiaTheme="minorEastAsia" w:hAnsiTheme="minorHAnsi" w:cstheme="minorBidi"/>
          <w:noProof/>
          <w:sz w:val="22"/>
          <w:szCs w:val="22"/>
          <w:lang w:val="de-DE"/>
        </w:rPr>
      </w:pPr>
      <w:hyperlink w:anchor="_Toc7723812" w:history="1">
        <w:r w:rsidR="00745DB6" w:rsidRPr="000575BF">
          <w:rPr>
            <w:rStyle w:val="Hyperlink"/>
            <w:noProof/>
          </w:rPr>
          <w:t>8.4.1</w:t>
        </w:r>
        <w:r w:rsidR="00745DB6">
          <w:rPr>
            <w:rFonts w:asciiTheme="minorHAnsi" w:eastAsiaTheme="minorEastAsia" w:hAnsiTheme="minorHAnsi" w:cstheme="minorBidi"/>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_Toc7723812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5A20D9AE" w14:textId="77777777" w:rsidR="00745DB6" w:rsidRDefault="00C6012A">
      <w:pPr>
        <w:pStyle w:val="TOC3"/>
        <w:rPr>
          <w:rFonts w:asciiTheme="minorHAnsi" w:eastAsiaTheme="minorEastAsia" w:hAnsiTheme="minorHAnsi" w:cstheme="minorBidi"/>
          <w:noProof/>
          <w:sz w:val="22"/>
          <w:szCs w:val="22"/>
          <w:lang w:val="de-DE"/>
        </w:rPr>
      </w:pPr>
      <w:hyperlink w:anchor="_Toc7723813" w:history="1">
        <w:r w:rsidR="00745DB6" w:rsidRPr="000575BF">
          <w:rPr>
            <w:rStyle w:val="Hyperlink"/>
            <w:noProof/>
          </w:rPr>
          <w:t>8.4.2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Definition of element </w:t>
        </w:r>
        <w:r w:rsidR="00745DB6" w:rsidRPr="000575BF">
          <w:rPr>
            <w:rStyle w:val="Hyperlink"/>
            <w:rFonts w:ascii="Courier New" w:hAnsi="Courier New" w:cs="Courier New"/>
            <w:noProof/>
          </w:rPr>
          <w:t>&lt;hemming/&gt;</w:t>
        </w:r>
        <w:r w:rsidR="00745DB6">
          <w:rPr>
            <w:noProof/>
            <w:webHidden/>
          </w:rPr>
          <w:tab/>
        </w:r>
        <w:r w:rsidR="00745DB6">
          <w:rPr>
            <w:noProof/>
            <w:webHidden/>
          </w:rPr>
          <w:fldChar w:fldCharType="begin"/>
        </w:r>
        <w:r w:rsidR="00745DB6">
          <w:rPr>
            <w:noProof/>
            <w:webHidden/>
          </w:rPr>
          <w:instrText xml:space="preserve"> PAGEREF _Toc7723813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394BC7BF"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4" w:history="1">
        <w:r w:rsidR="00745DB6" w:rsidRPr="000575BF">
          <w:rPr>
            <w:rStyle w:val="Hyperlink"/>
            <w:noProof/>
          </w:rPr>
          <w:t>8.5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Sequence Connections</w:t>
        </w:r>
        <w:r w:rsidR="00745DB6">
          <w:rPr>
            <w:noProof/>
            <w:webHidden/>
          </w:rPr>
          <w:tab/>
        </w:r>
        <w:r w:rsidR="00745DB6">
          <w:rPr>
            <w:noProof/>
            <w:webHidden/>
          </w:rPr>
          <w:fldChar w:fldCharType="begin"/>
        </w:r>
        <w:r w:rsidR="00745DB6">
          <w:rPr>
            <w:noProof/>
            <w:webHidden/>
          </w:rPr>
          <w:instrText xml:space="preserve"> PAGEREF _Toc7723814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2B3AB491" w14:textId="77777777" w:rsidR="00745DB6" w:rsidRDefault="00C6012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815" w:history="1">
        <w:r w:rsidR="00745DB6" w:rsidRPr="000575BF">
          <w:rPr>
            <w:rStyle w:val="Hyperlink"/>
            <w:noProof/>
            <w14:scene3d>
              <w14:camera w14:prst="orthographicFront"/>
              <w14:lightRig w14:rig="threePt" w14:dir="t">
                <w14:rot w14:lat="0" w14:lon="0" w14:rev="0"/>
              </w14:lightRig>
            </w14:scene3d>
          </w:rPr>
          <w:t>9</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2D connections</w:t>
        </w:r>
        <w:r w:rsidR="00745DB6">
          <w:rPr>
            <w:noProof/>
            <w:webHidden/>
          </w:rPr>
          <w:tab/>
        </w:r>
        <w:r w:rsidR="00745DB6">
          <w:rPr>
            <w:noProof/>
            <w:webHidden/>
          </w:rPr>
          <w:fldChar w:fldCharType="begin"/>
        </w:r>
        <w:r w:rsidR="00745DB6">
          <w:rPr>
            <w:noProof/>
            <w:webHidden/>
          </w:rPr>
          <w:instrText xml:space="preserve"> PAGEREF _Toc7723815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062DF1C6"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6" w:history="1">
        <w:r w:rsidR="00745DB6" w:rsidRPr="000575BF">
          <w:rPr>
            <w:rStyle w:val="Hyperlink"/>
            <w:noProof/>
          </w:rPr>
          <w:t>9.1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_Toc7723816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2BA0FD44" w14:textId="77777777" w:rsidR="00745DB6" w:rsidRDefault="00C6012A">
      <w:pPr>
        <w:pStyle w:val="TOC3"/>
        <w:rPr>
          <w:rFonts w:asciiTheme="minorHAnsi" w:eastAsiaTheme="minorEastAsia" w:hAnsiTheme="minorHAnsi" w:cstheme="minorBidi"/>
          <w:noProof/>
          <w:sz w:val="22"/>
          <w:szCs w:val="22"/>
          <w:lang w:val="de-DE"/>
        </w:rPr>
      </w:pPr>
      <w:hyperlink w:anchor="_Toc7723817" w:history="1">
        <w:r w:rsidR="00745DB6" w:rsidRPr="000575BF">
          <w:rPr>
            <w:rStyle w:val="Hyperlink"/>
            <w:noProof/>
          </w:rPr>
          <w:t>9.1.1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_Toc7723817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5A20E65A" w14:textId="77777777" w:rsidR="00745DB6" w:rsidRDefault="00C6012A">
      <w:pPr>
        <w:pStyle w:val="TOC3"/>
        <w:rPr>
          <w:rFonts w:asciiTheme="minorHAnsi" w:eastAsiaTheme="minorEastAsia" w:hAnsiTheme="minorHAnsi" w:cstheme="minorBidi"/>
          <w:noProof/>
          <w:sz w:val="22"/>
          <w:szCs w:val="22"/>
          <w:lang w:val="de-DE"/>
        </w:rPr>
      </w:pPr>
      <w:hyperlink w:anchor="_Toc7723818" w:history="1">
        <w:r w:rsidR="00745DB6" w:rsidRPr="000575BF">
          <w:rPr>
            <w:rStyle w:val="Hyperlink"/>
            <w:noProof/>
          </w:rPr>
          <w:t>9.1.2</w:t>
        </w:r>
        <w:r w:rsidR="00745DB6">
          <w:rPr>
            <w:rFonts w:asciiTheme="minorHAnsi" w:eastAsiaTheme="minorEastAsia" w:hAnsiTheme="minorHAnsi" w:cstheme="minorBidi"/>
            <w:noProof/>
            <w:sz w:val="22"/>
            <w:szCs w:val="22"/>
            <w:lang w:val="de-DE"/>
          </w:rPr>
          <w:tab/>
        </w:r>
        <w:r w:rsidR="00745DB6" w:rsidRPr="000575BF">
          <w:rPr>
            <w:rStyle w:val="Hyperlink"/>
            <w:noProof/>
          </w:rPr>
          <w:t>Connection Face</w:t>
        </w:r>
        <w:r w:rsidR="00745DB6">
          <w:rPr>
            <w:noProof/>
            <w:webHidden/>
          </w:rPr>
          <w:tab/>
        </w:r>
        <w:r w:rsidR="00745DB6">
          <w:rPr>
            <w:noProof/>
            <w:webHidden/>
          </w:rPr>
          <w:fldChar w:fldCharType="begin"/>
        </w:r>
        <w:r w:rsidR="00745DB6">
          <w:rPr>
            <w:noProof/>
            <w:webHidden/>
          </w:rPr>
          <w:instrText xml:space="preserve"> PAGEREF _Toc7723818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3B3203EE" w14:textId="77777777" w:rsidR="00745DB6" w:rsidRDefault="00C6012A">
      <w:pPr>
        <w:pStyle w:val="TOC3"/>
        <w:rPr>
          <w:rFonts w:asciiTheme="minorHAnsi" w:eastAsiaTheme="minorEastAsia" w:hAnsiTheme="minorHAnsi" w:cstheme="minorBidi"/>
          <w:noProof/>
          <w:sz w:val="22"/>
          <w:szCs w:val="22"/>
          <w:lang w:val="de-DE"/>
        </w:rPr>
      </w:pPr>
      <w:hyperlink w:anchor="_Toc7723819" w:history="1">
        <w:r w:rsidR="00745DB6" w:rsidRPr="000575BF">
          <w:rPr>
            <w:rStyle w:val="Hyperlink"/>
            <w:noProof/>
          </w:rPr>
          <w:t>9.1.3</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_Toc7723819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08CD9742"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0" w:history="1">
        <w:r w:rsidR="00745DB6" w:rsidRPr="000575BF">
          <w:rPr>
            <w:rStyle w:val="Hyperlink"/>
            <w:noProof/>
          </w:rPr>
          <w:t>9.2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Adhesive Faces</w:t>
        </w:r>
        <w:r w:rsidR="00745DB6">
          <w:rPr>
            <w:noProof/>
            <w:webHidden/>
          </w:rPr>
          <w:tab/>
        </w:r>
        <w:r w:rsidR="00745DB6">
          <w:rPr>
            <w:noProof/>
            <w:webHidden/>
          </w:rPr>
          <w:fldChar w:fldCharType="begin"/>
        </w:r>
        <w:r w:rsidR="00745DB6">
          <w:rPr>
            <w:noProof/>
            <w:webHidden/>
          </w:rPr>
          <w:instrText xml:space="preserve"> PAGEREF _Toc7723820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523071A1" w14:textId="77777777" w:rsidR="00745DB6" w:rsidRDefault="00C6012A">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1" w:history="1">
        <w:r w:rsidR="00745DB6" w:rsidRPr="000575BF">
          <w:rPr>
            <w:rStyle w:val="Hyperlink"/>
            <w:noProof/>
            <w14:scene3d>
              <w14:camera w14:prst="orthographicFront"/>
              <w14:lightRig w14:rig="threePt" w14:dir="t">
                <w14:rot w14:lat="0" w14:lon="0" w14:rev="0"/>
              </w14:lightRig>
            </w14:scene3d>
          </w:rPr>
          <w:t>10</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Future extensions</w:t>
        </w:r>
        <w:r w:rsidR="00745DB6">
          <w:rPr>
            <w:noProof/>
            <w:webHidden/>
          </w:rPr>
          <w:tab/>
        </w:r>
        <w:r w:rsidR="00745DB6">
          <w:rPr>
            <w:noProof/>
            <w:webHidden/>
          </w:rPr>
          <w:fldChar w:fldCharType="begin"/>
        </w:r>
        <w:r w:rsidR="00745DB6">
          <w:rPr>
            <w:noProof/>
            <w:webHidden/>
          </w:rPr>
          <w:instrText xml:space="preserve"> PAGEREF _Toc7723821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2783FF3D"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2" w:history="1">
        <w:r w:rsidR="00745DB6" w:rsidRPr="000575BF">
          <w:rPr>
            <w:rStyle w:val="Hyperlink"/>
            <w:noProof/>
          </w:rPr>
          <w:t>10.1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Additional parameters for spot and seam welds</w:t>
        </w:r>
        <w:r w:rsidR="00745DB6">
          <w:rPr>
            <w:noProof/>
            <w:webHidden/>
          </w:rPr>
          <w:tab/>
        </w:r>
        <w:r w:rsidR="00745DB6">
          <w:rPr>
            <w:noProof/>
            <w:webHidden/>
          </w:rPr>
          <w:fldChar w:fldCharType="begin"/>
        </w:r>
        <w:r w:rsidR="00745DB6">
          <w:rPr>
            <w:noProof/>
            <w:webHidden/>
          </w:rPr>
          <w:instrText xml:space="preserve"> PAGEREF _Toc7723822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0DE38128"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3" w:history="1">
        <w:r w:rsidR="00745DB6" w:rsidRPr="000575BF">
          <w:rPr>
            <w:rStyle w:val="Hyperlink"/>
            <w:noProof/>
          </w:rPr>
          <w:t>10.2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Other relevant and new joint types</w:t>
        </w:r>
        <w:r w:rsidR="00745DB6">
          <w:rPr>
            <w:noProof/>
            <w:webHidden/>
          </w:rPr>
          <w:tab/>
        </w:r>
        <w:r w:rsidR="00745DB6">
          <w:rPr>
            <w:noProof/>
            <w:webHidden/>
          </w:rPr>
          <w:fldChar w:fldCharType="begin"/>
        </w:r>
        <w:r w:rsidR="00745DB6">
          <w:rPr>
            <w:noProof/>
            <w:webHidden/>
          </w:rPr>
          <w:instrText xml:space="preserve"> PAGEREF _Toc7723823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6BDEA5A2" w14:textId="77777777" w:rsidR="00745DB6" w:rsidRDefault="00C6012A">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4" w:history="1">
        <w:r w:rsidR="00745DB6" w:rsidRPr="000575BF">
          <w:rPr>
            <w:rStyle w:val="Hyperlink"/>
            <w:noProof/>
            <w14:scene3d>
              <w14:camera w14:prst="orthographicFront"/>
              <w14:lightRig w14:rig="threePt" w14:dir="t">
                <w14:rot w14:lat="0" w14:lon="0" w14:rev="0"/>
              </w14:lightRig>
            </w14:scene3d>
          </w:rPr>
          <w:t>11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Disclaimer</w:t>
        </w:r>
        <w:r w:rsidR="00745DB6">
          <w:rPr>
            <w:noProof/>
            <w:webHidden/>
          </w:rPr>
          <w:tab/>
        </w:r>
        <w:r w:rsidR="00745DB6">
          <w:rPr>
            <w:noProof/>
            <w:webHidden/>
          </w:rPr>
          <w:fldChar w:fldCharType="begin"/>
        </w:r>
        <w:r w:rsidR="00745DB6">
          <w:rPr>
            <w:noProof/>
            <w:webHidden/>
          </w:rPr>
          <w:instrText xml:space="preserve"> PAGEREF _Toc7723824 \h </w:instrText>
        </w:r>
        <w:r w:rsidR="00745DB6">
          <w:rPr>
            <w:noProof/>
            <w:webHidden/>
          </w:rPr>
        </w:r>
        <w:r w:rsidR="00745DB6">
          <w:rPr>
            <w:noProof/>
            <w:webHidden/>
          </w:rPr>
          <w:fldChar w:fldCharType="separate"/>
        </w:r>
        <w:r w:rsidR="00745DB6">
          <w:rPr>
            <w:noProof/>
            <w:webHidden/>
          </w:rPr>
          <w:t>153</w:t>
        </w:r>
        <w:r w:rsidR="00745DB6">
          <w:rPr>
            <w:noProof/>
            <w:webHidden/>
          </w:rPr>
          <w:fldChar w:fldCharType="end"/>
        </w:r>
      </w:hyperlink>
    </w:p>
    <w:p w14:paraId="57852A57" w14:textId="77777777" w:rsidR="00745DB6" w:rsidRDefault="00C6012A">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5" w:history="1">
        <w:r w:rsidR="00745DB6" w:rsidRPr="000575BF">
          <w:rPr>
            <w:rStyle w:val="Hyperlink"/>
            <w:noProof/>
            <w14:scene3d>
              <w14:camera w14:prst="orthographicFront"/>
              <w14:lightRig w14:rig="threePt" w14:dir="t">
                <w14:rot w14:lat="0" w14:lon="0" w14:rev="0"/>
              </w14:lightRig>
            </w14:scene3d>
          </w:rPr>
          <w:t>12</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References</w:t>
        </w:r>
        <w:r w:rsidR="00745DB6">
          <w:rPr>
            <w:noProof/>
            <w:webHidden/>
          </w:rPr>
          <w:tab/>
        </w:r>
        <w:r w:rsidR="00745DB6">
          <w:rPr>
            <w:noProof/>
            <w:webHidden/>
          </w:rPr>
          <w:fldChar w:fldCharType="begin"/>
        </w:r>
        <w:r w:rsidR="00745DB6">
          <w:rPr>
            <w:noProof/>
            <w:webHidden/>
          </w:rPr>
          <w:instrText xml:space="preserve"> PAGEREF _Toc7723825 \h </w:instrText>
        </w:r>
        <w:r w:rsidR="00745DB6">
          <w:rPr>
            <w:noProof/>
            <w:webHidden/>
          </w:rPr>
        </w:r>
        <w:r w:rsidR="00745DB6">
          <w:rPr>
            <w:noProof/>
            <w:webHidden/>
          </w:rPr>
          <w:fldChar w:fldCharType="separate"/>
        </w:r>
        <w:r w:rsidR="00745DB6">
          <w:rPr>
            <w:noProof/>
            <w:webHidden/>
          </w:rPr>
          <w:t>154</w:t>
        </w:r>
        <w:r w:rsidR="00745DB6">
          <w:rPr>
            <w:noProof/>
            <w:webHidden/>
          </w:rPr>
          <w:fldChar w:fldCharType="end"/>
        </w:r>
      </w:hyperlink>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52B7C667"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w:t>
      </w:r>
      <w:del w:id="3" w:author="Dr. Carsten Franke" w:date="2019-05-02T21:07:00Z">
        <w:r w:rsidDel="00783F73">
          <w:delText xml:space="preserve"> </w:delText>
        </w:r>
      </w:del>
      <w:r>
        <w:t xml:space="preserve">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4B4F8C84" w14:textId="77777777" w:rsidR="00745DB6"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7723826" w:history="1">
        <w:r w:rsidR="00745DB6" w:rsidRPr="008E496A">
          <w:rPr>
            <w:rStyle w:val="Hyperlink"/>
            <w:noProof/>
          </w:rPr>
          <w:t>Figure 1: Seam weld as 1</w:t>
        </w:r>
        <w:r w:rsidR="00745DB6" w:rsidRPr="008E496A">
          <w:rPr>
            <w:rStyle w:val="Hyperlink"/>
            <w:noProof/>
          </w:rPr>
          <w:noBreakHyphen/>
          <w:t>dimensional joint</w:t>
        </w:r>
        <w:r w:rsidR="00745DB6">
          <w:rPr>
            <w:noProof/>
            <w:webHidden/>
          </w:rPr>
          <w:tab/>
        </w:r>
        <w:r w:rsidR="00745DB6">
          <w:rPr>
            <w:noProof/>
            <w:webHidden/>
          </w:rPr>
          <w:fldChar w:fldCharType="begin"/>
        </w:r>
        <w:r w:rsidR="00745DB6">
          <w:rPr>
            <w:noProof/>
            <w:webHidden/>
          </w:rPr>
          <w:instrText xml:space="preserve"> PAGEREF _Toc7723826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45CE736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27" w:history="1">
        <w:r w:rsidR="00745DB6" w:rsidRPr="008E496A">
          <w:rPr>
            <w:rStyle w:val="Hyperlink"/>
            <w:noProof/>
          </w:rPr>
          <w:t>Figure 2: Topological Relations between Parts and Assemblies</w:t>
        </w:r>
        <w:r w:rsidR="00745DB6">
          <w:rPr>
            <w:noProof/>
            <w:webHidden/>
          </w:rPr>
          <w:tab/>
        </w:r>
        <w:r w:rsidR="00745DB6">
          <w:rPr>
            <w:noProof/>
            <w:webHidden/>
          </w:rPr>
          <w:fldChar w:fldCharType="begin"/>
        </w:r>
        <w:r w:rsidR="00745DB6">
          <w:rPr>
            <w:noProof/>
            <w:webHidden/>
          </w:rPr>
          <w:instrText xml:space="preserve"> PAGEREF _Toc7723827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1C2D186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28" w:history="1">
        <w:r w:rsidR="00745DB6" w:rsidRPr="008E496A">
          <w:rPr>
            <w:rStyle w:val="Hyperlink"/>
            <w:noProof/>
          </w:rPr>
          <w:t>Figure 3: Product Structures Fitting to Previous Figure.</w:t>
        </w:r>
        <w:r w:rsidR="00745DB6">
          <w:rPr>
            <w:noProof/>
            <w:webHidden/>
          </w:rPr>
          <w:tab/>
        </w:r>
        <w:r w:rsidR="00745DB6">
          <w:rPr>
            <w:noProof/>
            <w:webHidden/>
          </w:rPr>
          <w:fldChar w:fldCharType="begin"/>
        </w:r>
        <w:r w:rsidR="00745DB6">
          <w:rPr>
            <w:noProof/>
            <w:webHidden/>
          </w:rPr>
          <w:instrText xml:space="preserve"> PAGEREF _Toc7723828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090DB17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29" w:history="1">
        <w:r w:rsidR="00745DB6" w:rsidRPr="008E496A">
          <w:rPr>
            <w:rStyle w:val="Hyperlink"/>
            <w:noProof/>
          </w:rPr>
          <w:t>Figure 4: The Development Process</w:t>
        </w:r>
        <w:r w:rsidR="00745DB6">
          <w:rPr>
            <w:noProof/>
            <w:webHidden/>
          </w:rPr>
          <w:tab/>
        </w:r>
        <w:r w:rsidR="00745DB6">
          <w:rPr>
            <w:noProof/>
            <w:webHidden/>
          </w:rPr>
          <w:fldChar w:fldCharType="begin"/>
        </w:r>
        <w:r w:rsidR="00745DB6">
          <w:rPr>
            <w:noProof/>
            <w:webHidden/>
          </w:rPr>
          <w:instrText xml:space="preserve"> PAGEREF _Toc7723829 \h </w:instrText>
        </w:r>
        <w:r w:rsidR="00745DB6">
          <w:rPr>
            <w:noProof/>
            <w:webHidden/>
          </w:rPr>
        </w:r>
        <w:r w:rsidR="00745DB6">
          <w:rPr>
            <w:noProof/>
            <w:webHidden/>
          </w:rPr>
          <w:fldChar w:fldCharType="separate"/>
        </w:r>
        <w:r w:rsidR="00745DB6">
          <w:rPr>
            <w:noProof/>
            <w:webHidden/>
          </w:rPr>
          <w:t>22</w:t>
        </w:r>
        <w:r w:rsidR="00745DB6">
          <w:rPr>
            <w:noProof/>
            <w:webHidden/>
          </w:rPr>
          <w:fldChar w:fldCharType="end"/>
        </w:r>
      </w:hyperlink>
    </w:p>
    <w:p w14:paraId="6D5DBC6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30" w:history="1">
        <w:r w:rsidR="00745DB6" w:rsidRPr="008E496A">
          <w:rPr>
            <w:rStyle w:val="Hyperlink"/>
            <w:noProof/>
          </w:rPr>
          <w:t>Figure 5: χMCF as a Platform for Connection Information in the Complete Development Process</w:t>
        </w:r>
        <w:r w:rsidR="00745DB6">
          <w:rPr>
            <w:noProof/>
            <w:webHidden/>
          </w:rPr>
          <w:tab/>
        </w:r>
        <w:r w:rsidR="00745DB6">
          <w:rPr>
            <w:noProof/>
            <w:webHidden/>
          </w:rPr>
          <w:fldChar w:fldCharType="begin"/>
        </w:r>
        <w:r w:rsidR="00745DB6">
          <w:rPr>
            <w:noProof/>
            <w:webHidden/>
          </w:rPr>
          <w:instrText xml:space="preserve"> PAGEREF _Toc7723830 \h </w:instrText>
        </w:r>
        <w:r w:rsidR="00745DB6">
          <w:rPr>
            <w:noProof/>
            <w:webHidden/>
          </w:rPr>
        </w:r>
        <w:r w:rsidR="00745DB6">
          <w:rPr>
            <w:noProof/>
            <w:webHidden/>
          </w:rPr>
          <w:fldChar w:fldCharType="separate"/>
        </w:r>
        <w:r w:rsidR="00745DB6">
          <w:rPr>
            <w:noProof/>
            <w:webHidden/>
          </w:rPr>
          <w:t>22</w:t>
        </w:r>
        <w:r w:rsidR="00745DB6">
          <w:rPr>
            <w:noProof/>
            <w:webHidden/>
          </w:rPr>
          <w:fldChar w:fldCharType="end"/>
        </w:r>
      </w:hyperlink>
    </w:p>
    <w:p w14:paraId="4010BE2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31" w:history="1">
        <w:r w:rsidR="00745DB6" w:rsidRPr="008E496A">
          <w:rPr>
            <w:rStyle w:val="Hyperlink"/>
            <w:noProof/>
          </w:rPr>
          <w:t>Figure 6: Weld line crossing tailored blank vs. weld line crossing physical gap</w:t>
        </w:r>
        <w:r w:rsidR="00745DB6">
          <w:rPr>
            <w:noProof/>
            <w:webHidden/>
          </w:rPr>
          <w:tab/>
        </w:r>
        <w:r w:rsidR="00745DB6">
          <w:rPr>
            <w:noProof/>
            <w:webHidden/>
          </w:rPr>
          <w:fldChar w:fldCharType="begin"/>
        </w:r>
        <w:r w:rsidR="00745DB6">
          <w:rPr>
            <w:noProof/>
            <w:webHidden/>
          </w:rPr>
          <w:instrText xml:space="preserve"> PAGEREF _Toc7723831 \h </w:instrText>
        </w:r>
        <w:r w:rsidR="00745DB6">
          <w:rPr>
            <w:noProof/>
            <w:webHidden/>
          </w:rPr>
        </w:r>
        <w:r w:rsidR="00745DB6">
          <w:rPr>
            <w:noProof/>
            <w:webHidden/>
          </w:rPr>
          <w:fldChar w:fldCharType="separate"/>
        </w:r>
        <w:r w:rsidR="00745DB6">
          <w:rPr>
            <w:noProof/>
            <w:webHidden/>
          </w:rPr>
          <w:t>27</w:t>
        </w:r>
        <w:r w:rsidR="00745DB6">
          <w:rPr>
            <w:noProof/>
            <w:webHidden/>
          </w:rPr>
          <w:fldChar w:fldCharType="end"/>
        </w:r>
      </w:hyperlink>
    </w:p>
    <w:p w14:paraId="5D5B29F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32" w:history="1">
        <w:r w:rsidR="00745DB6" w:rsidRPr="008E496A">
          <w:rPr>
            <w:rStyle w:val="Hyperlink"/>
            <w:noProof/>
          </w:rPr>
          <w:t>Figure 7: Robscans with Different Rotation Angles; Two of them Mirrored</w:t>
        </w:r>
        <w:r w:rsidR="00745DB6">
          <w:rPr>
            <w:noProof/>
            <w:webHidden/>
          </w:rPr>
          <w:tab/>
        </w:r>
        <w:r w:rsidR="00745DB6">
          <w:rPr>
            <w:noProof/>
            <w:webHidden/>
          </w:rPr>
          <w:fldChar w:fldCharType="begin"/>
        </w:r>
        <w:r w:rsidR="00745DB6">
          <w:rPr>
            <w:noProof/>
            <w:webHidden/>
          </w:rPr>
          <w:instrText xml:space="preserve"> PAGEREF _Toc7723832 \h </w:instrText>
        </w:r>
        <w:r w:rsidR="00745DB6">
          <w:rPr>
            <w:noProof/>
            <w:webHidden/>
          </w:rPr>
        </w:r>
        <w:r w:rsidR="00745DB6">
          <w:rPr>
            <w:noProof/>
            <w:webHidden/>
          </w:rPr>
          <w:fldChar w:fldCharType="separate"/>
        </w:r>
        <w:r w:rsidR="00745DB6">
          <w:rPr>
            <w:noProof/>
            <w:webHidden/>
          </w:rPr>
          <w:t>54</w:t>
        </w:r>
        <w:r w:rsidR="00745DB6">
          <w:rPr>
            <w:noProof/>
            <w:webHidden/>
          </w:rPr>
          <w:fldChar w:fldCharType="end"/>
        </w:r>
      </w:hyperlink>
    </w:p>
    <w:p w14:paraId="0D64EB9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33" w:history="1">
        <w:r w:rsidR="00745DB6" w:rsidRPr="008E496A">
          <w:rPr>
            <w:rStyle w:val="Hyperlink"/>
            <w:noProof/>
          </w:rPr>
          <w:t>Figure 8: Rivet head types</w:t>
        </w:r>
        <w:r w:rsidR="00745DB6">
          <w:rPr>
            <w:noProof/>
            <w:webHidden/>
          </w:rPr>
          <w:tab/>
        </w:r>
        <w:r w:rsidR="00745DB6">
          <w:rPr>
            <w:noProof/>
            <w:webHidden/>
          </w:rPr>
          <w:fldChar w:fldCharType="begin"/>
        </w:r>
        <w:r w:rsidR="00745DB6">
          <w:rPr>
            <w:noProof/>
            <w:webHidden/>
          </w:rPr>
          <w:instrText xml:space="preserve"> PAGEREF _Toc7723833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73AF3FB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34" w:history="1">
        <w:r w:rsidR="00745DB6" w:rsidRPr="008E496A">
          <w:rPr>
            <w:rStyle w:val="Hyperlink"/>
            <w:noProof/>
          </w:rPr>
          <w:t>Figure 9: Cross Section of a blind rivet</w:t>
        </w:r>
        <w:r w:rsidR="00745DB6">
          <w:rPr>
            <w:noProof/>
            <w:webHidden/>
          </w:rPr>
          <w:tab/>
        </w:r>
        <w:r w:rsidR="00745DB6">
          <w:rPr>
            <w:noProof/>
            <w:webHidden/>
          </w:rPr>
          <w:fldChar w:fldCharType="begin"/>
        </w:r>
        <w:r w:rsidR="00745DB6">
          <w:rPr>
            <w:noProof/>
            <w:webHidden/>
          </w:rPr>
          <w:instrText xml:space="preserve"> PAGEREF _Toc7723834 \h </w:instrText>
        </w:r>
        <w:r w:rsidR="00745DB6">
          <w:rPr>
            <w:noProof/>
            <w:webHidden/>
          </w:rPr>
        </w:r>
        <w:r w:rsidR="00745DB6">
          <w:rPr>
            <w:noProof/>
            <w:webHidden/>
          </w:rPr>
          <w:fldChar w:fldCharType="separate"/>
        </w:r>
        <w:r w:rsidR="00745DB6">
          <w:rPr>
            <w:noProof/>
            <w:webHidden/>
          </w:rPr>
          <w:t>59</w:t>
        </w:r>
        <w:r w:rsidR="00745DB6">
          <w:rPr>
            <w:noProof/>
            <w:webHidden/>
          </w:rPr>
          <w:fldChar w:fldCharType="end"/>
        </w:r>
      </w:hyperlink>
    </w:p>
    <w:p w14:paraId="252D6332"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35" w:history="1">
        <w:r w:rsidR="00745DB6" w:rsidRPr="008E496A">
          <w:rPr>
            <w:rStyle w:val="Hyperlink"/>
            <w:noProof/>
          </w:rPr>
          <w:t>Figure 10: Thick and Thin Assembling</w:t>
        </w:r>
        <w:r w:rsidR="00745DB6">
          <w:rPr>
            <w:noProof/>
            <w:webHidden/>
          </w:rPr>
          <w:tab/>
        </w:r>
        <w:r w:rsidR="00745DB6">
          <w:rPr>
            <w:noProof/>
            <w:webHidden/>
          </w:rPr>
          <w:fldChar w:fldCharType="begin"/>
        </w:r>
        <w:r w:rsidR="00745DB6">
          <w:rPr>
            <w:noProof/>
            <w:webHidden/>
          </w:rPr>
          <w:instrText xml:space="preserve"> PAGEREF _Toc7723835 \h </w:instrText>
        </w:r>
        <w:r w:rsidR="00745DB6">
          <w:rPr>
            <w:noProof/>
            <w:webHidden/>
          </w:rPr>
        </w:r>
        <w:r w:rsidR="00745DB6">
          <w:rPr>
            <w:noProof/>
            <w:webHidden/>
          </w:rPr>
          <w:fldChar w:fldCharType="separate"/>
        </w:r>
        <w:r w:rsidR="00745DB6">
          <w:rPr>
            <w:noProof/>
            <w:webHidden/>
          </w:rPr>
          <w:t>59</w:t>
        </w:r>
        <w:r w:rsidR="00745DB6">
          <w:rPr>
            <w:noProof/>
            <w:webHidden/>
          </w:rPr>
          <w:fldChar w:fldCharType="end"/>
        </w:r>
      </w:hyperlink>
    </w:p>
    <w:p w14:paraId="594342B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36" w:history="1">
        <w:r w:rsidR="00745DB6" w:rsidRPr="008E496A">
          <w:rPr>
            <w:rStyle w:val="Hyperlink"/>
            <w:noProof/>
          </w:rPr>
          <w:t>Figure 11: Fastening Soft and Hard</w:t>
        </w:r>
        <w:r w:rsidR="00745DB6">
          <w:rPr>
            <w:noProof/>
            <w:webHidden/>
          </w:rPr>
          <w:tab/>
        </w:r>
        <w:r w:rsidR="00745DB6">
          <w:rPr>
            <w:noProof/>
            <w:webHidden/>
          </w:rPr>
          <w:fldChar w:fldCharType="begin"/>
        </w:r>
        <w:r w:rsidR="00745DB6">
          <w:rPr>
            <w:noProof/>
            <w:webHidden/>
          </w:rPr>
          <w:instrText xml:space="preserve"> PAGEREF _Toc7723836 \h </w:instrText>
        </w:r>
        <w:r w:rsidR="00745DB6">
          <w:rPr>
            <w:noProof/>
            <w:webHidden/>
          </w:rPr>
        </w:r>
        <w:r w:rsidR="00745DB6">
          <w:rPr>
            <w:noProof/>
            <w:webHidden/>
          </w:rPr>
          <w:fldChar w:fldCharType="separate"/>
        </w:r>
        <w:r w:rsidR="00745DB6">
          <w:rPr>
            <w:noProof/>
            <w:webHidden/>
          </w:rPr>
          <w:t>60</w:t>
        </w:r>
        <w:r w:rsidR="00745DB6">
          <w:rPr>
            <w:noProof/>
            <w:webHidden/>
          </w:rPr>
          <w:fldChar w:fldCharType="end"/>
        </w:r>
      </w:hyperlink>
    </w:p>
    <w:p w14:paraId="0463404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37" w:history="1">
        <w:r w:rsidR="00745DB6" w:rsidRPr="008E496A">
          <w:rPr>
            <w:rStyle w:val="Hyperlink"/>
            <w:noProof/>
          </w:rPr>
          <w:t>Figure 12: Cross Section of a Self-Piercing Rivet</w:t>
        </w:r>
        <w:r w:rsidR="00745DB6">
          <w:rPr>
            <w:noProof/>
            <w:webHidden/>
          </w:rPr>
          <w:tab/>
        </w:r>
        <w:r w:rsidR="00745DB6">
          <w:rPr>
            <w:noProof/>
            <w:webHidden/>
          </w:rPr>
          <w:fldChar w:fldCharType="begin"/>
        </w:r>
        <w:r w:rsidR="00745DB6">
          <w:rPr>
            <w:noProof/>
            <w:webHidden/>
          </w:rPr>
          <w:instrText xml:space="preserve"> PAGEREF _Toc7723837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6EA47B9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38" w:history="1">
        <w:r w:rsidR="00745DB6" w:rsidRPr="008E496A">
          <w:rPr>
            <w:rStyle w:val="Hyperlink"/>
            <w:noProof/>
          </w:rPr>
          <w:t>Figure 13: S</w:t>
        </w:r>
        <w:r w:rsidR="00745DB6" w:rsidRPr="008E496A">
          <w:rPr>
            <w:rStyle w:val="Hyperlink"/>
            <w:rFonts w:ascii="Arial" w:hAnsi="Arial" w:cs="Arial"/>
            <w:noProof/>
            <w:shd w:val="clear" w:color="auto" w:fill="FFFFFF"/>
          </w:rPr>
          <w:t>elf-piercing rivet setting apparatus</w:t>
        </w:r>
        <w:r w:rsidR="00745DB6">
          <w:rPr>
            <w:noProof/>
            <w:webHidden/>
          </w:rPr>
          <w:tab/>
        </w:r>
        <w:r w:rsidR="00745DB6">
          <w:rPr>
            <w:noProof/>
            <w:webHidden/>
          </w:rPr>
          <w:fldChar w:fldCharType="begin"/>
        </w:r>
        <w:r w:rsidR="00745DB6">
          <w:rPr>
            <w:noProof/>
            <w:webHidden/>
          </w:rPr>
          <w:instrText xml:space="preserve"> PAGEREF _Toc7723838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37262D5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39" w:history="1">
        <w:r w:rsidR="00745DB6" w:rsidRPr="008E496A">
          <w:rPr>
            <w:rStyle w:val="Hyperlink"/>
            <w:noProof/>
          </w:rPr>
          <w:t>Figure 14: Dimensions of Solid Rivets</w:t>
        </w:r>
        <w:r w:rsidR="00745DB6">
          <w:rPr>
            <w:noProof/>
            <w:webHidden/>
          </w:rPr>
          <w:tab/>
        </w:r>
        <w:r w:rsidR="00745DB6">
          <w:rPr>
            <w:noProof/>
            <w:webHidden/>
          </w:rPr>
          <w:fldChar w:fldCharType="begin"/>
        </w:r>
        <w:r w:rsidR="00745DB6">
          <w:rPr>
            <w:noProof/>
            <w:webHidden/>
          </w:rPr>
          <w:instrText xml:space="preserve"> PAGEREF _Toc7723839 \h </w:instrText>
        </w:r>
        <w:r w:rsidR="00745DB6">
          <w:rPr>
            <w:noProof/>
            <w:webHidden/>
          </w:rPr>
        </w:r>
        <w:r w:rsidR="00745DB6">
          <w:rPr>
            <w:noProof/>
            <w:webHidden/>
          </w:rPr>
          <w:fldChar w:fldCharType="separate"/>
        </w:r>
        <w:r w:rsidR="00745DB6">
          <w:rPr>
            <w:noProof/>
            <w:webHidden/>
          </w:rPr>
          <w:t>63</w:t>
        </w:r>
        <w:r w:rsidR="00745DB6">
          <w:rPr>
            <w:noProof/>
            <w:webHidden/>
          </w:rPr>
          <w:fldChar w:fldCharType="end"/>
        </w:r>
      </w:hyperlink>
    </w:p>
    <w:p w14:paraId="4EA73D0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40" w:history="1">
        <w:r w:rsidR="00745DB6" w:rsidRPr="008E496A">
          <w:rPr>
            <w:rStyle w:val="Hyperlink"/>
            <w:noProof/>
          </w:rPr>
          <w:t>Figure 15: Clinch allowance of solid rivet</w:t>
        </w:r>
        <w:r w:rsidR="00745DB6">
          <w:rPr>
            <w:noProof/>
            <w:webHidden/>
          </w:rPr>
          <w:tab/>
        </w:r>
        <w:r w:rsidR="00745DB6">
          <w:rPr>
            <w:noProof/>
            <w:webHidden/>
          </w:rPr>
          <w:fldChar w:fldCharType="begin"/>
        </w:r>
        <w:r w:rsidR="00745DB6">
          <w:rPr>
            <w:noProof/>
            <w:webHidden/>
          </w:rPr>
          <w:instrText xml:space="preserve"> PAGEREF _Toc7723840 \h </w:instrText>
        </w:r>
        <w:r w:rsidR="00745DB6">
          <w:rPr>
            <w:noProof/>
            <w:webHidden/>
          </w:rPr>
        </w:r>
        <w:r w:rsidR="00745DB6">
          <w:rPr>
            <w:noProof/>
            <w:webHidden/>
          </w:rPr>
          <w:fldChar w:fldCharType="separate"/>
        </w:r>
        <w:r w:rsidR="00745DB6">
          <w:rPr>
            <w:noProof/>
            <w:webHidden/>
          </w:rPr>
          <w:t>64</w:t>
        </w:r>
        <w:r w:rsidR="00745DB6">
          <w:rPr>
            <w:noProof/>
            <w:webHidden/>
          </w:rPr>
          <w:fldChar w:fldCharType="end"/>
        </w:r>
      </w:hyperlink>
    </w:p>
    <w:p w14:paraId="00DBF84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41" w:history="1">
        <w:r w:rsidR="00745DB6" w:rsidRPr="008E496A">
          <w:rPr>
            <w:rStyle w:val="Hyperlink"/>
            <w:noProof/>
          </w:rPr>
          <w:t>Figure 16: Cross section of a SWOP Rivet</w:t>
        </w:r>
        <w:r w:rsidR="00745DB6">
          <w:rPr>
            <w:noProof/>
            <w:webHidden/>
          </w:rPr>
          <w:tab/>
        </w:r>
        <w:r w:rsidR="00745DB6">
          <w:rPr>
            <w:noProof/>
            <w:webHidden/>
          </w:rPr>
          <w:fldChar w:fldCharType="begin"/>
        </w:r>
        <w:r w:rsidR="00745DB6">
          <w:rPr>
            <w:noProof/>
            <w:webHidden/>
          </w:rPr>
          <w:instrText xml:space="preserve"> PAGEREF _Toc7723841 \h </w:instrText>
        </w:r>
        <w:r w:rsidR="00745DB6">
          <w:rPr>
            <w:noProof/>
            <w:webHidden/>
          </w:rPr>
        </w:r>
        <w:r w:rsidR="00745DB6">
          <w:rPr>
            <w:noProof/>
            <w:webHidden/>
          </w:rPr>
          <w:fldChar w:fldCharType="separate"/>
        </w:r>
        <w:r w:rsidR="00745DB6">
          <w:rPr>
            <w:noProof/>
            <w:webHidden/>
          </w:rPr>
          <w:t>65</w:t>
        </w:r>
        <w:r w:rsidR="00745DB6">
          <w:rPr>
            <w:noProof/>
            <w:webHidden/>
          </w:rPr>
          <w:fldChar w:fldCharType="end"/>
        </w:r>
      </w:hyperlink>
    </w:p>
    <w:p w14:paraId="11D07604"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42" w:history="1">
        <w:r w:rsidR="00745DB6" w:rsidRPr="008E496A">
          <w:rPr>
            <w:rStyle w:val="Hyperlink"/>
            <w:noProof/>
          </w:rPr>
          <w:t>Figure 17: Bolts and Screws</w:t>
        </w:r>
        <w:r w:rsidR="00745DB6">
          <w:rPr>
            <w:noProof/>
            <w:webHidden/>
          </w:rPr>
          <w:tab/>
        </w:r>
        <w:r w:rsidR="00745DB6">
          <w:rPr>
            <w:noProof/>
            <w:webHidden/>
          </w:rPr>
          <w:fldChar w:fldCharType="begin"/>
        </w:r>
        <w:r w:rsidR="00745DB6">
          <w:rPr>
            <w:noProof/>
            <w:webHidden/>
          </w:rPr>
          <w:instrText xml:space="preserve"> PAGEREF _Toc7723842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054C301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43" w:history="1">
        <w:r w:rsidR="00745DB6" w:rsidRPr="008E496A">
          <w:rPr>
            <w:rStyle w:val="Hyperlink"/>
            <w:noProof/>
          </w:rPr>
          <w:t>Figure 18: Different Screw Forms</w:t>
        </w:r>
        <w:r w:rsidR="00745DB6">
          <w:rPr>
            <w:noProof/>
            <w:webHidden/>
          </w:rPr>
          <w:tab/>
        </w:r>
        <w:r w:rsidR="00745DB6">
          <w:rPr>
            <w:noProof/>
            <w:webHidden/>
          </w:rPr>
          <w:fldChar w:fldCharType="begin"/>
        </w:r>
        <w:r w:rsidR="00745DB6">
          <w:rPr>
            <w:noProof/>
            <w:webHidden/>
          </w:rPr>
          <w:instrText xml:space="preserve"> PAGEREF _Toc7723843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56DE20B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44" w:history="1">
        <w:r w:rsidR="00745DB6" w:rsidRPr="008E496A">
          <w:rPr>
            <w:rStyle w:val="Hyperlink"/>
            <w:noProof/>
          </w:rPr>
          <w:t>Figure 19: Definition of Length and Head Sizes</w:t>
        </w:r>
        <w:r w:rsidR="00745DB6">
          <w:rPr>
            <w:noProof/>
            <w:webHidden/>
          </w:rPr>
          <w:tab/>
        </w:r>
        <w:r w:rsidR="00745DB6">
          <w:rPr>
            <w:noProof/>
            <w:webHidden/>
          </w:rPr>
          <w:fldChar w:fldCharType="begin"/>
        </w:r>
        <w:r w:rsidR="00745DB6">
          <w:rPr>
            <w:noProof/>
            <w:webHidden/>
          </w:rPr>
          <w:instrText xml:space="preserve"> PAGEREF _Toc7723844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2299BE5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45" w:history="1">
        <w:r w:rsidR="00745DB6" w:rsidRPr="008E496A">
          <w:rPr>
            <w:rStyle w:val="Hyperlink"/>
            <w:noProof/>
          </w:rPr>
          <w:t>Figure 20: Definition of lead, pitch and starts of a thread.</w:t>
        </w:r>
        <w:r w:rsidR="00745DB6">
          <w:rPr>
            <w:noProof/>
            <w:webHidden/>
          </w:rPr>
          <w:tab/>
        </w:r>
        <w:r w:rsidR="00745DB6">
          <w:rPr>
            <w:noProof/>
            <w:webHidden/>
          </w:rPr>
          <w:fldChar w:fldCharType="begin"/>
        </w:r>
        <w:r w:rsidR="00745DB6">
          <w:rPr>
            <w:noProof/>
            <w:webHidden/>
          </w:rPr>
          <w:instrText xml:space="preserve"> PAGEREF _Toc7723845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7F281E6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46" w:history="1">
        <w:r w:rsidR="00745DB6" w:rsidRPr="008E496A">
          <w:rPr>
            <w:rStyle w:val="Hyperlink"/>
            <w:noProof/>
          </w:rPr>
          <w:t>Figure 21: Bolt with welded nut</w:t>
        </w:r>
        <w:r w:rsidR="00745DB6">
          <w:rPr>
            <w:noProof/>
            <w:webHidden/>
          </w:rPr>
          <w:tab/>
        </w:r>
        <w:r w:rsidR="00745DB6">
          <w:rPr>
            <w:noProof/>
            <w:webHidden/>
          </w:rPr>
          <w:fldChar w:fldCharType="begin"/>
        </w:r>
        <w:r w:rsidR="00745DB6">
          <w:rPr>
            <w:noProof/>
            <w:webHidden/>
          </w:rPr>
          <w:instrText xml:space="preserve"> PAGEREF _Toc7723846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4123D0A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47" w:history="1">
        <w:r w:rsidR="00745DB6" w:rsidRPr="008E496A">
          <w:rPr>
            <w:rStyle w:val="Hyperlink"/>
            <w:noProof/>
          </w:rPr>
          <w:t>Figure 22: Bolt with free nut</w:t>
        </w:r>
        <w:r w:rsidR="00745DB6">
          <w:rPr>
            <w:noProof/>
            <w:webHidden/>
          </w:rPr>
          <w:tab/>
        </w:r>
        <w:r w:rsidR="00745DB6">
          <w:rPr>
            <w:noProof/>
            <w:webHidden/>
          </w:rPr>
          <w:fldChar w:fldCharType="begin"/>
        </w:r>
        <w:r w:rsidR="00745DB6">
          <w:rPr>
            <w:noProof/>
            <w:webHidden/>
          </w:rPr>
          <w:instrText xml:space="preserve"> PAGEREF _Toc7723847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1608722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48" w:history="1">
        <w:r w:rsidR="00745DB6" w:rsidRPr="008E496A">
          <w:rPr>
            <w:rStyle w:val="Hyperlink"/>
            <w:noProof/>
          </w:rPr>
          <w:t>Figure 23: Screw without nut</w:t>
        </w:r>
        <w:r w:rsidR="00745DB6">
          <w:rPr>
            <w:noProof/>
            <w:webHidden/>
          </w:rPr>
          <w:tab/>
        </w:r>
        <w:r w:rsidR="00745DB6">
          <w:rPr>
            <w:noProof/>
            <w:webHidden/>
          </w:rPr>
          <w:fldChar w:fldCharType="begin"/>
        </w:r>
        <w:r w:rsidR="00745DB6">
          <w:rPr>
            <w:noProof/>
            <w:webHidden/>
          </w:rPr>
          <w:instrText xml:space="preserve"> PAGEREF _Toc7723848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5D103A0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49" w:history="1">
        <w:r w:rsidR="00745DB6" w:rsidRPr="008E496A">
          <w:rPr>
            <w:rStyle w:val="Hyperlink"/>
            <w:noProof/>
          </w:rPr>
          <w:t>Figure 24: Welded stud with free nut</w:t>
        </w:r>
        <w:r w:rsidR="00745DB6">
          <w:rPr>
            <w:noProof/>
            <w:webHidden/>
          </w:rPr>
          <w:tab/>
        </w:r>
        <w:r w:rsidR="00745DB6">
          <w:rPr>
            <w:noProof/>
            <w:webHidden/>
          </w:rPr>
          <w:fldChar w:fldCharType="begin"/>
        </w:r>
        <w:r w:rsidR="00745DB6">
          <w:rPr>
            <w:noProof/>
            <w:webHidden/>
          </w:rPr>
          <w:instrText xml:space="preserve"> PAGEREF _Toc7723849 \h </w:instrText>
        </w:r>
        <w:r w:rsidR="00745DB6">
          <w:rPr>
            <w:noProof/>
            <w:webHidden/>
          </w:rPr>
        </w:r>
        <w:r w:rsidR="00745DB6">
          <w:rPr>
            <w:noProof/>
            <w:webHidden/>
          </w:rPr>
          <w:fldChar w:fldCharType="separate"/>
        </w:r>
        <w:r w:rsidR="00745DB6">
          <w:rPr>
            <w:noProof/>
            <w:webHidden/>
          </w:rPr>
          <w:t>80</w:t>
        </w:r>
        <w:r w:rsidR="00745DB6">
          <w:rPr>
            <w:noProof/>
            <w:webHidden/>
          </w:rPr>
          <w:fldChar w:fldCharType="end"/>
        </w:r>
      </w:hyperlink>
    </w:p>
    <w:p w14:paraId="528FF68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50" w:history="1">
        <w:r w:rsidR="00745DB6" w:rsidRPr="008E496A">
          <w:rPr>
            <w:rStyle w:val="Hyperlink"/>
            <w:noProof/>
          </w:rPr>
          <w:t>Figure 25: Plain stud</w:t>
        </w:r>
        <w:r w:rsidR="00745DB6">
          <w:rPr>
            <w:noProof/>
            <w:webHidden/>
          </w:rPr>
          <w:tab/>
        </w:r>
        <w:r w:rsidR="00745DB6">
          <w:rPr>
            <w:noProof/>
            <w:webHidden/>
          </w:rPr>
          <w:fldChar w:fldCharType="begin"/>
        </w:r>
        <w:r w:rsidR="00745DB6">
          <w:rPr>
            <w:noProof/>
            <w:webHidden/>
          </w:rPr>
          <w:instrText xml:space="preserve"> PAGEREF _Toc7723850 \h </w:instrText>
        </w:r>
        <w:r w:rsidR="00745DB6">
          <w:rPr>
            <w:noProof/>
            <w:webHidden/>
          </w:rPr>
        </w:r>
        <w:r w:rsidR="00745DB6">
          <w:rPr>
            <w:noProof/>
            <w:webHidden/>
          </w:rPr>
          <w:fldChar w:fldCharType="separate"/>
        </w:r>
        <w:r w:rsidR="00745DB6">
          <w:rPr>
            <w:noProof/>
            <w:webHidden/>
          </w:rPr>
          <w:t>80</w:t>
        </w:r>
        <w:r w:rsidR="00745DB6">
          <w:rPr>
            <w:noProof/>
            <w:webHidden/>
          </w:rPr>
          <w:fldChar w:fldCharType="end"/>
        </w:r>
      </w:hyperlink>
    </w:p>
    <w:p w14:paraId="77F1E29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51" w:history="1">
        <w:r w:rsidR="00745DB6" w:rsidRPr="008E496A">
          <w:rPr>
            <w:rStyle w:val="Hyperlink"/>
            <w:noProof/>
          </w:rPr>
          <w:t>Figure 26: Process of Flow Drill Screwing</w:t>
        </w:r>
        <w:r w:rsidR="00745DB6">
          <w:rPr>
            <w:noProof/>
            <w:webHidden/>
          </w:rPr>
          <w:tab/>
        </w:r>
        <w:r w:rsidR="00745DB6">
          <w:rPr>
            <w:noProof/>
            <w:webHidden/>
          </w:rPr>
          <w:fldChar w:fldCharType="begin"/>
        </w:r>
        <w:r w:rsidR="00745DB6">
          <w:rPr>
            <w:noProof/>
            <w:webHidden/>
          </w:rPr>
          <w:instrText xml:space="preserve"> PAGEREF _Toc7723851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158EF8F4"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52" w:history="1">
        <w:r w:rsidR="00745DB6" w:rsidRPr="008E496A">
          <w:rPr>
            <w:rStyle w:val="Hyperlink"/>
            <w:noProof/>
          </w:rPr>
          <w:t>Figure 27: Measures of applied FDS</w:t>
        </w:r>
        <w:r w:rsidR="00745DB6">
          <w:rPr>
            <w:noProof/>
            <w:webHidden/>
          </w:rPr>
          <w:tab/>
        </w:r>
        <w:r w:rsidR="00745DB6">
          <w:rPr>
            <w:noProof/>
            <w:webHidden/>
          </w:rPr>
          <w:fldChar w:fldCharType="begin"/>
        </w:r>
        <w:r w:rsidR="00745DB6">
          <w:rPr>
            <w:noProof/>
            <w:webHidden/>
          </w:rPr>
          <w:instrText xml:space="preserve"> PAGEREF _Toc7723852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28F1556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53" w:history="1">
        <w:r w:rsidR="00745DB6" w:rsidRPr="008E496A">
          <w:rPr>
            <w:rStyle w:val="Hyperlink"/>
            <w:noProof/>
          </w:rPr>
          <w:t>Figure 28: Pre-machined or clearance hole in FDS connection</w:t>
        </w:r>
        <w:r w:rsidR="00745DB6">
          <w:rPr>
            <w:noProof/>
            <w:webHidden/>
          </w:rPr>
          <w:tab/>
        </w:r>
        <w:r w:rsidR="00745DB6">
          <w:rPr>
            <w:noProof/>
            <w:webHidden/>
          </w:rPr>
          <w:fldChar w:fldCharType="begin"/>
        </w:r>
        <w:r w:rsidR="00745DB6">
          <w:rPr>
            <w:noProof/>
            <w:webHidden/>
          </w:rPr>
          <w:instrText xml:space="preserve"> PAGEREF _Toc7723853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4D65083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54" w:history="1">
        <w:r w:rsidR="00745DB6" w:rsidRPr="008E496A">
          <w:rPr>
            <w:rStyle w:val="Hyperlink"/>
            <w:noProof/>
          </w:rPr>
          <w:t>Figure 29: Pilot hole on sheet metal</w:t>
        </w:r>
        <w:r w:rsidR="00745DB6">
          <w:rPr>
            <w:noProof/>
            <w:webHidden/>
          </w:rPr>
          <w:tab/>
        </w:r>
        <w:r w:rsidR="00745DB6">
          <w:rPr>
            <w:noProof/>
            <w:webHidden/>
          </w:rPr>
          <w:fldChar w:fldCharType="begin"/>
        </w:r>
        <w:r w:rsidR="00745DB6">
          <w:rPr>
            <w:noProof/>
            <w:webHidden/>
          </w:rPr>
          <w:instrText xml:space="preserve"> PAGEREF _Toc7723854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37F8CC45"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55" w:history="1">
        <w:r w:rsidR="00745DB6" w:rsidRPr="008E496A">
          <w:rPr>
            <w:rStyle w:val="Hyperlink"/>
            <w:noProof/>
          </w:rPr>
          <w:t>Figure 30: Schematic representation of the clinching operation</w:t>
        </w:r>
        <w:r w:rsidR="00745DB6">
          <w:rPr>
            <w:noProof/>
            <w:webHidden/>
          </w:rPr>
          <w:tab/>
        </w:r>
        <w:r w:rsidR="00745DB6">
          <w:rPr>
            <w:noProof/>
            <w:webHidden/>
          </w:rPr>
          <w:fldChar w:fldCharType="begin"/>
        </w:r>
        <w:r w:rsidR="00745DB6">
          <w:rPr>
            <w:noProof/>
            <w:webHidden/>
          </w:rPr>
          <w:instrText xml:space="preserve"> PAGEREF _Toc7723855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5EC145E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56" w:history="1">
        <w:r w:rsidR="00745DB6" w:rsidRPr="008E496A">
          <w:rPr>
            <w:rStyle w:val="Hyperlink"/>
            <w:noProof/>
          </w:rPr>
          <w:t>Figure 31: Clinch Joint Dimensions</w:t>
        </w:r>
        <w:r w:rsidR="00745DB6">
          <w:rPr>
            <w:noProof/>
            <w:webHidden/>
          </w:rPr>
          <w:tab/>
        </w:r>
        <w:r w:rsidR="00745DB6">
          <w:rPr>
            <w:noProof/>
            <w:webHidden/>
          </w:rPr>
          <w:fldChar w:fldCharType="begin"/>
        </w:r>
        <w:r w:rsidR="00745DB6">
          <w:rPr>
            <w:noProof/>
            <w:webHidden/>
          </w:rPr>
          <w:instrText xml:space="preserve"> PAGEREF _Toc7723856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37A4DDF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57" w:history="1">
        <w:r w:rsidR="00745DB6" w:rsidRPr="008E496A">
          <w:rPr>
            <w:rStyle w:val="Hyperlink"/>
            <w:noProof/>
          </w:rPr>
          <w:t>Figure 32: TOX (left) and BTM’s Tog-L-Loc system</w:t>
        </w:r>
        <w:r w:rsidR="00745DB6">
          <w:rPr>
            <w:noProof/>
            <w:webHidden/>
          </w:rPr>
          <w:tab/>
        </w:r>
        <w:r w:rsidR="00745DB6">
          <w:rPr>
            <w:noProof/>
            <w:webHidden/>
          </w:rPr>
          <w:fldChar w:fldCharType="begin"/>
        </w:r>
        <w:r w:rsidR="00745DB6">
          <w:rPr>
            <w:noProof/>
            <w:webHidden/>
          </w:rPr>
          <w:instrText xml:space="preserve"> PAGEREF _Toc7723857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4AE4BF3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58" w:history="1">
        <w:r w:rsidR="00745DB6" w:rsidRPr="008E496A">
          <w:rPr>
            <w:rStyle w:val="Hyperlink"/>
            <w:noProof/>
          </w:rPr>
          <w:t>Figure 33: Cross Section of a Heat Stake</w:t>
        </w:r>
        <w:r w:rsidR="00745DB6">
          <w:rPr>
            <w:noProof/>
            <w:webHidden/>
          </w:rPr>
          <w:tab/>
        </w:r>
        <w:r w:rsidR="00745DB6">
          <w:rPr>
            <w:noProof/>
            <w:webHidden/>
          </w:rPr>
          <w:fldChar w:fldCharType="begin"/>
        </w:r>
        <w:r w:rsidR="00745DB6">
          <w:rPr>
            <w:noProof/>
            <w:webHidden/>
          </w:rPr>
          <w:instrText xml:space="preserve"> PAGEREF _Toc7723858 \h </w:instrText>
        </w:r>
        <w:r w:rsidR="00745DB6">
          <w:rPr>
            <w:noProof/>
            <w:webHidden/>
          </w:rPr>
        </w:r>
        <w:r w:rsidR="00745DB6">
          <w:rPr>
            <w:noProof/>
            <w:webHidden/>
          </w:rPr>
          <w:fldChar w:fldCharType="separate"/>
        </w:r>
        <w:r w:rsidR="00745DB6">
          <w:rPr>
            <w:noProof/>
            <w:webHidden/>
          </w:rPr>
          <w:t>88</w:t>
        </w:r>
        <w:r w:rsidR="00745DB6">
          <w:rPr>
            <w:noProof/>
            <w:webHidden/>
          </w:rPr>
          <w:fldChar w:fldCharType="end"/>
        </w:r>
      </w:hyperlink>
    </w:p>
    <w:p w14:paraId="4487D94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59" w:history="1">
        <w:r w:rsidR="00745DB6" w:rsidRPr="008E496A">
          <w:rPr>
            <w:rStyle w:val="Hyperlink"/>
            <w:noProof/>
          </w:rPr>
          <w:t>Figure 34: A "Hairpin Clip"</w:t>
        </w:r>
        <w:r w:rsidR="00745DB6">
          <w:rPr>
            <w:noProof/>
            <w:webHidden/>
          </w:rPr>
          <w:tab/>
        </w:r>
        <w:r w:rsidR="00745DB6">
          <w:rPr>
            <w:noProof/>
            <w:webHidden/>
          </w:rPr>
          <w:fldChar w:fldCharType="begin"/>
        </w:r>
        <w:r w:rsidR="00745DB6">
          <w:rPr>
            <w:noProof/>
            <w:webHidden/>
          </w:rPr>
          <w:instrText xml:space="preserve"> PAGEREF _Toc7723859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2AA732C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60" w:history="1">
        <w:r w:rsidR="00745DB6" w:rsidRPr="008E496A">
          <w:rPr>
            <w:rStyle w:val="Hyperlink"/>
            <w:noProof/>
          </w:rPr>
          <w:t>Figure 35: Internal and External Circlips</w:t>
        </w:r>
        <w:r w:rsidR="00745DB6">
          <w:rPr>
            <w:noProof/>
            <w:webHidden/>
          </w:rPr>
          <w:tab/>
        </w:r>
        <w:r w:rsidR="00745DB6">
          <w:rPr>
            <w:noProof/>
            <w:webHidden/>
          </w:rPr>
          <w:fldChar w:fldCharType="begin"/>
        </w:r>
        <w:r w:rsidR="00745DB6">
          <w:rPr>
            <w:noProof/>
            <w:webHidden/>
          </w:rPr>
          <w:instrText xml:space="preserve"> PAGEREF _Toc7723860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6B54397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61" w:history="1">
        <w:r w:rsidR="00745DB6" w:rsidRPr="008E496A">
          <w:rPr>
            <w:rStyle w:val="Hyperlink"/>
            <w:noProof/>
          </w:rPr>
          <w:t>Figure 36: Clips Pushed into a Hole</w:t>
        </w:r>
        <w:r w:rsidR="00745DB6">
          <w:rPr>
            <w:noProof/>
            <w:webHidden/>
          </w:rPr>
          <w:tab/>
        </w:r>
        <w:r w:rsidR="00745DB6">
          <w:rPr>
            <w:noProof/>
            <w:webHidden/>
          </w:rPr>
          <w:fldChar w:fldCharType="begin"/>
        </w:r>
        <w:r w:rsidR="00745DB6">
          <w:rPr>
            <w:noProof/>
            <w:webHidden/>
          </w:rPr>
          <w:instrText xml:space="preserve"> PAGEREF _Toc7723861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192E3C8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62" w:history="1">
        <w:r w:rsidR="00745DB6" w:rsidRPr="008E496A">
          <w:rPr>
            <w:rStyle w:val="Hyperlink"/>
            <w:noProof/>
          </w:rPr>
          <w:t>Figure 37: Clips Sliding onto a Flat Surface</w:t>
        </w:r>
        <w:r w:rsidR="00745DB6">
          <w:rPr>
            <w:noProof/>
            <w:webHidden/>
          </w:rPr>
          <w:tab/>
        </w:r>
        <w:r w:rsidR="00745DB6">
          <w:rPr>
            <w:noProof/>
            <w:webHidden/>
          </w:rPr>
          <w:fldChar w:fldCharType="begin"/>
        </w:r>
        <w:r w:rsidR="00745DB6">
          <w:rPr>
            <w:noProof/>
            <w:webHidden/>
          </w:rPr>
          <w:instrText xml:space="preserve"> PAGEREF _Toc7723862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1DD5429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63" w:history="1">
        <w:r w:rsidR="00745DB6" w:rsidRPr="008E496A">
          <w:rPr>
            <w:rStyle w:val="Hyperlink"/>
            <w:noProof/>
          </w:rPr>
          <w:t>Figure 38: RIVTAC</w:t>
        </w:r>
        <w:r w:rsidR="00745DB6" w:rsidRPr="008E496A">
          <w:rPr>
            <w:rStyle w:val="Hyperlink"/>
            <w:rFonts w:cs="Calibri"/>
            <w:noProof/>
          </w:rPr>
          <w:t>®</w:t>
        </w:r>
        <w:r w:rsidR="00745DB6" w:rsidRPr="008E496A">
          <w:rPr>
            <w:rStyle w:val="Hyperlink"/>
            <w:noProof/>
          </w:rPr>
          <w:t xml:space="preserve"> Nail</w:t>
        </w:r>
        <w:r w:rsidR="00745DB6">
          <w:rPr>
            <w:noProof/>
            <w:webHidden/>
          </w:rPr>
          <w:tab/>
        </w:r>
        <w:r w:rsidR="00745DB6">
          <w:rPr>
            <w:noProof/>
            <w:webHidden/>
          </w:rPr>
          <w:fldChar w:fldCharType="begin"/>
        </w:r>
        <w:r w:rsidR="00745DB6">
          <w:rPr>
            <w:noProof/>
            <w:webHidden/>
          </w:rPr>
          <w:instrText xml:space="preserve"> PAGEREF _Toc7723863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1968672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64" w:history="1">
        <w:r w:rsidR="00745DB6" w:rsidRPr="008E496A">
          <w:rPr>
            <w:rStyle w:val="Hyperlink"/>
            <w:noProof/>
          </w:rPr>
          <w:t>Figure 39: Cross Section of a Nail, Connecting Two Sheets</w:t>
        </w:r>
        <w:r w:rsidR="00745DB6">
          <w:rPr>
            <w:noProof/>
            <w:webHidden/>
          </w:rPr>
          <w:tab/>
        </w:r>
        <w:r w:rsidR="00745DB6">
          <w:rPr>
            <w:noProof/>
            <w:webHidden/>
          </w:rPr>
          <w:fldChar w:fldCharType="begin"/>
        </w:r>
        <w:r w:rsidR="00745DB6">
          <w:rPr>
            <w:noProof/>
            <w:webHidden/>
          </w:rPr>
          <w:instrText xml:space="preserve"> PAGEREF _Toc7723864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554959B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65" w:history="1">
        <w:r w:rsidR="00745DB6" w:rsidRPr="008E496A">
          <w:rPr>
            <w:rStyle w:val="Hyperlink"/>
            <w:noProof/>
          </w:rPr>
          <w:t>Figure 40: Weld Line Changing from Y-Joint to Overlap-Joint</w:t>
        </w:r>
        <w:r w:rsidR="00745DB6">
          <w:rPr>
            <w:noProof/>
            <w:webHidden/>
          </w:rPr>
          <w:tab/>
        </w:r>
        <w:r w:rsidR="00745DB6">
          <w:rPr>
            <w:noProof/>
            <w:webHidden/>
          </w:rPr>
          <w:fldChar w:fldCharType="begin"/>
        </w:r>
        <w:r w:rsidR="00745DB6">
          <w:rPr>
            <w:noProof/>
            <w:webHidden/>
          </w:rPr>
          <w:instrText xml:space="preserve"> PAGEREF _Toc7723865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7A04B86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66" w:history="1">
        <w:r w:rsidR="00745DB6" w:rsidRPr="008E496A">
          <w:rPr>
            <w:rStyle w:val="Hyperlink"/>
            <w:noProof/>
          </w:rPr>
          <w:t>Figure 41: Longitudinal stiffener, top view</w:t>
        </w:r>
        <w:r w:rsidR="00745DB6">
          <w:rPr>
            <w:noProof/>
            <w:webHidden/>
          </w:rPr>
          <w:tab/>
        </w:r>
        <w:r w:rsidR="00745DB6">
          <w:rPr>
            <w:noProof/>
            <w:webHidden/>
          </w:rPr>
          <w:fldChar w:fldCharType="begin"/>
        </w:r>
        <w:r w:rsidR="00745DB6">
          <w:rPr>
            <w:noProof/>
            <w:webHidden/>
          </w:rPr>
          <w:instrText xml:space="preserve"> PAGEREF _Toc7723866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2223DE6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67" w:history="1">
        <w:r w:rsidR="00745DB6" w:rsidRPr="008E496A">
          <w:rPr>
            <w:rStyle w:val="Hyperlink"/>
            <w:noProof/>
          </w:rPr>
          <w:t>Figure 42: Seam weld types and attributes</w:t>
        </w:r>
        <w:r w:rsidR="00745DB6">
          <w:rPr>
            <w:noProof/>
            <w:webHidden/>
          </w:rPr>
          <w:tab/>
        </w:r>
        <w:r w:rsidR="00745DB6">
          <w:rPr>
            <w:noProof/>
            <w:webHidden/>
          </w:rPr>
          <w:fldChar w:fldCharType="begin"/>
        </w:r>
        <w:r w:rsidR="00745DB6">
          <w:rPr>
            <w:noProof/>
            <w:webHidden/>
          </w:rPr>
          <w:instrText xml:space="preserve"> PAGEREF _Toc7723867 \h </w:instrText>
        </w:r>
        <w:r w:rsidR="00745DB6">
          <w:rPr>
            <w:noProof/>
            <w:webHidden/>
          </w:rPr>
        </w:r>
        <w:r w:rsidR="00745DB6">
          <w:rPr>
            <w:noProof/>
            <w:webHidden/>
          </w:rPr>
          <w:fldChar w:fldCharType="separate"/>
        </w:r>
        <w:r w:rsidR="00745DB6">
          <w:rPr>
            <w:noProof/>
            <w:webHidden/>
          </w:rPr>
          <w:t>100</w:t>
        </w:r>
        <w:r w:rsidR="00745DB6">
          <w:rPr>
            <w:noProof/>
            <w:webHidden/>
          </w:rPr>
          <w:fldChar w:fldCharType="end"/>
        </w:r>
      </w:hyperlink>
    </w:p>
    <w:p w14:paraId="5516EC4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68" w:history="1">
        <w:r w:rsidR="00745DB6" w:rsidRPr="008E496A">
          <w:rPr>
            <w:rStyle w:val="Hyperlink"/>
            <w:noProof/>
          </w:rPr>
          <w:t>Figure 43: χMCF Structure of a Seam Weld (</w:t>
        </w:r>
        <w:r w:rsidR="00745DB6" w:rsidRPr="008E496A">
          <w:rPr>
            <w:rStyle w:val="Hyperlink"/>
            <w:i/>
            <w:noProof/>
          </w:rPr>
          <w:t>connection_1d</w:t>
        </w:r>
        <w:r w:rsidR="00745DB6" w:rsidRPr="008E496A">
          <w:rPr>
            <w:rStyle w:val="Hyperlink"/>
            <w:noProof/>
          </w:rPr>
          <w:t>)</w:t>
        </w:r>
        <w:r w:rsidR="00745DB6">
          <w:rPr>
            <w:noProof/>
            <w:webHidden/>
          </w:rPr>
          <w:tab/>
        </w:r>
        <w:r w:rsidR="00745DB6">
          <w:rPr>
            <w:noProof/>
            <w:webHidden/>
          </w:rPr>
          <w:fldChar w:fldCharType="begin"/>
        </w:r>
        <w:r w:rsidR="00745DB6">
          <w:rPr>
            <w:noProof/>
            <w:webHidden/>
          </w:rPr>
          <w:instrText xml:space="preserve"> PAGEREF _Toc7723868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6B74479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69" w:history="1">
        <w:r w:rsidR="00745DB6" w:rsidRPr="008E496A">
          <w:rPr>
            <w:rStyle w:val="Hyperlink"/>
            <w:noProof/>
          </w:rPr>
          <w:t>Figure 44: Sheet Parameters vs.  Weld Position Parameters</w:t>
        </w:r>
        <w:r w:rsidR="00745DB6">
          <w:rPr>
            <w:noProof/>
            <w:webHidden/>
          </w:rPr>
          <w:tab/>
        </w:r>
        <w:r w:rsidR="00745DB6">
          <w:rPr>
            <w:noProof/>
            <w:webHidden/>
          </w:rPr>
          <w:fldChar w:fldCharType="begin"/>
        </w:r>
        <w:r w:rsidR="00745DB6">
          <w:rPr>
            <w:noProof/>
            <w:webHidden/>
          </w:rPr>
          <w:instrText xml:space="preserve"> PAGEREF _Toc7723869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66EB9B8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70" w:history="1">
        <w:r w:rsidR="00745DB6" w:rsidRPr="008E496A">
          <w:rPr>
            <w:rStyle w:val="Hyperlink"/>
            <w:noProof/>
          </w:rPr>
          <w:t>Figure 45: Welding Position of a Y-Joint</w:t>
        </w:r>
        <w:r w:rsidR="00745DB6">
          <w:rPr>
            <w:noProof/>
            <w:webHidden/>
          </w:rPr>
          <w:tab/>
        </w:r>
        <w:r w:rsidR="00745DB6">
          <w:rPr>
            <w:noProof/>
            <w:webHidden/>
          </w:rPr>
          <w:fldChar w:fldCharType="begin"/>
        </w:r>
        <w:r w:rsidR="00745DB6">
          <w:rPr>
            <w:noProof/>
            <w:webHidden/>
          </w:rPr>
          <w:instrText xml:space="preserve"> PAGEREF _Toc7723870 \h </w:instrText>
        </w:r>
        <w:r w:rsidR="00745DB6">
          <w:rPr>
            <w:noProof/>
            <w:webHidden/>
          </w:rPr>
        </w:r>
        <w:r w:rsidR="00745DB6">
          <w:rPr>
            <w:noProof/>
            <w:webHidden/>
          </w:rPr>
          <w:fldChar w:fldCharType="separate"/>
        </w:r>
        <w:r w:rsidR="00745DB6">
          <w:rPr>
            <w:noProof/>
            <w:webHidden/>
          </w:rPr>
          <w:t>106</w:t>
        </w:r>
        <w:r w:rsidR="00745DB6">
          <w:rPr>
            <w:noProof/>
            <w:webHidden/>
          </w:rPr>
          <w:fldChar w:fldCharType="end"/>
        </w:r>
      </w:hyperlink>
    </w:p>
    <w:p w14:paraId="77BBBB3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71" w:history="1">
        <w:r w:rsidR="00745DB6" w:rsidRPr="008E496A">
          <w:rPr>
            <w:rStyle w:val="Hyperlink"/>
            <w:noProof/>
          </w:rPr>
          <w:t>Figure 46: Welding Position vector direction and length</w:t>
        </w:r>
        <w:r w:rsidR="00745DB6">
          <w:rPr>
            <w:noProof/>
            <w:webHidden/>
          </w:rPr>
          <w:tab/>
        </w:r>
        <w:r w:rsidR="00745DB6">
          <w:rPr>
            <w:noProof/>
            <w:webHidden/>
          </w:rPr>
          <w:fldChar w:fldCharType="begin"/>
        </w:r>
        <w:r w:rsidR="00745DB6">
          <w:rPr>
            <w:noProof/>
            <w:webHidden/>
          </w:rPr>
          <w:instrText xml:space="preserve"> PAGEREF _Toc7723871 \h </w:instrText>
        </w:r>
        <w:r w:rsidR="00745DB6">
          <w:rPr>
            <w:noProof/>
            <w:webHidden/>
          </w:rPr>
        </w:r>
        <w:r w:rsidR="00745DB6">
          <w:rPr>
            <w:noProof/>
            <w:webHidden/>
          </w:rPr>
          <w:fldChar w:fldCharType="separate"/>
        </w:r>
        <w:r w:rsidR="00745DB6">
          <w:rPr>
            <w:noProof/>
            <w:webHidden/>
          </w:rPr>
          <w:t>107</w:t>
        </w:r>
        <w:r w:rsidR="00745DB6">
          <w:rPr>
            <w:noProof/>
            <w:webHidden/>
          </w:rPr>
          <w:fldChar w:fldCharType="end"/>
        </w:r>
      </w:hyperlink>
    </w:p>
    <w:p w14:paraId="7809963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11" w:anchor="_Toc7723872" w:history="1">
        <w:r w:rsidR="00745DB6" w:rsidRPr="008E496A">
          <w:rPr>
            <w:rStyle w:val="Hyperlink"/>
            <w:noProof/>
          </w:rPr>
          <w:t>Figure 47: Butt Joint Sheet Layout</w:t>
        </w:r>
        <w:r w:rsidR="00745DB6">
          <w:rPr>
            <w:noProof/>
            <w:webHidden/>
          </w:rPr>
          <w:tab/>
        </w:r>
        <w:r w:rsidR="00745DB6">
          <w:rPr>
            <w:noProof/>
            <w:webHidden/>
          </w:rPr>
          <w:fldChar w:fldCharType="begin"/>
        </w:r>
        <w:r w:rsidR="00745DB6">
          <w:rPr>
            <w:noProof/>
            <w:webHidden/>
          </w:rPr>
          <w:instrText xml:space="preserve"> PAGEREF _Toc7723872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22D41A5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12" w:anchor="_Toc7723873" w:history="1">
        <w:r w:rsidR="00745DB6" w:rsidRPr="008E496A">
          <w:rPr>
            <w:rStyle w:val="Hyperlink"/>
            <w:noProof/>
          </w:rPr>
          <w:t>Figure 48: Butt Joint Weld parameters</w:t>
        </w:r>
        <w:r w:rsidR="00745DB6">
          <w:rPr>
            <w:noProof/>
            <w:webHidden/>
          </w:rPr>
          <w:tab/>
        </w:r>
        <w:r w:rsidR="00745DB6">
          <w:rPr>
            <w:noProof/>
            <w:webHidden/>
          </w:rPr>
          <w:fldChar w:fldCharType="begin"/>
        </w:r>
        <w:r w:rsidR="00745DB6">
          <w:rPr>
            <w:noProof/>
            <w:webHidden/>
          </w:rPr>
          <w:instrText xml:space="preserve"> PAGEREF _Toc7723873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3E03402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13" w:anchor="_Toc7723874" w:history="1">
        <w:r w:rsidR="00745DB6" w:rsidRPr="008E496A">
          <w:rPr>
            <w:rStyle w:val="Hyperlink"/>
            <w:noProof/>
          </w:rPr>
          <w:t>Figure 49: Corner Weld Sheet Layout</w:t>
        </w:r>
        <w:r w:rsidR="00745DB6">
          <w:rPr>
            <w:noProof/>
            <w:webHidden/>
          </w:rPr>
          <w:tab/>
        </w:r>
        <w:r w:rsidR="00745DB6">
          <w:rPr>
            <w:noProof/>
            <w:webHidden/>
          </w:rPr>
          <w:fldChar w:fldCharType="begin"/>
        </w:r>
        <w:r w:rsidR="00745DB6">
          <w:rPr>
            <w:noProof/>
            <w:webHidden/>
          </w:rPr>
          <w:instrText xml:space="preserve"> PAGEREF _Toc7723874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1DC16CD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14" w:anchor="_Toc7723875" w:history="1">
        <w:r w:rsidR="00745DB6" w:rsidRPr="008E496A">
          <w:rPr>
            <w:rStyle w:val="Hyperlink"/>
            <w:noProof/>
          </w:rPr>
          <w:t>Figure 50: Corner Weld Parameters</w:t>
        </w:r>
        <w:r w:rsidR="00745DB6">
          <w:rPr>
            <w:noProof/>
            <w:webHidden/>
          </w:rPr>
          <w:tab/>
        </w:r>
        <w:r w:rsidR="00745DB6">
          <w:rPr>
            <w:noProof/>
            <w:webHidden/>
          </w:rPr>
          <w:fldChar w:fldCharType="begin"/>
        </w:r>
        <w:r w:rsidR="00745DB6">
          <w:rPr>
            <w:noProof/>
            <w:webHidden/>
          </w:rPr>
          <w:instrText xml:space="preserve"> PAGEREF _Toc7723875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2078547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15" w:anchor="_Toc7723876" w:history="1">
        <w:r w:rsidR="00745DB6" w:rsidRPr="008E496A">
          <w:rPr>
            <w:rStyle w:val="Hyperlink"/>
            <w:noProof/>
          </w:rPr>
          <w:t>Figure 51: Corner Weld Sheet Layout</w:t>
        </w:r>
        <w:r w:rsidR="00745DB6">
          <w:rPr>
            <w:noProof/>
            <w:webHidden/>
          </w:rPr>
          <w:tab/>
        </w:r>
        <w:r w:rsidR="00745DB6">
          <w:rPr>
            <w:noProof/>
            <w:webHidden/>
          </w:rPr>
          <w:fldChar w:fldCharType="begin"/>
        </w:r>
        <w:r w:rsidR="00745DB6">
          <w:rPr>
            <w:noProof/>
            <w:webHidden/>
          </w:rPr>
          <w:instrText xml:space="preserve"> PAGEREF _Toc7723876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434BFD3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16" w:anchor="_Toc7723877" w:history="1">
        <w:r w:rsidR="00745DB6" w:rsidRPr="008E496A">
          <w:rPr>
            <w:rStyle w:val="Hyperlink"/>
            <w:noProof/>
          </w:rPr>
          <w:t>Figure 51: Double Corner Weld Parameters</w:t>
        </w:r>
        <w:r w:rsidR="00745DB6">
          <w:rPr>
            <w:noProof/>
            <w:webHidden/>
          </w:rPr>
          <w:tab/>
        </w:r>
        <w:r w:rsidR="00745DB6">
          <w:rPr>
            <w:noProof/>
            <w:webHidden/>
          </w:rPr>
          <w:fldChar w:fldCharType="begin"/>
        </w:r>
        <w:r w:rsidR="00745DB6">
          <w:rPr>
            <w:noProof/>
            <w:webHidden/>
          </w:rPr>
          <w:instrText xml:space="preserve"> PAGEREF _Toc7723877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553F01F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17" w:anchor="_Toc7723878" w:history="1">
        <w:r w:rsidR="00745DB6" w:rsidRPr="008E496A">
          <w:rPr>
            <w:rStyle w:val="Hyperlink"/>
            <w:noProof/>
          </w:rPr>
          <w:t>Figure 51: Edge Weld Sheet Layout</w:t>
        </w:r>
        <w:r w:rsidR="00745DB6">
          <w:rPr>
            <w:noProof/>
            <w:webHidden/>
          </w:rPr>
          <w:tab/>
        </w:r>
        <w:r w:rsidR="00745DB6">
          <w:rPr>
            <w:noProof/>
            <w:webHidden/>
          </w:rPr>
          <w:fldChar w:fldCharType="begin"/>
        </w:r>
        <w:r w:rsidR="00745DB6">
          <w:rPr>
            <w:noProof/>
            <w:webHidden/>
          </w:rPr>
          <w:instrText xml:space="preserve"> PAGEREF _Toc7723878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6D3B8E1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18" w:anchor="_Toc7723879" w:history="1">
        <w:r w:rsidR="00745DB6" w:rsidRPr="008E496A">
          <w:rPr>
            <w:rStyle w:val="Hyperlink"/>
            <w:noProof/>
          </w:rPr>
          <w:t>Figure 52: Edge Weld parameters</w:t>
        </w:r>
        <w:r w:rsidR="00745DB6">
          <w:rPr>
            <w:noProof/>
            <w:webHidden/>
          </w:rPr>
          <w:tab/>
        </w:r>
        <w:r w:rsidR="00745DB6">
          <w:rPr>
            <w:noProof/>
            <w:webHidden/>
          </w:rPr>
          <w:fldChar w:fldCharType="begin"/>
        </w:r>
        <w:r w:rsidR="00745DB6">
          <w:rPr>
            <w:noProof/>
            <w:webHidden/>
          </w:rPr>
          <w:instrText xml:space="preserve"> PAGEREF _Toc7723879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20C7D484"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19" w:anchor="_Toc7723880" w:history="1">
        <w:r w:rsidR="00745DB6" w:rsidRPr="008E496A">
          <w:rPr>
            <w:rStyle w:val="Hyperlink"/>
            <w:noProof/>
          </w:rPr>
          <w:t>Figure 53: I-Weld Sheet Layout</w:t>
        </w:r>
        <w:r w:rsidR="00745DB6">
          <w:rPr>
            <w:noProof/>
            <w:webHidden/>
          </w:rPr>
          <w:tab/>
        </w:r>
        <w:r w:rsidR="00745DB6">
          <w:rPr>
            <w:noProof/>
            <w:webHidden/>
          </w:rPr>
          <w:fldChar w:fldCharType="begin"/>
        </w:r>
        <w:r w:rsidR="00745DB6">
          <w:rPr>
            <w:noProof/>
            <w:webHidden/>
          </w:rPr>
          <w:instrText xml:space="preserve"> PAGEREF _Toc7723880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2D3087A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20" w:anchor="_Toc7723881" w:history="1">
        <w:r w:rsidR="00745DB6" w:rsidRPr="008E496A">
          <w:rPr>
            <w:rStyle w:val="Hyperlink"/>
            <w:noProof/>
          </w:rPr>
          <w:t>Figure 54: I-Weld Parameters</w:t>
        </w:r>
        <w:r w:rsidR="00745DB6">
          <w:rPr>
            <w:noProof/>
            <w:webHidden/>
          </w:rPr>
          <w:tab/>
        </w:r>
        <w:r w:rsidR="00745DB6">
          <w:rPr>
            <w:noProof/>
            <w:webHidden/>
          </w:rPr>
          <w:fldChar w:fldCharType="begin"/>
        </w:r>
        <w:r w:rsidR="00745DB6">
          <w:rPr>
            <w:noProof/>
            <w:webHidden/>
          </w:rPr>
          <w:instrText xml:space="preserve"> PAGEREF _Toc7723881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39D1A26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21" w:anchor="_Toc7723882" w:history="1">
        <w:r w:rsidR="00745DB6" w:rsidRPr="008E496A">
          <w:rPr>
            <w:rStyle w:val="Hyperlink"/>
            <w:noProof/>
          </w:rPr>
          <w:t>Figure 55: Overlap Weld Sheet Layout</w:t>
        </w:r>
        <w:r w:rsidR="00745DB6">
          <w:rPr>
            <w:noProof/>
            <w:webHidden/>
          </w:rPr>
          <w:tab/>
        </w:r>
        <w:r w:rsidR="00745DB6">
          <w:rPr>
            <w:noProof/>
            <w:webHidden/>
          </w:rPr>
          <w:fldChar w:fldCharType="begin"/>
        </w:r>
        <w:r w:rsidR="00745DB6">
          <w:rPr>
            <w:noProof/>
            <w:webHidden/>
          </w:rPr>
          <w:instrText xml:space="preserve"> PAGEREF _Toc7723882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A50503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22" w:anchor="_Toc7723883" w:history="1">
        <w:r w:rsidR="00745DB6" w:rsidRPr="008E496A">
          <w:rPr>
            <w:rStyle w:val="Hyperlink"/>
            <w:noProof/>
          </w:rPr>
          <w:t>Figure 56: Overlap Weld Parameters</w:t>
        </w:r>
        <w:r w:rsidR="00745DB6">
          <w:rPr>
            <w:noProof/>
            <w:webHidden/>
          </w:rPr>
          <w:tab/>
        </w:r>
        <w:r w:rsidR="00745DB6">
          <w:rPr>
            <w:noProof/>
            <w:webHidden/>
          </w:rPr>
          <w:fldChar w:fldCharType="begin"/>
        </w:r>
        <w:r w:rsidR="00745DB6">
          <w:rPr>
            <w:noProof/>
            <w:webHidden/>
          </w:rPr>
          <w:instrText xml:space="preserve"> PAGEREF _Toc7723883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6221F0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23" w:anchor="_Toc7723884" w:history="1">
        <w:r w:rsidR="00745DB6" w:rsidRPr="008E496A">
          <w:rPr>
            <w:rStyle w:val="Hyperlink"/>
            <w:noProof/>
          </w:rPr>
          <w:t>Figure 57: Single Sided Double Overlap Weld</w:t>
        </w:r>
        <w:r w:rsidR="00745DB6">
          <w:rPr>
            <w:noProof/>
            <w:webHidden/>
          </w:rPr>
          <w:tab/>
        </w:r>
        <w:r w:rsidR="00745DB6">
          <w:rPr>
            <w:noProof/>
            <w:webHidden/>
          </w:rPr>
          <w:fldChar w:fldCharType="begin"/>
        </w:r>
        <w:r w:rsidR="00745DB6">
          <w:rPr>
            <w:noProof/>
            <w:webHidden/>
          </w:rPr>
          <w:instrText xml:space="preserve"> PAGEREF _Toc7723884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560E241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24" w:anchor="_Toc7723885" w:history="1">
        <w:r w:rsidR="00745DB6" w:rsidRPr="008E496A">
          <w:rPr>
            <w:rStyle w:val="Hyperlink"/>
            <w:noProof/>
          </w:rPr>
          <w:t>Figure 58: Overlap Weld Parameters</w:t>
        </w:r>
        <w:r w:rsidR="00745DB6">
          <w:rPr>
            <w:noProof/>
            <w:webHidden/>
          </w:rPr>
          <w:tab/>
        </w:r>
        <w:r w:rsidR="00745DB6">
          <w:rPr>
            <w:noProof/>
            <w:webHidden/>
          </w:rPr>
          <w:fldChar w:fldCharType="begin"/>
        </w:r>
        <w:r w:rsidR="00745DB6">
          <w:rPr>
            <w:noProof/>
            <w:webHidden/>
          </w:rPr>
          <w:instrText xml:space="preserve"> PAGEREF _Toc7723885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778B758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25" w:anchor="_Toc7723886" w:history="1">
        <w:r w:rsidR="00745DB6" w:rsidRPr="008E496A">
          <w:rPr>
            <w:rStyle w:val="Hyperlink"/>
            <w:noProof/>
          </w:rPr>
          <w:t>Figure 59: Double Sided Double Overlap Weld</w:t>
        </w:r>
        <w:r w:rsidR="00745DB6">
          <w:rPr>
            <w:noProof/>
            <w:webHidden/>
          </w:rPr>
          <w:tab/>
        </w:r>
        <w:r w:rsidR="00745DB6">
          <w:rPr>
            <w:noProof/>
            <w:webHidden/>
          </w:rPr>
          <w:fldChar w:fldCharType="begin"/>
        </w:r>
        <w:r w:rsidR="00745DB6">
          <w:rPr>
            <w:noProof/>
            <w:webHidden/>
          </w:rPr>
          <w:instrText xml:space="preserve"> PAGEREF _Toc7723886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3C296AF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26" w:anchor="_Toc7723887" w:history="1">
        <w:r w:rsidR="00745DB6" w:rsidRPr="008E496A">
          <w:rPr>
            <w:rStyle w:val="Hyperlink"/>
            <w:noProof/>
          </w:rPr>
          <w:t>Figure 60: Parameters of Double Sided Double Overlap Weld</w:t>
        </w:r>
        <w:r w:rsidR="00745DB6">
          <w:rPr>
            <w:noProof/>
            <w:webHidden/>
          </w:rPr>
          <w:tab/>
        </w:r>
        <w:r w:rsidR="00745DB6">
          <w:rPr>
            <w:noProof/>
            <w:webHidden/>
          </w:rPr>
          <w:fldChar w:fldCharType="begin"/>
        </w:r>
        <w:r w:rsidR="00745DB6">
          <w:rPr>
            <w:noProof/>
            <w:webHidden/>
          </w:rPr>
          <w:instrText xml:space="preserve"> PAGEREF _Toc7723887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1BF9E10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27" w:anchor="_Toc7723888" w:history="1">
        <w:r w:rsidR="00745DB6" w:rsidRPr="008E496A">
          <w:rPr>
            <w:rStyle w:val="Hyperlink"/>
            <w:noProof/>
          </w:rPr>
          <w:t>Figure 61: Y-Joint Sheet Layout</w:t>
        </w:r>
        <w:r w:rsidR="00745DB6">
          <w:rPr>
            <w:noProof/>
            <w:webHidden/>
          </w:rPr>
          <w:tab/>
        </w:r>
        <w:r w:rsidR="00745DB6">
          <w:rPr>
            <w:noProof/>
            <w:webHidden/>
          </w:rPr>
          <w:fldChar w:fldCharType="begin"/>
        </w:r>
        <w:r w:rsidR="00745DB6">
          <w:rPr>
            <w:noProof/>
            <w:webHidden/>
          </w:rPr>
          <w:instrText xml:space="preserve"> PAGEREF _Toc7723888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5C3B563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28" w:anchor="_Toc7723889" w:history="1">
        <w:r w:rsidR="00745DB6" w:rsidRPr="008E496A">
          <w:rPr>
            <w:rStyle w:val="Hyperlink"/>
            <w:noProof/>
          </w:rPr>
          <w:t>Figure 62: Parameters of Y-Joint Weld</w:t>
        </w:r>
        <w:r w:rsidR="00745DB6">
          <w:rPr>
            <w:noProof/>
            <w:webHidden/>
          </w:rPr>
          <w:tab/>
        </w:r>
        <w:r w:rsidR="00745DB6">
          <w:rPr>
            <w:noProof/>
            <w:webHidden/>
          </w:rPr>
          <w:fldChar w:fldCharType="begin"/>
        </w:r>
        <w:r w:rsidR="00745DB6">
          <w:rPr>
            <w:noProof/>
            <w:webHidden/>
          </w:rPr>
          <w:instrText xml:space="preserve"> PAGEREF _Toc7723889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6B682392"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29" w:anchor="_Toc7723890" w:history="1">
        <w:r w:rsidR="00745DB6" w:rsidRPr="008E496A">
          <w:rPr>
            <w:rStyle w:val="Hyperlink"/>
            <w:noProof/>
          </w:rPr>
          <w:t>Figure 63: K-Joint Sheet Layout</w:t>
        </w:r>
        <w:r w:rsidR="00745DB6">
          <w:rPr>
            <w:noProof/>
            <w:webHidden/>
          </w:rPr>
          <w:tab/>
        </w:r>
        <w:r w:rsidR="00745DB6">
          <w:rPr>
            <w:noProof/>
            <w:webHidden/>
          </w:rPr>
          <w:fldChar w:fldCharType="begin"/>
        </w:r>
        <w:r w:rsidR="00745DB6">
          <w:rPr>
            <w:noProof/>
            <w:webHidden/>
          </w:rPr>
          <w:instrText xml:space="preserve"> PAGEREF _Toc7723890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152987D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30" w:anchor="_Toc7723891" w:history="1">
        <w:r w:rsidR="00745DB6" w:rsidRPr="008E496A">
          <w:rPr>
            <w:rStyle w:val="Hyperlink"/>
            <w:noProof/>
          </w:rPr>
          <w:t>Figure 64: Parameters of K-Joint Weld</w:t>
        </w:r>
        <w:r w:rsidR="00745DB6">
          <w:rPr>
            <w:noProof/>
            <w:webHidden/>
          </w:rPr>
          <w:tab/>
        </w:r>
        <w:r w:rsidR="00745DB6">
          <w:rPr>
            <w:noProof/>
            <w:webHidden/>
          </w:rPr>
          <w:fldChar w:fldCharType="begin"/>
        </w:r>
        <w:r w:rsidR="00745DB6">
          <w:rPr>
            <w:noProof/>
            <w:webHidden/>
          </w:rPr>
          <w:instrText xml:space="preserve"> PAGEREF _Toc7723891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754CD084"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31" w:anchor="_Toc7723892" w:history="1">
        <w:r w:rsidR="00745DB6" w:rsidRPr="008E496A">
          <w:rPr>
            <w:rStyle w:val="Hyperlink"/>
            <w:noProof/>
          </w:rPr>
          <w:t>Figure 65: Cruciform Joint Sheet Layout</w:t>
        </w:r>
        <w:r w:rsidR="00745DB6">
          <w:rPr>
            <w:noProof/>
            <w:webHidden/>
          </w:rPr>
          <w:tab/>
        </w:r>
        <w:r w:rsidR="00745DB6">
          <w:rPr>
            <w:noProof/>
            <w:webHidden/>
          </w:rPr>
          <w:fldChar w:fldCharType="begin"/>
        </w:r>
        <w:r w:rsidR="00745DB6">
          <w:rPr>
            <w:noProof/>
            <w:webHidden/>
          </w:rPr>
          <w:instrText xml:space="preserve"> PAGEREF _Toc7723892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1EE8458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32" w:anchor="_Toc7723893" w:history="1">
        <w:r w:rsidR="00745DB6" w:rsidRPr="008E496A">
          <w:rPr>
            <w:rStyle w:val="Hyperlink"/>
            <w:noProof/>
          </w:rPr>
          <w:t>Figure 66: Parameters of Cruciform Joint</w:t>
        </w:r>
        <w:r w:rsidR="00745DB6">
          <w:rPr>
            <w:noProof/>
            <w:webHidden/>
          </w:rPr>
          <w:tab/>
        </w:r>
        <w:r w:rsidR="00745DB6">
          <w:rPr>
            <w:noProof/>
            <w:webHidden/>
          </w:rPr>
          <w:fldChar w:fldCharType="begin"/>
        </w:r>
        <w:r w:rsidR="00745DB6">
          <w:rPr>
            <w:noProof/>
            <w:webHidden/>
          </w:rPr>
          <w:instrText xml:space="preserve"> PAGEREF _Toc7723893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4FBF088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33" w:anchor="_Toc7723894" w:history="1">
        <w:r w:rsidR="00745DB6" w:rsidRPr="008E496A">
          <w:rPr>
            <w:rStyle w:val="Hyperlink"/>
            <w:noProof/>
          </w:rPr>
          <w:t>Figure 67: Flared Joint Sheet Layout</w:t>
        </w:r>
        <w:r w:rsidR="00745DB6">
          <w:rPr>
            <w:noProof/>
            <w:webHidden/>
          </w:rPr>
          <w:tab/>
        </w:r>
        <w:r w:rsidR="00745DB6">
          <w:rPr>
            <w:noProof/>
            <w:webHidden/>
          </w:rPr>
          <w:fldChar w:fldCharType="begin"/>
        </w:r>
        <w:r w:rsidR="00745DB6">
          <w:rPr>
            <w:noProof/>
            <w:webHidden/>
          </w:rPr>
          <w:instrText xml:space="preserve"> PAGEREF _Toc7723894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6EB80D3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34" w:anchor="_Toc7723895" w:history="1">
        <w:r w:rsidR="00745DB6" w:rsidRPr="008E496A">
          <w:rPr>
            <w:rStyle w:val="Hyperlink"/>
            <w:noProof/>
          </w:rPr>
          <w:t>Figure 68: Parameters of Flared Joint Weld</w:t>
        </w:r>
        <w:r w:rsidR="00745DB6">
          <w:rPr>
            <w:noProof/>
            <w:webHidden/>
          </w:rPr>
          <w:tab/>
        </w:r>
        <w:r w:rsidR="00745DB6">
          <w:rPr>
            <w:noProof/>
            <w:webHidden/>
          </w:rPr>
          <w:fldChar w:fldCharType="begin"/>
        </w:r>
        <w:r w:rsidR="00745DB6">
          <w:rPr>
            <w:noProof/>
            <w:webHidden/>
          </w:rPr>
          <w:instrText xml:space="preserve"> PAGEREF _Toc7723895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25E105A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96" w:history="1">
        <w:r w:rsidR="00745DB6" w:rsidRPr="008E496A">
          <w:rPr>
            <w:rStyle w:val="Hyperlink"/>
            <w:noProof/>
          </w:rPr>
          <w:t>Figure 69: The Three Regions of a Hemming</w:t>
        </w:r>
        <w:r w:rsidR="00745DB6">
          <w:rPr>
            <w:noProof/>
            <w:webHidden/>
          </w:rPr>
          <w:tab/>
        </w:r>
        <w:r w:rsidR="00745DB6">
          <w:rPr>
            <w:noProof/>
            <w:webHidden/>
          </w:rPr>
          <w:fldChar w:fldCharType="begin"/>
        </w:r>
        <w:r w:rsidR="00745DB6">
          <w:rPr>
            <w:noProof/>
            <w:webHidden/>
          </w:rPr>
          <w:instrText xml:space="preserve"> PAGEREF _Toc7723896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44A384F4"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97" w:history="1">
        <w:r w:rsidR="00745DB6" w:rsidRPr="008E496A">
          <w:rPr>
            <w:rStyle w:val="Hyperlink"/>
            <w:noProof/>
          </w:rPr>
          <w:t>Figure 70: Path Changes and Width Changes in Hemming Flanges</w:t>
        </w:r>
        <w:r w:rsidR="00745DB6">
          <w:rPr>
            <w:noProof/>
            <w:webHidden/>
          </w:rPr>
          <w:tab/>
        </w:r>
        <w:r w:rsidR="00745DB6">
          <w:rPr>
            <w:noProof/>
            <w:webHidden/>
          </w:rPr>
          <w:fldChar w:fldCharType="begin"/>
        </w:r>
        <w:r w:rsidR="00745DB6">
          <w:rPr>
            <w:noProof/>
            <w:webHidden/>
          </w:rPr>
          <w:instrText xml:space="preserve"> PAGEREF _Toc7723897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50306CF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98" w:history="1">
        <w:r w:rsidR="00745DB6" w:rsidRPr="008E496A">
          <w:rPr>
            <w:rStyle w:val="Hyperlink"/>
            <w:noProof/>
          </w:rPr>
          <w:t>Figure 71: Adhesive Path Differs from Root Path</w:t>
        </w:r>
        <w:r w:rsidR="00745DB6">
          <w:rPr>
            <w:noProof/>
            <w:webHidden/>
          </w:rPr>
          <w:tab/>
        </w:r>
        <w:r w:rsidR="00745DB6">
          <w:rPr>
            <w:noProof/>
            <w:webHidden/>
          </w:rPr>
          <w:fldChar w:fldCharType="begin"/>
        </w:r>
        <w:r w:rsidR="00745DB6">
          <w:rPr>
            <w:noProof/>
            <w:webHidden/>
          </w:rPr>
          <w:instrText xml:space="preserve"> PAGEREF _Toc7723898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6CD02D65"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99" w:history="1">
        <w:r w:rsidR="00745DB6" w:rsidRPr="008E496A">
          <w:rPr>
            <w:rStyle w:val="Hyperlink"/>
            <w:noProof/>
          </w:rPr>
          <w:t>Figure 72: Reinforcements need to be considered as Part of the Inner Panel</w:t>
        </w:r>
        <w:r w:rsidR="00745DB6">
          <w:rPr>
            <w:noProof/>
            <w:webHidden/>
          </w:rPr>
          <w:tab/>
        </w:r>
        <w:r w:rsidR="00745DB6">
          <w:rPr>
            <w:noProof/>
            <w:webHidden/>
          </w:rPr>
          <w:fldChar w:fldCharType="begin"/>
        </w:r>
        <w:r w:rsidR="00745DB6">
          <w:rPr>
            <w:noProof/>
            <w:webHidden/>
          </w:rPr>
          <w:instrText xml:space="preserve"> PAGEREF _Toc7723899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096A5F5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00" w:history="1">
        <w:r w:rsidR="00745DB6" w:rsidRPr="008E496A">
          <w:rPr>
            <w:rStyle w:val="Hyperlink"/>
            <w:noProof/>
          </w:rPr>
          <w:t>Figure 73: Sequence without margin</w:t>
        </w:r>
        <w:r w:rsidR="00745DB6">
          <w:rPr>
            <w:noProof/>
            <w:webHidden/>
          </w:rPr>
          <w:tab/>
        </w:r>
        <w:r w:rsidR="00745DB6">
          <w:rPr>
            <w:noProof/>
            <w:webHidden/>
          </w:rPr>
          <w:fldChar w:fldCharType="begin"/>
        </w:r>
        <w:r w:rsidR="00745DB6">
          <w:rPr>
            <w:noProof/>
            <w:webHidden/>
          </w:rPr>
          <w:instrText xml:space="preserve"> PAGEREF _Toc7723900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50D8A34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01" w:history="1">
        <w:r w:rsidR="00745DB6" w:rsidRPr="008E496A">
          <w:rPr>
            <w:rStyle w:val="Hyperlink"/>
            <w:noProof/>
          </w:rPr>
          <w:t>Figure 74: Sequence with margin and spacing</w:t>
        </w:r>
        <w:r w:rsidR="00745DB6">
          <w:rPr>
            <w:noProof/>
            <w:webHidden/>
          </w:rPr>
          <w:tab/>
        </w:r>
        <w:r w:rsidR="00745DB6">
          <w:rPr>
            <w:noProof/>
            <w:webHidden/>
          </w:rPr>
          <w:fldChar w:fldCharType="begin"/>
        </w:r>
        <w:r w:rsidR="00745DB6">
          <w:rPr>
            <w:noProof/>
            <w:webHidden/>
          </w:rPr>
          <w:instrText xml:space="preserve"> PAGEREF _Toc7723901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21FD0C1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02" w:history="1">
        <w:r w:rsidR="00745DB6" w:rsidRPr="008E496A">
          <w:rPr>
            <w:rStyle w:val="Hyperlink"/>
            <w:noProof/>
          </w:rPr>
          <w:t>Figure 75: Margin relaxation</w:t>
        </w:r>
        <w:r w:rsidR="00745DB6">
          <w:rPr>
            <w:noProof/>
            <w:webHidden/>
          </w:rPr>
          <w:tab/>
        </w:r>
        <w:r w:rsidR="00745DB6">
          <w:rPr>
            <w:noProof/>
            <w:webHidden/>
          </w:rPr>
          <w:fldChar w:fldCharType="begin"/>
        </w:r>
        <w:r w:rsidR="00745DB6">
          <w:rPr>
            <w:noProof/>
            <w:webHidden/>
          </w:rPr>
          <w:instrText xml:space="preserve"> PAGEREF _Toc7723902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03C5059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03" w:history="1">
        <w:r w:rsidR="00745DB6" w:rsidRPr="008E496A">
          <w:rPr>
            <w:rStyle w:val="Hyperlink"/>
            <w:noProof/>
          </w:rPr>
          <w:t>Figure 76: Spacing relaxation</w:t>
        </w:r>
        <w:r w:rsidR="00745DB6">
          <w:rPr>
            <w:noProof/>
            <w:webHidden/>
          </w:rPr>
          <w:tab/>
        </w:r>
        <w:r w:rsidR="00745DB6">
          <w:rPr>
            <w:noProof/>
            <w:webHidden/>
          </w:rPr>
          <w:fldChar w:fldCharType="begin"/>
        </w:r>
        <w:r w:rsidR="00745DB6">
          <w:rPr>
            <w:noProof/>
            <w:webHidden/>
          </w:rPr>
          <w:instrText xml:space="preserve"> PAGEREF _Toc7723903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3874B07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04" w:history="1">
        <w:r w:rsidR="00745DB6" w:rsidRPr="008E496A">
          <w:rPr>
            <w:rStyle w:val="Hyperlink"/>
            <w:noProof/>
          </w:rPr>
          <w:t>Figure 77: Picture of an adhesive face</w:t>
        </w:r>
        <w:r w:rsidR="00745DB6">
          <w:rPr>
            <w:noProof/>
            <w:webHidden/>
          </w:rPr>
          <w:tab/>
        </w:r>
        <w:r w:rsidR="00745DB6">
          <w:rPr>
            <w:noProof/>
            <w:webHidden/>
          </w:rPr>
          <w:fldChar w:fldCharType="begin"/>
        </w:r>
        <w:r w:rsidR="00745DB6">
          <w:rPr>
            <w:noProof/>
            <w:webHidden/>
          </w:rPr>
          <w:instrText xml:space="preserve"> PAGEREF _Toc7723904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08A7775" w14:textId="77777777" w:rsidR="00745DB6"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7723905" w:history="1">
        <w:r w:rsidR="00745DB6" w:rsidRPr="003C540B">
          <w:rPr>
            <w:rStyle w:val="Hyperlink"/>
            <w:noProof/>
          </w:rPr>
          <w:t xml:space="preserve">Table 1: Nested elements of element </w:t>
        </w:r>
        <w:r w:rsidR="00745DB6" w:rsidRPr="003C540B">
          <w:rPr>
            <w:rStyle w:val="Hyperlink"/>
            <w:rFonts w:ascii="Courier New" w:hAnsi="Courier New" w:cs="Courier New"/>
            <w:i/>
            <w:noProof/>
          </w:rPr>
          <w:t>&lt;xmcf/&gt;</w:t>
        </w:r>
        <w:r w:rsidR="00745DB6">
          <w:rPr>
            <w:noProof/>
            <w:webHidden/>
          </w:rPr>
          <w:tab/>
        </w:r>
        <w:r w:rsidR="00745DB6">
          <w:rPr>
            <w:noProof/>
            <w:webHidden/>
          </w:rPr>
          <w:fldChar w:fldCharType="begin"/>
        </w:r>
        <w:r w:rsidR="00745DB6">
          <w:rPr>
            <w:noProof/>
            <w:webHidden/>
          </w:rPr>
          <w:instrText xml:space="preserve"> PAGEREF _Toc7723905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4B159D0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06" w:history="1">
        <w:r w:rsidR="00745DB6" w:rsidRPr="003C540B">
          <w:rPr>
            <w:rStyle w:val="Hyperlink"/>
            <w:noProof/>
          </w:rPr>
          <w:t>Table 2: XML-specification of</w:t>
        </w:r>
        <w:r w:rsidR="00745DB6" w:rsidRPr="003C540B">
          <w:rPr>
            <w:rStyle w:val="Hyperlink"/>
            <w:i/>
            <w:noProof/>
          </w:rPr>
          <w:t xml:space="preserve"> </w:t>
        </w:r>
        <w:r w:rsidR="00745DB6" w:rsidRPr="003C540B">
          <w:rPr>
            <w:rStyle w:val="Hyperlink"/>
            <w:rFonts w:ascii="Courier New" w:hAnsi="Courier New" w:cs="Courier New"/>
            <w:i/>
            <w:noProof/>
          </w:rPr>
          <w:t>&lt;units/&gt;</w:t>
        </w:r>
        <w:r w:rsidR="00745DB6">
          <w:rPr>
            <w:noProof/>
            <w:webHidden/>
          </w:rPr>
          <w:tab/>
        </w:r>
        <w:r w:rsidR="00745DB6">
          <w:rPr>
            <w:noProof/>
            <w:webHidden/>
          </w:rPr>
          <w:fldChar w:fldCharType="begin"/>
        </w:r>
        <w:r w:rsidR="00745DB6">
          <w:rPr>
            <w:noProof/>
            <w:webHidden/>
          </w:rPr>
          <w:instrText xml:space="preserve"> PAGEREF _Toc7723906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17368B2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07" w:history="1">
        <w:r w:rsidR="00745DB6" w:rsidRPr="003C540B">
          <w:rPr>
            <w:rStyle w:val="Hyperlink"/>
            <w:noProof/>
          </w:rPr>
          <w:t xml:space="preserve">Table 3: XML-specification of </w:t>
        </w:r>
        <w:r w:rsidR="00745DB6" w:rsidRPr="003C540B">
          <w:rPr>
            <w:rStyle w:val="Hyperlink"/>
            <w:rFonts w:ascii="Courier New" w:hAnsi="Courier New" w:cs="Courier New"/>
            <w:i/>
            <w:noProof/>
          </w:rPr>
          <w:t>&lt;appdata&gt;</w:t>
        </w:r>
        <w:r w:rsidR="00745DB6">
          <w:rPr>
            <w:noProof/>
            <w:webHidden/>
          </w:rPr>
          <w:tab/>
        </w:r>
        <w:r w:rsidR="00745DB6">
          <w:rPr>
            <w:noProof/>
            <w:webHidden/>
          </w:rPr>
          <w:fldChar w:fldCharType="begin"/>
        </w:r>
        <w:r w:rsidR="00745DB6">
          <w:rPr>
            <w:noProof/>
            <w:webHidden/>
          </w:rPr>
          <w:instrText xml:space="preserve"> PAGEREF _Toc7723907 \h </w:instrText>
        </w:r>
        <w:r w:rsidR="00745DB6">
          <w:rPr>
            <w:noProof/>
            <w:webHidden/>
          </w:rPr>
        </w:r>
        <w:r w:rsidR="00745DB6">
          <w:rPr>
            <w:noProof/>
            <w:webHidden/>
          </w:rPr>
          <w:fldChar w:fldCharType="separate"/>
        </w:r>
        <w:r w:rsidR="00745DB6">
          <w:rPr>
            <w:noProof/>
            <w:webHidden/>
          </w:rPr>
          <w:t>31</w:t>
        </w:r>
        <w:r w:rsidR="00745DB6">
          <w:rPr>
            <w:noProof/>
            <w:webHidden/>
          </w:rPr>
          <w:fldChar w:fldCharType="end"/>
        </w:r>
      </w:hyperlink>
    </w:p>
    <w:p w14:paraId="2285676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08" w:history="1">
        <w:r w:rsidR="00745DB6" w:rsidRPr="003C540B">
          <w:rPr>
            <w:rStyle w:val="Hyperlink"/>
            <w:noProof/>
          </w:rPr>
          <w:t xml:space="preserve">Table 4: XML-specification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_Toc7723908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72DCCD8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09" w:history="1">
        <w:r w:rsidR="00745DB6" w:rsidRPr="003C540B">
          <w:rPr>
            <w:rStyle w:val="Hyperlink"/>
            <w:noProof/>
          </w:rPr>
          <w:t xml:space="preserve">Table 5: Nested elements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_Toc7723909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1BC4CE1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10" w:history="1">
        <w:r w:rsidR="00745DB6" w:rsidRPr="003C540B">
          <w:rPr>
            <w:rStyle w:val="Hyperlink"/>
            <w:noProof/>
          </w:rPr>
          <w:t xml:space="preserve">Table 6: Attributes elements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_Toc7723910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682233E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11" w:history="1">
        <w:r w:rsidR="00745DB6" w:rsidRPr="003C540B">
          <w:rPr>
            <w:rStyle w:val="Hyperlink"/>
            <w:noProof/>
          </w:rPr>
          <w:t xml:space="preserve">Table 7: Nested elements of element </w:t>
        </w:r>
        <w:r w:rsidR="00745DB6" w:rsidRPr="003C540B">
          <w:rPr>
            <w:rStyle w:val="Hyperlink"/>
            <w:rFonts w:ascii="Courier New" w:hAnsi="Courier New" w:cs="Courier New"/>
            <w:i/>
            <w:noProof/>
          </w:rPr>
          <w:t>&lt;CAE_DATA&gt;</w:t>
        </w:r>
        <w:r w:rsidR="00745DB6">
          <w:rPr>
            <w:noProof/>
            <w:webHidden/>
          </w:rPr>
          <w:tab/>
        </w:r>
        <w:r w:rsidR="00745DB6">
          <w:rPr>
            <w:noProof/>
            <w:webHidden/>
          </w:rPr>
          <w:fldChar w:fldCharType="begin"/>
        </w:r>
        <w:r w:rsidR="00745DB6">
          <w:rPr>
            <w:noProof/>
            <w:webHidden/>
          </w:rPr>
          <w:instrText xml:space="preserve"> PAGEREF _Toc7723911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032EC51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12" w:history="1">
        <w:r w:rsidR="00745DB6" w:rsidRPr="003C540B">
          <w:rPr>
            <w:rStyle w:val="Hyperlink"/>
            <w:noProof/>
          </w:rPr>
          <w:t xml:space="preserve">Table 8: Attributes of element </w:t>
        </w:r>
        <w:r w:rsidR="00745DB6" w:rsidRPr="003C540B">
          <w:rPr>
            <w:rStyle w:val="Hyperlink"/>
            <w:rFonts w:ascii="Courier New" w:hAnsi="Courier New" w:cs="Courier New"/>
            <w:i/>
            <w:noProof/>
          </w:rPr>
          <w:t>&lt;connection_group/&gt;</w:t>
        </w:r>
        <w:r w:rsidR="00745DB6">
          <w:rPr>
            <w:noProof/>
            <w:webHidden/>
          </w:rPr>
          <w:tab/>
        </w:r>
        <w:r w:rsidR="00745DB6">
          <w:rPr>
            <w:noProof/>
            <w:webHidden/>
          </w:rPr>
          <w:fldChar w:fldCharType="begin"/>
        </w:r>
        <w:r w:rsidR="00745DB6">
          <w:rPr>
            <w:noProof/>
            <w:webHidden/>
          </w:rPr>
          <w:instrText xml:space="preserve"> PAGEREF _Toc7723912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344BF3D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13" w:history="1">
        <w:r w:rsidR="00745DB6" w:rsidRPr="003C540B">
          <w:rPr>
            <w:rStyle w:val="Hyperlink"/>
            <w:noProof/>
          </w:rPr>
          <w:t xml:space="preserve">Table 9: Nested elements of element </w:t>
        </w:r>
        <w:r w:rsidR="00745DB6" w:rsidRPr="003C540B">
          <w:rPr>
            <w:rStyle w:val="Hyperlink"/>
            <w:rFonts w:ascii="Courier New" w:hAnsi="Courier New" w:cs="Courier New"/>
            <w:i/>
            <w:noProof/>
          </w:rPr>
          <w:t>&lt;connection_group/&gt;</w:t>
        </w:r>
        <w:r w:rsidR="00745DB6">
          <w:rPr>
            <w:noProof/>
            <w:webHidden/>
          </w:rPr>
          <w:tab/>
        </w:r>
        <w:r w:rsidR="00745DB6">
          <w:rPr>
            <w:noProof/>
            <w:webHidden/>
          </w:rPr>
          <w:fldChar w:fldCharType="begin"/>
        </w:r>
        <w:r w:rsidR="00745DB6">
          <w:rPr>
            <w:noProof/>
            <w:webHidden/>
          </w:rPr>
          <w:instrText xml:space="preserve"> PAGEREF _Toc7723913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60D5B1C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14" w:history="1">
        <w:r w:rsidR="00745DB6" w:rsidRPr="003C540B">
          <w:rPr>
            <w:rStyle w:val="Hyperlink"/>
            <w:noProof/>
          </w:rPr>
          <w:t xml:space="preserve">Table 10: Nested elements of </w:t>
        </w:r>
        <w:r w:rsidR="00745DB6" w:rsidRPr="003C540B">
          <w:rPr>
            <w:rStyle w:val="Hyperlink"/>
            <w:rFonts w:ascii="Courier New" w:hAnsi="Courier New" w:cs="Courier New"/>
            <w:i/>
            <w:noProof/>
          </w:rPr>
          <w:t>&lt;connected_to&gt;</w:t>
        </w:r>
        <w:r w:rsidR="00745DB6">
          <w:rPr>
            <w:noProof/>
            <w:webHidden/>
          </w:rPr>
          <w:tab/>
        </w:r>
        <w:r w:rsidR="00745DB6">
          <w:rPr>
            <w:noProof/>
            <w:webHidden/>
          </w:rPr>
          <w:fldChar w:fldCharType="begin"/>
        </w:r>
        <w:r w:rsidR="00745DB6">
          <w:rPr>
            <w:noProof/>
            <w:webHidden/>
          </w:rPr>
          <w:instrText xml:space="preserve"> PAGEREF _Toc7723914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0112251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15" w:history="1">
        <w:r w:rsidR="00745DB6" w:rsidRPr="003C540B">
          <w:rPr>
            <w:rStyle w:val="Hyperlink"/>
            <w:noProof/>
          </w:rPr>
          <w:t xml:space="preserve">Table 11: Attributes of element </w:t>
        </w:r>
        <w:r w:rsidR="00745DB6" w:rsidRPr="003C540B">
          <w:rPr>
            <w:rStyle w:val="Hyperlink"/>
            <w:rFonts w:ascii="Courier New" w:hAnsi="Courier New" w:cs="Courier New"/>
            <w:i/>
            <w:noProof/>
          </w:rPr>
          <w:t>&lt;part/&gt;</w:t>
        </w:r>
        <w:r w:rsidR="00745DB6">
          <w:rPr>
            <w:noProof/>
            <w:webHidden/>
          </w:rPr>
          <w:tab/>
        </w:r>
        <w:r w:rsidR="00745DB6">
          <w:rPr>
            <w:noProof/>
            <w:webHidden/>
          </w:rPr>
          <w:fldChar w:fldCharType="begin"/>
        </w:r>
        <w:r w:rsidR="00745DB6">
          <w:rPr>
            <w:noProof/>
            <w:webHidden/>
          </w:rPr>
          <w:instrText xml:space="preserve"> PAGEREF _Toc7723915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3026B31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16" w:history="1">
        <w:r w:rsidR="00745DB6" w:rsidRPr="003C540B">
          <w:rPr>
            <w:rStyle w:val="Hyperlink"/>
            <w:noProof/>
          </w:rPr>
          <w:t xml:space="preserve">Table 12: Attributes of element </w:t>
        </w:r>
        <w:r w:rsidR="00745DB6" w:rsidRPr="003C540B">
          <w:rPr>
            <w:rStyle w:val="Hyperlink"/>
            <w:rFonts w:ascii="Courier New" w:hAnsi="Courier New" w:cs="Courier New"/>
            <w:i/>
            <w:noProof/>
          </w:rPr>
          <w:t>&lt;assy/&gt;</w:t>
        </w:r>
        <w:r w:rsidR="00745DB6">
          <w:rPr>
            <w:noProof/>
            <w:webHidden/>
          </w:rPr>
          <w:tab/>
        </w:r>
        <w:r w:rsidR="00745DB6">
          <w:rPr>
            <w:noProof/>
            <w:webHidden/>
          </w:rPr>
          <w:fldChar w:fldCharType="begin"/>
        </w:r>
        <w:r w:rsidR="00745DB6">
          <w:rPr>
            <w:noProof/>
            <w:webHidden/>
          </w:rPr>
          <w:instrText xml:space="preserve"> PAGEREF _Toc7723916 \h </w:instrText>
        </w:r>
        <w:r w:rsidR="00745DB6">
          <w:rPr>
            <w:noProof/>
            <w:webHidden/>
          </w:rPr>
        </w:r>
        <w:r w:rsidR="00745DB6">
          <w:rPr>
            <w:noProof/>
            <w:webHidden/>
          </w:rPr>
          <w:fldChar w:fldCharType="separate"/>
        </w:r>
        <w:r w:rsidR="00745DB6">
          <w:rPr>
            <w:noProof/>
            <w:webHidden/>
          </w:rPr>
          <w:t>36</w:t>
        </w:r>
        <w:r w:rsidR="00745DB6">
          <w:rPr>
            <w:noProof/>
            <w:webHidden/>
          </w:rPr>
          <w:fldChar w:fldCharType="end"/>
        </w:r>
      </w:hyperlink>
    </w:p>
    <w:p w14:paraId="57B2106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17" w:history="1">
        <w:r w:rsidR="00745DB6" w:rsidRPr="003C540B">
          <w:rPr>
            <w:rStyle w:val="Hyperlink"/>
            <w:noProof/>
          </w:rPr>
          <w:t xml:space="preserve">Table 13: Nested elements of element </w:t>
        </w:r>
        <w:r w:rsidR="00745DB6" w:rsidRPr="003C540B">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_Toc7723917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652B9BC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18" w:history="1">
        <w:r w:rsidR="00745DB6" w:rsidRPr="003C540B">
          <w:rPr>
            <w:rStyle w:val="Hyperlink"/>
            <w:noProof/>
          </w:rPr>
          <w:t xml:space="preserve">Table 14: Nested elements of element </w:t>
        </w:r>
        <w:r w:rsidR="00745DB6" w:rsidRPr="003C540B">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_Toc7723918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5504733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19" w:history="1">
        <w:r w:rsidR="00745DB6" w:rsidRPr="003C540B">
          <w:rPr>
            <w:rStyle w:val="Hyperlink"/>
            <w:noProof/>
          </w:rPr>
          <w:t xml:space="preserve">Table 15: Attributes of element </w:t>
        </w:r>
        <w:r w:rsidR="00745DB6" w:rsidRPr="003C540B">
          <w:rPr>
            <w:rStyle w:val="Hyperlink"/>
            <w:rFonts w:ascii="Courier New" w:hAnsi="Courier New" w:cs="Courier New"/>
            <w:i/>
            <w:noProof/>
          </w:rPr>
          <w:t>&lt;partner/&gt;</w:t>
        </w:r>
        <w:r w:rsidR="00745DB6">
          <w:rPr>
            <w:noProof/>
            <w:webHidden/>
          </w:rPr>
          <w:tab/>
        </w:r>
        <w:r w:rsidR="00745DB6">
          <w:rPr>
            <w:noProof/>
            <w:webHidden/>
          </w:rPr>
          <w:fldChar w:fldCharType="begin"/>
        </w:r>
        <w:r w:rsidR="00745DB6">
          <w:rPr>
            <w:noProof/>
            <w:webHidden/>
          </w:rPr>
          <w:instrText xml:space="preserve"> PAGEREF _Toc7723919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26C5E9B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20" w:history="1">
        <w:r w:rsidR="00745DB6" w:rsidRPr="003C540B">
          <w:rPr>
            <w:rStyle w:val="Hyperlink"/>
            <w:noProof/>
          </w:rPr>
          <w:t xml:space="preserve">Table 16: Attributes of element </w:t>
        </w:r>
        <w:r w:rsidR="00745DB6" w:rsidRPr="003C540B">
          <w:rPr>
            <w:rStyle w:val="Hyperlink"/>
            <w:rFonts w:ascii="Courier New" w:hAnsi="Courier New" w:cs="Courier New"/>
            <w:i/>
            <w:noProof/>
          </w:rPr>
          <w:t>&lt;coefficients&gt;</w:t>
        </w:r>
        <w:r w:rsidR="00745DB6">
          <w:rPr>
            <w:noProof/>
            <w:webHidden/>
          </w:rPr>
          <w:tab/>
        </w:r>
        <w:r w:rsidR="00745DB6">
          <w:rPr>
            <w:noProof/>
            <w:webHidden/>
          </w:rPr>
          <w:fldChar w:fldCharType="begin"/>
        </w:r>
        <w:r w:rsidR="00745DB6">
          <w:rPr>
            <w:noProof/>
            <w:webHidden/>
          </w:rPr>
          <w:instrText xml:space="preserve"> PAGEREF _Toc7723920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11A3E34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21" w:history="1">
        <w:r w:rsidR="00745DB6" w:rsidRPr="003C540B">
          <w:rPr>
            <w:rStyle w:val="Hyperlink"/>
            <w:noProof/>
          </w:rPr>
          <w:t xml:space="preserve">Table 17: Nested elements of element </w:t>
        </w:r>
        <w:r w:rsidR="00745DB6" w:rsidRPr="003C540B">
          <w:rPr>
            <w:rStyle w:val="Hyperlink"/>
            <w:rFonts w:ascii="Courier New" w:hAnsi="Courier New" w:cs="Courier New"/>
            <w:i/>
            <w:noProof/>
          </w:rPr>
          <w:t>&lt;connection_list&gt;</w:t>
        </w:r>
        <w:r w:rsidR="00745DB6">
          <w:rPr>
            <w:noProof/>
            <w:webHidden/>
          </w:rPr>
          <w:tab/>
        </w:r>
        <w:r w:rsidR="00745DB6">
          <w:rPr>
            <w:noProof/>
            <w:webHidden/>
          </w:rPr>
          <w:fldChar w:fldCharType="begin"/>
        </w:r>
        <w:r w:rsidR="00745DB6">
          <w:rPr>
            <w:noProof/>
            <w:webHidden/>
          </w:rPr>
          <w:instrText xml:space="preserve"> PAGEREF _Toc7723921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5753E84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22" w:history="1">
        <w:r w:rsidR="00745DB6" w:rsidRPr="003C540B">
          <w:rPr>
            <w:rStyle w:val="Hyperlink"/>
            <w:noProof/>
          </w:rPr>
          <w:t xml:space="preserve">Table 18: Nested elements of element </w:t>
        </w:r>
        <w:r w:rsidR="00745DB6" w:rsidRPr="003C540B">
          <w:rPr>
            <w:rStyle w:val="Hyperlink"/>
            <w:rFonts w:ascii="Courier New" w:hAnsi="Courier New" w:cs="Courier New"/>
            <w:i/>
            <w:noProof/>
          </w:rPr>
          <w:t>&lt;custom_attributes_list/&gt;</w:t>
        </w:r>
        <w:r w:rsidR="00745DB6">
          <w:rPr>
            <w:noProof/>
            <w:webHidden/>
          </w:rPr>
          <w:tab/>
        </w:r>
        <w:r w:rsidR="00745DB6">
          <w:rPr>
            <w:noProof/>
            <w:webHidden/>
          </w:rPr>
          <w:fldChar w:fldCharType="begin"/>
        </w:r>
        <w:r w:rsidR="00745DB6">
          <w:rPr>
            <w:noProof/>
            <w:webHidden/>
          </w:rPr>
          <w:instrText xml:space="preserve"> PAGEREF _Toc7723922 \h </w:instrText>
        </w:r>
        <w:r w:rsidR="00745DB6">
          <w:rPr>
            <w:noProof/>
            <w:webHidden/>
          </w:rPr>
        </w:r>
        <w:r w:rsidR="00745DB6">
          <w:rPr>
            <w:noProof/>
            <w:webHidden/>
          </w:rPr>
          <w:fldChar w:fldCharType="separate"/>
        </w:r>
        <w:r w:rsidR="00745DB6">
          <w:rPr>
            <w:noProof/>
            <w:webHidden/>
          </w:rPr>
          <w:t>44</w:t>
        </w:r>
        <w:r w:rsidR="00745DB6">
          <w:rPr>
            <w:noProof/>
            <w:webHidden/>
          </w:rPr>
          <w:fldChar w:fldCharType="end"/>
        </w:r>
      </w:hyperlink>
    </w:p>
    <w:p w14:paraId="490397F5"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23" w:history="1">
        <w:r w:rsidR="00745DB6" w:rsidRPr="003C540B">
          <w:rPr>
            <w:rStyle w:val="Hyperlink"/>
            <w:noProof/>
          </w:rPr>
          <w:t xml:space="preserve">Table 19: Attributes of </w:t>
        </w:r>
        <w:r w:rsidR="00745DB6" w:rsidRPr="003C540B">
          <w:rPr>
            <w:rStyle w:val="Hyperlink"/>
            <w:rFonts w:ascii="Courier New" w:hAnsi="Courier New" w:cs="Courier New"/>
            <w:i/>
            <w:noProof/>
          </w:rPr>
          <w:t>&lt;custom_attributes/&gt;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_Toc7723923 \h </w:instrText>
        </w:r>
        <w:r w:rsidR="00745DB6">
          <w:rPr>
            <w:noProof/>
            <w:webHidden/>
          </w:rPr>
        </w:r>
        <w:r w:rsidR="00745DB6">
          <w:rPr>
            <w:noProof/>
            <w:webHidden/>
          </w:rPr>
          <w:fldChar w:fldCharType="separate"/>
        </w:r>
        <w:r w:rsidR="00745DB6">
          <w:rPr>
            <w:noProof/>
            <w:webHidden/>
          </w:rPr>
          <w:t>44</w:t>
        </w:r>
        <w:r w:rsidR="00745DB6">
          <w:rPr>
            <w:noProof/>
            <w:webHidden/>
          </w:rPr>
          <w:fldChar w:fldCharType="end"/>
        </w:r>
      </w:hyperlink>
    </w:p>
    <w:p w14:paraId="29E95E82"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24" w:history="1">
        <w:r w:rsidR="00745DB6" w:rsidRPr="003C540B">
          <w:rPr>
            <w:rStyle w:val="Hyperlink"/>
            <w:noProof/>
          </w:rPr>
          <w:t xml:space="preserve">Table 20: Nested elements of element </w:t>
        </w:r>
        <w:r w:rsidR="00745DB6" w:rsidRPr="003C540B">
          <w:rPr>
            <w:rStyle w:val="Hyperlink"/>
            <w:rFonts w:ascii="Courier New" w:hAnsi="Courier New" w:cs="Courier New"/>
            <w:i/>
            <w:noProof/>
          </w:rPr>
          <w:t>&lt;custom_attributes/&gt;</w:t>
        </w:r>
        <w:r w:rsidR="00745DB6">
          <w:rPr>
            <w:noProof/>
            <w:webHidden/>
          </w:rPr>
          <w:tab/>
        </w:r>
        <w:r w:rsidR="00745DB6">
          <w:rPr>
            <w:noProof/>
            <w:webHidden/>
          </w:rPr>
          <w:fldChar w:fldCharType="begin"/>
        </w:r>
        <w:r w:rsidR="00745DB6">
          <w:rPr>
            <w:noProof/>
            <w:webHidden/>
          </w:rPr>
          <w:instrText xml:space="preserve"> PAGEREF _Toc7723924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78DB662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25" w:history="1">
        <w:r w:rsidR="00745DB6" w:rsidRPr="003C540B">
          <w:rPr>
            <w:rStyle w:val="Hyperlink"/>
            <w:noProof/>
          </w:rPr>
          <w:t xml:space="preserve">Table 21: Attributes of </w:t>
        </w:r>
        <w:r w:rsidR="00745DB6" w:rsidRPr="003C540B">
          <w:rPr>
            <w:rStyle w:val="Hyperlink"/>
            <w:rFonts w:ascii="Courier New" w:hAnsi="Courier New" w:cs="Courier New"/>
            <w:i/>
            <w:noProof/>
          </w:rPr>
          <w:t>&lt;string/&gt;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_Toc7723925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13EB10E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26" w:history="1">
        <w:r w:rsidR="00745DB6" w:rsidRPr="003C540B">
          <w:rPr>
            <w:rStyle w:val="Hyperlink"/>
            <w:noProof/>
          </w:rPr>
          <w:t xml:space="preserve">Table 22: Attributes of </w:t>
        </w:r>
        <w:r w:rsidR="00745DB6" w:rsidRPr="003C540B">
          <w:rPr>
            <w:rStyle w:val="Hyperlink"/>
            <w:rFonts w:ascii="Courier New" w:hAnsi="Courier New" w:cs="Courier New"/>
            <w:i/>
            <w:noProof/>
          </w:rPr>
          <w:t>&lt;real/&gt;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_Toc7723926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3BF552C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27" w:history="1">
        <w:r w:rsidR="00745DB6" w:rsidRPr="003C540B">
          <w:rPr>
            <w:rStyle w:val="Hyperlink"/>
            <w:noProof/>
          </w:rPr>
          <w:t xml:space="preserve">Table 23: Attributes of </w:t>
        </w:r>
        <w:r w:rsidR="00745DB6" w:rsidRPr="003C540B">
          <w:rPr>
            <w:rStyle w:val="Hyperlink"/>
            <w:rFonts w:ascii="Courier New" w:hAnsi="Courier New" w:cs="Courier New"/>
            <w:i/>
            <w:noProof/>
          </w:rPr>
          <w:t>&lt;integer/&gt;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_Toc7723927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4D76623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28" w:history="1">
        <w:r w:rsidR="00745DB6" w:rsidRPr="003C540B">
          <w:rPr>
            <w:rStyle w:val="Hyperlink"/>
            <w:noProof/>
          </w:rPr>
          <w:t xml:space="preserve">Table 24: Attributes of </w:t>
        </w:r>
        <w:r w:rsidR="00745DB6" w:rsidRPr="003C540B">
          <w:rPr>
            <w:rStyle w:val="Hyperlink"/>
            <w:rFonts w:ascii="Courier New" w:hAnsi="Courier New" w:cs="Courier New"/>
            <w:i/>
            <w:noProof/>
          </w:rPr>
          <w:t>&lt;string_list/&gt;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_Toc7723928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51A35084"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29" w:history="1">
        <w:r w:rsidR="00745DB6" w:rsidRPr="003C540B">
          <w:rPr>
            <w:rStyle w:val="Hyperlink"/>
            <w:noProof/>
          </w:rPr>
          <w:t xml:space="preserve">Table 25: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string_list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_Toc7723929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0154C50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30" w:history="1">
        <w:r w:rsidR="00745DB6" w:rsidRPr="003C540B">
          <w:rPr>
            <w:rStyle w:val="Hyperlink"/>
            <w:noProof/>
          </w:rPr>
          <w:t xml:space="preserve">Table 26: Attributes of </w:t>
        </w:r>
        <w:r w:rsidR="00745DB6" w:rsidRPr="003C540B">
          <w:rPr>
            <w:rStyle w:val="Hyperlink"/>
            <w:rFonts w:ascii="Courier New" w:hAnsi="Courier New" w:cs="Courier New"/>
            <w:i/>
            <w:noProof/>
          </w:rPr>
          <w:t>&lt;real_list/&gt;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_Toc7723930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2C18492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31" w:history="1">
        <w:r w:rsidR="00745DB6" w:rsidRPr="003C540B">
          <w:rPr>
            <w:rStyle w:val="Hyperlink"/>
            <w:noProof/>
          </w:rPr>
          <w:t xml:space="preserve">Table 27: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real_list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_Toc7723931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3ABC522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32" w:history="1">
        <w:r w:rsidR="00745DB6" w:rsidRPr="003C540B">
          <w:rPr>
            <w:rStyle w:val="Hyperlink"/>
            <w:noProof/>
          </w:rPr>
          <w:t xml:space="preserve">Table 28: Attributes of </w:t>
        </w:r>
        <w:r w:rsidR="00745DB6" w:rsidRPr="003C540B">
          <w:rPr>
            <w:rStyle w:val="Hyperlink"/>
            <w:rFonts w:ascii="Courier New" w:hAnsi="Courier New" w:cs="Courier New"/>
            <w:i/>
            <w:noProof/>
          </w:rPr>
          <w:t>&lt;int_list/&gt;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_Toc7723932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65A8DC2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33" w:history="1">
        <w:r w:rsidR="00745DB6" w:rsidRPr="003C540B">
          <w:rPr>
            <w:rStyle w:val="Hyperlink"/>
            <w:noProof/>
          </w:rPr>
          <w:t xml:space="preserve">Table 29: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real_list/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_Toc7723933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1A13947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34" w:history="1">
        <w:r w:rsidR="00745DB6" w:rsidRPr="003C540B">
          <w:rPr>
            <w:rStyle w:val="Hyperlink"/>
            <w:noProof/>
          </w:rPr>
          <w:t xml:space="preserve">Table 30: Attributes of element </w:t>
        </w:r>
        <w:r w:rsidR="00745DB6" w:rsidRPr="003C540B">
          <w:rPr>
            <w:rStyle w:val="Hyperlink"/>
            <w:rFonts w:ascii="Courier New" w:hAnsi="Courier New" w:cs="Courier New"/>
            <w:i/>
            <w:noProof/>
          </w:rPr>
          <w:t>&lt;connection_0d/&gt;</w:t>
        </w:r>
        <w:r w:rsidR="00745DB6">
          <w:rPr>
            <w:noProof/>
            <w:webHidden/>
          </w:rPr>
          <w:tab/>
        </w:r>
        <w:r w:rsidR="00745DB6">
          <w:rPr>
            <w:noProof/>
            <w:webHidden/>
          </w:rPr>
          <w:fldChar w:fldCharType="begin"/>
        </w:r>
        <w:r w:rsidR="00745DB6">
          <w:rPr>
            <w:noProof/>
            <w:webHidden/>
          </w:rPr>
          <w:instrText xml:space="preserve"> PAGEREF _Toc7723934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7C32BB0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35" w:history="1">
        <w:r w:rsidR="00745DB6" w:rsidRPr="003C540B">
          <w:rPr>
            <w:rStyle w:val="Hyperlink"/>
            <w:noProof/>
          </w:rPr>
          <w:t xml:space="preserve">Table 31: Text values of element </w:t>
        </w:r>
        <w:r w:rsidR="00745DB6" w:rsidRPr="003C540B">
          <w:rPr>
            <w:rStyle w:val="Hyperlink"/>
            <w:rFonts w:ascii="Courier New" w:hAnsi="Courier New" w:cs="Courier New"/>
            <w:noProof/>
          </w:rPr>
          <w:t>&lt;loc&gt;</w:t>
        </w:r>
        <w:r w:rsidR="00745DB6">
          <w:rPr>
            <w:noProof/>
            <w:webHidden/>
          </w:rPr>
          <w:tab/>
        </w:r>
        <w:r w:rsidR="00745DB6">
          <w:rPr>
            <w:noProof/>
            <w:webHidden/>
          </w:rPr>
          <w:fldChar w:fldCharType="begin"/>
        </w:r>
        <w:r w:rsidR="00745DB6">
          <w:rPr>
            <w:noProof/>
            <w:webHidden/>
          </w:rPr>
          <w:instrText xml:space="preserve"> PAGEREF _Toc7723935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413E88D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36" w:history="1">
        <w:r w:rsidR="00745DB6" w:rsidRPr="003C540B">
          <w:rPr>
            <w:rStyle w:val="Hyperlink"/>
            <w:noProof/>
          </w:rPr>
          <w:t xml:space="preserve">Table 32: Attributes of elements </w:t>
        </w:r>
        <w:r w:rsidR="00745DB6" w:rsidRPr="003C540B">
          <w:rPr>
            <w:rStyle w:val="Hyperlink"/>
            <w:rFonts w:ascii="Courier New" w:hAnsi="Courier New" w:cs="Courier New"/>
            <w:i/>
            <w:noProof/>
            <w:highlight w:val="white"/>
          </w:rPr>
          <w:t>&lt;normal_direction</w:t>
        </w:r>
        <w:r w:rsidR="00745DB6" w:rsidRPr="003C540B">
          <w:rPr>
            <w:rStyle w:val="Hyperlink"/>
            <w:rFonts w:ascii="Courier New" w:hAnsi="Courier New" w:cs="Courier New"/>
            <w:i/>
            <w:noProof/>
          </w:rPr>
          <w:t>/&gt;</w:t>
        </w:r>
        <w:r w:rsidR="00745DB6" w:rsidRPr="003C540B">
          <w:rPr>
            <w:rStyle w:val="Hyperlink"/>
            <w:noProof/>
          </w:rPr>
          <w:t xml:space="preserve"> &amp; </w:t>
        </w:r>
        <w:r w:rsidR="00745DB6" w:rsidRPr="003C540B">
          <w:rPr>
            <w:rStyle w:val="Hyperlink"/>
            <w:rFonts w:ascii="Courier New" w:hAnsi="Courier New" w:cs="Courier New"/>
            <w:i/>
            <w:noProof/>
            <w:highlight w:val="white"/>
          </w:rPr>
          <w:t>&lt;tangential_direction</w:t>
        </w:r>
        <w:r w:rsidR="00745DB6" w:rsidRPr="003C540B">
          <w:rPr>
            <w:rStyle w:val="Hyperlink"/>
            <w:rFonts w:ascii="Courier New" w:hAnsi="Courier New" w:cs="Courier New"/>
            <w:i/>
            <w:noProof/>
          </w:rPr>
          <w:t>/&gt;</w:t>
        </w:r>
        <w:r w:rsidR="00745DB6">
          <w:rPr>
            <w:noProof/>
            <w:webHidden/>
          </w:rPr>
          <w:tab/>
        </w:r>
        <w:r w:rsidR="00745DB6">
          <w:rPr>
            <w:noProof/>
            <w:webHidden/>
          </w:rPr>
          <w:fldChar w:fldCharType="begin"/>
        </w:r>
        <w:r w:rsidR="00745DB6">
          <w:rPr>
            <w:noProof/>
            <w:webHidden/>
          </w:rPr>
          <w:instrText xml:space="preserve"> PAGEREF _Toc7723936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17144CB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37" w:history="1">
        <w:r w:rsidR="00745DB6" w:rsidRPr="003C540B">
          <w:rPr>
            <w:rStyle w:val="Hyperlink"/>
            <w:noProof/>
          </w:rPr>
          <w:t xml:space="preserve">Table 33: Nested elements of element </w:t>
        </w:r>
        <w:r w:rsidR="00745DB6" w:rsidRPr="003C540B">
          <w:rPr>
            <w:rStyle w:val="Hyperlink"/>
            <w:rFonts w:ascii="Courier New" w:hAnsi="Courier New" w:cs="Courier New"/>
            <w:i/>
            <w:noProof/>
          </w:rPr>
          <w:t>&lt;connection_0d/&gt;</w:t>
        </w:r>
        <w:r w:rsidR="00745DB6">
          <w:rPr>
            <w:noProof/>
            <w:webHidden/>
          </w:rPr>
          <w:tab/>
        </w:r>
        <w:r w:rsidR="00745DB6">
          <w:rPr>
            <w:noProof/>
            <w:webHidden/>
          </w:rPr>
          <w:fldChar w:fldCharType="begin"/>
        </w:r>
        <w:r w:rsidR="00745DB6">
          <w:rPr>
            <w:noProof/>
            <w:webHidden/>
          </w:rPr>
          <w:instrText xml:space="preserve"> PAGEREF _Toc7723937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00CED8B4"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38" w:history="1">
        <w:r w:rsidR="00745DB6" w:rsidRPr="003C540B">
          <w:rPr>
            <w:rStyle w:val="Hyperlink"/>
            <w:noProof/>
          </w:rPr>
          <w:t>Table 34: Nested elements of</w:t>
        </w:r>
        <w:r w:rsidR="00745DB6" w:rsidRPr="003C540B">
          <w:rPr>
            <w:rStyle w:val="Hyperlink"/>
            <w:rFonts w:ascii="Courier New" w:hAnsi="Courier New" w:cs="Courier New"/>
            <w:i/>
            <w:noProof/>
          </w:rPr>
          <w:t xml:space="preserve"> &lt;connection_0d/&gt;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&lt;spotweld/&gt;</w:t>
        </w:r>
        <w:r w:rsidR="00745DB6">
          <w:rPr>
            <w:noProof/>
            <w:webHidden/>
          </w:rPr>
          <w:tab/>
        </w:r>
        <w:r w:rsidR="00745DB6">
          <w:rPr>
            <w:noProof/>
            <w:webHidden/>
          </w:rPr>
          <w:fldChar w:fldCharType="begin"/>
        </w:r>
        <w:r w:rsidR="00745DB6">
          <w:rPr>
            <w:noProof/>
            <w:webHidden/>
          </w:rPr>
          <w:instrText xml:space="preserve"> PAGEREF _Toc7723938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1A5C1FE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39" w:history="1">
        <w:r w:rsidR="00745DB6" w:rsidRPr="003C540B">
          <w:rPr>
            <w:rStyle w:val="Hyperlink"/>
            <w:noProof/>
          </w:rPr>
          <w:t>Table 35: Attributes of element</w:t>
        </w:r>
        <w:r w:rsidR="00745DB6" w:rsidRPr="003C540B">
          <w:rPr>
            <w:rStyle w:val="Hyperlink"/>
            <w:rFonts w:ascii="Courier New" w:hAnsi="Courier New" w:cs="Courier New"/>
            <w:i/>
            <w:noProof/>
          </w:rPr>
          <w:t>&lt;spotweld/&gt;</w:t>
        </w:r>
        <w:r w:rsidR="00745DB6">
          <w:rPr>
            <w:noProof/>
            <w:webHidden/>
          </w:rPr>
          <w:tab/>
        </w:r>
        <w:r w:rsidR="00745DB6">
          <w:rPr>
            <w:noProof/>
            <w:webHidden/>
          </w:rPr>
          <w:fldChar w:fldCharType="begin"/>
        </w:r>
        <w:r w:rsidR="00745DB6">
          <w:rPr>
            <w:noProof/>
            <w:webHidden/>
          </w:rPr>
          <w:instrText xml:space="preserve"> PAGEREF _Toc7723939 \h </w:instrText>
        </w:r>
        <w:r w:rsidR="00745DB6">
          <w:rPr>
            <w:noProof/>
            <w:webHidden/>
          </w:rPr>
        </w:r>
        <w:r w:rsidR="00745DB6">
          <w:rPr>
            <w:noProof/>
            <w:webHidden/>
          </w:rPr>
          <w:fldChar w:fldCharType="separate"/>
        </w:r>
        <w:r w:rsidR="00745DB6">
          <w:rPr>
            <w:noProof/>
            <w:webHidden/>
          </w:rPr>
          <w:t>53</w:t>
        </w:r>
        <w:r w:rsidR="00745DB6">
          <w:rPr>
            <w:noProof/>
            <w:webHidden/>
          </w:rPr>
          <w:fldChar w:fldCharType="end"/>
        </w:r>
      </w:hyperlink>
    </w:p>
    <w:p w14:paraId="5B4172D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40" w:history="1">
        <w:r w:rsidR="00745DB6" w:rsidRPr="003C540B">
          <w:rPr>
            <w:rStyle w:val="Hyperlink"/>
            <w:noProof/>
          </w:rPr>
          <w:t>Table 36: Nested elements of</w:t>
        </w:r>
        <w:r w:rsidR="00745DB6" w:rsidRPr="003C540B">
          <w:rPr>
            <w:rStyle w:val="Hyperlink"/>
            <w:rFonts w:ascii="Courier New" w:hAnsi="Courier New" w:cs="Courier New"/>
            <w:i/>
            <w:noProof/>
          </w:rPr>
          <w:t xml:space="preserve"> &lt;connection_0d/&gt;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_Toc7723940 \h </w:instrText>
        </w:r>
        <w:r w:rsidR="00745DB6">
          <w:rPr>
            <w:noProof/>
            <w:webHidden/>
          </w:rPr>
        </w:r>
        <w:r w:rsidR="00745DB6">
          <w:rPr>
            <w:noProof/>
            <w:webHidden/>
          </w:rPr>
          <w:fldChar w:fldCharType="separate"/>
        </w:r>
        <w:r w:rsidR="00745DB6">
          <w:rPr>
            <w:noProof/>
            <w:webHidden/>
          </w:rPr>
          <w:t>54</w:t>
        </w:r>
        <w:r w:rsidR="00745DB6">
          <w:rPr>
            <w:noProof/>
            <w:webHidden/>
          </w:rPr>
          <w:fldChar w:fldCharType="end"/>
        </w:r>
      </w:hyperlink>
    </w:p>
    <w:p w14:paraId="78E023E5"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41" w:history="1">
        <w:r w:rsidR="00745DB6" w:rsidRPr="003C540B">
          <w:rPr>
            <w:rStyle w:val="Hyperlink"/>
            <w:noProof/>
          </w:rPr>
          <w:t xml:space="preserve">Table 37: Attributes of element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_Toc7723941 \h </w:instrText>
        </w:r>
        <w:r w:rsidR="00745DB6">
          <w:rPr>
            <w:noProof/>
            <w:webHidden/>
          </w:rPr>
        </w:r>
        <w:r w:rsidR="00745DB6">
          <w:rPr>
            <w:noProof/>
            <w:webHidden/>
          </w:rPr>
          <w:fldChar w:fldCharType="separate"/>
        </w:r>
        <w:r w:rsidR="00745DB6">
          <w:rPr>
            <w:noProof/>
            <w:webHidden/>
          </w:rPr>
          <w:t>55</w:t>
        </w:r>
        <w:r w:rsidR="00745DB6">
          <w:rPr>
            <w:noProof/>
            <w:webHidden/>
          </w:rPr>
          <w:fldChar w:fldCharType="end"/>
        </w:r>
      </w:hyperlink>
    </w:p>
    <w:p w14:paraId="49CDF2B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42" w:history="1">
        <w:r w:rsidR="00745DB6" w:rsidRPr="003C540B">
          <w:rPr>
            <w:rStyle w:val="Hyperlink"/>
            <w:noProof/>
          </w:rPr>
          <w:t xml:space="preserve">Table 38: Nested elements of element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_Toc7723942 \h </w:instrText>
        </w:r>
        <w:r w:rsidR="00745DB6">
          <w:rPr>
            <w:noProof/>
            <w:webHidden/>
          </w:rPr>
        </w:r>
        <w:r w:rsidR="00745DB6">
          <w:rPr>
            <w:noProof/>
            <w:webHidden/>
          </w:rPr>
          <w:fldChar w:fldCharType="separate"/>
        </w:r>
        <w:r w:rsidR="00745DB6">
          <w:rPr>
            <w:noProof/>
            <w:webHidden/>
          </w:rPr>
          <w:t>55</w:t>
        </w:r>
        <w:r w:rsidR="00745DB6">
          <w:rPr>
            <w:noProof/>
            <w:webHidden/>
          </w:rPr>
          <w:fldChar w:fldCharType="end"/>
        </w:r>
      </w:hyperlink>
    </w:p>
    <w:p w14:paraId="7CE621E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43" w:history="1">
        <w:r w:rsidR="00745DB6" w:rsidRPr="003C540B">
          <w:rPr>
            <w:rStyle w:val="Hyperlink"/>
            <w:noProof/>
          </w:rPr>
          <w:t xml:space="preserve">Table 39: Nested elements of </w:t>
        </w:r>
        <w:r w:rsidR="00745DB6" w:rsidRPr="003C540B">
          <w:rPr>
            <w:rStyle w:val="Hyperlink"/>
            <w:rFonts w:ascii="Courier New" w:hAnsi="Courier New" w:cs="Courier New"/>
            <w:i/>
            <w:noProof/>
          </w:rPr>
          <w:t>&lt;connection_0d/&gt;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_Toc7723943 \h </w:instrText>
        </w:r>
        <w:r w:rsidR="00745DB6">
          <w:rPr>
            <w:noProof/>
            <w:webHidden/>
          </w:rPr>
        </w:r>
        <w:r w:rsidR="00745DB6">
          <w:rPr>
            <w:noProof/>
            <w:webHidden/>
          </w:rPr>
          <w:fldChar w:fldCharType="separate"/>
        </w:r>
        <w:r w:rsidR="00745DB6">
          <w:rPr>
            <w:noProof/>
            <w:webHidden/>
          </w:rPr>
          <w:t>56</w:t>
        </w:r>
        <w:r w:rsidR="00745DB6">
          <w:rPr>
            <w:noProof/>
            <w:webHidden/>
          </w:rPr>
          <w:fldChar w:fldCharType="end"/>
        </w:r>
      </w:hyperlink>
    </w:p>
    <w:p w14:paraId="23AEEA84"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44" w:history="1">
        <w:r w:rsidR="00745DB6" w:rsidRPr="003C540B">
          <w:rPr>
            <w:rStyle w:val="Hyperlink"/>
            <w:noProof/>
          </w:rPr>
          <w:t xml:space="preserve">Table 40: Attributes of element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_Toc7723944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086796E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45" w:history="1">
        <w:r w:rsidR="00745DB6" w:rsidRPr="003C540B">
          <w:rPr>
            <w:rStyle w:val="Hyperlink"/>
            <w:noProof/>
          </w:rPr>
          <w:t xml:space="preserve">Table 41: Nested elements of element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_Toc7723945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09150AA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46" w:history="1">
        <w:r w:rsidR="00745DB6" w:rsidRPr="003C540B">
          <w:rPr>
            <w:rStyle w:val="Hyperlink"/>
            <w:noProof/>
          </w:rPr>
          <w:t xml:space="preserve">Table 42: Attributes of element </w:t>
        </w:r>
        <w:r w:rsidR="00745DB6" w:rsidRPr="003C540B">
          <w:rPr>
            <w:rStyle w:val="Hyperlink"/>
            <w:rFonts w:ascii="Courier New" w:hAnsi="Courier New" w:cs="Courier New"/>
            <w:i/>
            <w:noProof/>
          </w:rPr>
          <w:t>&lt;blind/&gt;</w:t>
        </w:r>
        <w:r w:rsidR="00745DB6">
          <w:rPr>
            <w:noProof/>
            <w:webHidden/>
          </w:rPr>
          <w:tab/>
        </w:r>
        <w:r w:rsidR="00745DB6">
          <w:rPr>
            <w:noProof/>
            <w:webHidden/>
          </w:rPr>
          <w:fldChar w:fldCharType="begin"/>
        </w:r>
        <w:r w:rsidR="00745DB6">
          <w:rPr>
            <w:noProof/>
            <w:webHidden/>
          </w:rPr>
          <w:instrText xml:space="preserve"> PAGEREF _Toc7723946 \h </w:instrText>
        </w:r>
        <w:r w:rsidR="00745DB6">
          <w:rPr>
            <w:noProof/>
            <w:webHidden/>
          </w:rPr>
        </w:r>
        <w:r w:rsidR="00745DB6">
          <w:rPr>
            <w:noProof/>
            <w:webHidden/>
          </w:rPr>
          <w:fldChar w:fldCharType="separate"/>
        </w:r>
        <w:r w:rsidR="00745DB6">
          <w:rPr>
            <w:noProof/>
            <w:webHidden/>
          </w:rPr>
          <w:t>58</w:t>
        </w:r>
        <w:r w:rsidR="00745DB6">
          <w:rPr>
            <w:noProof/>
            <w:webHidden/>
          </w:rPr>
          <w:fldChar w:fldCharType="end"/>
        </w:r>
      </w:hyperlink>
    </w:p>
    <w:p w14:paraId="0746E112"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47" w:history="1">
        <w:r w:rsidR="00745DB6" w:rsidRPr="003C540B">
          <w:rPr>
            <w:rStyle w:val="Hyperlink"/>
            <w:noProof/>
          </w:rPr>
          <w:t xml:space="preserve">Table 43: Attributes of element </w:t>
        </w:r>
        <w:r w:rsidR="00745DB6" w:rsidRPr="003C540B">
          <w:rPr>
            <w:rStyle w:val="Hyperlink"/>
            <w:rFonts w:ascii="Courier New" w:hAnsi="Courier New" w:cs="Courier New"/>
            <w:i/>
            <w:noProof/>
          </w:rPr>
          <w:t>&lt;self_piercing/&gt;</w:t>
        </w:r>
        <w:r w:rsidR="00745DB6">
          <w:rPr>
            <w:noProof/>
            <w:webHidden/>
          </w:rPr>
          <w:tab/>
        </w:r>
        <w:r w:rsidR="00745DB6">
          <w:rPr>
            <w:noProof/>
            <w:webHidden/>
          </w:rPr>
          <w:fldChar w:fldCharType="begin"/>
        </w:r>
        <w:r w:rsidR="00745DB6">
          <w:rPr>
            <w:noProof/>
            <w:webHidden/>
          </w:rPr>
          <w:instrText xml:space="preserve"> PAGEREF _Toc7723947 \h </w:instrText>
        </w:r>
        <w:r w:rsidR="00745DB6">
          <w:rPr>
            <w:noProof/>
            <w:webHidden/>
          </w:rPr>
        </w:r>
        <w:r w:rsidR="00745DB6">
          <w:rPr>
            <w:noProof/>
            <w:webHidden/>
          </w:rPr>
          <w:fldChar w:fldCharType="separate"/>
        </w:r>
        <w:r w:rsidR="00745DB6">
          <w:rPr>
            <w:noProof/>
            <w:webHidden/>
          </w:rPr>
          <w:t>62</w:t>
        </w:r>
        <w:r w:rsidR="00745DB6">
          <w:rPr>
            <w:noProof/>
            <w:webHidden/>
          </w:rPr>
          <w:fldChar w:fldCharType="end"/>
        </w:r>
      </w:hyperlink>
    </w:p>
    <w:p w14:paraId="453523B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48" w:history="1">
        <w:r w:rsidR="00745DB6" w:rsidRPr="003C540B">
          <w:rPr>
            <w:rStyle w:val="Hyperlink"/>
            <w:noProof/>
          </w:rPr>
          <w:t>Table 44: Pictures of all Solid Rivets</w:t>
        </w:r>
        <w:r w:rsidR="00745DB6">
          <w:rPr>
            <w:noProof/>
            <w:webHidden/>
          </w:rPr>
          <w:tab/>
        </w:r>
        <w:r w:rsidR="00745DB6">
          <w:rPr>
            <w:noProof/>
            <w:webHidden/>
          </w:rPr>
          <w:fldChar w:fldCharType="begin"/>
        </w:r>
        <w:r w:rsidR="00745DB6">
          <w:rPr>
            <w:noProof/>
            <w:webHidden/>
          </w:rPr>
          <w:instrText xml:space="preserve"> PAGEREF _Toc7723948 \h </w:instrText>
        </w:r>
        <w:r w:rsidR="00745DB6">
          <w:rPr>
            <w:noProof/>
            <w:webHidden/>
          </w:rPr>
        </w:r>
        <w:r w:rsidR="00745DB6">
          <w:rPr>
            <w:noProof/>
            <w:webHidden/>
          </w:rPr>
          <w:fldChar w:fldCharType="separate"/>
        </w:r>
        <w:r w:rsidR="00745DB6">
          <w:rPr>
            <w:noProof/>
            <w:webHidden/>
          </w:rPr>
          <w:t>63</w:t>
        </w:r>
        <w:r w:rsidR="00745DB6">
          <w:rPr>
            <w:noProof/>
            <w:webHidden/>
          </w:rPr>
          <w:fldChar w:fldCharType="end"/>
        </w:r>
      </w:hyperlink>
    </w:p>
    <w:p w14:paraId="22A700F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49" w:history="1">
        <w:r w:rsidR="00745DB6" w:rsidRPr="003C540B">
          <w:rPr>
            <w:rStyle w:val="Hyperlink"/>
            <w:noProof/>
          </w:rPr>
          <w:t xml:space="preserve">Table 45: Attributes of element </w:t>
        </w:r>
        <w:r w:rsidR="00745DB6" w:rsidRPr="003C540B">
          <w:rPr>
            <w:rStyle w:val="Hyperlink"/>
            <w:rFonts w:ascii="Courier New" w:hAnsi="Courier New" w:cs="Courier New"/>
            <w:i/>
            <w:noProof/>
          </w:rPr>
          <w:t>&lt;solid/&gt;</w:t>
        </w:r>
        <w:r w:rsidR="00745DB6">
          <w:rPr>
            <w:noProof/>
            <w:webHidden/>
          </w:rPr>
          <w:tab/>
        </w:r>
        <w:r w:rsidR="00745DB6">
          <w:rPr>
            <w:noProof/>
            <w:webHidden/>
          </w:rPr>
          <w:fldChar w:fldCharType="begin"/>
        </w:r>
        <w:r w:rsidR="00745DB6">
          <w:rPr>
            <w:noProof/>
            <w:webHidden/>
          </w:rPr>
          <w:instrText xml:space="preserve"> PAGEREF _Toc7723949 \h </w:instrText>
        </w:r>
        <w:r w:rsidR="00745DB6">
          <w:rPr>
            <w:noProof/>
            <w:webHidden/>
          </w:rPr>
        </w:r>
        <w:r w:rsidR="00745DB6">
          <w:rPr>
            <w:noProof/>
            <w:webHidden/>
          </w:rPr>
          <w:fldChar w:fldCharType="separate"/>
        </w:r>
        <w:r w:rsidR="00745DB6">
          <w:rPr>
            <w:noProof/>
            <w:webHidden/>
          </w:rPr>
          <w:t>64</w:t>
        </w:r>
        <w:r w:rsidR="00745DB6">
          <w:rPr>
            <w:noProof/>
            <w:webHidden/>
          </w:rPr>
          <w:fldChar w:fldCharType="end"/>
        </w:r>
      </w:hyperlink>
    </w:p>
    <w:p w14:paraId="7BDCB80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50" w:history="1">
        <w:r w:rsidR="00745DB6" w:rsidRPr="003C540B">
          <w:rPr>
            <w:rStyle w:val="Hyperlink"/>
            <w:noProof/>
          </w:rPr>
          <w:t xml:space="preserve">Table 46: Attributes of element </w:t>
        </w:r>
        <w:r w:rsidR="00745DB6" w:rsidRPr="003C540B">
          <w:rPr>
            <w:rStyle w:val="Hyperlink"/>
            <w:rFonts w:ascii="Courier New" w:hAnsi="Courier New" w:cs="Courier New"/>
            <w:i/>
            <w:noProof/>
          </w:rPr>
          <w:t>&lt;swop/&gt;</w:t>
        </w:r>
        <w:r w:rsidR="00745DB6">
          <w:rPr>
            <w:noProof/>
            <w:webHidden/>
          </w:rPr>
          <w:tab/>
        </w:r>
        <w:r w:rsidR="00745DB6">
          <w:rPr>
            <w:noProof/>
            <w:webHidden/>
          </w:rPr>
          <w:fldChar w:fldCharType="begin"/>
        </w:r>
        <w:r w:rsidR="00745DB6">
          <w:rPr>
            <w:noProof/>
            <w:webHidden/>
          </w:rPr>
          <w:instrText xml:space="preserve"> PAGEREF _Toc7723950 \h </w:instrText>
        </w:r>
        <w:r w:rsidR="00745DB6">
          <w:rPr>
            <w:noProof/>
            <w:webHidden/>
          </w:rPr>
        </w:r>
        <w:r w:rsidR="00745DB6">
          <w:rPr>
            <w:noProof/>
            <w:webHidden/>
          </w:rPr>
          <w:fldChar w:fldCharType="separate"/>
        </w:r>
        <w:r w:rsidR="00745DB6">
          <w:rPr>
            <w:noProof/>
            <w:webHidden/>
          </w:rPr>
          <w:t>66</w:t>
        </w:r>
        <w:r w:rsidR="00745DB6">
          <w:rPr>
            <w:noProof/>
            <w:webHidden/>
          </w:rPr>
          <w:fldChar w:fldCharType="end"/>
        </w:r>
      </w:hyperlink>
    </w:p>
    <w:p w14:paraId="5D8CDC8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51" w:history="1">
        <w:r w:rsidR="00745DB6" w:rsidRPr="003C540B">
          <w:rPr>
            <w:rStyle w:val="Hyperlink"/>
            <w:noProof/>
          </w:rPr>
          <w:t xml:space="preserve">Table 47: Nested elements of element </w:t>
        </w:r>
        <w:r w:rsidR="00745DB6" w:rsidRPr="003C540B">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_Toc7723951 \h </w:instrText>
        </w:r>
        <w:r w:rsidR="00745DB6">
          <w:rPr>
            <w:noProof/>
            <w:webHidden/>
          </w:rPr>
        </w:r>
        <w:r w:rsidR="00745DB6">
          <w:rPr>
            <w:noProof/>
            <w:webHidden/>
          </w:rPr>
          <w:fldChar w:fldCharType="separate"/>
        </w:r>
        <w:r w:rsidR="00745DB6">
          <w:rPr>
            <w:noProof/>
            <w:webHidden/>
          </w:rPr>
          <w:t>69</w:t>
        </w:r>
        <w:r w:rsidR="00745DB6">
          <w:rPr>
            <w:noProof/>
            <w:webHidden/>
          </w:rPr>
          <w:fldChar w:fldCharType="end"/>
        </w:r>
      </w:hyperlink>
    </w:p>
    <w:p w14:paraId="7FF4135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52" w:history="1">
        <w:r w:rsidR="00745DB6" w:rsidRPr="003C540B">
          <w:rPr>
            <w:rStyle w:val="Hyperlink"/>
            <w:noProof/>
          </w:rPr>
          <w:t xml:space="preserve">Table 48: Attributes of element </w:t>
        </w:r>
        <w:r w:rsidR="00745DB6" w:rsidRPr="003C540B">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_Toc7723952 \h </w:instrText>
        </w:r>
        <w:r w:rsidR="00745DB6">
          <w:rPr>
            <w:noProof/>
            <w:webHidden/>
          </w:rPr>
        </w:r>
        <w:r w:rsidR="00745DB6">
          <w:rPr>
            <w:noProof/>
            <w:webHidden/>
          </w:rPr>
          <w:fldChar w:fldCharType="separate"/>
        </w:r>
        <w:r w:rsidR="00745DB6">
          <w:rPr>
            <w:noProof/>
            <w:webHidden/>
          </w:rPr>
          <w:t>69</w:t>
        </w:r>
        <w:r w:rsidR="00745DB6">
          <w:rPr>
            <w:noProof/>
            <w:webHidden/>
          </w:rPr>
          <w:fldChar w:fldCharType="end"/>
        </w:r>
      </w:hyperlink>
    </w:p>
    <w:p w14:paraId="519789B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53" w:history="1">
        <w:r w:rsidR="00745DB6" w:rsidRPr="003C540B">
          <w:rPr>
            <w:rStyle w:val="Hyperlink"/>
            <w:noProof/>
          </w:rPr>
          <w:t xml:space="preserve">Table 49: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_Toc7723953 \h </w:instrText>
        </w:r>
        <w:r w:rsidR="00745DB6">
          <w:rPr>
            <w:noProof/>
            <w:webHidden/>
          </w:rPr>
        </w:r>
        <w:r w:rsidR="00745DB6">
          <w:rPr>
            <w:noProof/>
            <w:webHidden/>
          </w:rPr>
          <w:fldChar w:fldCharType="separate"/>
        </w:r>
        <w:r w:rsidR="00745DB6">
          <w:rPr>
            <w:noProof/>
            <w:webHidden/>
          </w:rPr>
          <w:t>71</w:t>
        </w:r>
        <w:r w:rsidR="00745DB6">
          <w:rPr>
            <w:noProof/>
            <w:webHidden/>
          </w:rPr>
          <w:fldChar w:fldCharType="end"/>
        </w:r>
      </w:hyperlink>
    </w:p>
    <w:p w14:paraId="3D8BDEE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54" w:history="1">
        <w:r w:rsidR="00745DB6" w:rsidRPr="003C540B">
          <w:rPr>
            <w:rStyle w:val="Hyperlink"/>
            <w:noProof/>
          </w:rPr>
          <w:t xml:space="preserve">Table 50: Attributes of element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_Toc7723954 \h </w:instrText>
        </w:r>
        <w:r w:rsidR="00745DB6">
          <w:rPr>
            <w:noProof/>
            <w:webHidden/>
          </w:rPr>
        </w:r>
        <w:r w:rsidR="00745DB6">
          <w:rPr>
            <w:noProof/>
            <w:webHidden/>
          </w:rPr>
          <w:fldChar w:fldCharType="separate"/>
        </w:r>
        <w:r w:rsidR="00745DB6">
          <w:rPr>
            <w:noProof/>
            <w:webHidden/>
          </w:rPr>
          <w:t>72</w:t>
        </w:r>
        <w:r w:rsidR="00745DB6">
          <w:rPr>
            <w:noProof/>
            <w:webHidden/>
          </w:rPr>
          <w:fldChar w:fldCharType="end"/>
        </w:r>
      </w:hyperlink>
    </w:p>
    <w:p w14:paraId="39F3AD3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55" w:history="1">
        <w:r w:rsidR="00745DB6" w:rsidRPr="003C540B">
          <w:rPr>
            <w:rStyle w:val="Hyperlink"/>
            <w:noProof/>
          </w:rPr>
          <w:t xml:space="preserve">Table 51: Nested elements of element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_Toc7723955 \h </w:instrText>
        </w:r>
        <w:r w:rsidR="00745DB6">
          <w:rPr>
            <w:noProof/>
            <w:webHidden/>
          </w:rPr>
        </w:r>
        <w:r w:rsidR="00745DB6">
          <w:rPr>
            <w:noProof/>
            <w:webHidden/>
          </w:rPr>
          <w:fldChar w:fldCharType="separate"/>
        </w:r>
        <w:r w:rsidR="00745DB6">
          <w:rPr>
            <w:noProof/>
            <w:webHidden/>
          </w:rPr>
          <w:t>73</w:t>
        </w:r>
        <w:r w:rsidR="00745DB6">
          <w:rPr>
            <w:noProof/>
            <w:webHidden/>
          </w:rPr>
          <w:fldChar w:fldCharType="end"/>
        </w:r>
      </w:hyperlink>
    </w:p>
    <w:p w14:paraId="544A157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56" w:history="1">
        <w:r w:rsidR="00745DB6" w:rsidRPr="003C540B">
          <w:rPr>
            <w:rStyle w:val="Hyperlink"/>
            <w:noProof/>
          </w:rPr>
          <w:t xml:space="preserve">Table 52: Attributes of element </w:t>
        </w:r>
        <w:r w:rsidR="00745DB6" w:rsidRPr="003C540B">
          <w:rPr>
            <w:rStyle w:val="Hyperlink"/>
            <w:rFonts w:ascii="Courier New" w:hAnsi="Courier New" w:cs="Courier New"/>
            <w:i/>
            <w:noProof/>
          </w:rPr>
          <w:t>&lt;washer/&gt;</w:t>
        </w:r>
        <w:r w:rsidR="00745DB6">
          <w:rPr>
            <w:noProof/>
            <w:webHidden/>
          </w:rPr>
          <w:tab/>
        </w:r>
        <w:r w:rsidR="00745DB6">
          <w:rPr>
            <w:noProof/>
            <w:webHidden/>
          </w:rPr>
          <w:fldChar w:fldCharType="begin"/>
        </w:r>
        <w:r w:rsidR="00745DB6">
          <w:rPr>
            <w:noProof/>
            <w:webHidden/>
          </w:rPr>
          <w:instrText xml:space="preserve"> PAGEREF _Toc7723956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392740D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57" w:history="1">
        <w:r w:rsidR="00745DB6" w:rsidRPr="003C540B">
          <w:rPr>
            <w:rStyle w:val="Hyperlink"/>
            <w:noProof/>
          </w:rPr>
          <w:t xml:space="preserve">Table 53: Attributes of element </w:t>
        </w:r>
        <w:r w:rsidR="00745DB6" w:rsidRPr="003C540B">
          <w:rPr>
            <w:rStyle w:val="Hyperlink"/>
            <w:rFonts w:ascii="Courier New" w:hAnsi="Courier New" w:cs="Courier New"/>
            <w:i/>
            <w:noProof/>
          </w:rPr>
          <w:t>&lt;nut/&gt;</w:t>
        </w:r>
        <w:r w:rsidR="00745DB6">
          <w:rPr>
            <w:noProof/>
            <w:webHidden/>
          </w:rPr>
          <w:tab/>
        </w:r>
        <w:r w:rsidR="00745DB6">
          <w:rPr>
            <w:noProof/>
            <w:webHidden/>
          </w:rPr>
          <w:fldChar w:fldCharType="begin"/>
        </w:r>
        <w:r w:rsidR="00745DB6">
          <w:rPr>
            <w:noProof/>
            <w:webHidden/>
          </w:rPr>
          <w:instrText xml:space="preserve"> PAGEREF _Toc7723957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31EE54B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58" w:history="1">
        <w:r w:rsidR="00745DB6" w:rsidRPr="003C540B">
          <w:rPr>
            <w:rStyle w:val="Hyperlink"/>
            <w:noProof/>
          </w:rPr>
          <w:t xml:space="preserve">Table 54: Nested elements of element </w:t>
        </w:r>
        <w:r w:rsidR="00745DB6" w:rsidRPr="003C540B">
          <w:rPr>
            <w:rStyle w:val="Hyperlink"/>
            <w:rFonts w:ascii="Courier New" w:hAnsi="Courier New" w:cs="Courier New"/>
            <w:i/>
            <w:noProof/>
          </w:rPr>
          <w:t>&lt;nut/&gt;</w:t>
        </w:r>
        <w:r w:rsidR="00745DB6">
          <w:rPr>
            <w:noProof/>
            <w:webHidden/>
          </w:rPr>
          <w:tab/>
        </w:r>
        <w:r w:rsidR="00745DB6">
          <w:rPr>
            <w:noProof/>
            <w:webHidden/>
          </w:rPr>
          <w:fldChar w:fldCharType="begin"/>
        </w:r>
        <w:r w:rsidR="00745DB6">
          <w:rPr>
            <w:noProof/>
            <w:webHidden/>
          </w:rPr>
          <w:instrText xml:space="preserve"> PAGEREF _Toc7723958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1F33B7B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59" w:history="1">
        <w:r w:rsidR="00745DB6" w:rsidRPr="003C540B">
          <w:rPr>
            <w:rStyle w:val="Hyperlink"/>
            <w:noProof/>
          </w:rPr>
          <w:t xml:space="preserve">Table 55: Attributes of element </w:t>
        </w:r>
        <w:r w:rsidR="00745DB6" w:rsidRPr="003C540B">
          <w:rPr>
            <w:rStyle w:val="Hyperlink"/>
            <w:rFonts w:ascii="Courier New" w:hAnsi="Courier New" w:cs="Courier New"/>
            <w:i/>
            <w:noProof/>
          </w:rPr>
          <w:t>&lt;bolt/&gt;</w:t>
        </w:r>
        <w:r w:rsidR="00745DB6">
          <w:rPr>
            <w:noProof/>
            <w:webHidden/>
          </w:rPr>
          <w:tab/>
        </w:r>
        <w:r w:rsidR="00745DB6">
          <w:rPr>
            <w:noProof/>
            <w:webHidden/>
          </w:rPr>
          <w:fldChar w:fldCharType="begin"/>
        </w:r>
        <w:r w:rsidR="00745DB6">
          <w:rPr>
            <w:noProof/>
            <w:webHidden/>
          </w:rPr>
          <w:instrText xml:space="preserve"> PAGEREF _Toc7723959 \h </w:instrText>
        </w:r>
        <w:r w:rsidR="00745DB6">
          <w:rPr>
            <w:noProof/>
            <w:webHidden/>
          </w:rPr>
        </w:r>
        <w:r w:rsidR="00745DB6">
          <w:rPr>
            <w:noProof/>
            <w:webHidden/>
          </w:rPr>
          <w:fldChar w:fldCharType="separate"/>
        </w:r>
        <w:r w:rsidR="00745DB6">
          <w:rPr>
            <w:noProof/>
            <w:webHidden/>
          </w:rPr>
          <w:t>76</w:t>
        </w:r>
        <w:r w:rsidR="00745DB6">
          <w:rPr>
            <w:noProof/>
            <w:webHidden/>
          </w:rPr>
          <w:fldChar w:fldCharType="end"/>
        </w:r>
      </w:hyperlink>
    </w:p>
    <w:p w14:paraId="1E1B777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60" w:history="1">
        <w:r w:rsidR="00745DB6" w:rsidRPr="003C540B">
          <w:rPr>
            <w:rStyle w:val="Hyperlink"/>
            <w:noProof/>
          </w:rPr>
          <w:t xml:space="preserve">Table 56: Nested elements of element </w:t>
        </w:r>
        <w:r w:rsidR="00745DB6" w:rsidRPr="003C540B">
          <w:rPr>
            <w:rStyle w:val="Hyperlink"/>
            <w:rFonts w:ascii="Courier New" w:hAnsi="Courier New" w:cs="Courier New"/>
            <w:i/>
            <w:noProof/>
          </w:rPr>
          <w:t>&lt;bolt/&gt;</w:t>
        </w:r>
        <w:r w:rsidR="00745DB6">
          <w:rPr>
            <w:noProof/>
            <w:webHidden/>
          </w:rPr>
          <w:tab/>
        </w:r>
        <w:r w:rsidR="00745DB6">
          <w:rPr>
            <w:noProof/>
            <w:webHidden/>
          </w:rPr>
          <w:fldChar w:fldCharType="begin"/>
        </w:r>
        <w:r w:rsidR="00745DB6">
          <w:rPr>
            <w:noProof/>
            <w:webHidden/>
          </w:rPr>
          <w:instrText xml:space="preserve"> PAGEREF _Toc7723960 \h </w:instrText>
        </w:r>
        <w:r w:rsidR="00745DB6">
          <w:rPr>
            <w:noProof/>
            <w:webHidden/>
          </w:rPr>
        </w:r>
        <w:r w:rsidR="00745DB6">
          <w:rPr>
            <w:noProof/>
            <w:webHidden/>
          </w:rPr>
          <w:fldChar w:fldCharType="separate"/>
        </w:r>
        <w:r w:rsidR="00745DB6">
          <w:rPr>
            <w:noProof/>
            <w:webHidden/>
          </w:rPr>
          <w:t>76</w:t>
        </w:r>
        <w:r w:rsidR="00745DB6">
          <w:rPr>
            <w:noProof/>
            <w:webHidden/>
          </w:rPr>
          <w:fldChar w:fldCharType="end"/>
        </w:r>
      </w:hyperlink>
    </w:p>
    <w:p w14:paraId="1EC1F7F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61" w:history="1">
        <w:r w:rsidR="00745DB6" w:rsidRPr="003C540B">
          <w:rPr>
            <w:rStyle w:val="Hyperlink"/>
            <w:noProof/>
          </w:rPr>
          <w:t xml:space="preserve">Table 57: Attributes of element </w:t>
        </w:r>
        <w:r w:rsidR="00745DB6" w:rsidRPr="003C540B">
          <w:rPr>
            <w:rStyle w:val="Hyperlink"/>
            <w:rFonts w:ascii="Courier New" w:hAnsi="Courier New" w:cs="Courier New"/>
            <w:i/>
            <w:noProof/>
          </w:rPr>
          <w:t>&lt;screw/&gt;</w:t>
        </w:r>
        <w:r w:rsidR="00745DB6">
          <w:rPr>
            <w:noProof/>
            <w:webHidden/>
          </w:rPr>
          <w:tab/>
        </w:r>
        <w:r w:rsidR="00745DB6">
          <w:rPr>
            <w:noProof/>
            <w:webHidden/>
          </w:rPr>
          <w:fldChar w:fldCharType="begin"/>
        </w:r>
        <w:r w:rsidR="00745DB6">
          <w:rPr>
            <w:noProof/>
            <w:webHidden/>
          </w:rPr>
          <w:instrText xml:space="preserve"> PAGEREF _Toc7723961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1253081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62" w:history="1">
        <w:r w:rsidR="00745DB6" w:rsidRPr="003C540B">
          <w:rPr>
            <w:rStyle w:val="Hyperlink"/>
            <w:noProof/>
          </w:rPr>
          <w:t xml:space="preserve">Table 58: Nested elements of element </w:t>
        </w:r>
        <w:r w:rsidR="00745DB6" w:rsidRPr="003C540B">
          <w:rPr>
            <w:rStyle w:val="Hyperlink"/>
            <w:rFonts w:ascii="Courier New" w:hAnsi="Courier New" w:cs="Courier New"/>
            <w:i/>
            <w:noProof/>
          </w:rPr>
          <w:t>&lt;screw/&gt;</w:t>
        </w:r>
        <w:r w:rsidR="00745DB6">
          <w:rPr>
            <w:noProof/>
            <w:webHidden/>
          </w:rPr>
          <w:tab/>
        </w:r>
        <w:r w:rsidR="00745DB6">
          <w:rPr>
            <w:noProof/>
            <w:webHidden/>
          </w:rPr>
          <w:fldChar w:fldCharType="begin"/>
        </w:r>
        <w:r w:rsidR="00745DB6">
          <w:rPr>
            <w:noProof/>
            <w:webHidden/>
          </w:rPr>
          <w:instrText xml:space="preserve"> PAGEREF _Toc7723962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16692A4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63" w:history="1">
        <w:r w:rsidR="00745DB6" w:rsidRPr="003C540B">
          <w:rPr>
            <w:rStyle w:val="Hyperlink"/>
            <w:noProof/>
          </w:rPr>
          <w:t xml:space="preserve">Table 59: Attributes of element </w:t>
        </w:r>
        <w:r w:rsidR="00745DB6" w:rsidRPr="003C540B">
          <w:rPr>
            <w:rStyle w:val="Hyperlink"/>
            <w:rFonts w:ascii="Courier New" w:hAnsi="Courier New" w:cs="Courier New"/>
            <w:i/>
            <w:noProof/>
          </w:rPr>
          <w:t>&lt;flow_drilled/&gt;</w:t>
        </w:r>
        <w:r w:rsidR="00745DB6">
          <w:rPr>
            <w:noProof/>
            <w:webHidden/>
          </w:rPr>
          <w:tab/>
        </w:r>
        <w:r w:rsidR="00745DB6">
          <w:rPr>
            <w:noProof/>
            <w:webHidden/>
          </w:rPr>
          <w:fldChar w:fldCharType="begin"/>
        </w:r>
        <w:r w:rsidR="00745DB6">
          <w:rPr>
            <w:noProof/>
            <w:webHidden/>
          </w:rPr>
          <w:instrText xml:space="preserve"> PAGEREF _Toc7723963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5B879ED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64" w:history="1">
        <w:r w:rsidR="00745DB6" w:rsidRPr="003C540B">
          <w:rPr>
            <w:rStyle w:val="Hyperlink"/>
            <w:noProof/>
          </w:rPr>
          <w:t xml:space="preserve">Table 60: Nested elements of </w:t>
        </w:r>
        <w:r w:rsidR="00745DB6" w:rsidRPr="003C540B">
          <w:rPr>
            <w:rStyle w:val="Hyperlink"/>
            <w:rFonts w:ascii="Courier New" w:hAnsi="Courier New" w:cs="Courier New"/>
            <w:i/>
            <w:noProof/>
          </w:rPr>
          <w:t>&lt;connection_0d&gt;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&lt;gumdrop/&gt;</w:t>
        </w:r>
        <w:r w:rsidR="00745DB6">
          <w:rPr>
            <w:noProof/>
            <w:webHidden/>
          </w:rPr>
          <w:tab/>
        </w:r>
        <w:r w:rsidR="00745DB6">
          <w:rPr>
            <w:noProof/>
            <w:webHidden/>
          </w:rPr>
          <w:fldChar w:fldCharType="begin"/>
        </w:r>
        <w:r w:rsidR="00745DB6">
          <w:rPr>
            <w:noProof/>
            <w:webHidden/>
          </w:rPr>
          <w:instrText xml:space="preserve"> PAGEREF _Toc7723964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7CE4742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65" w:history="1">
        <w:r w:rsidR="00745DB6" w:rsidRPr="003C540B">
          <w:rPr>
            <w:rStyle w:val="Hyperlink"/>
            <w:noProof/>
          </w:rPr>
          <w:t xml:space="preserve">Table 61: Attributes of element </w:t>
        </w:r>
        <w:r w:rsidR="00745DB6" w:rsidRPr="003C540B">
          <w:rPr>
            <w:rStyle w:val="Hyperlink"/>
            <w:rFonts w:ascii="Courier New" w:hAnsi="Courier New" w:cs="Courier New"/>
            <w:i/>
            <w:noProof/>
          </w:rPr>
          <w:t>&lt;gumdrop/&gt;</w:t>
        </w:r>
        <w:r w:rsidR="00745DB6">
          <w:rPr>
            <w:noProof/>
            <w:webHidden/>
          </w:rPr>
          <w:tab/>
        </w:r>
        <w:r w:rsidR="00745DB6">
          <w:rPr>
            <w:noProof/>
            <w:webHidden/>
          </w:rPr>
          <w:fldChar w:fldCharType="begin"/>
        </w:r>
        <w:r w:rsidR="00745DB6">
          <w:rPr>
            <w:noProof/>
            <w:webHidden/>
          </w:rPr>
          <w:instrText xml:space="preserve"> PAGEREF _Toc7723965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634970F5"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66" w:history="1">
        <w:r w:rsidR="00745DB6" w:rsidRPr="003C540B">
          <w:rPr>
            <w:rStyle w:val="Hyperlink"/>
            <w:noProof/>
          </w:rPr>
          <w:t xml:space="preserve">Table 62: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_Toc7723966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137F510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67" w:history="1">
        <w:r w:rsidR="00745DB6" w:rsidRPr="003C540B">
          <w:rPr>
            <w:rStyle w:val="Hyperlink"/>
            <w:noProof/>
          </w:rPr>
          <w:t xml:space="preserve">Table 63: Attributes of element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_Toc7723967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1654543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68" w:history="1">
        <w:r w:rsidR="00745DB6" w:rsidRPr="003C540B">
          <w:rPr>
            <w:rStyle w:val="Hyperlink"/>
            <w:noProof/>
          </w:rPr>
          <w:t xml:space="preserve">Table 64: Nested elements of element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_Toc7723968 \h </w:instrText>
        </w:r>
        <w:r w:rsidR="00745DB6">
          <w:rPr>
            <w:noProof/>
            <w:webHidden/>
          </w:rPr>
        </w:r>
        <w:r w:rsidR="00745DB6">
          <w:rPr>
            <w:noProof/>
            <w:webHidden/>
          </w:rPr>
          <w:fldChar w:fldCharType="separate"/>
        </w:r>
        <w:r w:rsidR="00745DB6">
          <w:rPr>
            <w:noProof/>
            <w:webHidden/>
          </w:rPr>
          <w:t>87</w:t>
        </w:r>
        <w:r w:rsidR="00745DB6">
          <w:rPr>
            <w:noProof/>
            <w:webHidden/>
          </w:rPr>
          <w:fldChar w:fldCharType="end"/>
        </w:r>
      </w:hyperlink>
    </w:p>
    <w:p w14:paraId="3C2F46D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69" w:history="1">
        <w:r w:rsidR="00745DB6" w:rsidRPr="003C540B">
          <w:rPr>
            <w:rStyle w:val="Hyperlink"/>
            <w:noProof/>
          </w:rPr>
          <w:t xml:space="preserve">Table 65: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&lt;heat_stake/&gt;</w:t>
        </w:r>
        <w:r w:rsidR="00745DB6">
          <w:rPr>
            <w:noProof/>
            <w:webHidden/>
          </w:rPr>
          <w:tab/>
        </w:r>
        <w:r w:rsidR="00745DB6">
          <w:rPr>
            <w:noProof/>
            <w:webHidden/>
          </w:rPr>
          <w:fldChar w:fldCharType="begin"/>
        </w:r>
        <w:r w:rsidR="00745DB6">
          <w:rPr>
            <w:noProof/>
            <w:webHidden/>
          </w:rPr>
          <w:instrText xml:space="preserve"> PAGEREF _Toc7723969 \h </w:instrText>
        </w:r>
        <w:r w:rsidR="00745DB6">
          <w:rPr>
            <w:noProof/>
            <w:webHidden/>
          </w:rPr>
        </w:r>
        <w:r w:rsidR="00745DB6">
          <w:rPr>
            <w:noProof/>
            <w:webHidden/>
          </w:rPr>
          <w:fldChar w:fldCharType="separate"/>
        </w:r>
        <w:r w:rsidR="00745DB6">
          <w:rPr>
            <w:noProof/>
            <w:webHidden/>
          </w:rPr>
          <w:t>89</w:t>
        </w:r>
        <w:r w:rsidR="00745DB6">
          <w:rPr>
            <w:noProof/>
            <w:webHidden/>
          </w:rPr>
          <w:fldChar w:fldCharType="end"/>
        </w:r>
      </w:hyperlink>
    </w:p>
    <w:p w14:paraId="7CBDEB9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70" w:history="1">
        <w:r w:rsidR="00745DB6" w:rsidRPr="003C540B">
          <w:rPr>
            <w:rStyle w:val="Hyperlink"/>
            <w:noProof/>
          </w:rPr>
          <w:t xml:space="preserve">Table 66: Attributes of element </w:t>
        </w:r>
        <w:r w:rsidR="00745DB6" w:rsidRPr="003C540B">
          <w:rPr>
            <w:rStyle w:val="Hyperlink"/>
            <w:rFonts w:ascii="Courier New" w:hAnsi="Courier New" w:cs="Courier New"/>
            <w:i/>
            <w:noProof/>
          </w:rPr>
          <w:t>&lt;heat_stake/&gt;</w:t>
        </w:r>
        <w:r w:rsidR="00745DB6">
          <w:rPr>
            <w:noProof/>
            <w:webHidden/>
          </w:rPr>
          <w:tab/>
        </w:r>
        <w:r w:rsidR="00745DB6">
          <w:rPr>
            <w:noProof/>
            <w:webHidden/>
          </w:rPr>
          <w:fldChar w:fldCharType="begin"/>
        </w:r>
        <w:r w:rsidR="00745DB6">
          <w:rPr>
            <w:noProof/>
            <w:webHidden/>
          </w:rPr>
          <w:instrText xml:space="preserve"> PAGEREF _Toc7723970 \h </w:instrText>
        </w:r>
        <w:r w:rsidR="00745DB6">
          <w:rPr>
            <w:noProof/>
            <w:webHidden/>
          </w:rPr>
        </w:r>
        <w:r w:rsidR="00745DB6">
          <w:rPr>
            <w:noProof/>
            <w:webHidden/>
          </w:rPr>
          <w:fldChar w:fldCharType="separate"/>
        </w:r>
        <w:r w:rsidR="00745DB6">
          <w:rPr>
            <w:noProof/>
            <w:webHidden/>
          </w:rPr>
          <w:t>89</w:t>
        </w:r>
        <w:r w:rsidR="00745DB6">
          <w:rPr>
            <w:noProof/>
            <w:webHidden/>
          </w:rPr>
          <w:fldChar w:fldCharType="end"/>
        </w:r>
      </w:hyperlink>
    </w:p>
    <w:p w14:paraId="1D04DEB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71" w:history="1">
        <w:r w:rsidR="00745DB6" w:rsidRPr="003C540B">
          <w:rPr>
            <w:rStyle w:val="Hyperlink"/>
            <w:noProof/>
          </w:rPr>
          <w:t xml:space="preserve">Table 67: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_Toc7723971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5EE210D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72" w:history="1">
        <w:r w:rsidR="00745DB6" w:rsidRPr="003C540B">
          <w:rPr>
            <w:rStyle w:val="Hyperlink"/>
            <w:noProof/>
          </w:rPr>
          <w:t xml:space="preserve">Table 68: Attributes of element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_Toc7723972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21ACDE9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73" w:history="1">
        <w:r w:rsidR="00745DB6" w:rsidRPr="003C540B">
          <w:rPr>
            <w:rStyle w:val="Hyperlink"/>
            <w:noProof/>
          </w:rPr>
          <w:t xml:space="preserve">Table 69: Nested elements of element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_Toc7723973 \h </w:instrText>
        </w:r>
        <w:r w:rsidR="00745DB6">
          <w:rPr>
            <w:noProof/>
            <w:webHidden/>
          </w:rPr>
        </w:r>
        <w:r w:rsidR="00745DB6">
          <w:rPr>
            <w:noProof/>
            <w:webHidden/>
          </w:rPr>
          <w:fldChar w:fldCharType="separate"/>
        </w:r>
        <w:r w:rsidR="00745DB6">
          <w:rPr>
            <w:noProof/>
            <w:webHidden/>
          </w:rPr>
          <w:t>92</w:t>
        </w:r>
        <w:r w:rsidR="00745DB6">
          <w:rPr>
            <w:noProof/>
            <w:webHidden/>
          </w:rPr>
          <w:fldChar w:fldCharType="end"/>
        </w:r>
      </w:hyperlink>
    </w:p>
    <w:p w14:paraId="7FE3786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74" w:history="1">
        <w:r w:rsidR="00745DB6" w:rsidRPr="003C540B">
          <w:rPr>
            <w:rStyle w:val="Hyperlink"/>
            <w:noProof/>
          </w:rPr>
          <w:t xml:space="preserve">Table 70: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_Toc7723974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548F00C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75" w:history="1">
        <w:r w:rsidR="00745DB6" w:rsidRPr="003C540B">
          <w:rPr>
            <w:rStyle w:val="Hyperlink"/>
            <w:noProof/>
          </w:rPr>
          <w:t xml:space="preserve">Table 71: Attributes of element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_Toc7723975 \h </w:instrText>
        </w:r>
        <w:r w:rsidR="00745DB6">
          <w:rPr>
            <w:noProof/>
            <w:webHidden/>
          </w:rPr>
        </w:r>
        <w:r w:rsidR="00745DB6">
          <w:rPr>
            <w:noProof/>
            <w:webHidden/>
          </w:rPr>
          <w:fldChar w:fldCharType="separate"/>
        </w:r>
        <w:r w:rsidR="00745DB6">
          <w:rPr>
            <w:noProof/>
            <w:webHidden/>
          </w:rPr>
          <w:t>94</w:t>
        </w:r>
        <w:r w:rsidR="00745DB6">
          <w:rPr>
            <w:noProof/>
            <w:webHidden/>
          </w:rPr>
          <w:fldChar w:fldCharType="end"/>
        </w:r>
      </w:hyperlink>
    </w:p>
    <w:p w14:paraId="0D1E9C35"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76" w:history="1">
        <w:r w:rsidR="00745DB6" w:rsidRPr="003C540B">
          <w:rPr>
            <w:rStyle w:val="Hyperlink"/>
            <w:noProof/>
          </w:rPr>
          <w:t xml:space="preserve">Table 72: Nested elements of element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_Toc7723976 \h </w:instrText>
        </w:r>
        <w:r w:rsidR="00745DB6">
          <w:rPr>
            <w:noProof/>
            <w:webHidden/>
          </w:rPr>
        </w:r>
        <w:r w:rsidR="00745DB6">
          <w:rPr>
            <w:noProof/>
            <w:webHidden/>
          </w:rPr>
          <w:fldChar w:fldCharType="separate"/>
        </w:r>
        <w:r w:rsidR="00745DB6">
          <w:rPr>
            <w:noProof/>
            <w:webHidden/>
          </w:rPr>
          <w:t>95</w:t>
        </w:r>
        <w:r w:rsidR="00745DB6">
          <w:rPr>
            <w:noProof/>
            <w:webHidden/>
          </w:rPr>
          <w:fldChar w:fldCharType="end"/>
        </w:r>
      </w:hyperlink>
    </w:p>
    <w:p w14:paraId="6A5B47A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77" w:history="1">
        <w:r w:rsidR="00745DB6" w:rsidRPr="003C540B">
          <w:rPr>
            <w:rStyle w:val="Hyperlink"/>
            <w:noProof/>
          </w:rPr>
          <w:t xml:space="preserve">Table 73: Attributes of element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_Toc7723977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4AD9174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78" w:history="1">
        <w:r w:rsidR="00745DB6" w:rsidRPr="003C540B">
          <w:rPr>
            <w:rStyle w:val="Hyperlink"/>
            <w:noProof/>
          </w:rPr>
          <w:t xml:space="preserve">Table 74: Nested elements of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_Toc7723978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055DF1E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79" w:history="1">
        <w:r w:rsidR="00745DB6" w:rsidRPr="003C540B">
          <w:rPr>
            <w:rStyle w:val="Hyperlink"/>
            <w:noProof/>
          </w:rPr>
          <w:t xml:space="preserve">Table 75: Attributes of element </w:t>
        </w:r>
        <w:r w:rsidR="00745DB6" w:rsidRPr="003C540B">
          <w:rPr>
            <w:rStyle w:val="Hyperlink"/>
            <w:rFonts w:ascii="Courier New" w:hAnsi="Courier New" w:cs="Courier New"/>
            <w:i/>
            <w:noProof/>
          </w:rPr>
          <w:t>&lt;loc/&gt;</w:t>
        </w:r>
        <w:r w:rsidR="00745DB6">
          <w:rPr>
            <w:noProof/>
            <w:webHidden/>
          </w:rPr>
          <w:tab/>
        </w:r>
        <w:r w:rsidR="00745DB6">
          <w:rPr>
            <w:noProof/>
            <w:webHidden/>
          </w:rPr>
          <w:fldChar w:fldCharType="begin"/>
        </w:r>
        <w:r w:rsidR="00745DB6">
          <w:rPr>
            <w:noProof/>
            <w:webHidden/>
          </w:rPr>
          <w:instrText xml:space="preserve"> PAGEREF _Toc7723979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016FEB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80" w:history="1">
        <w:r w:rsidR="00745DB6" w:rsidRPr="003C540B">
          <w:rPr>
            <w:rStyle w:val="Hyperlink"/>
            <w:noProof/>
          </w:rPr>
          <w:t xml:space="preserve">Table 76: Nested elements of element </w:t>
        </w:r>
        <w:r w:rsidR="00745DB6" w:rsidRPr="003C540B">
          <w:rPr>
            <w:rStyle w:val="Hyperlink"/>
            <w:rFonts w:ascii="Courier New" w:hAnsi="Courier New" w:cs="Courier New"/>
            <w:i/>
            <w:noProof/>
            <w:kern w:val="22"/>
          </w:rPr>
          <w:t>&lt;connection_1d/&gt;</w:t>
        </w:r>
        <w:r w:rsidR="00745DB6">
          <w:rPr>
            <w:noProof/>
            <w:webHidden/>
          </w:rPr>
          <w:tab/>
        </w:r>
        <w:r w:rsidR="00745DB6">
          <w:rPr>
            <w:noProof/>
            <w:webHidden/>
          </w:rPr>
          <w:fldChar w:fldCharType="begin"/>
        </w:r>
        <w:r w:rsidR="00745DB6">
          <w:rPr>
            <w:noProof/>
            <w:webHidden/>
          </w:rPr>
          <w:instrText xml:space="preserve"> PAGEREF _Toc7723980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D36A8B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81" w:history="1">
        <w:r w:rsidR="00745DB6" w:rsidRPr="003C540B">
          <w:rPr>
            <w:rStyle w:val="Hyperlink"/>
            <w:noProof/>
          </w:rPr>
          <w:t xml:space="preserve">Table 77: Attributes of element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_Toc7723981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04F36674"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82" w:history="1">
        <w:r w:rsidR="00745DB6" w:rsidRPr="003C540B">
          <w:rPr>
            <w:rStyle w:val="Hyperlink"/>
            <w:noProof/>
          </w:rPr>
          <w:t xml:space="preserve">Table 78: Nested elements of element </w:t>
        </w:r>
        <w:r w:rsidR="00745DB6" w:rsidRPr="003C540B">
          <w:rPr>
            <w:rStyle w:val="Hyperlink"/>
            <w:rFonts w:ascii="Courier New" w:hAnsi="Courier New" w:cs="Courier New"/>
            <w:i/>
            <w:noProof/>
            <w:kern w:val="22"/>
          </w:rPr>
          <w:t>&lt;seamweld/&gt;</w:t>
        </w:r>
        <w:r w:rsidR="00745DB6">
          <w:rPr>
            <w:noProof/>
            <w:webHidden/>
          </w:rPr>
          <w:tab/>
        </w:r>
        <w:r w:rsidR="00745DB6">
          <w:rPr>
            <w:noProof/>
            <w:webHidden/>
          </w:rPr>
          <w:fldChar w:fldCharType="begin"/>
        </w:r>
        <w:r w:rsidR="00745DB6">
          <w:rPr>
            <w:noProof/>
            <w:webHidden/>
          </w:rPr>
          <w:instrText xml:space="preserve"> PAGEREF _Toc7723982 \h </w:instrText>
        </w:r>
        <w:r w:rsidR="00745DB6">
          <w:rPr>
            <w:noProof/>
            <w:webHidden/>
          </w:rPr>
        </w:r>
        <w:r w:rsidR="00745DB6">
          <w:rPr>
            <w:noProof/>
            <w:webHidden/>
          </w:rPr>
          <w:fldChar w:fldCharType="separate"/>
        </w:r>
        <w:r w:rsidR="00745DB6">
          <w:rPr>
            <w:noProof/>
            <w:webHidden/>
          </w:rPr>
          <w:t>102</w:t>
        </w:r>
        <w:r w:rsidR="00745DB6">
          <w:rPr>
            <w:noProof/>
            <w:webHidden/>
          </w:rPr>
          <w:fldChar w:fldCharType="end"/>
        </w:r>
      </w:hyperlink>
    </w:p>
    <w:p w14:paraId="08AE157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83" w:history="1">
        <w:r w:rsidR="00745DB6" w:rsidRPr="003C540B">
          <w:rPr>
            <w:rStyle w:val="Hyperlink"/>
            <w:noProof/>
          </w:rPr>
          <w:t xml:space="preserve">Table 79: Attributes of element </w:t>
        </w:r>
        <w:r w:rsidR="00745DB6" w:rsidRPr="003C540B">
          <w:rPr>
            <w:rStyle w:val="Hyperlink"/>
            <w:rFonts w:ascii="Courier New" w:hAnsi="Courier New" w:cs="Courier New"/>
            <w:i/>
            <w:noProof/>
            <w:kern w:val="22"/>
          </w:rPr>
          <w:t>&lt;subtype/&gt;</w:t>
        </w:r>
        <w:r w:rsidR="00745DB6">
          <w:rPr>
            <w:noProof/>
            <w:webHidden/>
          </w:rPr>
          <w:tab/>
        </w:r>
        <w:r w:rsidR="00745DB6">
          <w:rPr>
            <w:noProof/>
            <w:webHidden/>
          </w:rPr>
          <w:fldChar w:fldCharType="begin"/>
        </w:r>
        <w:r w:rsidR="00745DB6">
          <w:rPr>
            <w:noProof/>
            <w:webHidden/>
          </w:rPr>
          <w:instrText xml:space="preserve"> PAGEREF _Toc7723983 \h </w:instrText>
        </w:r>
        <w:r w:rsidR="00745DB6">
          <w:rPr>
            <w:noProof/>
            <w:webHidden/>
          </w:rPr>
        </w:r>
        <w:r w:rsidR="00745DB6">
          <w:rPr>
            <w:noProof/>
            <w:webHidden/>
          </w:rPr>
          <w:fldChar w:fldCharType="separate"/>
        </w:r>
        <w:r w:rsidR="00745DB6">
          <w:rPr>
            <w:noProof/>
            <w:webHidden/>
          </w:rPr>
          <w:t>103</w:t>
        </w:r>
        <w:r w:rsidR="00745DB6">
          <w:rPr>
            <w:noProof/>
            <w:webHidden/>
          </w:rPr>
          <w:fldChar w:fldCharType="end"/>
        </w:r>
      </w:hyperlink>
    </w:p>
    <w:p w14:paraId="197AA67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84" w:history="1">
        <w:r w:rsidR="00745DB6" w:rsidRPr="003C540B">
          <w:rPr>
            <w:rStyle w:val="Hyperlink"/>
            <w:noProof/>
          </w:rPr>
          <w:t xml:space="preserve">Table 80: Nested elements of element </w:t>
        </w:r>
        <w:r w:rsidR="00745DB6" w:rsidRPr="003C540B">
          <w:rPr>
            <w:rStyle w:val="Hyperlink"/>
            <w:rFonts w:ascii="Courier New" w:hAnsi="Courier New" w:cs="Courier New"/>
            <w:i/>
            <w:noProof/>
            <w:kern w:val="22"/>
          </w:rPr>
          <w:t>&lt;subtype/&gt;</w:t>
        </w:r>
        <w:r w:rsidR="00745DB6">
          <w:rPr>
            <w:noProof/>
            <w:webHidden/>
          </w:rPr>
          <w:tab/>
        </w:r>
        <w:r w:rsidR="00745DB6">
          <w:rPr>
            <w:noProof/>
            <w:webHidden/>
          </w:rPr>
          <w:fldChar w:fldCharType="begin"/>
        </w:r>
        <w:r w:rsidR="00745DB6">
          <w:rPr>
            <w:noProof/>
            <w:webHidden/>
          </w:rPr>
          <w:instrText xml:space="preserve"> PAGEREF _Toc7723984 \h </w:instrText>
        </w:r>
        <w:r w:rsidR="00745DB6">
          <w:rPr>
            <w:noProof/>
            <w:webHidden/>
          </w:rPr>
        </w:r>
        <w:r w:rsidR="00745DB6">
          <w:rPr>
            <w:noProof/>
            <w:webHidden/>
          </w:rPr>
          <w:fldChar w:fldCharType="separate"/>
        </w:r>
        <w:r w:rsidR="00745DB6">
          <w:rPr>
            <w:noProof/>
            <w:webHidden/>
          </w:rPr>
          <w:t>103</w:t>
        </w:r>
        <w:r w:rsidR="00745DB6">
          <w:rPr>
            <w:noProof/>
            <w:webHidden/>
          </w:rPr>
          <w:fldChar w:fldCharType="end"/>
        </w:r>
      </w:hyperlink>
    </w:p>
    <w:p w14:paraId="11519712"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85" w:history="1">
        <w:r w:rsidR="00745DB6" w:rsidRPr="003C540B">
          <w:rPr>
            <w:rStyle w:val="Hyperlink"/>
            <w:noProof/>
          </w:rPr>
          <w:t xml:space="preserve">Table 81: Attributes of element </w:t>
        </w:r>
        <w:r w:rsidR="00745DB6" w:rsidRPr="003C540B">
          <w:rPr>
            <w:rStyle w:val="Hyperlink"/>
            <w:rFonts w:ascii="Courier New" w:hAnsi="Courier New" w:cs="Courier New"/>
            <w:i/>
            <w:noProof/>
            <w:kern w:val="22"/>
          </w:rPr>
          <w:t>&lt;sheet_parameter/&gt;</w:t>
        </w:r>
        <w:r w:rsidR="00745DB6">
          <w:rPr>
            <w:noProof/>
            <w:webHidden/>
          </w:rPr>
          <w:tab/>
        </w:r>
        <w:r w:rsidR="00745DB6">
          <w:rPr>
            <w:noProof/>
            <w:webHidden/>
          </w:rPr>
          <w:fldChar w:fldCharType="begin"/>
        </w:r>
        <w:r w:rsidR="00745DB6">
          <w:rPr>
            <w:noProof/>
            <w:webHidden/>
          </w:rPr>
          <w:instrText xml:space="preserve"> PAGEREF _Toc7723985 \h </w:instrText>
        </w:r>
        <w:r w:rsidR="00745DB6">
          <w:rPr>
            <w:noProof/>
            <w:webHidden/>
          </w:rPr>
        </w:r>
        <w:r w:rsidR="00745DB6">
          <w:rPr>
            <w:noProof/>
            <w:webHidden/>
          </w:rPr>
          <w:fldChar w:fldCharType="separate"/>
        </w:r>
        <w:r w:rsidR="00745DB6">
          <w:rPr>
            <w:noProof/>
            <w:webHidden/>
          </w:rPr>
          <w:t>105</w:t>
        </w:r>
        <w:r w:rsidR="00745DB6">
          <w:rPr>
            <w:noProof/>
            <w:webHidden/>
          </w:rPr>
          <w:fldChar w:fldCharType="end"/>
        </w:r>
      </w:hyperlink>
    </w:p>
    <w:p w14:paraId="021D3B6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86" w:history="1">
        <w:r w:rsidR="00745DB6" w:rsidRPr="003C540B">
          <w:rPr>
            <w:rStyle w:val="Hyperlink"/>
            <w:noProof/>
          </w:rPr>
          <w:t xml:space="preserve">Table 82: Attributes of element </w:t>
        </w:r>
        <w:r w:rsidR="00745DB6" w:rsidRPr="003C540B">
          <w:rPr>
            <w:rStyle w:val="Hyperlink"/>
            <w:rFonts w:ascii="Courier New" w:hAnsi="Courier New" w:cs="Courier New"/>
            <w:i/>
            <w:noProof/>
            <w:kern w:val="22"/>
          </w:rPr>
          <w:t>&lt;weld_position/&gt;</w:t>
        </w:r>
        <w:r w:rsidR="00745DB6">
          <w:rPr>
            <w:noProof/>
            <w:webHidden/>
          </w:rPr>
          <w:tab/>
        </w:r>
        <w:r w:rsidR="00745DB6">
          <w:rPr>
            <w:noProof/>
            <w:webHidden/>
          </w:rPr>
          <w:fldChar w:fldCharType="begin"/>
        </w:r>
        <w:r w:rsidR="00745DB6">
          <w:rPr>
            <w:noProof/>
            <w:webHidden/>
          </w:rPr>
          <w:instrText xml:space="preserve"> PAGEREF _Toc7723986 \h </w:instrText>
        </w:r>
        <w:r w:rsidR="00745DB6">
          <w:rPr>
            <w:noProof/>
            <w:webHidden/>
          </w:rPr>
        </w:r>
        <w:r w:rsidR="00745DB6">
          <w:rPr>
            <w:noProof/>
            <w:webHidden/>
          </w:rPr>
          <w:fldChar w:fldCharType="separate"/>
        </w:r>
        <w:r w:rsidR="00745DB6">
          <w:rPr>
            <w:noProof/>
            <w:webHidden/>
          </w:rPr>
          <w:t>106</w:t>
        </w:r>
        <w:r w:rsidR="00745DB6">
          <w:rPr>
            <w:noProof/>
            <w:webHidden/>
          </w:rPr>
          <w:fldChar w:fldCharType="end"/>
        </w:r>
      </w:hyperlink>
    </w:p>
    <w:p w14:paraId="367D29C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87" w:history="1">
        <w:r w:rsidR="00745DB6" w:rsidRPr="003C540B">
          <w:rPr>
            <w:rStyle w:val="Hyperlink"/>
            <w:noProof/>
          </w:rPr>
          <w:t>Table 83: Default values of attribute "filler", dependent from attribute "technology"</w:t>
        </w:r>
        <w:r w:rsidR="00745DB6">
          <w:rPr>
            <w:noProof/>
            <w:webHidden/>
          </w:rPr>
          <w:tab/>
        </w:r>
        <w:r w:rsidR="00745DB6">
          <w:rPr>
            <w:noProof/>
            <w:webHidden/>
          </w:rPr>
          <w:fldChar w:fldCharType="begin"/>
        </w:r>
        <w:r w:rsidR="00745DB6">
          <w:rPr>
            <w:noProof/>
            <w:webHidden/>
          </w:rPr>
          <w:instrText xml:space="preserve"> PAGEREF _Toc7723987 \h </w:instrText>
        </w:r>
        <w:r w:rsidR="00745DB6">
          <w:rPr>
            <w:noProof/>
            <w:webHidden/>
          </w:rPr>
        </w:r>
        <w:r w:rsidR="00745DB6">
          <w:rPr>
            <w:noProof/>
            <w:webHidden/>
          </w:rPr>
          <w:fldChar w:fldCharType="separate"/>
        </w:r>
        <w:r w:rsidR="00745DB6">
          <w:rPr>
            <w:noProof/>
            <w:webHidden/>
          </w:rPr>
          <w:t>109</w:t>
        </w:r>
        <w:r w:rsidR="00745DB6">
          <w:rPr>
            <w:noProof/>
            <w:webHidden/>
          </w:rPr>
          <w:fldChar w:fldCharType="end"/>
        </w:r>
      </w:hyperlink>
    </w:p>
    <w:p w14:paraId="7AB921B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88" w:history="1">
        <w:r w:rsidR="00745DB6" w:rsidRPr="003C540B">
          <w:rPr>
            <w:rStyle w:val="Hyperlink"/>
            <w:noProof/>
          </w:rPr>
          <w:t>Table 84: Parameters of Butt Joint Weld</w:t>
        </w:r>
        <w:r w:rsidR="00745DB6">
          <w:rPr>
            <w:noProof/>
            <w:webHidden/>
          </w:rPr>
          <w:tab/>
        </w:r>
        <w:r w:rsidR="00745DB6">
          <w:rPr>
            <w:noProof/>
            <w:webHidden/>
          </w:rPr>
          <w:fldChar w:fldCharType="begin"/>
        </w:r>
        <w:r w:rsidR="00745DB6">
          <w:rPr>
            <w:noProof/>
            <w:webHidden/>
          </w:rPr>
          <w:instrText xml:space="preserve"> PAGEREF _Toc7723988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2B4E4C82"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89" w:history="1">
        <w:r w:rsidR="00745DB6" w:rsidRPr="003C540B">
          <w:rPr>
            <w:rStyle w:val="Hyperlink"/>
            <w:noProof/>
          </w:rPr>
          <w:t xml:space="preserve">Table 85: Attributes of element </w:t>
        </w:r>
        <w:r w:rsidR="00745DB6" w:rsidRPr="003C540B">
          <w:rPr>
            <w:rStyle w:val="Hyperlink"/>
            <w:rFonts w:ascii="Courier New" w:hAnsi="Courier New" w:cs="Courier New"/>
            <w:i/>
            <w:noProof/>
            <w:kern w:val="22"/>
          </w:rPr>
          <w:t>&lt;weld_position/&gt;</w:t>
        </w:r>
        <w:r w:rsidR="00745DB6" w:rsidRPr="003C540B">
          <w:rPr>
            <w:rStyle w:val="Hyperlink"/>
            <w:noProof/>
          </w:rPr>
          <w:t xml:space="preserve"> for Butt Joint</w:t>
        </w:r>
        <w:r w:rsidR="00745DB6">
          <w:rPr>
            <w:noProof/>
            <w:webHidden/>
          </w:rPr>
          <w:tab/>
        </w:r>
        <w:r w:rsidR="00745DB6">
          <w:rPr>
            <w:noProof/>
            <w:webHidden/>
          </w:rPr>
          <w:fldChar w:fldCharType="begin"/>
        </w:r>
        <w:r w:rsidR="00745DB6">
          <w:rPr>
            <w:noProof/>
            <w:webHidden/>
          </w:rPr>
          <w:instrText xml:space="preserve"> PAGEREF _Toc7723989 \h </w:instrText>
        </w:r>
        <w:r w:rsidR="00745DB6">
          <w:rPr>
            <w:noProof/>
            <w:webHidden/>
          </w:rPr>
        </w:r>
        <w:r w:rsidR="00745DB6">
          <w:rPr>
            <w:noProof/>
            <w:webHidden/>
          </w:rPr>
          <w:fldChar w:fldCharType="separate"/>
        </w:r>
        <w:r w:rsidR="00745DB6">
          <w:rPr>
            <w:noProof/>
            <w:webHidden/>
          </w:rPr>
          <w:t>111</w:t>
        </w:r>
        <w:r w:rsidR="00745DB6">
          <w:rPr>
            <w:noProof/>
            <w:webHidden/>
          </w:rPr>
          <w:fldChar w:fldCharType="end"/>
        </w:r>
      </w:hyperlink>
    </w:p>
    <w:p w14:paraId="75D9DC8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90" w:history="1">
        <w:r w:rsidR="00745DB6" w:rsidRPr="003C540B">
          <w:rPr>
            <w:rStyle w:val="Hyperlink"/>
            <w:noProof/>
          </w:rPr>
          <w:t xml:space="preserve">Table 86: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Butt Joint</w:t>
        </w:r>
        <w:r w:rsidR="00745DB6">
          <w:rPr>
            <w:noProof/>
            <w:webHidden/>
          </w:rPr>
          <w:tab/>
        </w:r>
        <w:r w:rsidR="00745DB6">
          <w:rPr>
            <w:noProof/>
            <w:webHidden/>
          </w:rPr>
          <w:fldChar w:fldCharType="begin"/>
        </w:r>
        <w:r w:rsidR="00745DB6">
          <w:rPr>
            <w:noProof/>
            <w:webHidden/>
          </w:rPr>
          <w:instrText xml:space="preserve"> PAGEREF _Toc7723990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41EE4E4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91" w:history="1">
        <w:r w:rsidR="00745DB6" w:rsidRPr="003C540B">
          <w:rPr>
            <w:rStyle w:val="Hyperlink"/>
            <w:noProof/>
          </w:rPr>
          <w:t>Table 87: Parameters of Simple Corner Weld</w:t>
        </w:r>
        <w:r w:rsidR="00745DB6">
          <w:rPr>
            <w:noProof/>
            <w:webHidden/>
          </w:rPr>
          <w:tab/>
        </w:r>
        <w:r w:rsidR="00745DB6">
          <w:rPr>
            <w:noProof/>
            <w:webHidden/>
          </w:rPr>
          <w:fldChar w:fldCharType="begin"/>
        </w:r>
        <w:r w:rsidR="00745DB6">
          <w:rPr>
            <w:noProof/>
            <w:webHidden/>
          </w:rPr>
          <w:instrText xml:space="preserve"> PAGEREF _Toc7723991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6E3E0A2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92" w:history="1">
        <w:r w:rsidR="00745DB6" w:rsidRPr="003C540B">
          <w:rPr>
            <w:rStyle w:val="Hyperlink"/>
            <w:noProof/>
          </w:rPr>
          <w:t>Table 87: Parameters of Double Corner Weld</w:t>
        </w:r>
        <w:r w:rsidR="00745DB6">
          <w:rPr>
            <w:noProof/>
            <w:webHidden/>
          </w:rPr>
          <w:tab/>
        </w:r>
        <w:r w:rsidR="00745DB6">
          <w:rPr>
            <w:noProof/>
            <w:webHidden/>
          </w:rPr>
          <w:fldChar w:fldCharType="begin"/>
        </w:r>
        <w:r w:rsidR="00745DB6">
          <w:rPr>
            <w:noProof/>
            <w:webHidden/>
          </w:rPr>
          <w:instrText xml:space="preserve"> PAGEREF _Toc7723992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5D19615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93" w:history="1">
        <w:r w:rsidR="00745DB6" w:rsidRPr="003C540B">
          <w:rPr>
            <w:rStyle w:val="Hyperlink"/>
            <w:noProof/>
          </w:rPr>
          <w:t xml:space="preserve">Table 88: Attributes of element </w:t>
        </w:r>
        <w:r w:rsidR="00745DB6" w:rsidRPr="003C540B">
          <w:rPr>
            <w:rStyle w:val="Hyperlink"/>
            <w:rFonts w:ascii="Courier New" w:hAnsi="Courier New" w:cs="Courier New"/>
            <w:i/>
            <w:noProof/>
          </w:rPr>
          <w:t>&lt;weld_position/&gt;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_Toc7723993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31B9719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94" w:history="1">
        <w:r w:rsidR="00745DB6" w:rsidRPr="003C540B">
          <w:rPr>
            <w:rStyle w:val="Hyperlink"/>
            <w:noProof/>
          </w:rPr>
          <w:t xml:space="preserve">Table 89: Values of Attribute </w:t>
        </w:r>
        <w:r w:rsidR="00745DB6" w:rsidRPr="003C540B">
          <w:rPr>
            <w:rStyle w:val="Hyperlink"/>
            <w:rFonts w:ascii="Courier New" w:hAnsi="Courier New" w:cs="Courier New"/>
            <w:i/>
            <w:noProof/>
          </w:rPr>
          <w:t>section</w:t>
        </w:r>
        <w:r w:rsidR="00745DB6">
          <w:rPr>
            <w:noProof/>
            <w:webHidden/>
          </w:rPr>
          <w:tab/>
        </w:r>
        <w:r w:rsidR="00745DB6">
          <w:rPr>
            <w:noProof/>
            <w:webHidden/>
          </w:rPr>
          <w:fldChar w:fldCharType="begin"/>
        </w:r>
        <w:r w:rsidR="00745DB6">
          <w:rPr>
            <w:noProof/>
            <w:webHidden/>
          </w:rPr>
          <w:instrText xml:space="preserve"> PAGEREF _Toc7723994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3248C11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95" w:history="1">
        <w:r w:rsidR="00745DB6" w:rsidRPr="003C540B">
          <w:rPr>
            <w:rStyle w:val="Hyperlink"/>
            <w:noProof/>
          </w:rPr>
          <w:t xml:space="preserve">Table 90: Values of Attribute </w:t>
        </w:r>
        <w:r w:rsidR="00745DB6" w:rsidRPr="003C540B">
          <w:rPr>
            <w:rStyle w:val="Hyperlink"/>
            <w:rFonts w:ascii="Courier New" w:hAnsi="Courier New" w:cs="Courier New"/>
            <w:i/>
            <w:noProof/>
          </w:rPr>
          <w:t>angle</w:t>
        </w:r>
        <w:r w:rsidR="00745DB6">
          <w:rPr>
            <w:noProof/>
            <w:webHidden/>
          </w:rPr>
          <w:tab/>
        </w:r>
        <w:r w:rsidR="00745DB6">
          <w:rPr>
            <w:noProof/>
            <w:webHidden/>
          </w:rPr>
          <w:fldChar w:fldCharType="begin"/>
        </w:r>
        <w:r w:rsidR="00745DB6">
          <w:rPr>
            <w:noProof/>
            <w:webHidden/>
          </w:rPr>
          <w:instrText xml:space="preserve"> PAGEREF _Toc7723995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2C258C5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96" w:history="1">
        <w:r w:rsidR="00745DB6" w:rsidRPr="003C540B">
          <w:rPr>
            <w:rStyle w:val="Hyperlink"/>
            <w:noProof/>
          </w:rPr>
          <w:t xml:space="preserve">Table 91: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_Toc7723996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3786BE4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97" w:history="1">
        <w:r w:rsidR="00745DB6" w:rsidRPr="003C540B">
          <w:rPr>
            <w:rStyle w:val="Hyperlink"/>
            <w:noProof/>
          </w:rPr>
          <w:t>Table 92: Parameters of Edge Weld</w:t>
        </w:r>
        <w:r w:rsidR="00745DB6">
          <w:rPr>
            <w:noProof/>
            <w:webHidden/>
          </w:rPr>
          <w:tab/>
        </w:r>
        <w:r w:rsidR="00745DB6">
          <w:rPr>
            <w:noProof/>
            <w:webHidden/>
          </w:rPr>
          <w:fldChar w:fldCharType="begin"/>
        </w:r>
        <w:r w:rsidR="00745DB6">
          <w:rPr>
            <w:noProof/>
            <w:webHidden/>
          </w:rPr>
          <w:instrText xml:space="preserve"> PAGEREF _Toc7723997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473E724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98" w:history="1">
        <w:r w:rsidR="00745DB6" w:rsidRPr="003C540B">
          <w:rPr>
            <w:rStyle w:val="Hyperlink"/>
            <w:noProof/>
          </w:rPr>
          <w:t xml:space="preserve">Table 93: Attributes of element </w:t>
        </w:r>
        <w:r w:rsidR="00745DB6" w:rsidRPr="003C540B">
          <w:rPr>
            <w:rStyle w:val="Hyperlink"/>
            <w:rFonts w:ascii="Courier New" w:hAnsi="Courier New" w:cs="Courier New"/>
            <w:i/>
            <w:noProof/>
            <w:kern w:val="22"/>
          </w:rPr>
          <w:t>&lt;weld_position/&gt;</w:t>
        </w:r>
        <w:r w:rsidR="00745DB6" w:rsidRPr="003C540B">
          <w:rPr>
            <w:rStyle w:val="Hyperlink"/>
            <w:noProof/>
          </w:rPr>
          <w:t xml:space="preserve"> for Edge Weld</w:t>
        </w:r>
        <w:r w:rsidR="00745DB6">
          <w:rPr>
            <w:noProof/>
            <w:webHidden/>
          </w:rPr>
          <w:tab/>
        </w:r>
        <w:r w:rsidR="00745DB6">
          <w:rPr>
            <w:noProof/>
            <w:webHidden/>
          </w:rPr>
          <w:fldChar w:fldCharType="begin"/>
        </w:r>
        <w:r w:rsidR="00745DB6">
          <w:rPr>
            <w:noProof/>
            <w:webHidden/>
          </w:rPr>
          <w:instrText xml:space="preserve"> PAGEREF _Toc7723998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41B1CD8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99" w:history="1">
        <w:r w:rsidR="00745DB6" w:rsidRPr="003C540B">
          <w:rPr>
            <w:rStyle w:val="Hyperlink"/>
            <w:noProof/>
          </w:rPr>
          <w:t xml:space="preserve">Table 94: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_Toc7723999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5D268A6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00" w:history="1">
        <w:r w:rsidR="00745DB6" w:rsidRPr="003C540B">
          <w:rPr>
            <w:rStyle w:val="Hyperlink"/>
            <w:noProof/>
          </w:rPr>
          <w:t>Table 95: Parameters of I-Weld</w:t>
        </w:r>
        <w:r w:rsidR="00745DB6">
          <w:rPr>
            <w:noProof/>
            <w:webHidden/>
          </w:rPr>
          <w:tab/>
        </w:r>
        <w:r w:rsidR="00745DB6">
          <w:rPr>
            <w:noProof/>
            <w:webHidden/>
          </w:rPr>
          <w:fldChar w:fldCharType="begin"/>
        </w:r>
        <w:r w:rsidR="00745DB6">
          <w:rPr>
            <w:noProof/>
            <w:webHidden/>
          </w:rPr>
          <w:instrText xml:space="preserve"> PAGEREF _Toc7724000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2A99AEB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01" w:history="1">
        <w:r w:rsidR="00745DB6" w:rsidRPr="003C540B">
          <w:rPr>
            <w:rStyle w:val="Hyperlink"/>
            <w:noProof/>
          </w:rPr>
          <w:t xml:space="preserve">Table 96: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I Weld</w:t>
        </w:r>
        <w:r w:rsidR="00745DB6">
          <w:rPr>
            <w:noProof/>
            <w:webHidden/>
          </w:rPr>
          <w:tab/>
        </w:r>
        <w:r w:rsidR="00745DB6">
          <w:rPr>
            <w:noProof/>
            <w:webHidden/>
          </w:rPr>
          <w:fldChar w:fldCharType="begin"/>
        </w:r>
        <w:r w:rsidR="00745DB6">
          <w:rPr>
            <w:noProof/>
            <w:webHidden/>
          </w:rPr>
          <w:instrText xml:space="preserve"> PAGEREF _Toc7724001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64D0C65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02" w:history="1">
        <w:r w:rsidR="00745DB6" w:rsidRPr="003C540B">
          <w:rPr>
            <w:rStyle w:val="Hyperlink"/>
            <w:noProof/>
          </w:rPr>
          <w:t>Table 97: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I Weld</w:t>
        </w:r>
        <w:r w:rsidR="00745DB6">
          <w:rPr>
            <w:noProof/>
            <w:webHidden/>
          </w:rPr>
          <w:tab/>
        </w:r>
        <w:r w:rsidR="00745DB6">
          <w:rPr>
            <w:noProof/>
            <w:webHidden/>
          </w:rPr>
          <w:fldChar w:fldCharType="begin"/>
        </w:r>
        <w:r w:rsidR="00745DB6">
          <w:rPr>
            <w:noProof/>
            <w:webHidden/>
          </w:rPr>
          <w:instrText xml:space="preserve"> PAGEREF _Toc7724002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85627B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03" w:history="1">
        <w:r w:rsidR="00745DB6" w:rsidRPr="003C540B">
          <w:rPr>
            <w:rStyle w:val="Hyperlink"/>
            <w:noProof/>
          </w:rPr>
          <w:t>Table 98: Parameters of Overlap Weld</w:t>
        </w:r>
        <w:r w:rsidR="00745DB6">
          <w:rPr>
            <w:noProof/>
            <w:webHidden/>
          </w:rPr>
          <w:tab/>
        </w:r>
        <w:r w:rsidR="00745DB6">
          <w:rPr>
            <w:noProof/>
            <w:webHidden/>
          </w:rPr>
          <w:fldChar w:fldCharType="begin"/>
        </w:r>
        <w:r w:rsidR="00745DB6">
          <w:rPr>
            <w:noProof/>
            <w:webHidden/>
          </w:rPr>
          <w:instrText xml:space="preserve"> PAGEREF _Toc7724003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5C3D5F3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04" w:history="1">
        <w:r w:rsidR="00745DB6" w:rsidRPr="003C540B">
          <w:rPr>
            <w:rStyle w:val="Hyperlink"/>
            <w:noProof/>
          </w:rPr>
          <w:t>Table 99: Parameters of Single Sided Double Overlap Weld</w:t>
        </w:r>
        <w:r w:rsidR="00745DB6">
          <w:rPr>
            <w:noProof/>
            <w:webHidden/>
          </w:rPr>
          <w:tab/>
        </w:r>
        <w:r w:rsidR="00745DB6">
          <w:rPr>
            <w:noProof/>
            <w:webHidden/>
          </w:rPr>
          <w:fldChar w:fldCharType="begin"/>
        </w:r>
        <w:r w:rsidR="00745DB6">
          <w:rPr>
            <w:noProof/>
            <w:webHidden/>
          </w:rPr>
          <w:instrText xml:space="preserve"> PAGEREF _Toc7724004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397B418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05" w:history="1">
        <w:r w:rsidR="00745DB6" w:rsidRPr="003C540B">
          <w:rPr>
            <w:rStyle w:val="Hyperlink"/>
            <w:noProof/>
          </w:rPr>
          <w:t>Table 100: Parameters of Double Sided Double Overlap Weld</w:t>
        </w:r>
        <w:r w:rsidR="00745DB6">
          <w:rPr>
            <w:noProof/>
            <w:webHidden/>
          </w:rPr>
          <w:tab/>
        </w:r>
        <w:r w:rsidR="00745DB6">
          <w:rPr>
            <w:noProof/>
            <w:webHidden/>
          </w:rPr>
          <w:fldChar w:fldCharType="begin"/>
        </w:r>
        <w:r w:rsidR="00745DB6">
          <w:rPr>
            <w:noProof/>
            <w:webHidden/>
          </w:rPr>
          <w:instrText xml:space="preserve"> PAGEREF _Toc7724005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88DFC3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06" w:history="1">
        <w:r w:rsidR="00745DB6" w:rsidRPr="003C540B">
          <w:rPr>
            <w:rStyle w:val="Hyperlink"/>
            <w:noProof/>
          </w:rPr>
          <w:t>Table 101: Attributes of element &lt;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Overlap Weld</w:t>
        </w:r>
        <w:r w:rsidR="00745DB6">
          <w:rPr>
            <w:noProof/>
            <w:webHidden/>
          </w:rPr>
          <w:tab/>
        </w:r>
        <w:r w:rsidR="00745DB6">
          <w:rPr>
            <w:noProof/>
            <w:webHidden/>
          </w:rPr>
          <w:fldChar w:fldCharType="begin"/>
        </w:r>
        <w:r w:rsidR="00745DB6">
          <w:rPr>
            <w:noProof/>
            <w:webHidden/>
          </w:rPr>
          <w:instrText xml:space="preserve"> PAGEREF _Toc7724006 \h </w:instrText>
        </w:r>
        <w:r w:rsidR="00745DB6">
          <w:rPr>
            <w:noProof/>
            <w:webHidden/>
          </w:rPr>
        </w:r>
        <w:r w:rsidR="00745DB6">
          <w:rPr>
            <w:noProof/>
            <w:webHidden/>
          </w:rPr>
          <w:fldChar w:fldCharType="separate"/>
        </w:r>
        <w:r w:rsidR="00745DB6">
          <w:rPr>
            <w:noProof/>
            <w:webHidden/>
          </w:rPr>
          <w:t>124</w:t>
        </w:r>
        <w:r w:rsidR="00745DB6">
          <w:rPr>
            <w:noProof/>
            <w:webHidden/>
          </w:rPr>
          <w:fldChar w:fldCharType="end"/>
        </w:r>
      </w:hyperlink>
    </w:p>
    <w:p w14:paraId="0A117C7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07" w:history="1">
        <w:r w:rsidR="00745DB6" w:rsidRPr="003C540B">
          <w:rPr>
            <w:rStyle w:val="Hyperlink"/>
            <w:noProof/>
          </w:rPr>
          <w:t>Table 102: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Overlap Weld</w:t>
        </w:r>
        <w:r w:rsidR="00745DB6">
          <w:rPr>
            <w:noProof/>
            <w:webHidden/>
          </w:rPr>
          <w:tab/>
        </w:r>
        <w:r w:rsidR="00745DB6">
          <w:rPr>
            <w:noProof/>
            <w:webHidden/>
          </w:rPr>
          <w:fldChar w:fldCharType="begin"/>
        </w:r>
        <w:r w:rsidR="00745DB6">
          <w:rPr>
            <w:noProof/>
            <w:webHidden/>
          </w:rPr>
          <w:instrText xml:space="preserve"> PAGEREF _Toc7724007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5BE164D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08" w:history="1">
        <w:r w:rsidR="00745DB6" w:rsidRPr="003C540B">
          <w:rPr>
            <w:rStyle w:val="Hyperlink"/>
            <w:noProof/>
          </w:rPr>
          <w:t>Table 103: Parameters of Y-Joint</w:t>
        </w:r>
        <w:r w:rsidR="00745DB6">
          <w:rPr>
            <w:noProof/>
            <w:webHidden/>
          </w:rPr>
          <w:tab/>
        </w:r>
        <w:r w:rsidR="00745DB6">
          <w:rPr>
            <w:noProof/>
            <w:webHidden/>
          </w:rPr>
          <w:fldChar w:fldCharType="begin"/>
        </w:r>
        <w:r w:rsidR="00745DB6">
          <w:rPr>
            <w:noProof/>
            <w:webHidden/>
          </w:rPr>
          <w:instrText xml:space="preserve"> PAGEREF _Toc7724008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70E70E2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09" w:history="1">
        <w:r w:rsidR="00745DB6" w:rsidRPr="003C540B">
          <w:rPr>
            <w:rStyle w:val="Hyperlink"/>
            <w:noProof/>
          </w:rPr>
          <w:t>Table 104: Attributes of element &lt;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Y Joint</w:t>
        </w:r>
        <w:r w:rsidR="00745DB6">
          <w:rPr>
            <w:noProof/>
            <w:webHidden/>
          </w:rPr>
          <w:tab/>
        </w:r>
        <w:r w:rsidR="00745DB6">
          <w:rPr>
            <w:noProof/>
            <w:webHidden/>
          </w:rPr>
          <w:fldChar w:fldCharType="begin"/>
        </w:r>
        <w:r w:rsidR="00745DB6">
          <w:rPr>
            <w:noProof/>
            <w:webHidden/>
          </w:rPr>
          <w:instrText xml:space="preserve"> PAGEREF _Toc7724009 \h </w:instrText>
        </w:r>
        <w:r w:rsidR="00745DB6">
          <w:rPr>
            <w:noProof/>
            <w:webHidden/>
          </w:rPr>
        </w:r>
        <w:r w:rsidR="00745DB6">
          <w:rPr>
            <w:noProof/>
            <w:webHidden/>
          </w:rPr>
          <w:fldChar w:fldCharType="separate"/>
        </w:r>
        <w:r w:rsidR="00745DB6">
          <w:rPr>
            <w:noProof/>
            <w:webHidden/>
          </w:rPr>
          <w:t>127</w:t>
        </w:r>
        <w:r w:rsidR="00745DB6">
          <w:rPr>
            <w:noProof/>
            <w:webHidden/>
          </w:rPr>
          <w:fldChar w:fldCharType="end"/>
        </w:r>
      </w:hyperlink>
    </w:p>
    <w:p w14:paraId="6B17043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10" w:history="1">
        <w:r w:rsidR="00745DB6" w:rsidRPr="003C540B">
          <w:rPr>
            <w:rStyle w:val="Hyperlink"/>
            <w:noProof/>
          </w:rPr>
          <w:t xml:space="preserve">Table 105: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_Toc7724010 \h </w:instrText>
        </w:r>
        <w:r w:rsidR="00745DB6">
          <w:rPr>
            <w:noProof/>
            <w:webHidden/>
          </w:rPr>
        </w:r>
        <w:r w:rsidR="00745DB6">
          <w:rPr>
            <w:noProof/>
            <w:webHidden/>
          </w:rPr>
          <w:fldChar w:fldCharType="separate"/>
        </w:r>
        <w:r w:rsidR="00745DB6">
          <w:rPr>
            <w:noProof/>
            <w:webHidden/>
          </w:rPr>
          <w:t>128</w:t>
        </w:r>
        <w:r w:rsidR="00745DB6">
          <w:rPr>
            <w:noProof/>
            <w:webHidden/>
          </w:rPr>
          <w:fldChar w:fldCharType="end"/>
        </w:r>
      </w:hyperlink>
    </w:p>
    <w:p w14:paraId="6D0ADE7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11" w:history="1">
        <w:r w:rsidR="00745DB6" w:rsidRPr="003C540B">
          <w:rPr>
            <w:rStyle w:val="Hyperlink"/>
            <w:noProof/>
          </w:rPr>
          <w:t xml:space="preserve">Table 106: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Y-Joint</w:t>
        </w:r>
        <w:r w:rsidR="00745DB6">
          <w:rPr>
            <w:noProof/>
            <w:webHidden/>
          </w:rPr>
          <w:tab/>
        </w:r>
        <w:r w:rsidR="00745DB6">
          <w:rPr>
            <w:noProof/>
            <w:webHidden/>
          </w:rPr>
          <w:fldChar w:fldCharType="begin"/>
        </w:r>
        <w:r w:rsidR="00745DB6">
          <w:rPr>
            <w:noProof/>
            <w:webHidden/>
          </w:rPr>
          <w:instrText xml:space="preserve"> PAGEREF _Toc7724011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5506807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12" w:history="1">
        <w:r w:rsidR="00745DB6" w:rsidRPr="003C540B">
          <w:rPr>
            <w:rStyle w:val="Hyperlink"/>
            <w:noProof/>
          </w:rPr>
          <w:t>Table 107: Parameters of K-Joint</w:t>
        </w:r>
        <w:r w:rsidR="00745DB6">
          <w:rPr>
            <w:noProof/>
            <w:webHidden/>
          </w:rPr>
          <w:tab/>
        </w:r>
        <w:r w:rsidR="00745DB6">
          <w:rPr>
            <w:noProof/>
            <w:webHidden/>
          </w:rPr>
          <w:fldChar w:fldCharType="begin"/>
        </w:r>
        <w:r w:rsidR="00745DB6">
          <w:rPr>
            <w:noProof/>
            <w:webHidden/>
          </w:rPr>
          <w:instrText xml:space="preserve"> PAGEREF _Toc7724012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757BE07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13" w:history="1">
        <w:r w:rsidR="00745DB6" w:rsidRPr="003C540B">
          <w:rPr>
            <w:rStyle w:val="Hyperlink"/>
            <w:noProof/>
          </w:rPr>
          <w:t xml:space="preserve">Table 108: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K Joint</w:t>
        </w:r>
        <w:r w:rsidR="00745DB6">
          <w:rPr>
            <w:noProof/>
            <w:webHidden/>
          </w:rPr>
          <w:tab/>
        </w:r>
        <w:r w:rsidR="00745DB6">
          <w:rPr>
            <w:noProof/>
            <w:webHidden/>
          </w:rPr>
          <w:fldChar w:fldCharType="begin"/>
        </w:r>
        <w:r w:rsidR="00745DB6">
          <w:rPr>
            <w:noProof/>
            <w:webHidden/>
          </w:rPr>
          <w:instrText xml:space="preserve"> PAGEREF _Toc7724013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2C6064F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14" w:history="1">
        <w:r w:rsidR="00745DB6" w:rsidRPr="003C540B">
          <w:rPr>
            <w:rStyle w:val="Hyperlink"/>
            <w:noProof/>
          </w:rPr>
          <w:t xml:space="preserve">Table 109: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_Toc7724014 \h </w:instrText>
        </w:r>
        <w:r w:rsidR="00745DB6">
          <w:rPr>
            <w:noProof/>
            <w:webHidden/>
          </w:rPr>
        </w:r>
        <w:r w:rsidR="00745DB6">
          <w:rPr>
            <w:noProof/>
            <w:webHidden/>
          </w:rPr>
          <w:fldChar w:fldCharType="separate"/>
        </w:r>
        <w:r w:rsidR="00745DB6">
          <w:rPr>
            <w:noProof/>
            <w:webHidden/>
          </w:rPr>
          <w:t>131</w:t>
        </w:r>
        <w:r w:rsidR="00745DB6">
          <w:rPr>
            <w:noProof/>
            <w:webHidden/>
          </w:rPr>
          <w:fldChar w:fldCharType="end"/>
        </w:r>
      </w:hyperlink>
    </w:p>
    <w:p w14:paraId="090E494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15" w:history="1">
        <w:r w:rsidR="00745DB6" w:rsidRPr="003C540B">
          <w:rPr>
            <w:rStyle w:val="Hyperlink"/>
            <w:noProof/>
          </w:rPr>
          <w:t>Table 110: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K Joint</w:t>
        </w:r>
        <w:r w:rsidR="00745DB6">
          <w:rPr>
            <w:noProof/>
            <w:webHidden/>
          </w:rPr>
          <w:tab/>
        </w:r>
        <w:r w:rsidR="00745DB6">
          <w:rPr>
            <w:noProof/>
            <w:webHidden/>
          </w:rPr>
          <w:fldChar w:fldCharType="begin"/>
        </w:r>
        <w:r w:rsidR="00745DB6">
          <w:rPr>
            <w:noProof/>
            <w:webHidden/>
          </w:rPr>
          <w:instrText xml:space="preserve"> PAGEREF _Toc7724015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041CD6D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16" w:history="1">
        <w:r w:rsidR="00745DB6" w:rsidRPr="003C540B">
          <w:rPr>
            <w:rStyle w:val="Hyperlink"/>
            <w:noProof/>
          </w:rPr>
          <w:t>Table 111: Parameters of Cruciform Joint</w:t>
        </w:r>
        <w:r w:rsidR="00745DB6">
          <w:rPr>
            <w:noProof/>
            <w:webHidden/>
          </w:rPr>
          <w:tab/>
        </w:r>
        <w:r w:rsidR="00745DB6">
          <w:rPr>
            <w:noProof/>
            <w:webHidden/>
          </w:rPr>
          <w:fldChar w:fldCharType="begin"/>
        </w:r>
        <w:r w:rsidR="00745DB6">
          <w:rPr>
            <w:noProof/>
            <w:webHidden/>
          </w:rPr>
          <w:instrText xml:space="preserve"> PAGEREF _Toc7724016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616AF7F4"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17" w:history="1">
        <w:r w:rsidR="00745DB6" w:rsidRPr="003C540B">
          <w:rPr>
            <w:rStyle w:val="Hyperlink"/>
            <w:noProof/>
          </w:rPr>
          <w:t xml:space="preserve">Table 112: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Cruciform Joint</w:t>
        </w:r>
        <w:r w:rsidR="00745DB6">
          <w:rPr>
            <w:noProof/>
            <w:webHidden/>
          </w:rPr>
          <w:tab/>
        </w:r>
        <w:r w:rsidR="00745DB6">
          <w:rPr>
            <w:noProof/>
            <w:webHidden/>
          </w:rPr>
          <w:fldChar w:fldCharType="begin"/>
        </w:r>
        <w:r w:rsidR="00745DB6">
          <w:rPr>
            <w:noProof/>
            <w:webHidden/>
          </w:rPr>
          <w:instrText xml:space="preserve"> PAGEREF _Toc7724017 \h </w:instrText>
        </w:r>
        <w:r w:rsidR="00745DB6">
          <w:rPr>
            <w:noProof/>
            <w:webHidden/>
          </w:rPr>
        </w:r>
        <w:r w:rsidR="00745DB6">
          <w:rPr>
            <w:noProof/>
            <w:webHidden/>
          </w:rPr>
          <w:fldChar w:fldCharType="separate"/>
        </w:r>
        <w:r w:rsidR="00745DB6">
          <w:rPr>
            <w:noProof/>
            <w:webHidden/>
          </w:rPr>
          <w:t>134</w:t>
        </w:r>
        <w:r w:rsidR="00745DB6">
          <w:rPr>
            <w:noProof/>
            <w:webHidden/>
          </w:rPr>
          <w:fldChar w:fldCharType="end"/>
        </w:r>
      </w:hyperlink>
    </w:p>
    <w:p w14:paraId="5FB7438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18" w:history="1">
        <w:r w:rsidR="00745DB6" w:rsidRPr="003C540B">
          <w:rPr>
            <w:rStyle w:val="Hyperlink"/>
            <w:noProof/>
          </w:rPr>
          <w:t xml:space="preserve">Table 113: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_Toc7724018 \h </w:instrText>
        </w:r>
        <w:r w:rsidR="00745DB6">
          <w:rPr>
            <w:noProof/>
            <w:webHidden/>
          </w:rPr>
        </w:r>
        <w:r w:rsidR="00745DB6">
          <w:rPr>
            <w:noProof/>
            <w:webHidden/>
          </w:rPr>
          <w:fldChar w:fldCharType="separate"/>
        </w:r>
        <w:r w:rsidR="00745DB6">
          <w:rPr>
            <w:noProof/>
            <w:webHidden/>
          </w:rPr>
          <w:t>135</w:t>
        </w:r>
        <w:r w:rsidR="00745DB6">
          <w:rPr>
            <w:noProof/>
            <w:webHidden/>
          </w:rPr>
          <w:fldChar w:fldCharType="end"/>
        </w:r>
      </w:hyperlink>
    </w:p>
    <w:p w14:paraId="14A65D8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19" w:history="1">
        <w:r w:rsidR="00745DB6" w:rsidRPr="003C540B">
          <w:rPr>
            <w:rStyle w:val="Hyperlink"/>
            <w:noProof/>
          </w:rPr>
          <w:t xml:space="preserve">Table 114: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Cruciform Joint</w:t>
        </w:r>
        <w:r w:rsidR="00745DB6">
          <w:rPr>
            <w:noProof/>
            <w:webHidden/>
          </w:rPr>
          <w:tab/>
        </w:r>
        <w:r w:rsidR="00745DB6">
          <w:rPr>
            <w:noProof/>
            <w:webHidden/>
          </w:rPr>
          <w:fldChar w:fldCharType="begin"/>
        </w:r>
        <w:r w:rsidR="00745DB6">
          <w:rPr>
            <w:noProof/>
            <w:webHidden/>
          </w:rPr>
          <w:instrText xml:space="preserve"> PAGEREF _Toc7724019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4D5DA79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20" w:history="1">
        <w:r w:rsidR="00745DB6" w:rsidRPr="003C540B">
          <w:rPr>
            <w:rStyle w:val="Hyperlink"/>
            <w:noProof/>
          </w:rPr>
          <w:t>Table 115: Parameters of Flared joint</w:t>
        </w:r>
        <w:r w:rsidR="00745DB6">
          <w:rPr>
            <w:noProof/>
            <w:webHidden/>
          </w:rPr>
          <w:tab/>
        </w:r>
        <w:r w:rsidR="00745DB6">
          <w:rPr>
            <w:noProof/>
            <w:webHidden/>
          </w:rPr>
          <w:fldChar w:fldCharType="begin"/>
        </w:r>
        <w:r w:rsidR="00745DB6">
          <w:rPr>
            <w:noProof/>
            <w:webHidden/>
          </w:rPr>
          <w:instrText xml:space="preserve"> PAGEREF _Toc7724020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1CF3B05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21" w:history="1">
        <w:r w:rsidR="00745DB6" w:rsidRPr="003C540B">
          <w:rPr>
            <w:rStyle w:val="Hyperlink"/>
            <w:noProof/>
          </w:rPr>
          <w:t xml:space="preserve">Table 116: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Flared Joint</w:t>
        </w:r>
        <w:r w:rsidR="00745DB6">
          <w:rPr>
            <w:noProof/>
            <w:webHidden/>
          </w:rPr>
          <w:tab/>
        </w:r>
        <w:r w:rsidR="00745DB6">
          <w:rPr>
            <w:noProof/>
            <w:webHidden/>
          </w:rPr>
          <w:fldChar w:fldCharType="begin"/>
        </w:r>
        <w:r w:rsidR="00745DB6">
          <w:rPr>
            <w:noProof/>
            <w:webHidden/>
          </w:rPr>
          <w:instrText xml:space="preserve"> PAGEREF _Toc7724021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4BBFC015"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22" w:history="1">
        <w:r w:rsidR="00745DB6" w:rsidRPr="003C540B">
          <w:rPr>
            <w:rStyle w:val="Hyperlink"/>
            <w:noProof/>
          </w:rPr>
          <w:t xml:space="preserve">Table 117: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Flared Joint</w:t>
        </w:r>
        <w:r w:rsidR="00745DB6">
          <w:rPr>
            <w:noProof/>
            <w:webHidden/>
          </w:rPr>
          <w:tab/>
        </w:r>
        <w:r w:rsidR="00745DB6">
          <w:rPr>
            <w:noProof/>
            <w:webHidden/>
          </w:rPr>
          <w:fldChar w:fldCharType="begin"/>
        </w:r>
        <w:r w:rsidR="00745DB6">
          <w:rPr>
            <w:noProof/>
            <w:webHidden/>
          </w:rPr>
          <w:instrText xml:space="preserve"> PAGEREF _Toc7724022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1638C95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23" w:history="1">
        <w:r w:rsidR="00745DB6" w:rsidRPr="003C540B">
          <w:rPr>
            <w:rStyle w:val="Hyperlink"/>
            <w:noProof/>
          </w:rPr>
          <w:t xml:space="preserve">Table 118: Attributes of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_Toc7724023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1B919F32"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24" w:history="1">
        <w:r w:rsidR="00745DB6" w:rsidRPr="003C540B">
          <w:rPr>
            <w:rStyle w:val="Hyperlink"/>
            <w:noProof/>
          </w:rPr>
          <w:t xml:space="preserve">Table 119: Nested elements of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_Toc7724024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3C9513A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25" w:history="1">
        <w:r w:rsidR="00745DB6" w:rsidRPr="003C540B">
          <w:rPr>
            <w:rStyle w:val="Hyperlink"/>
            <w:noProof/>
          </w:rPr>
          <w:t xml:space="preserve">Table 120: Attributes of element </w:t>
        </w:r>
        <w:r w:rsidR="00745DB6" w:rsidRPr="003C540B">
          <w:rPr>
            <w:rStyle w:val="Hyperlink"/>
            <w:rFonts w:ascii="Courier New" w:hAnsi="Courier New" w:cs="Courier New"/>
            <w:i/>
            <w:noProof/>
          </w:rPr>
          <w:t>&lt;adhesive_line/&gt;</w:t>
        </w:r>
        <w:r w:rsidR="00745DB6">
          <w:rPr>
            <w:noProof/>
            <w:webHidden/>
          </w:rPr>
          <w:tab/>
        </w:r>
        <w:r w:rsidR="00745DB6">
          <w:rPr>
            <w:noProof/>
            <w:webHidden/>
          </w:rPr>
          <w:fldChar w:fldCharType="begin"/>
        </w:r>
        <w:r w:rsidR="00745DB6">
          <w:rPr>
            <w:noProof/>
            <w:webHidden/>
          </w:rPr>
          <w:instrText xml:space="preserve"> PAGEREF _Toc7724025 \h </w:instrText>
        </w:r>
        <w:r w:rsidR="00745DB6">
          <w:rPr>
            <w:noProof/>
            <w:webHidden/>
          </w:rPr>
        </w:r>
        <w:r w:rsidR="00745DB6">
          <w:rPr>
            <w:noProof/>
            <w:webHidden/>
          </w:rPr>
          <w:fldChar w:fldCharType="separate"/>
        </w:r>
        <w:r w:rsidR="00745DB6">
          <w:rPr>
            <w:noProof/>
            <w:webHidden/>
          </w:rPr>
          <w:t>139</w:t>
        </w:r>
        <w:r w:rsidR="00745DB6">
          <w:rPr>
            <w:noProof/>
            <w:webHidden/>
          </w:rPr>
          <w:fldChar w:fldCharType="end"/>
        </w:r>
      </w:hyperlink>
    </w:p>
    <w:p w14:paraId="3E2013B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26" w:history="1">
        <w:r w:rsidR="00745DB6" w:rsidRPr="003C540B">
          <w:rPr>
            <w:rStyle w:val="Hyperlink"/>
            <w:noProof/>
          </w:rPr>
          <w:t xml:space="preserve">Table 121: Attributes of </w:t>
        </w:r>
        <w:r w:rsidR="00745DB6" w:rsidRPr="003C540B">
          <w:rPr>
            <w:rStyle w:val="Hyperlink"/>
            <w:rFonts w:ascii="Courier New" w:hAnsi="Courier New" w:cs="Courier New"/>
            <w:i/>
            <w:noProof/>
          </w:rPr>
          <w:t xml:space="preserve">&lt;connection_1d/&gt; </w:t>
        </w:r>
        <w:r w:rsidR="00745DB6" w:rsidRPr="003C540B">
          <w:rPr>
            <w:rStyle w:val="Hyperlink"/>
            <w:noProof/>
          </w:rPr>
          <w:t xml:space="preserve">for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_Toc7724026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6FA0F45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27" w:history="1">
        <w:r w:rsidR="00745DB6" w:rsidRPr="003C540B">
          <w:rPr>
            <w:rStyle w:val="Hyperlink"/>
            <w:noProof/>
          </w:rPr>
          <w:t xml:space="preserve">Table 122: Nested elements of </w:t>
        </w:r>
        <w:r w:rsidR="00745DB6" w:rsidRPr="003C540B">
          <w:rPr>
            <w:rStyle w:val="Hyperlink"/>
            <w:rFonts w:ascii="Courier New" w:hAnsi="Courier New" w:cs="Courier New"/>
            <w:i/>
            <w:noProof/>
          </w:rPr>
          <w:t xml:space="preserve">&lt;connection_1d/&gt; </w:t>
        </w:r>
        <w:r w:rsidR="00745DB6" w:rsidRPr="003C540B">
          <w:rPr>
            <w:rStyle w:val="Hyperlink"/>
            <w:noProof/>
          </w:rPr>
          <w:t xml:space="preserve">for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_Toc7724027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0CCBD6C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28" w:history="1">
        <w:r w:rsidR="00745DB6" w:rsidRPr="003C540B">
          <w:rPr>
            <w:rStyle w:val="Hyperlink"/>
            <w:noProof/>
          </w:rPr>
          <w:t xml:space="preserve">Table 123: Attributes of element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_Toc7724028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02FA4F82"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29" w:history="1">
        <w:r w:rsidR="00745DB6" w:rsidRPr="003C540B">
          <w:rPr>
            <w:rStyle w:val="Hyperlink"/>
            <w:noProof/>
          </w:rPr>
          <w:t xml:space="preserve">Table 124: Nested elements of element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_Toc7724029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57C8D3D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30" w:history="1">
        <w:r w:rsidR="00745DB6" w:rsidRPr="003C540B">
          <w:rPr>
            <w:rStyle w:val="Hyperlink"/>
            <w:noProof/>
          </w:rPr>
          <w:t xml:space="preserve">Table 125: Attributes of element </w:t>
        </w:r>
        <w:r w:rsidR="00745DB6" w:rsidRPr="003C540B">
          <w:rPr>
            <w:rStyle w:val="Hyperlink"/>
            <w:rFonts w:ascii="Courier New" w:hAnsi="Courier New" w:cs="Courier New"/>
            <w:i/>
            <w:noProof/>
          </w:rPr>
          <w:t>&lt;region/&gt;</w:t>
        </w:r>
        <w:r w:rsidR="00745DB6">
          <w:rPr>
            <w:noProof/>
            <w:webHidden/>
          </w:rPr>
          <w:tab/>
        </w:r>
        <w:r w:rsidR="00745DB6">
          <w:rPr>
            <w:noProof/>
            <w:webHidden/>
          </w:rPr>
          <w:fldChar w:fldCharType="begin"/>
        </w:r>
        <w:r w:rsidR="00745DB6">
          <w:rPr>
            <w:noProof/>
            <w:webHidden/>
          </w:rPr>
          <w:instrText xml:space="preserve"> PAGEREF _Toc7724030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4E73BFF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31" w:history="1">
        <w:r w:rsidR="00745DB6" w:rsidRPr="003C540B">
          <w:rPr>
            <w:rStyle w:val="Hyperlink"/>
            <w:noProof/>
          </w:rPr>
          <w:t xml:space="preserve">Table 126: Nested elements of element </w:t>
        </w:r>
        <w:r w:rsidR="00745DB6" w:rsidRPr="003C540B">
          <w:rPr>
            <w:rStyle w:val="Hyperlink"/>
            <w:rFonts w:ascii="Courier New" w:hAnsi="Courier New" w:cs="Courier New"/>
            <w:i/>
            <w:noProof/>
          </w:rPr>
          <w:t>&lt;region/&gt;</w:t>
        </w:r>
        <w:r w:rsidR="00745DB6">
          <w:rPr>
            <w:noProof/>
            <w:webHidden/>
          </w:rPr>
          <w:tab/>
        </w:r>
        <w:r w:rsidR="00745DB6">
          <w:rPr>
            <w:noProof/>
            <w:webHidden/>
          </w:rPr>
          <w:fldChar w:fldCharType="begin"/>
        </w:r>
        <w:r w:rsidR="00745DB6">
          <w:rPr>
            <w:noProof/>
            <w:webHidden/>
          </w:rPr>
          <w:instrText xml:space="preserve"> PAGEREF _Toc7724031 \h </w:instrText>
        </w:r>
        <w:r w:rsidR="00745DB6">
          <w:rPr>
            <w:noProof/>
            <w:webHidden/>
          </w:rPr>
        </w:r>
        <w:r w:rsidR="00745DB6">
          <w:rPr>
            <w:noProof/>
            <w:webHidden/>
          </w:rPr>
          <w:fldChar w:fldCharType="separate"/>
        </w:r>
        <w:r w:rsidR="00745DB6">
          <w:rPr>
            <w:noProof/>
            <w:webHidden/>
          </w:rPr>
          <w:t>143</w:t>
        </w:r>
        <w:r w:rsidR="00745DB6">
          <w:rPr>
            <w:noProof/>
            <w:webHidden/>
          </w:rPr>
          <w:fldChar w:fldCharType="end"/>
        </w:r>
      </w:hyperlink>
    </w:p>
    <w:p w14:paraId="4999386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32" w:history="1">
        <w:r w:rsidR="00745DB6" w:rsidRPr="003C540B">
          <w:rPr>
            <w:rStyle w:val="Hyperlink"/>
            <w:noProof/>
          </w:rPr>
          <w:t xml:space="preserve">Table 127: Nested elements of </w:t>
        </w:r>
        <w:r w:rsidR="00745DB6" w:rsidRPr="003C540B">
          <w:rPr>
            <w:rStyle w:val="Hyperlink"/>
            <w:rFonts w:ascii="Courier New" w:hAnsi="Courier New" w:cs="Courier New"/>
            <w:i/>
            <w:noProof/>
          </w:rPr>
          <w:t>&lt;connection_1d/&gt;</w:t>
        </w:r>
        <w:r w:rsidR="00745DB6" w:rsidRPr="003C540B">
          <w:rPr>
            <w:rStyle w:val="Hyperlink"/>
            <w:noProof/>
          </w:rPr>
          <w:t xml:space="preserve"> for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_Toc7724032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1616C6E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33" w:history="1">
        <w:r w:rsidR="00745DB6" w:rsidRPr="003C540B">
          <w:rPr>
            <w:rStyle w:val="Hyperlink"/>
            <w:noProof/>
          </w:rPr>
          <w:t xml:space="preserve">Table 128: Nested elements of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_Toc7724033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02D957D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34" w:history="1">
        <w:r w:rsidR="00745DB6" w:rsidRPr="003C540B">
          <w:rPr>
            <w:rStyle w:val="Hyperlink"/>
            <w:noProof/>
          </w:rPr>
          <w:t xml:space="preserve">Table 129: Attributes of element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_Toc7724034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670AED3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35" w:history="1">
        <w:r w:rsidR="00745DB6" w:rsidRPr="003C540B">
          <w:rPr>
            <w:rStyle w:val="Hyperlink"/>
            <w:noProof/>
          </w:rPr>
          <w:t xml:space="preserve">Table 130: Attributes of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_Toc7724035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293ABC8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36" w:history="1">
        <w:r w:rsidR="00745DB6" w:rsidRPr="003C540B">
          <w:rPr>
            <w:rStyle w:val="Hyperlink"/>
            <w:noProof/>
          </w:rPr>
          <w:t xml:space="preserve">Table 131: Nested elements of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_Toc7724036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4D5F99A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37" w:history="1">
        <w:r w:rsidR="00745DB6" w:rsidRPr="003C540B">
          <w:rPr>
            <w:rStyle w:val="Hyperlink"/>
            <w:noProof/>
          </w:rPr>
          <w:t xml:space="preserve">Table 132: Attributes of element </w:t>
        </w:r>
        <w:r w:rsidR="00745DB6" w:rsidRPr="003C540B">
          <w:rPr>
            <w:rStyle w:val="Hyperlink"/>
            <w:rFonts w:ascii="Courier New" w:hAnsi="Courier New" w:cs="Courier New"/>
            <w:i/>
            <w:noProof/>
          </w:rPr>
          <w:t>&lt;loc/&gt;</w:t>
        </w:r>
        <w:r w:rsidR="00745DB6">
          <w:rPr>
            <w:noProof/>
            <w:webHidden/>
          </w:rPr>
          <w:tab/>
        </w:r>
        <w:r w:rsidR="00745DB6">
          <w:rPr>
            <w:noProof/>
            <w:webHidden/>
          </w:rPr>
          <w:fldChar w:fldCharType="begin"/>
        </w:r>
        <w:r w:rsidR="00745DB6">
          <w:rPr>
            <w:noProof/>
            <w:webHidden/>
          </w:rPr>
          <w:instrText xml:space="preserve"> PAGEREF _Toc7724037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67976DB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38" w:history="1">
        <w:r w:rsidR="00745DB6" w:rsidRPr="003C540B">
          <w:rPr>
            <w:rStyle w:val="Hyperlink"/>
            <w:noProof/>
          </w:rPr>
          <w:t xml:space="preserve">Table 133: Nested elements of element </w:t>
        </w:r>
        <w:r w:rsidR="00745DB6" w:rsidRPr="003C540B">
          <w:rPr>
            <w:rStyle w:val="Hyperlink"/>
            <w:rFonts w:ascii="Courier New" w:hAnsi="Courier New" w:cs="Courier New"/>
            <w:i/>
            <w:noProof/>
          </w:rPr>
          <w:t>&lt;face_list&gt;</w:t>
        </w:r>
        <w:r w:rsidR="00745DB6">
          <w:rPr>
            <w:noProof/>
            <w:webHidden/>
          </w:rPr>
          <w:tab/>
        </w:r>
        <w:r w:rsidR="00745DB6">
          <w:rPr>
            <w:noProof/>
            <w:webHidden/>
          </w:rPr>
          <w:fldChar w:fldCharType="begin"/>
        </w:r>
        <w:r w:rsidR="00745DB6">
          <w:rPr>
            <w:noProof/>
            <w:webHidden/>
          </w:rPr>
          <w:instrText xml:space="preserve"> PAGEREF _Toc7724038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375A017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39" w:history="1">
        <w:r w:rsidR="00745DB6" w:rsidRPr="003C540B">
          <w:rPr>
            <w:rStyle w:val="Hyperlink"/>
            <w:noProof/>
          </w:rPr>
          <w:t xml:space="preserve">Table 134: Attributes of element </w:t>
        </w:r>
        <w:r w:rsidR="00745DB6" w:rsidRPr="003C540B">
          <w:rPr>
            <w:rStyle w:val="Hyperlink"/>
            <w:rFonts w:ascii="Courier New" w:hAnsi="Courier New" w:cs="Courier New"/>
            <w:i/>
            <w:noProof/>
          </w:rPr>
          <w:t>&lt;face/&gt;</w:t>
        </w:r>
        <w:r w:rsidR="00745DB6">
          <w:rPr>
            <w:noProof/>
            <w:webHidden/>
          </w:rPr>
          <w:tab/>
        </w:r>
        <w:r w:rsidR="00745DB6">
          <w:rPr>
            <w:noProof/>
            <w:webHidden/>
          </w:rPr>
          <w:fldChar w:fldCharType="begin"/>
        </w:r>
        <w:r w:rsidR="00745DB6">
          <w:rPr>
            <w:noProof/>
            <w:webHidden/>
          </w:rPr>
          <w:instrText xml:space="preserve"> PAGEREF _Toc7724039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12F629B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40" w:history="1">
        <w:r w:rsidR="00745DB6" w:rsidRPr="003C540B">
          <w:rPr>
            <w:rStyle w:val="Hyperlink"/>
            <w:noProof/>
          </w:rPr>
          <w:t xml:space="preserve">Table 135: Nested elements of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_Toc7724040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08AB06E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41" w:history="1">
        <w:r w:rsidR="00745DB6" w:rsidRPr="003C540B">
          <w:rPr>
            <w:rStyle w:val="Hyperlink"/>
            <w:noProof/>
          </w:rPr>
          <w:t xml:space="preserve">Table 136: Attributes of element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_Toc7724041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2434B95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42" w:history="1">
        <w:r w:rsidR="00745DB6" w:rsidRPr="003C540B">
          <w:rPr>
            <w:rStyle w:val="Hyperlink"/>
            <w:noProof/>
          </w:rPr>
          <w:t xml:space="preserve">Table 137: Nested elements of element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_Toc7724042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15B6136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43" w:history="1">
        <w:r w:rsidR="00745DB6" w:rsidRPr="003C540B">
          <w:rPr>
            <w:rStyle w:val="Hyperlink"/>
            <w:noProof/>
          </w:rPr>
          <w:t xml:space="preserve">Table 138: Attributes of element </w:t>
        </w:r>
        <w:r w:rsidR="00745DB6" w:rsidRPr="003C540B">
          <w:rPr>
            <w:rStyle w:val="Hyperlink"/>
            <w:rFonts w:ascii="Courier New" w:hAnsi="Courier New" w:cs="Courier New"/>
            <w:i/>
            <w:noProof/>
          </w:rPr>
          <w:t>&lt;adhesive_face/&gt;</w:t>
        </w:r>
        <w:r w:rsidR="00745DB6">
          <w:rPr>
            <w:noProof/>
            <w:webHidden/>
          </w:rPr>
          <w:tab/>
        </w:r>
        <w:r w:rsidR="00745DB6">
          <w:rPr>
            <w:noProof/>
            <w:webHidden/>
          </w:rPr>
          <w:fldChar w:fldCharType="begin"/>
        </w:r>
        <w:r w:rsidR="00745DB6">
          <w:rPr>
            <w:noProof/>
            <w:webHidden/>
          </w:rPr>
          <w:instrText xml:space="preserve"> PAGEREF _Toc7724043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401C2C03" w:rsidR="00B04A42" w:rsidRPr="005B1A98" w:rsidRDefault="00B04A42" w:rsidP="0040199D">
      <w:pPr>
        <w:jc w:val="both"/>
      </w:pPr>
      <w:r w:rsidRPr="00226A3F">
        <w:t>The elaboration of this document</w:t>
      </w:r>
      <w:r>
        <w:t xml:space="preserve"> (version </w:t>
      </w:r>
      <w:r w:rsidR="00812432">
        <w:t>3</w:t>
      </w:r>
      <w:r>
        <w:t>.</w:t>
      </w:r>
      <w:r w:rsidR="00812432">
        <w:t>0</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r w:rsidR="00AF30FF">
        <w:t xml:space="preserve"> This applies to its review</w:t>
      </w:r>
      <w:ins w:id="4" w:author="Dr. Carsten Franke" w:date="2019-05-02T21:06:00Z">
        <w:r w:rsidR="00745DB6">
          <w:t xml:space="preserve"> (version 3.0.1)</w:t>
        </w:r>
      </w:ins>
      <w:r w:rsidR="00AF30FF">
        <w:t xml:space="preserve">, too. </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6D512648" w:rsidR="00284C77" w:rsidRDefault="00AD6499" w:rsidP="00284C77">
      <w:pPr>
        <w:tabs>
          <w:tab w:val="left" w:pos="709"/>
          <w:tab w:val="left" w:pos="993"/>
        </w:tabs>
        <w:ind w:left="709" w:hanging="709"/>
      </w:pPr>
      <w:ins w:id="9" w:author="nick" w:date="2019-03-23T18:21:00Z">
        <w:r>
          <w:t>V 3.0</w:t>
        </w:r>
        <w:del w:id="10" w:author="Dr. Carsten Franke" w:date="2019-05-02T21:06:00Z">
          <w:r w:rsidDel="00745DB6">
            <w:delText xml:space="preserve"> R</w:delText>
          </w:r>
        </w:del>
      </w:ins>
      <w:ins w:id="11" w:author="Dr. Carsten Franke" w:date="2019-05-02T21:06:00Z">
        <w:r w:rsidR="00745DB6">
          <w:t>.</w:t>
        </w:r>
      </w:ins>
      <w:ins w:id="12" w:author="nick" w:date="2019-03-23T18:21:00Z">
        <w:r>
          <w:t xml:space="preserve">1 - </w:t>
        </w:r>
        <w:r>
          <w:tab/>
        </w:r>
      </w:ins>
      <w:r w:rsidR="00284C77">
        <w:t xml:space="preserve">Revisited </w:t>
      </w:r>
      <w:del w:id="13" w:author="Dr. Carsten Franke" w:date="2019-05-02T21:08:00Z">
        <w:r w:rsidR="00284C77" w:rsidDel="00783F73">
          <w:delText>in Q1</w:delText>
        </w:r>
      </w:del>
      <w:ins w:id="14" w:author="Dr. Carsten Franke" w:date="2019-05-02T21:08:00Z">
        <w:r w:rsidR="00783F73">
          <w:t xml:space="preserve">Feb.-May </w:t>
        </w:r>
      </w:ins>
      <w:del w:id="15" w:author="Dr. Carsten Franke" w:date="2019-05-02T21:09:00Z">
        <w:r w:rsidR="00284C77" w:rsidDel="00783F73">
          <w:delText>/</w:delText>
        </w:r>
      </w:del>
      <w:r w:rsidR="00284C77">
        <w:t>2019</w:t>
      </w:r>
      <w:ins w:id="16" w:author="nick" w:date="2019-03-23T18:22:00Z">
        <w:r>
          <w:t xml:space="preserve"> (N. Economidis (editor), C.Franke (reviewer), M. Kalaitzaki)</w:t>
        </w:r>
      </w:ins>
      <w:del w:id="17" w:author="nick" w:date="2019-03-23T18:22:00Z">
        <w:r w:rsidR="00284C77" w:rsidDel="00AD6499">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8" w:name="_Toc3556920"/>
      <w:bookmarkStart w:id="19" w:name="_Toc7723666"/>
      <w:r w:rsidRPr="007055D9">
        <w:lastRenderedPageBreak/>
        <w:t>Introduction</w:t>
      </w:r>
      <w:bookmarkEnd w:id="5"/>
      <w:bookmarkEnd w:id="6"/>
      <w:bookmarkEnd w:id="7"/>
      <w:bookmarkEnd w:id="8"/>
      <w:bookmarkEnd w:id="18"/>
      <w:bookmarkEnd w:id="19"/>
    </w:p>
    <w:p w14:paraId="7504B27B" w14:textId="77777777" w:rsidR="00B04A42" w:rsidRPr="007055D9" w:rsidRDefault="00B04A42" w:rsidP="00B04A42">
      <w:pPr>
        <w:pStyle w:val="Heading2"/>
      </w:pPr>
      <w:bookmarkStart w:id="20" w:name="_Toc338938867"/>
      <w:bookmarkStart w:id="21" w:name="_Toc338939047"/>
      <w:bookmarkStart w:id="22" w:name="_Toc3556921"/>
      <w:bookmarkStart w:id="23" w:name="_Toc7723667"/>
      <w:r w:rsidRPr="007055D9">
        <w:t>Motivation</w:t>
      </w:r>
      <w:bookmarkEnd w:id="20"/>
      <w:bookmarkEnd w:id="21"/>
      <w:bookmarkEnd w:id="22"/>
      <w:bookmarkEnd w:id="23"/>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24" w:name="_Toc338938868"/>
      <w:bookmarkStart w:id="25" w:name="_Toc338939048"/>
      <w:bookmarkStart w:id="26" w:name="_Toc3556922"/>
      <w:bookmarkStart w:id="27" w:name="_Toc7723668"/>
      <w:r w:rsidRPr="007055D9">
        <w:t>MCF</w:t>
      </w:r>
      <w:bookmarkEnd w:id="24"/>
      <w:bookmarkEnd w:id="25"/>
      <w:r w:rsidR="001A37D6">
        <w:t xml:space="preserve"> at Ford</w:t>
      </w:r>
      <w:bookmarkEnd w:id="26"/>
      <w:bookmarkEnd w:id="27"/>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28" w:name="_Toc338938869"/>
      <w:bookmarkStart w:id="29" w:name="_Toc338939049"/>
      <w:bookmarkStart w:id="30" w:name="_Toc3556923"/>
      <w:bookmarkStart w:id="31" w:name="_Toc7723669"/>
      <w:r w:rsidRPr="007055D9">
        <w:t>From MCF to χMCF</w:t>
      </w:r>
      <w:bookmarkEnd w:id="28"/>
      <w:bookmarkEnd w:id="29"/>
      <w:r w:rsidRPr="007055D9">
        <w:t xml:space="preserve"> </w:t>
      </w:r>
      <w:r>
        <w:t xml:space="preserve">- </w:t>
      </w:r>
      <w:r w:rsidRPr="007055D9">
        <w:t>The Scope of the Document</w:t>
      </w:r>
      <w:bookmarkEnd w:id="30"/>
      <w:bookmarkEnd w:id="31"/>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2" w:name="_Toc334183503"/>
      <w:bookmarkStart w:id="33" w:name="_Toc338938871"/>
      <w:bookmarkStart w:id="34" w:name="_Toc338939051"/>
      <w:bookmarkStart w:id="35" w:name="_Toc288196434"/>
      <w:bookmarkStart w:id="36"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37" w:name="_Toc3556924"/>
      <w:bookmarkStart w:id="38" w:name="_Toc7723670"/>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2"/>
      <w:bookmarkEnd w:id="33"/>
      <w:bookmarkEnd w:id="34"/>
      <w:bookmarkEnd w:id="37"/>
      <w:bookmarkEnd w:id="38"/>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39" w:name="_Toc338938872"/>
      <w:bookmarkStart w:id="40" w:name="_Toc338939052"/>
      <w:bookmarkStart w:id="41" w:name="_Toc3556925"/>
      <w:bookmarkStart w:id="42" w:name="_Toc7723671"/>
      <w:r w:rsidRPr="007055D9">
        <w:t xml:space="preserve">Design </w:t>
      </w:r>
      <w:r w:rsidR="00255787" w:rsidRPr="007055D9">
        <w:t>Principles</w:t>
      </w:r>
      <w:bookmarkEnd w:id="35"/>
      <w:bookmarkEnd w:id="36"/>
      <w:bookmarkEnd w:id="39"/>
      <w:bookmarkEnd w:id="40"/>
      <w:bookmarkEnd w:id="41"/>
      <w:bookmarkEnd w:id="42"/>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43"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3"/>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4" w:name="_Toc288196435"/>
      <w:bookmarkStart w:id="45"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46" w:name="_Ref338930849"/>
      <w:bookmarkStart w:id="47" w:name="_Toc338938873"/>
      <w:bookmarkStart w:id="48" w:name="_Toc338939053"/>
      <w:bookmarkStart w:id="49" w:name="_Toc3556926"/>
      <w:bookmarkStart w:id="50" w:name="_Toc7723672"/>
      <w:r w:rsidRPr="007055D9">
        <w:t>Idealization</w:t>
      </w:r>
      <w:r w:rsidR="00A765F4" w:rsidRPr="007055D9">
        <w:t xml:space="preserve"> of </w:t>
      </w:r>
      <w:bookmarkEnd w:id="46"/>
      <w:bookmarkEnd w:id="47"/>
      <w:bookmarkEnd w:id="48"/>
      <w:r w:rsidR="00073568" w:rsidRPr="007055D9">
        <w:t>Joints</w:t>
      </w:r>
      <w:bookmarkEnd w:id="49"/>
      <w:bookmarkEnd w:id="50"/>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51" w:name="_Ref428531162"/>
      <w:bookmarkStart w:id="52" w:name="_Toc3557081"/>
      <w:bookmarkStart w:id="53" w:name="_Toc7723826"/>
      <w:r>
        <w:t xml:space="preserve">Figure </w:t>
      </w:r>
      <w:r>
        <w:fldChar w:fldCharType="begin"/>
      </w:r>
      <w:r>
        <w:instrText xml:space="preserve"> SEQ Figure \* ARABIC </w:instrText>
      </w:r>
      <w:r>
        <w:fldChar w:fldCharType="separate"/>
      </w:r>
      <w:r w:rsidR="00745DB6">
        <w:rPr>
          <w:noProof/>
        </w:rPr>
        <w:t>1</w:t>
      </w:r>
      <w:r>
        <w:fldChar w:fldCharType="end"/>
      </w:r>
      <w:bookmarkEnd w:id="51"/>
      <w:r w:rsidR="00F920C6">
        <w:t>: Seam weld as 1</w:t>
      </w:r>
      <w:r w:rsidR="00F920C6">
        <w:noBreakHyphen/>
        <w:t>dimensional joint</w:t>
      </w:r>
      <w:bookmarkEnd w:id="52"/>
      <w:bookmarkEnd w:id="53"/>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54" w:name="_Toc338938874"/>
      <w:bookmarkStart w:id="55" w:name="_Toc338939054"/>
      <w:bookmarkStart w:id="56" w:name="_Toc3556927"/>
      <w:bookmarkStart w:id="57" w:name="_Toc7723673"/>
      <w:r w:rsidRPr="007055D9">
        <w:t xml:space="preserve">Reconstruction of </w:t>
      </w:r>
      <w:r w:rsidR="000C6241" w:rsidRPr="007055D9">
        <w:t xml:space="preserve">Joints </w:t>
      </w:r>
      <w:r w:rsidRPr="007055D9">
        <w:t xml:space="preserve">from </w:t>
      </w:r>
      <w:r w:rsidR="00A5126C" w:rsidRPr="00A5126C">
        <w:t>χ</w:t>
      </w:r>
      <w:r w:rsidRPr="007055D9">
        <w:t>MCF</w:t>
      </w:r>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58" w:name="_Toc338938875"/>
      <w:bookmarkStart w:id="59" w:name="_Toc338939055"/>
      <w:bookmarkStart w:id="60" w:name="_Ref371678646"/>
      <w:bookmarkStart w:id="61" w:name="_Toc3556928"/>
      <w:bookmarkStart w:id="62" w:name="_Toc7723674"/>
      <w:r w:rsidRPr="007055D9">
        <w:t xml:space="preserve">Description of </w:t>
      </w:r>
      <w:bookmarkEnd w:id="58"/>
      <w:bookmarkEnd w:id="59"/>
      <w:bookmarkEnd w:id="60"/>
      <w:r w:rsidR="000C6241" w:rsidRPr="007055D9">
        <w:t>Topology</w:t>
      </w:r>
      <w:bookmarkEnd w:id="61"/>
      <w:bookmarkEnd w:id="62"/>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63"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63"/>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64" w:name="_Ref334010986"/>
      <w:bookmarkStart w:id="65" w:name="_Toc3557082"/>
      <w:bookmarkStart w:id="66" w:name="_Toc7723827"/>
      <w:r>
        <w:t xml:space="preserve">Figure </w:t>
      </w:r>
      <w:r>
        <w:fldChar w:fldCharType="begin"/>
      </w:r>
      <w:r>
        <w:instrText xml:space="preserve"> SEQ Figure \* ARABIC </w:instrText>
      </w:r>
      <w:r>
        <w:fldChar w:fldCharType="separate"/>
      </w:r>
      <w:r w:rsidR="00745DB6">
        <w:rPr>
          <w:noProof/>
        </w:rPr>
        <w:t>2</w:t>
      </w:r>
      <w:r>
        <w:fldChar w:fldCharType="end"/>
      </w:r>
      <w:r>
        <w:t>:</w:t>
      </w:r>
      <w:bookmarkEnd w:id="64"/>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5"/>
      <w:bookmarkEnd w:id="66"/>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5pt;height:115.4pt" o:ole="">
            <v:imagedata r:id="rId37" o:title="" cropbottom="43024f" cropright="10402f"/>
          </v:shape>
          <o:OLEObject Type="Embed" ProgID="PowerPoint.Slide.8" ShapeID="_x0000_i1025" DrawAspect="Content" ObjectID="_1618545656" r:id="rId38"/>
        </w:object>
      </w:r>
    </w:p>
    <w:p w14:paraId="35DD0AD4" w14:textId="77777777" w:rsidR="00066BB2" w:rsidRPr="007055D9" w:rsidRDefault="007250B7" w:rsidP="0050415A">
      <w:pPr>
        <w:pStyle w:val="Caption"/>
      </w:pPr>
      <w:bookmarkStart w:id="67" w:name="_Toc3557083"/>
      <w:bookmarkStart w:id="68" w:name="_Toc7723828"/>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67"/>
      <w:bookmarkEnd w:id="68"/>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69" w:name="_Toc338938876"/>
      <w:bookmarkStart w:id="70" w:name="_Toc338939056"/>
      <w:bookmarkStart w:id="71" w:name="_Toc3556929"/>
      <w:bookmarkStart w:id="72" w:name="_Toc7723675"/>
      <w:bookmarkStart w:id="73" w:name="_Toc288196436"/>
      <w:bookmarkStart w:id="74" w:name="_Toc288200734"/>
      <w:bookmarkEnd w:id="44"/>
      <w:bookmarkEnd w:id="45"/>
      <w:r w:rsidRPr="007055D9">
        <w:t>χMCF in</w:t>
      </w:r>
      <w:r w:rsidR="0070733C" w:rsidRPr="007055D9">
        <w:t xml:space="preserve"> the</w:t>
      </w:r>
      <w:r w:rsidRPr="007055D9">
        <w:t xml:space="preserve"> </w:t>
      </w:r>
      <w:r w:rsidR="004E47A8" w:rsidRPr="007055D9">
        <w:t xml:space="preserve">Development </w:t>
      </w:r>
      <w:bookmarkEnd w:id="69"/>
      <w:bookmarkEnd w:id="70"/>
      <w:r w:rsidR="004E47A8" w:rsidRPr="007055D9">
        <w:t>Processes</w:t>
      </w:r>
      <w:bookmarkEnd w:id="71"/>
      <w:bookmarkEnd w:id="72"/>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75" w:name="_Ref333842518"/>
      <w:bookmarkStart w:id="76" w:name="_Ref333842510"/>
      <w:bookmarkStart w:id="77" w:name="_Toc3557084"/>
      <w:bookmarkStart w:id="78" w:name="_Toc7723829"/>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75"/>
      <w:r w:rsidRPr="007055D9">
        <w:t>: The</w:t>
      </w:r>
      <w:r w:rsidR="000033ED" w:rsidRPr="007055D9">
        <w:t xml:space="preserve"> </w:t>
      </w:r>
      <w:r w:rsidR="008C1F93" w:rsidRPr="007055D9">
        <w:t xml:space="preserve">Development </w:t>
      </w:r>
      <w:bookmarkEnd w:id="76"/>
      <w:r w:rsidR="008C1F93" w:rsidRPr="007055D9">
        <w:t>Process</w:t>
      </w:r>
      <w:bookmarkEnd w:id="77"/>
      <w:bookmarkEnd w:id="78"/>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79"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80" w:name="_Ref334482085"/>
      <w:bookmarkStart w:id="81" w:name="_Ref334482078"/>
      <w:bookmarkStart w:id="82" w:name="_Toc3557085"/>
      <w:bookmarkStart w:id="83" w:name="_Toc7723830"/>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79"/>
      <w:bookmarkEnd w:id="80"/>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1"/>
      <w:r w:rsidR="005E0B44" w:rsidRPr="007055D9">
        <w:t>Process</w:t>
      </w:r>
      <w:bookmarkEnd w:id="82"/>
      <w:bookmarkEnd w:id="83"/>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84" w:name="_Toc3556930"/>
      <w:bookmarkStart w:id="85" w:name="_Toc7723676"/>
      <w:r w:rsidRPr="007055D9">
        <w:lastRenderedPageBreak/>
        <w:t xml:space="preserve">Key-words </w:t>
      </w:r>
      <w:r w:rsidR="004F2D36" w:rsidRPr="007055D9">
        <w:t>of XML specification</w:t>
      </w:r>
      <w:bookmarkEnd w:id="84"/>
      <w:bookmarkEnd w:id="85"/>
    </w:p>
    <w:p w14:paraId="433568B7" w14:textId="77777777" w:rsidR="003B4F3B" w:rsidRPr="007055D9" w:rsidRDefault="002D62D0" w:rsidP="00860E71">
      <w:pPr>
        <w:pStyle w:val="Heading2"/>
      </w:pPr>
      <w:bookmarkStart w:id="86" w:name="_Toc3556931"/>
      <w:bookmarkStart w:id="87" w:name="_Toc7723677"/>
      <w:r w:rsidRPr="007055D9">
        <w:t>Key-words</w:t>
      </w:r>
      <w:bookmarkEnd w:id="86"/>
      <w:bookmarkEnd w:id="87"/>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1F728051" w:rsidR="00002AC4" w:rsidRPr="007055D9" w:rsidRDefault="00002AC4" w:rsidP="007E3486">
      <w:pPr>
        <w:numPr>
          <w:ilvl w:val="0"/>
          <w:numId w:val="7"/>
        </w:numPr>
      </w:pPr>
      <w:del w:id="88" w:author="nick" w:date="2019-03-23T21:59:00Z">
        <w:r w:rsidRPr="007055D9" w:rsidDel="00A84060">
          <w:delText>Use</w:delText>
        </w:r>
      </w:del>
      <w:ins w:id="89" w:author="nick" w:date="2019-03-23T21:59:00Z">
        <w:r w:rsidR="00A84060">
          <w:t>Status</w:t>
        </w:r>
      </w:ins>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 xml:space="preserve">Sometimes, first character is restricted to “[A-Za-z]“.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271D5278" w:rsidR="00860E71" w:rsidRPr="007055D9" w:rsidRDefault="00A82F80" w:rsidP="00F270BE">
      <w:pPr>
        <w:jc w:val="both"/>
        <w:rPr>
          <w:i/>
        </w:rPr>
      </w:pPr>
      <w:r w:rsidRPr="007055D9">
        <w:t xml:space="preserve">The key-word </w:t>
      </w:r>
      <w:commentRangeStart w:id="90"/>
      <w:del w:id="91" w:author="nick" w:date="2019-03-23T21:54:00Z">
        <w:r w:rsidRPr="007055D9" w:rsidDel="00A84060">
          <w:rPr>
            <w:rFonts w:ascii="Courier New" w:hAnsi="Courier New" w:cs="Courier New"/>
            <w:i/>
          </w:rPr>
          <w:delText>Use</w:delText>
        </w:r>
        <w:r w:rsidRPr="007055D9" w:rsidDel="00A84060">
          <w:delText xml:space="preserve"> </w:delText>
        </w:r>
      </w:del>
      <w:ins w:id="92" w:author="nick" w:date="2019-03-23T21:54:00Z">
        <w:r w:rsidR="00A84060">
          <w:rPr>
            <w:rFonts w:ascii="Courier New" w:hAnsi="Courier New" w:cs="Courier New"/>
            <w:i/>
          </w:rPr>
          <w:t>Status</w:t>
        </w:r>
      </w:ins>
      <w:commentRangeEnd w:id="90"/>
      <w:ins w:id="93" w:author="nick" w:date="2019-03-23T22:01:00Z">
        <w:r w:rsidR="00A84060">
          <w:rPr>
            <w:rStyle w:val="CommentReference"/>
            <w:lang w:eastAsia="x-none"/>
          </w:rPr>
          <w:commentReference w:id="90"/>
        </w:r>
      </w:ins>
      <w:ins w:id="94" w:author="nick" w:date="2019-03-23T21:54:00Z">
        <w:r w:rsidR="00A84060" w:rsidRPr="007055D9">
          <w:t xml:space="preserve"> </w:t>
        </w:r>
      </w:ins>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95" w:author="nick" w:date="2019-03-23T19:42:00Z">
        <w:r w:rsidR="00C5638F">
          <w:rPr>
            <w:rFonts w:ascii="Courier New" w:hAnsi="Courier New" w:cs="Courier New"/>
            <w:i/>
          </w:rPr>
          <w:t xml:space="preserve"> </w:t>
        </w:r>
        <w:commentRangeStart w:id="96"/>
        <w:r w:rsidR="00C5638F">
          <w:t xml:space="preserve">By </w:t>
        </w:r>
      </w:ins>
      <w:ins w:id="97" w:author="nick" w:date="2019-03-23T18:32:00Z">
        <w:r w:rsidR="000C5D6D">
          <w:t>convention</w:t>
        </w:r>
      </w:ins>
      <w:ins w:id="98" w:author="nick" w:date="2019-03-23T19:42:00Z">
        <w:r w:rsidR="00C5638F">
          <w:t xml:space="preserve">, </w:t>
        </w:r>
      </w:ins>
      <w:ins w:id="99" w:author="nick" w:date="2019-03-23T18:32:00Z">
        <w:r w:rsidR="000C5D6D">
          <w:t xml:space="preserve">when </w:t>
        </w:r>
      </w:ins>
      <w:ins w:id="100" w:author="nick" w:date="2019-03-23T21:58:00Z">
        <w:r w:rsidR="00A84060">
          <w:rPr>
            <w:rFonts w:ascii="Courier New" w:hAnsi="Courier New" w:cs="Courier New"/>
            <w:i/>
          </w:rPr>
          <w:t>Status</w:t>
        </w:r>
      </w:ins>
      <w:ins w:id="101"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96"/>
      <w:ins w:id="102" w:author="nick" w:date="2019-03-23T19:46:00Z">
        <w:r w:rsidR="00C5638F">
          <w:rPr>
            <w:rStyle w:val="CommentReference"/>
            <w:lang w:eastAsia="x-none"/>
          </w:rPr>
          <w:commentReference w:id="96"/>
        </w:r>
      </w:ins>
      <w:ins w:id="103" w:author="nick" w:date="2019-03-23T18:32:00Z">
        <w:r w:rsidR="000C5D6D" w:rsidRPr="00C5638F">
          <w:rPr>
            <w:szCs w:val="22"/>
          </w:rPr>
          <w:t xml:space="preserve"> </w:t>
        </w:r>
      </w:ins>
      <w:del w:id="104"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05" w:name="_Ref371679978"/>
      <w:bookmarkStart w:id="106" w:name="_Ref371939247"/>
      <w:bookmarkStart w:id="107" w:name="_Toc3556933"/>
      <w:bookmarkStart w:id="108" w:name="_Toc7723678"/>
      <w:bookmarkStart w:id="109" w:name="_Toc288196441"/>
      <w:bookmarkStart w:id="110" w:name="_Toc288200739"/>
      <w:bookmarkEnd w:id="73"/>
      <w:bookmarkEnd w:id="74"/>
      <w:r w:rsidRPr="007055D9">
        <w:lastRenderedPageBreak/>
        <w:t>Parts</w:t>
      </w:r>
      <w:r w:rsidR="00522BFE" w:rsidRPr="007055D9">
        <w:t>, Properties</w:t>
      </w:r>
      <w:r w:rsidRPr="007055D9">
        <w:t xml:space="preserve"> and </w:t>
      </w:r>
      <w:r w:rsidR="00CA1B81" w:rsidRPr="007055D9">
        <w:t>A</w:t>
      </w:r>
      <w:r w:rsidRPr="007055D9">
        <w:t>ssemblies</w:t>
      </w:r>
      <w:bookmarkEnd w:id="105"/>
      <w:bookmarkEnd w:id="106"/>
      <w:bookmarkEnd w:id="107"/>
      <w:bookmarkEnd w:id="108"/>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11" w:name="_Toc3556934"/>
      <w:bookmarkStart w:id="112" w:name="_Toc7723679"/>
      <w:r w:rsidRPr="007055D9">
        <w:t>Parts</w:t>
      </w:r>
      <w:bookmarkEnd w:id="111"/>
      <w:bookmarkEnd w:id="112"/>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113" w:name="_Toc3556935"/>
      <w:bookmarkStart w:id="114" w:name="_Toc7723680"/>
      <w:r w:rsidRPr="007055D9">
        <w:t>Part Labels</w:t>
      </w:r>
      <w:bookmarkEnd w:id="113"/>
      <w:bookmarkEnd w:id="114"/>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115" w:name="_Toc3556936"/>
      <w:bookmarkStart w:id="116" w:name="_Toc7723681"/>
      <w:r w:rsidRPr="007055D9">
        <w:t>Properties</w:t>
      </w:r>
      <w:bookmarkEnd w:id="115"/>
      <w:bookmarkEnd w:id="116"/>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17" w:name="_Toc428456056"/>
      <w:bookmarkStart w:id="118" w:name="_Toc428537020"/>
      <w:bookmarkStart w:id="119" w:name="_Toc428969339"/>
      <w:bookmarkStart w:id="120" w:name="_Toc429052730"/>
      <w:bookmarkStart w:id="121" w:name="_Toc3556937"/>
      <w:bookmarkStart w:id="122" w:name="_Toc7723682"/>
      <w:bookmarkEnd w:id="117"/>
      <w:bookmarkEnd w:id="118"/>
      <w:bookmarkEnd w:id="119"/>
      <w:bookmarkEnd w:id="120"/>
      <w:r w:rsidRPr="007055D9">
        <w:t>Assemblies</w:t>
      </w:r>
      <w:bookmarkEnd w:id="121"/>
      <w:bookmarkEnd w:id="122"/>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123" w:name="_Toc3557086"/>
      <w:bookmarkStart w:id="124" w:name="_Toc7723831"/>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3"/>
      <w:bookmarkEnd w:id="124"/>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25" w:name="_Toc3556938"/>
      <w:bookmarkStart w:id="126" w:name="_Toc7723683"/>
      <w:r w:rsidRPr="007055D9">
        <w:lastRenderedPageBreak/>
        <w:t>File Structure of χMCF</w:t>
      </w:r>
      <w:bookmarkEnd w:id="125"/>
      <w:bookmarkEnd w:id="126"/>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127" w:name="_Toc428279323"/>
      <w:bookmarkStart w:id="128" w:name="_Toc428456059"/>
      <w:bookmarkStart w:id="129" w:name="_Toc428537023"/>
      <w:bookmarkStart w:id="130" w:name="_Toc428969342"/>
      <w:bookmarkStart w:id="131" w:name="_Toc429052733"/>
      <w:bookmarkStart w:id="132" w:name="_Toc3556939"/>
      <w:bookmarkStart w:id="133" w:name="_Toc7723684"/>
      <w:bookmarkEnd w:id="127"/>
      <w:bookmarkEnd w:id="128"/>
      <w:bookmarkEnd w:id="129"/>
      <w:bookmarkEnd w:id="130"/>
      <w:bookmarkEnd w:id="131"/>
      <w:r w:rsidRPr="007055D9">
        <w:t>Elements containing g</w:t>
      </w:r>
      <w:r w:rsidR="00A341E9" w:rsidRPr="007055D9">
        <w:t>eneral information</w:t>
      </w:r>
      <w:bookmarkEnd w:id="132"/>
      <w:bookmarkEnd w:id="133"/>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77777777" w:rsidR="000F259A" w:rsidRPr="00AC3719" w:rsidRDefault="000F259A" w:rsidP="000F259A">
            <w:pPr>
              <w:rPr>
                <w:b/>
                <w:i/>
                <w:sz w:val="20"/>
                <w:szCs w:val="20"/>
              </w:rPr>
            </w:pPr>
            <w:r w:rsidRPr="00AC3719">
              <w:rPr>
                <w:b/>
                <w:i/>
                <w:sz w:val="20"/>
                <w:szCs w:val="20"/>
              </w:rPr>
              <w:t>Status</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2F6AA8D9" w:rsidR="000F259A" w:rsidRPr="00AC3719" w:rsidRDefault="000F259A" w:rsidP="000F259A">
            <w:pPr>
              <w:rPr>
                <w:sz w:val="20"/>
                <w:szCs w:val="20"/>
              </w:rPr>
            </w:pPr>
            <w:commentRangeStart w:id="134"/>
            <w:commentRangeStart w:id="135"/>
            <w:commentRangeStart w:id="136"/>
            <w:del w:id="137" w:author="nick" w:date="2019-02-12T11:06:00Z">
              <w:r w:rsidDel="00A15BE4">
                <w:rPr>
                  <w:sz w:val="20"/>
                  <w:szCs w:val="20"/>
                </w:rPr>
                <w:delText>0-</w:delText>
              </w:r>
            </w:del>
            <w:r w:rsidRPr="00AC3719">
              <w:rPr>
                <w:sz w:val="20"/>
                <w:szCs w:val="20"/>
              </w:rPr>
              <w:t>1</w:t>
            </w:r>
            <w:commentRangeEnd w:id="134"/>
            <w:r w:rsidR="00A15BE4">
              <w:rPr>
                <w:rStyle w:val="CommentReference"/>
                <w:lang w:eastAsia="x-none"/>
              </w:rPr>
              <w:commentReference w:id="134"/>
            </w:r>
            <w:commentRangeEnd w:id="135"/>
            <w:r w:rsidR="00AF30FF">
              <w:rPr>
                <w:rStyle w:val="CommentReference"/>
                <w:lang w:eastAsia="x-none"/>
              </w:rPr>
              <w:commentReference w:id="135"/>
            </w:r>
            <w:commentRangeEnd w:id="136"/>
            <w:r w:rsidR="00C5638F">
              <w:rPr>
                <w:rStyle w:val="CommentReference"/>
                <w:lang w:eastAsia="x-none"/>
              </w:rPr>
              <w:commentReference w:id="136"/>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10498A75" w:rsidR="000F259A" w:rsidRPr="00AC3719" w:rsidRDefault="000F259A" w:rsidP="000F259A">
            <w:pPr>
              <w:rPr>
                <w:sz w:val="20"/>
                <w:szCs w:val="20"/>
              </w:rPr>
            </w:pPr>
            <w:del w:id="138" w:author="nick" w:date="2019-02-12T16:14:00Z">
              <w:r w:rsidDel="00D7272A">
                <w:rPr>
                  <w:sz w:val="20"/>
                  <w:szCs w:val="20"/>
                </w:rPr>
                <w:delText>0-</w:delText>
              </w:r>
            </w:del>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19E39BA6" w:rsidR="000F259A" w:rsidRPr="00AC3719" w:rsidRDefault="00D7272A" w:rsidP="000F259A">
            <w:pPr>
              <w:rPr>
                <w:sz w:val="20"/>
                <w:szCs w:val="20"/>
              </w:rPr>
            </w:pPr>
            <w:ins w:id="139" w:author="nick" w:date="2019-02-12T16:14:00Z">
              <w:r>
                <w:rPr>
                  <w:sz w:val="20"/>
                  <w:szCs w:val="20"/>
                </w:rPr>
                <w:t>1-*</w:t>
              </w:r>
            </w:ins>
            <w:del w:id="140"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4BD6E27B" w:rsidR="000F259A" w:rsidRPr="00AC3719" w:rsidRDefault="00D7272A" w:rsidP="000F259A">
            <w:pPr>
              <w:rPr>
                <w:sz w:val="20"/>
                <w:szCs w:val="20"/>
              </w:rPr>
            </w:pPr>
            <w:ins w:id="141" w:author="nick" w:date="2019-02-12T16:14:00Z">
              <w:r>
                <w:rPr>
                  <w:sz w:val="20"/>
                  <w:szCs w:val="20"/>
                </w:rPr>
                <w:t>1-*</w:t>
              </w:r>
            </w:ins>
            <w:del w:id="142"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0DBB64D9" w:rsidR="000F259A" w:rsidRPr="00AC3719" w:rsidRDefault="00D7272A" w:rsidP="000F259A">
            <w:pPr>
              <w:rPr>
                <w:sz w:val="20"/>
                <w:szCs w:val="20"/>
              </w:rPr>
            </w:pPr>
            <w:ins w:id="143" w:author="nick" w:date="2019-02-12T16:14:00Z">
              <w:r>
                <w:rPr>
                  <w:sz w:val="20"/>
                  <w:szCs w:val="20"/>
                </w:rPr>
                <w:t>1-*</w:t>
              </w:r>
            </w:ins>
            <w:del w:id="144" w:author="nick" w:date="2019-02-12T16:14:00Z">
              <w:r w:rsidR="000F259A" w:rsidDel="00D7272A">
                <w:rPr>
                  <w:sz w:val="20"/>
                  <w:szCs w:val="20"/>
                </w:rPr>
                <w:delText>0-*</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145" w:name="_Toc3566409"/>
      <w:bookmarkStart w:id="146" w:name="_Toc7723905"/>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45"/>
      <w:bookmarkEnd w:id="146"/>
    </w:p>
    <w:p w14:paraId="574E4A30" w14:textId="77777777" w:rsidR="00CC728F" w:rsidRPr="007055D9" w:rsidRDefault="00CF4308" w:rsidP="00736820">
      <w:pPr>
        <w:pStyle w:val="Heading3"/>
        <w:tabs>
          <w:tab w:val="clear" w:pos="720"/>
          <w:tab w:val="num" w:pos="1701"/>
        </w:tabs>
      </w:pPr>
      <w:bookmarkStart w:id="147" w:name="_Toc3556940"/>
      <w:bookmarkStart w:id="148" w:name="_Toc7723685"/>
      <w:r w:rsidRPr="007055D9">
        <w:t>Date</w:t>
      </w:r>
      <w:bookmarkEnd w:id="147"/>
      <w:bookmarkEnd w:id="148"/>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r>
        <w:t>&lt;?xml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0253E038" w:rsidR="00BA120B" w:rsidRDefault="00BA120B" w:rsidP="008041BF">
      <w:pPr>
        <w:pStyle w:val="XMLCode"/>
        <w:keepNext/>
        <w:keepLines/>
      </w:pPr>
      <w:r>
        <w:t>xsi:noNamespaceSchemaLocation="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77777777" w:rsidR="00DC10DA" w:rsidRDefault="00DC10DA" w:rsidP="008041BF">
      <w:pPr>
        <w:pStyle w:val="XMLCode"/>
        <w:keepNext/>
        <w:keepLines/>
      </w:pPr>
      <w:r>
        <w:rPr>
          <w:b/>
          <w:color w:val="0070C0"/>
        </w:rPr>
        <w:t xml:space="preserve">    </w:t>
      </w:r>
      <w:r w:rsidR="00BA120B" w:rsidRPr="00BA120B">
        <w:t xml:space="preserve">&lt;version&gt; </w:t>
      </w:r>
      <w:commentRangeStart w:id="149"/>
      <w:r w:rsidR="00EB4BFC">
        <w:t>3</w:t>
      </w:r>
      <w:r w:rsidR="00BA120B" w:rsidRPr="00BA120B">
        <w:t>.0.0</w:t>
      </w:r>
      <w:commentRangeEnd w:id="149"/>
      <w:r w:rsidR="003608F9">
        <w:rPr>
          <w:rStyle w:val="CommentReference"/>
          <w:rFonts w:ascii="Calibri" w:hAnsi="Calibri"/>
          <w:lang w:eastAsia="x-none"/>
        </w:rPr>
        <w:commentReference w:id="149"/>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150" w:name="_Toc3556941"/>
      <w:bookmarkStart w:id="151" w:name="_Toc7723686"/>
      <w:r w:rsidRPr="007055D9">
        <w:t>Version</w:t>
      </w:r>
      <w:bookmarkEnd w:id="150"/>
      <w:bookmarkEnd w:id="151"/>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77777777"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commentRangeStart w:id="152"/>
      <w:r w:rsidR="00C04963">
        <w:t>3</w:t>
      </w:r>
      <w:r w:rsidRPr="007055D9">
        <w:t>.0</w:t>
      </w:r>
      <w:commentRangeEnd w:id="152"/>
      <w:r w:rsidR="002B64FD">
        <w:rPr>
          <w:rStyle w:val="CommentReference"/>
          <w:lang w:eastAsia="x-none"/>
        </w:rPr>
        <w:commentReference w:id="152"/>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r>
        <w:t>&lt;?xml version="1.0" encoding="UTF-8" ?&gt;</w:t>
      </w:r>
    </w:p>
    <w:p w14:paraId="1ECD7034" w14:textId="77777777" w:rsidR="00BA120B" w:rsidRDefault="00BA120B" w:rsidP="002F5F70">
      <w:pPr>
        <w:pStyle w:val="XMLCode"/>
        <w:keepNext/>
      </w:pPr>
      <w:r>
        <w:t xml:space="preserve">&lt;xmcf xmlns:xsi="http://www.w3.org/2001/XMLSchema-instance"          </w:t>
      </w:r>
    </w:p>
    <w:p w14:paraId="4A564F09" w14:textId="6E6919FB" w:rsidR="00BA120B" w:rsidRDefault="00BA120B" w:rsidP="00BA120B">
      <w:pPr>
        <w:pStyle w:val="XMLCode"/>
      </w:pPr>
      <w:r>
        <w:t>xsi:noNamespaceSchemaLocation="</w:t>
      </w:r>
      <w:r w:rsidR="00E3398E" w:rsidRPr="00E3398E">
        <w:rPr>
          <w:b/>
        </w:rPr>
        <w:t xml:space="preserve"> x</w:t>
      </w:r>
      <w:r w:rsidR="00E3398E" w:rsidRPr="00E3398E">
        <w:t>mcf_</w:t>
      </w:r>
      <w:r w:rsidR="003537AC">
        <w:rPr>
          <w:b/>
        </w:rPr>
        <w:t>3_0</w:t>
      </w:r>
      <w:r w:rsidR="00E3398E" w:rsidRPr="00E3398E">
        <w:rPr>
          <w:b/>
        </w:rPr>
        <w:t>_0</w:t>
      </w:r>
      <w:r w:rsidR="00E3398E" w:rsidRPr="00E3398E">
        <w:t>.xsd</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7777777"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C04963">
        <w:rPr>
          <w:b/>
          <w:color w:val="0070C0"/>
        </w:rPr>
        <w:t>3</w:t>
      </w:r>
      <w:r w:rsidRPr="00BA120B">
        <w:rPr>
          <w:b/>
          <w:color w:val="0070C0"/>
        </w:rPr>
        <w:t>.0.0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153" w:name="_Toc3556942"/>
      <w:bookmarkStart w:id="154" w:name="_Toc7723687"/>
      <w:r w:rsidRPr="007055D9">
        <w:t>Unit System</w:t>
      </w:r>
      <w:bookmarkEnd w:id="153"/>
      <w:bookmarkEnd w:id="154"/>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0F969C3C" w:rsidR="006F1928" w:rsidRPr="007055D9" w:rsidRDefault="006F1928" w:rsidP="004F4004">
            <w:pPr>
              <w:keepNext/>
              <w:rPr>
                <w:b/>
                <w:i/>
              </w:rPr>
            </w:pPr>
            <w:del w:id="155" w:author="nick" w:date="2019-03-23T21:58:00Z">
              <w:r w:rsidRPr="007055D9" w:rsidDel="00A84060">
                <w:rPr>
                  <w:b/>
                  <w:i/>
                </w:rPr>
                <w:delText>Use</w:delText>
              </w:r>
            </w:del>
            <w:ins w:id="156" w:author="nick" w:date="2019-03-23T21:58:00Z">
              <w:r w:rsidR="00A84060">
                <w:rPr>
                  <w:b/>
                  <w:i/>
                </w:rPr>
                <w:t>Status</w:t>
              </w:r>
            </w:ins>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157" w:name="_Toc3566410"/>
      <w:bookmarkStart w:id="158" w:name="_Toc7723906"/>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7"/>
      <w:bookmarkEnd w:id="158"/>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r>
        <w:t>&lt;?xml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412AF12C" w:rsidR="00AC3B52" w:rsidRDefault="00AC3B52" w:rsidP="00C04963">
      <w:pPr>
        <w:pStyle w:val="XMLCode"/>
        <w:keepNext/>
        <w:keepLines/>
      </w:pPr>
      <w:r>
        <w:t>xsi:noNamespaceSchemaLocation="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77777777" w:rsidR="00AC3B52" w:rsidRDefault="00AC3B52" w:rsidP="00C04963">
      <w:pPr>
        <w:pStyle w:val="XMLCode"/>
        <w:keepNext/>
        <w:keepLines/>
      </w:pPr>
      <w:r>
        <w:t xml:space="preserve">    &lt;version&gt; </w:t>
      </w:r>
      <w:r w:rsidR="00C04963">
        <w:t>3</w:t>
      </w:r>
      <w:r>
        <w:t>.0.0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59" w:name="_Toc339013871"/>
      <w:bookmarkStart w:id="160" w:name="_Toc3556943"/>
      <w:bookmarkStart w:id="161" w:name="_Toc7723688"/>
      <w:r w:rsidRPr="007055D9">
        <w:t>Application</w:t>
      </w:r>
      <w:r w:rsidR="007070CD" w:rsidRPr="007055D9">
        <w:t>,</w:t>
      </w:r>
      <w:r w:rsidRPr="007055D9">
        <w:t xml:space="preserve"> User </w:t>
      </w:r>
      <w:r w:rsidR="007070CD" w:rsidRPr="007055D9">
        <w:t xml:space="preserve">and Process </w:t>
      </w:r>
      <w:r w:rsidRPr="007055D9">
        <w:t>Specific Data</w:t>
      </w:r>
      <w:bookmarkEnd w:id="159"/>
      <w:bookmarkEnd w:id="160"/>
      <w:bookmarkEnd w:id="161"/>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4"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162" w:name="_Toc413359565"/>
      <w:bookmarkStart w:id="163" w:name="_Ref414560122"/>
      <w:bookmarkStart w:id="164" w:name="_Ref414563183"/>
      <w:bookmarkStart w:id="165" w:name="_Ref414571476"/>
      <w:bookmarkStart w:id="166" w:name="_Ref428530906"/>
      <w:bookmarkStart w:id="167" w:name="_Ref429050591"/>
      <w:bookmarkStart w:id="168" w:name="_Ref429053268"/>
      <w:bookmarkStart w:id="169" w:name="_Toc3556944"/>
      <w:bookmarkStart w:id="170" w:name="_Toc7723689"/>
      <w:r w:rsidRPr="007055D9">
        <w:t xml:space="preserve">User Specific Data </w:t>
      </w:r>
      <w:r w:rsidRPr="00E70284">
        <w:rPr>
          <w:rFonts w:ascii="Courier New" w:hAnsi="Courier New" w:cs="Courier New"/>
          <w:b w:val="0"/>
          <w:sz w:val="26"/>
          <w:szCs w:val="28"/>
          <w:lang w:eastAsia="de-DE"/>
        </w:rPr>
        <w:t>&lt;appdata&gt;</w:t>
      </w:r>
      <w:bookmarkEnd w:id="162"/>
      <w:bookmarkEnd w:id="163"/>
      <w:bookmarkEnd w:id="164"/>
      <w:bookmarkEnd w:id="165"/>
      <w:bookmarkEnd w:id="166"/>
      <w:bookmarkEnd w:id="167"/>
      <w:bookmarkEnd w:id="168"/>
      <w:bookmarkEnd w:id="169"/>
      <w:bookmarkEnd w:id="170"/>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77777777" w:rsidR="00787E83" w:rsidRPr="00AC3719" w:rsidRDefault="00787E83" w:rsidP="008B4D9E">
            <w:pPr>
              <w:keepNext/>
              <w:rPr>
                <w:b/>
                <w:i/>
                <w:sz w:val="20"/>
                <w:szCs w:val="20"/>
              </w:rPr>
            </w:pPr>
            <w:r w:rsidRPr="00AC3719">
              <w:rPr>
                <w:b/>
                <w:i/>
                <w:sz w:val="20"/>
                <w:szCs w:val="20"/>
              </w:rPr>
              <w:t>Status</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171" w:name="_Toc3566411"/>
      <w:bookmarkStart w:id="172" w:name="_Toc7723907"/>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71"/>
      <w:bookmarkEnd w:id="172"/>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r>
        <w:t>&lt;?xml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77777777" w:rsidR="003E7CFB" w:rsidRDefault="003E7CFB" w:rsidP="003E7CFB">
      <w:pPr>
        <w:pStyle w:val="XMLCode"/>
      </w:pPr>
      <w:r>
        <w:t>xsi:noNamespaceSchemaLocation="xmcf.xsd"&gt;</w:t>
      </w:r>
    </w:p>
    <w:p w14:paraId="3FAE3DE9" w14:textId="77777777" w:rsidR="00901447" w:rsidRDefault="003E7CFB" w:rsidP="00901447">
      <w:pPr>
        <w:pStyle w:val="XMLCode"/>
      </w:pPr>
      <w:r>
        <w:t xml:space="preserve">    </w:t>
      </w:r>
      <w:r w:rsidR="00901447">
        <w:t>&lt;date&gt; 2014-08-07 &lt;/date&gt;</w:t>
      </w:r>
    </w:p>
    <w:p w14:paraId="1A89FCFF" w14:textId="77777777" w:rsidR="00901447" w:rsidRDefault="00901447" w:rsidP="00901447">
      <w:pPr>
        <w:pStyle w:val="XMLCode"/>
      </w:pPr>
      <w:r>
        <w:t xml:space="preserve">    &lt;version&gt; </w:t>
      </w:r>
      <w:r w:rsidR="005779C6">
        <w:t>3</w:t>
      </w:r>
      <w:r>
        <w:t>.0.0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&lt;appdata&gt;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r>
        <w:t>&lt;?xml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Default="007A0F9F" w:rsidP="007A0F9F">
      <w:pPr>
        <w:pStyle w:val="XMLCode"/>
      </w:pPr>
      <w:r>
        <w:t>xmlns:MEDINA="http://servicenet.t-systems.com/medina/xMCF"</w:t>
      </w:r>
    </w:p>
    <w:p w14:paraId="643A0621" w14:textId="77777777" w:rsidR="007A0F9F" w:rsidRDefault="007A0F9F" w:rsidP="007A0F9F">
      <w:pPr>
        <w:pStyle w:val="XMLCode"/>
      </w:pPr>
      <w:r>
        <w:t xml:space="preserve">xsi:schemaLocation="http://servicenet.t-systems.com/medina/xMCF mcf_MEDINA.xsd" </w:t>
      </w:r>
    </w:p>
    <w:p w14:paraId="210A17F3" w14:textId="77777777" w:rsidR="007A0F9F" w:rsidRDefault="007A0F9F" w:rsidP="007A0F9F">
      <w:pPr>
        <w:pStyle w:val="XMLCode"/>
      </w:pPr>
      <w:r>
        <w:t>xsi:noNamespaceSchemaLocation="xmcf.xsd"&gt;</w:t>
      </w:r>
    </w:p>
    <w:p w14:paraId="1B4597B3" w14:textId="77777777" w:rsidR="00901447" w:rsidRDefault="007A0F9F" w:rsidP="00901447">
      <w:pPr>
        <w:pStyle w:val="XMLCode"/>
      </w:pPr>
      <w:r>
        <w:t xml:space="preserve">    </w:t>
      </w:r>
      <w:r w:rsidR="00901447">
        <w:t>&lt;date&gt; 2014-08-07 &lt;/date&gt;</w:t>
      </w:r>
    </w:p>
    <w:p w14:paraId="57D9805F" w14:textId="77777777" w:rsidR="00901447" w:rsidRDefault="00901447" w:rsidP="00901447">
      <w:pPr>
        <w:pStyle w:val="XMLCode"/>
      </w:pPr>
      <w:r>
        <w:t xml:space="preserve">    &lt;version&gt; </w:t>
      </w:r>
      <w:r w:rsidR="005779C6">
        <w:t>3</w:t>
      </w:r>
      <w:r>
        <w:t>.0.0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77777777" w:rsidR="007A0F9F" w:rsidRDefault="007A0F9F" w:rsidP="007A0F9F">
      <w:pPr>
        <w:pStyle w:val="XMLCode"/>
      </w:pPr>
      <w:r>
        <w:t xml:space="preserve">            &lt;connection_1d label="1000032"&gt;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Heading3"/>
        <w:tabs>
          <w:tab w:val="clear" w:pos="720"/>
          <w:tab w:val="num" w:pos="1701"/>
        </w:tabs>
      </w:pPr>
      <w:bookmarkStart w:id="173" w:name="_Finite_Element_Specific"/>
      <w:bookmarkStart w:id="174" w:name="_Ref414560131"/>
      <w:bookmarkStart w:id="175" w:name="_Toc3556945"/>
      <w:bookmarkStart w:id="176" w:name="_Toc7723690"/>
      <w:bookmarkEnd w:id="173"/>
      <w:r w:rsidRPr="007055D9">
        <w:t xml:space="preserve">Finite Element Specific Data </w:t>
      </w:r>
      <w:r w:rsidRPr="00E366F9">
        <w:rPr>
          <w:rFonts w:ascii="Courier New" w:hAnsi="Courier New" w:cs="Courier New"/>
          <w:b w:val="0"/>
          <w:sz w:val="26"/>
          <w:szCs w:val="28"/>
          <w:lang w:eastAsia="de-DE"/>
        </w:rPr>
        <w:t>&lt;femdata&gt;</w:t>
      </w:r>
      <w:bookmarkEnd w:id="174"/>
      <w:bookmarkEnd w:id="175"/>
      <w:bookmarkEnd w:id="176"/>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&lt;femdata&gt;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77777777" w:rsidR="000C2483" w:rsidRPr="007055D9" w:rsidRDefault="000C2483" w:rsidP="0015107A">
            <w:pPr>
              <w:keepNext/>
              <w:rPr>
                <w:b/>
                <w:i/>
              </w:rPr>
            </w:pPr>
            <w:r w:rsidRPr="007055D9">
              <w:rPr>
                <w:b/>
                <w:i/>
              </w:rPr>
              <w:t>Status</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177" w:name="_Toc3566412"/>
      <w:bookmarkStart w:id="178" w:name="_Toc7723908"/>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77"/>
      <w:bookmarkEnd w:id="178"/>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45"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7777777" w:rsidR="000C2483" w:rsidRPr="007055D9" w:rsidRDefault="000C2483" w:rsidP="008B4D9E">
            <w:pPr>
              <w:keepNext/>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46" w:history="1">
              <w:r w:rsidR="00206E87" w:rsidRPr="00407C27">
                <w:rPr>
                  <w:rStyle w:val="Hyperlink"/>
                </w:rPr>
                <w:t>7</w:t>
              </w:r>
            </w:hyperlink>
            <w:r w:rsidRPr="007055D9">
              <w:t>].</w:t>
            </w:r>
          </w:p>
        </w:tc>
      </w:tr>
    </w:tbl>
    <w:p w14:paraId="1FC13931" w14:textId="77777777" w:rsidR="005C59E0" w:rsidRDefault="009D4711" w:rsidP="005D241A">
      <w:pPr>
        <w:pStyle w:val="Caption"/>
        <w:spacing w:before="120"/>
      </w:pPr>
      <w:bookmarkStart w:id="179" w:name="_Toc3566413"/>
      <w:bookmarkStart w:id="180" w:name="_Toc7723909"/>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179"/>
      <w:bookmarkEnd w:id="180"/>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77777777" w:rsidR="005C59E0" w:rsidRPr="007055D9" w:rsidRDefault="005C59E0" w:rsidP="008B4D9E">
            <w:pPr>
              <w:keepNext/>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CommentReference"/>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Caption"/>
        <w:spacing w:before="120"/>
      </w:pPr>
      <w:bookmarkStart w:id="181" w:name="_Toc3566414"/>
      <w:bookmarkStart w:id="182" w:name="_Toc7723910"/>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181"/>
      <w:bookmarkEnd w:id="182"/>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77777777" w:rsidR="00A533D8" w:rsidRPr="007055D9" w:rsidRDefault="00A533D8" w:rsidP="005D241A">
            <w:pPr>
              <w:keepNext/>
              <w:keepLines/>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Caption"/>
        <w:spacing w:before="120"/>
        <w:rPr>
          <w:rFonts w:ascii="Courier New" w:hAnsi="Courier New" w:cs="Courier New"/>
          <w:i/>
          <w:sz w:val="18"/>
          <w:szCs w:val="18"/>
        </w:rPr>
      </w:pPr>
      <w:bookmarkStart w:id="183" w:name="_Toc3566415"/>
      <w:bookmarkStart w:id="184" w:name="_Toc7723911"/>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183"/>
      <w:bookmarkEnd w:id="184"/>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Paragraph"/>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Paragraph"/>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Paragraph"/>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Paragraph"/>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77777777" w:rsidR="000C2483" w:rsidRPr="007055D9" w:rsidRDefault="000C2483" w:rsidP="00206E87">
      <w:pPr>
        <w:pStyle w:val="XMLCode"/>
        <w:keepNext/>
        <w:keepLines/>
      </w:pPr>
      <w:r w:rsidRPr="007055D9">
        <w:t>&lt;connection_0d</w:t>
      </w:r>
      <w:r w:rsidR="00821FC2">
        <w:t xml:space="preserve"> label=”My0dConnection_id_100000”</w:t>
      </w:r>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85" w:name="_Toc373504790"/>
      <w:bookmarkStart w:id="186" w:name="_Toc373505008"/>
      <w:bookmarkStart w:id="187" w:name="_Toc339013872"/>
      <w:bookmarkStart w:id="188" w:name="_Ref414560151"/>
      <w:bookmarkStart w:id="189" w:name="_Toc3556946"/>
      <w:bookmarkStart w:id="190" w:name="_Toc7723691"/>
      <w:bookmarkEnd w:id="185"/>
      <w:bookmarkEnd w:id="186"/>
      <w:r w:rsidRPr="007055D9">
        <w:t>Connection Data</w:t>
      </w:r>
      <w:bookmarkEnd w:id="187"/>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88"/>
      <w:bookmarkEnd w:id="189"/>
      <w:bookmarkEnd w:id="190"/>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77777777" w:rsidR="00680DB0" w:rsidRPr="00446313" w:rsidRDefault="00680DB0" w:rsidP="002A57D9">
            <w:r w:rsidRPr="00446313">
              <w:t>Status</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191" w:name="_Toc3566416"/>
      <w:bookmarkStart w:id="192" w:name="_Toc7723912"/>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1"/>
      <w:bookmarkEnd w:id="19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77777777" w:rsidR="00A101BB" w:rsidRPr="007055D9" w:rsidRDefault="00A101BB" w:rsidP="002A57D9">
            <w:pPr>
              <w:rPr>
                <w:b/>
                <w:i/>
              </w:rPr>
            </w:pPr>
            <w:r w:rsidRPr="007055D9">
              <w:rPr>
                <w:b/>
                <w:i/>
              </w:rPr>
              <w:t>Status</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14CC3B3" w:rsidR="004B7C8B" w:rsidRPr="001D404C" w:rsidRDefault="004B7C8B" w:rsidP="00A435F0">
            <w:pPr>
              <w:rPr>
                <w:sz w:val="18"/>
                <w:szCs w:val="20"/>
              </w:rPr>
            </w:pPr>
            <w:commentRangeStart w:id="193"/>
            <w:del w:id="194" w:author="nick" w:date="2019-02-12T11:07:00Z">
              <w:r w:rsidRPr="001D404C" w:rsidDel="00A15BE4">
                <w:rPr>
                  <w:sz w:val="18"/>
                  <w:szCs w:val="20"/>
                </w:rPr>
                <w:delText>0-</w:delText>
              </w:r>
            </w:del>
            <w:r w:rsidR="00A435F0" w:rsidRPr="001D404C">
              <w:rPr>
                <w:sz w:val="18"/>
                <w:szCs w:val="20"/>
              </w:rPr>
              <w:t>1</w:t>
            </w:r>
            <w:commentRangeEnd w:id="193"/>
            <w:r w:rsidR="00A15BE4">
              <w:rPr>
                <w:rStyle w:val="CommentReference"/>
                <w:lang w:eastAsia="x-none"/>
              </w:rPr>
              <w:commentReference w:id="193"/>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195" w:name="_Toc3566417"/>
      <w:bookmarkStart w:id="196" w:name="_Toc7723913"/>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5"/>
      <w:bookmarkEnd w:id="196"/>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197" w:name="_Ref432343981"/>
      <w:bookmarkStart w:id="198" w:name="_Toc3556947"/>
      <w:bookmarkStart w:id="199" w:name="_Toc7723692"/>
      <w:r w:rsidRPr="007055D9">
        <w:t xml:space="preserve">Connected </w:t>
      </w:r>
      <w:r w:rsidR="00A101BB" w:rsidRPr="007055D9">
        <w:t>Objects</w:t>
      </w:r>
      <w:bookmarkEnd w:id="197"/>
      <w:bookmarkEnd w:id="198"/>
      <w:bookmarkEnd w:id="199"/>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77777777" w:rsidR="00223174" w:rsidRPr="007055D9" w:rsidRDefault="00223174" w:rsidP="002A57D9">
            <w:pPr>
              <w:rPr>
                <w:b/>
                <w:i/>
              </w:rPr>
            </w:pPr>
            <w:commentRangeStart w:id="200"/>
            <w:r w:rsidRPr="007055D9">
              <w:rPr>
                <w:b/>
                <w:i/>
              </w:rPr>
              <w:t>Status</w:t>
            </w:r>
            <w:commentRangeEnd w:id="200"/>
            <w:r w:rsidR="002D7D98">
              <w:rPr>
                <w:rStyle w:val="CommentReference"/>
                <w:lang w:eastAsia="x-none"/>
              </w:rPr>
              <w:commentReference w:id="200"/>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7EB647A9" w14:textId="77777777" w:rsidR="002921CC" w:rsidRDefault="002921CC" w:rsidP="00860E71">
            <w:pPr>
              <w:rPr>
                <w:ins w:id="201" w:author="nick" w:date="2019-02-12T13:04:00Z"/>
                <w:sz w:val="20"/>
                <w:szCs w:val="20"/>
                <w:highlight w:val="yellow"/>
              </w:rPr>
            </w:pPr>
            <w:del w:id="202" w:author="nick" w:date="2019-02-12T13:01:00Z">
              <w:r w:rsidRPr="008D6479" w:rsidDel="002921CC">
                <w:rPr>
                  <w:sz w:val="20"/>
                  <w:szCs w:val="20"/>
                  <w:highlight w:val="yellow"/>
                </w:rPr>
                <w:delText xml:space="preserve">At least </w:delText>
              </w:r>
              <w:r w:rsidRPr="008D6479" w:rsidDel="002921CC">
                <w:rPr>
                  <w:i/>
                  <w:sz w:val="20"/>
                  <w:szCs w:val="20"/>
                  <w:highlight w:val="yellow"/>
                </w:rPr>
                <w:delText>one</w:delText>
              </w:r>
              <w:r w:rsidRPr="008D6479" w:rsidDel="002921CC">
                <w:rPr>
                  <w:sz w:val="20"/>
                  <w:szCs w:val="20"/>
                  <w:highlight w:val="yellow"/>
                </w:rPr>
                <w:delText xml:space="preserve"> of these elements is required</w:delText>
              </w:r>
            </w:del>
          </w:p>
          <w:p w14:paraId="4E52022D" w14:textId="31E808F2" w:rsidR="002921CC" w:rsidRPr="008D6479" w:rsidRDefault="002921CC" w:rsidP="00860E71">
            <w:pPr>
              <w:rPr>
                <w:sz w:val="20"/>
                <w:szCs w:val="20"/>
                <w:highlight w:val="yellow"/>
              </w:rPr>
            </w:pPr>
            <w:commentRangeStart w:id="203"/>
            <w:ins w:id="204" w:author="nick" w:date="2019-02-12T13:04:00Z">
              <w:r>
                <w:rPr>
                  <w:sz w:val="20"/>
                  <w:szCs w:val="20"/>
                  <w:highlight w:val="yellow"/>
                </w:rPr>
                <w:t>Optional</w:t>
              </w:r>
            </w:ins>
            <w:commentRangeEnd w:id="203"/>
            <w:ins w:id="205" w:author="nick" w:date="2019-02-12T13:05:00Z">
              <w:r>
                <w:rPr>
                  <w:rStyle w:val="CommentReference"/>
                  <w:lang w:eastAsia="x-none"/>
                </w:rPr>
                <w:commentReference w:id="203"/>
              </w:r>
            </w:ins>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commentRangeStart w:id="206"/>
            <w:ins w:id="207" w:author="nick" w:date="2019-02-12T13:04:00Z">
              <w:r>
                <w:rPr>
                  <w:sz w:val="20"/>
                  <w:szCs w:val="20"/>
                </w:rPr>
                <w:t>Optional</w:t>
              </w:r>
            </w:ins>
            <w:commentRangeEnd w:id="206"/>
            <w:ins w:id="208" w:author="nick" w:date="2019-02-12T13:05:00Z">
              <w:r>
                <w:rPr>
                  <w:rStyle w:val="CommentReference"/>
                  <w:lang w:eastAsia="x-none"/>
                </w:rPr>
                <w:commentReference w:id="206"/>
              </w:r>
            </w:ins>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209" w:name="_Toc3566418"/>
      <w:bookmarkStart w:id="210" w:name="_Toc7723914"/>
      <w:bookmarkStart w:id="211" w:name="_Ref371942385"/>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209"/>
      <w:bookmarkEnd w:id="210"/>
    </w:p>
    <w:p w14:paraId="6E0C7858" w14:textId="77777777" w:rsidR="00A33BC7" w:rsidRPr="007055D9" w:rsidRDefault="00543B6B" w:rsidP="00860E71">
      <w:pPr>
        <w:pStyle w:val="Heading4"/>
      </w:pPr>
      <w:bookmarkStart w:id="212" w:name="_Ref428791371"/>
      <w:bookmarkStart w:id="213" w:name="_Ref428891357"/>
      <w:bookmarkStart w:id="214" w:name="_Ref428892751"/>
      <w:bookmarkStart w:id="215" w:name="_Toc3556948"/>
      <w:bookmarkStart w:id="216" w:name="_Toc7723693"/>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11"/>
      <w:bookmarkEnd w:id="212"/>
      <w:bookmarkEnd w:id="213"/>
      <w:bookmarkEnd w:id="214"/>
      <w:bookmarkEnd w:id="215"/>
      <w:bookmarkEnd w:id="216"/>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r w:rsidR="00A33BC7" w:rsidRPr="00446313">
        <w:rPr>
          <w:rFonts w:ascii="Courier New" w:hAnsi="Courier New" w:cs="Courier New"/>
          <w:i/>
          <w:sz w:val="18"/>
          <w:szCs w:val="18"/>
        </w:rPr>
        <w:t>pid</w:t>
      </w:r>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77777777" w:rsidR="00FA12FD" w:rsidRPr="007055D9" w:rsidRDefault="00FA12FD" w:rsidP="00C77DBD">
            <w:pPr>
              <w:keepNext/>
              <w:rPr>
                <w:b/>
                <w:i/>
              </w:rPr>
            </w:pPr>
            <w:r w:rsidRPr="007055D9">
              <w:rPr>
                <w:b/>
                <w:i/>
              </w:rPr>
              <w:t>Status</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217" w:name="_Toc3566419"/>
      <w:bookmarkStart w:id="218" w:name="_Toc7723915"/>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217"/>
      <w:bookmarkEnd w:id="218"/>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pid=”3202132”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219" w:name="_Toc3556949"/>
      <w:bookmarkStart w:id="220" w:name="_Toc7723694"/>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19"/>
      <w:bookmarkEnd w:id="220"/>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77777777" w:rsidR="00C213D0" w:rsidRPr="007055D9" w:rsidRDefault="00C213D0" w:rsidP="00C9317F">
            <w:pPr>
              <w:keepNext/>
              <w:rPr>
                <w:b/>
                <w:i/>
              </w:rPr>
            </w:pPr>
            <w:r w:rsidRPr="007055D9">
              <w:rPr>
                <w:b/>
                <w:i/>
              </w:rPr>
              <w:t>Status</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221" w:name="_Toc3566420"/>
      <w:bookmarkStart w:id="222" w:name="_Toc7723916"/>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21"/>
      <w:bookmarkEnd w:id="222"/>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14C6F6B3" w14:textId="77777777" w:rsidR="00C213D0" w:rsidRPr="008A760C" w:rsidRDefault="00452D9D" w:rsidP="00C213D0">
      <w:pPr>
        <w:pStyle w:val="XMLCode"/>
        <w:rPr>
          <w:b/>
          <w:color w:val="0070C0"/>
        </w:rPr>
      </w:pPr>
      <w:r w:rsidRPr="008A760C">
        <w:rPr>
          <w:b/>
          <w:color w:val="0070C0"/>
        </w:rPr>
        <w:t xml:space="preserve">    </w:t>
      </w:r>
      <w:r w:rsidR="00645ECA" w:rsidRPr="008A760C">
        <w:rPr>
          <w:b/>
          <w:color w:val="0070C0"/>
        </w:rPr>
        <w:t xml:space="preserve">    </w:t>
      </w:r>
      <w:r w:rsidR="00AD2E73" w:rsidRPr="008A760C">
        <w:rPr>
          <w:b/>
          <w:color w:val="0070C0"/>
        </w:rPr>
        <w:t>&lt;part label=”sheet_steel_in_door_left_30_thickness2.70”</w:t>
      </w:r>
      <w:r w:rsidR="005E1915" w:rsidRPr="008A760C">
        <w:rPr>
          <w:b/>
          <w:color w:val="0070C0"/>
        </w:rPr>
        <w:t xml:space="preserve"> pid="110013"</w:t>
      </w:r>
      <w:r w:rsidR="00C213D0" w:rsidRPr="008A760C">
        <w:rPr>
          <w:b/>
          <w:color w:val="0070C0"/>
        </w:rPr>
        <w:t>/&gt;</w:t>
      </w:r>
    </w:p>
    <w:p w14:paraId="2FF2DC2A" w14:textId="77777777" w:rsidR="00C213D0" w:rsidRPr="008A760C" w:rsidRDefault="00645ECA" w:rsidP="00C213D0">
      <w:pPr>
        <w:pStyle w:val="XMLCode"/>
        <w:rPr>
          <w:b/>
          <w:color w:val="0070C0"/>
        </w:rPr>
      </w:pPr>
      <w:r w:rsidRPr="008A760C">
        <w:rPr>
          <w:b/>
          <w:color w:val="0070C0"/>
        </w:rPr>
        <w:t xml:space="preserve">        </w:t>
      </w:r>
      <w:r w:rsidR="00C213D0" w:rsidRPr="008A760C">
        <w:rPr>
          <w:b/>
          <w:color w:val="0070C0"/>
        </w:rPr>
        <w:t xml:space="preserve">&lt;part </w:t>
      </w:r>
      <w:r w:rsidR="00AD2E73" w:rsidRPr="008A760C">
        <w:rPr>
          <w:b/>
          <w:color w:val="0070C0"/>
        </w:rPr>
        <w:t>label=”sheet_steel_in_door_left_31_thickness2.75”</w:t>
      </w:r>
      <w:r w:rsidR="005E1915" w:rsidRPr="008A760C">
        <w:rPr>
          <w:b/>
          <w:color w:val="0070C0"/>
        </w:rPr>
        <w:t xml:space="preserve"> pid="110099"</w:t>
      </w:r>
      <w:r w:rsidR="00C213D0"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5C7E7632" w14:textId="77777777" w:rsidR="00645ECA" w:rsidRDefault="00645ECA" w:rsidP="00C213D0">
      <w:pPr>
        <w:pStyle w:val="XMLCode"/>
      </w:pPr>
      <w:r>
        <w:t>&lt;/connected_to&gt;</w:t>
      </w:r>
    </w:p>
    <w:p w14:paraId="7A89412A" w14:textId="77777777" w:rsidR="00A61C24" w:rsidRPr="007055D9" w:rsidRDefault="00A61C24" w:rsidP="00C213D0">
      <w:pPr>
        <w:pStyle w:val="XMLCode"/>
      </w:pPr>
    </w:p>
    <w:p w14:paraId="7E95E2C3" w14:textId="77777777" w:rsidR="008450FB" w:rsidRPr="007055D9" w:rsidRDefault="008450FB" w:rsidP="004F756F">
      <w:pPr>
        <w:keepNext/>
        <w:rPr>
          <w:b/>
        </w:rPr>
      </w:pPr>
      <w:r w:rsidRPr="007055D9">
        <w:rPr>
          <w:b/>
          <w:sz w:val="24"/>
        </w:rPr>
        <w:t>Example</w:t>
      </w:r>
      <w:r>
        <w:rPr>
          <w:b/>
          <w:sz w:val="24"/>
        </w:rPr>
        <w:t xml:space="preserve"> B</w:t>
      </w:r>
      <w:r w:rsidR="00205719">
        <w:rPr>
          <w:b/>
          <w:sz w:val="24"/>
        </w:rPr>
        <w:t xml:space="preserve"> </w:t>
      </w:r>
      <w:r w:rsidR="00205719" w:rsidRPr="00497FD8">
        <w:rPr>
          <w:b/>
          <w:szCs w:val="22"/>
        </w:rPr>
        <w:t>(</w:t>
      </w:r>
      <w:r w:rsidR="008041BF">
        <w:rPr>
          <w:rStyle w:val="elementdeftypeChar"/>
        </w:rPr>
        <w:t>&lt;p</w:t>
      </w:r>
      <w:r w:rsidR="008041BF" w:rsidRPr="008041BF">
        <w:rPr>
          <w:rStyle w:val="elementdeftypeChar"/>
        </w:rPr>
        <w:t>art</w:t>
      </w:r>
      <w:r w:rsidR="008041BF">
        <w:rPr>
          <w:rStyle w:val="elementdeftypeChar"/>
        </w:rPr>
        <w:t>/&gt;</w:t>
      </w:r>
      <w:r w:rsidR="008041BF" w:rsidRPr="00497FD8">
        <w:rPr>
          <w:szCs w:val="22"/>
        </w:rPr>
        <w:t xml:space="preserve"> and </w:t>
      </w:r>
      <w:r w:rsidR="008041BF">
        <w:rPr>
          <w:rFonts w:ascii="Courier New" w:hAnsi="Courier New" w:cs="Courier New"/>
          <w:b/>
          <w:i/>
          <w:sz w:val="18"/>
          <w:szCs w:val="22"/>
        </w:rPr>
        <w:t>&lt;a</w:t>
      </w:r>
      <w:r w:rsidR="008041BF" w:rsidRPr="00497FD8">
        <w:rPr>
          <w:rFonts w:ascii="Courier New" w:hAnsi="Courier New" w:cs="Courier New"/>
          <w:b/>
          <w:i/>
          <w:sz w:val="18"/>
          <w:szCs w:val="22"/>
        </w:rPr>
        <w:t>ssy</w:t>
      </w:r>
      <w:r w:rsidR="008041BF">
        <w:rPr>
          <w:rFonts w:ascii="Courier New" w:hAnsi="Courier New" w:cs="Courier New"/>
          <w:b/>
          <w:i/>
          <w:sz w:val="18"/>
          <w:szCs w:val="22"/>
        </w:rPr>
        <w:t>/&gt;</w:t>
      </w:r>
      <w:r w:rsidR="008041BF" w:rsidRPr="00497FD8">
        <w:rPr>
          <w:sz w:val="18"/>
          <w:szCs w:val="22"/>
        </w:rPr>
        <w:t xml:space="preserve"> </w:t>
      </w:r>
      <w:r w:rsidR="008041BF" w:rsidRPr="00497FD8">
        <w:rPr>
          <w:szCs w:val="22"/>
        </w:rPr>
        <w:t>elements</w:t>
      </w:r>
      <w:r w:rsidR="00205719" w:rsidRPr="00497FD8">
        <w:rPr>
          <w:szCs w:val="22"/>
        </w:rPr>
        <w:t xml:space="preserve"> within </w:t>
      </w:r>
      <w:r w:rsidR="008041BF">
        <w:rPr>
          <w:rFonts w:ascii="Courier New" w:hAnsi="Courier New" w:cs="Courier New"/>
          <w:b/>
          <w:i/>
          <w:sz w:val="18"/>
          <w:szCs w:val="22"/>
        </w:rPr>
        <w:t>&lt;c</w:t>
      </w:r>
      <w:r w:rsidR="00205719" w:rsidRPr="00497FD8">
        <w:rPr>
          <w:rFonts w:ascii="Courier New" w:hAnsi="Courier New" w:cs="Courier New"/>
          <w:b/>
          <w:i/>
          <w:sz w:val="18"/>
          <w:szCs w:val="22"/>
        </w:rPr>
        <w:t>onnected_to</w:t>
      </w:r>
      <w:r w:rsidR="008041BF">
        <w:rPr>
          <w:rFonts w:ascii="Courier New" w:hAnsi="Courier New" w:cs="Courier New"/>
          <w:b/>
          <w:i/>
          <w:sz w:val="18"/>
          <w:szCs w:val="22"/>
        </w:rPr>
        <w:t>&gt;</w:t>
      </w:r>
      <w:r w:rsidR="005E1915" w:rsidRPr="00497FD8">
        <w:rPr>
          <w:rFonts w:cs="Courier New"/>
          <w:szCs w:val="22"/>
        </w:rPr>
        <w:t xml:space="preserve"> - full</w:t>
      </w:r>
      <w:r w:rsidR="005E1915" w:rsidRPr="00497FD8">
        <w:rPr>
          <w:szCs w:val="22"/>
        </w:rPr>
        <w:t xml:space="preserve"> definition</w:t>
      </w:r>
      <w:r w:rsidR="005E1915" w:rsidRPr="00497FD8">
        <w:rPr>
          <w:b/>
          <w:szCs w:val="22"/>
        </w:rPr>
        <w:t>)</w:t>
      </w:r>
      <w:r w:rsidR="005E1915">
        <w:rPr>
          <w:sz w:val="24"/>
        </w:rPr>
        <w:t>:</w:t>
      </w:r>
    </w:p>
    <w:p w14:paraId="57295271" w14:textId="77777777" w:rsidR="008450FB" w:rsidRDefault="008450FB" w:rsidP="004F756F">
      <w:pPr>
        <w:pStyle w:val="XMLCode"/>
        <w:keepNext/>
      </w:pPr>
      <w:r w:rsidRPr="007055D9">
        <w:t xml:space="preserve">    </w:t>
      </w:r>
    </w:p>
    <w:p w14:paraId="674C9FC7" w14:textId="77777777" w:rsidR="00452D9D" w:rsidRDefault="00452D9D" w:rsidP="004F756F">
      <w:pPr>
        <w:pStyle w:val="XMLCode"/>
        <w:keepNext/>
      </w:pPr>
      <w:r>
        <w:t>&lt;connected_to&gt;</w:t>
      </w:r>
    </w:p>
    <w:p w14:paraId="019A7043" w14:textId="77777777" w:rsidR="008450FB" w:rsidRDefault="00452D9D" w:rsidP="004F756F">
      <w:pPr>
        <w:pStyle w:val="XMLCode"/>
        <w:keepNext/>
      </w:pPr>
      <w:r>
        <w:t xml:space="preserve">    </w:t>
      </w:r>
      <w:r w:rsidR="008450FB">
        <w:t xml:space="preserve">&lt;part </w:t>
      </w:r>
      <w:r w:rsidR="008450FB" w:rsidRPr="007055D9">
        <w:t>index=</w:t>
      </w:r>
      <w:r w:rsidR="008450FB">
        <w:t>”</w:t>
      </w:r>
      <w:r w:rsidR="008450FB" w:rsidRPr="007055D9">
        <w:t>1</w:t>
      </w:r>
      <w:r w:rsidR="008450FB">
        <w:t>”</w:t>
      </w:r>
      <w:r w:rsidR="008450FB" w:rsidRPr="007055D9">
        <w:t xml:space="preserve"> label=”sheet_steel_in_door_left_32_thickness</w:t>
      </w:r>
      <w:r w:rsidR="008450FB">
        <w:t>3.2” pid=”3202132”</w:t>
      </w:r>
      <w:r w:rsidR="008450FB" w:rsidRPr="007055D9">
        <w:t>/&gt;</w:t>
      </w:r>
    </w:p>
    <w:p w14:paraId="1CD15B16" w14:textId="77777777" w:rsidR="008450FB" w:rsidRPr="008A760C" w:rsidRDefault="00452D9D" w:rsidP="008450FB">
      <w:pPr>
        <w:pStyle w:val="XMLCode"/>
        <w:rPr>
          <w:b/>
          <w:color w:val="0070C0"/>
        </w:rPr>
      </w:pPr>
      <w:r>
        <w:t xml:space="preserve">    </w:t>
      </w:r>
      <w:r w:rsidR="008450FB" w:rsidRPr="008A760C">
        <w:rPr>
          <w:b/>
          <w:color w:val="0070C0"/>
        </w:rPr>
        <w:t>&lt;assy index="42"&gt;</w:t>
      </w:r>
    </w:p>
    <w:p w14:paraId="26A01CEF" w14:textId="77777777" w:rsidR="00205719" w:rsidRPr="008A760C" w:rsidRDefault="00285152" w:rsidP="00205719">
      <w:pPr>
        <w:pStyle w:val="XMLCode"/>
        <w:rPr>
          <w:b/>
          <w:color w:val="0070C0"/>
        </w:rPr>
      </w:pPr>
      <w:r w:rsidRPr="008A760C">
        <w:rPr>
          <w:b/>
          <w:color w:val="0070C0"/>
        </w:rPr>
        <w:t xml:space="preserve">    </w:t>
      </w:r>
      <w:r w:rsidR="00452D9D" w:rsidRPr="008A760C">
        <w:rPr>
          <w:b/>
          <w:color w:val="0070C0"/>
        </w:rPr>
        <w:t xml:space="preserve">    </w:t>
      </w:r>
      <w:r w:rsidR="00205719" w:rsidRPr="008A760C">
        <w:rPr>
          <w:b/>
          <w:color w:val="0070C0"/>
        </w:rPr>
        <w:t>&lt;part label=”sheet_steel_in_door_left_30_thickness2.70”</w:t>
      </w:r>
      <w:r w:rsidR="00197583" w:rsidRPr="008A760C">
        <w:rPr>
          <w:b/>
          <w:color w:val="0070C0"/>
        </w:rPr>
        <w:t xml:space="preserve"> pid="110013"</w:t>
      </w:r>
      <w:r w:rsidR="00205719" w:rsidRPr="008A760C">
        <w:rPr>
          <w:b/>
          <w:color w:val="0070C0"/>
        </w:rPr>
        <w:t>/&gt;</w:t>
      </w:r>
    </w:p>
    <w:p w14:paraId="6782B5CE" w14:textId="77777777" w:rsidR="00205719" w:rsidRPr="008A760C" w:rsidRDefault="00205719" w:rsidP="00205719">
      <w:pPr>
        <w:pStyle w:val="XMLCode"/>
        <w:rPr>
          <w:b/>
          <w:color w:val="0070C0"/>
        </w:rPr>
      </w:pPr>
      <w:r w:rsidRPr="008A760C">
        <w:rPr>
          <w:b/>
          <w:color w:val="0070C0"/>
        </w:rPr>
        <w:t xml:space="preserve">        &lt;part label=”sheet_steel_in_door_left_31_thickness2.75”</w:t>
      </w:r>
      <w:r w:rsidR="00197583" w:rsidRPr="008A760C">
        <w:rPr>
          <w:b/>
          <w:color w:val="0070C0"/>
        </w:rPr>
        <w:t xml:space="preserve"> pid="110099"</w:t>
      </w:r>
      <w:r w:rsidRPr="008A760C">
        <w:rPr>
          <w:b/>
          <w:color w:val="0070C0"/>
        </w:rPr>
        <w:t>/&gt;</w:t>
      </w:r>
    </w:p>
    <w:p w14:paraId="1C859224" w14:textId="77777777" w:rsidR="008450FB" w:rsidRPr="008A760C" w:rsidRDefault="00452D9D" w:rsidP="00205719">
      <w:pPr>
        <w:pStyle w:val="XMLCode"/>
        <w:rPr>
          <w:b/>
          <w:color w:val="0070C0"/>
        </w:rPr>
      </w:pPr>
      <w:r w:rsidRPr="008A760C">
        <w:rPr>
          <w:b/>
          <w:color w:val="0070C0"/>
        </w:rPr>
        <w:t xml:space="preserve">    </w:t>
      </w:r>
      <w:r w:rsidR="008450FB" w:rsidRPr="008A760C">
        <w:rPr>
          <w:b/>
          <w:color w:val="0070C0"/>
        </w:rPr>
        <w:t>&lt;/assy&gt;</w:t>
      </w:r>
    </w:p>
    <w:p w14:paraId="4B443942" w14:textId="77777777" w:rsidR="00452D9D" w:rsidRDefault="00452D9D" w:rsidP="008450FB">
      <w:pPr>
        <w:pStyle w:val="XMLCode"/>
      </w:pPr>
      <w:r>
        <w:t>&lt;/connected_to&gt;</w:t>
      </w:r>
    </w:p>
    <w:p w14:paraId="13556C13" w14:textId="77777777" w:rsidR="008450FB" w:rsidRDefault="008450FB" w:rsidP="008450FB">
      <w:pPr>
        <w:pStyle w:val="XMLCode"/>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505D6B1E" w14:textId="77777777" w:rsidR="001B78DF" w:rsidRDefault="000858CA" w:rsidP="000858CA">
      <w:pPr>
        <w:pStyle w:val="XMLCode"/>
      </w:pPr>
      <w:r>
        <w:t xml:space="preserve">    </w:t>
      </w:r>
      <w:r w:rsidR="001B78DF">
        <w:t xml:space="preserve">&lt;part </w:t>
      </w:r>
      <w:r w:rsidR="001B78DF" w:rsidRPr="007055D9">
        <w:t>index=</w:t>
      </w:r>
      <w:r w:rsidR="001B78DF">
        <w:t>”</w:t>
      </w:r>
      <w:r w:rsidR="001B78DF" w:rsidRPr="007055D9">
        <w:t>1</w:t>
      </w:r>
      <w:r w:rsidR="001B78DF">
        <w:t>”</w:t>
      </w:r>
      <w:r w:rsidR="001B78DF" w:rsidRPr="007055D9">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69BE80C1" w14:textId="77777777" w:rsidR="001B78DF" w:rsidRPr="009551A5" w:rsidRDefault="001B78DF" w:rsidP="001B78DF">
      <w:pPr>
        <w:pStyle w:val="XMLCode"/>
        <w:rPr>
          <w:b/>
          <w:color w:val="0070C0"/>
        </w:rPr>
      </w:pPr>
      <w:r w:rsidRPr="009551A5">
        <w:rPr>
          <w:b/>
          <w:color w:val="0070C0"/>
        </w:rPr>
        <w:t xml:space="preserve">    </w:t>
      </w:r>
      <w:r w:rsidR="000858CA" w:rsidRPr="009551A5">
        <w:rPr>
          <w:b/>
          <w:color w:val="0070C0"/>
        </w:rPr>
        <w:t xml:space="preserve">    </w:t>
      </w:r>
      <w:r w:rsidRPr="009551A5">
        <w:rPr>
          <w:b/>
          <w:color w:val="0070C0"/>
        </w:rPr>
        <w:t xml:space="preserve">&lt;part </w:t>
      </w:r>
      <w:r w:rsidR="00645ECA" w:rsidRPr="009551A5">
        <w:rPr>
          <w:b/>
          <w:color w:val="0070C0"/>
        </w:rPr>
        <w:t>label=”sheet_steel_in_door_left_30_thickness2.70”</w:t>
      </w:r>
      <w:r w:rsidRPr="009551A5">
        <w:rPr>
          <w:b/>
          <w:color w:val="0070C0"/>
        </w:rPr>
        <w:t>/&gt;</w:t>
      </w:r>
    </w:p>
    <w:p w14:paraId="4C5E4C78"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 xml:space="preserve">    &lt;part </w:t>
      </w:r>
      <w:r w:rsidR="00645ECA" w:rsidRPr="009551A5">
        <w:rPr>
          <w:b/>
          <w:color w:val="0070C0"/>
        </w:rPr>
        <w:t>label=”sheet_steel_in_door_left_31_thickness2.75”</w:t>
      </w:r>
      <w:r w:rsidR="001B78DF" w:rsidRPr="009551A5">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77777777" w:rsidR="009569E0" w:rsidRDefault="009569E0" w:rsidP="009569E0">
      <w:pPr>
        <w:pStyle w:val="XMLCode"/>
      </w:pPr>
      <w:r>
        <w:t xml:space="preserve">    &lt;part </w:t>
      </w:r>
      <w:r w:rsidRPr="007055D9">
        <w:t>index=</w:t>
      </w:r>
      <w:r>
        <w:t>”</w:t>
      </w:r>
      <w:r w:rsidRPr="007055D9">
        <w:t>1</w:t>
      </w:r>
      <w:r>
        <w:t>”</w:t>
      </w:r>
      <w:r w:rsidRPr="007055D9">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pid="110013"/&gt;</w:t>
      </w:r>
    </w:p>
    <w:p w14:paraId="7307D772" w14:textId="77777777" w:rsidR="009569E0" w:rsidRPr="009551A5" w:rsidRDefault="009569E0" w:rsidP="009569E0">
      <w:pPr>
        <w:pStyle w:val="XMLCode"/>
        <w:rPr>
          <w:b/>
          <w:color w:val="0070C0"/>
        </w:rPr>
      </w:pPr>
      <w:r w:rsidRPr="009551A5">
        <w:rPr>
          <w:b/>
          <w:color w:val="0070C0"/>
        </w:rPr>
        <w:t xml:space="preserve">        &lt;part pid="110099"/&gt;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Heading3"/>
      </w:pPr>
      <w:bookmarkStart w:id="223" w:name="_Ref414608310"/>
      <w:bookmarkStart w:id="224" w:name="_Toc3556950"/>
      <w:bookmarkStart w:id="225" w:name="_Toc7723695"/>
      <w:r>
        <w:t xml:space="preserve">Contacts and </w:t>
      </w:r>
      <w:r w:rsidR="004B7C8B">
        <w:t>F</w:t>
      </w:r>
      <w:r w:rsidR="004B7C8B" w:rsidRPr="004B7C8B">
        <w:t>riction</w:t>
      </w:r>
      <w:bookmarkEnd w:id="223"/>
      <w:bookmarkEnd w:id="224"/>
      <w:bookmarkEnd w:id="225"/>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26" w:name="_Ref414841585"/>
      <w:bookmarkStart w:id="227" w:name="_Toc3556951"/>
      <w:bookmarkStart w:id="228" w:name="_Toc7723696"/>
      <w:r w:rsidRPr="00880D5C">
        <w:rPr>
          <w:szCs w:val="26"/>
        </w:rPr>
        <w:t xml:space="preserve">Element </w:t>
      </w:r>
      <w:r w:rsidRPr="00880D5C">
        <w:rPr>
          <w:rFonts w:ascii="Courier New" w:hAnsi="Courier New" w:cs="Courier New"/>
          <w:b w:val="0"/>
          <w:i/>
          <w:szCs w:val="26"/>
        </w:rPr>
        <w:t>&lt;contact_list/&gt;</w:t>
      </w:r>
      <w:bookmarkEnd w:id="226"/>
      <w:bookmarkEnd w:id="227"/>
      <w:bookmarkEnd w:id="228"/>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77777777" w:rsidR="001C74F6" w:rsidRPr="00226A3F" w:rsidRDefault="001C74F6" w:rsidP="00DC526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229" w:name="_Toc414573794"/>
      <w:bookmarkStart w:id="230" w:name="_Toc3566421"/>
      <w:bookmarkStart w:id="231" w:name="_Toc7723917"/>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29"/>
      <w:bookmarkEnd w:id="230"/>
      <w:bookmarkEnd w:id="231"/>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232" w:name="_Toc3556952"/>
      <w:bookmarkStart w:id="233" w:name="_Toc7723697"/>
      <w:r w:rsidRPr="00880D5C">
        <w:rPr>
          <w:szCs w:val="26"/>
        </w:rPr>
        <w:t xml:space="preserve">Element </w:t>
      </w:r>
      <w:r w:rsidRPr="00880D5C">
        <w:rPr>
          <w:rFonts w:ascii="Courier New" w:hAnsi="Courier New" w:cs="Courier New"/>
          <w:b w:val="0"/>
          <w:i/>
          <w:szCs w:val="26"/>
        </w:rPr>
        <w:t>&lt;contact&gt;</w:t>
      </w:r>
      <w:bookmarkEnd w:id="232"/>
      <w:bookmarkEnd w:id="233"/>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7777777" w:rsidR="00D05444" w:rsidRPr="00226A3F" w:rsidRDefault="00D05444" w:rsidP="00DC526B">
            <w:pPr>
              <w:keepNext/>
              <w:suppressAutoHyphens/>
              <w:rPr>
                <w:rFonts w:cs="Calibri"/>
                <w:b/>
                <w:i/>
                <w:lang w:eastAsia="zh-CN"/>
              </w:rPr>
            </w:pPr>
            <w:r w:rsidRPr="00226A3F">
              <w:rPr>
                <w:b/>
                <w:i/>
              </w:rPr>
              <w:t>Status</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234" w:name="_Toc3566422"/>
      <w:bookmarkStart w:id="235" w:name="_Toc7723918"/>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234"/>
      <w:bookmarkEnd w:id="235"/>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236" w:name="_Toc3556953"/>
      <w:bookmarkStart w:id="237" w:name="_Toc7723698"/>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36"/>
      <w:bookmarkEnd w:id="237"/>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pid</w:t>
      </w:r>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7777777" w:rsidR="006A6AD6" w:rsidRPr="00226A3F" w:rsidRDefault="006A6AD6" w:rsidP="00DC526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238" w:name="_Toc414573795"/>
      <w:bookmarkStart w:id="239" w:name="_Toc3566423"/>
      <w:bookmarkStart w:id="240" w:name="_Toc7723919"/>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38"/>
      <w:bookmarkEnd w:id="239"/>
      <w:bookmarkEnd w:id="240"/>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r>
        <w:rPr>
          <w:rFonts w:ascii="Courier New" w:hAnsi="Courier New"/>
          <w:sz w:val="18"/>
          <w:szCs w:val="18"/>
        </w:rPr>
        <w:t>label</w:t>
      </w:r>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r>
        <w:rPr>
          <w:rFonts w:ascii="Courier New" w:hAnsi="Courier New"/>
          <w:sz w:val="18"/>
          <w:szCs w:val="18"/>
        </w:rPr>
        <w:t>pid</w:t>
      </w:r>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41" w:name="_Toc3556954"/>
      <w:bookmarkStart w:id="242" w:name="_Toc772369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41"/>
      <w:bookmarkEnd w:id="242"/>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07699E63" w14:textId="77777777" w:rsidR="00636247" w:rsidRPr="002E3D68" w:rsidRDefault="00636247" w:rsidP="00F54FFD">
      <w:pPr>
        <w:pStyle w:val="XMLCode"/>
        <w:keepNext/>
        <w:rPr>
          <w:rFonts w:cs="Courier New"/>
          <w:b/>
          <w:szCs w:val="16"/>
        </w:rPr>
      </w:pPr>
      <w:r w:rsidRPr="002E3D68">
        <w:rPr>
          <w:rFonts w:cs="Courier New"/>
          <w:b/>
          <w:szCs w:val="16"/>
        </w:rPr>
        <w:t xml:space="preserve">    &lt;part index=”1” label=”sheet_steel_in_door_left_32_thickness3.2” pid=”3202132”/&gt;</w:t>
      </w:r>
    </w:p>
    <w:p w14:paraId="79EDECE4" w14:textId="77777777" w:rsidR="00636247" w:rsidRPr="002E3D68" w:rsidRDefault="00636247" w:rsidP="00636247">
      <w:pPr>
        <w:pStyle w:val="XMLCode"/>
        <w:rPr>
          <w:rFonts w:cs="Courier New"/>
          <w:b/>
          <w:color w:val="0070C0"/>
          <w:szCs w:val="16"/>
        </w:rPr>
      </w:pPr>
      <w:r w:rsidRPr="002E3D68">
        <w:rPr>
          <w:rFonts w:cs="Courier New"/>
          <w:b/>
          <w:szCs w:val="16"/>
        </w:rPr>
        <w:t xml:space="preserve">    </w:t>
      </w:r>
      <w:r w:rsidRPr="002E3D68">
        <w:rPr>
          <w:rFonts w:cs="Courier New"/>
          <w:b/>
          <w:color w:val="0070C0"/>
          <w:szCs w:val="16"/>
        </w:rPr>
        <w:t>&lt;assy index="42"&gt;</w:t>
      </w:r>
    </w:p>
    <w:p w14:paraId="37A5D81F"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label=”sheet_steel_in_door_left_30_thickness2.70” pid="110013"/&gt;</w:t>
      </w:r>
    </w:p>
    <w:p w14:paraId="7060E950"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label=”sheet_steel_in_door_left_31_thickness2.75” pid="110099"/&gt;</w:t>
      </w:r>
    </w:p>
    <w:p w14:paraId="50E389EA"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275C59B2" w14:textId="77777777" w:rsidR="00636247" w:rsidRPr="00313BC1" w:rsidRDefault="00235C13" w:rsidP="00636247">
      <w:pPr>
        <w:pStyle w:val="XMLCode"/>
        <w:ind w:firstLine="539"/>
        <w:rPr>
          <w:rFonts w:cs="Courier New"/>
          <w:b/>
          <w:szCs w:val="16"/>
        </w:rPr>
      </w:pPr>
      <w:r w:rsidRPr="00313BC1">
        <w:rPr>
          <w:rFonts w:cs="Courier New"/>
          <w:b/>
          <w:szCs w:val="16"/>
        </w:rPr>
        <w:t xml:space="preserve">   </w:t>
      </w:r>
      <w:r w:rsidR="00636247" w:rsidRPr="00313BC1">
        <w:rPr>
          <w:rFonts w:cs="Courier New"/>
          <w:b/>
          <w:szCs w:val="16"/>
        </w:rPr>
        <w:t>&lt;partner label="sheet_steel_in_door_left_32_thickness3.2"/&gt;</w:t>
      </w:r>
    </w:p>
    <w:p w14:paraId="1CE9DC1B" w14:textId="77777777" w:rsidR="00636247" w:rsidRPr="00313BC1" w:rsidRDefault="00235C13" w:rsidP="00636247">
      <w:pPr>
        <w:pStyle w:val="XMLCode"/>
        <w:ind w:firstLine="539"/>
        <w:rPr>
          <w:rFonts w:cs="Courier New"/>
          <w:b/>
          <w:szCs w:val="16"/>
        </w:rPr>
      </w:pPr>
      <w:r w:rsidRPr="00313BC1">
        <w:rPr>
          <w:rFonts w:cs="Courier New"/>
          <w:b/>
          <w:szCs w:val="16"/>
        </w:rPr>
        <w:t xml:space="preserve">   &lt;partner label="sheet_steel_in_door_left_30_thickness2.70"/&gt;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503824F7"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label="sheet_steel_in_door_left_31_thickness2.75"/&gt;</w:t>
      </w:r>
    </w:p>
    <w:p w14:paraId="14EEFEAF"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pid="3202132"/&gt;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43" w:name="_Ref414837767"/>
      <w:bookmarkStart w:id="244" w:name="_Toc3556955"/>
      <w:bookmarkStart w:id="245" w:name="_Toc7723700"/>
      <w:r>
        <w:t xml:space="preserve">Local </w:t>
      </w:r>
      <w:r w:rsidR="008706FB">
        <w:t>Contact</w:t>
      </w:r>
      <w:r w:rsidRPr="0030552A">
        <w:t xml:space="preserve"> </w:t>
      </w:r>
      <w:r w:rsidR="008706FB">
        <w:t>P</w:t>
      </w:r>
      <w:r>
        <w:t>ropert</w:t>
      </w:r>
      <w:r w:rsidR="008706FB">
        <w:t>ies</w:t>
      </w:r>
      <w:bookmarkEnd w:id="243"/>
      <w:bookmarkEnd w:id="244"/>
      <w:bookmarkEnd w:id="245"/>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77777777" w:rsidR="00DC6547" w:rsidRPr="00226A3F" w:rsidRDefault="00DC6547" w:rsidP="00DC6547">
            <w:pPr>
              <w:keepNext/>
              <w:keepLines/>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246" w:name="_Toc3566424"/>
      <w:bookmarkStart w:id="247" w:name="_Toc7723920"/>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246"/>
      <w:bookmarkEnd w:id="247"/>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248" w:name="_Ref414836574"/>
      <w:bookmarkStart w:id="249" w:name="_Toc3556956"/>
      <w:bookmarkStart w:id="250" w:name="_Toc7723701"/>
      <w:r w:rsidRPr="007055D9">
        <w:t>Joints</w:t>
      </w:r>
      <w:bookmarkEnd w:id="248"/>
      <w:bookmarkEnd w:id="249"/>
      <w:bookmarkEnd w:id="250"/>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77777777" w:rsidR="00D161FA" w:rsidRPr="007055D9" w:rsidRDefault="00D161FA" w:rsidP="002A57D9">
            <w:pPr>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251" w:name="_Toc3566425"/>
      <w:bookmarkStart w:id="252" w:name="_Toc7723921"/>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51"/>
      <w:bookmarkEnd w:id="252"/>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53" w:name="_Toc428456083"/>
      <w:bookmarkStart w:id="254" w:name="_Toc428537047"/>
      <w:bookmarkStart w:id="255" w:name="_Toc428969366"/>
      <w:bookmarkStart w:id="256" w:name="_Toc429052757"/>
      <w:bookmarkStart w:id="257" w:name="_Toc3556957"/>
      <w:bookmarkStart w:id="258" w:name="_Toc7723702"/>
      <w:bookmarkEnd w:id="253"/>
      <w:bookmarkEnd w:id="254"/>
      <w:bookmarkEnd w:id="255"/>
      <w:bookmarkEnd w:id="256"/>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57"/>
      <w:bookmarkEnd w:id="258"/>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r w:rsidRPr="001E6C77">
        <w:rPr>
          <w:rFonts w:cs="Courier New"/>
          <w:sz w:val="15"/>
          <w:szCs w:val="15"/>
        </w:rPr>
        <w:t>&lt;?xml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77777777" w:rsidR="006C2535" w:rsidRPr="001E6C77" w:rsidRDefault="006C2535" w:rsidP="006C2535">
      <w:pPr>
        <w:pStyle w:val="XMLCode"/>
        <w:rPr>
          <w:rFonts w:cs="Courier New"/>
          <w:sz w:val="15"/>
          <w:szCs w:val="15"/>
        </w:rPr>
      </w:pPr>
      <w:r w:rsidRPr="001E6C77">
        <w:rPr>
          <w:rFonts w:cs="Courier New"/>
          <w:sz w:val="15"/>
          <w:szCs w:val="15"/>
        </w:rPr>
        <w:t>xsi:noNamespaceSchemaLocation="xmcf.xsd"&gt;</w:t>
      </w:r>
    </w:p>
    <w:p w14:paraId="75B7E9F8" w14:textId="77777777" w:rsidR="006C2535" w:rsidRPr="001E6C77" w:rsidRDefault="006C2535" w:rsidP="006C2535">
      <w:pPr>
        <w:pStyle w:val="XMLCode"/>
        <w:rPr>
          <w:rFonts w:cs="Courier New"/>
          <w:color w:val="FF0000"/>
          <w:sz w:val="15"/>
          <w:szCs w:val="15"/>
        </w:rPr>
      </w:pPr>
      <w:r w:rsidRPr="001E6C77">
        <w:rPr>
          <w:rFonts w:cs="Courier New"/>
          <w:color w:val="FF0000"/>
          <w:sz w:val="15"/>
          <w:szCs w:val="15"/>
        </w:rPr>
        <w:t>&lt;!-- File Name: new_car.xml --&gt;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77777777" w:rsidR="006C2535" w:rsidRPr="001E6C77" w:rsidRDefault="006C2535" w:rsidP="006C2535">
      <w:pPr>
        <w:pStyle w:val="XMLCode"/>
        <w:rPr>
          <w:sz w:val="15"/>
          <w:szCs w:val="15"/>
        </w:rPr>
      </w:pPr>
      <w:r w:rsidRPr="001E6C77">
        <w:rPr>
          <w:sz w:val="15"/>
          <w:szCs w:val="15"/>
        </w:rPr>
        <w:t xml:space="preserve">    &lt;version&gt; </w:t>
      </w:r>
      <w:r w:rsidR="002E1524">
        <w:rPr>
          <w:sz w:val="15"/>
          <w:szCs w:val="15"/>
        </w:rPr>
        <w:t>3</w:t>
      </w:r>
      <w:r w:rsidRPr="001E6C77">
        <w:rPr>
          <w:sz w:val="15"/>
          <w:szCs w:val="15"/>
        </w:rPr>
        <w:t>.0.0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259" w:author="nick" w:date="2019-03-05T18:43:00Z">
        <w:r w:rsidR="00AE0CCD">
          <w:rPr>
            <w:sz w:val="15"/>
            <w:szCs w:val="15"/>
          </w:rPr>
          <w:t xml:space="preserve"> </w:t>
        </w:r>
      </w:ins>
      <w:commentRangeStart w:id="260"/>
      <w:ins w:id="261" w:author="Dr. Carsten Franke" w:date="2019-03-18T14:58:00Z">
        <w:del w:id="262" w:author="nick" w:date="2019-03-20T22:30:00Z">
          <w:r w:rsidR="001B680E" w:rsidDel="00DA3D72">
            <w:rPr>
              <w:sz w:val="15"/>
              <w:szCs w:val="15"/>
            </w:rPr>
            <w:delText>83</w:delText>
          </w:r>
        </w:del>
      </w:ins>
      <w:commentRangeEnd w:id="260"/>
      <w:r w:rsidR="00DA3D72">
        <w:rPr>
          <w:rStyle w:val="CommentReference"/>
          <w:rFonts w:ascii="Calibri" w:hAnsi="Calibri"/>
          <w:lang w:eastAsia="x-none"/>
        </w:rPr>
        <w:commentReference w:id="260"/>
      </w:r>
      <w:ins w:id="263"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6532BCE7" w14:textId="4B7D39A2" w:rsidR="006C2535" w:rsidRPr="001E6C77" w:rsidRDefault="00347555" w:rsidP="006C2535">
      <w:pPr>
        <w:pStyle w:val="XMLCode"/>
        <w:rPr>
          <w:sz w:val="15"/>
          <w:szCs w:val="15"/>
        </w:rPr>
      </w:pPr>
      <w:r>
        <w:rPr>
          <w:sz w:val="15"/>
          <w:szCs w:val="15"/>
        </w:rPr>
        <w:t xml:space="preserve">            &lt;part index=”1”</w:t>
      </w:r>
      <w:r w:rsidR="006C2535" w:rsidRPr="001E6C77">
        <w:rPr>
          <w:sz w:val="15"/>
          <w:szCs w:val="15"/>
        </w:rPr>
        <w:t xml:space="preserve"> label=”sheet_leftdoor__front_t=3” pid=”20123213”/&gt;</w:t>
      </w:r>
    </w:p>
    <w:p w14:paraId="6685C88D" w14:textId="2104AD68" w:rsidR="006C2535" w:rsidRPr="001E6C77" w:rsidRDefault="006C2535" w:rsidP="006C2535">
      <w:pPr>
        <w:pStyle w:val="XMLCode"/>
        <w:rPr>
          <w:sz w:val="15"/>
          <w:szCs w:val="15"/>
        </w:rPr>
      </w:pPr>
      <w:r w:rsidRPr="001E6C77">
        <w:rPr>
          <w:sz w:val="15"/>
          <w:szCs w:val="15"/>
        </w:rPr>
        <w:t xml:space="preserve">   </w:t>
      </w:r>
      <w:r w:rsidR="00347555">
        <w:rPr>
          <w:sz w:val="15"/>
          <w:szCs w:val="15"/>
        </w:rPr>
        <w:t xml:space="preserve">         &lt;part index=”2”</w:t>
      </w:r>
      <w:r w:rsidRPr="001E6C77">
        <w:rPr>
          <w:sz w:val="15"/>
          <w:szCs w:val="15"/>
        </w:rPr>
        <w:t xml:space="preserve"> label=”assembly_ leftdoor _hinge” pid=”90123213”/&gt;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264" w:name="_Ref395100983"/>
      <w:r w:rsidRPr="001E6C77">
        <w:rPr>
          <w:rStyle w:val="FootnoteReference"/>
          <w:sz w:val="15"/>
          <w:szCs w:val="15"/>
        </w:rPr>
        <w:footnoteReference w:id="8"/>
      </w:r>
      <w:bookmarkEnd w:id="264"/>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&lt;appdata&gt;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65" w:name="_Toc428279348"/>
      <w:bookmarkStart w:id="266" w:name="_Toc428456085"/>
      <w:bookmarkStart w:id="267" w:name="_Toc428537049"/>
      <w:bookmarkStart w:id="268" w:name="_Toc428969368"/>
      <w:bookmarkStart w:id="269" w:name="_Toc429052759"/>
      <w:bookmarkStart w:id="270" w:name="_Toc3556958"/>
      <w:bookmarkStart w:id="271" w:name="_Toc7723703"/>
      <w:bookmarkEnd w:id="265"/>
      <w:bookmarkEnd w:id="266"/>
      <w:bookmarkEnd w:id="267"/>
      <w:bookmarkEnd w:id="268"/>
      <w:bookmarkEnd w:id="269"/>
      <w:r w:rsidRPr="007055D9">
        <w:t>XML Schema Definition</w:t>
      </w:r>
      <w:bookmarkEnd w:id="270"/>
      <w:bookmarkEnd w:id="271"/>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72" w:name="_Toc334484488"/>
      <w:bookmarkStart w:id="273" w:name="_Toc334486133"/>
      <w:bookmarkStart w:id="274" w:name="XMLStructureConnectionGroups"/>
      <w:bookmarkStart w:id="275" w:name="SeamweldConnectionGroupPart"/>
      <w:bookmarkStart w:id="276" w:name="XMLStructurePartsPIDs"/>
      <w:bookmarkStart w:id="277" w:name="XMLStructureConnections"/>
      <w:bookmarkStart w:id="278" w:name="XMLStructurePointConnections"/>
      <w:bookmarkStart w:id="279" w:name="XMLStructureLineConnections"/>
      <w:bookmarkStart w:id="280" w:name="XMLStructurePlaneConnections"/>
      <w:bookmarkStart w:id="281" w:name="_Toc338938892"/>
      <w:bookmarkStart w:id="282" w:name="_Toc338939088"/>
      <w:bookmarkStart w:id="283" w:name="_Toc3556959"/>
      <w:bookmarkStart w:id="284" w:name="_Toc7723704"/>
      <w:bookmarkEnd w:id="109"/>
      <w:bookmarkEnd w:id="110"/>
      <w:bookmarkEnd w:id="272"/>
      <w:bookmarkEnd w:id="273"/>
      <w:bookmarkEnd w:id="274"/>
      <w:bookmarkEnd w:id="275"/>
      <w:bookmarkEnd w:id="276"/>
      <w:bookmarkEnd w:id="277"/>
      <w:bookmarkEnd w:id="278"/>
      <w:bookmarkEnd w:id="279"/>
      <w:bookmarkEnd w:id="280"/>
      <w:r w:rsidRPr="007055D9">
        <w:lastRenderedPageBreak/>
        <w:t>Data Common to any Connection</w:t>
      </w:r>
      <w:bookmarkEnd w:id="281"/>
      <w:bookmarkEnd w:id="282"/>
      <w:bookmarkEnd w:id="283"/>
      <w:bookmarkEnd w:id="284"/>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285" w:name="_Ref448911656"/>
      <w:bookmarkStart w:id="286" w:name="_Toc3556960"/>
      <w:bookmarkStart w:id="287" w:name="_Toc7723705"/>
      <w:bookmarkStart w:id="288" w:name="_Toc413359574"/>
      <w:bookmarkStart w:id="289" w:name="_Toc338938893"/>
      <w:bookmarkStart w:id="290" w:name="_Toc338939089"/>
      <w:bookmarkStart w:id="291" w:name="_Toc288196462"/>
      <w:bookmarkStart w:id="292" w:name="_Toc288200760"/>
      <w:r>
        <w:t>Indices and their properties</w:t>
      </w:r>
      <w:bookmarkEnd w:id="285"/>
      <w:bookmarkEnd w:id="286"/>
      <w:bookmarkEnd w:id="287"/>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293" w:name="_Toc3556961"/>
      <w:bookmarkStart w:id="294" w:name="_Toc7723706"/>
      <w:r w:rsidRPr="00BD20ED">
        <w:rPr>
          <w:szCs w:val="34"/>
        </w:rPr>
        <w:t xml:space="preserve">Attribute </w:t>
      </w:r>
      <w:r w:rsidRPr="00BD20ED">
        <w:rPr>
          <w:rFonts w:ascii="Courier New" w:hAnsi="Courier New" w:cs="Courier New"/>
          <w:b w:val="0"/>
          <w:szCs w:val="34"/>
          <w:highlight w:val="white"/>
        </w:rPr>
        <w:t>label</w:t>
      </w:r>
      <w:bookmarkEnd w:id="288"/>
      <w:bookmarkEnd w:id="293"/>
      <w:bookmarkEnd w:id="294"/>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295" w:name="_Ref413329202"/>
      <w:bookmarkStart w:id="296" w:name="_Toc413359575"/>
      <w:bookmarkStart w:id="297" w:name="_Toc3556962"/>
      <w:bookmarkStart w:id="298" w:name="_Toc7723707"/>
      <w:r>
        <w:rPr>
          <w:szCs w:val="34"/>
        </w:rPr>
        <w:t>Dimensions and Coordinates</w:t>
      </w:r>
      <w:bookmarkEnd w:id="295"/>
      <w:bookmarkEnd w:id="296"/>
      <w:bookmarkEnd w:id="297"/>
      <w:bookmarkEnd w:id="298"/>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299" w:name="_Toc413359576"/>
      <w:bookmarkStart w:id="300" w:name="_Ref440360308"/>
      <w:bookmarkStart w:id="301" w:name="_Ref440360312"/>
      <w:bookmarkStart w:id="302" w:name="_Ref440360851"/>
      <w:bookmarkStart w:id="303" w:name="_Ref440360857"/>
      <w:bookmarkStart w:id="304" w:name="_Ref440453613"/>
      <w:bookmarkStart w:id="305" w:name="_Ref440453616"/>
      <w:bookmarkStart w:id="306" w:name="_Ref440454500"/>
      <w:bookmarkStart w:id="307" w:name="_Ref440454502"/>
      <w:bookmarkStart w:id="308" w:name="_Toc3556963"/>
      <w:bookmarkStart w:id="309" w:name="_Toc7723708"/>
      <w:r w:rsidRPr="00BD20ED">
        <w:rPr>
          <w:szCs w:val="34"/>
        </w:rPr>
        <w:t xml:space="preserve">Attribute </w:t>
      </w:r>
      <w:r>
        <w:rPr>
          <w:rFonts w:ascii="Courier New" w:hAnsi="Courier New" w:cs="Courier New"/>
          <w:b w:val="0"/>
          <w:szCs w:val="34"/>
          <w:highlight w:val="white"/>
        </w:rPr>
        <w:t>quality_control</w:t>
      </w:r>
      <w:bookmarkEnd w:id="299"/>
      <w:bookmarkEnd w:id="300"/>
      <w:bookmarkEnd w:id="301"/>
      <w:bookmarkEnd w:id="302"/>
      <w:bookmarkEnd w:id="303"/>
      <w:bookmarkEnd w:id="304"/>
      <w:bookmarkEnd w:id="305"/>
      <w:bookmarkEnd w:id="306"/>
      <w:bookmarkEnd w:id="307"/>
      <w:bookmarkEnd w:id="308"/>
      <w:bookmarkEnd w:id="309"/>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310" w:name="_Ref428442251"/>
      <w:bookmarkStart w:id="311" w:name="_Toc3556964"/>
      <w:bookmarkStart w:id="312" w:name="_Toc7723709"/>
      <w:r w:rsidRPr="007331A4">
        <w:lastRenderedPageBreak/>
        <w:t>Custom Attributes list</w:t>
      </w:r>
      <w:bookmarkEnd w:id="310"/>
      <w:bookmarkEnd w:id="311"/>
      <w:bookmarkEnd w:id="312"/>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77777777" w:rsidR="007C39C1" w:rsidRPr="007055D9" w:rsidRDefault="007C39C1"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313" w:name="_Toc440039075"/>
      <w:bookmarkStart w:id="314" w:name="_Toc3566426"/>
      <w:bookmarkStart w:id="315" w:name="_Toc7723922"/>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13"/>
      <w:bookmarkEnd w:id="314"/>
      <w:bookmarkEnd w:id="315"/>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0A73DCE9" w:rsidR="00154472" w:rsidRDefault="00EB7AF6" w:rsidP="00B913E2">
            <w:pPr>
              <w:suppressAutoHyphens/>
              <w:rPr>
                <w:sz w:val="20"/>
                <w:szCs w:val="20"/>
              </w:rPr>
            </w:pPr>
            <w:r>
              <w:rPr>
                <w:sz w:val="20"/>
                <w:szCs w:val="20"/>
              </w:rPr>
              <w:t>F</w:t>
            </w:r>
            <w:r w:rsidR="00154472">
              <w:rPr>
                <w:sz w:val="20"/>
                <w:szCs w:val="20"/>
              </w:rPr>
              <w:t>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316" w:name="_Toc440039076"/>
      <w:bookmarkStart w:id="317" w:name="_Toc3566427"/>
      <w:bookmarkStart w:id="318" w:name="_Toc7723923"/>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16"/>
      <w:bookmarkEnd w:id="317"/>
      <w:bookmarkEnd w:id="318"/>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77777777" w:rsidR="007C39C1" w:rsidRPr="007055D9" w:rsidRDefault="007C39C1"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6E7C0D5B" w:rsidR="007C39C1" w:rsidRPr="00702EBE" w:rsidRDefault="007C39C1" w:rsidP="00B913E2">
            <w:pPr>
              <w:rPr>
                <w:sz w:val="20"/>
                <w:szCs w:val="20"/>
              </w:rPr>
            </w:pPr>
            <w:commentRangeStart w:id="319"/>
            <w:commentRangeStart w:id="320"/>
            <w:del w:id="321" w:author="m.kalaitzaki" w:date="2019-02-11T16:07:00Z">
              <w:r w:rsidDel="00E044BB">
                <w:rPr>
                  <w:sz w:val="20"/>
                  <w:szCs w:val="20"/>
                </w:rPr>
                <w:delText>integer</w:delText>
              </w:r>
            </w:del>
            <w:ins w:id="322" w:author="m.kalaitzaki" w:date="2019-02-11T16:07:00Z">
              <w:r w:rsidR="00E044BB">
                <w:rPr>
                  <w:sz w:val="20"/>
                  <w:szCs w:val="20"/>
                </w:rPr>
                <w:t>int</w:t>
              </w:r>
              <w:commentRangeEnd w:id="319"/>
              <w:r w:rsidR="00E044BB">
                <w:rPr>
                  <w:rStyle w:val="CommentReference"/>
                  <w:lang w:eastAsia="x-none"/>
                </w:rPr>
                <w:commentReference w:id="319"/>
              </w:r>
            </w:ins>
            <w:commentRangeEnd w:id="320"/>
            <w:r w:rsidR="00133C88">
              <w:rPr>
                <w:rStyle w:val="CommentReference"/>
                <w:lang w:eastAsia="x-none"/>
              </w:rPr>
              <w:commentReference w:id="320"/>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323" w:name="_Toc440039077"/>
      <w:bookmarkStart w:id="324" w:name="_Toc3566428"/>
      <w:bookmarkStart w:id="325" w:name="_Toc7723924"/>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23"/>
      <w:bookmarkEnd w:id="324"/>
      <w:bookmarkEnd w:id="325"/>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7777777" w:rsidR="007C39C1" w:rsidRPr="00226A3F" w:rsidRDefault="007C39C1" w:rsidP="006C0FB7">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326" w:name="_Toc440039078"/>
      <w:bookmarkStart w:id="327" w:name="_Toc3566429"/>
      <w:bookmarkStart w:id="328" w:name="_Toc7723925"/>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26"/>
      <w:bookmarkEnd w:id="327"/>
      <w:bookmarkEnd w:id="328"/>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329" w:name="_Toc440039079"/>
      <w:bookmarkStart w:id="330" w:name="_Toc3566430"/>
      <w:bookmarkStart w:id="331" w:name="_Toc7723926"/>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29"/>
      <w:bookmarkEnd w:id="330"/>
      <w:bookmarkEnd w:id="331"/>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332" w:name="_Toc440039080"/>
      <w:bookmarkStart w:id="333" w:name="_Toc3566431"/>
      <w:bookmarkStart w:id="334" w:name="_Toc7723927"/>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32"/>
      <w:bookmarkEnd w:id="333"/>
      <w:bookmarkEnd w:id="334"/>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335" w:name="_Toc440039081"/>
      <w:bookmarkStart w:id="336" w:name="_Toc3566432"/>
      <w:bookmarkStart w:id="337" w:name="_Toc7723928"/>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35"/>
      <w:bookmarkEnd w:id="336"/>
      <w:bookmarkEnd w:id="337"/>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77777777" w:rsidR="00BA67DD" w:rsidRPr="007055D9" w:rsidRDefault="00BA67DD"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338" w:name="_Toc440039082"/>
      <w:bookmarkStart w:id="339" w:name="_Toc3566433"/>
      <w:bookmarkStart w:id="340" w:name="_Toc7723929"/>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38"/>
      <w:bookmarkEnd w:id="339"/>
      <w:bookmarkEnd w:id="340"/>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341" w:name="_Toc440039083"/>
      <w:bookmarkStart w:id="342" w:name="_Toc3566434"/>
      <w:bookmarkStart w:id="343" w:name="_Toc7723930"/>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41"/>
      <w:bookmarkEnd w:id="342"/>
      <w:bookmarkEnd w:id="343"/>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77777777" w:rsidR="000D3EE7" w:rsidRPr="007055D9" w:rsidRDefault="000D3EE7" w:rsidP="00F66AFE">
            <w:pPr>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344" w:name="_Toc440039084"/>
      <w:bookmarkStart w:id="345" w:name="_Toc3566435"/>
      <w:bookmarkStart w:id="346" w:name="_Toc7723931"/>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44"/>
      <w:bookmarkEnd w:id="345"/>
      <w:bookmarkEnd w:id="346"/>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347" w:name="_Toc440039085"/>
      <w:bookmarkStart w:id="348" w:name="_Toc3566436"/>
      <w:bookmarkStart w:id="349" w:name="_Toc7723932"/>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47"/>
      <w:bookmarkEnd w:id="348"/>
      <w:bookmarkEnd w:id="349"/>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77777777" w:rsidR="00F52D36" w:rsidRPr="007055D9" w:rsidRDefault="00F52D36"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350" w:name="_Toc440039086"/>
      <w:bookmarkStart w:id="351" w:name="_Toc3566437"/>
      <w:bookmarkStart w:id="352" w:name="_Toc7723933"/>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350"/>
      <w:bookmarkEnd w:id="351"/>
      <w:bookmarkEnd w:id="352"/>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353" w:name="_Toc440038865"/>
      <w:bookmarkStart w:id="354" w:name="_Toc3556965"/>
      <w:bookmarkStart w:id="355" w:name="_Toc772371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353"/>
      <w:bookmarkEnd w:id="354"/>
      <w:bookmarkEnd w:id="355"/>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356" w:name="_Toc440038866"/>
      <w:bookmarkStart w:id="357" w:name="_Toc3556966"/>
      <w:bookmarkStart w:id="358" w:name="_Toc772371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56"/>
      <w:bookmarkEnd w:id="357"/>
      <w:bookmarkEnd w:id="358"/>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359" w:name="_Toc440038867"/>
      <w:bookmarkStart w:id="360" w:name="_Toc3556967"/>
      <w:bookmarkStart w:id="361" w:name="_Toc772371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59"/>
      <w:bookmarkEnd w:id="360"/>
      <w:bookmarkEnd w:id="361"/>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362" w:name="_Toc440038868"/>
      <w:bookmarkStart w:id="363" w:name="_Toc3556968"/>
      <w:bookmarkStart w:id="364" w:name="_Toc772371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362"/>
      <w:bookmarkEnd w:id="363"/>
      <w:bookmarkEnd w:id="364"/>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365" w:name="_Toc3556969"/>
      <w:bookmarkStart w:id="366" w:name="_Toc7723714"/>
      <w:r w:rsidRPr="007055D9">
        <w:lastRenderedPageBreak/>
        <w:t>0D connections</w:t>
      </w:r>
      <w:bookmarkEnd w:id="365"/>
      <w:bookmarkEnd w:id="366"/>
    </w:p>
    <w:p w14:paraId="25FFC0E6" w14:textId="77777777" w:rsidR="002E60CB" w:rsidRPr="00226A3F" w:rsidRDefault="002E60CB" w:rsidP="002E60CB">
      <w:pPr>
        <w:pStyle w:val="Heading2"/>
        <w:tabs>
          <w:tab w:val="clear" w:pos="576"/>
          <w:tab w:val="left" w:pos="567"/>
          <w:tab w:val="num" w:pos="1134"/>
        </w:tabs>
        <w:ind w:left="578" w:hanging="578"/>
      </w:pPr>
      <w:bookmarkStart w:id="367" w:name="_Toc413359578"/>
      <w:bookmarkStart w:id="368" w:name="_Toc3556970"/>
      <w:bookmarkStart w:id="369" w:name="_Toc7723715"/>
      <w:r w:rsidRPr="00226A3F">
        <w:t>Generic Definitions</w:t>
      </w:r>
      <w:bookmarkEnd w:id="367"/>
      <w:bookmarkEnd w:id="368"/>
      <w:bookmarkEnd w:id="369"/>
    </w:p>
    <w:p w14:paraId="5F980062" w14:textId="77777777" w:rsidR="002E60CB" w:rsidRPr="00226A3F" w:rsidRDefault="002E60CB" w:rsidP="002E60CB">
      <w:pPr>
        <w:pStyle w:val="Heading3"/>
      </w:pPr>
      <w:bookmarkStart w:id="370" w:name="_Toc413359579"/>
      <w:bookmarkStart w:id="371" w:name="_Ref428958711"/>
      <w:bookmarkStart w:id="372" w:name="_Toc3556971"/>
      <w:bookmarkStart w:id="373" w:name="_Toc7723716"/>
      <w:r w:rsidRPr="00226A3F">
        <w:t>Identification</w:t>
      </w:r>
      <w:bookmarkEnd w:id="370"/>
      <w:bookmarkEnd w:id="371"/>
      <w:bookmarkEnd w:id="372"/>
      <w:bookmarkEnd w:id="373"/>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7777777" w:rsidR="002E60CB" w:rsidRPr="007055D9" w:rsidRDefault="002E60CB" w:rsidP="00646A0E">
            <w:pPr>
              <w:keepNext/>
              <w:rPr>
                <w:b/>
                <w:i/>
              </w:rPr>
            </w:pPr>
            <w:r w:rsidRPr="007055D9">
              <w:rPr>
                <w:b/>
                <w:i/>
              </w:rPr>
              <w:t>Status</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374" w:name="_Toc3566438"/>
      <w:bookmarkStart w:id="375" w:name="_Toc7723934"/>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374"/>
      <w:bookmarkEnd w:id="375"/>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7777777"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label=”MySpotWeld”&gt;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376" w:name="_Ref414563154"/>
      <w:bookmarkStart w:id="377" w:name="_Toc3556972"/>
      <w:bookmarkStart w:id="378" w:name="_Toc7723717"/>
      <w:r w:rsidRPr="007055D9">
        <w:t>Location</w:t>
      </w:r>
      <w:bookmarkEnd w:id="376"/>
      <w:bookmarkEnd w:id="377"/>
      <w:bookmarkEnd w:id="378"/>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77777777" w:rsidR="00E072F8" w:rsidRPr="007055D9" w:rsidRDefault="00E072F8" w:rsidP="00CA0DD6">
            <w:pPr>
              <w:keepNext/>
              <w:rPr>
                <w:b/>
                <w:i/>
              </w:rPr>
            </w:pPr>
            <w:r w:rsidRPr="007055D9">
              <w:rPr>
                <w:b/>
                <w:i/>
              </w:rPr>
              <w:t>Status</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379" w:name="_Toc3566439"/>
      <w:bookmarkStart w:id="380" w:name="_Toc7723935"/>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379"/>
      <w:bookmarkEnd w:id="380"/>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381" w:name="_Toc428279359"/>
      <w:bookmarkStart w:id="382" w:name="_Toc428456096"/>
      <w:bookmarkStart w:id="383" w:name="_Toc428537060"/>
      <w:bookmarkStart w:id="384" w:name="_Toc428969379"/>
      <w:bookmarkStart w:id="385" w:name="_Toc429052770"/>
      <w:bookmarkStart w:id="386" w:name="_Direction"/>
      <w:bookmarkStart w:id="387" w:name="_Ref400880511"/>
      <w:bookmarkStart w:id="388" w:name="_Toc413359581"/>
      <w:bookmarkStart w:id="389" w:name="_Toc3556973"/>
      <w:bookmarkStart w:id="390" w:name="_Toc7723718"/>
      <w:bookmarkEnd w:id="381"/>
      <w:bookmarkEnd w:id="382"/>
      <w:bookmarkEnd w:id="383"/>
      <w:bookmarkEnd w:id="384"/>
      <w:bookmarkEnd w:id="385"/>
      <w:bookmarkEnd w:id="386"/>
      <w:r>
        <w:t>Direc</w:t>
      </w:r>
      <w:r w:rsidRPr="00226A3F">
        <w:t>tion</w:t>
      </w:r>
      <w:bookmarkEnd w:id="387"/>
      <w:bookmarkEnd w:id="388"/>
      <w:bookmarkEnd w:id="389"/>
      <w:bookmarkEnd w:id="390"/>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77777777" w:rsidR="002E60CB" w:rsidRPr="00226A3F" w:rsidRDefault="002E60CB" w:rsidP="0088515B">
            <w:pPr>
              <w:keepNext/>
              <w:rPr>
                <w:b/>
                <w:i/>
              </w:rPr>
            </w:pPr>
            <w:r w:rsidRPr="00226A3F">
              <w:rPr>
                <w:b/>
                <w:i/>
              </w:rPr>
              <w:t>Status</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391" w:name="_Toc3566440"/>
      <w:bookmarkStart w:id="392" w:name="_Toc7723936"/>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391"/>
      <w:bookmarkEnd w:id="392"/>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r w:rsidRPr="00602F28">
        <w:rPr>
          <w:b/>
          <w:bCs/>
        </w:rPr>
        <w:t xml:space="preserve">" </w:t>
      </w:r>
      <w:r w:rsidR="009366C1">
        <w:rPr>
          <w:b/>
          <w:bCs/>
        </w:rPr>
        <w:t xml:space="preserve"> </w:t>
      </w:r>
      <w:r w:rsidRPr="00602F28">
        <w:rPr>
          <w:b/>
          <w:bCs/>
        </w:rPr>
        <w:t>y="0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r w:rsidRPr="00602F28">
        <w:rPr>
          <w:b/>
          <w:bCs/>
        </w:rPr>
        <w:t xml:space="preserve">" </w:t>
      </w:r>
      <w:r w:rsidR="009366C1">
        <w:rPr>
          <w:b/>
          <w:bCs/>
        </w:rPr>
        <w:t xml:space="preserve"> </w:t>
      </w:r>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393" w:name="_Toc428279361"/>
      <w:bookmarkStart w:id="394" w:name="_Toc428456098"/>
      <w:bookmarkStart w:id="395" w:name="_Toc3556974"/>
      <w:bookmarkStart w:id="396" w:name="_Toc7723719"/>
      <w:bookmarkEnd w:id="393"/>
      <w:bookmarkEnd w:id="394"/>
      <w:r w:rsidRPr="00736820">
        <w:t>Type</w:t>
      </w:r>
      <w:r w:rsidRPr="007055D9">
        <w:t xml:space="preserve"> Specification</w:t>
      </w:r>
      <w:bookmarkEnd w:id="395"/>
      <w:bookmarkEnd w:id="396"/>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77777777" w:rsidR="002E60CB" w:rsidRPr="00226A3F" w:rsidRDefault="002E60CB" w:rsidP="0088515B">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E60CB" w:rsidRPr="00226A3F" w:rsidDel="002C3238" w14:paraId="4DD95EDB" w14:textId="51E5B610" w:rsidTr="008C3C2F">
        <w:trPr>
          <w:jc w:val="center"/>
          <w:del w:id="397" w:author="nick" w:date="2019-02-12T16:29:00Z"/>
        </w:trPr>
        <w:tc>
          <w:tcPr>
            <w:tcW w:w="2397" w:type="dxa"/>
            <w:shd w:val="clear" w:color="auto" w:fill="auto"/>
            <w:vAlign w:val="bottom"/>
          </w:tcPr>
          <w:p w14:paraId="4B8039D0" w14:textId="07A07D0B" w:rsidR="002E60CB" w:rsidRPr="00226A3F" w:rsidDel="002C3238" w:rsidRDefault="002C3238" w:rsidP="002C3238">
            <w:pPr>
              <w:rPr>
                <w:del w:id="398" w:author="nick" w:date="2019-02-12T16:29:00Z"/>
                <w:sz w:val="20"/>
                <w:szCs w:val="20"/>
              </w:rPr>
            </w:pPr>
            <w:commentRangeStart w:id="399"/>
            <w:del w:id="400" w:author="nick" w:date="2019-02-12T16:29:00Z">
              <w:r w:rsidDel="002C3238">
                <w:rPr>
                  <w:sz w:val="20"/>
                  <w:szCs w:val="20"/>
                </w:rPr>
                <w:delText>b</w:delText>
              </w:r>
              <w:r w:rsidRPr="00226A3F" w:rsidDel="002C3238">
                <w:rPr>
                  <w:sz w:val="20"/>
                  <w:szCs w:val="20"/>
                </w:rPr>
                <w:delText>olt</w:delText>
              </w:r>
            </w:del>
            <w:commentRangeEnd w:id="399"/>
            <w:del w:id="401" w:author="Dr. Carsten Franke" w:date="2019-03-18T14:58:00Z">
              <w:r>
                <w:rPr>
                  <w:rStyle w:val="CommentReference"/>
                  <w:lang w:eastAsia="x-none"/>
                </w:rPr>
                <w:commentReference w:id="399"/>
              </w:r>
            </w:del>
          </w:p>
        </w:tc>
        <w:tc>
          <w:tcPr>
            <w:tcW w:w="1810" w:type="dxa"/>
            <w:shd w:val="clear" w:color="auto" w:fill="auto"/>
            <w:vAlign w:val="bottom"/>
          </w:tcPr>
          <w:p w14:paraId="1136AB58" w14:textId="32E9CAA4" w:rsidR="002E60CB" w:rsidRPr="00226A3F" w:rsidDel="002C3238" w:rsidRDefault="002E60CB" w:rsidP="0088515B">
            <w:pPr>
              <w:rPr>
                <w:del w:id="402" w:author="nick" w:date="2019-02-12T16:29:00Z"/>
                <w:sz w:val="20"/>
                <w:szCs w:val="20"/>
              </w:rPr>
            </w:pPr>
            <w:del w:id="403" w:author="nick" w:date="2019-02-12T16:29:00Z">
              <w:r w:rsidRPr="00226A3F" w:rsidDel="002C3238">
                <w:rPr>
                  <w:sz w:val="20"/>
                  <w:szCs w:val="20"/>
                </w:rPr>
                <w:delText>1</w:delText>
              </w:r>
            </w:del>
          </w:p>
        </w:tc>
        <w:tc>
          <w:tcPr>
            <w:tcW w:w="1701" w:type="dxa"/>
            <w:shd w:val="clear" w:color="auto" w:fill="auto"/>
            <w:vAlign w:val="bottom"/>
          </w:tcPr>
          <w:p w14:paraId="79580D15" w14:textId="4E0FBF88" w:rsidR="002E60CB" w:rsidRPr="00226A3F" w:rsidDel="002C3238" w:rsidRDefault="002E60CB" w:rsidP="0088515B">
            <w:pPr>
              <w:rPr>
                <w:del w:id="404" w:author="nick" w:date="2019-02-12T16:29:00Z"/>
                <w:sz w:val="20"/>
                <w:szCs w:val="20"/>
              </w:rPr>
            </w:pPr>
            <w:del w:id="405" w:author="nick" w:date="2019-02-12T16:29:00Z">
              <w:r w:rsidRPr="00226A3F" w:rsidDel="002C3238">
                <w:rPr>
                  <w:sz w:val="20"/>
                  <w:szCs w:val="20"/>
                </w:rPr>
                <w:delText>Optional</w:delText>
              </w:r>
            </w:del>
          </w:p>
        </w:tc>
        <w:tc>
          <w:tcPr>
            <w:tcW w:w="2708" w:type="dxa"/>
            <w:shd w:val="clear" w:color="auto" w:fill="auto"/>
            <w:vAlign w:val="bottom"/>
          </w:tcPr>
          <w:p w14:paraId="41FACEB9" w14:textId="4D33A8F6" w:rsidR="002E60CB" w:rsidRPr="00226A3F" w:rsidDel="002C3238" w:rsidRDefault="002E60CB" w:rsidP="0088515B">
            <w:pPr>
              <w:rPr>
                <w:del w:id="406" w:author="nick" w:date="2019-02-12T16:29:00Z"/>
                <w:sz w:val="20"/>
                <w:szCs w:val="20"/>
              </w:rPr>
            </w:pPr>
            <w:del w:id="407" w:author="nick" w:date="2019-02-12T16:29:00Z">
              <w:r w:rsidRPr="00226A3F" w:rsidDel="002C3238">
                <w:rPr>
                  <w:sz w:val="20"/>
                  <w:szCs w:val="20"/>
                </w:rPr>
                <w:delText>-</w:delText>
              </w:r>
            </w:del>
          </w:p>
        </w:tc>
      </w:tr>
      <w:tr w:rsidR="002C3238" w:rsidRPr="00226A3F" w14:paraId="60D4D822" w14:textId="77777777" w:rsidTr="008C3C2F">
        <w:trPr>
          <w:jc w:val="center"/>
          <w:ins w:id="408" w:author="nick" w:date="2019-02-12T16:24:00Z"/>
        </w:trPr>
        <w:tc>
          <w:tcPr>
            <w:tcW w:w="2397" w:type="dxa"/>
            <w:shd w:val="clear" w:color="auto" w:fill="auto"/>
            <w:vAlign w:val="bottom"/>
          </w:tcPr>
          <w:p w14:paraId="7111D940" w14:textId="2F77CA6F" w:rsidR="002C3238" w:rsidRPr="00226A3F" w:rsidRDefault="002C3238" w:rsidP="0088515B">
            <w:pPr>
              <w:rPr>
                <w:ins w:id="409" w:author="nick" w:date="2019-02-12T16:24:00Z"/>
                <w:sz w:val="20"/>
                <w:szCs w:val="20"/>
              </w:rPr>
            </w:pPr>
            <w:ins w:id="410" w:author="nick" w:date="2019-02-12T16:25:00Z">
              <w:r>
                <w:rPr>
                  <w:sz w:val="20"/>
                  <w:szCs w:val="20"/>
                </w:rPr>
                <w:t>clinch</w:t>
              </w:r>
            </w:ins>
          </w:p>
        </w:tc>
        <w:tc>
          <w:tcPr>
            <w:tcW w:w="1810" w:type="dxa"/>
            <w:shd w:val="clear" w:color="auto" w:fill="auto"/>
            <w:vAlign w:val="bottom"/>
          </w:tcPr>
          <w:p w14:paraId="54C85E97" w14:textId="219DD58C" w:rsidR="002C3238" w:rsidRPr="00226A3F" w:rsidRDefault="002C3238" w:rsidP="0088515B">
            <w:pPr>
              <w:rPr>
                <w:ins w:id="411" w:author="nick" w:date="2019-02-12T16:24:00Z"/>
                <w:sz w:val="20"/>
                <w:szCs w:val="20"/>
              </w:rPr>
            </w:pPr>
            <w:ins w:id="412" w:author="nick" w:date="2019-02-12T16:25:00Z">
              <w:r>
                <w:rPr>
                  <w:sz w:val="20"/>
                  <w:szCs w:val="20"/>
                </w:rPr>
                <w:t>1</w:t>
              </w:r>
            </w:ins>
          </w:p>
        </w:tc>
        <w:tc>
          <w:tcPr>
            <w:tcW w:w="1701" w:type="dxa"/>
            <w:shd w:val="clear" w:color="auto" w:fill="auto"/>
            <w:vAlign w:val="bottom"/>
          </w:tcPr>
          <w:p w14:paraId="25E1A7E4" w14:textId="3F1631CD" w:rsidR="002C3238" w:rsidRPr="00226A3F" w:rsidRDefault="002C3238" w:rsidP="0088515B">
            <w:pPr>
              <w:rPr>
                <w:ins w:id="413" w:author="nick" w:date="2019-02-12T16:24:00Z"/>
                <w:sz w:val="20"/>
                <w:szCs w:val="20"/>
              </w:rPr>
            </w:pPr>
            <w:ins w:id="414" w:author="nick" w:date="2019-02-12T16:25:00Z">
              <w:r w:rsidRPr="00226A3F">
                <w:rPr>
                  <w:sz w:val="20"/>
                  <w:szCs w:val="20"/>
                </w:rPr>
                <w:t>Optional</w:t>
              </w:r>
            </w:ins>
          </w:p>
        </w:tc>
        <w:tc>
          <w:tcPr>
            <w:tcW w:w="2708" w:type="dxa"/>
            <w:shd w:val="clear" w:color="auto" w:fill="auto"/>
            <w:vAlign w:val="bottom"/>
          </w:tcPr>
          <w:p w14:paraId="5CF291EB" w14:textId="51816C6C" w:rsidR="002C3238" w:rsidRPr="00226A3F" w:rsidRDefault="002C3238" w:rsidP="0088515B">
            <w:pPr>
              <w:rPr>
                <w:ins w:id="415" w:author="nick" w:date="2019-02-12T16:24:00Z"/>
                <w:sz w:val="20"/>
                <w:szCs w:val="20"/>
              </w:rPr>
            </w:pPr>
            <w:ins w:id="416" w:author="nick" w:date="2019-02-12T16:25:00Z">
              <w:r w:rsidRPr="00226A3F">
                <w:rPr>
                  <w:sz w:val="20"/>
                  <w:szCs w:val="20"/>
                </w:rPr>
                <w:t>-</w:t>
              </w:r>
            </w:ins>
          </w:p>
        </w:tc>
      </w:tr>
      <w:tr w:rsidR="002C3238" w:rsidRPr="00226A3F" w14:paraId="4C917796" w14:textId="77777777" w:rsidTr="008C3C2F">
        <w:trPr>
          <w:jc w:val="center"/>
          <w:ins w:id="417" w:author="nick" w:date="2019-02-12T16:25:00Z"/>
        </w:trPr>
        <w:tc>
          <w:tcPr>
            <w:tcW w:w="2397" w:type="dxa"/>
            <w:shd w:val="clear" w:color="auto" w:fill="auto"/>
            <w:vAlign w:val="bottom"/>
          </w:tcPr>
          <w:p w14:paraId="29A02759" w14:textId="6D4DD398" w:rsidR="002C3238" w:rsidRPr="00226A3F" w:rsidRDefault="002C3238" w:rsidP="0088515B">
            <w:pPr>
              <w:rPr>
                <w:ins w:id="418" w:author="nick" w:date="2019-02-12T16:25:00Z"/>
                <w:sz w:val="20"/>
                <w:szCs w:val="20"/>
              </w:rPr>
            </w:pPr>
            <w:ins w:id="419" w:author="nick" w:date="2019-02-12T16:25:00Z">
              <w:r>
                <w:rPr>
                  <w:sz w:val="20"/>
                  <w:szCs w:val="20"/>
                </w:rPr>
                <w:t>clip</w:t>
              </w:r>
            </w:ins>
          </w:p>
        </w:tc>
        <w:tc>
          <w:tcPr>
            <w:tcW w:w="1810" w:type="dxa"/>
            <w:shd w:val="clear" w:color="auto" w:fill="auto"/>
            <w:vAlign w:val="bottom"/>
          </w:tcPr>
          <w:p w14:paraId="00125D93" w14:textId="5DBB6491" w:rsidR="002C3238" w:rsidRPr="00226A3F" w:rsidRDefault="002C3238" w:rsidP="0088515B">
            <w:pPr>
              <w:rPr>
                <w:ins w:id="420" w:author="nick" w:date="2019-02-12T16:25:00Z"/>
                <w:sz w:val="20"/>
                <w:szCs w:val="20"/>
              </w:rPr>
            </w:pPr>
            <w:ins w:id="421" w:author="nick" w:date="2019-02-12T16:25:00Z">
              <w:r>
                <w:rPr>
                  <w:sz w:val="20"/>
                  <w:szCs w:val="20"/>
                </w:rPr>
                <w:t>1</w:t>
              </w:r>
            </w:ins>
          </w:p>
        </w:tc>
        <w:tc>
          <w:tcPr>
            <w:tcW w:w="1701" w:type="dxa"/>
            <w:shd w:val="clear" w:color="auto" w:fill="auto"/>
            <w:vAlign w:val="bottom"/>
          </w:tcPr>
          <w:p w14:paraId="5B9C7484" w14:textId="790DF7F2" w:rsidR="002C3238" w:rsidRPr="00226A3F" w:rsidRDefault="002C3238" w:rsidP="0088515B">
            <w:pPr>
              <w:rPr>
                <w:ins w:id="422" w:author="nick" w:date="2019-02-12T16:25:00Z"/>
                <w:sz w:val="20"/>
                <w:szCs w:val="20"/>
              </w:rPr>
            </w:pPr>
            <w:ins w:id="423" w:author="nick" w:date="2019-02-12T16:25:00Z">
              <w:r w:rsidRPr="00226A3F">
                <w:rPr>
                  <w:sz w:val="20"/>
                  <w:szCs w:val="20"/>
                </w:rPr>
                <w:t>Optional</w:t>
              </w:r>
            </w:ins>
          </w:p>
        </w:tc>
        <w:tc>
          <w:tcPr>
            <w:tcW w:w="2708" w:type="dxa"/>
            <w:shd w:val="clear" w:color="auto" w:fill="auto"/>
            <w:vAlign w:val="bottom"/>
          </w:tcPr>
          <w:p w14:paraId="1C2EDAED" w14:textId="27EE06FC" w:rsidR="002C3238" w:rsidRPr="00226A3F" w:rsidRDefault="002C3238" w:rsidP="0088515B">
            <w:pPr>
              <w:rPr>
                <w:ins w:id="424" w:author="nick" w:date="2019-02-12T16:25:00Z"/>
                <w:sz w:val="20"/>
                <w:szCs w:val="20"/>
              </w:rPr>
            </w:pPr>
            <w:ins w:id="425" w:author="nick" w:date="2019-02-12T16:25:00Z">
              <w:r w:rsidRPr="00226A3F">
                <w:rPr>
                  <w:sz w:val="20"/>
                  <w:szCs w:val="20"/>
                </w:rPr>
                <w:t>-</w:t>
              </w:r>
            </w:ins>
          </w:p>
        </w:tc>
      </w:tr>
      <w:tr w:rsidR="002C3238" w:rsidRPr="00226A3F" w14:paraId="007DC224" w14:textId="77777777" w:rsidTr="008C3C2F">
        <w:trPr>
          <w:jc w:val="center"/>
          <w:ins w:id="426" w:author="nick" w:date="2019-02-12T16:24:00Z"/>
        </w:trPr>
        <w:tc>
          <w:tcPr>
            <w:tcW w:w="2397" w:type="dxa"/>
            <w:shd w:val="clear" w:color="auto" w:fill="auto"/>
            <w:vAlign w:val="bottom"/>
          </w:tcPr>
          <w:p w14:paraId="0235C595" w14:textId="1718A371" w:rsidR="002C3238" w:rsidRPr="00226A3F" w:rsidRDefault="002C3238" w:rsidP="0088515B">
            <w:pPr>
              <w:rPr>
                <w:ins w:id="427" w:author="nick" w:date="2019-02-12T16:24:00Z"/>
                <w:sz w:val="20"/>
                <w:szCs w:val="20"/>
              </w:rPr>
            </w:pPr>
            <w:ins w:id="428" w:author="nick" w:date="2019-02-12T16:26:00Z">
              <w:r>
                <w:rPr>
                  <w:sz w:val="20"/>
                  <w:szCs w:val="20"/>
                </w:rPr>
                <w:t>heat_stake</w:t>
              </w:r>
            </w:ins>
          </w:p>
        </w:tc>
        <w:tc>
          <w:tcPr>
            <w:tcW w:w="1810" w:type="dxa"/>
            <w:shd w:val="clear" w:color="auto" w:fill="auto"/>
            <w:vAlign w:val="bottom"/>
          </w:tcPr>
          <w:p w14:paraId="63E98F9D" w14:textId="2742E6B7" w:rsidR="002C3238" w:rsidRPr="00226A3F" w:rsidRDefault="002C3238" w:rsidP="0088515B">
            <w:pPr>
              <w:rPr>
                <w:ins w:id="429" w:author="nick" w:date="2019-02-12T16:24:00Z"/>
                <w:sz w:val="20"/>
                <w:szCs w:val="20"/>
              </w:rPr>
            </w:pPr>
            <w:ins w:id="430" w:author="nick" w:date="2019-02-12T16:26:00Z">
              <w:r>
                <w:rPr>
                  <w:sz w:val="20"/>
                  <w:szCs w:val="20"/>
                </w:rPr>
                <w:t>1</w:t>
              </w:r>
            </w:ins>
          </w:p>
        </w:tc>
        <w:tc>
          <w:tcPr>
            <w:tcW w:w="1701" w:type="dxa"/>
            <w:shd w:val="clear" w:color="auto" w:fill="auto"/>
            <w:vAlign w:val="bottom"/>
          </w:tcPr>
          <w:p w14:paraId="12376A80" w14:textId="4C99CAF4" w:rsidR="002C3238" w:rsidRPr="00226A3F" w:rsidRDefault="002C3238" w:rsidP="0088515B">
            <w:pPr>
              <w:rPr>
                <w:ins w:id="431" w:author="nick" w:date="2019-02-12T16:24:00Z"/>
                <w:sz w:val="20"/>
                <w:szCs w:val="20"/>
              </w:rPr>
            </w:pPr>
            <w:ins w:id="432" w:author="nick" w:date="2019-02-12T16:26:00Z">
              <w:r w:rsidRPr="00226A3F">
                <w:rPr>
                  <w:sz w:val="20"/>
                  <w:szCs w:val="20"/>
                </w:rPr>
                <w:t>Optional</w:t>
              </w:r>
            </w:ins>
          </w:p>
        </w:tc>
        <w:tc>
          <w:tcPr>
            <w:tcW w:w="2708" w:type="dxa"/>
            <w:shd w:val="clear" w:color="auto" w:fill="auto"/>
            <w:vAlign w:val="bottom"/>
          </w:tcPr>
          <w:p w14:paraId="72FD74FB" w14:textId="430BCFA0" w:rsidR="002C3238" w:rsidRPr="00226A3F" w:rsidRDefault="002C3238" w:rsidP="0088515B">
            <w:pPr>
              <w:rPr>
                <w:ins w:id="433" w:author="nick" w:date="2019-02-12T16:24:00Z"/>
                <w:sz w:val="20"/>
                <w:szCs w:val="20"/>
              </w:rPr>
            </w:pPr>
            <w:ins w:id="434" w:author="nick" w:date="2019-02-12T16:26:00Z">
              <w:r w:rsidRPr="00226A3F">
                <w:rPr>
                  <w:sz w:val="20"/>
                  <w:szCs w:val="20"/>
                </w:rPr>
                <w:t>-</w:t>
              </w:r>
            </w:ins>
          </w:p>
        </w:tc>
      </w:tr>
      <w:tr w:rsidR="002C3238" w:rsidRPr="00226A3F" w14:paraId="56E2C0B3" w14:textId="77777777" w:rsidTr="008C3C2F">
        <w:trPr>
          <w:jc w:val="center"/>
          <w:ins w:id="435" w:author="nick" w:date="2019-02-12T16:26:00Z"/>
        </w:trPr>
        <w:tc>
          <w:tcPr>
            <w:tcW w:w="2397" w:type="dxa"/>
            <w:shd w:val="clear" w:color="auto" w:fill="auto"/>
            <w:vAlign w:val="bottom"/>
          </w:tcPr>
          <w:p w14:paraId="30D390F3" w14:textId="7DC449D8" w:rsidR="002C3238" w:rsidRDefault="002C3238" w:rsidP="0088515B">
            <w:pPr>
              <w:rPr>
                <w:ins w:id="436" w:author="nick" w:date="2019-02-12T16:26:00Z"/>
                <w:sz w:val="20"/>
                <w:szCs w:val="20"/>
              </w:rPr>
            </w:pPr>
            <w:ins w:id="437" w:author="nick" w:date="2019-02-12T16:26:00Z">
              <w:r>
                <w:rPr>
                  <w:sz w:val="20"/>
                  <w:szCs w:val="20"/>
                </w:rPr>
                <w:t>nail</w:t>
              </w:r>
            </w:ins>
          </w:p>
        </w:tc>
        <w:tc>
          <w:tcPr>
            <w:tcW w:w="1810" w:type="dxa"/>
            <w:shd w:val="clear" w:color="auto" w:fill="auto"/>
            <w:vAlign w:val="bottom"/>
          </w:tcPr>
          <w:p w14:paraId="3F6C76BF" w14:textId="6E51E5D7" w:rsidR="002C3238" w:rsidRDefault="002C3238" w:rsidP="0088515B">
            <w:pPr>
              <w:rPr>
                <w:ins w:id="438" w:author="nick" w:date="2019-02-12T16:26:00Z"/>
                <w:sz w:val="20"/>
                <w:szCs w:val="20"/>
              </w:rPr>
            </w:pPr>
            <w:ins w:id="439" w:author="nick" w:date="2019-02-12T16:26:00Z">
              <w:r>
                <w:rPr>
                  <w:sz w:val="20"/>
                  <w:szCs w:val="20"/>
                </w:rPr>
                <w:t>1</w:t>
              </w:r>
            </w:ins>
          </w:p>
        </w:tc>
        <w:tc>
          <w:tcPr>
            <w:tcW w:w="1701" w:type="dxa"/>
            <w:shd w:val="clear" w:color="auto" w:fill="auto"/>
            <w:vAlign w:val="bottom"/>
          </w:tcPr>
          <w:p w14:paraId="3F144744" w14:textId="56EB6B68" w:rsidR="002C3238" w:rsidRPr="00226A3F" w:rsidRDefault="002C3238" w:rsidP="0088515B">
            <w:pPr>
              <w:rPr>
                <w:ins w:id="440" w:author="nick" w:date="2019-02-12T16:26:00Z"/>
                <w:sz w:val="20"/>
                <w:szCs w:val="20"/>
              </w:rPr>
            </w:pPr>
            <w:ins w:id="441" w:author="nick" w:date="2019-02-12T16:26:00Z">
              <w:r w:rsidRPr="00226A3F">
                <w:rPr>
                  <w:sz w:val="20"/>
                  <w:szCs w:val="20"/>
                </w:rPr>
                <w:t>Optional</w:t>
              </w:r>
            </w:ins>
          </w:p>
        </w:tc>
        <w:tc>
          <w:tcPr>
            <w:tcW w:w="2708" w:type="dxa"/>
            <w:shd w:val="clear" w:color="auto" w:fill="auto"/>
            <w:vAlign w:val="bottom"/>
          </w:tcPr>
          <w:p w14:paraId="07FED94B" w14:textId="208449D4" w:rsidR="002C3238" w:rsidRPr="00226A3F" w:rsidRDefault="002C3238" w:rsidP="0088515B">
            <w:pPr>
              <w:rPr>
                <w:ins w:id="442" w:author="nick" w:date="2019-02-12T16:26:00Z"/>
                <w:sz w:val="20"/>
                <w:szCs w:val="20"/>
              </w:rPr>
            </w:pPr>
            <w:ins w:id="443" w:author="nick" w:date="2019-02-12T16:26:00Z">
              <w:r>
                <w:rPr>
                  <w:sz w:val="20"/>
                  <w:szCs w:val="20"/>
                </w:rPr>
                <w:t>-</w:t>
              </w:r>
            </w:ins>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rsidDel="009F5B14" w14:paraId="50B24D19" w14:textId="61404399" w:rsidTr="008C3C2F">
        <w:trPr>
          <w:jc w:val="center"/>
          <w:del w:id="444" w:author="nick" w:date="2019-02-12T10:11:00Z"/>
        </w:trPr>
        <w:tc>
          <w:tcPr>
            <w:tcW w:w="2397" w:type="dxa"/>
            <w:shd w:val="clear" w:color="auto" w:fill="auto"/>
            <w:vAlign w:val="bottom"/>
          </w:tcPr>
          <w:p w14:paraId="09CC7EA9" w14:textId="6441AB25" w:rsidR="002C3238" w:rsidRPr="00226A3F" w:rsidDel="009F5B14" w:rsidRDefault="002C3238" w:rsidP="0088515B">
            <w:pPr>
              <w:rPr>
                <w:del w:id="445" w:author="nick" w:date="2019-02-12T10:11:00Z"/>
                <w:sz w:val="20"/>
                <w:szCs w:val="20"/>
              </w:rPr>
            </w:pPr>
            <w:commentRangeStart w:id="446"/>
            <w:del w:id="447" w:author="nick" w:date="2019-02-12T10:11:00Z">
              <w:r w:rsidRPr="00226A3F" w:rsidDel="009F5B14">
                <w:rPr>
                  <w:sz w:val="20"/>
                  <w:szCs w:val="20"/>
                </w:rPr>
                <w:delText>screw</w:delText>
              </w:r>
              <w:commentRangeEnd w:id="446"/>
              <w:r w:rsidDel="009F5B14">
                <w:rPr>
                  <w:rStyle w:val="CommentReference"/>
                  <w:lang w:eastAsia="x-none"/>
                </w:rPr>
                <w:commentReference w:id="446"/>
              </w:r>
            </w:del>
          </w:p>
        </w:tc>
        <w:tc>
          <w:tcPr>
            <w:tcW w:w="1810" w:type="dxa"/>
            <w:shd w:val="clear" w:color="auto" w:fill="auto"/>
            <w:vAlign w:val="bottom"/>
          </w:tcPr>
          <w:p w14:paraId="0523D62A" w14:textId="464F9E21" w:rsidR="002C3238" w:rsidRPr="00226A3F" w:rsidDel="009F5B14" w:rsidRDefault="002C3238" w:rsidP="0088515B">
            <w:pPr>
              <w:rPr>
                <w:del w:id="448" w:author="nick" w:date="2019-02-12T10:11:00Z"/>
                <w:sz w:val="20"/>
                <w:szCs w:val="20"/>
              </w:rPr>
            </w:pPr>
            <w:del w:id="449" w:author="nick" w:date="2019-02-12T10:11:00Z">
              <w:r w:rsidRPr="00226A3F" w:rsidDel="009F5B14">
                <w:rPr>
                  <w:sz w:val="20"/>
                  <w:szCs w:val="20"/>
                </w:rPr>
                <w:delText>1</w:delText>
              </w:r>
            </w:del>
          </w:p>
        </w:tc>
        <w:tc>
          <w:tcPr>
            <w:tcW w:w="1701" w:type="dxa"/>
            <w:shd w:val="clear" w:color="auto" w:fill="auto"/>
            <w:vAlign w:val="bottom"/>
          </w:tcPr>
          <w:p w14:paraId="4ADBC8A6" w14:textId="758945AE" w:rsidR="002C3238" w:rsidRPr="00226A3F" w:rsidDel="009F5B14" w:rsidRDefault="002C3238" w:rsidP="0088515B">
            <w:pPr>
              <w:rPr>
                <w:del w:id="450" w:author="nick" w:date="2019-02-12T10:11:00Z"/>
                <w:sz w:val="20"/>
                <w:szCs w:val="20"/>
              </w:rPr>
            </w:pPr>
            <w:del w:id="451" w:author="nick" w:date="2019-02-12T10:11:00Z">
              <w:r w:rsidRPr="00226A3F" w:rsidDel="009F5B14">
                <w:rPr>
                  <w:sz w:val="20"/>
                  <w:szCs w:val="20"/>
                </w:rPr>
                <w:delText>Optional</w:delText>
              </w:r>
            </w:del>
          </w:p>
        </w:tc>
        <w:tc>
          <w:tcPr>
            <w:tcW w:w="2708" w:type="dxa"/>
            <w:shd w:val="clear" w:color="auto" w:fill="auto"/>
            <w:vAlign w:val="bottom"/>
          </w:tcPr>
          <w:p w14:paraId="6CAD5567" w14:textId="2E43271D" w:rsidR="002C3238" w:rsidRPr="00226A3F" w:rsidDel="009F5B14" w:rsidRDefault="002C3238" w:rsidP="0088515B">
            <w:pPr>
              <w:rPr>
                <w:del w:id="452" w:author="nick" w:date="2019-02-12T10:11:00Z"/>
                <w:sz w:val="20"/>
                <w:szCs w:val="20"/>
              </w:rPr>
            </w:pPr>
            <w:del w:id="453" w:author="nick" w:date="2019-02-12T10:11:00Z">
              <w:r w:rsidRPr="00226A3F" w:rsidDel="009F5B14">
                <w:rPr>
                  <w:sz w:val="20"/>
                  <w:szCs w:val="20"/>
                </w:rPr>
                <w:delText>-</w:delText>
              </w:r>
            </w:del>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ins w:id="454" w:author="nick" w:date="2019-02-12T16:27:00Z"/>
        </w:trPr>
        <w:tc>
          <w:tcPr>
            <w:tcW w:w="2397" w:type="dxa"/>
            <w:shd w:val="clear" w:color="auto" w:fill="auto"/>
            <w:vAlign w:val="bottom"/>
          </w:tcPr>
          <w:p w14:paraId="20356303" w14:textId="4EC4ADC6" w:rsidR="002C3238" w:rsidRPr="00226A3F" w:rsidRDefault="002C3238" w:rsidP="0088515B">
            <w:pPr>
              <w:rPr>
                <w:ins w:id="455" w:author="nick" w:date="2019-02-12T16:27:00Z"/>
                <w:sz w:val="20"/>
                <w:szCs w:val="20"/>
              </w:rPr>
            </w:pPr>
            <w:ins w:id="456" w:author="nick" w:date="2019-02-12T16:27:00Z">
              <w:r>
                <w:rPr>
                  <w:sz w:val="20"/>
                  <w:szCs w:val="20"/>
                </w:rPr>
                <w:t>threaded_connection</w:t>
              </w:r>
            </w:ins>
          </w:p>
        </w:tc>
        <w:tc>
          <w:tcPr>
            <w:tcW w:w="1810" w:type="dxa"/>
            <w:shd w:val="clear" w:color="auto" w:fill="auto"/>
            <w:vAlign w:val="bottom"/>
          </w:tcPr>
          <w:p w14:paraId="3B24274F" w14:textId="667A1484" w:rsidR="002C3238" w:rsidRPr="00226A3F" w:rsidRDefault="002C3238" w:rsidP="0088515B">
            <w:pPr>
              <w:rPr>
                <w:ins w:id="457" w:author="nick" w:date="2019-02-12T16:27:00Z"/>
                <w:sz w:val="20"/>
                <w:szCs w:val="20"/>
              </w:rPr>
            </w:pPr>
            <w:ins w:id="458" w:author="nick" w:date="2019-02-12T16:27:00Z">
              <w:r>
                <w:rPr>
                  <w:sz w:val="20"/>
                  <w:szCs w:val="20"/>
                </w:rPr>
                <w:t>1</w:t>
              </w:r>
            </w:ins>
          </w:p>
        </w:tc>
        <w:tc>
          <w:tcPr>
            <w:tcW w:w="1701" w:type="dxa"/>
            <w:shd w:val="clear" w:color="auto" w:fill="auto"/>
            <w:vAlign w:val="bottom"/>
          </w:tcPr>
          <w:p w14:paraId="7504C488" w14:textId="7471F23A" w:rsidR="002C3238" w:rsidRPr="00226A3F" w:rsidRDefault="002C3238" w:rsidP="0088515B">
            <w:pPr>
              <w:rPr>
                <w:ins w:id="459" w:author="nick" w:date="2019-02-12T16:27:00Z"/>
                <w:sz w:val="20"/>
                <w:szCs w:val="20"/>
              </w:rPr>
            </w:pPr>
            <w:ins w:id="460" w:author="nick" w:date="2019-02-12T16:27:00Z">
              <w:r>
                <w:rPr>
                  <w:sz w:val="20"/>
                  <w:szCs w:val="20"/>
                </w:rPr>
                <w:t>Optional</w:t>
              </w:r>
            </w:ins>
          </w:p>
        </w:tc>
        <w:tc>
          <w:tcPr>
            <w:tcW w:w="2708" w:type="dxa"/>
            <w:shd w:val="clear" w:color="auto" w:fill="auto"/>
            <w:vAlign w:val="bottom"/>
          </w:tcPr>
          <w:p w14:paraId="52F49682" w14:textId="526698F3" w:rsidR="002C3238" w:rsidRPr="00226A3F" w:rsidRDefault="002C3238" w:rsidP="001251B7">
            <w:pPr>
              <w:keepNext/>
              <w:rPr>
                <w:ins w:id="461" w:author="nick" w:date="2019-02-12T16:27:00Z"/>
                <w:sz w:val="20"/>
                <w:szCs w:val="20"/>
              </w:rPr>
            </w:pPr>
            <w:ins w:id="462" w:author="nick" w:date="2019-02-12T16:27:00Z">
              <w:r>
                <w:rPr>
                  <w:sz w:val="20"/>
                  <w:szCs w:val="20"/>
                </w:rPr>
                <w:t>-</w:t>
              </w:r>
            </w:ins>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Caption"/>
        <w:spacing w:before="120"/>
      </w:pPr>
      <w:bookmarkStart w:id="463" w:name="_Toc3566441"/>
      <w:bookmarkStart w:id="464" w:name="_Toc7723937"/>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63"/>
      <w:bookmarkEnd w:id="464"/>
    </w:p>
    <w:p w14:paraId="0B2DE889" w14:textId="6C724282" w:rsidR="002E657F" w:rsidRDefault="002E60CB" w:rsidP="008F5F84">
      <w:pPr>
        <w:keepNext/>
        <w:jc w:val="both"/>
        <w:rPr>
          <w:ins w:id="465" w:author="m.kalaitzaki" w:date="2019-03-18T15:55:00Z"/>
        </w:rPr>
      </w:pPr>
      <w:r w:rsidRPr="00126F30">
        <w:t xml:space="preserve">Note: </w:t>
      </w:r>
      <w:r>
        <w:t>Exactl</w:t>
      </w:r>
      <w:r w:rsidRPr="00126F30">
        <w:t xml:space="preserve">y </w:t>
      </w:r>
      <w:r w:rsidRPr="003038C9">
        <w:rPr>
          <w:i/>
        </w:rPr>
        <w:t>one</w:t>
      </w:r>
      <w:r w:rsidRPr="00126F30">
        <w:t xml:space="preserve"> of the type elements (</w:t>
      </w:r>
      <w:ins w:id="466" w:author="Dr. Carsten Franke" w:date="2019-03-18T14:58:00Z">
        <w:r w:rsidR="009F5B14">
          <w:rPr>
            <w:rFonts w:ascii="Courier New" w:hAnsi="Courier New" w:cs="Courier New"/>
            <w:b/>
            <w:i/>
            <w:sz w:val="18"/>
            <w:szCs w:val="18"/>
          </w:rPr>
          <w:t>clinch</w:t>
        </w:r>
      </w:ins>
      <w:del w:id="467" w:author="nick" w:date="2019-02-12T10:14:00Z">
        <w:r w:rsidRPr="00126F30" w:rsidDel="009F5B14">
          <w:rPr>
            <w:rFonts w:ascii="Courier New" w:hAnsi="Courier New" w:cs="Courier New"/>
            <w:b/>
            <w:i/>
            <w:sz w:val="18"/>
            <w:szCs w:val="18"/>
          </w:rPr>
          <w:delText>bolt</w:delText>
        </w:r>
      </w:del>
      <w:ins w:id="468" w:author="nick" w:date="2019-02-12T10:14:00Z">
        <w:r w:rsidR="009F5B14">
          <w:rPr>
            <w:rFonts w:ascii="Courier New" w:hAnsi="Courier New" w:cs="Courier New"/>
            <w:b/>
            <w:i/>
            <w:sz w:val="18"/>
            <w:szCs w:val="18"/>
          </w:rPr>
          <w:t>clinch, clip, heat_stake</w:t>
        </w:r>
      </w:ins>
      <w:r w:rsidRPr="00126F30">
        <w:rPr>
          <w:rFonts w:ascii="Courier New" w:hAnsi="Courier New" w:cs="Courier New"/>
          <w:b/>
          <w:i/>
          <w:sz w:val="18"/>
          <w:szCs w:val="18"/>
        </w:rPr>
        <w:t xml:space="preserve">, gumdrop, </w:t>
      </w:r>
      <w:ins w:id="469" w:author="nick" w:date="2019-02-12T10:15:00Z">
        <w:r w:rsidR="009F5B14">
          <w:rPr>
            <w:rFonts w:ascii="Courier New" w:hAnsi="Courier New" w:cs="Courier New"/>
            <w:b/>
            <w:i/>
            <w:sz w:val="18"/>
            <w:szCs w:val="18"/>
          </w:rPr>
          <w:t xml:space="preserve">nail, </w:t>
        </w:r>
      </w:ins>
      <w:r w:rsidRPr="00126F30">
        <w:rPr>
          <w:rFonts w:ascii="Courier New" w:hAnsi="Courier New" w:cs="Courier New"/>
          <w:b/>
          <w:i/>
          <w:sz w:val="18"/>
          <w:szCs w:val="18"/>
        </w:rPr>
        <w:t xml:space="preserve">rivet, robscan, </w:t>
      </w:r>
      <w:del w:id="470" w:author="nick" w:date="2019-02-12T10:15:00Z">
        <w:r w:rsidRPr="00126F30" w:rsidDel="009F5B14">
          <w:rPr>
            <w:rFonts w:ascii="Courier New" w:hAnsi="Courier New" w:cs="Courier New"/>
            <w:b/>
            <w:i/>
            <w:sz w:val="18"/>
            <w:szCs w:val="18"/>
          </w:rPr>
          <w:delText xml:space="preserve">screw, </w:delText>
        </w:r>
        <w:r w:rsidRPr="00126F30" w:rsidDel="009F5B14">
          <w:delText xml:space="preserve">or </w:delText>
        </w:r>
      </w:del>
      <w:r w:rsidRPr="00126F30">
        <w:rPr>
          <w:rFonts w:ascii="Courier New" w:hAnsi="Courier New" w:cs="Courier New"/>
          <w:b/>
          <w:i/>
          <w:sz w:val="18"/>
          <w:szCs w:val="18"/>
        </w:rPr>
        <w:t>spotweld</w:t>
      </w:r>
      <w:ins w:id="471" w:author="nick" w:date="2019-02-12T10:15:00Z">
        <w:r w:rsidR="009F5B14">
          <w:rPr>
            <w:rFonts w:ascii="Courier New" w:hAnsi="Courier New" w:cs="Courier New"/>
            <w:b/>
            <w:i/>
            <w:sz w:val="18"/>
            <w:szCs w:val="18"/>
          </w:rPr>
          <w:t>, or threaded_connection</w:t>
        </w:r>
      </w:ins>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472" w:name="_Ref428355238"/>
      <w:bookmarkStart w:id="473" w:name="_Toc3556975"/>
      <w:bookmarkStart w:id="474" w:name="_Toc7723720"/>
      <w:r w:rsidRPr="007055D9">
        <w:t xml:space="preserve">Spot </w:t>
      </w:r>
      <w:r w:rsidR="002E657F">
        <w:t>W</w:t>
      </w:r>
      <w:r w:rsidRPr="007055D9">
        <w:t>elds</w:t>
      </w:r>
      <w:bookmarkEnd w:id="472"/>
      <w:bookmarkEnd w:id="473"/>
      <w:bookmarkEnd w:id="474"/>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77777777" w:rsidR="002E60CB" w:rsidRPr="00226A3F" w:rsidRDefault="002E60CB" w:rsidP="0088515B">
            <w:pPr>
              <w:keepNext/>
              <w:rPr>
                <w:b/>
                <w:i/>
              </w:rPr>
            </w:pPr>
            <w:r w:rsidRPr="00226A3F">
              <w:rPr>
                <w:b/>
                <w:i/>
              </w:rPr>
              <w:t>Status</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B8D7F61" w:rsidR="002E60CB" w:rsidRPr="00226A3F" w:rsidRDefault="00E42BAD" w:rsidP="0088515B">
            <w:pPr>
              <w:rPr>
                <w:sz w:val="20"/>
                <w:szCs w:val="20"/>
              </w:rPr>
            </w:pPr>
            <w:commentRangeStart w:id="475"/>
            <w:del w:id="476" w:author="nick" w:date="2019-02-12T11:18:00Z">
              <w:r w:rsidDel="001704BA">
                <w:rPr>
                  <w:sz w:val="20"/>
                  <w:szCs w:val="20"/>
                </w:rPr>
                <w:delText>0-</w:delText>
              </w:r>
            </w:del>
            <w:r w:rsidR="002E60CB" w:rsidRPr="00226A3F">
              <w:rPr>
                <w:sz w:val="20"/>
                <w:szCs w:val="20"/>
              </w:rPr>
              <w:t>1</w:t>
            </w:r>
            <w:commentRangeEnd w:id="475"/>
            <w:r w:rsidR="009050D3">
              <w:rPr>
                <w:rStyle w:val="CommentReference"/>
                <w:lang w:eastAsia="x-none"/>
              </w:rPr>
              <w:commentReference w:id="475"/>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4E5C7152" w:rsidR="004F4177" w:rsidRPr="00226A3F" w:rsidRDefault="00E42BAD" w:rsidP="004F4177">
            <w:pPr>
              <w:rPr>
                <w:sz w:val="20"/>
                <w:szCs w:val="20"/>
              </w:rPr>
            </w:pPr>
            <w:del w:id="477" w:author="nick" w:date="2019-02-12T11:18:00Z">
              <w:r w:rsidDel="001704BA">
                <w:rPr>
                  <w:sz w:val="20"/>
                  <w:szCs w:val="20"/>
                </w:rPr>
                <w:delText>0-</w:delText>
              </w:r>
            </w:del>
            <w:r w:rsidR="004F4177"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4B7442C3" w:rsidR="00E42BAD" w:rsidRPr="00226A3F" w:rsidRDefault="00E42BAD" w:rsidP="004F4177">
            <w:pPr>
              <w:rPr>
                <w:sz w:val="20"/>
                <w:szCs w:val="20"/>
              </w:rPr>
            </w:pPr>
            <w:del w:id="478" w:author="nick" w:date="2019-02-12T11:18:00Z">
              <w:r w:rsidDel="001704BA">
                <w:rPr>
                  <w:sz w:val="20"/>
                  <w:szCs w:val="20"/>
                </w:rPr>
                <w:delText>0-</w:delText>
              </w:r>
            </w:del>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479" w:name="_Toc3566442"/>
      <w:bookmarkStart w:id="480" w:name="_Toc7723938"/>
      <w:r>
        <w:lastRenderedPageBreak/>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79"/>
      <w:bookmarkEnd w:id="480"/>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77777777" w:rsidR="002E60CB" w:rsidRPr="00226A3F" w:rsidRDefault="002E60CB" w:rsidP="0088515B">
            <w:pPr>
              <w:keepNext/>
              <w:rPr>
                <w:b/>
                <w:i/>
              </w:rPr>
            </w:pPr>
            <w:r w:rsidRPr="00226A3F">
              <w:rPr>
                <w:b/>
                <w:i/>
              </w:rPr>
              <w:t>Status</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481" w:name="_Toc3566443"/>
      <w:bookmarkStart w:id="482" w:name="_Toc7723939"/>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81"/>
      <w:bookmarkEnd w:id="482"/>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77777777" w:rsidR="002E60CB" w:rsidRPr="00226A3F" w:rsidRDefault="002E60CB" w:rsidP="002E60CB">
      <w:pPr>
        <w:pStyle w:val="XMLCode"/>
        <w:keepNext/>
      </w:pPr>
      <w:r w:rsidRPr="00226A3F">
        <w:t>&lt;connection_0d label="SW_left_Gh_2123921"&gt;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483" w:name="_Toc3556976"/>
      <w:bookmarkStart w:id="484" w:name="_Toc7723721"/>
      <w:r w:rsidRPr="007055D9">
        <w:t>Robscans</w:t>
      </w:r>
      <w:bookmarkEnd w:id="483"/>
      <w:bookmarkEnd w:id="484"/>
    </w:p>
    <w:bookmarkEnd w:id="289"/>
    <w:bookmarkEnd w:id="290"/>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485" w:name="_Ref401160011"/>
      <w:bookmarkStart w:id="486" w:name="_Toc413359628"/>
      <w:bookmarkStart w:id="487" w:name="_Toc3557087"/>
      <w:bookmarkStart w:id="488" w:name="_Toc7723832"/>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485"/>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86"/>
      <w:bookmarkEnd w:id="487"/>
      <w:bookmarkEnd w:id="488"/>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77777777" w:rsidR="002E60CB" w:rsidRPr="00226A3F" w:rsidRDefault="002E60CB" w:rsidP="00D94005">
            <w:pPr>
              <w:rPr>
                <w:b/>
                <w:i/>
              </w:rPr>
            </w:pPr>
            <w:r w:rsidRPr="00226A3F">
              <w:rPr>
                <w:b/>
                <w:i/>
              </w:rPr>
              <w:t>Status</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483976E5" w:rsidR="002E60CB" w:rsidRPr="00226A3F" w:rsidRDefault="005A7483" w:rsidP="00D94005">
            <w:pPr>
              <w:rPr>
                <w:sz w:val="20"/>
                <w:szCs w:val="20"/>
              </w:rPr>
            </w:pPr>
            <w:del w:id="489"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5F92FC24" w:rsidR="002E60CB" w:rsidRPr="00226A3F" w:rsidRDefault="005A7483" w:rsidP="00D94005">
            <w:pPr>
              <w:rPr>
                <w:sz w:val="20"/>
                <w:szCs w:val="20"/>
              </w:rPr>
            </w:pPr>
            <w:del w:id="490"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24DFDFD3" w:rsidR="00893C84" w:rsidRPr="00226A3F" w:rsidRDefault="00893C84" w:rsidP="00D94005">
            <w:pPr>
              <w:rPr>
                <w:sz w:val="20"/>
                <w:szCs w:val="20"/>
              </w:rPr>
            </w:pPr>
            <w:del w:id="491" w:author="nick" w:date="2019-02-12T11:19:00Z">
              <w:r w:rsidDel="009050D3">
                <w:rPr>
                  <w:sz w:val="20"/>
                  <w:szCs w:val="20"/>
                </w:rPr>
                <w:delText>0-</w:delText>
              </w:r>
            </w:del>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492" w:name="_Toc3566444"/>
      <w:bookmarkStart w:id="493" w:name="_Toc7723940"/>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492"/>
      <w:bookmarkEnd w:id="493"/>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77777777" w:rsidR="002E60CB" w:rsidRPr="00A20C5C" w:rsidRDefault="002E60CB" w:rsidP="0088515B">
            <w:pPr>
              <w:keepNext/>
              <w:rPr>
                <w:b/>
                <w:i/>
              </w:rPr>
            </w:pPr>
            <w:r w:rsidRPr="00A20C5C">
              <w:rPr>
                <w:b/>
                <w:i/>
              </w:rPr>
              <w:t>Status</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494" w:name="_Toc3566445"/>
      <w:bookmarkStart w:id="495" w:name="_Toc7723941"/>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494"/>
      <w:bookmarkEnd w:id="495"/>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boolean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77777777" w:rsidR="002E60CB" w:rsidRPr="0001308F" w:rsidRDefault="002E60CB" w:rsidP="0088515B">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496" w:name="_Toc3566446"/>
      <w:bookmarkStart w:id="497" w:name="_Toc7723942"/>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496"/>
      <w:bookmarkEnd w:id="497"/>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77777777" w:rsidR="002E60CB" w:rsidRPr="00226A3F" w:rsidRDefault="002E60CB" w:rsidP="002E60CB">
      <w:pPr>
        <w:pStyle w:val="XMLCode"/>
        <w:keepNext/>
      </w:pPr>
      <w:r w:rsidRPr="00226A3F">
        <w:t>&lt;connection_0d label="1272360"&gt;</w:t>
      </w:r>
    </w:p>
    <w:p w14:paraId="19C6284C" w14:textId="28EEFD04" w:rsidR="002E60CB" w:rsidRPr="00226A3F" w:rsidRDefault="002E60CB" w:rsidP="002E60CB">
      <w:pPr>
        <w:pStyle w:val="XMLCode"/>
        <w:keepNext/>
      </w:pPr>
      <w:r w:rsidRPr="00226A3F">
        <w:t xml:space="preserve">    &lt;loc&gt; 507 1 0.8 &lt;/loc&gt;</w:t>
      </w:r>
    </w:p>
    <w:p w14:paraId="6204A082" w14:textId="77777777" w:rsidR="002E60CB" w:rsidRPr="00390D3C" w:rsidRDefault="002E60CB" w:rsidP="002E60CB">
      <w:pPr>
        <w:pStyle w:val="XMLCode"/>
        <w:keepNext/>
        <w:rPr>
          <w:color w:val="0070C0"/>
        </w:rPr>
      </w:pPr>
      <w:r w:rsidRPr="00226A3F">
        <w:t xml:space="preserve">    </w:t>
      </w:r>
      <w:r w:rsidRPr="00390D3C">
        <w:rPr>
          <w:color w:val="0070C0"/>
        </w:rPr>
        <w:t xml:space="preserve">&lt;robscan base="1" pattern="PatternNameGoesHere"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498" w:name="_Toc428279365"/>
      <w:bookmarkStart w:id="499" w:name="_Toc428456102"/>
      <w:bookmarkStart w:id="500" w:name="_Toc428537065"/>
      <w:bookmarkStart w:id="501" w:name="_Toc428969384"/>
      <w:bookmarkStart w:id="502" w:name="_Toc429052775"/>
      <w:bookmarkStart w:id="503" w:name="_Toc413359585"/>
      <w:bookmarkStart w:id="504" w:name="_Toc3556977"/>
      <w:bookmarkStart w:id="505" w:name="_Toc7723722"/>
      <w:bookmarkEnd w:id="498"/>
      <w:bookmarkEnd w:id="499"/>
      <w:bookmarkEnd w:id="500"/>
      <w:bookmarkEnd w:id="501"/>
      <w:bookmarkEnd w:id="502"/>
      <w:r w:rsidRPr="00226A3F">
        <w:t>Rivets</w:t>
      </w:r>
      <w:bookmarkEnd w:id="503"/>
      <w:bookmarkEnd w:id="504"/>
      <w:bookmarkEnd w:id="505"/>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77777777" w:rsidR="002E60CB" w:rsidRPr="00226A3F" w:rsidRDefault="002E60CB" w:rsidP="0088515B">
            <w:pPr>
              <w:keepNext/>
              <w:rPr>
                <w:b/>
                <w:i/>
              </w:rPr>
            </w:pPr>
            <w:r w:rsidRPr="00226A3F">
              <w:rPr>
                <w:b/>
                <w:i/>
              </w:rPr>
              <w:t>Status</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3B9A66F6" w:rsidR="002E60CB" w:rsidRPr="00226A3F" w:rsidRDefault="00D43503" w:rsidP="0088515B">
            <w:pPr>
              <w:rPr>
                <w:sz w:val="20"/>
                <w:szCs w:val="20"/>
              </w:rPr>
            </w:pPr>
            <w:del w:id="506" w:author="nick" w:date="2019-02-12T11:19:00Z">
              <w:r w:rsidDel="009050D3">
                <w:rPr>
                  <w:sz w:val="20"/>
                  <w:szCs w:val="20"/>
                </w:rPr>
                <w:delText>0-</w:delText>
              </w:r>
            </w:del>
            <w:r w:rsidR="002E60CB"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2D6CC5E2" w:rsidR="00D43503" w:rsidRPr="00226A3F" w:rsidRDefault="00D43503" w:rsidP="0088515B">
            <w:pPr>
              <w:rPr>
                <w:sz w:val="20"/>
                <w:szCs w:val="20"/>
              </w:rPr>
            </w:pPr>
            <w:del w:id="507"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40F032C3" w:rsidR="00D43503" w:rsidRPr="00226A3F" w:rsidRDefault="00D43503" w:rsidP="0088515B">
            <w:pPr>
              <w:rPr>
                <w:sz w:val="20"/>
                <w:szCs w:val="20"/>
              </w:rPr>
            </w:pPr>
            <w:del w:id="508" w:author="nick" w:date="2019-02-12T11:19:00Z">
              <w:r w:rsidDel="009050D3">
                <w:rPr>
                  <w:sz w:val="20"/>
                  <w:szCs w:val="20"/>
                </w:rPr>
                <w:delText>0-</w:delText>
              </w:r>
            </w:del>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509" w:name="_Toc3566447"/>
      <w:bookmarkStart w:id="510" w:name="_Toc7723943"/>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09"/>
      <w:bookmarkEnd w:id="510"/>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77777777" w:rsidR="002E60CB" w:rsidRPr="00226A3F" w:rsidRDefault="002E60CB" w:rsidP="0088515B">
            <w:pPr>
              <w:keepNext/>
              <w:rPr>
                <w:b/>
                <w:i/>
              </w:rPr>
            </w:pPr>
            <w:r w:rsidRPr="00226A3F">
              <w:rPr>
                <w:b/>
                <w:i/>
              </w:rPr>
              <w:t>Status</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ins w:id="511" w:author="nick" w:date="2019-03-21T00:59:00Z"/>
        </w:trPr>
        <w:tc>
          <w:tcPr>
            <w:tcW w:w="1842" w:type="dxa"/>
            <w:shd w:val="clear" w:color="auto" w:fill="auto"/>
          </w:tcPr>
          <w:p w14:paraId="09195602" w14:textId="4C061D69" w:rsidR="00E75E50" w:rsidRPr="00460A9F" w:rsidRDefault="00E75E50" w:rsidP="0088515B">
            <w:pPr>
              <w:keepNext/>
              <w:rPr>
                <w:ins w:id="512" w:author="nick" w:date="2019-03-21T00:59:00Z"/>
                <w:sz w:val="20"/>
                <w:szCs w:val="20"/>
              </w:rPr>
            </w:pPr>
            <w:commentRangeStart w:id="513"/>
            <w:ins w:id="514" w:author="nick" w:date="2019-03-21T01:00:00Z">
              <w:r>
                <w:rPr>
                  <w:sz w:val="20"/>
                  <w:szCs w:val="20"/>
                </w:rPr>
                <w:t>hardness</w:t>
              </w:r>
            </w:ins>
            <w:commentRangeEnd w:id="513"/>
            <w:ins w:id="515" w:author="nick" w:date="2019-03-21T01:05:00Z">
              <w:r>
                <w:rPr>
                  <w:rStyle w:val="CommentReference"/>
                  <w:lang w:eastAsia="x-none"/>
                </w:rPr>
                <w:commentReference w:id="513"/>
              </w:r>
            </w:ins>
          </w:p>
        </w:tc>
        <w:tc>
          <w:tcPr>
            <w:tcW w:w="1440" w:type="dxa"/>
            <w:shd w:val="clear" w:color="auto" w:fill="auto"/>
          </w:tcPr>
          <w:p w14:paraId="2C0530B7" w14:textId="500E92C8" w:rsidR="00E75E50" w:rsidRPr="00460A9F" w:rsidRDefault="00E75E50" w:rsidP="0088515B">
            <w:pPr>
              <w:keepNext/>
              <w:rPr>
                <w:ins w:id="516" w:author="nick" w:date="2019-03-21T00:59:00Z"/>
                <w:sz w:val="20"/>
                <w:szCs w:val="20"/>
              </w:rPr>
            </w:pPr>
            <w:ins w:id="517" w:author="nick" w:date="2019-03-21T01:00:00Z">
              <w:r w:rsidRPr="00460A9F">
                <w:rPr>
                  <w:sz w:val="20"/>
                  <w:szCs w:val="20"/>
                </w:rPr>
                <w:t>Floating point</w:t>
              </w:r>
            </w:ins>
          </w:p>
        </w:tc>
        <w:tc>
          <w:tcPr>
            <w:tcW w:w="1440" w:type="dxa"/>
          </w:tcPr>
          <w:p w14:paraId="5E2AB9D7" w14:textId="5A21EA5B" w:rsidR="00E75E50" w:rsidRDefault="00E75E50" w:rsidP="0088515B">
            <w:pPr>
              <w:keepNext/>
              <w:rPr>
                <w:ins w:id="518" w:author="nick" w:date="2019-03-21T00:59:00Z"/>
                <w:sz w:val="20"/>
                <w:szCs w:val="20"/>
              </w:rPr>
            </w:pPr>
            <w:ins w:id="519" w:author="nick" w:date="2019-03-21T01:00:00Z">
              <w:r>
                <w:rPr>
                  <w:sz w:val="20"/>
                  <w:szCs w:val="20"/>
                </w:rPr>
                <w:t>&gt;</w:t>
              </w:r>
              <w:r w:rsidRPr="00460A9F">
                <w:rPr>
                  <w:sz w:val="20"/>
                  <w:szCs w:val="20"/>
                </w:rPr>
                <w:t xml:space="preserve"> 0.0</w:t>
              </w:r>
            </w:ins>
          </w:p>
        </w:tc>
        <w:tc>
          <w:tcPr>
            <w:tcW w:w="1080" w:type="dxa"/>
            <w:shd w:val="clear" w:color="auto" w:fill="auto"/>
          </w:tcPr>
          <w:p w14:paraId="28285362" w14:textId="62288DE2" w:rsidR="00E75E50" w:rsidRPr="00460A9F" w:rsidRDefault="00E75E50" w:rsidP="0088515B">
            <w:pPr>
              <w:keepNext/>
              <w:rPr>
                <w:ins w:id="520" w:author="nick" w:date="2019-03-21T00:59:00Z"/>
                <w:sz w:val="20"/>
                <w:szCs w:val="20"/>
              </w:rPr>
            </w:pPr>
            <w:ins w:id="521" w:author="nick" w:date="2019-03-21T01:00:00Z">
              <w:r w:rsidRPr="00460A9F">
                <w:rPr>
                  <w:sz w:val="20"/>
                  <w:szCs w:val="20"/>
                </w:rPr>
                <w:t>Optional</w:t>
              </w:r>
            </w:ins>
          </w:p>
        </w:tc>
        <w:tc>
          <w:tcPr>
            <w:tcW w:w="2992" w:type="dxa"/>
            <w:shd w:val="clear" w:color="auto" w:fill="auto"/>
          </w:tcPr>
          <w:p w14:paraId="2E13AE1F" w14:textId="4F22F4AE" w:rsidR="00E75E50" w:rsidRPr="00460A9F" w:rsidRDefault="00E75E50" w:rsidP="0088515B">
            <w:pPr>
              <w:keepNext/>
              <w:rPr>
                <w:ins w:id="522" w:author="nick" w:date="2019-03-21T00:59:00Z"/>
                <w:sz w:val="20"/>
                <w:szCs w:val="20"/>
              </w:rPr>
            </w:pPr>
            <w:ins w:id="523" w:author="nick" w:date="2019-03-21T01:00:00Z">
              <w:r>
                <w:rPr>
                  <w:sz w:val="20"/>
                  <w:szCs w:val="20"/>
                </w:rPr>
                <w:t>-</w:t>
              </w:r>
            </w:ins>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524" w:name="_Toc3566448"/>
      <w:bookmarkStart w:id="525" w:name="_Toc7723944"/>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24"/>
      <w:bookmarkEnd w:id="525"/>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526" w:name="_Toc3557088"/>
      <w:bookmarkStart w:id="527" w:name="_Toc7723833"/>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526"/>
      <w:bookmarkEnd w:id="527"/>
    </w:p>
    <w:p w14:paraId="7F37EEC1" w14:textId="593BCFD1" w:rsidR="00E75E50" w:rsidRDefault="00E75E50" w:rsidP="00E75E50">
      <w:pPr>
        <w:pStyle w:val="ListParagraph"/>
        <w:numPr>
          <w:ilvl w:val="0"/>
          <w:numId w:val="22"/>
        </w:numPr>
        <w:jc w:val="both"/>
        <w:rPr>
          <w:ins w:id="528" w:author="nick" w:date="2019-03-21T01:01:00Z"/>
        </w:rPr>
      </w:pPr>
      <w:ins w:id="529" w:author="nick" w:date="2019-03-21T01:01:00Z">
        <w:r w:rsidRPr="00A2186E">
          <w:rPr>
            <w:rStyle w:val="elementdeftypeChar"/>
          </w:rPr>
          <w:t>hardness</w:t>
        </w:r>
        <w:r>
          <w:t xml:space="preserve">: </w:t>
        </w:r>
        <w:r w:rsidRPr="00670301">
          <w:t>Vickers hardness HV of the rivet material.</w:t>
        </w:r>
        <w:r>
          <w:t xml:space="preserve"> </w:t>
        </w:r>
      </w:ins>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77777777" w:rsidR="002E60CB" w:rsidRPr="005A4A4C" w:rsidRDefault="002E60CB" w:rsidP="00420351">
            <w:pPr>
              <w:keepNext/>
              <w:keepLines/>
              <w:rPr>
                <w:b/>
                <w:i/>
              </w:rPr>
            </w:pPr>
            <w:r w:rsidRPr="005A4A4C">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530" w:name="_Toc3566449"/>
      <w:bookmarkStart w:id="531" w:name="_Toc7723945"/>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30"/>
      <w:bookmarkEnd w:id="531"/>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532" w:name="_Toc428279367"/>
      <w:bookmarkStart w:id="533" w:name="_Toc428456104"/>
      <w:bookmarkStart w:id="534" w:name="_Toc428537067"/>
      <w:bookmarkStart w:id="535" w:name="_Toc428969386"/>
      <w:bookmarkStart w:id="536" w:name="_Toc429052777"/>
      <w:bookmarkStart w:id="537" w:name="_Toc413359586"/>
      <w:bookmarkStart w:id="538" w:name="_Toc3556978"/>
      <w:bookmarkStart w:id="539" w:name="_Toc7723723"/>
      <w:bookmarkEnd w:id="532"/>
      <w:bookmarkEnd w:id="533"/>
      <w:bookmarkEnd w:id="534"/>
      <w:bookmarkEnd w:id="535"/>
      <w:bookmarkEnd w:id="536"/>
      <w:r>
        <w:t>Blind</w:t>
      </w:r>
      <w:r w:rsidRPr="00942FED">
        <w:t xml:space="preserve"> Rivets</w:t>
      </w:r>
      <w:bookmarkEnd w:id="537"/>
      <w:bookmarkEnd w:id="538"/>
      <w:bookmarkEnd w:id="539"/>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77777777" w:rsidR="007A42B3" w:rsidRPr="00226A3F" w:rsidRDefault="007A42B3" w:rsidP="007A42B3">
            <w:pPr>
              <w:keepNext/>
              <w:rPr>
                <w:b/>
                <w:i/>
              </w:rPr>
            </w:pPr>
            <w:r w:rsidRPr="00226A3F">
              <w:rPr>
                <w:b/>
                <w:i/>
              </w:rPr>
              <w:t>Status</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540" w:name="_Toc3566450"/>
      <w:bookmarkStart w:id="541" w:name="_Toc7723946"/>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40"/>
      <w:bookmarkEnd w:id="541"/>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542" w:name="_Toc3557089"/>
      <w:bookmarkStart w:id="543" w:name="_Toc7723834"/>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42"/>
      <w:bookmarkEnd w:id="543"/>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pPr>
      <w:bookmarkStart w:id="544" w:name="_Toc3557090"/>
      <w:bookmarkStart w:id="545" w:name="_Toc7723835"/>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544"/>
      <w:bookmarkEnd w:id="545"/>
    </w:p>
    <w:p w14:paraId="7D489F89" w14:textId="77777777" w:rsidR="00812432" w:rsidRDefault="00812432" w:rsidP="00812432">
      <w:pPr>
        <w:jc w:val="center"/>
        <w:rPr>
          <w:lang w:eastAsia="en-GB"/>
        </w:rPr>
      </w:pPr>
      <w:r>
        <w:rPr>
          <w:noProof/>
          <w:lang w:eastAsia="en-US"/>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546" w:name="_Toc3557091"/>
      <w:bookmarkStart w:id="547" w:name="_Toc7723836"/>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546"/>
      <w:bookmarkEnd w:id="547"/>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548" w:name="_Toc428279369"/>
      <w:bookmarkStart w:id="549" w:name="_Toc428965611"/>
      <w:bookmarkEnd w:id="548"/>
      <w:bookmarkEnd w:id="549"/>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50" w:name="_Toc428279370"/>
    <w:bookmarkStart w:id="551" w:name="_Toc428456106"/>
    <w:bookmarkStart w:id="552" w:name="_Toc428537069"/>
    <w:bookmarkStart w:id="553" w:name="_Toc428969388"/>
    <w:bookmarkStart w:id="554" w:name="_Toc429052779"/>
    <w:bookmarkStart w:id="555" w:name="_Toc413359587"/>
    <w:bookmarkEnd w:id="550"/>
    <w:bookmarkEnd w:id="551"/>
    <w:bookmarkEnd w:id="552"/>
    <w:bookmarkEnd w:id="553"/>
    <w:bookmarkEnd w:id="554"/>
    <w:p w14:paraId="6391282C" w14:textId="77777777" w:rsidR="002E60CB" w:rsidRPr="00942FED" w:rsidRDefault="00DB0669" w:rsidP="004B2578">
      <w:pPr>
        <w:pStyle w:val="Heading3"/>
      </w:pPr>
      <w:r>
        <w:rPr>
          <w:b w:val="0"/>
          <w:bCs w:val="0"/>
          <w:sz w:val="18"/>
          <w:szCs w:val="24"/>
        </w:rPr>
        <w:lastRenderedPageBreak/>
        <w:fldChar w:fldCharType="end"/>
      </w:r>
      <w:bookmarkStart w:id="556" w:name="_Toc3556979"/>
      <w:bookmarkStart w:id="557" w:name="_Toc7723724"/>
      <w:r w:rsidR="002E60CB" w:rsidRPr="00942FED">
        <w:t>Self</w:t>
      </w:r>
      <w:r w:rsidR="000306B0">
        <w:t>-</w:t>
      </w:r>
      <w:r w:rsidR="002E60CB" w:rsidRPr="00942FED">
        <w:t>Piercing Rivets</w:t>
      </w:r>
      <w:bookmarkEnd w:id="555"/>
      <w:bookmarkEnd w:id="556"/>
      <w:bookmarkEnd w:id="557"/>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558" w:name="_Toc413359629"/>
      <w:bookmarkStart w:id="559" w:name="_Toc3557092"/>
      <w:bookmarkStart w:id="560" w:name="_Toc7723837"/>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558"/>
      <w:bookmarkEnd w:id="559"/>
      <w:bookmarkEnd w:id="560"/>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77777777" w:rsidR="00C52145" w:rsidRPr="00C52145" w:rsidRDefault="00C52145" w:rsidP="00C52145">
      <w:pPr>
        <w:pStyle w:val="Caption"/>
      </w:pPr>
      <w:bookmarkStart w:id="561" w:name="_Toc3557093"/>
      <w:bookmarkStart w:id="562" w:name="_Toc7723838"/>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561"/>
      <w:bookmarkEnd w:id="562"/>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77777777" w:rsidR="002E60CB" w:rsidRPr="00226A3F" w:rsidRDefault="002E60CB" w:rsidP="0088515B">
            <w:pPr>
              <w:keepNext/>
              <w:rPr>
                <w:b/>
                <w:i/>
              </w:rPr>
            </w:pPr>
            <w:r w:rsidRPr="00226A3F">
              <w:rPr>
                <w:b/>
                <w:i/>
              </w:rPr>
              <w:t>Status</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2E60CB" w:rsidRPr="00226A3F" w:rsidDel="00E75E50" w14:paraId="2AF07A2B" w14:textId="69F62E21" w:rsidTr="004B2578">
        <w:trPr>
          <w:cantSplit/>
          <w:jc w:val="center"/>
          <w:del w:id="563" w:author="nick" w:date="2019-03-21T01:00:00Z"/>
        </w:trPr>
        <w:tc>
          <w:tcPr>
            <w:tcW w:w="1700" w:type="dxa"/>
            <w:shd w:val="clear" w:color="auto" w:fill="auto"/>
          </w:tcPr>
          <w:p w14:paraId="4390715D" w14:textId="294E62B5" w:rsidR="002E60CB" w:rsidRPr="00226A3F" w:rsidDel="00E75E50" w:rsidRDefault="002E60CB" w:rsidP="0088515B">
            <w:pPr>
              <w:rPr>
                <w:del w:id="564" w:author="nick" w:date="2019-03-21T01:00:00Z"/>
                <w:sz w:val="20"/>
                <w:szCs w:val="20"/>
              </w:rPr>
            </w:pPr>
            <w:del w:id="565" w:author="nick" w:date="2019-03-21T01:00:00Z">
              <w:r w:rsidDel="00E75E50">
                <w:rPr>
                  <w:sz w:val="20"/>
                  <w:szCs w:val="20"/>
                </w:rPr>
                <w:delText>hardness</w:delText>
              </w:r>
            </w:del>
          </w:p>
        </w:tc>
        <w:tc>
          <w:tcPr>
            <w:tcW w:w="1558" w:type="dxa"/>
            <w:shd w:val="clear" w:color="auto" w:fill="auto"/>
          </w:tcPr>
          <w:p w14:paraId="1759DA13" w14:textId="3F2D891A" w:rsidR="002E60CB" w:rsidRPr="00226A3F" w:rsidDel="00E75E50" w:rsidRDefault="002E60CB" w:rsidP="0088515B">
            <w:pPr>
              <w:rPr>
                <w:del w:id="566" w:author="nick" w:date="2019-03-21T01:00:00Z"/>
                <w:sz w:val="20"/>
                <w:szCs w:val="20"/>
              </w:rPr>
            </w:pPr>
            <w:del w:id="567" w:author="nick" w:date="2019-03-21T01:00:00Z">
              <w:r w:rsidRPr="00226A3F" w:rsidDel="00E75E50">
                <w:rPr>
                  <w:sz w:val="20"/>
                  <w:szCs w:val="20"/>
                </w:rPr>
                <w:delText>Floating point</w:delText>
              </w:r>
            </w:del>
          </w:p>
        </w:tc>
        <w:tc>
          <w:tcPr>
            <w:tcW w:w="1558" w:type="dxa"/>
          </w:tcPr>
          <w:p w14:paraId="6D0FC3D8" w14:textId="50F191FF" w:rsidR="002E60CB" w:rsidRPr="00226A3F" w:rsidDel="00E75E50" w:rsidRDefault="002E60CB" w:rsidP="0088515B">
            <w:pPr>
              <w:rPr>
                <w:del w:id="568" w:author="nick" w:date="2019-03-21T01:00:00Z"/>
                <w:sz w:val="20"/>
                <w:szCs w:val="20"/>
              </w:rPr>
            </w:pPr>
            <w:del w:id="569" w:author="nick" w:date="2019-03-21T01:00:00Z">
              <w:r w:rsidRPr="00226A3F" w:rsidDel="00E75E50">
                <w:rPr>
                  <w:sz w:val="20"/>
                  <w:szCs w:val="20"/>
                </w:rPr>
                <w:delText>&gt; 0.0</w:delText>
              </w:r>
            </w:del>
          </w:p>
        </w:tc>
        <w:tc>
          <w:tcPr>
            <w:tcW w:w="1275" w:type="dxa"/>
            <w:shd w:val="clear" w:color="auto" w:fill="auto"/>
          </w:tcPr>
          <w:p w14:paraId="10D93779" w14:textId="5E7ABE86" w:rsidR="002E60CB" w:rsidRPr="00226A3F" w:rsidDel="00E75E50" w:rsidRDefault="002E60CB" w:rsidP="0088515B">
            <w:pPr>
              <w:rPr>
                <w:del w:id="570" w:author="nick" w:date="2019-03-21T01:00:00Z"/>
                <w:sz w:val="20"/>
                <w:szCs w:val="20"/>
              </w:rPr>
            </w:pPr>
            <w:del w:id="571" w:author="nick" w:date="2019-03-21T01:00:00Z">
              <w:r w:rsidRPr="00226A3F" w:rsidDel="00E75E50">
                <w:rPr>
                  <w:sz w:val="20"/>
                  <w:szCs w:val="20"/>
                </w:rPr>
                <w:delText>Optional</w:delText>
              </w:r>
            </w:del>
          </w:p>
        </w:tc>
        <w:tc>
          <w:tcPr>
            <w:tcW w:w="2409" w:type="dxa"/>
            <w:shd w:val="clear" w:color="auto" w:fill="auto"/>
          </w:tcPr>
          <w:p w14:paraId="7831D620" w14:textId="25EC012F" w:rsidR="002E60CB" w:rsidRPr="00226A3F" w:rsidDel="00E75E50" w:rsidRDefault="002E60CB" w:rsidP="0088515B">
            <w:pPr>
              <w:rPr>
                <w:del w:id="572" w:author="nick" w:date="2019-03-21T01:00:00Z"/>
                <w:sz w:val="20"/>
                <w:szCs w:val="20"/>
              </w:rPr>
            </w:pPr>
            <w:del w:id="573" w:author="nick" w:date="2019-03-21T01:00:00Z">
              <w:r w:rsidRPr="00226A3F" w:rsidDel="00E75E50">
                <w:rPr>
                  <w:sz w:val="20"/>
                  <w:szCs w:val="20"/>
                </w:rPr>
                <w:delText>-</w:delText>
              </w:r>
            </w:del>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574" w:name="_Toc3566451"/>
      <w:bookmarkStart w:id="575" w:name="_Toc7723947"/>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574"/>
      <w:bookmarkEnd w:id="575"/>
    </w:p>
    <w:p w14:paraId="72B5D894" w14:textId="5DF5BAF8" w:rsidR="002E60CB" w:rsidDel="00E75E50" w:rsidRDefault="00A2186E" w:rsidP="007E2BBF">
      <w:pPr>
        <w:jc w:val="both"/>
        <w:rPr>
          <w:del w:id="576" w:author="nick" w:date="2019-03-21T01:01:00Z"/>
        </w:rPr>
      </w:pPr>
      <w:del w:id="577" w:author="nick" w:date="2019-03-21T01:01:00Z">
        <w:r w:rsidDel="00E75E50">
          <w:delText xml:space="preserve">Attribute </w:delText>
        </w:r>
        <w:r w:rsidR="002E60CB" w:rsidRPr="00A2186E" w:rsidDel="00E75E50">
          <w:rPr>
            <w:rStyle w:val="elementdeftypeChar"/>
          </w:rPr>
          <w:delText>hardness</w:delText>
        </w:r>
        <w:r w:rsidR="002E60CB" w:rsidRPr="00670301" w:rsidDel="00E75E50">
          <w:delText xml:space="preserve"> is Vickers hardness HV of the rivet material.</w:delText>
        </w:r>
        <w:r w:rsidR="002E60CB" w:rsidDel="00E75E50">
          <w:delText xml:space="preserve"> </w:delText>
        </w:r>
      </w:del>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ins w:id="578" w:author="nick" w:date="2019-03-21T01:03:00Z">
        <w:r w:rsidR="00E75E50">
          <w:rPr>
            <w:b/>
            <w:color w:val="0070C0"/>
          </w:rPr>
          <w:t xml:space="preserve"> </w:t>
        </w:r>
        <w:r w:rsidR="00E75E50" w:rsidRPr="00332883">
          <w:rPr>
            <w:b/>
            <w:color w:val="0070C0"/>
          </w:rPr>
          <w:t>hardness="410"</w:t>
        </w:r>
      </w:ins>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C2A5882"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w:t>
      </w:r>
      <w:del w:id="579" w:author="nick" w:date="2019-03-21T01:03:00Z">
        <w:r w:rsidRPr="00332883" w:rsidDel="00E75E50">
          <w:rPr>
            <w:b/>
            <w:color w:val="0070C0"/>
          </w:rPr>
          <w:delText xml:space="preserve">hardness="410" </w:delText>
        </w:r>
      </w:del>
      <w:r w:rsidRPr="00332883">
        <w:rPr>
          <w:b/>
          <w:color w:val="0070C0"/>
        </w:rPr>
        <w:t xml:space="preserve">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580" w:name="_Toc428456108"/>
      <w:bookmarkStart w:id="581" w:name="_Toc428537071"/>
      <w:bookmarkStart w:id="582" w:name="_Toc428969390"/>
      <w:bookmarkStart w:id="583" w:name="_Toc429052781"/>
      <w:bookmarkStart w:id="584" w:name="_Toc428279372"/>
      <w:bookmarkStart w:id="585" w:name="_Toc428456109"/>
      <w:bookmarkStart w:id="586" w:name="_Toc428537072"/>
      <w:bookmarkStart w:id="587" w:name="_Toc428969391"/>
      <w:bookmarkStart w:id="588" w:name="_Toc429052782"/>
      <w:bookmarkStart w:id="589" w:name="_Toc428279374"/>
      <w:bookmarkStart w:id="590" w:name="_Toc428456111"/>
      <w:bookmarkStart w:id="591" w:name="_Toc428537074"/>
      <w:bookmarkStart w:id="592" w:name="_Toc428969393"/>
      <w:bookmarkStart w:id="593" w:name="_Toc429052784"/>
      <w:bookmarkStart w:id="594" w:name="_Toc428279378"/>
      <w:bookmarkStart w:id="595" w:name="_Toc428456115"/>
      <w:bookmarkStart w:id="596" w:name="_Toc428537078"/>
      <w:bookmarkStart w:id="597" w:name="_Toc428969397"/>
      <w:bookmarkStart w:id="598" w:name="_Toc429052788"/>
      <w:bookmarkStart w:id="599" w:name="_Toc428279380"/>
      <w:bookmarkStart w:id="600" w:name="_Toc428456117"/>
      <w:bookmarkStart w:id="601" w:name="_Toc428537080"/>
      <w:bookmarkStart w:id="602" w:name="_Toc428969399"/>
      <w:bookmarkStart w:id="603" w:name="_Toc429052790"/>
      <w:bookmarkStart w:id="604" w:name="_Toc428279387"/>
      <w:bookmarkStart w:id="605" w:name="_Toc428456124"/>
      <w:bookmarkStart w:id="606" w:name="_Toc428537087"/>
      <w:bookmarkStart w:id="607" w:name="_Toc428969406"/>
      <w:bookmarkStart w:id="608" w:name="_Toc429052797"/>
      <w:bookmarkStart w:id="609" w:name="_Toc428279388"/>
      <w:bookmarkStart w:id="610" w:name="_Toc428456125"/>
      <w:bookmarkStart w:id="611" w:name="_Toc428537088"/>
      <w:bookmarkStart w:id="612" w:name="_Toc428969407"/>
      <w:bookmarkStart w:id="613" w:name="_Toc429052798"/>
      <w:bookmarkStart w:id="614" w:name="_Toc428279389"/>
      <w:bookmarkStart w:id="615" w:name="_Toc428456126"/>
      <w:bookmarkStart w:id="616" w:name="_Toc428537089"/>
      <w:bookmarkStart w:id="617" w:name="_Toc428969408"/>
      <w:bookmarkStart w:id="618" w:name="_Toc429052799"/>
      <w:bookmarkStart w:id="619" w:name="_Toc413359588"/>
      <w:bookmarkStart w:id="620" w:name="_Toc3556980"/>
      <w:bookmarkStart w:id="621" w:name="_Toc7723725"/>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r>
        <w:t>S</w:t>
      </w:r>
      <w:r w:rsidR="002E60CB">
        <w:t>olid</w:t>
      </w:r>
      <w:r w:rsidR="002E60CB" w:rsidRPr="00942FED">
        <w:t xml:space="preserve"> Rivets</w:t>
      </w:r>
      <w:bookmarkEnd w:id="619"/>
      <w:bookmarkEnd w:id="620"/>
      <w:bookmarkEnd w:id="621"/>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622" w:name="_Toc3566452"/>
      <w:bookmarkStart w:id="623" w:name="_Toc7723948"/>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622"/>
      <w:bookmarkEnd w:id="623"/>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624" w:name="_Ref3565285"/>
      <w:bookmarkStart w:id="625" w:name="_Toc3557094"/>
      <w:bookmarkStart w:id="626" w:name="_Toc7723839"/>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624"/>
      <w:r>
        <w:t>: Dimensions of Solid Rivets</w:t>
      </w:r>
      <w:bookmarkEnd w:id="625"/>
      <w:bookmarkEnd w:id="626"/>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77777777" w:rsidR="00FE266F" w:rsidRPr="008348B2" w:rsidRDefault="00FE266F" w:rsidP="00CC5A15">
            <w:pPr>
              <w:keepNext/>
              <w:keepLines/>
              <w:rPr>
                <w:b/>
                <w:i/>
                <w:sz w:val="20"/>
              </w:rPr>
            </w:pPr>
            <w:r w:rsidRPr="008348B2">
              <w:rPr>
                <w:b/>
                <w:i/>
                <w:sz w:val="20"/>
              </w:rPr>
              <w:t>Status</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77777777" w:rsidR="005B1B92" w:rsidRPr="005B1B92" w:rsidRDefault="005B1B92" w:rsidP="0097142B">
            <w:pPr>
              <w:rPr>
                <w:sz w:val="20"/>
                <w:szCs w:val="20"/>
              </w:rPr>
            </w:pPr>
            <w:commentRangeStart w:id="627"/>
            <w:commentRangeStart w:id="628"/>
            <w:r w:rsidRPr="005B1B92">
              <w:rPr>
                <w:sz w:val="20"/>
                <w:szCs w:val="20"/>
              </w:rPr>
              <w:t>-</w:t>
            </w:r>
            <w:commentRangeEnd w:id="627"/>
            <w:r w:rsidR="00B14B2C">
              <w:rPr>
                <w:rStyle w:val="CommentReference"/>
                <w:lang w:eastAsia="x-none"/>
              </w:rPr>
              <w:commentReference w:id="627"/>
            </w:r>
            <w:commentRangeEnd w:id="628"/>
            <w:r w:rsidR="00F1371D">
              <w:rPr>
                <w:rStyle w:val="CommentReference"/>
                <w:lang w:eastAsia="x-none"/>
              </w:rPr>
              <w:commentReference w:id="628"/>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629" w:name="_Toc3566453"/>
      <w:bookmarkStart w:id="630" w:name="_Toc7723949"/>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29"/>
      <w:bookmarkEnd w:id="630"/>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631" w:name="_Toc3557095"/>
      <w:bookmarkStart w:id="632" w:name="_Toc7723840"/>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631"/>
      <w:bookmarkEnd w:id="632"/>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633" w:name="_Toc428279391"/>
      <w:bookmarkStart w:id="634" w:name="_Toc428456128"/>
      <w:bookmarkStart w:id="635" w:name="_Toc428537091"/>
      <w:bookmarkStart w:id="636" w:name="_Toc428969410"/>
      <w:bookmarkStart w:id="637" w:name="_Toc429052801"/>
      <w:bookmarkStart w:id="638" w:name="_Toc413359589"/>
      <w:bookmarkStart w:id="639" w:name="_Toc3556981"/>
      <w:bookmarkStart w:id="640" w:name="_Toc7723726"/>
      <w:bookmarkEnd w:id="633"/>
      <w:bookmarkEnd w:id="634"/>
      <w:bookmarkEnd w:id="635"/>
      <w:bookmarkEnd w:id="636"/>
      <w:bookmarkEnd w:id="637"/>
      <w:r w:rsidRPr="00F90632">
        <w:lastRenderedPageBreak/>
        <w:t>Swop Rivets</w:t>
      </w:r>
      <w:bookmarkEnd w:id="638"/>
      <w:bookmarkEnd w:id="639"/>
      <w:bookmarkEnd w:id="640"/>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641" w:name="_Toc3557096"/>
      <w:bookmarkStart w:id="642" w:name="_Toc7723841"/>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641"/>
      <w:bookmarkEnd w:id="642"/>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77777777" w:rsidR="00F90632" w:rsidRPr="00226A3F" w:rsidRDefault="00F90632" w:rsidP="00245478">
            <w:pPr>
              <w:keepNext/>
              <w:rPr>
                <w:b/>
                <w:i/>
              </w:rPr>
            </w:pPr>
            <w:r w:rsidRPr="00226A3F">
              <w:rPr>
                <w:b/>
                <w:i/>
              </w:rPr>
              <w:t>Status</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643" w:name="_Toc3566454"/>
      <w:bookmarkStart w:id="644" w:name="_Toc7723950"/>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43"/>
      <w:bookmarkEnd w:id="644"/>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645" w:name="_Toc428456130"/>
      <w:bookmarkStart w:id="646" w:name="_Toc428537093"/>
      <w:bookmarkStart w:id="647" w:name="_Toc428969412"/>
      <w:bookmarkStart w:id="648" w:name="_Toc429052803"/>
      <w:bookmarkStart w:id="649" w:name="_Toc413359590"/>
      <w:bookmarkStart w:id="650" w:name="_Toc3556982"/>
      <w:bookmarkStart w:id="651" w:name="_Toc7723727"/>
      <w:bookmarkEnd w:id="645"/>
      <w:bookmarkEnd w:id="646"/>
      <w:bookmarkEnd w:id="647"/>
      <w:bookmarkEnd w:id="648"/>
      <w:r>
        <w:lastRenderedPageBreak/>
        <w:t xml:space="preserve">Threaded Connections: </w:t>
      </w:r>
      <w:r w:rsidRPr="00226A3F">
        <w:t>Bolts and Screws</w:t>
      </w:r>
      <w:bookmarkEnd w:id="649"/>
      <w:bookmarkEnd w:id="650"/>
      <w:bookmarkEnd w:id="651"/>
    </w:p>
    <w:p w14:paraId="1A579FAB" w14:textId="77777777" w:rsidR="002E60CB" w:rsidRPr="00942FED" w:rsidRDefault="002E60CB" w:rsidP="002E60CB">
      <w:pPr>
        <w:pStyle w:val="Heading3"/>
      </w:pPr>
      <w:bookmarkStart w:id="652" w:name="_Toc413359591"/>
      <w:bookmarkStart w:id="653" w:name="_Toc3556983"/>
      <w:bookmarkStart w:id="654" w:name="_Toc7723728"/>
      <w:r>
        <w:t>Introduction</w:t>
      </w:r>
      <w:bookmarkEnd w:id="652"/>
      <w:bookmarkEnd w:id="653"/>
      <w:bookmarkEnd w:id="654"/>
      <w:r>
        <w:t xml:space="preserve"> </w:t>
      </w:r>
    </w:p>
    <w:p w14:paraId="2E9521C3" w14:textId="77777777"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p>
    <w:p w14:paraId="2A3D09FC" w14:textId="77777777" w:rsidR="002E60CB" w:rsidRPr="00B82A3D" w:rsidRDefault="002E60CB" w:rsidP="000804D1">
      <w:pPr>
        <w:pStyle w:val="ListBullet"/>
        <w:numPr>
          <w:ilvl w:val="0"/>
          <w:numId w:val="19"/>
        </w:numPr>
        <w:rPr>
          <w:bCs/>
        </w:rPr>
      </w:pPr>
      <w:r w:rsidRPr="00B82A3D">
        <w:rPr>
          <w:bCs/>
        </w:rPr>
        <w:t>A screw has a tapped bore.</w:t>
      </w:r>
      <w:r>
        <w:rPr>
          <w:bCs/>
        </w:rPr>
        <w:t xml:space="preserve"> </w:t>
      </w:r>
    </w:p>
    <w:p w14:paraId="02B4E1B7" w14:textId="77777777" w:rsidR="002E60CB" w:rsidRDefault="002E60CB" w:rsidP="000804D1">
      <w:pPr>
        <w:pStyle w:val="ListBullet"/>
        <w:numPr>
          <w:ilvl w:val="0"/>
          <w:numId w:val="19"/>
        </w:numPr>
      </w:pPr>
      <w:r>
        <w:t xml:space="preserve">A bolt needs a nut. </w:t>
      </w:r>
    </w:p>
    <w:p w14:paraId="7043E2CC" w14:textId="77777777" w:rsidR="002E60CB" w:rsidRDefault="002E60CB" w:rsidP="00E84826">
      <w:pPr>
        <w:jc w:val="both"/>
      </w:pPr>
      <w:r>
        <w:t xml:space="preserve">On the other hand: What differentiates a nut from any other part, which carries a cut-in inner thread? </w:t>
      </w:r>
      <w:r>
        <w:br/>
        <w:t xml:space="preserve">It is probably just the fact that nuts are standardized and combinations of bolts with fitting screws are available “ready-to-use” in most software systems as well as in real life. </w:t>
      </w: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655" w:name="_Toc413359630"/>
      <w:bookmarkStart w:id="656" w:name="_Toc3557097"/>
      <w:bookmarkStart w:id="657" w:name="_Toc7723842"/>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655"/>
      <w:bookmarkEnd w:id="656"/>
      <w:bookmarkEnd w:id="657"/>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658" w:name="_Ref401160020"/>
      <w:bookmarkStart w:id="659" w:name="_Toc413359631"/>
      <w:bookmarkStart w:id="660" w:name="_Toc3557098"/>
      <w:bookmarkStart w:id="661" w:name="_Toc7723843"/>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658"/>
      <w:r>
        <w:t>: Different Screw Forms</w:t>
      </w:r>
      <w:bookmarkEnd w:id="659"/>
      <w:bookmarkEnd w:id="660"/>
      <w:bookmarkEnd w:id="661"/>
    </w:p>
    <w:p w14:paraId="5C349209" w14:textId="77777777" w:rsidR="002E60CB" w:rsidRDefault="004F562F" w:rsidP="002E60CB">
      <w:pPr>
        <w:keepNext/>
        <w:jc w:val="center"/>
      </w:pPr>
      <w:r>
        <w:rPr>
          <w:noProof/>
          <w:lang w:eastAsia="en-US"/>
        </w:rPr>
        <w:lastRenderedPageBreak/>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662" w:name="_Ref401160136"/>
      <w:bookmarkStart w:id="663" w:name="_Toc413359632"/>
      <w:bookmarkStart w:id="664" w:name="_Ref428364733"/>
      <w:bookmarkStart w:id="665" w:name="_Ref428531136"/>
      <w:bookmarkStart w:id="666" w:name="_Toc3557099"/>
      <w:bookmarkStart w:id="667" w:name="_Toc7723844"/>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662"/>
      <w:r>
        <w:t xml:space="preserve">: </w:t>
      </w:r>
      <w:r w:rsidRPr="001B293E">
        <w:t xml:space="preserve">Definition of </w:t>
      </w:r>
      <w:r>
        <w:t>L</w:t>
      </w:r>
      <w:r w:rsidRPr="001B293E">
        <w:t xml:space="preserve">ength and </w:t>
      </w:r>
      <w:r>
        <w:t>H</w:t>
      </w:r>
      <w:r w:rsidRPr="001B293E">
        <w:t xml:space="preserve">ead </w:t>
      </w:r>
      <w:r>
        <w:t>S</w:t>
      </w:r>
      <w:r w:rsidRPr="001B293E">
        <w:t>izes</w:t>
      </w:r>
      <w:bookmarkEnd w:id="663"/>
      <w:bookmarkEnd w:id="664"/>
      <w:bookmarkEnd w:id="665"/>
      <w:bookmarkEnd w:id="666"/>
      <w:bookmarkEnd w:id="667"/>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668" w:name="_Ref413315993"/>
      <w:bookmarkStart w:id="669" w:name="_Toc413359633"/>
      <w:bookmarkStart w:id="670" w:name="_Toc3557100"/>
      <w:bookmarkStart w:id="671" w:name="_Toc7723845"/>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668"/>
      <w:r w:rsidRPr="00F81409">
        <w:t>: Definition of lead</w:t>
      </w:r>
      <w:r>
        <w:t>,</w:t>
      </w:r>
      <w:r w:rsidRPr="00F81409">
        <w:t xml:space="preserve"> pitch and</w:t>
      </w:r>
      <w:r>
        <w:t xml:space="preserve"> starts</w:t>
      </w:r>
      <w:r w:rsidRPr="00F81409">
        <w:t xml:space="preserve"> of a thread.</w:t>
      </w:r>
      <w:bookmarkEnd w:id="669"/>
      <w:bookmarkEnd w:id="670"/>
      <w:bookmarkEnd w:id="671"/>
      <w:r w:rsidRPr="00F81409">
        <w:t xml:space="preserve"> </w:t>
      </w:r>
    </w:p>
    <w:p w14:paraId="2E070E38" w14:textId="77777777" w:rsidR="00ED267C" w:rsidRPr="00942FED" w:rsidRDefault="00A947CD" w:rsidP="00ED267C">
      <w:pPr>
        <w:pStyle w:val="Heading3"/>
      </w:pPr>
      <w:bookmarkStart w:id="672" w:name="_Toc428279395"/>
      <w:bookmarkStart w:id="673" w:name="_Toc428456133"/>
      <w:bookmarkStart w:id="674" w:name="_Toc428537096"/>
      <w:bookmarkStart w:id="675" w:name="_Toc428969415"/>
      <w:bookmarkStart w:id="676" w:name="_Toc429052806"/>
      <w:bookmarkStart w:id="677" w:name="_Toc3556984"/>
      <w:bookmarkStart w:id="678" w:name="_Ref3566661"/>
      <w:bookmarkStart w:id="679" w:name="_Ref4272362"/>
      <w:bookmarkStart w:id="680" w:name="_Toc7723729"/>
      <w:bookmarkEnd w:id="672"/>
      <w:bookmarkEnd w:id="673"/>
      <w:bookmarkEnd w:id="674"/>
      <w:bookmarkEnd w:id="675"/>
      <w:bookmarkEnd w:id="676"/>
      <w:r w:rsidRPr="00A947CD">
        <w:t>Contacts and Friction</w:t>
      </w:r>
      <w:bookmarkEnd w:id="677"/>
      <w:bookmarkEnd w:id="678"/>
      <w:bookmarkEnd w:id="679"/>
      <w:bookmarkEnd w:id="680"/>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Paragraph"/>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bookmarkStart w:id="681" w:name="_Ref3566632"/>
      <w:r w:rsidRPr="00147227">
        <w:rPr>
          <w:rFonts w:cs="Calibri"/>
          <w:lang w:val="en-US" w:eastAsia="en-GB"/>
        </w:rPr>
        <w:t>the screw thread (assuming that there always is exactly one item with an inner thread).</w:t>
      </w:r>
      <w:bookmarkEnd w:id="681"/>
    </w:p>
    <w:p w14:paraId="45D1C395"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lastRenderedPageBreak/>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7777777" w:rsidR="0097142B" w:rsidRPr="00226A3F" w:rsidRDefault="0097142B" w:rsidP="0097142B">
            <w:pPr>
              <w:keepNext/>
              <w:rPr>
                <w:b/>
                <w:i/>
              </w:rPr>
            </w:pPr>
            <w:r w:rsidRPr="00226A3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commentRangeStart w:id="682"/>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Default="0097142B" w:rsidP="00AE3336">
            <w:pPr>
              <w:jc w:val="both"/>
              <w:rPr>
                <w:ins w:id="683" w:author="nick" w:date="2019-03-23T22:21:00Z"/>
                <w:rFonts w:asciiTheme="minorHAnsi" w:hAnsiTheme="minorHAnsi" w:cstheme="minorHAnsi"/>
                <w:iCs/>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commentRangeEnd w:id="682"/>
            <w:r w:rsidR="00B14B2C">
              <w:rPr>
                <w:rStyle w:val="CommentReference"/>
                <w:lang w:eastAsia="x-none"/>
              </w:rPr>
              <w:commentReference w:id="682"/>
            </w:r>
            <w:ins w:id="684" w:author="nick" w:date="2019-02-12T10:26:00Z">
              <w:r w:rsidR="007E2DCD">
                <w:rPr>
                  <w:rFonts w:asciiTheme="minorHAnsi" w:hAnsiTheme="minorHAnsi" w:cstheme="minorHAnsi"/>
                  <w:iCs/>
                  <w:sz w:val="20"/>
                  <w:szCs w:val="20"/>
                  <w:lang w:eastAsia="en-GB"/>
                </w:rPr>
                <w:t xml:space="preserve"> </w:t>
              </w:r>
            </w:ins>
            <w:ins w:id="685" w:author="nick" w:date="2019-02-12T10:28:00Z">
              <w:r w:rsidR="00AE3336">
                <w:rPr>
                  <w:rFonts w:asciiTheme="minorHAnsi" w:hAnsiTheme="minorHAnsi" w:cstheme="minorHAnsi"/>
                  <w:iCs/>
                  <w:sz w:val="20"/>
                  <w:szCs w:val="20"/>
                  <w:lang w:eastAsia="en-GB"/>
                </w:rPr>
                <w:t xml:space="preserve"> </w:t>
              </w:r>
              <w:commentRangeStart w:id="686"/>
              <w:r w:rsidR="00AE3336">
                <w:rPr>
                  <w:rFonts w:asciiTheme="minorHAnsi" w:hAnsiTheme="minorHAnsi" w:cstheme="minorHAnsi"/>
                  <w:iCs/>
                  <w:sz w:val="20"/>
                  <w:szCs w:val="20"/>
                  <w:lang w:eastAsia="en-GB"/>
                </w:rPr>
                <w:t>plus an optional</w:t>
              </w:r>
            </w:ins>
            <w:ins w:id="687" w:author="nick" w:date="2019-02-12T10:26:00Z">
              <w:r w:rsidR="007E2DCD">
                <w:rPr>
                  <w:rFonts w:asciiTheme="minorHAnsi" w:hAnsiTheme="minorHAnsi" w:cstheme="minorHAnsi"/>
                  <w:iCs/>
                  <w:sz w:val="20"/>
                  <w:szCs w:val="20"/>
                  <w:lang w:eastAsia="en-GB"/>
                </w:rPr>
                <w:t xml:space="preserve"> contact on </w:t>
              </w:r>
            </w:ins>
            <w:ins w:id="688" w:author="nick" w:date="2019-02-12T10:27:00Z">
              <w:r w:rsidR="007E2DCD">
                <w:rPr>
                  <w:rFonts w:asciiTheme="minorHAnsi" w:hAnsiTheme="minorHAnsi" w:cstheme="minorHAnsi"/>
                  <w:iCs/>
                  <w:sz w:val="20"/>
                  <w:szCs w:val="20"/>
                  <w:lang w:eastAsia="en-GB"/>
                </w:rPr>
                <w:t>“thread”</w:t>
              </w:r>
            </w:ins>
            <w:commentRangeEnd w:id="686"/>
            <w:r w:rsidR="0052506F">
              <w:rPr>
                <w:rStyle w:val="CommentReference"/>
                <w:lang w:eastAsia="x-none"/>
              </w:rPr>
              <w:commentReference w:id="686"/>
            </w:r>
          </w:p>
          <w:p w14:paraId="2F8E08A8" w14:textId="068D69D7" w:rsidR="00867B7E" w:rsidRPr="0097142B" w:rsidRDefault="00867B7E" w:rsidP="00867B7E">
            <w:pPr>
              <w:jc w:val="both"/>
              <w:rPr>
                <w:rFonts w:asciiTheme="minorHAnsi" w:hAnsiTheme="minorHAnsi" w:cstheme="minorHAnsi"/>
                <w:sz w:val="20"/>
                <w:szCs w:val="20"/>
              </w:rPr>
            </w:pPr>
            <w:commentRangeStart w:id="689"/>
            <w:ins w:id="690" w:author="nick" w:date="2019-03-23T22:21:00Z">
              <w:r w:rsidRPr="006C2299">
                <w:rPr>
                  <w:rFonts w:cs="Calibri"/>
                  <w:lang w:eastAsia="en-GB"/>
                </w:rPr>
                <w:t xml:space="preserve">see </w:t>
              </w:r>
            </w:ins>
            <w:ins w:id="691" w:author="nick" w:date="2019-03-23T22:26:00Z">
              <w:r>
                <w:rPr>
                  <w:rFonts w:cs="Calibri"/>
                  <w:lang w:eastAsia="en-GB"/>
                </w:rPr>
                <w:t xml:space="preserve">pos. d, in </w:t>
              </w:r>
            </w:ins>
            <w:ins w:id="692" w:author="nick" w:date="2019-03-23T22:21:00Z">
              <w:r w:rsidRPr="006C2299">
                <w:rPr>
                  <w:rFonts w:cs="Calibri"/>
                  <w:lang w:eastAsia="en-GB"/>
                </w:rPr>
                <w:t>section</w:t>
              </w:r>
            </w:ins>
            <w:ins w:id="693" w:author="nick" w:date="2019-03-23T22:24:00Z">
              <w:r>
                <w:rPr>
                  <w:rFonts w:cs="Calibri"/>
                  <w:lang w:eastAsia="en-GB"/>
                </w:rPr>
                <w:t xml:space="preserve"> </w:t>
              </w:r>
            </w:ins>
            <w:ins w:id="694" w:author="nick" w:date="2019-03-23T22:25:00Z">
              <w:r>
                <w:rPr>
                  <w:rFonts w:cs="Calibri"/>
                  <w:lang w:eastAsia="en-GB"/>
                </w:rPr>
                <w:fldChar w:fldCharType="begin"/>
              </w:r>
              <w:r>
                <w:rPr>
                  <w:rFonts w:cs="Calibri"/>
                  <w:lang w:eastAsia="en-GB"/>
                </w:rPr>
                <w:instrText xml:space="preserve"> REF _Ref4272362 \r \h </w:instrText>
              </w:r>
            </w:ins>
            <w:r>
              <w:rPr>
                <w:rFonts w:cs="Calibri"/>
                <w:lang w:eastAsia="en-GB"/>
              </w:rPr>
            </w:r>
            <w:r>
              <w:rPr>
                <w:rFonts w:cs="Calibri"/>
                <w:lang w:eastAsia="en-GB"/>
              </w:rPr>
              <w:fldChar w:fldCharType="separate"/>
            </w:r>
            <w:r w:rsidR="00745DB6">
              <w:rPr>
                <w:rFonts w:cs="Calibri"/>
                <w:lang w:eastAsia="en-GB"/>
              </w:rPr>
              <w:t>7.5.2</w:t>
            </w:r>
            <w:ins w:id="695" w:author="nick" w:date="2019-03-23T22:25:00Z">
              <w:r>
                <w:rPr>
                  <w:rFonts w:cs="Calibri"/>
                  <w:lang w:eastAsia="en-GB"/>
                </w:rPr>
                <w:fldChar w:fldCharType="end"/>
              </w:r>
            </w:ins>
            <w:commentRangeEnd w:id="689"/>
            <w:ins w:id="696" w:author="nick" w:date="2019-03-23T22:26:00Z">
              <w:r>
                <w:rPr>
                  <w:rStyle w:val="CommentReference"/>
                  <w:lang w:eastAsia="x-none"/>
                </w:rPr>
                <w:commentReference w:id="689"/>
              </w:r>
            </w:ins>
          </w:p>
        </w:tc>
      </w:tr>
    </w:tbl>
    <w:p w14:paraId="4429D6E5" w14:textId="77777777" w:rsidR="00147227" w:rsidRDefault="0097142B" w:rsidP="00B22204">
      <w:pPr>
        <w:pStyle w:val="Caption"/>
        <w:spacing w:before="120"/>
        <w:rPr>
          <w:rFonts w:cs="Calibri"/>
          <w:szCs w:val="22"/>
          <w:lang w:eastAsia="en-GB"/>
        </w:rPr>
      </w:pPr>
      <w:bookmarkStart w:id="697" w:name="_Toc3566455"/>
      <w:bookmarkStart w:id="698" w:name="_Toc7723951"/>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697"/>
      <w:bookmarkEnd w:id="698"/>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7777777" w:rsidR="004B2578" w:rsidRPr="00226A3F" w:rsidRDefault="004B2578" w:rsidP="00817E05">
            <w:pPr>
              <w:keepNext/>
              <w:rPr>
                <w:b/>
                <w:i/>
              </w:rPr>
            </w:pPr>
            <w:r w:rsidRPr="00226A3F">
              <w:rPr>
                <w:b/>
                <w:i/>
              </w:rPr>
              <w:t>Status</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699" w:name="_Toc3566456"/>
      <w:bookmarkStart w:id="700" w:name="_Toc7723952"/>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699"/>
      <w:bookmarkEnd w:id="700"/>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index</w:t>
      </w:r>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r w:rsidRPr="00656253">
        <w:rPr>
          <w:rStyle w:val="elementdeftypeChar"/>
        </w:rPr>
        <w:t>thread</w:t>
      </w:r>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39A9E685" w:rsidR="00F20EA0" w:rsidRDefault="006E2F38" w:rsidP="00D30F27">
      <w:pPr>
        <w:pStyle w:val="XMLCode"/>
        <w:keepNext/>
        <w:keepLines/>
        <w:rPr>
          <w:color w:val="FF0000"/>
        </w:rPr>
      </w:pPr>
      <w:r>
        <w:t xml:space="preserve">     </w:t>
      </w:r>
      <w:r w:rsidR="00F20EA0">
        <w:t xml:space="preserve">&lt;connection_0d label="135"&gt;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r w:rsidRPr="00F20EA0">
        <w:rPr>
          <w:color w:val="FF0000"/>
        </w:rPr>
        <w:t>&lt;!--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r w:rsidR="002C46F8" w:rsidRPr="002C46F8">
        <w:rPr>
          <w:color w:val="FF0000"/>
        </w:rPr>
        <w:t>&lt;!--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&lt;bolt&gt;</w:t>
      </w:r>
    </w:p>
    <w:p w14:paraId="6AD74883" w14:textId="2C66D5E5"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r w:rsidRPr="00D30F27">
        <w:rPr>
          <w:b/>
          <w:color w:val="FF0000"/>
        </w:rPr>
        <w:t>&lt;!--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r w:rsidR="002C46F8" w:rsidRPr="00D30F27">
        <w:rPr>
          <w:b/>
          <w:color w:val="FF0000"/>
        </w:rPr>
        <w:t xml:space="preserve">&lt;!--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&lt;!--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77777777" w:rsidR="005E2347" w:rsidRDefault="005E2347" w:rsidP="00D05623">
      <w:pPr>
        <w:pStyle w:val="XMLCode"/>
        <w:keepNext/>
        <w:rPr>
          <w:color w:val="FF0000"/>
        </w:rPr>
      </w:pPr>
      <w:r>
        <w:t xml:space="preserve">     &lt;connection_0d label="135"&gt; </w:t>
      </w:r>
      <w:r w:rsidRPr="00F20EA0">
        <w:rPr>
          <w:color w:val="FF0000"/>
        </w:rPr>
        <w:t>&lt;!--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r w:rsidRPr="00F20EA0">
        <w:rPr>
          <w:color w:val="FF0000"/>
        </w:rPr>
        <w:t>&lt;!--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r w:rsidRPr="002C46F8">
        <w:rPr>
          <w:color w:val="FF0000"/>
        </w:rPr>
        <w:t>&lt;!--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&lt;bolt&gt;</w:t>
      </w:r>
    </w:p>
    <w:p w14:paraId="1F6BE8E4" w14:textId="77777777" w:rsidR="005E2347" w:rsidRDefault="005E2347" w:rsidP="00D05623">
      <w:pPr>
        <w:pStyle w:val="XMLCode"/>
        <w:keepNext/>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r w:rsidRPr="002C46F8">
        <w:rPr>
          <w:color w:val="FF0000"/>
        </w:rPr>
        <w:t>&lt;!--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r w:rsidRPr="00D30F27">
        <w:rPr>
          <w:b/>
          <w:color w:val="FF0000"/>
        </w:rPr>
        <w:t>&lt;!--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r w:rsidRPr="00D30F27">
        <w:rPr>
          <w:b/>
          <w:color w:val="FF0000"/>
        </w:rPr>
        <w:t xml:space="preserve">&lt;!--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&lt;!--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Heading3"/>
        <w:keepNext w:val="0"/>
        <w:rPr>
          <w:szCs w:val="30"/>
        </w:rPr>
      </w:pPr>
      <w:bookmarkStart w:id="701" w:name="_Toc428279398"/>
      <w:bookmarkStart w:id="702" w:name="_Toc428456136"/>
      <w:bookmarkStart w:id="703" w:name="_Toc428537099"/>
      <w:bookmarkStart w:id="704" w:name="_Toc428969418"/>
      <w:bookmarkStart w:id="705" w:name="_Toc429052809"/>
      <w:bookmarkStart w:id="706" w:name="_Toc428279400"/>
      <w:bookmarkStart w:id="707" w:name="_Toc428456138"/>
      <w:bookmarkStart w:id="708" w:name="_Toc428537101"/>
      <w:bookmarkStart w:id="709" w:name="_Toc428969420"/>
      <w:bookmarkStart w:id="710" w:name="_Toc429052811"/>
      <w:bookmarkStart w:id="711" w:name="_Toc428279401"/>
      <w:bookmarkStart w:id="712" w:name="_Toc428456139"/>
      <w:bookmarkStart w:id="713" w:name="_Toc428537102"/>
      <w:bookmarkStart w:id="714" w:name="_Toc428969421"/>
      <w:bookmarkStart w:id="715" w:name="_Toc429052812"/>
      <w:bookmarkStart w:id="716" w:name="_Toc428279402"/>
      <w:bookmarkStart w:id="717" w:name="_Toc428456140"/>
      <w:bookmarkStart w:id="718" w:name="_Toc428537103"/>
      <w:bookmarkStart w:id="719" w:name="_Toc428969422"/>
      <w:bookmarkStart w:id="720" w:name="_Toc429052813"/>
      <w:bookmarkStart w:id="721" w:name="_Toc428279403"/>
      <w:bookmarkStart w:id="722" w:name="_Toc428456141"/>
      <w:bookmarkStart w:id="723" w:name="_Toc428537104"/>
      <w:bookmarkStart w:id="724" w:name="_Toc428969423"/>
      <w:bookmarkStart w:id="725" w:name="_Toc429052814"/>
      <w:bookmarkStart w:id="726" w:name="_Toc428279404"/>
      <w:bookmarkStart w:id="727" w:name="_Toc428456142"/>
      <w:bookmarkStart w:id="728" w:name="_Toc428537105"/>
      <w:bookmarkStart w:id="729" w:name="_Toc428969424"/>
      <w:bookmarkStart w:id="730" w:name="_Toc429052815"/>
      <w:bookmarkStart w:id="731" w:name="_Toc428279405"/>
      <w:bookmarkStart w:id="732" w:name="_Toc428456143"/>
      <w:bookmarkStart w:id="733" w:name="_Toc428537106"/>
      <w:bookmarkStart w:id="734" w:name="_Toc428969425"/>
      <w:bookmarkStart w:id="735" w:name="_Toc429052816"/>
      <w:bookmarkStart w:id="736" w:name="_Toc428279406"/>
      <w:bookmarkStart w:id="737" w:name="_Toc428456144"/>
      <w:bookmarkStart w:id="738" w:name="_Toc428537107"/>
      <w:bookmarkStart w:id="739" w:name="_Toc428969426"/>
      <w:bookmarkStart w:id="740" w:name="_Toc429052817"/>
      <w:bookmarkStart w:id="741" w:name="_Toc428279408"/>
      <w:bookmarkStart w:id="742" w:name="_Toc428456146"/>
      <w:bookmarkStart w:id="743" w:name="_Toc428537109"/>
      <w:bookmarkStart w:id="744" w:name="_Toc428969428"/>
      <w:bookmarkStart w:id="745" w:name="_Toc429052819"/>
      <w:bookmarkStart w:id="746" w:name="_Toc428279409"/>
      <w:bookmarkStart w:id="747" w:name="_Toc428456147"/>
      <w:bookmarkStart w:id="748" w:name="_Toc428537110"/>
      <w:bookmarkStart w:id="749" w:name="_Toc428969429"/>
      <w:bookmarkStart w:id="750" w:name="_Toc429052820"/>
      <w:bookmarkStart w:id="751" w:name="_Toc428279410"/>
      <w:bookmarkStart w:id="752" w:name="_Toc428456148"/>
      <w:bookmarkStart w:id="753" w:name="_Toc428537111"/>
      <w:bookmarkStart w:id="754" w:name="_Toc428969430"/>
      <w:bookmarkStart w:id="755" w:name="_Toc429052821"/>
      <w:bookmarkStart w:id="756" w:name="_Toc428279411"/>
      <w:bookmarkStart w:id="757" w:name="_Toc428456149"/>
      <w:bookmarkStart w:id="758" w:name="_Toc428537112"/>
      <w:bookmarkStart w:id="759" w:name="_Toc428969431"/>
      <w:bookmarkStart w:id="760" w:name="_Toc429052822"/>
      <w:bookmarkStart w:id="761" w:name="_Toc428279413"/>
      <w:bookmarkStart w:id="762" w:name="_Toc428456151"/>
      <w:bookmarkStart w:id="763" w:name="_Toc428537114"/>
      <w:bookmarkStart w:id="764" w:name="_Toc428969433"/>
      <w:bookmarkStart w:id="765" w:name="_Toc429052824"/>
      <w:bookmarkStart w:id="766" w:name="_Toc428279414"/>
      <w:bookmarkStart w:id="767" w:name="_Toc428456152"/>
      <w:bookmarkStart w:id="768" w:name="_Toc428537115"/>
      <w:bookmarkStart w:id="769" w:name="_Toc428969434"/>
      <w:bookmarkStart w:id="770" w:name="_Toc429052825"/>
      <w:bookmarkStart w:id="771" w:name="_Toc428279416"/>
      <w:bookmarkStart w:id="772" w:name="_Toc428456154"/>
      <w:bookmarkStart w:id="773" w:name="_Toc428537117"/>
      <w:bookmarkStart w:id="774" w:name="_Toc428969436"/>
      <w:bookmarkStart w:id="775" w:name="_Toc429052827"/>
      <w:bookmarkStart w:id="776" w:name="_Toc428279417"/>
      <w:bookmarkStart w:id="777" w:name="_Toc428456155"/>
      <w:bookmarkStart w:id="778" w:name="_Toc428537118"/>
      <w:bookmarkStart w:id="779" w:name="_Toc428969437"/>
      <w:bookmarkStart w:id="780" w:name="_Toc429052828"/>
      <w:bookmarkStart w:id="781" w:name="_Toc428279419"/>
      <w:bookmarkStart w:id="782" w:name="_Toc428456157"/>
      <w:bookmarkStart w:id="783" w:name="_Toc428537120"/>
      <w:bookmarkStart w:id="784" w:name="_Toc428969439"/>
      <w:bookmarkStart w:id="785" w:name="_Toc429052830"/>
      <w:bookmarkStart w:id="786" w:name="_Toc428279421"/>
      <w:bookmarkStart w:id="787" w:name="_Toc428456159"/>
      <w:bookmarkStart w:id="788" w:name="_Toc428537122"/>
      <w:bookmarkStart w:id="789" w:name="_Toc428969441"/>
      <w:bookmarkStart w:id="790" w:name="_Toc429052832"/>
      <w:bookmarkStart w:id="791" w:name="_Toc428279422"/>
      <w:bookmarkStart w:id="792" w:name="_Toc428456160"/>
      <w:bookmarkStart w:id="793" w:name="_Toc428537123"/>
      <w:bookmarkStart w:id="794" w:name="_Toc428969442"/>
      <w:bookmarkStart w:id="795" w:name="_Toc429052833"/>
      <w:bookmarkStart w:id="796" w:name="_Toc428279423"/>
      <w:bookmarkStart w:id="797" w:name="_Toc428456161"/>
      <w:bookmarkStart w:id="798" w:name="_Toc428537124"/>
      <w:bookmarkStart w:id="799" w:name="_Toc428969443"/>
      <w:bookmarkStart w:id="800" w:name="_Toc429052834"/>
      <w:bookmarkStart w:id="801" w:name="_Toc428279424"/>
      <w:bookmarkStart w:id="802" w:name="_Toc428456162"/>
      <w:bookmarkStart w:id="803" w:name="_Toc428537125"/>
      <w:bookmarkStart w:id="804" w:name="_Toc428969444"/>
      <w:bookmarkStart w:id="805" w:name="_Toc429052835"/>
      <w:bookmarkStart w:id="806" w:name="_Toc428279426"/>
      <w:bookmarkStart w:id="807" w:name="_Toc428456164"/>
      <w:bookmarkStart w:id="808" w:name="_Toc428537127"/>
      <w:bookmarkStart w:id="809" w:name="_Toc428969446"/>
      <w:bookmarkStart w:id="810" w:name="_Toc429052837"/>
      <w:bookmarkStart w:id="811" w:name="_Toc428279427"/>
      <w:bookmarkStart w:id="812" w:name="_Toc428456165"/>
      <w:bookmarkStart w:id="813" w:name="_Toc428537128"/>
      <w:bookmarkStart w:id="814" w:name="_Toc428969447"/>
      <w:bookmarkStart w:id="815" w:name="_Toc429052838"/>
      <w:bookmarkStart w:id="816" w:name="_Toc428279431"/>
      <w:bookmarkStart w:id="817" w:name="_Toc428456169"/>
      <w:bookmarkStart w:id="818" w:name="_Toc428537132"/>
      <w:bookmarkStart w:id="819" w:name="_Toc428969451"/>
      <w:bookmarkStart w:id="820" w:name="_Toc429052842"/>
      <w:bookmarkStart w:id="821" w:name="_Toc428279432"/>
      <w:bookmarkStart w:id="822" w:name="_Toc428456170"/>
      <w:bookmarkStart w:id="823" w:name="_Toc428537133"/>
      <w:bookmarkStart w:id="824" w:name="_Toc428969452"/>
      <w:bookmarkStart w:id="825" w:name="_Toc429052843"/>
      <w:bookmarkStart w:id="826" w:name="_Toc428279434"/>
      <w:bookmarkStart w:id="827" w:name="_Toc428456172"/>
      <w:bookmarkStart w:id="828" w:name="_Toc428537135"/>
      <w:bookmarkStart w:id="829" w:name="_Toc428969454"/>
      <w:bookmarkStart w:id="830" w:name="_Toc429052845"/>
      <w:bookmarkStart w:id="831" w:name="_Toc428279435"/>
      <w:bookmarkStart w:id="832" w:name="_Toc428456173"/>
      <w:bookmarkStart w:id="833" w:name="_Toc428537136"/>
      <w:bookmarkStart w:id="834" w:name="_Toc428969455"/>
      <w:bookmarkStart w:id="835" w:name="_Toc429052846"/>
      <w:bookmarkStart w:id="836" w:name="_Toc428279439"/>
      <w:bookmarkStart w:id="837" w:name="_Toc428456177"/>
      <w:bookmarkStart w:id="838" w:name="_Toc428537140"/>
      <w:bookmarkStart w:id="839" w:name="_Toc428969459"/>
      <w:bookmarkStart w:id="840" w:name="_Toc429052850"/>
      <w:bookmarkStart w:id="841" w:name="_Toc428279440"/>
      <w:bookmarkStart w:id="842" w:name="_Toc428456178"/>
      <w:bookmarkStart w:id="843" w:name="_Toc428537141"/>
      <w:bookmarkStart w:id="844" w:name="_Toc428969460"/>
      <w:bookmarkStart w:id="845" w:name="_Toc429052851"/>
      <w:bookmarkStart w:id="846" w:name="_Toc428279441"/>
      <w:bookmarkStart w:id="847" w:name="_Toc428456179"/>
      <w:bookmarkStart w:id="848" w:name="_Toc428537142"/>
      <w:bookmarkStart w:id="849" w:name="_Toc428969461"/>
      <w:bookmarkStart w:id="850" w:name="_Toc429052852"/>
      <w:bookmarkStart w:id="851" w:name="_Toc428279442"/>
      <w:bookmarkStart w:id="852" w:name="_Toc428456180"/>
      <w:bookmarkStart w:id="853" w:name="_Toc428537143"/>
      <w:bookmarkStart w:id="854" w:name="_Toc428969462"/>
      <w:bookmarkStart w:id="855" w:name="_Toc429052853"/>
      <w:bookmarkStart w:id="856" w:name="_Toc428279444"/>
      <w:bookmarkStart w:id="857" w:name="_Toc428456182"/>
      <w:bookmarkStart w:id="858" w:name="_Toc428537145"/>
      <w:bookmarkStart w:id="859" w:name="_Toc428969464"/>
      <w:bookmarkStart w:id="860" w:name="_Toc429052855"/>
      <w:bookmarkStart w:id="861" w:name="_Toc428279445"/>
      <w:bookmarkStart w:id="862" w:name="_Toc428456183"/>
      <w:bookmarkStart w:id="863" w:name="_Toc428537146"/>
      <w:bookmarkStart w:id="864" w:name="_Toc428969465"/>
      <w:bookmarkStart w:id="865" w:name="_Toc429052856"/>
      <w:bookmarkStart w:id="866" w:name="_Toc428279449"/>
      <w:bookmarkStart w:id="867" w:name="_Toc428456187"/>
      <w:bookmarkStart w:id="868" w:name="_Toc428537150"/>
      <w:bookmarkStart w:id="869" w:name="_Toc428969469"/>
      <w:bookmarkStart w:id="870" w:name="_Toc429052860"/>
      <w:bookmarkStart w:id="871" w:name="_Toc428279450"/>
      <w:bookmarkStart w:id="872" w:name="_Toc428456188"/>
      <w:bookmarkStart w:id="873" w:name="_Toc428537151"/>
      <w:bookmarkStart w:id="874" w:name="_Toc428969470"/>
      <w:bookmarkStart w:id="875" w:name="_Toc429052861"/>
      <w:bookmarkStart w:id="876" w:name="_Toc428279452"/>
      <w:bookmarkStart w:id="877" w:name="_Toc428456190"/>
      <w:bookmarkStart w:id="878" w:name="_Toc428537153"/>
      <w:bookmarkStart w:id="879" w:name="_Toc428969472"/>
      <w:bookmarkStart w:id="880" w:name="_Toc429052863"/>
      <w:bookmarkStart w:id="881" w:name="_Toc428279453"/>
      <w:bookmarkStart w:id="882" w:name="_Toc428456191"/>
      <w:bookmarkStart w:id="883" w:name="_Toc428537154"/>
      <w:bookmarkStart w:id="884" w:name="_Toc428969473"/>
      <w:bookmarkStart w:id="885" w:name="_Toc429052864"/>
      <w:bookmarkStart w:id="886" w:name="_Toc428279457"/>
      <w:bookmarkStart w:id="887" w:name="_Toc428456195"/>
      <w:bookmarkStart w:id="888" w:name="_Toc428537158"/>
      <w:bookmarkStart w:id="889" w:name="_Toc428969477"/>
      <w:bookmarkStart w:id="890" w:name="_Toc429052868"/>
      <w:bookmarkStart w:id="891" w:name="_Toc428279458"/>
      <w:bookmarkStart w:id="892" w:name="_Toc428456196"/>
      <w:bookmarkStart w:id="893" w:name="_Toc428537159"/>
      <w:bookmarkStart w:id="894" w:name="_Toc428969478"/>
      <w:bookmarkStart w:id="895" w:name="_Toc429052869"/>
      <w:bookmarkStart w:id="896" w:name="_Toc428279459"/>
      <w:bookmarkStart w:id="897" w:name="_Toc428456197"/>
      <w:bookmarkStart w:id="898" w:name="_Toc428537160"/>
      <w:bookmarkStart w:id="899" w:name="_Toc428969479"/>
      <w:bookmarkStart w:id="900" w:name="_Toc429052870"/>
      <w:bookmarkStart w:id="901" w:name="_Toc428279461"/>
      <w:bookmarkStart w:id="902" w:name="_Toc428456199"/>
      <w:bookmarkStart w:id="903" w:name="_Toc428537162"/>
      <w:bookmarkStart w:id="904" w:name="_Toc428969481"/>
      <w:bookmarkStart w:id="905" w:name="_Toc429052872"/>
      <w:bookmarkStart w:id="906" w:name="_Toc428279462"/>
      <w:bookmarkStart w:id="907" w:name="_Toc428456200"/>
      <w:bookmarkStart w:id="908" w:name="_Toc428537163"/>
      <w:bookmarkStart w:id="909" w:name="_Toc428969482"/>
      <w:bookmarkStart w:id="910" w:name="_Toc429052873"/>
      <w:bookmarkStart w:id="911" w:name="_Toc428279463"/>
      <w:bookmarkStart w:id="912" w:name="_Toc428456201"/>
      <w:bookmarkStart w:id="913" w:name="_Toc428537164"/>
      <w:bookmarkStart w:id="914" w:name="_Toc428969483"/>
      <w:bookmarkStart w:id="915" w:name="_Toc429052874"/>
      <w:bookmarkStart w:id="916" w:name="_Toc428279464"/>
      <w:bookmarkStart w:id="917" w:name="_Toc428456202"/>
      <w:bookmarkStart w:id="918" w:name="_Toc428537165"/>
      <w:bookmarkStart w:id="919" w:name="_Toc428969484"/>
      <w:bookmarkStart w:id="920" w:name="_Toc429052875"/>
      <w:bookmarkStart w:id="921" w:name="_Toc428279465"/>
      <w:bookmarkStart w:id="922" w:name="_Toc428456203"/>
      <w:bookmarkStart w:id="923" w:name="_Toc428537166"/>
      <w:bookmarkStart w:id="924" w:name="_Toc428969485"/>
      <w:bookmarkStart w:id="925" w:name="_Toc429052876"/>
      <w:bookmarkStart w:id="926" w:name="_Toc428279467"/>
      <w:bookmarkStart w:id="927" w:name="_Toc428456205"/>
      <w:bookmarkStart w:id="928" w:name="_Toc428537168"/>
      <w:bookmarkStart w:id="929" w:name="_Toc428969487"/>
      <w:bookmarkStart w:id="930" w:name="_Toc429052878"/>
      <w:bookmarkStart w:id="931" w:name="_Toc428279470"/>
      <w:bookmarkStart w:id="932" w:name="_Toc428456208"/>
      <w:bookmarkStart w:id="933" w:name="_Toc428537171"/>
      <w:bookmarkStart w:id="934" w:name="_Toc428969490"/>
      <w:bookmarkStart w:id="935" w:name="_Toc429052881"/>
      <w:bookmarkStart w:id="936" w:name="_Toc428279471"/>
      <w:bookmarkStart w:id="937" w:name="_Toc428456209"/>
      <w:bookmarkStart w:id="938" w:name="_Toc428537172"/>
      <w:bookmarkStart w:id="939" w:name="_Toc428969491"/>
      <w:bookmarkStart w:id="940" w:name="_Toc429052882"/>
      <w:bookmarkStart w:id="941" w:name="_Toc428279472"/>
      <w:bookmarkStart w:id="942" w:name="_Toc428456210"/>
      <w:bookmarkStart w:id="943" w:name="_Toc428537173"/>
      <w:bookmarkStart w:id="944" w:name="_Toc428969492"/>
      <w:bookmarkStart w:id="945" w:name="_Toc429052883"/>
      <w:bookmarkStart w:id="946" w:name="_Toc428279473"/>
      <w:bookmarkStart w:id="947" w:name="_Toc428456211"/>
      <w:bookmarkStart w:id="948" w:name="_Toc428537174"/>
      <w:bookmarkStart w:id="949" w:name="_Toc428969493"/>
      <w:bookmarkStart w:id="950" w:name="_Toc429052884"/>
      <w:bookmarkStart w:id="951" w:name="_Toc428279474"/>
      <w:bookmarkStart w:id="952" w:name="_Toc428456212"/>
      <w:bookmarkStart w:id="953" w:name="_Toc428537175"/>
      <w:bookmarkStart w:id="954" w:name="_Toc428969494"/>
      <w:bookmarkStart w:id="955" w:name="_Toc429052885"/>
      <w:bookmarkStart w:id="956" w:name="_Toc428279475"/>
      <w:bookmarkStart w:id="957" w:name="_Toc428456213"/>
      <w:bookmarkStart w:id="958" w:name="_Toc428537176"/>
      <w:bookmarkStart w:id="959" w:name="_Toc428969495"/>
      <w:bookmarkStart w:id="960" w:name="_Toc429052886"/>
      <w:bookmarkStart w:id="961" w:name="_Toc428279476"/>
      <w:bookmarkStart w:id="962" w:name="_Toc428456214"/>
      <w:bookmarkStart w:id="963" w:name="_Toc428537177"/>
      <w:bookmarkStart w:id="964" w:name="_Toc428969496"/>
      <w:bookmarkStart w:id="965" w:name="_Toc429052887"/>
      <w:bookmarkStart w:id="966" w:name="_Toc428279481"/>
      <w:bookmarkStart w:id="967" w:name="_Toc428456219"/>
      <w:bookmarkStart w:id="968" w:name="_Toc428537182"/>
      <w:bookmarkStart w:id="969" w:name="_Toc428969501"/>
      <w:bookmarkStart w:id="970" w:name="_Toc429052892"/>
      <w:bookmarkStart w:id="971" w:name="_Toc428279482"/>
      <w:bookmarkStart w:id="972" w:name="_Toc428456220"/>
      <w:bookmarkStart w:id="973" w:name="_Toc428537183"/>
      <w:bookmarkStart w:id="974" w:name="_Toc428969502"/>
      <w:bookmarkStart w:id="975" w:name="_Toc429052893"/>
      <w:bookmarkStart w:id="976" w:name="_Toc428279490"/>
      <w:bookmarkStart w:id="977" w:name="_Toc428456228"/>
      <w:bookmarkStart w:id="978" w:name="_Toc428537191"/>
      <w:bookmarkStart w:id="979" w:name="_Toc428969510"/>
      <w:bookmarkStart w:id="980" w:name="_Toc429052901"/>
      <w:bookmarkStart w:id="981" w:name="_Toc428279504"/>
      <w:bookmarkStart w:id="982" w:name="_Toc428456242"/>
      <w:bookmarkStart w:id="983" w:name="_Toc428537205"/>
      <w:bookmarkStart w:id="984" w:name="_Toc428969524"/>
      <w:bookmarkStart w:id="985" w:name="_Toc429052915"/>
      <w:bookmarkStart w:id="986" w:name="_Toc428279508"/>
      <w:bookmarkStart w:id="987" w:name="_Toc428456246"/>
      <w:bookmarkStart w:id="988" w:name="_Toc428537209"/>
      <w:bookmarkStart w:id="989" w:name="_Toc428969528"/>
      <w:bookmarkStart w:id="990" w:name="_Toc429052919"/>
      <w:bookmarkStart w:id="991" w:name="_Toc428279509"/>
      <w:bookmarkStart w:id="992" w:name="_Toc428456247"/>
      <w:bookmarkStart w:id="993" w:name="_Toc428537210"/>
      <w:bookmarkStart w:id="994" w:name="_Toc428969529"/>
      <w:bookmarkStart w:id="995" w:name="_Toc429052920"/>
      <w:bookmarkStart w:id="996" w:name="_Toc428279510"/>
      <w:bookmarkStart w:id="997" w:name="_Toc428456248"/>
      <w:bookmarkStart w:id="998" w:name="_Toc428537211"/>
      <w:bookmarkStart w:id="999" w:name="_Toc428969530"/>
      <w:bookmarkStart w:id="1000" w:name="_Toc429052921"/>
      <w:bookmarkStart w:id="1001" w:name="_Toc428279512"/>
      <w:bookmarkStart w:id="1002" w:name="_Toc428456250"/>
      <w:bookmarkStart w:id="1003" w:name="_Toc428537213"/>
      <w:bookmarkStart w:id="1004" w:name="_Toc428969532"/>
      <w:bookmarkStart w:id="1005" w:name="_Toc429052923"/>
      <w:bookmarkStart w:id="1006" w:name="_Toc428279516"/>
      <w:bookmarkStart w:id="1007" w:name="_Toc428456254"/>
      <w:bookmarkStart w:id="1008" w:name="_Toc428537217"/>
      <w:bookmarkStart w:id="1009" w:name="_Toc428969536"/>
      <w:bookmarkStart w:id="1010" w:name="_Toc429052927"/>
      <w:bookmarkStart w:id="1011" w:name="_Toc428279517"/>
      <w:bookmarkStart w:id="1012" w:name="_Toc428456255"/>
      <w:bookmarkStart w:id="1013" w:name="_Toc428537218"/>
      <w:bookmarkStart w:id="1014" w:name="_Toc428969537"/>
      <w:bookmarkStart w:id="1015" w:name="_Toc429052928"/>
      <w:bookmarkStart w:id="1016" w:name="_Toc428279521"/>
      <w:bookmarkStart w:id="1017" w:name="_Toc428456259"/>
      <w:bookmarkStart w:id="1018" w:name="_Toc428537222"/>
      <w:bookmarkStart w:id="1019" w:name="_Toc428969541"/>
      <w:bookmarkStart w:id="1020" w:name="_Toc429052932"/>
      <w:bookmarkStart w:id="1021" w:name="_Toc428279522"/>
      <w:bookmarkStart w:id="1022" w:name="_Toc428456260"/>
      <w:bookmarkStart w:id="1023" w:name="_Toc428537223"/>
      <w:bookmarkStart w:id="1024" w:name="_Toc428969542"/>
      <w:bookmarkStart w:id="1025" w:name="_Toc429052933"/>
      <w:bookmarkStart w:id="1026" w:name="_Toc428279523"/>
      <w:bookmarkStart w:id="1027" w:name="_Toc428456261"/>
      <w:bookmarkStart w:id="1028" w:name="_Toc428537224"/>
      <w:bookmarkStart w:id="1029" w:name="_Toc428969543"/>
      <w:bookmarkStart w:id="1030" w:name="_Toc429052934"/>
      <w:bookmarkStart w:id="1031" w:name="_Toc428279524"/>
      <w:bookmarkStart w:id="1032" w:name="_Toc428456262"/>
      <w:bookmarkStart w:id="1033" w:name="_Toc428537225"/>
      <w:bookmarkStart w:id="1034" w:name="_Toc428969544"/>
      <w:bookmarkStart w:id="1035" w:name="_Toc429052935"/>
      <w:bookmarkStart w:id="1036" w:name="_Toc428279525"/>
      <w:bookmarkStart w:id="1037" w:name="_Toc428456263"/>
      <w:bookmarkStart w:id="1038" w:name="_Toc428537226"/>
      <w:bookmarkStart w:id="1039" w:name="_Toc428969545"/>
      <w:bookmarkStart w:id="1040" w:name="_Toc429052936"/>
      <w:bookmarkStart w:id="1041" w:name="_Toc428279526"/>
      <w:bookmarkStart w:id="1042" w:name="_Toc428456264"/>
      <w:bookmarkStart w:id="1043" w:name="_Toc428537227"/>
      <w:bookmarkStart w:id="1044" w:name="_Toc428969546"/>
      <w:bookmarkStart w:id="1045" w:name="_Toc429052937"/>
      <w:bookmarkStart w:id="1046" w:name="_Toc413359593"/>
      <w:bookmarkStart w:id="1047" w:name="_Toc3556985"/>
      <w:bookmarkStart w:id="1048" w:name="_Toc772373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46"/>
      <w:bookmarkEnd w:id="1047"/>
      <w:bookmarkEnd w:id="1048"/>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77777777" w:rsidR="002E60CB" w:rsidRPr="00226A3F" w:rsidRDefault="002E60CB" w:rsidP="0088515B">
            <w:pPr>
              <w:keepNext/>
              <w:rPr>
                <w:b/>
                <w:i/>
              </w:rPr>
            </w:pPr>
            <w:r w:rsidRPr="00226A3F">
              <w:rPr>
                <w:b/>
                <w:i/>
              </w:rPr>
              <w:t>Status</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59D83D80" w:rsidR="0078646D" w:rsidRPr="00226A3F" w:rsidRDefault="0078646D" w:rsidP="0088515B">
            <w:pPr>
              <w:rPr>
                <w:sz w:val="20"/>
                <w:szCs w:val="20"/>
              </w:rPr>
            </w:pPr>
            <w:del w:id="1049"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57BC4F76" w:rsidR="0078646D" w:rsidRPr="00226A3F" w:rsidRDefault="0078646D" w:rsidP="0088515B">
            <w:pPr>
              <w:rPr>
                <w:sz w:val="20"/>
                <w:szCs w:val="20"/>
              </w:rPr>
            </w:pPr>
            <w:del w:id="1050"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6E413449" w:rsidR="0078646D" w:rsidRPr="00226A3F" w:rsidRDefault="0078646D" w:rsidP="0088515B">
            <w:pPr>
              <w:rPr>
                <w:sz w:val="20"/>
                <w:szCs w:val="20"/>
              </w:rPr>
            </w:pPr>
            <w:del w:id="1051" w:author="nick" w:date="2019-02-12T11:19:00Z">
              <w:r w:rsidDel="009050D3">
                <w:rPr>
                  <w:sz w:val="20"/>
                  <w:szCs w:val="20"/>
                </w:rPr>
                <w:delText>0-</w:delText>
              </w:r>
            </w:del>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1052" w:name="_Toc3566457"/>
      <w:bookmarkStart w:id="1053" w:name="_Toc7723953"/>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52"/>
      <w:bookmarkEnd w:id="1053"/>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77777777" w:rsidR="002E60CB" w:rsidRPr="00AD13B9" w:rsidRDefault="002E60CB" w:rsidP="0088515B">
            <w:pPr>
              <w:keepNext/>
              <w:suppressAutoHyphens/>
              <w:rPr>
                <w:rFonts w:cs="Calibri"/>
                <w:b/>
                <w:i/>
                <w:sz w:val="20"/>
                <w:lang w:eastAsia="zh-CN"/>
              </w:rPr>
            </w:pPr>
            <w:r w:rsidRPr="00AD13B9">
              <w:rPr>
                <w:b/>
                <w:i/>
                <w:sz w:val="20"/>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1054" w:name="_Ref409694950"/>
      <w:bookmarkStart w:id="1055" w:name="_Toc3566458"/>
      <w:bookmarkStart w:id="1056" w:name="_Toc7723954"/>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1054"/>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55"/>
      <w:bookmarkEnd w:id="1056"/>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1"/>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77777777" w:rsidR="002E60CB" w:rsidRPr="00226A3F" w:rsidRDefault="002E60CB" w:rsidP="0088515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1057" w:name="_Toc3566459"/>
      <w:bookmarkStart w:id="1058" w:name="_Toc7723955"/>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57"/>
      <w:bookmarkEnd w:id="1058"/>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1059" w:name="_Toc428279528"/>
      <w:bookmarkStart w:id="1060" w:name="_Toc428456266"/>
      <w:bookmarkStart w:id="1061" w:name="_Toc428537229"/>
      <w:bookmarkStart w:id="1062" w:name="_Toc428969548"/>
      <w:bookmarkStart w:id="1063" w:name="_Toc429052939"/>
      <w:bookmarkStart w:id="1064" w:name="_Toc413359594"/>
      <w:bookmarkStart w:id="1065" w:name="_Toc3556986"/>
      <w:bookmarkStart w:id="1066" w:name="_Toc7723731"/>
      <w:bookmarkEnd w:id="1059"/>
      <w:bookmarkEnd w:id="1060"/>
      <w:bookmarkEnd w:id="1061"/>
      <w:bookmarkEnd w:id="1062"/>
      <w:bookmarkEnd w:id="1063"/>
      <w:r>
        <w:t>Washer</w:t>
      </w:r>
      <w:bookmarkEnd w:id="1064"/>
      <w:bookmarkEnd w:id="1065"/>
      <w:bookmarkEnd w:id="1066"/>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1067" w:name="_Toc3566460"/>
      <w:bookmarkStart w:id="1068" w:name="_Toc7723956"/>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067"/>
      <w:bookmarkEnd w:id="1068"/>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1069" w:name="_Toc428456268"/>
      <w:bookmarkStart w:id="1070" w:name="_Toc428537231"/>
      <w:bookmarkStart w:id="1071" w:name="_Toc428969550"/>
      <w:bookmarkStart w:id="1072" w:name="_Toc429052941"/>
      <w:bookmarkStart w:id="1073" w:name="_Toc413359595"/>
      <w:bookmarkStart w:id="1074" w:name="_Toc3556987"/>
      <w:bookmarkStart w:id="1075" w:name="_Toc7723732"/>
      <w:bookmarkEnd w:id="1069"/>
      <w:bookmarkEnd w:id="1070"/>
      <w:bookmarkEnd w:id="1071"/>
      <w:bookmarkEnd w:id="1072"/>
      <w:r>
        <w:t>Nut</w:t>
      </w:r>
      <w:bookmarkEnd w:id="1073"/>
      <w:bookmarkEnd w:id="1074"/>
      <w:bookmarkEnd w:id="1075"/>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1076" w:name="_Toc3566461"/>
      <w:bookmarkStart w:id="1077" w:name="_Toc7723957"/>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076"/>
      <w:bookmarkEnd w:id="1077"/>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77777777" w:rsidR="002E60CB" w:rsidRPr="00226A3F" w:rsidRDefault="002E60CB" w:rsidP="0088515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1078" w:name="_Toc3566462"/>
      <w:bookmarkStart w:id="1079" w:name="_Toc7723958"/>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078"/>
      <w:bookmarkEnd w:id="1079"/>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1080" w:name="_Toc428456270"/>
      <w:bookmarkStart w:id="1081" w:name="_Toc428537233"/>
      <w:bookmarkStart w:id="1082" w:name="_Toc428969552"/>
      <w:bookmarkStart w:id="1083" w:name="_Toc429052943"/>
      <w:bookmarkStart w:id="1084" w:name="_Toc413359596"/>
      <w:bookmarkStart w:id="1085" w:name="_Toc3556988"/>
      <w:bookmarkStart w:id="1086" w:name="_Toc7723733"/>
      <w:bookmarkStart w:id="1087" w:name="_Ref401160443"/>
      <w:bookmarkStart w:id="1088" w:name="_Ref401160449"/>
      <w:bookmarkStart w:id="1089" w:name="_Ref401160453"/>
      <w:bookmarkEnd w:id="1080"/>
      <w:bookmarkEnd w:id="1081"/>
      <w:bookmarkEnd w:id="1082"/>
      <w:bookmarkEnd w:id="1083"/>
      <w:r w:rsidRPr="00226A3F">
        <w:t>Bolt</w:t>
      </w:r>
      <w:bookmarkEnd w:id="1084"/>
      <w:bookmarkEnd w:id="1085"/>
      <w:bookmarkEnd w:id="1086"/>
      <w:r w:rsidRPr="00226A3F">
        <w:t xml:space="preserve"> </w:t>
      </w:r>
      <w:bookmarkEnd w:id="1087"/>
      <w:bookmarkEnd w:id="1088"/>
      <w:bookmarkEnd w:id="1089"/>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1090" w:name="_Toc3566463"/>
      <w:bookmarkStart w:id="1091" w:name="_Toc7723959"/>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090"/>
      <w:bookmarkEnd w:id="1091"/>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77777777" w:rsidR="002E60CB" w:rsidRPr="00226A3F" w:rsidRDefault="002E60CB" w:rsidP="0088515B">
            <w:pPr>
              <w:keepNext/>
              <w:suppressAutoHyphens/>
              <w:rPr>
                <w:rFonts w:cs="Calibri"/>
                <w:b/>
                <w:i/>
                <w:lang w:eastAsia="zh-CN"/>
              </w:rPr>
            </w:pPr>
            <w:r w:rsidRPr="00226A3F">
              <w:rPr>
                <w:b/>
                <w:i/>
              </w:rPr>
              <w:t>Status</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2736EC6C" w:rsidR="002E60CB" w:rsidRPr="00835F7D" w:rsidRDefault="00835F7D" w:rsidP="0088515B">
            <w:pPr>
              <w:suppressAutoHyphens/>
              <w:rPr>
                <w:sz w:val="20"/>
                <w:szCs w:val="20"/>
              </w:rPr>
            </w:pPr>
            <w:commentRangeStart w:id="1092"/>
            <w:ins w:id="1093" w:author="nick" w:date="2019-02-12T18:39:00Z">
              <w:r>
                <w:rPr>
                  <w:sz w:val="20"/>
                  <w:szCs w:val="20"/>
                </w:rPr>
                <w:t>Optional</w:t>
              </w:r>
            </w:ins>
            <w:commentRangeStart w:id="1094"/>
            <w:del w:id="1095" w:author="nick" w:date="2019-02-12T18:39:00Z">
              <w:r w:rsidR="002E60CB" w:rsidDel="00835F7D">
                <w:rPr>
                  <w:sz w:val="20"/>
                  <w:szCs w:val="20"/>
                </w:rPr>
                <w:delText>Required</w:delText>
              </w:r>
              <w:commentRangeEnd w:id="1094"/>
              <w:r w:rsidR="00BC11C4" w:rsidDel="00835F7D">
                <w:rPr>
                  <w:rStyle w:val="CommentReference"/>
                  <w:lang w:eastAsia="x-none"/>
                </w:rPr>
                <w:commentReference w:id="1094"/>
              </w:r>
            </w:del>
            <w:commentRangeEnd w:id="1092"/>
            <w:r w:rsidR="00E57243">
              <w:rPr>
                <w:rStyle w:val="CommentReference"/>
                <w:lang w:eastAsia="x-none"/>
              </w:rPr>
              <w:commentReference w:id="1092"/>
            </w:r>
          </w:p>
        </w:tc>
        <w:tc>
          <w:tcPr>
            <w:tcW w:w="3536" w:type="dxa"/>
            <w:tcBorders>
              <w:top w:val="nil"/>
              <w:left w:val="single" w:sz="4" w:space="0" w:color="000000"/>
              <w:bottom w:val="single" w:sz="8" w:space="0" w:color="000000"/>
              <w:right w:val="single" w:sz="8" w:space="0" w:color="000000"/>
            </w:tcBorders>
            <w:hideMark/>
          </w:tcPr>
          <w:p w14:paraId="47930FE6" w14:textId="215FE067" w:rsidR="002E60CB" w:rsidRPr="002D0B90" w:rsidRDefault="00066535" w:rsidP="0088515B">
            <w:pPr>
              <w:keepNext/>
              <w:suppressAutoHyphens/>
              <w:rPr>
                <w:rFonts w:cs="Calibri"/>
                <w:lang w:eastAsia="zh-CN"/>
              </w:rPr>
            </w:pPr>
            <w:r>
              <w:rPr>
                <w:sz w:val="20"/>
                <w:szCs w:val="20"/>
              </w:rPr>
              <w:t>Required, because no nut implies screw</w:t>
            </w:r>
          </w:p>
        </w:tc>
      </w:tr>
    </w:tbl>
    <w:p w14:paraId="7444263C" w14:textId="5F6B01F5" w:rsidR="002E60CB" w:rsidRDefault="002E60CB" w:rsidP="002474EA">
      <w:pPr>
        <w:pStyle w:val="Caption"/>
        <w:spacing w:before="120"/>
      </w:pPr>
      <w:bookmarkStart w:id="1096" w:name="_Toc3566464"/>
      <w:bookmarkStart w:id="1097" w:name="_Toc7723960"/>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1096"/>
      <w:bookmarkEnd w:id="1097"/>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48ECBDEE" w:rsidR="002474EA" w:rsidRDefault="002474EA" w:rsidP="002474EA">
      <w:pPr>
        <w:pStyle w:val="XMLCode"/>
        <w:keepNext/>
      </w:pPr>
      <w:r>
        <w:t xml:space="preserve">&lt;connection_0d </w:t>
      </w:r>
      <w:r w:rsidR="00C02B23">
        <w:t>label="100532"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  z=”0.0”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&lt;bolt&gt;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77777777" w:rsidR="002E60CB" w:rsidRDefault="002E60CB" w:rsidP="002E60CB">
      <w:pPr>
        <w:pStyle w:val="XMLCode"/>
        <w:keepNext/>
      </w:pPr>
      <w:r>
        <w:t>&lt;connection_0d label="135"&gt;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r w:rsidRPr="004F5A65">
        <w:rPr>
          <w:color w:val="FF0000"/>
        </w:rPr>
        <w:t>&lt;!--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7777777" w:rsidR="002E60CB" w:rsidRDefault="002E60CB" w:rsidP="004F5A65">
      <w:pPr>
        <w:pStyle w:val="XMLCode"/>
      </w:pPr>
      <w:r>
        <w:t>&lt;connection_0d label="135"&gt;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2D21F8D3"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Pr="00DB0BEF">
        <w:rPr>
          <w:b/>
          <w:bCs/>
          <w:color w:val="8000FF"/>
        </w:rPr>
        <w:t>"xmcf_3_0_0.xsd"</w:t>
      </w:r>
      <w:r w:rsidRPr="00DB0BEF">
        <w:rPr>
          <w:color w:val="0000FF"/>
        </w:rPr>
        <w:t>&gt;</w:t>
      </w:r>
    </w:p>
    <w:p w14:paraId="3EFC5DFA" w14:textId="1D778FCF"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3.0</w:t>
      </w:r>
      <w:commentRangeStart w:id="1098"/>
      <w:ins w:id="1099" w:author="Dr. Carsten Franke" w:date="2019-05-02T21:18:00Z">
        <w:r w:rsidR="0022268C">
          <w:rPr>
            <w:b/>
            <w:bCs/>
            <w:color w:val="000000"/>
          </w:rPr>
          <w:t>.0</w:t>
        </w:r>
        <w:commentRangeEnd w:id="1098"/>
        <w:r w:rsidR="0022268C">
          <w:rPr>
            <w:rStyle w:val="CommentReference"/>
            <w:rFonts w:ascii="Calibri" w:hAnsi="Calibri"/>
            <w:lang w:eastAsia="x-none"/>
          </w:rPr>
          <w:commentReference w:id="1098"/>
        </w:r>
      </w:ins>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"135"</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&lt;!--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100" w:name="_Toc428456272"/>
      <w:bookmarkStart w:id="1101" w:name="_Toc428537235"/>
      <w:bookmarkStart w:id="1102" w:name="_Toc428969554"/>
      <w:bookmarkStart w:id="1103" w:name="_Toc429052945"/>
      <w:bookmarkStart w:id="1104" w:name="_Toc3556989"/>
      <w:bookmarkStart w:id="1105" w:name="_Toc7723734"/>
      <w:bookmarkEnd w:id="1100"/>
      <w:bookmarkEnd w:id="1101"/>
      <w:bookmarkEnd w:id="1102"/>
      <w:bookmarkEnd w:id="1103"/>
      <w:r>
        <w:lastRenderedPageBreak/>
        <w:t>Possible Bolt and Screw Assemblies</w:t>
      </w:r>
      <w:bookmarkEnd w:id="1104"/>
      <w:bookmarkEnd w:id="1105"/>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1106" w:name="_Toc3557101"/>
      <w:bookmarkStart w:id="1107" w:name="_Toc7723846"/>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1106"/>
      <w:bookmarkEnd w:id="1107"/>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7777777" w:rsidR="00314F5A" w:rsidRDefault="00314F5A" w:rsidP="00314F5A">
      <w:pPr>
        <w:pStyle w:val="XMLCode"/>
        <w:keepNext/>
      </w:pPr>
      <w:r>
        <w:t>&lt;connection_0d label="135"&gt;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77777777"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1108" w:name="_Ref3568949"/>
      <w:bookmarkStart w:id="1109" w:name="_Toc3557102"/>
      <w:bookmarkStart w:id="1110" w:name="_Ref3568942"/>
      <w:bookmarkStart w:id="1111" w:name="_Toc7723847"/>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1108"/>
      <w:r>
        <w:t>: Bolt with free nut</w:t>
      </w:r>
      <w:bookmarkEnd w:id="1109"/>
      <w:bookmarkEnd w:id="1110"/>
      <w:bookmarkEnd w:id="1111"/>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77777777" w:rsidR="00A03929" w:rsidRDefault="00A03929" w:rsidP="00D35409">
      <w:pPr>
        <w:pStyle w:val="ListParagraph"/>
        <w:numPr>
          <w:ilvl w:val="0"/>
          <w:numId w:val="36"/>
        </w:numPr>
        <w:spacing w:before="120" w:after="120"/>
        <w:ind w:left="357" w:hanging="357"/>
        <w:rPr>
          <w:lang w:val="en-US"/>
        </w:rPr>
      </w:pPr>
      <w:r w:rsidRPr="00A03929">
        <w:rPr>
          <w:lang w:val="en-US"/>
        </w:rPr>
        <w:t>Screw without nut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77777777" w:rsidR="00A03929" w:rsidRDefault="00E62DBF" w:rsidP="00D35409">
      <w:pPr>
        <w:pStyle w:val="Caption"/>
        <w:rPr>
          <w:b w:val="0"/>
          <w:bCs w:val="0"/>
        </w:rPr>
      </w:pPr>
      <w:bookmarkStart w:id="1112" w:name="_Ref3568964"/>
      <w:bookmarkStart w:id="1113" w:name="_Toc3557103"/>
      <w:bookmarkStart w:id="1114" w:name="_Toc7723848"/>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1112"/>
      <w:r>
        <w:t>: Screw without nut</w:t>
      </w:r>
      <w:bookmarkEnd w:id="1113"/>
      <w:bookmarkEnd w:id="1114"/>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77777777" w:rsidR="0086511D" w:rsidRDefault="0086511D" w:rsidP="0086511D">
      <w:pPr>
        <w:pStyle w:val="XMLCode"/>
        <w:keepNext/>
      </w:pPr>
      <w:commentRangeStart w:id="1115"/>
      <w:r>
        <w:t>&lt;connection_0d label="135"&gt;</w:t>
      </w:r>
      <w:r w:rsidRPr="007909A5">
        <w:t xml:space="preserve"> </w:t>
      </w:r>
      <w:commentRangeEnd w:id="1115"/>
      <w:r w:rsidR="00476D48">
        <w:rPr>
          <w:rStyle w:val="CommentReference"/>
          <w:rFonts w:ascii="Calibri" w:hAnsi="Calibri"/>
          <w:lang w:eastAsia="x-none"/>
        </w:rPr>
        <w:commentReference w:id="1115"/>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2D33B954" w14:textId="437BDD7E" w:rsidR="0086511D" w:rsidRDefault="0086511D" w:rsidP="0086511D">
      <w:pPr>
        <w:pStyle w:val="XMLCode"/>
        <w:keepNext/>
      </w:pPr>
      <w:r>
        <w:t xml:space="preserve">        </w:t>
      </w:r>
      <w:r w:rsidRPr="004F5A65">
        <w:rPr>
          <w:color w:val="FF0000"/>
        </w:rPr>
        <w:t>&lt;!</w:t>
      </w:r>
      <w:r>
        <w:rPr>
          <w:color w:val="FF0000"/>
        </w:rPr>
        <w:t xml:space="preserve">--No </w:t>
      </w:r>
      <w:r w:rsidRPr="004F5A65">
        <w:rPr>
          <w:color w:val="FF0000"/>
        </w:rPr>
        <w:t>Washer</w:t>
      </w:r>
      <w:r w:rsidR="004F3E0A">
        <w:rPr>
          <w:color w:val="FF0000"/>
        </w:rPr>
        <w:t xml:space="preserve"> under bolt </w:t>
      </w:r>
      <w:r w:rsidR="00BC11C4">
        <w:rPr>
          <w:color w:val="FF0000"/>
        </w:rPr>
        <w:t>head</w:t>
      </w:r>
      <w:r w:rsidR="00BC11C4" w:rsidRPr="004F5A65">
        <w:rPr>
          <w:color w:val="FF0000"/>
        </w:rPr>
        <w:t xml:space="preserve"> </w:t>
      </w:r>
      <w:r>
        <w:rPr>
          <w:color w:val="FF0000"/>
        </w:rPr>
        <w:t>in this case</w:t>
      </w:r>
      <w:r w:rsidRPr="004F5A65">
        <w:rPr>
          <w:color w:val="FF0000"/>
        </w:rPr>
        <w:t>--&gt;</w:t>
      </w:r>
    </w:p>
    <w:p w14:paraId="34599A1E" w14:textId="77777777" w:rsidR="0086511D" w:rsidRPr="004F5A65" w:rsidRDefault="0086511D" w:rsidP="0086511D">
      <w:pPr>
        <w:pStyle w:val="XMLCode"/>
        <w:keepNext/>
        <w:rPr>
          <w:color w:val="0070C0"/>
        </w:rPr>
      </w:pPr>
      <w:r w:rsidRPr="00226A3F">
        <w:t xml:space="preserve">        </w:t>
      </w:r>
      <w:r>
        <w:rPr>
          <w:color w:val="0070C0"/>
        </w:rPr>
        <w:t>&lt;bolt</w:t>
      </w:r>
      <w:r w:rsidR="004F3E0A">
        <w:rPr>
          <w:color w:val="0070C0"/>
        </w:rPr>
        <w:t xml:space="preserve"> fixed_to=”3</w:t>
      </w:r>
      <w:r w:rsidR="004F3E0A" w:rsidRPr="004F5A65">
        <w:rPr>
          <w:color w:val="0070C0"/>
        </w:rPr>
        <w:t xml:space="preserve">” </w:t>
      </w:r>
      <w:r w:rsidRPr="004F5A65">
        <w:rPr>
          <w:color w:val="0070C0"/>
        </w:rPr>
        <w:t>&gt;</w:t>
      </w:r>
    </w:p>
    <w:p w14:paraId="6C7A3920" w14:textId="77777777" w:rsidR="0086511D" w:rsidRPr="004F5A65" w:rsidRDefault="0086511D" w:rsidP="0086511D">
      <w:pPr>
        <w:pStyle w:val="XMLCode"/>
        <w:keepNext/>
        <w:rPr>
          <w:color w:val="0070C0"/>
        </w:rPr>
      </w:pPr>
      <w:commentRangeStart w:id="1116"/>
      <w:r w:rsidRPr="004F5A65">
        <w:rPr>
          <w:color w:val="0070C0"/>
        </w:rPr>
        <w:t xml:space="preserve">            </w:t>
      </w:r>
      <w:r w:rsidRPr="004F5A65">
        <w:rPr>
          <w:color w:val="FF0000"/>
        </w:rPr>
        <w:t>&lt;!</w:t>
      </w:r>
      <w:r>
        <w:rPr>
          <w:color w:val="FF0000"/>
        </w:rPr>
        <w:t xml:space="preserve">--No </w:t>
      </w:r>
      <w:r w:rsidR="007064E7">
        <w:rPr>
          <w:color w:val="FF0000"/>
        </w:rPr>
        <w:t>Nut</w:t>
      </w:r>
      <w:r w:rsidRPr="004F5A65">
        <w:rPr>
          <w:color w:val="FF0000"/>
        </w:rPr>
        <w:t xml:space="preserve"> </w:t>
      </w:r>
      <w:r>
        <w:rPr>
          <w:color w:val="FF0000"/>
        </w:rPr>
        <w:t>in this case</w:t>
      </w:r>
      <w:r w:rsidRPr="004F5A65">
        <w:rPr>
          <w:color w:val="FF0000"/>
        </w:rPr>
        <w:t>--&gt;</w:t>
      </w:r>
      <w:commentRangeEnd w:id="1116"/>
      <w:r w:rsidR="00BC11C4">
        <w:rPr>
          <w:rStyle w:val="CommentReference"/>
          <w:rFonts w:ascii="Calibri" w:hAnsi="Calibri"/>
          <w:lang w:eastAsia="x-none"/>
        </w:rPr>
        <w:commentReference w:id="1116"/>
      </w:r>
    </w:p>
    <w:p w14:paraId="27EE84BA" w14:textId="77777777" w:rsidR="0086511D" w:rsidRPr="004F5A65" w:rsidRDefault="0086511D" w:rsidP="0086511D">
      <w:pPr>
        <w:pStyle w:val="XMLCode"/>
        <w:keepNext/>
        <w:rPr>
          <w:color w:val="0070C0"/>
        </w:rPr>
      </w:pPr>
      <w:r>
        <w:rPr>
          <w:color w:val="0070C0"/>
        </w:rPr>
        <w:t xml:space="preserve"> </w:t>
      </w:r>
      <w:r w:rsidRPr="004F5A65">
        <w:rPr>
          <w:color w:val="0070C0"/>
        </w:rPr>
        <w:t xml:space="preserve">       &lt;/bolt&gt;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1117" w:name="_Toc3557104"/>
      <w:bookmarkStart w:id="1118" w:name="_Toc7723849"/>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1117"/>
      <w:bookmarkEnd w:id="1118"/>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77777777" w:rsidR="00823AA6" w:rsidRDefault="00823AA6" w:rsidP="001D764B">
      <w:pPr>
        <w:pStyle w:val="XMLCode"/>
      </w:pPr>
      <w:r>
        <w:t>&lt;connection_0d label="135"&gt;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1119" w:name="_Toc3557105"/>
      <w:bookmarkStart w:id="1120" w:name="_Toc7723850"/>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1119"/>
      <w:bookmarkEnd w:id="1120"/>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1121" w:name="_Toc428456274"/>
      <w:bookmarkStart w:id="1122" w:name="_Toc428537237"/>
      <w:bookmarkStart w:id="1123" w:name="_Toc428969556"/>
      <w:bookmarkStart w:id="1124" w:name="_Toc429052947"/>
      <w:bookmarkStart w:id="1125" w:name="_Toc428456275"/>
      <w:bookmarkStart w:id="1126" w:name="_Toc428537238"/>
      <w:bookmarkStart w:id="1127" w:name="_Toc428969557"/>
      <w:bookmarkStart w:id="1128" w:name="_Toc429052948"/>
      <w:bookmarkStart w:id="1129" w:name="_Toc413359597"/>
      <w:bookmarkStart w:id="1130" w:name="_Toc3556990"/>
      <w:bookmarkStart w:id="1131" w:name="_Toc7723735"/>
      <w:bookmarkEnd w:id="1121"/>
      <w:bookmarkEnd w:id="1122"/>
      <w:bookmarkEnd w:id="1123"/>
      <w:bookmarkEnd w:id="1124"/>
      <w:bookmarkEnd w:id="1125"/>
      <w:bookmarkEnd w:id="1126"/>
      <w:bookmarkEnd w:id="1127"/>
      <w:bookmarkEnd w:id="1128"/>
      <w:r w:rsidRPr="00226A3F">
        <w:lastRenderedPageBreak/>
        <w:t>Screw</w:t>
      </w:r>
      <w:bookmarkEnd w:id="1129"/>
      <w:bookmarkEnd w:id="1130"/>
      <w:bookmarkEnd w:id="1131"/>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1132" w:name="_Toc3566465"/>
      <w:bookmarkStart w:id="1133" w:name="_Toc7723961"/>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1132"/>
      <w:bookmarkEnd w:id="1133"/>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77777777" w:rsidR="00003FF9" w:rsidRPr="00226A3F" w:rsidRDefault="00003FF9" w:rsidP="00EF4929">
            <w:pPr>
              <w:keepNext/>
              <w:suppressAutoHyphens/>
              <w:rPr>
                <w:rFonts w:cs="Calibri"/>
                <w:b/>
                <w:i/>
                <w:lang w:eastAsia="zh-CN"/>
              </w:rPr>
            </w:pPr>
            <w:r w:rsidRPr="00226A3F">
              <w:rPr>
                <w:b/>
                <w:i/>
              </w:rPr>
              <w:t>Status</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2C787471" w:rsidR="00003FF9" w:rsidRPr="002D0B90" w:rsidRDefault="00003FF9" w:rsidP="00EF4929">
            <w:pPr>
              <w:suppressAutoHyphens/>
              <w:rPr>
                <w:rFonts w:cs="Calibri"/>
                <w:sz w:val="20"/>
                <w:szCs w:val="20"/>
                <w:lang w:eastAsia="zh-CN"/>
              </w:rPr>
            </w:pPr>
            <w:commentRangeStart w:id="1134"/>
            <w:del w:id="1135" w:author="nick" w:date="2019-02-12T11:20:00Z">
              <w:r w:rsidDel="009050D3">
                <w:rPr>
                  <w:sz w:val="20"/>
                  <w:szCs w:val="20"/>
                </w:rPr>
                <w:delText>&gt; 0</w:delText>
              </w:r>
            </w:del>
            <w:ins w:id="1136" w:author="nick" w:date="2019-02-12T11:20:00Z">
              <w:r w:rsidR="009050D3">
                <w:rPr>
                  <w:sz w:val="20"/>
                  <w:szCs w:val="20"/>
                </w:rPr>
                <w:t>1 - *</w:t>
              </w:r>
            </w:ins>
            <w:commentRangeEnd w:id="1134"/>
            <w:ins w:id="1137" w:author="nick" w:date="2019-02-12T11:21:00Z">
              <w:r w:rsidR="009050D3">
                <w:rPr>
                  <w:rStyle w:val="CommentReference"/>
                  <w:lang w:eastAsia="x-none"/>
                </w:rPr>
                <w:commentReference w:id="1134"/>
              </w:r>
            </w:ins>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1138" w:name="_Toc3566466"/>
      <w:bookmarkStart w:id="1139" w:name="_Toc7723962"/>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1138"/>
      <w:bookmarkEnd w:id="1139"/>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77777777" w:rsidR="002E60CB" w:rsidRPr="00226A3F" w:rsidRDefault="002E60CB" w:rsidP="002E60CB">
      <w:pPr>
        <w:pStyle w:val="XMLCode"/>
        <w:keepNext/>
      </w:pPr>
      <w:r w:rsidRPr="00226A3F">
        <w:t>&lt;connection_0d label="100532" &gt;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77777777" w:rsidR="002E60CB" w:rsidRDefault="002E60CB" w:rsidP="0010460A">
      <w:pPr>
        <w:pStyle w:val="XMLCode"/>
        <w:keepNext/>
      </w:pPr>
      <w:r>
        <w:t>&lt;connection_0d label="135"&gt;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77777777" w:rsidR="002E60CB" w:rsidRDefault="002E60CB" w:rsidP="002E60CB">
      <w:pPr>
        <w:pStyle w:val="XMLCode"/>
        <w:keepNext/>
      </w:pPr>
      <w:r>
        <w:t>&lt;connection_0d label="135"&gt;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140" w:name="_Toc3556991"/>
      <w:bookmarkStart w:id="1141" w:name="_Toc7723736"/>
      <w:r>
        <w:t>7.5.7.1 Flow Drilled Screws</w:t>
      </w:r>
      <w:r w:rsidR="00EF4929">
        <w:t xml:space="preserve"> (FDS)</w:t>
      </w:r>
      <w:bookmarkEnd w:id="1140"/>
      <w:bookmarkEnd w:id="1141"/>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7777777" w:rsidR="005C50FA" w:rsidRPr="00EF4929" w:rsidRDefault="00C6012A" w:rsidP="005C50FA">
      <w:pPr>
        <w:pStyle w:val="Normal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1142" w:name="_Toc3557106"/>
      <w:bookmarkStart w:id="1143" w:name="_Toc7723851"/>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1142"/>
      <w:bookmarkEnd w:id="1143"/>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1144" w:name="_Toc3557107"/>
      <w:bookmarkStart w:id="1145" w:name="_Toc7723852"/>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1144"/>
      <w:bookmarkEnd w:id="1145"/>
    </w:p>
    <w:p w14:paraId="436498E1" w14:textId="77777777"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77777777" w:rsidR="001E3E2A" w:rsidRPr="00226A3F" w:rsidRDefault="001E3E2A" w:rsidP="0086511D">
            <w:pPr>
              <w:keepNext/>
              <w:rPr>
                <w:b/>
                <w:i/>
              </w:rPr>
            </w:pPr>
            <w:r w:rsidRPr="00226A3F">
              <w:rPr>
                <w:b/>
                <w:i/>
              </w:rPr>
              <w:t>Status</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1146" w:name="_Toc3566467"/>
      <w:bookmarkStart w:id="1147" w:name="_Toc7723963"/>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146"/>
      <w:bookmarkEnd w:id="1147"/>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1148" w:name="_Toc3557108"/>
      <w:bookmarkStart w:id="1149" w:name="_Toc7723853"/>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1148"/>
      <w:bookmarkEnd w:id="1149"/>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1150" w:name="_Toc3557109"/>
      <w:bookmarkStart w:id="1151" w:name="_Toc7723854"/>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1150"/>
      <w:bookmarkEnd w:id="1151"/>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77777777" w:rsidR="00097A61" w:rsidRDefault="00097A61" w:rsidP="00097A61">
      <w:pPr>
        <w:pStyle w:val="XMLCode"/>
        <w:keepNext/>
      </w:pPr>
      <w:r>
        <w:t>&lt;connection_0d label="135"&gt;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152" w:name="_Toc413359598"/>
      <w:bookmarkStart w:id="1153" w:name="_Toc3556992"/>
      <w:bookmarkStart w:id="1154" w:name="_Toc7723737"/>
      <w:r w:rsidRPr="000F30B3">
        <w:t>Gum Drops</w:t>
      </w:r>
      <w:bookmarkEnd w:id="1152"/>
      <w:bookmarkEnd w:id="1153"/>
      <w:bookmarkEnd w:id="1154"/>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77777777" w:rsidR="002E60CB" w:rsidRPr="00226A3F" w:rsidRDefault="002E60CB" w:rsidP="0088515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2E55D5C" w:rsidR="00916F11" w:rsidRPr="00226A3F" w:rsidRDefault="00916F11" w:rsidP="0088515B">
            <w:pPr>
              <w:rPr>
                <w:sz w:val="20"/>
                <w:szCs w:val="20"/>
              </w:rPr>
            </w:pPr>
            <w:commentRangeStart w:id="1155"/>
            <w:del w:id="1156" w:author="nick" w:date="2019-02-12T11:23:00Z">
              <w:r w:rsidDel="009050D3">
                <w:rPr>
                  <w:sz w:val="20"/>
                  <w:szCs w:val="20"/>
                </w:rPr>
                <w:delText>0-</w:delText>
              </w:r>
            </w:del>
            <w:r w:rsidRPr="00226A3F">
              <w:rPr>
                <w:sz w:val="20"/>
                <w:szCs w:val="20"/>
              </w:rPr>
              <w:t>1</w:t>
            </w:r>
            <w:commentRangeEnd w:id="1155"/>
            <w:r w:rsidR="009050D3">
              <w:rPr>
                <w:rStyle w:val="CommentReference"/>
                <w:lang w:eastAsia="x-none"/>
              </w:rPr>
              <w:commentReference w:id="1155"/>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43B7434" w:rsidR="00916F11" w:rsidRPr="00226A3F" w:rsidRDefault="00916F11" w:rsidP="0088515B">
            <w:pPr>
              <w:rPr>
                <w:sz w:val="20"/>
                <w:szCs w:val="20"/>
              </w:rPr>
            </w:pPr>
            <w:del w:id="1157" w:author="nick" w:date="2019-02-12T11:23:00Z">
              <w:r w:rsidDel="009050D3">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37E5CA4E" w:rsidR="00916F11" w:rsidRPr="00226A3F" w:rsidRDefault="00916F11" w:rsidP="005C0D8A">
            <w:pPr>
              <w:rPr>
                <w:sz w:val="20"/>
                <w:szCs w:val="20"/>
              </w:rPr>
            </w:pPr>
            <w:del w:id="1158" w:author="nick" w:date="2019-02-12T11:23: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1159" w:name="_Toc3566468"/>
      <w:bookmarkStart w:id="1160" w:name="_Toc7723964"/>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159"/>
      <w:bookmarkEnd w:id="1160"/>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77777777" w:rsidR="002E60CB" w:rsidRPr="00226A3F" w:rsidRDefault="002E60CB" w:rsidP="0088515B">
            <w:pPr>
              <w:keepNext/>
              <w:rPr>
                <w:b/>
                <w:i/>
              </w:rPr>
            </w:pPr>
            <w:r w:rsidRPr="00226A3F">
              <w:rPr>
                <w:b/>
                <w:i/>
              </w:rPr>
              <w:t>Status</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1161" w:name="_Toc3566469"/>
      <w:bookmarkStart w:id="1162" w:name="_Toc7723965"/>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161"/>
      <w:bookmarkEnd w:id="1162"/>
    </w:p>
    <w:p w14:paraId="25E602F6" w14:textId="77777777" w:rsidR="002E60CB" w:rsidRPr="005D241A" w:rsidRDefault="006915F6" w:rsidP="00B90690">
      <w:pPr>
        <w:pStyle w:val="ListParagraph"/>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77777777" w:rsidR="002E60CB" w:rsidRDefault="002E60CB" w:rsidP="00EB74AE">
      <w:pPr>
        <w:pStyle w:val="XMLCode"/>
        <w:keepNext/>
        <w:keepLines/>
      </w:pPr>
      <w:r w:rsidRPr="00226A3F">
        <w:t>&lt;connection_0d label="SW_left_Gh_2123921"&gt;</w:t>
      </w:r>
    </w:p>
    <w:p w14:paraId="758C5E27" w14:textId="77777777"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163" w:name="_Toc428456279"/>
      <w:bookmarkStart w:id="1164" w:name="_Toc3556993"/>
      <w:bookmarkStart w:id="1165" w:name="_Toc7723738"/>
      <w:bookmarkEnd w:id="1163"/>
      <w:r>
        <w:t>Clinches</w:t>
      </w:r>
      <w:bookmarkEnd w:id="1164"/>
      <w:bookmarkEnd w:id="1165"/>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2"/>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1166" w:name="_Toc3557110"/>
      <w:bookmarkStart w:id="1167" w:name="_Toc7723855"/>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1166"/>
      <w:bookmarkEnd w:id="1167"/>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1168" w:name="_Ref428794448"/>
      <w:bookmarkStart w:id="1169" w:name="_Ref428794398"/>
      <w:bookmarkStart w:id="1170" w:name="_Toc3557111"/>
      <w:bookmarkStart w:id="1171" w:name="_Toc7723856"/>
      <w:r>
        <w:t xml:space="preserve">Figure </w:t>
      </w:r>
      <w:r>
        <w:fldChar w:fldCharType="begin"/>
      </w:r>
      <w:r>
        <w:instrText xml:space="preserve"> SEQ Figure \* ARABIC </w:instrText>
      </w:r>
      <w:r>
        <w:fldChar w:fldCharType="separate"/>
      </w:r>
      <w:r w:rsidR="00745DB6">
        <w:rPr>
          <w:noProof/>
        </w:rPr>
        <w:t>31</w:t>
      </w:r>
      <w:r>
        <w:fldChar w:fldCharType="end"/>
      </w:r>
      <w:bookmarkEnd w:id="1168"/>
      <w:r>
        <w:t xml:space="preserve">: </w:t>
      </w:r>
      <w:r w:rsidRPr="00D67DC2">
        <w:t>Clinch Joint Dimensions</w:t>
      </w:r>
      <w:bookmarkEnd w:id="1169"/>
      <w:bookmarkEnd w:id="1170"/>
      <w:bookmarkEnd w:id="1171"/>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1172" w:name="_Ref428798660"/>
      <w:bookmarkStart w:id="1173" w:name="_Toc3557112"/>
      <w:bookmarkStart w:id="1174" w:name="_Toc7723857"/>
      <w:r>
        <w:t xml:space="preserve">Figure </w:t>
      </w:r>
      <w:r>
        <w:fldChar w:fldCharType="begin"/>
      </w:r>
      <w:r>
        <w:instrText xml:space="preserve"> SEQ Figure \* ARABIC </w:instrText>
      </w:r>
      <w:r>
        <w:fldChar w:fldCharType="separate"/>
      </w:r>
      <w:r w:rsidR="00745DB6">
        <w:rPr>
          <w:noProof/>
        </w:rPr>
        <w:t>32</w:t>
      </w:r>
      <w:r>
        <w:fldChar w:fldCharType="end"/>
      </w:r>
      <w:bookmarkEnd w:id="1172"/>
      <w:r>
        <w:t>: TOX (left) and BTM’s Tog-L-Loc system</w:t>
      </w:r>
      <w:r>
        <w:rPr>
          <w:rStyle w:val="FootnoteReference"/>
        </w:rPr>
        <w:footnoteReference w:id="13"/>
      </w:r>
      <w:bookmarkEnd w:id="1173"/>
      <w:bookmarkEnd w:id="1174"/>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77777777" w:rsidR="00D3072A" w:rsidRPr="00226A3F" w:rsidRDefault="00D3072A" w:rsidP="0097183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045FDB20" w:rsidR="00C47EC3" w:rsidRPr="00226A3F" w:rsidRDefault="00B97FBC" w:rsidP="0097183B">
            <w:pPr>
              <w:rPr>
                <w:sz w:val="20"/>
                <w:szCs w:val="20"/>
              </w:rPr>
            </w:pPr>
            <w:commentRangeStart w:id="1175"/>
            <w:del w:id="1176" w:author="nick" w:date="2019-02-12T11:24:00Z">
              <w:r w:rsidDel="009050D3">
                <w:rPr>
                  <w:sz w:val="20"/>
                  <w:szCs w:val="20"/>
                </w:rPr>
                <w:delText>0-</w:delText>
              </w:r>
            </w:del>
            <w:r w:rsidR="00C47EC3" w:rsidRPr="00226A3F">
              <w:rPr>
                <w:sz w:val="20"/>
                <w:szCs w:val="20"/>
              </w:rPr>
              <w:t>1</w:t>
            </w:r>
            <w:commentRangeEnd w:id="1175"/>
            <w:r w:rsidR="009050D3">
              <w:rPr>
                <w:rStyle w:val="CommentReference"/>
                <w:lang w:eastAsia="x-none"/>
              </w:rPr>
              <w:commentReference w:id="1175"/>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648DA3C8" w:rsidR="00C47EC3" w:rsidRPr="00226A3F" w:rsidRDefault="00C47EC3" w:rsidP="00B97FBC">
            <w:pPr>
              <w:rPr>
                <w:sz w:val="20"/>
                <w:szCs w:val="20"/>
              </w:rPr>
            </w:pPr>
            <w:del w:id="1177" w:author="nick" w:date="2019-02-12T11:24:00Z">
              <w:r w:rsidDel="009050D3">
                <w:rPr>
                  <w:sz w:val="20"/>
                  <w:szCs w:val="20"/>
                </w:rPr>
                <w:delText>0</w:delText>
              </w:r>
              <w:r w:rsidR="00B97FBC" w:rsidDel="009050D3">
                <w:rPr>
                  <w:sz w:val="20"/>
                  <w:szCs w:val="20"/>
                </w:rPr>
                <w:delText>-</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28D125F8" w:rsidR="00C47EC3" w:rsidRPr="00226A3F" w:rsidRDefault="00C47EC3" w:rsidP="0097183B">
            <w:pPr>
              <w:rPr>
                <w:sz w:val="20"/>
                <w:szCs w:val="20"/>
              </w:rPr>
            </w:pPr>
            <w:del w:id="1178" w:author="nick" w:date="2019-02-12T11:24: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1179" w:name="_Toc3566470"/>
      <w:bookmarkStart w:id="1180" w:name="_Toc7723966"/>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179"/>
      <w:bookmarkEnd w:id="1180"/>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77777777" w:rsidR="007D0EA8" w:rsidRPr="00226A3F" w:rsidRDefault="007D0EA8" w:rsidP="0097183B">
            <w:pPr>
              <w:keepNext/>
              <w:rPr>
                <w:b/>
                <w:i/>
              </w:rPr>
            </w:pPr>
            <w:r w:rsidRPr="00226A3F">
              <w:rPr>
                <w:b/>
                <w:i/>
              </w:rPr>
              <w:t>Status</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1181" w:name="_Toc3566471"/>
      <w:bookmarkStart w:id="1182" w:name="_Toc7723967"/>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1181"/>
      <w:bookmarkEnd w:id="1182"/>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4"/>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C6012A" w:rsidP="00F52C26">
      <w:pPr>
        <w:pStyle w:val="ListParagraph"/>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“male” and “female” parts.</w:t>
      </w:r>
      <w:r w:rsidR="00276BF4">
        <w:rPr>
          <w:lang w:val="en-US"/>
        </w:rPr>
        <w:t xml:space="preserve"> It is defined as maximum measured force during the test process.</w:t>
      </w:r>
    </w:p>
    <w:p w14:paraId="08522AF4" w14:textId="1A7DBF77" w:rsidR="00A913FE" w:rsidRPr="004B1D32" w:rsidRDefault="005E65A0" w:rsidP="00B90690">
      <w:pPr>
        <w:pStyle w:val="ListParagraph"/>
        <w:numPr>
          <w:ilvl w:val="0"/>
          <w:numId w:val="41"/>
        </w:numPr>
        <w:autoSpaceDE w:val="0"/>
        <w:autoSpaceDN w:val="0"/>
        <w:adjustRightInd w:val="0"/>
        <w:jc w:val="both"/>
        <w:rPr>
          <w:rFonts w:cs="Calibri"/>
          <w:lang w:val="en-US" w:eastAsia="en-GB"/>
        </w:rPr>
      </w:pPr>
      <w:ins w:id="1183" w:author="m.kalaitzaki" w:date="2019-02-11T16:41:00Z">
        <w:r>
          <w:rPr>
            <w:rStyle w:val="elementdeftypeChar"/>
          </w:rPr>
          <w:t>button</w:t>
        </w:r>
      </w:ins>
      <w:commentRangeStart w:id="1184"/>
      <w:del w:id="1185" w:author="m.kalaitzaki" w:date="2019-02-11T16:41:00Z">
        <w:r w:rsidR="00B17655" w:rsidDel="005E65A0">
          <w:rPr>
            <w:rStyle w:val="elementdeftypeChar"/>
          </w:rPr>
          <w:delText>punch</w:delText>
        </w:r>
      </w:del>
      <w:r w:rsidR="00A23FF7">
        <w:rPr>
          <w:rStyle w:val="elementdeftypeChar"/>
        </w:rPr>
        <w:t>_</w:t>
      </w:r>
      <w:r w:rsidR="00A913FE" w:rsidRPr="00891EFB">
        <w:rPr>
          <w:rStyle w:val="elementdeftypeChar"/>
        </w:rPr>
        <w:t>diameter</w:t>
      </w:r>
      <w:commentRangeEnd w:id="1184"/>
      <w:r>
        <w:rPr>
          <w:rStyle w:val="CommentReference"/>
          <w:rFonts w:eastAsia="Times New Roman"/>
          <w:lang w:val="en-US" w:eastAsia="x-none"/>
        </w:rPr>
        <w:commentReference w:id="1184"/>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77777777" w:rsidR="0097183B" w:rsidRPr="00226A3F" w:rsidRDefault="0097183B" w:rsidP="0097183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1186" w:name="_Toc3566472"/>
      <w:bookmarkStart w:id="1187" w:name="_Toc7723968"/>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186"/>
      <w:bookmarkEnd w:id="1187"/>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188" w:name="_Toc3556994"/>
      <w:bookmarkStart w:id="1189" w:name="_Toc7723739"/>
      <w:r w:rsidRPr="00BF4695">
        <w:t>Heat Stakes / Thermal Stakes</w:t>
      </w:r>
      <w:bookmarkEnd w:id="1188"/>
      <w:bookmarkEnd w:id="1189"/>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C6012A"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1190" w:name="_Toc3557113"/>
      <w:bookmarkStart w:id="1191" w:name="_Toc7723858"/>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1190"/>
      <w:bookmarkEnd w:id="1191"/>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77777777" w:rsidR="004D4A4B" w:rsidRPr="00226A3F" w:rsidRDefault="004D4A4B"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48CEDFDB" w:rsidR="00A2456B" w:rsidRPr="00226A3F" w:rsidRDefault="00B97FBC" w:rsidP="00426C31">
            <w:pPr>
              <w:rPr>
                <w:sz w:val="20"/>
                <w:szCs w:val="20"/>
              </w:rPr>
            </w:pPr>
            <w:commentRangeStart w:id="1192"/>
            <w:del w:id="1193" w:author="nick" w:date="2019-02-12T11:30:00Z">
              <w:r w:rsidDel="004133FC">
                <w:rPr>
                  <w:sz w:val="20"/>
                  <w:szCs w:val="20"/>
                </w:rPr>
                <w:delText>0-</w:delText>
              </w:r>
            </w:del>
            <w:r w:rsidR="00A2456B" w:rsidRPr="00226A3F">
              <w:rPr>
                <w:sz w:val="20"/>
                <w:szCs w:val="20"/>
              </w:rPr>
              <w:t>1</w:t>
            </w:r>
            <w:commentRangeEnd w:id="1192"/>
            <w:r w:rsidR="004133FC">
              <w:rPr>
                <w:rStyle w:val="CommentReference"/>
                <w:lang w:eastAsia="x-none"/>
              </w:rPr>
              <w:commentReference w:id="1192"/>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3CA27" w:rsidR="00A2456B" w:rsidRPr="00226A3F" w:rsidRDefault="00A2456B" w:rsidP="00B97FBC">
            <w:pPr>
              <w:rPr>
                <w:sz w:val="20"/>
                <w:szCs w:val="20"/>
              </w:rPr>
            </w:pPr>
            <w:del w:id="1194"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75F9B6B9" w:rsidR="00A2456B" w:rsidRPr="00226A3F" w:rsidRDefault="00A2456B" w:rsidP="00426C31">
            <w:pPr>
              <w:rPr>
                <w:sz w:val="20"/>
                <w:szCs w:val="20"/>
              </w:rPr>
            </w:pPr>
            <w:del w:id="1195"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1196" w:name="_Toc3566473"/>
      <w:bookmarkStart w:id="1197" w:name="_Toc7723969"/>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196"/>
      <w:bookmarkEnd w:id="1197"/>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77777777" w:rsidR="004D4A4B" w:rsidRPr="00226A3F" w:rsidRDefault="004D4A4B" w:rsidP="00426C31">
            <w:pPr>
              <w:keepNext/>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commentRangeStart w:id="1198"/>
            <w:r>
              <w:rPr>
                <w:rFonts w:cs="Calibri"/>
                <w:sz w:val="20"/>
                <w:szCs w:val="20"/>
              </w:rPr>
              <w:t>≥</w:t>
            </w:r>
            <w:r w:rsidRPr="00226A3F">
              <w:rPr>
                <w:sz w:val="20"/>
                <w:szCs w:val="20"/>
              </w:rPr>
              <w:t xml:space="preserve"> 0.0</w:t>
            </w:r>
            <w:commentRangeEnd w:id="1198"/>
            <w:r w:rsidR="00E4618D">
              <w:rPr>
                <w:rStyle w:val="CommentReference"/>
                <w:lang w:eastAsia="x-none"/>
              </w:rPr>
              <w:commentReference w:id="1198"/>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1199" w:name="_Toc3566474"/>
      <w:bookmarkStart w:id="1200" w:name="_Toc7723970"/>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199"/>
      <w:bookmarkEnd w:id="1200"/>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201" w:name="_Toc3556995"/>
      <w:bookmarkStart w:id="1202" w:name="_Toc7723740"/>
      <w:r>
        <w:t>Clips/</w:t>
      </w:r>
      <w:r w:rsidR="00BF4695" w:rsidRPr="00BF4695">
        <w:t>Snap Joints</w:t>
      </w:r>
      <w:bookmarkEnd w:id="1201"/>
      <w:bookmarkEnd w:id="1202"/>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1203" w:name="_Toc3557114"/>
      <w:bookmarkStart w:id="1204" w:name="_Toc7723859"/>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1203"/>
      <w:bookmarkEnd w:id="1204"/>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1205" w:name="_Toc3557115"/>
      <w:bookmarkStart w:id="1206" w:name="_Toc7723860"/>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1205"/>
      <w:bookmarkEnd w:id="1206"/>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1207" w:name="_Toc3557116"/>
      <w:bookmarkStart w:id="1208" w:name="_Toc7723861"/>
      <w:bookmarkStart w:id="1209" w:name="_Ref7727027"/>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1207"/>
      <w:bookmarkEnd w:id="1208"/>
      <w:bookmarkEnd w:id="1209"/>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1210" w:name="_Toc3557117"/>
      <w:bookmarkStart w:id="1211" w:name="_Toc7723862"/>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1210"/>
      <w:bookmarkEnd w:id="1211"/>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77777777" w:rsidR="00193D97" w:rsidRPr="00226A3F" w:rsidRDefault="00193D97"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15E825B" w:rsidR="00A2456B" w:rsidRPr="00226A3F" w:rsidRDefault="00A2456B" w:rsidP="00B97FBC">
            <w:pPr>
              <w:rPr>
                <w:sz w:val="20"/>
                <w:szCs w:val="20"/>
              </w:rPr>
            </w:pPr>
            <w:commentRangeStart w:id="1212"/>
            <w:del w:id="1213" w:author="nick" w:date="2019-02-12T11:29:00Z">
              <w:r w:rsidDel="004133FC">
                <w:rPr>
                  <w:sz w:val="20"/>
                  <w:szCs w:val="20"/>
                </w:rPr>
                <w:delText>0-</w:delText>
              </w:r>
            </w:del>
            <w:r w:rsidRPr="00226A3F">
              <w:rPr>
                <w:sz w:val="20"/>
                <w:szCs w:val="20"/>
              </w:rPr>
              <w:t>1</w:t>
            </w:r>
            <w:commentRangeEnd w:id="1212"/>
            <w:r w:rsidR="00852AAC">
              <w:rPr>
                <w:rStyle w:val="CommentReference"/>
                <w:lang w:eastAsia="x-none"/>
              </w:rPr>
              <w:commentReference w:id="1212"/>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11BB97E1" w:rsidR="00A2456B" w:rsidRPr="00226A3F" w:rsidRDefault="00A2456B" w:rsidP="00B97FBC">
            <w:pPr>
              <w:rPr>
                <w:sz w:val="20"/>
                <w:szCs w:val="20"/>
              </w:rPr>
            </w:pPr>
            <w:del w:id="1214"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64BE5CC4" w:rsidR="00A2456B" w:rsidRPr="00226A3F" w:rsidRDefault="00A2456B" w:rsidP="00426C31">
            <w:pPr>
              <w:rPr>
                <w:sz w:val="20"/>
                <w:szCs w:val="20"/>
              </w:rPr>
            </w:pPr>
            <w:del w:id="1215"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1216" w:name="_Toc3566475"/>
      <w:bookmarkStart w:id="1217" w:name="_Toc7723971"/>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16"/>
      <w:bookmarkEnd w:id="1217"/>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77777777" w:rsidR="00AB39CF" w:rsidRPr="00226A3F" w:rsidRDefault="00AB39CF" w:rsidP="00426C31">
            <w:pPr>
              <w:keepNext/>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1218" w:name="_Toc3566476"/>
      <w:bookmarkStart w:id="1219" w:name="_Toc7723972"/>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18"/>
      <w:bookmarkEnd w:id="1219"/>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Default value is 0.0, which means “no hole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Default value is 0.0, which means “no hole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77777777" w:rsidR="00BB135A" w:rsidRPr="0001308F" w:rsidRDefault="00BB135A" w:rsidP="00426C31">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1220" w:name="_Toc3566477"/>
      <w:bookmarkStart w:id="1221" w:name="_Toc7723973"/>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1220"/>
      <w:bookmarkEnd w:id="1221"/>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222" w:name="_Toc3556996"/>
      <w:bookmarkStart w:id="1223" w:name="_Toc7723741"/>
      <w:r w:rsidRPr="00BF4695">
        <w:lastRenderedPageBreak/>
        <w:t>Nails</w:t>
      </w:r>
      <w:bookmarkEnd w:id="1222"/>
      <w:bookmarkEnd w:id="1223"/>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1224" w:name="_Toc3557118"/>
      <w:bookmarkStart w:id="1225" w:name="_Toc7723863"/>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1224"/>
      <w:bookmarkEnd w:id="1225"/>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77777777" w:rsidR="002E2954" w:rsidRDefault="002E2954" w:rsidP="002E2954">
      <w:pPr>
        <w:pStyle w:val="Caption"/>
        <w:spacing w:before="120"/>
      </w:pPr>
      <w:bookmarkStart w:id="1226" w:name="_Toc3557119"/>
      <w:bookmarkStart w:id="1227" w:name="_Toc7723864"/>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1226"/>
      <w:bookmarkEnd w:id="1227"/>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77777777" w:rsidR="00AD14E8" w:rsidRPr="00226A3F" w:rsidRDefault="00AD14E8"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76CB5530" w:rsidR="00A2456B" w:rsidRPr="00226A3F" w:rsidRDefault="00B97FBC" w:rsidP="00426C31">
            <w:pPr>
              <w:rPr>
                <w:sz w:val="20"/>
                <w:szCs w:val="20"/>
              </w:rPr>
            </w:pPr>
            <w:commentRangeStart w:id="1228"/>
            <w:del w:id="1229" w:author="nick" w:date="2019-02-12T11:29:00Z">
              <w:r w:rsidDel="004133FC">
                <w:rPr>
                  <w:sz w:val="20"/>
                  <w:szCs w:val="20"/>
                </w:rPr>
                <w:delText>0-</w:delText>
              </w:r>
            </w:del>
            <w:r w:rsidR="00A2456B" w:rsidRPr="00226A3F">
              <w:rPr>
                <w:sz w:val="20"/>
                <w:szCs w:val="20"/>
              </w:rPr>
              <w:t>1</w:t>
            </w:r>
            <w:commentRangeEnd w:id="1228"/>
            <w:r w:rsidR="004133FC">
              <w:rPr>
                <w:rStyle w:val="CommentReference"/>
                <w:lang w:eastAsia="x-none"/>
              </w:rPr>
              <w:commentReference w:id="1228"/>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71901509" w:rsidR="00A2456B" w:rsidRPr="00226A3F" w:rsidRDefault="00A2456B" w:rsidP="00B97FBC">
            <w:pPr>
              <w:rPr>
                <w:sz w:val="20"/>
                <w:szCs w:val="20"/>
              </w:rPr>
            </w:pPr>
            <w:del w:id="1230"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3F83EB30" w:rsidR="00A2456B" w:rsidRPr="00226A3F" w:rsidRDefault="00A2456B" w:rsidP="00426C31">
            <w:pPr>
              <w:rPr>
                <w:sz w:val="20"/>
                <w:szCs w:val="20"/>
              </w:rPr>
            </w:pPr>
            <w:del w:id="1231"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1232" w:name="_Toc3566478"/>
      <w:bookmarkStart w:id="1233" w:name="_Toc7723974"/>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32"/>
      <w:bookmarkEnd w:id="1233"/>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77777777" w:rsidR="00426C31" w:rsidRPr="00226A3F" w:rsidRDefault="00426C31" w:rsidP="008A7D1A">
            <w:pPr>
              <w:keepNext/>
              <w:keepLines/>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1234" w:name="_Toc3566479"/>
      <w:bookmarkStart w:id="1235" w:name="_Toc7723975"/>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34"/>
      <w:bookmarkEnd w:id="1235"/>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5"/>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77777777" w:rsidR="002E4896" w:rsidRPr="0001308F" w:rsidRDefault="002E4896" w:rsidP="007D6B05">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1236" w:name="_Toc3566480"/>
      <w:bookmarkStart w:id="1237" w:name="_Toc7723976"/>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36"/>
      <w:bookmarkEnd w:id="1237"/>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238" w:name="_Toc428537246"/>
      <w:bookmarkStart w:id="1239" w:name="_Toc428969565"/>
      <w:bookmarkStart w:id="1240" w:name="_Toc429052956"/>
      <w:bookmarkStart w:id="1241" w:name="_Toc428537247"/>
      <w:bookmarkStart w:id="1242" w:name="_Toc428965632"/>
      <w:bookmarkStart w:id="1243" w:name="_Toc428969566"/>
      <w:bookmarkStart w:id="1244" w:name="_Toc429052957"/>
      <w:bookmarkStart w:id="1245" w:name="_Toc428456280"/>
      <w:bookmarkStart w:id="1246" w:name="_Toc428537248"/>
      <w:bookmarkStart w:id="1247" w:name="_Toc428969567"/>
      <w:bookmarkStart w:id="1248" w:name="_Toc429052958"/>
      <w:bookmarkStart w:id="1249" w:name="_Toc338938901"/>
      <w:bookmarkStart w:id="1250" w:name="_Toc338939097"/>
      <w:bookmarkStart w:id="1251" w:name="_Toc3556997"/>
      <w:bookmarkStart w:id="1252" w:name="_Toc7723742"/>
      <w:bookmarkEnd w:id="1238"/>
      <w:bookmarkEnd w:id="1239"/>
      <w:bookmarkEnd w:id="1240"/>
      <w:bookmarkEnd w:id="1241"/>
      <w:bookmarkEnd w:id="1242"/>
      <w:bookmarkEnd w:id="1243"/>
      <w:bookmarkEnd w:id="1244"/>
      <w:bookmarkEnd w:id="1245"/>
      <w:bookmarkEnd w:id="1246"/>
      <w:bookmarkEnd w:id="1247"/>
      <w:bookmarkEnd w:id="1248"/>
      <w:r w:rsidRPr="007055D9">
        <w:lastRenderedPageBreak/>
        <w:t>1D connections</w:t>
      </w:r>
      <w:bookmarkEnd w:id="1249"/>
      <w:bookmarkEnd w:id="1250"/>
      <w:bookmarkEnd w:id="1251"/>
      <w:bookmarkEnd w:id="1252"/>
    </w:p>
    <w:p w14:paraId="4A529AC5" w14:textId="77777777" w:rsidR="00911496" w:rsidRDefault="00246BE4" w:rsidP="00246BE4">
      <w:pPr>
        <w:pStyle w:val="Heading2"/>
      </w:pPr>
      <w:bookmarkStart w:id="1253" w:name="_Toc3556998"/>
      <w:bookmarkStart w:id="1254" w:name="_Toc7723743"/>
      <w:bookmarkStart w:id="1255" w:name="_Toc338938902"/>
      <w:bookmarkStart w:id="1256" w:name="_Toc338939098"/>
      <w:r w:rsidRPr="00246BE4">
        <w:t>Generic Definitions</w:t>
      </w:r>
      <w:bookmarkEnd w:id="1253"/>
      <w:bookmarkEnd w:id="1254"/>
    </w:p>
    <w:p w14:paraId="5E086748" w14:textId="77777777" w:rsidR="007D6B05" w:rsidRDefault="007D6B05" w:rsidP="007D6B05">
      <w:pPr>
        <w:pStyle w:val="Heading3"/>
      </w:pPr>
      <w:bookmarkStart w:id="1257" w:name="_Toc3556999"/>
      <w:bookmarkStart w:id="1258" w:name="_Toc7723744"/>
      <w:r>
        <w:t>Identification</w:t>
      </w:r>
      <w:bookmarkEnd w:id="1257"/>
      <w:bookmarkEnd w:id="1258"/>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1259" w:name="_Ref414571413"/>
      <w:bookmarkStart w:id="1260" w:name="_Ref429050458"/>
      <w:bookmarkStart w:id="1261" w:name="_Toc3557000"/>
      <w:bookmarkStart w:id="1262" w:name="_Toc7723745"/>
      <w:r w:rsidRPr="007055D9">
        <w:t>L</w:t>
      </w:r>
      <w:bookmarkEnd w:id="1259"/>
      <w:r w:rsidR="00246BE4">
        <w:t>ocation</w:t>
      </w:r>
      <w:bookmarkEnd w:id="1260"/>
      <w:bookmarkEnd w:id="1261"/>
      <w:bookmarkEnd w:id="1262"/>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pPr>
        <w:rPr>
          <w:ins w:id="1263" w:author="nick" w:date="2019-02-12T11:51:00Z"/>
        </w:rPr>
      </w:pPr>
      <w:ins w:id="1264" w:author="nick" w:date="2019-02-12T11:51:00Z">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ins>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ins w:id="1265" w:author="nick" w:date="2019-02-12T11:51:00Z"/>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ins w:id="1266" w:author="nick" w:date="2019-02-12T11:51:00Z"/>
                <w:b/>
                <w:i/>
              </w:rPr>
            </w:pPr>
            <w:ins w:id="1267" w:author="nick" w:date="2019-02-12T11:51:00Z">
              <w:r w:rsidRPr="007055D9">
                <w:rPr>
                  <w:b/>
                  <w:i/>
                </w:rPr>
                <w:t>Attributes</w:t>
              </w:r>
            </w:ins>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ins w:id="1268" w:author="nick" w:date="2019-02-12T11:51:00Z"/>
                <w:b/>
                <w:i/>
              </w:rPr>
            </w:pPr>
            <w:ins w:id="1269" w:author="nick" w:date="2019-02-12T11:51:00Z">
              <w:r w:rsidRPr="007055D9">
                <w:rPr>
                  <w:b/>
                  <w:i/>
                </w:rPr>
                <w:t>Type</w:t>
              </w:r>
            </w:ins>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77777777" w:rsidR="00A66652" w:rsidRPr="007055D9" w:rsidRDefault="00A66652" w:rsidP="00B85EEA">
            <w:pPr>
              <w:rPr>
                <w:ins w:id="1270" w:author="nick" w:date="2019-02-12T11:51:00Z"/>
                <w:b/>
                <w:i/>
              </w:rPr>
            </w:pPr>
            <w:ins w:id="1271" w:author="nick" w:date="2019-02-12T11:51:00Z">
              <w:r w:rsidRPr="007055D9">
                <w:rPr>
                  <w:b/>
                  <w:i/>
                </w:rPr>
                <w:t>Status</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ins w:id="1272" w:author="nick" w:date="2019-02-12T11:51:00Z"/>
                <w:b/>
                <w:i/>
              </w:rPr>
            </w:pPr>
            <w:ins w:id="1273" w:author="nick" w:date="2019-02-12T11:51:00Z">
              <w:r w:rsidRPr="007055D9">
                <w:rPr>
                  <w:b/>
                  <w:i/>
                </w:rPr>
                <w:t>Constraint</w:t>
              </w:r>
            </w:ins>
          </w:p>
        </w:tc>
      </w:tr>
      <w:tr w:rsidR="00A66652" w:rsidRPr="007055D9" w14:paraId="76E0084B" w14:textId="77777777" w:rsidTr="00B85EEA">
        <w:trPr>
          <w:jc w:val="center"/>
          <w:ins w:id="1274" w:author="nick" w:date="2019-02-12T11:51:00Z"/>
        </w:trPr>
        <w:tc>
          <w:tcPr>
            <w:tcW w:w="1871" w:type="dxa"/>
            <w:shd w:val="clear" w:color="auto" w:fill="auto"/>
            <w:vAlign w:val="bottom"/>
          </w:tcPr>
          <w:p w14:paraId="28F4102B" w14:textId="539AA6E5" w:rsidR="00A66652" w:rsidRPr="00137032" w:rsidRDefault="00A66652" w:rsidP="00B85EEA">
            <w:pPr>
              <w:rPr>
                <w:ins w:id="1275" w:author="nick" w:date="2019-02-12T11:51:00Z"/>
                <w:sz w:val="20"/>
                <w:szCs w:val="20"/>
              </w:rPr>
            </w:pPr>
            <w:ins w:id="1276" w:author="nick" w:date="2019-02-12T11:51:00Z">
              <w:r>
                <w:rPr>
                  <w:sz w:val="20"/>
                  <w:szCs w:val="20"/>
                </w:rPr>
                <w:t>index</w:t>
              </w:r>
            </w:ins>
          </w:p>
        </w:tc>
        <w:tc>
          <w:tcPr>
            <w:tcW w:w="1800" w:type="dxa"/>
            <w:shd w:val="clear" w:color="auto" w:fill="auto"/>
            <w:vAlign w:val="bottom"/>
          </w:tcPr>
          <w:p w14:paraId="361D0AFA" w14:textId="28E8068B" w:rsidR="00B33619" w:rsidRPr="00137032" w:rsidRDefault="00B33619" w:rsidP="00B85EEA">
            <w:pPr>
              <w:rPr>
                <w:ins w:id="1277" w:author="nick" w:date="2019-02-12T11:51:00Z"/>
                <w:sz w:val="20"/>
                <w:szCs w:val="20"/>
              </w:rPr>
            </w:pPr>
            <w:ins w:id="1278" w:author="m.kalaitzaki" w:date="2019-03-21T12:14:00Z">
              <w:r>
                <w:rPr>
                  <w:sz w:val="20"/>
                  <w:szCs w:val="20"/>
                </w:rPr>
                <w:t>Integer</w:t>
              </w:r>
            </w:ins>
          </w:p>
        </w:tc>
        <w:tc>
          <w:tcPr>
            <w:tcW w:w="1620" w:type="dxa"/>
            <w:shd w:val="clear" w:color="auto" w:fill="auto"/>
            <w:vAlign w:val="bottom"/>
          </w:tcPr>
          <w:p w14:paraId="133AEBFE" w14:textId="71BCEBA1" w:rsidR="00A66652" w:rsidRPr="00137032" w:rsidRDefault="00A66652" w:rsidP="00A66652">
            <w:pPr>
              <w:rPr>
                <w:ins w:id="1279" w:author="nick" w:date="2019-02-12T11:51:00Z"/>
                <w:sz w:val="20"/>
                <w:szCs w:val="20"/>
              </w:rPr>
            </w:pPr>
            <w:ins w:id="1280" w:author="nick" w:date="2019-02-12T11:52:00Z">
              <w:r>
                <w:rPr>
                  <w:sz w:val="20"/>
                  <w:szCs w:val="20"/>
                </w:rPr>
                <w:t>O</w:t>
              </w:r>
            </w:ins>
            <w:ins w:id="1281" w:author="nick" w:date="2019-02-12T11:51:00Z">
              <w:r>
                <w:rPr>
                  <w:sz w:val="20"/>
                  <w:szCs w:val="20"/>
                </w:rPr>
                <w:t>ptional</w:t>
              </w:r>
            </w:ins>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ins w:id="1282" w:author="nick" w:date="2019-02-12T11:51:00Z"/>
                <w:sz w:val="20"/>
                <w:szCs w:val="20"/>
              </w:rPr>
            </w:pPr>
            <w:ins w:id="1283" w:author="nick" w:date="2019-02-12T11:52:00Z">
              <w:r>
                <w:rPr>
                  <w:sz w:val="20"/>
                  <w:szCs w:val="20"/>
                </w:rPr>
                <w:t xml:space="preserve">Required only if there are more than </w:t>
              </w:r>
            </w:ins>
            <w:ins w:id="1284" w:author="nick" w:date="2019-03-23T23:05:00Z">
              <w:r w:rsidR="00FC3371">
                <w:rPr>
                  <w:sz w:val="20"/>
                  <w:szCs w:val="20"/>
                </w:rPr>
                <w:t>one</w:t>
              </w:r>
            </w:ins>
            <w:ins w:id="1285" w:author="nick" w:date="2019-02-12T11:52:00Z">
              <w:r w:rsidRPr="00FC3371">
                <w:rPr>
                  <w:rStyle w:val="elementdeftypeChar"/>
                </w:rPr>
                <w:t xml:space="preserve"> loc_list</w:t>
              </w:r>
            </w:ins>
            <w:ins w:id="1286" w:author="nick" w:date="2019-03-23T23:05:00Z">
              <w:r w:rsidR="00FC3371">
                <w:rPr>
                  <w:rStyle w:val="elementdeftypeChar"/>
                </w:rPr>
                <w:t xml:space="preserve"> </w:t>
              </w:r>
            </w:ins>
            <w:ins w:id="1287" w:author="nick" w:date="2019-02-12T11:52:00Z">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ins>
          </w:p>
        </w:tc>
      </w:tr>
    </w:tbl>
    <w:p w14:paraId="0BAB1EDC" w14:textId="3FBB87F0" w:rsidR="00A66652" w:rsidRDefault="00A66652" w:rsidP="00A66652">
      <w:pPr>
        <w:pStyle w:val="Caption"/>
        <w:spacing w:before="120"/>
        <w:rPr>
          <w:ins w:id="1288" w:author="nick" w:date="2019-02-12T11:51:00Z"/>
        </w:rPr>
      </w:pPr>
      <w:bookmarkStart w:id="1289" w:name="_Toc3566481"/>
      <w:bookmarkStart w:id="1290" w:name="_Toc7723977"/>
      <w:ins w:id="1291" w:author="nick" w:date="2019-02-12T11:51:00Z">
        <w:r>
          <w:t xml:space="preserve">Table </w:t>
        </w:r>
        <w:r>
          <w:fldChar w:fldCharType="begin"/>
        </w:r>
        <w:r>
          <w:instrText xml:space="preserve"> SEQ Table \* ARABIC </w:instrText>
        </w:r>
        <w:r>
          <w:fldChar w:fldCharType="separate"/>
        </w:r>
      </w:ins>
      <w:r w:rsidR="00745DB6">
        <w:rPr>
          <w:noProof/>
        </w:rPr>
        <w:t>73</w:t>
      </w:r>
      <w:ins w:id="1292" w:author="nick" w:date="2019-02-12T11:51:00Z">
        <w:r>
          <w:fldChar w:fldCharType="end"/>
        </w:r>
        <w:r>
          <w:t xml:space="preserve">: Attributes of element </w:t>
        </w:r>
        <w:r w:rsidRPr="003E46C4">
          <w:rPr>
            <w:rStyle w:val="elementdeftypeChar"/>
            <w:b/>
          </w:rPr>
          <w:t>&lt;loc</w:t>
        </w:r>
      </w:ins>
      <w:ins w:id="1293" w:author="nick" w:date="2019-02-12T11:55:00Z">
        <w:r>
          <w:rPr>
            <w:rStyle w:val="elementdeftypeChar"/>
            <w:b/>
          </w:rPr>
          <w:t>_list</w:t>
        </w:r>
      </w:ins>
      <w:ins w:id="1294" w:author="nick" w:date="2019-02-12T11:51:00Z">
        <w:r w:rsidRPr="003E46C4">
          <w:rPr>
            <w:rStyle w:val="elementdeftypeChar"/>
            <w:b/>
          </w:rPr>
          <w:t>/&gt;</w:t>
        </w:r>
        <w:bookmarkEnd w:id="1289"/>
        <w:bookmarkEnd w:id="1290"/>
      </w:ins>
    </w:p>
    <w:p w14:paraId="2B49AFAF" w14:textId="537F50D3" w:rsidR="007D6B05" w:rsidDel="00FC3371" w:rsidRDefault="007D6B05" w:rsidP="007D6B05">
      <w:pPr>
        <w:jc w:val="both"/>
        <w:rPr>
          <w:del w:id="1295" w:author="nick" w:date="2019-02-12T11:51:00Z"/>
        </w:rPr>
      </w:pPr>
      <w:commentRangeStart w:id="1296"/>
      <w:del w:id="1297" w:author="nick" w:date="2019-02-12T11:51:00Z">
        <w:r w:rsidRPr="007055D9" w:rsidDel="00A66652">
          <w:delText xml:space="preserve">No additional attributes are associated to the element </w:delText>
        </w:r>
        <w:r w:rsidDel="00A66652">
          <w:rPr>
            <w:rStyle w:val="XMLElement"/>
          </w:rPr>
          <w:delText>&lt;l</w:delText>
        </w:r>
        <w:r w:rsidRPr="007055D9" w:rsidDel="00A66652">
          <w:rPr>
            <w:rStyle w:val="XMLElement"/>
          </w:rPr>
          <w:delText>oc_list</w:delText>
        </w:r>
        <w:r w:rsidDel="00A66652">
          <w:rPr>
            <w:rStyle w:val="XMLElement"/>
          </w:rPr>
          <w:delText>&gt;</w:delText>
        </w:r>
        <w:r w:rsidRPr="007055D9" w:rsidDel="00A66652">
          <w:delText>.</w:delText>
        </w:r>
        <w:commentRangeEnd w:id="1296"/>
        <w:r w:rsidR="00E16DE9" w:rsidDel="00A66652">
          <w:rPr>
            <w:rStyle w:val="CommentReference"/>
            <w:lang w:eastAsia="x-none"/>
          </w:rPr>
          <w:commentReference w:id="1296"/>
        </w:r>
      </w:del>
    </w:p>
    <w:p w14:paraId="5242F264" w14:textId="4E953BD7" w:rsidR="00FC3371" w:rsidRDefault="005C5466" w:rsidP="007D6B05">
      <w:pPr>
        <w:jc w:val="both"/>
        <w:rPr>
          <w:ins w:id="1298" w:author="nick" w:date="2019-03-23T23:03:00Z"/>
        </w:rPr>
      </w:pPr>
      <w:commentRangeStart w:id="1299"/>
      <w:ins w:id="1300" w:author="nick" w:date="2019-03-23T23:23:00Z">
        <w:r>
          <w:t>A s</w:t>
        </w:r>
      </w:ins>
      <w:ins w:id="1301" w:author="nick" w:date="2019-03-23T23:05:00Z">
        <w:r w:rsidR="00FC3371">
          <w:t>tepped</w:t>
        </w:r>
      </w:ins>
      <w:ins w:id="1302" w:author="nick" w:date="2019-03-23T23:06:00Z">
        <w:r w:rsidR="00FC3371">
          <w:t xml:space="preserve"> connection</w:t>
        </w:r>
      </w:ins>
      <w:ins w:id="1303" w:author="nick" w:date="2019-03-23T23:22:00Z">
        <w:r>
          <w:t xml:space="preserve"> line</w:t>
        </w:r>
      </w:ins>
      <w:ins w:id="1304" w:author="nick" w:date="2019-03-23T23:06:00Z">
        <w:r w:rsidR="00FC3371">
          <w:t xml:space="preserve">, or a connection </w:t>
        </w:r>
      </w:ins>
      <w:ins w:id="1305" w:author="nick" w:date="2019-03-23T23:07:00Z">
        <w:r w:rsidR="00FC3371">
          <w:t xml:space="preserve">line </w:t>
        </w:r>
      </w:ins>
      <w:ins w:id="1306" w:author="nick" w:date="2019-03-23T23:06:00Z">
        <w:r w:rsidR="00FC3371">
          <w:t>with sharp corners</w:t>
        </w:r>
      </w:ins>
      <w:ins w:id="1307" w:author="nick" w:date="2019-03-23T23:15:00Z">
        <w:r>
          <w:rPr>
            <w:rStyle w:val="FootnoteReference"/>
          </w:rPr>
          <w:footnoteReference w:id="16"/>
        </w:r>
      </w:ins>
      <w:ins w:id="1318" w:author="nick" w:date="2019-03-23T23:06:00Z">
        <w:r w:rsidR="00FC3371">
          <w:t xml:space="preserve">, </w:t>
        </w:r>
      </w:ins>
      <w:ins w:id="1319" w:author="nick" w:date="2019-03-23T23:23:00Z">
        <w:r w:rsidR="00FC5176">
          <w:t xml:space="preserve">can be </w:t>
        </w:r>
      </w:ins>
      <w:ins w:id="1320" w:author="nick" w:date="2019-03-23T23:27:00Z">
        <w:r w:rsidR="00CB4543">
          <w:t>expressed</w:t>
        </w:r>
      </w:ins>
      <w:ins w:id="1321" w:author="nick" w:date="2019-03-23T23:23:00Z">
        <w:r w:rsidR="00FC5176">
          <w:t xml:space="preserve"> by</w:t>
        </w:r>
      </w:ins>
      <w:ins w:id="1322" w:author="nick" w:date="2019-03-23T23:06:00Z">
        <w:r w:rsidR="00FC3371">
          <w:t xml:space="preserve"> a </w:t>
        </w:r>
      </w:ins>
      <w:ins w:id="1323" w:author="nick" w:date="2019-03-23T23:07:00Z">
        <w:r w:rsidR="00FC3371">
          <w:t xml:space="preserve">series of </w:t>
        </w:r>
      </w:ins>
      <w:ins w:id="1324" w:author="nick" w:date="2019-03-23T23:11:00Z">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ins>
      <w:ins w:id="1325" w:author="nick" w:date="2019-03-23T23:10:00Z">
        <w:r w:rsidR="00FC3371">
          <w:t>elements</w:t>
        </w:r>
      </w:ins>
      <w:ins w:id="1326" w:author="nick" w:date="2019-03-23T23:08:00Z">
        <w:r w:rsidR="00FC3371">
          <w:t xml:space="preserve">. In this case, the </w:t>
        </w:r>
      </w:ins>
      <w:ins w:id="1327" w:author="nick" w:date="2019-03-23T23:23:00Z">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ins>
      <w:ins w:id="1328" w:author="nick" w:date="2019-03-23T23:09:00Z">
        <w:r w:rsidR="00FC5176">
          <w:t xml:space="preserve">order </w:t>
        </w:r>
        <w:r w:rsidR="00FC3371">
          <w:t xml:space="preserve">is </w:t>
        </w:r>
      </w:ins>
      <w:ins w:id="1329" w:author="nick" w:date="2019-03-23T23:28:00Z">
        <w:r w:rsidR="00CB4543">
          <w:t>indicated</w:t>
        </w:r>
      </w:ins>
      <w:ins w:id="1330" w:author="nick" w:date="2019-03-23T23:09:00Z">
        <w:r w:rsidR="00FC3371">
          <w:t xml:space="preserve"> by the </w:t>
        </w:r>
        <w:r w:rsidR="00FC3371" w:rsidRPr="00FC3371">
          <w:rPr>
            <w:rStyle w:val="elementdeftypeChar"/>
          </w:rPr>
          <w:t>index</w:t>
        </w:r>
        <w:r w:rsidR="00FC3371">
          <w:t xml:space="preserve"> </w:t>
        </w:r>
      </w:ins>
      <w:ins w:id="1331" w:author="nick" w:date="2019-03-23T23:08:00Z">
        <w:r w:rsidR="00FC3371">
          <w:t>attribute</w:t>
        </w:r>
      </w:ins>
      <w:ins w:id="1332" w:author="nick" w:date="2019-03-23T23:10:00Z">
        <w:r w:rsidR="00FC3371">
          <w:t>.</w:t>
        </w:r>
      </w:ins>
      <w:commentRangeEnd w:id="1299"/>
      <w:ins w:id="1333" w:author="nick" w:date="2019-03-23T23:28:00Z">
        <w:r w:rsidR="00CB4543">
          <w:rPr>
            <w:rStyle w:val="CommentReference"/>
            <w:lang w:eastAsia="x-none"/>
          </w:rPr>
          <w:commentReference w:id="1299"/>
        </w:r>
      </w:ins>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77777777" w:rsidR="007D6B05" w:rsidRPr="007055D9" w:rsidRDefault="007D6B05" w:rsidP="007D6B05">
            <w:pPr>
              <w:rPr>
                <w:b/>
                <w:i/>
              </w:rPr>
            </w:pPr>
            <w:r w:rsidRPr="007055D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1334" w:name="_Toc3566482"/>
      <w:bookmarkStart w:id="1335" w:name="_Toc7723978"/>
      <w:r>
        <w:lastRenderedPageBreak/>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1334"/>
      <w:bookmarkEnd w:id="1335"/>
    </w:p>
    <w:p w14:paraId="64B5C5E3" w14:textId="77777777" w:rsidR="007D6B05" w:rsidRPr="007055D9" w:rsidRDefault="007D6B05" w:rsidP="007D6B05">
      <w:pPr>
        <w:pStyle w:val="Heading5"/>
        <w:keepNext/>
      </w:pPr>
      <w:r w:rsidRPr="007055D9">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77777777" w:rsidR="007D6B05" w:rsidRPr="007055D9" w:rsidRDefault="007D6B05" w:rsidP="007D6B05">
            <w:pPr>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1336" w:name="_Toc3566483"/>
      <w:bookmarkStart w:id="1337" w:name="_Toc7723979"/>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1336"/>
      <w:bookmarkEnd w:id="1337"/>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max(v)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&lt;loc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&lt;loc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 second section --&gt;</w:t>
      </w:r>
    </w:p>
    <w:p w14:paraId="2744CDF8" w14:textId="77777777" w:rsidR="00486010" w:rsidRPr="00486010" w:rsidRDefault="00486010" w:rsidP="00486010">
      <w:pPr>
        <w:pStyle w:val="XMLCode"/>
        <w:rPr>
          <w:color w:val="FF0000"/>
        </w:rPr>
      </w:pPr>
      <w:r w:rsidRPr="00486010">
        <w:rPr>
          <w:color w:val="0070C0"/>
        </w:rPr>
        <w:tab/>
        <w:t>&lt;loc v="1"</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 xml:space="preserve">&lt;loc v="2.1"&gt;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1338" w:name="_Toc3557001"/>
      <w:bookmarkStart w:id="1339" w:name="_Toc7723746"/>
      <w:r>
        <w:t>Type Specification</w:t>
      </w:r>
      <w:bookmarkEnd w:id="1338"/>
      <w:bookmarkEnd w:id="1339"/>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77777777" w:rsidR="00246BE4" w:rsidRPr="003038C9" w:rsidRDefault="00246BE4" w:rsidP="00E46A64">
            <w:pPr>
              <w:rPr>
                <w:b/>
                <w:i/>
              </w:rPr>
            </w:pPr>
            <w:r w:rsidRPr="003038C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Caption"/>
        <w:spacing w:before="120"/>
        <w:rPr>
          <w:lang w:eastAsia="x-none"/>
        </w:rPr>
      </w:pPr>
      <w:bookmarkStart w:id="1340" w:name="_Toc3566484"/>
      <w:bookmarkStart w:id="1341" w:name="_Toc7723980"/>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1340"/>
      <w:bookmarkEnd w:id="1341"/>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342" w:name="_Toc3557002"/>
      <w:bookmarkStart w:id="1343" w:name="_Toc7723747"/>
      <w:r w:rsidRPr="007055D9">
        <w:t>Seam Weld</w:t>
      </w:r>
      <w:bookmarkEnd w:id="291"/>
      <w:r w:rsidR="007F0EFE" w:rsidRPr="007055D9">
        <w:t>s</w:t>
      </w:r>
      <w:bookmarkEnd w:id="1255"/>
      <w:bookmarkEnd w:id="1256"/>
      <w:bookmarkEnd w:id="1342"/>
      <w:bookmarkEnd w:id="1343"/>
    </w:p>
    <w:p w14:paraId="57ED57DC" w14:textId="77777777" w:rsidR="00255787" w:rsidRPr="007055D9" w:rsidRDefault="00C6435A" w:rsidP="004067DB">
      <w:pPr>
        <w:pStyle w:val="Heading3"/>
      </w:pPr>
      <w:bookmarkStart w:id="1344" w:name="_Toc338938903"/>
      <w:bookmarkStart w:id="1345" w:name="_Toc338939099"/>
      <w:bookmarkStart w:id="1346" w:name="_Toc3557003"/>
      <w:bookmarkStart w:id="1347" w:name="_Toc7723748"/>
      <w:r w:rsidRPr="007055D9">
        <w:t>Description and M</w:t>
      </w:r>
      <w:r w:rsidR="007F0EFE" w:rsidRPr="007055D9">
        <w:t>odeling Parameters</w:t>
      </w:r>
      <w:bookmarkEnd w:id="292"/>
      <w:bookmarkEnd w:id="1344"/>
      <w:bookmarkEnd w:id="1345"/>
      <w:bookmarkEnd w:id="1346"/>
      <w:bookmarkEnd w:id="1347"/>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1348" w:name="_Ref428965482"/>
      <w:bookmarkStart w:id="1349" w:name="_Toc3557120"/>
      <w:bookmarkStart w:id="1350" w:name="_Toc7723865"/>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1351" w:name="_Ref428965475"/>
      <w:bookmarkEnd w:id="1348"/>
      <w:r w:rsidRPr="007055D9">
        <w:t>: Weld Line Changing</w:t>
      </w:r>
      <w:r w:rsidRPr="007055D9">
        <w:rPr>
          <w:noProof/>
        </w:rPr>
        <w:t xml:space="preserve"> from Y-Joint to Overlap-Joint</w:t>
      </w:r>
      <w:bookmarkEnd w:id="1349"/>
      <w:bookmarkEnd w:id="1350"/>
      <w:bookmarkEnd w:id="1351"/>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1352" w:name="_Toc3557121"/>
      <w:bookmarkStart w:id="1353" w:name="_Toc7723866"/>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1352"/>
      <w:bookmarkEnd w:id="1353"/>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1354" w:name="_Toc288196463"/>
      <w:bookmarkStart w:id="1355" w:name="_Toc288200761"/>
      <w:bookmarkStart w:id="1356" w:name="_Toc338938907"/>
      <w:bookmarkStart w:id="1357" w:name="_Toc338939104"/>
      <w:bookmarkStart w:id="1358" w:name="_Toc3557004"/>
      <w:bookmarkStart w:id="1359" w:name="_Toc7723749"/>
      <w:bookmarkStart w:id="1360" w:name="_Toc288196487"/>
      <w:bookmarkStart w:id="1361" w:name="_Toc288200789"/>
      <w:bookmarkStart w:id="1362" w:name="_Toc338938910"/>
      <w:bookmarkStart w:id="1363" w:name="_Toc338939129"/>
      <w:r w:rsidRPr="007055D9">
        <w:t>Seam Weld</w:t>
      </w:r>
      <w:r w:rsidR="0006113C" w:rsidRPr="007055D9">
        <w:t xml:space="preserve"> Definition</w:t>
      </w:r>
      <w:bookmarkEnd w:id="1354"/>
      <w:bookmarkEnd w:id="1355"/>
      <w:bookmarkEnd w:id="1356"/>
      <w:bookmarkEnd w:id="1357"/>
      <w:r w:rsidR="0006113C" w:rsidRPr="007055D9">
        <w:t xml:space="preserve"> Overview</w:t>
      </w:r>
      <w:bookmarkEnd w:id="1358"/>
      <w:bookmarkEnd w:id="1359"/>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1364" w:name="_Toc3557122"/>
      <w:bookmarkStart w:id="1365" w:name="_Toc7723867"/>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1364"/>
      <w:bookmarkEnd w:id="1365"/>
    </w:p>
    <w:p w14:paraId="7F783786" w14:textId="77777777" w:rsidR="0006113C" w:rsidRPr="007055D9" w:rsidRDefault="0006113C" w:rsidP="0006113C">
      <w:pPr>
        <w:pStyle w:val="Heading3"/>
      </w:pPr>
      <w:bookmarkStart w:id="1366" w:name="_Toc3557005"/>
      <w:bookmarkStart w:id="1367" w:name="_Toc7723750"/>
      <w:r w:rsidRPr="007055D9">
        <w:lastRenderedPageBreak/>
        <w:t>Specific XML Realization</w:t>
      </w:r>
      <w:bookmarkEnd w:id="1366"/>
      <w:bookmarkEnd w:id="1367"/>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68" w:name="XMLStructureSeamWelds"/>
      <w:bookmarkEnd w:id="1368"/>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1369" w:name="_Toc3557123"/>
      <w:bookmarkStart w:id="1370" w:name="_Toc7723868"/>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1369"/>
      <w:bookmarkEnd w:id="1370"/>
    </w:p>
    <w:p w14:paraId="7AB87473" w14:textId="77777777" w:rsidR="00843EED" w:rsidRPr="007055D9" w:rsidRDefault="00843EED" w:rsidP="00843EED">
      <w:pPr>
        <w:pStyle w:val="Heading3"/>
        <w:tabs>
          <w:tab w:val="clear" w:pos="720"/>
        </w:tabs>
      </w:pPr>
      <w:bookmarkStart w:id="1371" w:name="_Toc3557006"/>
      <w:bookmarkStart w:id="1372" w:name="_Toc7723751"/>
      <w:r w:rsidRPr="007055D9">
        <w:t>Generic Seam Weld Definition</w:t>
      </w:r>
      <w:bookmarkEnd w:id="1360"/>
      <w:bookmarkEnd w:id="1361"/>
      <w:bookmarkEnd w:id="1362"/>
      <w:bookmarkEnd w:id="1363"/>
      <w:bookmarkEnd w:id="1371"/>
      <w:bookmarkEnd w:id="1372"/>
    </w:p>
    <w:p w14:paraId="1158557E" w14:textId="77777777" w:rsidR="008C58F6" w:rsidRPr="007055D9" w:rsidRDefault="008C58F6" w:rsidP="008C58F6">
      <w:pPr>
        <w:pStyle w:val="Heading4"/>
      </w:pPr>
      <w:bookmarkStart w:id="1373" w:name="_Toc3557007"/>
      <w:bookmarkStart w:id="1374" w:name="_Toc7723752"/>
      <w:r w:rsidRPr="007055D9">
        <w:t>Identification</w:t>
      </w:r>
      <w:bookmarkEnd w:id="1373"/>
      <w:bookmarkEnd w:id="1374"/>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77777777" w:rsidR="008C58F6" w:rsidRPr="007055D9" w:rsidRDefault="008C58F6" w:rsidP="00030A40">
            <w:pPr>
              <w:keepNext/>
              <w:rPr>
                <w:b/>
                <w:i/>
              </w:rPr>
            </w:pPr>
            <w:r w:rsidRPr="007055D9">
              <w:rPr>
                <w:b/>
                <w:i/>
              </w:rPr>
              <w:t>Status</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1375" w:name="_Toc3566485"/>
      <w:bookmarkStart w:id="1376" w:name="_Toc7723981"/>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75"/>
      <w:bookmarkEnd w:id="1376"/>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7777777"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A35B52" w:rsidRPr="00D07519">
        <w:rPr>
          <w:b/>
          <w:color w:val="0070C0"/>
          <w:lang w:val="es-ES"/>
        </w:rPr>
        <w:t>MyWeldLine</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377" w:name="_Ref414571756"/>
      <w:bookmarkStart w:id="1378" w:name="_Toc3557008"/>
      <w:bookmarkStart w:id="1379" w:name="_Toc7723753"/>
      <w:r w:rsidRPr="007055D9">
        <w:lastRenderedPageBreak/>
        <w:t>Type</w:t>
      </w:r>
      <w:r w:rsidR="008C58F6" w:rsidRPr="007055D9">
        <w:t xml:space="preserve"> Specification</w:t>
      </w:r>
      <w:bookmarkEnd w:id="1377"/>
      <w:bookmarkEnd w:id="1378"/>
      <w:bookmarkEnd w:id="1379"/>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77777777" w:rsidR="00843EED" w:rsidRPr="007055D9" w:rsidRDefault="00843EED" w:rsidP="004C0DD3">
            <w:pPr>
              <w:keepNext/>
              <w:rPr>
                <w:b/>
                <w:i/>
              </w:rPr>
            </w:pPr>
            <w:r w:rsidRPr="007055D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1380" w:name="_Toc3566486"/>
      <w:bookmarkStart w:id="1381" w:name="_Toc7723982"/>
      <w:bookmarkStart w:id="1382" w:name="_Toc338939134"/>
      <w:bookmarkStart w:id="1383" w:name="_Toc288196488"/>
      <w:bookmarkStart w:id="1384" w:name="_Toc288200790"/>
      <w:bookmarkStart w:id="1385" w:name="_Toc338939130"/>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380"/>
      <w:bookmarkEnd w:id="1381"/>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382"/>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386" w:name="_Toc288196490"/>
      <w:bookmarkStart w:id="1387" w:name="_Toc288200792"/>
      <w:bookmarkStart w:id="1388" w:name="_Toc338939132"/>
      <w:bookmarkStart w:id="1389" w:name="_Toc288196468"/>
      <w:bookmarkStart w:id="1390" w:name="_Toc288200771"/>
      <w:bookmarkStart w:id="1391" w:name="_Toc338938904"/>
      <w:bookmarkStart w:id="1392" w:name="_Toc338939100"/>
      <w:bookmarkEnd w:id="1383"/>
      <w:bookmarkEnd w:id="1384"/>
      <w:bookmarkEnd w:id="1385"/>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77777777" w:rsidR="00911496" w:rsidRPr="007055D9" w:rsidRDefault="00911496" w:rsidP="0088515B">
            <w:pPr>
              <w:keepNext/>
              <w:rPr>
                <w:b/>
                <w:i/>
              </w:rPr>
            </w:pPr>
            <w:r w:rsidRPr="007055D9">
              <w:rPr>
                <w:b/>
                <w:i/>
              </w:rPr>
              <w:t>Status</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1393" w:name="_Toc3566487"/>
      <w:bookmarkStart w:id="1394" w:name="_Toc7723983"/>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93"/>
      <w:bookmarkEnd w:id="1394"/>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77777777" w:rsidR="00911496" w:rsidRPr="007055D9" w:rsidRDefault="00911496" w:rsidP="0088515B">
            <w:pPr>
              <w:keepNext/>
              <w:rPr>
                <w:b/>
                <w:i/>
              </w:rPr>
            </w:pPr>
            <w:r w:rsidRPr="007055D9">
              <w:rPr>
                <w:b/>
                <w:i/>
              </w:rPr>
              <w:t>Status</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1395" w:name="_Toc3566488"/>
      <w:bookmarkStart w:id="1396" w:name="_Toc7723984"/>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95"/>
      <w:bookmarkEnd w:id="1396"/>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397" w:name="_Toc288196493"/>
      <w:bookmarkStart w:id="1398"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399" w:name="GenericSeamWeldWeldPosition"/>
      <w:bookmarkStart w:id="1400" w:name="GenericSeamWelParameters"/>
      <w:bookmarkStart w:id="1401" w:name="GenericSeamWeldSubType"/>
      <w:bookmarkStart w:id="1402" w:name="GenericSeamWeldWeldingPosition"/>
      <w:bookmarkStart w:id="1403" w:name="_Toc3557009"/>
      <w:bookmarkStart w:id="1404" w:name="_Toc7723754"/>
      <w:bookmarkStart w:id="1405" w:name="_Toc338938905"/>
      <w:bookmarkStart w:id="1406" w:name="_Toc338939101"/>
      <w:bookmarkStart w:id="1407" w:name="_Toc338939136"/>
      <w:bookmarkEnd w:id="1386"/>
      <w:bookmarkEnd w:id="1387"/>
      <w:bookmarkEnd w:id="1388"/>
      <w:bookmarkEnd w:id="1389"/>
      <w:bookmarkEnd w:id="1390"/>
      <w:bookmarkEnd w:id="1391"/>
      <w:bookmarkEnd w:id="1392"/>
      <w:bookmarkEnd w:id="1397"/>
      <w:bookmarkEnd w:id="1398"/>
      <w:bookmarkEnd w:id="1399"/>
      <w:bookmarkEnd w:id="1400"/>
      <w:bookmarkEnd w:id="1401"/>
      <w:bookmarkEnd w:id="1402"/>
      <w:r>
        <w:t>W</w:t>
      </w:r>
      <w:r w:rsidR="00433A07">
        <w:t>eld Position and Sheet Metal Parameters</w:t>
      </w:r>
      <w:bookmarkEnd w:id="1403"/>
      <w:bookmarkEnd w:id="1404"/>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1408" w:name="_Ref397587838"/>
      <w:bookmarkStart w:id="1409" w:name="_Toc3557124"/>
      <w:bookmarkStart w:id="1410" w:name="_Toc7723869"/>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1408"/>
      <w:r w:rsidRPr="007055D9">
        <w:t xml:space="preserve">: Sheet Parameters vs. </w:t>
      </w:r>
      <w:r w:rsidRPr="007055D9">
        <w:rPr>
          <w:noProof/>
        </w:rPr>
        <w:t xml:space="preserve"> Weld Position Parameters</w:t>
      </w:r>
      <w:bookmarkEnd w:id="1409"/>
      <w:bookmarkEnd w:id="1410"/>
    </w:p>
    <w:p w14:paraId="7C8D9624" w14:textId="77777777" w:rsidR="000E5FC5" w:rsidRDefault="000E5FC5" w:rsidP="00433A07">
      <w:pPr>
        <w:pStyle w:val="Heading4"/>
        <w:numPr>
          <w:ilvl w:val="4"/>
          <w:numId w:val="1"/>
        </w:numPr>
        <w:ind w:left="1009" w:hanging="1009"/>
      </w:pPr>
      <w:bookmarkStart w:id="1411" w:name="_Toc3557010"/>
      <w:bookmarkStart w:id="1412" w:name="_Toc7723755"/>
      <w:bookmarkStart w:id="1413" w:name="_Ref397525982"/>
      <w:r w:rsidRPr="007055D9">
        <w:t>Parameters Assigned to a Specific Sheet of the Flange</w:t>
      </w:r>
      <w:bookmarkEnd w:id="1411"/>
      <w:bookmarkEnd w:id="1412"/>
      <w:r w:rsidRPr="007055D9">
        <w:t xml:space="preserve"> </w:t>
      </w:r>
      <w:bookmarkEnd w:id="1413"/>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77777777" w:rsidR="000B762B" w:rsidRPr="007055D9" w:rsidRDefault="000B762B" w:rsidP="00825ABB">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1414" w:name="_Toc3566489"/>
      <w:bookmarkStart w:id="1415" w:name="_Toc7723985"/>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414"/>
      <w:bookmarkEnd w:id="1415"/>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416" w:name="_Welding_Position"/>
      <w:bookmarkStart w:id="1417" w:name="_Ref397524978"/>
      <w:bookmarkStart w:id="1418" w:name="_Toc3557011"/>
      <w:bookmarkStart w:id="1419" w:name="_Toc7723756"/>
      <w:bookmarkEnd w:id="1416"/>
      <w:r w:rsidRPr="007055D9">
        <w:t>Welding Position</w:t>
      </w:r>
      <w:bookmarkEnd w:id="1405"/>
      <w:bookmarkEnd w:id="1406"/>
      <w:bookmarkEnd w:id="1417"/>
      <w:bookmarkEnd w:id="1418"/>
      <w:bookmarkEnd w:id="1419"/>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1420"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1421" w:name="_Ref397529286"/>
      <w:bookmarkStart w:id="1422" w:name="_Toc3557125"/>
      <w:bookmarkStart w:id="1423" w:name="_Toc7723870"/>
      <w:r w:rsidRPr="007055D9">
        <w:t xml:space="preserve">Figure </w:t>
      </w:r>
      <w:bookmarkStart w:id="1424"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1421"/>
      <w:bookmarkEnd w:id="1424"/>
      <w:r w:rsidRPr="007055D9">
        <w:t>: Welding Position of a Y-Joint</w:t>
      </w:r>
      <w:bookmarkEnd w:id="1422"/>
      <w:bookmarkEnd w:id="1423"/>
    </w:p>
    <w:p w14:paraId="7D4C2DF5" w14:textId="77777777" w:rsidR="00B540EB" w:rsidRPr="007055D9" w:rsidRDefault="00B540EB" w:rsidP="00B540EB">
      <w:pPr>
        <w:pStyle w:val="Heading5"/>
      </w:pPr>
      <w:r w:rsidRPr="007055D9">
        <w:t>Primary and Secondary Sides</w:t>
      </w:r>
      <w:bookmarkEnd w:id="1420"/>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1425" w:name="_Toc288196495"/>
      <w:bookmarkStart w:id="1426" w:name="_Toc288200797"/>
      <w:bookmarkStart w:id="1427" w:name="_Toc338939138"/>
      <w:bookmarkEnd w:id="1407"/>
      <w:r w:rsidRPr="007055D9">
        <w:t>Element “weld_position”</w:t>
      </w:r>
      <w:bookmarkEnd w:id="1425"/>
      <w:bookmarkEnd w:id="1426"/>
      <w:bookmarkEnd w:id="1427"/>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77777777" w:rsidR="00B540EB" w:rsidRPr="007055D9" w:rsidRDefault="00B540EB" w:rsidP="00DE3902">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ins w:id="1428" w:author="m.kalaitzaki" w:date="2019-02-11T16:57:00Z"/>
        </w:trPr>
        <w:tc>
          <w:tcPr>
            <w:tcW w:w="1871" w:type="dxa"/>
            <w:shd w:val="clear" w:color="auto" w:fill="auto"/>
          </w:tcPr>
          <w:p w14:paraId="74054A21" w14:textId="13B0B198" w:rsidR="00A142EA" w:rsidRPr="00BF4046" w:rsidRDefault="00A142EA" w:rsidP="00DE3902">
            <w:pPr>
              <w:keepNext/>
              <w:rPr>
                <w:ins w:id="1429" w:author="m.kalaitzaki" w:date="2019-02-11T16:57:00Z"/>
                <w:sz w:val="20"/>
                <w:szCs w:val="20"/>
              </w:rPr>
            </w:pPr>
            <w:commentRangeStart w:id="1430"/>
            <w:ins w:id="1431" w:author="m.kalaitzaki" w:date="2019-02-11T16:58:00Z">
              <w:r>
                <w:rPr>
                  <w:sz w:val="20"/>
                  <w:szCs w:val="20"/>
                </w:rPr>
                <w:t>b</w:t>
              </w:r>
            </w:ins>
            <w:ins w:id="1432" w:author="m.kalaitzaki" w:date="2019-02-11T16:57:00Z">
              <w:r>
                <w:rPr>
                  <w:sz w:val="20"/>
                  <w:szCs w:val="20"/>
                </w:rPr>
                <w:t>ase</w:t>
              </w:r>
            </w:ins>
          </w:p>
        </w:tc>
        <w:tc>
          <w:tcPr>
            <w:tcW w:w="1800" w:type="dxa"/>
            <w:shd w:val="clear" w:color="auto" w:fill="auto"/>
          </w:tcPr>
          <w:p w14:paraId="09F9C3C9" w14:textId="327F1847" w:rsidR="00A142EA" w:rsidRPr="00BF4046" w:rsidRDefault="00F21C9F" w:rsidP="00DE3902">
            <w:pPr>
              <w:keepNext/>
              <w:rPr>
                <w:ins w:id="1433" w:author="m.kalaitzaki" w:date="2019-02-11T16:57:00Z"/>
                <w:sz w:val="20"/>
                <w:szCs w:val="20"/>
              </w:rPr>
            </w:pPr>
            <w:ins w:id="1434" w:author="m.kalaitzaki" w:date="2019-03-21T12:21:00Z">
              <w:r>
                <w:rPr>
                  <w:sz w:val="20"/>
                  <w:szCs w:val="20"/>
                </w:rPr>
                <w:t>Integer</w:t>
              </w:r>
            </w:ins>
          </w:p>
        </w:tc>
        <w:tc>
          <w:tcPr>
            <w:tcW w:w="1620" w:type="dxa"/>
            <w:shd w:val="clear" w:color="auto" w:fill="auto"/>
          </w:tcPr>
          <w:p w14:paraId="4DD8A9CB" w14:textId="5BC2F984" w:rsidR="00A142EA" w:rsidRPr="00BF4046" w:rsidRDefault="00A142EA" w:rsidP="00DE3902">
            <w:pPr>
              <w:keepNext/>
              <w:rPr>
                <w:ins w:id="1435" w:author="m.kalaitzaki" w:date="2019-02-11T16:57:00Z"/>
                <w:sz w:val="20"/>
                <w:szCs w:val="20"/>
              </w:rPr>
            </w:pPr>
            <w:ins w:id="1436" w:author="m.kalaitzaki" w:date="2019-02-11T16:58:00Z">
              <w:r>
                <w:rPr>
                  <w:sz w:val="20"/>
                  <w:szCs w:val="20"/>
                </w:rPr>
                <w:t>Optional</w:t>
              </w:r>
              <w:commentRangeEnd w:id="1430"/>
              <w:r>
                <w:rPr>
                  <w:rStyle w:val="CommentReference"/>
                  <w:lang w:eastAsia="x-none"/>
                </w:rPr>
                <w:commentReference w:id="1430"/>
              </w:r>
            </w:ins>
          </w:p>
        </w:tc>
        <w:tc>
          <w:tcPr>
            <w:tcW w:w="3240" w:type="dxa"/>
            <w:shd w:val="clear" w:color="auto" w:fill="auto"/>
          </w:tcPr>
          <w:p w14:paraId="0BF6BE4B" w14:textId="6D92DC28" w:rsidR="00A142EA" w:rsidRPr="00BF4046" w:rsidRDefault="00A142EA" w:rsidP="00DE3902">
            <w:pPr>
              <w:keepNext/>
              <w:rPr>
                <w:ins w:id="1437" w:author="m.kalaitzaki" w:date="2019-02-11T16:57:00Z"/>
                <w:sz w:val="20"/>
                <w:szCs w:val="20"/>
              </w:rPr>
            </w:pPr>
            <w:ins w:id="1438" w:author="nick" w:date="2019-02-12T12:10:00Z">
              <w:r>
                <w:rPr>
                  <w:sz w:val="20"/>
                  <w:szCs w:val="20"/>
                </w:rPr>
                <w:t>Value only for specific weld types</w:t>
              </w:r>
            </w:ins>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1439" w:name="_Toc3566490"/>
      <w:bookmarkStart w:id="1440" w:name="_Toc7723986"/>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439"/>
      <w:bookmarkEnd w:id="1440"/>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section="</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thickness="0.5"</w:t>
      </w:r>
    </w:p>
    <w:p w14:paraId="1A25CD62" w14:textId="0890C959" w:rsidR="00B05B76" w:rsidRPr="00B05B76" w:rsidDel="00690CF8" w:rsidRDefault="00B05B76" w:rsidP="00B05B76">
      <w:pPr>
        <w:pStyle w:val="XMLCode"/>
        <w:rPr>
          <w:del w:id="1441" w:author="Dr. Carsten Franke" w:date="2019-05-02T21:20:00Z"/>
          <w:b/>
          <w:color w:val="0070C0"/>
        </w:rPr>
      </w:pPr>
      <w:del w:id="1442" w:author="Dr. Carsten Franke" w:date="2019-05-02T21:20:00Z">
        <w:r w:rsidRPr="00B05B76" w:rsidDel="00690CF8">
          <w:rPr>
            <w:b/>
            <w:color w:val="0070C0"/>
          </w:rPr>
          <w:delText xml:space="preserve">                           </w:delText>
        </w:r>
      </w:del>
    </w:p>
    <w:p w14:paraId="3744F840" w14:textId="77777777" w:rsidR="00B05B76" w:rsidRPr="00B05B76" w:rsidRDefault="00B05B76" w:rsidP="00B05B76">
      <w:pPr>
        <w:pStyle w:val="XMLCode"/>
        <w:rPr>
          <w:b/>
          <w:color w:val="0070C0"/>
        </w:rPr>
      </w:pPr>
      <w:r w:rsidRPr="00B05B76">
        <w:rPr>
          <w:b/>
          <w:color w:val="0070C0"/>
        </w:rPr>
        <w:t xml:space="preserve">                           angle="45"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shape="straight"</w:t>
      </w:r>
    </w:p>
    <w:p w14:paraId="6306F44E" w14:textId="77777777" w:rsidR="00B05B76" w:rsidRPr="00B05B76" w:rsidRDefault="00B05B76" w:rsidP="00B05B76">
      <w:pPr>
        <w:pStyle w:val="XMLCode"/>
        <w:rPr>
          <w:b/>
          <w:color w:val="0070C0"/>
        </w:rPr>
      </w:pPr>
      <w:r w:rsidRPr="00B05B76">
        <w:rPr>
          <w:b/>
          <w:color w:val="0070C0"/>
        </w:rPr>
        <w:t xml:space="preserve">                           penetration="0.6"/&gt;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1443" w:name="_Toc338939139"/>
      <w:r w:rsidRPr="007055D9">
        <w:t>Attributes “u”, “x”, “y”, “z”</w:t>
      </w:r>
      <w:bookmarkEnd w:id="1443"/>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1444" w:name="_Ref397529572"/>
      <w:bookmarkStart w:id="1445" w:name="Figure11"/>
      <w:bookmarkStart w:id="1446" w:name="_Toc3557126"/>
      <w:bookmarkStart w:id="1447" w:name="_Toc7723871"/>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1444"/>
      <w:bookmarkEnd w:id="1445"/>
      <w:r w:rsidRPr="007055D9">
        <w:t xml:space="preserve">: Welding Position </w:t>
      </w:r>
      <w:r>
        <w:t>vector direction and length</w:t>
      </w:r>
      <w:bookmarkEnd w:id="1446"/>
      <w:bookmarkEnd w:id="1447"/>
    </w:p>
    <w:p w14:paraId="39D4E066" w14:textId="77777777" w:rsidR="00B540EB" w:rsidRPr="007055D9" w:rsidRDefault="00B540EB" w:rsidP="004F2F09">
      <w:pPr>
        <w:pStyle w:val="Heading5"/>
        <w:keepNext/>
      </w:pPr>
      <w:bookmarkStart w:id="1448" w:name="_Toc338939140"/>
      <w:bookmarkStart w:id="1449" w:name="_Toc338939137"/>
      <w:bookmarkStart w:id="1450" w:name="_Toc338938906"/>
      <w:bookmarkStart w:id="1451" w:name="_Toc338939103"/>
      <w:r w:rsidRPr="007055D9">
        <w:t>Attribute “reference”</w:t>
      </w:r>
      <w:bookmarkEnd w:id="1448"/>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1452" w:author="m.kalaitzaki" w:date="2019-02-11T17:00:00Z"/>
        </w:rPr>
      </w:pPr>
      <w:commentRangeStart w:id="1453"/>
      <w:commentRangeStart w:id="1454"/>
      <w:del w:id="1455"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1456" w:author="m.kalaitzaki" w:date="2019-02-11T17:00:00Z"/>
        </w:rPr>
      </w:pPr>
      <w:del w:id="1457"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1453"/>
      <w:r w:rsidR="00DA21CA">
        <w:rPr>
          <w:rStyle w:val="CommentReference"/>
          <w:lang w:eastAsia="x-none"/>
        </w:rPr>
        <w:commentReference w:id="1453"/>
      </w:r>
      <w:commentRangeEnd w:id="1454"/>
      <w:r w:rsidR="00FD41F4">
        <w:rPr>
          <w:rStyle w:val="CommentReference"/>
          <w:lang w:eastAsia="x-none"/>
        </w:rPr>
        <w:commentReference w:id="1454"/>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1458" w:name="_Toc3566491"/>
      <w:bookmarkStart w:id="1459" w:name="_Toc7723987"/>
      <w:bookmarkStart w:id="1460" w:name="_Toc338939148"/>
      <w:bookmarkStart w:id="1461" w:name="_Toc288196499"/>
      <w:bookmarkStart w:id="1462" w:name="_Toc288200801"/>
      <w:bookmarkEnd w:id="1449"/>
      <w:bookmarkEnd w:id="1450"/>
      <w:bookmarkEnd w:id="1451"/>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1458"/>
      <w:bookmarkEnd w:id="1459"/>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1460"/>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1463" w:name="_Toc338939149"/>
      <w:r w:rsidRPr="007055D9">
        <w:lastRenderedPageBreak/>
        <w:t>Attribute “penetration”</w:t>
      </w:r>
      <w:bookmarkEnd w:id="1461"/>
      <w:bookmarkEnd w:id="1462"/>
      <w:bookmarkEnd w:id="1463"/>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1464" w:name="ModelizationWeldDefinition"/>
      <w:bookmarkStart w:id="1465" w:name="WeldDefinition"/>
      <w:bookmarkStart w:id="1466" w:name="WeldDefinitionButtWeld"/>
      <w:bookmarkStart w:id="1467" w:name="_Toc288200762"/>
      <w:bookmarkStart w:id="1468" w:name="_Toc338939106"/>
      <w:bookmarkStart w:id="1469" w:name="_Toc3557012"/>
      <w:bookmarkStart w:id="1470" w:name="_Toc7723757"/>
      <w:bookmarkStart w:id="1471" w:name="_Toc288196464"/>
      <w:bookmarkEnd w:id="1464"/>
      <w:bookmarkEnd w:id="1465"/>
      <w:bookmarkEnd w:id="1466"/>
      <w:r w:rsidRPr="007055D9">
        <w:t xml:space="preserve">Butt </w:t>
      </w:r>
      <w:bookmarkEnd w:id="1467"/>
      <w:r w:rsidR="003663AA" w:rsidRPr="007055D9">
        <w:t>Joint</w:t>
      </w:r>
      <w:bookmarkEnd w:id="1468"/>
      <w:bookmarkEnd w:id="1469"/>
      <w:bookmarkEnd w:id="1470"/>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472" w:name="_Toc3557013"/>
      <w:bookmarkStart w:id="1473" w:name="_Toc7723758"/>
      <w:r w:rsidRPr="00654684">
        <w:rPr>
          <w:sz w:val="24"/>
        </w:rPr>
        <w:t xml:space="preserve">Sheet </w:t>
      </w:r>
      <w:r w:rsidR="00255787" w:rsidRPr="00654684">
        <w:rPr>
          <w:sz w:val="24"/>
        </w:rPr>
        <w:t>Parameters</w:t>
      </w:r>
      <w:bookmarkEnd w:id="1472"/>
      <w:bookmarkEnd w:id="1473"/>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C6012A" w:rsidRPr="00362FDC" w:rsidRDefault="00C6012A" w:rsidP="008F3D94">
                            <w:pPr>
                              <w:pStyle w:val="Caption"/>
                              <w:rPr>
                                <w:noProof/>
                                <w:szCs w:val="24"/>
                              </w:rPr>
                            </w:pPr>
                            <w:bookmarkStart w:id="1474" w:name="_Toc3557127"/>
                            <w:bookmarkStart w:id="1475"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474"/>
                            <w:bookmarkEnd w:id="1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C6012A" w:rsidRPr="00362FDC" w:rsidRDefault="00C6012A" w:rsidP="008F3D94">
                      <w:pPr>
                        <w:pStyle w:val="Caption"/>
                        <w:rPr>
                          <w:noProof/>
                          <w:szCs w:val="24"/>
                        </w:rPr>
                      </w:pPr>
                      <w:bookmarkStart w:id="1476" w:name="_Toc3557127"/>
                      <w:bookmarkStart w:id="1477"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476"/>
                      <w:bookmarkEnd w:id="1477"/>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1478" w:name="_Toc3557014"/>
      <w:bookmarkStart w:id="1479" w:name="_Toc7723759"/>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1478"/>
      <w:bookmarkEnd w:id="1479"/>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C6012A" w:rsidRPr="006C6D3C" w:rsidRDefault="00C6012A" w:rsidP="008F3D94">
                            <w:pPr>
                              <w:pStyle w:val="Caption"/>
                              <w:rPr>
                                <w:noProof/>
                                <w:szCs w:val="24"/>
                              </w:rPr>
                            </w:pPr>
                            <w:bookmarkStart w:id="1480" w:name="_Toc3557128"/>
                            <w:bookmarkStart w:id="1481"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480"/>
                            <w:bookmarkEnd w:id="1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C6012A" w:rsidRPr="006C6D3C" w:rsidRDefault="00C6012A" w:rsidP="008F3D94">
                      <w:pPr>
                        <w:pStyle w:val="Caption"/>
                        <w:rPr>
                          <w:noProof/>
                          <w:szCs w:val="24"/>
                        </w:rPr>
                      </w:pPr>
                      <w:bookmarkStart w:id="1482" w:name="_Toc3557128"/>
                      <w:bookmarkStart w:id="1483"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482"/>
                      <w:bookmarkEnd w:id="1483"/>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77777777" w:rsidR="00255787" w:rsidRPr="007055D9" w:rsidRDefault="00255787" w:rsidP="00255787">
            <w:pPr>
              <w:rPr>
                <w:b/>
                <w:i/>
              </w:rPr>
            </w:pPr>
            <w:r w:rsidRPr="007055D9">
              <w:rPr>
                <w:b/>
                <w:i/>
              </w:rPr>
              <w:t>Status</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1484" w:name="_Toc3566492"/>
      <w:bookmarkStart w:id="1485" w:name="_Toc7723988"/>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1484"/>
      <w:bookmarkEnd w:id="1485"/>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486" w:name="_Toc338939151"/>
      <w:bookmarkStart w:id="1487" w:name="_Toc3557015"/>
      <w:bookmarkStart w:id="1488" w:name="_Toc7723760"/>
      <w:r w:rsidRPr="007055D9">
        <w:t>Attributes</w:t>
      </w:r>
      <w:bookmarkEnd w:id="1486"/>
      <w:bookmarkEnd w:id="1487"/>
      <w:bookmarkEnd w:id="1488"/>
    </w:p>
    <w:p w14:paraId="2F9463C1" w14:textId="77777777" w:rsidR="0006113C" w:rsidRPr="007055D9" w:rsidRDefault="00850045" w:rsidP="0006113C">
      <w:pPr>
        <w:pStyle w:val="Heading5"/>
      </w:pPr>
      <w:bookmarkStart w:id="1489" w:name="_Toc338939153"/>
      <w:r w:rsidRPr="007055D9">
        <w:t>Attribute “b</w:t>
      </w:r>
      <w:r w:rsidR="0006113C" w:rsidRPr="007055D9">
        <w:t>ase</w:t>
      </w:r>
      <w:bookmarkEnd w:id="1489"/>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1490" w:name="_Toc338939154"/>
      <w:r w:rsidRPr="007055D9">
        <w:t>Attribute “t</w:t>
      </w:r>
      <w:r w:rsidR="0006113C" w:rsidRPr="007055D9">
        <w:t>echnology</w:t>
      </w:r>
      <w:bookmarkEnd w:id="1490"/>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77777777" w:rsidR="0006113C" w:rsidRPr="007055D9" w:rsidRDefault="0006113C" w:rsidP="0006113C">
      <w:pPr>
        <w:pStyle w:val="Heading4"/>
      </w:pPr>
      <w:bookmarkStart w:id="1491" w:name="_Toc288196505"/>
      <w:bookmarkStart w:id="1492" w:name="_Toc288200807"/>
      <w:bookmarkStart w:id="1493" w:name="_Toc338939155"/>
      <w:bookmarkStart w:id="1494" w:name="_Toc3557016"/>
      <w:bookmarkStart w:id="1495" w:name="_Toc7723761"/>
      <w:r w:rsidRPr="007055D9">
        <w:t>Element “weld_position”</w:t>
      </w:r>
      <w:bookmarkEnd w:id="1491"/>
      <w:bookmarkEnd w:id="1492"/>
      <w:bookmarkEnd w:id="1493"/>
      <w:bookmarkEnd w:id="1494"/>
      <w:bookmarkEnd w:id="1495"/>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77777777" w:rsidR="0006113C" w:rsidRPr="007055D9" w:rsidRDefault="0006113C" w:rsidP="00C54FD8">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1496" w:name="_Toc3566493"/>
      <w:bookmarkStart w:id="1497" w:name="_Toc7723989"/>
      <w:bookmarkStart w:id="1498" w:name="_Toc288196507"/>
      <w:bookmarkStart w:id="1499" w:name="_Toc288200809"/>
      <w:bookmarkStart w:id="1500" w:name="_Toc338939157"/>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496"/>
      <w:bookmarkEnd w:id="1497"/>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1498"/>
      <w:bookmarkEnd w:id="1499"/>
      <w:bookmarkEnd w:id="1500"/>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1501" w:name="_Toc338939158"/>
      <w:r w:rsidRPr="007055D9">
        <w:t>Attribute “width”</w:t>
      </w:r>
      <w:bookmarkEnd w:id="1501"/>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1502" w:name="_Toc338939159"/>
      <w:r w:rsidRPr="007055D9">
        <w:t>Attribute “filler”</w:t>
      </w:r>
      <w:bookmarkEnd w:id="1502"/>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503" w:name="WeldDefinitionCornerWeld"/>
      <w:bookmarkStart w:id="1504" w:name="_Toc288200763"/>
      <w:bookmarkStart w:id="1505" w:name="_Toc338939107"/>
      <w:bookmarkEnd w:id="1503"/>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1506" w:name="_Toc414263397"/>
      <w:bookmarkStart w:id="1507" w:name="_Toc3557017"/>
      <w:bookmarkStart w:id="1508" w:name="_Toc7723762"/>
      <w:bookmarkEnd w:id="1506"/>
      <w:r w:rsidRPr="007055D9">
        <w:t>Element “</w:t>
      </w:r>
      <w:r>
        <w:t>sheet_parameter</w:t>
      </w:r>
      <w:r w:rsidRPr="007055D9">
        <w:t>”</w:t>
      </w:r>
      <w:bookmarkEnd w:id="1507"/>
      <w:bookmarkEnd w:id="1508"/>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77777777" w:rsidR="00B314B0" w:rsidRPr="007055D9" w:rsidRDefault="00B314B0" w:rsidP="008B2F80">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1509" w:name="_Toc3566494"/>
      <w:bookmarkStart w:id="1510" w:name="_Toc7723990"/>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509"/>
      <w:bookmarkEnd w:id="1510"/>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1511" w:name="_Toc3557018"/>
      <w:bookmarkStart w:id="1512" w:name="_Toc7723763"/>
      <w:r w:rsidRPr="007055D9">
        <w:t>Corner Weld</w:t>
      </w:r>
      <w:bookmarkEnd w:id="1504"/>
      <w:bookmarkEnd w:id="1505"/>
      <w:bookmarkEnd w:id="1511"/>
      <w:bookmarkEnd w:id="1512"/>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C6012A" w:rsidRPr="00796AD7" w:rsidRDefault="00C6012A" w:rsidP="008F3D94">
                            <w:pPr>
                              <w:pStyle w:val="Caption"/>
                              <w:rPr>
                                <w:noProof/>
                                <w:szCs w:val="24"/>
                              </w:rPr>
                            </w:pPr>
                            <w:bookmarkStart w:id="1513" w:name="_Toc3557129"/>
                            <w:bookmarkStart w:id="1514"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13"/>
                            <w:bookmarkEnd w:id="15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C6012A" w:rsidRPr="00796AD7" w:rsidRDefault="00C6012A" w:rsidP="008F3D94">
                      <w:pPr>
                        <w:pStyle w:val="Caption"/>
                        <w:rPr>
                          <w:noProof/>
                          <w:szCs w:val="24"/>
                        </w:rPr>
                      </w:pPr>
                      <w:bookmarkStart w:id="1515" w:name="_Toc3557129"/>
                      <w:bookmarkStart w:id="1516"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15"/>
                      <w:bookmarkEnd w:id="1516"/>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1517" w:name="_Toc7723764"/>
      <w:bookmarkStart w:id="1518" w:name="_Toc3557019"/>
      <w:r>
        <w:t>Simple Corner Weld</w:t>
      </w:r>
      <w:bookmarkEnd w:id="1517"/>
    </w:p>
    <w:p w14:paraId="19EDE5F7" w14:textId="78748519" w:rsidR="008A6190" w:rsidRPr="007055D9" w:rsidRDefault="008A6190" w:rsidP="00E36602">
      <w:pPr>
        <w:pStyle w:val="Heading5"/>
        <w:keepNext/>
      </w:pPr>
      <w:r w:rsidRPr="007055D9">
        <w:t>Sheet Parameters</w:t>
      </w:r>
      <w:bookmarkEnd w:id="1518"/>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519" w:name="_Toc3557020"/>
      <w:r w:rsidRPr="007055D9">
        <w:t>Weld Parameters</w:t>
      </w:r>
      <w:bookmarkEnd w:id="1519"/>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C6012A" w:rsidRPr="00067927" w:rsidRDefault="00C6012A" w:rsidP="008F3D94">
                            <w:pPr>
                              <w:pStyle w:val="Caption"/>
                              <w:rPr>
                                <w:noProof/>
                                <w:szCs w:val="24"/>
                              </w:rPr>
                            </w:pPr>
                            <w:bookmarkStart w:id="1520" w:name="_Toc3557130"/>
                            <w:bookmarkStart w:id="1521"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20"/>
                            <w:bookmarkEnd w:id="1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C6012A" w:rsidRPr="00067927" w:rsidRDefault="00C6012A" w:rsidP="008F3D94">
                      <w:pPr>
                        <w:pStyle w:val="Caption"/>
                        <w:rPr>
                          <w:noProof/>
                          <w:szCs w:val="24"/>
                        </w:rPr>
                      </w:pPr>
                      <w:bookmarkStart w:id="1522" w:name="_Toc3557130"/>
                      <w:bookmarkStart w:id="1523"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22"/>
                      <w:bookmarkEnd w:id="1523"/>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1.5pt" o:ole="">
            <v:imagedata r:id="rId146" o:title=""/>
          </v:shape>
          <o:OLEObject Type="Embed" ProgID="Equation.3" ShapeID="_x0000_i1026" DrawAspect="Content" ObjectID="_1618545657" r:id="rId147"/>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77777777" w:rsidR="00E00067" w:rsidRPr="007055D9" w:rsidRDefault="00E00067" w:rsidP="003B6225">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1524" w:name="_Toc3566495"/>
      <w:bookmarkStart w:id="1525" w:name="_Toc7723991"/>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1524"/>
      <w:bookmarkEnd w:id="1525"/>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526" w:name="_Toc7723765"/>
      <w:r>
        <w:t>Double Corner Weld</w:t>
      </w:r>
      <w:bookmarkEnd w:id="1526"/>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C6012A" w:rsidRPr="00796AD7" w:rsidRDefault="00C6012A" w:rsidP="006619C9">
                            <w:pPr>
                              <w:pStyle w:val="Caption"/>
                              <w:rPr>
                                <w:noProof/>
                                <w:szCs w:val="24"/>
                              </w:rPr>
                            </w:pPr>
                            <w:bookmarkStart w:id="1527"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5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C6012A" w:rsidRPr="00796AD7" w:rsidRDefault="00C6012A" w:rsidP="006619C9">
                      <w:pPr>
                        <w:pStyle w:val="Caption"/>
                        <w:rPr>
                          <w:noProof/>
                          <w:szCs w:val="24"/>
                        </w:rPr>
                      </w:pPr>
                      <w:bookmarkStart w:id="1528"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528"/>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9">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441D4A3B" w:rsidR="00C6012A" w:rsidRPr="00067927" w:rsidRDefault="00C6012A" w:rsidP="00FA0FAD">
                            <w:pPr>
                              <w:pStyle w:val="Caption"/>
                              <w:keepNext/>
                              <w:keepLines/>
                              <w:rPr>
                                <w:noProof/>
                                <w:szCs w:val="24"/>
                              </w:rPr>
                            </w:pPr>
                            <w:bookmarkStart w:id="1529"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5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441D4A3B" w:rsidR="00C6012A" w:rsidRPr="00067927" w:rsidRDefault="00C6012A" w:rsidP="00FA0FAD">
                      <w:pPr>
                        <w:pStyle w:val="Caption"/>
                        <w:keepNext/>
                        <w:keepLines/>
                        <w:rPr>
                          <w:noProof/>
                          <w:szCs w:val="24"/>
                        </w:rPr>
                      </w:pPr>
                      <w:bookmarkStart w:id="1530"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530"/>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1.5pt" o:ole="">
            <v:imagedata r:id="rId146" o:title=""/>
          </v:shape>
          <o:OLEObject Type="Embed" ProgID="Equation.3" ShapeID="_x0000_i1027" DrawAspect="Content" ObjectID="_1618545658" r:id="rId15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77777777" w:rsidR="00E36602" w:rsidRPr="007055D9" w:rsidRDefault="00E36602" w:rsidP="009F7B47">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1531" w:name="_Toc7723992"/>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1531"/>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532" w:name="_Toc338939161"/>
      <w:bookmarkStart w:id="1533" w:name="_Toc3557021"/>
      <w:bookmarkStart w:id="1534" w:name="_Toc7723766"/>
      <w:r w:rsidRPr="007055D9">
        <w:t>Attributes</w:t>
      </w:r>
      <w:bookmarkEnd w:id="1532"/>
      <w:bookmarkEnd w:id="1533"/>
      <w:bookmarkEnd w:id="1534"/>
    </w:p>
    <w:p w14:paraId="22FDBBD1" w14:textId="77777777" w:rsidR="0006113C" w:rsidRPr="007055D9" w:rsidRDefault="00242481" w:rsidP="001759F7">
      <w:pPr>
        <w:pStyle w:val="Heading5"/>
        <w:keepNext/>
      </w:pPr>
      <w:bookmarkStart w:id="1535" w:name="_Toc338939163"/>
      <w:r w:rsidRPr="007055D9">
        <w:t>Attribute “b</w:t>
      </w:r>
      <w:r w:rsidR="0006113C" w:rsidRPr="007055D9">
        <w:t>ase</w:t>
      </w:r>
      <w:bookmarkEnd w:id="1535"/>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1536" w:name="_Toc338939164"/>
      <w:r w:rsidRPr="007055D9">
        <w:t>Attribute “t</w:t>
      </w:r>
      <w:r w:rsidR="0006113C" w:rsidRPr="007055D9">
        <w:t>echnology</w:t>
      </w:r>
      <w:bookmarkEnd w:id="1536"/>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1537" w:name="_Toc338939165"/>
      <w:bookmarkStart w:id="1538" w:name="_Toc3557022"/>
      <w:bookmarkStart w:id="1539" w:name="_Toc7723767"/>
      <w:r w:rsidRPr="007055D9">
        <w:t>Element “weld_position”</w:t>
      </w:r>
      <w:bookmarkEnd w:id="1537"/>
      <w:bookmarkEnd w:id="1538"/>
      <w:bookmarkEnd w:id="1539"/>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77777777" w:rsidR="0006113C" w:rsidRPr="007055D9" w:rsidRDefault="0006113C" w:rsidP="003B6225">
            <w:pPr>
              <w:keepNext/>
              <w:rPr>
                <w:b/>
                <w:i/>
              </w:rPr>
            </w:pPr>
            <w:r w:rsidRPr="007055D9">
              <w:rPr>
                <w:b/>
                <w:i/>
              </w:rPr>
              <w:t>Status</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1540" w:name="_Toc3566496"/>
      <w:bookmarkStart w:id="1541" w:name="_Toc7723993"/>
      <w:bookmarkStart w:id="1542" w:name="_Toc338939167"/>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540"/>
      <w:bookmarkEnd w:id="1541"/>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1542"/>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1543" w:name="_Toc338939168"/>
      <w:r w:rsidRPr="007055D9">
        <w:t>Attribute “thickness”</w:t>
      </w:r>
      <w:bookmarkEnd w:id="1543"/>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1544" w:name="_Toc3566497"/>
      <w:bookmarkStart w:id="1545" w:name="_Toc7723994"/>
      <w:bookmarkStart w:id="1546" w:name="_Toc338939169"/>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1544"/>
      <w:bookmarkEnd w:id="1545"/>
    </w:p>
    <w:p w14:paraId="29B81C3B" w14:textId="77777777" w:rsidR="0006113C" w:rsidRPr="007055D9" w:rsidRDefault="0006113C" w:rsidP="00B21508">
      <w:pPr>
        <w:pStyle w:val="Heading5"/>
        <w:keepNext/>
      </w:pPr>
      <w:r w:rsidRPr="007055D9">
        <w:t>Attribute “angle”</w:t>
      </w:r>
      <w:bookmarkEnd w:id="1546"/>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1547" w:name="_Toc3566498"/>
      <w:bookmarkStart w:id="1548" w:name="_Toc7723995"/>
      <w:bookmarkStart w:id="1549" w:name="_Toc338939170"/>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1547"/>
      <w:bookmarkEnd w:id="1548"/>
    </w:p>
    <w:p w14:paraId="655D0C3D" w14:textId="77777777" w:rsidR="0006113C" w:rsidRPr="007055D9" w:rsidRDefault="0006113C" w:rsidP="00B21508">
      <w:pPr>
        <w:pStyle w:val="Heading5"/>
        <w:keepNext/>
      </w:pPr>
      <w:r w:rsidRPr="007055D9">
        <w:t>Attribute “shape”</w:t>
      </w:r>
      <w:bookmarkEnd w:id="1549"/>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1550" w:name="_Toc338939171"/>
      <w:r w:rsidRPr="007055D9">
        <w:t>Attribute “penetration”</w:t>
      </w:r>
      <w:bookmarkEnd w:id="1550"/>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1551" w:name="_Toc338939173"/>
      <w:r w:rsidRPr="007055D9">
        <w:lastRenderedPageBreak/>
        <w:t>Attribute “filler”</w:t>
      </w:r>
      <w:bookmarkEnd w:id="1551"/>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reference=”</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1552" w:name="WeldDefinitionEdgeWeld"/>
      <w:bookmarkStart w:id="1553" w:name="_Toc3557023"/>
      <w:bookmarkStart w:id="1554" w:name="_Toc7723768"/>
      <w:bookmarkStart w:id="1555" w:name="_Toc288200764"/>
      <w:bookmarkStart w:id="1556" w:name="_Toc338939108"/>
      <w:bookmarkEnd w:id="1552"/>
      <w:r w:rsidRPr="007055D9">
        <w:t>Element “</w:t>
      </w:r>
      <w:r>
        <w:t>sheet_parameter</w:t>
      </w:r>
      <w:r w:rsidRPr="007055D9">
        <w:t>”</w:t>
      </w:r>
      <w:bookmarkEnd w:id="1553"/>
      <w:bookmarkEnd w:id="1554"/>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77777777" w:rsidR="00003133" w:rsidRPr="007055D9" w:rsidRDefault="00003133" w:rsidP="00E70582">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1557" w:name="_Toc3566499"/>
      <w:bookmarkStart w:id="1558" w:name="_Toc7723996"/>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57"/>
      <w:bookmarkEnd w:id="1558"/>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1559" w:name="_Toc3557024"/>
      <w:bookmarkStart w:id="1560" w:name="_Toc7723769"/>
      <w:r w:rsidRPr="007055D9">
        <w:t>Edge Weld</w:t>
      </w:r>
      <w:bookmarkEnd w:id="1555"/>
      <w:bookmarkEnd w:id="1556"/>
      <w:bookmarkEnd w:id="1559"/>
      <w:bookmarkEnd w:id="1560"/>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0804D1">
      <w:pPr>
        <w:pStyle w:val="Heading4"/>
        <w:numPr>
          <w:ilvl w:val="3"/>
          <w:numId w:val="15"/>
        </w:numPr>
      </w:pPr>
      <w:bookmarkStart w:id="1561" w:name="_Toc3557025"/>
      <w:bookmarkStart w:id="1562" w:name="_Toc7723770"/>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61"/>
      <w:bookmarkEnd w:id="1562"/>
    </w:p>
    <w:p w14:paraId="7D911E05" w14:textId="77777777" w:rsidR="00255787" w:rsidRPr="007055D9" w:rsidRDefault="00255787" w:rsidP="00255787">
      <w:r w:rsidRPr="007055D9">
        <w:t>The parameters to describe the connection are:</w:t>
      </w:r>
    </w:p>
    <w:p w14:paraId="4339AA5D" w14:textId="77777777" w:rsidR="00255787" w:rsidRPr="007055D9" w:rsidRDefault="00255787" w:rsidP="00255787">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255787">
      <w:pPr>
        <w:pStyle w:val="ListBullet"/>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255787">
      <w:pPr>
        <w:pStyle w:val="ListBullet"/>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77777777" w:rsidR="00C6012A" w:rsidRPr="00AF7673" w:rsidRDefault="00C6012A" w:rsidP="008F3D94">
                            <w:pPr>
                              <w:pStyle w:val="Caption"/>
                              <w:rPr>
                                <w:b w:val="0"/>
                                <w:bCs w:val="0"/>
                                <w:noProof/>
                                <w:sz w:val="26"/>
                                <w:szCs w:val="28"/>
                              </w:rPr>
                            </w:pPr>
                            <w:bookmarkStart w:id="1563" w:name="_Toc3557131"/>
                            <w:bookmarkStart w:id="1564"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563"/>
                            <w:bookmarkEnd w:id="15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77777777" w:rsidR="00C6012A" w:rsidRPr="00AF7673" w:rsidRDefault="00C6012A" w:rsidP="008F3D94">
                      <w:pPr>
                        <w:pStyle w:val="Caption"/>
                        <w:rPr>
                          <w:b w:val="0"/>
                          <w:bCs w:val="0"/>
                          <w:noProof/>
                          <w:sz w:val="26"/>
                          <w:szCs w:val="28"/>
                        </w:rPr>
                      </w:pPr>
                      <w:bookmarkStart w:id="1565" w:name="_Toc3557131"/>
                      <w:bookmarkStart w:id="1566"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565"/>
                      <w:bookmarkEnd w:id="1566"/>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567" w:name="_Toc3557026"/>
      <w:bookmarkStart w:id="1568" w:name="_Toc7723771"/>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67"/>
      <w:bookmarkEnd w:id="1568"/>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77777777" w:rsidR="00C6012A" w:rsidRPr="00213139" w:rsidRDefault="00C6012A" w:rsidP="008F3D94">
                            <w:pPr>
                              <w:pStyle w:val="Caption"/>
                              <w:rPr>
                                <w:b w:val="0"/>
                                <w:bCs w:val="0"/>
                                <w:noProof/>
                                <w:sz w:val="26"/>
                                <w:szCs w:val="28"/>
                              </w:rPr>
                            </w:pPr>
                            <w:bookmarkStart w:id="1569" w:name="_Toc3557132"/>
                            <w:bookmarkStart w:id="1570"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569"/>
                            <w:bookmarkEnd w:id="15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77777777" w:rsidR="00C6012A" w:rsidRPr="00213139" w:rsidRDefault="00C6012A" w:rsidP="008F3D94">
                      <w:pPr>
                        <w:pStyle w:val="Caption"/>
                        <w:rPr>
                          <w:b w:val="0"/>
                          <w:bCs w:val="0"/>
                          <w:noProof/>
                          <w:sz w:val="26"/>
                          <w:szCs w:val="28"/>
                        </w:rPr>
                      </w:pPr>
                      <w:bookmarkStart w:id="1571" w:name="_Toc3557132"/>
                      <w:bookmarkStart w:id="1572"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571"/>
                      <w:bookmarkEnd w:id="1572"/>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77777777" w:rsidR="00255787" w:rsidRPr="007055D9" w:rsidRDefault="00255787" w:rsidP="00630516">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1573" w:name="_Toc3566500"/>
      <w:bookmarkStart w:id="1574" w:name="_Toc7723997"/>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1573"/>
      <w:bookmarkEnd w:id="1574"/>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575" w:name="_Toc338939175"/>
      <w:bookmarkStart w:id="1576" w:name="_Toc3557027"/>
      <w:bookmarkStart w:id="1577" w:name="_Toc7723772"/>
      <w:r w:rsidRPr="007055D9">
        <w:t>Attributes</w:t>
      </w:r>
      <w:bookmarkEnd w:id="1575"/>
      <w:bookmarkEnd w:id="1576"/>
      <w:bookmarkEnd w:id="1577"/>
    </w:p>
    <w:p w14:paraId="20DE2C66" w14:textId="77777777" w:rsidR="0006113C" w:rsidRPr="007055D9" w:rsidRDefault="001C1D65" w:rsidP="0033252C">
      <w:pPr>
        <w:pStyle w:val="Heading5"/>
        <w:keepNext/>
      </w:pPr>
      <w:bookmarkStart w:id="1578" w:name="_Toc338939177"/>
      <w:r w:rsidRPr="007055D9">
        <w:t>Attribute “b</w:t>
      </w:r>
      <w:r w:rsidR="0006113C" w:rsidRPr="007055D9">
        <w:t>ase</w:t>
      </w:r>
      <w:bookmarkEnd w:id="1578"/>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1579" w:name="_Toc338939178"/>
      <w:r w:rsidRPr="007055D9">
        <w:t>Attribute “t</w:t>
      </w:r>
      <w:r w:rsidR="0006113C" w:rsidRPr="007055D9">
        <w:t>echnology</w:t>
      </w:r>
      <w:bookmarkEnd w:id="1579"/>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1580" w:name="_Toc338939179"/>
      <w:bookmarkStart w:id="1581" w:name="_Toc3557028"/>
      <w:bookmarkStart w:id="1582" w:name="_Toc7723773"/>
      <w:r w:rsidRPr="007055D9">
        <w:t>Element “weld_position”</w:t>
      </w:r>
      <w:bookmarkEnd w:id="1580"/>
      <w:bookmarkEnd w:id="1581"/>
      <w:bookmarkEnd w:id="1582"/>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77777777" w:rsidR="0006113C" w:rsidRPr="007055D9" w:rsidRDefault="0006113C" w:rsidP="00630516">
            <w:pPr>
              <w:keepNext/>
              <w:rPr>
                <w:b/>
                <w:i/>
              </w:rPr>
            </w:pPr>
            <w:r w:rsidRPr="007055D9">
              <w:rPr>
                <w:b/>
                <w:i/>
              </w:rPr>
              <w:t>Status</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1583" w:name="_Toc3566501"/>
      <w:bookmarkStart w:id="1584" w:name="_Toc7723998"/>
      <w:bookmarkStart w:id="1585" w:name="_Toc338939181"/>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583"/>
      <w:bookmarkEnd w:id="1584"/>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1585"/>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1586" w:name="_Toc338939182"/>
      <w:r w:rsidRPr="007055D9">
        <w:t>Attribute “width”</w:t>
      </w:r>
      <w:bookmarkEnd w:id="1586"/>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1587" w:name="_Toc338939184"/>
      <w:r w:rsidRPr="007055D9">
        <w:t>Attribute “filler”</w:t>
      </w:r>
      <w:bookmarkEnd w:id="1587"/>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reference=”</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1588" w:name="WeldDefinitionIWeld"/>
      <w:bookmarkStart w:id="1589" w:name="_Toc3557029"/>
      <w:bookmarkStart w:id="1590" w:name="_Toc7723774"/>
      <w:bookmarkStart w:id="1591" w:name="_Toc288200765"/>
      <w:bookmarkStart w:id="1592" w:name="_Toc338939109"/>
      <w:bookmarkEnd w:id="1588"/>
      <w:r w:rsidRPr="007055D9">
        <w:t>Element “</w:t>
      </w:r>
      <w:r>
        <w:t>sheet_parameter</w:t>
      </w:r>
      <w:r w:rsidRPr="007055D9">
        <w:t>”</w:t>
      </w:r>
      <w:bookmarkEnd w:id="1589"/>
      <w:bookmarkEnd w:id="1590"/>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77777777" w:rsidR="00C223B5" w:rsidRPr="007055D9" w:rsidRDefault="00C223B5" w:rsidP="0033252C">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1593" w:name="_Toc3566502"/>
      <w:bookmarkStart w:id="1594" w:name="_Toc7723999"/>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593"/>
      <w:bookmarkEnd w:id="1594"/>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1595" w:name="_Toc3557030"/>
      <w:bookmarkStart w:id="1596" w:name="_Toc7723775"/>
      <w:r w:rsidRPr="007055D9">
        <w:t>I-Weld</w:t>
      </w:r>
      <w:bookmarkEnd w:id="1591"/>
      <w:bookmarkEnd w:id="1592"/>
      <w:bookmarkEnd w:id="1595"/>
      <w:bookmarkEnd w:id="1596"/>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1597" w:name="_Toc3557031"/>
      <w:bookmarkStart w:id="1598" w:name="_Toc7723776"/>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1597"/>
      <w:bookmarkEnd w:id="1598"/>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77777777" w:rsidR="00C6012A" w:rsidRPr="001B4A57" w:rsidRDefault="00C6012A" w:rsidP="00F51CB9">
                            <w:pPr>
                              <w:pStyle w:val="Caption"/>
                              <w:rPr>
                                <w:b w:val="0"/>
                                <w:bCs w:val="0"/>
                                <w:noProof/>
                                <w:sz w:val="26"/>
                                <w:szCs w:val="28"/>
                              </w:rPr>
                            </w:pPr>
                            <w:bookmarkStart w:id="1599" w:name="_Toc3557133"/>
                            <w:bookmarkStart w:id="1600"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599"/>
                            <w:bookmarkEnd w:id="16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77777777" w:rsidR="00C6012A" w:rsidRPr="001B4A57" w:rsidRDefault="00C6012A" w:rsidP="00F51CB9">
                      <w:pPr>
                        <w:pStyle w:val="Caption"/>
                        <w:rPr>
                          <w:b w:val="0"/>
                          <w:bCs w:val="0"/>
                          <w:noProof/>
                          <w:sz w:val="26"/>
                          <w:szCs w:val="28"/>
                        </w:rPr>
                      </w:pPr>
                      <w:bookmarkStart w:id="1601" w:name="_Toc3557133"/>
                      <w:bookmarkStart w:id="1602"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601"/>
                      <w:bookmarkEnd w:id="1602"/>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1603" w:name="_Toc3557032"/>
      <w:bookmarkStart w:id="1604" w:name="_Toc7723777"/>
      <w:r w:rsidRPr="007055D9">
        <w:t>Weld Parameters</w:t>
      </w:r>
      <w:bookmarkEnd w:id="1603"/>
      <w:bookmarkEnd w:id="1604"/>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77777777" w:rsidR="00C6012A" w:rsidRPr="003F40AF" w:rsidRDefault="00C6012A" w:rsidP="00F51CB9">
                            <w:pPr>
                              <w:pStyle w:val="Caption"/>
                              <w:rPr>
                                <w:b w:val="0"/>
                                <w:bCs w:val="0"/>
                                <w:noProof/>
                                <w:sz w:val="26"/>
                                <w:szCs w:val="28"/>
                              </w:rPr>
                            </w:pPr>
                            <w:bookmarkStart w:id="1605" w:name="_Toc3557134"/>
                            <w:bookmarkStart w:id="1606"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605"/>
                            <w:bookmarkEnd w:id="16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77777777" w:rsidR="00C6012A" w:rsidRPr="003F40AF" w:rsidRDefault="00C6012A" w:rsidP="00F51CB9">
                      <w:pPr>
                        <w:pStyle w:val="Caption"/>
                        <w:rPr>
                          <w:b w:val="0"/>
                          <w:bCs w:val="0"/>
                          <w:noProof/>
                          <w:sz w:val="26"/>
                          <w:szCs w:val="28"/>
                        </w:rPr>
                      </w:pPr>
                      <w:bookmarkStart w:id="1607" w:name="_Toc3557134"/>
                      <w:bookmarkStart w:id="1608"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607"/>
                      <w:bookmarkEnd w:id="1608"/>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77777777" w:rsidR="00F07798" w:rsidRPr="007055D9" w:rsidRDefault="00F07798" w:rsidP="00E67798">
            <w:pPr>
              <w:keepNext/>
              <w:rPr>
                <w:b/>
                <w:i/>
              </w:rPr>
            </w:pPr>
            <w:r w:rsidRPr="007055D9">
              <w:rPr>
                <w:b/>
                <w:i/>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1609" w:name="_Toc3566503"/>
      <w:bookmarkStart w:id="1610" w:name="_Toc7724000"/>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1609"/>
      <w:bookmarkEnd w:id="1610"/>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611" w:name="_Toc338939186"/>
      <w:bookmarkStart w:id="1612" w:name="_Toc3557033"/>
      <w:bookmarkStart w:id="1613" w:name="_Toc7723778"/>
      <w:r w:rsidRPr="007055D9">
        <w:t>Attributes</w:t>
      </w:r>
      <w:bookmarkEnd w:id="1611"/>
      <w:bookmarkEnd w:id="1612"/>
      <w:bookmarkEnd w:id="1613"/>
    </w:p>
    <w:p w14:paraId="7F7DD4CE" w14:textId="77777777" w:rsidR="0006113C" w:rsidRPr="007055D9" w:rsidRDefault="009D7557" w:rsidP="00E67798">
      <w:pPr>
        <w:pStyle w:val="Heading5"/>
        <w:keepNext/>
      </w:pPr>
      <w:bookmarkStart w:id="1614" w:name="_Toc338939188"/>
      <w:r w:rsidRPr="007055D9">
        <w:t>Attribute “b</w:t>
      </w:r>
      <w:r w:rsidR="0006113C" w:rsidRPr="007055D9">
        <w:t>ase</w:t>
      </w:r>
      <w:bookmarkEnd w:id="1614"/>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1615" w:name="_Toc338939189"/>
      <w:r w:rsidRPr="007055D9">
        <w:lastRenderedPageBreak/>
        <w:t>Attribute “t</w:t>
      </w:r>
      <w:r w:rsidR="0006113C" w:rsidRPr="007055D9">
        <w:t>echnology</w:t>
      </w:r>
      <w:bookmarkEnd w:id="1615"/>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1616" w:name="_Toc338939190"/>
      <w:bookmarkStart w:id="1617" w:name="_Toc3557034"/>
      <w:bookmarkStart w:id="1618" w:name="_Toc7723779"/>
      <w:r w:rsidRPr="007055D9">
        <w:t>Element “weld_position”</w:t>
      </w:r>
      <w:bookmarkEnd w:id="1616"/>
      <w:bookmarkEnd w:id="1617"/>
      <w:bookmarkEnd w:id="1618"/>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77777777" w:rsidR="0006113C" w:rsidRPr="007055D9" w:rsidRDefault="0006113C" w:rsidP="00E67798">
            <w:pPr>
              <w:keepNext/>
              <w:rPr>
                <w:b/>
                <w:i/>
                <w:sz w:val="20"/>
              </w:rPr>
            </w:pPr>
            <w:r w:rsidRPr="007055D9">
              <w:rPr>
                <w:b/>
                <w:i/>
                <w:sz w:val="20"/>
              </w:rPr>
              <w:t>Status</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1619" w:name="_Toc3566504"/>
      <w:bookmarkStart w:id="1620" w:name="_Toc7724001"/>
      <w:bookmarkStart w:id="1621" w:name="_Toc338939192"/>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619"/>
      <w:bookmarkEnd w:id="1620"/>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1621"/>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1622" w:name="_Toc338939194"/>
      <w:r w:rsidRPr="007055D9">
        <w:t>Attribute “filler”</w:t>
      </w:r>
      <w:bookmarkEnd w:id="1622"/>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reference=”</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1623" w:name="WeldDefinitionOverlapWeld"/>
      <w:bookmarkStart w:id="1624" w:name="_Toc3557035"/>
      <w:bookmarkStart w:id="1625" w:name="_Toc7723780"/>
      <w:bookmarkStart w:id="1626" w:name="_Toc288200766"/>
      <w:bookmarkStart w:id="1627" w:name="_Toc338939110"/>
      <w:bookmarkEnd w:id="1623"/>
      <w:r w:rsidRPr="007055D9">
        <w:t>Element “</w:t>
      </w:r>
      <w:r>
        <w:t>sheet_parameter</w:t>
      </w:r>
      <w:r w:rsidRPr="007055D9">
        <w:t>”</w:t>
      </w:r>
      <w:bookmarkEnd w:id="1624"/>
      <w:bookmarkEnd w:id="1625"/>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77777777" w:rsidR="009469CC" w:rsidRPr="007055D9" w:rsidRDefault="009469CC" w:rsidP="00AB2606">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1628" w:name="_Toc3566505"/>
      <w:bookmarkStart w:id="1629" w:name="_Toc7724002"/>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628"/>
      <w:bookmarkEnd w:id="1629"/>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1630" w:name="_Toc3557036"/>
      <w:bookmarkStart w:id="1631" w:name="_Toc7723781"/>
      <w:r w:rsidRPr="007055D9">
        <w:t>Overlap Weld</w:t>
      </w:r>
      <w:bookmarkEnd w:id="1626"/>
      <w:bookmarkEnd w:id="1627"/>
      <w:bookmarkEnd w:id="1630"/>
      <w:bookmarkEnd w:id="1631"/>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w:t>
      </w:r>
      <w:commentRangeStart w:id="1632"/>
      <w:r w:rsidRPr="007055D9">
        <w:t xml:space="preserve">up </w:t>
      </w:r>
      <w:commentRangeStart w:id="1633"/>
      <w:r w:rsidRPr="007055D9">
        <w:t xml:space="preserve">to </w:t>
      </w:r>
      <w:commentRangeStart w:id="1634"/>
      <w:r w:rsidRPr="007055D9">
        <w:t>three</w:t>
      </w:r>
      <w:ins w:id="1635" w:author="nick" w:date="2019-03-23T23:33:00Z">
        <w:r w:rsidR="00DA743B">
          <w:rPr>
            <w:rStyle w:val="FootnoteReference"/>
          </w:rPr>
          <w:footnoteReference w:id="17"/>
        </w:r>
      </w:ins>
      <w:r w:rsidRPr="007055D9">
        <w:t xml:space="preserve"> </w:t>
      </w:r>
      <w:commentRangeEnd w:id="1634"/>
      <w:r w:rsidR="0082626E">
        <w:rPr>
          <w:rStyle w:val="CommentReference"/>
          <w:lang w:eastAsia="x-none"/>
        </w:rPr>
        <w:commentReference w:id="1634"/>
      </w:r>
      <w:r w:rsidRPr="007055D9">
        <w:t>weld positions</w:t>
      </w:r>
      <w:commentRangeEnd w:id="1633"/>
      <w:r w:rsidR="001356A7">
        <w:rPr>
          <w:rStyle w:val="CommentReference"/>
          <w:lang w:eastAsia="x-none"/>
        </w:rPr>
        <w:commentReference w:id="1633"/>
      </w:r>
      <w:commentRangeEnd w:id="1632"/>
      <w:r w:rsidR="00DA743B">
        <w:rPr>
          <w:rStyle w:val="CommentReference"/>
          <w:lang w:eastAsia="x-none"/>
        </w:rPr>
        <w:commentReference w:id="1632"/>
      </w:r>
      <w:r w:rsidRPr="007055D9">
        <w:t xml:space="preserve">.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639" w:name="_Toc3557037"/>
      <w:bookmarkStart w:id="1640" w:name="_Toc7723782"/>
      <w:r w:rsidRPr="007055D9">
        <w:t>Simple Overlap Weld</w:t>
      </w:r>
      <w:bookmarkEnd w:id="1639"/>
      <w:bookmarkEnd w:id="1640"/>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7777777" w:rsidR="00C6012A" w:rsidRPr="0079510C" w:rsidRDefault="00C6012A" w:rsidP="002A71CD">
                            <w:pPr>
                              <w:pStyle w:val="Caption"/>
                              <w:rPr>
                                <w:noProof/>
                                <w:sz w:val="24"/>
                                <w:szCs w:val="26"/>
                              </w:rPr>
                            </w:pPr>
                            <w:bookmarkStart w:id="1641" w:name="_Toc3557135"/>
                            <w:bookmarkStart w:id="1642"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41"/>
                            <w:bookmarkEnd w:id="16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7777777" w:rsidR="00C6012A" w:rsidRPr="0079510C" w:rsidRDefault="00C6012A" w:rsidP="002A71CD">
                      <w:pPr>
                        <w:pStyle w:val="Caption"/>
                        <w:rPr>
                          <w:noProof/>
                          <w:sz w:val="24"/>
                          <w:szCs w:val="26"/>
                        </w:rPr>
                      </w:pPr>
                      <w:bookmarkStart w:id="1643" w:name="_Toc3557135"/>
                      <w:bookmarkStart w:id="1644"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43"/>
                      <w:bookmarkEnd w:id="1644"/>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7777777" w:rsidR="00C6012A" w:rsidRPr="00A00F34" w:rsidRDefault="00C6012A" w:rsidP="002A71CD">
                            <w:pPr>
                              <w:pStyle w:val="Caption"/>
                              <w:rPr>
                                <w:noProof/>
                                <w:szCs w:val="24"/>
                              </w:rPr>
                            </w:pPr>
                            <w:bookmarkStart w:id="1645" w:name="_Toc3557136"/>
                            <w:bookmarkStart w:id="1646"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45"/>
                            <w:bookmarkEnd w:id="16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77777777" w:rsidR="00C6012A" w:rsidRPr="00A00F34" w:rsidRDefault="00C6012A" w:rsidP="002A71CD">
                      <w:pPr>
                        <w:pStyle w:val="Caption"/>
                        <w:rPr>
                          <w:noProof/>
                          <w:szCs w:val="24"/>
                        </w:rPr>
                      </w:pPr>
                      <w:bookmarkStart w:id="1647" w:name="_Toc3557136"/>
                      <w:bookmarkStart w:id="1648"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47"/>
                      <w:bookmarkEnd w:id="1648"/>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57" o:title=""/>
          </v:shape>
          <o:OLEObject Type="Embed" ProgID="Equation.3" ShapeID="_x0000_i1028" DrawAspect="Content" ObjectID="_1618545659" r:id="rId15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77777777" w:rsidR="00273D79" w:rsidRPr="0026200C" w:rsidRDefault="00273D79" w:rsidP="00AB2606">
            <w:pPr>
              <w:keepNext/>
              <w:rPr>
                <w:b/>
                <w:i/>
                <w:sz w:val="20"/>
              </w:rPr>
            </w:pPr>
            <w:r w:rsidRPr="0026200C">
              <w:rPr>
                <w:b/>
                <w:i/>
                <w:sz w:val="20"/>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1E5B842B" w:rsidR="00273D79" w:rsidRPr="0026200C" w:rsidRDefault="00E36602" w:rsidP="00FC39A1">
            <w:pPr>
              <w:rPr>
                <w:sz w:val="18"/>
                <w:szCs w:val="20"/>
              </w:rPr>
            </w:pPr>
            <w:r w:rsidRPr="0026200C">
              <w:rPr>
                <w:sz w:val="18"/>
                <w:szCs w:val="20"/>
              </w:rPr>
              <w:t>T</w:t>
            </w:r>
            <w:r w:rsidR="00273D79"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EA8B987" w:rsidR="00241236" w:rsidRPr="0026200C" w:rsidRDefault="00E36602" w:rsidP="00FC39A1">
            <w:pPr>
              <w:rPr>
                <w:sz w:val="18"/>
                <w:szCs w:val="20"/>
              </w:rPr>
            </w:pPr>
            <w:r w:rsidRPr="0026200C">
              <w:rPr>
                <w:sz w:val="18"/>
                <w:szCs w:val="20"/>
              </w:rPr>
              <w:t>A</w:t>
            </w:r>
            <w:r w:rsidR="00241236" w:rsidRPr="0026200C">
              <w:rPr>
                <w:sz w:val="18"/>
                <w:szCs w:val="20"/>
              </w:rPr>
              <w:t>ngle</w:t>
            </w:r>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14E96670" w:rsidR="00241236" w:rsidRPr="0026200C" w:rsidRDefault="00E36602" w:rsidP="00FC39A1">
            <w:pPr>
              <w:rPr>
                <w:sz w:val="18"/>
                <w:szCs w:val="20"/>
              </w:rPr>
            </w:pPr>
            <w:r w:rsidRPr="0026200C">
              <w:rPr>
                <w:sz w:val="18"/>
                <w:szCs w:val="18"/>
              </w:rPr>
              <w:t>P</w:t>
            </w:r>
            <w:r w:rsidR="00F4558F" w:rsidRPr="0026200C">
              <w:rPr>
                <w:sz w:val="18"/>
                <w:szCs w:val="18"/>
              </w:rPr>
              <w:t>enetration</w:t>
            </w:r>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1649" w:name="_Toc3566506"/>
      <w:bookmarkStart w:id="1650" w:name="_Toc7724003"/>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1649"/>
      <w:bookmarkEnd w:id="1650"/>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651" w:name="_Toc338939112"/>
      <w:bookmarkStart w:id="1652" w:name="_Toc3557038"/>
      <w:bookmarkStart w:id="1653" w:name="_Toc7723783"/>
      <w:r w:rsidRPr="007055D9">
        <w:t>Single Sided Double Overlap Weld</w:t>
      </w:r>
      <w:bookmarkEnd w:id="1651"/>
      <w:bookmarkEnd w:id="1652"/>
      <w:bookmarkEnd w:id="1653"/>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7777777" w:rsidR="00C6012A" w:rsidRPr="008B5970" w:rsidRDefault="00C6012A" w:rsidP="007C7FBC">
                            <w:pPr>
                              <w:pStyle w:val="Caption"/>
                              <w:rPr>
                                <w:noProof/>
                                <w:sz w:val="24"/>
                                <w:szCs w:val="26"/>
                              </w:rPr>
                            </w:pPr>
                            <w:bookmarkStart w:id="1654" w:name="_Toc3557137"/>
                            <w:bookmarkStart w:id="1655"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Single Sided Double Overlap Weld</w:t>
                            </w:r>
                            <w:bookmarkEnd w:id="1654"/>
                            <w:bookmarkEnd w:id="16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77777777" w:rsidR="00C6012A" w:rsidRPr="008B5970" w:rsidRDefault="00C6012A" w:rsidP="007C7FBC">
                      <w:pPr>
                        <w:pStyle w:val="Caption"/>
                        <w:rPr>
                          <w:noProof/>
                          <w:sz w:val="24"/>
                          <w:szCs w:val="26"/>
                        </w:rPr>
                      </w:pPr>
                      <w:bookmarkStart w:id="1656" w:name="_Toc3557137"/>
                      <w:bookmarkStart w:id="1657"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Single Sided Double Overlap Weld</w:t>
                      </w:r>
                      <w:bookmarkEnd w:id="1656"/>
                      <w:bookmarkEnd w:id="1657"/>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7777777" w:rsidR="00C6012A" w:rsidRPr="008D09AE" w:rsidRDefault="00C6012A" w:rsidP="00044694">
                            <w:pPr>
                              <w:pStyle w:val="Caption"/>
                              <w:rPr>
                                <w:noProof/>
                                <w:szCs w:val="24"/>
                              </w:rPr>
                            </w:pPr>
                            <w:bookmarkStart w:id="1658" w:name="_Toc3557138"/>
                            <w:bookmarkStart w:id="1659"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58"/>
                            <w:bookmarkEnd w:id="16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77777777" w:rsidR="00C6012A" w:rsidRPr="008D09AE" w:rsidRDefault="00C6012A" w:rsidP="00044694">
                      <w:pPr>
                        <w:pStyle w:val="Caption"/>
                        <w:rPr>
                          <w:noProof/>
                          <w:szCs w:val="24"/>
                        </w:rPr>
                      </w:pPr>
                      <w:bookmarkStart w:id="1660" w:name="_Toc3557138"/>
                      <w:bookmarkStart w:id="1661"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60"/>
                      <w:bookmarkEnd w:id="1661"/>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5pt;height:35.25pt" o:ole="">
            <v:imagedata r:id="rId146" o:title=""/>
          </v:shape>
          <o:OLEObject Type="Embed" ProgID="Equation.3" ShapeID="_x0000_i1029" DrawAspect="Content" ObjectID="_1618545660" r:id="rId16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77777777" w:rsidR="00D3037B" w:rsidRPr="007055D9" w:rsidRDefault="00D3037B" w:rsidP="00AB2606">
            <w:pPr>
              <w:keepNext/>
              <w:rPr>
                <w:b/>
                <w:i/>
              </w:rPr>
            </w:pPr>
            <w:r w:rsidRPr="007055D9">
              <w:rPr>
                <w:b/>
                <w:i/>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2C1EEF27" w:rsidR="00157A42" w:rsidRPr="00BC4501" w:rsidRDefault="00E36602" w:rsidP="00FC39A1">
            <w:pPr>
              <w:rPr>
                <w:sz w:val="20"/>
                <w:szCs w:val="20"/>
              </w:rPr>
            </w:pPr>
            <w:r>
              <w:rPr>
                <w:sz w:val="20"/>
                <w:szCs w:val="20"/>
              </w:rPr>
              <w:t>T</w:t>
            </w:r>
            <w:r w:rsidR="00157A42"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0253F729" w:rsidR="00157A42" w:rsidRPr="00BC4501" w:rsidRDefault="00E36602" w:rsidP="001F728A">
            <w:pPr>
              <w:rPr>
                <w:sz w:val="20"/>
                <w:szCs w:val="20"/>
              </w:rPr>
            </w:pPr>
            <w:r>
              <w:rPr>
                <w:sz w:val="20"/>
                <w:szCs w:val="20"/>
              </w:rPr>
              <w:t>A</w:t>
            </w:r>
            <w:r w:rsidR="00157A42"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59C99879" w:rsidR="00157A42" w:rsidRPr="00BC4501" w:rsidRDefault="00E36602" w:rsidP="00FC39A1">
            <w:pPr>
              <w:rPr>
                <w:sz w:val="20"/>
                <w:szCs w:val="20"/>
              </w:rPr>
            </w:pPr>
            <w:r>
              <w:rPr>
                <w:sz w:val="20"/>
                <w:szCs w:val="20"/>
              </w:rPr>
              <w:t>P</w:t>
            </w:r>
            <w:r w:rsidR="00B550BE">
              <w:rPr>
                <w:sz w:val="20"/>
                <w:szCs w:val="20"/>
              </w:rPr>
              <w:t>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1662" w:name="_Toc3566507"/>
      <w:bookmarkStart w:id="1663" w:name="_Toc7724004"/>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Single Sided Double Overlap Weld</w:t>
      </w:r>
      <w:bookmarkEnd w:id="1662"/>
      <w:bookmarkEnd w:id="1663"/>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664" w:name="_Toc338939113"/>
      <w:bookmarkStart w:id="1665" w:name="_Toc3557039"/>
      <w:bookmarkStart w:id="1666" w:name="_Toc7723784"/>
      <w:r w:rsidRPr="007055D9">
        <w:t>Double Sided Double Overlap Weld</w:t>
      </w:r>
      <w:bookmarkEnd w:id="1664"/>
      <w:bookmarkEnd w:id="1665"/>
      <w:bookmarkEnd w:id="1666"/>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77777777" w:rsidR="00C6012A" w:rsidRPr="000A25D4" w:rsidRDefault="00C6012A" w:rsidP="00044694">
                            <w:pPr>
                              <w:pStyle w:val="Caption"/>
                              <w:rPr>
                                <w:noProof/>
                                <w:sz w:val="24"/>
                                <w:szCs w:val="26"/>
                              </w:rPr>
                            </w:pPr>
                            <w:bookmarkStart w:id="1667" w:name="_Toc3557139"/>
                            <w:bookmarkStart w:id="1668"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Double Sided Double Overlap Weld</w:t>
                            </w:r>
                            <w:bookmarkEnd w:id="1667"/>
                            <w:bookmarkEnd w:id="16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77777777" w:rsidR="00C6012A" w:rsidRPr="000A25D4" w:rsidRDefault="00C6012A" w:rsidP="00044694">
                      <w:pPr>
                        <w:pStyle w:val="Caption"/>
                        <w:rPr>
                          <w:noProof/>
                          <w:sz w:val="24"/>
                          <w:szCs w:val="26"/>
                        </w:rPr>
                      </w:pPr>
                      <w:bookmarkStart w:id="1669" w:name="_Toc3557139"/>
                      <w:bookmarkStart w:id="1670"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Double Sided Double Overlap Weld</w:t>
                      </w:r>
                      <w:bookmarkEnd w:id="1669"/>
                      <w:bookmarkEnd w:id="1670"/>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77777777" w:rsidR="00C6012A" w:rsidRPr="00F739B3" w:rsidRDefault="00C6012A" w:rsidP="00044694">
                            <w:pPr>
                              <w:pStyle w:val="Caption"/>
                              <w:rPr>
                                <w:noProof/>
                                <w:szCs w:val="24"/>
                              </w:rPr>
                            </w:pPr>
                            <w:bookmarkStart w:id="1671" w:name="_Toc3557140"/>
                            <w:bookmarkStart w:id="1672"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Double Sided Double Overlap Weld</w:t>
                            </w:r>
                            <w:bookmarkEnd w:id="1671"/>
                            <w:bookmarkEnd w:id="16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77777777" w:rsidR="00C6012A" w:rsidRPr="00F739B3" w:rsidRDefault="00C6012A" w:rsidP="00044694">
                      <w:pPr>
                        <w:pStyle w:val="Caption"/>
                        <w:rPr>
                          <w:noProof/>
                          <w:szCs w:val="24"/>
                        </w:rPr>
                      </w:pPr>
                      <w:bookmarkStart w:id="1673" w:name="_Toc3557140"/>
                      <w:bookmarkStart w:id="1674"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Double Sided Double Overlap Weld</w:t>
                      </w:r>
                      <w:bookmarkEnd w:id="1673"/>
                      <w:bookmarkEnd w:id="1674"/>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5pt;height:35.25pt" o:ole="">
            <v:imagedata r:id="rId146" o:title=""/>
          </v:shape>
          <o:OLEObject Type="Embed" ProgID="Equation.3" ShapeID="_x0000_i1030" DrawAspect="Content" ObjectID="_1618545661"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77777777" w:rsidR="00EA14DB" w:rsidRPr="007055D9" w:rsidRDefault="00EA14DB" w:rsidP="003203A1">
            <w:pPr>
              <w:keepNext/>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4F7059C4" w:rsidR="00EA14DB" w:rsidRPr="005C10AF" w:rsidRDefault="00E36602" w:rsidP="003203A1">
            <w:pPr>
              <w:keepNext/>
              <w:rPr>
                <w:sz w:val="20"/>
                <w:szCs w:val="20"/>
              </w:rPr>
            </w:pPr>
            <w:r>
              <w:rPr>
                <w:sz w:val="20"/>
                <w:szCs w:val="20"/>
              </w:rPr>
              <w:t>T</w:t>
            </w:r>
            <w:r w:rsidR="00EA14DB"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775B5B6E" w:rsidR="00EA14DB" w:rsidRPr="005C10AF" w:rsidRDefault="00E36602" w:rsidP="003203A1">
            <w:pPr>
              <w:keepNext/>
              <w:rPr>
                <w:sz w:val="20"/>
                <w:szCs w:val="20"/>
              </w:rPr>
            </w:pPr>
            <w:r>
              <w:rPr>
                <w:sz w:val="20"/>
                <w:szCs w:val="20"/>
              </w:rPr>
              <w:t>A</w:t>
            </w:r>
            <w:r w:rsidR="00EA14DB"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6231C68E" w:rsidR="00EA14DB" w:rsidRPr="005C10AF" w:rsidRDefault="00E36602" w:rsidP="003203A1">
            <w:pPr>
              <w:keepNext/>
              <w:rPr>
                <w:sz w:val="20"/>
                <w:szCs w:val="20"/>
              </w:rPr>
            </w:pPr>
            <w:r>
              <w:rPr>
                <w:sz w:val="20"/>
                <w:szCs w:val="20"/>
              </w:rPr>
              <w:t>P</w:t>
            </w:r>
            <w:r w:rsidR="00B550BE">
              <w:rPr>
                <w:sz w:val="20"/>
                <w:szCs w:val="20"/>
              </w:rPr>
              <w:t>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1675" w:name="_Toc3566508"/>
      <w:bookmarkStart w:id="1676" w:name="_Toc7724005"/>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Double Sided Double Overlap Weld</w:t>
      </w:r>
      <w:bookmarkEnd w:id="1675"/>
      <w:bookmarkEnd w:id="1676"/>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677" w:name="_Toc338939196"/>
      <w:bookmarkStart w:id="1678" w:name="_Toc3557040"/>
      <w:bookmarkStart w:id="1679" w:name="_Toc7723785"/>
      <w:r w:rsidRPr="007055D9">
        <w:t>Attributes</w:t>
      </w:r>
      <w:bookmarkEnd w:id="1677"/>
      <w:bookmarkEnd w:id="1678"/>
      <w:bookmarkEnd w:id="1679"/>
    </w:p>
    <w:p w14:paraId="54EB1FE0" w14:textId="77777777" w:rsidR="0006113C" w:rsidRPr="007055D9" w:rsidRDefault="00157A42" w:rsidP="00AB2606">
      <w:pPr>
        <w:pStyle w:val="Heading5"/>
        <w:keepNext/>
      </w:pPr>
      <w:bookmarkStart w:id="1680" w:name="_Toc338939198"/>
      <w:r w:rsidRPr="007055D9">
        <w:t>Attribute “b</w:t>
      </w:r>
      <w:r w:rsidR="0006113C" w:rsidRPr="007055D9">
        <w:t>ase</w:t>
      </w:r>
      <w:bookmarkEnd w:id="1680"/>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1681" w:name="_Toc338939199"/>
      <w:r w:rsidRPr="007055D9">
        <w:lastRenderedPageBreak/>
        <w:t>Attribute “t</w:t>
      </w:r>
      <w:r w:rsidR="0006113C" w:rsidRPr="007055D9">
        <w:t>echnology</w:t>
      </w:r>
      <w:bookmarkEnd w:id="1681"/>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1682" w:name="_Toc338939200"/>
      <w:bookmarkStart w:id="1683" w:name="_Toc3557041"/>
      <w:bookmarkStart w:id="1684" w:name="_Toc7723786"/>
      <w:r w:rsidRPr="007055D9">
        <w:t>Element “weld_position”</w:t>
      </w:r>
      <w:bookmarkEnd w:id="1682"/>
      <w:bookmarkEnd w:id="1683"/>
      <w:bookmarkEnd w:id="1684"/>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77777777" w:rsidR="0006113C" w:rsidRPr="007055D9" w:rsidRDefault="0006113C" w:rsidP="00AB2606">
            <w:pPr>
              <w:keepNext/>
              <w:rPr>
                <w:b/>
                <w:i/>
                <w:sz w:val="20"/>
              </w:rPr>
            </w:pPr>
            <w:r w:rsidRPr="007055D9">
              <w:rPr>
                <w:b/>
                <w:i/>
                <w:sz w:val="20"/>
              </w:rPr>
              <w:t>Status</w:t>
            </w:r>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1685" w:name="_Toc3566509"/>
      <w:bookmarkStart w:id="1686" w:name="_Toc7724006"/>
      <w:bookmarkStart w:id="1687" w:name="_Toc338939203"/>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685"/>
      <w:bookmarkEnd w:id="1686"/>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1687"/>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1688" w:name="_Toc338939204"/>
      <w:r w:rsidRPr="007055D9">
        <w:t>Attribute “thickness”</w:t>
      </w:r>
      <w:bookmarkEnd w:id="1688"/>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1689" w:name="_Toc338939205"/>
      <w:r w:rsidRPr="007055D9">
        <w:t>Attribute “angle”</w:t>
      </w:r>
      <w:bookmarkEnd w:id="1689"/>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1690" w:name="_Toc338939206"/>
      <w:r w:rsidRPr="007055D9">
        <w:lastRenderedPageBreak/>
        <w:t>Attribute “shape”</w:t>
      </w:r>
      <w:bookmarkEnd w:id="1690"/>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1691" w:name="_Toc338939207"/>
      <w:r w:rsidRPr="007055D9">
        <w:t>Attribute “penetration”</w:t>
      </w:r>
      <w:bookmarkEnd w:id="1691"/>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1692" w:name="_Toc338939209"/>
      <w:r w:rsidRPr="007055D9">
        <w:t>Attribute “filler”</w:t>
      </w:r>
      <w:bookmarkEnd w:id="1692"/>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reference=”</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thickness="1.5"</w:t>
      </w:r>
    </w:p>
    <w:p w14:paraId="64ABBBD9" w14:textId="77777777" w:rsidR="001B350B" w:rsidRPr="00C9134D" w:rsidRDefault="0006113C" w:rsidP="00D25D3B">
      <w:pPr>
        <w:pStyle w:val="XMLCode"/>
        <w:keepNext/>
        <w:keepLines/>
        <w:rPr>
          <w:b/>
          <w:color w:val="0070C0"/>
        </w:rPr>
      </w:pPr>
      <w:r w:rsidRPr="00C9134D">
        <w:rPr>
          <w:b/>
          <w:color w:val="0070C0"/>
        </w:rPr>
        <w:t xml:space="preserve">                   angle=”30”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penetration="0.5"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1693" w:name="WeldDefinitionYJoint"/>
      <w:bookmarkStart w:id="1694" w:name="_Toc3557042"/>
      <w:bookmarkStart w:id="1695" w:name="_Toc7723787"/>
      <w:bookmarkStart w:id="1696" w:name="_Toc288200767"/>
      <w:bookmarkStart w:id="1697" w:name="_Toc338939114"/>
      <w:bookmarkEnd w:id="1693"/>
      <w:r w:rsidRPr="007055D9">
        <w:t>Element “</w:t>
      </w:r>
      <w:r>
        <w:t>sheet_parameter</w:t>
      </w:r>
      <w:r w:rsidRPr="007055D9">
        <w:t>”</w:t>
      </w:r>
      <w:bookmarkEnd w:id="1694"/>
      <w:bookmarkEnd w:id="1695"/>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77777777" w:rsidR="00E036FB" w:rsidRPr="007055D9" w:rsidRDefault="00E036FB" w:rsidP="00286128">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1698" w:name="_Toc3566510"/>
      <w:bookmarkStart w:id="1699" w:name="_Toc7724007"/>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698"/>
      <w:bookmarkEnd w:id="1699"/>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1700" w:name="_Toc3557043"/>
      <w:bookmarkStart w:id="1701" w:name="_Toc7723788"/>
      <w:r w:rsidRPr="007055D9">
        <w:lastRenderedPageBreak/>
        <w:t>Y-Joint</w:t>
      </w:r>
      <w:bookmarkEnd w:id="1696"/>
      <w:bookmarkEnd w:id="1697"/>
      <w:bookmarkEnd w:id="1700"/>
      <w:bookmarkEnd w:id="1701"/>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 xml:space="preserve">supports up to </w:t>
      </w:r>
      <w:commentRangeStart w:id="1702"/>
      <w:r w:rsidR="00DB46FE" w:rsidRPr="007055D9">
        <w:t>three</w:t>
      </w:r>
      <w:ins w:id="1703" w:author="nick" w:date="2019-05-05T06:51:00Z">
        <w:r w:rsidR="00DB1E84">
          <w:rPr>
            <w:rStyle w:val="FootnoteReference"/>
          </w:rPr>
          <w:footnoteReference w:id="18"/>
        </w:r>
      </w:ins>
      <w:r w:rsidR="00DB46FE" w:rsidRPr="007055D9">
        <w:t xml:space="preserve"> </w:t>
      </w:r>
      <w:commentRangeEnd w:id="1702"/>
      <w:r w:rsidR="00DB1E84">
        <w:rPr>
          <w:rStyle w:val="CommentReference"/>
          <w:lang w:eastAsia="x-none"/>
        </w:rPr>
        <w:commentReference w:id="1702"/>
      </w:r>
      <w:r w:rsidR="00DB46FE" w:rsidRPr="007055D9">
        <w:t xml:space="preserve">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1715" w:name="_Toc3557044"/>
      <w:bookmarkStart w:id="1716" w:name="_Toc7723789"/>
      <w:r w:rsidRPr="007055D9">
        <w:t>Sheet Parameters</w:t>
      </w:r>
      <w:bookmarkEnd w:id="1715"/>
      <w:bookmarkEnd w:id="1716"/>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77777777" w:rsidR="00C6012A" w:rsidRPr="00973973" w:rsidRDefault="00C6012A" w:rsidP="00D25D3B">
                            <w:pPr>
                              <w:pStyle w:val="Caption"/>
                              <w:rPr>
                                <w:noProof/>
                                <w:szCs w:val="24"/>
                              </w:rPr>
                            </w:pPr>
                            <w:bookmarkStart w:id="1717" w:name="_Ref7931629"/>
                            <w:bookmarkStart w:id="1718" w:name="_Toc3557141"/>
                            <w:bookmarkStart w:id="1719" w:name="_Toc7723888"/>
                            <w:r>
                              <w:t xml:space="preserve">Figure </w:t>
                            </w:r>
                            <w:r>
                              <w:fldChar w:fldCharType="begin"/>
                            </w:r>
                            <w:r>
                              <w:instrText xml:space="preserve"> SEQ Figure \* ARABIC </w:instrText>
                            </w:r>
                            <w:r>
                              <w:fldChar w:fldCharType="separate"/>
                            </w:r>
                            <w:r>
                              <w:rPr>
                                <w:noProof/>
                              </w:rPr>
                              <w:t>61</w:t>
                            </w:r>
                            <w:r>
                              <w:fldChar w:fldCharType="end"/>
                            </w:r>
                            <w:bookmarkEnd w:id="1717"/>
                            <w:r>
                              <w:t>: Y-Joint Sheet Layout</w:t>
                            </w:r>
                            <w:bookmarkEnd w:id="1718"/>
                            <w:bookmarkEnd w:id="17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77777777" w:rsidR="00C6012A" w:rsidRPr="00973973" w:rsidRDefault="00C6012A" w:rsidP="00D25D3B">
                      <w:pPr>
                        <w:pStyle w:val="Caption"/>
                        <w:rPr>
                          <w:noProof/>
                          <w:szCs w:val="24"/>
                        </w:rPr>
                      </w:pPr>
                      <w:bookmarkStart w:id="1720" w:name="_Ref7931629"/>
                      <w:bookmarkStart w:id="1721" w:name="_Toc3557141"/>
                      <w:bookmarkStart w:id="1722" w:name="_Toc7723888"/>
                      <w:r>
                        <w:t xml:space="preserve">Figure </w:t>
                      </w:r>
                      <w:r>
                        <w:fldChar w:fldCharType="begin"/>
                      </w:r>
                      <w:r>
                        <w:instrText xml:space="preserve"> SEQ Figure \* ARABIC </w:instrText>
                      </w:r>
                      <w:r>
                        <w:fldChar w:fldCharType="separate"/>
                      </w:r>
                      <w:r>
                        <w:rPr>
                          <w:noProof/>
                        </w:rPr>
                        <w:t>61</w:t>
                      </w:r>
                      <w:r>
                        <w:fldChar w:fldCharType="end"/>
                      </w:r>
                      <w:bookmarkEnd w:id="1720"/>
                      <w:r>
                        <w:t>: Y-Joint Sheet Layout</w:t>
                      </w:r>
                      <w:bookmarkEnd w:id="1721"/>
                      <w:bookmarkEnd w:id="1722"/>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1723" w:name="_Toc3557045"/>
      <w:bookmarkStart w:id="1724" w:name="_Toc7723790"/>
      <w:r w:rsidRPr="007055D9">
        <w:t>Weld Parameters</w:t>
      </w:r>
      <w:bookmarkEnd w:id="1723"/>
      <w:bookmarkEnd w:id="1724"/>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7">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77777777" w:rsidR="00C6012A" w:rsidRPr="008E45EC" w:rsidRDefault="00C6012A" w:rsidP="00D25D3B">
                            <w:pPr>
                              <w:pStyle w:val="Caption"/>
                              <w:rPr>
                                <w:noProof/>
                                <w:szCs w:val="24"/>
                              </w:rPr>
                            </w:pPr>
                            <w:bookmarkStart w:id="1725" w:name="_Toc3557142"/>
                            <w:bookmarkStart w:id="1726"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725"/>
                            <w:bookmarkEnd w:id="17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77777777" w:rsidR="00C6012A" w:rsidRPr="008E45EC" w:rsidRDefault="00C6012A" w:rsidP="00D25D3B">
                      <w:pPr>
                        <w:pStyle w:val="Caption"/>
                        <w:rPr>
                          <w:noProof/>
                          <w:szCs w:val="24"/>
                        </w:rPr>
                      </w:pPr>
                      <w:bookmarkStart w:id="1727" w:name="_Toc3557142"/>
                      <w:bookmarkStart w:id="1728"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727"/>
                      <w:bookmarkEnd w:id="1728"/>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8pt;height:35.3pt" o:ole="">
            <v:imagedata r:id="rId146" o:title=""/>
          </v:shape>
          <o:OLEObject Type="Embed" ProgID="Equation.3" ShapeID="_x0000_i1031" DrawAspect="Content" ObjectID="_1618545662"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77777777" w:rsidR="00255787" w:rsidRPr="007055D9" w:rsidRDefault="00255787" w:rsidP="00C0357F">
            <w:pPr>
              <w:keepNext/>
              <w:rPr>
                <w:b/>
                <w:i/>
              </w:rPr>
            </w:pPr>
            <w:r w:rsidRPr="007055D9">
              <w:rPr>
                <w:b/>
                <w:i/>
              </w:rPr>
              <w:t>Status</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1729" w:name="_Toc3566511"/>
      <w:bookmarkStart w:id="1730" w:name="_Toc7724008"/>
      <w:bookmarkStart w:id="1731" w:name="_Toc338939211"/>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1729"/>
      <w:bookmarkEnd w:id="1730"/>
    </w:p>
    <w:p w14:paraId="398C8EB2" w14:textId="77777777" w:rsidR="0006113C" w:rsidRPr="007055D9" w:rsidRDefault="0006113C" w:rsidP="00F4558F">
      <w:pPr>
        <w:pStyle w:val="Heading4"/>
        <w:tabs>
          <w:tab w:val="clear" w:pos="864"/>
          <w:tab w:val="num" w:pos="993"/>
        </w:tabs>
      </w:pPr>
      <w:bookmarkStart w:id="1732" w:name="_Toc3557046"/>
      <w:bookmarkStart w:id="1733" w:name="_Toc7723791"/>
      <w:r w:rsidRPr="007055D9">
        <w:lastRenderedPageBreak/>
        <w:t>Attributes</w:t>
      </w:r>
      <w:bookmarkEnd w:id="1731"/>
      <w:bookmarkEnd w:id="1732"/>
      <w:bookmarkEnd w:id="1733"/>
    </w:p>
    <w:p w14:paraId="604B195B" w14:textId="77777777" w:rsidR="0006113C" w:rsidRPr="007055D9" w:rsidRDefault="00D83FC9" w:rsidP="00C0357F">
      <w:pPr>
        <w:pStyle w:val="Heading5"/>
        <w:keepNext/>
      </w:pPr>
      <w:bookmarkStart w:id="1734" w:name="_Toc338939213"/>
      <w:r w:rsidRPr="007055D9">
        <w:t>Attribute “b</w:t>
      </w:r>
      <w:r w:rsidR="0006113C" w:rsidRPr="007055D9">
        <w:t>ase</w:t>
      </w:r>
      <w:bookmarkEnd w:id="1734"/>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1735" w:name="_Toc338939214"/>
      <w:r w:rsidRPr="007055D9">
        <w:t>Attribute “t</w:t>
      </w:r>
      <w:r w:rsidR="0006113C" w:rsidRPr="007055D9">
        <w:t>echnology</w:t>
      </w:r>
      <w:bookmarkEnd w:id="1735"/>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1736" w:name="_Toc338939215"/>
      <w:bookmarkStart w:id="1737" w:name="_Toc3557047"/>
      <w:bookmarkStart w:id="1738" w:name="_Toc7723792"/>
      <w:r w:rsidRPr="007055D9">
        <w:t>Element “weld_position”</w:t>
      </w:r>
      <w:bookmarkEnd w:id="1736"/>
      <w:bookmarkEnd w:id="1737"/>
      <w:bookmarkEnd w:id="1738"/>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77777777" w:rsidR="0006113C" w:rsidRPr="007055D9" w:rsidRDefault="0006113C" w:rsidP="00C0357F">
            <w:pPr>
              <w:keepNext/>
              <w:rPr>
                <w:b/>
                <w:i/>
              </w:rPr>
            </w:pPr>
            <w:r w:rsidRPr="007055D9">
              <w:rPr>
                <w:b/>
                <w:i/>
              </w:rPr>
              <w:t>Status</w:t>
            </w:r>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CommentReference"/>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CommentReference"/>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CommentReference"/>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1739" w:name="_Toc3566512"/>
      <w:bookmarkStart w:id="1740" w:name="_Toc7724009"/>
      <w:bookmarkStart w:id="1741" w:name="_Toc338939218"/>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739"/>
      <w:bookmarkEnd w:id="1740"/>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1741"/>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lastRenderedPageBreak/>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1742" w:name="_Toc338939219"/>
      <w:r w:rsidRPr="007055D9">
        <w:t>Attribute “thickness”</w:t>
      </w:r>
      <w:bookmarkEnd w:id="1742"/>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1743" w:name="_Toc3566513"/>
      <w:bookmarkStart w:id="1744" w:name="_Toc7724010"/>
      <w:bookmarkStart w:id="1745" w:name="_Toc33893922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43"/>
      <w:bookmarkEnd w:id="1744"/>
    </w:p>
    <w:p w14:paraId="5886F713" w14:textId="77777777" w:rsidR="0006113C" w:rsidRPr="007055D9" w:rsidRDefault="0006113C" w:rsidP="003E1F0A">
      <w:pPr>
        <w:pStyle w:val="Heading5"/>
        <w:keepNext/>
      </w:pPr>
      <w:r w:rsidRPr="007055D9">
        <w:t>Attribute “angle”</w:t>
      </w:r>
      <w:bookmarkEnd w:id="1745"/>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1746" w:name="_Toc338939221"/>
      <w:r w:rsidRPr="007055D9">
        <w:t>Attribute “penetration”</w:t>
      </w:r>
      <w:bookmarkEnd w:id="1746"/>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1747" w:name="_Toc338939223"/>
      <w:r w:rsidRPr="007055D9">
        <w:t>Attribute “shape”</w:t>
      </w:r>
      <w:bookmarkEnd w:id="1747"/>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1748" w:name="_Toc338939224"/>
      <w:r w:rsidRPr="007055D9">
        <w:t>Attribute “filler”</w:t>
      </w:r>
      <w:bookmarkEnd w:id="1748"/>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 xml:space="preserve">angle=”30”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thickness="0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penetration="0.5"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lastRenderedPageBreak/>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1749" w:name="_Toc3557048"/>
      <w:bookmarkStart w:id="1750" w:name="_Toc7723793"/>
      <w:r w:rsidRPr="007055D9">
        <w:t>Element “</w:t>
      </w:r>
      <w:r>
        <w:t>sheet_parameter</w:t>
      </w:r>
      <w:r w:rsidRPr="007055D9">
        <w:t>”</w:t>
      </w:r>
      <w:bookmarkEnd w:id="1749"/>
      <w:bookmarkEnd w:id="1750"/>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77777777" w:rsidR="00A305D9" w:rsidRPr="007055D9" w:rsidRDefault="00A305D9" w:rsidP="00C0357F">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CommentReference"/>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1751" w:name="_Toc3566514"/>
      <w:bookmarkStart w:id="1752" w:name="_Toc7724011"/>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751"/>
      <w:bookmarkEnd w:id="1752"/>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1753" w:name="WeldDefinitionKJoint"/>
      <w:bookmarkStart w:id="1754" w:name="_Toc338939115"/>
      <w:bookmarkStart w:id="1755" w:name="_Toc3557049"/>
      <w:bookmarkStart w:id="1756" w:name="_Toc7723794"/>
      <w:bookmarkEnd w:id="1753"/>
      <w:r w:rsidRPr="007055D9">
        <w:t>K-Joint</w:t>
      </w:r>
      <w:bookmarkEnd w:id="1754"/>
      <w:bookmarkEnd w:id="1755"/>
      <w:bookmarkEnd w:id="1756"/>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ins w:id="1757" w:author="nick" w:date="2019-05-05T07:02:00Z">
        <w:r w:rsidR="00C6012A">
          <w:rPr>
            <w:rStyle w:val="FootnoteReference"/>
          </w:rPr>
          <w:footnoteReference w:id="19"/>
        </w:r>
      </w:ins>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2B2CC0D5">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769" w:name="_Toc3557050"/>
      <w:bookmarkStart w:id="1770" w:name="_Toc7723795"/>
      <w:r w:rsidRPr="007055D9">
        <w:t>Sheet Parameters</w:t>
      </w:r>
      <w:bookmarkEnd w:id="1769"/>
      <w:bookmarkEnd w:id="1770"/>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7777777" w:rsidR="00C6012A" w:rsidRPr="003670AB" w:rsidRDefault="00C6012A" w:rsidP="008A1560">
                            <w:pPr>
                              <w:pStyle w:val="Caption"/>
                              <w:rPr>
                                <w:b w:val="0"/>
                                <w:bCs w:val="0"/>
                                <w:noProof/>
                                <w:sz w:val="26"/>
                                <w:szCs w:val="28"/>
                              </w:rPr>
                            </w:pPr>
                            <w:bookmarkStart w:id="1771" w:name="_Toc3557143"/>
                            <w:bookmarkStart w:id="1772" w:name="_Toc7723890"/>
                            <w:bookmarkStart w:id="1773" w:name="_Ref7932230"/>
                            <w:bookmarkStart w:id="1774" w:name="_Ref7932243"/>
                            <w:r>
                              <w:t xml:space="preserve">Figure </w:t>
                            </w:r>
                            <w:r>
                              <w:fldChar w:fldCharType="begin"/>
                            </w:r>
                            <w:r>
                              <w:instrText xml:space="preserve"> SEQ Figure \* ARABIC </w:instrText>
                            </w:r>
                            <w:r>
                              <w:fldChar w:fldCharType="separate"/>
                            </w:r>
                            <w:r>
                              <w:rPr>
                                <w:noProof/>
                              </w:rPr>
                              <w:t>63</w:t>
                            </w:r>
                            <w:r>
                              <w:fldChar w:fldCharType="end"/>
                            </w:r>
                            <w:bookmarkEnd w:id="1774"/>
                            <w:r>
                              <w:t>: K-Joint Sheet Layout</w:t>
                            </w:r>
                            <w:bookmarkEnd w:id="1771"/>
                            <w:bookmarkEnd w:id="1772"/>
                            <w:bookmarkEnd w:id="17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I8wCuElAgAAUQQAAA4AAAAAAAAAAAAAAAAALgIAAGRycy9lMm9Eb2Mu&#10;eG1sUEsBAi0AFAAGAAgAAAAhAMG+oDjdAAAACQEAAA8AAAAAAAAAAAAAAAAAfwQAAGRycy9kb3du&#10;cmV2LnhtbFBLBQYAAAAABAAEAPMAAACJBQAAAAA=&#10;" filled="f" stroked="f">
                <v:textbox style="mso-fit-shape-to-text:t" inset="0,0,0,0">
                  <w:txbxContent>
                    <w:p w14:paraId="4A57A5E3" w14:textId="77777777" w:rsidR="00C6012A" w:rsidRPr="003670AB" w:rsidRDefault="00C6012A" w:rsidP="008A1560">
                      <w:pPr>
                        <w:pStyle w:val="Caption"/>
                        <w:rPr>
                          <w:b w:val="0"/>
                          <w:bCs w:val="0"/>
                          <w:noProof/>
                          <w:sz w:val="26"/>
                          <w:szCs w:val="28"/>
                        </w:rPr>
                      </w:pPr>
                      <w:bookmarkStart w:id="1775" w:name="_Toc3557143"/>
                      <w:bookmarkStart w:id="1776" w:name="_Toc7723890"/>
                      <w:bookmarkStart w:id="1777" w:name="_Ref7932230"/>
                      <w:bookmarkStart w:id="1778" w:name="_Ref7932243"/>
                      <w:r>
                        <w:t xml:space="preserve">Figure </w:t>
                      </w:r>
                      <w:r>
                        <w:fldChar w:fldCharType="begin"/>
                      </w:r>
                      <w:r>
                        <w:instrText xml:space="preserve"> SEQ Figure \* ARABIC </w:instrText>
                      </w:r>
                      <w:r>
                        <w:fldChar w:fldCharType="separate"/>
                      </w:r>
                      <w:r>
                        <w:rPr>
                          <w:noProof/>
                        </w:rPr>
                        <w:t>63</w:t>
                      </w:r>
                      <w:r>
                        <w:fldChar w:fldCharType="end"/>
                      </w:r>
                      <w:bookmarkEnd w:id="1778"/>
                      <w:r>
                        <w:t>: K-Joint Sheet Layout</w:t>
                      </w:r>
                      <w:bookmarkEnd w:id="1775"/>
                      <w:bookmarkEnd w:id="1776"/>
                      <w:bookmarkEnd w:id="1777"/>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779" w:name="_Toc3557051"/>
      <w:bookmarkStart w:id="1780" w:name="_Toc7723796"/>
      <w:r w:rsidRPr="007055D9">
        <w:lastRenderedPageBreak/>
        <w:t>Weld Parameters</w:t>
      </w:r>
      <w:bookmarkEnd w:id="1779"/>
      <w:bookmarkEnd w:id="1780"/>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0473D951">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77777777" w:rsidR="00C6012A" w:rsidRPr="00C21C59" w:rsidRDefault="00C6012A" w:rsidP="008A1560">
                            <w:pPr>
                              <w:pStyle w:val="Caption"/>
                              <w:rPr>
                                <w:noProof/>
                                <w:szCs w:val="24"/>
                              </w:rPr>
                            </w:pPr>
                            <w:bookmarkStart w:id="1781" w:name="_Toc3557144"/>
                            <w:bookmarkStart w:id="1782"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781"/>
                            <w:bookmarkEnd w:id="17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77777777" w:rsidR="00C6012A" w:rsidRPr="00C21C59" w:rsidRDefault="00C6012A" w:rsidP="008A1560">
                      <w:pPr>
                        <w:pStyle w:val="Caption"/>
                        <w:rPr>
                          <w:noProof/>
                          <w:szCs w:val="24"/>
                        </w:rPr>
                      </w:pPr>
                      <w:bookmarkStart w:id="1783" w:name="_Toc3557144"/>
                      <w:bookmarkStart w:id="1784"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783"/>
                      <w:bookmarkEnd w:id="1784"/>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8pt;height:35.3pt" o:ole="">
            <v:imagedata r:id="rId146" o:title=""/>
          </v:shape>
          <o:OLEObject Type="Embed" ProgID="Equation.3" ShapeID="_x0000_i1032" DrawAspect="Content" ObjectID="_1618545663" r:id="rId17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77777777" w:rsidR="00255787" w:rsidRPr="007055D9" w:rsidRDefault="00255787" w:rsidP="00237781">
            <w:pPr>
              <w:keepNext/>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1785" w:name="_Toc3566515"/>
      <w:bookmarkStart w:id="1786" w:name="_Toc7724012"/>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1785"/>
      <w:bookmarkEnd w:id="1786"/>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787" w:name="_Toc338939226"/>
      <w:bookmarkStart w:id="1788" w:name="_Toc3557052"/>
      <w:bookmarkStart w:id="1789" w:name="_Toc7723797"/>
      <w:r w:rsidRPr="007055D9">
        <w:t>Attributes</w:t>
      </w:r>
      <w:bookmarkEnd w:id="1787"/>
      <w:bookmarkEnd w:id="1788"/>
      <w:bookmarkEnd w:id="1789"/>
    </w:p>
    <w:p w14:paraId="6CD2696C" w14:textId="77777777" w:rsidR="0006113C" w:rsidRPr="007055D9" w:rsidRDefault="008140DB" w:rsidP="003E1F0A">
      <w:pPr>
        <w:pStyle w:val="Heading5"/>
        <w:keepNext/>
      </w:pPr>
      <w:bookmarkStart w:id="1790" w:name="_Toc338939228"/>
      <w:r w:rsidRPr="007055D9">
        <w:t>Attribute “b</w:t>
      </w:r>
      <w:r w:rsidR="0006113C" w:rsidRPr="007055D9">
        <w:t>ase</w:t>
      </w:r>
      <w:bookmarkEnd w:id="1790"/>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1791" w:name="_Toc338939229"/>
      <w:r w:rsidRPr="007055D9">
        <w:t>Attribute “t</w:t>
      </w:r>
      <w:r w:rsidR="0006113C" w:rsidRPr="007055D9">
        <w:t>echnology</w:t>
      </w:r>
      <w:bookmarkEnd w:id="1791"/>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1792" w:name="_Toc338939230"/>
      <w:bookmarkStart w:id="1793" w:name="_Toc3557053"/>
      <w:bookmarkStart w:id="1794" w:name="_Toc7723798"/>
      <w:r w:rsidRPr="007055D9">
        <w:t>Element “weld_position”</w:t>
      </w:r>
      <w:bookmarkEnd w:id="1792"/>
      <w:bookmarkEnd w:id="1793"/>
      <w:bookmarkEnd w:id="1794"/>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77777777" w:rsidR="0006113C" w:rsidRPr="007055D9" w:rsidRDefault="0006113C" w:rsidP="00237781">
            <w:pPr>
              <w:keepNext/>
              <w:rPr>
                <w:b/>
                <w:i/>
              </w:rPr>
            </w:pPr>
            <w:r w:rsidRPr="007055D9">
              <w:rPr>
                <w:b/>
                <w:i/>
              </w:rPr>
              <w:t>Status</w:t>
            </w:r>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CommentReference"/>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CommentReference"/>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CommentReference"/>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CommentReference"/>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CommentReference"/>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1795" w:name="_Toc3566516"/>
      <w:bookmarkStart w:id="1796" w:name="_Toc7724013"/>
      <w:bookmarkStart w:id="1797" w:name="_Toc33893923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795"/>
      <w:bookmarkEnd w:id="1796"/>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1797"/>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1798" w:name="_Toc338939234"/>
      <w:r w:rsidRPr="007055D9">
        <w:t>Attribute “thickness”</w:t>
      </w:r>
      <w:bookmarkEnd w:id="1798"/>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1799" w:name="_Toc3566517"/>
      <w:bookmarkStart w:id="1800" w:name="_Toc7724014"/>
      <w:bookmarkStart w:id="1801" w:name="_Toc338939235"/>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1799"/>
      <w:bookmarkEnd w:id="1800"/>
    </w:p>
    <w:p w14:paraId="484E78C3" w14:textId="77777777" w:rsidR="0006113C" w:rsidRPr="007055D9" w:rsidRDefault="0006113C" w:rsidP="00DA7B31">
      <w:pPr>
        <w:pStyle w:val="Heading5"/>
        <w:keepNext/>
      </w:pPr>
      <w:r w:rsidRPr="007055D9">
        <w:t>Attribute “angle”</w:t>
      </w:r>
      <w:bookmarkEnd w:id="1801"/>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1802" w:name="_Toc338939236"/>
      <w:r w:rsidRPr="007055D9">
        <w:t>Attribute “penetration”</w:t>
      </w:r>
      <w:bookmarkEnd w:id="1802"/>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1803" w:name="_Toc338939238"/>
      <w:r w:rsidRPr="007055D9">
        <w:lastRenderedPageBreak/>
        <w:t>Attribute “shape”</w:t>
      </w:r>
      <w:bookmarkEnd w:id="1803"/>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1804" w:name="_Toc338939239"/>
      <w:r w:rsidRPr="007055D9">
        <w:t>Attribute “filler”</w:t>
      </w:r>
      <w:bookmarkEnd w:id="1804"/>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thickness="1.4"</w:t>
      </w:r>
    </w:p>
    <w:p w14:paraId="04FD93BA" w14:textId="77777777" w:rsidR="00574534" w:rsidRPr="00517BED" w:rsidRDefault="00574534" w:rsidP="00574534">
      <w:pPr>
        <w:pStyle w:val="XMLCode"/>
        <w:rPr>
          <w:b/>
          <w:color w:val="0070C0"/>
        </w:rPr>
      </w:pPr>
      <w:r w:rsidRPr="00517BED">
        <w:rPr>
          <w:b/>
          <w:color w:val="0070C0"/>
        </w:rPr>
        <w:t xml:space="preserve">                       angle="15"</w:t>
      </w:r>
    </w:p>
    <w:p w14:paraId="0F1904B0" w14:textId="1FD09AE9" w:rsidR="005215A9" w:rsidRDefault="00574534" w:rsidP="00574534">
      <w:pPr>
        <w:pStyle w:val="XMLCode"/>
        <w:rPr>
          <w:b/>
          <w:color w:val="0070C0"/>
        </w:rPr>
      </w:pPr>
      <w:r w:rsidRPr="00517BED">
        <w:rPr>
          <w:b/>
          <w:color w:val="0070C0"/>
        </w:rPr>
        <w:t xml:space="preserve">                       section="HV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thickness="1.1"</w:t>
      </w:r>
    </w:p>
    <w:p w14:paraId="60D84F78" w14:textId="77777777" w:rsidR="00574534" w:rsidRPr="00517BED" w:rsidRDefault="00574534" w:rsidP="00574534">
      <w:pPr>
        <w:pStyle w:val="XMLCode"/>
        <w:rPr>
          <w:b/>
          <w:color w:val="0070C0"/>
        </w:rPr>
      </w:pPr>
      <w:r w:rsidRPr="00517BED">
        <w:rPr>
          <w:b/>
          <w:color w:val="0070C0"/>
        </w:rPr>
        <w:t xml:space="preserve">                       angle="90"</w:t>
      </w:r>
    </w:p>
    <w:p w14:paraId="656D9D43" w14:textId="77777777" w:rsidR="00574534" w:rsidRDefault="00574534" w:rsidP="00574534">
      <w:pPr>
        <w:pStyle w:val="XMLCode"/>
        <w:rPr>
          <w:b/>
          <w:color w:val="0070C0"/>
        </w:rPr>
      </w:pPr>
      <w:r w:rsidRPr="00517BED">
        <w:rPr>
          <w:b/>
          <w:color w:val="0070C0"/>
        </w:rPr>
        <w:t xml:space="preserve">                       section="HV"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penetration="</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thickness=".5"</w:t>
      </w:r>
    </w:p>
    <w:p w14:paraId="7A8C6821" w14:textId="77777777" w:rsidR="00574534" w:rsidRPr="00517BED" w:rsidRDefault="00574534" w:rsidP="00574534">
      <w:pPr>
        <w:pStyle w:val="XMLCode"/>
        <w:rPr>
          <w:b/>
          <w:color w:val="0070C0"/>
        </w:rPr>
      </w:pPr>
      <w:r w:rsidRPr="00517BED">
        <w:rPr>
          <w:b/>
          <w:color w:val="0070C0"/>
        </w:rPr>
        <w:t xml:space="preserve">                       angle="30"</w:t>
      </w:r>
    </w:p>
    <w:p w14:paraId="7783C607" w14:textId="77777777" w:rsidR="005215A9" w:rsidRDefault="00574534" w:rsidP="00574534">
      <w:pPr>
        <w:pStyle w:val="XMLCode"/>
        <w:rPr>
          <w:b/>
          <w:color w:val="0070C0"/>
        </w:rPr>
      </w:pPr>
      <w:r w:rsidRPr="00517BED">
        <w:rPr>
          <w:b/>
          <w:color w:val="0070C0"/>
        </w:rPr>
        <w:t xml:space="preserve">                       section="HV"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1805" w:name="WeldDefinitionCrossJoint"/>
      <w:bookmarkStart w:id="1806" w:name="_Ref397588351"/>
      <w:bookmarkStart w:id="1807" w:name="_Toc3557054"/>
      <w:bookmarkStart w:id="1808" w:name="_Toc7723799"/>
      <w:bookmarkStart w:id="1809" w:name="_Toc338939116"/>
      <w:bookmarkEnd w:id="1805"/>
      <w:r w:rsidRPr="007055D9">
        <w:lastRenderedPageBreak/>
        <w:t>Element “</w:t>
      </w:r>
      <w:r>
        <w:t>sheet_parameter</w:t>
      </w:r>
      <w:r w:rsidRPr="007055D9">
        <w:t>”</w:t>
      </w:r>
      <w:bookmarkEnd w:id="1806"/>
      <w:bookmarkEnd w:id="1807"/>
      <w:bookmarkEnd w:id="1808"/>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7777777" w:rsidR="00C349F8" w:rsidRPr="007055D9" w:rsidRDefault="00C349F8" w:rsidP="00C349F8">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499AF6B9" w:rsidR="00C349F8" w:rsidRPr="002D6B99" w:rsidRDefault="00C349F8" w:rsidP="00C349F8">
            <w:pPr>
              <w:keepNext/>
              <w:keepLines/>
              <w:rPr>
                <w:sz w:val="20"/>
                <w:szCs w:val="20"/>
              </w:rPr>
            </w:pPr>
            <w:del w:id="1810" w:author="nick" w:date="2019-02-12T15:16:00Z">
              <w:r w:rsidDel="00B85EEA">
                <w:rPr>
                  <w:sz w:val="20"/>
                  <w:szCs w:val="20"/>
                </w:rPr>
                <w:delText>Required</w:delText>
              </w:r>
            </w:del>
            <w:ins w:id="1811" w:author="nick" w:date="2019-02-12T15:16:00Z">
              <w:r w:rsidR="00B85EEA">
                <w:rPr>
                  <w:sz w:val="20"/>
                  <w:szCs w:val="20"/>
                </w:rPr>
                <w:t>Optional</w:t>
              </w:r>
            </w:ins>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4BE98F3" w:rsidR="00C349F8" w:rsidRDefault="00B85EEA" w:rsidP="00B85EEA">
            <w:pPr>
              <w:keepNext/>
              <w:keepLines/>
              <w:rPr>
                <w:sz w:val="20"/>
                <w:szCs w:val="20"/>
              </w:rPr>
            </w:pPr>
            <w:commentRangeStart w:id="1812"/>
            <w:ins w:id="1813" w:author="nick" w:date="2019-02-12T15:16:00Z">
              <w:r>
                <w:rPr>
                  <w:sz w:val="20"/>
                  <w:szCs w:val="20"/>
                </w:rPr>
                <w:t>sheet_</w:t>
              </w:r>
            </w:ins>
            <w:ins w:id="1814" w:author="nick" w:date="2019-02-12T15:17:00Z">
              <w:r>
                <w:rPr>
                  <w:sz w:val="20"/>
                  <w:szCs w:val="20"/>
                </w:rPr>
                <w:t xml:space="preserve"> thickness </w:t>
              </w:r>
            </w:ins>
            <w:del w:id="1815" w:author="nick" w:date="2019-02-12T15:17:00Z">
              <w:r w:rsidR="00C349F8" w:rsidDel="00B85EEA">
                <w:rPr>
                  <w:sz w:val="20"/>
                  <w:szCs w:val="20"/>
                </w:rPr>
                <w:delText>thickness</w:delText>
              </w:r>
            </w:del>
            <w:commentRangeEnd w:id="1812"/>
            <w:r w:rsidR="00835F7D">
              <w:rPr>
                <w:rStyle w:val="CommentReference"/>
                <w:lang w:eastAsia="x-none"/>
              </w:rPr>
              <w:commentReference w:id="1812"/>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27779739" w:rsidR="00C349F8" w:rsidRPr="002D6B99" w:rsidRDefault="00C349F8" w:rsidP="00C349F8">
            <w:pPr>
              <w:keepNext/>
              <w:keepLines/>
              <w:rPr>
                <w:sz w:val="20"/>
                <w:szCs w:val="20"/>
              </w:rPr>
            </w:pPr>
            <w:del w:id="1816" w:author="nick" w:date="2019-02-12T15:16:00Z">
              <w:r w:rsidDel="00B85EEA">
                <w:rPr>
                  <w:sz w:val="20"/>
                  <w:szCs w:val="20"/>
                </w:rPr>
                <w:delText>Required</w:delText>
              </w:r>
            </w:del>
            <w:ins w:id="1817" w:author="nick" w:date="2019-02-12T15:16:00Z">
              <w:r w:rsidR="00B85EEA">
                <w:rPr>
                  <w:sz w:val="20"/>
                  <w:szCs w:val="20"/>
                </w:rPr>
                <w:t>Optional</w:t>
              </w:r>
            </w:ins>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354E95C3" w:rsidR="00C349F8" w:rsidRPr="002D6B99" w:rsidRDefault="00C349F8" w:rsidP="00C349F8">
            <w:pPr>
              <w:keepNext/>
              <w:keepLines/>
              <w:rPr>
                <w:sz w:val="20"/>
                <w:szCs w:val="20"/>
              </w:rPr>
            </w:pPr>
            <w:del w:id="1818" w:author="nick" w:date="2019-02-12T15:17:00Z">
              <w:r w:rsidDel="00B85EEA">
                <w:rPr>
                  <w:sz w:val="20"/>
                  <w:szCs w:val="20"/>
                </w:rPr>
                <w:delText>Required</w:delText>
              </w:r>
            </w:del>
            <w:ins w:id="1819" w:author="nick" w:date="2019-02-12T15:17:00Z">
              <w:r w:rsidR="00B85EEA">
                <w:rPr>
                  <w:sz w:val="20"/>
                  <w:szCs w:val="20"/>
                </w:rPr>
                <w:t>Optional</w:t>
              </w:r>
            </w:ins>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1820" w:name="_Toc3566518"/>
      <w:bookmarkStart w:id="1821" w:name="_Toc7724015"/>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820"/>
      <w:bookmarkEnd w:id="1821"/>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ins w:id="1822" w:author="nick" w:date="2019-02-12T15:19:00Z">
        <w:r w:rsidR="00B85EEA">
          <w:rPr>
            <w:b/>
            <w:color w:val="0070C0"/>
          </w:rPr>
          <w:t>sheet_</w:t>
        </w:r>
      </w:ins>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823" w:author="nick" w:date="2019-02-12T15:19:00Z">
        <w:r w:rsidR="00B85EEA">
          <w:rPr>
            <w:b/>
            <w:color w:val="0070C0"/>
          </w:rPr>
          <w:t>sheet_</w:t>
        </w:r>
      </w:ins>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1824" w:name="_Toc3557055"/>
      <w:bookmarkStart w:id="1825" w:name="_Toc7723800"/>
      <w:r>
        <w:t>Cruciform Joint</w:t>
      </w:r>
      <w:bookmarkEnd w:id="1809"/>
      <w:bookmarkEnd w:id="1824"/>
      <w:bookmarkEnd w:id="1825"/>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26" w:name="GenericSeamWeldWeldingTechnology"/>
      <w:bookmarkEnd w:id="1826"/>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827" w:name="_Toc3557056"/>
      <w:bookmarkStart w:id="1828" w:name="_Toc7723801"/>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27"/>
      <w:bookmarkEnd w:id="1828"/>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1829" w:name="_Toc3557057"/>
      <w:bookmarkStart w:id="1830" w:name="_Toc7723802"/>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7777777" w:rsidR="00C6012A" w:rsidRPr="00412853" w:rsidRDefault="00C6012A" w:rsidP="00AA1695">
                            <w:pPr>
                              <w:pStyle w:val="Caption"/>
                              <w:rPr>
                                <w:noProof/>
                                <w:szCs w:val="24"/>
                              </w:rPr>
                            </w:pPr>
                            <w:bookmarkStart w:id="1831" w:name="_Toc3557145"/>
                            <w:bookmarkStart w:id="1832"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831"/>
                            <w:bookmarkEnd w:id="18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7777777" w:rsidR="00C6012A" w:rsidRPr="00412853" w:rsidRDefault="00C6012A" w:rsidP="00AA1695">
                      <w:pPr>
                        <w:pStyle w:val="Caption"/>
                        <w:rPr>
                          <w:noProof/>
                          <w:szCs w:val="24"/>
                        </w:rPr>
                      </w:pPr>
                      <w:bookmarkStart w:id="1833" w:name="_Toc3557145"/>
                      <w:bookmarkStart w:id="1834"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833"/>
                      <w:bookmarkEnd w:id="1834"/>
                    </w:p>
                  </w:txbxContent>
                </v:textbox>
              </v:shape>
            </w:pict>
          </mc:Fallback>
        </mc:AlternateContent>
      </w:r>
      <w:r w:rsidR="00255787" w:rsidRPr="007055D9">
        <w:t>Weld Parameters</w:t>
      </w:r>
      <w:bookmarkEnd w:id="1829"/>
      <w:bookmarkEnd w:id="1830"/>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7777777" w:rsidR="00C6012A" w:rsidRPr="006E5062" w:rsidRDefault="00C6012A" w:rsidP="00AA1695">
                            <w:pPr>
                              <w:pStyle w:val="Caption"/>
                              <w:rPr>
                                <w:noProof/>
                                <w:szCs w:val="24"/>
                              </w:rPr>
                            </w:pPr>
                            <w:bookmarkStart w:id="1835" w:name="_Toc3557146"/>
                            <w:bookmarkStart w:id="1836"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835"/>
                            <w:bookmarkEnd w:id="18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77777777" w:rsidR="00C6012A" w:rsidRPr="006E5062" w:rsidRDefault="00C6012A" w:rsidP="00AA1695">
                      <w:pPr>
                        <w:pStyle w:val="Caption"/>
                        <w:rPr>
                          <w:noProof/>
                          <w:szCs w:val="24"/>
                        </w:rPr>
                      </w:pPr>
                      <w:bookmarkStart w:id="1837" w:name="_Toc3557146"/>
                      <w:bookmarkStart w:id="1838"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837"/>
                      <w:bookmarkEnd w:id="1838"/>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8pt;height:35.3pt" o:ole="">
            <v:imagedata r:id="rId146" o:title=""/>
          </v:shape>
          <o:OLEObject Type="Embed" ProgID="Equation.3" ShapeID="_x0000_i1033" DrawAspect="Content" ObjectID="_1618545664"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77777777" w:rsidR="00255787" w:rsidRPr="007055D9" w:rsidRDefault="00255787" w:rsidP="00521CFE">
            <w:pPr>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1839" w:name="_Toc3566519"/>
      <w:bookmarkStart w:id="1840" w:name="_Toc7724016"/>
      <w:bookmarkStart w:id="1841" w:name="_Toc338939241"/>
      <w:bookmarkStart w:id="1842" w:name="_Toc288196482"/>
      <w:bookmarkStart w:id="1843" w:name="_Toc288200784"/>
      <w:bookmarkStart w:id="1844" w:name="_Toc338938909"/>
      <w:bookmarkStart w:id="1845" w:name="_Toc338939128"/>
      <w:bookmarkEnd w:id="1471"/>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1839"/>
      <w:bookmarkEnd w:id="1840"/>
    </w:p>
    <w:p w14:paraId="114455A9" w14:textId="77777777" w:rsidR="0006113C" w:rsidRPr="007055D9" w:rsidRDefault="0006113C" w:rsidP="005E1694">
      <w:pPr>
        <w:pStyle w:val="Heading4"/>
        <w:tabs>
          <w:tab w:val="clear" w:pos="864"/>
          <w:tab w:val="num" w:pos="993"/>
        </w:tabs>
      </w:pPr>
      <w:bookmarkStart w:id="1846" w:name="_Toc3557058"/>
      <w:bookmarkStart w:id="1847" w:name="_Toc7723803"/>
      <w:r w:rsidRPr="007055D9">
        <w:t>Attributes</w:t>
      </w:r>
      <w:bookmarkEnd w:id="1841"/>
      <w:bookmarkEnd w:id="1846"/>
      <w:bookmarkEnd w:id="1847"/>
    </w:p>
    <w:p w14:paraId="0596FA3B" w14:textId="77777777" w:rsidR="0006113C" w:rsidRPr="007055D9" w:rsidRDefault="007D42C3" w:rsidP="003C4247">
      <w:pPr>
        <w:pStyle w:val="Heading5"/>
        <w:keepNext/>
      </w:pPr>
      <w:bookmarkStart w:id="1848" w:name="_Toc338939243"/>
      <w:r w:rsidRPr="007055D9">
        <w:t>Attribute “b</w:t>
      </w:r>
      <w:r w:rsidR="0006113C" w:rsidRPr="007055D9">
        <w:t>ase</w:t>
      </w:r>
      <w:bookmarkEnd w:id="1848"/>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1849" w:name="_Toc338939244"/>
      <w:r w:rsidRPr="007055D9">
        <w:t>Attribute “t</w:t>
      </w:r>
      <w:r w:rsidR="0006113C" w:rsidRPr="007055D9">
        <w:t>echnology</w:t>
      </w:r>
      <w:bookmarkEnd w:id="1849"/>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1850" w:name="_Toc338939245"/>
      <w:bookmarkStart w:id="1851" w:name="_Toc3557059"/>
      <w:bookmarkStart w:id="1852" w:name="_Toc7723804"/>
      <w:r w:rsidRPr="007055D9">
        <w:t>Element “weld_position”</w:t>
      </w:r>
      <w:bookmarkEnd w:id="1850"/>
      <w:bookmarkEnd w:id="1851"/>
      <w:bookmarkEnd w:id="1852"/>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77777777" w:rsidR="0006113C" w:rsidRPr="007055D9" w:rsidRDefault="0006113C" w:rsidP="003C4247">
            <w:pPr>
              <w:keepNext/>
              <w:rPr>
                <w:b/>
                <w:i/>
              </w:rPr>
            </w:pPr>
            <w:r w:rsidRPr="007055D9">
              <w:rPr>
                <w:b/>
                <w:i/>
              </w:rPr>
              <w:t>Status</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lastRenderedPageBreak/>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1853" w:name="_Toc3566520"/>
      <w:bookmarkStart w:id="1854" w:name="_Toc7724017"/>
      <w:bookmarkStart w:id="1855" w:name="_Toc338939248"/>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853"/>
      <w:bookmarkEnd w:id="1854"/>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1855"/>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1856" w:name="_Toc338939249"/>
      <w:r w:rsidRPr="007055D9">
        <w:t>Attribute “thickness”</w:t>
      </w:r>
      <w:bookmarkEnd w:id="1856"/>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1857" w:name="_Toc3566521"/>
      <w:bookmarkStart w:id="1858" w:name="_Toc7724018"/>
      <w:bookmarkStart w:id="1859" w:name="_Toc338939250"/>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1857"/>
      <w:bookmarkEnd w:id="1858"/>
    </w:p>
    <w:p w14:paraId="73A13EF8" w14:textId="77777777" w:rsidR="0006113C" w:rsidRPr="007055D9" w:rsidRDefault="0006113C" w:rsidP="008641A9">
      <w:pPr>
        <w:pStyle w:val="Heading5"/>
        <w:keepNext/>
      </w:pPr>
      <w:r w:rsidRPr="007055D9">
        <w:t>Attribute “angle”</w:t>
      </w:r>
      <w:bookmarkEnd w:id="1859"/>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1860" w:name="_Toc338939251"/>
      <w:r w:rsidRPr="007055D9">
        <w:t>Attribute “penetration”</w:t>
      </w:r>
      <w:bookmarkEnd w:id="1860"/>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0"/>
      </w:r>
      <w:r w:rsidRPr="007055D9">
        <w:t>.</w:t>
      </w:r>
    </w:p>
    <w:p w14:paraId="245ED85A" w14:textId="77777777" w:rsidR="0006113C" w:rsidRPr="007055D9" w:rsidRDefault="0006113C" w:rsidP="008641A9">
      <w:pPr>
        <w:pStyle w:val="Heading5"/>
        <w:keepNext/>
      </w:pPr>
      <w:bookmarkStart w:id="1861" w:name="_Toc338939253"/>
      <w:r w:rsidRPr="007055D9">
        <w:t>Attribute “shape”</w:t>
      </w:r>
      <w:bookmarkEnd w:id="1861"/>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1862" w:name="_Toc338939254"/>
      <w:r w:rsidRPr="007055D9">
        <w:lastRenderedPageBreak/>
        <w:t>Attribute “filler”</w:t>
      </w:r>
      <w:bookmarkEnd w:id="1862"/>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thickness="3.0"</w:t>
      </w:r>
    </w:p>
    <w:p w14:paraId="2DE756E7" w14:textId="77777777" w:rsidR="00885D11" w:rsidRPr="00BB1AF9" w:rsidRDefault="00885D11" w:rsidP="00885D11">
      <w:pPr>
        <w:pStyle w:val="XMLCode"/>
        <w:rPr>
          <w:b/>
          <w:color w:val="0070C0"/>
        </w:rPr>
      </w:pPr>
      <w:r w:rsidRPr="00BB1AF9">
        <w:rPr>
          <w:b/>
          <w:color w:val="0070C0"/>
        </w:rPr>
        <w:t xml:space="preserve">                       penetration="0.8"</w:t>
      </w:r>
    </w:p>
    <w:p w14:paraId="1EFDAD84" w14:textId="77777777" w:rsidR="00885D11" w:rsidRPr="00BB1AF9" w:rsidRDefault="00885D11" w:rsidP="00885D11">
      <w:pPr>
        <w:pStyle w:val="XMLCode"/>
        <w:rPr>
          <w:b/>
          <w:color w:val="0070C0"/>
        </w:rPr>
      </w:pPr>
      <w:r w:rsidRPr="00BB1AF9">
        <w:rPr>
          <w:b/>
          <w:color w:val="0070C0"/>
        </w:rPr>
        <w:t xml:space="preserve">                       section="HY"</w:t>
      </w:r>
    </w:p>
    <w:p w14:paraId="04F67361" w14:textId="77777777" w:rsidR="00093B40" w:rsidRPr="00BB1AF9" w:rsidRDefault="00885D11" w:rsidP="00885D11">
      <w:pPr>
        <w:pStyle w:val="XMLCode"/>
        <w:rPr>
          <w:b/>
          <w:color w:val="0070C0"/>
        </w:rPr>
      </w:pPr>
      <w:r w:rsidRPr="00BB1AF9">
        <w:rPr>
          <w:b/>
          <w:color w:val="0070C0"/>
        </w:rPr>
        <w:t xml:space="preserve">                       angle="30"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thickness="4.0"</w:t>
      </w:r>
    </w:p>
    <w:p w14:paraId="68B906EC"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penetration="0.4"</w:t>
      </w:r>
    </w:p>
    <w:p w14:paraId="1D4B8831"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75B48E5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thickness="5.0"</w:t>
      </w:r>
    </w:p>
    <w:p w14:paraId="56E2C94E"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penetration="0.8"</w:t>
      </w:r>
    </w:p>
    <w:p w14:paraId="5551A760"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388EF93F"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thickness="6.0"</w:t>
      </w:r>
    </w:p>
    <w:p w14:paraId="0727E578" w14:textId="77777777" w:rsidR="00FD20E4" w:rsidRPr="00BB1AF9" w:rsidRDefault="00FD20E4" w:rsidP="00885D11">
      <w:pPr>
        <w:pStyle w:val="XMLCode"/>
        <w:rPr>
          <w:b/>
          <w:color w:val="0070C0"/>
        </w:rPr>
      </w:pPr>
      <w:r w:rsidRPr="00BB1AF9">
        <w:rPr>
          <w:b/>
          <w:color w:val="0070C0"/>
        </w:rPr>
        <w:t xml:space="preserve">                       penetration="0.4"</w:t>
      </w:r>
    </w:p>
    <w:p w14:paraId="209AD44F"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6ECF988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1863" w:name="GenericSeamWeldWeld"/>
      <w:bookmarkStart w:id="1864" w:name="_Toc3557060"/>
      <w:bookmarkStart w:id="1865" w:name="_Toc7723805"/>
      <w:bookmarkStart w:id="1866" w:name="_Toc338938919"/>
      <w:bookmarkStart w:id="1867" w:name="_Toc338939255"/>
      <w:bookmarkStart w:id="1868" w:name="_Toc334183560"/>
      <w:bookmarkStart w:id="1869" w:name="_Toc288196537"/>
      <w:bookmarkStart w:id="1870" w:name="_Toc288200840"/>
      <w:bookmarkEnd w:id="1842"/>
      <w:bookmarkEnd w:id="1843"/>
      <w:bookmarkEnd w:id="1844"/>
      <w:bookmarkEnd w:id="1845"/>
      <w:bookmarkEnd w:id="1863"/>
      <w:r w:rsidRPr="007055D9">
        <w:lastRenderedPageBreak/>
        <w:t>Element “</w:t>
      </w:r>
      <w:r>
        <w:t>sheet_parameter</w:t>
      </w:r>
      <w:r w:rsidRPr="007055D9">
        <w:t>”</w:t>
      </w:r>
      <w:bookmarkEnd w:id="1864"/>
      <w:bookmarkEnd w:id="1865"/>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77777777" w:rsidR="00996CC5" w:rsidRPr="007055D9" w:rsidRDefault="00996CC5" w:rsidP="000F259A">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271F4EF6" w:rsidR="00996CC5" w:rsidRPr="002D6B99" w:rsidRDefault="00996CC5" w:rsidP="000F259A">
            <w:pPr>
              <w:keepNext/>
              <w:keepLines/>
              <w:rPr>
                <w:sz w:val="20"/>
                <w:szCs w:val="20"/>
              </w:rPr>
            </w:pPr>
            <w:del w:id="1871" w:author="nick" w:date="2019-02-12T15:17:00Z">
              <w:r w:rsidDel="00B85EEA">
                <w:rPr>
                  <w:sz w:val="20"/>
                  <w:szCs w:val="20"/>
                </w:rPr>
                <w:delText>Required</w:delText>
              </w:r>
            </w:del>
            <w:ins w:id="1872" w:author="nick" w:date="2019-02-12T15:17:00Z">
              <w:r w:rsidR="00B85EEA">
                <w:rPr>
                  <w:sz w:val="20"/>
                  <w:szCs w:val="20"/>
                </w:rPr>
                <w:t>Optional</w:t>
              </w:r>
            </w:ins>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06DBCCFB" w:rsidR="00996CC5" w:rsidRDefault="00B85EEA" w:rsidP="000F259A">
            <w:pPr>
              <w:keepNext/>
              <w:keepLines/>
              <w:rPr>
                <w:sz w:val="20"/>
                <w:szCs w:val="20"/>
              </w:rPr>
            </w:pPr>
            <w:commentRangeStart w:id="1873"/>
            <w:ins w:id="1874" w:author="nick" w:date="2019-02-12T15:18:00Z">
              <w:r>
                <w:rPr>
                  <w:sz w:val="20"/>
                  <w:szCs w:val="20"/>
                </w:rPr>
                <w:t>sheet_thickness</w:t>
              </w:r>
            </w:ins>
            <w:del w:id="1875" w:author="nick" w:date="2019-02-12T15:18:00Z">
              <w:r w:rsidR="00996CC5" w:rsidDel="00B85EEA">
                <w:rPr>
                  <w:sz w:val="20"/>
                  <w:szCs w:val="20"/>
                </w:rPr>
                <w:delText>thickness</w:delText>
              </w:r>
            </w:del>
            <w:commentRangeEnd w:id="1873"/>
            <w:r w:rsidR="00B36F90">
              <w:rPr>
                <w:rStyle w:val="CommentReference"/>
                <w:lang w:eastAsia="x-none"/>
              </w:rPr>
              <w:commentReference w:id="1873"/>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159155F5" w:rsidR="00996CC5" w:rsidRPr="002D6B99" w:rsidRDefault="00996CC5" w:rsidP="000F259A">
            <w:pPr>
              <w:keepNext/>
              <w:keepLines/>
              <w:rPr>
                <w:sz w:val="20"/>
                <w:szCs w:val="20"/>
              </w:rPr>
            </w:pPr>
            <w:del w:id="1876" w:author="nick" w:date="2019-02-12T15:17:00Z">
              <w:r w:rsidDel="00B85EEA">
                <w:rPr>
                  <w:sz w:val="20"/>
                  <w:szCs w:val="20"/>
                </w:rPr>
                <w:delText>Required</w:delText>
              </w:r>
            </w:del>
            <w:ins w:id="1877" w:author="nick" w:date="2019-02-12T15:17:00Z">
              <w:r w:rsidR="00B85EEA">
                <w:rPr>
                  <w:sz w:val="20"/>
                  <w:szCs w:val="20"/>
                </w:rPr>
                <w:t>Optional</w:t>
              </w:r>
            </w:ins>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1A22002C" w:rsidR="00996CC5" w:rsidRPr="002D6B99" w:rsidRDefault="00B85EEA" w:rsidP="000F259A">
            <w:pPr>
              <w:keepNext/>
              <w:keepLines/>
              <w:rPr>
                <w:sz w:val="20"/>
                <w:szCs w:val="20"/>
              </w:rPr>
            </w:pPr>
            <w:ins w:id="1878" w:author="nick" w:date="2019-02-12T15:18:00Z">
              <w:r>
                <w:rPr>
                  <w:sz w:val="20"/>
                  <w:szCs w:val="20"/>
                </w:rPr>
                <w:t>Optional</w:t>
              </w:r>
            </w:ins>
            <w:del w:id="1879" w:author="nick" w:date="2019-02-12T15:18:00Z">
              <w:r w:rsidR="00996CC5" w:rsidDel="00B85EEA">
                <w:rPr>
                  <w:sz w:val="20"/>
                  <w:szCs w:val="20"/>
                </w:rPr>
                <w:delText>Required</w:delText>
              </w:r>
            </w:del>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1880" w:name="_Toc3566522"/>
      <w:bookmarkStart w:id="1881" w:name="_Toc7724019"/>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880"/>
      <w:bookmarkEnd w:id="1881"/>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ins w:id="1882" w:author="nick" w:date="2019-02-12T15:18:00Z">
        <w:r w:rsidR="00B85EEA">
          <w:rPr>
            <w:b/>
            <w:color w:val="0070C0"/>
          </w:rPr>
          <w:t>sheet_</w:t>
        </w:r>
      </w:ins>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883" w:author="nick" w:date="2019-02-12T15:18:00Z">
        <w:r w:rsidR="00B85EEA">
          <w:rPr>
            <w:b/>
            <w:color w:val="0070C0"/>
          </w:rPr>
          <w:t>sheet_</w:t>
        </w:r>
      </w:ins>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Heading3"/>
        <w:spacing w:before="480"/>
      </w:pPr>
      <w:bookmarkStart w:id="1884" w:name="_Toc413861928"/>
      <w:bookmarkStart w:id="1885" w:name="_Toc3557061"/>
      <w:bookmarkStart w:id="1886" w:name="_Toc7723806"/>
      <w:bookmarkStart w:id="1887" w:name="_Toc413359615"/>
      <w:bookmarkStart w:id="1888" w:name="_Toc338938920"/>
      <w:bookmarkStart w:id="1889" w:name="_Toc338939256"/>
      <w:bookmarkStart w:id="1890" w:name="_Toc391571769"/>
      <w:bookmarkEnd w:id="1866"/>
      <w:bookmarkEnd w:id="1867"/>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77777777" w:rsidR="00C6012A" w:rsidRPr="000E4598" w:rsidRDefault="00C6012A" w:rsidP="00AA1695">
                            <w:pPr>
                              <w:pStyle w:val="Caption"/>
                              <w:rPr>
                                <w:noProof/>
                                <w:sz w:val="30"/>
                                <w:szCs w:val="26"/>
                              </w:rPr>
                            </w:pPr>
                            <w:bookmarkStart w:id="1891" w:name="_Toc3557147"/>
                            <w:bookmarkStart w:id="1892"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891"/>
                            <w:bookmarkEnd w:id="18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77777777" w:rsidR="00C6012A" w:rsidRPr="000E4598" w:rsidRDefault="00C6012A" w:rsidP="00AA1695">
                      <w:pPr>
                        <w:pStyle w:val="Caption"/>
                        <w:rPr>
                          <w:noProof/>
                          <w:sz w:val="30"/>
                          <w:szCs w:val="26"/>
                        </w:rPr>
                      </w:pPr>
                      <w:bookmarkStart w:id="1893" w:name="_Toc3557147"/>
                      <w:bookmarkStart w:id="1894"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893"/>
                      <w:bookmarkEnd w:id="1894"/>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1884"/>
      <w:bookmarkEnd w:id="1885"/>
      <w:bookmarkEnd w:id="1886"/>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7777777" w:rsidR="00C6012A" w:rsidRPr="000C12FE" w:rsidRDefault="00C6012A" w:rsidP="00AA1695">
                            <w:pPr>
                              <w:pStyle w:val="Caption"/>
                              <w:rPr>
                                <w:i/>
                                <w:iCs/>
                                <w:noProof/>
                                <w:sz w:val="24"/>
                                <w:szCs w:val="26"/>
                                <w:lang w:val="x-none"/>
                              </w:rPr>
                            </w:pPr>
                            <w:bookmarkStart w:id="1895" w:name="_Toc3557148"/>
                            <w:bookmarkStart w:id="1896"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895"/>
                            <w:bookmarkEnd w:id="18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7777777" w:rsidR="00C6012A" w:rsidRPr="000C12FE" w:rsidRDefault="00C6012A" w:rsidP="00AA1695">
                      <w:pPr>
                        <w:pStyle w:val="Caption"/>
                        <w:rPr>
                          <w:i/>
                          <w:iCs/>
                          <w:noProof/>
                          <w:sz w:val="24"/>
                          <w:szCs w:val="26"/>
                          <w:lang w:val="x-none"/>
                        </w:rPr>
                      </w:pPr>
                      <w:bookmarkStart w:id="1897" w:name="_Toc3557148"/>
                      <w:bookmarkStart w:id="1898"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897"/>
                      <w:bookmarkEnd w:id="1898"/>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777777" w:rsidR="00504BAD" w:rsidRDefault="00504BAD" w:rsidP="00DF723F">
            <w:pPr>
              <w:keepNext/>
              <w:rPr>
                <w:b/>
                <w:i/>
              </w:rPr>
            </w:pPr>
            <w:r>
              <w:rPr>
                <w:b/>
                <w:i/>
              </w:rPr>
              <w:t>Status</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77777777" w:rsidR="00504BAD" w:rsidRDefault="00504BAD" w:rsidP="00504BAD">
            <w:pPr>
              <w:rPr>
                <w:sz w:val="20"/>
                <w:szCs w:val="20"/>
              </w:rPr>
            </w:pPr>
            <w:r>
              <w:rPr>
                <w:sz w:val="20"/>
                <w:szCs w:val="20"/>
              </w:rPr>
              <w:t>Width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1899" w:name="_Toc3566523"/>
      <w:bookmarkStart w:id="1900" w:name="_Toc7724020"/>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1899"/>
      <w:bookmarkEnd w:id="1900"/>
    </w:p>
    <w:p w14:paraId="33877CB8" w14:textId="77777777" w:rsidR="00504BAD" w:rsidRDefault="00504BAD" w:rsidP="00F72843">
      <w:pPr>
        <w:spacing w:before="120"/>
        <w:jc w:val="both"/>
      </w:pPr>
      <w:r>
        <w:lastRenderedPageBreak/>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1901" w:name="_Toc3557062"/>
      <w:bookmarkStart w:id="1902" w:name="_Toc7723807"/>
      <w:r>
        <w:t>Attributes</w:t>
      </w:r>
      <w:bookmarkEnd w:id="1901"/>
      <w:bookmarkEnd w:id="1902"/>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148DDDAB" w14:textId="77777777" w:rsidR="00504BAD" w:rsidRPr="00604BF1" w:rsidRDefault="00504BAD" w:rsidP="00604BF1">
      <w:pPr>
        <w:pStyle w:val="ListBullet"/>
        <w:rPr>
          <w:rStyle w:val="XMLElement"/>
        </w:rPr>
      </w:pPr>
      <w:commentRangeStart w:id="1903"/>
      <w:r w:rsidRPr="00604BF1">
        <w:rPr>
          <w:rStyle w:val="XMLElement"/>
        </w:rPr>
        <w:t>arc</w:t>
      </w:r>
      <w:commentRangeEnd w:id="1903"/>
      <w:r w:rsidR="00604BF1" w:rsidRPr="00604BF1">
        <w:rPr>
          <w:rStyle w:val="XMLElement"/>
        </w:rPr>
        <w:commentReference w:id="1903"/>
      </w:r>
    </w:p>
    <w:p w14:paraId="1D4A8905" w14:textId="2F213F9B" w:rsidR="00604BF1" w:rsidRPr="00604BF1" w:rsidRDefault="00604BF1" w:rsidP="00604BF1">
      <w:pPr>
        <w:pStyle w:val="ListBullet"/>
        <w:rPr>
          <w:rStyle w:val="XMLElement"/>
        </w:rPr>
      </w:pPr>
      <w:commentRangeStart w:id="1904"/>
      <w:r w:rsidRPr="00604BF1">
        <w:rPr>
          <w:rStyle w:val="XMLElement"/>
        </w:rPr>
        <w:t>friction</w:t>
      </w:r>
      <w:commentRangeEnd w:id="1904"/>
      <w:r w:rsidR="00725056">
        <w:rPr>
          <w:rStyle w:val="CommentReference"/>
          <w:lang w:eastAsia="x-none"/>
        </w:rPr>
        <w:commentReference w:id="1904"/>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1905" w:name="_Toc3557063"/>
      <w:bookmarkStart w:id="1906" w:name="_Toc7723808"/>
      <w:r>
        <w:t>Element “weld_position”</w:t>
      </w:r>
      <w:bookmarkEnd w:id="1905"/>
      <w:bookmarkEnd w:id="1906"/>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77777777" w:rsidR="00504BAD" w:rsidRDefault="00504BAD" w:rsidP="00DF723F">
            <w:pPr>
              <w:keepNext/>
              <w:rPr>
                <w:b/>
                <w:i/>
                <w:sz w:val="20"/>
              </w:rPr>
            </w:pPr>
            <w:r>
              <w:rPr>
                <w:b/>
                <w:i/>
                <w:sz w:val="20"/>
              </w:rPr>
              <w:t>Status</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1907" w:name="_Toc3566524"/>
      <w:bookmarkStart w:id="1908" w:name="_Toc7724021"/>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907"/>
      <w:bookmarkEnd w:id="1908"/>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reference=”</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width="1.0"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Heading4"/>
        <w:numPr>
          <w:ilvl w:val="3"/>
          <w:numId w:val="26"/>
        </w:numPr>
        <w:tabs>
          <w:tab w:val="clear" w:pos="864"/>
          <w:tab w:val="num" w:pos="993"/>
        </w:tabs>
        <w:ind w:left="862" w:hanging="862"/>
      </w:pPr>
      <w:bookmarkStart w:id="1909" w:name="_Toc3557064"/>
      <w:bookmarkStart w:id="1910" w:name="_Toc7723809"/>
      <w:r>
        <w:t>Element “sheet_parameter”</w:t>
      </w:r>
      <w:bookmarkEnd w:id="1909"/>
      <w:bookmarkEnd w:id="1910"/>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77777777" w:rsidR="00504BAD" w:rsidRDefault="00504BAD" w:rsidP="00F62294">
            <w:pPr>
              <w:keepNext/>
              <w:rPr>
                <w:b/>
                <w:i/>
              </w:rPr>
            </w:pPr>
            <w:r>
              <w:rPr>
                <w:b/>
                <w:i/>
              </w:rPr>
              <w:t>Status</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lastRenderedPageBreak/>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1911" w:name="_Toc3566525"/>
      <w:bookmarkStart w:id="1912" w:name="_Toc7724022"/>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911"/>
      <w:bookmarkEnd w:id="1912"/>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1913" w:name="_Ref414345739"/>
      <w:bookmarkStart w:id="1914" w:name="_Ref414345749"/>
      <w:bookmarkStart w:id="1915" w:name="_Ref414345786"/>
      <w:bookmarkStart w:id="1916" w:name="_Ref414345798"/>
      <w:bookmarkStart w:id="1917" w:name="_Toc3557065"/>
      <w:bookmarkStart w:id="1918" w:name="_Toc7723810"/>
      <w:r w:rsidRPr="00226A3F">
        <w:t>Adhesive Lines</w:t>
      </w:r>
      <w:bookmarkEnd w:id="1887"/>
      <w:bookmarkEnd w:id="1913"/>
      <w:bookmarkEnd w:id="1914"/>
      <w:bookmarkEnd w:id="1915"/>
      <w:bookmarkEnd w:id="1916"/>
      <w:bookmarkEnd w:id="1917"/>
      <w:bookmarkEnd w:id="1918"/>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77777777" w:rsidR="00C107D0" w:rsidRPr="00226A3F" w:rsidRDefault="00C107D0" w:rsidP="0088515B">
            <w:pPr>
              <w:suppressAutoHyphens/>
              <w:rPr>
                <w:rFonts w:cs="Calibri"/>
                <w:b/>
                <w:i/>
                <w:lang w:eastAsia="zh-CN"/>
              </w:rPr>
            </w:pPr>
            <w:r w:rsidRPr="00226A3F">
              <w:rPr>
                <w:b/>
                <w:i/>
              </w:rPr>
              <w:t>Status</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1919" w:name="_Toc3566526"/>
      <w:bookmarkStart w:id="1920" w:name="_Toc7724023"/>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1919"/>
      <w:bookmarkEnd w:id="1920"/>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77777777" w:rsidR="00C107D0" w:rsidRPr="00226A3F" w:rsidRDefault="00C107D0" w:rsidP="0088515B">
            <w:pPr>
              <w:suppressAutoHyphens/>
              <w:rPr>
                <w:rFonts w:cs="Calibri"/>
                <w:b/>
                <w:i/>
                <w:lang w:eastAsia="zh-CN"/>
              </w:rPr>
            </w:pPr>
            <w:r w:rsidRPr="00226A3F">
              <w:rPr>
                <w:b/>
                <w:i/>
              </w:rPr>
              <w:t>Status</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34E109E0" w:rsidR="00A2456B" w:rsidRPr="00226A3F" w:rsidRDefault="00A2456B" w:rsidP="0088515B">
            <w:pPr>
              <w:suppressAutoHyphens/>
              <w:rPr>
                <w:rFonts w:cs="Calibri"/>
                <w:sz w:val="20"/>
                <w:szCs w:val="20"/>
                <w:lang w:eastAsia="zh-CN"/>
              </w:rPr>
            </w:pPr>
            <w:commentRangeStart w:id="1921"/>
            <w:del w:id="1922" w:author="nick" w:date="2019-02-12T11:26:00Z">
              <w:r w:rsidDel="009050D3">
                <w:rPr>
                  <w:sz w:val="20"/>
                  <w:szCs w:val="20"/>
                </w:rPr>
                <w:delText>0-</w:delText>
              </w:r>
            </w:del>
            <w:r w:rsidRPr="00226A3F">
              <w:rPr>
                <w:sz w:val="20"/>
                <w:szCs w:val="20"/>
              </w:rPr>
              <w:t>1</w:t>
            </w:r>
            <w:commentRangeEnd w:id="1921"/>
            <w:r w:rsidR="009050D3">
              <w:rPr>
                <w:rStyle w:val="CommentReference"/>
                <w:lang w:eastAsia="x-none"/>
              </w:rPr>
              <w:commentReference w:id="1921"/>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ins w:id="1923" w:author="nick" w:date="2019-02-13T21:03:00Z">
              <w:r w:rsidR="00341FEE">
                <w:rPr>
                  <w:sz w:val="20"/>
                  <w:szCs w:val="20"/>
                </w:rPr>
                <w:t>-*</w:t>
              </w:r>
            </w:ins>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AEDD1D4" w:rsidR="00A2456B" w:rsidRPr="00226A3F" w:rsidRDefault="007A5977" w:rsidP="007A5977">
            <w:pPr>
              <w:suppressAutoHyphens/>
              <w:rPr>
                <w:rFonts w:cs="Calibri"/>
                <w:lang w:eastAsia="zh-CN"/>
              </w:rPr>
            </w:pPr>
            <w:ins w:id="1924" w:author="nick" w:date="2019-03-21T01:17:00Z">
              <w:r>
                <w:rPr>
                  <w:sz w:val="20"/>
                  <w:szCs w:val="20"/>
                </w:rPr>
                <w:t xml:space="preserve">See section </w:t>
              </w:r>
            </w:ins>
            <w:ins w:id="1925" w:author="nick" w:date="2019-03-21T01:18:00Z">
              <w:r>
                <w:rPr>
                  <w:sz w:val="20"/>
                  <w:szCs w:val="20"/>
                </w:rPr>
                <w:fldChar w:fldCharType="begin"/>
              </w:r>
              <w:r>
                <w:rPr>
                  <w:sz w:val="20"/>
                  <w:szCs w:val="20"/>
                </w:rPr>
                <w:instrText xml:space="preserve"> REF _Ref429050458 \r \h </w:instrText>
              </w:r>
            </w:ins>
            <w:r>
              <w:rPr>
                <w:sz w:val="20"/>
                <w:szCs w:val="20"/>
              </w:rPr>
            </w:r>
            <w:r>
              <w:rPr>
                <w:sz w:val="20"/>
                <w:szCs w:val="20"/>
              </w:rPr>
              <w:fldChar w:fldCharType="separate"/>
            </w:r>
            <w:r w:rsidR="00745DB6">
              <w:rPr>
                <w:sz w:val="20"/>
                <w:szCs w:val="20"/>
              </w:rPr>
              <w:t>8.1.2</w:t>
            </w:r>
            <w:ins w:id="1926" w:author="nick" w:date="2019-03-21T01:18:00Z">
              <w:r>
                <w:rPr>
                  <w:sz w:val="20"/>
                  <w:szCs w:val="20"/>
                </w:rPr>
                <w:fldChar w:fldCharType="end"/>
              </w:r>
            </w:ins>
            <w:ins w:id="1927" w:author="nick" w:date="2019-03-21T01:17:00Z">
              <w:r>
                <w:rPr>
                  <w:sz w:val="20"/>
                  <w:szCs w:val="20"/>
                </w:rPr>
                <w:t xml:space="preserve"> loc_list</w:t>
              </w:r>
            </w:ins>
            <w:del w:id="1928" w:author="nick" w:date="2019-03-21T01:17:00Z">
              <w:r w:rsidR="00A2456B" w:rsidRPr="00226A3F" w:rsidDel="007A5977">
                <w:rPr>
                  <w:sz w:val="20"/>
                  <w:szCs w:val="20"/>
                </w:rPr>
                <w:delText>-</w:delText>
              </w:r>
            </w:del>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384493AB" w:rsidR="00A2456B" w:rsidRPr="00226A3F" w:rsidRDefault="00A2456B" w:rsidP="0088515B">
            <w:pPr>
              <w:suppressAutoHyphens/>
              <w:rPr>
                <w:rFonts w:cs="Calibri"/>
                <w:sz w:val="20"/>
                <w:szCs w:val="20"/>
                <w:lang w:eastAsia="zh-CN"/>
              </w:rPr>
            </w:pPr>
            <w:del w:id="1929" w:author="nick" w:date="2019-02-12T11:27: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39E1D0ED" w:rsidR="00A2456B" w:rsidRPr="00226A3F" w:rsidRDefault="00A2456B" w:rsidP="0088515B">
            <w:pPr>
              <w:suppressAutoHyphens/>
              <w:rPr>
                <w:sz w:val="20"/>
                <w:szCs w:val="20"/>
              </w:rPr>
            </w:pPr>
            <w:del w:id="1930" w:author="nick" w:date="2019-02-12T11:27: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1931" w:name="_Toc3566527"/>
      <w:bookmarkStart w:id="1932" w:name="_Toc7724024"/>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1931"/>
      <w:bookmarkEnd w:id="1932"/>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7777777" w:rsidR="00C107D0" w:rsidRPr="00226A3F" w:rsidRDefault="00C107D0" w:rsidP="0088515B">
            <w:pPr>
              <w:suppressAutoHyphens/>
              <w:rPr>
                <w:rFonts w:cs="Calibri"/>
                <w:b/>
                <w:i/>
                <w:lang w:eastAsia="zh-CN"/>
              </w:rPr>
            </w:pPr>
            <w:r w:rsidRPr="00226A3F">
              <w:rPr>
                <w:b/>
                <w:i/>
              </w:rPr>
              <w:t>Status</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1933" w:name="_Toc3566528"/>
      <w:bookmarkStart w:id="1934" w:name="_Toc7724025"/>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1933"/>
      <w:bookmarkEnd w:id="1934"/>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lastRenderedPageBreak/>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77777777"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1935" w:name="_Toc428279602"/>
      <w:bookmarkStart w:id="1936" w:name="_Toc428456348"/>
      <w:bookmarkStart w:id="1937" w:name="_Toc428537316"/>
      <w:bookmarkStart w:id="1938" w:name="_Toc428969638"/>
      <w:bookmarkStart w:id="1939" w:name="_Toc429053029"/>
      <w:bookmarkStart w:id="1940" w:name="_Toc413861930"/>
      <w:bookmarkStart w:id="1941" w:name="_Toc3557066"/>
      <w:bookmarkStart w:id="1942" w:name="_Toc7723811"/>
      <w:bookmarkStart w:id="1943" w:name="_Toc413359617"/>
      <w:bookmarkEnd w:id="1935"/>
      <w:bookmarkEnd w:id="1936"/>
      <w:bookmarkEnd w:id="1937"/>
      <w:bookmarkEnd w:id="1938"/>
      <w:bookmarkEnd w:id="1939"/>
      <w:r w:rsidRPr="00226A3F">
        <w:lastRenderedPageBreak/>
        <w:t>Hemming Flanges</w:t>
      </w:r>
      <w:bookmarkEnd w:id="1940"/>
      <w:bookmarkEnd w:id="1941"/>
      <w:bookmarkEnd w:id="1942"/>
    </w:p>
    <w:p w14:paraId="66448657" w14:textId="77777777" w:rsidR="000E64EA" w:rsidRDefault="000E64EA" w:rsidP="00536A58">
      <w:pPr>
        <w:pStyle w:val="Heading3"/>
      </w:pPr>
      <w:bookmarkStart w:id="1944" w:name="_Toc413861931"/>
      <w:bookmarkStart w:id="1945" w:name="_Toc3557067"/>
      <w:bookmarkStart w:id="1946" w:name="_Toc7723812"/>
      <w:r>
        <w:t>Introduction</w:t>
      </w:r>
      <w:bookmarkEnd w:id="1944"/>
      <w:bookmarkEnd w:id="1945"/>
      <w:bookmarkEnd w:id="1946"/>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1947" w:name="_Ref413858805"/>
      <w:bookmarkStart w:id="1948" w:name="_Toc413861952"/>
      <w:bookmarkStart w:id="1949" w:name="_Toc3557149"/>
      <w:bookmarkStart w:id="1950" w:name="_Toc7723896"/>
      <w:r>
        <w:t xml:space="preserve">Figure </w:t>
      </w:r>
      <w:r w:rsidR="00406B64">
        <w:fldChar w:fldCharType="begin"/>
      </w:r>
      <w:r w:rsidR="00406B64">
        <w:instrText xml:space="preserve"> SEQ Figure \* ARABIC </w:instrText>
      </w:r>
      <w:r w:rsidR="00406B64">
        <w:fldChar w:fldCharType="separate"/>
      </w:r>
      <w:r w:rsidR="00745DB6">
        <w:rPr>
          <w:noProof/>
        </w:rPr>
        <w:t>71</w:t>
      </w:r>
      <w:r w:rsidR="00406B64">
        <w:fldChar w:fldCharType="end"/>
      </w:r>
      <w:bookmarkEnd w:id="1947"/>
      <w:r>
        <w:t>: The Three Regions of a Hemming</w:t>
      </w:r>
      <w:bookmarkEnd w:id="1948"/>
      <w:bookmarkEnd w:id="1949"/>
      <w:bookmarkEnd w:id="1950"/>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1951" w:name="_Ref413850590"/>
      <w:bookmarkStart w:id="1952" w:name="_Toc413861953"/>
      <w:bookmarkStart w:id="1953" w:name="_Toc3557150"/>
      <w:bookmarkStart w:id="1954" w:name="_Toc7723897"/>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1951"/>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52"/>
      <w:bookmarkEnd w:id="1953"/>
      <w:bookmarkEnd w:id="1954"/>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1955" w:name="_Toc413861954"/>
      <w:bookmarkStart w:id="1956" w:name="_Toc3557151"/>
      <w:bookmarkStart w:id="1957" w:name="_Toc7723898"/>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1955"/>
      <w:bookmarkEnd w:id="1956"/>
      <w:bookmarkEnd w:id="1957"/>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1958" w:name="_Toc3557152"/>
      <w:bookmarkStart w:id="1959" w:name="_Toc7723899"/>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58"/>
      <w:bookmarkEnd w:id="1959"/>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1960" w:name="_Toc413861932"/>
      <w:bookmarkStart w:id="1961" w:name="_Toc3557068"/>
      <w:bookmarkStart w:id="1962" w:name="_Toc7723813"/>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60"/>
      <w:bookmarkEnd w:id="1961"/>
      <w:bookmarkEnd w:id="1962"/>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77777777" w:rsidR="000E64EA" w:rsidRPr="00226A3F" w:rsidRDefault="000E64EA" w:rsidP="00E3398E">
            <w:pPr>
              <w:keepNext/>
              <w:suppressAutoHyphens/>
              <w:rPr>
                <w:rFonts w:cs="Calibri"/>
                <w:b/>
                <w:i/>
                <w:lang w:eastAsia="zh-CN"/>
              </w:rPr>
            </w:pPr>
            <w:r w:rsidRPr="00226A3F">
              <w:rPr>
                <w:b/>
                <w:i/>
              </w:rPr>
              <w:t>Status</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1963" w:name="_Toc3566529"/>
      <w:bookmarkStart w:id="1964" w:name="_Toc7724026"/>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963"/>
      <w:bookmarkEnd w:id="1964"/>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77777777" w:rsidR="000E64EA" w:rsidRPr="00226A3F" w:rsidRDefault="000E64EA" w:rsidP="00E3398E">
            <w:pPr>
              <w:keepNext/>
              <w:suppressAutoHyphens/>
              <w:rPr>
                <w:rFonts w:cs="Calibri"/>
                <w:b/>
                <w:i/>
                <w:lang w:eastAsia="zh-CN"/>
              </w:rPr>
            </w:pPr>
            <w:r w:rsidRPr="00226A3F">
              <w:rPr>
                <w:b/>
                <w:i/>
              </w:rPr>
              <w:t>Status</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1FEE561A" w:rsidR="000E64EA" w:rsidRPr="00226A3F" w:rsidRDefault="000E64EA" w:rsidP="00E3398E">
            <w:pPr>
              <w:suppressAutoHyphens/>
              <w:rPr>
                <w:rFonts w:cs="Calibri"/>
                <w:sz w:val="20"/>
                <w:szCs w:val="20"/>
                <w:lang w:eastAsia="zh-CN"/>
              </w:rPr>
            </w:pPr>
            <w:commentRangeStart w:id="1965"/>
            <w:del w:id="1966" w:author="nick" w:date="2019-02-12T11:26:00Z">
              <w:r w:rsidDel="009050D3">
                <w:rPr>
                  <w:sz w:val="20"/>
                  <w:szCs w:val="20"/>
                </w:rPr>
                <w:delText>0-</w:delText>
              </w:r>
            </w:del>
            <w:r w:rsidRPr="00226A3F">
              <w:rPr>
                <w:sz w:val="20"/>
                <w:szCs w:val="20"/>
              </w:rPr>
              <w:t>1</w:t>
            </w:r>
            <w:commentRangeEnd w:id="1965"/>
            <w:r w:rsidR="009050D3">
              <w:rPr>
                <w:rStyle w:val="CommentReference"/>
                <w:lang w:eastAsia="x-none"/>
              </w:rPr>
              <w:commentReference w:id="1965"/>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1967"/>
            <w:r w:rsidRPr="00226A3F">
              <w:rPr>
                <w:sz w:val="20"/>
                <w:szCs w:val="20"/>
              </w:rPr>
              <w:t>1</w:t>
            </w:r>
            <w:ins w:id="1968" w:author="nick" w:date="2019-02-13T21:04:00Z">
              <w:r w:rsidR="00341FEE">
                <w:rPr>
                  <w:sz w:val="20"/>
                  <w:szCs w:val="20"/>
                </w:rPr>
                <w:t>-*</w:t>
              </w:r>
            </w:ins>
            <w:commentRangeEnd w:id="1967"/>
            <w:r w:rsidR="00D056F1">
              <w:rPr>
                <w:rStyle w:val="CommentReference"/>
                <w:lang w:eastAsia="x-none"/>
              </w:rPr>
              <w:commentReference w:id="1967"/>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B73EE3F" w:rsidR="000E64EA" w:rsidRPr="00226A3F" w:rsidRDefault="007A5977" w:rsidP="00E3398E">
            <w:pPr>
              <w:suppressAutoHyphens/>
              <w:rPr>
                <w:rFonts w:cs="Calibri"/>
                <w:lang w:eastAsia="zh-CN"/>
              </w:rPr>
            </w:pPr>
            <w:commentRangeStart w:id="1969"/>
            <w:ins w:id="1970" w:author="nick" w:date="2019-03-21T01:19: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1971" w:author="nick" w:date="2019-03-21T01:19:00Z">
              <w:r>
                <w:rPr>
                  <w:sz w:val="20"/>
                  <w:szCs w:val="20"/>
                </w:rPr>
                <w:fldChar w:fldCharType="separate"/>
              </w:r>
            </w:ins>
            <w:r w:rsidR="00745DB6">
              <w:rPr>
                <w:sz w:val="20"/>
                <w:szCs w:val="20"/>
              </w:rPr>
              <w:t>8.1.2</w:t>
            </w:r>
            <w:ins w:id="1972" w:author="nick" w:date="2019-03-21T01:19:00Z">
              <w:r>
                <w:rPr>
                  <w:sz w:val="20"/>
                  <w:szCs w:val="20"/>
                </w:rPr>
                <w:fldChar w:fldCharType="end"/>
              </w:r>
              <w:r>
                <w:rPr>
                  <w:sz w:val="20"/>
                  <w:szCs w:val="20"/>
                </w:rPr>
                <w:t xml:space="preserve"> loc_list</w:t>
              </w:r>
              <w:commentRangeEnd w:id="1969"/>
              <w:r>
                <w:rPr>
                  <w:rStyle w:val="CommentReference"/>
                  <w:lang w:eastAsia="x-none"/>
                </w:rPr>
                <w:commentReference w:id="1969"/>
              </w:r>
            </w:ins>
            <w:del w:id="1973" w:author="nick" w:date="2019-03-21T01:19:00Z">
              <w:r w:rsidR="000E64EA" w:rsidRPr="00226A3F" w:rsidDel="007A5977">
                <w:rPr>
                  <w:sz w:val="20"/>
                  <w:szCs w:val="20"/>
                </w:rPr>
                <w:delText>-</w:delText>
              </w:r>
            </w:del>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1569F439" w:rsidR="000E64EA" w:rsidRPr="00226A3F" w:rsidRDefault="000E64EA" w:rsidP="00E3398E">
            <w:pPr>
              <w:suppressAutoHyphens/>
              <w:rPr>
                <w:sz w:val="20"/>
                <w:szCs w:val="20"/>
              </w:rPr>
            </w:pPr>
            <w:del w:id="1974" w:author="nick" w:date="2019-02-12T11:26:00Z">
              <w:r w:rsidDel="009050D3">
                <w:rPr>
                  <w:sz w:val="20"/>
                  <w:szCs w:val="20"/>
                </w:rPr>
                <w:delText>0-</w:delText>
              </w:r>
            </w:del>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1CCADAD8" w:rsidR="00A2456B" w:rsidRPr="00226A3F" w:rsidRDefault="00A2456B" w:rsidP="00E3398E">
            <w:pPr>
              <w:suppressAutoHyphens/>
              <w:rPr>
                <w:sz w:val="20"/>
                <w:szCs w:val="20"/>
              </w:rPr>
            </w:pPr>
            <w:del w:id="1975" w:author="nick" w:date="2019-02-12T11:26:00Z">
              <w:r w:rsidDel="009050D3">
                <w:rPr>
                  <w:sz w:val="20"/>
                  <w:szCs w:val="20"/>
                </w:rPr>
                <w:delText>0-</w:delText>
              </w:r>
            </w:del>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1976" w:name="_Toc3566530"/>
      <w:bookmarkStart w:id="1977" w:name="_Toc7724027"/>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976"/>
      <w:bookmarkEnd w:id="1977"/>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77777777" w:rsidR="000E64EA" w:rsidRPr="00226A3F" w:rsidRDefault="000E64EA" w:rsidP="00E3398E">
            <w:pPr>
              <w:keepNext/>
              <w:suppressAutoHyphens/>
              <w:rPr>
                <w:rFonts w:cs="Calibri"/>
                <w:b/>
                <w:i/>
                <w:lang w:eastAsia="zh-CN"/>
              </w:rPr>
            </w:pPr>
            <w:r w:rsidRPr="00226A3F">
              <w:rPr>
                <w:b/>
                <w:i/>
              </w:rPr>
              <w:t>Status</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1978" w:name="_Toc413861979"/>
      <w:bookmarkStart w:id="1979" w:name="_Toc3566531"/>
      <w:bookmarkStart w:id="1980" w:name="_Toc7724028"/>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1978"/>
      <w:bookmarkEnd w:id="1979"/>
      <w:bookmarkEnd w:id="1980"/>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77777777" w:rsidR="000E64EA" w:rsidRPr="00226A3F" w:rsidRDefault="000E64EA" w:rsidP="0079141E">
            <w:pPr>
              <w:suppressAutoHyphens/>
              <w:rPr>
                <w:rFonts w:cs="Calibri"/>
                <w:b/>
                <w:i/>
                <w:lang w:eastAsia="zh-CN"/>
              </w:rPr>
            </w:pPr>
            <w:r w:rsidRPr="00226A3F">
              <w:rPr>
                <w:b/>
                <w:i/>
              </w:rPr>
              <w:t>Status</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1981" w:name="_Toc413861980"/>
      <w:bookmarkStart w:id="1982" w:name="_Toc3566532"/>
      <w:bookmarkStart w:id="1983" w:name="_Toc7724029"/>
      <w:r>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1981"/>
      <w:bookmarkEnd w:id="1982"/>
      <w:bookmarkEnd w:id="1983"/>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77777777" w:rsidR="000E64EA" w:rsidRPr="00226A3F" w:rsidRDefault="000E64EA" w:rsidP="00E3398E">
            <w:pPr>
              <w:keepNext/>
              <w:suppressAutoHyphens/>
              <w:rPr>
                <w:rFonts w:cs="Calibri"/>
                <w:b/>
                <w:i/>
                <w:lang w:eastAsia="zh-CN"/>
              </w:rPr>
            </w:pPr>
            <w:r w:rsidRPr="00226A3F">
              <w:rPr>
                <w:b/>
                <w:i/>
              </w:rPr>
              <w:t>Status</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rPr>
          <w:ins w:id="1984" w:author="nick" w:date="2019-03-07T08:57:00Z"/>
        </w:trPr>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ins w:id="1985" w:author="nick" w:date="2019-03-07T08:57:00Z"/>
                <w:sz w:val="20"/>
                <w:szCs w:val="20"/>
              </w:rPr>
            </w:pPr>
            <w:ins w:id="1986" w:author="nick" w:date="2019-03-07T08:58:00Z">
              <w:r>
                <w:rPr>
                  <w:sz w:val="20"/>
                  <w:szCs w:val="20"/>
                </w:rPr>
                <w:t>top_index</w:t>
              </w:r>
            </w:ins>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ins w:id="1987" w:author="nick" w:date="2019-03-07T08:57:00Z"/>
                <w:sz w:val="20"/>
                <w:szCs w:val="20"/>
              </w:rPr>
            </w:pPr>
            <w:ins w:id="1988" w:author="m.kalaitzaki" w:date="2019-03-21T12:40:00Z">
              <w:r>
                <w:rPr>
                  <w:sz w:val="20"/>
                  <w:szCs w:val="20"/>
                </w:rPr>
                <w:t>Integer</w:t>
              </w:r>
            </w:ins>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ins w:id="1989" w:author="nick" w:date="2019-03-07T08:57:00Z"/>
                <w:sz w:val="20"/>
                <w:szCs w:val="20"/>
              </w:rPr>
            </w:pPr>
            <w:ins w:id="1990" w:author="nick" w:date="2019-03-07T10:05:00Z">
              <w:r>
                <w:rPr>
                  <w:sz w:val="20"/>
                  <w:szCs w:val="20"/>
                </w:rPr>
                <w:t>&gt; 0</w:t>
              </w:r>
            </w:ins>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ins w:id="1991" w:author="nick" w:date="2019-03-07T08:57:00Z"/>
                <w:sz w:val="20"/>
                <w:szCs w:val="20"/>
              </w:rPr>
            </w:pPr>
            <w:ins w:id="1992" w:author="nick" w:date="2019-03-07T08:58:00Z">
              <w:r>
                <w:rPr>
                  <w:sz w:val="20"/>
                  <w:szCs w:val="20"/>
                </w:rPr>
                <w:t>Optional</w:t>
              </w:r>
            </w:ins>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ins w:id="1993" w:author="nick" w:date="2019-03-07T08:57:00Z"/>
                <w:sz w:val="20"/>
                <w:szCs w:val="20"/>
              </w:rPr>
            </w:pPr>
            <w:ins w:id="1994" w:author="nick" w:date="2019-03-07T09:33: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r w:rsidR="008A12AD" w:rsidRPr="000F7EEA" w14:paraId="3EB8C88E" w14:textId="77777777" w:rsidTr="00E3398E">
        <w:trPr>
          <w:ins w:id="1995" w:author="nick" w:date="2019-03-07T08:57:00Z"/>
        </w:trPr>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ins w:id="1996" w:author="nick" w:date="2019-03-07T08:57:00Z"/>
                <w:sz w:val="20"/>
                <w:szCs w:val="20"/>
              </w:rPr>
            </w:pPr>
            <w:ins w:id="1997" w:author="nick" w:date="2019-03-07T08:58:00Z">
              <w:r>
                <w:rPr>
                  <w:sz w:val="20"/>
                  <w:szCs w:val="20"/>
                </w:rPr>
                <w:t>bottom_index</w:t>
              </w:r>
            </w:ins>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ins w:id="1998" w:author="nick" w:date="2019-03-07T08:57:00Z"/>
                <w:sz w:val="20"/>
                <w:szCs w:val="20"/>
              </w:rPr>
            </w:pPr>
            <w:ins w:id="1999" w:author="m.kalaitzaki" w:date="2019-03-21T12:40:00Z">
              <w:r>
                <w:rPr>
                  <w:sz w:val="20"/>
                  <w:szCs w:val="20"/>
                </w:rPr>
                <w:t>Integer</w:t>
              </w:r>
            </w:ins>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ins w:id="2000" w:author="nick" w:date="2019-03-07T08:57:00Z"/>
                <w:sz w:val="20"/>
                <w:szCs w:val="20"/>
              </w:rPr>
            </w:pPr>
            <w:ins w:id="2001" w:author="nick" w:date="2019-03-07T10:06:00Z">
              <w:r>
                <w:rPr>
                  <w:sz w:val="20"/>
                  <w:szCs w:val="20"/>
                </w:rPr>
                <w:t>&gt; 0</w:t>
              </w:r>
            </w:ins>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ins w:id="2002" w:author="nick" w:date="2019-03-07T08:57:00Z"/>
                <w:sz w:val="20"/>
                <w:szCs w:val="20"/>
              </w:rPr>
            </w:pPr>
            <w:ins w:id="2003" w:author="nick" w:date="2019-03-07T08:58:00Z">
              <w:r>
                <w:rPr>
                  <w:sz w:val="20"/>
                  <w:szCs w:val="20"/>
                </w:rPr>
                <w:t>Optional</w:t>
              </w:r>
            </w:ins>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ins w:id="2004" w:author="nick" w:date="2019-03-07T08:57:00Z"/>
                <w:sz w:val="20"/>
                <w:szCs w:val="20"/>
              </w:rPr>
            </w:pPr>
            <w:ins w:id="2005" w:author="nick" w:date="2019-03-07T09:34: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bl>
    <w:p w14:paraId="1BDE1BA7" w14:textId="77777777" w:rsidR="000E64EA" w:rsidRDefault="000E64EA" w:rsidP="00F3716C">
      <w:pPr>
        <w:pStyle w:val="Caption"/>
        <w:spacing w:before="120"/>
      </w:pPr>
      <w:bookmarkStart w:id="2006" w:name="_Toc413861981"/>
      <w:bookmarkStart w:id="2007" w:name="_Toc3566533"/>
      <w:bookmarkStart w:id="2008" w:name="_Toc7724030"/>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2006"/>
      <w:bookmarkEnd w:id="2007"/>
      <w:bookmarkEnd w:id="2008"/>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036DAE0"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rPr>
          <w:ins w:id="2009" w:author="nick" w:date="2019-03-07T09:51:00Z"/>
        </w:rPr>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rPr>
          <w:ins w:id="2010" w:author="nick" w:date="2019-03-07T09:52:00Z"/>
        </w:rPr>
      </w:pPr>
      <w:commentRangeStart w:id="2011"/>
      <w:ins w:id="2012" w:author="nick" w:date="2019-03-07T09:11:00Z">
        <w:r w:rsidRPr="00C45A3A">
          <w:rPr>
            <w:rStyle w:val="elementdeftypeChar"/>
            <w:rFonts w:eastAsia="Times New Roman"/>
          </w:rPr>
          <w:t>top</w:t>
        </w:r>
      </w:ins>
      <w:ins w:id="2013" w:author="nick" w:date="2019-03-07T09:10:00Z">
        <w:r w:rsidRPr="00C45A3A">
          <w:rPr>
            <w:rStyle w:val="elementdeftypeChar"/>
            <w:rFonts w:eastAsia="Times New Roman"/>
          </w:rPr>
          <w:t>_index</w:t>
        </w:r>
        <w:r w:rsidRPr="00C45A3A">
          <w:t xml:space="preserve">: the index (see section </w:t>
        </w:r>
        <w:r w:rsidRPr="00C45A3A">
          <w:fldChar w:fldCharType="begin"/>
        </w:r>
        <w:r w:rsidRPr="00C45A3A">
          <w:instrText xml:space="preserve"> REF _Ref428791371 \r \h </w:instrText>
        </w:r>
      </w:ins>
      <w:ins w:id="2014" w:author="nick" w:date="2019-03-07T09:10:00Z">
        <w:r w:rsidRPr="00C45A3A">
          <w:fldChar w:fldCharType="separate"/>
        </w:r>
      </w:ins>
      <w:r w:rsidR="00745DB6">
        <w:t>5.3.1.1</w:t>
      </w:r>
      <w:ins w:id="2015" w:author="nick" w:date="2019-03-07T09:10:00Z">
        <w:r w:rsidRPr="00C45A3A">
          <w:fldChar w:fldCharType="end"/>
        </w:r>
        <w:r w:rsidRPr="00C45A3A">
          <w:t xml:space="preserve">) </w:t>
        </w:r>
      </w:ins>
      <w:ins w:id="2016" w:author="nick" w:date="2019-03-07T09:17:00Z">
        <w:r w:rsidR="000C32D7" w:rsidRPr="00C45A3A">
          <w:t xml:space="preserve">where the </w:t>
        </w:r>
      </w:ins>
      <w:ins w:id="2017" w:author="nick" w:date="2019-03-07T09:48:00Z">
        <w:r w:rsidR="00C45A3A" w:rsidRPr="00C45A3A">
          <w:t xml:space="preserve">region’s </w:t>
        </w:r>
      </w:ins>
      <w:ins w:id="2018" w:author="nick" w:date="2019-03-07T09:17:00Z">
        <w:r w:rsidR="000C32D7" w:rsidRPr="00C45A3A">
          <w:t>adhesive connects to.</w:t>
        </w:r>
      </w:ins>
    </w:p>
    <w:p w14:paraId="79E1C1E9" w14:textId="764F31F7" w:rsidR="005D57A7" w:rsidDel="00C45A3A" w:rsidRDefault="005D57A7" w:rsidP="00C45A3A">
      <w:pPr>
        <w:rPr>
          <w:del w:id="2019" w:author="nick" w:date="2019-03-07T09:21:00Z"/>
          <w:rFonts w:ascii="Courier New" w:hAnsi="Courier New" w:cs="Calibri"/>
          <w:sz w:val="18"/>
          <w:szCs w:val="18"/>
          <w:lang w:eastAsia="zh-CN"/>
        </w:rPr>
      </w:pPr>
    </w:p>
    <w:p w14:paraId="419F23BC" w14:textId="573CD248" w:rsidR="00C45A3A" w:rsidRPr="00C45A3A" w:rsidRDefault="00E03C1C" w:rsidP="00C45A3A">
      <w:pPr>
        <w:numPr>
          <w:ilvl w:val="0"/>
          <w:numId w:val="28"/>
        </w:numPr>
        <w:spacing w:before="120"/>
        <w:ind w:left="714" w:hanging="357"/>
        <w:jc w:val="both"/>
        <w:rPr>
          <w:ins w:id="2020" w:author="nick" w:date="2019-03-07T09:53:00Z"/>
        </w:rPr>
      </w:pPr>
      <w:ins w:id="2021" w:author="nick" w:date="2019-03-07T09:58:00Z">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ins>
      <w:ins w:id="2022" w:author="nick" w:date="2019-03-07T09:58:00Z">
        <w:r w:rsidRPr="00C45A3A">
          <w:fldChar w:fldCharType="separate"/>
        </w:r>
      </w:ins>
      <w:r w:rsidR="00745DB6">
        <w:t>5.3.1.1</w:t>
      </w:r>
      <w:ins w:id="2023" w:author="nick" w:date="2019-03-07T09:58:00Z">
        <w:r w:rsidRPr="00C45A3A">
          <w:fldChar w:fldCharType="end"/>
        </w:r>
        <w:r w:rsidRPr="00C45A3A">
          <w:t>) where the region’s adhesive connects to.</w:t>
        </w:r>
      </w:ins>
    </w:p>
    <w:p w14:paraId="7B9489DB" w14:textId="77777777" w:rsidR="00C45A3A" w:rsidRPr="00D24BDC" w:rsidRDefault="00C45A3A" w:rsidP="00C45A3A">
      <w:pPr>
        <w:rPr>
          <w:ins w:id="2024" w:author="nick" w:date="2019-03-07T09:53:00Z"/>
          <w:rFonts w:ascii="Courier New" w:hAnsi="Courier New" w:cs="Calibri"/>
          <w:sz w:val="18"/>
          <w:szCs w:val="18"/>
          <w:lang w:eastAsia="zh-CN"/>
        </w:rPr>
      </w:pPr>
      <w:ins w:id="2025" w:author="nick" w:date="2019-03-07T09:53:00Z">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ins>
    </w:p>
    <w:p w14:paraId="187F7591" w14:textId="4AA1C26C" w:rsidR="00C45A3A" w:rsidRDefault="00D24BDC" w:rsidP="00C45A3A">
      <w:pPr>
        <w:rPr>
          <w:ins w:id="2026" w:author="nick" w:date="2019-03-07T09:52:00Z"/>
        </w:rPr>
      </w:pPr>
      <w:ins w:id="2027" w:author="nick" w:date="2019-03-07T09:39:00Z">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w:t>
        </w:r>
      </w:ins>
      <w:ins w:id="2028" w:author="nick" w:date="2019-03-07T09:43:00Z">
        <w:r w:rsidRPr="00D24BDC">
          <w:t xml:space="preserve"> select</w:t>
        </w:r>
      </w:ins>
      <w:ins w:id="2029" w:author="nick" w:date="2019-03-07T09:39:00Z">
        <w:r w:rsidRPr="00D24BDC">
          <w:t xml:space="preserve"> any of the hemming</w:t>
        </w:r>
      </w:ins>
      <w:ins w:id="2030" w:author="nick" w:date="2019-03-07T09:40:00Z">
        <w:r w:rsidRPr="00D24BDC">
          <w:t>’s flange partners</w:t>
        </w:r>
      </w:ins>
      <w:ins w:id="2031" w:author="nick" w:date="2019-03-07T09:42:00Z">
        <w:r w:rsidRPr="00D24BDC">
          <w:t>. The adhesive will</w:t>
        </w:r>
      </w:ins>
      <w:ins w:id="2032" w:author="nick" w:date="2019-03-07T09:40:00Z">
        <w:r w:rsidRPr="00D24BDC">
          <w:t xml:space="preserve"> guess</w:t>
        </w:r>
      </w:ins>
      <w:ins w:id="2033" w:author="nick" w:date="2019-03-07T09:42:00Z">
        <w:r w:rsidRPr="00D24BDC">
          <w:t xml:space="preserve"> </w:t>
        </w:r>
      </w:ins>
      <w:ins w:id="2034" w:author="nick" w:date="2019-03-07T09:40:00Z">
        <w:r w:rsidRPr="00D24BDC">
          <w:t xml:space="preserve">which are the relevant </w:t>
        </w:r>
      </w:ins>
      <w:ins w:id="2035" w:author="nick" w:date="2019-03-07T09:43:00Z">
        <w:r w:rsidRPr="00D24BDC">
          <w:t>partners</w:t>
        </w:r>
      </w:ins>
      <w:ins w:id="2036" w:author="nick" w:date="2019-03-07T09:40:00Z">
        <w:r w:rsidRPr="00D24BDC">
          <w:t>, using its position.</w:t>
        </w:r>
      </w:ins>
      <w:ins w:id="2037" w:author="nick" w:date="2019-03-07T09:44:00Z">
        <w:r w:rsidRPr="00D24BDC">
          <w:t xml:space="preserve"> </w:t>
        </w:r>
      </w:ins>
      <w:commentRangeEnd w:id="2011"/>
      <w:ins w:id="2038" w:author="nick" w:date="2019-03-07T10:01:00Z">
        <w:r w:rsidR="00E03C1C">
          <w:rPr>
            <w:rStyle w:val="CommentReference"/>
            <w:lang w:eastAsia="x-none"/>
          </w:rPr>
          <w:commentReference w:id="2011"/>
        </w:r>
      </w:ins>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7777777" w:rsidR="000E64EA" w:rsidRPr="00226A3F" w:rsidRDefault="000E64EA" w:rsidP="00E3398E">
            <w:pPr>
              <w:keepNext/>
              <w:suppressAutoHyphens/>
              <w:rPr>
                <w:rFonts w:cs="Calibri"/>
                <w:b/>
                <w:i/>
                <w:lang w:eastAsia="zh-CN"/>
              </w:rPr>
            </w:pPr>
            <w:r w:rsidRPr="00226A3F">
              <w:rPr>
                <w:b/>
                <w:i/>
              </w:rPr>
              <w:t>Status</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2039" w:name="_Toc3566534"/>
      <w:bookmarkStart w:id="2040" w:name="_Toc7724031"/>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2039"/>
      <w:bookmarkEnd w:id="2040"/>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090F9A56" w14:textId="77777777" w:rsidR="000E64EA" w:rsidRPr="00226A3F" w:rsidRDefault="000E64EA" w:rsidP="00F3716C">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label="outer hood panel"/&gt;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5F06DD0C"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label="inner hood panel"/&gt;</w:t>
      </w:r>
    </w:p>
    <w:p w14:paraId="4EE80995" w14:textId="255B1052"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label="reinforcement"/&gt;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commentRangeStart w:id="2041"/>
      <w:r w:rsidRPr="0079141E">
        <w:rPr>
          <w:rFonts w:ascii="Courier New" w:hAnsi="Courier New" w:cs="Courier New"/>
          <w:b/>
          <w:color w:val="0070C0"/>
          <w:sz w:val="16"/>
        </w:rPr>
        <w:t>top_index=”23” bottom_index=”1”</w:t>
      </w:r>
      <w:commentRangeEnd w:id="2041"/>
      <w:r w:rsidR="001B777B">
        <w:rPr>
          <w:rStyle w:val="CommentReference"/>
          <w:lang w:eastAsia="x-none"/>
        </w:rPr>
        <w:commentReference w:id="2041"/>
      </w:r>
      <w:r w:rsidRPr="0079141E">
        <w:rPr>
          <w:rFonts w:ascii="Courier New" w:hAnsi="Courier New" w:cs="Courier New"/>
          <w:b/>
          <w:color w:val="0070C0"/>
          <w:sz w:val="16"/>
        </w:rPr>
        <w:t xml:space="preserve">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lastRenderedPageBreak/>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042" w:name="_Toc428537321"/>
      <w:bookmarkStart w:id="2043" w:name="_Toc428969643"/>
      <w:bookmarkStart w:id="2044" w:name="_Toc429053034"/>
      <w:bookmarkStart w:id="2045" w:name="_Toc428537324"/>
      <w:bookmarkStart w:id="2046" w:name="_Toc428969646"/>
      <w:bookmarkStart w:id="2047" w:name="_Toc429053037"/>
      <w:bookmarkStart w:id="2048" w:name="_Toc428537325"/>
      <w:bookmarkStart w:id="2049" w:name="_Toc428969647"/>
      <w:bookmarkStart w:id="2050" w:name="_Toc429053038"/>
      <w:bookmarkStart w:id="2051" w:name="_Toc428537328"/>
      <w:bookmarkStart w:id="2052" w:name="_Toc428969650"/>
      <w:bookmarkStart w:id="2053" w:name="_Toc429053041"/>
      <w:bookmarkStart w:id="2054" w:name="_Toc428537330"/>
      <w:bookmarkStart w:id="2055" w:name="_Toc428969652"/>
      <w:bookmarkStart w:id="2056" w:name="_Toc429053043"/>
      <w:bookmarkStart w:id="2057" w:name="_Toc3557069"/>
      <w:bookmarkStart w:id="2058" w:name="_Toc7723814"/>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r w:rsidRPr="00226A3F">
        <w:t>Sequence Connections</w:t>
      </w:r>
      <w:bookmarkEnd w:id="1943"/>
      <w:bookmarkEnd w:id="2057"/>
      <w:bookmarkEnd w:id="2058"/>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2059" w:name="_Toc413359638"/>
      <w:bookmarkStart w:id="2060" w:name="_Toc3557153"/>
      <w:bookmarkStart w:id="2061" w:name="_Toc7723900"/>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2059"/>
      <w:bookmarkEnd w:id="2060"/>
      <w:bookmarkEnd w:id="2061"/>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2062" w:name="_Toc413359639"/>
      <w:bookmarkStart w:id="2063" w:name="_Toc3557154"/>
      <w:bookmarkStart w:id="2064" w:name="_Toc7723901"/>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2062"/>
      <w:r w:rsidR="00307532">
        <w:t xml:space="preserve"> and spacing</w:t>
      </w:r>
      <w:bookmarkEnd w:id="2063"/>
      <w:bookmarkEnd w:id="2064"/>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2065" w:name="_Toc3557155"/>
      <w:bookmarkStart w:id="2066" w:name="_Toc7723902"/>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2065"/>
      <w:bookmarkEnd w:id="2066"/>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2067" w:name="_Toc3557156"/>
      <w:bookmarkStart w:id="2068" w:name="_Toc7723903"/>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2067"/>
      <w:bookmarkEnd w:id="2068"/>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77777777" w:rsidR="00C107D0" w:rsidRPr="000F7EEA" w:rsidRDefault="00C107D0" w:rsidP="00536A58">
      <w:pPr>
        <w:pStyle w:val="XMLCode"/>
        <w:keepNext/>
      </w:pPr>
      <w:r w:rsidRPr="000F7EEA">
        <w:t>&lt;connection_1d label="11000"&gt;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7777777" w:rsidR="00C107D0" w:rsidRPr="000F7EEA" w:rsidRDefault="00C107D0" w:rsidP="00C107D0">
      <w:pPr>
        <w:pStyle w:val="XMLCode"/>
      </w:pPr>
      <w:r w:rsidRPr="000F7EEA">
        <w:t>&lt;connection_1d label="11000"&gt;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77777777" w:rsidR="00C107D0" w:rsidRPr="000F7EEA" w:rsidRDefault="00C107D0" w:rsidP="00C107D0">
      <w:pPr>
        <w:pStyle w:val="XMLCode"/>
      </w:pPr>
      <w:r w:rsidRPr="000F7EEA">
        <w:t>&lt;connection_1d label="11000"&gt;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7777777" w:rsidR="00C107D0" w:rsidRPr="00226A3F" w:rsidRDefault="00C107D0" w:rsidP="0091632D">
            <w:pPr>
              <w:keepNext/>
              <w:keepLines/>
              <w:suppressAutoHyphens/>
              <w:rPr>
                <w:rFonts w:cs="Calibri"/>
                <w:b/>
                <w:i/>
                <w:lang w:eastAsia="zh-CN"/>
              </w:rPr>
            </w:pPr>
            <w:r w:rsidRPr="00226A3F">
              <w:rPr>
                <w:b/>
                <w:i/>
              </w:rPr>
              <w:t>Status</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333BCC08" w:rsidR="0091632D" w:rsidRPr="00226A3F" w:rsidRDefault="0091632D" w:rsidP="0091632D">
            <w:pPr>
              <w:keepNext/>
              <w:keepLines/>
              <w:suppressAutoHyphens/>
              <w:rPr>
                <w:rFonts w:cs="Calibri"/>
                <w:sz w:val="20"/>
                <w:szCs w:val="20"/>
                <w:lang w:eastAsia="zh-CN"/>
              </w:rPr>
            </w:pPr>
            <w:commentRangeStart w:id="2069"/>
            <w:del w:id="2070" w:author="nick" w:date="2019-02-12T11:25:00Z">
              <w:r w:rsidDel="009050D3">
                <w:rPr>
                  <w:sz w:val="20"/>
                  <w:szCs w:val="20"/>
                </w:rPr>
                <w:delText>0-</w:delText>
              </w:r>
            </w:del>
            <w:r w:rsidRPr="00226A3F">
              <w:rPr>
                <w:sz w:val="20"/>
                <w:szCs w:val="20"/>
              </w:rPr>
              <w:t>1</w:t>
            </w:r>
            <w:commentRangeEnd w:id="2069"/>
            <w:r w:rsidR="009050D3">
              <w:rPr>
                <w:rStyle w:val="CommentReference"/>
                <w:lang w:eastAsia="x-none"/>
              </w:rPr>
              <w:commentReference w:id="2069"/>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ins w:id="2071" w:author="nick" w:date="2019-02-13T21:05:00Z">
              <w:r w:rsidR="00341FEE">
                <w:rPr>
                  <w:sz w:val="20"/>
                  <w:szCs w:val="20"/>
                </w:rPr>
                <w:t>-*</w:t>
              </w:r>
            </w:ins>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498AF81E" w:rsidR="0091632D" w:rsidRPr="00226A3F" w:rsidRDefault="007A5977" w:rsidP="0091632D">
            <w:pPr>
              <w:keepNext/>
              <w:keepLines/>
              <w:suppressAutoHyphens/>
              <w:rPr>
                <w:rFonts w:cs="Calibri"/>
                <w:lang w:eastAsia="zh-CN"/>
              </w:rPr>
            </w:pPr>
            <w:ins w:id="2072" w:author="nick" w:date="2019-03-21T01:20: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2073" w:author="nick" w:date="2019-03-21T01:20:00Z">
              <w:r>
                <w:rPr>
                  <w:sz w:val="20"/>
                  <w:szCs w:val="20"/>
                </w:rPr>
                <w:fldChar w:fldCharType="separate"/>
              </w:r>
            </w:ins>
            <w:r w:rsidR="00745DB6">
              <w:rPr>
                <w:sz w:val="20"/>
                <w:szCs w:val="20"/>
              </w:rPr>
              <w:t>8.1.2</w:t>
            </w:r>
            <w:ins w:id="2074" w:author="nick" w:date="2019-03-21T01:20:00Z">
              <w:r>
                <w:rPr>
                  <w:sz w:val="20"/>
                  <w:szCs w:val="20"/>
                </w:rPr>
                <w:fldChar w:fldCharType="end"/>
              </w:r>
              <w:r>
                <w:rPr>
                  <w:sz w:val="20"/>
                  <w:szCs w:val="20"/>
                </w:rPr>
                <w:t xml:space="preserve"> loc_list</w:t>
              </w:r>
            </w:ins>
            <w:del w:id="2075" w:author="nick" w:date="2019-03-21T01:20:00Z">
              <w:r w:rsidR="0091632D" w:rsidRPr="00226A3F" w:rsidDel="007A5977">
                <w:rPr>
                  <w:sz w:val="20"/>
                  <w:szCs w:val="20"/>
                </w:rPr>
                <w:delText>-</w:delText>
              </w:r>
            </w:del>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180F25FA" w:rsidR="0091632D" w:rsidRPr="00226A3F" w:rsidRDefault="0091632D" w:rsidP="0091632D">
            <w:pPr>
              <w:keepNext/>
              <w:keepLines/>
              <w:suppressAutoHyphens/>
              <w:rPr>
                <w:rFonts w:cs="Calibri"/>
                <w:sz w:val="20"/>
                <w:szCs w:val="20"/>
                <w:lang w:eastAsia="zh-CN"/>
              </w:rPr>
            </w:pPr>
            <w:del w:id="2076" w:author="nick" w:date="2019-02-12T11:25: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18309DD9" w:rsidR="0091632D" w:rsidRPr="00226A3F" w:rsidRDefault="0091632D" w:rsidP="0091632D">
            <w:pPr>
              <w:keepNext/>
              <w:keepLines/>
              <w:suppressAutoHyphens/>
              <w:rPr>
                <w:sz w:val="20"/>
                <w:szCs w:val="20"/>
              </w:rPr>
            </w:pPr>
            <w:del w:id="2077" w:author="nick" w:date="2019-02-12T11:25: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2078" w:name="_Toc3566535"/>
      <w:bookmarkStart w:id="2079" w:name="_Toc7724032"/>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78"/>
      <w:bookmarkEnd w:id="2079"/>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77777777" w:rsidR="00C107D0" w:rsidRPr="00226A3F" w:rsidRDefault="00C107D0" w:rsidP="0088515B">
            <w:pPr>
              <w:keepNext/>
              <w:rPr>
                <w:b/>
                <w:i/>
              </w:rPr>
            </w:pPr>
            <w:r w:rsidRPr="00226A3F">
              <w:rPr>
                <w:b/>
                <w:i/>
              </w:rPr>
              <w:t>Status</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2080" w:name="_Toc3566536"/>
      <w:bookmarkStart w:id="2081" w:name="_Toc7724033"/>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2080"/>
      <w:bookmarkEnd w:id="2081"/>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77777777" w:rsidR="00C107D0" w:rsidRPr="00226A3F" w:rsidRDefault="00C107D0" w:rsidP="0088515B">
            <w:pPr>
              <w:keepNext/>
              <w:rPr>
                <w:b/>
                <w:i/>
              </w:rPr>
            </w:pPr>
            <w:r w:rsidRPr="00226A3F">
              <w:rPr>
                <w:b/>
                <w:i/>
              </w:rPr>
              <w:t>Status</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4277156A" w:rsidR="00C107D0" w:rsidRPr="00226A3F" w:rsidRDefault="00C107D0" w:rsidP="0088515B">
            <w:pPr>
              <w:rPr>
                <w:sz w:val="20"/>
                <w:szCs w:val="20"/>
              </w:rPr>
            </w:pPr>
            <w:del w:id="2082" w:author="nick" w:date="2019-02-12T12:44:00Z">
              <w:r w:rsidRPr="00226A3F" w:rsidDel="00BF1061">
                <w:rPr>
                  <w:sz w:val="20"/>
                  <w:szCs w:val="20"/>
                </w:rPr>
                <w:delText>Required</w:delText>
              </w:r>
            </w:del>
            <w:ins w:id="2083" w:author="nick" w:date="2019-02-12T12:44:00Z">
              <w:r w:rsidR="00BF1061">
                <w:rPr>
                  <w:sz w:val="20"/>
                  <w:szCs w:val="20"/>
                </w:rPr>
                <w:t>Optional</w:t>
              </w:r>
            </w:ins>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2084" w:name="_Toc3566537"/>
      <w:bookmarkStart w:id="2085" w:name="_Toc7724034"/>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84"/>
      <w:bookmarkEnd w:id="2085"/>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086" w:name="_Toc413359618"/>
      <w:bookmarkStart w:id="2087" w:name="_Toc3557070"/>
      <w:bookmarkStart w:id="2088" w:name="_Toc7723815"/>
      <w:bookmarkStart w:id="2089" w:name="_Toc338938922"/>
      <w:bookmarkStart w:id="2090" w:name="_Toc338939258"/>
      <w:bookmarkEnd w:id="1888"/>
      <w:bookmarkEnd w:id="1889"/>
      <w:bookmarkEnd w:id="1890"/>
      <w:r w:rsidRPr="00226A3F">
        <w:lastRenderedPageBreak/>
        <w:t>2D connections</w:t>
      </w:r>
      <w:bookmarkEnd w:id="2086"/>
      <w:bookmarkEnd w:id="2087"/>
      <w:bookmarkEnd w:id="2088"/>
    </w:p>
    <w:p w14:paraId="20394566" w14:textId="77777777" w:rsidR="00042E3F" w:rsidRPr="00226A3F" w:rsidRDefault="00042E3F" w:rsidP="00042E3F">
      <w:pPr>
        <w:pStyle w:val="Heading2"/>
      </w:pPr>
      <w:bookmarkStart w:id="2091" w:name="_Toc413359619"/>
      <w:bookmarkStart w:id="2092" w:name="_Toc3557071"/>
      <w:bookmarkStart w:id="2093" w:name="_Toc7723816"/>
      <w:r w:rsidRPr="00226A3F">
        <w:t>Generic Definitions</w:t>
      </w:r>
      <w:bookmarkEnd w:id="2091"/>
      <w:bookmarkEnd w:id="2092"/>
      <w:bookmarkEnd w:id="2093"/>
    </w:p>
    <w:p w14:paraId="50281300" w14:textId="77777777" w:rsidR="00042E3F" w:rsidRPr="00226A3F" w:rsidRDefault="00042E3F" w:rsidP="00042E3F">
      <w:pPr>
        <w:pStyle w:val="Heading3"/>
      </w:pPr>
      <w:bookmarkStart w:id="2094" w:name="_Toc413359620"/>
      <w:bookmarkStart w:id="2095" w:name="_Toc3557072"/>
      <w:bookmarkStart w:id="2096" w:name="_Toc7723817"/>
      <w:r w:rsidRPr="00226A3F">
        <w:t>Identification</w:t>
      </w:r>
      <w:bookmarkEnd w:id="2094"/>
      <w:bookmarkEnd w:id="2095"/>
      <w:bookmarkEnd w:id="2096"/>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77777777" w:rsidR="00042E3F" w:rsidRPr="00226A3F" w:rsidRDefault="00042E3F" w:rsidP="00B20E69">
            <w:pPr>
              <w:keepNext/>
              <w:rPr>
                <w:b/>
                <w:i/>
              </w:rPr>
            </w:pPr>
            <w:r w:rsidRPr="00226A3F">
              <w:rPr>
                <w:b/>
                <w:i/>
              </w:rPr>
              <w:t>Status</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2097" w:name="_Toc3566538"/>
      <w:bookmarkStart w:id="2098" w:name="_Toc7724035"/>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2097"/>
      <w:bookmarkEnd w:id="2098"/>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label=”adh_patch”&gt;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2099" w:name="_Toc413359621"/>
      <w:bookmarkStart w:id="2100" w:name="_Toc3557073"/>
      <w:bookmarkStart w:id="2101" w:name="_Toc7723818"/>
      <w:r w:rsidRPr="00226A3F">
        <w:t>Connection Face</w:t>
      </w:r>
      <w:bookmarkEnd w:id="2099"/>
      <w:bookmarkEnd w:id="2100"/>
      <w:bookmarkEnd w:id="2101"/>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77777777" w:rsidR="00042E3F" w:rsidRPr="00226A3F" w:rsidRDefault="00042E3F" w:rsidP="00B20E69">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2102" w:name="_Toc3566539"/>
      <w:bookmarkStart w:id="2103" w:name="_Toc7724036"/>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2102"/>
      <w:bookmarkEnd w:id="2103"/>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77777777" w:rsidR="00042E3F" w:rsidRPr="00226A3F" w:rsidRDefault="00042E3F" w:rsidP="00B20E69">
            <w:pPr>
              <w:keepNext/>
              <w:rPr>
                <w:b/>
                <w:i/>
              </w:rPr>
            </w:pPr>
            <w:r w:rsidRPr="00226A3F">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2104" w:name="_Toc3566540"/>
      <w:bookmarkStart w:id="2105" w:name="_Toc7724037"/>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2104"/>
      <w:bookmarkEnd w:id="2105"/>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77777777" w:rsidR="00042E3F" w:rsidRPr="00226A3F" w:rsidRDefault="00042E3F" w:rsidP="004444F9">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2106" w:name="_Toc3566541"/>
      <w:bookmarkStart w:id="2107" w:name="_Toc7724038"/>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106"/>
      <w:bookmarkEnd w:id="2107"/>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77777777" w:rsidR="00042E3F" w:rsidRPr="00226A3F" w:rsidRDefault="00042E3F" w:rsidP="00B20E69">
            <w:pPr>
              <w:keepNext/>
              <w:rPr>
                <w:b/>
                <w:i/>
              </w:rPr>
            </w:pPr>
            <w:r w:rsidRPr="00226A3F">
              <w:rPr>
                <w:b/>
                <w:i/>
              </w:rPr>
              <w:t>Status</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2108" w:name="_Toc3566542"/>
      <w:bookmarkStart w:id="2109" w:name="_Toc7724039"/>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2108"/>
      <w:bookmarkEnd w:id="2109"/>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"&gt; 2001.557  14.435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"&gt; 1994.802  14.435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"&gt; 1994.790  0.0436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"&gt; 2001.547  0.0545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"&gt; 2008.298  14.435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"&gt; 2008.336  28.784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2110" w:name="_Toc413359622"/>
      <w:bookmarkStart w:id="2111" w:name="_Toc3557074"/>
      <w:bookmarkStart w:id="2112" w:name="_Toc7723819"/>
      <w:r w:rsidRPr="00226A3F">
        <w:t>Type Specification</w:t>
      </w:r>
      <w:bookmarkEnd w:id="2110"/>
      <w:bookmarkEnd w:id="2111"/>
      <w:bookmarkEnd w:id="2112"/>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77777777" w:rsidR="00042E3F" w:rsidRPr="00226A3F" w:rsidRDefault="00042E3F" w:rsidP="00B20E69">
            <w:pPr>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Caption"/>
        <w:spacing w:before="120"/>
      </w:pPr>
      <w:bookmarkStart w:id="2113" w:name="_Toc3566543"/>
      <w:bookmarkStart w:id="2114" w:name="_Toc7724040"/>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2113"/>
      <w:bookmarkEnd w:id="2114"/>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115" w:name="_Toc413359623"/>
      <w:bookmarkStart w:id="2116" w:name="_Ref414345836"/>
      <w:bookmarkStart w:id="2117" w:name="_Ref414345889"/>
      <w:bookmarkStart w:id="2118" w:name="_Ref414350043"/>
      <w:bookmarkStart w:id="2119" w:name="_Ref429051261"/>
      <w:bookmarkStart w:id="2120" w:name="_Toc3557075"/>
      <w:bookmarkStart w:id="2121" w:name="_Toc7723820"/>
      <w:r w:rsidRPr="00226A3F">
        <w:lastRenderedPageBreak/>
        <w:t xml:space="preserve">Adhesive </w:t>
      </w:r>
      <w:r>
        <w:t>F</w:t>
      </w:r>
      <w:r w:rsidRPr="00226A3F">
        <w:t>aces</w:t>
      </w:r>
      <w:bookmarkEnd w:id="2115"/>
      <w:bookmarkEnd w:id="2116"/>
      <w:bookmarkEnd w:id="2117"/>
      <w:bookmarkEnd w:id="2118"/>
      <w:bookmarkEnd w:id="2119"/>
      <w:bookmarkEnd w:id="2120"/>
      <w:bookmarkEnd w:id="2121"/>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2122" w:name="_Toc413359640"/>
      <w:bookmarkStart w:id="2123" w:name="_Toc3557157"/>
      <w:bookmarkStart w:id="2124" w:name="_Toc7723904"/>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2122"/>
      <w:bookmarkEnd w:id="2123"/>
      <w:bookmarkEnd w:id="2124"/>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77777777" w:rsidR="00042E3F" w:rsidRPr="00226A3F" w:rsidRDefault="00042E3F" w:rsidP="002E0AE1">
            <w:pPr>
              <w:keepNext/>
              <w:suppressAutoHyphens/>
              <w:rPr>
                <w:rFonts w:cs="Calibri"/>
                <w:b/>
                <w:i/>
                <w:lang w:eastAsia="zh-CN"/>
              </w:rPr>
            </w:pPr>
            <w:r w:rsidRPr="00226A3F">
              <w:rPr>
                <w:b/>
                <w:i/>
              </w:rPr>
              <w:t>Status</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2125" w:name="_Toc3566544"/>
      <w:bookmarkStart w:id="2126" w:name="_Toc7724041"/>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2125"/>
      <w:bookmarkEnd w:id="2126"/>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77777777" w:rsidR="00042E3F" w:rsidRPr="00226A3F" w:rsidRDefault="00042E3F" w:rsidP="00B20E69">
            <w:pPr>
              <w:keepNext/>
              <w:suppressAutoHyphens/>
              <w:rPr>
                <w:rFonts w:cs="Calibri"/>
                <w:b/>
                <w:i/>
                <w:lang w:eastAsia="zh-CN"/>
              </w:rPr>
            </w:pPr>
            <w:r w:rsidRPr="00226A3F">
              <w:rPr>
                <w:b/>
                <w:i/>
              </w:rPr>
              <w:t>Status</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40B5FC2D" w:rsidR="00042E3F" w:rsidRPr="00226A3F" w:rsidRDefault="00A911A1" w:rsidP="00B20E69">
            <w:pPr>
              <w:suppressAutoHyphens/>
              <w:rPr>
                <w:rFonts w:cs="Calibri"/>
                <w:sz w:val="20"/>
                <w:szCs w:val="20"/>
                <w:lang w:eastAsia="zh-CN"/>
              </w:rPr>
            </w:pPr>
            <w:commentRangeStart w:id="2127"/>
            <w:del w:id="2128" w:author="nick" w:date="2019-02-12T11:24:00Z">
              <w:r w:rsidDel="009050D3">
                <w:rPr>
                  <w:sz w:val="20"/>
                  <w:szCs w:val="20"/>
                </w:rPr>
                <w:delText>0-</w:delText>
              </w:r>
            </w:del>
            <w:r w:rsidR="00042E3F" w:rsidRPr="00226A3F">
              <w:rPr>
                <w:sz w:val="20"/>
                <w:szCs w:val="20"/>
              </w:rPr>
              <w:t>1</w:t>
            </w:r>
            <w:commentRangeEnd w:id="2127"/>
            <w:r w:rsidR="009050D3">
              <w:rPr>
                <w:rStyle w:val="CommentReference"/>
                <w:lang w:eastAsia="x-none"/>
              </w:rPr>
              <w:commentReference w:id="2127"/>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20981ABF" w:rsidR="00042E3F" w:rsidRPr="00226A3F" w:rsidRDefault="00A911A1" w:rsidP="00B20E69">
            <w:pPr>
              <w:suppressAutoHyphens/>
              <w:rPr>
                <w:rFonts w:cs="Calibri"/>
                <w:sz w:val="20"/>
                <w:szCs w:val="20"/>
                <w:lang w:eastAsia="zh-CN"/>
              </w:rPr>
            </w:pPr>
            <w:del w:id="2129" w:author="nick" w:date="2019-02-12T11:24:00Z">
              <w:r w:rsidDel="009050D3">
                <w:rPr>
                  <w:sz w:val="20"/>
                  <w:szCs w:val="20"/>
                </w:rPr>
                <w:delText>0-</w:delText>
              </w:r>
            </w:del>
            <w:r w:rsidR="00042E3F"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0646E769" w:rsidR="004D09C5" w:rsidRPr="00226A3F" w:rsidRDefault="004D09C5" w:rsidP="00B20E69">
            <w:pPr>
              <w:suppressAutoHyphens/>
              <w:rPr>
                <w:sz w:val="20"/>
                <w:szCs w:val="20"/>
              </w:rPr>
            </w:pPr>
            <w:del w:id="2130" w:author="nick" w:date="2019-02-12T11:24:00Z">
              <w:r w:rsidDel="009050D3">
                <w:rPr>
                  <w:sz w:val="20"/>
                  <w:szCs w:val="20"/>
                </w:rPr>
                <w:delText>0-</w:delText>
              </w:r>
            </w:del>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2131" w:name="_Toc3566545"/>
      <w:bookmarkStart w:id="2132" w:name="_Toc7724042"/>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2131"/>
      <w:bookmarkEnd w:id="2132"/>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77777777" w:rsidR="00042E3F" w:rsidRPr="00226A3F" w:rsidRDefault="00042E3F" w:rsidP="00B20E69">
            <w:pPr>
              <w:keepNext/>
              <w:rPr>
                <w:b/>
                <w:i/>
              </w:rPr>
            </w:pPr>
            <w:r w:rsidRPr="00226A3F">
              <w:rPr>
                <w:b/>
                <w:i/>
              </w:rPr>
              <w:t>Status</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2133" w:name="_Toc413359658"/>
      <w:bookmarkStart w:id="2134" w:name="_Toc3566546"/>
      <w:bookmarkStart w:id="2135" w:name="_Toc7724043"/>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2133"/>
      <w:bookmarkEnd w:id="2134"/>
      <w:bookmarkEnd w:id="2135"/>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="1"&gt; 2001.557  14.435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="2"&gt; 1994.802  14.435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="3"&gt; 1994.790  0.0436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="4"&gt; 2001.547  0.0545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="5"&gt; 2008.298  14.435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="6"&gt; 2008.336  28.784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136" w:name="_Toc3557076"/>
      <w:bookmarkStart w:id="2137" w:name="_Toc7723821"/>
      <w:r w:rsidRPr="007055D9">
        <w:lastRenderedPageBreak/>
        <w:t>Future extensions</w:t>
      </w:r>
      <w:bookmarkEnd w:id="1868"/>
      <w:bookmarkEnd w:id="2089"/>
      <w:bookmarkEnd w:id="2090"/>
      <w:bookmarkEnd w:id="2136"/>
      <w:bookmarkEnd w:id="2137"/>
    </w:p>
    <w:p w14:paraId="73353AE4" w14:textId="77777777" w:rsidR="00C107D0" w:rsidRPr="00226A3F" w:rsidRDefault="00C107D0" w:rsidP="00235336">
      <w:pPr>
        <w:jc w:val="both"/>
      </w:pPr>
      <w:bookmarkStart w:id="2138" w:name="_Toc338938925"/>
      <w:bookmarkStart w:id="2139"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140" w:name="_Toc338938923"/>
      <w:bookmarkStart w:id="2141" w:name="_Toc338939259"/>
      <w:bookmarkStart w:id="2142" w:name="_Toc413359625"/>
      <w:bookmarkStart w:id="2143" w:name="_Toc3557077"/>
      <w:bookmarkStart w:id="2144" w:name="_Toc7723822"/>
      <w:r w:rsidRPr="00226A3F">
        <w:t>Additional parameters for spot and seam welds</w:t>
      </w:r>
      <w:bookmarkEnd w:id="2140"/>
      <w:bookmarkEnd w:id="2141"/>
      <w:bookmarkEnd w:id="2142"/>
      <w:bookmarkEnd w:id="2143"/>
      <w:bookmarkEnd w:id="2144"/>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145" w:name="_Ref338846673"/>
      <w:bookmarkStart w:id="2146" w:name="_Toc338938924"/>
      <w:bookmarkStart w:id="2147" w:name="_Toc338939260"/>
      <w:bookmarkStart w:id="2148" w:name="_Toc413359626"/>
      <w:bookmarkStart w:id="2149" w:name="_Toc3557078"/>
      <w:bookmarkStart w:id="2150" w:name="_Toc7723823"/>
      <w:r w:rsidRPr="00226A3F">
        <w:t>Other relevant and new joint types</w:t>
      </w:r>
      <w:bookmarkEnd w:id="2145"/>
      <w:bookmarkEnd w:id="2146"/>
      <w:bookmarkEnd w:id="2147"/>
      <w:bookmarkEnd w:id="2148"/>
      <w:bookmarkEnd w:id="2149"/>
      <w:bookmarkEnd w:id="2150"/>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151" w:name="_Toc3557079"/>
      <w:bookmarkStart w:id="2152" w:name="_Toc7723824"/>
      <w:r w:rsidRPr="009F23CF">
        <w:lastRenderedPageBreak/>
        <w:t>Disclaimer</w:t>
      </w:r>
      <w:bookmarkEnd w:id="2151"/>
      <w:bookmarkEnd w:id="2152"/>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153" w:name="_Toc3557080"/>
      <w:bookmarkStart w:id="2154" w:name="_Toc7723825"/>
      <w:r w:rsidRPr="007055D9">
        <w:lastRenderedPageBreak/>
        <w:t>References</w:t>
      </w:r>
      <w:bookmarkEnd w:id="1869"/>
      <w:bookmarkEnd w:id="1870"/>
      <w:bookmarkEnd w:id="2138"/>
      <w:bookmarkEnd w:id="2139"/>
      <w:bookmarkEnd w:id="2153"/>
      <w:bookmarkEnd w:id="2154"/>
    </w:p>
    <w:p w14:paraId="70EC254B" w14:textId="77777777" w:rsidR="00C107D0" w:rsidRPr="00226A3F" w:rsidRDefault="00255787" w:rsidP="00C107D0">
      <w:pPr>
        <w:pStyle w:val="Bibliography"/>
        <w:rPr>
          <w:kern w:val="22"/>
        </w:rPr>
      </w:pPr>
      <w:bookmarkStart w:id="2155" w:name="ReferenceHuf2001"/>
      <w:r w:rsidRPr="007055D9">
        <w:t>[</w:t>
      </w:r>
      <w:r w:rsidR="007A7FDF" w:rsidRPr="007055D9">
        <w:t>1</w:t>
      </w:r>
      <w:r w:rsidRPr="007055D9">
        <w:t>]</w:t>
      </w:r>
      <w:bookmarkEnd w:id="2155"/>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156" w:name="ReferenceZha2005"/>
      <w:r w:rsidRPr="00226A3F">
        <w:rPr>
          <w:kern w:val="22"/>
        </w:rPr>
        <w:t>[2]</w:t>
      </w:r>
      <w:bookmarkEnd w:id="2156"/>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157" w:name="ReferenceGai2006"/>
      <w:r w:rsidRPr="00226A3F">
        <w:rPr>
          <w:kern w:val="22"/>
        </w:rPr>
        <w:t>[3]</w:t>
      </w:r>
      <w:bookmarkEnd w:id="2157"/>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158" w:name="ReferenceBet2008"/>
      <w:r w:rsidRPr="00226A3F">
        <w:rPr>
          <w:kern w:val="22"/>
        </w:rPr>
        <w:t>[4]</w:t>
      </w:r>
      <w:bookmarkEnd w:id="2158"/>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159" w:name="ReferenceMik20061"/>
      <w:r w:rsidRPr="00226A3F">
        <w:rPr>
          <w:kern w:val="22"/>
        </w:rPr>
        <w:t>[5]</w:t>
      </w:r>
      <w:bookmarkEnd w:id="2159"/>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86"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87" w:history="1">
        <w:r w:rsidRPr="00226A3F">
          <w:rPr>
            <w:rStyle w:val="Hyperlink"/>
            <w:kern w:val="22"/>
          </w:rPr>
          <w:t>http://www.vda.de/de/publikationen/publikationen_downloads/index.html</w:t>
        </w:r>
      </w:hyperlink>
    </w:p>
    <w:sectPr w:rsidR="001F4F5F" w:rsidRPr="00011C24" w:rsidSect="00E42BAD">
      <w:headerReference w:type="default" r:id="rId188"/>
      <w:footerReference w:type="default" r:id="rId189"/>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0" w:author="nick" w:date="2019-05-02T21:18:00Z" w:initials="n">
    <w:p w14:paraId="4AFFF163" w14:textId="5E3CB329" w:rsidR="00C6012A" w:rsidRDefault="00C6012A">
      <w:pPr>
        <w:pStyle w:val="CommentText"/>
      </w:pPr>
      <w:r>
        <w:rPr>
          <w:rStyle w:val="CommentReference"/>
        </w:rPr>
        <w:annotationRef/>
      </w:r>
      <w:r>
        <w:t>The term “Use” is only found in table 2. All other tables have the term “Status”.</w:t>
      </w:r>
    </w:p>
  </w:comment>
  <w:comment w:id="96" w:author="nick" w:date="2019-05-02T21:18:00Z" w:initials="n">
    <w:p w14:paraId="382B811D" w14:textId="617E729E" w:rsidR="00C6012A" w:rsidRDefault="00C6012A">
      <w:pPr>
        <w:pStyle w:val="CommentText"/>
      </w:pPr>
      <w:r>
        <w:rPr>
          <w:rStyle w:val="CommentReference"/>
        </w:rPr>
        <w:annotationRef/>
      </w:r>
      <w:r>
        <w:t>This convention has been inspired by Tables 3 &amp; 4 (CAE_DATA), where Multiplicity=1 and Status=Optional was used to express minOccurs=0.</w:t>
      </w:r>
    </w:p>
    <w:p w14:paraId="50872C8F" w14:textId="77777777" w:rsidR="00C6012A" w:rsidRDefault="00C6012A">
      <w:pPr>
        <w:pStyle w:val="CommentText"/>
      </w:pPr>
    </w:p>
    <w:p w14:paraId="6705AB35" w14:textId="4A8FBB52" w:rsidR="00C6012A" w:rsidRDefault="00C6012A">
      <w:pPr>
        <w:pStyle w:val="CommentText"/>
      </w:pPr>
      <w:r>
        <w:t>All the rest of the ‘Multiplicity’ entries in tables in the document have been modified to follow this convention</w:t>
      </w:r>
    </w:p>
  </w:comment>
  <w:comment w:id="134" w:author="nick" w:date="2019-05-02T21:18:00Z" w:initials="n">
    <w:p w14:paraId="29DC6613" w14:textId="647DADAD" w:rsidR="00C6012A" w:rsidRDefault="00C6012A">
      <w:pPr>
        <w:pStyle w:val="CommentText"/>
      </w:pPr>
      <w:r>
        <w:rPr>
          <w:rStyle w:val="CommentReference"/>
        </w:rPr>
        <w:annotationRef/>
      </w:r>
      <w:r>
        <w:t>For consistency:</w:t>
      </w:r>
    </w:p>
    <w:p w14:paraId="2B833B10" w14:textId="366A2651" w:rsidR="00C6012A" w:rsidRDefault="00C6012A">
      <w:pPr>
        <w:pStyle w:val="CommentText"/>
      </w:pPr>
      <w:r>
        <w:t>Optional &amp; Multiplicity = 1 means that it if it exists, it must have 1 only occurs</w:t>
      </w:r>
    </w:p>
  </w:comment>
  <w:comment w:id="135" w:author="Dr. Carsten Franke" w:date="2019-05-02T21:18:00Z" w:initials="CF">
    <w:p w14:paraId="5DE89072" w14:textId="2DCFBACB" w:rsidR="00C6012A" w:rsidRDefault="00C6012A">
      <w:pPr>
        <w:pStyle w:val="CommentText"/>
      </w:pPr>
      <w:r>
        <w:rPr>
          <w:rStyle w:val="CommentReference"/>
        </w:rPr>
        <w:annotationRef/>
      </w:r>
      <w:r>
        <w:t xml:space="preserve">This convention should definitely </w:t>
      </w:r>
      <w:r w:rsidRPr="00AF30FF">
        <w:rPr>
          <w:i/>
        </w:rPr>
        <w:t>not</w:t>
      </w:r>
      <w:r>
        <w:t xml:space="preserve"> reside within a comment! Please add t to an appropriate text location</w:t>
      </w:r>
    </w:p>
  </w:comment>
  <w:comment w:id="136" w:author="nick" w:date="2019-05-02T21:18:00Z" w:initials="n">
    <w:p w14:paraId="1E2AA886" w14:textId="0DE0A00A" w:rsidR="00C6012A" w:rsidRDefault="00C6012A">
      <w:pPr>
        <w:pStyle w:val="CommentText"/>
      </w:pPr>
      <w:r>
        <w:rPr>
          <w:rStyle w:val="CommentReference"/>
        </w:rPr>
        <w:annotationRef/>
      </w:r>
      <w:r>
        <w:t>Done – look at page 26.</w:t>
      </w:r>
    </w:p>
  </w:comment>
  <w:comment w:id="149" w:author="Dr. Carsten Franke" w:date="2019-05-02T21:18:00Z" w:initials="CF">
    <w:p w14:paraId="70787E75" w14:textId="6E923BFE" w:rsidR="00C6012A" w:rsidRDefault="00C6012A">
      <w:pPr>
        <w:pStyle w:val="CommentText"/>
      </w:pPr>
      <w:r>
        <w:rPr>
          <w:rStyle w:val="CommentReference"/>
        </w:rPr>
        <w:annotationRef/>
      </w:r>
      <w:r>
        <w:t>Since we do not change the syntax, I would refrain from increasing the version code to 3.0.</w:t>
      </w:r>
      <w:r w:rsidRPr="003608F9">
        <w:rPr>
          <w:b/>
          <w:color w:val="FF0000"/>
        </w:rPr>
        <w:t>1</w:t>
      </w:r>
      <w:r>
        <w:t xml:space="preserve">. </w:t>
      </w:r>
      <w:r>
        <w:br/>
        <w:t xml:space="preserve">Any objections? </w:t>
      </w:r>
    </w:p>
  </w:comment>
  <w:comment w:id="152" w:author="Dr. Carsten Franke" w:date="2019-05-02T21:18:00Z" w:initials="CF">
    <w:p w14:paraId="4C1D4E63" w14:textId="740C29EE" w:rsidR="00C6012A" w:rsidRDefault="00C6012A">
      <w:pPr>
        <w:pStyle w:val="CommentText"/>
      </w:pPr>
      <w:r>
        <w:rPr>
          <w:rStyle w:val="CommentReference"/>
        </w:rPr>
        <w:annotationRef/>
      </w:r>
      <w:r>
        <w:t>Well, this does not fit the examples, where “3.0.</w:t>
      </w:r>
      <w:r w:rsidRPr="002B64FD">
        <w:rPr>
          <w:b/>
          <w:color w:val="FF0000"/>
        </w:rPr>
        <w:t>0</w:t>
      </w:r>
      <w:r>
        <w:t xml:space="preserve">” is stated. </w:t>
      </w:r>
      <w:r>
        <w:br/>
        <w:t xml:space="preserve">Any suggestions? </w:t>
      </w:r>
    </w:p>
  </w:comment>
  <w:comment w:id="193" w:author="nick" w:date="2019-05-02T21:18:00Z" w:initials="n">
    <w:p w14:paraId="18FC6E71" w14:textId="5B1B36B3" w:rsidR="00C6012A" w:rsidRDefault="00C6012A">
      <w:pPr>
        <w:pStyle w:val="CommentText"/>
      </w:pPr>
      <w:r>
        <w:rPr>
          <w:rStyle w:val="CommentReference"/>
        </w:rPr>
        <w:annotationRef/>
      </w:r>
      <w:r>
        <w:t>For consistency</w:t>
      </w:r>
    </w:p>
  </w:comment>
  <w:comment w:id="200" w:author="Dr. Carsten Franke" w:date="2019-05-02T21:18:00Z" w:initials="CF">
    <w:p w14:paraId="04DD4999" w14:textId="1A136C75" w:rsidR="00C6012A" w:rsidRDefault="00C6012A">
      <w:pPr>
        <w:pStyle w:val="CommentText"/>
      </w:pPr>
      <w:r>
        <w:rPr>
          <w:rStyle w:val="CommentReference"/>
        </w:rPr>
        <w:annotationRef/>
      </w:r>
      <w:r>
        <w:t xml:space="preserve">There has been an extensive discussion about allowing empty connection lists. This would allow for connections defined purely on geometrical criteria. </w:t>
      </w:r>
      <w:r>
        <w:br/>
        <w:t xml:space="preserve">Actually, my suggestion was rejected by the AK 25, since “geo-only” connectors introduce a high risk to the process: Connecting too many sheets and thus causing too optimistic crash results. </w:t>
      </w:r>
    </w:p>
  </w:comment>
  <w:comment w:id="203" w:author="nick" w:date="2019-05-02T21:18:00Z" w:initials="n">
    <w:p w14:paraId="1A6330A4" w14:textId="7077ACFC" w:rsidR="00C6012A" w:rsidRDefault="00C6012A" w:rsidP="002921CC">
      <w:pPr>
        <w:pStyle w:val="CommentText"/>
      </w:pPr>
      <w:r>
        <w:rPr>
          <w:rStyle w:val="CommentReference"/>
        </w:rPr>
        <w:annotationRef/>
      </w:r>
      <w:r w:rsidRPr="002921CC">
        <w:rPr>
          <w:rStyle w:val="CommentReference"/>
          <w:u w:val="single"/>
        </w:rPr>
        <w:annotationRef/>
      </w:r>
      <w:r w:rsidRPr="002921CC">
        <w:rPr>
          <w:rStyle w:val="CommentReference"/>
          <w:u w:val="single"/>
        </w:rPr>
        <w:annotationRef/>
      </w:r>
      <w:r w:rsidRPr="002921CC">
        <w:rPr>
          <w:rStyle w:val="CommentReference"/>
          <w:u w:val="single"/>
        </w:rPr>
        <w:t>part</w:t>
      </w:r>
      <w:r>
        <w:t xml:space="preserve"> is set as optional in order to cater for connections that don’t have defined partners yet</w:t>
      </w:r>
    </w:p>
    <w:p w14:paraId="7E86CB6C" w14:textId="1436EE5D" w:rsidR="00C6012A" w:rsidRDefault="00C6012A">
      <w:pPr>
        <w:pStyle w:val="CommentText"/>
      </w:pPr>
    </w:p>
  </w:comment>
  <w:comment w:id="206" w:author="nick" w:date="2019-05-02T21:18:00Z" w:initials="n">
    <w:p w14:paraId="4113D12C" w14:textId="7CCA109B" w:rsidR="00C6012A" w:rsidRDefault="00C6012A" w:rsidP="002921CC">
      <w:pPr>
        <w:pStyle w:val="CommentText"/>
      </w:pPr>
      <w:r>
        <w:rPr>
          <w:rStyle w:val="CommentReference"/>
        </w:rPr>
        <w:annotationRef/>
      </w:r>
      <w:r>
        <w:rPr>
          <w:rStyle w:val="CommentReference"/>
        </w:rPr>
        <w:annotationRef/>
      </w:r>
      <w:r>
        <w:rPr>
          <w:rStyle w:val="CommentReference"/>
        </w:rPr>
        <w:annotationRef/>
      </w:r>
      <w:r>
        <w:rPr>
          <w:rStyle w:val="CommentReference"/>
        </w:rPr>
        <w:t>assy</w:t>
      </w:r>
      <w:r>
        <w:t xml:space="preserve"> is set as optional in order to cater for connections that don’t have defined partners yet</w:t>
      </w:r>
    </w:p>
    <w:p w14:paraId="6A4DC8A9" w14:textId="4517E75E" w:rsidR="00C6012A" w:rsidRDefault="00C6012A">
      <w:pPr>
        <w:pStyle w:val="CommentText"/>
      </w:pPr>
    </w:p>
  </w:comment>
  <w:comment w:id="260" w:author="nick" w:date="2019-05-02T21:18:00Z" w:initials="n">
    <w:p w14:paraId="077FFE3C" w14:textId="77777777" w:rsidR="00C6012A" w:rsidRDefault="00C6012A">
      <w:pPr>
        <w:pStyle w:val="CommentText"/>
      </w:pPr>
      <w:r>
        <w:rPr>
          <w:rStyle w:val="CommentReference"/>
        </w:rPr>
        <w:annotationRef/>
      </w:r>
      <w:r>
        <w:t>@DrCFr, I removed the index (83).</w:t>
      </w:r>
    </w:p>
    <w:p w14:paraId="0E9F05F7" w14:textId="77777777" w:rsidR="00C6012A" w:rsidRDefault="00C6012A">
      <w:pPr>
        <w:pStyle w:val="CommentText"/>
      </w:pPr>
    </w:p>
    <w:p w14:paraId="106433F2" w14:textId="318AD262" w:rsidR="00C6012A" w:rsidRDefault="00C6012A">
      <w:pPr>
        <w:pStyle w:val="CommentText"/>
      </w:pPr>
      <w:r>
        <w:t>Instead, I used ellipsis, because full attributes they do not help in understanding the overview of the format’s structure.</w:t>
      </w:r>
    </w:p>
    <w:p w14:paraId="73C6ED4F" w14:textId="77777777" w:rsidR="00C6012A" w:rsidRDefault="00C6012A">
      <w:pPr>
        <w:pStyle w:val="CommentText"/>
      </w:pPr>
    </w:p>
    <w:p w14:paraId="35B5B59F" w14:textId="43885D1D" w:rsidR="00C6012A" w:rsidRDefault="00C6012A">
      <w:pPr>
        <w:pStyle w:val="CommentText"/>
      </w:pPr>
      <w:r>
        <w:t>Ellipsis is used throughout this example to denote unnecessary details, anyway.</w:t>
      </w:r>
    </w:p>
    <w:p w14:paraId="17055B32" w14:textId="77777777" w:rsidR="00C6012A" w:rsidRDefault="00C6012A">
      <w:pPr>
        <w:pStyle w:val="CommentText"/>
      </w:pPr>
    </w:p>
    <w:p w14:paraId="6168F41B" w14:textId="31D2C0CF" w:rsidR="00C6012A" w:rsidRDefault="00C6012A">
      <w:pPr>
        <w:pStyle w:val="CommentText"/>
      </w:pPr>
      <w:r>
        <w:t>The full example can be found in v3.1/examples</w:t>
      </w:r>
    </w:p>
  </w:comment>
  <w:comment w:id="319" w:author="m.kalaitzaki" w:date="2019-05-02T21:18:00Z" w:initials="m">
    <w:p w14:paraId="28196062" w14:textId="110B4ACF" w:rsidR="00C6012A" w:rsidRDefault="00C6012A">
      <w:pPr>
        <w:pStyle w:val="CommentText"/>
      </w:pPr>
      <w:r>
        <w:rPr>
          <w:rStyle w:val="CommentReference"/>
        </w:rPr>
        <w:annotationRef/>
      </w:r>
      <w:r>
        <w:t>Typo – examples use “int” and not “integer”</w:t>
      </w:r>
    </w:p>
  </w:comment>
  <w:comment w:id="320" w:author="Dr. Carsten Franke" w:date="2019-05-02T21:18:00Z" w:initials="CF">
    <w:p w14:paraId="165949E9" w14:textId="0004E920" w:rsidR="00C6012A" w:rsidRDefault="00C6012A">
      <w:pPr>
        <w:pStyle w:val="CommentText"/>
      </w:pPr>
      <w:r>
        <w:rPr>
          <w:rStyle w:val="CommentReference"/>
        </w:rPr>
        <w:annotationRef/>
      </w:r>
      <w:r>
        <w:t xml:space="preserve">Your suggestion may be consistent with the examples and the &lt;int_list/&gt; element mentioned below. </w:t>
      </w:r>
      <w:r>
        <w:br/>
        <w:t>However, in the text, the name &lt;integer/&gt; is used, see e.g. the line just below this table.</w:t>
      </w:r>
    </w:p>
    <w:p w14:paraId="32A85D02" w14:textId="3F31B7BB" w:rsidR="00C6012A" w:rsidRDefault="00C6012A" w:rsidP="00133C88">
      <w:pPr>
        <w:pStyle w:val="CommentText"/>
        <w:numPr>
          <w:ilvl w:val="0"/>
          <w:numId w:val="57"/>
        </w:numPr>
      </w:pPr>
      <w:r>
        <w:t xml:space="preserve">I suggest discussing this with Dr. Zhang or even the AK. </w:t>
      </w:r>
    </w:p>
  </w:comment>
  <w:comment w:id="399" w:author="nick" w:date="2019-05-02T21:18:00Z" w:initials="n">
    <w:p w14:paraId="6F5C26F8" w14:textId="4A4B82B3" w:rsidR="00C6012A" w:rsidRDefault="00C6012A" w:rsidP="002C3238">
      <w:pPr>
        <w:pStyle w:val="CommentText"/>
      </w:pPr>
      <w:r>
        <w:rPr>
          <w:rStyle w:val="CommentReference"/>
        </w:rPr>
        <w:annotationRef/>
      </w:r>
      <w:r>
        <w:rPr>
          <w:rStyle w:val="CommentReference"/>
        </w:rPr>
        <w:annotationRef/>
      </w:r>
      <w:r>
        <w:t xml:space="preserve">Bolts and screws are contained in a threaded_connection element. </w:t>
      </w:r>
    </w:p>
    <w:p w14:paraId="748675B3" w14:textId="655E57D3" w:rsidR="00C6012A" w:rsidRDefault="00C6012A">
      <w:pPr>
        <w:pStyle w:val="CommentText"/>
      </w:pPr>
    </w:p>
  </w:comment>
  <w:comment w:id="446" w:author="m.kalaitzaki" w:date="2019-05-02T21:18:00Z" w:initials="m">
    <w:p w14:paraId="6A3ECB84" w14:textId="18D6E92B" w:rsidR="00C6012A" w:rsidRDefault="00C6012A">
      <w:pPr>
        <w:pStyle w:val="CommentText"/>
      </w:pPr>
      <w:r>
        <w:rPr>
          <w:rStyle w:val="CommentReference"/>
        </w:rPr>
        <w:annotationRef/>
      </w:r>
      <w:r>
        <w:t>Screws are &lt;threaded_connections&gt;</w:t>
      </w:r>
    </w:p>
  </w:comment>
  <w:comment w:id="475" w:author="nick" w:date="2019-05-02T21:18:00Z" w:initials="n">
    <w:p w14:paraId="63B0A947" w14:textId="2B431997" w:rsidR="00C6012A" w:rsidRDefault="00C6012A">
      <w:pPr>
        <w:pStyle w:val="CommentText"/>
      </w:pPr>
      <w:r>
        <w:rPr>
          <w:rStyle w:val="CommentReference"/>
        </w:rPr>
        <w:annotationRef/>
      </w:r>
      <w:r>
        <w:t>For consistency</w:t>
      </w:r>
    </w:p>
  </w:comment>
  <w:comment w:id="513" w:author="nick" w:date="2019-05-02T21:18:00Z" w:initials="n">
    <w:p w14:paraId="322892D4" w14:textId="6C296B5C" w:rsidR="00C6012A" w:rsidRDefault="00C6012A">
      <w:pPr>
        <w:pStyle w:val="CommentText"/>
      </w:pPr>
      <w:r>
        <w:rPr>
          <w:rStyle w:val="CommentReference"/>
        </w:rPr>
        <w:annotationRef/>
      </w:r>
      <w:r>
        <w:t>hardness attribute moved from self-piercing rivet to all rivet types, as proposed by Dr Carsten Franke:</w:t>
      </w:r>
    </w:p>
    <w:p w14:paraId="0D963AEF" w14:textId="77777777" w:rsidR="00C6012A" w:rsidRDefault="00C6012A">
      <w:pPr>
        <w:pStyle w:val="CommentText"/>
      </w:pPr>
    </w:p>
    <w:p w14:paraId="3EA56535" w14:textId="7F5B8298" w:rsidR="00C6012A" w:rsidRDefault="00C6012A">
      <w:pPr>
        <w:pStyle w:val="CommentText"/>
      </w:pPr>
      <w:r>
        <w:t>“we should allow this attribute for any kind of rivet”</w:t>
      </w:r>
    </w:p>
  </w:comment>
  <w:comment w:id="627" w:author="m.kalaitzaki" w:date="2019-05-02T21:18:00Z" w:initials="m">
    <w:p w14:paraId="4C00160C" w14:textId="7BC23355" w:rsidR="00C6012A" w:rsidRPr="00B14B2C" w:rsidRDefault="00C6012A">
      <w:pPr>
        <w:pStyle w:val="CommentText"/>
      </w:pPr>
      <w:r>
        <w:rPr>
          <w:rStyle w:val="CommentReference"/>
        </w:rPr>
        <w:annotationRef/>
      </w:r>
      <w:r>
        <w:t>Perhaps a check sh</w:t>
      </w:r>
      <w:r>
        <w:rPr>
          <w:lang w:val="el-GR"/>
        </w:rPr>
        <w:t>ο</w:t>
      </w:r>
      <w:r>
        <w:t>uld be added to assert that max_grip &gt; min_grip</w:t>
      </w:r>
    </w:p>
  </w:comment>
  <w:comment w:id="628" w:author="Dr. Carsten Franke" w:date="2019-05-02T21:18:00Z" w:initials="CF">
    <w:p w14:paraId="12973899" w14:textId="1B336903" w:rsidR="00C6012A" w:rsidRDefault="00C6012A">
      <w:pPr>
        <w:pStyle w:val="CommentText"/>
      </w:pPr>
      <w:r>
        <w:rPr>
          <w:rStyle w:val="CommentReference"/>
        </w:rPr>
        <w:annotationRef/>
      </w:r>
      <w:r>
        <w:t xml:space="preserve">You mean ≥ ? (greater </w:t>
      </w:r>
      <w:r w:rsidRPr="00F1371D">
        <w:rPr>
          <w:i/>
        </w:rPr>
        <w:t>or equal</w:t>
      </w:r>
      <w:r>
        <w:t xml:space="preserve">)  ;-) </w:t>
      </w:r>
    </w:p>
    <w:p w14:paraId="51AAA972" w14:textId="1A92E6CC" w:rsidR="00C6012A" w:rsidRDefault="00C6012A">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C6012A" w:rsidRDefault="00C6012A" w:rsidP="00E901B5">
      <w:pPr>
        <w:pStyle w:val="CommentText"/>
        <w:numPr>
          <w:ilvl w:val="0"/>
          <w:numId w:val="57"/>
        </w:numPr>
      </w:pPr>
      <w:r>
        <w:t xml:space="preserve">I suggest to have them “all or none” – and to discuss this with the AK, on next occasion! </w:t>
      </w:r>
    </w:p>
  </w:comment>
  <w:comment w:id="682" w:author="m.kalaitzaki" w:date="2019-05-02T21:18:00Z" w:initials="m">
    <w:p w14:paraId="64384BDF" w14:textId="5CE92EFF" w:rsidR="00C6012A" w:rsidRDefault="00C6012A">
      <w:pPr>
        <w:pStyle w:val="CommentText"/>
      </w:pPr>
      <w:r>
        <w:rPr>
          <w:rStyle w:val="CommentReference"/>
        </w:rPr>
        <w:annotationRef/>
      </w:r>
      <w:r>
        <w:t>Maximum no. of items: cardinality of &lt;connected_to&gt;-1, because &lt;contact_list&gt; can also have 1 extra contact with thread=”true”</w:t>
      </w:r>
    </w:p>
  </w:comment>
  <w:comment w:id="686" w:author="Dr. Carsten Franke" w:date="2019-05-02T21:18:00Z" w:initials="CF">
    <w:p w14:paraId="002E54F1" w14:textId="41815A29" w:rsidR="00C6012A" w:rsidRDefault="00C6012A">
      <w:pPr>
        <w:pStyle w:val="CommentText"/>
      </w:pPr>
      <w:r>
        <w:rPr>
          <w:rStyle w:val="CommentReference"/>
        </w:rPr>
        <w:annotationRef/>
      </w:r>
      <w:r>
        <w:t>I guess, you refer to pos. </w:t>
      </w:r>
      <w:r>
        <w:fldChar w:fldCharType="begin"/>
      </w:r>
      <w:r>
        <w:instrText xml:space="preserve"> REF _Ref3566632 \r \h </w:instrText>
      </w:r>
      <w:r>
        <w:fldChar w:fldCharType="separate"/>
      </w:r>
      <w:r>
        <w:t>d</w:t>
      </w:r>
      <w:r>
        <w:fldChar w:fldCharType="end"/>
      </w:r>
      <w:r>
        <w:t xml:space="preserve"> in section </w:t>
      </w:r>
      <w:r>
        <w:fldChar w:fldCharType="begin"/>
      </w:r>
      <w:r>
        <w:instrText xml:space="preserve"> REF _Ref3566661 \r \h </w:instrText>
      </w:r>
      <w:r>
        <w:fldChar w:fldCharType="separate"/>
      </w:r>
      <w:r>
        <w:t>7.5.2</w:t>
      </w:r>
      <w:r>
        <w:fldChar w:fldCharType="end"/>
      </w:r>
      <w:r>
        <w:t xml:space="preserve">? </w:t>
      </w:r>
      <w:r>
        <w:br/>
        <w:t xml:space="preserve">If yes, please add an according explanation in the text! </w:t>
      </w:r>
    </w:p>
  </w:comment>
  <w:comment w:id="689" w:author="nick" w:date="2019-05-02T21:18:00Z" w:initials="n">
    <w:p w14:paraId="7A2202B7" w14:textId="781A0D29" w:rsidR="00C6012A" w:rsidRDefault="00C6012A">
      <w:pPr>
        <w:pStyle w:val="CommentText"/>
      </w:pPr>
      <w:r>
        <w:rPr>
          <w:rStyle w:val="CommentReference"/>
        </w:rPr>
        <w:annotationRef/>
      </w:r>
      <w:r>
        <w:t>Done</w:t>
      </w:r>
    </w:p>
  </w:comment>
  <w:comment w:id="1094" w:author="nick" w:date="2019-05-02T21:18:00Z" w:initials="n">
    <w:p w14:paraId="6358ABF7" w14:textId="78C6B90B" w:rsidR="00C6012A" w:rsidRDefault="00C6012A">
      <w:pPr>
        <w:pStyle w:val="CommentText"/>
      </w:pPr>
      <w:r>
        <w:rPr>
          <w:rStyle w:val="CommentReference"/>
        </w:rPr>
        <w:annotationRef/>
      </w:r>
      <w:r>
        <w:t xml:space="preserve">If Figure 23 (and the example following it) is correct, then this should be </w:t>
      </w:r>
      <w:r w:rsidRPr="00BC11C4">
        <w:rPr>
          <w:u w:val="single"/>
        </w:rPr>
        <w:t>OPTIONAL</w:t>
      </w:r>
    </w:p>
  </w:comment>
  <w:comment w:id="1092" w:author="Dr. Carsten Franke" w:date="2019-05-02T21:18:00Z" w:initials="CF">
    <w:p w14:paraId="32113229" w14:textId="6F3AECE6" w:rsidR="00C6012A" w:rsidRDefault="00C6012A">
      <w:pPr>
        <w:pStyle w:val="CommentText"/>
      </w:pPr>
      <w:r>
        <w:rPr>
          <w:rStyle w:val="CommentReference"/>
        </w:rPr>
        <w:annotationRef/>
      </w:r>
      <w:r>
        <w:t xml:space="preserve">Rejected! Here, we are with a “bolt”. Hence, </w:t>
      </w:r>
      <w:r>
        <w:fldChar w:fldCharType="begin"/>
      </w:r>
      <w:r>
        <w:instrText xml:space="preserve"> REF _Ref3568949 \h </w:instrText>
      </w:r>
      <w:r>
        <w:fldChar w:fldCharType="separate"/>
      </w:r>
      <w:r>
        <w:t xml:space="preserve">Figure </w:t>
      </w:r>
      <w:r>
        <w:rPr>
          <w:noProof/>
        </w:rPr>
        <w:t>22</w:t>
      </w:r>
      <w:r>
        <w:fldChar w:fldCharType="end"/>
      </w:r>
      <w:r>
        <w:t xml:space="preserve"> is relevant, not </w:t>
      </w:r>
      <w:r>
        <w:fldChar w:fldCharType="begin"/>
      </w:r>
      <w:r>
        <w:instrText xml:space="preserve"> REF _Ref3568964 \h </w:instrText>
      </w:r>
      <w:r>
        <w:fldChar w:fldCharType="separate"/>
      </w:r>
      <w:r>
        <w:t xml:space="preserve">Figure </w:t>
      </w:r>
      <w:r>
        <w:rPr>
          <w:noProof/>
        </w:rPr>
        <w:t>23</w:t>
      </w:r>
      <w:r>
        <w:fldChar w:fldCharType="end"/>
      </w:r>
      <w:r>
        <w:t xml:space="preserve">! </w:t>
      </w:r>
    </w:p>
  </w:comment>
  <w:comment w:id="1098" w:author="Dr. Carsten Franke" w:date="2019-05-02T21:18:00Z" w:initials="CF">
    <w:p w14:paraId="0ED4C6F4" w14:textId="40BFA0E8" w:rsidR="00C6012A" w:rsidRDefault="00C6012A">
      <w:pPr>
        <w:pStyle w:val="CommentText"/>
      </w:pPr>
      <w:r>
        <w:rPr>
          <w:rStyle w:val="CommentReference"/>
        </w:rPr>
        <w:annotationRef/>
      </w:r>
      <w:r>
        <w:t xml:space="preserve">To be consistent to other examples. </w:t>
      </w:r>
    </w:p>
  </w:comment>
  <w:comment w:id="1115" w:author="m.kalaitzaki" w:date="2019-05-02T21:18:00Z" w:initials="m">
    <w:p w14:paraId="443CD389" w14:textId="17BA5643" w:rsidR="00C6012A" w:rsidRDefault="00C6012A">
      <w:pPr>
        <w:pStyle w:val="CommentText"/>
      </w:pPr>
      <w:r>
        <w:rPr>
          <w:rStyle w:val="CommentReference"/>
        </w:rPr>
        <w:annotationRef/>
      </w:r>
      <w:r>
        <w:t>This example is inconsistent XML schema because it is assumed that a bolt contains a nut always.</w:t>
      </w:r>
    </w:p>
  </w:comment>
  <w:comment w:id="1116" w:author="nick" w:date="2019-05-02T21:18:00Z" w:initials="n">
    <w:p w14:paraId="7AB5C9E3" w14:textId="6E6EACF7" w:rsidR="00C6012A" w:rsidRDefault="00C6012A">
      <w:pPr>
        <w:pStyle w:val="CommentText"/>
      </w:pPr>
      <w:r>
        <w:rPr>
          <w:rStyle w:val="CommentReference"/>
        </w:rPr>
        <w:annotationRef/>
      </w:r>
      <w:r>
        <w:t xml:space="preserve">Inconsistent with </w:t>
      </w:r>
      <w:r w:rsidRPr="00BC11C4">
        <w:rPr>
          <w:u w:val="single"/>
        </w:rPr>
        <w:t>Table 56</w:t>
      </w:r>
      <w:r w:rsidRPr="00835F7D">
        <w:t xml:space="preserve">, this is why </w:t>
      </w:r>
      <w:r>
        <w:t xml:space="preserve">I changed &lt;nut&gt; to </w:t>
      </w:r>
      <w:r w:rsidRPr="00835F7D">
        <w:rPr>
          <w:b/>
        </w:rPr>
        <w:t>optional</w:t>
      </w:r>
    </w:p>
  </w:comment>
  <w:comment w:id="1134" w:author="nick" w:date="2019-05-02T21:18:00Z" w:initials="n">
    <w:p w14:paraId="2417E0FB" w14:textId="0B3C1428" w:rsidR="00C6012A" w:rsidRDefault="00C6012A">
      <w:pPr>
        <w:pStyle w:val="CommentText"/>
      </w:pPr>
      <w:r>
        <w:rPr>
          <w:rStyle w:val="CommentReference"/>
        </w:rPr>
        <w:annotationRef/>
      </w:r>
      <w:r>
        <w:t>For consistency</w:t>
      </w:r>
    </w:p>
  </w:comment>
  <w:comment w:id="1155" w:author="nick" w:date="2019-05-02T21:18:00Z" w:initials="n">
    <w:p w14:paraId="058EDCE5" w14:textId="3A3655C0" w:rsidR="00C6012A" w:rsidRDefault="00C6012A">
      <w:pPr>
        <w:pStyle w:val="CommentText"/>
      </w:pPr>
      <w:r>
        <w:rPr>
          <w:rStyle w:val="CommentReference"/>
        </w:rPr>
        <w:annotationRef/>
      </w:r>
      <w:r>
        <w:t>For consistency</w:t>
      </w:r>
    </w:p>
  </w:comment>
  <w:comment w:id="1175" w:author="nick" w:date="2019-05-02T21:18:00Z" w:initials="n">
    <w:p w14:paraId="7AAA6DA9" w14:textId="474F1A6F" w:rsidR="00C6012A" w:rsidRDefault="00C6012A">
      <w:pPr>
        <w:pStyle w:val="CommentText"/>
      </w:pPr>
      <w:r>
        <w:rPr>
          <w:rStyle w:val="CommentReference"/>
        </w:rPr>
        <w:annotationRef/>
      </w:r>
      <w:r>
        <w:t>For consistency</w:t>
      </w:r>
    </w:p>
  </w:comment>
  <w:comment w:id="1184" w:author="m.kalaitzaki" w:date="2019-05-02T21:18:00Z" w:initials="m">
    <w:p w14:paraId="6BDEB832" w14:textId="6227FA08" w:rsidR="00C6012A" w:rsidRDefault="00C6012A">
      <w:pPr>
        <w:pStyle w:val="CommentText"/>
      </w:pPr>
      <w:r>
        <w:rPr>
          <w:rStyle w:val="CommentReference"/>
        </w:rPr>
        <w:annotationRef/>
      </w:r>
      <w:r>
        <w:t xml:space="preserve"> Table 63 and following example uses </w:t>
      </w:r>
      <w:r w:rsidRPr="004133FC">
        <w:rPr>
          <w:u w:val="single"/>
        </w:rPr>
        <w:t>button_diameter</w:t>
      </w:r>
      <w:r>
        <w:t>. Therefore we changed it.</w:t>
      </w:r>
    </w:p>
    <w:p w14:paraId="7840B08B" w14:textId="77777777" w:rsidR="00C6012A" w:rsidRDefault="00C6012A">
      <w:pPr>
        <w:pStyle w:val="CommentText"/>
      </w:pPr>
    </w:p>
    <w:p w14:paraId="64FF3B44" w14:textId="79C20D76" w:rsidR="00C6012A" w:rsidRDefault="00C6012A">
      <w:pPr>
        <w:pStyle w:val="CommentText"/>
      </w:pPr>
      <w:r>
        <w:t xml:space="preserve">NB: Explanation refers to both </w:t>
      </w:r>
      <w:r w:rsidRPr="004133FC">
        <w:rPr>
          <w:u w:val="single"/>
        </w:rPr>
        <w:t>punch</w:t>
      </w:r>
      <w:r>
        <w:t xml:space="preserve"> diameter and </w:t>
      </w:r>
      <w:r w:rsidRPr="004133FC">
        <w:rPr>
          <w:u w:val="single"/>
        </w:rPr>
        <w:t>button</w:t>
      </w:r>
      <w:r>
        <w:t xml:space="preserve"> diameters (BD) of the picture.</w:t>
      </w:r>
    </w:p>
  </w:comment>
  <w:comment w:id="1192" w:author="nick" w:date="2019-05-02T21:18:00Z" w:initials="n">
    <w:p w14:paraId="436EBC69" w14:textId="28062284" w:rsidR="00C6012A" w:rsidRDefault="00C6012A">
      <w:pPr>
        <w:pStyle w:val="CommentText"/>
      </w:pPr>
      <w:r>
        <w:rPr>
          <w:rStyle w:val="CommentReference"/>
        </w:rPr>
        <w:annotationRef/>
      </w:r>
      <w:r>
        <w:t>for consistency</w:t>
      </w:r>
    </w:p>
  </w:comment>
  <w:comment w:id="1198" w:author="nick" w:date="2019-05-02T21:18:00Z" w:initials="n">
    <w:p w14:paraId="3A7C5FDF" w14:textId="3E0E4E17" w:rsidR="00C6012A" w:rsidRDefault="00C6012A">
      <w:pPr>
        <w:pStyle w:val="CommentText"/>
      </w:pPr>
      <w:r w:rsidRPr="0061062B">
        <w:rPr>
          <w:b/>
          <w:u w:val="single"/>
        </w:rPr>
        <w:t>Q:</w:t>
      </w:r>
      <w:r>
        <w:t xml:space="preserve"> </w:t>
      </w:r>
      <w:r>
        <w:rPr>
          <w:rStyle w:val="CommentReference"/>
        </w:rPr>
        <w:annotationRef/>
      </w:r>
      <w:r>
        <w:t>why can head_height be =0 ?</w:t>
      </w:r>
    </w:p>
  </w:comment>
  <w:comment w:id="1212" w:author="nick" w:date="2019-05-02T21:18:00Z" w:initials="n">
    <w:p w14:paraId="2A95E904" w14:textId="5D81780F" w:rsidR="00C6012A" w:rsidRDefault="00C6012A">
      <w:pPr>
        <w:pStyle w:val="CommentText"/>
      </w:pPr>
      <w:r>
        <w:rPr>
          <w:rStyle w:val="CommentReference"/>
        </w:rPr>
        <w:annotationRef/>
      </w:r>
      <w:r>
        <w:t>for consistency</w:t>
      </w:r>
    </w:p>
  </w:comment>
  <w:comment w:id="1228" w:author="nick" w:date="2019-05-02T21:18:00Z" w:initials="n">
    <w:p w14:paraId="42E26016" w14:textId="5DAC2D9B" w:rsidR="00C6012A" w:rsidRDefault="00C6012A">
      <w:pPr>
        <w:pStyle w:val="CommentText"/>
      </w:pPr>
      <w:r>
        <w:rPr>
          <w:rStyle w:val="CommentReference"/>
        </w:rPr>
        <w:annotationRef/>
      </w:r>
      <w:r>
        <w:t>For consistency</w:t>
      </w:r>
    </w:p>
  </w:comment>
  <w:comment w:id="1296" w:author="m.kalaitzaki" w:date="2019-05-02T21:18:00Z" w:initials="m">
    <w:p w14:paraId="4BA8D719" w14:textId="20614FCD" w:rsidR="00C6012A" w:rsidRDefault="00C6012A">
      <w:pPr>
        <w:pStyle w:val="CommentText"/>
      </w:pPr>
      <w:r>
        <w:rPr>
          <w:rStyle w:val="CommentReference"/>
        </w:rPr>
        <w:annotationRef/>
      </w:r>
      <w:r>
        <w:t>Table introduced to describe the attribute ‘index’ of loc_list</w:t>
      </w:r>
    </w:p>
  </w:comment>
  <w:comment w:id="1299" w:author="nick" w:date="2019-05-02T21:18:00Z" w:initials="n">
    <w:p w14:paraId="45CA99EA" w14:textId="17C3816F" w:rsidR="00C6012A" w:rsidRDefault="00C6012A">
      <w:pPr>
        <w:pStyle w:val="CommentText"/>
      </w:pPr>
      <w:r>
        <w:rPr>
          <w:rStyle w:val="CommentReference"/>
        </w:rPr>
        <w:annotationRef/>
      </w:r>
      <w:r>
        <w:t>Explains the need of having multiple &lt;loc_lists&gt; in a connection_1d</w:t>
      </w:r>
    </w:p>
  </w:comment>
  <w:comment w:id="1430" w:author="m.kalaitzaki" w:date="2019-05-02T21:18:00Z" w:initials="m">
    <w:p w14:paraId="7C99C0F3" w14:textId="77E9BE3C" w:rsidR="00C6012A" w:rsidRDefault="00C6012A">
      <w:pPr>
        <w:pStyle w:val="CommentText"/>
      </w:pPr>
      <w:r>
        <w:rPr>
          <w:rStyle w:val="CommentReference"/>
        </w:rPr>
        <w:annotationRef/>
      </w:r>
      <w:r>
        <w:t>base attribute should be added because it is used by overlap weld</w:t>
      </w:r>
    </w:p>
  </w:comment>
  <w:comment w:id="1453" w:author="m.kalaitzaki" w:date="2019-05-02T21:18:00Z" w:initials="m">
    <w:p w14:paraId="072C9FC4" w14:textId="5A0A8BB1" w:rsidR="00C6012A" w:rsidRDefault="00C6012A">
      <w:pPr>
        <w:pStyle w:val="CommentText"/>
      </w:pPr>
      <w:r>
        <w:rPr>
          <w:rStyle w:val="CommentReference"/>
        </w:rPr>
        <w:annotationRef/>
      </w:r>
    </w:p>
    <w:p w14:paraId="55F9E0D8" w14:textId="32F4C015" w:rsidR="00C6012A" w:rsidRDefault="00C6012A">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C6012A" w:rsidRDefault="00C6012A">
      <w:pPr>
        <w:pStyle w:val="CommentText"/>
      </w:pPr>
    </w:p>
    <w:p w14:paraId="69831420" w14:textId="7ABBFD3D" w:rsidR="00C6012A" w:rsidRPr="00A142EA" w:rsidRDefault="00C6012A" w:rsidP="00A142EA">
      <w:pPr>
        <w:pStyle w:val="CommentText"/>
        <w:ind w:left="709" w:firstLine="709"/>
        <w:rPr>
          <w:b/>
        </w:rPr>
      </w:pPr>
      <w:r>
        <w:t xml:space="preserve">e.g. see </w:t>
      </w:r>
      <w:r>
        <w:rPr>
          <w:b/>
        </w:rPr>
        <w:t>attribute “section” of 8.2.7.4</w:t>
      </w:r>
    </w:p>
    <w:p w14:paraId="012452A4" w14:textId="77777777" w:rsidR="00C6012A" w:rsidRDefault="00C6012A">
      <w:pPr>
        <w:pStyle w:val="CommentText"/>
      </w:pPr>
    </w:p>
    <w:p w14:paraId="5A502DB2" w14:textId="0917DE50" w:rsidR="00C6012A" w:rsidRDefault="00C6012A" w:rsidP="00A142EA">
      <w:pPr>
        <w:pStyle w:val="CommentText"/>
      </w:pPr>
      <w:r>
        <w:t>Note that I-welds do not have “section” attribute, at all.</w:t>
      </w:r>
    </w:p>
    <w:p w14:paraId="6C7CC17E" w14:textId="77777777" w:rsidR="00C6012A" w:rsidRDefault="00C6012A" w:rsidP="00A142EA">
      <w:pPr>
        <w:pStyle w:val="CommentText"/>
      </w:pPr>
    </w:p>
    <w:p w14:paraId="73B846F3" w14:textId="7F86D8B3" w:rsidR="00C6012A" w:rsidRDefault="00C6012A" w:rsidP="00A142EA">
      <w:pPr>
        <w:pStyle w:val="CommentText"/>
      </w:pPr>
      <w:r>
        <w:t>Should we erase this altogether ?</w:t>
      </w:r>
    </w:p>
  </w:comment>
  <w:comment w:id="1454" w:author="Dr. Carsten Franke" w:date="2019-05-02T21:18:00Z" w:initials="CF">
    <w:p w14:paraId="392216DA" w14:textId="54A4C36F" w:rsidR="00C6012A" w:rsidRDefault="00C6012A">
      <w:pPr>
        <w:pStyle w:val="CommentText"/>
      </w:pPr>
      <w:r>
        <w:rPr>
          <w:rStyle w:val="CommentReference"/>
        </w:rPr>
        <w:annotationRef/>
      </w:r>
      <w:r>
        <w:t xml:space="preserve">I suggest discussing this with the AK members. </w:t>
      </w:r>
    </w:p>
  </w:comment>
  <w:comment w:id="1634" w:author="m.kalaitzaki" w:date="2019-05-02T21:18:00Z" w:initials="m">
    <w:p w14:paraId="5F0B58BB" w14:textId="1C98D7DF" w:rsidR="00C6012A" w:rsidRDefault="00C6012A">
      <w:pPr>
        <w:pStyle w:val="CommentText"/>
      </w:pPr>
      <w:r>
        <w:rPr>
          <w:rStyle w:val="CommentReference"/>
        </w:rPr>
        <w:annotationRef/>
      </w:r>
      <w:r>
        <w:t>Why 3 and not 2?</w:t>
      </w:r>
    </w:p>
  </w:comment>
  <w:comment w:id="1633" w:author="Dr. Carsten Franke" w:date="2019-05-02T21:18:00Z" w:initials="CF">
    <w:p w14:paraId="7D3EA5E9" w14:textId="2D83B17D" w:rsidR="00C6012A" w:rsidRDefault="00C6012A">
      <w:pPr>
        <w:pStyle w:val="CommentText"/>
      </w:pPr>
      <w:r>
        <w:rPr>
          <w:rStyle w:val="CommentReference"/>
        </w:rPr>
        <w:annotationRef/>
      </w:r>
      <w:r>
        <w:t xml:space="preserve">Because Audi use(d) to weld 4 (!) sheets with one overlap weld! </w:t>
      </w:r>
    </w:p>
  </w:comment>
  <w:comment w:id="1632" w:author="nick" w:date="2019-05-02T21:18:00Z" w:initials="n">
    <w:p w14:paraId="741DDA0F" w14:textId="471D22AA" w:rsidR="00C6012A" w:rsidRDefault="00C6012A">
      <w:pPr>
        <w:pStyle w:val="CommentText"/>
      </w:pPr>
      <w:r>
        <w:rPr>
          <w:rStyle w:val="CommentReference"/>
        </w:rPr>
        <w:annotationRef/>
      </w:r>
      <w:r>
        <w:t>I added a footnote so that we don’t wonder about this in the future.</w:t>
      </w:r>
    </w:p>
  </w:comment>
  <w:comment w:id="1702" w:author="nick" w:date="2019-05-05T06:56:00Z" w:initials="n">
    <w:p w14:paraId="0AAB5FD6" w14:textId="7A42B9E6" w:rsidR="00C6012A" w:rsidRDefault="00C6012A">
      <w:pPr>
        <w:pStyle w:val="CommentText"/>
      </w:pPr>
      <w:r>
        <w:rPr>
          <w:rStyle w:val="CommentReference"/>
        </w:rPr>
        <w:annotationRef/>
      </w:r>
      <w:r>
        <w:t>footnote added to explain the 3</w:t>
      </w:r>
      <w:r w:rsidRPr="002B3711">
        <w:rPr>
          <w:vertAlign w:val="superscript"/>
        </w:rPr>
        <w:t>rd</w:t>
      </w:r>
      <w:r>
        <w:t xml:space="preserve"> welding position case</w:t>
      </w:r>
    </w:p>
  </w:comment>
  <w:comment w:id="1812" w:author="nick" w:date="2019-05-02T21:18:00Z" w:initials="n">
    <w:p w14:paraId="209E0B82" w14:textId="120DC938" w:rsidR="00C6012A" w:rsidRDefault="00C6012A">
      <w:pPr>
        <w:pStyle w:val="CommentText"/>
      </w:pPr>
      <w:r>
        <w:rPr>
          <w:rStyle w:val="CommentReference"/>
        </w:rPr>
        <w:annotationRef/>
      </w:r>
      <w:r>
        <w:t>It is sheet_thickness in all other &lt;sheet_parameter&gt; elements</w:t>
      </w:r>
    </w:p>
  </w:comment>
  <w:comment w:id="1873" w:author="nick" w:date="2019-05-02T21:18:00Z" w:initials="n">
    <w:p w14:paraId="60FF2A98" w14:textId="0D68431B" w:rsidR="00C6012A" w:rsidRDefault="00C6012A">
      <w:pPr>
        <w:pStyle w:val="CommentText"/>
      </w:pPr>
      <w:r>
        <w:rPr>
          <w:rStyle w:val="CommentReference"/>
        </w:rPr>
        <w:annotationRef/>
      </w:r>
      <w:r>
        <w:t>It is sheet_thickness in all other definitions of &lt;sheet_parameter&gt;</w:t>
      </w:r>
    </w:p>
  </w:comment>
  <w:comment w:id="1903" w:author="m.kalaitzaki" w:date="2019-05-02T21:18:00Z" w:initials="m">
    <w:p w14:paraId="0B243128" w14:textId="6BEED8F5" w:rsidR="00C6012A" w:rsidRDefault="00C6012A">
      <w:pPr>
        <w:pStyle w:val="CommentText"/>
      </w:pPr>
      <w:r>
        <w:rPr>
          <w:rStyle w:val="CommentReference"/>
        </w:rPr>
        <w:annotationRef/>
      </w:r>
      <w:r>
        <w:t>Technology values {resistance, laser} are missing.</w:t>
      </w:r>
    </w:p>
    <w:p w14:paraId="2A618788" w14:textId="500F6EBE" w:rsidR="00C6012A" w:rsidRDefault="00C6012A">
      <w:pPr>
        <w:pStyle w:val="CommentText"/>
      </w:pPr>
      <w:r>
        <w:t>@CF is this correct ?</w:t>
      </w:r>
    </w:p>
  </w:comment>
  <w:comment w:id="1904" w:author="Dr. Carsten Franke" w:date="2019-05-02T21:54:00Z" w:initials="CF">
    <w:p w14:paraId="037BE70C" w14:textId="77777777" w:rsidR="00C6012A" w:rsidRDefault="00C6012A" w:rsidP="00725056">
      <w:pPr>
        <w:pStyle w:val="CommentText"/>
      </w:pPr>
      <w:r>
        <w:rPr>
          <w:rStyle w:val="CommentReference"/>
        </w:rPr>
        <w:annotationRef/>
      </w:r>
      <w:r>
        <w:t xml:space="preserve">In deed, I can imagine laser very well. Resistance welding is more typical for points than for lines. Lines would require kind of a wheel as electrodes. But, who knows? May have been invented, meanwhile? </w:t>
      </w:r>
    </w:p>
    <w:p w14:paraId="3AF59F33" w14:textId="435B757A" w:rsidR="00C6012A" w:rsidRDefault="00C6012A" w:rsidP="00725056">
      <w:pPr>
        <w:pStyle w:val="CommentText"/>
      </w:pPr>
      <w:r>
        <w:t>So, yes: Please allow all technologies!</w:t>
      </w:r>
    </w:p>
  </w:comment>
  <w:comment w:id="1921" w:author="nick" w:date="2019-05-02T21:18:00Z" w:initials="n">
    <w:p w14:paraId="2718EAB7" w14:textId="6191B783" w:rsidR="00C6012A" w:rsidRDefault="00C6012A">
      <w:pPr>
        <w:pStyle w:val="CommentText"/>
      </w:pPr>
      <w:r>
        <w:rPr>
          <w:rStyle w:val="CommentReference"/>
        </w:rPr>
        <w:annotationRef/>
      </w:r>
      <w:r>
        <w:t>For consistency</w:t>
      </w:r>
    </w:p>
  </w:comment>
  <w:comment w:id="1965" w:author="nick" w:date="2019-05-02T21:18:00Z" w:initials="n">
    <w:p w14:paraId="2D3A436C" w14:textId="2BE2BFB3" w:rsidR="00C6012A" w:rsidRDefault="00C6012A">
      <w:pPr>
        <w:pStyle w:val="CommentText"/>
      </w:pPr>
      <w:r>
        <w:rPr>
          <w:rStyle w:val="CommentReference"/>
        </w:rPr>
        <w:annotationRef/>
      </w:r>
      <w:r>
        <w:t>For consistency</w:t>
      </w:r>
    </w:p>
  </w:comment>
  <w:comment w:id="1967" w:author="Dr. Carsten Franke" w:date="2019-05-02T21:18:00Z" w:initials="CF">
    <w:p w14:paraId="2C211AD6" w14:textId="13268369" w:rsidR="00C6012A" w:rsidRDefault="00C6012A">
      <w:pPr>
        <w:pStyle w:val="CommentText"/>
      </w:pPr>
      <w:r>
        <w:rPr>
          <w:rStyle w:val="CommentReference"/>
        </w:rPr>
        <w:annotationRef/>
      </w:r>
      <w:r>
        <w:t xml:space="preserve">Please make sure that an explanation exists about the meaning of multiple &lt;loc_list/&gt;s and point/refer to that explanation! </w:t>
      </w:r>
    </w:p>
  </w:comment>
  <w:comment w:id="1969" w:author="nick" w:date="2019-05-02T21:18:00Z" w:initials="n">
    <w:p w14:paraId="3AAF585D" w14:textId="0A8D79D1" w:rsidR="00C6012A" w:rsidRDefault="00C6012A">
      <w:pPr>
        <w:pStyle w:val="CommentText"/>
      </w:pPr>
      <w:r>
        <w:rPr>
          <w:rStyle w:val="CommentReference"/>
        </w:rPr>
        <w:annotationRef/>
      </w:r>
      <w:r>
        <w:t xml:space="preserve">Done – see loc_list, in </w:t>
      </w:r>
      <w:r>
        <w:fldChar w:fldCharType="begin"/>
      </w:r>
      <w:r>
        <w:instrText xml:space="preserve"> REF _Ref429050458 \r \h </w:instrText>
      </w:r>
      <w:r>
        <w:fldChar w:fldCharType="separate"/>
      </w:r>
      <w:r>
        <w:t>8.1.2</w:t>
      </w:r>
      <w:r>
        <w:fldChar w:fldCharType="end"/>
      </w:r>
      <w:r>
        <w:rPr>
          <w:vanish/>
        </w:rPr>
        <w:t xml:space="preserve"> can have 1 or 2 weld_positions.d make it a &lt;cruciform_joint&gt;re not explicitly depicted in this document.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2011" w:author="nick" w:date="2019-05-02T21:18:00Z" w:initials="n">
    <w:p w14:paraId="061B8944" w14:textId="77777777" w:rsidR="00C6012A" w:rsidRDefault="00C6012A">
      <w:pPr>
        <w:pStyle w:val="CommentText"/>
      </w:pPr>
      <w:r>
        <w:rPr>
          <w:rStyle w:val="CommentReference"/>
        </w:rPr>
        <w:annotationRef/>
      </w:r>
      <w:r>
        <w:t>description added.</w:t>
      </w:r>
    </w:p>
    <w:p w14:paraId="42411481" w14:textId="45CFFC25" w:rsidR="00C6012A" w:rsidRDefault="00C6012A">
      <w:pPr>
        <w:pStyle w:val="CommentText"/>
      </w:pPr>
      <w:r>
        <w:t>Prior to this,  only one example referred to these attributes</w:t>
      </w:r>
    </w:p>
  </w:comment>
  <w:comment w:id="2041" w:author="nick" w:date="2019-05-02T21:18:00Z" w:initials="n">
    <w:p w14:paraId="69BE8B71" w14:textId="6444C8DA" w:rsidR="00C6012A" w:rsidRDefault="00C6012A">
      <w:pPr>
        <w:pStyle w:val="CommentText"/>
      </w:pPr>
      <w:r>
        <w:rPr>
          <w:rStyle w:val="CommentReference"/>
        </w:rPr>
        <w:annotationRef/>
      </w:r>
    </w:p>
    <w:p w14:paraId="05E7C4CF" w14:textId="3DDA3BB9" w:rsidR="00C6012A" w:rsidRPr="001B777B" w:rsidRDefault="00C6012A">
      <w:pPr>
        <w:pStyle w:val="CommentText"/>
        <w:rPr>
          <w:b/>
        </w:rPr>
      </w:pPr>
      <w:r>
        <w:t xml:space="preserve">Inserted relevant documentation under </w:t>
      </w:r>
      <w:r>
        <w:rPr>
          <w:b/>
        </w:rPr>
        <w:t>attributes of &lt;region&gt;</w:t>
      </w:r>
    </w:p>
  </w:comment>
  <w:comment w:id="2069" w:author="nick" w:date="2019-05-02T21:18:00Z" w:initials="n">
    <w:p w14:paraId="1C243FE3" w14:textId="1DFD77EC" w:rsidR="00C6012A" w:rsidRDefault="00C6012A">
      <w:pPr>
        <w:pStyle w:val="CommentText"/>
      </w:pPr>
      <w:r>
        <w:rPr>
          <w:rStyle w:val="CommentReference"/>
        </w:rPr>
        <w:annotationRef/>
      </w:r>
      <w:r>
        <w:t>For consistency</w:t>
      </w:r>
    </w:p>
  </w:comment>
  <w:comment w:id="2127" w:author="nick" w:date="2019-05-02T21:18:00Z" w:initials="n">
    <w:p w14:paraId="69284856" w14:textId="4FDED91B" w:rsidR="00C6012A" w:rsidRDefault="00C6012A">
      <w:pPr>
        <w:pStyle w:val="CommentText"/>
      </w:pPr>
      <w:r>
        <w:rPr>
          <w:rStyle w:val="CommentReference"/>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AE8C46" w14:textId="77777777" w:rsidR="004D04CC" w:rsidRDefault="004D04CC">
      <w:r>
        <w:separator/>
      </w:r>
    </w:p>
  </w:endnote>
  <w:endnote w:type="continuationSeparator" w:id="0">
    <w:p w14:paraId="01EB4A4B" w14:textId="77777777" w:rsidR="004D04CC" w:rsidRDefault="004D04CC">
      <w:r>
        <w:continuationSeparator/>
      </w:r>
    </w:p>
  </w:endnote>
  <w:endnote w:type="continuationNotice" w:id="1">
    <w:p w14:paraId="6F9760D5" w14:textId="77777777" w:rsidR="004D04CC" w:rsidRDefault="004D04C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C6012A"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C6012A" w:rsidRPr="00A713A1" w:rsidRDefault="00C6012A" w:rsidP="00FC39A1">
          <w:pPr>
            <w:pStyle w:val="Footer"/>
            <w:rPr>
              <w:sz w:val="16"/>
              <w:szCs w:val="16"/>
            </w:rPr>
          </w:pPr>
        </w:p>
      </w:tc>
    </w:tr>
    <w:tr w:rsidR="00C6012A"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3DA7F239" w:rsidR="00C6012A" w:rsidRPr="00823E25" w:rsidRDefault="00C6012A"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161" w:author="nick" w:date="2019-05-05T07:00:00Z">
            <w:r>
              <w:rPr>
                <w:noProof/>
                <w:sz w:val="16"/>
                <w:szCs w:val="16"/>
              </w:rPr>
              <w:t>May 5, 2019</w:t>
            </w:r>
          </w:ins>
          <w:del w:id="2162" w:author="nick" w:date="2019-05-04T09:25:00Z">
            <w:r w:rsidDel="004F5053">
              <w:rPr>
                <w:noProof/>
                <w:sz w:val="16"/>
                <w:szCs w:val="16"/>
              </w:rPr>
              <w:delText>May 2,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C6012A" w:rsidRPr="00A713A1" w:rsidRDefault="00C6012A"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7C5CDD">
            <w:rPr>
              <w:rStyle w:val="PageNumber"/>
              <w:noProof/>
              <w:sz w:val="16"/>
              <w:szCs w:val="16"/>
              <w:lang w:val="de-DE"/>
            </w:rPr>
            <w:t>129</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C6012A" w:rsidRPr="00A713A1" w:rsidRDefault="00C6012A"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C6012A" w:rsidRPr="00263F8C" w:rsidRDefault="00C6012A"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831DCB" w14:textId="77777777" w:rsidR="004D04CC" w:rsidRDefault="004D04CC">
      <w:r>
        <w:separator/>
      </w:r>
    </w:p>
  </w:footnote>
  <w:footnote w:type="continuationSeparator" w:id="0">
    <w:p w14:paraId="7E9417C2" w14:textId="77777777" w:rsidR="004D04CC" w:rsidRDefault="004D04CC">
      <w:r>
        <w:continuationSeparator/>
      </w:r>
    </w:p>
  </w:footnote>
  <w:footnote w:type="continuationNotice" w:id="1">
    <w:p w14:paraId="17F222D2" w14:textId="77777777" w:rsidR="004D04CC" w:rsidRDefault="004D04CC">
      <w:pPr>
        <w:spacing w:after="0"/>
      </w:pPr>
    </w:p>
  </w:footnote>
  <w:footnote w:id="2">
    <w:p w14:paraId="6F81E59D" w14:textId="7B35D24D" w:rsidR="00C6012A" w:rsidRPr="00DB42BD" w:rsidRDefault="00C6012A" w:rsidP="00B04A42">
      <w:pPr>
        <w:pStyle w:val="FootnoteText"/>
      </w:pPr>
      <w:r>
        <w:rPr>
          <w:rStyle w:val="FootnoteReference"/>
        </w:rPr>
        <w:footnoteRef/>
      </w:r>
      <w:r>
        <w:t xml:space="preserve"> Working group 25 for joining technologies of the German Research Association of Automotive Technologies.</w:t>
      </w:r>
    </w:p>
  </w:footnote>
  <w:footnote w:id="3">
    <w:p w14:paraId="6552B8FC" w14:textId="77777777" w:rsidR="00C6012A" w:rsidRPr="001C48A8" w:rsidRDefault="00C6012A">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C6012A" w:rsidRPr="00E211E6" w:rsidRDefault="00C6012A"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C6012A" w:rsidRPr="00860E71" w:rsidRDefault="00C6012A"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C6012A" w:rsidRPr="005779C6" w:rsidRDefault="00C6012A">
      <w:pPr>
        <w:pStyle w:val="FootnoteText"/>
      </w:pPr>
      <w:r>
        <w:rPr>
          <w:rStyle w:val="FootnoteReference"/>
        </w:rPr>
        <w:footnoteRef/>
      </w:r>
      <w:r>
        <w:t xml:space="preserve"> MEDINA support for v3.0 is unforeseen.</w:t>
      </w:r>
    </w:p>
  </w:footnote>
  <w:footnote w:id="7">
    <w:p w14:paraId="44B1FD77" w14:textId="77777777" w:rsidR="00C6012A" w:rsidRPr="00E11D02" w:rsidRDefault="00C6012A">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C6012A" w:rsidRPr="005872F9" w:rsidRDefault="00C6012A" w:rsidP="006C2535">
      <w:pPr>
        <w:pStyle w:val="FootnoteText"/>
      </w:pPr>
      <w:r>
        <w:rPr>
          <w:rStyle w:val="FootnoteReference"/>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C6012A" w:rsidRPr="00B17E85" w:rsidRDefault="00C6012A"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C6012A" w:rsidRPr="00F70171" w:rsidRDefault="00C6012A"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280D78EE" w14:textId="77777777" w:rsidR="00C6012A" w:rsidRPr="003974C3" w:rsidRDefault="00C6012A" w:rsidP="002E60CB">
      <w:pPr>
        <w:pStyle w:val="FootnoteText"/>
      </w:pPr>
      <w:r>
        <w:rPr>
          <w:rStyle w:val="FootnoteReference"/>
        </w:rPr>
        <w:footnoteRef/>
      </w:r>
      <w:r>
        <w:t xml:space="preserve"> For more details, see </w:t>
      </w:r>
      <w:hyperlink r:id="rId5" w:anchor="Lead.2C_pitch.2C_and_starts" w:history="1">
        <w:r w:rsidRPr="00FC0A3B">
          <w:rPr>
            <w:rStyle w:val="Hyperlink"/>
          </w:rPr>
          <w:t>http://en.wikipedia.org/wiki/Screw_thread#Lead.2C_pitch.2C_and_starts</w:t>
        </w:r>
      </w:hyperlink>
      <w:r>
        <w:t xml:space="preserve">. </w:t>
      </w:r>
    </w:p>
  </w:footnote>
  <w:footnote w:id="12">
    <w:p w14:paraId="27E511D0" w14:textId="77777777" w:rsidR="00C6012A" w:rsidRPr="00D74FE5" w:rsidRDefault="00C6012A">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3">
    <w:p w14:paraId="19E92541" w14:textId="77777777" w:rsidR="00C6012A" w:rsidRPr="00E41964" w:rsidRDefault="00C6012A">
      <w:pPr>
        <w:pStyle w:val="FootnoteText"/>
        <w:rPr>
          <w:lang w:val="de-DE"/>
        </w:rPr>
      </w:pPr>
      <w:r>
        <w:rPr>
          <w:rStyle w:val="FootnoteReference"/>
        </w:rPr>
        <w:footnoteRef/>
      </w:r>
      <w:r w:rsidRPr="00E41964">
        <w:rPr>
          <w:lang w:val="de-DE"/>
        </w:rPr>
        <w:t xml:space="preserve"> 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4">
    <w:p w14:paraId="2046F1CA" w14:textId="77777777" w:rsidR="00C6012A" w:rsidRPr="00C01C5C" w:rsidRDefault="00C6012A">
      <w:pPr>
        <w:pStyle w:val="FootnoteText"/>
        <w:rPr>
          <w:lang w:val="de-DE"/>
        </w:rPr>
      </w:pPr>
      <w:r>
        <w:rPr>
          <w:rStyle w:val="FootnoteReference"/>
        </w:rPr>
        <w:footnoteRef/>
      </w:r>
      <w:r w:rsidRPr="00C01C5C">
        <w:rPr>
          <w:lang w:val="de-DE"/>
        </w:rPr>
        <w:t xml:space="preserve"> http://www.btm-europe.de/en/tooling-system/lance-n-loc.html#how-it-works</w:t>
      </w:r>
    </w:p>
  </w:footnote>
  <w:footnote w:id="15">
    <w:p w14:paraId="5CB692EF" w14:textId="77777777" w:rsidR="00C6012A" w:rsidRPr="006C3E10" w:rsidRDefault="00C6012A">
      <w:pPr>
        <w:pStyle w:val="FootnoteText"/>
        <w:rPr>
          <w:lang w:val="de-DE"/>
        </w:rPr>
      </w:pPr>
      <w:r>
        <w:rPr>
          <w:rStyle w:val="FootnoteReference"/>
        </w:rPr>
        <w:footnoteRef/>
      </w:r>
      <w:r w:rsidRPr="006C3E10">
        <w:rPr>
          <w:lang w:val="de-DE"/>
        </w:rPr>
        <w:t xml:space="preserve"> </w:t>
      </w:r>
      <w:hyperlink r:id="rId6" w:history="1">
        <w:r w:rsidRPr="006C3E10">
          <w:rPr>
            <w:rStyle w:val="Hyperlink"/>
            <w:lang w:val="de-DE"/>
          </w:rPr>
          <w:t>http://www.google.com/patents/EP1926918B1?cl=en</w:t>
        </w:r>
      </w:hyperlink>
    </w:p>
  </w:footnote>
  <w:footnote w:id="16">
    <w:p w14:paraId="56AF8D09" w14:textId="762BC998" w:rsidR="00C6012A" w:rsidRDefault="00C6012A">
      <w:pPr>
        <w:pStyle w:val="FootnoteText"/>
      </w:pPr>
      <w:ins w:id="1308" w:author="nick" w:date="2019-03-23T23:15:00Z">
        <w:r>
          <w:rPr>
            <w:rStyle w:val="FootnoteReference"/>
          </w:rPr>
          <w:footnoteRef/>
        </w:r>
        <w:r>
          <w:t xml:space="preserve"> </w:t>
        </w:r>
      </w:ins>
      <w:ins w:id="1309" w:author="nick" w:date="2019-03-23T23:21:00Z">
        <w:r>
          <w:t xml:space="preserve">curves with sharp corners (e.g. right angles) are not typically represented by a single curve in </w:t>
        </w:r>
      </w:ins>
      <w:ins w:id="1310" w:author="nick" w:date="2019-03-23T23:15:00Z">
        <w:r>
          <w:t xml:space="preserve">CAD </w:t>
        </w:r>
      </w:ins>
      <w:ins w:id="1311" w:author="nick" w:date="2019-03-23T23:17:00Z">
        <w:r>
          <w:t>systems</w:t>
        </w:r>
      </w:ins>
      <w:ins w:id="1312" w:author="nick" w:date="2019-03-23T23:16:00Z">
        <w:r>
          <w:t>.</w:t>
        </w:r>
      </w:ins>
      <w:ins w:id="1313" w:author="nick" w:date="2019-03-23T23:17:00Z">
        <w:r>
          <w:t xml:space="preserve"> </w:t>
        </w:r>
      </w:ins>
      <w:ins w:id="1314" w:author="nick" w:date="2019-03-23T23:18:00Z">
        <w:r>
          <w:t xml:space="preserve">Using multiple </w:t>
        </w:r>
        <w:r w:rsidRPr="005C5466">
          <w:rPr>
            <w:rStyle w:val="elementdeftypeChar"/>
          </w:rPr>
          <w:t>&lt;loc_list&gt;</w:t>
        </w:r>
        <w:r>
          <w:t xml:space="preserve"> </w:t>
        </w:r>
      </w:ins>
      <w:ins w:id="1315" w:author="nick" w:date="2019-03-23T23:22:00Z">
        <w:r>
          <w:t xml:space="preserve">elements </w:t>
        </w:r>
      </w:ins>
      <w:ins w:id="1316" w:author="nick" w:date="2019-03-23T23:18:00Z">
        <w:r>
          <w:t xml:space="preserve">is suitable </w:t>
        </w:r>
      </w:ins>
      <w:ins w:id="1317" w:author="nick" w:date="2019-03-23T23:19:00Z">
        <w:r>
          <w:t>for representing such cases.</w:t>
        </w:r>
      </w:ins>
    </w:p>
  </w:footnote>
  <w:footnote w:id="17">
    <w:p w14:paraId="65624952" w14:textId="22F38ABB" w:rsidR="00C6012A" w:rsidRDefault="00C6012A">
      <w:pPr>
        <w:pStyle w:val="FootnoteText"/>
      </w:pPr>
      <w:ins w:id="1636" w:author="nick" w:date="2019-03-23T23:33:00Z">
        <w:r>
          <w:rPr>
            <w:rStyle w:val="FootnoteReference"/>
          </w:rPr>
          <w:footnoteRef/>
        </w:r>
        <w:r>
          <w:t xml:space="preserve"> four-sheet overlap</w:t>
        </w:r>
      </w:ins>
      <w:ins w:id="1637" w:author="nick" w:date="2019-03-23T23:35:00Z">
        <w:r>
          <w:t xml:space="preserve"> weld</w:t>
        </w:r>
      </w:ins>
      <w:ins w:id="1638" w:author="nick" w:date="2019-03-23T23:33:00Z">
        <w:r>
          <w:t>s have been encountered, even though they are not explicitly depicted in this document.</w:t>
        </w:r>
      </w:ins>
    </w:p>
  </w:footnote>
  <w:footnote w:id="18">
    <w:p w14:paraId="72C54970" w14:textId="68E6B344" w:rsidR="00C6012A" w:rsidRDefault="00C6012A">
      <w:pPr>
        <w:pStyle w:val="FootnoteText"/>
      </w:pPr>
      <w:ins w:id="1704" w:author="nick" w:date="2019-05-05T06:51:00Z">
        <w:r>
          <w:rPr>
            <w:rStyle w:val="FootnoteReference"/>
          </w:rPr>
          <w:footnoteRef/>
        </w:r>
        <w:r>
          <w:t xml:space="preserve"> </w:t>
        </w:r>
      </w:ins>
      <w:ins w:id="1705" w:author="nick" w:date="2019-05-05T06:52:00Z">
        <w:r>
          <w:t>T</w:t>
        </w:r>
      </w:ins>
      <w:ins w:id="1706" w:author="nick" w:date="2019-05-05T06:54:00Z">
        <w:r>
          <w:t>he t</w:t>
        </w:r>
      </w:ins>
      <w:ins w:id="1707" w:author="nick" w:date="2019-05-05T06:52:00Z">
        <w:r>
          <w:t xml:space="preserve">wo </w:t>
        </w:r>
      </w:ins>
      <w:ins w:id="1708" w:author="nick" w:date="2019-05-05T06:54:00Z">
        <w:r>
          <w:t xml:space="preserve">most common </w:t>
        </w:r>
      </w:ins>
      <w:ins w:id="1709" w:author="nick" w:date="2019-05-05T06:52:00Z">
        <w:r>
          <w:t xml:space="preserve">welding positions are shown in </w:t>
        </w:r>
      </w:ins>
      <w:ins w:id="1710" w:author="nick" w:date="2019-05-05T06:53:00Z">
        <w:r>
          <w:fldChar w:fldCharType="begin"/>
        </w:r>
        <w:r>
          <w:instrText xml:space="preserve"> REF _Ref7931629 \h </w:instrText>
        </w:r>
      </w:ins>
      <w:r>
        <w:fldChar w:fldCharType="separate"/>
      </w:r>
      <w:ins w:id="1711" w:author="nick" w:date="2019-05-05T06:53:00Z">
        <w:r>
          <w:t xml:space="preserve">Figure </w:t>
        </w:r>
        <w:r>
          <w:rPr>
            <w:noProof/>
          </w:rPr>
          <w:t>61</w:t>
        </w:r>
        <w:r>
          <w:fldChar w:fldCharType="end"/>
        </w:r>
        <w:r>
          <w:t>. T</w:t>
        </w:r>
      </w:ins>
      <w:ins w:id="1712" w:author="nick" w:date="2019-05-05T06:51:00Z">
        <w:r>
          <w:t xml:space="preserve">he third welding position </w:t>
        </w:r>
      </w:ins>
      <w:ins w:id="1713" w:author="nick" w:date="2019-05-05T06:54:00Z">
        <w:r>
          <w:t>w</w:t>
        </w:r>
      </w:ins>
      <w:ins w:id="1714" w:author="nick" w:date="2019-05-05T06:51:00Z">
        <w:r>
          <w:t xml:space="preserve">ould be from underneath the base sheet, using a laser. </w:t>
        </w:r>
      </w:ins>
    </w:p>
  </w:footnote>
  <w:footnote w:id="19">
    <w:p w14:paraId="4D521C3E" w14:textId="4C8FEFBC" w:rsidR="00C6012A" w:rsidRDefault="00C6012A">
      <w:pPr>
        <w:pStyle w:val="FootnoteText"/>
      </w:pPr>
      <w:ins w:id="1758" w:author="nick" w:date="2019-05-05T07:02:00Z">
        <w:r>
          <w:rPr>
            <w:rStyle w:val="FootnoteReference"/>
          </w:rPr>
          <w:footnoteRef/>
        </w:r>
        <w:r>
          <w:t xml:space="preserve"> </w:t>
        </w:r>
      </w:ins>
      <w:ins w:id="1759" w:author="nick" w:date="2019-05-05T07:13:00Z">
        <w:r w:rsidR="007C5CDD">
          <w:t>T</w:t>
        </w:r>
      </w:ins>
      <w:ins w:id="1760" w:author="nick" w:date="2019-05-05T07:04:00Z">
        <w:r>
          <w:t>he three most common weld</w:t>
        </w:r>
      </w:ins>
      <w:ins w:id="1761" w:author="nick" w:date="2019-05-05T07:14:00Z">
        <w:r w:rsidR="007C5CDD">
          <w:t>ing position</w:t>
        </w:r>
      </w:ins>
      <w:bookmarkStart w:id="1762" w:name="_GoBack"/>
      <w:bookmarkEnd w:id="1762"/>
      <w:ins w:id="1763" w:author="nick" w:date="2019-05-05T07:04:00Z">
        <w:r>
          <w:t xml:space="preserve">s are shown </w:t>
        </w:r>
      </w:ins>
      <w:ins w:id="1764" w:author="nick" w:date="2019-05-05T07:03:00Z">
        <w:r>
          <w:t xml:space="preserve">in </w:t>
        </w:r>
        <w:r>
          <w:fldChar w:fldCharType="begin"/>
        </w:r>
        <w:r>
          <w:instrText xml:space="preserve"> REF _Ref7932243 \h </w:instrText>
        </w:r>
      </w:ins>
      <w:r>
        <w:fldChar w:fldCharType="separate"/>
      </w:r>
      <w:ins w:id="1765" w:author="nick" w:date="2019-05-05T07:03:00Z">
        <w:r>
          <w:t xml:space="preserve">Figure </w:t>
        </w:r>
        <w:r>
          <w:rPr>
            <w:noProof/>
          </w:rPr>
          <w:t>63</w:t>
        </w:r>
        <w:r>
          <w:fldChar w:fldCharType="end"/>
        </w:r>
      </w:ins>
      <w:ins w:id="1766" w:author="nick" w:date="2019-05-05T07:04:00Z">
        <w:r>
          <w:t>.</w:t>
        </w:r>
      </w:ins>
      <w:ins w:id="1767" w:author="nick" w:date="2019-05-05T07:11:00Z">
        <w:r w:rsidR="007C5CDD">
          <w:t xml:space="preserve"> </w:t>
        </w:r>
      </w:ins>
      <w:ins w:id="1768" w:author="nick" w:date="2019-05-05T07:04:00Z">
        <w:r>
          <w:t>The fourth would be from underneath the base sheet, using a laser.</w:t>
        </w:r>
      </w:ins>
    </w:p>
  </w:footnote>
  <w:footnote w:id="20">
    <w:p w14:paraId="632FB406" w14:textId="77777777" w:rsidR="00C6012A" w:rsidRPr="00FA0EDB" w:rsidRDefault="00C6012A">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C6012A" w14:paraId="4D6F4B17" w14:textId="77777777" w:rsidTr="00A713A1">
      <w:trPr>
        <w:trHeight w:val="355"/>
      </w:trPr>
      <w:tc>
        <w:tcPr>
          <w:tcW w:w="2500" w:type="pct"/>
          <w:shd w:val="clear" w:color="auto" w:fill="auto"/>
          <w:vAlign w:val="bottom"/>
        </w:tcPr>
        <w:p w14:paraId="62C79BAD" w14:textId="77777777" w:rsidR="00C6012A" w:rsidRPr="000C0927" w:rsidRDefault="00C6012A"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61B80D68" w:rsidR="00C6012A" w:rsidRPr="000C0927" w:rsidRDefault="00C6012A"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w:t>
          </w:r>
          <w:ins w:id="2160" w:author="Dr. Carsten Franke" w:date="2019-05-02T21:04:00Z">
            <w:r>
              <w:rPr>
                <w:lang w:val="en-US"/>
              </w:rPr>
              <w:t>.1</w:t>
            </w:r>
          </w:ins>
        </w:p>
      </w:tc>
    </w:tr>
  </w:tbl>
  <w:p w14:paraId="41A09A8E" w14:textId="77777777" w:rsidR="00C6012A" w:rsidRPr="00263F8C" w:rsidRDefault="00C6012A"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DE608440"/>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29">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8">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3">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7"/>
  </w:num>
  <w:num w:numId="6">
    <w:abstractNumId w:val="29"/>
  </w:num>
  <w:num w:numId="7">
    <w:abstractNumId w:val="16"/>
  </w:num>
  <w:num w:numId="8">
    <w:abstractNumId w:val="12"/>
  </w:num>
  <w:num w:numId="9">
    <w:abstractNumId w:val="19"/>
  </w:num>
  <w:num w:numId="10">
    <w:abstractNumId w:val="45"/>
  </w:num>
  <w:num w:numId="11">
    <w:abstractNumId w:val="3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0"/>
  </w:num>
  <w:num w:numId="18">
    <w:abstractNumId w:val="7"/>
  </w:num>
  <w:num w:numId="19">
    <w:abstractNumId w:val="17"/>
  </w:num>
  <w:num w:numId="20">
    <w:abstractNumId w:val="38"/>
  </w:num>
  <w:num w:numId="21">
    <w:abstractNumId w:val="48"/>
  </w:num>
  <w:num w:numId="22">
    <w:abstractNumId w:val="4"/>
  </w:num>
  <w:num w:numId="23">
    <w:abstractNumId w:val="41"/>
  </w:num>
  <w:num w:numId="24">
    <w:abstractNumId w:val="42"/>
  </w:num>
  <w:num w:numId="25">
    <w:abstractNumId w:val="46"/>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4"/>
  </w:num>
  <w:num w:numId="29">
    <w:abstractNumId w:val="47"/>
  </w:num>
  <w:num w:numId="30">
    <w:abstractNumId w:val="21"/>
  </w:num>
  <w:num w:numId="31">
    <w:abstractNumId w:val="28"/>
  </w:num>
  <w:num w:numId="32">
    <w:abstractNumId w:val="23"/>
  </w:num>
  <w:num w:numId="33">
    <w:abstractNumId w:val="26"/>
  </w:num>
  <w:num w:numId="34">
    <w:abstractNumId w:val="25"/>
  </w:num>
  <w:num w:numId="35">
    <w:abstractNumId w:val="24"/>
  </w:num>
  <w:num w:numId="36">
    <w:abstractNumId w:val="6"/>
  </w:num>
  <w:num w:numId="37">
    <w:abstractNumId w:val="11"/>
  </w:num>
  <w:num w:numId="38">
    <w:abstractNumId w:val="49"/>
  </w:num>
  <w:num w:numId="39">
    <w:abstractNumId w:val="33"/>
  </w:num>
  <w:num w:numId="40">
    <w:abstractNumId w:val="44"/>
  </w:num>
  <w:num w:numId="41">
    <w:abstractNumId w:val="20"/>
  </w:num>
  <w:num w:numId="42">
    <w:abstractNumId w:val="31"/>
  </w:num>
  <w:num w:numId="43">
    <w:abstractNumId w:val="43"/>
  </w:num>
  <w:num w:numId="44">
    <w:abstractNumId w:val="32"/>
  </w:num>
  <w:num w:numId="45">
    <w:abstractNumId w:val="22"/>
  </w:num>
  <w:num w:numId="46">
    <w:abstractNumId w:val="35"/>
  </w:num>
  <w:num w:numId="47">
    <w:abstractNumId w:val="30"/>
  </w:num>
  <w:num w:numId="48">
    <w:abstractNumId w:val="15"/>
  </w:num>
  <w:num w:numId="49">
    <w:abstractNumId w:val="2"/>
  </w:num>
  <w:num w:numId="50">
    <w:abstractNumId w:val="5"/>
  </w:num>
  <w:num w:numId="51">
    <w:abstractNumId w:val="18"/>
  </w:num>
  <w:num w:numId="52">
    <w:abstractNumId w:val="40"/>
  </w:num>
  <w:num w:numId="53">
    <w:abstractNumId w:val="36"/>
  </w:num>
  <w:num w:numId="54">
    <w:abstractNumId w:val="9"/>
  </w:num>
  <w:num w:numId="55">
    <w:abstractNumId w:val="27"/>
  </w:num>
  <w:num w:numId="56">
    <w:abstractNumId w:val="39"/>
  </w:num>
  <w:num w:numId="57">
    <w:abstractNumId w:val="51"/>
  </w:num>
  <w:num w:numId="58">
    <w:abstractNumId w:val="8"/>
  </w:num>
  <w:num w:numId="59">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7315"/>
    <w:rsid w:val="000576F5"/>
    <w:rsid w:val="00057895"/>
    <w:rsid w:val="00057B52"/>
    <w:rsid w:val="00057D0C"/>
    <w:rsid w:val="00057DBC"/>
    <w:rsid w:val="00060B33"/>
    <w:rsid w:val="00060EB9"/>
    <w:rsid w:val="0006113C"/>
    <w:rsid w:val="00061364"/>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FF8"/>
    <w:rsid w:val="000C438A"/>
    <w:rsid w:val="000C4409"/>
    <w:rsid w:val="000C4585"/>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BC7"/>
    <w:rsid w:val="004A116A"/>
    <w:rsid w:val="004A1661"/>
    <w:rsid w:val="004A1BF8"/>
    <w:rsid w:val="004A2476"/>
    <w:rsid w:val="004A2A03"/>
    <w:rsid w:val="004A2BBC"/>
    <w:rsid w:val="004A41DF"/>
    <w:rsid w:val="004A483F"/>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7093"/>
    <w:rsid w:val="004C7100"/>
    <w:rsid w:val="004C713A"/>
    <w:rsid w:val="004C71C1"/>
    <w:rsid w:val="004C7C65"/>
    <w:rsid w:val="004D02AB"/>
    <w:rsid w:val="004D04CC"/>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EDD"/>
    <w:rsid w:val="00521024"/>
    <w:rsid w:val="005215A9"/>
    <w:rsid w:val="0052196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B41"/>
    <w:rsid w:val="008832A0"/>
    <w:rsid w:val="00883653"/>
    <w:rsid w:val="00883694"/>
    <w:rsid w:val="008840B4"/>
    <w:rsid w:val="00884740"/>
    <w:rsid w:val="0088515B"/>
    <w:rsid w:val="0088549D"/>
    <w:rsid w:val="00885B5D"/>
    <w:rsid w:val="00885D11"/>
    <w:rsid w:val="008860CC"/>
    <w:rsid w:val="00886386"/>
    <w:rsid w:val="008863F9"/>
    <w:rsid w:val="0088668F"/>
    <w:rsid w:val="00887D6F"/>
    <w:rsid w:val="00890082"/>
    <w:rsid w:val="008906D6"/>
    <w:rsid w:val="00890928"/>
    <w:rsid w:val="00891733"/>
    <w:rsid w:val="008918B7"/>
    <w:rsid w:val="00891EFB"/>
    <w:rsid w:val="0089271F"/>
    <w:rsid w:val="00892E73"/>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ECB"/>
    <w:rsid w:val="00F23CFE"/>
    <w:rsid w:val="00F23F89"/>
    <w:rsid w:val="00F240B5"/>
    <w:rsid w:val="00F243C1"/>
    <w:rsid w:val="00F24425"/>
    <w:rsid w:val="00F24C16"/>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franke\Documents\PROSTEP\Kunden\VDA-AK_25\xMCF_at_GitHub\createXSDforxMCF\V3.1\Documentation_xMCF_File_v3.0_2019-03-23.docx" TargetMode="External"/><Relationship Id="rId42" Type="http://schemas.openxmlformats.org/officeDocument/2006/relationships/image" Target="media/image7.png"/><Relationship Id="rId63" Type="http://schemas.openxmlformats.org/officeDocument/2006/relationships/image" Target="media/image21.png"/><Relationship Id="rId84" Type="http://schemas.openxmlformats.org/officeDocument/2006/relationships/hyperlink" Target="http://en.wikipedia.org/wiki/en:Creative_Commons" TargetMode="External"/><Relationship Id="rId138" Type="http://schemas.openxmlformats.org/officeDocument/2006/relationships/image" Target="media/image75.png"/><Relationship Id="rId159" Type="http://schemas.openxmlformats.org/officeDocument/2006/relationships/image" Target="media/image93.png"/><Relationship Id="rId170" Type="http://schemas.openxmlformats.org/officeDocument/2006/relationships/image" Target="media/image101.png"/><Relationship Id="rId191" Type="http://schemas.openxmlformats.org/officeDocument/2006/relationships/theme" Target="theme/theme1.xml"/><Relationship Id="rId107" Type="http://schemas.openxmlformats.org/officeDocument/2006/relationships/image" Target="media/image52.png"/><Relationship Id="rId11" Type="http://schemas.openxmlformats.org/officeDocument/2006/relationships/hyperlink" Target="file:///C:\Users\franke\Documents\PROSTEP\Kunden\VDA-AK_25\xMCF_at_GitHub\createXSDforxMCF\V3.1\Documentation_xMCF_File_v3.0_2019-03-23.docx" TargetMode="External"/><Relationship Id="rId32" Type="http://schemas.openxmlformats.org/officeDocument/2006/relationships/hyperlink" Target="file:///C:\Users\franke\Documents\PROSTEP\Kunden\VDA-AK_25\xMCF_at_GitHub\createXSDforxMCF\V3.1\Documentation_xMCF_File_v3.0_2019-03-23.docx" TargetMode="External"/><Relationship Id="rId53" Type="http://schemas.openxmlformats.org/officeDocument/2006/relationships/image" Target="media/image13.jpeg"/><Relationship Id="rId74" Type="http://schemas.openxmlformats.org/officeDocument/2006/relationships/image" Target="media/image31.png"/><Relationship Id="rId128" Type="http://schemas.openxmlformats.org/officeDocument/2006/relationships/image" Target="media/image65.jpeg"/><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hyperlink" Target="http://en.wikipedia.org/wiki/Friction_drilling" TargetMode="External"/><Relationship Id="rId160" Type="http://schemas.openxmlformats.org/officeDocument/2006/relationships/image" Target="media/image94.png"/><Relationship Id="rId181" Type="http://schemas.openxmlformats.org/officeDocument/2006/relationships/image" Target="media/image110.png"/><Relationship Id="rId22" Type="http://schemas.openxmlformats.org/officeDocument/2006/relationships/hyperlink" Target="file:///C:\Users\franke\Documents\PROSTEP\Kunden\VDA-AK_25\xMCF_at_GitHub\createXSDforxMCF\V3.1\Documentation_xMCF_File_v3.0_2019-03-23.docx" TargetMode="External"/><Relationship Id="rId43" Type="http://schemas.openxmlformats.org/officeDocument/2006/relationships/hyperlink" Target="http://en.wikipedia.org/wiki/ISO_8601" TargetMode="External"/><Relationship Id="rId64" Type="http://schemas.openxmlformats.org/officeDocument/2006/relationships/image" Target="media/image22.png"/><Relationship Id="rId118" Type="http://schemas.openxmlformats.org/officeDocument/2006/relationships/image" Target="media/image58.png"/><Relationship Id="rId139" Type="http://schemas.openxmlformats.org/officeDocument/2006/relationships/image" Target="media/image76.png"/><Relationship Id="rId85" Type="http://schemas.openxmlformats.org/officeDocument/2006/relationships/hyperlink" Target="http://creativecommons.org/licenses/by-sa/3.0/deed.en" TargetMode="External"/><Relationship Id="rId150" Type="http://schemas.openxmlformats.org/officeDocument/2006/relationships/oleObject" Target="embeddings/oleObject4.bin"/><Relationship Id="rId171" Type="http://schemas.openxmlformats.org/officeDocument/2006/relationships/oleObject" Target="embeddings/oleObject9.bin"/><Relationship Id="rId12" Type="http://schemas.openxmlformats.org/officeDocument/2006/relationships/hyperlink" Target="file:///C:\Users\franke\Documents\PROSTEP\Kunden\VDA-AK_25\xMCF_at_GitHub\createXSDforxMCF\V3.1\Documentation_xMCF_File_v3.0_2019-03-23.docx" TargetMode="External"/><Relationship Id="rId33" Type="http://schemas.openxmlformats.org/officeDocument/2006/relationships/hyperlink" Target="file:///C:\Users\franke\Documents\PROSTEP\Kunden\VDA-AK_25\xMCF_at_GitHub\createXSDforxMCF\V3.1\Documentation_xMCF_File_v3.0_2019-03-23.docx" TargetMode="External"/><Relationship Id="rId108" Type="http://schemas.openxmlformats.org/officeDocument/2006/relationships/hyperlink" Target="http://www.bartec-dt.com/images/heat2.png" TargetMode="External"/><Relationship Id="rId129" Type="http://schemas.openxmlformats.org/officeDocument/2006/relationships/image" Target="media/image66.jpeg"/><Relationship Id="rId54" Type="http://schemas.openxmlformats.org/officeDocument/2006/relationships/hyperlink" Target="http://www.stanleyengineeredfastening.com/brands/pop/rivets/selection-factors" TargetMode="External"/><Relationship Id="rId75" Type="http://schemas.openxmlformats.org/officeDocument/2006/relationships/image" Target="media/image32.png"/><Relationship Id="rId96" Type="http://schemas.openxmlformats.org/officeDocument/2006/relationships/hyperlink" Target="http://www.unique-design.co.uk/flow-drilling/" TargetMode="External"/><Relationship Id="rId140" Type="http://schemas.openxmlformats.org/officeDocument/2006/relationships/image" Target="media/image77.png"/><Relationship Id="rId161" Type="http://schemas.openxmlformats.org/officeDocument/2006/relationships/oleObject" Target="embeddings/oleObject6.bin"/><Relationship Id="rId182" Type="http://schemas.openxmlformats.org/officeDocument/2006/relationships/image" Target="media/image111.png"/><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1\Documentation_xMCF_File_v3.0_2019-03-23.docx" TargetMode="External"/><Relationship Id="rId119" Type="http://schemas.openxmlformats.org/officeDocument/2006/relationships/image" Target="media/image59.png"/><Relationship Id="rId44" Type="http://schemas.openxmlformats.org/officeDocument/2006/relationships/hyperlink" Target="http://212.108.163.130/de/arbeitsgebiete/FATXML/index.html" TargetMode="External"/><Relationship Id="rId65" Type="http://schemas.openxmlformats.org/officeDocument/2006/relationships/image" Target="media/image23.png"/><Relationship Id="rId86" Type="http://schemas.openxmlformats.org/officeDocument/2006/relationships/image" Target="media/image38.png"/><Relationship Id="rId130" Type="http://schemas.openxmlformats.org/officeDocument/2006/relationships/image" Target="media/image67.jpeg"/><Relationship Id="rId151" Type="http://schemas.openxmlformats.org/officeDocument/2006/relationships/image" Target="media/image86.png"/><Relationship Id="rId172" Type="http://schemas.openxmlformats.org/officeDocument/2006/relationships/image" Target="media/image102.png"/><Relationship Id="rId13" Type="http://schemas.openxmlformats.org/officeDocument/2006/relationships/hyperlink" Target="file:///C:\Users\franke\Documents\PROSTEP\Kunden\VDA-AK_25\xMCF_at_GitHub\createXSDforxMCF\V3.1\Documentation_xMCF_File_v3.0_2019-03-23.docx" TargetMode="External"/><Relationship Id="rId18" Type="http://schemas.openxmlformats.org/officeDocument/2006/relationships/hyperlink" Target="file:///C:\Users\franke\Documents\PROSTEP\Kunden\VDA-AK_25\xMCF_at_GitHub\createXSDforxMCF\V3.1\Documentation_xMCF_File_v3.0_2019-03-23.docx" TargetMode="External"/><Relationship Id="rId39"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C:\Users\franke\Documents\PROSTEP\Kunden\VDA-AK_25\xMCF_at_GitHub\createXSDforxMCF\V3.1\Documentation_xMCF_File_v3.0_2019-03-23.docx"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image" Target="media/image33.png"/><Relationship Id="rId97" Type="http://schemas.openxmlformats.org/officeDocument/2006/relationships/image" Target="media/image45.jpeg"/><Relationship Id="rId104" Type="http://schemas.openxmlformats.org/officeDocument/2006/relationships/image" Target="media/image50.png"/><Relationship Id="rId120" Type="http://schemas.openxmlformats.org/officeDocument/2006/relationships/image" Target="media/image60.jpeg"/><Relationship Id="rId125" Type="http://schemas.openxmlformats.org/officeDocument/2006/relationships/image" Target="media/image62.jpeg"/><Relationship Id="rId141" Type="http://schemas.openxmlformats.org/officeDocument/2006/relationships/image" Target="media/image78.png"/><Relationship Id="rId146" Type="http://schemas.openxmlformats.org/officeDocument/2006/relationships/image" Target="media/image83.wmf"/><Relationship Id="rId167" Type="http://schemas.openxmlformats.org/officeDocument/2006/relationships/image" Target="media/image99.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5.png"/><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0_2019-03-23.docx" TargetMode="External"/><Relationship Id="rId24" Type="http://schemas.openxmlformats.org/officeDocument/2006/relationships/hyperlink" Target="file:///C:\Users\franke\Documents\PROSTEP\Kunden\VDA-AK_25\xMCF_at_GitHub\createXSDforxMCF\V3.1\Documentation_xMCF_File_v3.0_2019-03-23.docx" TargetMode="External"/><Relationship Id="rId40" Type="http://schemas.openxmlformats.org/officeDocument/2006/relationships/image" Target="media/image6.png"/><Relationship Id="rId45" Type="http://schemas.openxmlformats.org/officeDocument/2006/relationships/hyperlink" Target="http://212.108.163.130/de/arbeitsgebiete/FATXML/index.html" TargetMode="Externa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8.jpeg"/><Relationship Id="rId136" Type="http://schemas.openxmlformats.org/officeDocument/2006/relationships/image" Target="media/image73.emf"/><Relationship Id="rId157" Type="http://schemas.openxmlformats.org/officeDocument/2006/relationships/image" Target="media/image92.wmf"/><Relationship Id="rId178" Type="http://schemas.openxmlformats.org/officeDocument/2006/relationships/image" Target="media/image107.png"/><Relationship Id="rId61" Type="http://schemas.openxmlformats.org/officeDocument/2006/relationships/image" Target="media/image19.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franke\Documents\PROSTEP\Kunden\VDA-AK_25\xMCF_at_GitHub\createXSDforxMCF\V3.1\Documentation_xMCF_File_v3.0_2019-03-23.docx" TargetMode="External"/><Relationship Id="rId14" Type="http://schemas.openxmlformats.org/officeDocument/2006/relationships/hyperlink" Target="file:///C:\Users\franke\Documents\PROSTEP\Kunden\VDA-AK_25\xMCF_at_GitHub\createXSDforxMCF\V3.1\Documentation_xMCF_File_v3.0_2019-03-23.docx" TargetMode="External"/><Relationship Id="rId30" Type="http://schemas.openxmlformats.org/officeDocument/2006/relationships/hyperlink" Target="file:///C:\Users\franke\Documents\PROSTEP\Kunden\VDA-AK_25\xMCF_at_GitHub\createXSDforxMCF\V3.1\Documentation_xMCF_File_v3.0_2019-03-23.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s://www.youtube.com/watch?v=bnPBpN2y2FA"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oleObject" Target="embeddings/oleObject3.bin"/><Relationship Id="rId168"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www.boellhoff.de/files/jpg2/RIVTAC-Alu-Hybrid-low.jpg" TargetMode="External"/><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1\Documentation_xMCF_File_v3.0_2019-03-23.docx" TargetMode="External"/><Relationship Id="rId46" Type="http://schemas.openxmlformats.org/officeDocument/2006/relationships/hyperlink" Target="http://212.108.163.130/de/arbeitsgebiete/FATXML/index.html" TargetMode="External"/><Relationship Id="rId67" Type="http://schemas.openxmlformats.org/officeDocument/2006/relationships/image" Target="media/image25.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oleObject" Target="embeddings/oleObject5.bin"/><Relationship Id="rId20" Type="http://schemas.openxmlformats.org/officeDocument/2006/relationships/hyperlink" Target="file:///C:\Users\franke\Documents\PROSTEP\Kunden\VDA-AK_25\xMCF_at_GitHub\createXSDforxMCF\V3.1\Documentation_xMCF_File_v3.0_2019-03-23.docx" TargetMode="External"/><Relationship Id="rId41" Type="http://schemas.openxmlformats.org/officeDocument/2006/relationships/comments" Target="comments.xml"/><Relationship Id="rId62" Type="http://schemas.openxmlformats.org/officeDocument/2006/relationships/image" Target="media/image20.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oleObject" Target="embeddings/oleObject10.bin"/><Relationship Id="rId179" Type="http://schemas.openxmlformats.org/officeDocument/2006/relationships/image" Target="media/image108.png"/><Relationship Id="rId190" Type="http://schemas.openxmlformats.org/officeDocument/2006/relationships/fontTable" Target="fontTable.xml"/><Relationship Id="rId15" Type="http://schemas.openxmlformats.org/officeDocument/2006/relationships/hyperlink" Target="file:///C:\Users\franke\Documents\PROSTEP\Kunden\VDA-AK_25\xMCF_at_GitHub\createXSDforxMCF\V3.1\Documentation_xMCF_File_v3.0_2019-03-23.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4.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1\Documentation_xMCF_File_v3.0_2019-03-23.docx" TargetMode="External"/><Relationship Id="rId52" Type="http://schemas.openxmlformats.org/officeDocument/2006/relationships/image" Target="media/image12.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4.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7.png"/><Relationship Id="rId122" Type="http://schemas.openxmlformats.org/officeDocument/2006/relationships/image" Target="media/image61.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0.png"/><Relationship Id="rId185"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09.png"/><Relationship Id="rId26" Type="http://schemas.openxmlformats.org/officeDocument/2006/relationships/hyperlink" Target="file:///C:\Users\franke\Documents\PROSTEP\Kunden\VDA-AK_25\xMCF_at_GitHub\createXSDforxMCF\V3.1\Documentation_xMCF_File_v3.0_2019-03-23.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s://en.wikipedia.org/wiki/Parameter" TargetMode="External"/><Relationship Id="rId112" Type="http://schemas.openxmlformats.org/officeDocument/2006/relationships/image" Target="media/image54.png"/><Relationship Id="rId133" Type="http://schemas.openxmlformats.org/officeDocument/2006/relationships/image" Target="media/image70.JPG"/><Relationship Id="rId154" Type="http://schemas.openxmlformats.org/officeDocument/2006/relationships/image" Target="media/image89.png"/><Relationship Id="rId175" Type="http://schemas.openxmlformats.org/officeDocument/2006/relationships/image" Target="media/image104.png"/><Relationship Id="rId16" Type="http://schemas.openxmlformats.org/officeDocument/2006/relationships/hyperlink" Target="file:///C:\Users\franke\Documents\PROSTEP\Kunden\VDA-AK_25\xMCF_at_GitHub\createXSDforxMCF\V3.1\Documentation_xMCF_File_v3.0_2019-03-23.docx" TargetMode="External"/><Relationship Id="rId37" Type="http://schemas.openxmlformats.org/officeDocument/2006/relationships/image" Target="media/image4.emf"/><Relationship Id="rId58" Type="http://schemas.openxmlformats.org/officeDocument/2006/relationships/image" Target="media/image17.png"/><Relationship Id="rId79" Type="http://schemas.openxmlformats.org/officeDocument/2006/relationships/image" Target="media/image35.png"/><Relationship Id="rId102" Type="http://schemas.openxmlformats.org/officeDocument/2006/relationships/image" Target="media/image48.png"/><Relationship Id="rId123" Type="http://schemas.microsoft.com/office/2007/relationships/hdphoto" Target="media/hdphoto1.wdp"/><Relationship Id="rId144" Type="http://schemas.openxmlformats.org/officeDocument/2006/relationships/image" Target="media/image81.png"/><Relationship Id="rId90" Type="http://schemas.openxmlformats.org/officeDocument/2006/relationships/image" Target="media/image40.png"/><Relationship Id="rId165" Type="http://schemas.openxmlformats.org/officeDocument/2006/relationships/oleObject" Target="embeddings/oleObject7.bin"/><Relationship Id="rId186" Type="http://schemas.openxmlformats.org/officeDocument/2006/relationships/hyperlink" Target="http://www.vda.de/de/publikationen/publikationen_downloads/index.html" TargetMode="External"/><Relationship Id="rId27" Type="http://schemas.openxmlformats.org/officeDocument/2006/relationships/hyperlink" Target="file:///C:\Users\franke\Documents\PROSTEP\Kunden\VDA-AK_25\xMCF_at_GitHub\createXSDforxMCF\V3.1\Documentation_xMCF_File_v3.0_2019-03-23.docx" TargetMode="External"/><Relationship Id="rId48" Type="http://schemas.openxmlformats.org/officeDocument/2006/relationships/image" Target="media/image9.png"/><Relationship Id="rId69" Type="http://schemas.openxmlformats.org/officeDocument/2006/relationships/image" Target="media/image27.png"/><Relationship Id="rId113" Type="http://schemas.openxmlformats.org/officeDocument/2006/relationships/hyperlink" Target="http://en.wikipedia.org/wiki/File:Hairpin_clip.png" TargetMode="External"/><Relationship Id="rId134" Type="http://schemas.openxmlformats.org/officeDocument/2006/relationships/image" Target="media/image71.png"/><Relationship Id="rId80" Type="http://schemas.openxmlformats.org/officeDocument/2006/relationships/image" Target="media/image36.png"/><Relationship Id="rId155" Type="http://schemas.openxmlformats.org/officeDocument/2006/relationships/image" Target="media/image90.png"/><Relationship Id="rId176" Type="http://schemas.openxmlformats.org/officeDocument/2006/relationships/image" Target="media/image105.png"/><Relationship Id="rId17" Type="http://schemas.openxmlformats.org/officeDocument/2006/relationships/hyperlink" Target="file:///C:\Users\franke\Documents\PROSTEP\Kunden\VDA-AK_25\xMCF_at_GitHub\createXSDforxMCF\V3.1\Documentation_xMCF_File_v3.0_2019-03-23.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gif"/><Relationship Id="rId124" Type="http://schemas.openxmlformats.org/officeDocument/2006/relationships/hyperlink" Target="http://www.boellhoff.de" TargetMode="External"/><Relationship Id="rId70" Type="http://schemas.openxmlformats.org/officeDocument/2006/relationships/image" Target="media/image28.png"/><Relationship Id="rId91" Type="http://schemas.openxmlformats.org/officeDocument/2006/relationships/image" Target="media/image41.png"/><Relationship Id="rId145" Type="http://schemas.openxmlformats.org/officeDocument/2006/relationships/image" Target="media/image82.png"/><Relationship Id="rId166" Type="http://schemas.openxmlformats.org/officeDocument/2006/relationships/image" Target="media/image98.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28" Type="http://schemas.openxmlformats.org/officeDocument/2006/relationships/hyperlink" Target="file:///C:\Users\franke\Documents\PROSTEP\Kunden\VDA-AK_25\xMCF_at_GitHub\createXSDforxMCF\V3.1\Documentation_xMCF_File_v3.0_2019-03-23.docx" TargetMode="External"/><Relationship Id="rId49" Type="http://schemas.openxmlformats.org/officeDocument/2006/relationships/image" Target="media/image10.png"/><Relationship Id="rId114" Type="http://schemas.openxmlformats.org/officeDocument/2006/relationships/image" Target="media/image55.png"/><Relationship Id="rId60" Type="http://schemas.openxmlformats.org/officeDocument/2006/relationships/hyperlink" Target="http://www.google.com/patents/US7810231" TargetMode="External"/><Relationship Id="rId81" Type="http://schemas.openxmlformats.org/officeDocument/2006/relationships/image" Target="media/image37.png"/><Relationship Id="rId135" Type="http://schemas.openxmlformats.org/officeDocument/2006/relationships/image" Target="media/image72.png"/><Relationship Id="rId156" Type="http://schemas.openxmlformats.org/officeDocument/2006/relationships/image" Target="media/image91.png"/><Relationship Id="rId177" Type="http://schemas.openxmlformats.org/officeDocument/2006/relationships/image" Target="media/image10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www.google.com/patents/EP1926918B1?cl=en" TargetMode="External"/><Relationship Id="rId5" Type="http://schemas.openxmlformats.org/officeDocument/2006/relationships/hyperlink" Target="http://en.wikipedia.org/wiki/Screw_thread"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2AF1F6-BB3C-4F56-9298-B0F4EC20FB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31</TotalTime>
  <Pages>155</Pages>
  <Words>43704</Words>
  <Characters>249116</Characters>
  <Application>Microsoft Office Word</Application>
  <DocSecurity>0</DocSecurity>
  <Lines>2075</Lines>
  <Paragraphs>584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292236</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16</cp:revision>
  <cp:lastPrinted>2015-03-23T00:59:00Z</cp:lastPrinted>
  <dcterms:created xsi:type="dcterms:W3CDTF">2019-03-28T17:45:00Z</dcterms:created>
  <dcterms:modified xsi:type="dcterms:W3CDTF">2019-05-05T04:14:00Z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