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690F" w14:textId="77777777" w:rsidR="004E7BB2" w:rsidRPr="00EA0544" w:rsidRDefault="004E7BB2" w:rsidP="0006113C">
      <w:bookmarkStart w:id="0" w:name="_Toc288196487"/>
      <w:bookmarkStart w:id="1" w:name="_Toc288200789"/>
      <w:bookmarkStart w:id="2" w:name="_Toc338938910"/>
      <w:bookmarkStart w:id="3" w:name="_Toc338939129"/>
    </w:p>
    <w:bookmarkStart w:id="4" w:name="_MON_1364796817"/>
    <w:bookmarkStart w:id="5" w:name="_MON_1364796837"/>
    <w:bookmarkStart w:id="6" w:name="_MON_1364796880"/>
    <w:bookmarkStart w:id="7" w:name="_MON_1364796906"/>
    <w:bookmarkStart w:id="8" w:name="_MON_1364797126"/>
    <w:bookmarkStart w:id="9" w:name="_MON_1364797186"/>
    <w:bookmarkStart w:id="10" w:name="_MON_1364797218"/>
    <w:bookmarkStart w:id="11" w:name="_MON_1364797858"/>
    <w:bookmarkStart w:id="12" w:name="_MON_1364798353"/>
    <w:bookmarkStart w:id="13" w:name="_MON_1364798519"/>
    <w:bookmarkStart w:id="14" w:name="_MON_1364798747"/>
    <w:bookmarkStart w:id="15" w:name="_MON_1364798771"/>
    <w:bookmarkStart w:id="16" w:name="_MON_1364799011"/>
    <w:bookmarkStart w:id="17" w:name="_MON_1364801153"/>
    <w:bookmarkStart w:id="18" w:name="_MON_1364801290"/>
    <w:bookmarkStart w:id="19" w:name="_MON_1364801615"/>
    <w:bookmarkStart w:id="20" w:name="_MON_1364801624"/>
    <w:bookmarkStart w:id="21" w:name="_MON_1364801706"/>
    <w:bookmarkStart w:id="22" w:name="_MON_1364801789"/>
    <w:bookmarkStart w:id="23" w:name="_MON_1364801849"/>
    <w:bookmarkStart w:id="24" w:name="_MON_1364801901"/>
    <w:bookmarkStart w:id="25" w:name="_MON_1364804394"/>
    <w:bookmarkStart w:id="26" w:name="_MON_1364804536"/>
    <w:bookmarkStart w:id="27" w:name="_MON_1364804660"/>
    <w:bookmarkStart w:id="28" w:name="_MON_1364804697"/>
    <w:bookmarkStart w:id="29" w:name="_MON_1364804737"/>
    <w:bookmarkStart w:id="30" w:name="_MON_1364804801"/>
    <w:bookmarkStart w:id="31" w:name="_MON_1364805030"/>
    <w:bookmarkStart w:id="32" w:name="_MON_1364805461"/>
    <w:bookmarkStart w:id="33" w:name="_MON_1364819404"/>
    <w:bookmarkStart w:id="34" w:name="_MON_1364908755"/>
    <w:bookmarkStart w:id="35" w:name="_MON_1364925659"/>
    <w:bookmarkStart w:id="36" w:name="_MON_1364928250"/>
    <w:bookmarkStart w:id="37" w:name="_MON_1365309185"/>
    <w:bookmarkStart w:id="38" w:name="_MON_1365312010"/>
    <w:bookmarkStart w:id="39" w:name="_MON_1365319861"/>
    <w:bookmarkStart w:id="40" w:name="_MON_1365320347"/>
    <w:bookmarkStart w:id="41" w:name="_MON_1365320586"/>
    <w:bookmarkStart w:id="42" w:name="_MON_1365322967"/>
    <w:bookmarkStart w:id="43" w:name="_MON_1376134054"/>
    <w:bookmarkStart w:id="44" w:name="_MON_1376234613"/>
    <w:bookmarkStart w:id="45" w:name="_MON_1378813652"/>
    <w:bookmarkStart w:id="46" w:name="_MON_1378813684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p w14:paraId="79281AA3" w14:textId="77777777" w:rsidR="0006113C" w:rsidRDefault="0006113C" w:rsidP="007A3431">
      <w:pPr>
        <w:jc w:val="center"/>
      </w:pPr>
      <w:r>
        <w:object w:dxaOrig="8893" w:dyaOrig="10773" w14:anchorId="46EDE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7.25pt;height:573pt" o:ole="">
            <v:imagedata r:id="rId8" o:title=""/>
          </v:shape>
          <o:OLEObject Type="Embed" ProgID="Excel.Sheet.8" ShapeID="_x0000_i1031" DrawAspect="Content" ObjectID="_1735546695" r:id="rId9"/>
        </w:object>
      </w:r>
    </w:p>
    <w:p w14:paraId="1292E3EA" w14:textId="67CF9A37" w:rsidR="0006113C" w:rsidRPr="004E7BB2" w:rsidRDefault="004E7BB2" w:rsidP="004E7BB2">
      <w:pPr>
        <w:jc w:val="center"/>
        <w:rPr>
          <w:b/>
        </w:rPr>
      </w:pPr>
      <w:r w:rsidRPr="004E7BB2">
        <w:rPr>
          <w:b/>
        </w:rPr>
        <w:t xml:space="preserve">Figure 46: </w:t>
      </w:r>
      <w:r w:rsidRPr="004E7BB2">
        <w:rPr>
          <w:b/>
        </w:rPr>
        <w:t>Seam weld types and attributes</w:t>
      </w:r>
      <w:r w:rsidRPr="004E7BB2">
        <w:rPr>
          <w:b/>
        </w:rPr>
        <w:t xml:space="preserve"> </w:t>
      </w:r>
      <w:bookmarkEnd w:id="0"/>
      <w:bookmarkEnd w:id="1"/>
      <w:bookmarkEnd w:id="2"/>
      <w:bookmarkEnd w:id="3"/>
    </w:p>
    <w:sectPr w:rsidR="0006113C" w:rsidRPr="004E7BB2" w:rsidSect="00BE7F9D">
      <w:headerReference w:type="default" r:id="rId10"/>
      <w:footerReference w:type="default" r:id="rId11"/>
      <w:pgSz w:w="11906" w:h="16838" w:code="9"/>
      <w:pgMar w:top="1276" w:right="1418" w:bottom="993" w:left="1418" w:header="567" w:footer="4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BBB8" w14:textId="77777777" w:rsidR="009015D2" w:rsidRDefault="009015D2">
      <w:r>
        <w:separator/>
      </w:r>
    </w:p>
  </w:endnote>
  <w:endnote w:type="continuationSeparator" w:id="0">
    <w:p w14:paraId="486407B3" w14:textId="77777777" w:rsidR="009015D2" w:rsidRDefault="0090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2"/>
      <w:gridCol w:w="1408"/>
      <w:gridCol w:w="3690"/>
    </w:tblGrid>
    <w:tr w:rsidR="00157A42" w:rsidRPr="00A713A1" w14:paraId="5D9AAC79" w14:textId="77777777" w:rsidTr="00A713A1">
      <w:trPr>
        <w:trHeight w:val="48"/>
      </w:trPr>
      <w:tc>
        <w:tcPr>
          <w:tcW w:w="5000" w:type="pct"/>
          <w:gridSpan w:val="3"/>
          <w:tcBorders>
            <w:top w:val="nil"/>
            <w:bottom w:val="single" w:sz="4" w:space="0" w:color="auto"/>
          </w:tcBorders>
          <w:shd w:val="clear" w:color="auto" w:fill="auto"/>
          <w:vAlign w:val="bottom"/>
        </w:tcPr>
        <w:p w14:paraId="3B5F99C3" w14:textId="77777777" w:rsidR="00157A42" w:rsidRPr="00A713A1" w:rsidRDefault="00157A42" w:rsidP="00FC39A1">
          <w:pPr>
            <w:pStyle w:val="Fuzeile"/>
            <w:rPr>
              <w:sz w:val="16"/>
              <w:szCs w:val="16"/>
            </w:rPr>
          </w:pPr>
        </w:p>
      </w:tc>
    </w:tr>
    <w:tr w:rsidR="00157A42" w:rsidRPr="00A713A1" w14:paraId="0A040D5F" w14:textId="77777777" w:rsidTr="00A713A1">
      <w:trPr>
        <w:trHeight w:val="397"/>
      </w:trPr>
      <w:tc>
        <w:tcPr>
          <w:tcW w:w="2190" w:type="pct"/>
          <w:tcBorders>
            <w:top w:val="single" w:sz="4" w:space="0" w:color="auto"/>
          </w:tcBorders>
          <w:shd w:val="clear" w:color="auto" w:fill="auto"/>
          <w:vAlign w:val="bottom"/>
        </w:tcPr>
        <w:p w14:paraId="11D7879C" w14:textId="77777777" w:rsidR="00157A42" w:rsidRPr="00A713A1" w:rsidRDefault="00157A42" w:rsidP="00A87B09">
          <w:pPr>
            <w:pStyle w:val="Fuzeile"/>
            <w:rPr>
              <w:sz w:val="16"/>
              <w:szCs w:val="16"/>
              <w:lang w:val="de-DE"/>
            </w:rPr>
          </w:pPr>
          <w:r w:rsidRPr="00A713A1">
            <w:rPr>
              <w:sz w:val="16"/>
              <w:szCs w:val="16"/>
            </w:rPr>
            <w:fldChar w:fldCharType="begin"/>
          </w:r>
          <w:r w:rsidRPr="00A713A1">
            <w:rPr>
              <w:sz w:val="16"/>
              <w:szCs w:val="16"/>
            </w:rPr>
            <w:instrText xml:space="preserve"> DATE  \@ "dd-MMM-yyyy" </w:instrText>
          </w:r>
          <w:r w:rsidRPr="00A713A1">
            <w:rPr>
              <w:sz w:val="16"/>
              <w:szCs w:val="16"/>
            </w:rPr>
            <w:fldChar w:fldCharType="separate"/>
          </w:r>
          <w:r w:rsidR="004E7BB2">
            <w:rPr>
              <w:noProof/>
              <w:sz w:val="16"/>
              <w:szCs w:val="16"/>
            </w:rPr>
            <w:t>18-Jan-2023</w:t>
          </w:r>
          <w:r w:rsidRPr="00A713A1">
            <w:rPr>
              <w:sz w:val="16"/>
              <w:szCs w:val="16"/>
            </w:rPr>
            <w:fldChar w:fldCharType="end"/>
          </w:r>
        </w:p>
      </w:tc>
      <w:tc>
        <w:tcPr>
          <w:tcW w:w="776" w:type="pct"/>
          <w:tcBorders>
            <w:top w:val="single" w:sz="4" w:space="0" w:color="auto"/>
          </w:tcBorders>
          <w:shd w:val="clear" w:color="auto" w:fill="auto"/>
          <w:vAlign w:val="bottom"/>
        </w:tcPr>
        <w:p w14:paraId="147A237F" w14:textId="77777777" w:rsidR="00157A42" w:rsidRPr="00A713A1" w:rsidRDefault="00157A42" w:rsidP="00C82D37">
          <w:pPr>
            <w:pStyle w:val="Fuzeile"/>
            <w:rPr>
              <w:sz w:val="16"/>
              <w:szCs w:val="16"/>
              <w:lang w:val="de-DE"/>
            </w:rPr>
          </w:pPr>
          <w:r w:rsidRPr="00A713A1">
            <w:rPr>
              <w:sz w:val="16"/>
              <w:szCs w:val="16"/>
              <w:lang w:val="de-DE"/>
            </w:rPr>
            <w:t xml:space="preserve">Page </w:t>
          </w:r>
          <w:r w:rsidRPr="00A713A1">
            <w:rPr>
              <w:rStyle w:val="Seitenzahl"/>
              <w:sz w:val="16"/>
              <w:szCs w:val="16"/>
            </w:rPr>
            <w:fldChar w:fldCharType="begin"/>
          </w:r>
          <w:r w:rsidRPr="00A713A1">
            <w:rPr>
              <w:rStyle w:val="Seitenzahl"/>
              <w:sz w:val="16"/>
              <w:szCs w:val="16"/>
              <w:lang w:val="de-DE"/>
            </w:rPr>
            <w:instrText xml:space="preserve"> PAGE </w:instrText>
          </w:r>
          <w:r w:rsidRPr="00A713A1">
            <w:rPr>
              <w:rStyle w:val="Seitenzahl"/>
              <w:sz w:val="16"/>
              <w:szCs w:val="16"/>
            </w:rPr>
            <w:fldChar w:fldCharType="separate"/>
          </w:r>
          <w:r w:rsidR="00FF4BE6">
            <w:rPr>
              <w:rStyle w:val="Seitenzahl"/>
              <w:noProof/>
              <w:sz w:val="16"/>
              <w:szCs w:val="16"/>
              <w:lang w:val="de-DE"/>
            </w:rPr>
            <w:t>55</w:t>
          </w:r>
          <w:r w:rsidRPr="00A713A1">
            <w:rPr>
              <w:rStyle w:val="Seitenzahl"/>
              <w:sz w:val="16"/>
              <w:szCs w:val="16"/>
            </w:rPr>
            <w:fldChar w:fldCharType="end"/>
          </w:r>
        </w:p>
      </w:tc>
      <w:tc>
        <w:tcPr>
          <w:tcW w:w="2034" w:type="pct"/>
          <w:tcBorders>
            <w:top w:val="single" w:sz="4" w:space="0" w:color="auto"/>
          </w:tcBorders>
          <w:shd w:val="clear" w:color="auto" w:fill="auto"/>
          <w:vAlign w:val="bottom"/>
        </w:tcPr>
        <w:p w14:paraId="2CB07EFA" w14:textId="77777777" w:rsidR="00157A42" w:rsidRPr="00A713A1" w:rsidRDefault="00157A42" w:rsidP="00D84889">
          <w:pPr>
            <w:pStyle w:val="Fuzeile"/>
            <w:jc w:val="right"/>
            <w:rPr>
              <w:sz w:val="16"/>
              <w:szCs w:val="16"/>
              <w:lang w:val="de-DE"/>
            </w:rPr>
          </w:pPr>
          <w:r w:rsidRPr="00A713A1">
            <w:rPr>
              <w:sz w:val="16"/>
              <w:szCs w:val="16"/>
              <w:lang w:val="de-DE"/>
            </w:rPr>
            <w:t xml:space="preserve">Copyright </w:t>
          </w:r>
          <w:r w:rsidRPr="00A713A1">
            <w:rPr>
              <w:sz w:val="16"/>
              <w:szCs w:val="16"/>
            </w:rPr>
            <w:sym w:font="Symbol" w:char="F0E3"/>
          </w:r>
          <w:r w:rsidRPr="00A713A1">
            <w:rPr>
              <w:sz w:val="16"/>
              <w:szCs w:val="16"/>
              <w:lang w:val="de-DE"/>
            </w:rPr>
            <w:t xml:space="preserve"> 201</w:t>
          </w:r>
          <w:r>
            <w:rPr>
              <w:sz w:val="16"/>
              <w:szCs w:val="16"/>
              <w:lang w:val="de-DE"/>
            </w:rPr>
            <w:t>4</w:t>
          </w:r>
          <w:r w:rsidRPr="00A713A1">
            <w:rPr>
              <w:sz w:val="16"/>
              <w:szCs w:val="16"/>
              <w:lang w:val="de-DE"/>
            </w:rPr>
            <w:t xml:space="preserve">  </w:t>
          </w:r>
          <w:r>
            <w:rPr>
              <w:sz w:val="16"/>
              <w:szCs w:val="16"/>
              <w:lang w:val="de-DE"/>
            </w:rPr>
            <w:t>FAT(VDA)-AK25</w:t>
          </w:r>
        </w:p>
      </w:tc>
    </w:tr>
  </w:tbl>
  <w:p w14:paraId="5881B31A" w14:textId="77777777" w:rsidR="00157A42" w:rsidRPr="00263F8C" w:rsidRDefault="00157A42" w:rsidP="00577E3C">
    <w:pPr>
      <w:pStyle w:val="Fuzeile"/>
      <w:rPr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14A0" w14:textId="77777777" w:rsidR="009015D2" w:rsidRDefault="009015D2">
      <w:r>
        <w:separator/>
      </w:r>
    </w:p>
  </w:footnote>
  <w:footnote w:type="continuationSeparator" w:id="0">
    <w:p w14:paraId="61AD7D30" w14:textId="77777777" w:rsidR="009015D2" w:rsidRDefault="00901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535"/>
      <w:gridCol w:w="4535"/>
    </w:tblGrid>
    <w:tr w:rsidR="00157A42" w14:paraId="343E29B2" w14:textId="77777777" w:rsidTr="00A713A1">
      <w:trPr>
        <w:trHeight w:val="355"/>
      </w:trPr>
      <w:tc>
        <w:tcPr>
          <w:tcW w:w="2500" w:type="pct"/>
          <w:shd w:val="clear" w:color="auto" w:fill="auto"/>
          <w:vAlign w:val="bottom"/>
        </w:tcPr>
        <w:p w14:paraId="7251758D" w14:textId="77777777" w:rsidR="00157A42" w:rsidRPr="000C0927" w:rsidRDefault="00157A42" w:rsidP="00FC39A1">
          <w:pPr>
            <w:pStyle w:val="Kopfzeile"/>
            <w:rPr>
              <w:lang w:val="en-US"/>
            </w:rPr>
          </w:pPr>
          <w:r w:rsidRPr="000C0927">
            <w:rPr>
              <w:lang w:val="en-US"/>
            </w:rPr>
            <w:t>Extended Master Connection File</w:t>
          </w:r>
        </w:p>
      </w:tc>
      <w:tc>
        <w:tcPr>
          <w:tcW w:w="2500" w:type="pct"/>
          <w:shd w:val="clear" w:color="auto" w:fill="auto"/>
          <w:vAlign w:val="bottom"/>
        </w:tcPr>
        <w:p w14:paraId="3A178B0C" w14:textId="77777777" w:rsidR="00157A42" w:rsidRPr="000C0927" w:rsidRDefault="00157A42" w:rsidP="004945C2">
          <w:pPr>
            <w:pStyle w:val="Kopfzeile"/>
            <w:jc w:val="right"/>
            <w:rPr>
              <w:lang w:val="en-US"/>
            </w:rPr>
          </w:pPr>
          <w:r w:rsidRPr="000C0927">
            <w:rPr>
              <w:lang w:val="en-US"/>
            </w:rPr>
            <w:t>Version 2.0</w:t>
          </w:r>
        </w:p>
      </w:tc>
    </w:tr>
  </w:tbl>
  <w:p w14:paraId="4FD25F70" w14:textId="77777777" w:rsidR="00157A42" w:rsidRPr="00263F8C" w:rsidRDefault="00157A42" w:rsidP="00263F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2123BB0"/>
    <w:lvl w:ilvl="0">
      <w:start w:val="1"/>
      <w:numFmt w:val="bullet"/>
      <w:pStyle w:val="Aufzhlungszeichen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0F4DF48"/>
    <w:lvl w:ilvl="0">
      <w:start w:val="1"/>
      <w:numFmt w:val="bullet"/>
      <w:pStyle w:val="Aufzhlungszeichen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E9515F9"/>
    <w:multiLevelType w:val="hybridMultilevel"/>
    <w:tmpl w:val="FF2858DA"/>
    <w:lvl w:ilvl="0">
      <w:start w:val="1"/>
      <w:numFmt w:val="bullet"/>
      <w:pStyle w:val="Aufzhlungszeichen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375D"/>
    <w:multiLevelType w:val="hybridMultilevel"/>
    <w:tmpl w:val="2FD2E7BC"/>
    <w:lvl w:ilvl="0" w:tplc="404AC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945"/>
    <w:multiLevelType w:val="multilevel"/>
    <w:tmpl w:val="E2A21D8E"/>
    <w:lvl w:ilvl="0">
      <w:start w:val="1"/>
      <w:numFmt w:val="decimal"/>
      <w:pStyle w:val="berschrift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C0E7680"/>
    <w:multiLevelType w:val="hybridMultilevel"/>
    <w:tmpl w:val="C6483D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92157"/>
    <w:multiLevelType w:val="hybridMultilevel"/>
    <w:tmpl w:val="27D442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74847"/>
    <w:multiLevelType w:val="hybridMultilevel"/>
    <w:tmpl w:val="1764C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53052"/>
    <w:multiLevelType w:val="hybridMultilevel"/>
    <w:tmpl w:val="C6483D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F24D2"/>
    <w:multiLevelType w:val="hybridMultilevel"/>
    <w:tmpl w:val="E0A00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759C7"/>
    <w:multiLevelType w:val="hybridMultilevel"/>
    <w:tmpl w:val="E2B6E3B8"/>
    <w:lvl w:ilvl="0" w:tplc="04070011">
      <w:start w:val="1"/>
      <w:numFmt w:val="decimal"/>
      <w:lvlText w:val="%1)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93C51"/>
    <w:multiLevelType w:val="multilevel"/>
    <w:tmpl w:val="5D7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681120">
    <w:abstractNumId w:val="4"/>
  </w:num>
  <w:num w:numId="2" w16cid:durableId="986208666">
    <w:abstractNumId w:val="2"/>
  </w:num>
  <w:num w:numId="3" w16cid:durableId="658507194">
    <w:abstractNumId w:val="4"/>
  </w:num>
  <w:num w:numId="4" w16cid:durableId="1710304227">
    <w:abstractNumId w:val="0"/>
  </w:num>
  <w:num w:numId="5" w16cid:durableId="1450472597">
    <w:abstractNumId w:val="1"/>
  </w:num>
  <w:num w:numId="6" w16cid:durableId="1371615618">
    <w:abstractNumId w:val="3"/>
  </w:num>
  <w:num w:numId="7" w16cid:durableId="408892354">
    <w:abstractNumId w:val="10"/>
  </w:num>
  <w:num w:numId="8" w16cid:durableId="1287348601">
    <w:abstractNumId w:val="9"/>
  </w:num>
  <w:num w:numId="9" w16cid:durableId="433094272">
    <w:abstractNumId w:val="4"/>
  </w:num>
  <w:num w:numId="10" w16cid:durableId="1460613182">
    <w:abstractNumId w:val="4"/>
  </w:num>
  <w:num w:numId="11" w16cid:durableId="1773671341">
    <w:abstractNumId w:val="6"/>
  </w:num>
  <w:num w:numId="12" w16cid:durableId="270013832">
    <w:abstractNumId w:val="4"/>
  </w:num>
  <w:num w:numId="13" w16cid:durableId="610362967">
    <w:abstractNumId w:val="4"/>
  </w:num>
  <w:num w:numId="14" w16cid:durableId="1945265636">
    <w:abstractNumId w:val="5"/>
  </w:num>
  <w:num w:numId="15" w16cid:durableId="378555152">
    <w:abstractNumId w:val="8"/>
  </w:num>
  <w:num w:numId="16" w16cid:durableId="1540316861">
    <w:abstractNumId w:val="11"/>
  </w:num>
  <w:num w:numId="17" w16cid:durableId="1267470435">
    <w:abstractNumId w:val="4"/>
  </w:num>
  <w:num w:numId="18" w16cid:durableId="1772815066">
    <w:abstractNumId w:val="4"/>
  </w:num>
  <w:num w:numId="19" w16cid:durableId="563564535">
    <w:abstractNumId w:val="4"/>
  </w:num>
  <w:num w:numId="20" w16cid:durableId="176619699">
    <w:abstractNumId w:val="4"/>
  </w:num>
  <w:num w:numId="21" w16cid:durableId="1889685614">
    <w:abstractNumId w:val="4"/>
  </w:num>
  <w:num w:numId="22" w16cid:durableId="1377657468">
    <w:abstractNumId w:val="4"/>
  </w:num>
  <w:num w:numId="23" w16cid:durableId="1771049114">
    <w:abstractNumId w:val="4"/>
  </w:num>
  <w:num w:numId="24" w16cid:durableId="150755435">
    <w:abstractNumId w:val="4"/>
  </w:num>
  <w:num w:numId="25" w16cid:durableId="1395809633">
    <w:abstractNumId w:val="4"/>
  </w:num>
  <w:num w:numId="26" w16cid:durableId="469248874">
    <w:abstractNumId w:val="4"/>
  </w:num>
  <w:num w:numId="27" w16cid:durableId="750590433">
    <w:abstractNumId w:val="4"/>
  </w:num>
  <w:num w:numId="28" w16cid:durableId="2142259878">
    <w:abstractNumId w:val="4"/>
  </w:num>
  <w:num w:numId="29" w16cid:durableId="39282947">
    <w:abstractNumId w:val="4"/>
  </w:num>
  <w:num w:numId="30" w16cid:durableId="1452094720">
    <w:abstractNumId w:val="4"/>
  </w:num>
  <w:num w:numId="31" w16cid:durableId="145320275">
    <w:abstractNumId w:val="4"/>
  </w:num>
  <w:num w:numId="32" w16cid:durableId="1466315629">
    <w:abstractNumId w:val="4"/>
  </w:num>
  <w:num w:numId="33" w16cid:durableId="179665534">
    <w:abstractNumId w:val="7"/>
  </w:num>
  <w:num w:numId="34" w16cid:durableId="314650018">
    <w:abstractNumId w:val="4"/>
  </w:num>
  <w:num w:numId="35" w16cid:durableId="140548967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87"/>
    <w:rsid w:val="00000386"/>
    <w:rsid w:val="00000DA5"/>
    <w:rsid w:val="00002AC4"/>
    <w:rsid w:val="00003116"/>
    <w:rsid w:val="000033ED"/>
    <w:rsid w:val="0000501A"/>
    <w:rsid w:val="00005074"/>
    <w:rsid w:val="00005549"/>
    <w:rsid w:val="00006272"/>
    <w:rsid w:val="000072D9"/>
    <w:rsid w:val="00007C00"/>
    <w:rsid w:val="000105C4"/>
    <w:rsid w:val="0001096A"/>
    <w:rsid w:val="00010B30"/>
    <w:rsid w:val="0001198E"/>
    <w:rsid w:val="00011A20"/>
    <w:rsid w:val="00012C82"/>
    <w:rsid w:val="00012F54"/>
    <w:rsid w:val="0001494A"/>
    <w:rsid w:val="000165B1"/>
    <w:rsid w:val="00016771"/>
    <w:rsid w:val="00017E2A"/>
    <w:rsid w:val="00020168"/>
    <w:rsid w:val="000234AC"/>
    <w:rsid w:val="00023DAD"/>
    <w:rsid w:val="00024153"/>
    <w:rsid w:val="0002556B"/>
    <w:rsid w:val="000255D8"/>
    <w:rsid w:val="00026F05"/>
    <w:rsid w:val="00027589"/>
    <w:rsid w:val="000277BB"/>
    <w:rsid w:val="00031A97"/>
    <w:rsid w:val="00031CCB"/>
    <w:rsid w:val="000323B1"/>
    <w:rsid w:val="000325F0"/>
    <w:rsid w:val="00032833"/>
    <w:rsid w:val="00033781"/>
    <w:rsid w:val="000347C0"/>
    <w:rsid w:val="0003494C"/>
    <w:rsid w:val="0003652C"/>
    <w:rsid w:val="00036698"/>
    <w:rsid w:val="000371BF"/>
    <w:rsid w:val="00037D77"/>
    <w:rsid w:val="00037ED8"/>
    <w:rsid w:val="000423D3"/>
    <w:rsid w:val="00043133"/>
    <w:rsid w:val="0004333D"/>
    <w:rsid w:val="000437CC"/>
    <w:rsid w:val="00043E4A"/>
    <w:rsid w:val="000440AA"/>
    <w:rsid w:val="000457ED"/>
    <w:rsid w:val="000458C5"/>
    <w:rsid w:val="00046837"/>
    <w:rsid w:val="00047683"/>
    <w:rsid w:val="00050106"/>
    <w:rsid w:val="00050A83"/>
    <w:rsid w:val="00052127"/>
    <w:rsid w:val="00052FC8"/>
    <w:rsid w:val="00053585"/>
    <w:rsid w:val="000536F5"/>
    <w:rsid w:val="00054D7A"/>
    <w:rsid w:val="00056CD2"/>
    <w:rsid w:val="00056F68"/>
    <w:rsid w:val="00057315"/>
    <w:rsid w:val="000576F5"/>
    <w:rsid w:val="00057895"/>
    <w:rsid w:val="00057B52"/>
    <w:rsid w:val="00057DBC"/>
    <w:rsid w:val="0006113C"/>
    <w:rsid w:val="00062B73"/>
    <w:rsid w:val="00063A77"/>
    <w:rsid w:val="00064CAE"/>
    <w:rsid w:val="00065FE1"/>
    <w:rsid w:val="00066594"/>
    <w:rsid w:val="00066813"/>
    <w:rsid w:val="00066BB2"/>
    <w:rsid w:val="00066D28"/>
    <w:rsid w:val="00067209"/>
    <w:rsid w:val="00070069"/>
    <w:rsid w:val="00070206"/>
    <w:rsid w:val="00070F86"/>
    <w:rsid w:val="00073568"/>
    <w:rsid w:val="0007487B"/>
    <w:rsid w:val="000758F9"/>
    <w:rsid w:val="00075D69"/>
    <w:rsid w:val="00076448"/>
    <w:rsid w:val="000769F2"/>
    <w:rsid w:val="00077A34"/>
    <w:rsid w:val="000808EB"/>
    <w:rsid w:val="00080F9C"/>
    <w:rsid w:val="00081472"/>
    <w:rsid w:val="000817AC"/>
    <w:rsid w:val="00081DC8"/>
    <w:rsid w:val="000822A7"/>
    <w:rsid w:val="00082891"/>
    <w:rsid w:val="000830E0"/>
    <w:rsid w:val="000831DA"/>
    <w:rsid w:val="00085734"/>
    <w:rsid w:val="0008589D"/>
    <w:rsid w:val="00085D4A"/>
    <w:rsid w:val="0008765E"/>
    <w:rsid w:val="00087BC2"/>
    <w:rsid w:val="00087FB0"/>
    <w:rsid w:val="000901FF"/>
    <w:rsid w:val="0009034F"/>
    <w:rsid w:val="00090CD4"/>
    <w:rsid w:val="000910D3"/>
    <w:rsid w:val="00092D5D"/>
    <w:rsid w:val="00096117"/>
    <w:rsid w:val="00096DD5"/>
    <w:rsid w:val="00097F46"/>
    <w:rsid w:val="000A09B1"/>
    <w:rsid w:val="000A0A5D"/>
    <w:rsid w:val="000A1F1B"/>
    <w:rsid w:val="000A291E"/>
    <w:rsid w:val="000A599A"/>
    <w:rsid w:val="000A652E"/>
    <w:rsid w:val="000A6F17"/>
    <w:rsid w:val="000A7CDD"/>
    <w:rsid w:val="000A7ED7"/>
    <w:rsid w:val="000B032A"/>
    <w:rsid w:val="000B0E23"/>
    <w:rsid w:val="000B107D"/>
    <w:rsid w:val="000B18C0"/>
    <w:rsid w:val="000B2149"/>
    <w:rsid w:val="000B284D"/>
    <w:rsid w:val="000B2B3D"/>
    <w:rsid w:val="000B31B0"/>
    <w:rsid w:val="000B34DA"/>
    <w:rsid w:val="000B5118"/>
    <w:rsid w:val="000B7E71"/>
    <w:rsid w:val="000B7FA7"/>
    <w:rsid w:val="000C0927"/>
    <w:rsid w:val="000C1BE9"/>
    <w:rsid w:val="000C2483"/>
    <w:rsid w:val="000C2E24"/>
    <w:rsid w:val="000C2F59"/>
    <w:rsid w:val="000C3021"/>
    <w:rsid w:val="000C3FF8"/>
    <w:rsid w:val="000C4409"/>
    <w:rsid w:val="000C5F17"/>
    <w:rsid w:val="000C6241"/>
    <w:rsid w:val="000C64D4"/>
    <w:rsid w:val="000C7B08"/>
    <w:rsid w:val="000D110A"/>
    <w:rsid w:val="000D2C03"/>
    <w:rsid w:val="000D2FD0"/>
    <w:rsid w:val="000D334B"/>
    <w:rsid w:val="000D52A4"/>
    <w:rsid w:val="000D52BB"/>
    <w:rsid w:val="000D57DB"/>
    <w:rsid w:val="000D648D"/>
    <w:rsid w:val="000D65F5"/>
    <w:rsid w:val="000D6A74"/>
    <w:rsid w:val="000D7406"/>
    <w:rsid w:val="000D7767"/>
    <w:rsid w:val="000D799D"/>
    <w:rsid w:val="000E0A49"/>
    <w:rsid w:val="000E15E5"/>
    <w:rsid w:val="000E2053"/>
    <w:rsid w:val="000E30E8"/>
    <w:rsid w:val="000E5B74"/>
    <w:rsid w:val="000E5F67"/>
    <w:rsid w:val="000E5FC5"/>
    <w:rsid w:val="000E6D7F"/>
    <w:rsid w:val="000E6E19"/>
    <w:rsid w:val="000E730A"/>
    <w:rsid w:val="000E7634"/>
    <w:rsid w:val="000E7B63"/>
    <w:rsid w:val="000F0ADF"/>
    <w:rsid w:val="000F152F"/>
    <w:rsid w:val="000F156A"/>
    <w:rsid w:val="000F2528"/>
    <w:rsid w:val="000F47FB"/>
    <w:rsid w:val="000F48E5"/>
    <w:rsid w:val="000F5CC6"/>
    <w:rsid w:val="000F6000"/>
    <w:rsid w:val="000F7571"/>
    <w:rsid w:val="000F75EE"/>
    <w:rsid w:val="00100256"/>
    <w:rsid w:val="00100656"/>
    <w:rsid w:val="001007EA"/>
    <w:rsid w:val="00100DA4"/>
    <w:rsid w:val="00101DF1"/>
    <w:rsid w:val="00102D5E"/>
    <w:rsid w:val="00102F2F"/>
    <w:rsid w:val="00103E35"/>
    <w:rsid w:val="001046FA"/>
    <w:rsid w:val="0010488E"/>
    <w:rsid w:val="00104B06"/>
    <w:rsid w:val="00105F51"/>
    <w:rsid w:val="00107335"/>
    <w:rsid w:val="00107611"/>
    <w:rsid w:val="0010763A"/>
    <w:rsid w:val="001076C3"/>
    <w:rsid w:val="001101E5"/>
    <w:rsid w:val="00110E72"/>
    <w:rsid w:val="001115E9"/>
    <w:rsid w:val="001141DA"/>
    <w:rsid w:val="00114C87"/>
    <w:rsid w:val="00115212"/>
    <w:rsid w:val="00115822"/>
    <w:rsid w:val="00115935"/>
    <w:rsid w:val="00116837"/>
    <w:rsid w:val="0012028B"/>
    <w:rsid w:val="001202C2"/>
    <w:rsid w:val="00120713"/>
    <w:rsid w:val="001207FC"/>
    <w:rsid w:val="00121A43"/>
    <w:rsid w:val="00123084"/>
    <w:rsid w:val="001231FC"/>
    <w:rsid w:val="001234C4"/>
    <w:rsid w:val="00123802"/>
    <w:rsid w:val="00124940"/>
    <w:rsid w:val="001250D7"/>
    <w:rsid w:val="001266F1"/>
    <w:rsid w:val="00127F0C"/>
    <w:rsid w:val="00130370"/>
    <w:rsid w:val="0013211F"/>
    <w:rsid w:val="00132706"/>
    <w:rsid w:val="00132FC7"/>
    <w:rsid w:val="001343B9"/>
    <w:rsid w:val="00135AE4"/>
    <w:rsid w:val="00135AE7"/>
    <w:rsid w:val="001362C7"/>
    <w:rsid w:val="00140D7D"/>
    <w:rsid w:val="00145966"/>
    <w:rsid w:val="00145E2B"/>
    <w:rsid w:val="00147003"/>
    <w:rsid w:val="001470A0"/>
    <w:rsid w:val="001504B9"/>
    <w:rsid w:val="00152DFC"/>
    <w:rsid w:val="00153E69"/>
    <w:rsid w:val="001548E9"/>
    <w:rsid w:val="00155CC4"/>
    <w:rsid w:val="00156D0E"/>
    <w:rsid w:val="00157A42"/>
    <w:rsid w:val="00157D33"/>
    <w:rsid w:val="00161673"/>
    <w:rsid w:val="0016218E"/>
    <w:rsid w:val="00163512"/>
    <w:rsid w:val="00165F39"/>
    <w:rsid w:val="0017213F"/>
    <w:rsid w:val="0017309C"/>
    <w:rsid w:val="001746A4"/>
    <w:rsid w:val="001746E2"/>
    <w:rsid w:val="00174D89"/>
    <w:rsid w:val="001750F0"/>
    <w:rsid w:val="00176C17"/>
    <w:rsid w:val="00176E9A"/>
    <w:rsid w:val="00177376"/>
    <w:rsid w:val="00180688"/>
    <w:rsid w:val="00181D9E"/>
    <w:rsid w:val="001831B9"/>
    <w:rsid w:val="00183CD9"/>
    <w:rsid w:val="001848DE"/>
    <w:rsid w:val="001859A8"/>
    <w:rsid w:val="0018634A"/>
    <w:rsid w:val="00187F07"/>
    <w:rsid w:val="0019065E"/>
    <w:rsid w:val="00190B30"/>
    <w:rsid w:val="00190B79"/>
    <w:rsid w:val="001911DE"/>
    <w:rsid w:val="00193A5D"/>
    <w:rsid w:val="00194C03"/>
    <w:rsid w:val="00194F96"/>
    <w:rsid w:val="001950DA"/>
    <w:rsid w:val="00195377"/>
    <w:rsid w:val="001965A9"/>
    <w:rsid w:val="00196BA1"/>
    <w:rsid w:val="00196DBC"/>
    <w:rsid w:val="00196EA2"/>
    <w:rsid w:val="00197043"/>
    <w:rsid w:val="00197D2C"/>
    <w:rsid w:val="001A216B"/>
    <w:rsid w:val="001A422B"/>
    <w:rsid w:val="001A4A7D"/>
    <w:rsid w:val="001A54F2"/>
    <w:rsid w:val="001A5950"/>
    <w:rsid w:val="001A600D"/>
    <w:rsid w:val="001A67C4"/>
    <w:rsid w:val="001B11A6"/>
    <w:rsid w:val="001B1C27"/>
    <w:rsid w:val="001B2B04"/>
    <w:rsid w:val="001B38DA"/>
    <w:rsid w:val="001C074A"/>
    <w:rsid w:val="001C0ADA"/>
    <w:rsid w:val="001C10A6"/>
    <w:rsid w:val="001C169D"/>
    <w:rsid w:val="001C1D65"/>
    <w:rsid w:val="001C2289"/>
    <w:rsid w:val="001C271A"/>
    <w:rsid w:val="001C27B5"/>
    <w:rsid w:val="001C2FE3"/>
    <w:rsid w:val="001C3F4C"/>
    <w:rsid w:val="001C4602"/>
    <w:rsid w:val="001C6520"/>
    <w:rsid w:val="001C703C"/>
    <w:rsid w:val="001D082C"/>
    <w:rsid w:val="001D1B1D"/>
    <w:rsid w:val="001D2404"/>
    <w:rsid w:val="001D277B"/>
    <w:rsid w:val="001D2A2C"/>
    <w:rsid w:val="001D3251"/>
    <w:rsid w:val="001D39AF"/>
    <w:rsid w:val="001D3EF2"/>
    <w:rsid w:val="001D542E"/>
    <w:rsid w:val="001D65D5"/>
    <w:rsid w:val="001D6B61"/>
    <w:rsid w:val="001D6CBA"/>
    <w:rsid w:val="001D7A41"/>
    <w:rsid w:val="001E0962"/>
    <w:rsid w:val="001E2471"/>
    <w:rsid w:val="001E3A12"/>
    <w:rsid w:val="001E5DF6"/>
    <w:rsid w:val="001E5F61"/>
    <w:rsid w:val="001E671E"/>
    <w:rsid w:val="001E6978"/>
    <w:rsid w:val="001E745C"/>
    <w:rsid w:val="001E759B"/>
    <w:rsid w:val="001E796A"/>
    <w:rsid w:val="001F1017"/>
    <w:rsid w:val="001F1875"/>
    <w:rsid w:val="001F23E3"/>
    <w:rsid w:val="001F2A85"/>
    <w:rsid w:val="001F3924"/>
    <w:rsid w:val="001F430E"/>
    <w:rsid w:val="001F4A0B"/>
    <w:rsid w:val="001F4B1F"/>
    <w:rsid w:val="001F4F5F"/>
    <w:rsid w:val="001F6C00"/>
    <w:rsid w:val="001F728A"/>
    <w:rsid w:val="001F7CA2"/>
    <w:rsid w:val="00201CDE"/>
    <w:rsid w:val="0020205E"/>
    <w:rsid w:val="00202507"/>
    <w:rsid w:val="002034BD"/>
    <w:rsid w:val="00205336"/>
    <w:rsid w:val="00205E5A"/>
    <w:rsid w:val="00206968"/>
    <w:rsid w:val="00206DE7"/>
    <w:rsid w:val="0021111F"/>
    <w:rsid w:val="00212AB5"/>
    <w:rsid w:val="00213684"/>
    <w:rsid w:val="00213E33"/>
    <w:rsid w:val="002152CF"/>
    <w:rsid w:val="0021544D"/>
    <w:rsid w:val="00215537"/>
    <w:rsid w:val="00215A93"/>
    <w:rsid w:val="002162AF"/>
    <w:rsid w:val="00220744"/>
    <w:rsid w:val="00220B78"/>
    <w:rsid w:val="00220DD6"/>
    <w:rsid w:val="002223BB"/>
    <w:rsid w:val="00223174"/>
    <w:rsid w:val="0022409E"/>
    <w:rsid w:val="002265BF"/>
    <w:rsid w:val="00226860"/>
    <w:rsid w:val="00226CC7"/>
    <w:rsid w:val="0022793B"/>
    <w:rsid w:val="00227D35"/>
    <w:rsid w:val="00227F19"/>
    <w:rsid w:val="002311CA"/>
    <w:rsid w:val="00231A0C"/>
    <w:rsid w:val="00232438"/>
    <w:rsid w:val="00233C7C"/>
    <w:rsid w:val="002344D9"/>
    <w:rsid w:val="002356D9"/>
    <w:rsid w:val="00235CC8"/>
    <w:rsid w:val="002372F0"/>
    <w:rsid w:val="00237738"/>
    <w:rsid w:val="00240442"/>
    <w:rsid w:val="00240A29"/>
    <w:rsid w:val="00240EF5"/>
    <w:rsid w:val="002411F9"/>
    <w:rsid w:val="00241236"/>
    <w:rsid w:val="0024153A"/>
    <w:rsid w:val="002421A5"/>
    <w:rsid w:val="00242243"/>
    <w:rsid w:val="00242481"/>
    <w:rsid w:val="00242702"/>
    <w:rsid w:val="00242BCB"/>
    <w:rsid w:val="002433AA"/>
    <w:rsid w:val="0024346F"/>
    <w:rsid w:val="00243664"/>
    <w:rsid w:val="00243793"/>
    <w:rsid w:val="002439C0"/>
    <w:rsid w:val="002439E5"/>
    <w:rsid w:val="00243A33"/>
    <w:rsid w:val="00244369"/>
    <w:rsid w:val="002443F3"/>
    <w:rsid w:val="002449F1"/>
    <w:rsid w:val="00244D77"/>
    <w:rsid w:val="00245AAE"/>
    <w:rsid w:val="00245FB2"/>
    <w:rsid w:val="002465DA"/>
    <w:rsid w:val="00246CF9"/>
    <w:rsid w:val="00247FDA"/>
    <w:rsid w:val="002518A4"/>
    <w:rsid w:val="0025317F"/>
    <w:rsid w:val="00253C0E"/>
    <w:rsid w:val="00254D37"/>
    <w:rsid w:val="0025517D"/>
    <w:rsid w:val="0025542C"/>
    <w:rsid w:val="0025572B"/>
    <w:rsid w:val="00255787"/>
    <w:rsid w:val="00255820"/>
    <w:rsid w:val="00255AF2"/>
    <w:rsid w:val="00255E58"/>
    <w:rsid w:val="0025622E"/>
    <w:rsid w:val="0025745F"/>
    <w:rsid w:val="002578B9"/>
    <w:rsid w:val="00260337"/>
    <w:rsid w:val="002639CA"/>
    <w:rsid w:val="00263F66"/>
    <w:rsid w:val="00263F8C"/>
    <w:rsid w:val="00264064"/>
    <w:rsid w:val="002641DF"/>
    <w:rsid w:val="00264DCB"/>
    <w:rsid w:val="002659AC"/>
    <w:rsid w:val="00265D49"/>
    <w:rsid w:val="002662B5"/>
    <w:rsid w:val="002664C2"/>
    <w:rsid w:val="002666C5"/>
    <w:rsid w:val="00266FBE"/>
    <w:rsid w:val="00267CD0"/>
    <w:rsid w:val="00267F83"/>
    <w:rsid w:val="002705BC"/>
    <w:rsid w:val="002711B0"/>
    <w:rsid w:val="002711DF"/>
    <w:rsid w:val="0027128A"/>
    <w:rsid w:val="00272306"/>
    <w:rsid w:val="00272537"/>
    <w:rsid w:val="002728B3"/>
    <w:rsid w:val="00273652"/>
    <w:rsid w:val="00273D79"/>
    <w:rsid w:val="00274B10"/>
    <w:rsid w:val="00276F70"/>
    <w:rsid w:val="00276F8E"/>
    <w:rsid w:val="002773EE"/>
    <w:rsid w:val="0027781A"/>
    <w:rsid w:val="0027784C"/>
    <w:rsid w:val="0028064E"/>
    <w:rsid w:val="00280B03"/>
    <w:rsid w:val="00280D36"/>
    <w:rsid w:val="00281E59"/>
    <w:rsid w:val="002834B8"/>
    <w:rsid w:val="00283DAB"/>
    <w:rsid w:val="00283DC4"/>
    <w:rsid w:val="002851CD"/>
    <w:rsid w:val="00285360"/>
    <w:rsid w:val="00285CDB"/>
    <w:rsid w:val="00286584"/>
    <w:rsid w:val="00286F6B"/>
    <w:rsid w:val="00287A53"/>
    <w:rsid w:val="0029188E"/>
    <w:rsid w:val="00291977"/>
    <w:rsid w:val="00292941"/>
    <w:rsid w:val="00292997"/>
    <w:rsid w:val="00292A63"/>
    <w:rsid w:val="00292BFA"/>
    <w:rsid w:val="00294963"/>
    <w:rsid w:val="0029607D"/>
    <w:rsid w:val="00297448"/>
    <w:rsid w:val="00297508"/>
    <w:rsid w:val="00297DE3"/>
    <w:rsid w:val="002A1A59"/>
    <w:rsid w:val="002A1A87"/>
    <w:rsid w:val="002A2285"/>
    <w:rsid w:val="002A57D9"/>
    <w:rsid w:val="002A603A"/>
    <w:rsid w:val="002B0D81"/>
    <w:rsid w:val="002B0DBB"/>
    <w:rsid w:val="002B207E"/>
    <w:rsid w:val="002B266A"/>
    <w:rsid w:val="002B2DAB"/>
    <w:rsid w:val="002B59F5"/>
    <w:rsid w:val="002B5C15"/>
    <w:rsid w:val="002B6174"/>
    <w:rsid w:val="002C08A5"/>
    <w:rsid w:val="002C1BC8"/>
    <w:rsid w:val="002C1D9F"/>
    <w:rsid w:val="002C2198"/>
    <w:rsid w:val="002C3D21"/>
    <w:rsid w:val="002C45B3"/>
    <w:rsid w:val="002C4713"/>
    <w:rsid w:val="002C5422"/>
    <w:rsid w:val="002C6841"/>
    <w:rsid w:val="002C6D6C"/>
    <w:rsid w:val="002C705D"/>
    <w:rsid w:val="002D03B7"/>
    <w:rsid w:val="002D1951"/>
    <w:rsid w:val="002D21BD"/>
    <w:rsid w:val="002D23B7"/>
    <w:rsid w:val="002D2AB0"/>
    <w:rsid w:val="002D2DE6"/>
    <w:rsid w:val="002D2FF5"/>
    <w:rsid w:val="002D3013"/>
    <w:rsid w:val="002D3410"/>
    <w:rsid w:val="002D3431"/>
    <w:rsid w:val="002D3549"/>
    <w:rsid w:val="002D4826"/>
    <w:rsid w:val="002D4A22"/>
    <w:rsid w:val="002D5BD5"/>
    <w:rsid w:val="002D62D0"/>
    <w:rsid w:val="002D68DD"/>
    <w:rsid w:val="002D6FF2"/>
    <w:rsid w:val="002D72B7"/>
    <w:rsid w:val="002D76A2"/>
    <w:rsid w:val="002E0DBA"/>
    <w:rsid w:val="002E1074"/>
    <w:rsid w:val="002E18A6"/>
    <w:rsid w:val="002E195A"/>
    <w:rsid w:val="002E1C73"/>
    <w:rsid w:val="002E2C20"/>
    <w:rsid w:val="002E35DD"/>
    <w:rsid w:val="002E3D1B"/>
    <w:rsid w:val="002E401A"/>
    <w:rsid w:val="002E476F"/>
    <w:rsid w:val="002E5010"/>
    <w:rsid w:val="002E5D0F"/>
    <w:rsid w:val="002E60B3"/>
    <w:rsid w:val="002F11A7"/>
    <w:rsid w:val="002F128B"/>
    <w:rsid w:val="002F1357"/>
    <w:rsid w:val="002F2138"/>
    <w:rsid w:val="002F29A5"/>
    <w:rsid w:val="002F2CE2"/>
    <w:rsid w:val="002F2FED"/>
    <w:rsid w:val="002F3071"/>
    <w:rsid w:val="002F366F"/>
    <w:rsid w:val="002F3DE8"/>
    <w:rsid w:val="002F6CAA"/>
    <w:rsid w:val="00300B9C"/>
    <w:rsid w:val="003029C9"/>
    <w:rsid w:val="003040C1"/>
    <w:rsid w:val="00304C97"/>
    <w:rsid w:val="0030502A"/>
    <w:rsid w:val="003050DA"/>
    <w:rsid w:val="003050ED"/>
    <w:rsid w:val="0030562E"/>
    <w:rsid w:val="00306008"/>
    <w:rsid w:val="00306833"/>
    <w:rsid w:val="00306A52"/>
    <w:rsid w:val="00306F84"/>
    <w:rsid w:val="003105CF"/>
    <w:rsid w:val="00310801"/>
    <w:rsid w:val="00310C88"/>
    <w:rsid w:val="00312B29"/>
    <w:rsid w:val="00312B2A"/>
    <w:rsid w:val="00313F06"/>
    <w:rsid w:val="00315878"/>
    <w:rsid w:val="003165CA"/>
    <w:rsid w:val="0031662F"/>
    <w:rsid w:val="003166C9"/>
    <w:rsid w:val="003168F2"/>
    <w:rsid w:val="00317977"/>
    <w:rsid w:val="003202CB"/>
    <w:rsid w:val="00320AA7"/>
    <w:rsid w:val="00321670"/>
    <w:rsid w:val="00321A88"/>
    <w:rsid w:val="00323842"/>
    <w:rsid w:val="00324782"/>
    <w:rsid w:val="00324C5A"/>
    <w:rsid w:val="00325601"/>
    <w:rsid w:val="003259BF"/>
    <w:rsid w:val="003264BA"/>
    <w:rsid w:val="00326B62"/>
    <w:rsid w:val="003308AA"/>
    <w:rsid w:val="0033112F"/>
    <w:rsid w:val="00331FA1"/>
    <w:rsid w:val="003322EA"/>
    <w:rsid w:val="003329B6"/>
    <w:rsid w:val="00332C80"/>
    <w:rsid w:val="00333576"/>
    <w:rsid w:val="003342BC"/>
    <w:rsid w:val="003342FB"/>
    <w:rsid w:val="00335CE1"/>
    <w:rsid w:val="00337AF6"/>
    <w:rsid w:val="00340D6E"/>
    <w:rsid w:val="0034157B"/>
    <w:rsid w:val="00341ECE"/>
    <w:rsid w:val="00342F93"/>
    <w:rsid w:val="00343758"/>
    <w:rsid w:val="00344432"/>
    <w:rsid w:val="00345039"/>
    <w:rsid w:val="00345712"/>
    <w:rsid w:val="00345C60"/>
    <w:rsid w:val="00345C74"/>
    <w:rsid w:val="003500B7"/>
    <w:rsid w:val="00350CEB"/>
    <w:rsid w:val="00351A92"/>
    <w:rsid w:val="00351AAD"/>
    <w:rsid w:val="00351D5D"/>
    <w:rsid w:val="00352107"/>
    <w:rsid w:val="00352AFA"/>
    <w:rsid w:val="0035305B"/>
    <w:rsid w:val="00353F0F"/>
    <w:rsid w:val="00354D1D"/>
    <w:rsid w:val="00354D9D"/>
    <w:rsid w:val="003555FF"/>
    <w:rsid w:val="0036012A"/>
    <w:rsid w:val="00360659"/>
    <w:rsid w:val="003606A1"/>
    <w:rsid w:val="003642FE"/>
    <w:rsid w:val="00364468"/>
    <w:rsid w:val="0036450B"/>
    <w:rsid w:val="003650A9"/>
    <w:rsid w:val="00365DAF"/>
    <w:rsid w:val="00366398"/>
    <w:rsid w:val="003663AA"/>
    <w:rsid w:val="00367B9F"/>
    <w:rsid w:val="00367C29"/>
    <w:rsid w:val="00370875"/>
    <w:rsid w:val="00371614"/>
    <w:rsid w:val="00372AD1"/>
    <w:rsid w:val="00372E2F"/>
    <w:rsid w:val="0037355C"/>
    <w:rsid w:val="00373958"/>
    <w:rsid w:val="00373C84"/>
    <w:rsid w:val="0037593B"/>
    <w:rsid w:val="003760A4"/>
    <w:rsid w:val="00377140"/>
    <w:rsid w:val="00381AEC"/>
    <w:rsid w:val="003843F6"/>
    <w:rsid w:val="003848C7"/>
    <w:rsid w:val="00384B37"/>
    <w:rsid w:val="00384B6C"/>
    <w:rsid w:val="003858D2"/>
    <w:rsid w:val="00386AEA"/>
    <w:rsid w:val="0038761A"/>
    <w:rsid w:val="00390247"/>
    <w:rsid w:val="003918D8"/>
    <w:rsid w:val="00391F85"/>
    <w:rsid w:val="003927BA"/>
    <w:rsid w:val="00393068"/>
    <w:rsid w:val="0039309B"/>
    <w:rsid w:val="0039426F"/>
    <w:rsid w:val="00395628"/>
    <w:rsid w:val="003A03CE"/>
    <w:rsid w:val="003A1291"/>
    <w:rsid w:val="003A1A1C"/>
    <w:rsid w:val="003A1C83"/>
    <w:rsid w:val="003A1D0E"/>
    <w:rsid w:val="003A2B0C"/>
    <w:rsid w:val="003A2E41"/>
    <w:rsid w:val="003A2FD9"/>
    <w:rsid w:val="003A38CC"/>
    <w:rsid w:val="003A41B4"/>
    <w:rsid w:val="003A47FF"/>
    <w:rsid w:val="003A4A48"/>
    <w:rsid w:val="003A61B7"/>
    <w:rsid w:val="003A623D"/>
    <w:rsid w:val="003A63E0"/>
    <w:rsid w:val="003A64C4"/>
    <w:rsid w:val="003A6B74"/>
    <w:rsid w:val="003A72C2"/>
    <w:rsid w:val="003B0A44"/>
    <w:rsid w:val="003B290E"/>
    <w:rsid w:val="003B477A"/>
    <w:rsid w:val="003B4F3B"/>
    <w:rsid w:val="003B4FA8"/>
    <w:rsid w:val="003B55DD"/>
    <w:rsid w:val="003B59CA"/>
    <w:rsid w:val="003B6085"/>
    <w:rsid w:val="003B6915"/>
    <w:rsid w:val="003B7EF4"/>
    <w:rsid w:val="003C044C"/>
    <w:rsid w:val="003C260B"/>
    <w:rsid w:val="003C381D"/>
    <w:rsid w:val="003C4A21"/>
    <w:rsid w:val="003C71F4"/>
    <w:rsid w:val="003D1F99"/>
    <w:rsid w:val="003D22E9"/>
    <w:rsid w:val="003D649B"/>
    <w:rsid w:val="003D750C"/>
    <w:rsid w:val="003D7E8A"/>
    <w:rsid w:val="003E0211"/>
    <w:rsid w:val="003E09A3"/>
    <w:rsid w:val="003E1EC7"/>
    <w:rsid w:val="003E42E5"/>
    <w:rsid w:val="003E45ED"/>
    <w:rsid w:val="003E4BA2"/>
    <w:rsid w:val="003E4DD9"/>
    <w:rsid w:val="003E5E13"/>
    <w:rsid w:val="003E60EF"/>
    <w:rsid w:val="003E6512"/>
    <w:rsid w:val="003F0385"/>
    <w:rsid w:val="003F14EE"/>
    <w:rsid w:val="003F176A"/>
    <w:rsid w:val="003F1798"/>
    <w:rsid w:val="003F29B1"/>
    <w:rsid w:val="003F393F"/>
    <w:rsid w:val="003F4A39"/>
    <w:rsid w:val="003F4F40"/>
    <w:rsid w:val="003F5150"/>
    <w:rsid w:val="003F5B25"/>
    <w:rsid w:val="003F6B20"/>
    <w:rsid w:val="003F7635"/>
    <w:rsid w:val="003F798F"/>
    <w:rsid w:val="00402ABC"/>
    <w:rsid w:val="00402AF0"/>
    <w:rsid w:val="00402D35"/>
    <w:rsid w:val="00402D75"/>
    <w:rsid w:val="004031E4"/>
    <w:rsid w:val="00403348"/>
    <w:rsid w:val="00403E16"/>
    <w:rsid w:val="0040446F"/>
    <w:rsid w:val="00405475"/>
    <w:rsid w:val="00405497"/>
    <w:rsid w:val="00405A5D"/>
    <w:rsid w:val="00405EAE"/>
    <w:rsid w:val="004062A1"/>
    <w:rsid w:val="00407AAC"/>
    <w:rsid w:val="00410B31"/>
    <w:rsid w:val="0041254D"/>
    <w:rsid w:val="00412D9F"/>
    <w:rsid w:val="00413CED"/>
    <w:rsid w:val="00413D95"/>
    <w:rsid w:val="004140EF"/>
    <w:rsid w:val="0041447B"/>
    <w:rsid w:val="004157EC"/>
    <w:rsid w:val="00415D44"/>
    <w:rsid w:val="00415DA8"/>
    <w:rsid w:val="00415FE2"/>
    <w:rsid w:val="00416577"/>
    <w:rsid w:val="0041679A"/>
    <w:rsid w:val="00417704"/>
    <w:rsid w:val="00420598"/>
    <w:rsid w:val="0042109E"/>
    <w:rsid w:val="00422728"/>
    <w:rsid w:val="00422B89"/>
    <w:rsid w:val="0042410B"/>
    <w:rsid w:val="0042418A"/>
    <w:rsid w:val="00426461"/>
    <w:rsid w:val="004264E3"/>
    <w:rsid w:val="004271EB"/>
    <w:rsid w:val="00427E0E"/>
    <w:rsid w:val="00430970"/>
    <w:rsid w:val="00430A94"/>
    <w:rsid w:val="00430C70"/>
    <w:rsid w:val="00430FC3"/>
    <w:rsid w:val="00431730"/>
    <w:rsid w:val="00431F37"/>
    <w:rsid w:val="00433171"/>
    <w:rsid w:val="004336D8"/>
    <w:rsid w:val="00433BA7"/>
    <w:rsid w:val="00433C73"/>
    <w:rsid w:val="00434695"/>
    <w:rsid w:val="00435344"/>
    <w:rsid w:val="00435626"/>
    <w:rsid w:val="00436734"/>
    <w:rsid w:val="0043675B"/>
    <w:rsid w:val="00436B70"/>
    <w:rsid w:val="00437110"/>
    <w:rsid w:val="004401ED"/>
    <w:rsid w:val="004407D9"/>
    <w:rsid w:val="00441275"/>
    <w:rsid w:val="00441A59"/>
    <w:rsid w:val="004443B5"/>
    <w:rsid w:val="00444636"/>
    <w:rsid w:val="00444B6D"/>
    <w:rsid w:val="00445669"/>
    <w:rsid w:val="00445BD0"/>
    <w:rsid w:val="004473D1"/>
    <w:rsid w:val="004515A0"/>
    <w:rsid w:val="004515A4"/>
    <w:rsid w:val="0045176B"/>
    <w:rsid w:val="004519F4"/>
    <w:rsid w:val="00452493"/>
    <w:rsid w:val="00452945"/>
    <w:rsid w:val="00452C51"/>
    <w:rsid w:val="004536F4"/>
    <w:rsid w:val="00454528"/>
    <w:rsid w:val="00454E21"/>
    <w:rsid w:val="00455593"/>
    <w:rsid w:val="00457DC6"/>
    <w:rsid w:val="004602A5"/>
    <w:rsid w:val="00460DB3"/>
    <w:rsid w:val="004614A3"/>
    <w:rsid w:val="00461EEE"/>
    <w:rsid w:val="00462455"/>
    <w:rsid w:val="00462EA4"/>
    <w:rsid w:val="0046386D"/>
    <w:rsid w:val="00463A96"/>
    <w:rsid w:val="00463B69"/>
    <w:rsid w:val="00463E78"/>
    <w:rsid w:val="00463EAE"/>
    <w:rsid w:val="00464346"/>
    <w:rsid w:val="00466EE9"/>
    <w:rsid w:val="0047069D"/>
    <w:rsid w:val="004709D2"/>
    <w:rsid w:val="00470D93"/>
    <w:rsid w:val="004723CB"/>
    <w:rsid w:val="00472A73"/>
    <w:rsid w:val="0047388C"/>
    <w:rsid w:val="00473C64"/>
    <w:rsid w:val="00474219"/>
    <w:rsid w:val="00475E5B"/>
    <w:rsid w:val="004767F8"/>
    <w:rsid w:val="004773C5"/>
    <w:rsid w:val="004775DF"/>
    <w:rsid w:val="00477B05"/>
    <w:rsid w:val="004814C8"/>
    <w:rsid w:val="00482DBC"/>
    <w:rsid w:val="0048470C"/>
    <w:rsid w:val="00484E4B"/>
    <w:rsid w:val="00485284"/>
    <w:rsid w:val="00485356"/>
    <w:rsid w:val="00486220"/>
    <w:rsid w:val="00486C72"/>
    <w:rsid w:val="00487B60"/>
    <w:rsid w:val="004915EC"/>
    <w:rsid w:val="00491621"/>
    <w:rsid w:val="00491F0F"/>
    <w:rsid w:val="0049277F"/>
    <w:rsid w:val="00493A9C"/>
    <w:rsid w:val="0049417E"/>
    <w:rsid w:val="0049439F"/>
    <w:rsid w:val="0049458D"/>
    <w:rsid w:val="004945C2"/>
    <w:rsid w:val="004950A1"/>
    <w:rsid w:val="00495D74"/>
    <w:rsid w:val="0049761C"/>
    <w:rsid w:val="004A03EC"/>
    <w:rsid w:val="004A0563"/>
    <w:rsid w:val="004A116A"/>
    <w:rsid w:val="004A1661"/>
    <w:rsid w:val="004A1BF8"/>
    <w:rsid w:val="004A5529"/>
    <w:rsid w:val="004A56C7"/>
    <w:rsid w:val="004A5EA0"/>
    <w:rsid w:val="004A6701"/>
    <w:rsid w:val="004A6735"/>
    <w:rsid w:val="004A70F7"/>
    <w:rsid w:val="004A7575"/>
    <w:rsid w:val="004B11B7"/>
    <w:rsid w:val="004B3C1D"/>
    <w:rsid w:val="004B4221"/>
    <w:rsid w:val="004B47D4"/>
    <w:rsid w:val="004B5238"/>
    <w:rsid w:val="004B5816"/>
    <w:rsid w:val="004B5A23"/>
    <w:rsid w:val="004B5C05"/>
    <w:rsid w:val="004B647C"/>
    <w:rsid w:val="004B6CAD"/>
    <w:rsid w:val="004B6D0F"/>
    <w:rsid w:val="004B715D"/>
    <w:rsid w:val="004B747B"/>
    <w:rsid w:val="004B7688"/>
    <w:rsid w:val="004B7C63"/>
    <w:rsid w:val="004B7D4A"/>
    <w:rsid w:val="004C0675"/>
    <w:rsid w:val="004C0A09"/>
    <w:rsid w:val="004C0C07"/>
    <w:rsid w:val="004C1A0A"/>
    <w:rsid w:val="004C262B"/>
    <w:rsid w:val="004C3045"/>
    <w:rsid w:val="004C30A8"/>
    <w:rsid w:val="004C34A6"/>
    <w:rsid w:val="004C44F4"/>
    <w:rsid w:val="004C4878"/>
    <w:rsid w:val="004C48FD"/>
    <w:rsid w:val="004C59B7"/>
    <w:rsid w:val="004C5A74"/>
    <w:rsid w:val="004C7093"/>
    <w:rsid w:val="004C71C1"/>
    <w:rsid w:val="004C7C65"/>
    <w:rsid w:val="004D123D"/>
    <w:rsid w:val="004D1CD4"/>
    <w:rsid w:val="004D22C4"/>
    <w:rsid w:val="004D248D"/>
    <w:rsid w:val="004D2508"/>
    <w:rsid w:val="004D2C40"/>
    <w:rsid w:val="004D360A"/>
    <w:rsid w:val="004D4696"/>
    <w:rsid w:val="004D47BA"/>
    <w:rsid w:val="004D5ED6"/>
    <w:rsid w:val="004D62D9"/>
    <w:rsid w:val="004D695B"/>
    <w:rsid w:val="004D7378"/>
    <w:rsid w:val="004D778E"/>
    <w:rsid w:val="004D78BA"/>
    <w:rsid w:val="004D7B18"/>
    <w:rsid w:val="004D7DB2"/>
    <w:rsid w:val="004E0873"/>
    <w:rsid w:val="004E47A8"/>
    <w:rsid w:val="004E4D70"/>
    <w:rsid w:val="004E5079"/>
    <w:rsid w:val="004E5378"/>
    <w:rsid w:val="004E5924"/>
    <w:rsid w:val="004E67A7"/>
    <w:rsid w:val="004E6C10"/>
    <w:rsid w:val="004E73AA"/>
    <w:rsid w:val="004E761A"/>
    <w:rsid w:val="004E7AA1"/>
    <w:rsid w:val="004E7BB2"/>
    <w:rsid w:val="004E7C27"/>
    <w:rsid w:val="004F1C5B"/>
    <w:rsid w:val="004F2234"/>
    <w:rsid w:val="004F2A71"/>
    <w:rsid w:val="004F2D36"/>
    <w:rsid w:val="004F30B6"/>
    <w:rsid w:val="004F431E"/>
    <w:rsid w:val="004F5B53"/>
    <w:rsid w:val="004F6770"/>
    <w:rsid w:val="004F6E3A"/>
    <w:rsid w:val="005002E2"/>
    <w:rsid w:val="005003C6"/>
    <w:rsid w:val="005005D1"/>
    <w:rsid w:val="00500A5D"/>
    <w:rsid w:val="00500A62"/>
    <w:rsid w:val="0050149B"/>
    <w:rsid w:val="00502281"/>
    <w:rsid w:val="005022B8"/>
    <w:rsid w:val="00502C73"/>
    <w:rsid w:val="0050338B"/>
    <w:rsid w:val="00503C93"/>
    <w:rsid w:val="0050415A"/>
    <w:rsid w:val="005041B5"/>
    <w:rsid w:val="00504D3E"/>
    <w:rsid w:val="0050530F"/>
    <w:rsid w:val="005068DF"/>
    <w:rsid w:val="00507DE8"/>
    <w:rsid w:val="00510812"/>
    <w:rsid w:val="00512A99"/>
    <w:rsid w:val="00512B53"/>
    <w:rsid w:val="00513195"/>
    <w:rsid w:val="005147FF"/>
    <w:rsid w:val="00514AA9"/>
    <w:rsid w:val="00514E2F"/>
    <w:rsid w:val="00514E53"/>
    <w:rsid w:val="005155CC"/>
    <w:rsid w:val="00515650"/>
    <w:rsid w:val="005160EB"/>
    <w:rsid w:val="005168A4"/>
    <w:rsid w:val="00516B59"/>
    <w:rsid w:val="005176CA"/>
    <w:rsid w:val="0051770B"/>
    <w:rsid w:val="005178AC"/>
    <w:rsid w:val="00520EDD"/>
    <w:rsid w:val="00521024"/>
    <w:rsid w:val="00521CFE"/>
    <w:rsid w:val="00522BFE"/>
    <w:rsid w:val="00524099"/>
    <w:rsid w:val="005242D3"/>
    <w:rsid w:val="00524C4B"/>
    <w:rsid w:val="00525A3B"/>
    <w:rsid w:val="00526571"/>
    <w:rsid w:val="0052661E"/>
    <w:rsid w:val="00526653"/>
    <w:rsid w:val="00527952"/>
    <w:rsid w:val="00527E52"/>
    <w:rsid w:val="005312BB"/>
    <w:rsid w:val="00531439"/>
    <w:rsid w:val="00531758"/>
    <w:rsid w:val="005318F0"/>
    <w:rsid w:val="00532E98"/>
    <w:rsid w:val="00533018"/>
    <w:rsid w:val="00533693"/>
    <w:rsid w:val="00534A2D"/>
    <w:rsid w:val="00534EA5"/>
    <w:rsid w:val="0053575A"/>
    <w:rsid w:val="00536A55"/>
    <w:rsid w:val="0054005C"/>
    <w:rsid w:val="0054021D"/>
    <w:rsid w:val="00540FBD"/>
    <w:rsid w:val="00541D7B"/>
    <w:rsid w:val="00542003"/>
    <w:rsid w:val="005426E4"/>
    <w:rsid w:val="0054274F"/>
    <w:rsid w:val="00542D90"/>
    <w:rsid w:val="00543F1F"/>
    <w:rsid w:val="00544427"/>
    <w:rsid w:val="00545421"/>
    <w:rsid w:val="00546BC7"/>
    <w:rsid w:val="00547F8F"/>
    <w:rsid w:val="00550E7D"/>
    <w:rsid w:val="00552EF1"/>
    <w:rsid w:val="005536DC"/>
    <w:rsid w:val="00553AB6"/>
    <w:rsid w:val="00553D9E"/>
    <w:rsid w:val="00555436"/>
    <w:rsid w:val="0055581E"/>
    <w:rsid w:val="00555A88"/>
    <w:rsid w:val="00557161"/>
    <w:rsid w:val="00560366"/>
    <w:rsid w:val="0056065B"/>
    <w:rsid w:val="00562829"/>
    <w:rsid w:val="00566B37"/>
    <w:rsid w:val="005670D7"/>
    <w:rsid w:val="00570A9C"/>
    <w:rsid w:val="00570FD7"/>
    <w:rsid w:val="00572480"/>
    <w:rsid w:val="0057294E"/>
    <w:rsid w:val="005729E1"/>
    <w:rsid w:val="0057374E"/>
    <w:rsid w:val="00573DD4"/>
    <w:rsid w:val="00574155"/>
    <w:rsid w:val="00574F53"/>
    <w:rsid w:val="00575D7F"/>
    <w:rsid w:val="00575E43"/>
    <w:rsid w:val="0057743C"/>
    <w:rsid w:val="0057756F"/>
    <w:rsid w:val="00577E3C"/>
    <w:rsid w:val="00580BD5"/>
    <w:rsid w:val="00580E32"/>
    <w:rsid w:val="0058190D"/>
    <w:rsid w:val="00581B0D"/>
    <w:rsid w:val="005836D5"/>
    <w:rsid w:val="00583AA4"/>
    <w:rsid w:val="00584CE6"/>
    <w:rsid w:val="00585621"/>
    <w:rsid w:val="005863CC"/>
    <w:rsid w:val="00591984"/>
    <w:rsid w:val="005926D2"/>
    <w:rsid w:val="00592737"/>
    <w:rsid w:val="005929CF"/>
    <w:rsid w:val="005930B0"/>
    <w:rsid w:val="00593AB3"/>
    <w:rsid w:val="00594B1A"/>
    <w:rsid w:val="00594E72"/>
    <w:rsid w:val="00595D47"/>
    <w:rsid w:val="00596257"/>
    <w:rsid w:val="005A046E"/>
    <w:rsid w:val="005A056F"/>
    <w:rsid w:val="005A104C"/>
    <w:rsid w:val="005A22F6"/>
    <w:rsid w:val="005A336F"/>
    <w:rsid w:val="005A359C"/>
    <w:rsid w:val="005A3C37"/>
    <w:rsid w:val="005A42D8"/>
    <w:rsid w:val="005A4360"/>
    <w:rsid w:val="005A4DFE"/>
    <w:rsid w:val="005A7523"/>
    <w:rsid w:val="005B0599"/>
    <w:rsid w:val="005B1148"/>
    <w:rsid w:val="005B1996"/>
    <w:rsid w:val="005B1AEA"/>
    <w:rsid w:val="005B27BC"/>
    <w:rsid w:val="005B3D35"/>
    <w:rsid w:val="005B3DE0"/>
    <w:rsid w:val="005B401C"/>
    <w:rsid w:val="005B43EF"/>
    <w:rsid w:val="005B7349"/>
    <w:rsid w:val="005B7724"/>
    <w:rsid w:val="005B78E9"/>
    <w:rsid w:val="005C04BC"/>
    <w:rsid w:val="005C3709"/>
    <w:rsid w:val="005C42F6"/>
    <w:rsid w:val="005C49EC"/>
    <w:rsid w:val="005C4C4F"/>
    <w:rsid w:val="005C4D0A"/>
    <w:rsid w:val="005C5CE7"/>
    <w:rsid w:val="005C6726"/>
    <w:rsid w:val="005C6775"/>
    <w:rsid w:val="005D0F08"/>
    <w:rsid w:val="005D0FC0"/>
    <w:rsid w:val="005D12B9"/>
    <w:rsid w:val="005D12C6"/>
    <w:rsid w:val="005D1B3B"/>
    <w:rsid w:val="005D294E"/>
    <w:rsid w:val="005D3D87"/>
    <w:rsid w:val="005D5119"/>
    <w:rsid w:val="005D55AB"/>
    <w:rsid w:val="005D624D"/>
    <w:rsid w:val="005D72DA"/>
    <w:rsid w:val="005E0B44"/>
    <w:rsid w:val="005E0B69"/>
    <w:rsid w:val="005E101D"/>
    <w:rsid w:val="005E28CD"/>
    <w:rsid w:val="005E3123"/>
    <w:rsid w:val="005E38A2"/>
    <w:rsid w:val="005E39F6"/>
    <w:rsid w:val="005E3EBE"/>
    <w:rsid w:val="005E44E3"/>
    <w:rsid w:val="005E4B23"/>
    <w:rsid w:val="005E71B3"/>
    <w:rsid w:val="005F0A5E"/>
    <w:rsid w:val="005F117A"/>
    <w:rsid w:val="005F2729"/>
    <w:rsid w:val="005F28C9"/>
    <w:rsid w:val="005F2B23"/>
    <w:rsid w:val="005F2D29"/>
    <w:rsid w:val="005F3452"/>
    <w:rsid w:val="005F5317"/>
    <w:rsid w:val="005F5B2C"/>
    <w:rsid w:val="005F70FE"/>
    <w:rsid w:val="005F7236"/>
    <w:rsid w:val="006005AF"/>
    <w:rsid w:val="00600D1B"/>
    <w:rsid w:val="00602E2E"/>
    <w:rsid w:val="0060372A"/>
    <w:rsid w:val="00603D4A"/>
    <w:rsid w:val="00603E40"/>
    <w:rsid w:val="006042FF"/>
    <w:rsid w:val="00604E75"/>
    <w:rsid w:val="0060655E"/>
    <w:rsid w:val="006072EC"/>
    <w:rsid w:val="006079FF"/>
    <w:rsid w:val="0061096B"/>
    <w:rsid w:val="00610E44"/>
    <w:rsid w:val="00611646"/>
    <w:rsid w:val="00612426"/>
    <w:rsid w:val="0061282C"/>
    <w:rsid w:val="006139C3"/>
    <w:rsid w:val="00613EB2"/>
    <w:rsid w:val="00614B87"/>
    <w:rsid w:val="0061618A"/>
    <w:rsid w:val="00616389"/>
    <w:rsid w:val="006172D0"/>
    <w:rsid w:val="00620BEE"/>
    <w:rsid w:val="00622B01"/>
    <w:rsid w:val="006233A2"/>
    <w:rsid w:val="006236D7"/>
    <w:rsid w:val="006250CB"/>
    <w:rsid w:val="00626C4C"/>
    <w:rsid w:val="0062754B"/>
    <w:rsid w:val="006275A7"/>
    <w:rsid w:val="00627EDC"/>
    <w:rsid w:val="00630745"/>
    <w:rsid w:val="0063079D"/>
    <w:rsid w:val="00630893"/>
    <w:rsid w:val="00630BBF"/>
    <w:rsid w:val="00630D86"/>
    <w:rsid w:val="00631D9F"/>
    <w:rsid w:val="006342EE"/>
    <w:rsid w:val="00636498"/>
    <w:rsid w:val="00636814"/>
    <w:rsid w:val="006375F1"/>
    <w:rsid w:val="00637CDB"/>
    <w:rsid w:val="00641504"/>
    <w:rsid w:val="00642777"/>
    <w:rsid w:val="00642911"/>
    <w:rsid w:val="00642A75"/>
    <w:rsid w:val="00642CD0"/>
    <w:rsid w:val="006430A5"/>
    <w:rsid w:val="0064458D"/>
    <w:rsid w:val="00644E17"/>
    <w:rsid w:val="00645226"/>
    <w:rsid w:val="00645495"/>
    <w:rsid w:val="00645997"/>
    <w:rsid w:val="00646952"/>
    <w:rsid w:val="00646AAB"/>
    <w:rsid w:val="00646FCA"/>
    <w:rsid w:val="006475E8"/>
    <w:rsid w:val="00647EFA"/>
    <w:rsid w:val="0065146A"/>
    <w:rsid w:val="006527C1"/>
    <w:rsid w:val="00654B3A"/>
    <w:rsid w:val="00654DFF"/>
    <w:rsid w:val="00656169"/>
    <w:rsid w:val="00656487"/>
    <w:rsid w:val="00657DFC"/>
    <w:rsid w:val="0066026B"/>
    <w:rsid w:val="006604ED"/>
    <w:rsid w:val="00662031"/>
    <w:rsid w:val="006620F7"/>
    <w:rsid w:val="00662BDF"/>
    <w:rsid w:val="00662DBF"/>
    <w:rsid w:val="00663782"/>
    <w:rsid w:val="006649EB"/>
    <w:rsid w:val="00665DDC"/>
    <w:rsid w:val="0066620C"/>
    <w:rsid w:val="00666699"/>
    <w:rsid w:val="0066696D"/>
    <w:rsid w:val="00666C16"/>
    <w:rsid w:val="00666F80"/>
    <w:rsid w:val="00667A96"/>
    <w:rsid w:val="00670446"/>
    <w:rsid w:val="00670594"/>
    <w:rsid w:val="006707A4"/>
    <w:rsid w:val="00671007"/>
    <w:rsid w:val="00671028"/>
    <w:rsid w:val="00671886"/>
    <w:rsid w:val="00674CFA"/>
    <w:rsid w:val="00676EB0"/>
    <w:rsid w:val="00680037"/>
    <w:rsid w:val="00680DB0"/>
    <w:rsid w:val="00681493"/>
    <w:rsid w:val="0068309F"/>
    <w:rsid w:val="00683E18"/>
    <w:rsid w:val="0068438D"/>
    <w:rsid w:val="006858F6"/>
    <w:rsid w:val="00687155"/>
    <w:rsid w:val="00690BBF"/>
    <w:rsid w:val="00690EFA"/>
    <w:rsid w:val="006916AD"/>
    <w:rsid w:val="00691E75"/>
    <w:rsid w:val="00692423"/>
    <w:rsid w:val="006948B0"/>
    <w:rsid w:val="00694BA9"/>
    <w:rsid w:val="00695DF4"/>
    <w:rsid w:val="00695E69"/>
    <w:rsid w:val="00696238"/>
    <w:rsid w:val="0069636F"/>
    <w:rsid w:val="00696740"/>
    <w:rsid w:val="00697C1F"/>
    <w:rsid w:val="006A1171"/>
    <w:rsid w:val="006A183E"/>
    <w:rsid w:val="006A3899"/>
    <w:rsid w:val="006A3A2A"/>
    <w:rsid w:val="006A431F"/>
    <w:rsid w:val="006A44CA"/>
    <w:rsid w:val="006A4D07"/>
    <w:rsid w:val="006A5081"/>
    <w:rsid w:val="006A5C52"/>
    <w:rsid w:val="006A61D6"/>
    <w:rsid w:val="006A6496"/>
    <w:rsid w:val="006A79A6"/>
    <w:rsid w:val="006B01F1"/>
    <w:rsid w:val="006B1892"/>
    <w:rsid w:val="006B1EF9"/>
    <w:rsid w:val="006B22E2"/>
    <w:rsid w:val="006B3B42"/>
    <w:rsid w:val="006B47B9"/>
    <w:rsid w:val="006B4924"/>
    <w:rsid w:val="006B501E"/>
    <w:rsid w:val="006B53F2"/>
    <w:rsid w:val="006B58EA"/>
    <w:rsid w:val="006B6BEA"/>
    <w:rsid w:val="006C17AC"/>
    <w:rsid w:val="006C1D83"/>
    <w:rsid w:val="006C2CDF"/>
    <w:rsid w:val="006C407B"/>
    <w:rsid w:val="006C41E2"/>
    <w:rsid w:val="006C49B1"/>
    <w:rsid w:val="006C4B39"/>
    <w:rsid w:val="006C4B66"/>
    <w:rsid w:val="006C4DF3"/>
    <w:rsid w:val="006C509A"/>
    <w:rsid w:val="006C61CD"/>
    <w:rsid w:val="006C63CD"/>
    <w:rsid w:val="006C6692"/>
    <w:rsid w:val="006C68F0"/>
    <w:rsid w:val="006C6F95"/>
    <w:rsid w:val="006C7CF5"/>
    <w:rsid w:val="006C7E0C"/>
    <w:rsid w:val="006D1639"/>
    <w:rsid w:val="006D1895"/>
    <w:rsid w:val="006D3C54"/>
    <w:rsid w:val="006D3CE6"/>
    <w:rsid w:val="006D4E9D"/>
    <w:rsid w:val="006D6901"/>
    <w:rsid w:val="006E0774"/>
    <w:rsid w:val="006E1E90"/>
    <w:rsid w:val="006E1FEC"/>
    <w:rsid w:val="006E2D8D"/>
    <w:rsid w:val="006E416F"/>
    <w:rsid w:val="006E4679"/>
    <w:rsid w:val="006E4DB2"/>
    <w:rsid w:val="006E4FAC"/>
    <w:rsid w:val="006E534D"/>
    <w:rsid w:val="006E5DE1"/>
    <w:rsid w:val="006E64A1"/>
    <w:rsid w:val="006F029B"/>
    <w:rsid w:val="006F03D1"/>
    <w:rsid w:val="006F240F"/>
    <w:rsid w:val="006F47B3"/>
    <w:rsid w:val="006F4F1D"/>
    <w:rsid w:val="006F56AD"/>
    <w:rsid w:val="006F66D6"/>
    <w:rsid w:val="006F6A44"/>
    <w:rsid w:val="006F6AF8"/>
    <w:rsid w:val="006F6F46"/>
    <w:rsid w:val="006F6FD0"/>
    <w:rsid w:val="006F72AF"/>
    <w:rsid w:val="006F7702"/>
    <w:rsid w:val="006F785E"/>
    <w:rsid w:val="006F7DDC"/>
    <w:rsid w:val="007000E8"/>
    <w:rsid w:val="007009D5"/>
    <w:rsid w:val="00700E47"/>
    <w:rsid w:val="00700F75"/>
    <w:rsid w:val="00701179"/>
    <w:rsid w:val="00701FE6"/>
    <w:rsid w:val="007020BB"/>
    <w:rsid w:val="007031ED"/>
    <w:rsid w:val="007070CD"/>
    <w:rsid w:val="0070725D"/>
    <w:rsid w:val="0070733C"/>
    <w:rsid w:val="0070775F"/>
    <w:rsid w:val="00707953"/>
    <w:rsid w:val="00711137"/>
    <w:rsid w:val="0071116A"/>
    <w:rsid w:val="0071120F"/>
    <w:rsid w:val="00712DBC"/>
    <w:rsid w:val="007134E1"/>
    <w:rsid w:val="00715231"/>
    <w:rsid w:val="00715289"/>
    <w:rsid w:val="0071544E"/>
    <w:rsid w:val="00715656"/>
    <w:rsid w:val="00717184"/>
    <w:rsid w:val="007204C1"/>
    <w:rsid w:val="007214C8"/>
    <w:rsid w:val="00721573"/>
    <w:rsid w:val="007220D4"/>
    <w:rsid w:val="007238B4"/>
    <w:rsid w:val="007240C6"/>
    <w:rsid w:val="007245DD"/>
    <w:rsid w:val="00724C1B"/>
    <w:rsid w:val="00724C21"/>
    <w:rsid w:val="007250B7"/>
    <w:rsid w:val="00726114"/>
    <w:rsid w:val="007262AE"/>
    <w:rsid w:val="00726378"/>
    <w:rsid w:val="00727A96"/>
    <w:rsid w:val="00727BBD"/>
    <w:rsid w:val="00727CA4"/>
    <w:rsid w:val="007326AD"/>
    <w:rsid w:val="00733234"/>
    <w:rsid w:val="00733247"/>
    <w:rsid w:val="00735382"/>
    <w:rsid w:val="00736921"/>
    <w:rsid w:val="00743B08"/>
    <w:rsid w:val="007451B2"/>
    <w:rsid w:val="00745230"/>
    <w:rsid w:val="00745B9A"/>
    <w:rsid w:val="007470AE"/>
    <w:rsid w:val="00747FB5"/>
    <w:rsid w:val="007503D5"/>
    <w:rsid w:val="00750AF5"/>
    <w:rsid w:val="0075145D"/>
    <w:rsid w:val="007517AC"/>
    <w:rsid w:val="00752BC6"/>
    <w:rsid w:val="00754874"/>
    <w:rsid w:val="0075495F"/>
    <w:rsid w:val="00755E70"/>
    <w:rsid w:val="00755F5E"/>
    <w:rsid w:val="00757117"/>
    <w:rsid w:val="00760281"/>
    <w:rsid w:val="00760AA8"/>
    <w:rsid w:val="00760D76"/>
    <w:rsid w:val="007619E6"/>
    <w:rsid w:val="00761FCE"/>
    <w:rsid w:val="00762395"/>
    <w:rsid w:val="0076322D"/>
    <w:rsid w:val="00763D37"/>
    <w:rsid w:val="00764B3C"/>
    <w:rsid w:val="00764FF0"/>
    <w:rsid w:val="00766024"/>
    <w:rsid w:val="007720F4"/>
    <w:rsid w:val="00772525"/>
    <w:rsid w:val="00772A24"/>
    <w:rsid w:val="00772CF9"/>
    <w:rsid w:val="007735FB"/>
    <w:rsid w:val="00773D3F"/>
    <w:rsid w:val="007740F6"/>
    <w:rsid w:val="00774FB5"/>
    <w:rsid w:val="007753C2"/>
    <w:rsid w:val="0077574F"/>
    <w:rsid w:val="00775BFE"/>
    <w:rsid w:val="0077650E"/>
    <w:rsid w:val="0077654B"/>
    <w:rsid w:val="00776CB0"/>
    <w:rsid w:val="007770F9"/>
    <w:rsid w:val="00777912"/>
    <w:rsid w:val="00777B87"/>
    <w:rsid w:val="007800C3"/>
    <w:rsid w:val="00780511"/>
    <w:rsid w:val="0078141D"/>
    <w:rsid w:val="00781C2C"/>
    <w:rsid w:val="00782446"/>
    <w:rsid w:val="00782B72"/>
    <w:rsid w:val="007830BF"/>
    <w:rsid w:val="007832E3"/>
    <w:rsid w:val="0078416F"/>
    <w:rsid w:val="007842BF"/>
    <w:rsid w:val="007869B3"/>
    <w:rsid w:val="00787E83"/>
    <w:rsid w:val="007900C7"/>
    <w:rsid w:val="00791E0E"/>
    <w:rsid w:val="00792356"/>
    <w:rsid w:val="0079257C"/>
    <w:rsid w:val="00793106"/>
    <w:rsid w:val="00794F42"/>
    <w:rsid w:val="007954E6"/>
    <w:rsid w:val="007959DF"/>
    <w:rsid w:val="00795E62"/>
    <w:rsid w:val="00796318"/>
    <w:rsid w:val="007963B8"/>
    <w:rsid w:val="00796544"/>
    <w:rsid w:val="00797AEE"/>
    <w:rsid w:val="007A018C"/>
    <w:rsid w:val="007A05D1"/>
    <w:rsid w:val="007A08A9"/>
    <w:rsid w:val="007A0964"/>
    <w:rsid w:val="007A0B0E"/>
    <w:rsid w:val="007A2656"/>
    <w:rsid w:val="007A2E27"/>
    <w:rsid w:val="007A3431"/>
    <w:rsid w:val="007A411E"/>
    <w:rsid w:val="007A42BA"/>
    <w:rsid w:val="007A4CBA"/>
    <w:rsid w:val="007A4D16"/>
    <w:rsid w:val="007A4F00"/>
    <w:rsid w:val="007A5061"/>
    <w:rsid w:val="007A568A"/>
    <w:rsid w:val="007A6046"/>
    <w:rsid w:val="007A672B"/>
    <w:rsid w:val="007A6A40"/>
    <w:rsid w:val="007A7FDF"/>
    <w:rsid w:val="007B0AE8"/>
    <w:rsid w:val="007B0CDF"/>
    <w:rsid w:val="007B13B9"/>
    <w:rsid w:val="007B14C9"/>
    <w:rsid w:val="007B1790"/>
    <w:rsid w:val="007B2BA4"/>
    <w:rsid w:val="007B402E"/>
    <w:rsid w:val="007B4B81"/>
    <w:rsid w:val="007B61BC"/>
    <w:rsid w:val="007B64A1"/>
    <w:rsid w:val="007B718F"/>
    <w:rsid w:val="007C08D1"/>
    <w:rsid w:val="007C140E"/>
    <w:rsid w:val="007C2159"/>
    <w:rsid w:val="007C25EB"/>
    <w:rsid w:val="007C2BAD"/>
    <w:rsid w:val="007C470D"/>
    <w:rsid w:val="007C4EE1"/>
    <w:rsid w:val="007C53BF"/>
    <w:rsid w:val="007C5412"/>
    <w:rsid w:val="007C56CC"/>
    <w:rsid w:val="007C77FC"/>
    <w:rsid w:val="007D0056"/>
    <w:rsid w:val="007D0968"/>
    <w:rsid w:val="007D15C9"/>
    <w:rsid w:val="007D15E7"/>
    <w:rsid w:val="007D15FA"/>
    <w:rsid w:val="007D2079"/>
    <w:rsid w:val="007D2186"/>
    <w:rsid w:val="007D2350"/>
    <w:rsid w:val="007D2864"/>
    <w:rsid w:val="007D3CDF"/>
    <w:rsid w:val="007D42C3"/>
    <w:rsid w:val="007D4F86"/>
    <w:rsid w:val="007D5077"/>
    <w:rsid w:val="007D529D"/>
    <w:rsid w:val="007D6203"/>
    <w:rsid w:val="007D66A0"/>
    <w:rsid w:val="007D7EBF"/>
    <w:rsid w:val="007E10AD"/>
    <w:rsid w:val="007E3302"/>
    <w:rsid w:val="007E37DC"/>
    <w:rsid w:val="007E3D6B"/>
    <w:rsid w:val="007E4203"/>
    <w:rsid w:val="007E5A82"/>
    <w:rsid w:val="007E5CCD"/>
    <w:rsid w:val="007E69BF"/>
    <w:rsid w:val="007E71F1"/>
    <w:rsid w:val="007E759B"/>
    <w:rsid w:val="007F0A5A"/>
    <w:rsid w:val="007F0EFE"/>
    <w:rsid w:val="007F1073"/>
    <w:rsid w:val="007F1C0E"/>
    <w:rsid w:val="007F35B1"/>
    <w:rsid w:val="007F42D1"/>
    <w:rsid w:val="007F43FA"/>
    <w:rsid w:val="007F4659"/>
    <w:rsid w:val="007F5562"/>
    <w:rsid w:val="007F5EFB"/>
    <w:rsid w:val="007F5F5D"/>
    <w:rsid w:val="007F6485"/>
    <w:rsid w:val="007F72D7"/>
    <w:rsid w:val="008028D8"/>
    <w:rsid w:val="00803B35"/>
    <w:rsid w:val="00803DB4"/>
    <w:rsid w:val="008041C1"/>
    <w:rsid w:val="00804581"/>
    <w:rsid w:val="00804642"/>
    <w:rsid w:val="008046CA"/>
    <w:rsid w:val="00806033"/>
    <w:rsid w:val="00806F7F"/>
    <w:rsid w:val="008074BD"/>
    <w:rsid w:val="00807690"/>
    <w:rsid w:val="008112B9"/>
    <w:rsid w:val="00811C3D"/>
    <w:rsid w:val="0081261B"/>
    <w:rsid w:val="008127D7"/>
    <w:rsid w:val="00812CCD"/>
    <w:rsid w:val="00812EB6"/>
    <w:rsid w:val="00813E9B"/>
    <w:rsid w:val="008140DB"/>
    <w:rsid w:val="0081425C"/>
    <w:rsid w:val="0081461A"/>
    <w:rsid w:val="00814AF1"/>
    <w:rsid w:val="00814EBA"/>
    <w:rsid w:val="00814FB7"/>
    <w:rsid w:val="008165F8"/>
    <w:rsid w:val="008167B5"/>
    <w:rsid w:val="0081688E"/>
    <w:rsid w:val="00817314"/>
    <w:rsid w:val="00817331"/>
    <w:rsid w:val="00817C92"/>
    <w:rsid w:val="00820B56"/>
    <w:rsid w:val="00821701"/>
    <w:rsid w:val="00821EA8"/>
    <w:rsid w:val="00822278"/>
    <w:rsid w:val="008225E8"/>
    <w:rsid w:val="00824274"/>
    <w:rsid w:val="00825A02"/>
    <w:rsid w:val="008264A1"/>
    <w:rsid w:val="00826D66"/>
    <w:rsid w:val="008274E1"/>
    <w:rsid w:val="00831888"/>
    <w:rsid w:val="0083271A"/>
    <w:rsid w:val="00834931"/>
    <w:rsid w:val="00835C6B"/>
    <w:rsid w:val="0083662C"/>
    <w:rsid w:val="008370A0"/>
    <w:rsid w:val="00837EC0"/>
    <w:rsid w:val="0084022F"/>
    <w:rsid w:val="0084074D"/>
    <w:rsid w:val="00840EBB"/>
    <w:rsid w:val="008415E1"/>
    <w:rsid w:val="00841E38"/>
    <w:rsid w:val="00842923"/>
    <w:rsid w:val="00842E5E"/>
    <w:rsid w:val="00843EED"/>
    <w:rsid w:val="00844CB0"/>
    <w:rsid w:val="00846F1B"/>
    <w:rsid w:val="00847E38"/>
    <w:rsid w:val="00850045"/>
    <w:rsid w:val="008505A4"/>
    <w:rsid w:val="008512B3"/>
    <w:rsid w:val="008517A9"/>
    <w:rsid w:val="008529EB"/>
    <w:rsid w:val="008535DB"/>
    <w:rsid w:val="00853AFB"/>
    <w:rsid w:val="008543B4"/>
    <w:rsid w:val="00856C19"/>
    <w:rsid w:val="00856FAB"/>
    <w:rsid w:val="00857A60"/>
    <w:rsid w:val="00860208"/>
    <w:rsid w:val="00860E71"/>
    <w:rsid w:val="00864970"/>
    <w:rsid w:val="0086515C"/>
    <w:rsid w:val="00865671"/>
    <w:rsid w:val="008656AC"/>
    <w:rsid w:val="00866F7E"/>
    <w:rsid w:val="00867199"/>
    <w:rsid w:val="00867AE0"/>
    <w:rsid w:val="00867B54"/>
    <w:rsid w:val="00871089"/>
    <w:rsid w:val="008716B0"/>
    <w:rsid w:val="00872309"/>
    <w:rsid w:val="00872923"/>
    <w:rsid w:val="00872E10"/>
    <w:rsid w:val="008743BF"/>
    <w:rsid w:val="008748F1"/>
    <w:rsid w:val="008756CD"/>
    <w:rsid w:val="00876D4C"/>
    <w:rsid w:val="00876F6F"/>
    <w:rsid w:val="0088130A"/>
    <w:rsid w:val="0088175B"/>
    <w:rsid w:val="00882B41"/>
    <w:rsid w:val="008832A0"/>
    <w:rsid w:val="00883653"/>
    <w:rsid w:val="00883694"/>
    <w:rsid w:val="008840B4"/>
    <w:rsid w:val="00884740"/>
    <w:rsid w:val="0088549D"/>
    <w:rsid w:val="00885B5D"/>
    <w:rsid w:val="00886386"/>
    <w:rsid w:val="008863F9"/>
    <w:rsid w:val="0088668F"/>
    <w:rsid w:val="00890082"/>
    <w:rsid w:val="008906D6"/>
    <w:rsid w:val="00890928"/>
    <w:rsid w:val="00891733"/>
    <w:rsid w:val="0089271F"/>
    <w:rsid w:val="00892E73"/>
    <w:rsid w:val="008934E9"/>
    <w:rsid w:val="008940F8"/>
    <w:rsid w:val="00894B08"/>
    <w:rsid w:val="008952C2"/>
    <w:rsid w:val="00896010"/>
    <w:rsid w:val="008966D8"/>
    <w:rsid w:val="0089675B"/>
    <w:rsid w:val="00896EE4"/>
    <w:rsid w:val="00897304"/>
    <w:rsid w:val="008A0144"/>
    <w:rsid w:val="008A072F"/>
    <w:rsid w:val="008A295A"/>
    <w:rsid w:val="008A3113"/>
    <w:rsid w:val="008A3F38"/>
    <w:rsid w:val="008A519A"/>
    <w:rsid w:val="008A5C3E"/>
    <w:rsid w:val="008A6190"/>
    <w:rsid w:val="008A6CCC"/>
    <w:rsid w:val="008A78F4"/>
    <w:rsid w:val="008B0F04"/>
    <w:rsid w:val="008B25E9"/>
    <w:rsid w:val="008B3481"/>
    <w:rsid w:val="008B3513"/>
    <w:rsid w:val="008B367A"/>
    <w:rsid w:val="008B51E0"/>
    <w:rsid w:val="008C0AE8"/>
    <w:rsid w:val="008C0D5E"/>
    <w:rsid w:val="008C109D"/>
    <w:rsid w:val="008C1CEB"/>
    <w:rsid w:val="008C1E49"/>
    <w:rsid w:val="008C1F93"/>
    <w:rsid w:val="008C32C7"/>
    <w:rsid w:val="008C3E08"/>
    <w:rsid w:val="008C43DC"/>
    <w:rsid w:val="008C4CCD"/>
    <w:rsid w:val="008C58F6"/>
    <w:rsid w:val="008C6866"/>
    <w:rsid w:val="008C68A6"/>
    <w:rsid w:val="008C7FA3"/>
    <w:rsid w:val="008D06A4"/>
    <w:rsid w:val="008D0A58"/>
    <w:rsid w:val="008D280F"/>
    <w:rsid w:val="008D2C1B"/>
    <w:rsid w:val="008D2EE4"/>
    <w:rsid w:val="008D3D5A"/>
    <w:rsid w:val="008D3FF3"/>
    <w:rsid w:val="008D47F6"/>
    <w:rsid w:val="008D504A"/>
    <w:rsid w:val="008D55C8"/>
    <w:rsid w:val="008D6C15"/>
    <w:rsid w:val="008D7557"/>
    <w:rsid w:val="008D7F17"/>
    <w:rsid w:val="008E1BBD"/>
    <w:rsid w:val="008E3AC8"/>
    <w:rsid w:val="008E4017"/>
    <w:rsid w:val="008E4843"/>
    <w:rsid w:val="008E4D1B"/>
    <w:rsid w:val="008E538B"/>
    <w:rsid w:val="008E62A1"/>
    <w:rsid w:val="008E6371"/>
    <w:rsid w:val="008E6D42"/>
    <w:rsid w:val="008E7158"/>
    <w:rsid w:val="008F0250"/>
    <w:rsid w:val="008F0633"/>
    <w:rsid w:val="008F182D"/>
    <w:rsid w:val="008F1B46"/>
    <w:rsid w:val="008F1F62"/>
    <w:rsid w:val="008F1FB8"/>
    <w:rsid w:val="008F2200"/>
    <w:rsid w:val="008F223D"/>
    <w:rsid w:val="008F25A3"/>
    <w:rsid w:val="008F2900"/>
    <w:rsid w:val="008F2C43"/>
    <w:rsid w:val="008F2EFD"/>
    <w:rsid w:val="008F39A2"/>
    <w:rsid w:val="008F4702"/>
    <w:rsid w:val="008F5B02"/>
    <w:rsid w:val="008F62E9"/>
    <w:rsid w:val="008F6966"/>
    <w:rsid w:val="008F71EC"/>
    <w:rsid w:val="0090009E"/>
    <w:rsid w:val="009001D2"/>
    <w:rsid w:val="0090084F"/>
    <w:rsid w:val="009012E0"/>
    <w:rsid w:val="0090132D"/>
    <w:rsid w:val="009015D2"/>
    <w:rsid w:val="00902A2B"/>
    <w:rsid w:val="00902A67"/>
    <w:rsid w:val="00902B8E"/>
    <w:rsid w:val="00903420"/>
    <w:rsid w:val="009036F1"/>
    <w:rsid w:val="00904E82"/>
    <w:rsid w:val="0090503F"/>
    <w:rsid w:val="0090548D"/>
    <w:rsid w:val="00906DA2"/>
    <w:rsid w:val="00906EEB"/>
    <w:rsid w:val="00907437"/>
    <w:rsid w:val="00907751"/>
    <w:rsid w:val="009114F2"/>
    <w:rsid w:val="00911B91"/>
    <w:rsid w:val="00912B51"/>
    <w:rsid w:val="00913925"/>
    <w:rsid w:val="00913BA7"/>
    <w:rsid w:val="0091480F"/>
    <w:rsid w:val="00914CD1"/>
    <w:rsid w:val="00914D56"/>
    <w:rsid w:val="009163F4"/>
    <w:rsid w:val="0091659C"/>
    <w:rsid w:val="00916709"/>
    <w:rsid w:val="00916A96"/>
    <w:rsid w:val="00916C54"/>
    <w:rsid w:val="00917123"/>
    <w:rsid w:val="009174B8"/>
    <w:rsid w:val="00917D9B"/>
    <w:rsid w:val="00920357"/>
    <w:rsid w:val="009209AF"/>
    <w:rsid w:val="00921124"/>
    <w:rsid w:val="00921CF5"/>
    <w:rsid w:val="00922718"/>
    <w:rsid w:val="00922A87"/>
    <w:rsid w:val="00924C79"/>
    <w:rsid w:val="00926851"/>
    <w:rsid w:val="00926A00"/>
    <w:rsid w:val="0092736B"/>
    <w:rsid w:val="00927442"/>
    <w:rsid w:val="00927DF8"/>
    <w:rsid w:val="00927ED5"/>
    <w:rsid w:val="009305C1"/>
    <w:rsid w:val="00930D7F"/>
    <w:rsid w:val="00931479"/>
    <w:rsid w:val="00931524"/>
    <w:rsid w:val="00931B9A"/>
    <w:rsid w:val="0093313E"/>
    <w:rsid w:val="0093365B"/>
    <w:rsid w:val="009342E8"/>
    <w:rsid w:val="00934AA7"/>
    <w:rsid w:val="0093527D"/>
    <w:rsid w:val="009358A7"/>
    <w:rsid w:val="00937B03"/>
    <w:rsid w:val="0094057B"/>
    <w:rsid w:val="0094062F"/>
    <w:rsid w:val="0094270C"/>
    <w:rsid w:val="0094298E"/>
    <w:rsid w:val="009436C7"/>
    <w:rsid w:val="00943933"/>
    <w:rsid w:val="009442D2"/>
    <w:rsid w:val="0094449D"/>
    <w:rsid w:val="0094461B"/>
    <w:rsid w:val="0094691A"/>
    <w:rsid w:val="0094714C"/>
    <w:rsid w:val="00950A6C"/>
    <w:rsid w:val="00951859"/>
    <w:rsid w:val="00951CAE"/>
    <w:rsid w:val="0095207A"/>
    <w:rsid w:val="00953999"/>
    <w:rsid w:val="009543E3"/>
    <w:rsid w:val="00955824"/>
    <w:rsid w:val="009566DA"/>
    <w:rsid w:val="00956AD4"/>
    <w:rsid w:val="00957066"/>
    <w:rsid w:val="009601C7"/>
    <w:rsid w:val="009602AE"/>
    <w:rsid w:val="0096106D"/>
    <w:rsid w:val="0096327D"/>
    <w:rsid w:val="00964D11"/>
    <w:rsid w:val="009656F4"/>
    <w:rsid w:val="009663D8"/>
    <w:rsid w:val="00967D33"/>
    <w:rsid w:val="00970A73"/>
    <w:rsid w:val="00972446"/>
    <w:rsid w:val="00972F37"/>
    <w:rsid w:val="009731FB"/>
    <w:rsid w:val="009753CB"/>
    <w:rsid w:val="00975974"/>
    <w:rsid w:val="00975F9D"/>
    <w:rsid w:val="009778EA"/>
    <w:rsid w:val="009814B0"/>
    <w:rsid w:val="009814CB"/>
    <w:rsid w:val="009827C0"/>
    <w:rsid w:val="00982B1F"/>
    <w:rsid w:val="00983FFA"/>
    <w:rsid w:val="0098434F"/>
    <w:rsid w:val="00984363"/>
    <w:rsid w:val="00984ABB"/>
    <w:rsid w:val="009864FE"/>
    <w:rsid w:val="0098750F"/>
    <w:rsid w:val="00987B9A"/>
    <w:rsid w:val="0099083D"/>
    <w:rsid w:val="00990C50"/>
    <w:rsid w:val="0099134C"/>
    <w:rsid w:val="00991AAD"/>
    <w:rsid w:val="009925FC"/>
    <w:rsid w:val="009943D6"/>
    <w:rsid w:val="00994C3B"/>
    <w:rsid w:val="00996E00"/>
    <w:rsid w:val="00996F60"/>
    <w:rsid w:val="00997005"/>
    <w:rsid w:val="0099707F"/>
    <w:rsid w:val="00997393"/>
    <w:rsid w:val="0099739D"/>
    <w:rsid w:val="00997A95"/>
    <w:rsid w:val="009A06AD"/>
    <w:rsid w:val="009A1790"/>
    <w:rsid w:val="009A1E5D"/>
    <w:rsid w:val="009A21CB"/>
    <w:rsid w:val="009A291A"/>
    <w:rsid w:val="009A367C"/>
    <w:rsid w:val="009A3ECA"/>
    <w:rsid w:val="009A4E7B"/>
    <w:rsid w:val="009A54FC"/>
    <w:rsid w:val="009A6C03"/>
    <w:rsid w:val="009A6D94"/>
    <w:rsid w:val="009A6EA7"/>
    <w:rsid w:val="009A7BAA"/>
    <w:rsid w:val="009A7F65"/>
    <w:rsid w:val="009B0641"/>
    <w:rsid w:val="009B0B60"/>
    <w:rsid w:val="009B1E3D"/>
    <w:rsid w:val="009B2128"/>
    <w:rsid w:val="009B26FE"/>
    <w:rsid w:val="009B3697"/>
    <w:rsid w:val="009B4057"/>
    <w:rsid w:val="009B46FD"/>
    <w:rsid w:val="009B471E"/>
    <w:rsid w:val="009B5483"/>
    <w:rsid w:val="009B557C"/>
    <w:rsid w:val="009B594F"/>
    <w:rsid w:val="009B63DE"/>
    <w:rsid w:val="009B6717"/>
    <w:rsid w:val="009B780A"/>
    <w:rsid w:val="009C130C"/>
    <w:rsid w:val="009C1885"/>
    <w:rsid w:val="009C1EC5"/>
    <w:rsid w:val="009C21ED"/>
    <w:rsid w:val="009C238A"/>
    <w:rsid w:val="009C3CB1"/>
    <w:rsid w:val="009C3F44"/>
    <w:rsid w:val="009C40A0"/>
    <w:rsid w:val="009C450D"/>
    <w:rsid w:val="009C5306"/>
    <w:rsid w:val="009C56B9"/>
    <w:rsid w:val="009C65B0"/>
    <w:rsid w:val="009D0D01"/>
    <w:rsid w:val="009D0F37"/>
    <w:rsid w:val="009D1B7A"/>
    <w:rsid w:val="009D281B"/>
    <w:rsid w:val="009D3463"/>
    <w:rsid w:val="009D4604"/>
    <w:rsid w:val="009D4889"/>
    <w:rsid w:val="009D5483"/>
    <w:rsid w:val="009D57DC"/>
    <w:rsid w:val="009D603B"/>
    <w:rsid w:val="009D6635"/>
    <w:rsid w:val="009D730E"/>
    <w:rsid w:val="009D7557"/>
    <w:rsid w:val="009D7966"/>
    <w:rsid w:val="009E0016"/>
    <w:rsid w:val="009E0D09"/>
    <w:rsid w:val="009E0E90"/>
    <w:rsid w:val="009E17D3"/>
    <w:rsid w:val="009E2A92"/>
    <w:rsid w:val="009E3617"/>
    <w:rsid w:val="009E3B92"/>
    <w:rsid w:val="009E42FD"/>
    <w:rsid w:val="009E4471"/>
    <w:rsid w:val="009E4D38"/>
    <w:rsid w:val="009E561A"/>
    <w:rsid w:val="009E5ED5"/>
    <w:rsid w:val="009E71A7"/>
    <w:rsid w:val="009E72DD"/>
    <w:rsid w:val="009E777E"/>
    <w:rsid w:val="009E7935"/>
    <w:rsid w:val="009E7A0B"/>
    <w:rsid w:val="009F1F53"/>
    <w:rsid w:val="009F20B8"/>
    <w:rsid w:val="009F22F0"/>
    <w:rsid w:val="009F4B97"/>
    <w:rsid w:val="009F5167"/>
    <w:rsid w:val="009F5DFA"/>
    <w:rsid w:val="009F68C0"/>
    <w:rsid w:val="009F6AEA"/>
    <w:rsid w:val="009F7C7D"/>
    <w:rsid w:val="009F7CC6"/>
    <w:rsid w:val="00A01041"/>
    <w:rsid w:val="00A01450"/>
    <w:rsid w:val="00A01642"/>
    <w:rsid w:val="00A01CA8"/>
    <w:rsid w:val="00A01D2C"/>
    <w:rsid w:val="00A028CB"/>
    <w:rsid w:val="00A029DE"/>
    <w:rsid w:val="00A06900"/>
    <w:rsid w:val="00A07277"/>
    <w:rsid w:val="00A0772C"/>
    <w:rsid w:val="00A07E9A"/>
    <w:rsid w:val="00A101BB"/>
    <w:rsid w:val="00A16250"/>
    <w:rsid w:val="00A170F5"/>
    <w:rsid w:val="00A209FC"/>
    <w:rsid w:val="00A2135C"/>
    <w:rsid w:val="00A21811"/>
    <w:rsid w:val="00A21A8B"/>
    <w:rsid w:val="00A22811"/>
    <w:rsid w:val="00A234CC"/>
    <w:rsid w:val="00A241AC"/>
    <w:rsid w:val="00A258A1"/>
    <w:rsid w:val="00A269FE"/>
    <w:rsid w:val="00A26B58"/>
    <w:rsid w:val="00A26D2D"/>
    <w:rsid w:val="00A300D0"/>
    <w:rsid w:val="00A30432"/>
    <w:rsid w:val="00A304F6"/>
    <w:rsid w:val="00A33341"/>
    <w:rsid w:val="00A3397C"/>
    <w:rsid w:val="00A33BC7"/>
    <w:rsid w:val="00A341E9"/>
    <w:rsid w:val="00A3474C"/>
    <w:rsid w:val="00A35CF1"/>
    <w:rsid w:val="00A365ED"/>
    <w:rsid w:val="00A3783A"/>
    <w:rsid w:val="00A40FA9"/>
    <w:rsid w:val="00A43246"/>
    <w:rsid w:val="00A43742"/>
    <w:rsid w:val="00A437A4"/>
    <w:rsid w:val="00A44BAB"/>
    <w:rsid w:val="00A450FD"/>
    <w:rsid w:val="00A45E85"/>
    <w:rsid w:val="00A479F2"/>
    <w:rsid w:val="00A47E6F"/>
    <w:rsid w:val="00A47EDF"/>
    <w:rsid w:val="00A50B1D"/>
    <w:rsid w:val="00A51C58"/>
    <w:rsid w:val="00A523E6"/>
    <w:rsid w:val="00A536F8"/>
    <w:rsid w:val="00A548E6"/>
    <w:rsid w:val="00A60969"/>
    <w:rsid w:val="00A60F84"/>
    <w:rsid w:val="00A61A20"/>
    <w:rsid w:val="00A620E0"/>
    <w:rsid w:val="00A62C9F"/>
    <w:rsid w:val="00A63863"/>
    <w:rsid w:val="00A63C56"/>
    <w:rsid w:val="00A65E36"/>
    <w:rsid w:val="00A65E95"/>
    <w:rsid w:val="00A664DC"/>
    <w:rsid w:val="00A668E2"/>
    <w:rsid w:val="00A677CF"/>
    <w:rsid w:val="00A70F21"/>
    <w:rsid w:val="00A713A1"/>
    <w:rsid w:val="00A7197C"/>
    <w:rsid w:val="00A71AAD"/>
    <w:rsid w:val="00A7406F"/>
    <w:rsid w:val="00A74D15"/>
    <w:rsid w:val="00A750A0"/>
    <w:rsid w:val="00A752FE"/>
    <w:rsid w:val="00A76079"/>
    <w:rsid w:val="00A76314"/>
    <w:rsid w:val="00A765F4"/>
    <w:rsid w:val="00A7683B"/>
    <w:rsid w:val="00A76B1B"/>
    <w:rsid w:val="00A76B2D"/>
    <w:rsid w:val="00A76C20"/>
    <w:rsid w:val="00A77C2C"/>
    <w:rsid w:val="00A8070F"/>
    <w:rsid w:val="00A80A2D"/>
    <w:rsid w:val="00A80FCC"/>
    <w:rsid w:val="00A812B2"/>
    <w:rsid w:val="00A81A7B"/>
    <w:rsid w:val="00A8288F"/>
    <w:rsid w:val="00A82F80"/>
    <w:rsid w:val="00A83823"/>
    <w:rsid w:val="00A847CD"/>
    <w:rsid w:val="00A84D32"/>
    <w:rsid w:val="00A85E88"/>
    <w:rsid w:val="00A85F31"/>
    <w:rsid w:val="00A869CB"/>
    <w:rsid w:val="00A87533"/>
    <w:rsid w:val="00A87B09"/>
    <w:rsid w:val="00A912F0"/>
    <w:rsid w:val="00A93341"/>
    <w:rsid w:val="00A9388F"/>
    <w:rsid w:val="00A938AB"/>
    <w:rsid w:val="00A93BE4"/>
    <w:rsid w:val="00A93BF1"/>
    <w:rsid w:val="00A94B16"/>
    <w:rsid w:val="00A95A67"/>
    <w:rsid w:val="00A95B35"/>
    <w:rsid w:val="00A95B50"/>
    <w:rsid w:val="00A95F48"/>
    <w:rsid w:val="00A961B7"/>
    <w:rsid w:val="00A97A2B"/>
    <w:rsid w:val="00AA1AD5"/>
    <w:rsid w:val="00AA1DD6"/>
    <w:rsid w:val="00AA1FD7"/>
    <w:rsid w:val="00AA238D"/>
    <w:rsid w:val="00AA3118"/>
    <w:rsid w:val="00AA3173"/>
    <w:rsid w:val="00AA4E99"/>
    <w:rsid w:val="00AA53B3"/>
    <w:rsid w:val="00AA548F"/>
    <w:rsid w:val="00AA5E7F"/>
    <w:rsid w:val="00AB0A39"/>
    <w:rsid w:val="00AB1855"/>
    <w:rsid w:val="00AB1AC9"/>
    <w:rsid w:val="00AB1BDD"/>
    <w:rsid w:val="00AB2106"/>
    <w:rsid w:val="00AB2381"/>
    <w:rsid w:val="00AB2645"/>
    <w:rsid w:val="00AB39BB"/>
    <w:rsid w:val="00AB57F7"/>
    <w:rsid w:val="00AB6289"/>
    <w:rsid w:val="00AB65E7"/>
    <w:rsid w:val="00AB661F"/>
    <w:rsid w:val="00AB6944"/>
    <w:rsid w:val="00AB6D28"/>
    <w:rsid w:val="00AB799A"/>
    <w:rsid w:val="00AB7D97"/>
    <w:rsid w:val="00AC0819"/>
    <w:rsid w:val="00AC1317"/>
    <w:rsid w:val="00AC1E4A"/>
    <w:rsid w:val="00AC269A"/>
    <w:rsid w:val="00AC2863"/>
    <w:rsid w:val="00AC4BD6"/>
    <w:rsid w:val="00AC533D"/>
    <w:rsid w:val="00AD01D1"/>
    <w:rsid w:val="00AD090D"/>
    <w:rsid w:val="00AD1BFC"/>
    <w:rsid w:val="00AD3129"/>
    <w:rsid w:val="00AD3832"/>
    <w:rsid w:val="00AD3E23"/>
    <w:rsid w:val="00AD42B7"/>
    <w:rsid w:val="00AD4561"/>
    <w:rsid w:val="00AD609C"/>
    <w:rsid w:val="00AD7FA2"/>
    <w:rsid w:val="00AE0DA3"/>
    <w:rsid w:val="00AE0EB1"/>
    <w:rsid w:val="00AE10CF"/>
    <w:rsid w:val="00AE16B2"/>
    <w:rsid w:val="00AE186F"/>
    <w:rsid w:val="00AE2673"/>
    <w:rsid w:val="00AE3F90"/>
    <w:rsid w:val="00AE5295"/>
    <w:rsid w:val="00AE5D41"/>
    <w:rsid w:val="00AE615F"/>
    <w:rsid w:val="00AE72D4"/>
    <w:rsid w:val="00AE749B"/>
    <w:rsid w:val="00AE7AC4"/>
    <w:rsid w:val="00AE7F1D"/>
    <w:rsid w:val="00AF09CA"/>
    <w:rsid w:val="00AF0E6C"/>
    <w:rsid w:val="00AF1152"/>
    <w:rsid w:val="00AF2502"/>
    <w:rsid w:val="00AF3E9F"/>
    <w:rsid w:val="00AF53F5"/>
    <w:rsid w:val="00AF59AA"/>
    <w:rsid w:val="00AF5D25"/>
    <w:rsid w:val="00AF5E1F"/>
    <w:rsid w:val="00AF5F4C"/>
    <w:rsid w:val="00AF648D"/>
    <w:rsid w:val="00AF7C85"/>
    <w:rsid w:val="00B00174"/>
    <w:rsid w:val="00B01BE9"/>
    <w:rsid w:val="00B0269B"/>
    <w:rsid w:val="00B04F6E"/>
    <w:rsid w:val="00B05AD8"/>
    <w:rsid w:val="00B05E8B"/>
    <w:rsid w:val="00B06BC9"/>
    <w:rsid w:val="00B07095"/>
    <w:rsid w:val="00B10B17"/>
    <w:rsid w:val="00B1118A"/>
    <w:rsid w:val="00B112BD"/>
    <w:rsid w:val="00B11ADA"/>
    <w:rsid w:val="00B127D0"/>
    <w:rsid w:val="00B12880"/>
    <w:rsid w:val="00B1480E"/>
    <w:rsid w:val="00B15E19"/>
    <w:rsid w:val="00B17D60"/>
    <w:rsid w:val="00B2022F"/>
    <w:rsid w:val="00B2040E"/>
    <w:rsid w:val="00B21B51"/>
    <w:rsid w:val="00B22346"/>
    <w:rsid w:val="00B23231"/>
    <w:rsid w:val="00B24983"/>
    <w:rsid w:val="00B24A69"/>
    <w:rsid w:val="00B25A65"/>
    <w:rsid w:val="00B25AE4"/>
    <w:rsid w:val="00B25EF1"/>
    <w:rsid w:val="00B27014"/>
    <w:rsid w:val="00B271BB"/>
    <w:rsid w:val="00B27455"/>
    <w:rsid w:val="00B31041"/>
    <w:rsid w:val="00B319A0"/>
    <w:rsid w:val="00B34B08"/>
    <w:rsid w:val="00B35780"/>
    <w:rsid w:val="00B3742B"/>
    <w:rsid w:val="00B37ED3"/>
    <w:rsid w:val="00B4000F"/>
    <w:rsid w:val="00B4006F"/>
    <w:rsid w:val="00B40994"/>
    <w:rsid w:val="00B42F2B"/>
    <w:rsid w:val="00B4381D"/>
    <w:rsid w:val="00B441A0"/>
    <w:rsid w:val="00B44D4F"/>
    <w:rsid w:val="00B44DFF"/>
    <w:rsid w:val="00B464B0"/>
    <w:rsid w:val="00B472D2"/>
    <w:rsid w:val="00B478B1"/>
    <w:rsid w:val="00B503AD"/>
    <w:rsid w:val="00B50468"/>
    <w:rsid w:val="00B514CD"/>
    <w:rsid w:val="00B53E7A"/>
    <w:rsid w:val="00B540EB"/>
    <w:rsid w:val="00B54CBF"/>
    <w:rsid w:val="00B551E7"/>
    <w:rsid w:val="00B55252"/>
    <w:rsid w:val="00B55ABE"/>
    <w:rsid w:val="00B57267"/>
    <w:rsid w:val="00B57DB7"/>
    <w:rsid w:val="00B607BC"/>
    <w:rsid w:val="00B61149"/>
    <w:rsid w:val="00B62383"/>
    <w:rsid w:val="00B62EC0"/>
    <w:rsid w:val="00B64AE7"/>
    <w:rsid w:val="00B650BD"/>
    <w:rsid w:val="00B6531C"/>
    <w:rsid w:val="00B65804"/>
    <w:rsid w:val="00B66330"/>
    <w:rsid w:val="00B66961"/>
    <w:rsid w:val="00B66C58"/>
    <w:rsid w:val="00B67052"/>
    <w:rsid w:val="00B670C7"/>
    <w:rsid w:val="00B67644"/>
    <w:rsid w:val="00B6790F"/>
    <w:rsid w:val="00B67CB8"/>
    <w:rsid w:val="00B70E9E"/>
    <w:rsid w:val="00B71CD4"/>
    <w:rsid w:val="00B72BE5"/>
    <w:rsid w:val="00B76358"/>
    <w:rsid w:val="00B76C08"/>
    <w:rsid w:val="00B76DFC"/>
    <w:rsid w:val="00B7747D"/>
    <w:rsid w:val="00B77D80"/>
    <w:rsid w:val="00B802C3"/>
    <w:rsid w:val="00B80588"/>
    <w:rsid w:val="00B81B93"/>
    <w:rsid w:val="00B824DB"/>
    <w:rsid w:val="00B834D7"/>
    <w:rsid w:val="00B83D31"/>
    <w:rsid w:val="00B843B0"/>
    <w:rsid w:val="00B84814"/>
    <w:rsid w:val="00B84C62"/>
    <w:rsid w:val="00B85BEC"/>
    <w:rsid w:val="00B86880"/>
    <w:rsid w:val="00B874DB"/>
    <w:rsid w:val="00B876EE"/>
    <w:rsid w:val="00B9039F"/>
    <w:rsid w:val="00B96FC6"/>
    <w:rsid w:val="00BA0451"/>
    <w:rsid w:val="00BA05D0"/>
    <w:rsid w:val="00BA0637"/>
    <w:rsid w:val="00BA1289"/>
    <w:rsid w:val="00BA19F7"/>
    <w:rsid w:val="00BA3E9D"/>
    <w:rsid w:val="00BA428B"/>
    <w:rsid w:val="00BA469A"/>
    <w:rsid w:val="00BA570B"/>
    <w:rsid w:val="00BA667A"/>
    <w:rsid w:val="00BA6B2C"/>
    <w:rsid w:val="00BB06EE"/>
    <w:rsid w:val="00BB21A3"/>
    <w:rsid w:val="00BB3341"/>
    <w:rsid w:val="00BB36E7"/>
    <w:rsid w:val="00BB650C"/>
    <w:rsid w:val="00BB71BE"/>
    <w:rsid w:val="00BB72F8"/>
    <w:rsid w:val="00BC11EE"/>
    <w:rsid w:val="00BC258B"/>
    <w:rsid w:val="00BC2FE6"/>
    <w:rsid w:val="00BC354E"/>
    <w:rsid w:val="00BC42D3"/>
    <w:rsid w:val="00BC44EC"/>
    <w:rsid w:val="00BC56D3"/>
    <w:rsid w:val="00BC6472"/>
    <w:rsid w:val="00BD0227"/>
    <w:rsid w:val="00BD0B2F"/>
    <w:rsid w:val="00BD13BB"/>
    <w:rsid w:val="00BD13C7"/>
    <w:rsid w:val="00BD2E1E"/>
    <w:rsid w:val="00BD2EB2"/>
    <w:rsid w:val="00BD3654"/>
    <w:rsid w:val="00BD3CCC"/>
    <w:rsid w:val="00BD3D80"/>
    <w:rsid w:val="00BD3E1C"/>
    <w:rsid w:val="00BD44C0"/>
    <w:rsid w:val="00BD4CCA"/>
    <w:rsid w:val="00BD541C"/>
    <w:rsid w:val="00BD7874"/>
    <w:rsid w:val="00BD7AFF"/>
    <w:rsid w:val="00BE092D"/>
    <w:rsid w:val="00BE2992"/>
    <w:rsid w:val="00BE315E"/>
    <w:rsid w:val="00BE6B85"/>
    <w:rsid w:val="00BE7553"/>
    <w:rsid w:val="00BE79E6"/>
    <w:rsid w:val="00BE7F9C"/>
    <w:rsid w:val="00BE7F9D"/>
    <w:rsid w:val="00BF02DE"/>
    <w:rsid w:val="00BF035C"/>
    <w:rsid w:val="00BF08AF"/>
    <w:rsid w:val="00BF1E58"/>
    <w:rsid w:val="00BF1ED1"/>
    <w:rsid w:val="00BF227A"/>
    <w:rsid w:val="00BF2584"/>
    <w:rsid w:val="00BF355D"/>
    <w:rsid w:val="00BF3B1A"/>
    <w:rsid w:val="00BF5B5C"/>
    <w:rsid w:val="00BF73F3"/>
    <w:rsid w:val="00C019EB"/>
    <w:rsid w:val="00C01E14"/>
    <w:rsid w:val="00C021A9"/>
    <w:rsid w:val="00C02915"/>
    <w:rsid w:val="00C03149"/>
    <w:rsid w:val="00C0572A"/>
    <w:rsid w:val="00C0587C"/>
    <w:rsid w:val="00C05D49"/>
    <w:rsid w:val="00C06DA7"/>
    <w:rsid w:val="00C06F8C"/>
    <w:rsid w:val="00C07CC8"/>
    <w:rsid w:val="00C10723"/>
    <w:rsid w:val="00C107E8"/>
    <w:rsid w:val="00C10C03"/>
    <w:rsid w:val="00C1502F"/>
    <w:rsid w:val="00C15F83"/>
    <w:rsid w:val="00C1664E"/>
    <w:rsid w:val="00C1665F"/>
    <w:rsid w:val="00C1686F"/>
    <w:rsid w:val="00C213D0"/>
    <w:rsid w:val="00C21E81"/>
    <w:rsid w:val="00C2205A"/>
    <w:rsid w:val="00C22E3D"/>
    <w:rsid w:val="00C22E53"/>
    <w:rsid w:val="00C2338C"/>
    <w:rsid w:val="00C2508B"/>
    <w:rsid w:val="00C27158"/>
    <w:rsid w:val="00C271BF"/>
    <w:rsid w:val="00C30D29"/>
    <w:rsid w:val="00C31059"/>
    <w:rsid w:val="00C32396"/>
    <w:rsid w:val="00C32A95"/>
    <w:rsid w:val="00C32EBA"/>
    <w:rsid w:val="00C33424"/>
    <w:rsid w:val="00C346AC"/>
    <w:rsid w:val="00C35ACA"/>
    <w:rsid w:val="00C364B5"/>
    <w:rsid w:val="00C36647"/>
    <w:rsid w:val="00C36F43"/>
    <w:rsid w:val="00C373DB"/>
    <w:rsid w:val="00C3740E"/>
    <w:rsid w:val="00C41057"/>
    <w:rsid w:val="00C41E9F"/>
    <w:rsid w:val="00C437AF"/>
    <w:rsid w:val="00C4414F"/>
    <w:rsid w:val="00C44CFD"/>
    <w:rsid w:val="00C458D3"/>
    <w:rsid w:val="00C45A44"/>
    <w:rsid w:val="00C45AC9"/>
    <w:rsid w:val="00C46927"/>
    <w:rsid w:val="00C469CA"/>
    <w:rsid w:val="00C5029C"/>
    <w:rsid w:val="00C50AD4"/>
    <w:rsid w:val="00C50DF8"/>
    <w:rsid w:val="00C51896"/>
    <w:rsid w:val="00C521AB"/>
    <w:rsid w:val="00C555AB"/>
    <w:rsid w:val="00C56098"/>
    <w:rsid w:val="00C565EF"/>
    <w:rsid w:val="00C619F8"/>
    <w:rsid w:val="00C63193"/>
    <w:rsid w:val="00C6347A"/>
    <w:rsid w:val="00C63AE0"/>
    <w:rsid w:val="00C6435A"/>
    <w:rsid w:val="00C64CA1"/>
    <w:rsid w:val="00C64D32"/>
    <w:rsid w:val="00C66097"/>
    <w:rsid w:val="00C6663B"/>
    <w:rsid w:val="00C66658"/>
    <w:rsid w:val="00C66A9F"/>
    <w:rsid w:val="00C66CC1"/>
    <w:rsid w:val="00C66DA4"/>
    <w:rsid w:val="00C70066"/>
    <w:rsid w:val="00C709BA"/>
    <w:rsid w:val="00C70A2A"/>
    <w:rsid w:val="00C70E3E"/>
    <w:rsid w:val="00C719FB"/>
    <w:rsid w:val="00C72BF3"/>
    <w:rsid w:val="00C72C04"/>
    <w:rsid w:val="00C73A31"/>
    <w:rsid w:val="00C75778"/>
    <w:rsid w:val="00C76857"/>
    <w:rsid w:val="00C76EA4"/>
    <w:rsid w:val="00C77675"/>
    <w:rsid w:val="00C808CD"/>
    <w:rsid w:val="00C813A0"/>
    <w:rsid w:val="00C8238F"/>
    <w:rsid w:val="00C82649"/>
    <w:rsid w:val="00C82657"/>
    <w:rsid w:val="00C82D37"/>
    <w:rsid w:val="00C84A0F"/>
    <w:rsid w:val="00C85713"/>
    <w:rsid w:val="00C87140"/>
    <w:rsid w:val="00C8714F"/>
    <w:rsid w:val="00C87788"/>
    <w:rsid w:val="00C92930"/>
    <w:rsid w:val="00C92EB6"/>
    <w:rsid w:val="00C93393"/>
    <w:rsid w:val="00C9403F"/>
    <w:rsid w:val="00C94FAB"/>
    <w:rsid w:val="00C96B55"/>
    <w:rsid w:val="00C974CF"/>
    <w:rsid w:val="00CA09F9"/>
    <w:rsid w:val="00CA0ED2"/>
    <w:rsid w:val="00CA0FD4"/>
    <w:rsid w:val="00CA15F8"/>
    <w:rsid w:val="00CA1B81"/>
    <w:rsid w:val="00CA29BD"/>
    <w:rsid w:val="00CA2E47"/>
    <w:rsid w:val="00CA3E51"/>
    <w:rsid w:val="00CA46BB"/>
    <w:rsid w:val="00CA4BA9"/>
    <w:rsid w:val="00CA5316"/>
    <w:rsid w:val="00CA6411"/>
    <w:rsid w:val="00CA659B"/>
    <w:rsid w:val="00CA6B34"/>
    <w:rsid w:val="00CB0805"/>
    <w:rsid w:val="00CB1B17"/>
    <w:rsid w:val="00CB1C2E"/>
    <w:rsid w:val="00CB1F54"/>
    <w:rsid w:val="00CB457F"/>
    <w:rsid w:val="00CB46F8"/>
    <w:rsid w:val="00CB5837"/>
    <w:rsid w:val="00CB6C50"/>
    <w:rsid w:val="00CB7118"/>
    <w:rsid w:val="00CB7448"/>
    <w:rsid w:val="00CB7C85"/>
    <w:rsid w:val="00CC008F"/>
    <w:rsid w:val="00CC1634"/>
    <w:rsid w:val="00CC19D0"/>
    <w:rsid w:val="00CC1F02"/>
    <w:rsid w:val="00CC2AAC"/>
    <w:rsid w:val="00CC2E47"/>
    <w:rsid w:val="00CC2E4C"/>
    <w:rsid w:val="00CC3550"/>
    <w:rsid w:val="00CC3879"/>
    <w:rsid w:val="00CC3F64"/>
    <w:rsid w:val="00CC3FCD"/>
    <w:rsid w:val="00CC4907"/>
    <w:rsid w:val="00CC52B1"/>
    <w:rsid w:val="00CC728F"/>
    <w:rsid w:val="00CC76EB"/>
    <w:rsid w:val="00CC7D0B"/>
    <w:rsid w:val="00CD1199"/>
    <w:rsid w:val="00CD1E96"/>
    <w:rsid w:val="00CD2964"/>
    <w:rsid w:val="00CD2AB1"/>
    <w:rsid w:val="00CD3510"/>
    <w:rsid w:val="00CD37F6"/>
    <w:rsid w:val="00CD5129"/>
    <w:rsid w:val="00CD56A1"/>
    <w:rsid w:val="00CD56B1"/>
    <w:rsid w:val="00CD73C2"/>
    <w:rsid w:val="00CD7CE6"/>
    <w:rsid w:val="00CE07F0"/>
    <w:rsid w:val="00CE0847"/>
    <w:rsid w:val="00CE1465"/>
    <w:rsid w:val="00CE2E4C"/>
    <w:rsid w:val="00CE61DF"/>
    <w:rsid w:val="00CE7C25"/>
    <w:rsid w:val="00CE7DB3"/>
    <w:rsid w:val="00CF09B2"/>
    <w:rsid w:val="00CF0DCD"/>
    <w:rsid w:val="00CF0FFB"/>
    <w:rsid w:val="00CF1406"/>
    <w:rsid w:val="00CF260E"/>
    <w:rsid w:val="00CF3475"/>
    <w:rsid w:val="00CF399F"/>
    <w:rsid w:val="00CF4308"/>
    <w:rsid w:val="00CF55DF"/>
    <w:rsid w:val="00CF5701"/>
    <w:rsid w:val="00CF70A0"/>
    <w:rsid w:val="00D00844"/>
    <w:rsid w:val="00D011CC"/>
    <w:rsid w:val="00D0208B"/>
    <w:rsid w:val="00D027FB"/>
    <w:rsid w:val="00D03E75"/>
    <w:rsid w:val="00D043DD"/>
    <w:rsid w:val="00D04730"/>
    <w:rsid w:val="00D05314"/>
    <w:rsid w:val="00D056CD"/>
    <w:rsid w:val="00D0598A"/>
    <w:rsid w:val="00D0645D"/>
    <w:rsid w:val="00D074AB"/>
    <w:rsid w:val="00D07B18"/>
    <w:rsid w:val="00D135CC"/>
    <w:rsid w:val="00D13B26"/>
    <w:rsid w:val="00D143BD"/>
    <w:rsid w:val="00D14732"/>
    <w:rsid w:val="00D15807"/>
    <w:rsid w:val="00D15F72"/>
    <w:rsid w:val="00D16018"/>
    <w:rsid w:val="00D16133"/>
    <w:rsid w:val="00D161FA"/>
    <w:rsid w:val="00D171DC"/>
    <w:rsid w:val="00D20243"/>
    <w:rsid w:val="00D20940"/>
    <w:rsid w:val="00D209A8"/>
    <w:rsid w:val="00D210AE"/>
    <w:rsid w:val="00D2182D"/>
    <w:rsid w:val="00D21B54"/>
    <w:rsid w:val="00D220A1"/>
    <w:rsid w:val="00D238DB"/>
    <w:rsid w:val="00D258EC"/>
    <w:rsid w:val="00D268DF"/>
    <w:rsid w:val="00D279FA"/>
    <w:rsid w:val="00D3037B"/>
    <w:rsid w:val="00D31049"/>
    <w:rsid w:val="00D3509E"/>
    <w:rsid w:val="00D356DC"/>
    <w:rsid w:val="00D375D3"/>
    <w:rsid w:val="00D4041A"/>
    <w:rsid w:val="00D40FAE"/>
    <w:rsid w:val="00D41E0F"/>
    <w:rsid w:val="00D43024"/>
    <w:rsid w:val="00D432DA"/>
    <w:rsid w:val="00D432EA"/>
    <w:rsid w:val="00D43D2A"/>
    <w:rsid w:val="00D44585"/>
    <w:rsid w:val="00D44953"/>
    <w:rsid w:val="00D44A92"/>
    <w:rsid w:val="00D44DF0"/>
    <w:rsid w:val="00D47290"/>
    <w:rsid w:val="00D477F0"/>
    <w:rsid w:val="00D509E9"/>
    <w:rsid w:val="00D51F66"/>
    <w:rsid w:val="00D52077"/>
    <w:rsid w:val="00D520C4"/>
    <w:rsid w:val="00D53581"/>
    <w:rsid w:val="00D548DD"/>
    <w:rsid w:val="00D55731"/>
    <w:rsid w:val="00D558E4"/>
    <w:rsid w:val="00D55AAE"/>
    <w:rsid w:val="00D55DCE"/>
    <w:rsid w:val="00D56064"/>
    <w:rsid w:val="00D564D7"/>
    <w:rsid w:val="00D5667A"/>
    <w:rsid w:val="00D56701"/>
    <w:rsid w:val="00D56731"/>
    <w:rsid w:val="00D56B45"/>
    <w:rsid w:val="00D57AD7"/>
    <w:rsid w:val="00D57BCD"/>
    <w:rsid w:val="00D61887"/>
    <w:rsid w:val="00D62162"/>
    <w:rsid w:val="00D63ABB"/>
    <w:rsid w:val="00D63EBB"/>
    <w:rsid w:val="00D643B5"/>
    <w:rsid w:val="00D651C0"/>
    <w:rsid w:val="00D671A3"/>
    <w:rsid w:val="00D67268"/>
    <w:rsid w:val="00D673D4"/>
    <w:rsid w:val="00D67C88"/>
    <w:rsid w:val="00D7032A"/>
    <w:rsid w:val="00D7095B"/>
    <w:rsid w:val="00D7160A"/>
    <w:rsid w:val="00D7179F"/>
    <w:rsid w:val="00D71E28"/>
    <w:rsid w:val="00D73476"/>
    <w:rsid w:val="00D7349A"/>
    <w:rsid w:val="00D747CA"/>
    <w:rsid w:val="00D74AA7"/>
    <w:rsid w:val="00D75219"/>
    <w:rsid w:val="00D759AC"/>
    <w:rsid w:val="00D764F1"/>
    <w:rsid w:val="00D76D90"/>
    <w:rsid w:val="00D76E16"/>
    <w:rsid w:val="00D776D8"/>
    <w:rsid w:val="00D77BCB"/>
    <w:rsid w:val="00D77C3A"/>
    <w:rsid w:val="00D77E83"/>
    <w:rsid w:val="00D80BB8"/>
    <w:rsid w:val="00D80E7B"/>
    <w:rsid w:val="00D82217"/>
    <w:rsid w:val="00D8267E"/>
    <w:rsid w:val="00D83FC9"/>
    <w:rsid w:val="00D84889"/>
    <w:rsid w:val="00D84BD0"/>
    <w:rsid w:val="00D86F4E"/>
    <w:rsid w:val="00D878E2"/>
    <w:rsid w:val="00D87B5F"/>
    <w:rsid w:val="00D90688"/>
    <w:rsid w:val="00D91228"/>
    <w:rsid w:val="00D914CC"/>
    <w:rsid w:val="00D916A3"/>
    <w:rsid w:val="00D91DBF"/>
    <w:rsid w:val="00D9290A"/>
    <w:rsid w:val="00D93179"/>
    <w:rsid w:val="00D93236"/>
    <w:rsid w:val="00D94415"/>
    <w:rsid w:val="00D9542C"/>
    <w:rsid w:val="00D958E1"/>
    <w:rsid w:val="00D971BA"/>
    <w:rsid w:val="00D97218"/>
    <w:rsid w:val="00D97A51"/>
    <w:rsid w:val="00D97DD6"/>
    <w:rsid w:val="00D97DE4"/>
    <w:rsid w:val="00DA08A8"/>
    <w:rsid w:val="00DA1E12"/>
    <w:rsid w:val="00DA3410"/>
    <w:rsid w:val="00DA3683"/>
    <w:rsid w:val="00DA3F82"/>
    <w:rsid w:val="00DA5FB0"/>
    <w:rsid w:val="00DA6CBA"/>
    <w:rsid w:val="00DA72C3"/>
    <w:rsid w:val="00DA7580"/>
    <w:rsid w:val="00DB113D"/>
    <w:rsid w:val="00DB2561"/>
    <w:rsid w:val="00DB4078"/>
    <w:rsid w:val="00DB42BD"/>
    <w:rsid w:val="00DB42DF"/>
    <w:rsid w:val="00DB46FE"/>
    <w:rsid w:val="00DB4E6B"/>
    <w:rsid w:val="00DB4E9E"/>
    <w:rsid w:val="00DB5C17"/>
    <w:rsid w:val="00DB623C"/>
    <w:rsid w:val="00DB6CB6"/>
    <w:rsid w:val="00DB6D7D"/>
    <w:rsid w:val="00DB79AD"/>
    <w:rsid w:val="00DB7DCE"/>
    <w:rsid w:val="00DC029E"/>
    <w:rsid w:val="00DC18EA"/>
    <w:rsid w:val="00DC1CCB"/>
    <w:rsid w:val="00DC4B58"/>
    <w:rsid w:val="00DC4BFF"/>
    <w:rsid w:val="00DC4DEF"/>
    <w:rsid w:val="00DC5D35"/>
    <w:rsid w:val="00DC5F65"/>
    <w:rsid w:val="00DC62F0"/>
    <w:rsid w:val="00DC74C0"/>
    <w:rsid w:val="00DD1681"/>
    <w:rsid w:val="00DD1CE6"/>
    <w:rsid w:val="00DD2C77"/>
    <w:rsid w:val="00DD2F09"/>
    <w:rsid w:val="00DD3483"/>
    <w:rsid w:val="00DD3673"/>
    <w:rsid w:val="00DD384C"/>
    <w:rsid w:val="00DD58A7"/>
    <w:rsid w:val="00DD6396"/>
    <w:rsid w:val="00DD7F79"/>
    <w:rsid w:val="00DE0984"/>
    <w:rsid w:val="00DE0B66"/>
    <w:rsid w:val="00DE1485"/>
    <w:rsid w:val="00DE15A7"/>
    <w:rsid w:val="00DE1D54"/>
    <w:rsid w:val="00DE3259"/>
    <w:rsid w:val="00DE3D83"/>
    <w:rsid w:val="00DE4A01"/>
    <w:rsid w:val="00DE4F64"/>
    <w:rsid w:val="00DE645F"/>
    <w:rsid w:val="00DE68A7"/>
    <w:rsid w:val="00DF1CE9"/>
    <w:rsid w:val="00DF257E"/>
    <w:rsid w:val="00DF2BE4"/>
    <w:rsid w:val="00DF32E5"/>
    <w:rsid w:val="00DF38DA"/>
    <w:rsid w:val="00DF3BCB"/>
    <w:rsid w:val="00DF3D0E"/>
    <w:rsid w:val="00DF6F11"/>
    <w:rsid w:val="00DF7761"/>
    <w:rsid w:val="00DF7B7C"/>
    <w:rsid w:val="00E00067"/>
    <w:rsid w:val="00E00A96"/>
    <w:rsid w:val="00E02366"/>
    <w:rsid w:val="00E032B1"/>
    <w:rsid w:val="00E046E0"/>
    <w:rsid w:val="00E05675"/>
    <w:rsid w:val="00E06EAC"/>
    <w:rsid w:val="00E07046"/>
    <w:rsid w:val="00E075D5"/>
    <w:rsid w:val="00E10377"/>
    <w:rsid w:val="00E10734"/>
    <w:rsid w:val="00E11C4A"/>
    <w:rsid w:val="00E12AAD"/>
    <w:rsid w:val="00E132B3"/>
    <w:rsid w:val="00E1382D"/>
    <w:rsid w:val="00E140B0"/>
    <w:rsid w:val="00E149F0"/>
    <w:rsid w:val="00E1566F"/>
    <w:rsid w:val="00E15CDF"/>
    <w:rsid w:val="00E15FD1"/>
    <w:rsid w:val="00E17066"/>
    <w:rsid w:val="00E17408"/>
    <w:rsid w:val="00E17AB2"/>
    <w:rsid w:val="00E17FFA"/>
    <w:rsid w:val="00E203CA"/>
    <w:rsid w:val="00E2047C"/>
    <w:rsid w:val="00E21FD7"/>
    <w:rsid w:val="00E2235A"/>
    <w:rsid w:val="00E225AC"/>
    <w:rsid w:val="00E22CB8"/>
    <w:rsid w:val="00E235AB"/>
    <w:rsid w:val="00E23751"/>
    <w:rsid w:val="00E23AFE"/>
    <w:rsid w:val="00E24F9B"/>
    <w:rsid w:val="00E262F2"/>
    <w:rsid w:val="00E26826"/>
    <w:rsid w:val="00E26EBF"/>
    <w:rsid w:val="00E271C4"/>
    <w:rsid w:val="00E27666"/>
    <w:rsid w:val="00E30A36"/>
    <w:rsid w:val="00E31322"/>
    <w:rsid w:val="00E31598"/>
    <w:rsid w:val="00E319A4"/>
    <w:rsid w:val="00E31C9A"/>
    <w:rsid w:val="00E31F63"/>
    <w:rsid w:val="00E326E9"/>
    <w:rsid w:val="00E330D5"/>
    <w:rsid w:val="00E3403E"/>
    <w:rsid w:val="00E34246"/>
    <w:rsid w:val="00E35362"/>
    <w:rsid w:val="00E36B7C"/>
    <w:rsid w:val="00E37F3A"/>
    <w:rsid w:val="00E401DC"/>
    <w:rsid w:val="00E406D9"/>
    <w:rsid w:val="00E4267C"/>
    <w:rsid w:val="00E42D24"/>
    <w:rsid w:val="00E4326A"/>
    <w:rsid w:val="00E438B3"/>
    <w:rsid w:val="00E43D8B"/>
    <w:rsid w:val="00E44526"/>
    <w:rsid w:val="00E45585"/>
    <w:rsid w:val="00E46BDD"/>
    <w:rsid w:val="00E476BC"/>
    <w:rsid w:val="00E47D72"/>
    <w:rsid w:val="00E50883"/>
    <w:rsid w:val="00E51433"/>
    <w:rsid w:val="00E51601"/>
    <w:rsid w:val="00E51D5F"/>
    <w:rsid w:val="00E52BEC"/>
    <w:rsid w:val="00E52E6D"/>
    <w:rsid w:val="00E5403F"/>
    <w:rsid w:val="00E54636"/>
    <w:rsid w:val="00E54D5F"/>
    <w:rsid w:val="00E55E58"/>
    <w:rsid w:val="00E56F0B"/>
    <w:rsid w:val="00E5741E"/>
    <w:rsid w:val="00E60B13"/>
    <w:rsid w:val="00E61DD0"/>
    <w:rsid w:val="00E63219"/>
    <w:rsid w:val="00E6355B"/>
    <w:rsid w:val="00E63DDB"/>
    <w:rsid w:val="00E653DB"/>
    <w:rsid w:val="00E66F7D"/>
    <w:rsid w:val="00E67634"/>
    <w:rsid w:val="00E67CC4"/>
    <w:rsid w:val="00E707A1"/>
    <w:rsid w:val="00E70C73"/>
    <w:rsid w:val="00E72B21"/>
    <w:rsid w:val="00E735D8"/>
    <w:rsid w:val="00E7413B"/>
    <w:rsid w:val="00E743D4"/>
    <w:rsid w:val="00E74938"/>
    <w:rsid w:val="00E75978"/>
    <w:rsid w:val="00E76767"/>
    <w:rsid w:val="00E80B03"/>
    <w:rsid w:val="00E815C5"/>
    <w:rsid w:val="00E8215C"/>
    <w:rsid w:val="00E82C25"/>
    <w:rsid w:val="00E840DC"/>
    <w:rsid w:val="00E84D49"/>
    <w:rsid w:val="00E84EB3"/>
    <w:rsid w:val="00E85E96"/>
    <w:rsid w:val="00E864F4"/>
    <w:rsid w:val="00E869E6"/>
    <w:rsid w:val="00E90640"/>
    <w:rsid w:val="00E90AE4"/>
    <w:rsid w:val="00E913C7"/>
    <w:rsid w:val="00E923D8"/>
    <w:rsid w:val="00E93CBF"/>
    <w:rsid w:val="00E93F5E"/>
    <w:rsid w:val="00E947E0"/>
    <w:rsid w:val="00E94D76"/>
    <w:rsid w:val="00E94DBF"/>
    <w:rsid w:val="00E95371"/>
    <w:rsid w:val="00E96E5C"/>
    <w:rsid w:val="00E97878"/>
    <w:rsid w:val="00EA046D"/>
    <w:rsid w:val="00EA0CED"/>
    <w:rsid w:val="00EA14DB"/>
    <w:rsid w:val="00EA181E"/>
    <w:rsid w:val="00EA1B77"/>
    <w:rsid w:val="00EA2494"/>
    <w:rsid w:val="00EA26DB"/>
    <w:rsid w:val="00EA2823"/>
    <w:rsid w:val="00EA2A07"/>
    <w:rsid w:val="00EA2DA7"/>
    <w:rsid w:val="00EA2E89"/>
    <w:rsid w:val="00EA329E"/>
    <w:rsid w:val="00EA4017"/>
    <w:rsid w:val="00EA5DB8"/>
    <w:rsid w:val="00EA75F8"/>
    <w:rsid w:val="00EA765C"/>
    <w:rsid w:val="00EA7DCF"/>
    <w:rsid w:val="00EB1A2D"/>
    <w:rsid w:val="00EB1C1B"/>
    <w:rsid w:val="00EB1FCC"/>
    <w:rsid w:val="00EB2098"/>
    <w:rsid w:val="00EB29F6"/>
    <w:rsid w:val="00EB2EE4"/>
    <w:rsid w:val="00EB3CB3"/>
    <w:rsid w:val="00EB4A46"/>
    <w:rsid w:val="00EB553A"/>
    <w:rsid w:val="00EB640A"/>
    <w:rsid w:val="00EB666F"/>
    <w:rsid w:val="00EB67E8"/>
    <w:rsid w:val="00EB7173"/>
    <w:rsid w:val="00EB7B21"/>
    <w:rsid w:val="00EC0FEC"/>
    <w:rsid w:val="00EC1B64"/>
    <w:rsid w:val="00EC3821"/>
    <w:rsid w:val="00EC453F"/>
    <w:rsid w:val="00EC5005"/>
    <w:rsid w:val="00EC54C6"/>
    <w:rsid w:val="00ED024F"/>
    <w:rsid w:val="00ED02CA"/>
    <w:rsid w:val="00ED0D25"/>
    <w:rsid w:val="00ED1466"/>
    <w:rsid w:val="00ED1645"/>
    <w:rsid w:val="00ED1A8C"/>
    <w:rsid w:val="00ED1F97"/>
    <w:rsid w:val="00ED467B"/>
    <w:rsid w:val="00ED476F"/>
    <w:rsid w:val="00ED4B83"/>
    <w:rsid w:val="00ED5B2C"/>
    <w:rsid w:val="00ED69E7"/>
    <w:rsid w:val="00ED76D0"/>
    <w:rsid w:val="00ED7797"/>
    <w:rsid w:val="00EE0812"/>
    <w:rsid w:val="00EE1124"/>
    <w:rsid w:val="00EE2CB3"/>
    <w:rsid w:val="00EE4ECE"/>
    <w:rsid w:val="00EE511D"/>
    <w:rsid w:val="00EE5279"/>
    <w:rsid w:val="00EE55AE"/>
    <w:rsid w:val="00EE588A"/>
    <w:rsid w:val="00EE592B"/>
    <w:rsid w:val="00EE6EBB"/>
    <w:rsid w:val="00EE7EE6"/>
    <w:rsid w:val="00EF1728"/>
    <w:rsid w:val="00EF2940"/>
    <w:rsid w:val="00EF3A81"/>
    <w:rsid w:val="00EF3B60"/>
    <w:rsid w:val="00EF458A"/>
    <w:rsid w:val="00EF5375"/>
    <w:rsid w:val="00EF5BCB"/>
    <w:rsid w:val="00EF64A7"/>
    <w:rsid w:val="00EF6A89"/>
    <w:rsid w:val="00EF6DA6"/>
    <w:rsid w:val="00EF781C"/>
    <w:rsid w:val="00F016C1"/>
    <w:rsid w:val="00F01980"/>
    <w:rsid w:val="00F03940"/>
    <w:rsid w:val="00F03FE1"/>
    <w:rsid w:val="00F04846"/>
    <w:rsid w:val="00F04989"/>
    <w:rsid w:val="00F05B30"/>
    <w:rsid w:val="00F07798"/>
    <w:rsid w:val="00F07B0B"/>
    <w:rsid w:val="00F1012F"/>
    <w:rsid w:val="00F12289"/>
    <w:rsid w:val="00F13282"/>
    <w:rsid w:val="00F13309"/>
    <w:rsid w:val="00F14224"/>
    <w:rsid w:val="00F14D6A"/>
    <w:rsid w:val="00F20045"/>
    <w:rsid w:val="00F20201"/>
    <w:rsid w:val="00F2080A"/>
    <w:rsid w:val="00F2088A"/>
    <w:rsid w:val="00F23F89"/>
    <w:rsid w:val="00F240B5"/>
    <w:rsid w:val="00F243C1"/>
    <w:rsid w:val="00F24425"/>
    <w:rsid w:val="00F24C16"/>
    <w:rsid w:val="00F2623D"/>
    <w:rsid w:val="00F26EAB"/>
    <w:rsid w:val="00F27417"/>
    <w:rsid w:val="00F3100C"/>
    <w:rsid w:val="00F31190"/>
    <w:rsid w:val="00F31935"/>
    <w:rsid w:val="00F31C93"/>
    <w:rsid w:val="00F32260"/>
    <w:rsid w:val="00F32B80"/>
    <w:rsid w:val="00F330A0"/>
    <w:rsid w:val="00F34BEA"/>
    <w:rsid w:val="00F350B4"/>
    <w:rsid w:val="00F375ED"/>
    <w:rsid w:val="00F40930"/>
    <w:rsid w:val="00F40E3A"/>
    <w:rsid w:val="00F40F36"/>
    <w:rsid w:val="00F41E4E"/>
    <w:rsid w:val="00F42D05"/>
    <w:rsid w:val="00F42E3F"/>
    <w:rsid w:val="00F4544D"/>
    <w:rsid w:val="00F46655"/>
    <w:rsid w:val="00F46F49"/>
    <w:rsid w:val="00F4713D"/>
    <w:rsid w:val="00F474E4"/>
    <w:rsid w:val="00F47E2D"/>
    <w:rsid w:val="00F5088F"/>
    <w:rsid w:val="00F50EB4"/>
    <w:rsid w:val="00F51251"/>
    <w:rsid w:val="00F5133C"/>
    <w:rsid w:val="00F5200B"/>
    <w:rsid w:val="00F52786"/>
    <w:rsid w:val="00F530BF"/>
    <w:rsid w:val="00F54852"/>
    <w:rsid w:val="00F551C9"/>
    <w:rsid w:val="00F566C1"/>
    <w:rsid w:val="00F57E41"/>
    <w:rsid w:val="00F60270"/>
    <w:rsid w:val="00F6053F"/>
    <w:rsid w:val="00F61CAC"/>
    <w:rsid w:val="00F61F8E"/>
    <w:rsid w:val="00F6203B"/>
    <w:rsid w:val="00F622C2"/>
    <w:rsid w:val="00F62865"/>
    <w:rsid w:val="00F6299D"/>
    <w:rsid w:val="00F63BBC"/>
    <w:rsid w:val="00F64900"/>
    <w:rsid w:val="00F655DA"/>
    <w:rsid w:val="00F65F70"/>
    <w:rsid w:val="00F66581"/>
    <w:rsid w:val="00F668D3"/>
    <w:rsid w:val="00F67DF9"/>
    <w:rsid w:val="00F7125C"/>
    <w:rsid w:val="00F72084"/>
    <w:rsid w:val="00F72118"/>
    <w:rsid w:val="00F724D9"/>
    <w:rsid w:val="00F72EB8"/>
    <w:rsid w:val="00F74788"/>
    <w:rsid w:val="00F75108"/>
    <w:rsid w:val="00F75579"/>
    <w:rsid w:val="00F76405"/>
    <w:rsid w:val="00F76F70"/>
    <w:rsid w:val="00F77230"/>
    <w:rsid w:val="00F8067D"/>
    <w:rsid w:val="00F80B38"/>
    <w:rsid w:val="00F8171C"/>
    <w:rsid w:val="00F81DDA"/>
    <w:rsid w:val="00F81E78"/>
    <w:rsid w:val="00F849BC"/>
    <w:rsid w:val="00F84C39"/>
    <w:rsid w:val="00F8643A"/>
    <w:rsid w:val="00F86AAC"/>
    <w:rsid w:val="00F86E07"/>
    <w:rsid w:val="00F86E34"/>
    <w:rsid w:val="00F8793E"/>
    <w:rsid w:val="00F90E57"/>
    <w:rsid w:val="00F91090"/>
    <w:rsid w:val="00F9127A"/>
    <w:rsid w:val="00F91A4F"/>
    <w:rsid w:val="00F920AB"/>
    <w:rsid w:val="00F935CB"/>
    <w:rsid w:val="00F937A3"/>
    <w:rsid w:val="00F93D3D"/>
    <w:rsid w:val="00F9473E"/>
    <w:rsid w:val="00F94A35"/>
    <w:rsid w:val="00F94D4D"/>
    <w:rsid w:val="00F95BC1"/>
    <w:rsid w:val="00F96036"/>
    <w:rsid w:val="00F965CB"/>
    <w:rsid w:val="00F9681B"/>
    <w:rsid w:val="00F96FDE"/>
    <w:rsid w:val="00FA0207"/>
    <w:rsid w:val="00FA0941"/>
    <w:rsid w:val="00FA0E39"/>
    <w:rsid w:val="00FA0F38"/>
    <w:rsid w:val="00FA1065"/>
    <w:rsid w:val="00FA10B0"/>
    <w:rsid w:val="00FA12FD"/>
    <w:rsid w:val="00FA1646"/>
    <w:rsid w:val="00FA22E8"/>
    <w:rsid w:val="00FA50F2"/>
    <w:rsid w:val="00FA7733"/>
    <w:rsid w:val="00FB137A"/>
    <w:rsid w:val="00FB23CF"/>
    <w:rsid w:val="00FB2B4E"/>
    <w:rsid w:val="00FB3E2D"/>
    <w:rsid w:val="00FB6175"/>
    <w:rsid w:val="00FB6429"/>
    <w:rsid w:val="00FB6C3E"/>
    <w:rsid w:val="00FB7335"/>
    <w:rsid w:val="00FC0A8A"/>
    <w:rsid w:val="00FC153D"/>
    <w:rsid w:val="00FC2415"/>
    <w:rsid w:val="00FC297F"/>
    <w:rsid w:val="00FC2B1E"/>
    <w:rsid w:val="00FC2C2C"/>
    <w:rsid w:val="00FC2CE8"/>
    <w:rsid w:val="00FC3138"/>
    <w:rsid w:val="00FC35EB"/>
    <w:rsid w:val="00FC39A1"/>
    <w:rsid w:val="00FC4240"/>
    <w:rsid w:val="00FC5460"/>
    <w:rsid w:val="00FC692A"/>
    <w:rsid w:val="00FC6A87"/>
    <w:rsid w:val="00FC6DB5"/>
    <w:rsid w:val="00FC6E67"/>
    <w:rsid w:val="00FC7B8F"/>
    <w:rsid w:val="00FC7CE8"/>
    <w:rsid w:val="00FD0342"/>
    <w:rsid w:val="00FD0742"/>
    <w:rsid w:val="00FD1012"/>
    <w:rsid w:val="00FD1424"/>
    <w:rsid w:val="00FD1E22"/>
    <w:rsid w:val="00FD1EDD"/>
    <w:rsid w:val="00FD43E7"/>
    <w:rsid w:val="00FD440C"/>
    <w:rsid w:val="00FD4429"/>
    <w:rsid w:val="00FD54FE"/>
    <w:rsid w:val="00FD5934"/>
    <w:rsid w:val="00FD6BC2"/>
    <w:rsid w:val="00FD7058"/>
    <w:rsid w:val="00FD7E97"/>
    <w:rsid w:val="00FE1F73"/>
    <w:rsid w:val="00FE23E8"/>
    <w:rsid w:val="00FE2EB2"/>
    <w:rsid w:val="00FE35B8"/>
    <w:rsid w:val="00FE36E9"/>
    <w:rsid w:val="00FE39E9"/>
    <w:rsid w:val="00FE4355"/>
    <w:rsid w:val="00FE53DF"/>
    <w:rsid w:val="00FE56AA"/>
    <w:rsid w:val="00FE5EEF"/>
    <w:rsid w:val="00FE6865"/>
    <w:rsid w:val="00FE6F88"/>
    <w:rsid w:val="00FF0AC5"/>
    <w:rsid w:val="00FF0C16"/>
    <w:rsid w:val="00FF1BF9"/>
    <w:rsid w:val="00FF2513"/>
    <w:rsid w:val="00FF4BE6"/>
    <w:rsid w:val="00FF50CA"/>
    <w:rsid w:val="00FF51DC"/>
    <w:rsid w:val="00FF5518"/>
    <w:rsid w:val="00FF66F7"/>
    <w:rsid w:val="00FF737E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9D30AE"/>
  <w15:chartTrackingRefBased/>
  <w15:docId w15:val="{ECAE734A-DFB4-4B32-9931-CE9B51AA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55787"/>
    <w:pPr>
      <w:spacing w:after="120"/>
    </w:pPr>
    <w:rPr>
      <w:rFonts w:ascii="Calibri" w:hAnsi="Calibri"/>
      <w:sz w:val="22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320AA7"/>
    <w:pPr>
      <w:keepNext/>
      <w:pageBreakBefore/>
      <w:numPr>
        <w:numId w:val="3"/>
      </w:numPr>
      <w:spacing w:before="600" w:after="360"/>
      <w:outlineLvl w:val="0"/>
    </w:pPr>
    <w:rPr>
      <w:b/>
      <w:bCs/>
      <w:kern w:val="32"/>
      <w:sz w:val="40"/>
      <w:szCs w:val="32"/>
      <w:lang w:eastAsia="x-none"/>
    </w:rPr>
  </w:style>
  <w:style w:type="paragraph" w:styleId="berschrift2">
    <w:name w:val="heading 2"/>
    <w:basedOn w:val="Standard"/>
    <w:next w:val="Standard"/>
    <w:qFormat/>
    <w:rsid w:val="00EA2823"/>
    <w:pPr>
      <w:keepNext/>
      <w:numPr>
        <w:ilvl w:val="1"/>
        <w:numId w:val="3"/>
      </w:numPr>
      <w:tabs>
        <w:tab w:val="left" w:pos="1134"/>
      </w:tabs>
      <w:spacing w:before="360"/>
      <w:ind w:left="578" w:hanging="578"/>
      <w:outlineLvl w:val="1"/>
    </w:pPr>
    <w:rPr>
      <w:rFonts w:cs="Arial"/>
      <w:b/>
      <w:bCs/>
      <w:i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C72BF3"/>
    <w:pPr>
      <w:keepNext/>
      <w:numPr>
        <w:ilvl w:val="2"/>
        <w:numId w:val="3"/>
      </w:numPr>
      <w:tabs>
        <w:tab w:val="left" w:pos="851"/>
      </w:tabs>
      <w:spacing w:before="240" w:after="60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C72BF3"/>
    <w:pPr>
      <w:keepNext/>
      <w:numPr>
        <w:ilvl w:val="3"/>
        <w:numId w:val="3"/>
      </w:numPr>
      <w:spacing w:before="240" w:after="60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71116A"/>
    <w:p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berschrift6">
    <w:name w:val="heading 6"/>
    <w:basedOn w:val="Standard"/>
    <w:next w:val="Standard"/>
    <w:qFormat/>
    <w:rsid w:val="00C72BF3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C72BF3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72BF3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C72BF3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</w:style>
  <w:style w:type="paragraph" w:customStyle="1" w:styleId="Code">
    <w:name w:val="Code"/>
    <w:basedOn w:val="Standard"/>
    <w:rsid w:val="004E6C10"/>
    <w:pPr>
      <w:spacing w:line="200" w:lineRule="atLeast"/>
    </w:pPr>
    <w:rPr>
      <w:rFonts w:ascii="Courier New" w:hAnsi="Courier New" w:cs="Courier New"/>
      <w:sz w:val="18"/>
      <w:szCs w:val="20"/>
      <w:lang w:val="en-GB" w:eastAsia="en-US"/>
    </w:rPr>
  </w:style>
  <w:style w:type="paragraph" w:styleId="Aufzhlungszeichen">
    <w:name w:val="List Bullet"/>
    <w:basedOn w:val="Standard"/>
    <w:rsid w:val="000C64D4"/>
    <w:pPr>
      <w:numPr>
        <w:numId w:val="2"/>
      </w:numPr>
      <w:spacing w:after="240"/>
      <w:contextualSpacing/>
    </w:pPr>
  </w:style>
  <w:style w:type="paragraph" w:styleId="Aufzhlungszeichen2">
    <w:name w:val="List Bullet 2"/>
    <w:basedOn w:val="Standard"/>
    <w:rsid w:val="00C72BF3"/>
    <w:pPr>
      <w:numPr>
        <w:numId w:val="5"/>
      </w:numPr>
    </w:pPr>
  </w:style>
  <w:style w:type="paragraph" w:styleId="Aufzhlungszeichen3">
    <w:name w:val="List Bullet 3"/>
    <w:basedOn w:val="Standard"/>
    <w:rsid w:val="00C72BF3"/>
    <w:pPr>
      <w:numPr>
        <w:numId w:val="4"/>
      </w:numPr>
    </w:pPr>
  </w:style>
  <w:style w:type="paragraph" w:styleId="Verzeichnis1">
    <w:name w:val="toc 1"/>
    <w:basedOn w:val="Standard"/>
    <w:next w:val="Standard"/>
    <w:uiPriority w:val="39"/>
    <w:qFormat/>
    <w:rsid w:val="00AE615F"/>
    <w:pPr>
      <w:spacing w:before="360" w:after="0"/>
    </w:pPr>
    <w:rPr>
      <w:rFonts w:ascii="Cambria" w:hAnsi="Cambria"/>
      <w:b/>
      <w:bCs/>
      <w:caps/>
      <w:sz w:val="24"/>
    </w:rPr>
  </w:style>
  <w:style w:type="paragraph" w:customStyle="1" w:styleId="Example">
    <w:name w:val="Example"/>
    <w:basedOn w:val="Standard"/>
    <w:rsid w:val="006A44CA"/>
    <w:pPr>
      <w:spacing w:before="240"/>
    </w:pPr>
    <w:rPr>
      <w:b/>
      <w:sz w:val="24"/>
    </w:rPr>
  </w:style>
  <w:style w:type="character" w:customStyle="1" w:styleId="XMLElement">
    <w:name w:val="XML Element"/>
    <w:rsid w:val="0099707F"/>
    <w:rPr>
      <w:rFonts w:ascii="Courier New" w:hAnsi="Courier New"/>
      <w:b/>
      <w:i/>
      <w:sz w:val="18"/>
    </w:rPr>
  </w:style>
  <w:style w:type="character" w:customStyle="1" w:styleId="XMLAttribute">
    <w:name w:val="XML Attribute"/>
    <w:rsid w:val="0099707F"/>
    <w:rPr>
      <w:rFonts w:ascii="Courier New" w:hAnsi="Courier New"/>
      <w:b/>
      <w:i/>
      <w:sz w:val="18"/>
    </w:rPr>
  </w:style>
  <w:style w:type="paragraph" w:customStyle="1" w:styleId="Text">
    <w:name w:val="Text"/>
    <w:basedOn w:val="Standard"/>
    <w:link w:val="TextZchn"/>
    <w:rsid w:val="000C64D4"/>
  </w:style>
  <w:style w:type="character" w:customStyle="1" w:styleId="TextZchn">
    <w:name w:val="Text Zchn"/>
    <w:link w:val="Text"/>
    <w:rsid w:val="00255787"/>
    <w:rPr>
      <w:rFonts w:ascii="Calibri" w:hAnsi="Calibri"/>
      <w:sz w:val="22"/>
      <w:szCs w:val="24"/>
      <w:lang w:val="en-US" w:eastAsia="de-DE" w:bidi="ar-SA"/>
    </w:rPr>
  </w:style>
  <w:style w:type="paragraph" w:customStyle="1" w:styleId="Note">
    <w:name w:val="Note"/>
    <w:basedOn w:val="Standard"/>
    <w:link w:val="NoteZchn"/>
    <w:rsid w:val="00A523E6"/>
    <w:rPr>
      <w:i/>
      <w:sz w:val="24"/>
    </w:rPr>
  </w:style>
  <w:style w:type="character" w:customStyle="1" w:styleId="NoteZchn">
    <w:name w:val="Note Zchn"/>
    <w:link w:val="Note"/>
    <w:rsid w:val="00A523E6"/>
    <w:rPr>
      <w:rFonts w:ascii="Calibri" w:hAnsi="Calibri"/>
      <w:i/>
      <w:sz w:val="24"/>
      <w:szCs w:val="24"/>
      <w:lang w:val="en-US" w:eastAsia="de-DE" w:bidi="ar-SA"/>
    </w:rPr>
  </w:style>
  <w:style w:type="paragraph" w:styleId="Literaturverzeichnis">
    <w:name w:val="Bibliography"/>
    <w:basedOn w:val="Standard"/>
    <w:link w:val="LiteraturverzeichnisZchn"/>
    <w:rsid w:val="000C64D4"/>
    <w:pPr>
      <w:tabs>
        <w:tab w:val="left" w:pos="425"/>
      </w:tabs>
      <w:ind w:left="425" w:hanging="425"/>
    </w:pPr>
    <w:rPr>
      <w:bCs/>
      <w:iCs/>
    </w:rPr>
  </w:style>
  <w:style w:type="character" w:customStyle="1" w:styleId="FormatvorlageFett">
    <w:name w:val="Formatvorlage Fett"/>
    <w:rsid w:val="007619E6"/>
    <w:rPr>
      <w:b/>
      <w:bCs/>
    </w:rPr>
  </w:style>
  <w:style w:type="character" w:styleId="Fett">
    <w:name w:val="Strong"/>
    <w:qFormat/>
    <w:rsid w:val="007619E6"/>
    <w:rPr>
      <w:b/>
      <w:bCs/>
    </w:rPr>
  </w:style>
  <w:style w:type="paragraph" w:customStyle="1" w:styleId="Imported">
    <w:name w:val="Imported"/>
    <w:basedOn w:val="Standard"/>
    <w:rsid w:val="00255787"/>
    <w:rPr>
      <w:rFonts w:ascii="Tahoma" w:hAnsi="Tahoma"/>
      <w:i/>
      <w:color w:val="0000FF"/>
      <w:sz w:val="20"/>
    </w:rPr>
  </w:style>
  <w:style w:type="table" w:customStyle="1" w:styleId="TabellexMCF">
    <w:name w:val="Tabelle xMCF"/>
    <w:basedOn w:val="NormaleTabelle"/>
    <w:rsid w:val="00B55ABE"/>
    <w:rPr>
      <w:rFonts w:ascii="Calibri" w:hAnsi="Calibri"/>
    </w:rPr>
    <w:tblPr>
      <w:tblInd w:w="39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dotted" w:sz="4" w:space="0" w:color="auto"/>
        <w:insideV w:val="single" w:sz="4" w:space="0" w:color="000000"/>
      </w:tblBorders>
    </w:tblPr>
    <w:tcPr>
      <w:vAlign w:val="bottom"/>
    </w:tcPr>
    <w:tblStylePr w:type="firstRow">
      <w:rPr>
        <w:rFonts w:ascii="DengXian" w:hAnsi="DengXian"/>
        <w:b/>
        <w:i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styleId="Verzeichnis2">
    <w:name w:val="toc 2"/>
    <w:basedOn w:val="Standard"/>
    <w:next w:val="Standard"/>
    <w:autoRedefine/>
    <w:uiPriority w:val="39"/>
    <w:qFormat/>
    <w:rsid w:val="00AE615F"/>
    <w:pPr>
      <w:spacing w:before="240" w:after="0"/>
    </w:pPr>
    <w:rPr>
      <w:rFonts w:cs="Calibri"/>
      <w:b/>
      <w:bCs/>
      <w:sz w:val="20"/>
      <w:szCs w:val="20"/>
    </w:rPr>
  </w:style>
  <w:style w:type="character" w:styleId="Hyperlink">
    <w:name w:val="Hyperlink"/>
    <w:uiPriority w:val="99"/>
    <w:rsid w:val="00255787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255787"/>
    <w:pPr>
      <w:tabs>
        <w:tab w:val="center" w:pos="4536"/>
        <w:tab w:val="right" w:pos="9072"/>
      </w:tabs>
    </w:pPr>
    <w:rPr>
      <w:lang w:val="x-none"/>
    </w:rPr>
  </w:style>
  <w:style w:type="paragraph" w:styleId="Fuzeile">
    <w:name w:val="footer"/>
    <w:basedOn w:val="Standard"/>
    <w:rsid w:val="00255787"/>
    <w:pPr>
      <w:tabs>
        <w:tab w:val="center" w:pos="4536"/>
        <w:tab w:val="right" w:pos="9072"/>
      </w:tabs>
    </w:pPr>
  </w:style>
  <w:style w:type="table" w:styleId="Tabellengitternetz">
    <w:name w:val="Tabellengitternetz"/>
    <w:basedOn w:val="NormaleTabelle"/>
    <w:rsid w:val="00255787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255787"/>
  </w:style>
  <w:style w:type="paragraph" w:customStyle="1" w:styleId="Important">
    <w:name w:val="Important"/>
    <w:basedOn w:val="Standard"/>
    <w:link w:val="ImportantZchn"/>
    <w:rsid w:val="00FC4240"/>
    <w:rPr>
      <w:b/>
      <w:color w:val="FF0000"/>
    </w:rPr>
  </w:style>
  <w:style w:type="paragraph" w:styleId="Dokumentstruktur">
    <w:name w:val="Document Map"/>
    <w:basedOn w:val="Standard"/>
    <w:semiHidden/>
    <w:rsid w:val="0025578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XMLCode">
    <w:name w:val="XML Code"/>
    <w:basedOn w:val="Standard"/>
    <w:rsid w:val="008F696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pacing w:before="240" w:after="240"/>
      <w:ind w:left="170" w:right="170" w:firstLine="113"/>
      <w:contextualSpacing/>
    </w:pPr>
    <w:rPr>
      <w:rFonts w:ascii="Courier New" w:hAnsi="Courier New"/>
      <w:sz w:val="16"/>
    </w:rPr>
  </w:style>
  <w:style w:type="character" w:customStyle="1" w:styleId="ImportantZchn">
    <w:name w:val="Important Zchn"/>
    <w:link w:val="Important"/>
    <w:rsid w:val="00FC4240"/>
    <w:rPr>
      <w:rFonts w:ascii="Calibri" w:hAnsi="Calibri"/>
      <w:b/>
      <w:color w:val="FF0000"/>
      <w:sz w:val="22"/>
      <w:szCs w:val="24"/>
      <w:lang w:val="en-US" w:eastAsia="de-DE" w:bidi="ar-SA"/>
    </w:rPr>
  </w:style>
  <w:style w:type="paragraph" w:styleId="Verzeichnis3">
    <w:name w:val="toc 3"/>
    <w:basedOn w:val="Standard"/>
    <w:next w:val="Standard"/>
    <w:autoRedefine/>
    <w:uiPriority w:val="39"/>
    <w:qFormat/>
    <w:rsid w:val="00AE615F"/>
    <w:pPr>
      <w:spacing w:after="0"/>
      <w:ind w:left="220"/>
    </w:pPr>
    <w:rPr>
      <w:rFonts w:cs="Calibri"/>
      <w:sz w:val="20"/>
      <w:szCs w:val="20"/>
    </w:rPr>
  </w:style>
  <w:style w:type="paragraph" w:styleId="Sprechblasentext">
    <w:name w:val="Balloon Text"/>
    <w:basedOn w:val="Standard"/>
    <w:link w:val="SprechblasentextZchn"/>
    <w:rsid w:val="00907751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rsid w:val="00907751"/>
    <w:rPr>
      <w:rFonts w:ascii="Tahoma" w:hAnsi="Tahoma" w:cs="Tahoma"/>
      <w:sz w:val="16"/>
      <w:szCs w:val="16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3308AA"/>
    <w:pPr>
      <w:spacing w:after="0"/>
      <w:ind w:left="440"/>
    </w:pPr>
    <w:rPr>
      <w:rFonts w:cs="Calibr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3308AA"/>
    <w:pPr>
      <w:spacing w:after="0"/>
      <w:ind w:left="660"/>
    </w:pPr>
    <w:rPr>
      <w:rFonts w:cs="Calibr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3F0385"/>
    <w:pPr>
      <w:spacing w:after="0"/>
      <w:ind w:left="880"/>
    </w:pPr>
    <w:rPr>
      <w:rFonts w:cs="Calibr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3F0385"/>
    <w:pPr>
      <w:spacing w:after="0"/>
      <w:ind w:left="1100"/>
    </w:pPr>
    <w:rPr>
      <w:rFonts w:cs="Calibr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3F0385"/>
    <w:pPr>
      <w:spacing w:after="0"/>
      <w:ind w:left="1320"/>
    </w:pPr>
    <w:rPr>
      <w:rFonts w:cs="Calibr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3F0385"/>
    <w:pPr>
      <w:spacing w:after="0"/>
      <w:ind w:left="1540"/>
    </w:pPr>
    <w:rPr>
      <w:rFonts w:cs="Calibri"/>
      <w:sz w:val="20"/>
      <w:szCs w:val="20"/>
    </w:rPr>
  </w:style>
  <w:style w:type="character" w:styleId="Kommentarzeichen">
    <w:name w:val="annotation reference"/>
    <w:rsid w:val="008A519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A519A"/>
    <w:rPr>
      <w:sz w:val="20"/>
      <w:szCs w:val="20"/>
      <w:lang w:eastAsia="x-none"/>
    </w:rPr>
  </w:style>
  <w:style w:type="character" w:customStyle="1" w:styleId="KommentartextZchn">
    <w:name w:val="Kommentartext Zchn"/>
    <w:link w:val="Kommentartext"/>
    <w:rsid w:val="008A519A"/>
    <w:rPr>
      <w:rFonts w:ascii="Calibri" w:hAnsi="Calibri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rsid w:val="008A519A"/>
    <w:rPr>
      <w:b/>
      <w:bCs/>
    </w:rPr>
  </w:style>
  <w:style w:type="character" w:customStyle="1" w:styleId="KommentarthemaZchn">
    <w:name w:val="Kommentarthema Zchn"/>
    <w:link w:val="Kommentarthema"/>
    <w:rsid w:val="008A519A"/>
    <w:rPr>
      <w:rFonts w:ascii="Calibri" w:hAnsi="Calibri"/>
      <w:b/>
      <w:bCs/>
      <w:lang w:val="en-US"/>
    </w:rPr>
  </w:style>
  <w:style w:type="paragraph" w:styleId="Textkrper">
    <w:name w:val="Body Text"/>
    <w:basedOn w:val="Standard"/>
    <w:link w:val="TextkrperZchn"/>
    <w:rsid w:val="00EB2098"/>
    <w:pPr>
      <w:spacing w:after="140" w:line="300" w:lineRule="atLeast"/>
      <w:jc w:val="both"/>
    </w:pPr>
    <w:rPr>
      <w:rFonts w:ascii="Arial" w:eastAsia="SimSun" w:hAnsi="Arial"/>
      <w:lang w:val="x-none" w:eastAsia="x-none"/>
    </w:rPr>
  </w:style>
  <w:style w:type="character" w:customStyle="1" w:styleId="TextkrperZchn">
    <w:name w:val="Textkörper Zchn"/>
    <w:link w:val="Textkrper"/>
    <w:rsid w:val="00EB2098"/>
    <w:rPr>
      <w:rFonts w:ascii="Arial" w:eastAsia="SimSun" w:hAnsi="Arial"/>
      <w:sz w:val="22"/>
      <w:szCs w:val="24"/>
    </w:rPr>
  </w:style>
  <w:style w:type="character" w:styleId="HTMLVariable">
    <w:name w:val="HTML Variable"/>
    <w:uiPriority w:val="99"/>
    <w:unhideWhenUsed/>
    <w:rsid w:val="000D2FD0"/>
    <w:rPr>
      <w:i/>
      <w:iCs/>
    </w:rPr>
  </w:style>
  <w:style w:type="paragraph" w:styleId="Beschriftung">
    <w:name w:val="caption"/>
    <w:basedOn w:val="Standard"/>
    <w:next w:val="Standard"/>
    <w:uiPriority w:val="35"/>
    <w:qFormat/>
    <w:rsid w:val="000347C0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F243C1"/>
    <w:pPr>
      <w:spacing w:before="100" w:beforeAutospacing="1" w:after="100" w:afterAutospacing="1"/>
    </w:pPr>
    <w:rPr>
      <w:rFonts w:ascii="Times New Roman" w:hAnsi="Times New Roman"/>
      <w:sz w:val="24"/>
      <w:lang w:val="de-DE"/>
    </w:rPr>
  </w:style>
  <w:style w:type="character" w:styleId="BesuchterHyperlink">
    <w:name w:val="BesuchterHyperlink"/>
    <w:rsid w:val="00D7095B"/>
    <w:rPr>
      <w:color w:val="800080"/>
      <w:u w:val="single"/>
    </w:rPr>
  </w:style>
  <w:style w:type="character" w:customStyle="1" w:styleId="st">
    <w:name w:val="st"/>
    <w:rsid w:val="00906DA2"/>
  </w:style>
  <w:style w:type="paragraph" w:styleId="Funotentext">
    <w:name w:val="footnote text"/>
    <w:basedOn w:val="Standard"/>
    <w:semiHidden/>
    <w:rsid w:val="00825A02"/>
    <w:rPr>
      <w:sz w:val="20"/>
      <w:szCs w:val="20"/>
    </w:rPr>
  </w:style>
  <w:style w:type="character" w:styleId="Funotenzeichen">
    <w:name w:val="footnote reference"/>
    <w:semiHidden/>
    <w:rsid w:val="00825A02"/>
    <w:rPr>
      <w:vertAlign w:val="superscript"/>
    </w:rPr>
  </w:style>
  <w:style w:type="paragraph" w:customStyle="1" w:styleId="FormatvorlageLiteraturverzeichnis20ptFett">
    <w:name w:val="Formatvorlage Literaturverzeichnis + 20 pt Fett"/>
    <w:basedOn w:val="Literaturverzeichnis"/>
    <w:link w:val="FormatvorlageLiteraturverzeichnis20ptFettZchn"/>
    <w:rsid w:val="00320AA7"/>
    <w:pPr>
      <w:keepNext/>
      <w:keepLines/>
    </w:pPr>
    <w:rPr>
      <w:b/>
      <w:sz w:val="40"/>
      <w:szCs w:val="40"/>
    </w:rPr>
  </w:style>
  <w:style w:type="character" w:customStyle="1" w:styleId="LiteraturverzeichnisZchn">
    <w:name w:val="Literaturverzeichnis Zchn"/>
    <w:link w:val="Literaturverzeichnis"/>
    <w:rsid w:val="00320AA7"/>
    <w:rPr>
      <w:rFonts w:ascii="Calibri" w:hAnsi="Calibri"/>
      <w:bCs/>
      <w:iCs/>
      <w:sz w:val="22"/>
      <w:szCs w:val="24"/>
      <w:lang w:val="en-US" w:eastAsia="de-DE" w:bidi="ar-SA"/>
    </w:rPr>
  </w:style>
  <w:style w:type="character" w:customStyle="1" w:styleId="FormatvorlageLiteraturverzeichnis20ptFettZchn">
    <w:name w:val="Formatvorlage Literaturverzeichnis + 20 pt Fett Zchn"/>
    <w:link w:val="FormatvorlageLiteraturverzeichnis20ptFett"/>
    <w:rsid w:val="00320AA7"/>
    <w:rPr>
      <w:rFonts w:ascii="Calibri" w:hAnsi="Calibri"/>
      <w:b/>
      <w:bCs/>
      <w:iCs/>
      <w:sz w:val="40"/>
      <w:szCs w:val="40"/>
      <w:lang w:val="en-US" w:eastAsia="de-DE" w:bidi="ar-SA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308A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de-DE"/>
    </w:rPr>
  </w:style>
  <w:style w:type="character" w:customStyle="1" w:styleId="trans">
    <w:name w:val="trans"/>
    <w:rsid w:val="00645997"/>
  </w:style>
  <w:style w:type="character" w:customStyle="1" w:styleId="definition">
    <w:name w:val="definition"/>
    <w:rsid w:val="005C5CE7"/>
  </w:style>
  <w:style w:type="paragraph" w:customStyle="1" w:styleId="OhneVerrueckung">
    <w:name w:val="OhneVerrueckung"/>
    <w:basedOn w:val="Standard"/>
    <w:qFormat/>
    <w:rsid w:val="00CC728F"/>
  </w:style>
  <w:style w:type="character" w:customStyle="1" w:styleId="berschrift1Zchn">
    <w:name w:val="Überschrift 1 Zchn"/>
    <w:link w:val="berschrift1"/>
    <w:rsid w:val="008517A9"/>
    <w:rPr>
      <w:rFonts w:ascii="Calibri" w:hAnsi="Calibri"/>
      <w:b/>
      <w:bCs/>
      <w:kern w:val="32"/>
      <w:sz w:val="40"/>
      <w:szCs w:val="32"/>
      <w:lang w:val="en-US" w:eastAsia="x-non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6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rsid w:val="002666C5"/>
    <w:rPr>
      <w:rFonts w:ascii="Courier New" w:hAnsi="Courier New" w:cs="Courier New"/>
    </w:rPr>
  </w:style>
  <w:style w:type="character" w:customStyle="1" w:styleId="atn">
    <w:name w:val="atn"/>
    <w:rsid w:val="002666C5"/>
  </w:style>
  <w:style w:type="paragraph" w:styleId="Abbildungsverzeichnis">
    <w:name w:val="table of figures"/>
    <w:basedOn w:val="Standard"/>
    <w:next w:val="Standard"/>
    <w:uiPriority w:val="99"/>
    <w:rsid w:val="004473D1"/>
  </w:style>
  <w:style w:type="paragraph" w:styleId="berarbeitung">
    <w:name w:val="Revision"/>
    <w:hidden/>
    <w:uiPriority w:val="99"/>
    <w:semiHidden/>
    <w:rsid w:val="000901FF"/>
    <w:rPr>
      <w:rFonts w:ascii="Calibri" w:hAnsi="Calibri"/>
      <w:sz w:val="22"/>
      <w:szCs w:val="24"/>
      <w:lang w:val="en-US"/>
    </w:rPr>
  </w:style>
  <w:style w:type="character" w:customStyle="1" w:styleId="KopfzeileZchn">
    <w:name w:val="Kopfzeile Zchn"/>
    <w:link w:val="Kopfzeile"/>
    <w:uiPriority w:val="99"/>
    <w:rsid w:val="009A6C03"/>
    <w:rPr>
      <w:rFonts w:ascii="Calibri" w:hAnsi="Calibri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304F6"/>
    <w:pPr>
      <w:spacing w:after="0"/>
      <w:ind w:left="720"/>
    </w:pPr>
    <w:rPr>
      <w:rFonts w:eastAsia="Calibri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u\Application%20Data\Microsoft\Templates\xMCF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AE883-A34A-44C0-8919-C623A958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xMCF.dot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VOLKSWAGEN GROUP</Company>
  <LinksUpToDate>false</LinksUpToDate>
  <CharactersWithSpaces>70</CharactersWithSpaces>
  <SharedDoc>false</SharedDoc>
  <HLinks>
    <vt:vector size="432" baseType="variant">
      <vt:variant>
        <vt:i4>1114159</vt:i4>
      </vt:variant>
      <vt:variant>
        <vt:i4>468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1966140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_Toc393481451</vt:lpwstr>
      </vt:variant>
      <vt:variant>
        <vt:i4>1966140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_Toc393481450</vt:lpwstr>
      </vt:variant>
      <vt:variant>
        <vt:i4>2031676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_Toc393481449</vt:lpwstr>
      </vt:variant>
      <vt:variant>
        <vt:i4>2031676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_Toc393481448</vt:lpwstr>
      </vt:variant>
      <vt:variant>
        <vt:i4>2031676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_Toc393481447</vt:lpwstr>
      </vt:variant>
      <vt:variant>
        <vt:i4>2031676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_Toc393481446</vt:lpwstr>
      </vt:variant>
      <vt:variant>
        <vt:i4>2031676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_Toc393481445</vt:lpwstr>
      </vt:variant>
      <vt:variant>
        <vt:i4>2031676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_Toc393481444</vt:lpwstr>
      </vt:variant>
      <vt:variant>
        <vt:i4>2031676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_Toc393481443</vt:lpwstr>
      </vt:variant>
      <vt:variant>
        <vt:i4>2031662</vt:i4>
      </vt:variant>
      <vt:variant>
        <vt:i4>353</vt:i4>
      </vt:variant>
      <vt:variant>
        <vt:i4>0</vt:i4>
      </vt:variant>
      <vt:variant>
        <vt:i4>5</vt:i4>
      </vt:variant>
      <vt:variant>
        <vt:lpwstr>D:\Franke\Projekte\VDA-AK-25_xMCF_2014\p02-specification\Documentation_xMCF_File_v2_2014-07-18_CF.doc</vt:lpwstr>
      </vt:variant>
      <vt:variant>
        <vt:lpwstr>_Toc393481442</vt:lpwstr>
      </vt:variant>
      <vt:variant>
        <vt:i4>2031676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_Toc393481441</vt:lpwstr>
      </vt:variant>
      <vt:variant>
        <vt:i4>2031676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_Toc393481440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_Toc393481439</vt:lpwstr>
      </vt:variant>
      <vt:variant>
        <vt:i4>1572924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_Toc393481438</vt:lpwstr>
      </vt:variant>
      <vt:variant>
        <vt:i4>1572924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_Toc393481437</vt:lpwstr>
      </vt:variant>
      <vt:variant>
        <vt:i4>1572924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_Toc393481436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_Toc393481435</vt:lpwstr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_Toc393481434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_Toc393481433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_Toc393481432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_Toc393481431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_Toc393481430</vt:lpwstr>
      </vt:variant>
      <vt:variant>
        <vt:i4>1638460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_Toc393481429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_Toc393481428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_Toc393481427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_Toc393481426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_Toc393481425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_Toc393481424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_Toc393481423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_Toc393481422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_Toc393481421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_Toc393481420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_Toc393481419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_Toc393481418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_Toc393481417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_Toc393481416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_Toc393481415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_Toc393481414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_Toc393481413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_Toc393481412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_Toc393481411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_Toc393481410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_Toc393481409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_Toc393481408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_Toc393481407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_Toc393481406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_Toc393481405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_Toc393481404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_Toc393481403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_Toc393481402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_Toc393481401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_Toc393481400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_Toc393481399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_Toc393481398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_Toc393481397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_Toc393481396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_Toc393481395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_Toc393481394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_Toc393481393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_Toc393481392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_Toc393481391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_Toc393481390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_Toc393481389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_Toc393481388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_Toc393481387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_Toc393481386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_Toc393481385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_Toc393481384</vt:lpwstr>
      </vt:variant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http://en.wikipedia.org/wiki/SI</vt:lpwstr>
      </vt:variant>
      <vt:variant>
        <vt:lpwstr/>
      </vt:variant>
      <vt:variant>
        <vt:i4>7077992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http://www.w3.org/TR/xml11/</vt:lpwstr>
      </vt:variant>
      <vt:variant>
        <vt:lpwstr>sec-xml11</vt:lpwstr>
      </vt:variant>
      <vt:variant>
        <vt:i4>3604571</vt:i4>
      </vt:variant>
      <vt:variant>
        <vt:i4>83241</vt:i4>
      </vt:variant>
      <vt:variant>
        <vt:i4>1034</vt:i4>
      </vt:variant>
      <vt:variant>
        <vt:i4>1</vt:i4>
      </vt:variant>
      <vt:variant>
        <vt:lpwstr>cid:ii_1473578fe80ace0c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Peter Nuhn</dc:creator>
  <cp:keywords/>
  <cp:lastModifiedBy>Dr. Carsten Franke</cp:lastModifiedBy>
  <cp:revision>2</cp:revision>
  <cp:lastPrinted>2014-03-11T08:15:00Z</cp:lastPrinted>
  <dcterms:created xsi:type="dcterms:W3CDTF">2023-01-18T10:32:00Z</dcterms:created>
  <dcterms:modified xsi:type="dcterms:W3CDTF">2023-01-18T10:32:00Z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