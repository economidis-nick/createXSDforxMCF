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986544">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DE7B4A">
      <w:pPr>
        <w:pStyle w:val="Verzeichnis1"/>
        <w:rPr>
          <w:rFonts w:asciiTheme="minorHAnsi" w:eastAsiaTheme="minorEastAsia" w:hAnsiTheme="minorHAnsi" w:cstheme="minorBidi"/>
          <w:b w:val="0"/>
          <w:noProof/>
          <w:lang w:val="de-DE" w:eastAsia="de-DE"/>
        </w:rPr>
      </w:pPr>
      <w:hyperlink w:anchor="_Toc99614539" w:history="1">
        <w:r w:rsidR="001F4D75" w:rsidRPr="00986544">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DE7B4A">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986544">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DE7B4A">
      <w:pPr>
        <w:pStyle w:val="Verzeichnis1"/>
        <w:rPr>
          <w:rFonts w:asciiTheme="minorHAnsi" w:eastAsiaTheme="minorEastAsia" w:hAnsiTheme="minorHAnsi" w:cstheme="minorBidi"/>
          <w:b w:val="0"/>
          <w:noProof/>
          <w:lang w:val="de-DE" w:eastAsia="de-DE"/>
        </w:rPr>
      </w:pPr>
      <w:hyperlink w:anchor="_Toc99614541" w:history="1">
        <w:r w:rsidR="001F4D75" w:rsidRPr="00986544">
          <w:rPr>
            <w:rStyle w:val="Hyperlink"/>
            <w:noProof/>
          </w:rPr>
          <w:t>2</w:t>
        </w:r>
        <w:r w:rsidR="001F4D75">
          <w:rPr>
            <w:rFonts w:asciiTheme="minorHAnsi" w:eastAsiaTheme="minorEastAsia" w:hAnsiTheme="minorHAnsi" w:cstheme="minorBidi"/>
            <w:b w:val="0"/>
            <w:noProof/>
            <w:lang w:val="de-DE" w:eastAsia="de-DE"/>
          </w:rPr>
          <w:tab/>
        </w:r>
        <w:r w:rsidR="001F4D75" w:rsidRPr="00986544">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DE7B4A">
      <w:pPr>
        <w:pStyle w:val="Verzeichnis1"/>
        <w:rPr>
          <w:rFonts w:asciiTheme="minorHAnsi" w:eastAsiaTheme="minorEastAsia" w:hAnsiTheme="minorHAnsi" w:cstheme="minorBidi"/>
          <w:b w:val="0"/>
          <w:noProof/>
          <w:lang w:val="de-DE" w:eastAsia="de-DE"/>
        </w:rPr>
      </w:pPr>
      <w:hyperlink w:anchor="_Toc99614542" w:history="1">
        <w:r w:rsidR="001F4D75" w:rsidRPr="00986544">
          <w:rPr>
            <w:rStyle w:val="Hyperlink"/>
            <w:noProof/>
          </w:rPr>
          <w:t>3</w:t>
        </w:r>
        <w:r w:rsidR="001F4D75">
          <w:rPr>
            <w:rFonts w:asciiTheme="minorHAnsi" w:eastAsiaTheme="minorEastAsia" w:hAnsiTheme="minorHAnsi" w:cstheme="minorBidi"/>
            <w:b w:val="0"/>
            <w:noProof/>
            <w:lang w:val="de-DE" w:eastAsia="de-DE"/>
          </w:rPr>
          <w:tab/>
        </w:r>
        <w:r w:rsidR="001F4D75" w:rsidRPr="00986544">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DE7B4A">
      <w:pPr>
        <w:pStyle w:val="Verzeichnis1"/>
        <w:rPr>
          <w:rFonts w:asciiTheme="minorHAnsi" w:eastAsiaTheme="minorEastAsia" w:hAnsiTheme="minorHAnsi" w:cstheme="minorBidi"/>
          <w:b w:val="0"/>
          <w:noProof/>
          <w:lang w:val="de-DE" w:eastAsia="de-DE"/>
        </w:rPr>
      </w:pPr>
      <w:hyperlink w:anchor="_Toc99614543" w:history="1">
        <w:r w:rsidR="001F4D75" w:rsidRPr="00986544">
          <w:rPr>
            <w:rStyle w:val="Hyperlink"/>
            <w:noProof/>
          </w:rPr>
          <w:t>4</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DE7B4A">
      <w:pPr>
        <w:pStyle w:val="Verzeichnis2"/>
        <w:rPr>
          <w:rFonts w:asciiTheme="minorHAnsi" w:eastAsiaTheme="minorEastAsia" w:hAnsiTheme="minorHAnsi" w:cstheme="minorBidi"/>
          <w:b w:val="0"/>
          <w:noProof/>
          <w:lang w:val="de-DE" w:eastAsia="de-DE"/>
        </w:rPr>
      </w:pPr>
      <w:hyperlink w:anchor="_Toc99614544" w:history="1">
        <w:r w:rsidR="001F4D75" w:rsidRPr="00986544">
          <w:rPr>
            <w:rStyle w:val="Hyperlink"/>
            <w:noProof/>
          </w:rPr>
          <w:t>4.1</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DE7B4A">
      <w:pPr>
        <w:pStyle w:val="Verzeichnis2"/>
        <w:rPr>
          <w:rFonts w:asciiTheme="minorHAnsi" w:eastAsiaTheme="minorEastAsia" w:hAnsiTheme="minorHAnsi" w:cstheme="minorBidi"/>
          <w:b w:val="0"/>
          <w:noProof/>
          <w:lang w:val="de-DE" w:eastAsia="de-DE"/>
        </w:rPr>
      </w:pPr>
      <w:hyperlink w:anchor="_Toc99614545" w:history="1">
        <w:r w:rsidR="001F4D75" w:rsidRPr="00986544">
          <w:rPr>
            <w:rStyle w:val="Hyperlink"/>
            <w:noProof/>
          </w:rPr>
          <w:t>4.2</w:t>
        </w:r>
        <w:r w:rsidR="001F4D75">
          <w:rPr>
            <w:rFonts w:asciiTheme="minorHAnsi" w:eastAsiaTheme="minorEastAsia" w:hAnsiTheme="minorHAnsi" w:cstheme="minorBidi"/>
            <w:b w:val="0"/>
            <w:noProof/>
            <w:lang w:val="de-DE" w:eastAsia="de-DE"/>
          </w:rPr>
          <w:tab/>
        </w:r>
        <w:r w:rsidR="001F4D75" w:rsidRPr="00986544">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DE7B4A">
      <w:pPr>
        <w:pStyle w:val="Verzeichnis2"/>
        <w:rPr>
          <w:rFonts w:asciiTheme="minorHAnsi" w:eastAsiaTheme="minorEastAsia" w:hAnsiTheme="minorHAnsi" w:cstheme="minorBidi"/>
          <w:b w:val="0"/>
          <w:noProof/>
          <w:lang w:val="de-DE" w:eastAsia="de-DE"/>
        </w:rPr>
      </w:pPr>
      <w:hyperlink w:anchor="_Toc99614546" w:history="1">
        <w:r w:rsidR="001F4D75" w:rsidRPr="00986544">
          <w:rPr>
            <w:rStyle w:val="Hyperlink"/>
            <w:noProof/>
          </w:rPr>
          <w:t>4.3</w:t>
        </w:r>
        <w:r w:rsidR="001F4D75">
          <w:rPr>
            <w:rFonts w:asciiTheme="minorHAnsi" w:eastAsiaTheme="minorEastAsia" w:hAnsiTheme="minorHAnsi" w:cstheme="minorBidi"/>
            <w:b w:val="0"/>
            <w:noProof/>
            <w:lang w:val="de-DE" w:eastAsia="de-DE"/>
          </w:rPr>
          <w:tab/>
        </w:r>
        <w:r w:rsidR="001F4D75" w:rsidRPr="00986544">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DE7B4A">
      <w:pPr>
        <w:pStyle w:val="Verzeichnis2"/>
        <w:rPr>
          <w:rFonts w:asciiTheme="minorHAnsi" w:eastAsiaTheme="minorEastAsia" w:hAnsiTheme="minorHAnsi" w:cstheme="minorBidi"/>
          <w:b w:val="0"/>
          <w:noProof/>
          <w:lang w:val="de-DE" w:eastAsia="de-DE"/>
        </w:rPr>
      </w:pPr>
      <w:hyperlink w:anchor="_Toc99614547" w:history="1">
        <w:r w:rsidR="001F4D75" w:rsidRPr="00986544">
          <w:rPr>
            <w:rStyle w:val="Hyperlink"/>
            <w:noProof/>
          </w:rPr>
          <w:t>4.4</w:t>
        </w:r>
        <w:r w:rsidR="001F4D75">
          <w:rPr>
            <w:rFonts w:asciiTheme="minorHAnsi" w:eastAsiaTheme="minorEastAsia" w:hAnsiTheme="minorHAnsi" w:cstheme="minorBidi"/>
            <w:b w:val="0"/>
            <w:noProof/>
            <w:lang w:val="de-DE" w:eastAsia="de-DE"/>
          </w:rPr>
          <w:tab/>
        </w:r>
        <w:r w:rsidR="001F4D75" w:rsidRPr="00986544">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DE7B4A">
      <w:pPr>
        <w:pStyle w:val="Verzeichnis2"/>
        <w:rPr>
          <w:rFonts w:asciiTheme="minorHAnsi" w:eastAsiaTheme="minorEastAsia" w:hAnsiTheme="minorHAnsi" w:cstheme="minorBidi"/>
          <w:b w:val="0"/>
          <w:noProof/>
          <w:lang w:val="de-DE" w:eastAsia="de-DE"/>
        </w:rPr>
      </w:pPr>
      <w:hyperlink w:anchor="_Toc99614548" w:history="1">
        <w:r w:rsidR="001F4D75" w:rsidRPr="00986544">
          <w:rPr>
            <w:rStyle w:val="Hyperlink"/>
            <w:noProof/>
          </w:rPr>
          <w:t>4.5</w:t>
        </w:r>
        <w:r w:rsidR="001F4D75">
          <w:rPr>
            <w:rFonts w:asciiTheme="minorHAnsi" w:eastAsiaTheme="minorEastAsia" w:hAnsiTheme="minorHAnsi" w:cstheme="minorBidi"/>
            <w:b w:val="0"/>
            <w:noProof/>
            <w:lang w:val="de-DE" w:eastAsia="de-DE"/>
          </w:rPr>
          <w:tab/>
        </w:r>
        <w:r w:rsidR="001F4D75" w:rsidRPr="00986544">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DE7B4A">
      <w:pPr>
        <w:pStyle w:val="Verzeichnis1"/>
        <w:rPr>
          <w:rFonts w:asciiTheme="minorHAnsi" w:eastAsiaTheme="minorEastAsia" w:hAnsiTheme="minorHAnsi" w:cstheme="minorBidi"/>
          <w:b w:val="0"/>
          <w:noProof/>
          <w:lang w:val="de-DE" w:eastAsia="de-DE"/>
        </w:rPr>
      </w:pPr>
      <w:hyperlink w:anchor="_Toc99614549" w:history="1">
        <w:r w:rsidR="001F4D75" w:rsidRPr="00986544">
          <w:rPr>
            <w:rStyle w:val="Hyperlink"/>
            <w:noProof/>
          </w:rPr>
          <w:t>5</w:t>
        </w:r>
        <w:r w:rsidR="001F4D75">
          <w:rPr>
            <w:rFonts w:asciiTheme="minorHAnsi" w:eastAsiaTheme="minorEastAsia" w:hAnsiTheme="minorHAnsi" w:cstheme="minorBidi"/>
            <w:b w:val="0"/>
            <w:noProof/>
            <w:lang w:val="de-DE" w:eastAsia="de-DE"/>
          </w:rPr>
          <w:tab/>
        </w:r>
        <w:r w:rsidR="001F4D75" w:rsidRPr="00986544">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DE7B4A">
      <w:pPr>
        <w:pStyle w:val="Verzeichnis2"/>
        <w:rPr>
          <w:rFonts w:asciiTheme="minorHAnsi" w:eastAsiaTheme="minorEastAsia" w:hAnsiTheme="minorHAnsi" w:cstheme="minorBidi"/>
          <w:b w:val="0"/>
          <w:noProof/>
          <w:lang w:val="de-DE" w:eastAsia="de-DE"/>
        </w:rPr>
      </w:pPr>
      <w:hyperlink w:anchor="_Toc99614550" w:history="1">
        <w:r w:rsidR="001F4D75" w:rsidRPr="00986544">
          <w:rPr>
            <w:rStyle w:val="Hyperlink"/>
            <w:noProof/>
          </w:rPr>
          <w:t>5.1</w:t>
        </w:r>
        <w:r w:rsidR="001F4D75">
          <w:rPr>
            <w:rFonts w:asciiTheme="minorHAnsi" w:eastAsiaTheme="minorEastAsia" w:hAnsiTheme="minorHAnsi" w:cstheme="minorBidi"/>
            <w:b w:val="0"/>
            <w:noProof/>
            <w:lang w:val="de-DE" w:eastAsia="de-DE"/>
          </w:rPr>
          <w:tab/>
        </w:r>
        <w:r w:rsidR="001F4D75" w:rsidRPr="00986544">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DE7B4A">
      <w:pPr>
        <w:pStyle w:val="Verzeichnis1"/>
        <w:rPr>
          <w:rFonts w:asciiTheme="minorHAnsi" w:eastAsiaTheme="minorEastAsia" w:hAnsiTheme="minorHAnsi" w:cstheme="minorBidi"/>
          <w:b w:val="0"/>
          <w:noProof/>
          <w:lang w:val="de-DE" w:eastAsia="de-DE"/>
        </w:rPr>
      </w:pPr>
      <w:hyperlink w:anchor="_Toc99614551" w:history="1">
        <w:r w:rsidR="001F4D75" w:rsidRPr="00986544">
          <w:rPr>
            <w:rStyle w:val="Hyperlink"/>
            <w:noProof/>
          </w:rPr>
          <w:t>6</w:t>
        </w:r>
        <w:r w:rsidR="001F4D75">
          <w:rPr>
            <w:rFonts w:asciiTheme="minorHAnsi" w:eastAsiaTheme="minorEastAsia" w:hAnsiTheme="minorHAnsi" w:cstheme="minorBidi"/>
            <w:b w:val="0"/>
            <w:noProof/>
            <w:lang w:val="de-DE" w:eastAsia="de-DE"/>
          </w:rPr>
          <w:tab/>
        </w:r>
        <w:r w:rsidR="001F4D75" w:rsidRPr="00986544">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DE7B4A">
      <w:pPr>
        <w:pStyle w:val="Verzeichnis2"/>
        <w:rPr>
          <w:rFonts w:asciiTheme="minorHAnsi" w:eastAsiaTheme="minorEastAsia" w:hAnsiTheme="minorHAnsi" w:cstheme="minorBidi"/>
          <w:b w:val="0"/>
          <w:noProof/>
          <w:lang w:val="de-DE" w:eastAsia="de-DE"/>
        </w:rPr>
      </w:pPr>
      <w:hyperlink w:anchor="_Toc99614552" w:history="1">
        <w:r w:rsidR="001F4D75" w:rsidRPr="00986544">
          <w:rPr>
            <w:rStyle w:val="Hyperlink"/>
            <w:noProof/>
          </w:rPr>
          <w:t>6.1</w:t>
        </w:r>
        <w:r w:rsidR="001F4D75">
          <w:rPr>
            <w:rFonts w:asciiTheme="minorHAnsi" w:eastAsiaTheme="minorEastAsia" w:hAnsiTheme="minorHAnsi" w:cstheme="minorBidi"/>
            <w:b w:val="0"/>
            <w:noProof/>
            <w:lang w:val="de-DE" w:eastAsia="de-DE"/>
          </w:rPr>
          <w:tab/>
        </w:r>
        <w:r w:rsidR="001F4D75" w:rsidRPr="00986544">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DE7B4A">
      <w:pPr>
        <w:pStyle w:val="Verzeichnis3"/>
        <w:rPr>
          <w:rFonts w:asciiTheme="minorHAnsi" w:eastAsiaTheme="minorEastAsia" w:hAnsiTheme="minorHAnsi" w:cstheme="minorBidi"/>
          <w:b w:val="0"/>
          <w:noProof/>
          <w:lang w:val="de-DE" w:eastAsia="de-DE"/>
        </w:rPr>
      </w:pPr>
      <w:hyperlink w:anchor="_Toc99614553" w:history="1">
        <w:r w:rsidR="001F4D75" w:rsidRPr="00986544">
          <w:rPr>
            <w:rStyle w:val="Hyperlink"/>
            <w:noProof/>
          </w:rPr>
          <w:t>6.1.1</w:t>
        </w:r>
        <w:r w:rsidR="001F4D75">
          <w:rPr>
            <w:rFonts w:asciiTheme="minorHAnsi" w:eastAsiaTheme="minorEastAsia" w:hAnsiTheme="minorHAnsi" w:cstheme="minorBidi"/>
            <w:b w:val="0"/>
            <w:noProof/>
            <w:lang w:val="de-DE" w:eastAsia="de-DE"/>
          </w:rPr>
          <w:tab/>
        </w:r>
        <w:r w:rsidR="001F4D75" w:rsidRPr="00986544">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DE7B4A">
      <w:pPr>
        <w:pStyle w:val="Verzeichnis3"/>
        <w:rPr>
          <w:rFonts w:asciiTheme="minorHAnsi" w:eastAsiaTheme="minorEastAsia" w:hAnsiTheme="minorHAnsi" w:cstheme="minorBidi"/>
          <w:b w:val="0"/>
          <w:noProof/>
          <w:lang w:val="de-DE" w:eastAsia="de-DE"/>
        </w:rPr>
      </w:pPr>
      <w:hyperlink w:anchor="_Toc99614554" w:history="1">
        <w:r w:rsidR="001F4D75" w:rsidRPr="00986544">
          <w:rPr>
            <w:rStyle w:val="Hyperlink"/>
            <w:noProof/>
          </w:rPr>
          <w:t>6.1.2</w:t>
        </w:r>
        <w:r w:rsidR="001F4D75">
          <w:rPr>
            <w:rFonts w:asciiTheme="minorHAnsi" w:eastAsiaTheme="minorEastAsia" w:hAnsiTheme="minorHAnsi" w:cstheme="minorBidi"/>
            <w:b w:val="0"/>
            <w:noProof/>
            <w:lang w:val="de-DE" w:eastAsia="de-DE"/>
          </w:rPr>
          <w:tab/>
        </w:r>
        <w:r w:rsidR="001F4D75" w:rsidRPr="00986544">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DE7B4A">
      <w:pPr>
        <w:pStyle w:val="Verzeichnis2"/>
        <w:rPr>
          <w:rFonts w:asciiTheme="minorHAnsi" w:eastAsiaTheme="minorEastAsia" w:hAnsiTheme="minorHAnsi" w:cstheme="minorBidi"/>
          <w:b w:val="0"/>
          <w:noProof/>
          <w:lang w:val="de-DE" w:eastAsia="de-DE"/>
        </w:rPr>
      </w:pPr>
      <w:hyperlink w:anchor="_Toc99614555" w:history="1">
        <w:r w:rsidR="001F4D75" w:rsidRPr="00986544">
          <w:rPr>
            <w:rStyle w:val="Hyperlink"/>
            <w:noProof/>
          </w:rPr>
          <w:t>6.2</w:t>
        </w:r>
        <w:r w:rsidR="001F4D75">
          <w:rPr>
            <w:rFonts w:asciiTheme="minorHAnsi" w:eastAsiaTheme="minorEastAsia" w:hAnsiTheme="minorHAnsi" w:cstheme="minorBidi"/>
            <w:b w:val="0"/>
            <w:noProof/>
            <w:lang w:val="de-DE" w:eastAsia="de-DE"/>
          </w:rPr>
          <w:tab/>
        </w:r>
        <w:r w:rsidR="001F4D75" w:rsidRPr="00986544">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DE7B4A">
      <w:pPr>
        <w:pStyle w:val="Verzeichnis2"/>
        <w:rPr>
          <w:rFonts w:asciiTheme="minorHAnsi" w:eastAsiaTheme="minorEastAsia" w:hAnsiTheme="minorHAnsi" w:cstheme="minorBidi"/>
          <w:b w:val="0"/>
          <w:noProof/>
          <w:lang w:val="de-DE" w:eastAsia="de-DE"/>
        </w:rPr>
      </w:pPr>
      <w:hyperlink w:anchor="_Toc99614556" w:history="1">
        <w:r w:rsidR="001F4D75" w:rsidRPr="00986544">
          <w:rPr>
            <w:rStyle w:val="Hyperlink"/>
            <w:noProof/>
          </w:rPr>
          <w:t>6.3</w:t>
        </w:r>
        <w:r w:rsidR="001F4D75">
          <w:rPr>
            <w:rFonts w:asciiTheme="minorHAnsi" w:eastAsiaTheme="minorEastAsia" w:hAnsiTheme="minorHAnsi" w:cstheme="minorBidi"/>
            <w:b w:val="0"/>
            <w:noProof/>
            <w:lang w:val="de-DE" w:eastAsia="de-DE"/>
          </w:rPr>
          <w:tab/>
        </w:r>
        <w:r w:rsidR="001F4D75" w:rsidRPr="00986544">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DE7B4A">
      <w:pPr>
        <w:pStyle w:val="Verzeichnis1"/>
        <w:rPr>
          <w:rFonts w:asciiTheme="minorHAnsi" w:eastAsiaTheme="minorEastAsia" w:hAnsiTheme="minorHAnsi" w:cstheme="minorBidi"/>
          <w:b w:val="0"/>
          <w:noProof/>
          <w:lang w:val="de-DE" w:eastAsia="de-DE"/>
        </w:rPr>
      </w:pPr>
      <w:hyperlink w:anchor="_Toc99614557" w:history="1">
        <w:r w:rsidR="001F4D75" w:rsidRPr="00986544">
          <w:rPr>
            <w:rStyle w:val="Hyperlink"/>
            <w:noProof/>
          </w:rPr>
          <w:t>7</w:t>
        </w:r>
        <w:r w:rsidR="001F4D75">
          <w:rPr>
            <w:rFonts w:asciiTheme="minorHAnsi" w:eastAsiaTheme="minorEastAsia" w:hAnsiTheme="minorHAnsi" w:cstheme="minorBidi"/>
            <w:b w:val="0"/>
            <w:noProof/>
            <w:lang w:val="de-DE" w:eastAsia="de-DE"/>
          </w:rPr>
          <w:tab/>
        </w:r>
        <w:r w:rsidR="001F4D75" w:rsidRPr="00986544">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DE7B4A">
      <w:pPr>
        <w:pStyle w:val="Verzeichnis2"/>
        <w:rPr>
          <w:rFonts w:asciiTheme="minorHAnsi" w:eastAsiaTheme="minorEastAsia" w:hAnsiTheme="minorHAnsi" w:cstheme="minorBidi"/>
          <w:b w:val="0"/>
          <w:noProof/>
          <w:lang w:val="de-DE" w:eastAsia="de-DE"/>
        </w:rPr>
      </w:pPr>
      <w:hyperlink w:anchor="_Toc99614558" w:history="1">
        <w:r w:rsidR="001F4D75" w:rsidRPr="00986544">
          <w:rPr>
            <w:rStyle w:val="Hyperlink"/>
            <w:noProof/>
          </w:rPr>
          <w:t>7.1</w:t>
        </w:r>
        <w:r w:rsidR="001F4D75">
          <w:rPr>
            <w:rFonts w:asciiTheme="minorHAnsi" w:eastAsiaTheme="minorEastAsia" w:hAnsiTheme="minorHAnsi" w:cstheme="minorBidi"/>
            <w:b w:val="0"/>
            <w:noProof/>
            <w:lang w:val="de-DE" w:eastAsia="de-DE"/>
          </w:rPr>
          <w:tab/>
        </w:r>
        <w:r w:rsidR="001F4D75" w:rsidRPr="00986544">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DE7B4A">
      <w:pPr>
        <w:pStyle w:val="Verzeichnis3"/>
        <w:rPr>
          <w:rFonts w:asciiTheme="minorHAnsi" w:eastAsiaTheme="minorEastAsia" w:hAnsiTheme="minorHAnsi" w:cstheme="minorBidi"/>
          <w:b w:val="0"/>
          <w:noProof/>
          <w:lang w:val="de-DE" w:eastAsia="de-DE"/>
        </w:rPr>
      </w:pPr>
      <w:hyperlink w:anchor="_Toc99614559" w:history="1">
        <w:r w:rsidR="001F4D75" w:rsidRPr="00986544">
          <w:rPr>
            <w:rStyle w:val="Hyperlink"/>
            <w:noProof/>
          </w:rPr>
          <w:t>7.1.1</w:t>
        </w:r>
        <w:r w:rsidR="001F4D75">
          <w:rPr>
            <w:rFonts w:asciiTheme="minorHAnsi" w:eastAsiaTheme="minorEastAsia" w:hAnsiTheme="minorHAnsi" w:cstheme="minorBidi"/>
            <w:b w:val="0"/>
            <w:noProof/>
            <w:lang w:val="de-DE" w:eastAsia="de-DE"/>
          </w:rPr>
          <w:tab/>
        </w:r>
        <w:r w:rsidR="001F4D75" w:rsidRPr="00986544">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DE7B4A">
      <w:pPr>
        <w:pStyle w:val="Verzeichnis3"/>
        <w:rPr>
          <w:rFonts w:asciiTheme="minorHAnsi" w:eastAsiaTheme="minorEastAsia" w:hAnsiTheme="minorHAnsi" w:cstheme="minorBidi"/>
          <w:b w:val="0"/>
          <w:noProof/>
          <w:lang w:val="de-DE" w:eastAsia="de-DE"/>
        </w:rPr>
      </w:pPr>
      <w:hyperlink w:anchor="_Toc99614560" w:history="1">
        <w:r w:rsidR="001F4D75" w:rsidRPr="00986544">
          <w:rPr>
            <w:rStyle w:val="Hyperlink"/>
            <w:noProof/>
          </w:rPr>
          <w:t>7.1.2</w:t>
        </w:r>
        <w:r w:rsidR="001F4D75">
          <w:rPr>
            <w:rFonts w:asciiTheme="minorHAnsi" w:eastAsiaTheme="minorEastAsia" w:hAnsiTheme="minorHAnsi" w:cstheme="minorBidi"/>
            <w:b w:val="0"/>
            <w:noProof/>
            <w:lang w:val="de-DE" w:eastAsia="de-DE"/>
          </w:rPr>
          <w:tab/>
        </w:r>
        <w:r w:rsidR="001F4D75" w:rsidRPr="00986544">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DE7B4A">
      <w:pPr>
        <w:pStyle w:val="Verzeichnis3"/>
        <w:rPr>
          <w:rFonts w:asciiTheme="minorHAnsi" w:eastAsiaTheme="minorEastAsia" w:hAnsiTheme="minorHAnsi" w:cstheme="minorBidi"/>
          <w:b w:val="0"/>
          <w:noProof/>
          <w:lang w:val="de-DE" w:eastAsia="de-DE"/>
        </w:rPr>
      </w:pPr>
      <w:hyperlink w:anchor="_Toc99614561" w:history="1">
        <w:r w:rsidR="001F4D75" w:rsidRPr="00986544">
          <w:rPr>
            <w:rStyle w:val="Hyperlink"/>
            <w:noProof/>
          </w:rPr>
          <w:t>7.1.3</w:t>
        </w:r>
        <w:r w:rsidR="001F4D75">
          <w:rPr>
            <w:rFonts w:asciiTheme="minorHAnsi" w:eastAsiaTheme="minorEastAsia" w:hAnsiTheme="minorHAnsi" w:cstheme="minorBidi"/>
            <w:b w:val="0"/>
            <w:noProof/>
            <w:lang w:val="de-DE" w:eastAsia="de-DE"/>
          </w:rPr>
          <w:tab/>
        </w:r>
        <w:r w:rsidR="001F4D75" w:rsidRPr="00986544">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DE7B4A">
      <w:pPr>
        <w:pStyle w:val="Verzeichnis2"/>
        <w:rPr>
          <w:rFonts w:asciiTheme="minorHAnsi" w:eastAsiaTheme="minorEastAsia" w:hAnsiTheme="minorHAnsi" w:cstheme="minorBidi"/>
          <w:b w:val="0"/>
          <w:noProof/>
          <w:lang w:val="de-DE" w:eastAsia="de-DE"/>
        </w:rPr>
      </w:pPr>
      <w:hyperlink w:anchor="_Toc99614562" w:history="1">
        <w:r w:rsidR="001F4D75" w:rsidRPr="00986544">
          <w:rPr>
            <w:rStyle w:val="Hyperlink"/>
            <w:noProof/>
          </w:rPr>
          <w:t>7.2</w:t>
        </w:r>
        <w:r w:rsidR="001F4D75">
          <w:rPr>
            <w:rFonts w:asciiTheme="minorHAnsi" w:eastAsiaTheme="minorEastAsia" w:hAnsiTheme="minorHAnsi" w:cstheme="minorBidi"/>
            <w:b w:val="0"/>
            <w:noProof/>
            <w:lang w:val="de-DE" w:eastAsia="de-DE"/>
          </w:rPr>
          <w:tab/>
        </w:r>
        <w:r w:rsidR="001F4D75" w:rsidRPr="00986544">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DE7B4A">
      <w:pPr>
        <w:pStyle w:val="Verzeichnis3"/>
        <w:rPr>
          <w:rFonts w:asciiTheme="minorHAnsi" w:eastAsiaTheme="minorEastAsia" w:hAnsiTheme="minorHAnsi" w:cstheme="minorBidi"/>
          <w:b w:val="0"/>
          <w:noProof/>
          <w:lang w:val="de-DE" w:eastAsia="de-DE"/>
        </w:rPr>
      </w:pPr>
      <w:hyperlink w:anchor="_Toc99614563" w:history="1">
        <w:r w:rsidR="001F4D75" w:rsidRPr="00986544">
          <w:rPr>
            <w:rStyle w:val="Hyperlink"/>
            <w:noProof/>
          </w:rPr>
          <w:t>7.2.1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User Specific Data </w:t>
        </w:r>
        <w:r w:rsidR="001F4D75" w:rsidRPr="00986544">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DE7B4A">
      <w:pPr>
        <w:pStyle w:val="Verzeichnis3"/>
        <w:rPr>
          <w:rFonts w:asciiTheme="minorHAnsi" w:eastAsiaTheme="minorEastAsia" w:hAnsiTheme="minorHAnsi" w:cstheme="minorBidi"/>
          <w:b w:val="0"/>
          <w:noProof/>
          <w:lang w:val="de-DE" w:eastAsia="de-DE"/>
        </w:rPr>
      </w:pPr>
      <w:hyperlink w:anchor="_Toc99614564" w:history="1">
        <w:r w:rsidR="001F4D75" w:rsidRPr="00986544">
          <w:rPr>
            <w:rStyle w:val="Hyperlink"/>
            <w:noProof/>
          </w:rPr>
          <w:t>7.2.2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Finite Element Specific Data </w:t>
        </w:r>
        <w:r w:rsidR="001F4D75" w:rsidRPr="00986544">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DE7B4A">
      <w:pPr>
        <w:pStyle w:val="Verzeichnis2"/>
        <w:rPr>
          <w:rFonts w:asciiTheme="minorHAnsi" w:eastAsiaTheme="minorEastAsia" w:hAnsiTheme="minorHAnsi" w:cstheme="minorBidi"/>
          <w:b w:val="0"/>
          <w:noProof/>
          <w:lang w:val="de-DE" w:eastAsia="de-DE"/>
        </w:rPr>
      </w:pPr>
      <w:hyperlink w:anchor="_Toc99614565" w:history="1">
        <w:r w:rsidR="001F4D75" w:rsidRPr="00986544">
          <w:rPr>
            <w:rStyle w:val="Hyperlink"/>
            <w:noProof/>
          </w:rPr>
          <w:t>7.3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Connection Data </w:t>
        </w:r>
        <w:r w:rsidR="001F4D75" w:rsidRPr="00986544">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DE7B4A">
      <w:pPr>
        <w:pStyle w:val="Verzeichnis3"/>
        <w:rPr>
          <w:rFonts w:asciiTheme="minorHAnsi" w:eastAsiaTheme="minorEastAsia" w:hAnsiTheme="minorHAnsi" w:cstheme="minorBidi"/>
          <w:b w:val="0"/>
          <w:noProof/>
          <w:lang w:val="de-DE" w:eastAsia="de-DE"/>
        </w:rPr>
      </w:pPr>
      <w:hyperlink w:anchor="_Toc99614566" w:history="1">
        <w:r w:rsidR="001F4D75" w:rsidRPr="00986544">
          <w:rPr>
            <w:rStyle w:val="Hyperlink"/>
            <w:noProof/>
          </w:rPr>
          <w:t>7.3.1</w:t>
        </w:r>
        <w:r w:rsidR="001F4D75">
          <w:rPr>
            <w:rFonts w:asciiTheme="minorHAnsi" w:eastAsiaTheme="minorEastAsia" w:hAnsiTheme="minorHAnsi" w:cstheme="minorBidi"/>
            <w:b w:val="0"/>
            <w:noProof/>
            <w:lang w:val="de-DE" w:eastAsia="de-DE"/>
          </w:rPr>
          <w:tab/>
        </w:r>
        <w:r w:rsidR="001F4D75" w:rsidRPr="00986544">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DE7B4A">
      <w:pPr>
        <w:pStyle w:val="Verzeichnis3"/>
        <w:rPr>
          <w:rFonts w:asciiTheme="minorHAnsi" w:eastAsiaTheme="minorEastAsia" w:hAnsiTheme="minorHAnsi" w:cstheme="minorBidi"/>
          <w:b w:val="0"/>
          <w:noProof/>
          <w:lang w:val="de-DE" w:eastAsia="de-DE"/>
        </w:rPr>
      </w:pPr>
      <w:hyperlink w:anchor="_Toc99614567" w:history="1">
        <w:r w:rsidR="001F4D75" w:rsidRPr="00986544">
          <w:rPr>
            <w:rStyle w:val="Hyperlink"/>
            <w:noProof/>
          </w:rPr>
          <w:t>7.3.2</w:t>
        </w:r>
        <w:r w:rsidR="001F4D75">
          <w:rPr>
            <w:rFonts w:asciiTheme="minorHAnsi" w:eastAsiaTheme="minorEastAsia" w:hAnsiTheme="minorHAnsi" w:cstheme="minorBidi"/>
            <w:b w:val="0"/>
            <w:noProof/>
            <w:lang w:val="de-DE" w:eastAsia="de-DE"/>
          </w:rPr>
          <w:tab/>
        </w:r>
        <w:r w:rsidR="001F4D75" w:rsidRPr="00986544">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DE7B4A">
      <w:pPr>
        <w:pStyle w:val="Verzeichnis3"/>
        <w:rPr>
          <w:rFonts w:asciiTheme="minorHAnsi" w:eastAsiaTheme="minorEastAsia" w:hAnsiTheme="minorHAnsi" w:cstheme="minorBidi"/>
          <w:b w:val="0"/>
          <w:noProof/>
          <w:lang w:val="de-DE" w:eastAsia="de-DE"/>
        </w:rPr>
      </w:pPr>
      <w:hyperlink w:anchor="_Toc99614568" w:history="1">
        <w:r w:rsidR="001F4D75" w:rsidRPr="00986544">
          <w:rPr>
            <w:rStyle w:val="Hyperlink"/>
            <w:noProof/>
          </w:rPr>
          <w:t>7.3.3</w:t>
        </w:r>
        <w:r w:rsidR="001F4D75">
          <w:rPr>
            <w:rFonts w:asciiTheme="minorHAnsi" w:eastAsiaTheme="minorEastAsia" w:hAnsiTheme="minorHAnsi" w:cstheme="minorBidi"/>
            <w:b w:val="0"/>
            <w:noProof/>
            <w:lang w:val="de-DE" w:eastAsia="de-DE"/>
          </w:rPr>
          <w:tab/>
        </w:r>
        <w:r w:rsidR="001F4D75" w:rsidRPr="00986544">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DE7B4A">
      <w:pPr>
        <w:pStyle w:val="Verzeichnis2"/>
        <w:rPr>
          <w:rFonts w:asciiTheme="minorHAnsi" w:eastAsiaTheme="minorEastAsia" w:hAnsiTheme="minorHAnsi" w:cstheme="minorBidi"/>
          <w:b w:val="0"/>
          <w:noProof/>
          <w:lang w:val="de-DE" w:eastAsia="de-DE"/>
        </w:rPr>
      </w:pPr>
      <w:hyperlink w:anchor="_Toc99614569" w:history="1">
        <w:r w:rsidR="001F4D75" w:rsidRPr="00986544">
          <w:rPr>
            <w:rStyle w:val="Hyperlink"/>
            <w:noProof/>
          </w:rPr>
          <w:t>7.4</w:t>
        </w:r>
        <w:r w:rsidR="001F4D75">
          <w:rPr>
            <w:rFonts w:asciiTheme="minorHAnsi" w:eastAsiaTheme="minorEastAsia" w:hAnsiTheme="minorHAnsi" w:cstheme="minorBidi"/>
            <w:b w:val="0"/>
            <w:noProof/>
            <w:lang w:val="de-DE" w:eastAsia="de-DE"/>
          </w:rPr>
          <w:tab/>
        </w:r>
        <w:r w:rsidR="001F4D75" w:rsidRPr="00986544">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DE7B4A">
      <w:pPr>
        <w:pStyle w:val="Verzeichnis2"/>
        <w:rPr>
          <w:rFonts w:asciiTheme="minorHAnsi" w:eastAsiaTheme="minorEastAsia" w:hAnsiTheme="minorHAnsi" w:cstheme="minorBidi"/>
          <w:b w:val="0"/>
          <w:noProof/>
          <w:lang w:val="de-DE" w:eastAsia="de-DE"/>
        </w:rPr>
      </w:pPr>
      <w:hyperlink w:anchor="_Toc99614570" w:history="1">
        <w:r w:rsidR="001F4D75" w:rsidRPr="00986544">
          <w:rPr>
            <w:rStyle w:val="Hyperlink"/>
            <w:noProof/>
          </w:rPr>
          <w:t>7.5</w:t>
        </w:r>
        <w:r w:rsidR="001F4D75">
          <w:rPr>
            <w:rFonts w:asciiTheme="minorHAnsi" w:eastAsiaTheme="minorEastAsia" w:hAnsiTheme="minorHAnsi" w:cstheme="minorBidi"/>
            <w:b w:val="0"/>
            <w:noProof/>
            <w:lang w:val="de-DE" w:eastAsia="de-DE"/>
          </w:rPr>
          <w:tab/>
        </w:r>
        <w:r w:rsidR="001F4D75" w:rsidRPr="00986544">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DE7B4A">
      <w:pPr>
        <w:pStyle w:val="Verzeichnis1"/>
        <w:rPr>
          <w:rFonts w:asciiTheme="minorHAnsi" w:eastAsiaTheme="minorEastAsia" w:hAnsiTheme="minorHAnsi" w:cstheme="minorBidi"/>
          <w:b w:val="0"/>
          <w:noProof/>
          <w:lang w:val="de-DE" w:eastAsia="de-DE"/>
        </w:rPr>
      </w:pPr>
      <w:hyperlink w:anchor="_Toc99614571" w:history="1">
        <w:r w:rsidR="001F4D75" w:rsidRPr="00986544">
          <w:rPr>
            <w:rStyle w:val="Hyperlink"/>
            <w:noProof/>
          </w:rPr>
          <w:t>8</w:t>
        </w:r>
        <w:r w:rsidR="001F4D75">
          <w:rPr>
            <w:rFonts w:asciiTheme="minorHAnsi" w:eastAsiaTheme="minorEastAsia" w:hAnsiTheme="minorHAnsi" w:cstheme="minorBidi"/>
            <w:b w:val="0"/>
            <w:noProof/>
            <w:lang w:val="de-DE" w:eastAsia="de-DE"/>
          </w:rPr>
          <w:tab/>
        </w:r>
        <w:r w:rsidR="001F4D75" w:rsidRPr="00986544">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DE7B4A">
      <w:pPr>
        <w:pStyle w:val="Verzeichnis2"/>
        <w:rPr>
          <w:rFonts w:asciiTheme="minorHAnsi" w:eastAsiaTheme="minorEastAsia" w:hAnsiTheme="minorHAnsi" w:cstheme="minorBidi"/>
          <w:b w:val="0"/>
          <w:noProof/>
          <w:lang w:val="de-DE" w:eastAsia="de-DE"/>
        </w:rPr>
      </w:pPr>
      <w:hyperlink w:anchor="_Toc99614572" w:history="1">
        <w:r w:rsidR="001F4D75" w:rsidRPr="00986544">
          <w:rPr>
            <w:rStyle w:val="Hyperlink"/>
            <w:noProof/>
          </w:rPr>
          <w:t>8.1</w:t>
        </w:r>
        <w:r w:rsidR="001F4D75">
          <w:rPr>
            <w:rFonts w:asciiTheme="minorHAnsi" w:eastAsiaTheme="minorEastAsia" w:hAnsiTheme="minorHAnsi" w:cstheme="minorBidi"/>
            <w:b w:val="0"/>
            <w:noProof/>
            <w:lang w:val="de-DE" w:eastAsia="de-DE"/>
          </w:rPr>
          <w:tab/>
        </w:r>
        <w:r w:rsidR="001F4D75" w:rsidRPr="00986544">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DE7B4A">
      <w:pPr>
        <w:pStyle w:val="Verzeichnis2"/>
        <w:rPr>
          <w:rFonts w:asciiTheme="minorHAnsi" w:eastAsiaTheme="minorEastAsia" w:hAnsiTheme="minorHAnsi" w:cstheme="minorBidi"/>
          <w:b w:val="0"/>
          <w:noProof/>
          <w:lang w:val="de-DE" w:eastAsia="de-DE"/>
        </w:rPr>
      </w:pPr>
      <w:hyperlink w:anchor="_Toc99614573" w:history="1">
        <w:r w:rsidR="001F4D75" w:rsidRPr="00986544">
          <w:rPr>
            <w:rStyle w:val="Hyperlink"/>
            <w:noProof/>
          </w:rPr>
          <w:t>8.2</w:t>
        </w:r>
        <w:r w:rsidR="001F4D75">
          <w:rPr>
            <w:rFonts w:asciiTheme="minorHAnsi" w:eastAsiaTheme="minorEastAsia" w:hAnsiTheme="minorHAnsi" w:cstheme="minorBidi"/>
            <w:b w:val="0"/>
            <w:noProof/>
            <w:lang w:val="de-DE" w:eastAsia="de-DE"/>
          </w:rPr>
          <w:tab/>
        </w:r>
        <w:r w:rsidR="001F4D75" w:rsidRPr="00986544">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DE7B4A">
      <w:pPr>
        <w:pStyle w:val="Verzeichnis3"/>
        <w:rPr>
          <w:rFonts w:asciiTheme="minorHAnsi" w:eastAsiaTheme="minorEastAsia" w:hAnsiTheme="minorHAnsi" w:cstheme="minorBidi"/>
          <w:b w:val="0"/>
          <w:noProof/>
          <w:lang w:val="de-DE" w:eastAsia="de-DE"/>
        </w:rPr>
      </w:pPr>
      <w:hyperlink w:anchor="_Toc99614574" w:history="1">
        <w:r w:rsidR="001F4D75" w:rsidRPr="00986544">
          <w:rPr>
            <w:rStyle w:val="Hyperlink"/>
            <w:noProof/>
          </w:rPr>
          <w:t>8.2.1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DE7B4A">
      <w:pPr>
        <w:pStyle w:val="Verzeichnis3"/>
        <w:rPr>
          <w:rFonts w:asciiTheme="minorHAnsi" w:eastAsiaTheme="minorEastAsia" w:hAnsiTheme="minorHAnsi" w:cstheme="minorBidi"/>
          <w:b w:val="0"/>
          <w:noProof/>
          <w:lang w:val="de-DE" w:eastAsia="de-DE"/>
        </w:rPr>
      </w:pPr>
      <w:hyperlink w:anchor="_Toc99614575" w:history="1">
        <w:r w:rsidR="001F4D75" w:rsidRPr="00986544">
          <w:rPr>
            <w:rStyle w:val="Hyperlink"/>
            <w:noProof/>
          </w:rPr>
          <w:t>8.2.2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ident</w:t>
        </w:r>
        <w:r w:rsidR="001F4D75" w:rsidRPr="00986544">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DE7B4A">
      <w:pPr>
        <w:pStyle w:val="Verzeichnis2"/>
        <w:rPr>
          <w:rFonts w:asciiTheme="minorHAnsi" w:eastAsiaTheme="minorEastAsia" w:hAnsiTheme="minorHAnsi" w:cstheme="minorBidi"/>
          <w:b w:val="0"/>
          <w:noProof/>
          <w:lang w:val="de-DE" w:eastAsia="de-DE"/>
        </w:rPr>
      </w:pPr>
      <w:hyperlink w:anchor="_Toc99614576" w:history="1">
        <w:r w:rsidR="001F4D75" w:rsidRPr="00986544">
          <w:rPr>
            <w:rStyle w:val="Hyperlink"/>
            <w:noProof/>
          </w:rPr>
          <w:t>8.3</w:t>
        </w:r>
        <w:r w:rsidR="001F4D75">
          <w:rPr>
            <w:rFonts w:asciiTheme="minorHAnsi" w:eastAsiaTheme="minorEastAsia" w:hAnsiTheme="minorHAnsi" w:cstheme="minorBidi"/>
            <w:b w:val="0"/>
            <w:noProof/>
            <w:lang w:val="de-DE" w:eastAsia="de-DE"/>
          </w:rPr>
          <w:tab/>
        </w:r>
        <w:r w:rsidR="001F4D75" w:rsidRPr="00986544">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DE7B4A">
      <w:pPr>
        <w:pStyle w:val="Verzeichnis2"/>
        <w:rPr>
          <w:rFonts w:asciiTheme="minorHAnsi" w:eastAsiaTheme="minorEastAsia" w:hAnsiTheme="minorHAnsi" w:cstheme="minorBidi"/>
          <w:b w:val="0"/>
          <w:noProof/>
          <w:lang w:val="de-DE" w:eastAsia="de-DE"/>
        </w:rPr>
      </w:pPr>
      <w:hyperlink w:anchor="_Toc99614577" w:history="1">
        <w:r w:rsidR="001F4D75" w:rsidRPr="00986544">
          <w:rPr>
            <w:rStyle w:val="Hyperlink"/>
            <w:noProof/>
          </w:rPr>
          <w:t>8.4</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DE7B4A">
      <w:pPr>
        <w:pStyle w:val="Verzeichnis2"/>
        <w:rPr>
          <w:rFonts w:asciiTheme="minorHAnsi" w:eastAsiaTheme="minorEastAsia" w:hAnsiTheme="minorHAnsi" w:cstheme="minorBidi"/>
          <w:b w:val="0"/>
          <w:noProof/>
          <w:lang w:val="de-DE" w:eastAsia="de-DE"/>
        </w:rPr>
      </w:pPr>
      <w:hyperlink w:anchor="_Toc99614578" w:history="1">
        <w:r w:rsidR="001F4D75" w:rsidRPr="00986544">
          <w:rPr>
            <w:rStyle w:val="Hyperlink"/>
            <w:noProof/>
          </w:rPr>
          <w:t>8.5</w:t>
        </w:r>
        <w:r w:rsidR="001F4D75">
          <w:rPr>
            <w:rFonts w:asciiTheme="minorHAnsi" w:eastAsiaTheme="minorEastAsia" w:hAnsiTheme="minorHAnsi" w:cstheme="minorBidi"/>
            <w:b w:val="0"/>
            <w:noProof/>
            <w:lang w:val="de-DE" w:eastAsia="de-DE"/>
          </w:rPr>
          <w:tab/>
        </w:r>
        <w:r w:rsidR="001F4D75" w:rsidRPr="00986544">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DE7B4A">
      <w:pPr>
        <w:pStyle w:val="Verzeichnis2"/>
        <w:rPr>
          <w:rFonts w:asciiTheme="minorHAnsi" w:eastAsiaTheme="minorEastAsia" w:hAnsiTheme="minorHAnsi" w:cstheme="minorBidi"/>
          <w:b w:val="0"/>
          <w:noProof/>
          <w:lang w:val="de-DE" w:eastAsia="de-DE"/>
        </w:rPr>
      </w:pPr>
      <w:hyperlink w:anchor="_Toc99614579" w:history="1">
        <w:r w:rsidR="001F4D75" w:rsidRPr="00986544">
          <w:rPr>
            <w:rStyle w:val="Hyperlink"/>
            <w:noProof/>
          </w:rPr>
          <w:t>8.6</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Distinction between </w:t>
        </w:r>
        <w:r w:rsidR="001F4D75" w:rsidRPr="00986544">
          <w:rPr>
            <w:rStyle w:val="Hyperlink"/>
            <w:rFonts w:ascii="Courier New" w:hAnsi="Courier New" w:cs="Courier New"/>
            <w:noProof/>
          </w:rPr>
          <w:t>&lt;custom_attributes/&gt;</w:t>
        </w:r>
        <w:r w:rsidR="001F4D75" w:rsidRPr="00986544">
          <w:rPr>
            <w:rStyle w:val="Hyperlink"/>
            <w:noProof/>
          </w:rPr>
          <w:t xml:space="preserve"> and </w:t>
        </w:r>
        <w:r w:rsidR="001F4D75" w:rsidRPr="00986544">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DE7B4A">
      <w:pPr>
        <w:pStyle w:val="Verzeichnis3"/>
        <w:rPr>
          <w:rFonts w:asciiTheme="minorHAnsi" w:eastAsiaTheme="minorEastAsia" w:hAnsiTheme="minorHAnsi" w:cstheme="minorBidi"/>
          <w:b w:val="0"/>
          <w:noProof/>
          <w:lang w:val="de-DE" w:eastAsia="de-DE"/>
        </w:rPr>
      </w:pPr>
      <w:hyperlink w:anchor="_Toc99614580" w:history="1">
        <w:r w:rsidR="001F4D75" w:rsidRPr="00986544">
          <w:rPr>
            <w:rStyle w:val="Hyperlink"/>
            <w:noProof/>
          </w:rPr>
          <w:t>8.6.1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process roles,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DE7B4A">
      <w:pPr>
        <w:pStyle w:val="Verzeichnis3"/>
        <w:rPr>
          <w:rFonts w:asciiTheme="minorHAnsi" w:eastAsiaTheme="minorEastAsia" w:hAnsiTheme="minorHAnsi" w:cstheme="minorBidi"/>
          <w:b w:val="0"/>
          <w:noProof/>
          <w:lang w:val="de-DE" w:eastAsia="de-DE"/>
        </w:rPr>
      </w:pPr>
      <w:hyperlink w:anchor="_Toc99614581" w:history="1">
        <w:r w:rsidR="001F4D75" w:rsidRPr="00986544">
          <w:rPr>
            <w:rStyle w:val="Hyperlink"/>
            <w:noProof/>
          </w:rPr>
          <w:t>8.6.2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applications,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DE7B4A">
      <w:pPr>
        <w:pStyle w:val="Verzeichnis3"/>
        <w:rPr>
          <w:rFonts w:asciiTheme="minorHAnsi" w:eastAsiaTheme="minorEastAsia" w:hAnsiTheme="minorHAnsi" w:cstheme="minorBidi"/>
          <w:b w:val="0"/>
          <w:noProof/>
          <w:lang w:val="de-DE" w:eastAsia="de-DE"/>
        </w:rPr>
      </w:pPr>
      <w:hyperlink w:anchor="_Toc99614582" w:history="1">
        <w:r w:rsidR="001F4D75" w:rsidRPr="00986544">
          <w:rPr>
            <w:rStyle w:val="Hyperlink"/>
            <w:noProof/>
          </w:rPr>
          <w:t>8.6.3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Different levels of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sidRPr="00986544">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DE7B4A">
      <w:pPr>
        <w:pStyle w:val="Verzeichnis1"/>
        <w:rPr>
          <w:rFonts w:asciiTheme="minorHAnsi" w:eastAsiaTheme="minorEastAsia" w:hAnsiTheme="minorHAnsi" w:cstheme="minorBidi"/>
          <w:b w:val="0"/>
          <w:noProof/>
          <w:lang w:val="de-DE" w:eastAsia="de-DE"/>
        </w:rPr>
      </w:pPr>
      <w:hyperlink w:anchor="_Toc99614583" w:history="1">
        <w:r w:rsidR="001F4D75" w:rsidRPr="00986544">
          <w:rPr>
            <w:rStyle w:val="Hyperlink"/>
            <w:noProof/>
          </w:rPr>
          <w:t>9</w:t>
        </w:r>
        <w:r w:rsidR="001F4D75">
          <w:rPr>
            <w:rFonts w:asciiTheme="minorHAnsi" w:eastAsiaTheme="minorEastAsia" w:hAnsiTheme="minorHAnsi" w:cstheme="minorBidi"/>
            <w:b w:val="0"/>
            <w:noProof/>
            <w:lang w:val="de-DE" w:eastAsia="de-DE"/>
          </w:rPr>
          <w:tab/>
        </w:r>
        <w:r w:rsidR="001F4D75" w:rsidRPr="00986544">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DE7B4A">
      <w:pPr>
        <w:pStyle w:val="Verzeichnis2"/>
        <w:rPr>
          <w:rFonts w:asciiTheme="minorHAnsi" w:eastAsiaTheme="minorEastAsia" w:hAnsiTheme="minorHAnsi" w:cstheme="minorBidi"/>
          <w:b w:val="0"/>
          <w:noProof/>
          <w:lang w:val="de-DE" w:eastAsia="de-DE"/>
        </w:rPr>
      </w:pPr>
      <w:hyperlink w:anchor="_Toc99614584" w:history="1">
        <w:r w:rsidR="001F4D75" w:rsidRPr="00986544">
          <w:rPr>
            <w:rStyle w:val="Hyperlink"/>
            <w:noProof/>
          </w:rPr>
          <w:t>9.1</w:t>
        </w:r>
        <w:r w:rsidR="001F4D75">
          <w:rPr>
            <w:rFonts w:asciiTheme="minorHAnsi" w:eastAsiaTheme="minorEastAsia" w:hAnsiTheme="minorHAnsi" w:cstheme="minorBidi"/>
            <w:b w:val="0"/>
            <w:noProof/>
            <w:lang w:val="de-DE" w:eastAsia="de-DE"/>
          </w:rPr>
          <w:tab/>
        </w:r>
        <w:r w:rsidR="001F4D75" w:rsidRPr="00986544">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DE7B4A">
      <w:pPr>
        <w:pStyle w:val="Verzeichnis3"/>
        <w:rPr>
          <w:rFonts w:asciiTheme="minorHAnsi" w:eastAsiaTheme="minorEastAsia" w:hAnsiTheme="minorHAnsi" w:cstheme="minorBidi"/>
          <w:b w:val="0"/>
          <w:noProof/>
          <w:lang w:val="de-DE" w:eastAsia="de-DE"/>
        </w:rPr>
      </w:pPr>
      <w:hyperlink w:anchor="_Toc99614585" w:history="1">
        <w:r w:rsidR="001F4D75" w:rsidRPr="00986544">
          <w:rPr>
            <w:rStyle w:val="Hyperlink"/>
            <w:noProof/>
          </w:rPr>
          <w:t>9.1.1</w:t>
        </w:r>
        <w:r w:rsidR="001F4D75">
          <w:rPr>
            <w:rFonts w:asciiTheme="minorHAnsi" w:eastAsiaTheme="minorEastAsia" w:hAnsiTheme="minorHAnsi" w:cstheme="minorBidi"/>
            <w:b w:val="0"/>
            <w:noProof/>
            <w:lang w:val="de-DE" w:eastAsia="de-DE"/>
          </w:rPr>
          <w:tab/>
        </w:r>
        <w:r w:rsidR="001F4D75" w:rsidRPr="00986544">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DE7B4A">
      <w:pPr>
        <w:pStyle w:val="Verzeichnis3"/>
        <w:rPr>
          <w:rFonts w:asciiTheme="minorHAnsi" w:eastAsiaTheme="minorEastAsia" w:hAnsiTheme="minorHAnsi" w:cstheme="minorBidi"/>
          <w:b w:val="0"/>
          <w:noProof/>
          <w:lang w:val="de-DE" w:eastAsia="de-DE"/>
        </w:rPr>
      </w:pPr>
      <w:hyperlink w:anchor="_Toc99614586" w:history="1">
        <w:r w:rsidR="001F4D75" w:rsidRPr="00986544">
          <w:rPr>
            <w:rStyle w:val="Hyperlink"/>
            <w:noProof/>
          </w:rPr>
          <w:t>9.1.2</w:t>
        </w:r>
        <w:r w:rsidR="001F4D75">
          <w:rPr>
            <w:rFonts w:asciiTheme="minorHAnsi" w:eastAsiaTheme="minorEastAsia" w:hAnsiTheme="minorHAnsi" w:cstheme="minorBidi"/>
            <w:b w:val="0"/>
            <w:noProof/>
            <w:lang w:val="de-DE" w:eastAsia="de-DE"/>
          </w:rPr>
          <w:tab/>
        </w:r>
        <w:r w:rsidR="001F4D75" w:rsidRPr="00986544">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DE7B4A">
      <w:pPr>
        <w:pStyle w:val="Verzeichnis3"/>
        <w:rPr>
          <w:rFonts w:asciiTheme="minorHAnsi" w:eastAsiaTheme="minorEastAsia" w:hAnsiTheme="minorHAnsi" w:cstheme="minorBidi"/>
          <w:b w:val="0"/>
          <w:noProof/>
          <w:lang w:val="de-DE" w:eastAsia="de-DE"/>
        </w:rPr>
      </w:pPr>
      <w:hyperlink w:anchor="_Toc99614587" w:history="1">
        <w:r w:rsidR="001F4D75" w:rsidRPr="00986544">
          <w:rPr>
            <w:rStyle w:val="Hyperlink"/>
            <w:noProof/>
          </w:rPr>
          <w:t>9.1.3</w:t>
        </w:r>
        <w:r w:rsidR="001F4D75">
          <w:rPr>
            <w:rFonts w:asciiTheme="minorHAnsi" w:eastAsiaTheme="minorEastAsia" w:hAnsiTheme="minorHAnsi" w:cstheme="minorBidi"/>
            <w:b w:val="0"/>
            <w:noProof/>
            <w:lang w:val="de-DE" w:eastAsia="de-DE"/>
          </w:rPr>
          <w:tab/>
        </w:r>
        <w:r w:rsidR="001F4D75" w:rsidRPr="00986544">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DE7B4A">
      <w:pPr>
        <w:pStyle w:val="Verzeichnis3"/>
        <w:rPr>
          <w:rFonts w:asciiTheme="minorHAnsi" w:eastAsiaTheme="minorEastAsia" w:hAnsiTheme="minorHAnsi" w:cstheme="minorBidi"/>
          <w:b w:val="0"/>
          <w:noProof/>
          <w:lang w:val="de-DE" w:eastAsia="de-DE"/>
        </w:rPr>
      </w:pPr>
      <w:hyperlink w:anchor="_Toc99614588" w:history="1">
        <w:r w:rsidR="001F4D75" w:rsidRPr="00986544">
          <w:rPr>
            <w:rStyle w:val="Hyperlink"/>
            <w:noProof/>
          </w:rPr>
          <w:t>9.1.4</w:t>
        </w:r>
        <w:r w:rsidR="001F4D75">
          <w:rPr>
            <w:rFonts w:asciiTheme="minorHAnsi" w:eastAsiaTheme="minorEastAsia" w:hAnsiTheme="minorHAnsi" w:cstheme="minorBidi"/>
            <w:b w:val="0"/>
            <w:noProof/>
            <w:lang w:val="de-DE" w:eastAsia="de-DE"/>
          </w:rPr>
          <w:tab/>
        </w:r>
        <w:r w:rsidR="001F4D75" w:rsidRPr="00986544">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DE7B4A">
      <w:pPr>
        <w:pStyle w:val="Verzeichnis2"/>
        <w:rPr>
          <w:rFonts w:asciiTheme="minorHAnsi" w:eastAsiaTheme="minorEastAsia" w:hAnsiTheme="minorHAnsi" w:cstheme="minorBidi"/>
          <w:b w:val="0"/>
          <w:noProof/>
          <w:lang w:val="de-DE" w:eastAsia="de-DE"/>
        </w:rPr>
      </w:pPr>
      <w:hyperlink w:anchor="_Toc99614589" w:history="1">
        <w:r w:rsidR="001F4D75" w:rsidRPr="00986544">
          <w:rPr>
            <w:rStyle w:val="Hyperlink"/>
            <w:noProof/>
          </w:rPr>
          <w:t>9.2</w:t>
        </w:r>
        <w:r w:rsidR="001F4D75">
          <w:rPr>
            <w:rFonts w:asciiTheme="minorHAnsi" w:eastAsiaTheme="minorEastAsia" w:hAnsiTheme="minorHAnsi" w:cstheme="minorBidi"/>
            <w:b w:val="0"/>
            <w:noProof/>
            <w:lang w:val="de-DE" w:eastAsia="de-DE"/>
          </w:rPr>
          <w:tab/>
        </w:r>
        <w:r w:rsidR="001F4D75" w:rsidRPr="00986544">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DE7B4A">
      <w:pPr>
        <w:pStyle w:val="Verzeichnis2"/>
        <w:rPr>
          <w:rFonts w:asciiTheme="minorHAnsi" w:eastAsiaTheme="minorEastAsia" w:hAnsiTheme="minorHAnsi" w:cstheme="minorBidi"/>
          <w:b w:val="0"/>
          <w:noProof/>
          <w:lang w:val="de-DE" w:eastAsia="de-DE"/>
        </w:rPr>
      </w:pPr>
      <w:hyperlink w:anchor="_Toc99614590" w:history="1">
        <w:r w:rsidR="001F4D75" w:rsidRPr="00986544">
          <w:rPr>
            <w:rStyle w:val="Hyperlink"/>
            <w:noProof/>
          </w:rPr>
          <w:t>9.3</w:t>
        </w:r>
        <w:r w:rsidR="001F4D75">
          <w:rPr>
            <w:rFonts w:asciiTheme="minorHAnsi" w:eastAsiaTheme="minorEastAsia" w:hAnsiTheme="minorHAnsi" w:cstheme="minorBidi"/>
            <w:b w:val="0"/>
            <w:noProof/>
            <w:lang w:val="de-DE" w:eastAsia="de-DE"/>
          </w:rPr>
          <w:tab/>
        </w:r>
        <w:r w:rsidR="001F4D75" w:rsidRPr="00986544">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DE7B4A">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DE7B4A">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DE7B4A">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DE7B4A">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DE7B4A">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DE7B4A">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DE7B4A">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DE7B4A">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DE7B4A">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DE7B4A">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DE7B4A">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DE7B4A">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DE7B4A">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DE7B4A">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DE7B4A">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DE7B4A">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DE7B4A">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DE7B4A">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DE7B4A">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DE7B4A">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DE7B4A">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DE7B4A">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DE7B4A">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DE7B4A">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DE7B4A">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DE7B4A">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DE7B4A">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DE7B4A">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DE7B4A">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DE7B4A">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DE7B4A">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DE7B4A">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DE7B4A">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DE7B4A">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DE7B4A">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DE7B4A">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DE7B4A">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DE7B4A">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DE7B4A">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DE7B4A">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DE7B4A">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DE7B4A">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DE7B4A">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DE7B4A">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DE7B4A">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DE7B4A">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DE7B4A">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DE7B4A">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DE7B4A">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DE7B4A">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DE7B4A">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DE7B4A">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DE7B4A">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DE7B4A">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DE7B4A">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DE7B4A">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DE7B4A">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DE7B4A">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DE7B4A">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DE7B4A">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198C1451"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DE7B4A">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DE7B4A">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DE7B4A">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DE7B4A">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DE7B4A">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DE7B4A">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DE7B4A">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DE7B4A">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DE7B4A">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DE7B4A">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DE7B4A">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DE7B4A">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DE7B4A">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DE7B4A">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DE7B4A">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DE7B4A">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DE7B4A">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DE7B4A">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DE7B4A">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DE7B4A">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DE7B4A">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DE7B4A">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DE7B4A">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DE7B4A">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DE7B4A">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DE7B4A">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DE7B4A">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DE7B4A">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DE7B4A">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DE7B4A">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DE7B4A">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DE7B4A">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DE7B4A">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DE7B4A">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DE7B4A">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DE7B4A">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DE7B4A">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DE7B4A">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DE7B4A">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DE7B4A">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DE7B4A">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DE7B4A">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DE7B4A">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DE7B4A">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DE7B4A">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DE7B4A">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DE7B4A">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DE7B4A">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DE7B4A">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DE7B4A">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DE7B4A">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DE7B4A">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DE7B4A">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DE7B4A">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DE7B4A">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DE7B4A">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DE7B4A">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DE7B4A">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DE7B4A">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DE7B4A">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DE7B4A">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DE7B4A">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DE7B4A">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DE7B4A">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DE7B4A">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DE7B4A">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DE7B4A">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DE7B4A">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DE7B4A">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DE7B4A">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DE7B4A">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DE7B4A">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DE7B4A">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DE7B4A">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DE7B4A">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DE7B4A">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DE7B4A">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DE7B4A">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DE7B4A">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DE7B4A">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DE7B4A">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DE7B4A">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DE7B4A">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DE7B4A">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DE7B4A">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DE7B4A">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DE7B4A">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DE7B4A">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DE7B4A">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DE7B4A">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DE7B4A">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DE7B4A">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DE7B4A">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DE7B4A">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DE7B4A">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DE7B4A">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DE7B4A">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DE7B4A">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DE7B4A">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DE7B4A">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DE7B4A">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DE7B4A">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DE7B4A">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DE7B4A">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DE7B4A">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DE7B4A">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DE7B4A">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DE7B4A">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DE7B4A">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DE7B4A">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DE7B4A">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DE7B4A">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DE7B4A">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DE7B4A">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DE7B4A">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DE7B4A">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DE7B4A">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DE7B4A">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DE7B4A">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DE7B4A">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DE7B4A">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DE7B4A">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DE7B4A">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DE7B4A">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DE7B4A">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DE7B4A">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DE7B4A">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DE7B4A">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DE7B4A">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DE7B4A">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DE7B4A">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DE7B4A">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DE7B4A">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DE7B4A">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DE7B4A">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DE7B4A">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DE7B4A">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DE7B4A">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DE7B4A">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DE7B4A">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DE7B4A">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DE7B4A">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DE7B4A">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DE7B4A">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DE7B4A">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DE7B4A">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DE7B4A">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DE7B4A">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DE7B4A">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DE7B4A">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DE7B4A">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DE7B4A">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DE7B4A">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DE7B4A">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DE7B4A">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DE7B4A">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DE7B4A">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DE7B4A">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DE7B4A">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DE7B4A">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DE7B4A">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DE7B4A">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DE7B4A">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DE7B4A">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DE7B4A">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DE7B4A">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DE7B4A">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DE7B4A">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DE7B4A">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DE7B4A">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DE7B4A">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DE7B4A">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DE7B4A">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DE7B4A">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DE7B4A">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DE7B4A">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DE7B4A">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DE7B4A">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DE7B4A">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DE7B4A">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DE7B4A">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DE7B4A">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DE7B4A">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DE7B4A">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DE7B4A">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DE7B4A">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DE7B4A">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DE7B4A">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DE7B4A">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DE7B4A">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DE7B4A">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DE7B4A">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DE7B4A">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DE7B4A">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DE7B4A">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DE7B4A">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DE7B4A">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DE7B4A">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DE7B4A">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DE7B4A">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DE7B4A">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DE7B4A">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DE7B4A">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DE7B4A">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DE7B4A">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DE7B4A">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DE7B4A">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DE7B4A">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DE7B4A">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DE7B4A">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DE7B4A">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DE7B4A">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DE7B4A">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DE7B4A">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DE7B4A">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DE7B4A">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DE7B4A">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DE7B4A">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DE7B4A">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DE7B4A">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DE7B4A">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DE7B4A">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DE7B4A">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DE7B4A">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DE7B4A">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DE7B4A">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34183503"/>
      <w:bookmarkStart w:id="11" w:name="_Toc338938871"/>
      <w:bookmarkStart w:id="12" w:name="_Toc338939051"/>
      <w:bookmarkStart w:id="13" w:name="_Toc3556924"/>
      <w:bookmarkStart w:id="14" w:name="_Toc34747174"/>
      <w:bookmarkStart w:id="15" w:name="_Toc77101987"/>
      <w:bookmarkStart w:id="16" w:name="_Toc99614543"/>
      <w:bookmarkStart w:id="17" w:name="_Toc288196434"/>
      <w:bookmarkStart w:id="18" w:name="_Toc288200732"/>
      <w:bookmarkStart w:id="19" w:name="_Toc353798250"/>
      <w:r w:rsidRPr="007055D9">
        <w:t xml:space="preserve">Design Principles and Basic Features of </w:t>
      </w:r>
      <w:r w:rsidRPr="00A5126C">
        <w:t>χ</w:t>
      </w:r>
      <w:r w:rsidRPr="007055D9">
        <w:t>MCF</w:t>
      </w:r>
      <w:bookmarkEnd w:id="10"/>
      <w:bookmarkEnd w:id="11"/>
      <w:bookmarkEnd w:id="12"/>
      <w:bookmarkEnd w:id="13"/>
      <w:bookmarkEnd w:id="14"/>
      <w:bookmarkEnd w:id="15"/>
      <w:bookmarkEnd w:id="1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7"/>
      <w:bookmarkEnd w:id="18"/>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xml:space="preserve">. These include spot welds, seam welds, </w:t>
      </w:r>
      <w:proofErr w:type="gramStart"/>
      <w:r w:rsidRPr="005E12EE">
        <w:rPr>
          <w:rFonts w:ascii="Cambria" w:hAnsi="Cambria"/>
        </w:rPr>
        <w:t>rivets</w:t>
      </w:r>
      <w:proofErr w:type="gramEnd"/>
      <w:r w:rsidRPr="005E12EE">
        <w:rPr>
          <w:rFonts w:ascii="Cambria" w:hAnsi="Cambria"/>
        </w:rPr>
        <w:t xml:space="preserve">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w:t>
      </w:r>
      <w:proofErr w:type="gramStart"/>
      <w:r w:rsidRPr="005E12EE">
        <w:rPr>
          <w:rFonts w:ascii="Cambria" w:hAnsi="Cambria"/>
        </w:rPr>
        <w:t>CAE</w:t>
      </w:r>
      <w:proofErr w:type="gramEnd"/>
      <w:r w:rsidRPr="005E12EE">
        <w:rPr>
          <w:rFonts w:ascii="Cambria" w:hAnsi="Cambria"/>
        </w:rPr>
        <w:t xml:space="preserv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w:t>
      </w:r>
      <w:proofErr w:type="gramStart"/>
      <w:r w:rsidRPr="005E12EE">
        <w:rPr>
          <w:rFonts w:ascii="Cambria" w:hAnsi="Cambria"/>
        </w:rPr>
        <w:t>principle</w:t>
      </w:r>
      <w:proofErr w:type="gramEnd"/>
      <w:r w:rsidRPr="005E12EE">
        <w:rPr>
          <w:rFonts w:ascii="Cambria" w:hAnsi="Cambria"/>
        </w:rPr>
        <w:t xml:space="preserv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format </w:t>
      </w:r>
      <w:proofErr w:type="gramStart"/>
      <w:r w:rsidRPr="005E12EE">
        <w:rPr>
          <w:rFonts w:ascii="Cambria" w:hAnsi="Cambria"/>
        </w:rPr>
        <w:t>has to</w:t>
      </w:r>
      <w:proofErr w:type="gramEnd"/>
      <w:r w:rsidRPr="005E12EE">
        <w:rPr>
          <w:rFonts w:ascii="Cambria" w:hAnsi="Cambria"/>
        </w:rPr>
        <w:t xml:space="preserve">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59776" behindDoc="1" locked="0" layoutInCell="1" allowOverlap="1" wp14:anchorId="62442825" wp14:editId="7649434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3D6C1777" w:rsidR="00FC68DB" w:rsidRPr="007055D9" w:rsidRDefault="00FC68DB" w:rsidP="00B202D2">
      <w:r w:rsidRPr="007055D9">
        <w:t xml:space="preserve">A seam weld is a representative of 1-dimensional joints, see </w:t>
      </w:r>
      <w:r w:rsidR="000363CF">
        <w:t>f</w:t>
      </w:r>
      <w:r w:rsidRPr="00404CFC">
        <w:t xml:space="preserve">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73A7C34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447530"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05FB60A0">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17B687E9">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w:t>
      </w:r>
      <w:proofErr w:type="gramStart"/>
      <w:r w:rsidRPr="005E12EE">
        <w:rPr>
          <w:rFonts w:ascii="Cambria" w:hAnsi="Cambria"/>
        </w:rPr>
        <w:t>are able to</w:t>
      </w:r>
      <w:proofErr w:type="gramEnd"/>
      <w:r w:rsidRPr="005E12EE">
        <w:rPr>
          <w:rFonts w:ascii="Cambria" w:hAnsi="Cambria"/>
        </w:rPr>
        <w:t xml:space="preserve">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proofErr w:type="gramStart"/>
      <w:r w:rsidRPr="007055D9">
        <w:t>Nevertheless,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5088A87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w:t>
      </w:r>
      <w:proofErr w:type="gramStart"/>
      <w:r w:rsidRPr="005E12EE">
        <w:rPr>
          <w:rFonts w:ascii="Cambria" w:hAnsi="Cambria"/>
        </w:rPr>
        <w:t>has to</w:t>
      </w:r>
      <w:proofErr w:type="gramEnd"/>
      <w:r w:rsidRPr="005E12EE">
        <w:rPr>
          <w:rFonts w:ascii="Cambria" w:hAnsi="Cambria"/>
        </w:rPr>
        <w:t xml:space="preserve">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598336" behindDoc="1" locked="0" layoutInCell="1" allowOverlap="1" wp14:anchorId="2E4F52AD" wp14:editId="25B2FD19">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7552" behindDoc="0" locked="0" layoutInCell="1" allowOverlap="1" wp14:anchorId="3B07ECE2" wp14:editId="5EA48032">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DE7B4A"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r w:rsidRPr="00986544">
        <w:rPr>
          <w:b/>
          <w:sz w:val="24"/>
          <w:szCs w:val="24"/>
        </w:rPr>
        <w:lastRenderedPageBreak/>
        <w:t>Example</w:t>
      </w:r>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normal_direction</w:t>
      </w:r>
      <w:proofErr w:type="spellEnd"/>
      <w:r w:rsidRPr="00986544">
        <w:rPr>
          <w:b/>
          <w:bCs/>
          <w:lang w:val="en-GB"/>
        </w:rPr>
        <w:t xml:space="preserve">     x="0.0</w:t>
      </w:r>
      <w:proofErr w:type="gramStart"/>
      <w:r w:rsidRPr="00986544">
        <w:rPr>
          <w:b/>
          <w:bCs/>
          <w:lang w:val="en-GB"/>
        </w:rPr>
        <w:t>"  y</w:t>
      </w:r>
      <w:proofErr w:type="gramEnd"/>
      <w:r w:rsidRPr="00986544">
        <w:rPr>
          <w:b/>
          <w:bCs/>
          <w:lang w:val="en-GB"/>
        </w:rPr>
        <w:t>="0.0"  z="-1.0" /&gt;</w:t>
      </w:r>
    </w:p>
    <w:p w14:paraId="077D6598"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tangential_direction</w:t>
      </w:r>
      <w:proofErr w:type="spellEnd"/>
      <w:r w:rsidRPr="00986544">
        <w:rPr>
          <w:b/>
          <w:bCs/>
          <w:lang w:val="en-GB"/>
        </w:rPr>
        <w:t xml:space="preserve"> x="70.7" y="70.7" z="0.0</w:t>
      </w:r>
      <w:proofErr w:type="gramStart"/>
      <w:r w:rsidRPr="00986544">
        <w:rPr>
          <w:b/>
          <w:bCs/>
          <w:lang w:val="en-GB"/>
        </w:rPr>
        <w:t>"  /</w:t>
      </w:r>
      <w:proofErr w:type="gramEnd"/>
      <w:r w:rsidRPr="00986544">
        <w:rPr>
          <w:b/>
          <w:bCs/>
          <w:lang w:val="en-GB"/>
        </w:rPr>
        <w:t>&gt;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67D6EF6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z="-1"/&gt;    </w:t>
      </w:r>
      <w:proofErr w:type="gramStart"/>
      <w:r w:rsidRPr="00986544">
        <w:rPr>
          <w:color w:val="FF0000"/>
          <w:lang w:val="en-GB"/>
        </w:rPr>
        <w:t>&lt;!--</w:t>
      </w:r>
      <w:proofErr w:type="gramEnd"/>
      <w:r w:rsidRPr="00986544">
        <w:rPr>
          <w:color w:val="FF0000"/>
          <w:lang w:val="en-GB"/>
        </w:rPr>
        <w:t xml:space="preserve">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x="1" y="0" z="0"/&gt; </w:t>
      </w:r>
      <w:proofErr w:type="gramStart"/>
      <w:r w:rsidRPr="00986544">
        <w:rPr>
          <w:color w:val="FF0000"/>
          <w:lang w:val="en-GB"/>
        </w:rPr>
        <w:t>&lt;!--</w:t>
      </w:r>
      <w:proofErr w:type="gramEnd"/>
      <w:r w:rsidRPr="00986544">
        <w:rPr>
          <w:color w:val="FF0000"/>
          <w:lang w:val="en-GB"/>
        </w:rPr>
        <w:t xml:space="preserve">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3BAA47B0">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w:t>
      </w:r>
      <w:proofErr w:type="spellStart"/>
      <w:r w:rsidRPr="00986544">
        <w:rPr>
          <w:lang w:val="en-GB"/>
        </w:rPr>
        <w:t>normal_direction</w:t>
      </w:r>
      <w:proofErr w:type="spellEnd"/>
      <w:r w:rsidRPr="00986544">
        <w:rPr>
          <w:lang w:val="en-GB"/>
        </w:rPr>
        <w:t>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w:t>
      </w:r>
      <w:proofErr w:type="spellStart"/>
      <w:r w:rsidRPr="00986544">
        <w:rPr>
          <w:b/>
          <w:color w:val="0070C0"/>
          <w:lang w:val="en-GB"/>
        </w:rPr>
        <w:t>normal</w:t>
      </w:r>
      <w:r w:rsidRPr="00986544">
        <w:rPr>
          <w:b/>
          <w:bCs/>
          <w:color w:val="0070C0"/>
          <w:lang w:val="en-GB"/>
        </w:rPr>
        <w:t>_direction</w:t>
      </w:r>
      <w:proofErr w:type="spellEnd"/>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w:t>
      </w:r>
      <w:proofErr w:type="spellStart"/>
      <w:r w:rsidRPr="00986544">
        <w:rPr>
          <w:b/>
          <w:color w:val="0070C0"/>
          <w:lang w:val="en-GB"/>
        </w:rPr>
        <w:t>tangential</w:t>
      </w:r>
      <w:r w:rsidRPr="00986544">
        <w:rPr>
          <w:b/>
          <w:bCs/>
          <w:color w:val="0070C0"/>
          <w:lang w:val="en-GB"/>
        </w:rPr>
        <w:t>_direction</w:t>
      </w:r>
      <w:proofErr w:type="spellEnd"/>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0E8CF08D">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CF1D89">
      <w:pPr>
        <w:pStyle w:val="Listenabsatz"/>
        <w:keepNext/>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4FF4FAE2">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044989A5">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w:t>
      </w:r>
      <w:r>
        <w:lastRenderedPageBreak/>
        <w:t xml:space="preserve">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143234BE">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651E208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4FD2F47F">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AFA85F9">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27F2997E">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6A7907">
      <w:r>
        <w:t xml:space="preserve">All attributes of this connection type are optional for importing it into CAD or CAE application. </w:t>
      </w:r>
    </w:p>
    <w:p w14:paraId="31FE2B9C" w14:textId="77777777" w:rsidR="00FC68DB" w:rsidRDefault="00FC68DB" w:rsidP="006A7907">
      <w:r>
        <w:t>These attributes have the following semantics:</w:t>
      </w:r>
    </w:p>
    <w:p w14:paraId="7EDBCC78" w14:textId="625F2D1D" w:rsidR="00FC68DB" w:rsidRDefault="00FC68DB" w:rsidP="006A7907">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6A7907">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6A7907">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20F7505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4AD0E93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4B90199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723235DA">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B48EC6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F27553">
      <w:pPr>
        <w:keepNext/>
      </w:pPr>
      <w:r w:rsidRPr="000B11EA">
        <w:lastRenderedPageBreak/>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F27553">
      <w:pPr>
        <w:numPr>
          <w:ilvl w:val="0"/>
          <w:numId w:val="23"/>
        </w:numPr>
        <w:tabs>
          <w:tab w:val="clear" w:pos="403"/>
        </w:tabs>
        <w:spacing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F27553">
      <w:pPr>
        <w:keepNext/>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5D2277">
      <w:pPr>
        <w:keepNext/>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5D2277">
      <w:pPr>
        <w:keepNext/>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5D2277">
      <w:pPr>
        <w:pStyle w:val="XMLCode"/>
        <w:keepNext/>
      </w:pPr>
    </w:p>
    <w:p w14:paraId="4F59A83E" w14:textId="77777777" w:rsidR="00FC68DB" w:rsidRDefault="00FC68DB" w:rsidP="005D2277">
      <w:pPr>
        <w:pStyle w:val="XMLCode"/>
        <w:keepNext/>
      </w:pPr>
      <w:r>
        <w:t>&lt;connection_0d label="BOLT_135"&gt;</w:t>
      </w:r>
      <w:r w:rsidRPr="007909A5">
        <w:t xml:space="preserve"> </w:t>
      </w:r>
    </w:p>
    <w:p w14:paraId="3D983EF2" w14:textId="77777777" w:rsidR="00FC68DB" w:rsidRDefault="00FC68DB" w:rsidP="005D2277">
      <w:pPr>
        <w:pStyle w:val="XMLCode"/>
        <w:keepNext/>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07A1D6C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66BA56D4">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15A1F37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106A82E">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5D2277">
      <w:pPr>
        <w:pStyle w:val="Example"/>
        <w:keepNext/>
        <w:rPr>
          <w:b/>
          <w:bCs/>
          <w:sz w:val="24"/>
          <w:szCs w:val="24"/>
        </w:rPr>
      </w:pPr>
      <w:r w:rsidRPr="008760F0">
        <w:rPr>
          <w:b/>
          <w:bCs/>
          <w:sz w:val="24"/>
          <w:szCs w:val="24"/>
        </w:rPr>
        <w:t xml:space="preserve">Example: </w:t>
      </w:r>
    </w:p>
    <w:p w14:paraId="063C9FCA" w14:textId="77777777" w:rsidR="00FC68DB" w:rsidRDefault="00FC68DB" w:rsidP="005D2277">
      <w:pPr>
        <w:pStyle w:val="XMLCode"/>
        <w:keepNext/>
        <w:spacing w:before="120" w:after="120"/>
      </w:pPr>
    </w:p>
    <w:p w14:paraId="5ECAB45D" w14:textId="77777777" w:rsidR="00FC68DB" w:rsidRDefault="00FC68DB" w:rsidP="005D2277">
      <w:pPr>
        <w:pStyle w:val="XMLCode"/>
        <w:keepNext/>
      </w:pPr>
      <w:r>
        <w:t>&lt;connection_0d label="BOLT_135"&gt;</w:t>
      </w:r>
      <w:r w:rsidRPr="007909A5">
        <w:t xml:space="preserve"> </w:t>
      </w:r>
    </w:p>
    <w:p w14:paraId="21764587" w14:textId="77777777" w:rsidR="00FC68DB" w:rsidRDefault="00FC68DB" w:rsidP="005D2277">
      <w:pPr>
        <w:pStyle w:val="XMLCode"/>
        <w:keepNext/>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proofErr w:type="spellStart"/>
      <w:r w:rsidRPr="00986544">
        <w:rPr>
          <w:color w:val="0070C0"/>
          <w:lang w:val="en-GB"/>
        </w:rPr>
        <w:t>part_code</w:t>
      </w:r>
      <w:proofErr w:type="spellEnd"/>
      <w:r w:rsidRPr="00986544">
        <w:rPr>
          <w:color w:val="0070C0"/>
          <w:lang w:val="en-GB"/>
        </w:rPr>
        <w:t>="M10x50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w:t>
      </w:r>
      <w:proofErr w:type="spellStart"/>
      <w:r w:rsidRPr="00986544">
        <w:rPr>
          <w:lang w:val="en-GB"/>
        </w:rPr>
        <w:t>normal_direction</w:t>
      </w:r>
      <w:proofErr w:type="spellEnd"/>
      <w:r w:rsidRPr="00986544">
        <w:rPr>
          <w:lang w:val="en-GB"/>
        </w:rPr>
        <w:t xml:space="preserve"> x="0" y="0" z="-10"/&gt;</w:t>
      </w:r>
    </w:p>
    <w:p w14:paraId="08191069" w14:textId="77777777" w:rsidR="00FC68DB" w:rsidRDefault="00FC68DB" w:rsidP="00B202D2">
      <w:pPr>
        <w:pStyle w:val="XMLCode"/>
      </w:pPr>
      <w:r w:rsidRPr="00986544">
        <w:rPr>
          <w:lang w:val="en-GB"/>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76E8ECD">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5D2277">
      <w:pPr>
        <w:keepNext/>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5D2277" w:rsidRDefault="00FC68DB" w:rsidP="001B01D6">
      <w:pPr>
        <w:pStyle w:val="Listenabsatz"/>
        <w:numPr>
          <w:ilvl w:val="0"/>
          <w:numId w:val="33"/>
        </w:numPr>
        <w:tabs>
          <w:tab w:val="clear" w:pos="403"/>
        </w:tabs>
        <w:spacing w:before="120" w:after="0" w:line="240" w:lineRule="auto"/>
        <w:contextualSpacing w:val="0"/>
        <w:rPr>
          <w:rFonts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 xml:space="preserve">connection </w:t>
      </w:r>
      <w:r w:rsidRPr="005D2277">
        <w:rPr>
          <w:lang w:val="en-US"/>
        </w:rPr>
        <w:t>direction.</w:t>
      </w:r>
    </w:p>
    <w:p w14:paraId="30DC7B38" w14:textId="77777777" w:rsidR="00FC68DB" w:rsidRDefault="00FC68DB" w:rsidP="005D2277">
      <w:pPr>
        <w:keepNext/>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5D2277">
            <w:pPr>
              <w:keepNext/>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5D2277">
      <w:pPr>
        <w:pStyle w:val="StandardWeb"/>
        <w:keepNext/>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769411D">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4BF3D77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5D2277">
      <w:pPr>
        <w:keepNext/>
        <w:autoSpaceDE w:val="0"/>
        <w:autoSpaceDN w:val="0"/>
        <w:adjustRightInd w:val="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5D2277">
      <w:pPr>
        <w:keepNext/>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5D2277">
            <w:pPr>
              <w:keepNext/>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649DD994">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16B0EB71">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5D2277">
      <w:pPr>
        <w:keepNext/>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5D2277">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5D2277">
      <w:pPr>
        <w:pStyle w:val="Listenabsatz"/>
        <w:numPr>
          <w:ilvl w:val="0"/>
          <w:numId w:val="35"/>
        </w:numPr>
        <w:tabs>
          <w:tab w:val="clear" w:pos="403"/>
        </w:tabs>
        <w:spacing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5D2277">
      <w:pPr>
        <w:keepNext/>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1D0AB9">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1D0AB9">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1D0AB9">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1C451E60">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22AB17ED">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1D0AB9">
      <w:pPr>
        <w:autoSpaceDE w:val="0"/>
        <w:autoSpaceDN w:val="0"/>
        <w:adjustRightInd w:val="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1D0AB9">
      <w:pPr>
        <w:autoSpaceDE w:val="0"/>
        <w:autoSpaceDN w:val="0"/>
        <w:adjustRightInd w:val="0"/>
        <w:rPr>
          <w:rFonts w:cs="Calibri"/>
          <w:lang w:eastAsia="en-GB"/>
        </w:rPr>
      </w:pPr>
      <w:r>
        <w:rPr>
          <w:rFonts w:cs="Calibri"/>
          <w:lang w:eastAsia="en-GB"/>
        </w:rPr>
        <w:lastRenderedPageBreak/>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963C90">
      <w:pPr>
        <w:keepNext/>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963C90">
      <w:pPr>
        <w:keepNext/>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lastRenderedPageBreak/>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963C90">
      <w:pPr>
        <w:autoSpaceDE w:val="0"/>
        <w:autoSpaceDN w:val="0"/>
        <w:adjustRightInd w:val="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963C90">
      <w:pPr>
        <w:autoSpaceDE w:val="0"/>
        <w:autoSpaceDN w:val="0"/>
        <w:adjustRightInd w:val="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963C90">
      <w:pPr>
        <w:autoSpaceDE w:val="0"/>
        <w:autoSpaceDN w:val="0"/>
        <w:adjustRightInd w:val="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963C90">
      <w:pPr>
        <w:keepNext/>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lastRenderedPageBreak/>
        <w:drawing>
          <wp:inline distT="0" distB="0" distL="0" distR="0" wp14:anchorId="3ABEBB25" wp14:editId="18C1AAC7">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lastRenderedPageBreak/>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6D491F">
      <w:pPr>
        <w:keepNext/>
        <w:autoSpaceDE w:val="0"/>
        <w:autoSpaceDN w:val="0"/>
        <w:adjustRightInd w:val="0"/>
        <w:spacing w:before="120"/>
        <w:rPr>
          <w:rFonts w:cs="Calibri"/>
          <w:lang w:eastAsia="en-GB"/>
        </w:rPr>
      </w:pPr>
      <w:r>
        <w:rPr>
          <w:rFonts w:cs="Calibri"/>
          <w:lang w:eastAsia="en-GB"/>
        </w:rPr>
        <w:lastRenderedPageBreak/>
        <w:t>A wide and ever-increasing variety of clinches is in practical use.</w:t>
      </w:r>
    </w:p>
    <w:p w14:paraId="19528062" w14:textId="77777777" w:rsidR="00FC68DB" w:rsidRDefault="00FC68DB" w:rsidP="006D491F">
      <w:pPr>
        <w:keepNext/>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58C1594D">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0C8BC3F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68EA21F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7925D9E4">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3C2505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735F3A9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DE6BCB">
      <w:pPr>
        <w:keepNext/>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w:t>
      </w:r>
      <w:proofErr w:type="spellStart"/>
      <w:r w:rsidRPr="00986544">
        <w:rPr>
          <w:lang w:val="en-GB"/>
        </w:rPr>
        <w:t>loc</w:t>
      </w:r>
      <w:proofErr w:type="spellEnd"/>
      <w:r w:rsidRPr="00986544">
        <w:rPr>
          <w:lang w:val="en-GB"/>
        </w:rPr>
        <w:t>&gt; 1645.83 821.145 616.585 &lt;/</w:t>
      </w:r>
      <w:proofErr w:type="spellStart"/>
      <w:r w:rsidRPr="00986544">
        <w:rPr>
          <w:lang w:val="en-GB"/>
        </w:rPr>
        <w:t>loc</w:t>
      </w:r>
      <w:proofErr w:type="spellEnd"/>
      <w:r w:rsidRPr="00986544">
        <w:rPr>
          <w:lang w:val="en-GB"/>
        </w:rPr>
        <w:t>&gt;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27569E80">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A6261D">
      <w:pPr>
        <w:keepNext/>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410B557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lastRenderedPageBreak/>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A6261D">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&lt;/nail&gt;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A6261D">
      <w:pPr>
        <w:keepNext/>
      </w:pPr>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6ADA7C36">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lastRenderedPageBreak/>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5ADC167B">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A6261D">
      <w:pPr>
        <w:keepNext/>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A6261D">
      <w:pPr>
        <w:keepNext/>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226A3F"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A6261D">
        <w:trPr>
          <w:jc w:val="center"/>
        </w:trPr>
        <w:tc>
          <w:tcPr>
            <w:tcW w:w="2258" w:type="dxa"/>
            <w:shd w:val="clear" w:color="auto" w:fill="auto"/>
          </w:tcPr>
          <w:p w14:paraId="33507E67" w14:textId="77777777" w:rsidR="00FC68DB" w:rsidRPr="00A6261D" w:rsidRDefault="00FC68DB" w:rsidP="00B202D2">
            <w:pPr>
              <w:autoSpaceDE w:val="0"/>
              <w:autoSpaceDN w:val="0"/>
              <w:adjustRightInd w:val="0"/>
              <w:spacing w:after="0"/>
              <w:rPr>
                <w:sz w:val="20"/>
                <w:szCs w:val="20"/>
              </w:rPr>
            </w:pPr>
            <w:proofErr w:type="spellStart"/>
            <w:r w:rsidRPr="00A6261D">
              <w:rPr>
                <w:rFonts w:cs="Calibri"/>
                <w:sz w:val="20"/>
                <w:szCs w:val="20"/>
                <w:lang w:eastAsia="en-GB"/>
              </w:rPr>
              <w:t>rotational_speed</w:t>
            </w:r>
            <w:proofErr w:type="spellEnd"/>
          </w:p>
        </w:tc>
        <w:tc>
          <w:tcPr>
            <w:tcW w:w="1555" w:type="dxa"/>
            <w:shd w:val="clear" w:color="auto" w:fill="auto"/>
          </w:tcPr>
          <w:p w14:paraId="320E037F" w14:textId="77777777" w:rsidR="00FC68DB" w:rsidRPr="00A6261D" w:rsidRDefault="00FC68DB" w:rsidP="00B202D2">
            <w:pPr>
              <w:rPr>
                <w:sz w:val="20"/>
                <w:szCs w:val="20"/>
              </w:rPr>
            </w:pPr>
            <w:r w:rsidRPr="00A6261D">
              <w:rPr>
                <w:sz w:val="20"/>
                <w:szCs w:val="20"/>
              </w:rPr>
              <w:t>Floating point</w:t>
            </w:r>
          </w:p>
        </w:tc>
        <w:tc>
          <w:tcPr>
            <w:tcW w:w="1417" w:type="dxa"/>
          </w:tcPr>
          <w:p w14:paraId="5EA8DCF3" w14:textId="77777777" w:rsidR="00FC68DB" w:rsidRPr="00A6261D" w:rsidRDefault="00FC68DB" w:rsidP="00B202D2">
            <w:pPr>
              <w:rPr>
                <w:sz w:val="20"/>
                <w:szCs w:val="20"/>
              </w:rPr>
            </w:pPr>
            <w:r w:rsidRPr="00A6261D">
              <w:rPr>
                <w:rFonts w:cs="Calibri"/>
                <w:sz w:val="20"/>
                <w:szCs w:val="20"/>
                <w:lang w:eastAsia="en-GB"/>
              </w:rPr>
              <w:t>≥ 0.0</w:t>
            </w:r>
          </w:p>
        </w:tc>
        <w:tc>
          <w:tcPr>
            <w:tcW w:w="1276" w:type="dxa"/>
            <w:shd w:val="clear" w:color="auto" w:fill="auto"/>
          </w:tcPr>
          <w:p w14:paraId="0F3150DD" w14:textId="77777777" w:rsidR="00FC68DB" w:rsidRPr="00A6261D" w:rsidRDefault="00FC68DB" w:rsidP="00B202D2">
            <w:pPr>
              <w:rPr>
                <w:sz w:val="20"/>
                <w:szCs w:val="20"/>
              </w:rPr>
            </w:pPr>
            <w:r w:rsidRPr="00A6261D">
              <w:rPr>
                <w:sz w:val="20"/>
                <w:szCs w:val="20"/>
              </w:rPr>
              <w:t>Optional</w:t>
            </w:r>
          </w:p>
        </w:tc>
        <w:tc>
          <w:tcPr>
            <w:tcW w:w="2533" w:type="dxa"/>
            <w:shd w:val="clear" w:color="auto" w:fill="auto"/>
          </w:tcPr>
          <w:p w14:paraId="71F7E80D" w14:textId="77777777" w:rsidR="00FC68DB" w:rsidRPr="00A6261D" w:rsidRDefault="00FC68DB" w:rsidP="00B202D2">
            <w:pPr>
              <w:rPr>
                <w:sz w:val="20"/>
                <w:szCs w:val="20"/>
              </w:rPr>
            </w:pPr>
            <w:r w:rsidRPr="00A6261D">
              <w:rPr>
                <w:sz w:val="20"/>
                <w:szCs w:val="20"/>
              </w:rPr>
              <w:t>-</w:t>
            </w:r>
          </w:p>
        </w:tc>
      </w:tr>
      <w:tr w:rsidR="00FC68DB" w:rsidRPr="00226A3F"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A6261D" w:rsidRDefault="00FC68DB" w:rsidP="007B49E1">
            <w:pPr>
              <w:keepNext/>
              <w:rPr>
                <w:sz w:val="20"/>
                <w:szCs w:val="20"/>
              </w:rPr>
            </w:pPr>
            <w:proofErr w:type="spellStart"/>
            <w:r w:rsidRPr="00A6261D">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A6261D" w:rsidRDefault="00FC68DB" w:rsidP="007B49E1">
            <w:pPr>
              <w:keepNext/>
              <w:rPr>
                <w:sz w:val="20"/>
                <w:szCs w:val="20"/>
              </w:rPr>
            </w:pPr>
            <w:r w:rsidRPr="00A6261D">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A6261D" w:rsidRDefault="00FC68DB" w:rsidP="007B49E1">
            <w:pPr>
              <w:keepNext/>
              <w:rPr>
                <w:sz w:val="20"/>
                <w:szCs w:val="20"/>
              </w:rPr>
            </w:pPr>
            <w:r w:rsidRPr="00A6261D">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A6261D" w:rsidRDefault="00FC68DB" w:rsidP="007B49E1">
            <w:pPr>
              <w:keepNext/>
              <w:rPr>
                <w:sz w:val="20"/>
                <w:szCs w:val="20"/>
              </w:rPr>
            </w:pPr>
            <w:r w:rsidRPr="00A6261D">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A6261D" w:rsidRDefault="00FC68DB" w:rsidP="007B49E1">
            <w:pPr>
              <w:keepNext/>
              <w:rPr>
                <w:sz w:val="20"/>
                <w:szCs w:val="20"/>
              </w:rPr>
            </w:pPr>
            <w:r w:rsidRPr="00A6261D">
              <w:rPr>
                <w:sz w:val="20"/>
                <w:szCs w:val="20"/>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necessary information only):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all attributes):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1BC3182" w14:textId="77777777" w:rsidR="00FC68DB" w:rsidRPr="00986544" w:rsidRDefault="00FC68DB" w:rsidP="0009498A">
      <w:pPr>
        <w:pStyle w:val="XMLCode"/>
        <w:rPr>
          <w:color w:val="0070C0"/>
          <w:lang w:val="en-GB"/>
        </w:rPr>
      </w:pPr>
      <w:r w:rsidRPr="00986544">
        <w:rPr>
          <w:color w:val="0070C0"/>
          <w:lang w:val="en-GB"/>
        </w:rPr>
        <w:tab/>
        <w:t>&lt;/</w:t>
      </w:r>
      <w:proofErr w:type="spellStart"/>
      <w:r w:rsidRPr="00986544">
        <w:rPr>
          <w:color w:val="0070C0"/>
          <w:lang w:val="en-GB"/>
        </w:rPr>
        <w:t>rotation_joint</w:t>
      </w:r>
      <w:proofErr w:type="spellEnd"/>
      <w:r w:rsidRPr="00986544">
        <w:rPr>
          <w:color w:val="0070C0"/>
          <w:lang w:val="en-GB"/>
        </w:rPr>
        <w:t>&gt;</w:t>
      </w:r>
    </w:p>
    <w:p w14:paraId="7BC3FA0D" w14:textId="77777777" w:rsidR="00FC68DB" w:rsidRDefault="00FC68DB" w:rsidP="00B202D2">
      <w:pPr>
        <w:pStyle w:val="XMLCode"/>
        <w:keepNext/>
      </w:pPr>
      <w:r w:rsidRPr="00986544">
        <w:rPr>
          <w:lang w:val="en-GB"/>
        </w:rPr>
        <w:lastRenderedPageBreak/>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124007">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124007">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124007">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124007">
            <w:pPr>
              <w:keepNext/>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124007">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12400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124007">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124007">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124007">
            <w:pPr>
              <w:keepNext/>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D86395">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D86395">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D86395">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D86395">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D86395">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D86395">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w:t>
      </w:r>
      <w:r>
        <w:lastRenderedPageBreak/>
        <w:t xml:space="preserve">the scope of the χMCF format to take these responsibilities since additional external information would be required. </w:t>
      </w:r>
    </w:p>
    <w:p w14:paraId="68A1D4FC" w14:textId="77777777" w:rsidR="00FC68DB" w:rsidRPr="00037F3D" w:rsidRDefault="00FC68DB" w:rsidP="00D86395">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D86395">
      <w:pPr>
        <w:keepNext/>
      </w:pPr>
      <w:r>
        <w:t xml:space="preserve">Therefore, following rules apply: </w:t>
      </w:r>
    </w:p>
    <w:p w14:paraId="4F6281FA"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86395">
      <w:pPr>
        <w:pStyle w:val="Listenabsatz"/>
        <w:numPr>
          <w:ilvl w:val="0"/>
          <w:numId w:val="54"/>
        </w:numPr>
        <w:tabs>
          <w:tab w:val="clear" w:pos="403"/>
        </w:tabs>
        <w:spacing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57580E">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2" w:name="_Toc76030566"/>
      <w:bookmarkStart w:id="1463" w:name="_Toc94530852"/>
      <w:bookmarkStart w:id="1464"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2"/>
      <w:bookmarkEnd w:id="1463"/>
      <w:bookmarkEnd w:id="146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59D9F617">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5" w:name="_Toc76030567"/>
      <w:bookmarkStart w:id="1466" w:name="_Toc94530853"/>
      <w:bookmarkStart w:id="1467"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5"/>
      <w:bookmarkEnd w:id="1466"/>
      <w:bookmarkEnd w:id="146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A20C99">
      <w:pPr>
        <w:keepNext/>
      </w:pPr>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19C2A481">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68" w:name="_Toc76030568"/>
      <w:bookmarkStart w:id="1469" w:name="_Toc94530854"/>
      <w:bookmarkStart w:id="1470"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68"/>
      <w:bookmarkEnd w:id="1469"/>
      <w:bookmarkEnd w:id="1470"/>
    </w:p>
    <w:p w14:paraId="0FE03776" w14:textId="77777777" w:rsidR="00FC68DB" w:rsidRDefault="00FC68DB" w:rsidP="00A20C99">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A20C99">
      <w:pPr>
        <w:keepNext/>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A20C99">
      <w:pPr>
        <w:pStyle w:val="Listenabsatz"/>
        <w:numPr>
          <w:ilvl w:val="0"/>
          <w:numId w:val="23"/>
        </w:numPr>
        <w:tabs>
          <w:tab w:val="clear" w:pos="403"/>
        </w:tabs>
        <w:spacing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A20C99">
      <w:pPr>
        <w:pStyle w:val="Listenabsatz"/>
        <w:keepNext/>
        <w:numPr>
          <w:ilvl w:val="0"/>
          <w:numId w:val="23"/>
        </w:numPr>
        <w:tabs>
          <w:tab w:val="clear" w:pos="403"/>
        </w:tabs>
        <w:spacing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A20C99">
      <w:r w:rsidRPr="00EC2BB3">
        <w:rPr>
          <w:rFonts w:cs="Calibri"/>
          <w:lang w:eastAsia="en-GB"/>
        </w:rPr>
        <w:t>Th</w:t>
      </w:r>
      <w:r>
        <w:rPr>
          <w:rFonts w:cs="Calibri"/>
          <w:lang w:eastAsia="en-GB"/>
        </w:rPr>
        <w:t>e element</w:t>
      </w:r>
      <w:r w:rsidRPr="00EC2BB3">
        <w:rPr>
          <w:rFonts w:cs="Calibri"/>
          <w:lang w:eastAsia="en-GB"/>
        </w:rPr>
        <w:t xml:space="preserve"> </w:t>
      </w:r>
      <w:bookmarkStart w:id="147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A20C99">
      <w:pPr>
        <w:keepNext/>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A20C99">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A20C99">
      <w:pPr>
        <w:keepNext/>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2" w:name="_Ref68888312"/>
      <w:bookmarkStart w:id="1473" w:name="_Toc77095941"/>
      <w:bookmarkStart w:id="1474"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3"/>
      <w:bookmarkEnd w:id="147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4B2006CE"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00A20C99">
        <w:rPr>
          <w:rFonts w:asciiTheme="minorHAnsi" w:hAnsiTheme="minorHAnsi" w:cstheme="minorHAnsi"/>
        </w:rPr>
        <w:t> </w:t>
      </w:r>
      <w:r w:rsidRPr="00A73740">
        <w:rPr>
          <w:rFonts w:ascii="Cambria Math" w:hAnsi="Cambria Math" w:cs="Cambria Math"/>
        </w:rPr>
        <w:t>≔</w:t>
      </w:r>
      <w:r w:rsidR="00A20C99">
        <w:rPr>
          <w:rFonts w:asciiTheme="minorHAnsi" w:hAnsiTheme="minorHAnsi" w:cstheme="minorHAnsi"/>
        </w:rPr>
        <w:t> </w:t>
      </w:r>
      <w:r w:rsidRPr="00A73740">
        <w:rPr>
          <w:rFonts w:asciiTheme="minorHAnsi" w:hAnsiTheme="minorHAnsi" w:cstheme="minorHAnsi"/>
        </w:rPr>
        <w:t>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A20C99">
            <w:pPr>
              <w:jc w:val="left"/>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lastRenderedPageBreak/>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A20C99">
            <w:pPr>
              <w:spacing w:after="0"/>
              <w:jc w:val="left"/>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A20C99">
            <w:pPr>
              <w:spacing w:after="0"/>
              <w:jc w:val="left"/>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20C99">
            <w:pPr>
              <w:keepNext/>
              <w:spacing w:after="0"/>
              <w:jc w:val="left"/>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5" w:name="_Toc77095942"/>
      <w:bookmarkStart w:id="1476"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5"/>
      <w:bookmarkEnd w:id="1476"/>
    </w:p>
    <w:p w14:paraId="736229FE" w14:textId="329526ED" w:rsidR="00FC68DB" w:rsidRPr="0009568A" w:rsidRDefault="00FC68DB" w:rsidP="00A20C99">
      <w:pPr>
        <w:keepNext/>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A20C99">
      <w:pPr>
        <w:pStyle w:val="Listenabsatz"/>
        <w:numPr>
          <w:ilvl w:val="0"/>
          <w:numId w:val="55"/>
        </w:numPr>
        <w:tabs>
          <w:tab w:val="clear" w:pos="403"/>
        </w:tabs>
        <w:spacing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A20C99">
      <w:pPr>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A20C99">
      <w:pPr>
        <w:pStyle w:val="Listenabsatz"/>
        <w:numPr>
          <w:ilvl w:val="0"/>
          <w:numId w:val="56"/>
        </w:numPr>
        <w:tabs>
          <w:tab w:val="clear" w:pos="403"/>
        </w:tabs>
        <w:spacing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A20C99">
      <w:pPr>
        <w:pStyle w:val="Listenabsatz"/>
        <w:numPr>
          <w:ilvl w:val="0"/>
          <w:numId w:val="56"/>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A20C99">
      <w:pPr>
        <w:pStyle w:val="Listenabsatz"/>
        <w:numPr>
          <w:ilvl w:val="0"/>
          <w:numId w:val="56"/>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A20C99">
      <w:pPr>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A20C99">
      <w:pPr>
        <w:keepNext/>
      </w:pPr>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DE7B4A"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DE7B4A"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DE7B4A"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DE7B4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DE7B4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78"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78"/>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5B2D9BAA">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7FB9A87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107FCF2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7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7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123B6F7A">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0" w:name="_Toc77102070"/>
      <w:bookmarkStart w:id="1481" w:name="_Toc99614616"/>
      <w:r>
        <w:t>Type Specification</w:t>
      </w:r>
      <w:bookmarkEnd w:id="1460"/>
      <w:bookmarkEnd w:id="1461"/>
      <w:bookmarkEnd w:id="1480"/>
      <w:bookmarkEnd w:id="1481"/>
    </w:p>
    <w:p w14:paraId="02F3C029" w14:textId="77777777" w:rsidR="00FC68DB" w:rsidRPr="003038C9" w:rsidRDefault="00FC68DB" w:rsidP="00A20C99">
      <w:pPr>
        <w:keepNext/>
      </w:pPr>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2" w:name="_Toc3566484"/>
      <w:bookmarkStart w:id="1483" w:name="_Toc34747485"/>
      <w:bookmarkStart w:id="1484" w:name="_Toc77095943"/>
      <w:bookmarkStart w:id="1485"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2"/>
      <w:bookmarkEnd w:id="1483"/>
      <w:bookmarkEnd w:id="1484"/>
      <w:bookmarkEnd w:id="148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86" w:name="_Toc3557002"/>
      <w:bookmarkStart w:id="1487" w:name="_Toc34747252"/>
      <w:bookmarkStart w:id="1488" w:name="_Toc77102071"/>
      <w:bookmarkStart w:id="1489" w:name="_Toc99614617"/>
      <w:r w:rsidRPr="007055D9">
        <w:t>Seam Weld</w:t>
      </w:r>
      <w:bookmarkEnd w:id="356"/>
      <w:r w:rsidRPr="007055D9">
        <w:t>s</w:t>
      </w:r>
      <w:bookmarkEnd w:id="1432"/>
      <w:bookmarkEnd w:id="1433"/>
      <w:bookmarkEnd w:id="1486"/>
      <w:bookmarkEnd w:id="1487"/>
      <w:bookmarkEnd w:id="1488"/>
      <w:bookmarkEnd w:id="1489"/>
    </w:p>
    <w:p w14:paraId="3FFAA6F8" w14:textId="77777777" w:rsidR="00FC68DB" w:rsidRPr="007055D9" w:rsidRDefault="00FC68DB" w:rsidP="00B202D2">
      <w:pPr>
        <w:pStyle w:val="berschrift3"/>
      </w:pPr>
      <w:bookmarkStart w:id="1490" w:name="_Toc338938903"/>
      <w:bookmarkStart w:id="1491" w:name="_Toc338939099"/>
      <w:bookmarkStart w:id="1492" w:name="_Toc3557003"/>
      <w:bookmarkStart w:id="1493" w:name="_Toc34747253"/>
      <w:bookmarkStart w:id="1494" w:name="_Toc77102072"/>
      <w:bookmarkStart w:id="1495" w:name="_Toc99614618"/>
      <w:r w:rsidRPr="007055D9">
        <w:t xml:space="preserve">Description and </w:t>
      </w:r>
      <w:proofErr w:type="spellStart"/>
      <w:r w:rsidRPr="007055D9">
        <w:t>Modeling</w:t>
      </w:r>
      <w:proofErr w:type="spellEnd"/>
      <w:r w:rsidRPr="007055D9">
        <w:t xml:space="preserve"> Parameters</w:t>
      </w:r>
      <w:bookmarkEnd w:id="357"/>
      <w:bookmarkEnd w:id="1490"/>
      <w:bookmarkEnd w:id="1491"/>
      <w:bookmarkEnd w:id="1492"/>
      <w:bookmarkEnd w:id="1493"/>
      <w:bookmarkEnd w:id="1494"/>
      <w:bookmarkEnd w:id="1495"/>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A20C99">
      <w:pPr>
        <w:keepNext/>
      </w:pPr>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0D306068">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496" w:name="_Toc3557121"/>
      <w:bookmarkStart w:id="1497" w:name="_Toc34747372"/>
      <w:bookmarkStart w:id="1498" w:name="_Toc76030570"/>
      <w:bookmarkStart w:id="1499" w:name="_Toc94530855"/>
      <w:bookmarkStart w:id="1500"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496"/>
      <w:bookmarkEnd w:id="1497"/>
      <w:bookmarkEnd w:id="1498"/>
      <w:bookmarkEnd w:id="1499"/>
      <w:r w:rsidR="0067674E">
        <w:t>)</w:t>
      </w:r>
      <w:bookmarkEnd w:id="1500"/>
    </w:p>
    <w:p w14:paraId="26DF1497" w14:textId="77777777" w:rsidR="00FC68DB" w:rsidRDefault="00FC68DB" w:rsidP="00A20C99">
      <w:pPr>
        <w:autoSpaceDE w:val="0"/>
        <w:autoSpaceDN w:val="0"/>
        <w:adjustRightInd w:val="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A20C99">
      <w:pPr>
        <w:autoSpaceDE w:val="0"/>
        <w:autoSpaceDN w:val="0"/>
        <w:adjustRightInd w:val="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1" w:name="_Toc288196463"/>
      <w:bookmarkStart w:id="1502" w:name="_Toc288200761"/>
      <w:bookmarkStart w:id="1503" w:name="_Toc338938907"/>
      <w:bookmarkStart w:id="1504" w:name="_Toc338939104"/>
      <w:bookmarkStart w:id="1505" w:name="_Toc3557004"/>
      <w:bookmarkStart w:id="1506" w:name="_Toc34747254"/>
      <w:bookmarkStart w:id="1507" w:name="_Toc77102073"/>
      <w:bookmarkStart w:id="1508" w:name="_Toc99614619"/>
      <w:bookmarkStart w:id="1509" w:name="_Toc288196487"/>
      <w:bookmarkStart w:id="1510" w:name="_Toc288200789"/>
      <w:bookmarkStart w:id="1511" w:name="_Toc338938910"/>
      <w:bookmarkStart w:id="1512" w:name="_Toc338939129"/>
      <w:r w:rsidRPr="007055D9">
        <w:t>Seam Weld Definition</w:t>
      </w:r>
      <w:bookmarkEnd w:id="1501"/>
      <w:bookmarkEnd w:id="1502"/>
      <w:bookmarkEnd w:id="1503"/>
      <w:bookmarkEnd w:id="1504"/>
      <w:r w:rsidRPr="007055D9">
        <w:t xml:space="preserve"> Overview</w:t>
      </w:r>
      <w:bookmarkEnd w:id="1505"/>
      <w:bookmarkEnd w:id="1506"/>
      <w:bookmarkEnd w:id="1507"/>
      <w:bookmarkEnd w:id="1508"/>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 xml:space="preserve">(other section are generally enabled by the standard, but feasibility and compatibility </w:t>
      </w:r>
      <w:proofErr w:type="gramStart"/>
      <w:r w:rsidRPr="005E12EE">
        <w:rPr>
          <w:rFonts w:ascii="Cambria" w:hAnsi="Cambria"/>
        </w:rPr>
        <w:t>has</w:t>
      </w:r>
      <w:proofErr w:type="gramEnd"/>
      <w:r w:rsidRPr="005E12EE">
        <w:rPr>
          <w:rFonts w:ascii="Cambria" w:hAnsi="Cambria"/>
        </w:rPr>
        <w:t xml:space="preserve">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40886394" w14:textId="6AE099BA" w:rsidR="00F16E77" w:rsidRDefault="00FC68DB" w:rsidP="00F16E77">
      <w:r w:rsidRPr="007055D9">
        <w:lastRenderedPageBreak/>
        <w:t>The variety is to be handled by the application using the χMCF file inside the process. All the information stored for the weld together with the model is sufficient to determine the specific type of connection.</w:t>
      </w:r>
      <w:r w:rsidR="008A6448">
        <w:t xml:space="preserve"> </w:t>
      </w:r>
    </w:p>
    <w:p w14:paraId="63E068CC" w14:textId="5816A6FE" w:rsidR="00F16E77" w:rsidRPr="00F16E77" w:rsidRDefault="00B60994" w:rsidP="008A6448">
      <w:pPr>
        <w:keepNext/>
        <w:jc w:val="center"/>
      </w:pPr>
      <w:bookmarkStart w:id="1513" w:name="_MON_1364796837"/>
      <w:bookmarkStart w:id="1514" w:name="_MON_1364796880"/>
      <w:bookmarkStart w:id="1515" w:name="_MON_1364796906"/>
      <w:bookmarkStart w:id="1516" w:name="_MON_1364797126"/>
      <w:bookmarkStart w:id="1517" w:name="_MON_1364797186"/>
      <w:bookmarkStart w:id="1518" w:name="_MON_1364797218"/>
      <w:bookmarkStart w:id="1519" w:name="_MON_1364797858"/>
      <w:bookmarkStart w:id="1520" w:name="_MON_1364798353"/>
      <w:bookmarkStart w:id="1521" w:name="_MON_1364798519"/>
      <w:bookmarkStart w:id="1522" w:name="_MON_1364798747"/>
      <w:bookmarkStart w:id="1523" w:name="_MON_1364798771"/>
      <w:bookmarkStart w:id="1524" w:name="_MON_1364799011"/>
      <w:bookmarkStart w:id="1525" w:name="_MON_1364801153"/>
      <w:bookmarkStart w:id="1526" w:name="_MON_1364801290"/>
      <w:bookmarkStart w:id="1527" w:name="_MON_1364801615"/>
      <w:bookmarkStart w:id="1528" w:name="_MON_1364801624"/>
      <w:bookmarkStart w:id="1529" w:name="_MON_1364801706"/>
      <w:bookmarkStart w:id="1530" w:name="_MON_1364801789"/>
      <w:bookmarkStart w:id="1531" w:name="_MON_1364801849"/>
      <w:bookmarkStart w:id="1532" w:name="_MON_1364801901"/>
      <w:bookmarkStart w:id="1533" w:name="_MON_1364804394"/>
      <w:bookmarkStart w:id="1534" w:name="_MON_1364804536"/>
      <w:bookmarkStart w:id="1535" w:name="_MON_1364804660"/>
      <w:bookmarkStart w:id="1536" w:name="_MON_1364804697"/>
      <w:bookmarkStart w:id="1537" w:name="_MON_1364804737"/>
      <w:bookmarkStart w:id="1538" w:name="_MON_1364804801"/>
      <w:bookmarkStart w:id="1539" w:name="_MON_1364805030"/>
      <w:bookmarkStart w:id="1540" w:name="_MON_1364805461"/>
      <w:bookmarkStart w:id="1541" w:name="_MON_1364819404"/>
      <w:bookmarkStart w:id="1542" w:name="_MON_1364908755"/>
      <w:bookmarkStart w:id="1543" w:name="_MON_1364925659"/>
      <w:bookmarkStart w:id="1544" w:name="_MON_1364928250"/>
      <w:bookmarkStart w:id="1545" w:name="_MON_1365309185"/>
      <w:bookmarkStart w:id="1546" w:name="_MON_1365312010"/>
      <w:bookmarkStart w:id="1547" w:name="_MON_1365319861"/>
      <w:bookmarkStart w:id="1548" w:name="_MON_1365320347"/>
      <w:bookmarkStart w:id="1549" w:name="_MON_1365320586"/>
      <w:bookmarkStart w:id="1550" w:name="_MON_1365322967"/>
      <w:bookmarkStart w:id="1551" w:name="_MON_1376134054"/>
      <w:bookmarkStart w:id="1552" w:name="_MON_1376234613"/>
      <w:bookmarkStart w:id="1553" w:name="_MON_1378813652"/>
      <w:bookmarkStart w:id="1554" w:name="_MON_1378813684"/>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r w:rsidRPr="00B60994">
        <w:rPr>
          <w:noProof/>
        </w:rPr>
        <w:drawing>
          <wp:inline distT="0" distB="0" distL="0" distR="0" wp14:anchorId="66055034" wp14:editId="13EF3B6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E937F5E" w:rsidR="00FC68DB" w:rsidRPr="00EB74AE" w:rsidRDefault="00FC68DB" w:rsidP="00B202D2">
      <w:pPr>
        <w:pStyle w:val="Beschriftung"/>
      </w:pPr>
      <w:bookmarkStart w:id="1555" w:name="_Toc3557122"/>
      <w:bookmarkStart w:id="1556" w:name="_Toc34747373"/>
      <w:bookmarkStart w:id="1557" w:name="_Toc76030571"/>
      <w:bookmarkStart w:id="1558" w:name="_Toc94530856"/>
      <w:bookmarkStart w:id="1559"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5"/>
      <w:bookmarkEnd w:id="1556"/>
      <w:bookmarkEnd w:id="1557"/>
      <w:bookmarkEnd w:id="1558"/>
      <w:bookmarkEnd w:id="1559"/>
    </w:p>
    <w:p w14:paraId="3E80C837" w14:textId="77777777" w:rsidR="00FC68DB" w:rsidRPr="007055D9" w:rsidRDefault="00FC68DB" w:rsidP="00B202D2">
      <w:pPr>
        <w:pStyle w:val="berschrift3"/>
      </w:pPr>
      <w:bookmarkStart w:id="1560" w:name="_Toc3557005"/>
      <w:bookmarkStart w:id="1561" w:name="_Toc34747255"/>
      <w:bookmarkStart w:id="1562" w:name="_Toc77102074"/>
      <w:bookmarkStart w:id="1563" w:name="_Toc99614620"/>
      <w:r w:rsidRPr="007055D9">
        <w:lastRenderedPageBreak/>
        <w:t>Specific XML Realization</w:t>
      </w:r>
      <w:bookmarkEnd w:id="1560"/>
      <w:bookmarkEnd w:id="1561"/>
      <w:bookmarkEnd w:id="1562"/>
      <w:bookmarkEnd w:id="156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4" w:name="XMLStructureSeamWelds"/>
      <w:bookmarkEnd w:id="156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5BC63B5A">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5" w:name="_Toc3557123"/>
      <w:bookmarkStart w:id="1566" w:name="_Toc34747374"/>
      <w:bookmarkStart w:id="1567" w:name="_Toc76030572"/>
      <w:bookmarkStart w:id="1568" w:name="_Toc94530857"/>
      <w:bookmarkStart w:id="1569"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5"/>
      <w:bookmarkEnd w:id="1566"/>
      <w:bookmarkEnd w:id="1567"/>
      <w:bookmarkEnd w:id="1568"/>
      <w:bookmarkEnd w:id="1569"/>
    </w:p>
    <w:p w14:paraId="7D1BCE42" w14:textId="77777777" w:rsidR="00FC68DB" w:rsidRPr="007055D9" w:rsidRDefault="00FC68DB" w:rsidP="00B202D2">
      <w:pPr>
        <w:pStyle w:val="berschrift3"/>
      </w:pPr>
      <w:bookmarkStart w:id="1570" w:name="_Toc3557006"/>
      <w:bookmarkStart w:id="1571" w:name="_Toc34747256"/>
      <w:bookmarkStart w:id="1572" w:name="_Toc77102075"/>
      <w:bookmarkStart w:id="1573" w:name="_Toc99614621"/>
      <w:r w:rsidRPr="007055D9">
        <w:t>Generic Seam Weld Definition</w:t>
      </w:r>
      <w:bookmarkEnd w:id="1509"/>
      <w:bookmarkEnd w:id="1510"/>
      <w:bookmarkEnd w:id="1511"/>
      <w:bookmarkEnd w:id="1512"/>
      <w:bookmarkEnd w:id="1570"/>
      <w:bookmarkEnd w:id="1571"/>
      <w:bookmarkEnd w:id="1572"/>
      <w:bookmarkEnd w:id="1573"/>
    </w:p>
    <w:p w14:paraId="066381A2" w14:textId="77777777" w:rsidR="00FC68DB" w:rsidRPr="007055D9" w:rsidRDefault="00FC68DB" w:rsidP="00B202D2">
      <w:pPr>
        <w:pStyle w:val="berschrift4"/>
      </w:pPr>
      <w:bookmarkStart w:id="1574" w:name="_Ref414571756"/>
      <w:bookmarkStart w:id="1575" w:name="_Toc3557008"/>
      <w:bookmarkStart w:id="1576" w:name="_Toc34747258"/>
      <w:bookmarkStart w:id="1577" w:name="_Toc77102077"/>
      <w:r w:rsidRPr="007055D9">
        <w:t>Type Specification</w:t>
      </w:r>
      <w:bookmarkEnd w:id="1574"/>
      <w:bookmarkEnd w:id="1575"/>
      <w:bookmarkEnd w:id="1576"/>
      <w:bookmarkEnd w:id="157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78" w:name="_Toc3566486"/>
      <w:bookmarkStart w:id="1579" w:name="_Toc34747487"/>
      <w:bookmarkStart w:id="1580" w:name="_Toc77095945"/>
      <w:bookmarkStart w:id="1581" w:name="_Toc99614819"/>
      <w:bookmarkStart w:id="1582" w:name="_Toc338939134"/>
      <w:bookmarkStart w:id="1583" w:name="_Toc288196488"/>
      <w:bookmarkStart w:id="1584" w:name="_Toc288200790"/>
      <w:bookmarkStart w:id="1585"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78"/>
      <w:bookmarkEnd w:id="1579"/>
      <w:bookmarkEnd w:id="1580"/>
      <w:bookmarkEnd w:id="1581"/>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8A6448">
      <w:pPr>
        <w:keepNext/>
      </w:pPr>
      <w:bookmarkStart w:id="1586" w:name="_Toc288196490"/>
      <w:bookmarkStart w:id="1587" w:name="_Toc288200792"/>
      <w:bookmarkStart w:id="1588" w:name="_Toc338939132"/>
      <w:bookmarkStart w:id="1589" w:name="_Toc288196468"/>
      <w:bookmarkStart w:id="1590" w:name="_Toc288200771"/>
      <w:bookmarkStart w:id="1591" w:name="_Toc338938904"/>
      <w:bookmarkStart w:id="1592" w:name="_Toc338939100"/>
      <w:bookmarkEnd w:id="1583"/>
      <w:bookmarkEnd w:id="1584"/>
      <w:bookmarkEnd w:id="158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3" w:name="_Toc3566487"/>
      <w:bookmarkStart w:id="1594" w:name="_Toc34747488"/>
      <w:bookmarkStart w:id="1595" w:name="_Toc77095946"/>
      <w:bookmarkStart w:id="1596"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3"/>
      <w:bookmarkEnd w:id="1594"/>
      <w:bookmarkEnd w:id="1595"/>
      <w:bookmarkEnd w:id="1596"/>
    </w:p>
    <w:p w14:paraId="45DF3208" w14:textId="77777777" w:rsidR="00FC68DB" w:rsidRPr="007055D9" w:rsidRDefault="00FC68DB" w:rsidP="00C872EA">
      <w:pPr>
        <w:keepNext/>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597" w:name="_Toc3566488"/>
      <w:bookmarkStart w:id="1598" w:name="_Toc34747489"/>
      <w:bookmarkStart w:id="1599" w:name="_Toc77095947"/>
      <w:bookmarkStart w:id="1600"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3B028E2F" w14:textId="77777777" w:rsidR="00FC68DB" w:rsidRDefault="00FC68DB" w:rsidP="00C872EA">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w:t>
      </w:r>
      <w:proofErr w:type="gramStart"/>
      <w:r w:rsidRPr="00AF0893">
        <w:rPr>
          <w:rFonts w:ascii="Cambria" w:hAnsi="Cambria"/>
        </w:rPr>
        <w:t>e.g.</w:t>
      </w:r>
      <w:proofErr w:type="gramEnd"/>
      <w:r w:rsidRPr="00AF0893">
        <w:rPr>
          <w:rFonts w:ascii="Cambria" w:hAnsi="Cambria"/>
        </w:rPr>
        <w:t xml:space="preserve">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C872EA" w:rsidRDefault="00FC68DB" w:rsidP="00B202D2">
      <w:pPr>
        <w:pStyle w:val="Example"/>
        <w:keepNext/>
        <w:rPr>
          <w:b/>
          <w:bCs/>
          <w:sz w:val="24"/>
          <w:szCs w:val="24"/>
        </w:rPr>
      </w:pPr>
      <w:r w:rsidRPr="00C872EA">
        <w:rPr>
          <w:b/>
          <w:bCs/>
          <w:sz w:val="24"/>
          <w:szCs w:val="24"/>
        </w:rPr>
        <w:t xml:space="preserve">Example A (main type as </w:t>
      </w:r>
      <w:proofErr w:type="spellStart"/>
      <w:r w:rsidRPr="00C872EA">
        <w:rPr>
          <w:rFonts w:ascii="Courier New" w:hAnsi="Courier New" w:cs="Courier New"/>
          <w:b/>
          <w:bCs/>
          <w:i/>
          <w:sz w:val="24"/>
          <w:szCs w:val="24"/>
        </w:rPr>
        <w:t>seamweld</w:t>
      </w:r>
      <w:proofErr w:type="spellEnd"/>
      <w:r w:rsidRPr="00C872EA">
        <w:rPr>
          <w:rFonts w:ascii="Courier New" w:hAnsi="Courier New" w:cs="Courier New"/>
          <w:b/>
          <w:bCs/>
          <w:i/>
          <w:sz w:val="24"/>
          <w:szCs w:val="24"/>
        </w:rPr>
        <w:t xml:space="preserve"> </w:t>
      </w:r>
      <w:r w:rsidRPr="00C872EA">
        <w:rPr>
          <w:b/>
          <w:bCs/>
          <w:sz w:val="24"/>
          <w:szCs w:val="24"/>
        </w:rPr>
        <w:t>and subtype as</w:t>
      </w:r>
      <w:r w:rsidRPr="00C872EA">
        <w:rPr>
          <w:rFonts w:ascii="Courier New" w:hAnsi="Courier New" w:cs="Courier New"/>
          <w:b/>
          <w:bCs/>
          <w:i/>
          <w:sz w:val="24"/>
          <w:szCs w:val="24"/>
        </w:rPr>
        <w:t xml:space="preserve"> </w:t>
      </w:r>
      <w:proofErr w:type="spellStart"/>
      <w:r w:rsidRPr="00C872EA">
        <w:rPr>
          <w:rFonts w:ascii="Courier New" w:hAnsi="Courier New" w:cs="Courier New"/>
          <w:b/>
          <w:bCs/>
          <w:i/>
          <w:sz w:val="24"/>
          <w:szCs w:val="24"/>
        </w:rPr>
        <w:t>butt_joint</w:t>
      </w:r>
      <w:proofErr w:type="spellEnd"/>
      <w:r w:rsidRPr="00C872EA">
        <w:rPr>
          <w:b/>
          <w:bCs/>
          <w:sz w:val="24"/>
          <w:szCs w:val="24"/>
        </w:rPr>
        <w:t xml:space="preserve">): </w:t>
      </w:r>
    </w:p>
    <w:p w14:paraId="189D18B8" w14:textId="77777777" w:rsidR="00FC68DB" w:rsidRPr="007055D9" w:rsidRDefault="00FC68DB" w:rsidP="00B202D2">
      <w:pPr>
        <w:pStyle w:val="XMLCode"/>
        <w:keepNext/>
      </w:pPr>
      <w:bookmarkStart w:id="1601" w:name="_Toc288196493"/>
      <w:bookmarkStart w:id="160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3" w:name="GenericSeamWeldWeldPosition"/>
      <w:bookmarkStart w:id="1604" w:name="GenericSeamWelParameters"/>
      <w:bookmarkStart w:id="1605" w:name="GenericSeamWeldSubType"/>
      <w:bookmarkStart w:id="1606" w:name="GenericSeamWeldWeldingPosition"/>
      <w:bookmarkStart w:id="1607" w:name="_Toc3557009"/>
      <w:bookmarkStart w:id="1608" w:name="_Toc34747259"/>
      <w:bookmarkStart w:id="1609" w:name="_Toc77102078"/>
      <w:bookmarkStart w:id="1610" w:name="_Toc338938905"/>
      <w:bookmarkStart w:id="1611" w:name="_Toc338939101"/>
      <w:bookmarkStart w:id="1612" w:name="_Toc338939136"/>
      <w:bookmarkEnd w:id="1586"/>
      <w:bookmarkEnd w:id="1587"/>
      <w:bookmarkEnd w:id="1588"/>
      <w:bookmarkEnd w:id="1589"/>
      <w:bookmarkEnd w:id="1590"/>
      <w:bookmarkEnd w:id="1591"/>
      <w:bookmarkEnd w:id="1592"/>
      <w:bookmarkEnd w:id="1601"/>
      <w:bookmarkEnd w:id="1602"/>
      <w:bookmarkEnd w:id="1603"/>
      <w:bookmarkEnd w:id="1604"/>
      <w:bookmarkEnd w:id="1605"/>
      <w:bookmarkEnd w:id="1606"/>
      <w:r>
        <w:t>Weld Position and Sheet Metal Parameters</w:t>
      </w:r>
      <w:bookmarkEnd w:id="1607"/>
      <w:bookmarkEnd w:id="1608"/>
      <w:bookmarkEnd w:id="1609"/>
    </w:p>
    <w:p w14:paraId="0FBEF09A" w14:textId="77777777" w:rsidR="00FC68DB" w:rsidRDefault="00FC68DB" w:rsidP="006A1028">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6A1028">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5EDFC53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499E6AF5">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3" w:name="_Ref397587838"/>
      <w:bookmarkStart w:id="1614" w:name="_Toc3557124"/>
      <w:bookmarkStart w:id="1615" w:name="_Toc34747375"/>
      <w:bookmarkStart w:id="1616" w:name="_Toc76030573"/>
      <w:bookmarkStart w:id="1617" w:name="_Toc94530858"/>
      <w:bookmarkStart w:id="1618"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3"/>
      <w:r w:rsidRPr="007055D9">
        <w:t xml:space="preserve">: Sheet Parameters vs. </w:t>
      </w:r>
      <w:r w:rsidRPr="007055D9">
        <w:rPr>
          <w:noProof/>
        </w:rPr>
        <w:t xml:space="preserve"> Weld Position Parameters</w:t>
      </w:r>
      <w:bookmarkEnd w:id="1614"/>
      <w:bookmarkEnd w:id="1615"/>
      <w:bookmarkEnd w:id="1616"/>
      <w:bookmarkEnd w:id="1617"/>
      <w:bookmarkEnd w:id="1618"/>
    </w:p>
    <w:p w14:paraId="02CCF9A7" w14:textId="77777777" w:rsidR="00FC68DB" w:rsidRDefault="00FC68DB" w:rsidP="00B202D2">
      <w:pPr>
        <w:pStyle w:val="berschrift4"/>
      </w:pPr>
      <w:bookmarkStart w:id="1619" w:name="_Toc3557010"/>
      <w:bookmarkStart w:id="1620" w:name="_Toc34747260"/>
      <w:bookmarkStart w:id="1621" w:name="_Toc77102079"/>
      <w:bookmarkStart w:id="1622" w:name="_Ref397525982"/>
      <w:r w:rsidRPr="007055D9">
        <w:t>Parameters Assigned to a Specific Sheet of the Flange</w:t>
      </w:r>
      <w:bookmarkEnd w:id="1619"/>
      <w:bookmarkEnd w:id="1620"/>
      <w:bookmarkEnd w:id="1621"/>
      <w:r w:rsidRPr="007055D9">
        <w:t xml:space="preserve"> </w:t>
      </w:r>
      <w:bookmarkEnd w:id="1622"/>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3" w:name="_Toc3566489"/>
      <w:bookmarkStart w:id="1624" w:name="_Toc34747490"/>
      <w:bookmarkStart w:id="1625" w:name="_Toc77095948"/>
      <w:bookmarkStart w:id="1626"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3"/>
      <w:bookmarkEnd w:id="1624"/>
      <w:bookmarkEnd w:id="1625"/>
      <w:bookmarkEnd w:id="162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6A1028" w:rsidRDefault="00FC68DB" w:rsidP="00B202D2">
      <w:pPr>
        <w:pStyle w:val="Example"/>
        <w:keepNext/>
        <w:rPr>
          <w:b/>
          <w:bCs/>
          <w:sz w:val="24"/>
          <w:szCs w:val="24"/>
        </w:rPr>
      </w:pPr>
      <w:r w:rsidRPr="006A1028">
        <w:rPr>
          <w:b/>
          <w:bCs/>
          <w:sz w:val="24"/>
          <w:szCs w:val="24"/>
        </w:rPr>
        <w:t xml:space="preserve">Example A (within each </w:t>
      </w:r>
      <w:r w:rsidRPr="006A1028">
        <w:rPr>
          <w:rFonts w:ascii="Courier New" w:hAnsi="Courier New" w:cs="Courier New"/>
          <w:b/>
          <w:bCs/>
          <w:i/>
          <w:sz w:val="24"/>
          <w:szCs w:val="24"/>
        </w:rPr>
        <w:t>attribute</w:t>
      </w:r>
      <w:r w:rsidRPr="006A1028">
        <w:rPr>
          <w:b/>
          <w:bCs/>
          <w:sz w:val="24"/>
          <w:szCs w:val="24"/>
        </w:rP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27" w:name="_Welding_Position"/>
      <w:bookmarkStart w:id="1628" w:name="_Ref397524978"/>
      <w:bookmarkStart w:id="1629" w:name="_Toc3557011"/>
      <w:bookmarkStart w:id="1630" w:name="_Toc34747261"/>
      <w:bookmarkStart w:id="1631" w:name="_Toc77102080"/>
      <w:bookmarkEnd w:id="1627"/>
      <w:r w:rsidRPr="007055D9">
        <w:t>Welding Position</w:t>
      </w:r>
      <w:bookmarkEnd w:id="1610"/>
      <w:bookmarkEnd w:id="1611"/>
      <w:bookmarkEnd w:id="1628"/>
      <w:bookmarkEnd w:id="1629"/>
      <w:bookmarkEnd w:id="1630"/>
      <w:bookmarkEnd w:id="1631"/>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2" w:name="_Toc338939102"/>
      <w:r>
        <w:rPr>
          <w:noProof/>
          <w:lang w:val="en-US"/>
        </w:rPr>
        <w:drawing>
          <wp:inline distT="0" distB="0" distL="0" distR="0" wp14:anchorId="2A8CCF2A" wp14:editId="5D7A22E0">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3" w:name="_Ref397529286"/>
      <w:bookmarkStart w:id="1634" w:name="_Toc3557125"/>
      <w:bookmarkStart w:id="1635" w:name="_Toc34747376"/>
      <w:bookmarkStart w:id="1636" w:name="_Toc76030574"/>
      <w:bookmarkStart w:id="1637" w:name="_Toc94530859"/>
      <w:bookmarkStart w:id="1638" w:name="_Toc99614699"/>
      <w:r w:rsidRPr="007055D9">
        <w:t xml:space="preserve">Figure </w:t>
      </w:r>
      <w:bookmarkStart w:id="1639" w:name="Figure10"/>
      <w:r>
        <w:fldChar w:fldCharType="begin"/>
      </w:r>
      <w:r>
        <w:instrText xml:space="preserve"> SEQ Figure \* ARABIC </w:instrText>
      </w:r>
      <w:r>
        <w:fldChar w:fldCharType="separate"/>
      </w:r>
      <w:r w:rsidR="001F4D75">
        <w:rPr>
          <w:noProof/>
        </w:rPr>
        <w:t>49</w:t>
      </w:r>
      <w:r>
        <w:fldChar w:fldCharType="end"/>
      </w:r>
      <w:bookmarkEnd w:id="1633"/>
      <w:bookmarkEnd w:id="1639"/>
      <w:r w:rsidRPr="007055D9">
        <w:t>: Welding Position of a Y-Joint</w:t>
      </w:r>
      <w:bookmarkEnd w:id="1634"/>
      <w:bookmarkEnd w:id="1635"/>
      <w:bookmarkEnd w:id="1636"/>
      <w:bookmarkEnd w:id="1637"/>
      <w:bookmarkEnd w:id="1638"/>
    </w:p>
    <w:p w14:paraId="793EF08A" w14:textId="77777777" w:rsidR="00FC68DB" w:rsidRPr="007055D9" w:rsidRDefault="00FC68DB" w:rsidP="00B202D2">
      <w:pPr>
        <w:pStyle w:val="berschrift5"/>
      </w:pPr>
      <w:r w:rsidRPr="007055D9">
        <w:t>Primary and Secondary Sides</w:t>
      </w:r>
      <w:bookmarkEnd w:id="163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0" w:name="_Toc288196495"/>
      <w:bookmarkStart w:id="1641" w:name="_Toc288200797"/>
      <w:bookmarkStart w:id="1642" w:name="_Toc338939138"/>
      <w:bookmarkEnd w:id="1612"/>
      <w:r w:rsidRPr="007055D9">
        <w:t xml:space="preserve">Element </w:t>
      </w:r>
      <w:r>
        <w:t>"</w:t>
      </w:r>
      <w:proofErr w:type="spellStart"/>
      <w:r w:rsidRPr="007055D9">
        <w:t>weld_position</w:t>
      </w:r>
      <w:bookmarkEnd w:id="1640"/>
      <w:bookmarkEnd w:id="1641"/>
      <w:bookmarkEnd w:id="164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3" w:name="_Toc77095949"/>
      <w:bookmarkStart w:id="1644"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3"/>
      <w:bookmarkEnd w:id="164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5" w:name="_Toc3566490"/>
      <w:bookmarkStart w:id="1646" w:name="_Toc34747491"/>
      <w:bookmarkStart w:id="1647" w:name="_Toc77095950"/>
      <w:bookmarkStart w:id="1648"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5"/>
      <w:bookmarkEnd w:id="1646"/>
      <w:bookmarkEnd w:id="1647"/>
      <w:bookmarkEnd w:id="164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CF107F" w:rsidRDefault="00FC68DB" w:rsidP="00B202D2">
      <w:pPr>
        <w:pStyle w:val="Example"/>
        <w:keepNext/>
        <w:rPr>
          <w:b/>
          <w:bCs/>
          <w:sz w:val="24"/>
          <w:szCs w:val="24"/>
        </w:rPr>
      </w:pPr>
      <w:r w:rsidRPr="00CF107F">
        <w:rPr>
          <w:b/>
          <w:bCs/>
          <w:sz w:val="24"/>
          <w:szCs w:val="24"/>
        </w:rPr>
        <w:t xml:space="preserve">Example A (within each </w:t>
      </w:r>
      <w:r w:rsidRPr="00CF107F">
        <w:rPr>
          <w:rFonts w:ascii="Courier New" w:hAnsi="Courier New" w:cs="Courier New"/>
          <w:b/>
          <w:bCs/>
          <w:i/>
          <w:sz w:val="24"/>
          <w:szCs w:val="24"/>
        </w:rPr>
        <w:t>attribute</w:t>
      </w:r>
      <w:r w:rsidRPr="00CF107F">
        <w:rPr>
          <w:b/>
          <w:bCs/>
          <w:sz w:val="24"/>
          <w:szCs w:val="24"/>
        </w:rP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4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4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3198DE77">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4369D0"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Pr>
          <w:noProof/>
          <w:lang w:val="en-US"/>
        </w:rPr>
        <w:drawing>
          <wp:inline distT="0" distB="0" distL="0" distR="0" wp14:anchorId="13CB2C73" wp14:editId="509B5512">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0" w:name="_Ref397529572"/>
      <w:bookmarkStart w:id="1651" w:name="Figure11"/>
      <w:bookmarkStart w:id="1652" w:name="_Toc3557126"/>
      <w:bookmarkStart w:id="1653" w:name="_Toc34747377"/>
      <w:bookmarkStart w:id="1654" w:name="_Toc76030575"/>
      <w:bookmarkStart w:id="1655" w:name="_Toc94530860"/>
      <w:bookmarkStart w:id="1656"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0"/>
      <w:bookmarkEnd w:id="1651"/>
      <w:r w:rsidRPr="007055D9">
        <w:t xml:space="preserve">: Welding Position </w:t>
      </w:r>
      <w:r>
        <w:t>vector direction and length</w:t>
      </w:r>
      <w:bookmarkEnd w:id="1652"/>
      <w:bookmarkEnd w:id="1653"/>
      <w:bookmarkEnd w:id="1654"/>
      <w:bookmarkEnd w:id="1655"/>
      <w:bookmarkEnd w:id="1656"/>
    </w:p>
    <w:p w14:paraId="3FD74BE5" w14:textId="77777777" w:rsidR="00FC68DB" w:rsidRPr="007055D9" w:rsidRDefault="00FC68DB" w:rsidP="00B202D2">
      <w:pPr>
        <w:pStyle w:val="berschrift5"/>
      </w:pPr>
      <w:bookmarkStart w:id="1657" w:name="_Toc338939140"/>
      <w:bookmarkStart w:id="1658" w:name="_Toc338939137"/>
      <w:bookmarkStart w:id="1659" w:name="_Toc338938906"/>
      <w:bookmarkStart w:id="1660" w:name="_Toc338939103"/>
      <w:r w:rsidRPr="007055D9">
        <w:t xml:space="preserve">Attribute </w:t>
      </w:r>
      <w:r>
        <w:t>"</w:t>
      </w:r>
      <w:r w:rsidRPr="007055D9">
        <w:t>reference</w:t>
      </w:r>
      <w:bookmarkEnd w:id="165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CF107F">
      <w:pPr>
        <w:pStyle w:val="Aufzhlungszeichen"/>
        <w:keepNext/>
        <w:numPr>
          <w:ilvl w:val="0"/>
          <w:numId w:val="11"/>
        </w:numPr>
        <w:tabs>
          <w:tab w:val="clear" w:pos="454"/>
          <w:tab w:val="num" w:pos="567"/>
        </w:tabs>
        <w:ind w:left="568" w:hanging="284"/>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CF107F">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CF107F">
      <w:r w:rsidRPr="007055D9">
        <w:t>The allowed values are</w:t>
      </w:r>
      <w:r>
        <w:t>:</w:t>
      </w:r>
    </w:p>
    <w:p w14:paraId="0C53DC2E"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yes</w:t>
      </w:r>
    </w:p>
    <w:p w14:paraId="08328C5C"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no</w:t>
      </w:r>
    </w:p>
    <w:p w14:paraId="163F4904" w14:textId="77777777" w:rsidR="00FC68DB" w:rsidRPr="007055D9" w:rsidRDefault="00FC68DB" w:rsidP="00CF107F">
      <w:pPr>
        <w:keepNext/>
      </w:pPr>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1" w:name="_Toc3566491"/>
      <w:bookmarkStart w:id="1662" w:name="_Toc34747492"/>
      <w:bookmarkStart w:id="1663" w:name="_Toc77095951"/>
      <w:bookmarkStart w:id="1664" w:name="_Toc99614825"/>
      <w:bookmarkStart w:id="1665" w:name="_Toc338939148"/>
      <w:bookmarkStart w:id="1666" w:name="_Toc288196499"/>
      <w:bookmarkStart w:id="1667" w:name="_Toc288200801"/>
      <w:bookmarkEnd w:id="1658"/>
      <w:bookmarkEnd w:id="1659"/>
      <w:bookmarkEnd w:id="1660"/>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1"/>
      <w:r>
        <w:t>"</w:t>
      </w:r>
      <w:bookmarkEnd w:id="1662"/>
      <w:bookmarkEnd w:id="1663"/>
      <w:bookmarkEnd w:id="166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5"/>
      <w:r>
        <w:t>"</w:t>
      </w:r>
    </w:p>
    <w:p w14:paraId="00A3DB04" w14:textId="77777777" w:rsidR="00FC68DB" w:rsidRPr="007055D9" w:rsidRDefault="00FC68DB" w:rsidP="00CF107F">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CF107F">
      <w:pPr>
        <w:pStyle w:val="Aufzhlungszeichen"/>
        <w:numPr>
          <w:ilvl w:val="0"/>
          <w:numId w:val="11"/>
        </w:numPr>
        <w:spacing w:after="120"/>
        <w:rPr>
          <w:rStyle w:val="XMLAttribute"/>
        </w:rPr>
      </w:pPr>
      <w:r w:rsidRPr="007055D9">
        <w:rPr>
          <w:rStyle w:val="XMLAttribute"/>
        </w:rPr>
        <w:t>straight</w:t>
      </w:r>
    </w:p>
    <w:p w14:paraId="489174E4" w14:textId="77777777" w:rsidR="00FC68DB" w:rsidRPr="007055D9" w:rsidRDefault="00FC68DB" w:rsidP="00CF107F">
      <w:pPr>
        <w:pStyle w:val="Aufzhlungszeichen"/>
        <w:numPr>
          <w:ilvl w:val="0"/>
          <w:numId w:val="11"/>
        </w:numPr>
        <w:spacing w:after="120"/>
        <w:rPr>
          <w:rStyle w:val="XMLAttribute"/>
        </w:rPr>
      </w:pPr>
      <w:r w:rsidRPr="007055D9">
        <w:rPr>
          <w:rStyle w:val="XMLAttribute"/>
        </w:rPr>
        <w:t>convex</w:t>
      </w:r>
    </w:p>
    <w:p w14:paraId="0F3E2171" w14:textId="77777777" w:rsidR="00FC68DB" w:rsidRDefault="00FC68DB" w:rsidP="00CF107F">
      <w:pPr>
        <w:pStyle w:val="Aufzhlungszeichen"/>
        <w:numPr>
          <w:ilvl w:val="0"/>
          <w:numId w:val="11"/>
        </w:numPr>
        <w:spacing w:after="120"/>
        <w:rPr>
          <w:rStyle w:val="XMLAttribute"/>
        </w:rPr>
      </w:pPr>
      <w:r w:rsidRPr="007055D9">
        <w:rPr>
          <w:rStyle w:val="XMLAttribute"/>
        </w:rPr>
        <w:t>concave</w:t>
      </w:r>
    </w:p>
    <w:p w14:paraId="5D95964F" w14:textId="77777777" w:rsidR="00FC68DB" w:rsidRDefault="00FC68DB" w:rsidP="00CF107F">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68" w:name="_Toc338939149"/>
      <w:r w:rsidRPr="007055D9">
        <w:t xml:space="preserve">Attribute </w:t>
      </w:r>
      <w:r>
        <w:t>"</w:t>
      </w:r>
      <w:r w:rsidRPr="007055D9">
        <w:t>penetration</w:t>
      </w:r>
      <w:bookmarkEnd w:id="1666"/>
      <w:bookmarkEnd w:id="1667"/>
      <w:bookmarkEnd w:id="166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69" w:name="ModelizationWeldDefinition"/>
      <w:bookmarkStart w:id="1670" w:name="WeldDefinition"/>
      <w:bookmarkStart w:id="1671" w:name="WeldDefinitionButtWeld"/>
      <w:bookmarkStart w:id="1672" w:name="_Toc288200762"/>
      <w:bookmarkStart w:id="1673" w:name="_Toc338939106"/>
      <w:bookmarkStart w:id="1674" w:name="_Toc3557012"/>
      <w:bookmarkStart w:id="1675" w:name="_Toc34747262"/>
      <w:bookmarkStart w:id="1676" w:name="_Toc77102081"/>
      <w:bookmarkStart w:id="1677" w:name="_Toc99614622"/>
      <w:bookmarkStart w:id="1678" w:name="_Toc288196464"/>
      <w:bookmarkEnd w:id="1669"/>
      <w:bookmarkEnd w:id="1670"/>
      <w:bookmarkEnd w:id="1671"/>
      <w:r w:rsidRPr="007055D9">
        <w:t xml:space="preserve">Butt </w:t>
      </w:r>
      <w:bookmarkEnd w:id="1672"/>
      <w:r w:rsidRPr="007055D9">
        <w:t>Joint</w:t>
      </w:r>
      <w:bookmarkEnd w:id="1673"/>
      <w:bookmarkEnd w:id="1674"/>
      <w:bookmarkEnd w:id="1675"/>
      <w:bookmarkEnd w:id="1676"/>
      <w:bookmarkEnd w:id="1677"/>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79" w:name="_Toc3557013"/>
      <w:bookmarkStart w:id="1680" w:name="_Toc34747263"/>
      <w:bookmarkStart w:id="1681" w:name="_Toc77102082"/>
      <w:r>
        <w:rPr>
          <w:noProof/>
          <w:lang w:val="en-US"/>
        </w:rPr>
        <w:lastRenderedPageBreak/>
        <mc:AlternateContent>
          <mc:Choice Requires="wpg">
            <w:drawing>
              <wp:anchor distT="0" distB="0" distL="114300" distR="114300" simplePos="0" relativeHeight="251662848" behindDoc="0" locked="0" layoutInCell="1" allowOverlap="1" wp14:anchorId="4820C3DE" wp14:editId="721B6535">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4C48FC7A" w:rsidR="001F4D75" w:rsidRPr="00362FDC" w:rsidRDefault="001F4D75" w:rsidP="00FC68DB">
                              <w:pPr>
                                <w:pStyle w:val="Beschriftung"/>
                                <w:rPr>
                                  <w:noProof/>
                                  <w:szCs w:val="24"/>
                                </w:rPr>
                              </w:pPr>
                              <w:bookmarkStart w:id="1682" w:name="_Toc3557127"/>
                              <w:bookmarkStart w:id="1683" w:name="_Toc34747378"/>
                              <w:bookmarkStart w:id="1684" w:name="_Toc76030576"/>
                              <w:bookmarkStart w:id="1685" w:name="_Toc94530861"/>
                              <w:bookmarkStart w:id="1686" w:name="_Toc99614701"/>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2"/>
                              <w:bookmarkEnd w:id="1683"/>
                              <w:bookmarkEnd w:id="1684"/>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284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4C48FC7A" w:rsidR="001F4D75" w:rsidRPr="00362FDC" w:rsidRDefault="001F4D75" w:rsidP="00FC68DB">
                        <w:pPr>
                          <w:pStyle w:val="Beschriftung"/>
                          <w:rPr>
                            <w:noProof/>
                            <w:szCs w:val="24"/>
                          </w:rPr>
                        </w:pPr>
                        <w:bookmarkStart w:id="1687" w:name="_Toc3557127"/>
                        <w:bookmarkStart w:id="1688" w:name="_Toc34747378"/>
                        <w:bookmarkStart w:id="1689" w:name="_Toc76030576"/>
                        <w:bookmarkStart w:id="1690" w:name="_Toc94530861"/>
                        <w:bookmarkStart w:id="1691" w:name="_Toc99614701"/>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7"/>
                        <w:bookmarkEnd w:id="1688"/>
                        <w:bookmarkEnd w:id="1689"/>
                        <w:bookmarkEnd w:id="1690"/>
                        <w:bookmarkEnd w:id="1691"/>
                      </w:p>
                    </w:txbxContent>
                  </v:textbox>
                </v:shape>
              </v:group>
            </w:pict>
          </mc:Fallback>
        </mc:AlternateContent>
      </w:r>
      <w:r w:rsidR="00FC68DB" w:rsidRPr="00654684">
        <w:rPr>
          <w:sz w:val="24"/>
        </w:rPr>
        <w:t>Sheet Parameters</w:t>
      </w:r>
      <w:bookmarkEnd w:id="1679"/>
      <w:bookmarkEnd w:id="1680"/>
      <w:bookmarkEnd w:id="1681"/>
    </w:p>
    <w:p w14:paraId="53BD6606" w14:textId="581D1AF7" w:rsidR="00FC68DB" w:rsidRPr="007055D9" w:rsidRDefault="00FC68DB" w:rsidP="00CF107F">
      <w:pPr>
        <w:keepNext/>
      </w:pPr>
      <w:r w:rsidRPr="007055D9">
        <w:t>The parameters to describe the connection are:</w:t>
      </w:r>
    </w:p>
    <w:p w14:paraId="23FFDA9C" w14:textId="77777777" w:rsidR="00FC68DB" w:rsidRPr="00AF0893" w:rsidRDefault="00FC68DB" w:rsidP="00CF107F">
      <w:pPr>
        <w:pStyle w:val="Aufzhlungszeichen"/>
        <w:keepNext/>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mc:AlternateContent>
          <mc:Choice Requires="wpg">
            <w:drawing>
              <wp:anchor distT="0" distB="0" distL="114300" distR="114300" simplePos="0" relativeHeight="251675136" behindDoc="0" locked="0" layoutInCell="1" allowOverlap="1" wp14:anchorId="20A01E1F" wp14:editId="2006A20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692" w:name="_Toc3557128"/>
                              <w:bookmarkStart w:id="1693" w:name="_Toc34747379"/>
                              <w:bookmarkStart w:id="1694" w:name="_Toc76030577"/>
                              <w:bookmarkStart w:id="1695" w:name="_Toc94530862"/>
                              <w:bookmarkStart w:id="1696"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2"/>
                              <w:bookmarkEnd w:id="1693"/>
                              <w:bookmarkEnd w:id="1694"/>
                              <w:bookmarkEnd w:id="1695"/>
                              <w:bookmarkEnd w:id="1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513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697" w:name="_Toc3557128"/>
                        <w:bookmarkStart w:id="1698" w:name="_Toc34747379"/>
                        <w:bookmarkStart w:id="1699" w:name="_Toc76030577"/>
                        <w:bookmarkStart w:id="1700" w:name="_Toc94530862"/>
                        <w:bookmarkStart w:id="1701"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7"/>
                        <w:bookmarkEnd w:id="1698"/>
                        <w:bookmarkEnd w:id="1699"/>
                        <w:bookmarkEnd w:id="1700"/>
                        <w:bookmarkEnd w:id="1701"/>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02" w:name="_Toc3557014"/>
      <w:bookmarkStart w:id="1703" w:name="_Toc34747264"/>
      <w:bookmarkStart w:id="1704" w:name="_Toc77102083"/>
      <w:r w:rsidRPr="00654684">
        <w:rPr>
          <w:sz w:val="24"/>
        </w:rPr>
        <w:t>Weld Parameters</w:t>
      </w:r>
      <w:bookmarkEnd w:id="1702"/>
      <w:bookmarkEnd w:id="1703"/>
      <w:bookmarkEnd w:id="1704"/>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05" w:name="_Toc3566492"/>
      <w:bookmarkStart w:id="1706" w:name="_Toc34747493"/>
      <w:bookmarkStart w:id="1707" w:name="_Toc77095952"/>
      <w:bookmarkStart w:id="1708"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05"/>
      <w:bookmarkEnd w:id="1706"/>
      <w:bookmarkEnd w:id="1707"/>
      <w:bookmarkEnd w:id="170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09" w:name="_Toc338939151"/>
      <w:bookmarkStart w:id="1710" w:name="_Toc3557015"/>
      <w:bookmarkStart w:id="1711" w:name="_Toc34747265"/>
      <w:bookmarkStart w:id="1712" w:name="_Toc77102084"/>
      <w:r w:rsidRPr="007055D9">
        <w:t>Attributes</w:t>
      </w:r>
      <w:bookmarkEnd w:id="1709"/>
      <w:bookmarkEnd w:id="1710"/>
      <w:bookmarkEnd w:id="1711"/>
      <w:bookmarkEnd w:id="1712"/>
    </w:p>
    <w:p w14:paraId="75987F07" w14:textId="77777777" w:rsidR="00FC68DB" w:rsidRPr="007055D9" w:rsidRDefault="00FC68DB" w:rsidP="00B202D2">
      <w:pPr>
        <w:pStyle w:val="berschrift5"/>
      </w:pPr>
      <w:bookmarkStart w:id="1713" w:name="_Toc338939153"/>
      <w:r w:rsidRPr="007055D9">
        <w:t xml:space="preserve">Attribute </w:t>
      </w:r>
      <w:r>
        <w:t>"</w:t>
      </w:r>
      <w:r w:rsidRPr="007055D9">
        <w:t>base</w:t>
      </w:r>
      <w:bookmarkEnd w:id="171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14" w:name="_Toc338939154"/>
      <w:r w:rsidRPr="007055D9">
        <w:t xml:space="preserve">Attribute </w:t>
      </w:r>
      <w:r>
        <w:t>"</w:t>
      </w:r>
      <w:r w:rsidRPr="007055D9">
        <w:t>technology</w:t>
      </w:r>
      <w:bookmarkEnd w:id="171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15" w:name="_Toc288196505"/>
      <w:bookmarkStart w:id="1716" w:name="_Toc288200807"/>
      <w:bookmarkStart w:id="1717" w:name="_Toc338939155"/>
      <w:bookmarkStart w:id="1718" w:name="_Toc3557016"/>
      <w:bookmarkStart w:id="1719" w:name="_Toc34747266"/>
      <w:bookmarkStart w:id="1720" w:name="_Toc77102085"/>
      <w:r w:rsidRPr="007055D9">
        <w:t xml:space="preserve">Element </w:t>
      </w:r>
      <w:r>
        <w:t>"</w:t>
      </w:r>
      <w:proofErr w:type="spellStart"/>
      <w:r w:rsidRPr="007055D9">
        <w:t>weld_position</w:t>
      </w:r>
      <w:bookmarkEnd w:id="1715"/>
      <w:bookmarkEnd w:id="1716"/>
      <w:bookmarkEnd w:id="1717"/>
      <w:bookmarkEnd w:id="1718"/>
      <w:proofErr w:type="spellEnd"/>
      <w:r>
        <w:t>"</w:t>
      </w:r>
      <w:bookmarkEnd w:id="1719"/>
      <w:bookmarkEnd w:id="172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lastRenderedPageBreak/>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1" w:name="_Toc3566493"/>
      <w:bookmarkStart w:id="1722" w:name="_Toc34747494"/>
      <w:bookmarkStart w:id="1723" w:name="_Toc77095953"/>
      <w:bookmarkStart w:id="1724" w:name="_Toc99614827"/>
      <w:bookmarkStart w:id="1725" w:name="_Toc288196507"/>
      <w:bookmarkStart w:id="1726" w:name="_Toc288200809"/>
      <w:bookmarkStart w:id="1727"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1"/>
      <w:bookmarkEnd w:id="1722"/>
      <w:bookmarkEnd w:id="1723"/>
      <w:bookmarkEnd w:id="1724"/>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25"/>
      <w:bookmarkEnd w:id="1726"/>
      <w:bookmarkEnd w:id="1727"/>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28" w:name="_Toc338939158"/>
      <w:r w:rsidRPr="007055D9">
        <w:t xml:space="preserve">Attribute </w:t>
      </w:r>
      <w:r>
        <w:t>"</w:t>
      </w:r>
      <w:r w:rsidRPr="007055D9">
        <w:t>width</w:t>
      </w:r>
      <w:bookmarkEnd w:id="172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29" w:name="_Toc338939159"/>
      <w:r w:rsidRPr="007055D9">
        <w:t xml:space="preserve">Attribute </w:t>
      </w:r>
      <w:r>
        <w:t>"</w:t>
      </w:r>
      <w:r w:rsidRPr="007055D9">
        <w:t>filler</w:t>
      </w:r>
      <w:bookmarkEnd w:id="172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0" w:name="WeldDefinitionCornerWeld"/>
      <w:bookmarkStart w:id="1731" w:name="_Toc288200763"/>
      <w:bookmarkStart w:id="1732" w:name="_Toc338939107"/>
      <w:bookmarkEnd w:id="1730"/>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33" w:name="_Toc414263397"/>
      <w:bookmarkStart w:id="1734" w:name="_Toc3557017"/>
      <w:bookmarkStart w:id="1735" w:name="_Toc34747267"/>
      <w:bookmarkStart w:id="1736" w:name="_Toc77102086"/>
      <w:bookmarkEnd w:id="1733"/>
      <w:r w:rsidRPr="007055D9">
        <w:t xml:space="preserve">Element </w:t>
      </w:r>
      <w:r>
        <w:t>"</w:t>
      </w:r>
      <w:proofErr w:type="spellStart"/>
      <w:r>
        <w:t>sheet_parameter</w:t>
      </w:r>
      <w:bookmarkEnd w:id="1734"/>
      <w:proofErr w:type="spellEnd"/>
      <w:r>
        <w:t>"</w:t>
      </w:r>
      <w:bookmarkEnd w:id="1735"/>
      <w:bookmarkEnd w:id="173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37" w:name="_Toc3566494"/>
      <w:bookmarkStart w:id="1738" w:name="_Toc34747495"/>
      <w:bookmarkStart w:id="1739" w:name="_Toc77095954"/>
      <w:bookmarkStart w:id="1740"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37"/>
      <w:bookmarkEnd w:id="1738"/>
      <w:bookmarkEnd w:id="1739"/>
      <w:bookmarkEnd w:id="174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1" w:name="_Toc3557018"/>
      <w:bookmarkStart w:id="1742" w:name="_Toc34747268"/>
      <w:bookmarkStart w:id="1743" w:name="_Toc77102087"/>
      <w:bookmarkStart w:id="1744" w:name="_Toc99614623"/>
      <w:r w:rsidRPr="007055D9">
        <w:t>Corner Weld</w:t>
      </w:r>
      <w:bookmarkEnd w:id="1731"/>
      <w:bookmarkEnd w:id="1732"/>
      <w:bookmarkEnd w:id="1741"/>
      <w:bookmarkEnd w:id="1742"/>
      <w:bookmarkEnd w:id="1743"/>
      <w:bookmarkEnd w:id="174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45" w:name="_Toc34747269"/>
      <w:bookmarkStart w:id="1746" w:name="_Toc77102088"/>
      <w:bookmarkStart w:id="1747" w:name="_Toc3557019"/>
      <w:r>
        <w:rPr>
          <w:noProof/>
          <w:lang w:val="en-US" w:eastAsia="en-US"/>
        </w:rPr>
        <mc:AlternateContent>
          <mc:Choice Requires="wpg">
            <w:drawing>
              <wp:anchor distT="0" distB="0" distL="114300" distR="114300" simplePos="0" relativeHeight="251656704" behindDoc="0" locked="0" layoutInCell="1" allowOverlap="1" wp14:anchorId="3B29D5E6" wp14:editId="3981F507">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55D88558" w:rsidR="001F4D75" w:rsidRPr="00796AD7" w:rsidRDefault="001F4D75" w:rsidP="00FC68DB">
                              <w:pPr>
                                <w:pStyle w:val="Beschriftung"/>
                                <w:rPr>
                                  <w:noProof/>
                                  <w:szCs w:val="24"/>
                                </w:rPr>
                              </w:pPr>
                              <w:bookmarkStart w:id="1748" w:name="_Toc3557129"/>
                              <w:bookmarkStart w:id="1749" w:name="_Toc34747380"/>
                              <w:bookmarkStart w:id="1750" w:name="_Toc76030578"/>
                              <w:bookmarkStart w:id="1751" w:name="_Toc94530863"/>
                              <w:bookmarkStart w:id="1752" w:name="_Toc99614703"/>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48"/>
                              <w:bookmarkEnd w:id="1749"/>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67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55D88558" w:rsidR="001F4D75" w:rsidRPr="00796AD7" w:rsidRDefault="001F4D75" w:rsidP="00FC68DB">
                        <w:pPr>
                          <w:pStyle w:val="Beschriftung"/>
                          <w:rPr>
                            <w:noProof/>
                            <w:szCs w:val="24"/>
                          </w:rPr>
                        </w:pPr>
                        <w:bookmarkStart w:id="1753" w:name="_Toc3557129"/>
                        <w:bookmarkStart w:id="1754" w:name="_Toc34747380"/>
                        <w:bookmarkStart w:id="1755" w:name="_Toc76030578"/>
                        <w:bookmarkStart w:id="1756" w:name="_Toc94530863"/>
                        <w:bookmarkStart w:id="1757" w:name="_Toc99614703"/>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53"/>
                        <w:bookmarkEnd w:id="1754"/>
                        <w:bookmarkEnd w:id="1755"/>
                        <w:bookmarkEnd w:id="1756"/>
                        <w:bookmarkEnd w:id="1757"/>
                      </w:p>
                    </w:txbxContent>
                  </v:textbox>
                </v:shape>
              </v:group>
            </w:pict>
          </mc:Fallback>
        </mc:AlternateContent>
      </w:r>
      <w:r>
        <w:t>Simple Corner Weld</w:t>
      </w:r>
      <w:bookmarkEnd w:id="1745"/>
      <w:bookmarkEnd w:id="1746"/>
    </w:p>
    <w:p w14:paraId="2DDB54CC" w14:textId="77777777" w:rsidR="00FC68DB" w:rsidRPr="007055D9" w:rsidRDefault="00FC68DB" w:rsidP="00B202D2">
      <w:pPr>
        <w:pStyle w:val="berschrift5"/>
      </w:pPr>
      <w:r w:rsidRPr="007055D9">
        <w:t>Sheet Parameters</w:t>
      </w:r>
      <w:bookmarkEnd w:id="1747"/>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58" w:name="_Toc3557020"/>
      <w:r w:rsidRPr="007055D9">
        <w:t>Weld Parameters</w:t>
      </w:r>
      <w:bookmarkEnd w:id="1758"/>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1280" behindDoc="0" locked="0" layoutInCell="1" allowOverlap="1" wp14:anchorId="42829D54" wp14:editId="49A1E043">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399386F4" w:rsidR="001F4D75" w:rsidRPr="00067927" w:rsidRDefault="001F4D75" w:rsidP="00FC68DB">
                              <w:pPr>
                                <w:pStyle w:val="Beschriftung"/>
                                <w:rPr>
                                  <w:noProof/>
                                  <w:szCs w:val="24"/>
                                </w:rPr>
                              </w:pPr>
                              <w:bookmarkStart w:id="1759" w:name="_Toc3557130"/>
                              <w:bookmarkStart w:id="1760" w:name="_Toc34747381"/>
                              <w:bookmarkStart w:id="1761" w:name="_Toc76030579"/>
                              <w:bookmarkStart w:id="1762" w:name="_Toc94530864"/>
                              <w:bookmarkStart w:id="1763" w:name="_Toc99614704"/>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59"/>
                              <w:bookmarkEnd w:id="1760"/>
                              <w:bookmarkEnd w:id="1761"/>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128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399386F4" w:rsidR="001F4D75" w:rsidRPr="00067927" w:rsidRDefault="001F4D75" w:rsidP="00FC68DB">
                        <w:pPr>
                          <w:pStyle w:val="Beschriftung"/>
                          <w:rPr>
                            <w:noProof/>
                            <w:szCs w:val="24"/>
                          </w:rPr>
                        </w:pPr>
                        <w:bookmarkStart w:id="1764" w:name="_Toc3557130"/>
                        <w:bookmarkStart w:id="1765" w:name="_Toc34747381"/>
                        <w:bookmarkStart w:id="1766" w:name="_Toc76030579"/>
                        <w:bookmarkStart w:id="1767" w:name="_Toc94530864"/>
                        <w:bookmarkStart w:id="1768" w:name="_Toc99614704"/>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64"/>
                        <w:bookmarkEnd w:id="1765"/>
                        <w:bookmarkEnd w:id="1766"/>
                        <w:bookmarkEnd w:id="1767"/>
                        <w:bookmarkEnd w:id="1768"/>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447531"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254531">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69" w:name="_Toc3566495"/>
      <w:bookmarkStart w:id="1770" w:name="_Toc34747496"/>
      <w:bookmarkStart w:id="1771" w:name="_Toc77095955"/>
      <w:bookmarkStart w:id="1772"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69"/>
      <w:bookmarkEnd w:id="1770"/>
      <w:bookmarkEnd w:id="1771"/>
      <w:bookmarkEnd w:id="1772"/>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73" w:name="_Toc34747270"/>
      <w:bookmarkStart w:id="1774" w:name="_Toc77102089"/>
      <w:r>
        <w:t>Double Corner Weld</w:t>
      </w:r>
      <w:bookmarkEnd w:id="1773"/>
      <w:bookmarkEnd w:id="177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6225588F">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4DC34735">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75" w:name="_Toc76030580"/>
            <w:bookmarkStart w:id="1776" w:name="_Toc94530865"/>
            <w:bookmarkStart w:id="1777"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75"/>
            <w:bookmarkEnd w:id="1776"/>
            <w:bookmarkEnd w:id="1777"/>
          </w:p>
        </w:tc>
        <w:tc>
          <w:tcPr>
            <w:tcW w:w="4605" w:type="dxa"/>
            <w:shd w:val="clear" w:color="auto" w:fill="auto"/>
          </w:tcPr>
          <w:p w14:paraId="37E17878" w14:textId="44EA701B" w:rsidR="00FC68DB" w:rsidRPr="00C330B4" w:rsidRDefault="00FC68DB" w:rsidP="00B202D2">
            <w:pPr>
              <w:jc w:val="center"/>
              <w:rPr>
                <w:sz w:val="20"/>
                <w:szCs w:val="20"/>
              </w:rPr>
            </w:pPr>
            <w:bookmarkStart w:id="1778" w:name="_Toc76030581"/>
            <w:bookmarkStart w:id="1779" w:name="_Toc94530866"/>
            <w:bookmarkStart w:id="1780"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78"/>
            <w:bookmarkEnd w:id="1779"/>
            <w:bookmarkEnd w:id="178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447532"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81" w:name="_Toc34747497"/>
      <w:bookmarkStart w:id="1782" w:name="_Toc77095956"/>
      <w:bookmarkStart w:id="1783"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81"/>
      <w:bookmarkEnd w:id="1782"/>
      <w:bookmarkEnd w:id="178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784" w:name="_Toc338939161"/>
      <w:bookmarkStart w:id="1785" w:name="_Toc3557021"/>
      <w:bookmarkStart w:id="1786" w:name="_Toc34747271"/>
      <w:bookmarkStart w:id="1787" w:name="_Toc77102090"/>
      <w:r w:rsidRPr="007055D9">
        <w:t>Attributes</w:t>
      </w:r>
      <w:bookmarkEnd w:id="1784"/>
      <w:bookmarkEnd w:id="1785"/>
      <w:bookmarkEnd w:id="1786"/>
      <w:bookmarkEnd w:id="1787"/>
    </w:p>
    <w:p w14:paraId="117D2FF0" w14:textId="77777777" w:rsidR="00FC68DB" w:rsidRPr="007055D9" w:rsidRDefault="00FC68DB" w:rsidP="00B202D2">
      <w:pPr>
        <w:pStyle w:val="berschrift5"/>
      </w:pPr>
      <w:bookmarkStart w:id="1788" w:name="_Toc338939163"/>
      <w:r w:rsidRPr="007055D9">
        <w:t xml:space="preserve">Attribute </w:t>
      </w:r>
      <w:r>
        <w:t>"</w:t>
      </w:r>
      <w:r w:rsidRPr="007055D9">
        <w:t>base</w:t>
      </w:r>
      <w:bookmarkEnd w:id="178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789" w:name="_Toc338939164"/>
      <w:r w:rsidRPr="007055D9">
        <w:t xml:space="preserve">Attribute </w:t>
      </w:r>
      <w:r>
        <w:t>"</w:t>
      </w:r>
      <w:r w:rsidRPr="007055D9">
        <w:t>technology</w:t>
      </w:r>
      <w:bookmarkEnd w:id="178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790" w:name="_Toc338939165"/>
      <w:bookmarkStart w:id="1791" w:name="_Toc3557022"/>
      <w:bookmarkStart w:id="1792" w:name="_Toc34747272"/>
      <w:bookmarkStart w:id="1793" w:name="_Toc77102091"/>
      <w:r w:rsidRPr="007055D9">
        <w:lastRenderedPageBreak/>
        <w:t xml:space="preserve">Element </w:t>
      </w:r>
      <w:r>
        <w:t>"</w:t>
      </w:r>
      <w:proofErr w:type="spellStart"/>
      <w:r w:rsidRPr="007055D9">
        <w:t>weld_position</w:t>
      </w:r>
      <w:bookmarkEnd w:id="1790"/>
      <w:bookmarkEnd w:id="1791"/>
      <w:proofErr w:type="spellEnd"/>
      <w:r>
        <w:t>"</w:t>
      </w:r>
      <w:bookmarkEnd w:id="1792"/>
      <w:bookmarkEnd w:id="1793"/>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794" w:name="_Toc3566496"/>
      <w:bookmarkStart w:id="1795" w:name="_Toc34747498"/>
      <w:bookmarkStart w:id="1796" w:name="_Toc77095957"/>
      <w:bookmarkStart w:id="1797" w:name="_Toc99614831"/>
      <w:bookmarkStart w:id="1798"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794"/>
      <w:bookmarkEnd w:id="1795"/>
      <w:bookmarkEnd w:id="1796"/>
      <w:bookmarkEnd w:id="1797"/>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798"/>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799" w:name="_Toc338939168"/>
      <w:r w:rsidRPr="007055D9">
        <w:t xml:space="preserve">Attribute </w:t>
      </w:r>
      <w:r>
        <w:t>"</w:t>
      </w:r>
      <w:r w:rsidRPr="007055D9">
        <w:t>thickness</w:t>
      </w:r>
      <w:bookmarkEnd w:id="179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00" w:name="_Toc3566497"/>
      <w:bookmarkStart w:id="1801" w:name="_Toc34747499"/>
      <w:bookmarkStart w:id="1802" w:name="_Toc77095958"/>
      <w:bookmarkStart w:id="1803" w:name="_Toc99614832"/>
      <w:bookmarkStart w:id="1804"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00"/>
      <w:bookmarkEnd w:id="1801"/>
      <w:bookmarkEnd w:id="1802"/>
      <w:bookmarkEnd w:id="1803"/>
    </w:p>
    <w:p w14:paraId="5AEAFFD0" w14:textId="77777777" w:rsidR="00FC68DB" w:rsidRPr="007055D9" w:rsidRDefault="00FC68DB" w:rsidP="00B202D2">
      <w:pPr>
        <w:pStyle w:val="berschrift5"/>
      </w:pPr>
      <w:r w:rsidRPr="007055D9">
        <w:t xml:space="preserve">Attribute </w:t>
      </w:r>
      <w:r>
        <w:t>"</w:t>
      </w:r>
      <w:r w:rsidRPr="007055D9">
        <w:t>angle</w:t>
      </w:r>
      <w:bookmarkEnd w:id="1804"/>
      <w:r>
        <w:t>"</w:t>
      </w:r>
    </w:p>
    <w:p w14:paraId="0464A555" w14:textId="77777777" w:rsidR="00FC68DB" w:rsidRPr="007055D9" w:rsidRDefault="00FC68DB" w:rsidP="00254531">
      <w:pPr>
        <w:keepNext/>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05" w:name="_Toc3566498"/>
      <w:bookmarkStart w:id="1806" w:name="_Toc34747500"/>
      <w:bookmarkStart w:id="1807" w:name="_Toc77095959"/>
      <w:bookmarkStart w:id="1808" w:name="_Toc99614833"/>
      <w:bookmarkStart w:id="1809"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05"/>
      <w:bookmarkEnd w:id="1806"/>
      <w:bookmarkEnd w:id="1807"/>
      <w:bookmarkEnd w:id="1808"/>
    </w:p>
    <w:p w14:paraId="2C2E1B11" w14:textId="77777777" w:rsidR="00FC68DB" w:rsidRPr="007055D9" w:rsidRDefault="00FC68DB" w:rsidP="00B202D2">
      <w:pPr>
        <w:pStyle w:val="berschrift5"/>
      </w:pPr>
      <w:r w:rsidRPr="007055D9">
        <w:t xml:space="preserve">Attribute </w:t>
      </w:r>
      <w:r>
        <w:t>"</w:t>
      </w:r>
      <w:r w:rsidRPr="007055D9">
        <w:t>shape</w:t>
      </w:r>
      <w:bookmarkEnd w:id="1809"/>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10" w:name="_Toc338939171"/>
      <w:r w:rsidRPr="007055D9">
        <w:t xml:space="preserve">Attribute </w:t>
      </w:r>
      <w:r>
        <w:t>"</w:t>
      </w:r>
      <w:r w:rsidRPr="007055D9">
        <w:t>penetration</w:t>
      </w:r>
      <w:bookmarkEnd w:id="181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11" w:name="_Toc338939173"/>
      <w:r w:rsidRPr="007055D9">
        <w:t xml:space="preserve">Attribute </w:t>
      </w:r>
      <w:r>
        <w:t>"</w:t>
      </w:r>
      <w:r w:rsidRPr="007055D9">
        <w:t>filler</w:t>
      </w:r>
      <w:bookmarkEnd w:id="1811"/>
      <w:r>
        <w:t>"</w:t>
      </w:r>
    </w:p>
    <w:p w14:paraId="71BA7F00" w14:textId="77777777" w:rsidR="00FC68DB" w:rsidRPr="007055D9" w:rsidRDefault="00FC68DB" w:rsidP="00254531">
      <w:r w:rsidRPr="007055D9">
        <w:t>Valid values for the attribute filler can be:</w:t>
      </w:r>
    </w:p>
    <w:p w14:paraId="1AA71797" w14:textId="77777777" w:rsidR="00FC68DB" w:rsidRPr="007055D9" w:rsidRDefault="00FC68DB" w:rsidP="00254531">
      <w:pPr>
        <w:pStyle w:val="Aufzhlungszeichen"/>
        <w:numPr>
          <w:ilvl w:val="0"/>
          <w:numId w:val="11"/>
        </w:numPr>
        <w:spacing w:after="120"/>
        <w:rPr>
          <w:rStyle w:val="XMLAttribute"/>
        </w:rPr>
      </w:pPr>
      <w:r w:rsidRPr="007055D9">
        <w:rPr>
          <w:rStyle w:val="XMLAttribute"/>
        </w:rPr>
        <w:t>yes</w:t>
      </w:r>
    </w:p>
    <w:p w14:paraId="1740C79C" w14:textId="77777777" w:rsidR="00FC68DB" w:rsidRPr="007055D9" w:rsidRDefault="00FC68DB" w:rsidP="00254531">
      <w:pPr>
        <w:pStyle w:val="Aufzhlungszeichen"/>
        <w:numPr>
          <w:ilvl w:val="0"/>
          <w:numId w:val="11"/>
        </w:numPr>
        <w:spacing w:after="120"/>
        <w:rPr>
          <w:rStyle w:val="XMLAttribute"/>
        </w:rPr>
      </w:pPr>
      <w:r w:rsidRPr="007055D9">
        <w:rPr>
          <w:rStyle w:val="XMLAttribute"/>
        </w:rPr>
        <w:t>no</w:t>
      </w:r>
    </w:p>
    <w:p w14:paraId="2B3677A7" w14:textId="77777777" w:rsidR="00FC68DB" w:rsidRDefault="00FC68DB" w:rsidP="00254531">
      <w:pPr>
        <w:pStyle w:val="Note"/>
        <w:spacing w:after="120"/>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12" w:name="WeldDefinitionEdgeWeld"/>
      <w:bookmarkStart w:id="1813" w:name="_Toc3557023"/>
      <w:bookmarkStart w:id="1814" w:name="_Toc34747273"/>
      <w:bookmarkStart w:id="1815" w:name="_Toc77102092"/>
      <w:bookmarkStart w:id="1816" w:name="_Toc288200764"/>
      <w:bookmarkStart w:id="1817" w:name="_Toc338939108"/>
      <w:bookmarkEnd w:id="1812"/>
      <w:r w:rsidRPr="007055D9">
        <w:t xml:space="preserve">Element </w:t>
      </w:r>
      <w:r>
        <w:t>"</w:t>
      </w:r>
      <w:proofErr w:type="spellStart"/>
      <w:r>
        <w:t>sheet_parameter</w:t>
      </w:r>
      <w:bookmarkEnd w:id="1813"/>
      <w:proofErr w:type="spellEnd"/>
      <w:r>
        <w:t>"</w:t>
      </w:r>
      <w:bookmarkEnd w:id="1814"/>
      <w:bookmarkEnd w:id="181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18" w:name="_Toc3566499"/>
      <w:bookmarkStart w:id="1819" w:name="_Toc34747501"/>
      <w:bookmarkStart w:id="1820" w:name="_Toc77095960"/>
      <w:bookmarkStart w:id="1821"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18"/>
      <w:bookmarkEnd w:id="1819"/>
      <w:bookmarkEnd w:id="1820"/>
      <w:bookmarkEnd w:id="1821"/>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22" w:name="_Toc3557024"/>
      <w:bookmarkStart w:id="1823" w:name="_Toc34747274"/>
      <w:bookmarkStart w:id="1824" w:name="_Toc77102093"/>
      <w:bookmarkStart w:id="1825" w:name="_Toc99614624"/>
      <w:r w:rsidRPr="007055D9">
        <w:t>Edge Weld</w:t>
      </w:r>
      <w:bookmarkEnd w:id="1816"/>
      <w:bookmarkEnd w:id="1817"/>
      <w:bookmarkEnd w:id="1822"/>
      <w:bookmarkEnd w:id="1823"/>
      <w:bookmarkEnd w:id="1824"/>
      <w:bookmarkEnd w:id="1825"/>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26" w:name="_Toc3557025"/>
      <w:bookmarkStart w:id="1827" w:name="_Toc34747275"/>
      <w:bookmarkStart w:id="1828" w:name="_Toc77102094"/>
      <w:r>
        <w:rPr>
          <w:b w:val="0"/>
          <w:bCs/>
          <w:noProof/>
          <w:lang w:val="en-US" w:eastAsia="en-US"/>
        </w:rPr>
        <w:drawing>
          <wp:anchor distT="0" distB="0" distL="114300" distR="114300" simplePos="0" relativeHeight="251629056" behindDoc="1" locked="0" layoutInCell="1" allowOverlap="1" wp14:anchorId="74F46226" wp14:editId="578F8D40">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26"/>
      <w:bookmarkEnd w:id="1827"/>
      <w:bookmarkEnd w:id="182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2064" behindDoc="0" locked="0" layoutInCell="1" allowOverlap="1" wp14:anchorId="132035B0" wp14:editId="392AB7A7">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03434A4C" w:rsidR="001F4D75" w:rsidRPr="00AF7673" w:rsidRDefault="001F4D75" w:rsidP="00FC68DB">
                            <w:pPr>
                              <w:pStyle w:val="Beschriftung"/>
                              <w:keepNext/>
                              <w:keepLines/>
                              <w:rPr>
                                <w:b/>
                                <w:bCs/>
                                <w:noProof/>
                                <w:sz w:val="26"/>
                                <w:szCs w:val="28"/>
                              </w:rPr>
                            </w:pPr>
                            <w:bookmarkStart w:id="1829" w:name="_Toc3557131"/>
                            <w:bookmarkStart w:id="1830" w:name="_Toc34747384"/>
                            <w:bookmarkStart w:id="1831" w:name="_Toc76030582"/>
                            <w:bookmarkStart w:id="1832" w:name="_Toc94530867"/>
                            <w:bookmarkStart w:id="1833" w:name="_Toc99614707"/>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29"/>
                            <w:bookmarkEnd w:id="1830"/>
                            <w:bookmarkEnd w:id="1831"/>
                            <w:bookmarkEnd w:id="1832"/>
                            <w:bookmarkEnd w:id="1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03434A4C" w:rsidR="001F4D75" w:rsidRPr="00AF7673" w:rsidRDefault="001F4D75" w:rsidP="00FC68DB">
                      <w:pPr>
                        <w:pStyle w:val="Beschriftung"/>
                        <w:keepNext/>
                        <w:keepLines/>
                        <w:rPr>
                          <w:b/>
                          <w:bCs/>
                          <w:noProof/>
                          <w:sz w:val="26"/>
                          <w:szCs w:val="28"/>
                        </w:rPr>
                      </w:pPr>
                      <w:bookmarkStart w:id="1834" w:name="_Toc3557131"/>
                      <w:bookmarkStart w:id="1835" w:name="_Toc34747384"/>
                      <w:bookmarkStart w:id="1836" w:name="_Toc76030582"/>
                      <w:bookmarkStart w:id="1837" w:name="_Toc94530867"/>
                      <w:bookmarkStart w:id="1838" w:name="_Toc99614707"/>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34"/>
                      <w:bookmarkEnd w:id="1835"/>
                      <w:bookmarkEnd w:id="1836"/>
                      <w:bookmarkEnd w:id="1837"/>
                      <w:bookmarkEnd w:id="1838"/>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39" w:name="_Toc3557026"/>
      <w:bookmarkStart w:id="1840" w:name="_Toc34747276"/>
      <w:bookmarkStart w:id="1841" w:name="_Toc77102095"/>
      <w:r>
        <w:rPr>
          <w:b w:val="0"/>
          <w:bCs/>
          <w:noProof/>
          <w:lang w:val="en-US" w:eastAsia="en-US"/>
        </w:rPr>
        <w:drawing>
          <wp:anchor distT="0" distB="0" distL="114300" distR="114300" simplePos="0" relativeHeight="251632128" behindDoc="1" locked="0" layoutInCell="1" allowOverlap="1" wp14:anchorId="1F4E2CDC" wp14:editId="36D44E9F">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39"/>
      <w:bookmarkEnd w:id="1840"/>
      <w:bookmarkEnd w:id="1841"/>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78208" behindDoc="0" locked="0" layoutInCell="1" allowOverlap="1" wp14:anchorId="60F4A598" wp14:editId="09D8F225">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41D01249" w:rsidR="001F4D75" w:rsidRPr="00213139" w:rsidRDefault="001F4D75" w:rsidP="00FC68DB">
                            <w:pPr>
                              <w:pStyle w:val="Beschriftung"/>
                              <w:rPr>
                                <w:b/>
                                <w:bCs/>
                                <w:noProof/>
                                <w:sz w:val="26"/>
                                <w:szCs w:val="28"/>
                              </w:rPr>
                            </w:pPr>
                            <w:bookmarkStart w:id="1842" w:name="_Toc3557132"/>
                            <w:bookmarkStart w:id="1843" w:name="_Toc34747385"/>
                            <w:bookmarkStart w:id="1844" w:name="_Toc76030583"/>
                            <w:bookmarkStart w:id="1845" w:name="_Toc94530868"/>
                            <w:bookmarkStart w:id="1846" w:name="_Toc99614708"/>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2"/>
                            <w:bookmarkEnd w:id="1843"/>
                            <w:bookmarkEnd w:id="1844"/>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41D01249" w:rsidR="001F4D75" w:rsidRPr="00213139" w:rsidRDefault="001F4D75" w:rsidP="00FC68DB">
                      <w:pPr>
                        <w:pStyle w:val="Beschriftung"/>
                        <w:rPr>
                          <w:b/>
                          <w:bCs/>
                          <w:noProof/>
                          <w:sz w:val="26"/>
                          <w:szCs w:val="28"/>
                        </w:rPr>
                      </w:pPr>
                      <w:bookmarkStart w:id="1847" w:name="_Toc3557132"/>
                      <w:bookmarkStart w:id="1848" w:name="_Toc34747385"/>
                      <w:bookmarkStart w:id="1849" w:name="_Toc76030583"/>
                      <w:bookmarkStart w:id="1850" w:name="_Toc94530868"/>
                      <w:bookmarkStart w:id="1851" w:name="_Toc99614708"/>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7"/>
                      <w:bookmarkEnd w:id="1848"/>
                      <w:bookmarkEnd w:id="1849"/>
                      <w:bookmarkEnd w:id="1850"/>
                      <w:bookmarkEnd w:id="185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52" w:name="_Toc3566500"/>
      <w:bookmarkStart w:id="1853" w:name="_Toc34747502"/>
      <w:bookmarkStart w:id="1854" w:name="_Toc77095961"/>
      <w:bookmarkStart w:id="1855"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52"/>
      <w:bookmarkEnd w:id="1853"/>
      <w:bookmarkEnd w:id="1854"/>
      <w:bookmarkEnd w:id="185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56" w:name="_Toc338939175"/>
      <w:bookmarkStart w:id="1857" w:name="_Toc3557027"/>
      <w:bookmarkStart w:id="1858" w:name="_Toc34747277"/>
      <w:bookmarkStart w:id="1859" w:name="_Toc77102096"/>
      <w:r w:rsidRPr="007055D9">
        <w:t>Attributes</w:t>
      </w:r>
      <w:bookmarkEnd w:id="1856"/>
      <w:bookmarkEnd w:id="1857"/>
      <w:bookmarkEnd w:id="1858"/>
      <w:bookmarkEnd w:id="1859"/>
    </w:p>
    <w:p w14:paraId="39DE4992" w14:textId="77777777" w:rsidR="00FC68DB" w:rsidRPr="007055D9" w:rsidRDefault="00FC68DB" w:rsidP="00B202D2">
      <w:pPr>
        <w:pStyle w:val="berschrift5"/>
      </w:pPr>
      <w:bookmarkStart w:id="1860" w:name="_Toc338939177"/>
      <w:r w:rsidRPr="007055D9">
        <w:t xml:space="preserve">Attribute </w:t>
      </w:r>
      <w:r>
        <w:t>"</w:t>
      </w:r>
      <w:r w:rsidRPr="007055D9">
        <w:t>base</w:t>
      </w:r>
      <w:bookmarkEnd w:id="186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61" w:name="_Toc338939178"/>
      <w:r w:rsidRPr="007055D9">
        <w:t xml:space="preserve">Attribute </w:t>
      </w:r>
      <w:r>
        <w:t>"</w:t>
      </w:r>
      <w:r w:rsidRPr="007055D9">
        <w:t>technology</w:t>
      </w:r>
      <w:bookmarkEnd w:id="186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lastRenderedPageBreak/>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62" w:name="_Toc338939179"/>
      <w:bookmarkStart w:id="1863" w:name="_Toc3557028"/>
      <w:bookmarkStart w:id="1864" w:name="_Toc34747278"/>
      <w:bookmarkStart w:id="1865" w:name="_Toc77102097"/>
      <w:r w:rsidRPr="007055D9">
        <w:t xml:space="preserve">Element </w:t>
      </w:r>
      <w:r>
        <w:t>"</w:t>
      </w:r>
      <w:proofErr w:type="spellStart"/>
      <w:r w:rsidRPr="007055D9">
        <w:t>weld_position</w:t>
      </w:r>
      <w:bookmarkEnd w:id="1862"/>
      <w:bookmarkEnd w:id="1863"/>
      <w:proofErr w:type="spellEnd"/>
      <w:r>
        <w:t>"</w:t>
      </w:r>
      <w:bookmarkEnd w:id="1864"/>
      <w:bookmarkEnd w:id="1865"/>
    </w:p>
    <w:p w14:paraId="33656E2A" w14:textId="77777777" w:rsidR="00FC68DB" w:rsidRPr="007055D9" w:rsidRDefault="00FC68DB" w:rsidP="00153289">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66" w:name="_Toc3566501"/>
      <w:bookmarkStart w:id="1867" w:name="_Toc34747503"/>
      <w:bookmarkStart w:id="1868" w:name="_Toc77095962"/>
      <w:bookmarkStart w:id="1869"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66"/>
      <w:bookmarkEnd w:id="1867"/>
      <w:bookmarkEnd w:id="1868"/>
      <w:bookmarkEnd w:id="186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70" w:name="_Toc338939182"/>
      <w:r w:rsidRPr="007055D9">
        <w:t xml:space="preserve">Attribute </w:t>
      </w:r>
      <w:r>
        <w:t>"</w:t>
      </w:r>
      <w:r w:rsidRPr="007055D9">
        <w:t>width</w:t>
      </w:r>
      <w:bookmarkEnd w:id="187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71" w:name="_Toc338939184"/>
      <w:r w:rsidRPr="007055D9">
        <w:t xml:space="preserve">Attribute </w:t>
      </w:r>
      <w:r>
        <w:t>"</w:t>
      </w:r>
      <w:r w:rsidRPr="007055D9">
        <w:t>filler</w:t>
      </w:r>
      <w:bookmarkEnd w:id="1871"/>
      <w:r>
        <w:t>"</w:t>
      </w:r>
    </w:p>
    <w:p w14:paraId="12E26578" w14:textId="77777777" w:rsidR="00FC68DB" w:rsidRPr="007055D9" w:rsidRDefault="00FC68DB" w:rsidP="00153289">
      <w:pPr>
        <w:keepNext/>
      </w:pPr>
      <w:r w:rsidRPr="007055D9">
        <w:t>Valid values for the attribute filler can be:</w:t>
      </w:r>
    </w:p>
    <w:p w14:paraId="125B60BF"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569B430C"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1D67FE06" w14:textId="77777777" w:rsidR="00FC68DB" w:rsidRDefault="00FC68DB" w:rsidP="00153289">
      <w:pPr>
        <w:pStyle w:val="Note"/>
        <w:spacing w:after="12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lastRenderedPageBreak/>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72" w:name="WeldDefinitionIWeld"/>
      <w:bookmarkStart w:id="1873" w:name="_Toc3557029"/>
      <w:bookmarkStart w:id="1874" w:name="_Toc34747279"/>
      <w:bookmarkStart w:id="1875" w:name="_Toc77102098"/>
      <w:bookmarkStart w:id="1876" w:name="_Toc288200765"/>
      <w:bookmarkStart w:id="1877" w:name="_Toc338939109"/>
      <w:bookmarkEnd w:id="1872"/>
      <w:r w:rsidRPr="007055D9">
        <w:t xml:space="preserve">Element </w:t>
      </w:r>
      <w:r>
        <w:t>"</w:t>
      </w:r>
      <w:proofErr w:type="spellStart"/>
      <w:r>
        <w:t>sheet_parameter</w:t>
      </w:r>
      <w:bookmarkEnd w:id="1873"/>
      <w:proofErr w:type="spellEnd"/>
      <w:r>
        <w:t>"</w:t>
      </w:r>
      <w:bookmarkEnd w:id="1874"/>
      <w:bookmarkEnd w:id="1875"/>
    </w:p>
    <w:p w14:paraId="71215E74" w14:textId="77777777" w:rsidR="00FC68DB" w:rsidRPr="007055D9" w:rsidRDefault="00FC68DB" w:rsidP="00153289">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878" w:name="_Toc3566502"/>
      <w:bookmarkStart w:id="1879" w:name="_Toc34747504"/>
      <w:bookmarkStart w:id="1880" w:name="_Toc77095963"/>
      <w:bookmarkStart w:id="1881"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878"/>
      <w:bookmarkEnd w:id="1879"/>
      <w:bookmarkEnd w:id="1880"/>
      <w:bookmarkEnd w:id="188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882" w:name="_Toc3557030"/>
      <w:bookmarkStart w:id="1883" w:name="_Toc34747280"/>
      <w:bookmarkStart w:id="1884" w:name="_Toc77102099"/>
      <w:bookmarkStart w:id="1885" w:name="_Toc99614625"/>
      <w:r w:rsidRPr="007055D9">
        <w:t>I-Weld</w:t>
      </w:r>
      <w:bookmarkEnd w:id="1876"/>
      <w:bookmarkEnd w:id="1877"/>
      <w:bookmarkEnd w:id="1882"/>
      <w:bookmarkEnd w:id="1883"/>
      <w:bookmarkEnd w:id="1884"/>
      <w:bookmarkEnd w:id="188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886" w:name="_Toc3557031"/>
      <w:bookmarkStart w:id="1887" w:name="_Toc34747281"/>
      <w:bookmarkStart w:id="1888" w:name="_Toc77102100"/>
      <w:r w:rsidRPr="007055D9">
        <w:t>Sheet Parameters</w:t>
      </w:r>
      <w:bookmarkEnd w:id="1886"/>
      <w:bookmarkEnd w:id="1887"/>
      <w:bookmarkEnd w:id="1888"/>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889" w:name="_Toc3557032"/>
      <w:bookmarkStart w:id="1890" w:name="_Toc34747282"/>
      <w:bookmarkStart w:id="1891" w:name="_Toc77102101"/>
      <w:r w:rsidRPr="007055D9">
        <w:t>Weld Parameters</w:t>
      </w:r>
      <w:bookmarkEnd w:id="1889"/>
      <w:bookmarkEnd w:id="1890"/>
      <w:bookmarkEnd w:id="189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62CE3AC0">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1CB0B244">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892" w:name="_Toc76030584"/>
            <w:bookmarkStart w:id="1893" w:name="_Toc94530869"/>
            <w:bookmarkStart w:id="1894"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892"/>
            <w:bookmarkEnd w:id="1893"/>
            <w:bookmarkEnd w:id="1894"/>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895" w:name="_Toc76030585"/>
            <w:bookmarkStart w:id="1896" w:name="_Toc94530870"/>
            <w:bookmarkStart w:id="1897"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895"/>
            <w:bookmarkEnd w:id="1896"/>
            <w:bookmarkEnd w:id="1897"/>
          </w:p>
        </w:tc>
      </w:tr>
    </w:tbl>
    <w:p w14:paraId="0B5BA3AE" w14:textId="77777777" w:rsidR="00FC68DB" w:rsidRPr="007055D9" w:rsidRDefault="00FC68DB" w:rsidP="00153289">
      <w:pPr>
        <w:keepNext/>
      </w:pPr>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898" w:name="_Toc3566503"/>
      <w:bookmarkStart w:id="1899" w:name="_Toc34747505"/>
      <w:bookmarkStart w:id="1900" w:name="_Toc77095964"/>
      <w:bookmarkStart w:id="1901"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898"/>
      <w:bookmarkEnd w:id="1899"/>
      <w:bookmarkEnd w:id="1900"/>
      <w:bookmarkEnd w:id="190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02" w:name="_Toc338939186"/>
      <w:bookmarkStart w:id="1903" w:name="_Toc3557033"/>
      <w:bookmarkStart w:id="1904" w:name="_Toc34747283"/>
      <w:bookmarkStart w:id="1905" w:name="_Toc77102102"/>
      <w:r w:rsidRPr="007055D9">
        <w:t>Attributes</w:t>
      </w:r>
      <w:bookmarkEnd w:id="1902"/>
      <w:bookmarkEnd w:id="1903"/>
      <w:bookmarkEnd w:id="1904"/>
      <w:bookmarkEnd w:id="1905"/>
    </w:p>
    <w:p w14:paraId="547A1CA7" w14:textId="77777777" w:rsidR="00FC68DB" w:rsidRPr="007055D9" w:rsidRDefault="00FC68DB" w:rsidP="00B202D2">
      <w:pPr>
        <w:pStyle w:val="berschrift5"/>
      </w:pPr>
      <w:bookmarkStart w:id="1906" w:name="_Toc338939188"/>
      <w:r w:rsidRPr="007055D9">
        <w:t xml:space="preserve">Attribute </w:t>
      </w:r>
      <w:r>
        <w:t>"</w:t>
      </w:r>
      <w:r w:rsidRPr="007055D9">
        <w:t>base</w:t>
      </w:r>
      <w:bookmarkEnd w:id="190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07" w:name="_Toc338939189"/>
      <w:r w:rsidRPr="007055D9">
        <w:t xml:space="preserve">Attribute </w:t>
      </w:r>
      <w:r>
        <w:t>"</w:t>
      </w:r>
      <w:r w:rsidRPr="007055D9">
        <w:t>technology</w:t>
      </w:r>
      <w:bookmarkEnd w:id="1907"/>
      <w:r>
        <w:t>"</w:t>
      </w:r>
    </w:p>
    <w:p w14:paraId="292B2F38" w14:textId="77777777" w:rsidR="00FC68DB" w:rsidRPr="007055D9" w:rsidRDefault="00FC68DB" w:rsidP="00153289">
      <w:pPr>
        <w:keepNext/>
      </w:pPr>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08" w:name="_Toc338939190"/>
      <w:bookmarkStart w:id="1909" w:name="_Toc3557034"/>
      <w:bookmarkStart w:id="1910" w:name="_Toc34747284"/>
      <w:bookmarkStart w:id="1911" w:name="_Toc77102103"/>
      <w:r w:rsidRPr="007055D9">
        <w:t xml:space="preserve">Element </w:t>
      </w:r>
      <w:r>
        <w:t>"</w:t>
      </w:r>
      <w:proofErr w:type="spellStart"/>
      <w:r w:rsidRPr="007055D9">
        <w:t>weld_position</w:t>
      </w:r>
      <w:bookmarkEnd w:id="1908"/>
      <w:bookmarkEnd w:id="1909"/>
      <w:proofErr w:type="spellEnd"/>
      <w:r>
        <w:t>"</w:t>
      </w:r>
      <w:bookmarkEnd w:id="1910"/>
      <w:bookmarkEnd w:id="1911"/>
    </w:p>
    <w:p w14:paraId="5B0AAE44" w14:textId="77777777" w:rsidR="00FC68DB" w:rsidRPr="007055D9" w:rsidRDefault="00FC68DB" w:rsidP="00153289">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12" w:name="_Toc3566504"/>
      <w:bookmarkStart w:id="1913" w:name="_Toc34747506"/>
      <w:bookmarkStart w:id="1914" w:name="_Toc77095965"/>
      <w:bookmarkStart w:id="1915" w:name="_Toc99614839"/>
      <w:bookmarkStart w:id="1916"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12"/>
      <w:bookmarkEnd w:id="1913"/>
      <w:bookmarkEnd w:id="1914"/>
      <w:bookmarkEnd w:id="1915"/>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1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17" w:name="_Toc338939194"/>
      <w:r w:rsidRPr="007055D9">
        <w:t xml:space="preserve">Attribute </w:t>
      </w:r>
      <w:r>
        <w:t>"</w:t>
      </w:r>
      <w:r w:rsidRPr="007055D9">
        <w:t>filler</w:t>
      </w:r>
      <w:bookmarkEnd w:id="1917"/>
      <w:r>
        <w:t>"</w:t>
      </w:r>
    </w:p>
    <w:p w14:paraId="1ABBCF0B" w14:textId="77777777" w:rsidR="00FC68DB" w:rsidRPr="007055D9" w:rsidRDefault="00FC68DB" w:rsidP="00153289">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28CAD900"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08F38FBF" w14:textId="77777777" w:rsidR="00FC68DB" w:rsidRDefault="00FC68DB" w:rsidP="00153289">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18" w:name="WeldDefinitionOverlapWeld"/>
      <w:bookmarkStart w:id="1919" w:name="_Toc3557035"/>
      <w:bookmarkStart w:id="1920" w:name="_Toc34747285"/>
      <w:bookmarkStart w:id="1921" w:name="_Toc77102104"/>
      <w:bookmarkStart w:id="1922" w:name="_Toc288200766"/>
      <w:bookmarkStart w:id="1923" w:name="_Toc338939110"/>
      <w:bookmarkEnd w:id="1918"/>
      <w:r w:rsidRPr="007055D9">
        <w:t xml:space="preserve">Element </w:t>
      </w:r>
      <w:r>
        <w:t>"</w:t>
      </w:r>
      <w:proofErr w:type="spellStart"/>
      <w:r>
        <w:t>sheet_parameter</w:t>
      </w:r>
      <w:bookmarkEnd w:id="1919"/>
      <w:proofErr w:type="spellEnd"/>
      <w:r>
        <w:t>"</w:t>
      </w:r>
      <w:bookmarkEnd w:id="1920"/>
      <w:bookmarkEnd w:id="1921"/>
    </w:p>
    <w:p w14:paraId="1DFC0A55" w14:textId="77777777" w:rsidR="00FC68DB" w:rsidRPr="007055D9" w:rsidRDefault="00FC68DB" w:rsidP="00153289">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24" w:name="_Toc3566505"/>
      <w:bookmarkStart w:id="1925" w:name="_Toc34747507"/>
      <w:bookmarkStart w:id="1926" w:name="_Toc77095966"/>
      <w:bookmarkStart w:id="1927"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24"/>
      <w:bookmarkEnd w:id="1925"/>
      <w:bookmarkEnd w:id="1926"/>
      <w:bookmarkEnd w:id="1927"/>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28" w:name="_Toc3557036"/>
      <w:bookmarkStart w:id="1929" w:name="_Toc34747286"/>
      <w:bookmarkStart w:id="1930" w:name="_Toc77102105"/>
      <w:bookmarkStart w:id="1931" w:name="_Toc99614626"/>
      <w:r w:rsidRPr="007055D9">
        <w:t>Overlap Weld</w:t>
      </w:r>
      <w:bookmarkEnd w:id="1922"/>
      <w:bookmarkEnd w:id="1923"/>
      <w:bookmarkEnd w:id="1928"/>
      <w:bookmarkEnd w:id="1929"/>
      <w:bookmarkEnd w:id="1930"/>
      <w:bookmarkEnd w:id="193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lastRenderedPageBreak/>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32" w:name="_Toc3557037"/>
      <w:bookmarkStart w:id="1933" w:name="_Toc34747287"/>
      <w:bookmarkStart w:id="1934" w:name="_Toc77102106"/>
      <w:r w:rsidRPr="007055D9">
        <w:t>Simple Overlap Weld</w:t>
      </w:r>
      <w:bookmarkEnd w:id="1932"/>
      <w:bookmarkEnd w:id="1933"/>
      <w:bookmarkEnd w:id="193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1408" behindDoc="0" locked="0" layoutInCell="1" allowOverlap="1" wp14:anchorId="71ED0FB2" wp14:editId="41B39E5D">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4352" behindDoc="0" locked="0" layoutInCell="1" allowOverlap="1" wp14:anchorId="7FC44DE6" wp14:editId="22CF307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59B9E003" w:rsidR="001F4D75" w:rsidRPr="0079510C" w:rsidRDefault="001F4D75" w:rsidP="00FC68DB">
                            <w:pPr>
                              <w:pStyle w:val="Beschriftung"/>
                              <w:rPr>
                                <w:noProof/>
                                <w:sz w:val="24"/>
                                <w:szCs w:val="26"/>
                              </w:rPr>
                            </w:pPr>
                            <w:bookmarkStart w:id="1935" w:name="_Toc3557135"/>
                            <w:bookmarkStart w:id="1936" w:name="_Toc34747388"/>
                            <w:bookmarkStart w:id="1937" w:name="_Toc76030586"/>
                            <w:bookmarkStart w:id="1938" w:name="_Toc94530871"/>
                            <w:bookmarkStart w:id="1939" w:name="_Toc99614711"/>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35"/>
                            <w:bookmarkEnd w:id="1936"/>
                            <w:bookmarkEnd w:id="1937"/>
                            <w:bookmarkEnd w:id="1938"/>
                            <w:bookmarkEnd w:id="1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59B9E003" w:rsidR="001F4D75" w:rsidRPr="0079510C" w:rsidRDefault="001F4D75" w:rsidP="00FC68DB">
                      <w:pPr>
                        <w:pStyle w:val="Beschriftung"/>
                        <w:rPr>
                          <w:noProof/>
                          <w:sz w:val="24"/>
                          <w:szCs w:val="26"/>
                        </w:rPr>
                      </w:pPr>
                      <w:bookmarkStart w:id="1940" w:name="_Toc3557135"/>
                      <w:bookmarkStart w:id="1941" w:name="_Toc34747388"/>
                      <w:bookmarkStart w:id="1942" w:name="_Toc76030586"/>
                      <w:bookmarkStart w:id="1943" w:name="_Toc94530871"/>
                      <w:bookmarkStart w:id="1944" w:name="_Toc99614711"/>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40"/>
                      <w:bookmarkEnd w:id="1941"/>
                      <w:bookmarkEnd w:id="1942"/>
                      <w:bookmarkEnd w:id="1943"/>
                      <w:bookmarkEnd w:id="1944"/>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4480" behindDoc="0" locked="0" layoutInCell="1" allowOverlap="1" wp14:anchorId="36CC8281" wp14:editId="01827D6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7424" behindDoc="0" locked="0" layoutInCell="1" allowOverlap="1" wp14:anchorId="3CB738E2" wp14:editId="06109E4D">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479E725E" w:rsidR="001F4D75" w:rsidRPr="00A00F34" w:rsidRDefault="001F4D75" w:rsidP="00FC68DB">
                            <w:pPr>
                              <w:pStyle w:val="Beschriftung"/>
                              <w:rPr>
                                <w:noProof/>
                                <w:szCs w:val="24"/>
                              </w:rPr>
                            </w:pPr>
                            <w:bookmarkStart w:id="1945" w:name="_Toc3557136"/>
                            <w:bookmarkStart w:id="1946" w:name="_Toc34747389"/>
                            <w:bookmarkStart w:id="1947" w:name="_Toc76030587"/>
                            <w:bookmarkStart w:id="1948" w:name="_Toc94530872"/>
                            <w:bookmarkStart w:id="1949" w:name="_Toc99614712"/>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45"/>
                            <w:bookmarkEnd w:id="1946"/>
                            <w:bookmarkEnd w:id="1947"/>
                            <w:bookmarkEnd w:id="1948"/>
                            <w:bookmarkEnd w:id="1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479E725E" w:rsidR="001F4D75" w:rsidRPr="00A00F34" w:rsidRDefault="001F4D75" w:rsidP="00FC68DB">
                      <w:pPr>
                        <w:pStyle w:val="Beschriftung"/>
                        <w:rPr>
                          <w:noProof/>
                          <w:szCs w:val="24"/>
                        </w:rPr>
                      </w:pPr>
                      <w:bookmarkStart w:id="1950" w:name="_Toc3557136"/>
                      <w:bookmarkStart w:id="1951" w:name="_Toc34747389"/>
                      <w:bookmarkStart w:id="1952" w:name="_Toc76030587"/>
                      <w:bookmarkStart w:id="1953" w:name="_Toc94530872"/>
                      <w:bookmarkStart w:id="1954" w:name="_Toc99614712"/>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50"/>
                      <w:bookmarkEnd w:id="1951"/>
                      <w:bookmarkEnd w:id="1952"/>
                      <w:bookmarkEnd w:id="1953"/>
                      <w:bookmarkEnd w:id="1954"/>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447533"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153289">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55" w:name="_Toc3566506"/>
      <w:bookmarkStart w:id="1956" w:name="_Toc34747508"/>
      <w:bookmarkStart w:id="1957" w:name="_Toc77095967"/>
      <w:bookmarkStart w:id="1958"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55"/>
      <w:bookmarkEnd w:id="1956"/>
      <w:bookmarkEnd w:id="1957"/>
      <w:bookmarkEnd w:id="1958"/>
    </w:p>
    <w:p w14:paraId="4BC608EC" w14:textId="4B785C09" w:rsidR="00153289" w:rsidRPr="007055D9" w:rsidRDefault="00FC68DB" w:rsidP="00B202D2">
      <w:pPr>
        <w:spacing w:before="120"/>
      </w:pPr>
      <w:r w:rsidRPr="007055D9">
        <w:t>All other parameters are provided by the model itself and are partially used to specify parameters of the weld.</w:t>
      </w:r>
      <w:r w:rsidR="00153289">
        <w:t xml:space="preserve"> </w:t>
      </w:r>
    </w:p>
    <w:p w14:paraId="1E948A10" w14:textId="77777777" w:rsidR="00FC68DB" w:rsidRPr="007055D9" w:rsidRDefault="00FC68DB" w:rsidP="00B202D2">
      <w:pPr>
        <w:pStyle w:val="berschrift4"/>
      </w:pPr>
      <w:bookmarkStart w:id="1959" w:name="_Toc338939112"/>
      <w:bookmarkStart w:id="1960" w:name="_Toc3557038"/>
      <w:bookmarkStart w:id="1961" w:name="_Toc34747288"/>
      <w:bookmarkStart w:id="1962" w:name="_Toc77102107"/>
      <w:r w:rsidRPr="007055D9">
        <w:t>Single Sided Double Overlap Weld</w:t>
      </w:r>
      <w:bookmarkEnd w:id="1959"/>
      <w:bookmarkEnd w:id="1960"/>
      <w:bookmarkEnd w:id="1961"/>
      <w:bookmarkEnd w:id="1962"/>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10639C3F" w:rsidR="00FC68DB" w:rsidRPr="007055D9" w:rsidRDefault="00153289" w:rsidP="00B202D2">
      <w:pPr>
        <w:pStyle w:val="berschrift5"/>
      </w:pPr>
      <w:r>
        <w:rPr>
          <w:noProof/>
        </w:rPr>
        <mc:AlternateContent>
          <mc:Choice Requires="wpg">
            <w:drawing>
              <wp:anchor distT="0" distB="0" distL="114300" distR="114300" simplePos="0" relativeHeight="251691520" behindDoc="0" locked="0" layoutInCell="1" allowOverlap="1" wp14:anchorId="586DCA4B" wp14:editId="46959BF5">
                <wp:simplePos x="0" y="0"/>
                <wp:positionH relativeFrom="column">
                  <wp:posOffset>3090545</wp:posOffset>
                </wp:positionH>
                <wp:positionV relativeFrom="paragraph">
                  <wp:posOffset>-69215</wp:posOffset>
                </wp:positionV>
                <wp:extent cx="2670810" cy="1546860"/>
                <wp:effectExtent l="0" t="0" r="15240" b="15240"/>
                <wp:wrapNone/>
                <wp:docPr id="49" name="Gruppieren 49"/>
                <wp:cNvGraphicFramePr/>
                <a:graphic xmlns:a="http://schemas.openxmlformats.org/drawingml/2006/main">
                  <a:graphicData uri="http://schemas.microsoft.com/office/word/2010/wordprocessingGroup">
                    <wpg:wgp>
                      <wpg:cNvGrpSpPr/>
                      <wpg:grpSpPr>
                        <a:xfrm>
                          <a:off x="0" y="0"/>
                          <a:ext cx="2670810" cy="1546860"/>
                          <a:chOff x="0" y="0"/>
                          <a:chExt cx="2670810" cy="1546860"/>
                        </a:xfrm>
                      </wpg:grpSpPr>
                      <pic:pic xmlns:pic="http://schemas.openxmlformats.org/drawingml/2006/picture">
                        <pic:nvPicPr>
                          <pic:cNvPr id="166" name="Bild 167" descr="DoubleOverlapWeld1Side_v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95250" y="0"/>
                            <a:ext cx="2539365" cy="1233170"/>
                          </a:xfrm>
                          <a:prstGeom prst="rect">
                            <a:avLst/>
                          </a:prstGeom>
                          <a:noFill/>
                          <a:ln>
                            <a:noFill/>
                          </a:ln>
                        </pic:spPr>
                      </pic:pic>
                      <wps:wsp>
                        <wps:cNvPr id="1032" name="Text Box 1032"/>
                        <wps:cNvSpPr txBox="1"/>
                        <wps:spPr>
                          <a:xfrm>
                            <a:off x="0" y="1285875"/>
                            <a:ext cx="2670810" cy="260985"/>
                          </a:xfrm>
                          <a:prstGeom prst="rect">
                            <a:avLst/>
                          </a:prstGeom>
                          <a:noFill/>
                          <a:ln>
                            <a:noFill/>
                          </a:ln>
                          <a:effectLst/>
                        </wps:spPr>
                        <wps:txbx>
                          <w:txbxContent>
                            <w:p w14:paraId="0F11E602" w14:textId="23274EB9" w:rsidR="001F4D75" w:rsidRPr="008B5970" w:rsidRDefault="001F4D75" w:rsidP="00FC68DB">
                              <w:pPr>
                                <w:pStyle w:val="Beschriftung"/>
                                <w:rPr>
                                  <w:noProof/>
                                  <w:sz w:val="24"/>
                                  <w:szCs w:val="26"/>
                                </w:rPr>
                              </w:pPr>
                              <w:bookmarkStart w:id="1963" w:name="_Toc3557137"/>
                              <w:bookmarkStart w:id="1964" w:name="_Toc34747390"/>
                              <w:bookmarkStart w:id="1965" w:name="_Toc76030588"/>
                              <w:bookmarkStart w:id="1966" w:name="_Toc94530873"/>
                              <w:bookmarkStart w:id="1967" w:name="_Toc99614713"/>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3"/>
                              <w:bookmarkEnd w:id="1964"/>
                              <w:bookmarkEnd w:id="1965"/>
                              <w:bookmarkEnd w:id="1966"/>
                              <w:bookmarkEnd w:id="1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6DCA4B" id="Gruppieren 49" o:spid="_x0000_s1043" style="position:absolute;left:0;text-align:left;margin-left:243.35pt;margin-top:-5.45pt;width:210.3pt;height:121.8pt;z-index:251691520" coordsize="26708,15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">
                <v:shape id="Bild 167" o:spid="_x0000_s1044" type="#_x0000_t75" alt="DoubleOverlapWeld1Side_v2" style="position:absolute;left:952;width:25394;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">
                  <v:imagedata r:id="rId141" o:title="DoubleOverlapWeld1Side_v2"/>
                </v:shape>
                <v:shape id="Text Box 1032" o:spid="_x0000_s1045" type="#_x0000_t202" style="position:absolute;top:12858;width:2670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" filled="f" stroked="f">
                  <v:textbox style="mso-fit-shape-to-text:t" inset="0,0,0,0">
                    <w:txbxContent>
                      <w:p w14:paraId="0F11E602" w14:textId="23274EB9" w:rsidR="001F4D75" w:rsidRPr="008B5970" w:rsidRDefault="001F4D75" w:rsidP="00FC68DB">
                        <w:pPr>
                          <w:pStyle w:val="Beschriftung"/>
                          <w:rPr>
                            <w:noProof/>
                            <w:sz w:val="24"/>
                            <w:szCs w:val="26"/>
                          </w:rPr>
                        </w:pPr>
                        <w:bookmarkStart w:id="1968" w:name="_Toc3557137"/>
                        <w:bookmarkStart w:id="1969" w:name="_Toc34747390"/>
                        <w:bookmarkStart w:id="1970" w:name="_Toc76030588"/>
                        <w:bookmarkStart w:id="1971" w:name="_Toc94530873"/>
                        <w:bookmarkStart w:id="1972" w:name="_Toc99614713"/>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8"/>
                        <w:bookmarkEnd w:id="1969"/>
                        <w:bookmarkEnd w:id="1970"/>
                        <w:bookmarkEnd w:id="1971"/>
                        <w:bookmarkEnd w:id="1972"/>
                      </w:p>
                    </w:txbxContent>
                  </v:textbox>
                </v:shape>
              </v:group>
            </w:pict>
          </mc:Fallback>
        </mc:AlternateContent>
      </w:r>
      <w:r w:rsidR="00FC68DB" w:rsidRPr="007055D9">
        <w:t>Sheet Parameters</w:t>
      </w:r>
    </w:p>
    <w:p w14:paraId="16ADCE9A" w14:textId="77777777" w:rsidR="00FC68DB" w:rsidRPr="007055D9" w:rsidRDefault="00FC68DB" w:rsidP="00B202D2">
      <w:pPr>
        <w:keepNext/>
      </w:pPr>
      <w:r w:rsidRPr="007055D9">
        <w:t>The parameters to describe the connection are:</w:t>
      </w:r>
    </w:p>
    <w:p w14:paraId="24DBAF2E" w14:textId="51A58871"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DB2E660" w:rsidR="00FC68DB" w:rsidRPr="007055D9" w:rsidRDefault="00FC68DB" w:rsidP="00B202D2">
      <w:pPr>
        <w:pStyle w:val="berschrift5"/>
      </w:pPr>
      <w:r w:rsidRPr="007055D9">
        <w:lastRenderedPageBreak/>
        <w:t>Weld Parameters</w:t>
      </w:r>
    </w:p>
    <w:p w14:paraId="3A5DAA53" w14:textId="35AB9E9D" w:rsidR="00FC68DB" w:rsidRPr="007055D9" w:rsidRDefault="00153289" w:rsidP="00B202D2">
      <w:pPr>
        <w:keepNext/>
      </w:pPr>
      <w:r>
        <w:rPr>
          <w:noProof/>
        </w:rPr>
        <mc:AlternateContent>
          <mc:Choice Requires="wpg">
            <w:drawing>
              <wp:anchor distT="0" distB="0" distL="114300" distR="114300" simplePos="0" relativeHeight="251695616" behindDoc="0" locked="0" layoutInCell="1" allowOverlap="1" wp14:anchorId="13F0BFE9" wp14:editId="6973C1D1">
                <wp:simplePos x="0" y="0"/>
                <wp:positionH relativeFrom="column">
                  <wp:posOffset>2995295</wp:posOffset>
                </wp:positionH>
                <wp:positionV relativeFrom="paragraph">
                  <wp:posOffset>151130</wp:posOffset>
                </wp:positionV>
                <wp:extent cx="3168649" cy="1356995"/>
                <wp:effectExtent l="0" t="0" r="0" b="0"/>
                <wp:wrapNone/>
                <wp:docPr id="50" name="Gruppieren 50"/>
                <wp:cNvGraphicFramePr/>
                <a:graphic xmlns:a="http://schemas.openxmlformats.org/drawingml/2006/main">
                  <a:graphicData uri="http://schemas.microsoft.com/office/word/2010/wordprocessingGroup">
                    <wpg:wgp>
                      <wpg:cNvGrpSpPr/>
                      <wpg:grpSpPr>
                        <a:xfrm>
                          <a:off x="0" y="0"/>
                          <a:ext cx="3168649" cy="1356995"/>
                          <a:chOff x="0" y="0"/>
                          <a:chExt cx="3168649" cy="1356995"/>
                        </a:xfrm>
                      </wpg:grpSpPr>
                      <pic:pic xmlns:pic="http://schemas.openxmlformats.org/drawingml/2006/picture">
                        <pic:nvPicPr>
                          <pic:cNvPr id="164" name="Bild 168" descr="DoubleOverlapWeld1Side_v2"/>
                          <pic:cNvPicPr>
                            <a:picLocks noChangeAspect="1"/>
                          </pic:cNvPicPr>
                        </pic:nvPicPr>
                        <pic:blipFill>
                          <a:blip r:embed="rId14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42">
                            <a:extLst>
                              <a:ext uri="{28A0092B-C50C-407E-A947-70E740481C1C}">
                                <a14:useLocalDpi xmlns:a14="http://schemas.microsoft.com/office/drawing/2010/main" val="0"/>
                              </a:ext>
                            </a:extLst>
                          </a:blip>
                          <a:srcRect l="30699" t="-9229" r="33762" b="50989"/>
                          <a:stretch>
                            <a:fillRect/>
                          </a:stretch>
                        </pic:blipFill>
                        <pic:spPr bwMode="auto">
                          <a:xfrm>
                            <a:off x="1524000" y="0"/>
                            <a:ext cx="1104900" cy="953770"/>
                          </a:xfrm>
                          <a:prstGeom prst="rect">
                            <a:avLst/>
                          </a:prstGeom>
                          <a:noFill/>
                          <a:ln>
                            <a:noFill/>
                          </a:ln>
                        </pic:spPr>
                      </pic:pic>
                      <wps:wsp>
                        <wps:cNvPr id="1033" name="Text Box 1033"/>
                        <wps:cNvSpPr txBox="1"/>
                        <wps:spPr>
                          <a:xfrm>
                            <a:off x="28574" y="962025"/>
                            <a:ext cx="3140075" cy="394970"/>
                          </a:xfrm>
                          <a:prstGeom prst="rect">
                            <a:avLst/>
                          </a:prstGeom>
                          <a:solidFill>
                            <a:prstClr val="white"/>
                          </a:solidFill>
                          <a:ln>
                            <a:noFill/>
                          </a:ln>
                          <a:effectLst/>
                        </wps:spPr>
                        <wps:txbx>
                          <w:txbxContent>
                            <w:p w14:paraId="059A50AF" w14:textId="0F521324" w:rsidR="001F4D75" w:rsidRPr="008D09AE" w:rsidRDefault="001F4D75" w:rsidP="00FC68DB">
                              <w:pPr>
                                <w:pStyle w:val="Beschriftung"/>
                                <w:rPr>
                                  <w:noProof/>
                                  <w:szCs w:val="24"/>
                                </w:rPr>
                              </w:pPr>
                              <w:bookmarkStart w:id="1973" w:name="_Toc3557138"/>
                              <w:bookmarkStart w:id="1974" w:name="_Toc34747391"/>
                              <w:bookmarkStart w:id="1975" w:name="_Toc76030589"/>
                              <w:bookmarkStart w:id="1976" w:name="_Toc94530874"/>
                              <w:bookmarkStart w:id="1977" w:name="_Toc99614714"/>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3"/>
                              <w:bookmarkEnd w:id="1974"/>
                              <w:bookmarkEnd w:id="1975"/>
                              <w:bookmarkEnd w:id="1976"/>
                              <w:r>
                                <w:t xml:space="preserve"> Details for lower (left) and upper (right) Weld Section</w:t>
                              </w:r>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0BFE9" id="Gruppieren 50" o:spid="_x0000_s1046" style="position:absolute;left:0;text-align:left;margin-left:235.85pt;margin-top:11.9pt;width:249.5pt;height:106.85pt;z-index:251695616" coordsize="31686,13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">
                <v:shape id="Bild 168" o:spid="_x0000_s104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43" o:title="DoubleOverlapWeld1Side_v2" croptop="19084f" cropbottom="9224f" cropleft="2517f" cropright="37707f"/>
                </v:shape>
                <v:shape id="Bild 169" o:spid="_x0000_s1048" type="#_x0000_t75" alt="DoubleOverlapWeld1Side_v2" style="position:absolute;left:15240;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43" o:title="DoubleOverlapWeld1Side_v2" croptop="-6048f" cropbottom="33416f" cropleft="20119f" cropright="22126f"/>
                </v:shape>
                <v:shape id="Text Box 1033" o:spid="_x0000_s1049" type="#_x0000_t202" style="position:absolute;left:285;top:9620;width:31401;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" stroked="f">
                  <v:textbox style="mso-fit-shape-to-text:t" inset="0,0,0,0">
                    <w:txbxContent>
                      <w:p w14:paraId="059A50AF" w14:textId="0F521324" w:rsidR="001F4D75" w:rsidRPr="008D09AE" w:rsidRDefault="001F4D75" w:rsidP="00FC68DB">
                        <w:pPr>
                          <w:pStyle w:val="Beschriftung"/>
                          <w:rPr>
                            <w:noProof/>
                            <w:szCs w:val="24"/>
                          </w:rPr>
                        </w:pPr>
                        <w:bookmarkStart w:id="1978" w:name="_Toc3557138"/>
                        <w:bookmarkStart w:id="1979" w:name="_Toc34747391"/>
                        <w:bookmarkStart w:id="1980" w:name="_Toc76030589"/>
                        <w:bookmarkStart w:id="1981" w:name="_Toc94530874"/>
                        <w:bookmarkStart w:id="1982" w:name="_Toc99614714"/>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8"/>
                        <w:bookmarkEnd w:id="1979"/>
                        <w:bookmarkEnd w:id="1980"/>
                        <w:bookmarkEnd w:id="1981"/>
                        <w:r>
                          <w:t xml:space="preserve"> Details for lower (left) and upper (right) Weld Section</w:t>
                        </w:r>
                        <w:bookmarkEnd w:id="1982"/>
                      </w:p>
                    </w:txbxContent>
                  </v:textbox>
                </v:shape>
              </v:group>
            </w:pict>
          </mc:Fallback>
        </mc:AlternateContent>
      </w:r>
      <w:r w:rsidR="00FC68DB" w:rsidRPr="007055D9">
        <w:t xml:space="preserve">The parameters of the welds are the same for </w:t>
      </w:r>
      <w:proofErr w:type="gramStart"/>
      <w:r w:rsidR="00FC68DB" w:rsidRPr="007055D9">
        <w:t>all of</w:t>
      </w:r>
      <w:proofErr w:type="gramEnd"/>
      <w:r w:rsidR="00FC68DB" w:rsidRPr="007055D9">
        <w:t xml:space="preserve">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6B37C7C7" w:rsidR="00FC68DB" w:rsidRDefault="00FC68DB" w:rsidP="00B202D2"/>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447534" r:id="rId14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212DAF">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1983" w:name="_Toc3566507"/>
      <w:bookmarkStart w:id="1984" w:name="_Toc34747509"/>
      <w:bookmarkStart w:id="1985" w:name="_Toc77095968"/>
      <w:bookmarkStart w:id="1986"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1983"/>
      <w:bookmarkEnd w:id="1984"/>
      <w:bookmarkEnd w:id="1985"/>
      <w:bookmarkEnd w:id="198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2F2EF46E" w:rsidR="00FC68DB" w:rsidRPr="007055D9" w:rsidRDefault="008030B6" w:rsidP="00B202D2">
      <w:pPr>
        <w:pStyle w:val="berschrift4"/>
      </w:pPr>
      <w:bookmarkStart w:id="1987" w:name="_Toc338939113"/>
      <w:bookmarkStart w:id="1988" w:name="_Toc3557039"/>
      <w:bookmarkStart w:id="1989" w:name="_Toc34747289"/>
      <w:bookmarkStart w:id="1990" w:name="_Toc77102108"/>
      <w:r>
        <w:t>Double-Sided</w:t>
      </w:r>
      <w:r w:rsidR="00FC68DB" w:rsidRPr="007055D9">
        <w:t xml:space="preserve"> Double Overlap Weld</w:t>
      </w:r>
      <w:bookmarkEnd w:id="1987"/>
      <w:bookmarkEnd w:id="1988"/>
      <w:bookmarkEnd w:id="1989"/>
      <w:bookmarkEnd w:id="1990"/>
    </w:p>
    <w:p w14:paraId="253D69DD" w14:textId="24F14448" w:rsidR="00FC68DB" w:rsidRPr="007055D9" w:rsidRDefault="00FC68DB" w:rsidP="00212DAF">
      <w:pPr>
        <w:jc w:val="left"/>
      </w:pPr>
      <w:r w:rsidRPr="007055D9">
        <w:t xml:space="preserve">A </w:t>
      </w:r>
      <w:r w:rsidR="008030B6">
        <w:t>Double-Sided</w:t>
      </w:r>
      <w:r w:rsidRPr="007055D9">
        <w:t xml:space="preserve"> </w:t>
      </w:r>
      <w:r>
        <w:t>D</w:t>
      </w:r>
      <w:r w:rsidRPr="007055D9">
        <w:t xml:space="preserve">ouble </w:t>
      </w:r>
      <w:r>
        <w:t>O</w:t>
      </w:r>
      <w:r w:rsidRPr="007055D9">
        <w:t xml:space="preserve">verlap </w:t>
      </w:r>
      <w:r>
        <w:t>W</w:t>
      </w:r>
      <w:r w:rsidRPr="007055D9">
        <w:t>eld can have the welds on both sides of the base sheet.</w:t>
      </w:r>
      <w:r w:rsidR="00212DAF">
        <w:br/>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19840" behindDoc="0" locked="0" layoutInCell="1" allowOverlap="1" wp14:anchorId="10824C51" wp14:editId="5B027A47">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0919EE3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0F289988" w:rsidR="001F4D75" w:rsidRPr="000A25D4" w:rsidRDefault="001F4D75" w:rsidP="00FC68DB">
                            <w:pPr>
                              <w:pStyle w:val="Beschriftung"/>
                              <w:rPr>
                                <w:noProof/>
                                <w:sz w:val="24"/>
                                <w:szCs w:val="26"/>
                              </w:rPr>
                            </w:pPr>
                            <w:bookmarkStart w:id="1991" w:name="_Toc3557139"/>
                            <w:bookmarkStart w:id="1992" w:name="_Toc34747392"/>
                            <w:bookmarkStart w:id="1993" w:name="_Toc76030590"/>
                            <w:bookmarkStart w:id="1994" w:name="_Toc94530875"/>
                            <w:bookmarkStart w:id="1995" w:name="_Toc99614715"/>
                            <w:r>
                              <w:t xml:space="preserve">Figure </w:t>
                            </w:r>
                            <w:r>
                              <w:fldChar w:fldCharType="begin"/>
                            </w:r>
                            <w:r>
                              <w:instrText xml:space="preserve"> SEQ Figure \* ARABIC </w:instrText>
                            </w:r>
                            <w:r>
                              <w:fldChar w:fldCharType="separate"/>
                            </w:r>
                            <w:r w:rsidR="00212DAF">
                              <w:rPr>
                                <w:noProof/>
                              </w:rPr>
                              <w:t>65</w:t>
                            </w:r>
                            <w:r>
                              <w:fldChar w:fldCharType="end"/>
                            </w:r>
                            <w:r>
                              <w:t xml:space="preserve">: </w:t>
                            </w:r>
                            <w:r w:rsidR="008030B6">
                              <w:t>Double-Sided</w:t>
                            </w:r>
                            <w:r w:rsidRPr="007055D9">
                              <w:t xml:space="preserve"> Double Overlap Weld</w:t>
                            </w:r>
                            <w:bookmarkEnd w:id="1991"/>
                            <w:bookmarkEnd w:id="1992"/>
                            <w:bookmarkEnd w:id="1993"/>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50"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0F289988" w:rsidR="001F4D75" w:rsidRPr="000A25D4" w:rsidRDefault="001F4D75" w:rsidP="00FC68DB">
                      <w:pPr>
                        <w:pStyle w:val="Beschriftung"/>
                        <w:rPr>
                          <w:noProof/>
                          <w:sz w:val="24"/>
                          <w:szCs w:val="26"/>
                        </w:rPr>
                      </w:pPr>
                      <w:bookmarkStart w:id="1996" w:name="_Toc3557139"/>
                      <w:bookmarkStart w:id="1997" w:name="_Toc34747392"/>
                      <w:bookmarkStart w:id="1998" w:name="_Toc76030590"/>
                      <w:bookmarkStart w:id="1999" w:name="_Toc94530875"/>
                      <w:bookmarkStart w:id="2000" w:name="_Toc99614715"/>
                      <w:r>
                        <w:t xml:space="preserve">Figure </w:t>
                      </w:r>
                      <w:r>
                        <w:fldChar w:fldCharType="begin"/>
                      </w:r>
                      <w:r>
                        <w:instrText xml:space="preserve"> SEQ Figure \* ARABIC </w:instrText>
                      </w:r>
                      <w:r>
                        <w:fldChar w:fldCharType="separate"/>
                      </w:r>
                      <w:r w:rsidR="00212DAF">
                        <w:rPr>
                          <w:noProof/>
                        </w:rPr>
                        <w:t>65</w:t>
                      </w:r>
                      <w:r>
                        <w:fldChar w:fldCharType="end"/>
                      </w:r>
                      <w:r>
                        <w:t xml:space="preserve">: </w:t>
                      </w:r>
                      <w:r w:rsidR="008030B6">
                        <w:t>Double-Sided</w:t>
                      </w:r>
                      <w:r w:rsidRPr="007055D9">
                        <w:t xml:space="preserve"> Double Overlap Weld</w:t>
                      </w:r>
                      <w:bookmarkEnd w:id="1996"/>
                      <w:bookmarkEnd w:id="1997"/>
                      <w:bookmarkEnd w:id="1998"/>
                      <w:bookmarkEnd w:id="1999"/>
                      <w:bookmarkEnd w:id="2000"/>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5984" behindDoc="0" locked="0" layoutInCell="1" allowOverlap="1" wp14:anchorId="148401D2" wp14:editId="42D416C2">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2912" behindDoc="0" locked="0" layoutInCell="1" allowOverlap="1" wp14:anchorId="59B724D4" wp14:editId="5D79F07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A0AAC7F">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5705B3D" w:rsidR="001F4D75" w:rsidRPr="00F739B3" w:rsidRDefault="001F4D75" w:rsidP="00FC68DB">
                            <w:pPr>
                              <w:pStyle w:val="Beschriftung"/>
                              <w:rPr>
                                <w:noProof/>
                                <w:szCs w:val="24"/>
                              </w:rPr>
                            </w:pPr>
                            <w:bookmarkStart w:id="2001" w:name="_Toc3557140"/>
                            <w:bookmarkStart w:id="2002" w:name="_Toc34747393"/>
                            <w:bookmarkStart w:id="2003" w:name="_Toc76030591"/>
                            <w:bookmarkStart w:id="2004" w:name="_Toc94530876"/>
                            <w:bookmarkStart w:id="2005" w:name="_Toc99614716"/>
                            <w:r>
                              <w:t xml:space="preserve">Figure </w:t>
                            </w:r>
                            <w:r>
                              <w:fldChar w:fldCharType="begin"/>
                            </w:r>
                            <w:r>
                              <w:instrText xml:space="preserve"> SEQ Figure \* ARABIC </w:instrText>
                            </w:r>
                            <w:r>
                              <w:fldChar w:fldCharType="separate"/>
                            </w:r>
                            <w:r w:rsidR="00212DAF">
                              <w:rPr>
                                <w:noProof/>
                              </w:rPr>
                              <w:t>66</w:t>
                            </w:r>
                            <w:r>
                              <w:fldChar w:fldCharType="end"/>
                            </w:r>
                            <w:r>
                              <w:t xml:space="preserve">: Parameters of </w:t>
                            </w:r>
                            <w:r w:rsidR="008030B6">
                              <w:t>Double-Sided</w:t>
                            </w:r>
                            <w:r w:rsidRPr="007055D9">
                              <w:t xml:space="preserve"> Double Overlap Weld</w:t>
                            </w:r>
                            <w:bookmarkEnd w:id="2001"/>
                            <w:bookmarkEnd w:id="2002"/>
                            <w:bookmarkEnd w:id="2003"/>
                            <w:bookmarkEnd w:id="2004"/>
                            <w:r>
                              <w:t xml:space="preserve"> (</w:t>
                            </w:r>
                            <w:proofErr w:type="gramStart"/>
                            <w:r>
                              <w:t>left:</w:t>
                            </w:r>
                            <w:proofErr w:type="gramEnd"/>
                            <w:r>
                              <w:t xml:space="preserve"> upper section; right: lower section)</w:t>
                            </w:r>
                            <w:bookmarkEnd w:id="20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51"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5705B3D" w:rsidR="001F4D75" w:rsidRPr="00F739B3" w:rsidRDefault="001F4D75" w:rsidP="00FC68DB">
                      <w:pPr>
                        <w:pStyle w:val="Beschriftung"/>
                        <w:rPr>
                          <w:noProof/>
                          <w:szCs w:val="24"/>
                        </w:rPr>
                      </w:pPr>
                      <w:bookmarkStart w:id="2006" w:name="_Toc3557140"/>
                      <w:bookmarkStart w:id="2007" w:name="_Toc34747393"/>
                      <w:bookmarkStart w:id="2008" w:name="_Toc76030591"/>
                      <w:bookmarkStart w:id="2009" w:name="_Toc94530876"/>
                      <w:bookmarkStart w:id="2010" w:name="_Toc99614716"/>
                      <w:r>
                        <w:t xml:space="preserve">Figure </w:t>
                      </w:r>
                      <w:r>
                        <w:fldChar w:fldCharType="begin"/>
                      </w:r>
                      <w:r>
                        <w:instrText xml:space="preserve"> SEQ Figure \* ARABIC </w:instrText>
                      </w:r>
                      <w:r>
                        <w:fldChar w:fldCharType="separate"/>
                      </w:r>
                      <w:r w:rsidR="00212DAF">
                        <w:rPr>
                          <w:noProof/>
                        </w:rPr>
                        <w:t>66</w:t>
                      </w:r>
                      <w:r>
                        <w:fldChar w:fldCharType="end"/>
                      </w:r>
                      <w:r>
                        <w:t xml:space="preserve">: Parameters of </w:t>
                      </w:r>
                      <w:r w:rsidR="008030B6">
                        <w:t>Double-Sided</w:t>
                      </w:r>
                      <w:r w:rsidRPr="007055D9">
                        <w:t xml:space="preserve"> Double Overlap Weld</w:t>
                      </w:r>
                      <w:bookmarkEnd w:id="2006"/>
                      <w:bookmarkEnd w:id="2007"/>
                      <w:bookmarkEnd w:id="2008"/>
                      <w:bookmarkEnd w:id="2009"/>
                      <w:r>
                        <w:t xml:space="preserve"> (</w:t>
                      </w:r>
                      <w:proofErr w:type="gramStart"/>
                      <w:r>
                        <w:t>left:</w:t>
                      </w:r>
                      <w:proofErr w:type="gramEnd"/>
                      <w:r>
                        <w:t xml:space="preserve"> upper section; right: lower section)</w:t>
                      </w:r>
                      <w:bookmarkEnd w:id="2010"/>
                    </w:p>
                  </w:txbxContent>
                </v:textbox>
              </v:shape>
            </w:pict>
          </mc:Fallback>
        </mc:AlternateContent>
      </w:r>
    </w:p>
    <w:p w14:paraId="2443EF36" w14:textId="77777777" w:rsidR="00FC68DB" w:rsidRDefault="00FC68DB" w:rsidP="00B202D2"/>
    <w:p w14:paraId="5D3CA62F" w14:textId="2747631F" w:rsidR="00FC68DB" w:rsidRPr="007055D9" w:rsidRDefault="00FC68DB" w:rsidP="00B202D2">
      <w:r w:rsidRPr="007055D9">
        <w:lastRenderedPageBreak/>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447535" r:id="rId148"/>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E8FC67C" w:rsidR="00FC68DB" w:rsidRDefault="00FC68DB" w:rsidP="00B202D2">
      <w:pPr>
        <w:pStyle w:val="Beschriftung"/>
        <w:spacing w:before="120"/>
      </w:pPr>
      <w:bookmarkStart w:id="2011" w:name="_Toc3566508"/>
      <w:bookmarkStart w:id="2012" w:name="_Toc34747510"/>
      <w:bookmarkStart w:id="2013" w:name="_Toc77095969"/>
      <w:bookmarkStart w:id="2014"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r w:rsidR="008030B6">
        <w:t>Double-Sided</w:t>
      </w:r>
      <w:r w:rsidRPr="007055D9">
        <w:t xml:space="preserve"> Double Overlap Weld</w:t>
      </w:r>
      <w:bookmarkEnd w:id="2011"/>
      <w:bookmarkEnd w:id="2012"/>
      <w:bookmarkEnd w:id="2013"/>
      <w:bookmarkEnd w:id="201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15" w:name="_Toc338939196"/>
      <w:bookmarkStart w:id="2016" w:name="_Toc3557040"/>
      <w:bookmarkStart w:id="2017" w:name="_Toc34747290"/>
      <w:bookmarkStart w:id="2018" w:name="_Toc77102109"/>
      <w:r w:rsidRPr="007055D9">
        <w:t>Attributes</w:t>
      </w:r>
      <w:bookmarkEnd w:id="2015"/>
      <w:bookmarkEnd w:id="2016"/>
      <w:bookmarkEnd w:id="2017"/>
      <w:bookmarkEnd w:id="2018"/>
    </w:p>
    <w:p w14:paraId="4EF2ED14" w14:textId="77777777" w:rsidR="00FC68DB" w:rsidRPr="007055D9" w:rsidRDefault="00FC68DB" w:rsidP="00B202D2">
      <w:pPr>
        <w:pStyle w:val="berschrift5"/>
      </w:pPr>
      <w:bookmarkStart w:id="2019" w:name="_Toc338939198"/>
      <w:r w:rsidRPr="007055D9">
        <w:t xml:space="preserve">Attribute </w:t>
      </w:r>
      <w:r>
        <w:t>"</w:t>
      </w:r>
      <w:r w:rsidRPr="007055D9">
        <w:t>base</w:t>
      </w:r>
      <w:bookmarkEnd w:id="201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20" w:name="_Toc338939199"/>
      <w:r w:rsidRPr="007055D9">
        <w:t xml:space="preserve">Attribute </w:t>
      </w:r>
      <w:r>
        <w:t>"</w:t>
      </w:r>
      <w:r w:rsidRPr="007055D9">
        <w:t>technology</w:t>
      </w:r>
      <w:bookmarkEnd w:id="202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21" w:name="_Toc338939200"/>
      <w:bookmarkStart w:id="2022" w:name="_Toc3557041"/>
      <w:bookmarkStart w:id="2023" w:name="_Toc34747291"/>
      <w:bookmarkStart w:id="2024" w:name="_Toc77102110"/>
      <w:r w:rsidRPr="007055D9">
        <w:t xml:space="preserve">Element </w:t>
      </w:r>
      <w:r>
        <w:t>"</w:t>
      </w:r>
      <w:proofErr w:type="spellStart"/>
      <w:r w:rsidRPr="007055D9">
        <w:t>weld_position</w:t>
      </w:r>
      <w:bookmarkEnd w:id="2021"/>
      <w:bookmarkEnd w:id="2022"/>
      <w:proofErr w:type="spellEnd"/>
      <w:r>
        <w:t>"</w:t>
      </w:r>
      <w:bookmarkEnd w:id="2023"/>
      <w:bookmarkEnd w:id="2024"/>
    </w:p>
    <w:p w14:paraId="23FA79A2" w14:textId="77777777" w:rsidR="00FC68DB" w:rsidRPr="007055D9" w:rsidRDefault="00FC68DB" w:rsidP="00827D13">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lastRenderedPageBreak/>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25" w:name="_Toc3566509"/>
      <w:bookmarkStart w:id="2026" w:name="_Toc34747511"/>
      <w:bookmarkStart w:id="2027" w:name="_Toc77095970"/>
      <w:bookmarkStart w:id="2028" w:name="_Toc99614844"/>
      <w:bookmarkStart w:id="2029"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25"/>
      <w:bookmarkEnd w:id="2026"/>
      <w:bookmarkEnd w:id="2027"/>
      <w:bookmarkEnd w:id="2028"/>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29"/>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30" w:name="_Toc338939204"/>
      <w:r w:rsidRPr="007055D9">
        <w:t xml:space="preserve">Attribute </w:t>
      </w:r>
      <w:r>
        <w:t>"</w:t>
      </w:r>
      <w:r w:rsidRPr="007055D9">
        <w:t>thickness</w:t>
      </w:r>
      <w:bookmarkEnd w:id="2030"/>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31" w:name="_Toc338939205"/>
      <w:r w:rsidRPr="007055D9">
        <w:t xml:space="preserve">Attribute </w:t>
      </w:r>
      <w:r>
        <w:t>"</w:t>
      </w:r>
      <w:r w:rsidRPr="007055D9">
        <w:t>angle</w:t>
      </w:r>
      <w:bookmarkEnd w:id="2031"/>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32" w:name="_Toc338939206"/>
      <w:r w:rsidRPr="007055D9">
        <w:t xml:space="preserve">Attribute </w:t>
      </w:r>
      <w:r>
        <w:t>"</w:t>
      </w:r>
      <w:r w:rsidRPr="007055D9">
        <w:t>shape</w:t>
      </w:r>
      <w:bookmarkEnd w:id="2032"/>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33" w:name="_Toc338939207"/>
      <w:r w:rsidRPr="007055D9">
        <w:t xml:space="preserve">Attribute </w:t>
      </w:r>
      <w:r>
        <w:t>"</w:t>
      </w:r>
      <w:r w:rsidRPr="007055D9">
        <w:t>penetration</w:t>
      </w:r>
      <w:bookmarkEnd w:id="2033"/>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34" w:name="_Toc338939209"/>
      <w:r w:rsidRPr="007055D9">
        <w:t xml:space="preserve">Attribute </w:t>
      </w:r>
      <w:r>
        <w:t>"</w:t>
      </w:r>
      <w:r w:rsidRPr="007055D9">
        <w:t>filler</w:t>
      </w:r>
      <w:bookmarkEnd w:id="2034"/>
      <w:r>
        <w:t>"</w:t>
      </w:r>
    </w:p>
    <w:p w14:paraId="1EDB5A43" w14:textId="77777777" w:rsidR="00FC68DB" w:rsidRPr="007055D9" w:rsidRDefault="00FC68DB" w:rsidP="00827D13">
      <w:r w:rsidRPr="007055D9">
        <w:t>Valid values for the attribute filler can be:</w:t>
      </w:r>
    </w:p>
    <w:p w14:paraId="6022895D" w14:textId="77777777" w:rsidR="00FC68DB" w:rsidRPr="007055D9" w:rsidRDefault="00FC68DB" w:rsidP="00827D13">
      <w:pPr>
        <w:pStyle w:val="Aufzhlungszeichen"/>
        <w:numPr>
          <w:ilvl w:val="0"/>
          <w:numId w:val="11"/>
        </w:numPr>
        <w:spacing w:after="120"/>
        <w:rPr>
          <w:rStyle w:val="XMLAttribute"/>
        </w:rPr>
      </w:pPr>
      <w:r w:rsidRPr="007055D9">
        <w:rPr>
          <w:rStyle w:val="XMLAttribute"/>
        </w:rPr>
        <w:t>yes</w:t>
      </w:r>
    </w:p>
    <w:p w14:paraId="27FCAA80" w14:textId="77777777" w:rsidR="00FC68DB" w:rsidRPr="007055D9" w:rsidRDefault="00FC68DB" w:rsidP="00827D13">
      <w:pPr>
        <w:pStyle w:val="Aufzhlungszeichen"/>
        <w:numPr>
          <w:ilvl w:val="0"/>
          <w:numId w:val="11"/>
        </w:numPr>
        <w:spacing w:after="120"/>
        <w:rPr>
          <w:rStyle w:val="XMLAttribute"/>
        </w:rPr>
      </w:pPr>
      <w:r w:rsidRPr="007055D9">
        <w:rPr>
          <w:rStyle w:val="XMLAttribute"/>
        </w:rPr>
        <w:t>no</w:t>
      </w:r>
    </w:p>
    <w:p w14:paraId="2325B1B1" w14:textId="77777777" w:rsidR="00FC68DB" w:rsidRDefault="00FC68DB" w:rsidP="00827D13">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lastRenderedPageBreak/>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35" w:name="WeldDefinitionYJoint"/>
      <w:bookmarkStart w:id="2036" w:name="_Toc3557042"/>
      <w:bookmarkStart w:id="2037" w:name="_Toc34747292"/>
      <w:bookmarkStart w:id="2038" w:name="_Toc77102111"/>
      <w:bookmarkStart w:id="2039" w:name="_Toc288200767"/>
      <w:bookmarkStart w:id="2040" w:name="_Toc338939114"/>
      <w:bookmarkEnd w:id="2035"/>
      <w:r w:rsidRPr="007055D9">
        <w:t xml:space="preserve">Element </w:t>
      </w:r>
      <w:r>
        <w:t>"</w:t>
      </w:r>
      <w:proofErr w:type="spellStart"/>
      <w:r>
        <w:t>sheet_parameter</w:t>
      </w:r>
      <w:bookmarkEnd w:id="2036"/>
      <w:proofErr w:type="spellEnd"/>
      <w:r>
        <w:t>"</w:t>
      </w:r>
      <w:bookmarkEnd w:id="2037"/>
      <w:bookmarkEnd w:id="2038"/>
    </w:p>
    <w:p w14:paraId="45F63E85" w14:textId="77777777" w:rsidR="00FC68DB" w:rsidRPr="007055D9" w:rsidRDefault="00FC68DB" w:rsidP="00827D13">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41" w:name="_Toc3566510"/>
      <w:bookmarkStart w:id="2042" w:name="_Toc34747512"/>
      <w:bookmarkStart w:id="2043" w:name="_Toc77095971"/>
      <w:bookmarkStart w:id="2044"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41"/>
      <w:bookmarkEnd w:id="2042"/>
      <w:bookmarkEnd w:id="2043"/>
      <w:bookmarkEnd w:id="2044"/>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45" w:name="_Toc3557043"/>
      <w:bookmarkStart w:id="2046" w:name="_Toc34747293"/>
      <w:bookmarkStart w:id="2047" w:name="_Toc77102112"/>
      <w:bookmarkStart w:id="2048" w:name="_Toc99614627"/>
      <w:r w:rsidRPr="007055D9">
        <w:t>Y-Joint</w:t>
      </w:r>
      <w:bookmarkEnd w:id="2039"/>
      <w:bookmarkEnd w:id="2040"/>
      <w:bookmarkEnd w:id="2045"/>
      <w:bookmarkEnd w:id="2046"/>
      <w:bookmarkEnd w:id="2047"/>
      <w:bookmarkEnd w:id="204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49" w:name="_Toc3557044"/>
      <w:bookmarkStart w:id="2050" w:name="_Toc34747294"/>
      <w:bookmarkStart w:id="2051" w:name="_Toc77102113"/>
      <w:r w:rsidRPr="007055D9">
        <w:lastRenderedPageBreak/>
        <w:t>Sheet Parameters</w:t>
      </w:r>
      <w:bookmarkEnd w:id="2049"/>
      <w:bookmarkEnd w:id="2050"/>
      <w:bookmarkEnd w:id="2051"/>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052" w:name="_Toc3557045"/>
      <w:bookmarkStart w:id="2053" w:name="_Toc34747295"/>
      <w:bookmarkStart w:id="2054" w:name="_Toc77102114"/>
      <w:r w:rsidRPr="007055D9">
        <w:t>Weld Parameters</w:t>
      </w:r>
      <w:bookmarkEnd w:id="2052"/>
      <w:bookmarkEnd w:id="2053"/>
      <w:bookmarkEnd w:id="205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76883E81">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63D2C7C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CB024D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4687771D" w:rsidR="00FC68DB" w:rsidRPr="00C330B4" w:rsidRDefault="00FC68DB" w:rsidP="00B202D2">
            <w:pPr>
              <w:pStyle w:val="Beschriftung"/>
            </w:pPr>
            <w:bookmarkStart w:id="2055" w:name="_Ref7931629"/>
            <w:bookmarkStart w:id="2056" w:name="_Toc76030592"/>
            <w:bookmarkStart w:id="2057" w:name="_Toc94530877"/>
            <w:bookmarkStart w:id="2058" w:name="_Toc99614717"/>
            <w:r>
              <w:t xml:space="preserve">Figure </w:t>
            </w:r>
            <w:r>
              <w:fldChar w:fldCharType="begin"/>
            </w:r>
            <w:r>
              <w:instrText xml:space="preserve"> SEQ Figure \* ARABIC </w:instrText>
            </w:r>
            <w:r>
              <w:fldChar w:fldCharType="separate"/>
            </w:r>
            <w:r w:rsidR="00A84C98">
              <w:rPr>
                <w:noProof/>
              </w:rPr>
              <w:t>67</w:t>
            </w:r>
            <w:r>
              <w:fldChar w:fldCharType="end"/>
            </w:r>
            <w:bookmarkEnd w:id="2055"/>
            <w:r>
              <w:t>: Y-Joint Sheet Layout</w:t>
            </w:r>
            <w:bookmarkEnd w:id="2056"/>
            <w:bookmarkEnd w:id="2057"/>
            <w:bookmarkEnd w:id="2058"/>
            <w:r>
              <w:t xml:space="preserve"> </w:t>
            </w:r>
          </w:p>
        </w:tc>
        <w:tc>
          <w:tcPr>
            <w:tcW w:w="4605" w:type="dxa"/>
            <w:shd w:val="clear" w:color="auto" w:fill="auto"/>
          </w:tcPr>
          <w:p w14:paraId="0705A4F3" w14:textId="2FC0F526" w:rsidR="00FC68DB" w:rsidRPr="00066EE3" w:rsidRDefault="00FC68DB" w:rsidP="00B202D2">
            <w:pPr>
              <w:pStyle w:val="Beschriftung"/>
              <w:rPr>
                <w:bCs/>
              </w:rPr>
            </w:pPr>
            <w:bookmarkStart w:id="2059" w:name="_Toc76030593"/>
            <w:bookmarkStart w:id="2060" w:name="_Toc94530878"/>
            <w:bookmarkStart w:id="2061" w:name="_Toc99614718"/>
            <w:r>
              <w:t xml:space="preserve">Figure </w:t>
            </w:r>
            <w:r>
              <w:fldChar w:fldCharType="begin"/>
            </w:r>
            <w:r>
              <w:instrText xml:space="preserve"> SEQ Figure \* ARABIC </w:instrText>
            </w:r>
            <w:r>
              <w:fldChar w:fldCharType="separate"/>
            </w:r>
            <w:r w:rsidR="00A84C98">
              <w:rPr>
                <w:noProof/>
              </w:rPr>
              <w:t>68</w:t>
            </w:r>
            <w:r>
              <w:fldChar w:fldCharType="end"/>
            </w:r>
            <w:r>
              <w:t>: Parameters of Y-Joint Weld</w:t>
            </w:r>
            <w:bookmarkEnd w:id="2059"/>
            <w:bookmarkEnd w:id="2060"/>
            <w:bookmarkEnd w:id="206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447536" r:id="rId15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062" w:name="_Toc3566511"/>
      <w:bookmarkStart w:id="2063" w:name="_Toc34747513"/>
      <w:bookmarkStart w:id="2064" w:name="_Toc77095972"/>
      <w:bookmarkStart w:id="2065" w:name="_Toc99614846"/>
      <w:bookmarkStart w:id="2066"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062"/>
      <w:bookmarkEnd w:id="2063"/>
      <w:bookmarkEnd w:id="2064"/>
      <w:bookmarkEnd w:id="2065"/>
    </w:p>
    <w:p w14:paraId="449B6B32" w14:textId="77777777" w:rsidR="00FC68DB" w:rsidRPr="007055D9" w:rsidRDefault="00FC68DB" w:rsidP="00B202D2">
      <w:pPr>
        <w:pStyle w:val="berschrift4"/>
      </w:pPr>
      <w:bookmarkStart w:id="2067" w:name="_Toc3557046"/>
      <w:bookmarkStart w:id="2068" w:name="_Toc34747296"/>
      <w:bookmarkStart w:id="2069" w:name="_Toc77102115"/>
      <w:r w:rsidRPr="007055D9">
        <w:t>Attributes</w:t>
      </w:r>
      <w:bookmarkEnd w:id="2066"/>
      <w:bookmarkEnd w:id="2067"/>
      <w:bookmarkEnd w:id="2068"/>
      <w:bookmarkEnd w:id="2069"/>
    </w:p>
    <w:p w14:paraId="196C39A1" w14:textId="77777777" w:rsidR="00FC68DB" w:rsidRPr="007055D9" w:rsidRDefault="00FC68DB" w:rsidP="00B202D2">
      <w:pPr>
        <w:pStyle w:val="berschrift5"/>
      </w:pPr>
      <w:bookmarkStart w:id="2070" w:name="_Toc338939213"/>
      <w:r w:rsidRPr="007055D9">
        <w:t xml:space="preserve">Attribute </w:t>
      </w:r>
      <w:r>
        <w:t>"</w:t>
      </w:r>
      <w:r w:rsidRPr="007055D9">
        <w:t>base</w:t>
      </w:r>
      <w:bookmarkEnd w:id="207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071" w:name="_Toc338939214"/>
      <w:r w:rsidRPr="007055D9">
        <w:t xml:space="preserve">Attribute </w:t>
      </w:r>
      <w:r>
        <w:t>"</w:t>
      </w:r>
      <w:r w:rsidRPr="007055D9">
        <w:t>technology</w:t>
      </w:r>
      <w:bookmarkEnd w:id="207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072" w:name="_Toc338939215"/>
      <w:bookmarkStart w:id="2073" w:name="_Toc3557047"/>
      <w:bookmarkStart w:id="2074" w:name="_Toc34747297"/>
      <w:bookmarkStart w:id="2075" w:name="_Toc77102116"/>
      <w:r w:rsidRPr="007055D9">
        <w:t xml:space="preserve">Element </w:t>
      </w:r>
      <w:r>
        <w:t>"</w:t>
      </w:r>
      <w:proofErr w:type="spellStart"/>
      <w:r w:rsidRPr="007055D9">
        <w:t>weld_position</w:t>
      </w:r>
      <w:bookmarkEnd w:id="2072"/>
      <w:bookmarkEnd w:id="2073"/>
      <w:proofErr w:type="spellEnd"/>
      <w:r>
        <w:t>"</w:t>
      </w:r>
      <w:bookmarkEnd w:id="2074"/>
      <w:bookmarkEnd w:id="207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076" w:name="_Toc3566512"/>
      <w:bookmarkStart w:id="2077" w:name="_Toc34747514"/>
      <w:bookmarkStart w:id="2078" w:name="_Toc77095973"/>
      <w:bookmarkStart w:id="2079" w:name="_Toc99614847"/>
      <w:bookmarkStart w:id="2080"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076"/>
      <w:bookmarkEnd w:id="2077"/>
      <w:bookmarkEnd w:id="2078"/>
      <w:bookmarkEnd w:id="207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6E6A2F83" w:rsidR="00FC68DB" w:rsidRPr="007055D9" w:rsidRDefault="00FC68DB" w:rsidP="00B202D2">
      <w:r w:rsidRPr="007055D9">
        <w:t xml:space="preserve">For this type of </w:t>
      </w:r>
      <w:r w:rsidR="00A84C98" w:rsidRPr="007055D9">
        <w:t>weld,</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080"/>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081" w:name="_Toc338939219"/>
      <w:r w:rsidRPr="007055D9">
        <w:t xml:space="preserve">Attribute </w:t>
      </w:r>
      <w:r>
        <w:t>"</w:t>
      </w:r>
      <w:r w:rsidRPr="007055D9">
        <w:t>thickness</w:t>
      </w:r>
      <w:bookmarkEnd w:id="2081"/>
      <w:r>
        <w:t>"</w:t>
      </w:r>
    </w:p>
    <w:p w14:paraId="39420D6F" w14:textId="77777777" w:rsidR="00FC68DB" w:rsidRPr="007055D9" w:rsidRDefault="00FC68DB" w:rsidP="00A84C98">
      <w:pPr>
        <w:keepNext/>
      </w:pPr>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082" w:name="_Toc3566513"/>
      <w:bookmarkStart w:id="2083" w:name="_Toc34747515"/>
      <w:bookmarkStart w:id="2084" w:name="_Toc77095974"/>
      <w:bookmarkStart w:id="2085" w:name="_Toc99614848"/>
      <w:bookmarkStart w:id="2086"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082"/>
      <w:bookmarkEnd w:id="2083"/>
      <w:bookmarkEnd w:id="2084"/>
      <w:bookmarkEnd w:id="2085"/>
    </w:p>
    <w:p w14:paraId="6D37B18D" w14:textId="77777777" w:rsidR="00FC68DB" w:rsidRPr="007055D9" w:rsidRDefault="00FC68DB" w:rsidP="00B202D2">
      <w:pPr>
        <w:pStyle w:val="berschrift5"/>
      </w:pPr>
      <w:r w:rsidRPr="007055D9">
        <w:t xml:space="preserve">Attribute </w:t>
      </w:r>
      <w:r>
        <w:t>"</w:t>
      </w:r>
      <w:r w:rsidRPr="007055D9">
        <w:t>angle</w:t>
      </w:r>
      <w:bookmarkEnd w:id="208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087" w:name="_Toc338939221"/>
      <w:r w:rsidRPr="007055D9">
        <w:t xml:space="preserve">Attribute </w:t>
      </w:r>
      <w:r>
        <w:t>"</w:t>
      </w:r>
      <w:r w:rsidRPr="007055D9">
        <w:t>penetration</w:t>
      </w:r>
      <w:bookmarkEnd w:id="208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088" w:name="_Toc338939223"/>
      <w:r w:rsidRPr="007055D9">
        <w:t xml:space="preserve">Attribute </w:t>
      </w:r>
      <w:r>
        <w:t>"</w:t>
      </w:r>
      <w:r w:rsidRPr="007055D9">
        <w:t>shape</w:t>
      </w:r>
      <w:bookmarkEnd w:id="208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089" w:name="_Toc338939224"/>
      <w:r w:rsidRPr="007055D9">
        <w:t xml:space="preserve">Attribute </w:t>
      </w:r>
      <w:r>
        <w:t>"</w:t>
      </w:r>
      <w:r w:rsidRPr="007055D9">
        <w:t>filler</w:t>
      </w:r>
      <w:bookmarkEnd w:id="2089"/>
      <w:r>
        <w:t>"</w:t>
      </w:r>
    </w:p>
    <w:p w14:paraId="10E39271" w14:textId="77777777" w:rsidR="00FC68DB" w:rsidRPr="007055D9" w:rsidRDefault="00FC68DB" w:rsidP="004B64EF">
      <w:r w:rsidRPr="007055D9">
        <w:t>Valid values for the attribute filler can be:</w:t>
      </w:r>
    </w:p>
    <w:p w14:paraId="0575B79F" w14:textId="77777777" w:rsidR="00FC68DB" w:rsidRPr="007055D9" w:rsidRDefault="00FC68DB" w:rsidP="004B64EF">
      <w:pPr>
        <w:pStyle w:val="Aufzhlungszeichen"/>
        <w:numPr>
          <w:ilvl w:val="0"/>
          <w:numId w:val="11"/>
        </w:numPr>
        <w:spacing w:after="120"/>
        <w:rPr>
          <w:rStyle w:val="XMLAttribute"/>
        </w:rPr>
      </w:pPr>
      <w:r w:rsidRPr="007055D9">
        <w:rPr>
          <w:rStyle w:val="XMLAttribute"/>
        </w:rPr>
        <w:t>yes</w:t>
      </w:r>
    </w:p>
    <w:p w14:paraId="1011F594" w14:textId="77777777" w:rsidR="00FC68DB" w:rsidRPr="007055D9" w:rsidRDefault="00FC68DB" w:rsidP="004B64EF">
      <w:pPr>
        <w:pStyle w:val="Aufzhlungszeichen"/>
        <w:numPr>
          <w:ilvl w:val="0"/>
          <w:numId w:val="11"/>
        </w:numPr>
        <w:spacing w:after="120"/>
        <w:rPr>
          <w:rStyle w:val="XMLAttribute"/>
        </w:rPr>
      </w:pPr>
      <w:r w:rsidRPr="007055D9">
        <w:rPr>
          <w:rStyle w:val="XMLAttribute"/>
        </w:rPr>
        <w:t>no</w:t>
      </w:r>
    </w:p>
    <w:p w14:paraId="1C06E5B1" w14:textId="77777777" w:rsidR="00FC68DB" w:rsidRDefault="00FC68DB" w:rsidP="004B64EF">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090" w:name="_Toc3557048"/>
      <w:bookmarkStart w:id="2091" w:name="_Toc34747298"/>
      <w:bookmarkStart w:id="2092" w:name="_Toc77102117"/>
      <w:r w:rsidRPr="007055D9">
        <w:lastRenderedPageBreak/>
        <w:t xml:space="preserve">Element </w:t>
      </w:r>
      <w:r>
        <w:t>"</w:t>
      </w:r>
      <w:proofErr w:type="spellStart"/>
      <w:r>
        <w:t>sheet_parameter</w:t>
      </w:r>
      <w:bookmarkEnd w:id="2090"/>
      <w:proofErr w:type="spellEnd"/>
      <w:r>
        <w:t>"</w:t>
      </w:r>
      <w:bookmarkEnd w:id="2091"/>
      <w:bookmarkEnd w:id="209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093" w:name="_Toc3566514"/>
      <w:bookmarkStart w:id="2094" w:name="_Toc34747516"/>
      <w:bookmarkStart w:id="2095" w:name="_Toc77095975"/>
      <w:bookmarkStart w:id="2096"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093"/>
      <w:bookmarkEnd w:id="2094"/>
      <w:bookmarkEnd w:id="2095"/>
      <w:bookmarkEnd w:id="2096"/>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097" w:name="WeldDefinitionKJoint"/>
      <w:bookmarkStart w:id="2098" w:name="_Toc338939115"/>
      <w:bookmarkStart w:id="2099" w:name="_Toc3557049"/>
      <w:bookmarkStart w:id="2100" w:name="_Toc34747299"/>
      <w:bookmarkStart w:id="2101" w:name="_Toc77102118"/>
      <w:bookmarkStart w:id="2102" w:name="_Toc99614628"/>
      <w:bookmarkEnd w:id="2097"/>
      <w:r w:rsidRPr="007055D9">
        <w:t>K-Joint</w:t>
      </w:r>
      <w:bookmarkEnd w:id="2098"/>
      <w:bookmarkEnd w:id="2099"/>
      <w:bookmarkEnd w:id="2100"/>
      <w:bookmarkEnd w:id="2101"/>
      <w:bookmarkEnd w:id="210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5200" behindDoc="0" locked="0" layoutInCell="1" allowOverlap="1" wp14:anchorId="0D909A46" wp14:editId="28482E3C">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03" w:name="_Toc3557050"/>
      <w:bookmarkStart w:id="2104" w:name="_Toc34747300"/>
      <w:bookmarkStart w:id="2105" w:name="_Toc77102119"/>
      <w:r w:rsidRPr="007055D9">
        <w:t>Sheet Parameters</w:t>
      </w:r>
      <w:bookmarkEnd w:id="2103"/>
      <w:bookmarkEnd w:id="2104"/>
      <w:bookmarkEnd w:id="2105"/>
    </w:p>
    <w:p w14:paraId="4EDBE355" w14:textId="77777777" w:rsidR="00FC68DB" w:rsidRPr="007055D9" w:rsidRDefault="00FC68DB" w:rsidP="004B64EF">
      <w:pPr>
        <w:keepNext/>
      </w:pPr>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74228C0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44389CF5" w:rsidR="001F4D75" w:rsidRPr="003670AB" w:rsidRDefault="001F4D75" w:rsidP="00FC68DB">
                            <w:pPr>
                              <w:pStyle w:val="Beschriftung"/>
                              <w:rPr>
                                <w:b/>
                                <w:bCs/>
                                <w:noProof/>
                                <w:sz w:val="26"/>
                                <w:szCs w:val="28"/>
                              </w:rPr>
                            </w:pPr>
                            <w:bookmarkStart w:id="2106" w:name="_Ref7932243"/>
                            <w:bookmarkStart w:id="2107" w:name="_Toc3557143"/>
                            <w:bookmarkStart w:id="2108" w:name="_Ref7932230"/>
                            <w:bookmarkStart w:id="2109" w:name="_Toc34747396"/>
                            <w:bookmarkStart w:id="2110" w:name="_Toc76030594"/>
                            <w:bookmarkStart w:id="2111" w:name="_Toc94530879"/>
                            <w:bookmarkStart w:id="2112" w:name="_Toc99614719"/>
                            <w:r>
                              <w:t xml:space="preserve">Figure </w:t>
                            </w:r>
                            <w:r>
                              <w:fldChar w:fldCharType="begin"/>
                            </w:r>
                            <w:r>
                              <w:instrText xml:space="preserve"> SEQ Figure \* ARABIC </w:instrText>
                            </w:r>
                            <w:r>
                              <w:fldChar w:fldCharType="separate"/>
                            </w:r>
                            <w:r w:rsidR="004B64EF">
                              <w:rPr>
                                <w:noProof/>
                              </w:rPr>
                              <w:t>69</w:t>
                            </w:r>
                            <w:r>
                              <w:fldChar w:fldCharType="end"/>
                            </w:r>
                            <w:bookmarkEnd w:id="2106"/>
                            <w:r>
                              <w:t>: K-Joint Sheet Layout</w:t>
                            </w:r>
                            <w:bookmarkEnd w:id="2107"/>
                            <w:bookmarkEnd w:id="2108"/>
                            <w:bookmarkEnd w:id="2109"/>
                            <w:bookmarkEnd w:id="2110"/>
                            <w:bookmarkEnd w:id="2111"/>
                            <w:bookmarkEnd w:id="2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52"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44389CF5" w:rsidR="001F4D75" w:rsidRPr="003670AB" w:rsidRDefault="001F4D75" w:rsidP="00FC68DB">
                      <w:pPr>
                        <w:pStyle w:val="Beschriftung"/>
                        <w:rPr>
                          <w:b/>
                          <w:bCs/>
                          <w:noProof/>
                          <w:sz w:val="26"/>
                          <w:szCs w:val="28"/>
                        </w:rPr>
                      </w:pPr>
                      <w:bookmarkStart w:id="2113" w:name="_Ref7932243"/>
                      <w:bookmarkStart w:id="2114" w:name="_Toc3557143"/>
                      <w:bookmarkStart w:id="2115" w:name="_Ref7932230"/>
                      <w:bookmarkStart w:id="2116" w:name="_Toc34747396"/>
                      <w:bookmarkStart w:id="2117" w:name="_Toc76030594"/>
                      <w:bookmarkStart w:id="2118" w:name="_Toc94530879"/>
                      <w:bookmarkStart w:id="2119" w:name="_Toc99614719"/>
                      <w:r>
                        <w:t xml:space="preserve">Figure </w:t>
                      </w:r>
                      <w:r>
                        <w:fldChar w:fldCharType="begin"/>
                      </w:r>
                      <w:r>
                        <w:instrText xml:space="preserve"> SEQ Figure \* ARABIC </w:instrText>
                      </w:r>
                      <w:r>
                        <w:fldChar w:fldCharType="separate"/>
                      </w:r>
                      <w:r w:rsidR="004B64EF">
                        <w:rPr>
                          <w:noProof/>
                        </w:rPr>
                        <w:t>69</w:t>
                      </w:r>
                      <w:r>
                        <w:fldChar w:fldCharType="end"/>
                      </w:r>
                      <w:bookmarkEnd w:id="2113"/>
                      <w:r>
                        <w:t>: K-Joint Sheet Layout</w:t>
                      </w:r>
                      <w:bookmarkEnd w:id="2114"/>
                      <w:bookmarkEnd w:id="2115"/>
                      <w:bookmarkEnd w:id="2116"/>
                      <w:bookmarkEnd w:id="2117"/>
                      <w:bookmarkEnd w:id="2118"/>
                      <w:bookmarkEnd w:id="2119"/>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20" w:name="_Toc3557051"/>
      <w:bookmarkStart w:id="2121" w:name="_Toc34747301"/>
      <w:bookmarkStart w:id="2122" w:name="_Toc77102120"/>
      <w:r w:rsidRPr="007055D9">
        <w:lastRenderedPageBreak/>
        <w:t>Weld Parameters</w:t>
      </w:r>
      <w:bookmarkEnd w:id="2120"/>
      <w:bookmarkEnd w:id="2121"/>
      <w:bookmarkEnd w:id="2122"/>
    </w:p>
    <w:p w14:paraId="2E3C7F48" w14:textId="77777777" w:rsidR="00FC68DB" w:rsidRPr="007055D9" w:rsidRDefault="00FC68DB" w:rsidP="00B202D2">
      <w:pPr>
        <w:keepNext/>
      </w:pPr>
      <w:r>
        <w:rPr>
          <w:noProof/>
          <w:lang w:val="en-US"/>
        </w:rPr>
        <w:drawing>
          <wp:anchor distT="0" distB="0" distL="114300" distR="114300" simplePos="0" relativeHeight="251638272" behindDoc="0" locked="0" layoutInCell="1" allowOverlap="1" wp14:anchorId="7C7A1ECF" wp14:editId="6C641A9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575D6939">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180BED4C" w:rsidR="001F4D75" w:rsidRPr="00C21C59" w:rsidRDefault="001F4D75" w:rsidP="00FC68DB">
                            <w:pPr>
                              <w:pStyle w:val="Beschriftung"/>
                              <w:rPr>
                                <w:noProof/>
                                <w:szCs w:val="24"/>
                              </w:rPr>
                            </w:pPr>
                            <w:bookmarkStart w:id="2123" w:name="_Toc3557144"/>
                            <w:bookmarkStart w:id="2124" w:name="_Toc34747397"/>
                            <w:bookmarkStart w:id="2125" w:name="_Toc76030595"/>
                            <w:bookmarkStart w:id="2126" w:name="_Toc94530880"/>
                            <w:bookmarkStart w:id="2127" w:name="_Toc99614720"/>
                            <w:r>
                              <w:t xml:space="preserve">Figure </w:t>
                            </w:r>
                            <w:r>
                              <w:fldChar w:fldCharType="begin"/>
                            </w:r>
                            <w:r>
                              <w:instrText xml:space="preserve"> SEQ Figure \* ARABIC </w:instrText>
                            </w:r>
                            <w:r>
                              <w:fldChar w:fldCharType="separate"/>
                            </w:r>
                            <w:r w:rsidR="004B64EF">
                              <w:rPr>
                                <w:noProof/>
                              </w:rPr>
                              <w:t>70</w:t>
                            </w:r>
                            <w:r>
                              <w:fldChar w:fldCharType="end"/>
                            </w:r>
                            <w:r>
                              <w:t>: Parameters of K-Joint Weld</w:t>
                            </w:r>
                            <w:bookmarkEnd w:id="2123"/>
                            <w:bookmarkEnd w:id="2124"/>
                            <w:bookmarkEnd w:id="2125"/>
                            <w:bookmarkEnd w:id="2126"/>
                            <w:bookmarkEnd w:id="2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53"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180BED4C" w:rsidR="001F4D75" w:rsidRPr="00C21C59" w:rsidRDefault="001F4D75" w:rsidP="00FC68DB">
                      <w:pPr>
                        <w:pStyle w:val="Beschriftung"/>
                        <w:rPr>
                          <w:noProof/>
                          <w:szCs w:val="24"/>
                        </w:rPr>
                      </w:pPr>
                      <w:bookmarkStart w:id="2128" w:name="_Toc3557144"/>
                      <w:bookmarkStart w:id="2129" w:name="_Toc34747397"/>
                      <w:bookmarkStart w:id="2130" w:name="_Toc76030595"/>
                      <w:bookmarkStart w:id="2131" w:name="_Toc94530880"/>
                      <w:bookmarkStart w:id="2132" w:name="_Toc99614720"/>
                      <w:r>
                        <w:t xml:space="preserve">Figure </w:t>
                      </w:r>
                      <w:r>
                        <w:fldChar w:fldCharType="begin"/>
                      </w:r>
                      <w:r>
                        <w:instrText xml:space="preserve"> SEQ Figure \* ARABIC </w:instrText>
                      </w:r>
                      <w:r>
                        <w:fldChar w:fldCharType="separate"/>
                      </w:r>
                      <w:r w:rsidR="004B64EF">
                        <w:rPr>
                          <w:noProof/>
                        </w:rPr>
                        <w:t>70</w:t>
                      </w:r>
                      <w:r>
                        <w:fldChar w:fldCharType="end"/>
                      </w:r>
                      <w:r>
                        <w:t>: Parameters of K-Joint Weld</w:t>
                      </w:r>
                      <w:bookmarkEnd w:id="2128"/>
                      <w:bookmarkEnd w:id="2129"/>
                      <w:bookmarkEnd w:id="2130"/>
                      <w:bookmarkEnd w:id="2131"/>
                      <w:bookmarkEnd w:id="213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447537" r:id="rId155"/>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4B64EF">
      <w:pPr>
        <w:keepNext/>
      </w:pPr>
      <w:r w:rsidRPr="007055D9">
        <w:t xml:space="preserve">The following parameters can be specified for the </w:t>
      </w:r>
      <w:r>
        <w:t>K-J</w:t>
      </w:r>
      <w:r w:rsidRPr="007055D9">
        <w:t>oint:</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7055D9"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4B64EF">
        <w:trPr>
          <w:jc w:val="center"/>
        </w:trPr>
        <w:tc>
          <w:tcPr>
            <w:tcW w:w="1408"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300"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580"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4B64EF">
        <w:trPr>
          <w:jc w:val="center"/>
        </w:trPr>
        <w:tc>
          <w:tcPr>
            <w:tcW w:w="1408"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300"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580"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4B64EF">
        <w:trPr>
          <w:jc w:val="center"/>
        </w:trPr>
        <w:tc>
          <w:tcPr>
            <w:tcW w:w="1408"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300"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580"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33" w:name="_Toc3566515"/>
      <w:bookmarkStart w:id="2134" w:name="_Toc34747517"/>
      <w:bookmarkStart w:id="2135" w:name="_Toc77095976"/>
      <w:bookmarkStart w:id="2136"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33"/>
      <w:bookmarkEnd w:id="2134"/>
      <w:bookmarkEnd w:id="2135"/>
      <w:bookmarkEnd w:id="213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37" w:name="_Toc338939226"/>
      <w:bookmarkStart w:id="2138" w:name="_Toc3557052"/>
      <w:bookmarkStart w:id="2139" w:name="_Toc34747302"/>
      <w:bookmarkStart w:id="2140" w:name="_Toc77102121"/>
      <w:r w:rsidRPr="007055D9">
        <w:t>Attributes</w:t>
      </w:r>
      <w:bookmarkEnd w:id="2137"/>
      <w:bookmarkEnd w:id="2138"/>
      <w:bookmarkEnd w:id="2139"/>
      <w:bookmarkEnd w:id="2140"/>
    </w:p>
    <w:p w14:paraId="5D24B36D" w14:textId="77777777" w:rsidR="00FC68DB" w:rsidRPr="007055D9" w:rsidRDefault="00FC68DB" w:rsidP="00B202D2">
      <w:pPr>
        <w:pStyle w:val="berschrift5"/>
      </w:pPr>
      <w:bookmarkStart w:id="2141" w:name="_Toc338939228"/>
      <w:r w:rsidRPr="007055D9">
        <w:t xml:space="preserve">Attribute </w:t>
      </w:r>
      <w:r>
        <w:t>"</w:t>
      </w:r>
      <w:r w:rsidRPr="007055D9">
        <w:t>base</w:t>
      </w:r>
      <w:bookmarkEnd w:id="214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42" w:name="_Toc338939229"/>
      <w:r w:rsidRPr="007055D9">
        <w:t xml:space="preserve">Attribute </w:t>
      </w:r>
      <w:r>
        <w:t>"</w:t>
      </w:r>
      <w:r w:rsidRPr="007055D9">
        <w:t>technology</w:t>
      </w:r>
      <w:bookmarkEnd w:id="2142"/>
      <w:r>
        <w:t>"</w:t>
      </w:r>
    </w:p>
    <w:p w14:paraId="627D5C8F" w14:textId="77777777" w:rsidR="00FC68DB" w:rsidRPr="007055D9" w:rsidRDefault="00FC68DB" w:rsidP="00530464">
      <w:pPr>
        <w:keepNext/>
      </w:pPr>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43" w:name="_Toc338939230"/>
      <w:bookmarkStart w:id="2144" w:name="_Toc3557053"/>
      <w:bookmarkStart w:id="2145" w:name="_Toc34747303"/>
      <w:bookmarkStart w:id="2146" w:name="_Toc77102122"/>
      <w:r w:rsidRPr="007055D9">
        <w:t xml:space="preserve">Element </w:t>
      </w:r>
      <w:r>
        <w:t>"</w:t>
      </w:r>
      <w:proofErr w:type="spellStart"/>
      <w:r w:rsidRPr="007055D9">
        <w:t>weld_position</w:t>
      </w:r>
      <w:bookmarkEnd w:id="2143"/>
      <w:bookmarkEnd w:id="2144"/>
      <w:proofErr w:type="spellEnd"/>
      <w:r>
        <w:t>"</w:t>
      </w:r>
      <w:bookmarkEnd w:id="2145"/>
      <w:bookmarkEnd w:id="2146"/>
    </w:p>
    <w:p w14:paraId="44C04CE8" w14:textId="77777777" w:rsidR="00FC68DB" w:rsidRPr="007055D9" w:rsidRDefault="00FC68DB" w:rsidP="00530464">
      <w:pPr>
        <w:keepNext/>
      </w:pPr>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147" w:name="_Toc3566516"/>
      <w:bookmarkStart w:id="2148" w:name="_Toc34747518"/>
      <w:bookmarkStart w:id="2149" w:name="_Toc77095977"/>
      <w:bookmarkStart w:id="2150" w:name="_Toc99614851"/>
      <w:bookmarkStart w:id="2151"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47"/>
      <w:bookmarkEnd w:id="2148"/>
      <w:bookmarkEnd w:id="2149"/>
      <w:bookmarkEnd w:id="215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5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52" w:name="_Toc338939234"/>
      <w:r w:rsidRPr="007055D9">
        <w:t xml:space="preserve">Attribute </w:t>
      </w:r>
      <w:r>
        <w:t>"</w:t>
      </w:r>
      <w:r w:rsidRPr="007055D9">
        <w:t>thickness</w:t>
      </w:r>
      <w:bookmarkEnd w:id="2152"/>
      <w:r>
        <w:t>"</w:t>
      </w:r>
    </w:p>
    <w:p w14:paraId="38A53A24" w14:textId="77777777" w:rsidR="00FC68DB" w:rsidRPr="007055D9" w:rsidRDefault="00FC68DB" w:rsidP="00530464">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153" w:name="_Toc3566517"/>
      <w:bookmarkStart w:id="2154" w:name="_Toc34747519"/>
      <w:bookmarkStart w:id="2155" w:name="_Toc77095978"/>
      <w:bookmarkStart w:id="2156" w:name="_Toc99614852"/>
      <w:bookmarkStart w:id="2157"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153"/>
      <w:bookmarkEnd w:id="2154"/>
      <w:bookmarkEnd w:id="2155"/>
      <w:bookmarkEnd w:id="2156"/>
    </w:p>
    <w:p w14:paraId="435000B6" w14:textId="77777777" w:rsidR="00FC68DB" w:rsidRPr="007055D9" w:rsidRDefault="00FC68DB" w:rsidP="00B202D2">
      <w:pPr>
        <w:pStyle w:val="berschrift5"/>
      </w:pPr>
      <w:r w:rsidRPr="007055D9">
        <w:t xml:space="preserve">Attribute </w:t>
      </w:r>
      <w:r>
        <w:t>"</w:t>
      </w:r>
      <w:r w:rsidRPr="007055D9">
        <w:t>angle</w:t>
      </w:r>
      <w:bookmarkEnd w:id="215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58" w:name="_Toc338939236"/>
      <w:r w:rsidRPr="007055D9">
        <w:t xml:space="preserve">Attribute </w:t>
      </w:r>
      <w:r>
        <w:t>"</w:t>
      </w:r>
      <w:r w:rsidRPr="007055D9">
        <w:t>penetration</w:t>
      </w:r>
      <w:bookmarkEnd w:id="215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59" w:name="_Toc338939238"/>
      <w:r w:rsidRPr="007055D9">
        <w:lastRenderedPageBreak/>
        <w:t xml:space="preserve">Attribute </w:t>
      </w:r>
      <w:r>
        <w:t>"</w:t>
      </w:r>
      <w:r w:rsidRPr="007055D9">
        <w:t>shape</w:t>
      </w:r>
      <w:bookmarkEnd w:id="215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60" w:name="_Toc338939239"/>
      <w:r w:rsidRPr="007055D9">
        <w:t xml:space="preserve">Attribute </w:t>
      </w:r>
      <w:r>
        <w:t>"</w:t>
      </w:r>
      <w:r w:rsidRPr="007055D9">
        <w:t>filler</w:t>
      </w:r>
      <w:bookmarkEnd w:id="2160"/>
      <w:r>
        <w:t>"</w:t>
      </w:r>
    </w:p>
    <w:p w14:paraId="79F142A5" w14:textId="77777777" w:rsidR="00FC68DB" w:rsidRPr="007055D9" w:rsidRDefault="00FC68DB" w:rsidP="00530464">
      <w:r w:rsidRPr="007055D9">
        <w:t>Valid values for the attribute filler can be:</w:t>
      </w:r>
    </w:p>
    <w:p w14:paraId="3796A755" w14:textId="77777777" w:rsidR="00FC68DB" w:rsidRPr="007055D9" w:rsidRDefault="00FC68DB" w:rsidP="00530464">
      <w:pPr>
        <w:pStyle w:val="Aufzhlungszeichen"/>
        <w:keepNext/>
        <w:numPr>
          <w:ilvl w:val="0"/>
          <w:numId w:val="11"/>
        </w:numPr>
        <w:spacing w:after="120"/>
        <w:rPr>
          <w:rStyle w:val="XMLAttribute"/>
        </w:rPr>
      </w:pPr>
      <w:r w:rsidRPr="007055D9">
        <w:rPr>
          <w:rStyle w:val="XMLAttribute"/>
        </w:rPr>
        <w:t>yes</w:t>
      </w:r>
    </w:p>
    <w:p w14:paraId="299E373B" w14:textId="77777777" w:rsidR="00FC68DB" w:rsidRPr="007055D9" w:rsidRDefault="00FC68DB" w:rsidP="00530464">
      <w:pPr>
        <w:pStyle w:val="Aufzhlungszeichen"/>
        <w:numPr>
          <w:ilvl w:val="0"/>
          <w:numId w:val="11"/>
        </w:numPr>
        <w:spacing w:after="120"/>
        <w:rPr>
          <w:rStyle w:val="XMLAttribute"/>
        </w:rPr>
      </w:pPr>
      <w:r w:rsidRPr="007055D9">
        <w:rPr>
          <w:rStyle w:val="XMLAttribute"/>
        </w:rPr>
        <w:t>no</w:t>
      </w:r>
    </w:p>
    <w:p w14:paraId="35B9939F" w14:textId="77777777" w:rsidR="00FC68DB" w:rsidRDefault="00FC68DB" w:rsidP="00530464">
      <w:pPr>
        <w:pStyle w:val="Note"/>
        <w:spacing w:after="120"/>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530464" w:rsidRDefault="00FC68DB" w:rsidP="00B202D2">
      <w:pPr>
        <w:pStyle w:val="Example"/>
        <w:keepNext/>
        <w:rPr>
          <w:b/>
          <w:bCs/>
          <w:sz w:val="24"/>
          <w:szCs w:val="24"/>
        </w:rPr>
      </w:pPr>
      <w:r w:rsidRPr="00530464">
        <w:rPr>
          <w:b/>
          <w:bCs/>
          <w:sz w:val="24"/>
          <w:szCs w:val="24"/>
        </w:rPr>
        <w:t xml:space="preserve">Example A (within each </w:t>
      </w:r>
      <w:r w:rsidRPr="00530464">
        <w:rPr>
          <w:rFonts w:ascii="Courier New" w:hAnsi="Courier New" w:cs="Courier New"/>
          <w:b/>
          <w:bCs/>
          <w:i/>
          <w:sz w:val="24"/>
          <w:szCs w:val="24"/>
        </w:rPr>
        <w:t>attribute</w:t>
      </w:r>
      <w:r w:rsidRPr="00530464">
        <w:rPr>
          <w:b/>
          <w:bCs/>
          <w:sz w:val="24"/>
          <w:szCs w:val="24"/>
        </w:rPr>
        <w:t xml:space="preserve">, except </w:t>
      </w:r>
      <w:r w:rsidRPr="00530464">
        <w:rPr>
          <w:rFonts w:ascii="Courier New" w:hAnsi="Courier New" w:cs="Courier New"/>
          <w:b/>
          <w:bCs/>
          <w:i/>
          <w:sz w:val="24"/>
          <w:szCs w:val="24"/>
        </w:rPr>
        <w:t>base</w:t>
      </w:r>
      <w:r w:rsidRPr="00530464">
        <w:rPr>
          <w:b/>
          <w:bCs/>
          <w:sz w:val="24"/>
          <w:szCs w:val="24"/>
        </w:rPr>
        <w:t xml:space="preserve"> within </w:t>
      </w:r>
      <w:r w:rsidRPr="00530464">
        <w:rPr>
          <w:rStyle w:val="elementdeftypeChar"/>
          <w:rFonts w:eastAsia="Calibri"/>
          <w:b w:val="0"/>
          <w:bCs w:val="0"/>
          <w:sz w:val="24"/>
          <w:szCs w:val="24"/>
        </w:rPr>
        <w:t>&lt;</w:t>
      </w:r>
      <w:proofErr w:type="spellStart"/>
      <w:r w:rsidRPr="00530464">
        <w:rPr>
          <w:rStyle w:val="elementdeftypeChar"/>
          <w:rFonts w:eastAsia="Calibri"/>
          <w:b w:val="0"/>
          <w:bCs w:val="0"/>
          <w:sz w:val="24"/>
          <w:szCs w:val="24"/>
        </w:rPr>
        <w:t>weld_position</w:t>
      </w:r>
      <w:proofErr w:type="spellEnd"/>
      <w:r w:rsidRPr="00530464">
        <w:rPr>
          <w:rStyle w:val="elementdeftypeChar"/>
          <w:rFonts w:eastAsia="Calibri"/>
          <w:b w:val="0"/>
          <w:bCs w:val="0"/>
          <w:sz w:val="24"/>
          <w:szCs w:val="24"/>
        </w:rPr>
        <w:t>/&gt;</w:t>
      </w:r>
      <w:r w:rsidRPr="00530464">
        <w:rPr>
          <w:b/>
          <w:bCs/>
          <w:sz w:val="24"/>
          <w:szCs w:val="24"/>
        </w:rPr>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61" w:name="WeldDefinitionCrossJoint"/>
      <w:bookmarkStart w:id="2162" w:name="_Ref397588351"/>
      <w:bookmarkStart w:id="2163" w:name="_Toc3557054"/>
      <w:bookmarkStart w:id="2164" w:name="_Toc34747304"/>
      <w:bookmarkStart w:id="2165" w:name="_Toc77102123"/>
      <w:bookmarkStart w:id="2166" w:name="_Toc338939116"/>
      <w:bookmarkEnd w:id="2161"/>
      <w:r w:rsidRPr="007055D9">
        <w:t xml:space="preserve">Element </w:t>
      </w:r>
      <w:r>
        <w:t>"</w:t>
      </w:r>
      <w:proofErr w:type="spellStart"/>
      <w:r>
        <w:t>sheet_parameter</w:t>
      </w:r>
      <w:bookmarkEnd w:id="2162"/>
      <w:bookmarkEnd w:id="2163"/>
      <w:proofErr w:type="spellEnd"/>
      <w:r>
        <w:t>"</w:t>
      </w:r>
      <w:bookmarkEnd w:id="2164"/>
      <w:bookmarkEnd w:id="216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167" w:name="_Toc3566518"/>
      <w:bookmarkStart w:id="2168" w:name="_Toc34747520"/>
      <w:bookmarkStart w:id="2169" w:name="_Toc77095979"/>
      <w:bookmarkStart w:id="2170"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67"/>
      <w:bookmarkEnd w:id="2168"/>
      <w:bookmarkEnd w:id="2169"/>
      <w:bookmarkEnd w:id="217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171" w:name="_Toc3557055"/>
      <w:bookmarkStart w:id="2172" w:name="_Toc34747305"/>
      <w:bookmarkStart w:id="2173" w:name="_Toc77102124"/>
      <w:bookmarkStart w:id="2174" w:name="_Toc99614629"/>
      <w:r>
        <w:t>Cruciform Joint</w:t>
      </w:r>
      <w:bookmarkEnd w:id="2166"/>
      <w:bookmarkEnd w:id="2171"/>
      <w:bookmarkEnd w:id="2172"/>
      <w:bookmarkEnd w:id="2173"/>
      <w:bookmarkEnd w:id="217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175" w:name="GenericSeamWeldWeldingTechnology"/>
      <w:bookmarkEnd w:id="217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176" w:name="_Toc3557056"/>
      <w:bookmarkStart w:id="2177" w:name="_Toc34747306"/>
      <w:bookmarkStart w:id="2178" w:name="_Toc77102125"/>
      <w:r>
        <w:rPr>
          <w:noProof/>
          <w:lang w:val="en-US" w:eastAsia="en-US"/>
        </w:rPr>
        <w:drawing>
          <wp:anchor distT="0" distB="0" distL="114300" distR="114300" simplePos="0" relativeHeight="251641344" behindDoc="1" locked="0" layoutInCell="1" allowOverlap="1" wp14:anchorId="4157D25B" wp14:editId="359AA37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176"/>
      <w:bookmarkEnd w:id="2177"/>
      <w:bookmarkEnd w:id="2178"/>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179" w:name="_Toc3557057"/>
      <w:bookmarkStart w:id="2180" w:name="_Toc34747307"/>
      <w:bookmarkStart w:id="218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87E24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4CB42E0E" w:rsidR="001F4D75" w:rsidRPr="00412853" w:rsidRDefault="001F4D75" w:rsidP="00FC68DB">
                            <w:pPr>
                              <w:pStyle w:val="Beschriftung"/>
                              <w:rPr>
                                <w:noProof/>
                                <w:szCs w:val="24"/>
                              </w:rPr>
                            </w:pPr>
                            <w:bookmarkStart w:id="2182" w:name="_Toc3557145"/>
                            <w:bookmarkStart w:id="2183" w:name="_Toc34747398"/>
                            <w:bookmarkStart w:id="2184" w:name="_Toc76030596"/>
                            <w:bookmarkStart w:id="2185" w:name="_Toc94530881"/>
                            <w:bookmarkStart w:id="2186" w:name="_Toc99614721"/>
                            <w:r>
                              <w:t xml:space="preserve">Figure </w:t>
                            </w:r>
                            <w:r>
                              <w:fldChar w:fldCharType="begin"/>
                            </w:r>
                            <w:r>
                              <w:instrText xml:space="preserve"> SEQ Figure \* ARABIC </w:instrText>
                            </w:r>
                            <w:r>
                              <w:fldChar w:fldCharType="separate"/>
                            </w:r>
                            <w:r w:rsidR="00A671B0">
                              <w:rPr>
                                <w:noProof/>
                              </w:rPr>
                              <w:t>71</w:t>
                            </w:r>
                            <w:r>
                              <w:fldChar w:fldCharType="end"/>
                            </w:r>
                            <w:r>
                              <w:t>: Cruciform Joint Sheet Layout</w:t>
                            </w:r>
                            <w:bookmarkEnd w:id="2182"/>
                            <w:bookmarkEnd w:id="2183"/>
                            <w:bookmarkEnd w:id="2184"/>
                            <w:bookmarkEnd w:id="2185"/>
                            <w:bookmarkEnd w:id="2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54"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4CB42E0E" w:rsidR="001F4D75" w:rsidRPr="00412853" w:rsidRDefault="001F4D75" w:rsidP="00FC68DB">
                      <w:pPr>
                        <w:pStyle w:val="Beschriftung"/>
                        <w:rPr>
                          <w:noProof/>
                          <w:szCs w:val="24"/>
                        </w:rPr>
                      </w:pPr>
                      <w:bookmarkStart w:id="2187" w:name="_Toc3557145"/>
                      <w:bookmarkStart w:id="2188" w:name="_Toc34747398"/>
                      <w:bookmarkStart w:id="2189" w:name="_Toc76030596"/>
                      <w:bookmarkStart w:id="2190" w:name="_Toc94530881"/>
                      <w:bookmarkStart w:id="2191" w:name="_Toc99614721"/>
                      <w:r>
                        <w:t xml:space="preserve">Figure </w:t>
                      </w:r>
                      <w:r>
                        <w:fldChar w:fldCharType="begin"/>
                      </w:r>
                      <w:r>
                        <w:instrText xml:space="preserve"> SEQ Figure \* ARABIC </w:instrText>
                      </w:r>
                      <w:r>
                        <w:fldChar w:fldCharType="separate"/>
                      </w:r>
                      <w:r w:rsidR="00A671B0">
                        <w:rPr>
                          <w:noProof/>
                        </w:rPr>
                        <w:t>71</w:t>
                      </w:r>
                      <w:r>
                        <w:fldChar w:fldCharType="end"/>
                      </w:r>
                      <w:r>
                        <w:t>: Cruciform Joint Sheet Layout</w:t>
                      </w:r>
                      <w:bookmarkEnd w:id="2187"/>
                      <w:bookmarkEnd w:id="2188"/>
                      <w:bookmarkEnd w:id="2189"/>
                      <w:bookmarkEnd w:id="2190"/>
                      <w:bookmarkEnd w:id="2191"/>
                    </w:p>
                  </w:txbxContent>
                </v:textbox>
              </v:shape>
            </w:pict>
          </mc:Fallback>
        </mc:AlternateContent>
      </w:r>
      <w:r w:rsidRPr="007055D9">
        <w:t>Weld Parameters</w:t>
      </w:r>
      <w:bookmarkEnd w:id="2179"/>
      <w:bookmarkEnd w:id="2180"/>
      <w:bookmarkEnd w:id="2181"/>
    </w:p>
    <w:p w14:paraId="67FB726C" w14:textId="2F8F81DF" w:rsidR="00FC68DB" w:rsidRPr="007055D9" w:rsidRDefault="00707EC7" w:rsidP="00530464">
      <w:pPr>
        <w:keepNext/>
      </w:pPr>
      <w:r>
        <w:rPr>
          <w:noProof/>
          <w:sz w:val="20"/>
          <w:lang w:val="en-US"/>
        </w:rPr>
        <w:drawing>
          <wp:anchor distT="0" distB="0" distL="114300" distR="114300" simplePos="0" relativeHeight="251647488" behindDoc="0" locked="0" layoutInCell="1" allowOverlap="1" wp14:anchorId="4BEE493E" wp14:editId="6A5605F7">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4416" behindDoc="0" locked="0" layoutInCell="1" allowOverlap="1" wp14:anchorId="4DF83A4C" wp14:editId="012FB17F">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1DB903AB">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1C98564C" w:rsidR="001F4D75" w:rsidRPr="006E5062" w:rsidRDefault="001F4D75" w:rsidP="00FC68DB">
                            <w:pPr>
                              <w:pStyle w:val="Beschriftung"/>
                              <w:rPr>
                                <w:noProof/>
                                <w:szCs w:val="24"/>
                              </w:rPr>
                            </w:pPr>
                            <w:bookmarkStart w:id="2192" w:name="_Toc3557146"/>
                            <w:bookmarkStart w:id="2193" w:name="_Toc34747399"/>
                            <w:bookmarkStart w:id="2194" w:name="_Toc76030597"/>
                            <w:bookmarkStart w:id="2195" w:name="_Toc94530882"/>
                            <w:bookmarkStart w:id="2196" w:name="_Toc99614722"/>
                            <w:r>
                              <w:t xml:space="preserve">Figure </w:t>
                            </w:r>
                            <w:r>
                              <w:fldChar w:fldCharType="begin"/>
                            </w:r>
                            <w:r>
                              <w:instrText xml:space="preserve"> SEQ Figure \* ARABIC </w:instrText>
                            </w:r>
                            <w:r>
                              <w:fldChar w:fldCharType="separate"/>
                            </w:r>
                            <w:r w:rsidR="00A671B0">
                              <w:rPr>
                                <w:noProof/>
                              </w:rPr>
                              <w:t>72</w:t>
                            </w:r>
                            <w:r>
                              <w:fldChar w:fldCharType="end"/>
                            </w:r>
                            <w:r>
                              <w:t>: Parameters of Cruciform Joint</w:t>
                            </w:r>
                            <w:bookmarkEnd w:id="2192"/>
                            <w:bookmarkEnd w:id="2193"/>
                            <w:bookmarkEnd w:id="2194"/>
                            <w:bookmarkEnd w:id="2195"/>
                            <w:bookmarkEnd w:id="2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5"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1C98564C" w:rsidR="001F4D75" w:rsidRPr="006E5062" w:rsidRDefault="001F4D75" w:rsidP="00FC68DB">
                      <w:pPr>
                        <w:pStyle w:val="Beschriftung"/>
                        <w:rPr>
                          <w:noProof/>
                          <w:szCs w:val="24"/>
                        </w:rPr>
                      </w:pPr>
                      <w:bookmarkStart w:id="2197" w:name="_Toc3557146"/>
                      <w:bookmarkStart w:id="2198" w:name="_Toc34747399"/>
                      <w:bookmarkStart w:id="2199" w:name="_Toc76030597"/>
                      <w:bookmarkStart w:id="2200" w:name="_Toc94530882"/>
                      <w:bookmarkStart w:id="2201" w:name="_Toc99614722"/>
                      <w:r>
                        <w:t xml:space="preserve">Figure </w:t>
                      </w:r>
                      <w:r>
                        <w:fldChar w:fldCharType="begin"/>
                      </w:r>
                      <w:r>
                        <w:instrText xml:space="preserve"> SEQ Figure \* ARABIC </w:instrText>
                      </w:r>
                      <w:r>
                        <w:fldChar w:fldCharType="separate"/>
                      </w:r>
                      <w:r w:rsidR="00A671B0">
                        <w:rPr>
                          <w:noProof/>
                        </w:rPr>
                        <w:t>72</w:t>
                      </w:r>
                      <w:r>
                        <w:fldChar w:fldCharType="end"/>
                      </w:r>
                      <w:r>
                        <w:t>: Parameters of Cruciform Joint</w:t>
                      </w:r>
                      <w:bookmarkEnd w:id="2197"/>
                      <w:bookmarkEnd w:id="2198"/>
                      <w:bookmarkEnd w:id="2199"/>
                      <w:bookmarkEnd w:id="2200"/>
                      <w:bookmarkEnd w:id="2201"/>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0560" behindDoc="0" locked="0" layoutInCell="1" allowOverlap="1" wp14:anchorId="56C2804E" wp14:editId="5DCE893E">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3632" behindDoc="0" locked="0" layoutInCell="1" allowOverlap="1" wp14:anchorId="3E29530F" wp14:editId="5773F7DC">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447538" r:id="rId158"/>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A671B0">
      <w:pPr>
        <w:keepNext/>
      </w:pPr>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02" w:name="_Toc3566519"/>
      <w:bookmarkStart w:id="2203" w:name="_Toc34747521"/>
      <w:bookmarkStart w:id="2204" w:name="_Toc77095980"/>
      <w:bookmarkStart w:id="2205" w:name="_Toc99614854"/>
      <w:bookmarkStart w:id="2206" w:name="_Toc338939241"/>
      <w:bookmarkStart w:id="2207" w:name="_Toc288196482"/>
      <w:bookmarkStart w:id="2208" w:name="_Toc288200784"/>
      <w:bookmarkStart w:id="2209" w:name="_Toc338938909"/>
      <w:bookmarkStart w:id="2210" w:name="_Toc338939128"/>
      <w:bookmarkEnd w:id="1678"/>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02"/>
      <w:bookmarkEnd w:id="2203"/>
      <w:bookmarkEnd w:id="2204"/>
      <w:bookmarkEnd w:id="2205"/>
    </w:p>
    <w:p w14:paraId="67851E1D" w14:textId="77777777" w:rsidR="00FC68DB" w:rsidRPr="007055D9" w:rsidRDefault="00FC68DB" w:rsidP="00B202D2">
      <w:pPr>
        <w:pStyle w:val="berschrift4"/>
      </w:pPr>
      <w:bookmarkStart w:id="2211" w:name="_Toc3557058"/>
      <w:bookmarkStart w:id="2212" w:name="_Toc34747308"/>
      <w:bookmarkStart w:id="2213" w:name="_Toc77102127"/>
      <w:r w:rsidRPr="007055D9">
        <w:t>Attributes</w:t>
      </w:r>
      <w:bookmarkEnd w:id="2206"/>
      <w:bookmarkEnd w:id="2211"/>
      <w:bookmarkEnd w:id="2212"/>
      <w:bookmarkEnd w:id="2213"/>
    </w:p>
    <w:p w14:paraId="78E13020" w14:textId="77777777" w:rsidR="00FC68DB" w:rsidRPr="007055D9" w:rsidRDefault="00FC68DB" w:rsidP="00B202D2">
      <w:pPr>
        <w:pStyle w:val="berschrift5"/>
      </w:pPr>
      <w:bookmarkStart w:id="2214" w:name="_Toc338939243"/>
      <w:r w:rsidRPr="007055D9">
        <w:t xml:space="preserve">Attribute </w:t>
      </w:r>
      <w:r>
        <w:t>"</w:t>
      </w:r>
      <w:r w:rsidRPr="007055D9">
        <w:t>base</w:t>
      </w:r>
      <w:bookmarkEnd w:id="2214"/>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15" w:name="_Toc338939244"/>
      <w:r w:rsidRPr="007055D9">
        <w:t xml:space="preserve">Attribute </w:t>
      </w:r>
      <w:r>
        <w:t>"</w:t>
      </w:r>
      <w:r w:rsidRPr="007055D9">
        <w:t>technology</w:t>
      </w:r>
      <w:bookmarkEnd w:id="2215"/>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16" w:name="_Toc338939245"/>
      <w:bookmarkStart w:id="2217" w:name="_Toc3557059"/>
      <w:bookmarkStart w:id="2218" w:name="_Toc34747309"/>
      <w:bookmarkStart w:id="2219" w:name="_Toc77102128"/>
      <w:r w:rsidRPr="007055D9">
        <w:t xml:space="preserve">Element </w:t>
      </w:r>
      <w:r>
        <w:t>"</w:t>
      </w:r>
      <w:proofErr w:type="spellStart"/>
      <w:r w:rsidRPr="007055D9">
        <w:t>weld_position</w:t>
      </w:r>
      <w:bookmarkEnd w:id="2216"/>
      <w:bookmarkEnd w:id="2217"/>
      <w:proofErr w:type="spellEnd"/>
      <w:r>
        <w:t>"</w:t>
      </w:r>
      <w:bookmarkEnd w:id="2218"/>
      <w:bookmarkEnd w:id="2219"/>
    </w:p>
    <w:p w14:paraId="10619DC6" w14:textId="77777777" w:rsidR="00FC68DB" w:rsidRPr="007055D9" w:rsidRDefault="00FC68DB" w:rsidP="00A671B0">
      <w:pPr>
        <w:keepNext/>
      </w:pPr>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20" w:name="_Toc3566520"/>
      <w:bookmarkStart w:id="2221" w:name="_Toc34747522"/>
      <w:bookmarkStart w:id="2222" w:name="_Toc77095981"/>
      <w:bookmarkStart w:id="2223" w:name="_Toc99614855"/>
      <w:bookmarkStart w:id="2224"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20"/>
      <w:bookmarkEnd w:id="2221"/>
      <w:bookmarkEnd w:id="2222"/>
      <w:bookmarkEnd w:id="2223"/>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24"/>
      <w:r>
        <w:t>"</w:t>
      </w:r>
    </w:p>
    <w:p w14:paraId="23252578" w14:textId="77777777" w:rsidR="00FC68DB" w:rsidRPr="007055D9" w:rsidRDefault="00FC68DB" w:rsidP="00A671B0">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A671B0">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A671B0">
      <w:pPr>
        <w:pStyle w:val="Aufzhlungszeichen"/>
        <w:keepNext/>
        <w:numPr>
          <w:ilvl w:val="0"/>
          <w:numId w:val="11"/>
        </w:numPr>
        <w:spacing w:after="120"/>
        <w:rPr>
          <w:rStyle w:val="XMLAttribute"/>
        </w:rPr>
      </w:pPr>
      <w:r w:rsidRPr="007055D9">
        <w:rPr>
          <w:rStyle w:val="XMLAttribute"/>
        </w:rPr>
        <w:t>Fillet</w:t>
      </w:r>
    </w:p>
    <w:p w14:paraId="15A9300F" w14:textId="77777777" w:rsidR="00FC68DB" w:rsidRPr="007055D9" w:rsidRDefault="00FC68DB" w:rsidP="00A671B0">
      <w:pPr>
        <w:pStyle w:val="Aufzhlungszeichen"/>
        <w:numPr>
          <w:ilvl w:val="0"/>
          <w:numId w:val="11"/>
        </w:numPr>
        <w:spacing w:after="120"/>
        <w:rPr>
          <w:rStyle w:val="XMLAttribute"/>
        </w:rPr>
      </w:pPr>
      <w:r w:rsidRPr="007055D9">
        <w:rPr>
          <w:rStyle w:val="XMLAttribute"/>
        </w:rPr>
        <w:t>HV</w:t>
      </w:r>
    </w:p>
    <w:p w14:paraId="16A5616E" w14:textId="77777777" w:rsidR="00FC68DB" w:rsidRPr="007055D9" w:rsidRDefault="00FC68DB" w:rsidP="00A671B0">
      <w:pPr>
        <w:pStyle w:val="Aufzhlungszeichen"/>
        <w:numPr>
          <w:ilvl w:val="0"/>
          <w:numId w:val="11"/>
        </w:numPr>
        <w:spacing w:after="120"/>
        <w:rPr>
          <w:rStyle w:val="XMLAttribute"/>
        </w:rPr>
      </w:pPr>
      <w:r w:rsidRPr="007055D9">
        <w:rPr>
          <w:rStyle w:val="XMLAttribute"/>
        </w:rPr>
        <w:t>HY</w:t>
      </w:r>
    </w:p>
    <w:p w14:paraId="6197725B" w14:textId="77777777" w:rsidR="00FC68DB" w:rsidRPr="007055D9" w:rsidRDefault="00FC68DB" w:rsidP="00B202D2">
      <w:pPr>
        <w:pStyle w:val="berschrift5"/>
      </w:pPr>
      <w:bookmarkStart w:id="2225" w:name="_Toc338939249"/>
      <w:r w:rsidRPr="007055D9">
        <w:t xml:space="preserve">Attribute </w:t>
      </w:r>
      <w:r>
        <w:t>"</w:t>
      </w:r>
      <w:r w:rsidRPr="007055D9">
        <w:t>thickness</w:t>
      </w:r>
      <w:bookmarkEnd w:id="2225"/>
      <w:r>
        <w:t>"</w:t>
      </w:r>
    </w:p>
    <w:p w14:paraId="0A0AEC25" w14:textId="77777777" w:rsidR="00FC68DB" w:rsidRPr="007055D9" w:rsidRDefault="00FC68DB" w:rsidP="00A671B0">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26" w:name="_Toc3566521"/>
      <w:bookmarkStart w:id="2227" w:name="_Toc34747523"/>
      <w:bookmarkStart w:id="2228" w:name="_Toc77095982"/>
      <w:bookmarkStart w:id="2229" w:name="_Toc99614856"/>
      <w:bookmarkStart w:id="2230"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26"/>
      <w:bookmarkEnd w:id="2227"/>
      <w:bookmarkEnd w:id="2228"/>
      <w:bookmarkEnd w:id="2229"/>
    </w:p>
    <w:p w14:paraId="7171C538" w14:textId="77777777" w:rsidR="00FC68DB" w:rsidRPr="007055D9" w:rsidRDefault="00FC68DB" w:rsidP="00B202D2">
      <w:pPr>
        <w:pStyle w:val="berschrift5"/>
      </w:pPr>
      <w:r w:rsidRPr="007055D9">
        <w:t xml:space="preserve">Attribute </w:t>
      </w:r>
      <w:r>
        <w:t>"</w:t>
      </w:r>
      <w:r w:rsidRPr="007055D9">
        <w:t>angle</w:t>
      </w:r>
      <w:bookmarkEnd w:id="223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31" w:name="_Toc338939251"/>
      <w:r w:rsidRPr="007055D9">
        <w:t xml:space="preserve">Attribute </w:t>
      </w:r>
      <w:r>
        <w:t>"</w:t>
      </w:r>
      <w:r w:rsidRPr="007055D9">
        <w:t>penetration</w:t>
      </w:r>
      <w:bookmarkEnd w:id="223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232" w:name="_Toc338939253"/>
      <w:r w:rsidRPr="007055D9">
        <w:t xml:space="preserve">Attribute </w:t>
      </w:r>
      <w:r>
        <w:t>"</w:t>
      </w:r>
      <w:r w:rsidRPr="007055D9">
        <w:t>shape</w:t>
      </w:r>
      <w:bookmarkEnd w:id="223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33" w:name="_Toc338939254"/>
      <w:r w:rsidRPr="007055D9">
        <w:t xml:space="preserve">Attribute </w:t>
      </w:r>
      <w:r>
        <w:t>"</w:t>
      </w:r>
      <w:r w:rsidRPr="007055D9">
        <w:t>filler</w:t>
      </w:r>
      <w:bookmarkEnd w:id="2233"/>
      <w:r>
        <w:t>"</w:t>
      </w:r>
    </w:p>
    <w:p w14:paraId="576779BF" w14:textId="77777777" w:rsidR="00FC68DB" w:rsidRPr="007055D9" w:rsidRDefault="00FC68DB" w:rsidP="00A671B0">
      <w:pPr>
        <w:keepNext/>
      </w:pPr>
      <w:r w:rsidRPr="007055D9">
        <w:t>Valid values for the attribute filler can be:</w:t>
      </w:r>
    </w:p>
    <w:p w14:paraId="37B680A9" w14:textId="77777777" w:rsidR="00FC68DB" w:rsidRPr="007055D9" w:rsidRDefault="00FC68DB" w:rsidP="00A671B0">
      <w:pPr>
        <w:pStyle w:val="Aufzhlungszeichen"/>
        <w:numPr>
          <w:ilvl w:val="0"/>
          <w:numId w:val="11"/>
        </w:numPr>
        <w:spacing w:after="120"/>
        <w:rPr>
          <w:rStyle w:val="XMLAttribute"/>
        </w:rPr>
      </w:pPr>
      <w:r w:rsidRPr="007055D9">
        <w:rPr>
          <w:rStyle w:val="XMLAttribute"/>
        </w:rPr>
        <w:t>yes</w:t>
      </w:r>
    </w:p>
    <w:p w14:paraId="6F7298ED" w14:textId="77777777" w:rsidR="00FC68DB" w:rsidRPr="007055D9" w:rsidRDefault="00FC68DB" w:rsidP="00A671B0">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A671B0">
      <w:pPr>
        <w:pStyle w:val="Note"/>
        <w:spacing w:after="12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A671B0" w:rsidRDefault="00FC68DB" w:rsidP="00B202D2">
      <w:pPr>
        <w:pStyle w:val="Example"/>
        <w:keepNext/>
        <w:spacing w:before="120"/>
        <w:rPr>
          <w:b/>
          <w:bCs/>
          <w:sz w:val="24"/>
          <w:szCs w:val="24"/>
        </w:rPr>
      </w:pPr>
      <w:r w:rsidRPr="00A671B0">
        <w:rPr>
          <w:b/>
          <w:bCs/>
          <w:sz w:val="24"/>
          <w:szCs w:val="24"/>
        </w:rPr>
        <w:lastRenderedPageBreak/>
        <w:t xml:space="preserve">Example A (within each </w:t>
      </w:r>
      <w:r w:rsidRPr="00A671B0">
        <w:rPr>
          <w:rFonts w:ascii="Courier New" w:hAnsi="Courier New" w:cs="Courier New"/>
          <w:b/>
          <w:bCs/>
          <w:i/>
          <w:sz w:val="24"/>
          <w:szCs w:val="24"/>
        </w:rPr>
        <w:t>attribute</w:t>
      </w:r>
      <w:r w:rsidRPr="00A671B0">
        <w:rPr>
          <w:b/>
          <w:bCs/>
          <w:sz w:val="24"/>
          <w:szCs w:val="24"/>
        </w:rPr>
        <w:t xml:space="preserve">, except </w:t>
      </w:r>
      <w:r w:rsidRPr="00A671B0">
        <w:rPr>
          <w:rFonts w:ascii="Courier New" w:hAnsi="Courier New" w:cs="Courier New"/>
          <w:b/>
          <w:bCs/>
          <w:i/>
          <w:sz w:val="24"/>
          <w:szCs w:val="24"/>
        </w:rPr>
        <w:t>base</w:t>
      </w:r>
      <w:r w:rsidRPr="00A671B0">
        <w:rPr>
          <w:b/>
          <w:bCs/>
          <w:sz w:val="24"/>
          <w:szCs w:val="24"/>
        </w:rPr>
        <w:t xml:space="preserve"> within </w:t>
      </w:r>
      <w:r w:rsidRPr="00A671B0">
        <w:rPr>
          <w:rStyle w:val="elementdeftypeChar"/>
          <w:rFonts w:eastAsia="Calibri"/>
          <w:b w:val="0"/>
          <w:bCs w:val="0"/>
          <w:sz w:val="24"/>
          <w:szCs w:val="24"/>
        </w:rPr>
        <w:t>&lt;</w:t>
      </w:r>
      <w:proofErr w:type="spellStart"/>
      <w:r w:rsidRPr="00A671B0">
        <w:rPr>
          <w:rStyle w:val="elementdeftypeChar"/>
          <w:rFonts w:eastAsia="Calibri"/>
          <w:b w:val="0"/>
          <w:bCs w:val="0"/>
          <w:sz w:val="24"/>
          <w:szCs w:val="24"/>
        </w:rPr>
        <w:t>weld_position</w:t>
      </w:r>
      <w:proofErr w:type="spellEnd"/>
      <w:r w:rsidRPr="00A671B0">
        <w:rPr>
          <w:rStyle w:val="elementdeftypeChar"/>
          <w:rFonts w:eastAsia="Calibri"/>
          <w:b w:val="0"/>
          <w:bCs w:val="0"/>
          <w:sz w:val="24"/>
          <w:szCs w:val="24"/>
        </w:rPr>
        <w:t>/&gt;</w:t>
      </w:r>
      <w:r w:rsidRPr="00A671B0">
        <w:rPr>
          <w:b/>
          <w:bCs/>
          <w:sz w:val="24"/>
          <w:szCs w:val="24"/>
        </w:rPr>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34" w:name="GenericSeamWeldWeld"/>
      <w:bookmarkStart w:id="2235" w:name="_Toc3557060"/>
      <w:bookmarkStart w:id="2236" w:name="_Toc34747310"/>
      <w:bookmarkStart w:id="2237" w:name="_Toc77102129"/>
      <w:bookmarkStart w:id="2238" w:name="_Toc338938919"/>
      <w:bookmarkStart w:id="2239" w:name="_Toc338939255"/>
      <w:bookmarkEnd w:id="2207"/>
      <w:bookmarkEnd w:id="2208"/>
      <w:bookmarkEnd w:id="2209"/>
      <w:bookmarkEnd w:id="2210"/>
      <w:bookmarkEnd w:id="2234"/>
      <w:r w:rsidRPr="007055D9">
        <w:t xml:space="preserve">Element </w:t>
      </w:r>
      <w:r>
        <w:t>"</w:t>
      </w:r>
      <w:proofErr w:type="spellStart"/>
      <w:r>
        <w:t>sheet_parameter</w:t>
      </w:r>
      <w:bookmarkEnd w:id="2235"/>
      <w:proofErr w:type="spellEnd"/>
      <w:r>
        <w:t>"</w:t>
      </w:r>
      <w:bookmarkEnd w:id="2236"/>
      <w:bookmarkEnd w:id="2237"/>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240" w:name="_Toc3566522"/>
      <w:bookmarkStart w:id="2241" w:name="_Toc34747524"/>
      <w:bookmarkStart w:id="2242" w:name="_Toc77095983"/>
      <w:bookmarkStart w:id="2243"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40"/>
      <w:bookmarkEnd w:id="2241"/>
      <w:bookmarkEnd w:id="2242"/>
      <w:bookmarkEnd w:id="2243"/>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44" w:name="_Toc413861928"/>
      <w:bookmarkStart w:id="2245" w:name="_Toc3557061"/>
      <w:bookmarkStart w:id="2246" w:name="_Toc34747311"/>
      <w:bookmarkStart w:id="2247" w:name="_Toc77102130"/>
      <w:bookmarkStart w:id="2248" w:name="_Toc99614630"/>
      <w:bookmarkStart w:id="2249" w:name="_Toc413359615"/>
      <w:bookmarkStart w:id="2250" w:name="_Toc338938920"/>
      <w:bookmarkStart w:id="2251" w:name="_Toc338939256"/>
      <w:bookmarkStart w:id="2252" w:name="_Toc391571769"/>
      <w:bookmarkEnd w:id="2238"/>
      <w:bookmarkEnd w:id="2239"/>
      <w:r>
        <w:rPr>
          <w:noProof/>
          <w:lang w:val="en-US" w:eastAsia="en-US"/>
        </w:rPr>
        <mc:AlternateContent>
          <mc:Choice Requires="wpg">
            <w:drawing>
              <wp:anchor distT="0" distB="0" distL="114300" distR="114300" simplePos="0" relativeHeight="251665920" behindDoc="0" locked="0" layoutInCell="1" allowOverlap="1" wp14:anchorId="66464011" wp14:editId="16F89D79">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828D51E" w:rsidR="001F4D75" w:rsidRPr="000E4598" w:rsidRDefault="001F4D75" w:rsidP="00FC68DB">
                              <w:pPr>
                                <w:pStyle w:val="Beschriftung"/>
                                <w:rPr>
                                  <w:noProof/>
                                  <w:sz w:val="30"/>
                                  <w:szCs w:val="26"/>
                                </w:rPr>
                              </w:pPr>
                              <w:bookmarkStart w:id="2253" w:name="_Toc3557147"/>
                              <w:bookmarkStart w:id="2254" w:name="_Toc34747400"/>
                              <w:bookmarkStart w:id="2255" w:name="_Toc76030598"/>
                              <w:bookmarkStart w:id="2256" w:name="_Toc94530883"/>
                              <w:bookmarkStart w:id="2257" w:name="_Toc99614723"/>
                              <w:r>
                                <w:t xml:space="preserve">Figure </w:t>
                              </w:r>
                              <w:r>
                                <w:fldChar w:fldCharType="begin"/>
                              </w:r>
                              <w:r>
                                <w:instrText xml:space="preserve"> SEQ Figure \* ARABIC </w:instrText>
                              </w:r>
                              <w:r>
                                <w:fldChar w:fldCharType="separate"/>
                              </w:r>
                              <w:r w:rsidR="00A671B0">
                                <w:rPr>
                                  <w:noProof/>
                                </w:rPr>
                                <w:t>73</w:t>
                              </w:r>
                              <w:r>
                                <w:fldChar w:fldCharType="end"/>
                              </w:r>
                              <w:r>
                                <w:t>: Flared Joint Sheet Layout</w:t>
                              </w:r>
                              <w:bookmarkEnd w:id="2253"/>
                              <w:bookmarkEnd w:id="2254"/>
                              <w:bookmarkEnd w:id="2255"/>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6" style="position:absolute;left:0;text-align:left;margin-left:236.6pt;margin-top:23.9pt;width:223.3pt;height:116.55pt;z-index:25166592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7"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0" o:title=""/>
                </v:shape>
                <v:shape id="Text Box 1042" o:spid="_x0000_s1058"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828D51E" w:rsidR="001F4D75" w:rsidRPr="000E4598" w:rsidRDefault="001F4D75" w:rsidP="00FC68DB">
                        <w:pPr>
                          <w:pStyle w:val="Beschriftung"/>
                          <w:rPr>
                            <w:noProof/>
                            <w:sz w:val="30"/>
                            <w:szCs w:val="26"/>
                          </w:rPr>
                        </w:pPr>
                        <w:bookmarkStart w:id="2258" w:name="_Toc3557147"/>
                        <w:bookmarkStart w:id="2259" w:name="_Toc34747400"/>
                        <w:bookmarkStart w:id="2260" w:name="_Toc76030598"/>
                        <w:bookmarkStart w:id="2261" w:name="_Toc94530883"/>
                        <w:bookmarkStart w:id="2262" w:name="_Toc99614723"/>
                        <w:r>
                          <w:t xml:space="preserve">Figure </w:t>
                        </w:r>
                        <w:r>
                          <w:fldChar w:fldCharType="begin"/>
                        </w:r>
                        <w:r>
                          <w:instrText xml:space="preserve"> SEQ Figure \* ARABIC </w:instrText>
                        </w:r>
                        <w:r>
                          <w:fldChar w:fldCharType="separate"/>
                        </w:r>
                        <w:r w:rsidR="00A671B0">
                          <w:rPr>
                            <w:noProof/>
                          </w:rPr>
                          <w:t>73</w:t>
                        </w:r>
                        <w:r>
                          <w:fldChar w:fldCharType="end"/>
                        </w:r>
                        <w:r>
                          <w:t>: Flared Joint Sheet Layout</w:t>
                        </w:r>
                        <w:bookmarkEnd w:id="2258"/>
                        <w:bookmarkEnd w:id="2259"/>
                        <w:bookmarkEnd w:id="2260"/>
                        <w:bookmarkEnd w:id="2261"/>
                        <w:bookmarkEnd w:id="2262"/>
                      </w:p>
                    </w:txbxContent>
                  </v:textbox>
                </v:shape>
              </v:group>
            </w:pict>
          </mc:Fallback>
        </mc:AlternateContent>
      </w:r>
      <w:r w:rsidRPr="00226A3F">
        <w:t>Flared Joint</w:t>
      </w:r>
      <w:bookmarkEnd w:id="2244"/>
      <w:bookmarkEnd w:id="2245"/>
      <w:bookmarkEnd w:id="2246"/>
      <w:bookmarkEnd w:id="2247"/>
      <w:bookmarkEnd w:id="224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68992" behindDoc="0" locked="0" layoutInCell="1" allowOverlap="1" wp14:anchorId="261D1781" wp14:editId="5ABDE9AC">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39B0461F" w:rsidR="001F4D75" w:rsidRPr="000C12FE" w:rsidRDefault="001F4D75" w:rsidP="00FC68DB">
                              <w:pPr>
                                <w:pStyle w:val="Beschriftung"/>
                                <w:rPr>
                                  <w:i w:val="0"/>
                                  <w:iCs w:val="0"/>
                                  <w:noProof/>
                                  <w:sz w:val="24"/>
                                  <w:szCs w:val="26"/>
                                  <w:lang w:val="x-none"/>
                                </w:rPr>
                              </w:pPr>
                              <w:bookmarkStart w:id="2263" w:name="_Toc3557148"/>
                              <w:bookmarkStart w:id="2264" w:name="_Toc34747401"/>
                              <w:bookmarkStart w:id="2265" w:name="_Toc76030599"/>
                              <w:bookmarkStart w:id="2266" w:name="_Toc94530884"/>
                              <w:bookmarkStart w:id="2267" w:name="_Toc99614724"/>
                              <w:r>
                                <w:t xml:space="preserve">Figure </w:t>
                              </w:r>
                              <w:r>
                                <w:fldChar w:fldCharType="begin"/>
                              </w:r>
                              <w:r>
                                <w:instrText xml:space="preserve"> SEQ Figure \* ARABIC </w:instrText>
                              </w:r>
                              <w:r>
                                <w:fldChar w:fldCharType="separate"/>
                              </w:r>
                              <w:r w:rsidR="00A671B0">
                                <w:rPr>
                                  <w:noProof/>
                                </w:rPr>
                                <w:t>74</w:t>
                              </w:r>
                              <w:r>
                                <w:fldChar w:fldCharType="end"/>
                              </w:r>
                              <w:r>
                                <w:t>: Parameters of Flared Joint Weld</w:t>
                              </w:r>
                              <w:bookmarkEnd w:id="2263"/>
                              <w:bookmarkEnd w:id="2264"/>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9" style="position:absolute;left:0;text-align:left;margin-left:247.1pt;margin-top:-4.7pt;width:204.4pt;height:114.3pt;z-index:2516689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60"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2" o:title=""/>
                </v:shape>
                <v:shape id="Text Box 1043" o:spid="_x0000_s1061"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39B0461F" w:rsidR="001F4D75" w:rsidRPr="000C12FE" w:rsidRDefault="001F4D75" w:rsidP="00FC68DB">
                        <w:pPr>
                          <w:pStyle w:val="Beschriftung"/>
                          <w:rPr>
                            <w:i w:val="0"/>
                            <w:iCs w:val="0"/>
                            <w:noProof/>
                            <w:sz w:val="24"/>
                            <w:szCs w:val="26"/>
                            <w:lang w:val="x-none"/>
                          </w:rPr>
                        </w:pPr>
                        <w:bookmarkStart w:id="2268" w:name="_Toc3557148"/>
                        <w:bookmarkStart w:id="2269" w:name="_Toc34747401"/>
                        <w:bookmarkStart w:id="2270" w:name="_Toc76030599"/>
                        <w:bookmarkStart w:id="2271" w:name="_Toc94530884"/>
                        <w:bookmarkStart w:id="2272" w:name="_Toc99614724"/>
                        <w:r>
                          <w:t xml:space="preserve">Figure </w:t>
                        </w:r>
                        <w:r>
                          <w:fldChar w:fldCharType="begin"/>
                        </w:r>
                        <w:r>
                          <w:instrText xml:space="preserve"> SEQ Figure \* ARABIC </w:instrText>
                        </w:r>
                        <w:r>
                          <w:fldChar w:fldCharType="separate"/>
                        </w:r>
                        <w:r w:rsidR="00A671B0">
                          <w:rPr>
                            <w:noProof/>
                          </w:rPr>
                          <w:t>74</w:t>
                        </w:r>
                        <w:r>
                          <w:fldChar w:fldCharType="end"/>
                        </w:r>
                        <w:r>
                          <w:t>: Parameters of Flared Joint Weld</w:t>
                        </w:r>
                        <w:bookmarkEnd w:id="2268"/>
                        <w:bookmarkEnd w:id="2269"/>
                        <w:bookmarkEnd w:id="2270"/>
                        <w:bookmarkEnd w:id="2271"/>
                        <w:bookmarkEnd w:id="2272"/>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273" w:name="_Toc3566523"/>
      <w:bookmarkStart w:id="2274" w:name="_Toc34747525"/>
      <w:bookmarkStart w:id="2275" w:name="_Toc77095984"/>
      <w:bookmarkStart w:id="2276"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273"/>
      <w:bookmarkEnd w:id="2274"/>
      <w:bookmarkEnd w:id="2275"/>
      <w:bookmarkEnd w:id="227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77" w:name="_Toc3557062"/>
      <w:bookmarkStart w:id="2278" w:name="_Toc34747312"/>
      <w:bookmarkStart w:id="2279" w:name="_Toc77102131"/>
      <w:r>
        <w:t>Attributes</w:t>
      </w:r>
      <w:bookmarkEnd w:id="2277"/>
      <w:bookmarkEnd w:id="2278"/>
      <w:bookmarkEnd w:id="227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A671B0">
      <w:pPr>
        <w:keepNext/>
      </w:pPr>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A671B0">
      <w:pPr>
        <w:pStyle w:val="Aufzhlungszeichen"/>
        <w:keepNext/>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280" w:name="_Toc3557063"/>
      <w:bookmarkStart w:id="2281" w:name="_Toc34747313"/>
      <w:bookmarkStart w:id="2282" w:name="_Toc77102132"/>
      <w:r>
        <w:t>Element "</w:t>
      </w:r>
      <w:proofErr w:type="spellStart"/>
      <w:r>
        <w:t>weld_position</w:t>
      </w:r>
      <w:bookmarkEnd w:id="2280"/>
      <w:proofErr w:type="spellEnd"/>
      <w:r>
        <w:t>"</w:t>
      </w:r>
      <w:bookmarkEnd w:id="2281"/>
      <w:bookmarkEnd w:id="2282"/>
    </w:p>
    <w:p w14:paraId="24C785EF" w14:textId="77777777" w:rsidR="00FC68DB" w:rsidRDefault="00FC68DB" w:rsidP="00A671B0">
      <w:pPr>
        <w:keepNext/>
      </w:pPr>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283" w:name="_Toc3566524"/>
      <w:bookmarkStart w:id="2284" w:name="_Toc34747526"/>
      <w:bookmarkStart w:id="2285" w:name="_Toc77095985"/>
      <w:bookmarkStart w:id="2286"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283"/>
      <w:bookmarkEnd w:id="2284"/>
      <w:bookmarkEnd w:id="2285"/>
      <w:bookmarkEnd w:id="2286"/>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986544">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Pr="00A671B0" w:rsidRDefault="00FC68DB" w:rsidP="00B202D2">
      <w:pPr>
        <w:pStyle w:val="Example"/>
        <w:keepNext/>
        <w:rPr>
          <w:b/>
          <w:bCs/>
          <w:sz w:val="24"/>
          <w:szCs w:val="24"/>
        </w:rPr>
      </w:pPr>
      <w:r w:rsidRPr="00A671B0">
        <w:rPr>
          <w:b/>
          <w:bCs/>
          <w:sz w:val="24"/>
          <w:szCs w:val="24"/>
        </w:rPr>
        <w:t xml:space="preserve">Example A (within each </w:t>
      </w:r>
      <w:r w:rsidRPr="00A671B0">
        <w:rPr>
          <w:rFonts w:ascii="Courier New" w:hAnsi="Courier New" w:cs="Courier New"/>
          <w:b/>
          <w:bCs/>
          <w:i/>
          <w:sz w:val="24"/>
          <w:szCs w:val="24"/>
        </w:rPr>
        <w:t>attribute</w:t>
      </w:r>
      <w:r w:rsidRPr="00A671B0">
        <w:rPr>
          <w:b/>
          <w:bCs/>
          <w:sz w:val="24"/>
          <w:szCs w:val="24"/>
        </w:rP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287" w:name="_Toc3557064"/>
      <w:bookmarkStart w:id="2288" w:name="_Toc34747314"/>
      <w:bookmarkStart w:id="2289" w:name="_Toc77102133"/>
      <w:r>
        <w:t>Element "</w:t>
      </w:r>
      <w:proofErr w:type="spellStart"/>
      <w:r>
        <w:t>sheet_parameter</w:t>
      </w:r>
      <w:bookmarkEnd w:id="2287"/>
      <w:proofErr w:type="spellEnd"/>
      <w:r>
        <w:t>"</w:t>
      </w:r>
      <w:bookmarkEnd w:id="2288"/>
      <w:bookmarkEnd w:id="2289"/>
    </w:p>
    <w:p w14:paraId="0FBFF604" w14:textId="77777777" w:rsidR="00FC68DB" w:rsidRDefault="00FC68DB" w:rsidP="00A671B0">
      <w:pPr>
        <w:keepNext/>
      </w:pPr>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290" w:name="_Toc3566525"/>
      <w:bookmarkStart w:id="2291" w:name="_Toc34747527"/>
      <w:bookmarkStart w:id="2292" w:name="_Toc77095986"/>
      <w:bookmarkStart w:id="2293"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290"/>
      <w:bookmarkEnd w:id="2291"/>
      <w:bookmarkEnd w:id="2292"/>
      <w:bookmarkEnd w:id="2293"/>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A671B0">
      <w:pPr>
        <w:pStyle w:val="XMLCode"/>
        <w:keepNext/>
      </w:pPr>
      <w:r>
        <w:lastRenderedPageBreak/>
        <w:t xml:space="preserve">    &lt;/</w:t>
      </w:r>
      <w:proofErr w:type="spellStart"/>
      <w:r>
        <w:t>flared_joint</w:t>
      </w:r>
      <w:proofErr w:type="spellEnd"/>
      <w:r>
        <w:t xml:space="preserve"> &gt;</w:t>
      </w:r>
    </w:p>
    <w:p w14:paraId="408FB57D" w14:textId="77777777" w:rsidR="00FC68DB" w:rsidRDefault="00FC68DB" w:rsidP="00A671B0">
      <w:pPr>
        <w:pStyle w:val="XMLCode"/>
        <w:keepNext/>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294" w:name="_Ref414345739"/>
      <w:bookmarkStart w:id="2295" w:name="_Ref414345749"/>
      <w:bookmarkStart w:id="2296" w:name="_Ref414345786"/>
      <w:bookmarkStart w:id="2297" w:name="_Ref414345798"/>
      <w:bookmarkStart w:id="2298" w:name="_Toc3557065"/>
      <w:bookmarkStart w:id="2299" w:name="_Toc34747315"/>
      <w:bookmarkStart w:id="2300" w:name="_Toc77102134"/>
      <w:bookmarkStart w:id="2301" w:name="_Toc99614631"/>
      <w:r w:rsidRPr="00226A3F">
        <w:t>Adhesive Lines</w:t>
      </w:r>
      <w:bookmarkEnd w:id="2249"/>
      <w:bookmarkEnd w:id="2294"/>
      <w:bookmarkEnd w:id="2295"/>
      <w:bookmarkEnd w:id="2296"/>
      <w:bookmarkEnd w:id="2297"/>
      <w:bookmarkEnd w:id="2298"/>
      <w:bookmarkEnd w:id="2299"/>
      <w:bookmarkEnd w:id="2300"/>
      <w:bookmarkEnd w:id="230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02" w:name="_Toc3566527"/>
      <w:bookmarkStart w:id="2303" w:name="_Toc34747529"/>
      <w:bookmarkStart w:id="2304" w:name="_Toc77095988"/>
      <w:bookmarkStart w:id="2305"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02"/>
      <w:bookmarkEnd w:id="2303"/>
      <w:bookmarkEnd w:id="2304"/>
      <w:bookmarkEnd w:id="230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A671B0">
      <w:pPr>
        <w:keepNext/>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06" w:name="_Toc3566528"/>
      <w:bookmarkStart w:id="2307" w:name="_Toc34747530"/>
      <w:bookmarkStart w:id="2308" w:name="_Toc77095989"/>
      <w:bookmarkStart w:id="2309"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06"/>
      <w:bookmarkEnd w:id="2307"/>
      <w:bookmarkEnd w:id="2308"/>
      <w:bookmarkEnd w:id="2309"/>
    </w:p>
    <w:p w14:paraId="60E1F07E" w14:textId="77777777" w:rsidR="00FC68DB" w:rsidRPr="006C220A" w:rsidRDefault="00FC68DB" w:rsidP="00D52126">
      <w:pPr>
        <w:pStyle w:val="Listenabsatz"/>
        <w:numPr>
          <w:ilvl w:val="0"/>
          <w:numId w:val="42"/>
        </w:numPr>
        <w:tabs>
          <w:tab w:val="clear" w:pos="403"/>
        </w:tabs>
        <w:spacing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D52126">
      <w:pPr>
        <w:pStyle w:val="Listenabsatz"/>
        <w:numPr>
          <w:ilvl w:val="0"/>
          <w:numId w:val="42"/>
        </w:numPr>
        <w:tabs>
          <w:tab w:val="clear" w:pos="403"/>
        </w:tabs>
        <w:spacing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D52126">
      <w:pPr>
        <w:pStyle w:val="Listenabsatz"/>
        <w:numPr>
          <w:ilvl w:val="0"/>
          <w:numId w:val="42"/>
        </w:numPr>
        <w:tabs>
          <w:tab w:val="clear" w:pos="403"/>
        </w:tabs>
        <w:spacing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D52126">
      <w:pPr>
        <w:pStyle w:val="Listenabsatz"/>
        <w:numPr>
          <w:ilvl w:val="0"/>
          <w:numId w:val="42"/>
        </w:numPr>
        <w:tabs>
          <w:tab w:val="clear" w:pos="403"/>
        </w:tabs>
        <w:spacing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D52126">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lastRenderedPageBreak/>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10" w:name="_Toc428279602"/>
      <w:bookmarkStart w:id="2311" w:name="_Toc428456348"/>
      <w:bookmarkStart w:id="2312" w:name="_Toc428537316"/>
      <w:bookmarkStart w:id="2313" w:name="_Toc428969638"/>
      <w:bookmarkStart w:id="2314" w:name="_Toc429053029"/>
      <w:bookmarkStart w:id="2315" w:name="_Toc413861930"/>
      <w:bookmarkStart w:id="2316" w:name="_Toc3557066"/>
      <w:bookmarkStart w:id="2317" w:name="_Toc34747316"/>
      <w:bookmarkStart w:id="2318" w:name="_Toc77102135"/>
      <w:bookmarkStart w:id="2319" w:name="_Toc99614632"/>
      <w:bookmarkStart w:id="2320" w:name="_Toc413359617"/>
      <w:bookmarkEnd w:id="2310"/>
      <w:bookmarkEnd w:id="2311"/>
      <w:bookmarkEnd w:id="2312"/>
      <w:bookmarkEnd w:id="2313"/>
      <w:bookmarkEnd w:id="2314"/>
      <w:r w:rsidRPr="00226A3F">
        <w:t>Hemming Flanges</w:t>
      </w:r>
      <w:bookmarkEnd w:id="2315"/>
      <w:bookmarkEnd w:id="2316"/>
      <w:bookmarkEnd w:id="2317"/>
      <w:bookmarkEnd w:id="2318"/>
      <w:bookmarkEnd w:id="2319"/>
    </w:p>
    <w:p w14:paraId="7D310584" w14:textId="77777777" w:rsidR="00FC68DB" w:rsidRDefault="00FC68DB" w:rsidP="00B202D2">
      <w:pPr>
        <w:pStyle w:val="berschrift3"/>
      </w:pPr>
      <w:bookmarkStart w:id="2321" w:name="_Toc413861931"/>
      <w:bookmarkStart w:id="2322" w:name="_Toc3557067"/>
      <w:bookmarkStart w:id="2323" w:name="_Toc34747317"/>
      <w:bookmarkStart w:id="2324" w:name="_Toc77102136"/>
      <w:bookmarkStart w:id="2325" w:name="_Toc99614633"/>
      <w:r>
        <w:t>Introduction</w:t>
      </w:r>
      <w:bookmarkEnd w:id="2321"/>
      <w:bookmarkEnd w:id="2322"/>
      <w:bookmarkEnd w:id="2323"/>
      <w:bookmarkEnd w:id="2324"/>
      <w:bookmarkEnd w:id="2325"/>
    </w:p>
    <w:p w14:paraId="5CAD8167" w14:textId="77777777" w:rsidR="00FC68DB" w:rsidRDefault="00FC68DB" w:rsidP="00D52126">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D52126">
      <w:r>
        <w:t xml:space="preserve">A hemming involves a path around which the outer metal sheet is rolled over. This is called the </w:t>
      </w:r>
      <w:r>
        <w:rPr>
          <w:i/>
        </w:rPr>
        <w:t>hemming root.</w:t>
      </w:r>
    </w:p>
    <w:p w14:paraId="43E0F5AE" w14:textId="77777777" w:rsidR="00FC68DB" w:rsidRDefault="00FC68DB" w:rsidP="00D52126">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326" w:name="_Ref413858805"/>
      <w:bookmarkStart w:id="2327" w:name="_Toc413861952"/>
      <w:bookmarkStart w:id="2328" w:name="_Toc3557149"/>
      <w:bookmarkStart w:id="2329" w:name="_Toc34747402"/>
      <w:bookmarkStart w:id="2330" w:name="_Toc76030600"/>
      <w:bookmarkStart w:id="2331" w:name="_Toc94530885"/>
      <w:bookmarkStart w:id="2332"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326"/>
      <w:r>
        <w:t>: The Three Regions of a Hemming</w:t>
      </w:r>
      <w:bookmarkEnd w:id="2327"/>
      <w:bookmarkEnd w:id="2328"/>
      <w:bookmarkEnd w:id="2329"/>
      <w:bookmarkEnd w:id="2330"/>
      <w:bookmarkEnd w:id="2331"/>
      <w:bookmarkEnd w:id="233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333" w:name="_Ref413850590"/>
      <w:bookmarkStart w:id="2334" w:name="_Toc413861953"/>
      <w:bookmarkStart w:id="2335" w:name="_Toc3557150"/>
      <w:bookmarkStart w:id="2336" w:name="_Toc34747403"/>
      <w:bookmarkStart w:id="2337" w:name="_Toc76030601"/>
      <w:bookmarkStart w:id="2338" w:name="_Toc94530886"/>
      <w:bookmarkStart w:id="2339"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33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34"/>
      <w:bookmarkEnd w:id="2335"/>
      <w:bookmarkEnd w:id="2336"/>
      <w:bookmarkEnd w:id="2337"/>
      <w:bookmarkEnd w:id="2338"/>
      <w:bookmarkEnd w:id="2339"/>
    </w:p>
    <w:p w14:paraId="739D7179" w14:textId="77777777" w:rsidR="00FC68DB" w:rsidRDefault="00FC68DB" w:rsidP="008362F4">
      <w:pPr>
        <w:keepNext/>
      </w:pPr>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340" w:name="_Toc413861954"/>
      <w:bookmarkStart w:id="2341" w:name="_Toc3557151"/>
      <w:bookmarkStart w:id="2342" w:name="_Toc34747404"/>
      <w:bookmarkStart w:id="2343" w:name="_Toc76030602"/>
      <w:bookmarkStart w:id="2344" w:name="_Toc94530887"/>
      <w:bookmarkStart w:id="2345"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340"/>
      <w:bookmarkEnd w:id="2341"/>
      <w:bookmarkEnd w:id="2342"/>
      <w:bookmarkEnd w:id="2343"/>
      <w:bookmarkEnd w:id="2344"/>
      <w:bookmarkEnd w:id="2345"/>
    </w:p>
    <w:p w14:paraId="058D6094" w14:textId="77777777" w:rsidR="00FC68DB" w:rsidRPr="00EB3687" w:rsidRDefault="00FC68DB" w:rsidP="008362F4">
      <w:pPr>
        <w:keepNext/>
        <w:rPr>
          <w:noProof/>
          <w:lang w:eastAsia="en-GB"/>
        </w:rPr>
      </w:pPr>
      <w:r w:rsidRPr="001F057F">
        <w:rPr>
          <w:noProof/>
          <w:lang w:eastAsia="en-GB"/>
        </w:rPr>
        <w:lastRenderedPageBreak/>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346" w:name="_Toc3557152"/>
      <w:bookmarkStart w:id="2347" w:name="_Toc34747405"/>
      <w:bookmarkStart w:id="2348" w:name="_Toc76030603"/>
      <w:bookmarkStart w:id="2349" w:name="_Toc94530888"/>
      <w:bookmarkStart w:id="2350"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46"/>
      <w:bookmarkEnd w:id="2347"/>
      <w:bookmarkEnd w:id="2348"/>
      <w:bookmarkEnd w:id="2349"/>
      <w:bookmarkEnd w:id="235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51" w:name="_Toc413861932"/>
      <w:bookmarkStart w:id="2352" w:name="_Toc3557068"/>
      <w:bookmarkStart w:id="2353" w:name="_Toc34747318"/>
      <w:bookmarkStart w:id="2354" w:name="_Toc77102137"/>
      <w:bookmarkStart w:id="2355"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51"/>
      <w:bookmarkEnd w:id="2352"/>
      <w:bookmarkEnd w:id="2353"/>
      <w:bookmarkEnd w:id="2354"/>
      <w:bookmarkEnd w:id="2355"/>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356" w:name="_Toc3566530"/>
      <w:bookmarkStart w:id="2357" w:name="_Toc34747532"/>
      <w:bookmarkStart w:id="2358" w:name="_Toc77095991"/>
      <w:bookmarkStart w:id="2359"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56"/>
      <w:bookmarkEnd w:id="2357"/>
      <w:bookmarkEnd w:id="2358"/>
      <w:bookmarkEnd w:id="235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360" w:name="_Toc413861979"/>
      <w:bookmarkStart w:id="2361" w:name="_Toc3566531"/>
      <w:bookmarkStart w:id="2362" w:name="_Toc34747533"/>
      <w:bookmarkStart w:id="2363" w:name="_Toc77095992"/>
      <w:bookmarkStart w:id="2364"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360"/>
      <w:bookmarkEnd w:id="2361"/>
      <w:bookmarkEnd w:id="2362"/>
      <w:bookmarkEnd w:id="2363"/>
      <w:bookmarkEnd w:id="2364"/>
    </w:p>
    <w:p w14:paraId="1612958E" w14:textId="77777777" w:rsidR="00FC68DB" w:rsidRPr="0079141E" w:rsidRDefault="00FC68DB" w:rsidP="008362F4">
      <w:pPr>
        <w:pStyle w:val="Listenabsatz"/>
        <w:numPr>
          <w:ilvl w:val="0"/>
          <w:numId w:val="43"/>
        </w:numPr>
        <w:tabs>
          <w:tab w:val="clear" w:pos="403"/>
        </w:tabs>
        <w:spacing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8362F4">
      <w:pPr>
        <w:pStyle w:val="Listenabsatz"/>
        <w:numPr>
          <w:ilvl w:val="0"/>
          <w:numId w:val="43"/>
        </w:numPr>
        <w:tabs>
          <w:tab w:val="clear" w:pos="403"/>
        </w:tabs>
        <w:spacing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8362F4">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8362F4">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365" w:name="_Toc413861980"/>
      <w:bookmarkStart w:id="2366" w:name="_Toc3566532"/>
      <w:bookmarkStart w:id="2367" w:name="_Toc34747534"/>
      <w:bookmarkStart w:id="2368" w:name="_Toc77095993"/>
      <w:bookmarkStart w:id="2369"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65"/>
      <w:bookmarkEnd w:id="2366"/>
      <w:bookmarkEnd w:id="2367"/>
      <w:bookmarkEnd w:id="2368"/>
      <w:bookmarkEnd w:id="236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370" w:name="_Toc413861981"/>
      <w:bookmarkStart w:id="2371" w:name="_Toc3566533"/>
      <w:bookmarkStart w:id="2372" w:name="_Toc34747535"/>
      <w:bookmarkStart w:id="2373" w:name="_Toc77095994"/>
      <w:bookmarkStart w:id="2374"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370"/>
      <w:bookmarkEnd w:id="2371"/>
      <w:bookmarkEnd w:id="2372"/>
      <w:bookmarkEnd w:id="2373"/>
      <w:bookmarkEnd w:id="237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lastRenderedPageBreak/>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375" w:name="_Toc3566534"/>
      <w:bookmarkStart w:id="2376" w:name="_Toc34747536"/>
      <w:bookmarkStart w:id="2377" w:name="_Toc77095995"/>
      <w:bookmarkStart w:id="2378"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375"/>
      <w:bookmarkEnd w:id="2376"/>
      <w:bookmarkEnd w:id="2377"/>
      <w:bookmarkEnd w:id="2378"/>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v="1"&gt; </w:t>
      </w:r>
      <w:proofErr w:type="gramStart"/>
      <w:r w:rsidRPr="00986544">
        <w:rPr>
          <w:rFonts w:ascii="Courier New" w:hAnsi="Courier New" w:cs="Courier New"/>
          <w:sz w:val="16"/>
        </w:rPr>
        <w:t>2169.300  -</w:t>
      </w:r>
      <w:proofErr w:type="gramEnd"/>
      <w:r w:rsidRPr="00986544">
        <w:rPr>
          <w:rFonts w:ascii="Courier New" w:hAnsi="Courier New" w:cs="Courier New"/>
          <w:sz w:val="16"/>
        </w:rPr>
        <w:t>489.495  1773.936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v="2"&gt; </w:t>
      </w:r>
      <w:proofErr w:type="gramStart"/>
      <w:r w:rsidRPr="00986544">
        <w:rPr>
          <w:rFonts w:ascii="Courier New" w:hAnsi="Courier New" w:cs="Courier New"/>
          <w:sz w:val="16"/>
        </w:rPr>
        <w:t>2165.593  -</w:t>
      </w:r>
      <w:proofErr w:type="gramEnd"/>
      <w:r w:rsidRPr="00986544">
        <w:rPr>
          <w:rFonts w:ascii="Courier New" w:hAnsi="Courier New" w:cs="Courier New"/>
          <w:sz w:val="16"/>
        </w:rPr>
        <w:t>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v="3"&gt; 2165.593   </w:t>
      </w:r>
      <w:proofErr w:type="gramStart"/>
      <w:r w:rsidRPr="00986544">
        <w:rPr>
          <w:rFonts w:ascii="Courier New" w:hAnsi="Courier New" w:cs="Courier New"/>
          <w:sz w:val="16"/>
        </w:rPr>
        <w:t>480.000  1790.221</w:t>
      </w:r>
      <w:proofErr w:type="gramEnd"/>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79" w:name="_Toc428537321"/>
      <w:bookmarkStart w:id="2380" w:name="_Toc428969643"/>
      <w:bookmarkStart w:id="2381" w:name="_Toc429053034"/>
      <w:bookmarkStart w:id="2382" w:name="_Toc428537324"/>
      <w:bookmarkStart w:id="2383" w:name="_Toc428969646"/>
      <w:bookmarkStart w:id="2384" w:name="_Toc429053037"/>
      <w:bookmarkStart w:id="2385" w:name="_Toc428537325"/>
      <w:bookmarkStart w:id="2386" w:name="_Toc428969647"/>
      <w:bookmarkStart w:id="2387" w:name="_Toc429053038"/>
      <w:bookmarkStart w:id="2388" w:name="_Toc428537328"/>
      <w:bookmarkStart w:id="2389" w:name="_Toc428969650"/>
      <w:bookmarkStart w:id="2390" w:name="_Toc429053041"/>
      <w:bookmarkStart w:id="2391" w:name="_Toc428537330"/>
      <w:bookmarkStart w:id="2392" w:name="_Toc428969652"/>
      <w:bookmarkStart w:id="2393" w:name="_Toc429053043"/>
      <w:bookmarkStart w:id="2394" w:name="_Toc3557069"/>
      <w:bookmarkStart w:id="2395" w:name="_Toc34747319"/>
      <w:bookmarkStart w:id="2396" w:name="_Toc77102138"/>
      <w:bookmarkStart w:id="2397" w:name="_Toc99614635"/>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r w:rsidRPr="00226A3F">
        <w:t>Sequence Connections</w:t>
      </w:r>
      <w:bookmarkEnd w:id="2320"/>
      <w:bookmarkEnd w:id="2394"/>
      <w:bookmarkEnd w:id="2395"/>
      <w:bookmarkEnd w:id="2396"/>
      <w:bookmarkEnd w:id="2397"/>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398" w:name="_Toc413359638"/>
      <w:bookmarkStart w:id="2399" w:name="_Toc3557153"/>
      <w:bookmarkStart w:id="2400" w:name="_Toc34747406"/>
      <w:bookmarkStart w:id="2401" w:name="_Toc76030604"/>
      <w:bookmarkStart w:id="2402" w:name="_Toc94530889"/>
      <w:bookmarkStart w:id="2403"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398"/>
      <w:bookmarkEnd w:id="2399"/>
      <w:bookmarkEnd w:id="2400"/>
      <w:bookmarkEnd w:id="2401"/>
      <w:bookmarkEnd w:id="2402"/>
      <w:bookmarkEnd w:id="2403"/>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04" w:name="_Toc413359639"/>
      <w:bookmarkStart w:id="2405" w:name="_Toc3557154"/>
      <w:bookmarkStart w:id="2406" w:name="_Toc34747407"/>
      <w:bookmarkStart w:id="2407" w:name="_Toc76030605"/>
      <w:bookmarkStart w:id="2408" w:name="_Toc94530890"/>
      <w:bookmarkStart w:id="2409"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04"/>
      <w:r>
        <w:t xml:space="preserve"> and spacing</w:t>
      </w:r>
      <w:bookmarkEnd w:id="2405"/>
      <w:bookmarkEnd w:id="2406"/>
      <w:bookmarkEnd w:id="2407"/>
      <w:bookmarkEnd w:id="2408"/>
      <w:bookmarkEnd w:id="2409"/>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10" w:name="_Toc3557155"/>
      <w:bookmarkStart w:id="2411" w:name="_Toc34747408"/>
      <w:bookmarkStart w:id="2412" w:name="_Toc76030606"/>
      <w:bookmarkStart w:id="2413" w:name="_Toc94530891"/>
      <w:bookmarkStart w:id="2414"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10"/>
      <w:bookmarkEnd w:id="2411"/>
      <w:bookmarkEnd w:id="2412"/>
      <w:bookmarkEnd w:id="2413"/>
      <w:bookmarkEnd w:id="2414"/>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15" w:name="_Toc3557156"/>
      <w:bookmarkStart w:id="2416" w:name="_Toc34747409"/>
      <w:bookmarkStart w:id="2417" w:name="_Toc76030607"/>
      <w:bookmarkStart w:id="2418" w:name="_Toc94530892"/>
      <w:bookmarkStart w:id="2419"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15"/>
      <w:bookmarkEnd w:id="2416"/>
      <w:bookmarkEnd w:id="2417"/>
      <w:bookmarkEnd w:id="2418"/>
      <w:bookmarkEnd w:id="2419"/>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20" w:name="_Toc3566535"/>
      <w:bookmarkStart w:id="2421" w:name="_Toc34747537"/>
      <w:bookmarkStart w:id="2422" w:name="_Toc77095996"/>
      <w:bookmarkStart w:id="2423"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20"/>
      <w:bookmarkEnd w:id="2421"/>
      <w:bookmarkEnd w:id="2422"/>
      <w:bookmarkEnd w:id="242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424" w:name="_Toc3566536"/>
      <w:bookmarkStart w:id="2425" w:name="_Toc34747538"/>
      <w:bookmarkStart w:id="2426" w:name="_Toc77095997"/>
      <w:bookmarkStart w:id="2427"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24"/>
      <w:bookmarkEnd w:id="2425"/>
      <w:bookmarkEnd w:id="2426"/>
      <w:bookmarkEnd w:id="242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428" w:name="_Toc3566537"/>
      <w:bookmarkStart w:id="2429" w:name="_Toc34747539"/>
      <w:bookmarkStart w:id="2430" w:name="_Toc77095998"/>
      <w:bookmarkStart w:id="2431"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28"/>
      <w:bookmarkEnd w:id="2429"/>
      <w:bookmarkEnd w:id="2430"/>
      <w:bookmarkEnd w:id="2431"/>
    </w:p>
    <w:p w14:paraId="6F0DFACD" w14:textId="77777777" w:rsidR="00FC68DB" w:rsidRDefault="00FC68DB" w:rsidP="00B202D2"/>
    <w:p w14:paraId="065B83EF" w14:textId="77777777" w:rsidR="00FC68DB" w:rsidRPr="00226A3F" w:rsidRDefault="00FC68DB" w:rsidP="00B202D2">
      <w:pPr>
        <w:pStyle w:val="berschrift1"/>
      </w:pPr>
      <w:bookmarkStart w:id="2432" w:name="_Toc413359618"/>
      <w:bookmarkStart w:id="2433" w:name="_Toc3557070"/>
      <w:bookmarkStart w:id="2434" w:name="_Toc34747320"/>
      <w:bookmarkStart w:id="2435" w:name="_Toc77102139"/>
      <w:bookmarkStart w:id="2436" w:name="_Toc99614636"/>
      <w:bookmarkEnd w:id="2250"/>
      <w:bookmarkEnd w:id="2251"/>
      <w:bookmarkEnd w:id="2252"/>
      <w:r w:rsidRPr="00226A3F">
        <w:t>2D connections</w:t>
      </w:r>
      <w:bookmarkEnd w:id="2432"/>
      <w:bookmarkEnd w:id="2433"/>
      <w:bookmarkEnd w:id="2434"/>
      <w:bookmarkEnd w:id="2435"/>
      <w:bookmarkEnd w:id="2436"/>
    </w:p>
    <w:p w14:paraId="7FE12C3B" w14:textId="77777777" w:rsidR="00FC68DB" w:rsidRPr="00226A3F" w:rsidRDefault="00FC68DB" w:rsidP="00B202D2">
      <w:pPr>
        <w:pStyle w:val="berschrift2"/>
      </w:pPr>
      <w:bookmarkStart w:id="2437" w:name="_Toc413359619"/>
      <w:bookmarkStart w:id="2438" w:name="_Toc3557071"/>
      <w:bookmarkStart w:id="2439" w:name="_Toc34747321"/>
      <w:bookmarkStart w:id="2440" w:name="_Toc77102140"/>
      <w:bookmarkStart w:id="2441" w:name="_Toc99614637"/>
      <w:r w:rsidRPr="00226A3F">
        <w:t>Generic Definitions</w:t>
      </w:r>
      <w:bookmarkEnd w:id="2437"/>
      <w:bookmarkEnd w:id="2438"/>
      <w:bookmarkEnd w:id="2439"/>
      <w:bookmarkEnd w:id="2440"/>
      <w:bookmarkEnd w:id="2441"/>
    </w:p>
    <w:p w14:paraId="7C6ACD6A" w14:textId="77777777" w:rsidR="00FC68DB" w:rsidRPr="00226A3F" w:rsidRDefault="00FC68DB" w:rsidP="00B202D2">
      <w:pPr>
        <w:pStyle w:val="berschrift3"/>
      </w:pPr>
      <w:bookmarkStart w:id="2442" w:name="_Toc413359620"/>
      <w:bookmarkStart w:id="2443" w:name="_Toc3557072"/>
      <w:bookmarkStart w:id="2444" w:name="_Toc34747322"/>
      <w:bookmarkStart w:id="2445" w:name="_Toc77102141"/>
      <w:bookmarkStart w:id="2446" w:name="_Toc99614638"/>
      <w:r w:rsidRPr="00226A3F">
        <w:t>Identification</w:t>
      </w:r>
      <w:bookmarkEnd w:id="2442"/>
      <w:bookmarkEnd w:id="2443"/>
      <w:bookmarkEnd w:id="2444"/>
      <w:bookmarkEnd w:id="2445"/>
      <w:bookmarkEnd w:id="2446"/>
    </w:p>
    <w:p w14:paraId="6B80BAF0" w14:textId="7051EB65" w:rsidR="00B865B6" w:rsidRDefault="00B865B6" w:rsidP="008362F4">
      <w:pPr>
        <w:autoSpaceDE w:val="0"/>
        <w:autoSpaceDN w:val="0"/>
        <w:adjustRightInd w:val="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47" w:name="_Toc413359621"/>
      <w:bookmarkStart w:id="2448" w:name="_Toc3557073"/>
      <w:bookmarkStart w:id="2449" w:name="_Toc34747323"/>
      <w:bookmarkStart w:id="2450" w:name="_Toc77102142"/>
      <w:bookmarkStart w:id="2451" w:name="_Toc99614639"/>
      <w:r w:rsidRPr="00226A3F">
        <w:t>Connection Face</w:t>
      </w:r>
      <w:bookmarkEnd w:id="2447"/>
      <w:bookmarkEnd w:id="2448"/>
      <w:bookmarkEnd w:id="2449"/>
      <w:bookmarkEnd w:id="2450"/>
      <w:bookmarkEnd w:id="2451"/>
    </w:p>
    <w:p w14:paraId="7C221699" w14:textId="77777777" w:rsidR="00FC68DB" w:rsidRPr="00226A3F" w:rsidRDefault="00FC68DB" w:rsidP="008362F4">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8362F4">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452" w:name="_Toc3566539"/>
      <w:bookmarkStart w:id="2453" w:name="_Toc34747541"/>
      <w:bookmarkStart w:id="2454" w:name="_Toc77096000"/>
      <w:bookmarkStart w:id="2455"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52"/>
      <w:bookmarkEnd w:id="2453"/>
      <w:bookmarkEnd w:id="2454"/>
      <w:bookmarkEnd w:id="245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456" w:name="_Toc3566540"/>
      <w:bookmarkStart w:id="2457" w:name="_Toc34747542"/>
      <w:bookmarkStart w:id="2458" w:name="_Toc77096001"/>
      <w:bookmarkStart w:id="2459"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56"/>
      <w:bookmarkEnd w:id="2457"/>
      <w:bookmarkEnd w:id="2458"/>
      <w:bookmarkEnd w:id="245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460" w:name="_Toc3566541"/>
      <w:bookmarkStart w:id="2461" w:name="_Toc34747543"/>
      <w:bookmarkStart w:id="2462" w:name="_Toc77096002"/>
      <w:bookmarkStart w:id="2463"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60"/>
      <w:bookmarkEnd w:id="2461"/>
      <w:bookmarkEnd w:id="2462"/>
      <w:bookmarkEnd w:id="246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A7BF8">
      <w:pPr>
        <w:keepNext/>
      </w:pPr>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464" w:name="_Toc3566542"/>
      <w:bookmarkStart w:id="2465" w:name="_Toc34747544"/>
      <w:bookmarkStart w:id="2466" w:name="_Toc77096003"/>
      <w:bookmarkStart w:id="2467"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464"/>
      <w:bookmarkEnd w:id="2465"/>
      <w:bookmarkEnd w:id="2466"/>
      <w:bookmarkEnd w:id="2467"/>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w:t>
      </w:r>
      <w:proofErr w:type="spellStart"/>
      <w:r w:rsidRPr="00986544">
        <w:rPr>
          <w:rFonts w:ascii="Courier New" w:hAnsi="Courier New"/>
          <w:sz w:val="16"/>
        </w:rPr>
        <w:t>loc</w:t>
      </w:r>
      <w:proofErr w:type="spellEnd"/>
      <w:r w:rsidRPr="00986544">
        <w:rPr>
          <w:rFonts w:ascii="Courier New" w:hAnsi="Courier New"/>
          <w:sz w:val="16"/>
        </w:rPr>
        <w:t xml:space="preserve"> v="</w:t>
      </w:r>
      <w:r w:rsidRPr="00986544">
        <w:rPr>
          <w:rFonts w:ascii="Courier New" w:hAnsi="Courier New"/>
          <w:b/>
          <w:color w:val="0070C0"/>
          <w:sz w:val="16"/>
        </w:rPr>
        <w:t>6</w:t>
      </w:r>
      <w:r w:rsidRPr="00986544">
        <w:rPr>
          <w:rFonts w:ascii="Courier New" w:hAnsi="Courier New"/>
          <w:sz w:val="16"/>
        </w:rPr>
        <w:t xml:space="preserve">"&gt; </w:t>
      </w:r>
      <w:proofErr w:type="gramStart"/>
      <w:r w:rsidRPr="00986544">
        <w:rPr>
          <w:rFonts w:ascii="Courier New" w:hAnsi="Courier New"/>
          <w:sz w:val="16"/>
        </w:rPr>
        <w:t>2008.336  28.784</w:t>
      </w:r>
      <w:proofErr w:type="gramEnd"/>
      <w:r w:rsidRPr="00986544">
        <w:rPr>
          <w:rFonts w:ascii="Courier New" w:hAnsi="Courier New"/>
          <w:sz w:val="16"/>
        </w:rPr>
        <w:t xml:space="preserve">  1739.524 &lt;/</w:t>
      </w:r>
      <w:proofErr w:type="spellStart"/>
      <w:r w:rsidRPr="00986544">
        <w:rPr>
          <w:rFonts w:ascii="Courier New" w:hAnsi="Courier New"/>
          <w:sz w:val="16"/>
        </w:rPr>
        <w:t>loc</w:t>
      </w:r>
      <w:proofErr w:type="spellEnd"/>
      <w:r w:rsidRPr="00986544">
        <w:rPr>
          <w:rFonts w:ascii="Courier New" w:hAnsi="Courier New"/>
          <w:sz w:val="16"/>
        </w:rPr>
        <w:t>&gt;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loc_list</w:t>
      </w:r>
      <w:proofErr w:type="spellEnd"/>
      <w:r w:rsidRPr="00986544">
        <w:rPr>
          <w:rFonts w:ascii="Courier New" w:hAnsi="Courier New"/>
          <w:sz w:val="16"/>
        </w:rPr>
        <w: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face_list</w:t>
      </w:r>
      <w:proofErr w:type="spellEnd"/>
      <w:r w:rsidRPr="00986544">
        <w:rPr>
          <w:rFonts w:ascii="Courier New" w:hAnsi="Courier New"/>
          <w:sz w:val="16"/>
        </w:rPr>
        <w: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 xml:space="preserve">&lt;face v1="1" v2="2" v3="3" v4="4"/&gt;   </w:t>
      </w:r>
      <w:proofErr w:type="gramStart"/>
      <w:r w:rsidRPr="00986544">
        <w:rPr>
          <w:rFonts w:ascii="Courier New" w:hAnsi="Courier New"/>
          <w:color w:val="FF0000"/>
          <w:sz w:val="16"/>
        </w:rPr>
        <w:t>&lt;!--</w:t>
      </w:r>
      <w:proofErr w:type="gramEnd"/>
      <w:r w:rsidRPr="00986544">
        <w:rPr>
          <w:rFonts w:ascii="Courier New" w:hAnsi="Courier New"/>
          <w:color w:val="FF0000"/>
          <w:sz w:val="16"/>
        </w:rPr>
        <w:t xml:space="preserve">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68" w:name="_Toc413359622"/>
      <w:bookmarkStart w:id="2469" w:name="_Toc3557074"/>
      <w:bookmarkStart w:id="2470" w:name="_Toc34747324"/>
      <w:bookmarkStart w:id="2471" w:name="_Toc77102143"/>
      <w:bookmarkStart w:id="2472" w:name="_Toc99614640"/>
      <w:r w:rsidRPr="00226A3F">
        <w:t>Type Specification</w:t>
      </w:r>
      <w:bookmarkEnd w:id="2468"/>
      <w:bookmarkEnd w:id="2469"/>
      <w:bookmarkEnd w:id="2470"/>
      <w:bookmarkEnd w:id="2471"/>
      <w:bookmarkEnd w:id="247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473" w:name="_Toc3566543"/>
      <w:bookmarkStart w:id="2474" w:name="_Toc34747545"/>
      <w:bookmarkStart w:id="2475" w:name="_Toc77096004"/>
      <w:bookmarkStart w:id="2476"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473"/>
      <w:bookmarkEnd w:id="2474"/>
      <w:bookmarkEnd w:id="2475"/>
      <w:bookmarkEnd w:id="247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77" w:name="_Toc413359623"/>
      <w:bookmarkStart w:id="2478" w:name="_Ref414345836"/>
      <w:bookmarkStart w:id="2479" w:name="_Ref414345889"/>
      <w:bookmarkStart w:id="2480" w:name="_Ref414350043"/>
      <w:bookmarkStart w:id="2481" w:name="_Ref429051261"/>
      <w:bookmarkStart w:id="2482" w:name="_Toc3557075"/>
      <w:bookmarkStart w:id="2483" w:name="_Toc34747325"/>
      <w:bookmarkStart w:id="2484" w:name="_Toc77102144"/>
      <w:bookmarkStart w:id="2485" w:name="_Toc99614641"/>
      <w:r w:rsidRPr="00226A3F">
        <w:lastRenderedPageBreak/>
        <w:t xml:space="preserve">Adhesive </w:t>
      </w:r>
      <w:r>
        <w:t>F</w:t>
      </w:r>
      <w:r w:rsidRPr="00226A3F">
        <w:t>aces</w:t>
      </w:r>
      <w:bookmarkEnd w:id="2477"/>
      <w:bookmarkEnd w:id="2478"/>
      <w:bookmarkEnd w:id="2479"/>
      <w:bookmarkEnd w:id="2480"/>
      <w:bookmarkEnd w:id="2481"/>
      <w:bookmarkEnd w:id="2482"/>
      <w:bookmarkEnd w:id="2483"/>
      <w:bookmarkEnd w:id="2484"/>
      <w:bookmarkEnd w:id="248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486" w:name="_Toc413359640"/>
      <w:bookmarkStart w:id="2487" w:name="_Toc3557157"/>
      <w:bookmarkStart w:id="2488" w:name="_Toc34747410"/>
      <w:bookmarkStart w:id="2489" w:name="_Toc76030608"/>
      <w:bookmarkStart w:id="2490" w:name="_Toc94530893"/>
      <w:bookmarkStart w:id="2491"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486"/>
      <w:bookmarkEnd w:id="2487"/>
      <w:bookmarkEnd w:id="2488"/>
      <w:bookmarkEnd w:id="2489"/>
      <w:bookmarkEnd w:id="2490"/>
      <w:bookmarkEnd w:id="249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492" w:name="_Toc3566545"/>
      <w:bookmarkStart w:id="2493" w:name="_Toc34747547"/>
      <w:bookmarkStart w:id="2494" w:name="_Toc77096006"/>
      <w:bookmarkStart w:id="2495"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492"/>
      <w:bookmarkEnd w:id="2493"/>
      <w:bookmarkEnd w:id="2494"/>
      <w:bookmarkEnd w:id="249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496" w:name="_Toc413359658"/>
      <w:bookmarkStart w:id="2497" w:name="_Toc3566546"/>
      <w:bookmarkStart w:id="2498" w:name="_Toc34747548"/>
      <w:bookmarkStart w:id="2499" w:name="_Toc77096007"/>
      <w:bookmarkStart w:id="2500"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496"/>
      <w:bookmarkEnd w:id="2497"/>
      <w:bookmarkEnd w:id="2498"/>
      <w:bookmarkEnd w:id="2499"/>
      <w:bookmarkEnd w:id="2500"/>
    </w:p>
    <w:p w14:paraId="0732E2F7" w14:textId="77777777" w:rsidR="00FC68DB" w:rsidRPr="00B14291" w:rsidRDefault="00FC68DB" w:rsidP="00BA7BF8">
      <w:pPr>
        <w:pStyle w:val="Listenabsatz"/>
        <w:numPr>
          <w:ilvl w:val="0"/>
          <w:numId w:val="36"/>
        </w:numPr>
        <w:tabs>
          <w:tab w:val="clear" w:pos="403"/>
        </w:tabs>
        <w:spacing w:line="240" w:lineRule="auto"/>
        <w:ind w:left="714" w:hanging="357"/>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A7BF8">
      <w:pPr>
        <w:pStyle w:val="Listenabsatz"/>
        <w:numPr>
          <w:ilvl w:val="0"/>
          <w:numId w:val="36"/>
        </w:numPr>
        <w:tabs>
          <w:tab w:val="clear" w:pos="403"/>
        </w:tabs>
        <w:spacing w:line="240" w:lineRule="auto"/>
        <w:ind w:left="714" w:hanging="357"/>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BA7BF8">
      <w:pPr>
        <w:pStyle w:val="OhneVerrueckung"/>
        <w:numPr>
          <w:ilvl w:val="0"/>
          <w:numId w:val="36"/>
        </w:numPr>
        <w:ind w:left="714" w:hanging="357"/>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v="6"&gt; </w:t>
      </w:r>
      <w:proofErr w:type="gramStart"/>
      <w:r w:rsidRPr="00986544">
        <w:rPr>
          <w:rFonts w:ascii="Courier New" w:hAnsi="Courier New" w:cs="Courier New"/>
          <w:sz w:val="16"/>
        </w:rPr>
        <w:t>2008.336  28.784</w:t>
      </w:r>
      <w:proofErr w:type="gramEnd"/>
      <w:r w:rsidRPr="00986544">
        <w:rPr>
          <w:rFonts w:ascii="Courier New" w:hAnsi="Courier New" w:cs="Courier New"/>
          <w:sz w:val="16"/>
        </w:rPr>
        <w:t xml:space="preserve">  1739.524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loc_list</w:t>
      </w:r>
      <w:proofErr w:type="spellEnd"/>
      <w:r w:rsidRPr="00986544">
        <w:rPr>
          <w:rFonts w:ascii="Courier New" w:hAnsi="Courier New" w:cs="Courier New"/>
          <w:sz w:val="16"/>
        </w:rPr>
        <w: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face_list</w:t>
      </w:r>
      <w:proofErr w:type="spellEnd"/>
      <w:r w:rsidRPr="00986544">
        <w:rPr>
          <w:rFonts w:ascii="Courier New" w:hAnsi="Courier New" w:cs="Courier New"/>
          <w:sz w:val="16"/>
        </w:rPr>
        <w: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 xml:space="preserve">&lt;face v1="1" v2="2" v3="3" v4="4"/&gt;   </w:t>
      </w:r>
      <w:proofErr w:type="gramStart"/>
      <w:r w:rsidRPr="00986544">
        <w:rPr>
          <w:rFonts w:ascii="Courier New" w:hAnsi="Courier New" w:cs="Courier New"/>
          <w:color w:val="FF0000"/>
          <w:sz w:val="16"/>
        </w:rPr>
        <w:t>&lt;!--</w:t>
      </w:r>
      <w:proofErr w:type="gramEnd"/>
      <w:r w:rsidRPr="00986544">
        <w:rPr>
          <w:rFonts w:ascii="Courier New" w:hAnsi="Courier New" w:cs="Courier New"/>
          <w:color w:val="FF0000"/>
          <w:sz w:val="16"/>
        </w:rPr>
        <w:t xml:space="preserve">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01" w:name="_Toc3557076"/>
      <w:bookmarkStart w:id="2502" w:name="_Toc34747326"/>
      <w:bookmarkStart w:id="2503" w:name="_Toc77102147"/>
      <w:bookmarkStart w:id="2504" w:name="_Toc443470372"/>
      <w:bookmarkStart w:id="2505" w:name="_Toc450303224"/>
      <w:bookmarkStart w:id="2506" w:name="_Toc9996979"/>
      <w:bookmarkStart w:id="2507" w:name="_Toc353342679"/>
      <w:bookmarkEnd w:id="19"/>
    </w:p>
    <w:p w14:paraId="175E8840" w14:textId="5A6AB99C" w:rsidR="002D2C85" w:rsidRPr="007055D9" w:rsidRDefault="002D2C85" w:rsidP="00B202D2">
      <w:pPr>
        <w:pStyle w:val="berschrift1"/>
      </w:pPr>
      <w:bookmarkStart w:id="2508" w:name="_Toc99614642"/>
      <w:r w:rsidRPr="007055D9">
        <w:t>Future extensions</w:t>
      </w:r>
      <w:bookmarkEnd w:id="2501"/>
      <w:bookmarkEnd w:id="2502"/>
      <w:bookmarkEnd w:id="2503"/>
      <w:bookmarkEnd w:id="2508"/>
    </w:p>
    <w:p w14:paraId="209DB769" w14:textId="77777777" w:rsidR="002D2C85" w:rsidRPr="00226A3F" w:rsidRDefault="002D2C85" w:rsidP="00B202D2">
      <w:bookmarkStart w:id="2509" w:name="_Toc338938925"/>
      <w:bookmarkStart w:id="251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11" w:name="_Toc338938923"/>
      <w:bookmarkStart w:id="2512" w:name="_Toc338939259"/>
      <w:bookmarkStart w:id="2513" w:name="_Toc413359625"/>
      <w:bookmarkStart w:id="2514" w:name="_Toc3557077"/>
      <w:bookmarkStart w:id="2515" w:name="_Toc34747327"/>
      <w:bookmarkStart w:id="2516" w:name="_Toc77102148"/>
      <w:bookmarkStart w:id="2517" w:name="_Toc99614643"/>
      <w:r w:rsidRPr="00226A3F">
        <w:t>Additional parameters for spot and seam welds</w:t>
      </w:r>
      <w:bookmarkEnd w:id="2511"/>
      <w:bookmarkEnd w:id="2512"/>
      <w:bookmarkEnd w:id="2513"/>
      <w:bookmarkEnd w:id="2514"/>
      <w:bookmarkEnd w:id="2515"/>
      <w:bookmarkEnd w:id="2516"/>
      <w:bookmarkEnd w:id="251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18" w:name="_Ref338846673"/>
      <w:bookmarkStart w:id="2519" w:name="_Toc338938924"/>
      <w:bookmarkStart w:id="2520" w:name="_Toc338939260"/>
      <w:bookmarkStart w:id="2521" w:name="_Toc413359626"/>
      <w:bookmarkStart w:id="2522" w:name="_Toc3557078"/>
      <w:bookmarkStart w:id="2523" w:name="_Toc34747328"/>
      <w:bookmarkStart w:id="2524" w:name="_Toc77102149"/>
      <w:bookmarkStart w:id="2525" w:name="_Toc99614644"/>
      <w:r w:rsidRPr="00226A3F">
        <w:t>Other relevant and new joint types</w:t>
      </w:r>
      <w:bookmarkEnd w:id="2518"/>
      <w:bookmarkEnd w:id="2519"/>
      <w:bookmarkEnd w:id="2520"/>
      <w:bookmarkEnd w:id="2521"/>
      <w:bookmarkEnd w:id="2522"/>
      <w:bookmarkEnd w:id="2523"/>
      <w:bookmarkEnd w:id="2524"/>
      <w:bookmarkEnd w:id="252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26" w:name="_Ref69238344"/>
      <w:bookmarkStart w:id="2527" w:name="_Toc77102146"/>
      <w:bookmarkEnd w:id="2509"/>
      <w:bookmarkEnd w:id="2510"/>
      <w:r>
        <w:rPr>
          <w:lang w:val="en-US"/>
        </w:rPr>
        <w:lastRenderedPageBreak/>
        <w:br/>
      </w:r>
      <w:bookmarkStart w:id="2528"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526"/>
      <w:bookmarkEnd w:id="2527"/>
      <w:bookmarkEnd w:id="252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529" w:name="_Toc76030609"/>
      <w:bookmarkStart w:id="2530" w:name="_Toc94530894"/>
      <w:bookmarkStart w:id="2531"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29"/>
      <w:bookmarkEnd w:id="2530"/>
      <w:bookmarkEnd w:id="253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532" w:name="_Toc76030610"/>
      <w:bookmarkStart w:id="2533" w:name="_Toc94530895"/>
      <w:bookmarkStart w:id="2534"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532"/>
      <w:bookmarkEnd w:id="2533"/>
      <w:bookmarkEnd w:id="2534"/>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1271"/>
        <w:gridCol w:w="8015"/>
      </w:tblGrid>
      <w:tr w:rsidR="0036320E" w14:paraId="6E027F39" w14:textId="77777777" w:rsidTr="00BA7BF8">
        <w:tc>
          <w:tcPr>
            <w:tcW w:w="1271"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8015" w:type="dxa"/>
          </w:tcPr>
          <w:p w14:paraId="24D08171" w14:textId="77777777" w:rsidR="0036320E" w:rsidRDefault="0036320E" w:rsidP="00BA7BF8">
            <w:pPr>
              <w:jc w:val="left"/>
            </w:pPr>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BA7BF8">
        <w:tc>
          <w:tcPr>
            <w:tcW w:w="1271"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8015" w:type="dxa"/>
          </w:tcPr>
          <w:p w14:paraId="1D90B176" w14:textId="77777777" w:rsidR="0036320E" w:rsidRDefault="0036320E" w:rsidP="00BA7BF8">
            <w:pPr>
              <w:jc w:val="left"/>
            </w:pPr>
            <w:r>
              <w:t>"</w:t>
            </w:r>
            <w:proofErr w:type="spellStart"/>
            <w:proofErr w:type="gramStart"/>
            <w:r>
              <w:t>first</w:t>
            </w:r>
            <w:proofErr w:type="gramEnd"/>
            <w:r>
              <w:t>_spacing</w:t>
            </w:r>
            <w:proofErr w:type="spellEnd"/>
            <w:r>
              <w:t>"</w:t>
            </w:r>
          </w:p>
        </w:tc>
      </w:tr>
      <w:tr w:rsidR="0036320E" w14:paraId="6B0D2AC0" w14:textId="77777777" w:rsidTr="00BA7BF8">
        <w:tc>
          <w:tcPr>
            <w:tcW w:w="1271"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8015" w:type="dxa"/>
          </w:tcPr>
          <w:p w14:paraId="535B27A8" w14:textId="77777777" w:rsidR="0036320E" w:rsidRDefault="0036320E" w:rsidP="00BA7BF8">
            <w:pPr>
              <w:jc w:val="left"/>
            </w:pPr>
            <w:r>
              <w:t>"</w:t>
            </w:r>
            <w:proofErr w:type="spellStart"/>
            <w:proofErr w:type="gramStart"/>
            <w:r>
              <w:t>last</w:t>
            </w:r>
            <w:proofErr w:type="gramEnd"/>
            <w:r>
              <w:t>_spacing</w:t>
            </w:r>
            <w:proofErr w:type="spellEnd"/>
            <w:r>
              <w:t>"</w:t>
            </w:r>
          </w:p>
        </w:tc>
      </w:tr>
      <w:tr w:rsidR="0036320E" w14:paraId="11E389A4" w14:textId="77777777" w:rsidTr="00BA7BF8">
        <w:tc>
          <w:tcPr>
            <w:tcW w:w="1271"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8015" w:type="dxa"/>
          </w:tcPr>
          <w:p w14:paraId="45420C6D" w14:textId="77777777" w:rsidR="0036320E" w:rsidRDefault="0036320E" w:rsidP="00BA7BF8">
            <w:pPr>
              <w:jc w:val="left"/>
            </w:pPr>
            <w:r>
              <w:t>the prescribed "length"</w:t>
            </w:r>
          </w:p>
        </w:tc>
      </w:tr>
      <w:tr w:rsidR="0036320E" w14:paraId="52B6EFEC" w14:textId="77777777" w:rsidTr="00BA7BF8">
        <w:tc>
          <w:tcPr>
            <w:tcW w:w="1271"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8015" w:type="dxa"/>
          </w:tcPr>
          <w:p w14:paraId="4164CA70" w14:textId="77777777" w:rsidR="0036320E" w:rsidRDefault="0036320E" w:rsidP="00BA7BF8">
            <w:pPr>
              <w:jc w:val="left"/>
            </w:pPr>
            <w:r>
              <w:t>the prescribed "spacing"</w:t>
            </w:r>
          </w:p>
        </w:tc>
      </w:tr>
      <w:tr w:rsidR="0036320E" w14:paraId="7394A279" w14:textId="77777777" w:rsidTr="00BA7BF8">
        <w:tc>
          <w:tcPr>
            <w:tcW w:w="1271"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8015" w:type="dxa"/>
          </w:tcPr>
          <w:p w14:paraId="73F405EF" w14:textId="77777777" w:rsidR="0036320E" w:rsidRDefault="0036320E" w:rsidP="00BA7BF8">
            <w:pPr>
              <w:jc w:val="left"/>
            </w:pPr>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BA7BF8">
      <w:pPr>
        <w:keepNext/>
      </w:pPr>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DE7B4A"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BA7BF8">
      <w:pPr>
        <w:keepNext/>
      </w:pPr>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535"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535"/>
          </w:p>
        </w:tc>
      </w:tr>
    </w:tbl>
    <w:p w14:paraId="36FB2D05" w14:textId="77777777" w:rsidR="0036320E" w:rsidRDefault="0036320E" w:rsidP="0036320E"/>
    <w:p w14:paraId="1F8CE79D" w14:textId="5C684947" w:rsidR="0036320E" w:rsidRPr="00E275F6" w:rsidRDefault="0036320E" w:rsidP="00BA7BF8">
      <w:pPr>
        <w:keepNext/>
      </w:pPr>
      <w:r>
        <w:t>The effective length, L, can be calculated by adding the segments and the spacings:</w:t>
      </w:r>
      <w:r w:rsidR="00BA7BF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536"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536"/>
          </w:p>
        </w:tc>
      </w:tr>
    </w:tbl>
    <w:p w14:paraId="1CAC4B18" w14:textId="77777777" w:rsidR="0036320E" w:rsidRDefault="0036320E" w:rsidP="0036320E">
      <w:pPr>
        <w:rPr>
          <w:rFonts w:ascii="Book Antiqua" w:hAnsi="Book Antiqua"/>
          <w:i/>
          <w:sz w:val="24"/>
        </w:rPr>
      </w:pPr>
    </w:p>
    <w:p w14:paraId="08FEB70B" w14:textId="1E687441"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2EC0DD04" w14:textId="77777777" w:rsidR="0036320E" w:rsidRDefault="0036320E" w:rsidP="004E788B">
      <w:pPr>
        <w:keepNext/>
        <w:spacing w:after="0"/>
      </w:pPr>
      <w:r>
        <w:t>There are 3 strategies for adjusting the length and spacing:</w:t>
      </w:r>
    </w:p>
    <w:p w14:paraId="37EBA8E3" w14:textId="5BA3F560" w:rsidR="0036320E" w:rsidRPr="00966BAF" w:rsidRDefault="0036320E" w:rsidP="004E788B">
      <w:pPr>
        <w:pStyle w:val="Listenabsatz"/>
        <w:keepNext/>
        <w:numPr>
          <w:ilvl w:val="0"/>
          <w:numId w:val="57"/>
        </w:numPr>
        <w:tabs>
          <w:tab w:val="clear" w:pos="403"/>
        </w:tabs>
        <w:spacing w:before="120" w:after="0" w:line="240" w:lineRule="auto"/>
        <w:ind w:left="714" w:hanging="357"/>
        <w:contextualSpacing w:val="0"/>
        <w:jc w:val="left"/>
        <w:rPr>
          <w:lang w:val="en-US"/>
        </w:rPr>
      </w:pPr>
      <w:r w:rsidRPr="00966BAF">
        <w:rPr>
          <w:lang w:val="en-US"/>
        </w:rPr>
        <w:t>keep length– adjust the spacing:</w:t>
      </w:r>
      <w:r w:rsidR="00BA7BF8">
        <w:rPr>
          <w:lang w:val="en-US"/>
        </w:rPr>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DE7B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DE7B4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496C08D5" w:rsidR="0036320E" w:rsidRPr="00966BAF" w:rsidRDefault="0036320E" w:rsidP="004E788B">
      <w:pPr>
        <w:pStyle w:val="Listenabsatz"/>
        <w:keepNext/>
        <w:numPr>
          <w:ilvl w:val="0"/>
          <w:numId w:val="57"/>
        </w:numPr>
        <w:tabs>
          <w:tab w:val="clear" w:pos="403"/>
        </w:tabs>
        <w:spacing w:before="120" w:after="0" w:line="240" w:lineRule="auto"/>
        <w:ind w:left="714" w:hanging="357"/>
        <w:contextualSpacing w:val="0"/>
        <w:jc w:val="left"/>
        <w:rPr>
          <w:lang w:val="en-US"/>
        </w:rPr>
      </w:pPr>
      <w:r w:rsidRPr="00966BAF">
        <w:rPr>
          <w:lang w:val="en-US"/>
        </w:rPr>
        <w:t>keep spacing – adjust the length:</w:t>
      </w:r>
      <w:r w:rsidR="00BA7BF8">
        <w:rPr>
          <w:lang w:val="en-US"/>
        </w:rPr>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DE7B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DE7B4A"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2AB8D350" w14:textId="304656BB" w:rsidR="0036320E" w:rsidRPr="00BA7BF8" w:rsidRDefault="0036320E" w:rsidP="004E788B">
      <w:pPr>
        <w:pStyle w:val="Listenabsatz"/>
        <w:keepNext/>
        <w:numPr>
          <w:ilvl w:val="0"/>
          <w:numId w:val="57"/>
        </w:numPr>
        <w:tabs>
          <w:tab w:val="clear" w:pos="403"/>
        </w:tabs>
        <w:spacing w:before="120" w:after="0" w:line="240" w:lineRule="auto"/>
        <w:ind w:left="714" w:hanging="357"/>
        <w:contextualSpacing w:val="0"/>
        <w:jc w:val="left"/>
        <w:rPr>
          <w:lang w:val="en-US"/>
        </w:rPr>
      </w:pPr>
      <w:r w:rsidRPr="00BA7BF8">
        <w:rPr>
          <w:lang w:val="en-US"/>
        </w:rPr>
        <w:t>keep density – adjust length and spacing:</w:t>
      </w:r>
      <w:r w:rsidR="00BA7BF8" w:rsidRPr="00BA7BF8">
        <w:rPr>
          <w:lang w:val="en-US"/>
        </w:rPr>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DE7B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DE7B4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537"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537"/>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DE7B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DE7B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DE7B4A"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DE7B4A"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DE7B4A"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38" w:name="_Toc99614646"/>
      <w:r w:rsidRPr="0007274A">
        <w:rPr>
          <w:b w:val="0"/>
          <w:bCs/>
          <w:lang w:val="en-US"/>
        </w:rPr>
        <w:t>(informative)</w:t>
      </w:r>
      <w:r>
        <w:rPr>
          <w:lang w:val="en-US"/>
        </w:rPr>
        <w:br/>
      </w:r>
      <w:r>
        <w:rPr>
          <w:lang w:val="en-US"/>
        </w:rPr>
        <w:br/>
      </w:r>
      <w:bookmarkStart w:id="2539"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38"/>
      <w:bookmarkEnd w:id="2539"/>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40" w:name="_Toc99614647"/>
      <w:r>
        <w:t>General principles</w:t>
      </w:r>
      <w:bookmarkEnd w:id="2540"/>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contextualSpacing w:val="0"/>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contextualSpacing w:val="0"/>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contextualSpacing w:val="0"/>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contextualSpacing w:val="0"/>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contextualSpacing w:val="0"/>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contextualSpacing w:val="0"/>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contextualSpacing w:val="0"/>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contextualSpacing w:val="0"/>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contextualSpacing w:val="0"/>
      </w:pPr>
      <w:r>
        <w:t xml:space="preserve">χMCF files are referenced from </w:t>
      </w:r>
      <w:r w:rsidRPr="00E26B6D">
        <w:t>ISO 10303-242</w:t>
      </w:r>
      <w:r>
        <w:t xml:space="preserve"> by means of "external reference". </w:t>
      </w:r>
    </w:p>
    <w:p w14:paraId="148A3927" w14:textId="37938533" w:rsidR="00731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24EDB836" w14:textId="6221B99B" w:rsidR="00822F7D" w:rsidRDefault="00A2591A" w:rsidP="00931307">
      <w:bookmarkStart w:id="2541"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542" w:name="_Ref97730893"/>
      <w:bookmarkStart w:id="2543" w:name="_Ref97730874"/>
      <w:bookmarkStart w:id="2544"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542"/>
      <w:r>
        <w:t xml:space="preserve">: References in STEP file to related </w:t>
      </w:r>
      <w:r w:rsidRPr="00541575">
        <w:rPr>
          <w:rFonts w:ascii="Symbol" w:hAnsi="Symbol"/>
        </w:rPr>
        <w:t>c</w:t>
      </w:r>
      <w:r>
        <w:t>MCF file</w:t>
      </w:r>
      <w:bookmarkEnd w:id="2543"/>
      <w:bookmarkEnd w:id="2544"/>
    </w:p>
    <w:p w14:paraId="78CD9C76" w14:textId="406AFBAB" w:rsidR="002D782E" w:rsidRPr="00931307"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r w:rsidR="001E13EA">
        <w:t xml:space="preserve"> </w:t>
      </w:r>
      <w:bookmarkEnd w:id="2541"/>
    </w:p>
    <w:p w14:paraId="2F472891" w14:textId="25EA54AD" w:rsidR="00F94939" w:rsidRPr="007055D9" w:rsidRDefault="00F94939" w:rsidP="009E48B8">
      <w:pPr>
        <w:pStyle w:val="a2"/>
        <w:numPr>
          <w:ilvl w:val="1"/>
          <w:numId w:val="3"/>
        </w:numPr>
        <w:tabs>
          <w:tab w:val="clear" w:pos="501"/>
          <w:tab w:val="num" w:pos="360"/>
        </w:tabs>
        <w:ind w:left="0"/>
      </w:pPr>
      <w:bookmarkStart w:id="2545"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545"/>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bl>
    <w:p w14:paraId="178C7E88" w14:textId="57606BA1" w:rsidR="0050351B" w:rsidRDefault="0050351B" w:rsidP="0050351B">
      <w:pPr>
        <w:pStyle w:val="Beschriftung"/>
      </w:pPr>
      <w:bookmarkStart w:id="2546"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546"/>
    </w:p>
    <w:p w14:paraId="1D0CB5C9" w14:textId="6BFB021A" w:rsidR="0007274A" w:rsidRPr="001E13EA" w:rsidRDefault="00DC3394" w:rsidP="001E13EA">
      <w:pPr>
        <w:pStyle w:val="Beschriftung"/>
        <w:spacing w:after="120"/>
        <w:rPr>
          <w:bCs/>
          <w:i w:val="0"/>
          <w:iCs w:val="0"/>
          <w:color w:val="auto"/>
          <w:sz w:val="22"/>
        </w:rPr>
      </w:pPr>
      <w:r w:rsidRPr="001E13EA">
        <w:rPr>
          <w:bCs/>
          <w:i w:val="0"/>
          <w:iCs w:val="0"/>
          <w:color w:val="auto"/>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547" w:name="_Toc99614649"/>
      <w:r w:rsidRPr="0007274A">
        <w:rPr>
          <w:b w:val="0"/>
          <w:bCs/>
          <w:lang w:val="en-US"/>
        </w:rPr>
        <w:t>(informative)</w:t>
      </w:r>
      <w:r>
        <w:rPr>
          <w:lang w:val="en-US"/>
        </w:rPr>
        <w:br/>
      </w:r>
      <w:r>
        <w:rPr>
          <w:lang w:val="en-US"/>
        </w:rPr>
        <w:br/>
      </w:r>
      <w:r w:rsidRPr="000D087B">
        <w:rPr>
          <w:lang w:val="en-US"/>
        </w:rPr>
        <w:t>History</w:t>
      </w:r>
      <w:bookmarkEnd w:id="2547"/>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548" w:name="_Toc99614650"/>
      <w:r w:rsidRPr="00BC394B">
        <w:lastRenderedPageBreak/>
        <w:t>Bibliography</w:t>
      </w:r>
      <w:bookmarkEnd w:id="2504"/>
      <w:bookmarkEnd w:id="2505"/>
      <w:bookmarkEnd w:id="2506"/>
      <w:bookmarkEnd w:id="2507"/>
      <w:bookmarkEnd w:id="2548"/>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5"/>
      <w:footerReference w:type="default" r:id="rId17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B5E07" w14:textId="77777777" w:rsidR="00DE7B4A" w:rsidRDefault="00DE7B4A">
      <w:pPr>
        <w:spacing w:after="0" w:line="240" w:lineRule="auto"/>
      </w:pPr>
      <w:r>
        <w:separator/>
      </w:r>
    </w:p>
  </w:endnote>
  <w:endnote w:type="continuationSeparator" w:id="0">
    <w:p w14:paraId="26FA05BD" w14:textId="77777777" w:rsidR="00DE7B4A" w:rsidRDefault="00DE7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963C7" w14:textId="77777777" w:rsidR="00DE7B4A" w:rsidRDefault="00DE7B4A">
      <w:pPr>
        <w:spacing w:after="0" w:line="240" w:lineRule="auto"/>
      </w:pPr>
      <w:r>
        <w:separator/>
      </w:r>
    </w:p>
  </w:footnote>
  <w:footnote w:type="continuationSeparator" w:id="0">
    <w:p w14:paraId="3C0C0815" w14:textId="77777777" w:rsidR="00DE7B4A" w:rsidRDefault="00DE7B4A">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791EDDE5"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A3091F">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00A3091F" w:rsidRPr="007055D9">
        <w:t>L</w:t>
      </w:r>
      <w:r w:rsidR="00A3091F">
        <w:t>ocation</w:t>
      </w:r>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7CC0A963" w:rsidR="001F4D75" w:rsidRPr="00E67362" w:rsidRDefault="001F4D75" w:rsidP="00FC68DB">
      <w:bookmarkStart w:id="147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rsidR="00A3091F">
        <w:t>.</w:t>
      </w:r>
      <w:r>
        <w:t xml:space="preserve"> </w:t>
      </w:r>
      <w:bookmarkEnd w:id="1477"/>
    </w:p>
  </w:footnote>
  <w:footnote w:id="19">
    <w:p w14:paraId="472C6C84" w14:textId="0F517C80" w:rsidR="001F4D75" w:rsidRDefault="001F4D75" w:rsidP="00FC68DB">
      <w:pPr>
        <w:pStyle w:val="Funotentext"/>
      </w:pPr>
      <w:r>
        <w:rPr>
          <w:rStyle w:val="Funotenzeichen"/>
        </w:rPr>
        <w:footnoteRef/>
      </w:r>
      <w:r>
        <w:t xml:space="preserve"> </w:t>
      </w:r>
      <w:r w:rsidR="00D3496E">
        <w:t>F</w:t>
      </w:r>
      <w:r>
        <w:t>our-sheet overlap welds have been encountered, even though they are not explicitly depicted in this document.</w:t>
      </w:r>
    </w:p>
  </w:footnote>
  <w:footnote w:id="20">
    <w:p w14:paraId="0E4BE3B7" w14:textId="59CCD1B9"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rsidR="00827D13">
        <w:t xml:space="preserve">Figure </w:t>
      </w:r>
      <w:r w:rsidR="00827D13">
        <w:rPr>
          <w:noProof/>
        </w:rPr>
        <w:t>67</w:t>
      </w:r>
      <w:r>
        <w:fldChar w:fldCharType="end"/>
      </w:r>
      <w:r>
        <w:t xml:space="preserve">. The third welding position would be from underneath the base sheet, using a laser. </w:t>
      </w:r>
    </w:p>
  </w:footnote>
  <w:footnote w:id="21">
    <w:p w14:paraId="106B9C34" w14:textId="1DB364AB"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rsidR="004B64EF">
        <w:t xml:space="preserve">Figure </w:t>
      </w:r>
      <w:r w:rsidR="004B64EF">
        <w:rPr>
          <w:noProof/>
        </w:rPr>
        <w:t>69</w:t>
      </w:r>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BDE3F2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D16F2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0EEC2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5E8C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EE2922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2E2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5BD46C86"/>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363CF"/>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498A"/>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24007"/>
    <w:rsid w:val="0013133E"/>
    <w:rsid w:val="00132FAE"/>
    <w:rsid w:val="00143C92"/>
    <w:rsid w:val="00151B6D"/>
    <w:rsid w:val="0015226D"/>
    <w:rsid w:val="00153289"/>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317E"/>
    <w:rsid w:val="001C6275"/>
    <w:rsid w:val="001C6575"/>
    <w:rsid w:val="001D0AB9"/>
    <w:rsid w:val="001D46C2"/>
    <w:rsid w:val="001E0F2A"/>
    <w:rsid w:val="001E13EA"/>
    <w:rsid w:val="001E4412"/>
    <w:rsid w:val="001E635D"/>
    <w:rsid w:val="001F0AF7"/>
    <w:rsid w:val="001F112B"/>
    <w:rsid w:val="001F3B0B"/>
    <w:rsid w:val="001F4D75"/>
    <w:rsid w:val="001F504E"/>
    <w:rsid w:val="00203EA9"/>
    <w:rsid w:val="00206112"/>
    <w:rsid w:val="00212DAF"/>
    <w:rsid w:val="0021482A"/>
    <w:rsid w:val="002238CD"/>
    <w:rsid w:val="0023245B"/>
    <w:rsid w:val="0023324B"/>
    <w:rsid w:val="002334F3"/>
    <w:rsid w:val="00246C95"/>
    <w:rsid w:val="00246D43"/>
    <w:rsid w:val="002504F2"/>
    <w:rsid w:val="00250A77"/>
    <w:rsid w:val="00252826"/>
    <w:rsid w:val="00252D75"/>
    <w:rsid w:val="00253D6D"/>
    <w:rsid w:val="00254531"/>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B64EF"/>
    <w:rsid w:val="004C113B"/>
    <w:rsid w:val="004C241D"/>
    <w:rsid w:val="004D00AF"/>
    <w:rsid w:val="004D106E"/>
    <w:rsid w:val="004D1649"/>
    <w:rsid w:val="004D16C0"/>
    <w:rsid w:val="004D3DEB"/>
    <w:rsid w:val="004D6D98"/>
    <w:rsid w:val="004E428E"/>
    <w:rsid w:val="004E6643"/>
    <w:rsid w:val="004E6C6A"/>
    <w:rsid w:val="004E6E8E"/>
    <w:rsid w:val="004E71EA"/>
    <w:rsid w:val="004E788B"/>
    <w:rsid w:val="004F5C99"/>
    <w:rsid w:val="00501F28"/>
    <w:rsid w:val="00502DF5"/>
    <w:rsid w:val="00502ECC"/>
    <w:rsid w:val="0050351B"/>
    <w:rsid w:val="0050777B"/>
    <w:rsid w:val="005132CE"/>
    <w:rsid w:val="005138AF"/>
    <w:rsid w:val="005160E8"/>
    <w:rsid w:val="0051622F"/>
    <w:rsid w:val="005179B7"/>
    <w:rsid w:val="00525DF8"/>
    <w:rsid w:val="00526284"/>
    <w:rsid w:val="0053046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2277"/>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1028"/>
    <w:rsid w:val="006A27FC"/>
    <w:rsid w:val="006A7907"/>
    <w:rsid w:val="006C0EF8"/>
    <w:rsid w:val="006C48BF"/>
    <w:rsid w:val="006D1F06"/>
    <w:rsid w:val="006D3D76"/>
    <w:rsid w:val="006D491F"/>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5971"/>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030B6"/>
    <w:rsid w:val="008116BB"/>
    <w:rsid w:val="00813453"/>
    <w:rsid w:val="00822F7D"/>
    <w:rsid w:val="0082319D"/>
    <w:rsid w:val="008248CC"/>
    <w:rsid w:val="008268E9"/>
    <w:rsid w:val="00827D13"/>
    <w:rsid w:val="00832CA8"/>
    <w:rsid w:val="0083542E"/>
    <w:rsid w:val="008362F4"/>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448"/>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3C90"/>
    <w:rsid w:val="0096693D"/>
    <w:rsid w:val="00970B84"/>
    <w:rsid w:val="00971141"/>
    <w:rsid w:val="00972A1C"/>
    <w:rsid w:val="0097303B"/>
    <w:rsid w:val="0098249B"/>
    <w:rsid w:val="00982C54"/>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0C99"/>
    <w:rsid w:val="00A2134E"/>
    <w:rsid w:val="00A236DA"/>
    <w:rsid w:val="00A2591A"/>
    <w:rsid w:val="00A3091F"/>
    <w:rsid w:val="00A33FC4"/>
    <w:rsid w:val="00A35202"/>
    <w:rsid w:val="00A37E78"/>
    <w:rsid w:val="00A4138B"/>
    <w:rsid w:val="00A4141A"/>
    <w:rsid w:val="00A42A70"/>
    <w:rsid w:val="00A434AD"/>
    <w:rsid w:val="00A44CE4"/>
    <w:rsid w:val="00A45AE0"/>
    <w:rsid w:val="00A50D78"/>
    <w:rsid w:val="00A50DBF"/>
    <w:rsid w:val="00A5143B"/>
    <w:rsid w:val="00A537BF"/>
    <w:rsid w:val="00A6261D"/>
    <w:rsid w:val="00A671B0"/>
    <w:rsid w:val="00A6796C"/>
    <w:rsid w:val="00A70417"/>
    <w:rsid w:val="00A72093"/>
    <w:rsid w:val="00A73B4E"/>
    <w:rsid w:val="00A752AD"/>
    <w:rsid w:val="00A84C98"/>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A7BF8"/>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2EA"/>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107F"/>
    <w:rsid w:val="00CF1D89"/>
    <w:rsid w:val="00CF2339"/>
    <w:rsid w:val="00CF43CB"/>
    <w:rsid w:val="00CF5010"/>
    <w:rsid w:val="00CF6BB6"/>
    <w:rsid w:val="00D0519E"/>
    <w:rsid w:val="00D11DD0"/>
    <w:rsid w:val="00D12D02"/>
    <w:rsid w:val="00D1394E"/>
    <w:rsid w:val="00D147E8"/>
    <w:rsid w:val="00D21A10"/>
    <w:rsid w:val="00D316C3"/>
    <w:rsid w:val="00D31953"/>
    <w:rsid w:val="00D33289"/>
    <w:rsid w:val="00D3496E"/>
    <w:rsid w:val="00D44CF6"/>
    <w:rsid w:val="00D44CFB"/>
    <w:rsid w:val="00D52126"/>
    <w:rsid w:val="00D52E08"/>
    <w:rsid w:val="00D536CE"/>
    <w:rsid w:val="00D539A3"/>
    <w:rsid w:val="00D57FE1"/>
    <w:rsid w:val="00D613A8"/>
    <w:rsid w:val="00D63A68"/>
    <w:rsid w:val="00D65EAA"/>
    <w:rsid w:val="00D66696"/>
    <w:rsid w:val="00D72B6E"/>
    <w:rsid w:val="00D73F79"/>
    <w:rsid w:val="00D74714"/>
    <w:rsid w:val="00D75B9D"/>
    <w:rsid w:val="00D76D41"/>
    <w:rsid w:val="00D86395"/>
    <w:rsid w:val="00D940C3"/>
    <w:rsid w:val="00DB0AC2"/>
    <w:rsid w:val="00DB6BB6"/>
    <w:rsid w:val="00DC3394"/>
    <w:rsid w:val="00DC6717"/>
    <w:rsid w:val="00DD0D68"/>
    <w:rsid w:val="00DD1BA4"/>
    <w:rsid w:val="00DD452F"/>
    <w:rsid w:val="00DD5EBC"/>
    <w:rsid w:val="00DE4393"/>
    <w:rsid w:val="00DE6BCB"/>
    <w:rsid w:val="00DE7B4A"/>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3537"/>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image" Target="media/image88.png"/><Relationship Id="rId159" Type="http://schemas.openxmlformats.org/officeDocument/2006/relationships/image" Target="media/image91.png"/><Relationship Id="rId175" Type="http://schemas.openxmlformats.org/officeDocument/2006/relationships/footer" Target="footer5.xml"/><Relationship Id="rId170" Type="http://schemas.openxmlformats.org/officeDocument/2006/relationships/image" Target="media/image102.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oleObject" Target="embeddings/oleObject5.bin"/><Relationship Id="rId149"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image" Target="media/image92.png"/><Relationship Id="rId165" Type="http://schemas.openxmlformats.org/officeDocument/2006/relationships/image" Target="media/image97.png"/><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0" Type="http://schemas.openxmlformats.org/officeDocument/2006/relationships/image" Target="media/image85.png"/><Relationship Id="rId155" Type="http://schemas.openxmlformats.org/officeDocument/2006/relationships/oleObject" Target="embeddings/oleObject8.bin"/><Relationship Id="rId171" Type="http://schemas.openxmlformats.org/officeDocument/2006/relationships/image" Target="media/image103.jpeg"/><Relationship Id="rId176"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93.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80.png"/><Relationship Id="rId148" Type="http://schemas.openxmlformats.org/officeDocument/2006/relationships/oleObject" Target="embeddings/oleObject6.bin"/><Relationship Id="rId151" Type="http://schemas.openxmlformats.org/officeDocument/2006/relationships/image" Target="media/image86.png"/><Relationship Id="rId156" Type="http://schemas.openxmlformats.org/officeDocument/2006/relationships/image" Target="media/image89.png"/><Relationship Id="rId164" Type="http://schemas.openxmlformats.org/officeDocument/2006/relationships/image" Target="media/image96.png"/><Relationship Id="rId169" Type="http://schemas.openxmlformats.org/officeDocument/2006/relationships/image" Target="media/image101.png"/><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4.png"/><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image" Target="media/image90.png"/><Relationship Id="rId178" Type="http://schemas.microsoft.com/office/2011/relationships/people" Target="people.xml"/><Relationship Id="rId61" Type="http://schemas.openxmlformats.org/officeDocument/2006/relationships/image" Target="media/image12.png"/><Relationship Id="rId82" Type="http://schemas.openxmlformats.org/officeDocument/2006/relationships/image" Target="media/image26.png"/><Relationship Id="rId152" Type="http://schemas.openxmlformats.org/officeDocument/2006/relationships/oleObject" Target="embeddings/oleObject7.bin"/><Relationship Id="rId173" Type="http://schemas.openxmlformats.org/officeDocument/2006/relationships/image" Target="media/image105.pn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3.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79.png"/><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oleObject" Target="embeddings/oleObject9.bin"/><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7.png"/><Relationship Id="rId174" Type="http://schemas.openxmlformats.org/officeDocument/2006/relationships/image" Target="media/image106.png"/><Relationship Id="rId179" Type="http://schemas.openxmlformats.org/officeDocument/2006/relationships/theme" Target="theme/theme1.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159</Pages>
  <Words>42839</Words>
  <Characters>269891</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312106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60</cp:revision>
  <cp:lastPrinted>2022-02-21T09:55:00Z</cp:lastPrinted>
  <dcterms:created xsi:type="dcterms:W3CDTF">2022-03-31T08:38:00Z</dcterms:created>
  <dcterms:modified xsi:type="dcterms:W3CDTF">2022-04-02T21:28:00Z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