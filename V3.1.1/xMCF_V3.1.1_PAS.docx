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33038C">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33038C">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33038C">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33038C">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33038C">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33038C">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33038C">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33038C">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33038C">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33038C">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33038C">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33038C">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33038C">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33038C">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33038C">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33038C">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33038C">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33038C">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33038C">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33038C">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33038C">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33038C">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33038C">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33038C">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33038C">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33038C">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33038C">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33038C">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33038C">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33038C">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33038C">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33038C">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33038C">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33038C">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33038C">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33038C">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33038C">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33038C">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33038C">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33038C">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33038C">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33038C">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33038C">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33038C">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33038C">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33038C">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33038C">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33038C">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33038C">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33038C">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33038C">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33038C">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33038C">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33038C">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33038C">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33038C">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33038C">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33038C">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33038C">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33038C">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33038C">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33038C">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33038C">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33038C">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33038C">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33038C">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33038C">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33038C">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33038C">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33038C">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33038C">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33038C">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33038C">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33038C">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33038C">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33038C">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33038C">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33038C">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33038C">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33038C">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33038C">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33038C">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33038C">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33038C">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33038C">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33038C">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33038C">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33038C">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33038C">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33038C">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33038C">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33038C">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33038C">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33038C">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33038C">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33038C">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33038C">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33038C">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33038C">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33038C">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33038C">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33038C">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33038C">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33038C">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33038C">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33038C">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33038C">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33038C">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33038C">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33038C">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33038C">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33038C">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33038C">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33038C">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33038C">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33038C">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33038C">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33038C">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33038C">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33038C">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33038C">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33038C">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33038C">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33038C">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33038C">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33038C">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33038C">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33038C">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33038C">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33038C">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33038C">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33038C">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33038C">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33038C">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33038C">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33038C">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33038C">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33038C">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33038C">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33038C">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33038C">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33038C">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33038C">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33038C">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33038C">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33038C">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33038C">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33038C">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33038C">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33038C">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33038C">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33038C">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33038C">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33038C">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33038C">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33038C">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33038C">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33038C">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33038C">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33038C">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33038C">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33038C">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33038C">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33038C">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33038C">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33038C">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33038C">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33038C">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33038C">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33038C">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33038C">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33038C">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33038C">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33038C">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33038C">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33038C">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33038C">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33038C">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33038C">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33038C">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33038C">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33038C">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33038C">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33038C">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33038C">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33038C">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33038C">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33038C">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33038C">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33038C">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33038C">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33038C">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33038C">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33038C">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33038C">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33038C">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33038C">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33038C">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33038C">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33038C">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33038C">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33038C">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33038C">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33038C">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33038C">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33038C">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33038C">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33038C">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33038C">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33038C">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33038C">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33038C">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33038C">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33038C">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33038C">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33038C">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33038C">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33038C">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33038C">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33038C">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33038C">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33038C">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33038C">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33038C">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33038C">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33038C">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33038C">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33038C">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33038C">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33038C">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33038C">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33038C">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33038C">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33038C">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33038C">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33038C">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33038C">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33038C">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33038C">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33038C">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33038C">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33038C">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33038C">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33038C">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33038C">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33038C">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33038C">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33038C">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33038C">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33038C">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33038C">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33038C">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33038C">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33038C">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33038C">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33038C">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33038C">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33038C">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33038C">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33038C">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33038C">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33038C">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33038C">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33038C">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33038C">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33038C">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33038C">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33038C">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33038C">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33038C">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33038C">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33038C">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33038C">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33038C">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33038C">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33038C">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33038C">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33038C">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33038C">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33038C">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33038C">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33038C">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33038C">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33038C">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33038C">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33038C">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33038C">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33038C">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33038C">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33038C">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33038C">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33038C">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33038C">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33038C">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33038C">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33038C">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33038C">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33038C">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33038C">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33038C">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33038C">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33038C">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33038C">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33038C">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33038C">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33038C">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33038C">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33038C">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33038C">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33038C">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33038C">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33038C">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33038C">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33038C">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33038C">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33038C">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33038C">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33038C">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33038C">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33038C">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33038C">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33038C">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33038C">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33038C">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33038C">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33038C">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33038C">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33038C">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33038C">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33038C">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33038C">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33038C">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33038C">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33038C">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33038C">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33038C">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33038C">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33038C">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34183503"/>
      <w:bookmarkStart w:id="11" w:name="_Toc338938871"/>
      <w:bookmarkStart w:id="12" w:name="_Toc338939051"/>
      <w:bookmarkStart w:id="13" w:name="_Toc3556924"/>
      <w:bookmarkStart w:id="14" w:name="_Toc34747174"/>
      <w:bookmarkStart w:id="15" w:name="_Toc77101987"/>
      <w:bookmarkStart w:id="16" w:name="_Toc99614543"/>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446809"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33038C"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lastRenderedPageBreak/>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normal_direction</w:t>
      </w:r>
      <w:proofErr w:type="spellEnd"/>
      <w:r w:rsidRPr="00986544">
        <w:rPr>
          <w:b/>
          <w:bCs/>
          <w:lang w:val="en-GB"/>
        </w:rPr>
        <w:t xml:space="preserve">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r w:rsidRPr="00986544">
        <w:rPr>
          <w:b/>
          <w:bCs/>
          <w:lang w:val="en-GB"/>
        </w:rPr>
        <w:t>tangential_direction</w:t>
      </w:r>
      <w:proofErr w:type="spellEnd"/>
      <w:r w:rsidRPr="00986544">
        <w:rPr>
          <w:b/>
          <w:bCs/>
          <w:lang w:val="en-GB"/>
        </w:rPr>
        <w:t xml:space="preserve">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z="-1"/&gt;    </w:t>
      </w:r>
      <w:proofErr w:type="gramStart"/>
      <w:r w:rsidRPr="00986544">
        <w:rPr>
          <w:color w:val="FF0000"/>
          <w:lang w:val="en-GB"/>
        </w:rPr>
        <w:t>&lt;!--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x="1" y="0" z="0"/&gt; </w:t>
      </w:r>
      <w:proofErr w:type="gramStart"/>
      <w:r w:rsidRPr="00986544">
        <w:rPr>
          <w:color w:val="FF0000"/>
          <w:lang w:val="en-GB"/>
        </w:rPr>
        <w:t>&lt;!--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r w:rsidRPr="00986544">
        <w:rPr>
          <w:lang w:val="en-GB"/>
        </w:rPr>
        <w:t>normal_direction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r w:rsidRPr="00986544">
        <w:rPr>
          <w:b/>
          <w:color w:val="0070C0"/>
          <w:lang w:val="en-GB"/>
        </w:rPr>
        <w:t>normal</w:t>
      </w:r>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r w:rsidRPr="00986544">
        <w:rPr>
          <w:b/>
          <w:color w:val="0070C0"/>
          <w:lang w:val="en-GB"/>
        </w:rPr>
        <w:t>tangential</w:t>
      </w:r>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B90199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F27553">
      <w:pPr>
        <w:keepNext/>
      </w:pPr>
      <w:r w:rsidRPr="000B11EA">
        <w:lastRenderedPageBreak/>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F27553">
      <w:pPr>
        <w:numPr>
          <w:ilvl w:val="0"/>
          <w:numId w:val="23"/>
        </w:numPr>
        <w:tabs>
          <w:tab w:val="clear" w:pos="403"/>
        </w:tabs>
        <w:spacing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5D2277">
      <w:pPr>
        <w:keepNext/>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r w:rsidRPr="00986544">
        <w:rPr>
          <w:color w:val="0070C0"/>
          <w:lang w:val="en-GB"/>
        </w:rPr>
        <w:t>part_code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r w:rsidRPr="00986544">
        <w:rPr>
          <w:lang w:val="en-GB"/>
        </w:rPr>
        <w:t>normal_direction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5D2277" w:rsidRDefault="00FC68DB" w:rsidP="001B01D6">
      <w:pPr>
        <w:pStyle w:val="Listenabsatz"/>
        <w:numPr>
          <w:ilvl w:val="0"/>
          <w:numId w:val="33"/>
        </w:numPr>
        <w:tabs>
          <w:tab w:val="clear" w:pos="403"/>
        </w:tabs>
        <w:spacing w:before="120" w:after="0" w:line="240" w:lineRule="auto"/>
        <w:contextualSpacing w:val="0"/>
        <w:rPr>
          <w:rFonts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5D2277">
      <w:pPr>
        <w:pStyle w:val="Standard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5D2277">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enabsatz"/>
        <w:numPr>
          <w:ilvl w:val="0"/>
          <w:numId w:val="35"/>
        </w:numPr>
        <w:tabs>
          <w:tab w:val="clear" w:pos="403"/>
        </w:tabs>
        <w:spacing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5D2277">
      <w:pPr>
        <w:pStyle w:val="Listenabsatz"/>
        <w:numPr>
          <w:ilvl w:val="0"/>
          <w:numId w:val="35"/>
        </w:numPr>
        <w:tabs>
          <w:tab w:val="clear" w:pos="403"/>
        </w:tabs>
        <w:spacing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1D0AB9">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lastRenderedPageBreak/>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enabsatz"/>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lastRenderedPageBreak/>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963C90">
      <w:pPr>
        <w:pStyle w:val="Listenabsatz"/>
        <w:numPr>
          <w:ilvl w:val="0"/>
          <w:numId w:val="37"/>
        </w:numPr>
        <w:tabs>
          <w:tab w:val="clear" w:pos="403"/>
        </w:tabs>
        <w:autoSpaceDE w:val="0"/>
        <w:autoSpaceDN w:val="0"/>
        <w:adjustRightInd w:val="0"/>
        <w:spacing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963C90">
      <w:pPr>
        <w:autoSpaceDE w:val="0"/>
        <w:autoSpaceDN w:val="0"/>
        <w:adjustRightInd w:val="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lastRenderedPageBreak/>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lastRenderedPageBreak/>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lastRenderedPageBreak/>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r w:rsidRPr="00986544">
        <w:rPr>
          <w:color w:val="0070C0"/>
          <w:lang w:val="en-GB"/>
        </w:rPr>
        <w:t>tangential_direction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r w:rsidRPr="00986544">
        <w:rPr>
          <w:lang w:val="en-GB"/>
        </w:rPr>
        <w:t>loc</w:t>
      </w:r>
      <w:proofErr w:type="spell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lastRenderedPageBreak/>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lastRenderedPageBreak/>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A6261D">
      <w:pPr>
        <w:keepNext/>
      </w:pPr>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lastRenderedPageBreak/>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proofErr w:type="spellStart"/>
            <w:r w:rsidRPr="00A6261D">
              <w:rPr>
                <w:rFonts w:cs="Calibri"/>
                <w:sz w:val="20"/>
                <w:szCs w:val="20"/>
                <w:lang w:eastAsia="en-GB"/>
              </w:rPr>
              <w:t>rotational_speed</w:t>
            </w:r>
            <w:proofErr w:type="spellEnd"/>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proofErr w:type="spellStart"/>
            <w:r w:rsidRPr="00A6261D">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r w:rsidRPr="00986544">
        <w:rPr>
          <w:color w:val="0070C0"/>
          <w:lang w:val="en-GB"/>
        </w:rPr>
        <w:t>normal_direction</w:t>
      </w:r>
      <w:proofErr w:type="spellEnd"/>
      <w:r w:rsidRPr="00986544">
        <w:rPr>
          <w:color w:val="0070C0"/>
          <w:lang w:val="en-GB"/>
        </w:rPr>
        <w:t xml:space="preserve"> x="0" y="0" z="-10"/&gt;</w:t>
      </w:r>
    </w:p>
    <w:p w14:paraId="11BC3182" w14:textId="77777777" w:rsidR="00FC68DB" w:rsidRPr="00986544" w:rsidRDefault="00FC68DB" w:rsidP="0009498A">
      <w:pPr>
        <w:pStyle w:val="XMLCode"/>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w:t>
      </w:r>
      <w:r>
        <w:lastRenderedPageBreak/>
        <w:t xml:space="preserve">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enabsatz"/>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enabsatz"/>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2" w:name="_Toc76030566"/>
      <w:bookmarkStart w:id="1463" w:name="_Toc94530852"/>
      <w:bookmarkStart w:id="1464"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2"/>
      <w:bookmarkEnd w:id="1463"/>
      <w:bookmarkEnd w:id="146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5" w:name="_Toc76030567"/>
      <w:bookmarkStart w:id="1466" w:name="_Toc94530853"/>
      <w:bookmarkStart w:id="1467"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5"/>
      <w:bookmarkEnd w:id="1466"/>
      <w:bookmarkEnd w:id="146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A20C99">
      <w:pPr>
        <w:keepNext/>
      </w:pPr>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68" w:name="_Toc76030568"/>
      <w:bookmarkStart w:id="1469" w:name="_Toc94530854"/>
      <w:bookmarkStart w:id="1470"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68"/>
      <w:bookmarkEnd w:id="1469"/>
      <w:bookmarkEnd w:id="1470"/>
    </w:p>
    <w:p w14:paraId="0FE03776" w14:textId="77777777" w:rsidR="00FC68DB" w:rsidRDefault="00FC68DB" w:rsidP="00A20C99">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enabsatz"/>
        <w:numPr>
          <w:ilvl w:val="0"/>
          <w:numId w:val="23"/>
        </w:numPr>
        <w:tabs>
          <w:tab w:val="clear" w:pos="403"/>
        </w:tabs>
        <w:spacing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A20C99">
      <w:pPr>
        <w:pStyle w:val="Listenabsatz"/>
        <w:keepNext/>
        <w:numPr>
          <w:ilvl w:val="0"/>
          <w:numId w:val="23"/>
        </w:numPr>
        <w:tabs>
          <w:tab w:val="clear" w:pos="403"/>
        </w:tabs>
        <w:spacing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47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2" w:name="_Ref68888312"/>
      <w:bookmarkStart w:id="1473" w:name="_Toc77095941"/>
      <w:bookmarkStart w:id="1474"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3"/>
      <w:bookmarkEnd w:id="147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5" w:name="_Toc77095942"/>
      <w:bookmarkStart w:id="1476"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5"/>
      <w:bookmarkEnd w:id="1476"/>
    </w:p>
    <w:p w14:paraId="736229FE" w14:textId="329526ED"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A20C99">
      <w:pPr>
        <w:pStyle w:val="Listenabsatz"/>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enabsatz"/>
        <w:numPr>
          <w:ilvl w:val="0"/>
          <w:numId w:val="55"/>
        </w:numPr>
        <w:tabs>
          <w:tab w:val="clear" w:pos="403"/>
        </w:tabs>
        <w:spacing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enabsatz"/>
        <w:numPr>
          <w:ilvl w:val="0"/>
          <w:numId w:val="55"/>
        </w:numPr>
        <w:tabs>
          <w:tab w:val="clear" w:pos="403"/>
        </w:tabs>
        <w:spacing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enabsatz"/>
        <w:numPr>
          <w:ilvl w:val="0"/>
          <w:numId w:val="56"/>
        </w:numPr>
        <w:tabs>
          <w:tab w:val="clear" w:pos="403"/>
        </w:tabs>
        <w:spacing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enabsatz"/>
        <w:numPr>
          <w:ilvl w:val="0"/>
          <w:numId w:val="56"/>
        </w:numPr>
        <w:tabs>
          <w:tab w:val="clear" w:pos="403"/>
        </w:tabs>
        <w:spacing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enabsatz"/>
        <w:numPr>
          <w:ilvl w:val="0"/>
          <w:numId w:val="56"/>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33038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33038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33038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33038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33038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7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7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7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7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0" w:name="_Toc77102070"/>
      <w:bookmarkStart w:id="1481" w:name="_Toc99614616"/>
      <w:r>
        <w:t>Type Specification</w:t>
      </w:r>
      <w:bookmarkEnd w:id="1460"/>
      <w:bookmarkEnd w:id="1461"/>
      <w:bookmarkEnd w:id="1480"/>
      <w:bookmarkEnd w:id="1481"/>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2" w:name="_Toc3566484"/>
      <w:bookmarkStart w:id="1483" w:name="_Toc34747485"/>
      <w:bookmarkStart w:id="1484" w:name="_Toc77095943"/>
      <w:bookmarkStart w:id="1485"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2"/>
      <w:bookmarkEnd w:id="1483"/>
      <w:bookmarkEnd w:id="1484"/>
      <w:bookmarkEnd w:id="148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86" w:name="_Toc3557002"/>
      <w:bookmarkStart w:id="1487" w:name="_Toc34747252"/>
      <w:bookmarkStart w:id="1488" w:name="_Toc77102071"/>
      <w:bookmarkStart w:id="1489" w:name="_Toc99614617"/>
      <w:r w:rsidRPr="007055D9">
        <w:t>Seam Weld</w:t>
      </w:r>
      <w:bookmarkEnd w:id="356"/>
      <w:r w:rsidRPr="007055D9">
        <w:t>s</w:t>
      </w:r>
      <w:bookmarkEnd w:id="1432"/>
      <w:bookmarkEnd w:id="1433"/>
      <w:bookmarkEnd w:id="1486"/>
      <w:bookmarkEnd w:id="1487"/>
      <w:bookmarkEnd w:id="1488"/>
      <w:bookmarkEnd w:id="1489"/>
    </w:p>
    <w:p w14:paraId="3FFAA6F8" w14:textId="77777777" w:rsidR="00FC68DB" w:rsidRPr="007055D9" w:rsidRDefault="00FC68DB" w:rsidP="00B202D2">
      <w:pPr>
        <w:pStyle w:val="berschrift3"/>
      </w:pPr>
      <w:bookmarkStart w:id="1490" w:name="_Toc338938903"/>
      <w:bookmarkStart w:id="1491" w:name="_Toc338939099"/>
      <w:bookmarkStart w:id="1492" w:name="_Toc3557003"/>
      <w:bookmarkStart w:id="1493" w:name="_Toc34747253"/>
      <w:bookmarkStart w:id="1494" w:name="_Toc77102072"/>
      <w:bookmarkStart w:id="1495" w:name="_Toc99614618"/>
      <w:r w:rsidRPr="007055D9">
        <w:t xml:space="preserve">Description and </w:t>
      </w:r>
      <w:proofErr w:type="spellStart"/>
      <w:r w:rsidRPr="007055D9">
        <w:t>Modeling</w:t>
      </w:r>
      <w:proofErr w:type="spellEnd"/>
      <w:r w:rsidRPr="007055D9">
        <w:t xml:space="preserve"> Parameters</w:t>
      </w:r>
      <w:bookmarkEnd w:id="357"/>
      <w:bookmarkEnd w:id="1490"/>
      <w:bookmarkEnd w:id="1491"/>
      <w:bookmarkEnd w:id="1492"/>
      <w:bookmarkEnd w:id="1493"/>
      <w:bookmarkEnd w:id="1494"/>
      <w:bookmarkEnd w:id="1495"/>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496" w:name="_Toc3557121"/>
      <w:bookmarkStart w:id="1497" w:name="_Toc34747372"/>
      <w:bookmarkStart w:id="1498" w:name="_Toc76030570"/>
      <w:bookmarkStart w:id="1499" w:name="_Toc94530855"/>
      <w:bookmarkStart w:id="1500"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496"/>
      <w:bookmarkEnd w:id="1497"/>
      <w:bookmarkEnd w:id="1498"/>
      <w:bookmarkEnd w:id="1499"/>
      <w:r w:rsidR="0067674E">
        <w:t>)</w:t>
      </w:r>
      <w:bookmarkEnd w:id="1500"/>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1" w:name="_Toc288196463"/>
      <w:bookmarkStart w:id="1502" w:name="_Toc288200761"/>
      <w:bookmarkStart w:id="1503" w:name="_Toc338938907"/>
      <w:bookmarkStart w:id="1504" w:name="_Toc338939104"/>
      <w:bookmarkStart w:id="1505" w:name="_Toc3557004"/>
      <w:bookmarkStart w:id="1506" w:name="_Toc34747254"/>
      <w:bookmarkStart w:id="1507" w:name="_Toc77102073"/>
      <w:bookmarkStart w:id="1508" w:name="_Toc99614619"/>
      <w:bookmarkStart w:id="1509" w:name="_Toc288196487"/>
      <w:bookmarkStart w:id="1510" w:name="_Toc288200789"/>
      <w:bookmarkStart w:id="1511" w:name="_Toc338938910"/>
      <w:bookmarkStart w:id="1512" w:name="_Toc338939129"/>
      <w:r w:rsidRPr="007055D9">
        <w:t>Seam Weld Definition</w:t>
      </w:r>
      <w:bookmarkEnd w:id="1501"/>
      <w:bookmarkEnd w:id="1502"/>
      <w:bookmarkEnd w:id="1503"/>
      <w:bookmarkEnd w:id="1504"/>
      <w:r w:rsidRPr="007055D9">
        <w:t xml:space="preserve"> Overview</w:t>
      </w:r>
      <w:bookmarkEnd w:id="1505"/>
      <w:bookmarkEnd w:id="1506"/>
      <w:bookmarkEnd w:id="1507"/>
      <w:bookmarkEnd w:id="1508"/>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13" w:name="_MON_1364796837"/>
      <w:bookmarkStart w:id="1514" w:name="_MON_1364796880"/>
      <w:bookmarkStart w:id="1515" w:name="_MON_1364796906"/>
      <w:bookmarkStart w:id="1516" w:name="_MON_1364797126"/>
      <w:bookmarkStart w:id="1517" w:name="_MON_1364797186"/>
      <w:bookmarkStart w:id="1518" w:name="_MON_1364797218"/>
      <w:bookmarkStart w:id="1519" w:name="_MON_1364797858"/>
      <w:bookmarkStart w:id="1520" w:name="_MON_1364798353"/>
      <w:bookmarkStart w:id="1521" w:name="_MON_1364798519"/>
      <w:bookmarkStart w:id="1522" w:name="_MON_1364798747"/>
      <w:bookmarkStart w:id="1523" w:name="_MON_1364798771"/>
      <w:bookmarkStart w:id="1524" w:name="_MON_1364799011"/>
      <w:bookmarkStart w:id="1525" w:name="_MON_1364801153"/>
      <w:bookmarkStart w:id="1526" w:name="_MON_1364801290"/>
      <w:bookmarkStart w:id="1527" w:name="_MON_1364801615"/>
      <w:bookmarkStart w:id="1528" w:name="_MON_1364801624"/>
      <w:bookmarkStart w:id="1529" w:name="_MON_1364801706"/>
      <w:bookmarkStart w:id="1530" w:name="_MON_1364801789"/>
      <w:bookmarkStart w:id="1531" w:name="_MON_1364801849"/>
      <w:bookmarkStart w:id="1532" w:name="_MON_1364801901"/>
      <w:bookmarkStart w:id="1533" w:name="_MON_1364804394"/>
      <w:bookmarkStart w:id="1534" w:name="_MON_1364804536"/>
      <w:bookmarkStart w:id="1535" w:name="_MON_1364804660"/>
      <w:bookmarkStart w:id="1536" w:name="_MON_1364804697"/>
      <w:bookmarkStart w:id="1537" w:name="_MON_1364804737"/>
      <w:bookmarkStart w:id="1538" w:name="_MON_1364804801"/>
      <w:bookmarkStart w:id="1539" w:name="_MON_1364805030"/>
      <w:bookmarkStart w:id="1540" w:name="_MON_1364805461"/>
      <w:bookmarkStart w:id="1541" w:name="_MON_1364819404"/>
      <w:bookmarkStart w:id="1542" w:name="_MON_1364908755"/>
      <w:bookmarkStart w:id="1543" w:name="_MON_1364925659"/>
      <w:bookmarkStart w:id="1544" w:name="_MON_1364928250"/>
      <w:bookmarkStart w:id="1545" w:name="_MON_1365309185"/>
      <w:bookmarkStart w:id="1546" w:name="_MON_1365312010"/>
      <w:bookmarkStart w:id="1547" w:name="_MON_1365319861"/>
      <w:bookmarkStart w:id="1548" w:name="_MON_1365320347"/>
      <w:bookmarkStart w:id="1549" w:name="_MON_1365320586"/>
      <w:bookmarkStart w:id="1550" w:name="_MON_1365322967"/>
      <w:bookmarkStart w:id="1551" w:name="_MON_1376134054"/>
      <w:bookmarkStart w:id="1552" w:name="_MON_1376234613"/>
      <w:bookmarkStart w:id="1553" w:name="_MON_1378813652"/>
      <w:bookmarkStart w:id="1554" w:name="_MON_137881368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r w:rsidRPr="00B60994">
        <w:rPr>
          <w:noProof/>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E937F5E" w:rsidR="00FC68DB" w:rsidRPr="00EB74AE" w:rsidRDefault="00FC68DB" w:rsidP="00B202D2">
      <w:pPr>
        <w:pStyle w:val="Beschriftung"/>
      </w:pPr>
      <w:bookmarkStart w:id="1555" w:name="_Toc3557122"/>
      <w:bookmarkStart w:id="1556" w:name="_Toc34747373"/>
      <w:bookmarkStart w:id="1557" w:name="_Toc76030571"/>
      <w:bookmarkStart w:id="1558" w:name="_Toc94530856"/>
      <w:bookmarkStart w:id="1559"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5"/>
      <w:bookmarkEnd w:id="1556"/>
      <w:bookmarkEnd w:id="1557"/>
      <w:bookmarkEnd w:id="1558"/>
      <w:bookmarkEnd w:id="1559"/>
    </w:p>
    <w:p w14:paraId="3E80C837" w14:textId="77777777" w:rsidR="00FC68DB" w:rsidRPr="007055D9" w:rsidRDefault="00FC68DB" w:rsidP="00B202D2">
      <w:pPr>
        <w:pStyle w:val="berschrift3"/>
      </w:pPr>
      <w:bookmarkStart w:id="1560" w:name="_Toc3557005"/>
      <w:bookmarkStart w:id="1561" w:name="_Toc34747255"/>
      <w:bookmarkStart w:id="1562" w:name="_Toc77102074"/>
      <w:bookmarkStart w:id="1563" w:name="_Toc99614620"/>
      <w:r w:rsidRPr="007055D9">
        <w:lastRenderedPageBreak/>
        <w:t>Specific XML Realization</w:t>
      </w:r>
      <w:bookmarkEnd w:id="1560"/>
      <w:bookmarkEnd w:id="1561"/>
      <w:bookmarkEnd w:id="1562"/>
      <w:bookmarkEnd w:id="156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4" w:name="XMLStructureSeamWelds"/>
      <w:bookmarkEnd w:id="156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5" w:name="_Toc3557123"/>
      <w:bookmarkStart w:id="1566" w:name="_Toc34747374"/>
      <w:bookmarkStart w:id="1567" w:name="_Toc76030572"/>
      <w:bookmarkStart w:id="1568" w:name="_Toc94530857"/>
      <w:bookmarkStart w:id="1569"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5"/>
      <w:bookmarkEnd w:id="1566"/>
      <w:bookmarkEnd w:id="1567"/>
      <w:bookmarkEnd w:id="1568"/>
      <w:bookmarkEnd w:id="1569"/>
    </w:p>
    <w:p w14:paraId="7D1BCE42" w14:textId="77777777" w:rsidR="00FC68DB" w:rsidRPr="007055D9" w:rsidRDefault="00FC68DB" w:rsidP="00B202D2">
      <w:pPr>
        <w:pStyle w:val="berschrift3"/>
      </w:pPr>
      <w:bookmarkStart w:id="1570" w:name="_Toc3557006"/>
      <w:bookmarkStart w:id="1571" w:name="_Toc34747256"/>
      <w:bookmarkStart w:id="1572" w:name="_Toc77102075"/>
      <w:bookmarkStart w:id="1573" w:name="_Toc99614621"/>
      <w:r w:rsidRPr="007055D9">
        <w:t>Generic Seam Weld Definition</w:t>
      </w:r>
      <w:bookmarkEnd w:id="1509"/>
      <w:bookmarkEnd w:id="1510"/>
      <w:bookmarkEnd w:id="1511"/>
      <w:bookmarkEnd w:id="1512"/>
      <w:bookmarkEnd w:id="1570"/>
      <w:bookmarkEnd w:id="1571"/>
      <w:bookmarkEnd w:id="1572"/>
      <w:bookmarkEnd w:id="1573"/>
    </w:p>
    <w:p w14:paraId="066381A2" w14:textId="77777777" w:rsidR="00FC68DB" w:rsidRPr="007055D9" w:rsidRDefault="00FC68DB" w:rsidP="00B202D2">
      <w:pPr>
        <w:pStyle w:val="berschrift4"/>
      </w:pPr>
      <w:bookmarkStart w:id="1574" w:name="_Ref414571756"/>
      <w:bookmarkStart w:id="1575" w:name="_Toc3557008"/>
      <w:bookmarkStart w:id="1576" w:name="_Toc34747258"/>
      <w:bookmarkStart w:id="1577" w:name="_Toc77102077"/>
      <w:r w:rsidRPr="007055D9">
        <w:t>Type Specification</w:t>
      </w:r>
      <w:bookmarkEnd w:id="1574"/>
      <w:bookmarkEnd w:id="1575"/>
      <w:bookmarkEnd w:id="1576"/>
      <w:bookmarkEnd w:id="157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78" w:name="_Toc3566486"/>
      <w:bookmarkStart w:id="1579" w:name="_Toc34747487"/>
      <w:bookmarkStart w:id="1580" w:name="_Toc77095945"/>
      <w:bookmarkStart w:id="1581" w:name="_Toc99614819"/>
      <w:bookmarkStart w:id="1582" w:name="_Toc338939134"/>
      <w:bookmarkStart w:id="1583" w:name="_Toc288196488"/>
      <w:bookmarkStart w:id="1584" w:name="_Toc288200790"/>
      <w:bookmarkStart w:id="1585"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78"/>
      <w:bookmarkEnd w:id="1579"/>
      <w:bookmarkEnd w:id="1580"/>
      <w:bookmarkEnd w:id="1581"/>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8A6448">
      <w:pPr>
        <w:keepNext/>
      </w:pPr>
      <w:bookmarkStart w:id="1586" w:name="_Toc288196490"/>
      <w:bookmarkStart w:id="1587" w:name="_Toc288200792"/>
      <w:bookmarkStart w:id="1588" w:name="_Toc338939132"/>
      <w:bookmarkStart w:id="1589" w:name="_Toc288196468"/>
      <w:bookmarkStart w:id="1590" w:name="_Toc288200771"/>
      <w:bookmarkStart w:id="1591" w:name="_Toc338938904"/>
      <w:bookmarkStart w:id="1592" w:name="_Toc338939100"/>
      <w:bookmarkEnd w:id="1583"/>
      <w:bookmarkEnd w:id="1584"/>
      <w:bookmarkEnd w:id="15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3" w:name="_Toc3566487"/>
      <w:bookmarkStart w:id="1594" w:name="_Toc34747488"/>
      <w:bookmarkStart w:id="1595" w:name="_Toc77095946"/>
      <w:bookmarkStart w:id="1596"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3"/>
      <w:bookmarkEnd w:id="1594"/>
      <w:bookmarkEnd w:id="1595"/>
      <w:bookmarkEnd w:id="1596"/>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597" w:name="_Toc3566488"/>
      <w:bookmarkStart w:id="1598" w:name="_Toc34747489"/>
      <w:bookmarkStart w:id="1599" w:name="_Toc77095947"/>
      <w:bookmarkStart w:id="1600"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proofErr w:type="spellStart"/>
      <w:r w:rsidRPr="00C872EA">
        <w:rPr>
          <w:rFonts w:ascii="Courier New" w:hAnsi="Courier New" w:cs="Courier New"/>
          <w:b/>
          <w:bCs/>
          <w:i/>
          <w:sz w:val="24"/>
          <w:szCs w:val="24"/>
        </w:rPr>
        <w:t>seamweld</w:t>
      </w:r>
      <w:proofErr w:type="spellEnd"/>
      <w:r w:rsidRPr="00C872EA">
        <w:rPr>
          <w:rFonts w:ascii="Courier New" w:hAnsi="Courier New" w:cs="Courier New"/>
          <w:b/>
          <w:bCs/>
          <w:i/>
          <w:sz w:val="24"/>
          <w:szCs w:val="24"/>
        </w:rPr>
        <w:t xml:space="preserve"> </w:t>
      </w:r>
      <w:r w:rsidRPr="00C872EA">
        <w:rPr>
          <w:b/>
          <w:bCs/>
          <w:sz w:val="24"/>
          <w:szCs w:val="24"/>
        </w:rPr>
        <w:t>and subtype as</w:t>
      </w:r>
      <w:r w:rsidRPr="00C872EA">
        <w:rPr>
          <w:rFonts w:ascii="Courier New" w:hAnsi="Courier New" w:cs="Courier New"/>
          <w:b/>
          <w:bCs/>
          <w:i/>
          <w:sz w:val="24"/>
          <w:szCs w:val="24"/>
        </w:rPr>
        <w:t xml:space="preserve"> </w:t>
      </w:r>
      <w:proofErr w:type="spellStart"/>
      <w:r w:rsidRPr="00C872EA">
        <w:rPr>
          <w:rFonts w:ascii="Courier New" w:hAnsi="Courier New" w:cs="Courier New"/>
          <w:b/>
          <w:bCs/>
          <w:i/>
          <w:sz w:val="24"/>
          <w:szCs w:val="24"/>
        </w:rPr>
        <w:t>butt_joint</w:t>
      </w:r>
      <w:proofErr w:type="spellEnd"/>
      <w:r w:rsidRPr="00C872EA">
        <w:rPr>
          <w:b/>
          <w:bCs/>
          <w:sz w:val="24"/>
          <w:szCs w:val="24"/>
        </w:rPr>
        <w:t xml:space="preserve">): </w:t>
      </w:r>
    </w:p>
    <w:p w14:paraId="189D18B8" w14:textId="77777777" w:rsidR="00FC68DB" w:rsidRPr="007055D9" w:rsidRDefault="00FC68DB" w:rsidP="00B202D2">
      <w:pPr>
        <w:pStyle w:val="XMLCode"/>
        <w:keepNext/>
      </w:pPr>
      <w:bookmarkStart w:id="1601" w:name="_Toc288196493"/>
      <w:bookmarkStart w:id="160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3" w:name="GenericSeamWeldWeldPosition"/>
      <w:bookmarkStart w:id="1604" w:name="GenericSeamWelParameters"/>
      <w:bookmarkStart w:id="1605" w:name="GenericSeamWeldSubType"/>
      <w:bookmarkStart w:id="1606" w:name="GenericSeamWeldWeldingPosition"/>
      <w:bookmarkStart w:id="1607" w:name="_Toc3557009"/>
      <w:bookmarkStart w:id="1608" w:name="_Toc34747259"/>
      <w:bookmarkStart w:id="1609" w:name="_Toc77102078"/>
      <w:bookmarkStart w:id="1610" w:name="_Toc338938905"/>
      <w:bookmarkStart w:id="1611" w:name="_Toc338939101"/>
      <w:bookmarkStart w:id="1612" w:name="_Toc338939136"/>
      <w:bookmarkEnd w:id="1586"/>
      <w:bookmarkEnd w:id="1587"/>
      <w:bookmarkEnd w:id="1588"/>
      <w:bookmarkEnd w:id="1589"/>
      <w:bookmarkEnd w:id="1590"/>
      <w:bookmarkEnd w:id="1591"/>
      <w:bookmarkEnd w:id="1592"/>
      <w:bookmarkEnd w:id="1601"/>
      <w:bookmarkEnd w:id="1602"/>
      <w:bookmarkEnd w:id="1603"/>
      <w:bookmarkEnd w:id="1604"/>
      <w:bookmarkEnd w:id="1605"/>
      <w:bookmarkEnd w:id="1606"/>
      <w:r>
        <w:t>Weld Position and Sheet Metal Parameters</w:t>
      </w:r>
      <w:bookmarkEnd w:id="1607"/>
      <w:bookmarkEnd w:id="1608"/>
      <w:bookmarkEnd w:id="1609"/>
    </w:p>
    <w:p w14:paraId="0FBEF09A" w14:textId="77777777" w:rsidR="00FC68DB" w:rsidRDefault="00FC68DB" w:rsidP="006A1028">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6A1028">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3" w:name="_Ref397587838"/>
      <w:bookmarkStart w:id="1614" w:name="_Toc3557124"/>
      <w:bookmarkStart w:id="1615" w:name="_Toc34747375"/>
      <w:bookmarkStart w:id="1616" w:name="_Toc76030573"/>
      <w:bookmarkStart w:id="1617" w:name="_Toc94530858"/>
      <w:bookmarkStart w:id="1618"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3"/>
      <w:r w:rsidRPr="007055D9">
        <w:t xml:space="preserve">: Sheet Parameters vs. </w:t>
      </w:r>
      <w:r w:rsidRPr="007055D9">
        <w:rPr>
          <w:noProof/>
        </w:rPr>
        <w:t xml:space="preserve"> Weld Position Parameters</w:t>
      </w:r>
      <w:bookmarkEnd w:id="1614"/>
      <w:bookmarkEnd w:id="1615"/>
      <w:bookmarkEnd w:id="1616"/>
      <w:bookmarkEnd w:id="1617"/>
      <w:bookmarkEnd w:id="1618"/>
    </w:p>
    <w:p w14:paraId="02CCF9A7" w14:textId="77777777" w:rsidR="00FC68DB" w:rsidRDefault="00FC68DB" w:rsidP="00B202D2">
      <w:pPr>
        <w:pStyle w:val="berschrift4"/>
      </w:pPr>
      <w:bookmarkStart w:id="1619" w:name="_Toc3557010"/>
      <w:bookmarkStart w:id="1620" w:name="_Toc34747260"/>
      <w:bookmarkStart w:id="1621" w:name="_Toc77102079"/>
      <w:bookmarkStart w:id="1622" w:name="_Ref397525982"/>
      <w:r w:rsidRPr="007055D9">
        <w:t>Parameters Assigned to a Specific Sheet of the Flange</w:t>
      </w:r>
      <w:bookmarkEnd w:id="1619"/>
      <w:bookmarkEnd w:id="1620"/>
      <w:bookmarkEnd w:id="1621"/>
      <w:r w:rsidRPr="007055D9">
        <w:t xml:space="preserve"> </w:t>
      </w:r>
      <w:bookmarkEnd w:id="162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3" w:name="_Toc3566489"/>
      <w:bookmarkStart w:id="1624" w:name="_Toc34747490"/>
      <w:bookmarkStart w:id="1625" w:name="_Toc77095948"/>
      <w:bookmarkStart w:id="1626"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3"/>
      <w:bookmarkEnd w:id="1624"/>
      <w:bookmarkEnd w:id="1625"/>
      <w:bookmarkEnd w:id="162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27" w:name="_Welding_Position"/>
      <w:bookmarkStart w:id="1628" w:name="_Ref397524978"/>
      <w:bookmarkStart w:id="1629" w:name="_Toc3557011"/>
      <w:bookmarkStart w:id="1630" w:name="_Toc34747261"/>
      <w:bookmarkStart w:id="1631" w:name="_Toc77102080"/>
      <w:bookmarkEnd w:id="1627"/>
      <w:r w:rsidRPr="007055D9">
        <w:t>Welding Position</w:t>
      </w:r>
      <w:bookmarkEnd w:id="1610"/>
      <w:bookmarkEnd w:id="1611"/>
      <w:bookmarkEnd w:id="1628"/>
      <w:bookmarkEnd w:id="1629"/>
      <w:bookmarkEnd w:id="1630"/>
      <w:bookmarkEnd w:id="1631"/>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2"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3" w:name="_Ref397529286"/>
      <w:bookmarkStart w:id="1634" w:name="_Toc3557125"/>
      <w:bookmarkStart w:id="1635" w:name="_Toc34747376"/>
      <w:bookmarkStart w:id="1636" w:name="_Toc76030574"/>
      <w:bookmarkStart w:id="1637" w:name="_Toc94530859"/>
      <w:bookmarkStart w:id="1638" w:name="_Toc99614699"/>
      <w:r w:rsidRPr="007055D9">
        <w:t xml:space="preserve">Figure </w:t>
      </w:r>
      <w:bookmarkStart w:id="1639" w:name="Figure10"/>
      <w:r>
        <w:fldChar w:fldCharType="begin"/>
      </w:r>
      <w:r>
        <w:instrText xml:space="preserve"> SEQ Figure \* ARABIC </w:instrText>
      </w:r>
      <w:r>
        <w:fldChar w:fldCharType="separate"/>
      </w:r>
      <w:r w:rsidR="001F4D75">
        <w:rPr>
          <w:noProof/>
        </w:rPr>
        <w:t>49</w:t>
      </w:r>
      <w:r>
        <w:fldChar w:fldCharType="end"/>
      </w:r>
      <w:bookmarkEnd w:id="1633"/>
      <w:bookmarkEnd w:id="1639"/>
      <w:r w:rsidRPr="007055D9">
        <w:t>: Welding Position of a Y-Joint</w:t>
      </w:r>
      <w:bookmarkEnd w:id="1634"/>
      <w:bookmarkEnd w:id="1635"/>
      <w:bookmarkEnd w:id="1636"/>
      <w:bookmarkEnd w:id="1637"/>
      <w:bookmarkEnd w:id="1638"/>
    </w:p>
    <w:p w14:paraId="793EF08A" w14:textId="77777777" w:rsidR="00FC68DB" w:rsidRPr="007055D9" w:rsidRDefault="00FC68DB" w:rsidP="00B202D2">
      <w:pPr>
        <w:pStyle w:val="berschrift5"/>
      </w:pPr>
      <w:r w:rsidRPr="007055D9">
        <w:t>Primary and Secondary Sides</w:t>
      </w:r>
      <w:bookmarkEnd w:id="163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0" w:name="_Toc288196495"/>
      <w:bookmarkStart w:id="1641" w:name="_Toc288200797"/>
      <w:bookmarkStart w:id="1642" w:name="_Toc338939138"/>
      <w:bookmarkEnd w:id="1612"/>
      <w:r w:rsidRPr="007055D9">
        <w:t xml:space="preserve">Element </w:t>
      </w:r>
      <w:r>
        <w:t>"</w:t>
      </w:r>
      <w:proofErr w:type="spellStart"/>
      <w:r w:rsidRPr="007055D9">
        <w:t>weld_position</w:t>
      </w:r>
      <w:bookmarkEnd w:id="1640"/>
      <w:bookmarkEnd w:id="1641"/>
      <w:bookmarkEnd w:id="1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3" w:name="_Toc77095949"/>
      <w:bookmarkStart w:id="1644"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3"/>
      <w:bookmarkEnd w:id="1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5" w:name="_Toc3566490"/>
      <w:bookmarkStart w:id="1646" w:name="_Toc34747491"/>
      <w:bookmarkStart w:id="1647" w:name="_Toc77095950"/>
      <w:bookmarkStart w:id="1648"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5"/>
      <w:bookmarkEnd w:id="1646"/>
      <w:bookmarkEnd w:id="1647"/>
      <w:bookmarkEnd w:id="1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A43CE3"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0"/>
      <w:bookmarkEnd w:id="1651"/>
      <w:r w:rsidRPr="007055D9">
        <w:t xml:space="preserve">: Welding Position </w:t>
      </w:r>
      <w:r>
        <w:t>vector direction and length</w:t>
      </w:r>
      <w:bookmarkEnd w:id="1652"/>
      <w:bookmarkEnd w:id="1653"/>
      <w:bookmarkEnd w:id="1654"/>
      <w:bookmarkEnd w:id="1655"/>
      <w:bookmarkEnd w:id="1656"/>
    </w:p>
    <w:p w14:paraId="3FD74BE5" w14:textId="77777777" w:rsidR="00FC68DB" w:rsidRPr="007055D9" w:rsidRDefault="00FC68DB" w:rsidP="00B202D2">
      <w:pPr>
        <w:pStyle w:val="berschrift5"/>
      </w:pPr>
      <w:bookmarkStart w:id="1657" w:name="_Toc338939140"/>
      <w:bookmarkStart w:id="1658" w:name="_Toc338939137"/>
      <w:bookmarkStart w:id="1659" w:name="_Toc338938906"/>
      <w:bookmarkStart w:id="1660" w:name="_Toc338939103"/>
      <w:r w:rsidRPr="007055D9">
        <w:t xml:space="preserve">Attribute </w:t>
      </w:r>
      <w:r>
        <w:t>"</w:t>
      </w:r>
      <w:r w:rsidRPr="007055D9">
        <w:t>reference</w:t>
      </w:r>
      <w:bookmarkEnd w:id="165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Aufzhlungszeichen"/>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Aufzhlungszeichen"/>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1" w:name="_Toc3566491"/>
      <w:bookmarkStart w:id="1662" w:name="_Toc34747492"/>
      <w:bookmarkStart w:id="1663" w:name="_Toc77095951"/>
      <w:bookmarkStart w:id="1664" w:name="_Toc99614825"/>
      <w:bookmarkStart w:id="1665" w:name="_Toc338939148"/>
      <w:bookmarkStart w:id="1666" w:name="_Toc288196499"/>
      <w:bookmarkStart w:id="1667" w:name="_Toc288200801"/>
      <w:bookmarkEnd w:id="1658"/>
      <w:bookmarkEnd w:id="1659"/>
      <w:bookmarkEnd w:id="1660"/>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1"/>
      <w:r>
        <w:t>"</w:t>
      </w:r>
      <w:bookmarkEnd w:id="1662"/>
      <w:bookmarkEnd w:id="1663"/>
      <w:bookmarkEnd w:id="1664"/>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5"/>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Aufzhlungszeichen"/>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Aufzhlungszeichen"/>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Aufzhlungszeichen"/>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68" w:name="_Toc338939149"/>
      <w:r w:rsidRPr="007055D9">
        <w:t xml:space="preserve">Attribute </w:t>
      </w:r>
      <w:r>
        <w:t>"</w:t>
      </w:r>
      <w:r w:rsidRPr="007055D9">
        <w:t>penetration</w:t>
      </w:r>
      <w:bookmarkEnd w:id="1666"/>
      <w:bookmarkEnd w:id="1667"/>
      <w:bookmarkEnd w:id="166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69" w:name="ModelizationWeldDefinition"/>
      <w:bookmarkStart w:id="1670" w:name="WeldDefinition"/>
      <w:bookmarkStart w:id="1671" w:name="WeldDefinitionButtWeld"/>
      <w:bookmarkStart w:id="1672" w:name="_Toc288200762"/>
      <w:bookmarkStart w:id="1673" w:name="_Toc338939106"/>
      <w:bookmarkStart w:id="1674" w:name="_Toc3557012"/>
      <w:bookmarkStart w:id="1675" w:name="_Toc34747262"/>
      <w:bookmarkStart w:id="1676" w:name="_Toc77102081"/>
      <w:bookmarkStart w:id="1677" w:name="_Toc99614622"/>
      <w:bookmarkStart w:id="1678" w:name="_Toc288196464"/>
      <w:bookmarkEnd w:id="1669"/>
      <w:bookmarkEnd w:id="1670"/>
      <w:bookmarkEnd w:id="1671"/>
      <w:r w:rsidRPr="007055D9">
        <w:t xml:space="preserve">Butt </w:t>
      </w:r>
      <w:bookmarkEnd w:id="1672"/>
      <w:r w:rsidRPr="007055D9">
        <w:t>Joint</w:t>
      </w:r>
      <w:bookmarkEnd w:id="1673"/>
      <w:bookmarkEnd w:id="1674"/>
      <w:bookmarkEnd w:id="1675"/>
      <w:bookmarkEnd w:id="1676"/>
      <w:bookmarkEnd w:id="167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79" w:name="_Toc3557013"/>
      <w:bookmarkStart w:id="1680" w:name="_Toc34747263"/>
      <w:bookmarkStart w:id="1681" w:name="_Toc77102082"/>
      <w:r>
        <w:rPr>
          <w:noProof/>
          <w:lang w:val="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1F4D75" w:rsidRPr="00362FDC" w:rsidRDefault="001F4D75" w:rsidP="00FC68DB">
                              <w:pPr>
                                <w:pStyle w:val="Beschriftung"/>
                                <w:rPr>
                                  <w:noProof/>
                                  <w:szCs w:val="24"/>
                                </w:rPr>
                              </w:pPr>
                              <w:bookmarkStart w:id="1682" w:name="_Toc3557127"/>
                              <w:bookmarkStart w:id="1683" w:name="_Toc34747378"/>
                              <w:bookmarkStart w:id="1684" w:name="_Toc76030576"/>
                              <w:bookmarkStart w:id="1685" w:name="_Toc94530861"/>
                              <w:bookmarkStart w:id="1686"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2"/>
                              <w:bookmarkEnd w:id="1683"/>
                              <w:bookmarkEnd w:id="1684"/>
                              <w:bookmarkEnd w:id="1685"/>
                              <w:bookmarkEnd w:id="1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4C48FC7A" w:rsidR="001F4D75" w:rsidRPr="00362FDC" w:rsidRDefault="001F4D75" w:rsidP="00FC68DB">
                        <w:pPr>
                          <w:pStyle w:val="Beschriftung"/>
                          <w:rPr>
                            <w:noProof/>
                            <w:szCs w:val="24"/>
                          </w:rPr>
                        </w:pPr>
                        <w:bookmarkStart w:id="1687" w:name="_Toc3557127"/>
                        <w:bookmarkStart w:id="1688" w:name="_Toc34747378"/>
                        <w:bookmarkStart w:id="1689" w:name="_Toc76030576"/>
                        <w:bookmarkStart w:id="1690" w:name="_Toc94530861"/>
                        <w:bookmarkStart w:id="1691" w:name="_Toc99614701"/>
                        <w:r>
                          <w:t xml:space="preserve">Figure </w:t>
                        </w:r>
                        <w:r>
                          <w:fldChar w:fldCharType="begin"/>
                        </w:r>
                        <w:r>
                          <w:instrText xml:space="preserve"> SEQ Figure \* ARABIC </w:instrText>
                        </w:r>
                        <w:r>
                          <w:fldChar w:fldCharType="separate"/>
                        </w:r>
                        <w:r w:rsidR="00CF107F">
                          <w:rPr>
                            <w:noProof/>
                          </w:rPr>
                          <w:t>51</w:t>
                        </w:r>
                        <w:r>
                          <w:fldChar w:fldCharType="end"/>
                        </w:r>
                        <w:r>
                          <w:t>: Butt Joint Sheet Layout</w:t>
                        </w:r>
                        <w:bookmarkEnd w:id="1687"/>
                        <w:bookmarkEnd w:id="1688"/>
                        <w:bookmarkEnd w:id="1689"/>
                        <w:bookmarkEnd w:id="1690"/>
                        <w:bookmarkEnd w:id="1691"/>
                      </w:p>
                    </w:txbxContent>
                  </v:textbox>
                </v:shape>
              </v:group>
            </w:pict>
          </mc:Fallback>
        </mc:AlternateContent>
      </w:r>
      <w:r w:rsidR="00FC68DB" w:rsidRPr="00654684">
        <w:rPr>
          <w:sz w:val="24"/>
        </w:rPr>
        <w:t>Sheet Parameters</w:t>
      </w:r>
      <w:bookmarkEnd w:id="1679"/>
      <w:bookmarkEnd w:id="1680"/>
      <w:bookmarkEnd w:id="1681"/>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Aufzhlungszeichen"/>
        <w:keepNext/>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692" w:name="_Toc3557128"/>
                              <w:bookmarkStart w:id="1693" w:name="_Toc34747379"/>
                              <w:bookmarkStart w:id="1694" w:name="_Toc76030577"/>
                              <w:bookmarkStart w:id="1695" w:name="_Toc94530862"/>
                              <w:bookmarkStart w:id="1696"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2"/>
                              <w:bookmarkEnd w:id="1693"/>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697" w:name="_Toc3557128"/>
                        <w:bookmarkStart w:id="1698" w:name="_Toc34747379"/>
                        <w:bookmarkStart w:id="1699" w:name="_Toc76030577"/>
                        <w:bookmarkStart w:id="1700" w:name="_Toc94530862"/>
                        <w:bookmarkStart w:id="1701"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697"/>
                        <w:bookmarkEnd w:id="1698"/>
                        <w:bookmarkEnd w:id="1699"/>
                        <w:bookmarkEnd w:id="1700"/>
                        <w:bookmarkEnd w:id="1701"/>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02" w:name="_Toc3557014"/>
      <w:bookmarkStart w:id="1703" w:name="_Toc34747264"/>
      <w:bookmarkStart w:id="1704" w:name="_Toc77102083"/>
      <w:r w:rsidRPr="00654684">
        <w:rPr>
          <w:sz w:val="24"/>
        </w:rPr>
        <w:t>Weld Parameters</w:t>
      </w:r>
      <w:bookmarkEnd w:id="1702"/>
      <w:bookmarkEnd w:id="1703"/>
      <w:bookmarkEnd w:id="1704"/>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05" w:name="_Toc3566492"/>
      <w:bookmarkStart w:id="1706" w:name="_Toc34747493"/>
      <w:bookmarkStart w:id="1707" w:name="_Toc77095952"/>
      <w:bookmarkStart w:id="1708"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05"/>
      <w:bookmarkEnd w:id="1706"/>
      <w:bookmarkEnd w:id="1707"/>
      <w:bookmarkEnd w:id="170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09" w:name="_Toc338939151"/>
      <w:bookmarkStart w:id="1710" w:name="_Toc3557015"/>
      <w:bookmarkStart w:id="1711" w:name="_Toc34747265"/>
      <w:bookmarkStart w:id="1712" w:name="_Toc77102084"/>
      <w:r w:rsidRPr="007055D9">
        <w:t>Attributes</w:t>
      </w:r>
      <w:bookmarkEnd w:id="1709"/>
      <w:bookmarkEnd w:id="1710"/>
      <w:bookmarkEnd w:id="1711"/>
      <w:bookmarkEnd w:id="1712"/>
    </w:p>
    <w:p w14:paraId="75987F07" w14:textId="77777777" w:rsidR="00FC68DB" w:rsidRPr="007055D9" w:rsidRDefault="00FC68DB" w:rsidP="00B202D2">
      <w:pPr>
        <w:pStyle w:val="berschrift5"/>
      </w:pPr>
      <w:bookmarkStart w:id="1713" w:name="_Toc338939153"/>
      <w:r w:rsidRPr="007055D9">
        <w:t xml:space="preserve">Attribute </w:t>
      </w:r>
      <w:r>
        <w:t>"</w:t>
      </w:r>
      <w:r w:rsidRPr="007055D9">
        <w:t>base</w:t>
      </w:r>
      <w:bookmarkEnd w:id="171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14" w:name="_Toc338939154"/>
      <w:r w:rsidRPr="007055D9">
        <w:t xml:space="preserve">Attribute </w:t>
      </w:r>
      <w:r>
        <w:t>"</w:t>
      </w:r>
      <w:r w:rsidRPr="007055D9">
        <w:t>technology</w:t>
      </w:r>
      <w:bookmarkEnd w:id="171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15" w:name="_Toc288196505"/>
      <w:bookmarkStart w:id="1716" w:name="_Toc288200807"/>
      <w:bookmarkStart w:id="1717" w:name="_Toc338939155"/>
      <w:bookmarkStart w:id="1718" w:name="_Toc3557016"/>
      <w:bookmarkStart w:id="1719" w:name="_Toc34747266"/>
      <w:bookmarkStart w:id="1720" w:name="_Toc77102085"/>
      <w:r w:rsidRPr="007055D9">
        <w:t xml:space="preserve">Element </w:t>
      </w:r>
      <w:r>
        <w:t>"</w:t>
      </w:r>
      <w:proofErr w:type="spellStart"/>
      <w:r w:rsidRPr="007055D9">
        <w:t>weld_position</w:t>
      </w:r>
      <w:bookmarkEnd w:id="1715"/>
      <w:bookmarkEnd w:id="1716"/>
      <w:bookmarkEnd w:id="1717"/>
      <w:bookmarkEnd w:id="1718"/>
      <w:proofErr w:type="spellEnd"/>
      <w:r>
        <w:t>"</w:t>
      </w:r>
      <w:bookmarkEnd w:id="1719"/>
      <w:bookmarkEnd w:id="172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1" w:name="_Toc3566493"/>
      <w:bookmarkStart w:id="1722" w:name="_Toc34747494"/>
      <w:bookmarkStart w:id="1723" w:name="_Toc77095953"/>
      <w:bookmarkStart w:id="1724" w:name="_Toc99614827"/>
      <w:bookmarkStart w:id="1725" w:name="_Toc288196507"/>
      <w:bookmarkStart w:id="1726" w:name="_Toc288200809"/>
      <w:bookmarkStart w:id="1727"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1"/>
      <w:bookmarkEnd w:id="1722"/>
      <w:bookmarkEnd w:id="1723"/>
      <w:bookmarkEnd w:id="172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25"/>
      <w:bookmarkEnd w:id="1726"/>
      <w:bookmarkEnd w:id="172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28" w:name="_Toc338939158"/>
      <w:r w:rsidRPr="007055D9">
        <w:t xml:space="preserve">Attribute </w:t>
      </w:r>
      <w:r>
        <w:t>"</w:t>
      </w:r>
      <w:r w:rsidRPr="007055D9">
        <w:t>width</w:t>
      </w:r>
      <w:bookmarkEnd w:id="172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29" w:name="_Toc338939159"/>
      <w:r w:rsidRPr="007055D9">
        <w:t xml:space="preserve">Attribute </w:t>
      </w:r>
      <w:r>
        <w:t>"</w:t>
      </w:r>
      <w:r w:rsidRPr="007055D9">
        <w:t>filler</w:t>
      </w:r>
      <w:bookmarkEnd w:id="172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0" w:name="WeldDefinitionCornerWeld"/>
      <w:bookmarkStart w:id="1731" w:name="_Toc288200763"/>
      <w:bookmarkStart w:id="1732" w:name="_Toc338939107"/>
      <w:bookmarkEnd w:id="1730"/>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33" w:name="_Toc414263397"/>
      <w:bookmarkStart w:id="1734" w:name="_Toc3557017"/>
      <w:bookmarkStart w:id="1735" w:name="_Toc34747267"/>
      <w:bookmarkStart w:id="1736" w:name="_Toc77102086"/>
      <w:bookmarkEnd w:id="1733"/>
      <w:r w:rsidRPr="007055D9">
        <w:t xml:space="preserve">Element </w:t>
      </w:r>
      <w:r>
        <w:t>"</w:t>
      </w:r>
      <w:proofErr w:type="spellStart"/>
      <w:r>
        <w:t>sheet_parameter</w:t>
      </w:r>
      <w:bookmarkEnd w:id="1734"/>
      <w:proofErr w:type="spellEnd"/>
      <w:r>
        <w:t>"</w:t>
      </w:r>
      <w:bookmarkEnd w:id="1735"/>
      <w:bookmarkEnd w:id="173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37" w:name="_Toc3566494"/>
      <w:bookmarkStart w:id="1738" w:name="_Toc34747495"/>
      <w:bookmarkStart w:id="1739" w:name="_Toc77095954"/>
      <w:bookmarkStart w:id="1740"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37"/>
      <w:bookmarkEnd w:id="1738"/>
      <w:bookmarkEnd w:id="1739"/>
      <w:bookmarkEnd w:id="174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1" w:name="_Toc3557018"/>
      <w:bookmarkStart w:id="1742" w:name="_Toc34747268"/>
      <w:bookmarkStart w:id="1743" w:name="_Toc77102087"/>
      <w:bookmarkStart w:id="1744" w:name="_Toc99614623"/>
      <w:r w:rsidRPr="007055D9">
        <w:t>Corner Weld</w:t>
      </w:r>
      <w:bookmarkEnd w:id="1731"/>
      <w:bookmarkEnd w:id="1732"/>
      <w:bookmarkEnd w:id="1741"/>
      <w:bookmarkEnd w:id="1742"/>
      <w:bookmarkEnd w:id="1743"/>
      <w:bookmarkEnd w:id="174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45" w:name="_Toc34747269"/>
      <w:bookmarkStart w:id="1746" w:name="_Toc77102088"/>
      <w:bookmarkStart w:id="1747" w:name="_Toc3557019"/>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1F4D75" w:rsidRPr="00796AD7" w:rsidRDefault="001F4D75" w:rsidP="00FC68DB">
                              <w:pPr>
                                <w:pStyle w:val="Beschriftung"/>
                                <w:rPr>
                                  <w:noProof/>
                                  <w:szCs w:val="24"/>
                                </w:rPr>
                              </w:pPr>
                              <w:bookmarkStart w:id="1748" w:name="_Toc3557129"/>
                              <w:bookmarkStart w:id="1749" w:name="_Toc34747380"/>
                              <w:bookmarkStart w:id="1750" w:name="_Toc76030578"/>
                              <w:bookmarkStart w:id="1751" w:name="_Toc94530863"/>
                              <w:bookmarkStart w:id="1752"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55D88558" w:rsidR="001F4D75" w:rsidRPr="00796AD7" w:rsidRDefault="001F4D75" w:rsidP="00FC68DB">
                        <w:pPr>
                          <w:pStyle w:val="Beschriftung"/>
                          <w:rPr>
                            <w:noProof/>
                            <w:szCs w:val="24"/>
                          </w:rPr>
                        </w:pPr>
                        <w:bookmarkStart w:id="1753" w:name="_Toc3557129"/>
                        <w:bookmarkStart w:id="1754" w:name="_Toc34747380"/>
                        <w:bookmarkStart w:id="1755" w:name="_Toc76030578"/>
                        <w:bookmarkStart w:id="1756" w:name="_Toc94530863"/>
                        <w:bookmarkStart w:id="1757" w:name="_Toc99614703"/>
                        <w:r>
                          <w:t xml:space="preserve">Figure </w:t>
                        </w:r>
                        <w:r>
                          <w:fldChar w:fldCharType="begin"/>
                        </w:r>
                        <w:r>
                          <w:instrText xml:space="preserve"> SEQ Figure \* ARABIC </w:instrText>
                        </w:r>
                        <w:r>
                          <w:fldChar w:fldCharType="separate"/>
                        </w:r>
                        <w:r w:rsidR="001C317E">
                          <w:rPr>
                            <w:noProof/>
                          </w:rPr>
                          <w:t>53</w:t>
                        </w:r>
                        <w:r>
                          <w:fldChar w:fldCharType="end"/>
                        </w:r>
                        <w:r>
                          <w:t>: Corner Weld Sheet Layout</w:t>
                        </w:r>
                        <w:bookmarkEnd w:id="1753"/>
                        <w:bookmarkEnd w:id="1754"/>
                        <w:bookmarkEnd w:id="1755"/>
                        <w:bookmarkEnd w:id="1756"/>
                        <w:bookmarkEnd w:id="1757"/>
                      </w:p>
                    </w:txbxContent>
                  </v:textbox>
                </v:shape>
              </v:group>
            </w:pict>
          </mc:Fallback>
        </mc:AlternateContent>
      </w:r>
      <w:r>
        <w:t>Simple Corner Weld</w:t>
      </w:r>
      <w:bookmarkEnd w:id="1745"/>
      <w:bookmarkEnd w:id="1746"/>
    </w:p>
    <w:p w14:paraId="2DDB54CC" w14:textId="77777777" w:rsidR="00FC68DB" w:rsidRPr="007055D9" w:rsidRDefault="00FC68DB" w:rsidP="00B202D2">
      <w:pPr>
        <w:pStyle w:val="berschrift5"/>
      </w:pPr>
      <w:r w:rsidRPr="007055D9">
        <w:t>Sheet Parameters</w:t>
      </w:r>
      <w:bookmarkEnd w:id="1747"/>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58" w:name="_Toc3557020"/>
      <w:r w:rsidRPr="007055D9">
        <w:t>Weld Parameters</w:t>
      </w:r>
      <w:bookmarkEnd w:id="1758"/>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1F4D75" w:rsidRPr="00067927" w:rsidRDefault="001F4D75" w:rsidP="00FC68DB">
                              <w:pPr>
                                <w:pStyle w:val="Beschriftung"/>
                                <w:rPr>
                                  <w:noProof/>
                                  <w:szCs w:val="24"/>
                                </w:rPr>
                              </w:pPr>
                              <w:bookmarkStart w:id="1759" w:name="_Toc3557130"/>
                              <w:bookmarkStart w:id="1760" w:name="_Toc34747381"/>
                              <w:bookmarkStart w:id="1761" w:name="_Toc76030579"/>
                              <w:bookmarkStart w:id="1762" w:name="_Toc94530864"/>
                              <w:bookmarkStart w:id="1763"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59"/>
                              <w:bookmarkEnd w:id="1760"/>
                              <w:bookmarkEnd w:id="1761"/>
                              <w:bookmarkEnd w:id="1762"/>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399386F4" w:rsidR="001F4D75" w:rsidRPr="00067927" w:rsidRDefault="001F4D75" w:rsidP="00FC68DB">
                        <w:pPr>
                          <w:pStyle w:val="Beschriftung"/>
                          <w:rPr>
                            <w:noProof/>
                            <w:szCs w:val="24"/>
                          </w:rPr>
                        </w:pPr>
                        <w:bookmarkStart w:id="1764" w:name="_Toc3557130"/>
                        <w:bookmarkStart w:id="1765" w:name="_Toc34747381"/>
                        <w:bookmarkStart w:id="1766" w:name="_Toc76030579"/>
                        <w:bookmarkStart w:id="1767" w:name="_Toc94530864"/>
                        <w:bookmarkStart w:id="1768" w:name="_Toc99614704"/>
                        <w:r>
                          <w:t xml:space="preserve">Figure </w:t>
                        </w:r>
                        <w:r>
                          <w:fldChar w:fldCharType="begin"/>
                        </w:r>
                        <w:r>
                          <w:instrText xml:space="preserve"> SEQ Figure \* ARABIC </w:instrText>
                        </w:r>
                        <w:r>
                          <w:fldChar w:fldCharType="separate"/>
                        </w:r>
                        <w:r w:rsidR="001C317E">
                          <w:rPr>
                            <w:noProof/>
                          </w:rPr>
                          <w:t>54</w:t>
                        </w:r>
                        <w:r>
                          <w:fldChar w:fldCharType="end"/>
                        </w:r>
                        <w:r>
                          <w:t>: Corner Weld Parameters</w:t>
                        </w:r>
                        <w:bookmarkEnd w:id="1764"/>
                        <w:bookmarkEnd w:id="1765"/>
                        <w:bookmarkEnd w:id="1766"/>
                        <w:bookmarkEnd w:id="1767"/>
                        <w:bookmarkEnd w:id="1768"/>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446810"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69" w:name="_Toc3566495"/>
      <w:bookmarkStart w:id="1770" w:name="_Toc34747496"/>
      <w:bookmarkStart w:id="1771" w:name="_Toc77095955"/>
      <w:bookmarkStart w:id="177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69"/>
      <w:bookmarkEnd w:id="1770"/>
      <w:bookmarkEnd w:id="1771"/>
      <w:bookmarkEnd w:id="177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73" w:name="_Toc34747270"/>
      <w:bookmarkStart w:id="1774" w:name="_Toc77102089"/>
      <w:r>
        <w:t>Double Corner Weld</w:t>
      </w:r>
      <w:bookmarkEnd w:id="1773"/>
      <w:bookmarkEnd w:id="177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75" w:name="_Toc76030580"/>
            <w:bookmarkStart w:id="1776" w:name="_Toc94530865"/>
            <w:bookmarkStart w:id="177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75"/>
            <w:bookmarkEnd w:id="1776"/>
            <w:bookmarkEnd w:id="1777"/>
          </w:p>
        </w:tc>
        <w:tc>
          <w:tcPr>
            <w:tcW w:w="4605" w:type="dxa"/>
            <w:shd w:val="clear" w:color="auto" w:fill="auto"/>
          </w:tcPr>
          <w:p w14:paraId="37E17878" w14:textId="44EA701B" w:rsidR="00FC68DB" w:rsidRPr="00C330B4" w:rsidRDefault="00FC68DB" w:rsidP="00B202D2">
            <w:pPr>
              <w:jc w:val="center"/>
              <w:rPr>
                <w:sz w:val="20"/>
                <w:szCs w:val="20"/>
              </w:rPr>
            </w:pPr>
            <w:bookmarkStart w:id="1778" w:name="_Toc76030581"/>
            <w:bookmarkStart w:id="1779" w:name="_Toc94530866"/>
            <w:bookmarkStart w:id="178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78"/>
            <w:bookmarkEnd w:id="1779"/>
            <w:bookmarkEnd w:id="178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446811"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81" w:name="_Toc34747497"/>
      <w:bookmarkStart w:id="1782" w:name="_Toc77095956"/>
      <w:bookmarkStart w:id="178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81"/>
      <w:bookmarkEnd w:id="1782"/>
      <w:bookmarkEnd w:id="178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784" w:name="_Toc338939161"/>
      <w:bookmarkStart w:id="1785" w:name="_Toc3557021"/>
      <w:bookmarkStart w:id="1786" w:name="_Toc34747271"/>
      <w:bookmarkStart w:id="1787" w:name="_Toc77102090"/>
      <w:r w:rsidRPr="007055D9">
        <w:t>Attributes</w:t>
      </w:r>
      <w:bookmarkEnd w:id="1784"/>
      <w:bookmarkEnd w:id="1785"/>
      <w:bookmarkEnd w:id="1786"/>
      <w:bookmarkEnd w:id="1787"/>
    </w:p>
    <w:p w14:paraId="117D2FF0" w14:textId="77777777" w:rsidR="00FC68DB" w:rsidRPr="007055D9" w:rsidRDefault="00FC68DB" w:rsidP="00B202D2">
      <w:pPr>
        <w:pStyle w:val="berschrift5"/>
      </w:pPr>
      <w:bookmarkStart w:id="1788" w:name="_Toc338939163"/>
      <w:r w:rsidRPr="007055D9">
        <w:t xml:space="preserve">Attribute </w:t>
      </w:r>
      <w:r>
        <w:t>"</w:t>
      </w:r>
      <w:r w:rsidRPr="007055D9">
        <w:t>base</w:t>
      </w:r>
      <w:bookmarkEnd w:id="178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789" w:name="_Toc338939164"/>
      <w:r w:rsidRPr="007055D9">
        <w:t xml:space="preserve">Attribute </w:t>
      </w:r>
      <w:r>
        <w:t>"</w:t>
      </w:r>
      <w:r w:rsidRPr="007055D9">
        <w:t>technology</w:t>
      </w:r>
      <w:bookmarkEnd w:id="178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790" w:name="_Toc338939165"/>
      <w:bookmarkStart w:id="1791" w:name="_Toc3557022"/>
      <w:bookmarkStart w:id="1792" w:name="_Toc34747272"/>
      <w:bookmarkStart w:id="1793" w:name="_Toc77102091"/>
      <w:r w:rsidRPr="007055D9">
        <w:lastRenderedPageBreak/>
        <w:t xml:space="preserve">Element </w:t>
      </w:r>
      <w:r>
        <w:t>"</w:t>
      </w:r>
      <w:proofErr w:type="spellStart"/>
      <w:r w:rsidRPr="007055D9">
        <w:t>weld_position</w:t>
      </w:r>
      <w:bookmarkEnd w:id="1790"/>
      <w:bookmarkEnd w:id="1791"/>
      <w:proofErr w:type="spellEnd"/>
      <w:r>
        <w:t>"</w:t>
      </w:r>
      <w:bookmarkEnd w:id="1792"/>
      <w:bookmarkEnd w:id="179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794" w:name="_Toc3566496"/>
      <w:bookmarkStart w:id="1795" w:name="_Toc34747498"/>
      <w:bookmarkStart w:id="1796" w:name="_Toc77095957"/>
      <w:bookmarkStart w:id="1797" w:name="_Toc99614831"/>
      <w:bookmarkStart w:id="1798"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794"/>
      <w:bookmarkEnd w:id="1795"/>
      <w:bookmarkEnd w:id="1796"/>
      <w:bookmarkEnd w:id="179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798"/>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799" w:name="_Toc338939168"/>
      <w:r w:rsidRPr="007055D9">
        <w:t xml:space="preserve">Attribute </w:t>
      </w:r>
      <w:r>
        <w:t>"</w:t>
      </w:r>
      <w:r w:rsidRPr="007055D9">
        <w:t>thickness</w:t>
      </w:r>
      <w:bookmarkEnd w:id="179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00" w:name="_Toc3566497"/>
      <w:bookmarkStart w:id="1801" w:name="_Toc34747499"/>
      <w:bookmarkStart w:id="1802" w:name="_Toc77095958"/>
      <w:bookmarkStart w:id="1803" w:name="_Toc99614832"/>
      <w:bookmarkStart w:id="1804"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00"/>
      <w:bookmarkEnd w:id="1801"/>
      <w:bookmarkEnd w:id="1802"/>
      <w:bookmarkEnd w:id="1803"/>
    </w:p>
    <w:p w14:paraId="5AEAFFD0" w14:textId="77777777" w:rsidR="00FC68DB" w:rsidRPr="007055D9" w:rsidRDefault="00FC68DB" w:rsidP="00B202D2">
      <w:pPr>
        <w:pStyle w:val="berschrift5"/>
      </w:pPr>
      <w:r w:rsidRPr="007055D9">
        <w:t xml:space="preserve">Attribute </w:t>
      </w:r>
      <w:r>
        <w:t>"</w:t>
      </w:r>
      <w:r w:rsidRPr="007055D9">
        <w:t>angle</w:t>
      </w:r>
      <w:bookmarkEnd w:id="1804"/>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05" w:name="_Toc3566498"/>
      <w:bookmarkStart w:id="1806" w:name="_Toc34747500"/>
      <w:bookmarkStart w:id="1807" w:name="_Toc77095959"/>
      <w:bookmarkStart w:id="1808" w:name="_Toc99614833"/>
      <w:bookmarkStart w:id="1809"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05"/>
      <w:bookmarkEnd w:id="1806"/>
      <w:bookmarkEnd w:id="1807"/>
      <w:bookmarkEnd w:id="1808"/>
    </w:p>
    <w:p w14:paraId="2C2E1B11" w14:textId="77777777" w:rsidR="00FC68DB" w:rsidRPr="007055D9" w:rsidRDefault="00FC68DB" w:rsidP="00B202D2">
      <w:pPr>
        <w:pStyle w:val="berschrift5"/>
      </w:pPr>
      <w:r w:rsidRPr="007055D9">
        <w:t xml:space="preserve">Attribute </w:t>
      </w:r>
      <w:r>
        <w:t>"</w:t>
      </w:r>
      <w:r w:rsidRPr="007055D9">
        <w:t>shape</w:t>
      </w:r>
      <w:bookmarkEnd w:id="180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10" w:name="_Toc338939171"/>
      <w:r w:rsidRPr="007055D9">
        <w:t xml:space="preserve">Attribute </w:t>
      </w:r>
      <w:r>
        <w:t>"</w:t>
      </w:r>
      <w:r w:rsidRPr="007055D9">
        <w:t>penetration</w:t>
      </w:r>
      <w:bookmarkEnd w:id="181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11" w:name="_Toc338939173"/>
      <w:r w:rsidRPr="007055D9">
        <w:t xml:space="preserve">Attribute </w:t>
      </w:r>
      <w:r>
        <w:t>"</w:t>
      </w:r>
      <w:r w:rsidRPr="007055D9">
        <w:t>filler</w:t>
      </w:r>
      <w:bookmarkEnd w:id="1811"/>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Aufzhlungszeichen"/>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Aufzhlungszeichen"/>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12" w:name="WeldDefinitionEdgeWeld"/>
      <w:bookmarkStart w:id="1813" w:name="_Toc3557023"/>
      <w:bookmarkStart w:id="1814" w:name="_Toc34747273"/>
      <w:bookmarkStart w:id="1815" w:name="_Toc77102092"/>
      <w:bookmarkStart w:id="1816" w:name="_Toc288200764"/>
      <w:bookmarkStart w:id="1817" w:name="_Toc338939108"/>
      <w:bookmarkEnd w:id="1812"/>
      <w:r w:rsidRPr="007055D9">
        <w:t xml:space="preserve">Element </w:t>
      </w:r>
      <w:r>
        <w:t>"</w:t>
      </w:r>
      <w:proofErr w:type="spellStart"/>
      <w:r>
        <w:t>sheet_parameter</w:t>
      </w:r>
      <w:bookmarkEnd w:id="1813"/>
      <w:proofErr w:type="spellEnd"/>
      <w:r>
        <w:t>"</w:t>
      </w:r>
      <w:bookmarkEnd w:id="1814"/>
      <w:bookmarkEnd w:id="181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18" w:name="_Toc3566499"/>
      <w:bookmarkStart w:id="1819" w:name="_Toc34747501"/>
      <w:bookmarkStart w:id="1820" w:name="_Toc77095960"/>
      <w:bookmarkStart w:id="182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18"/>
      <w:bookmarkEnd w:id="1819"/>
      <w:bookmarkEnd w:id="1820"/>
      <w:bookmarkEnd w:id="182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22" w:name="_Toc3557024"/>
      <w:bookmarkStart w:id="1823" w:name="_Toc34747274"/>
      <w:bookmarkStart w:id="1824" w:name="_Toc77102093"/>
      <w:bookmarkStart w:id="1825" w:name="_Toc99614624"/>
      <w:r w:rsidRPr="007055D9">
        <w:t>Edge Weld</w:t>
      </w:r>
      <w:bookmarkEnd w:id="1816"/>
      <w:bookmarkEnd w:id="1817"/>
      <w:bookmarkEnd w:id="1822"/>
      <w:bookmarkEnd w:id="1823"/>
      <w:bookmarkEnd w:id="1824"/>
      <w:bookmarkEnd w:id="182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26" w:name="_Toc3557025"/>
      <w:bookmarkStart w:id="1827" w:name="_Toc34747275"/>
      <w:bookmarkStart w:id="1828"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26"/>
      <w:bookmarkEnd w:id="1827"/>
      <w:bookmarkEnd w:id="182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1F4D75" w:rsidRPr="00AF7673" w:rsidRDefault="001F4D75" w:rsidP="00FC68DB">
                            <w:pPr>
                              <w:pStyle w:val="Beschriftung"/>
                              <w:keepNext/>
                              <w:keepLines/>
                              <w:rPr>
                                <w:b/>
                                <w:bCs/>
                                <w:noProof/>
                                <w:sz w:val="26"/>
                                <w:szCs w:val="28"/>
                              </w:rPr>
                            </w:pPr>
                            <w:bookmarkStart w:id="1829" w:name="_Toc3557131"/>
                            <w:bookmarkStart w:id="1830" w:name="_Toc34747384"/>
                            <w:bookmarkStart w:id="1831" w:name="_Toc76030582"/>
                            <w:bookmarkStart w:id="1832" w:name="_Toc94530867"/>
                            <w:bookmarkStart w:id="1833"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29"/>
                            <w:bookmarkEnd w:id="1830"/>
                            <w:bookmarkEnd w:id="1831"/>
                            <w:bookmarkEnd w:id="1832"/>
                            <w:bookmarkEnd w:id="1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03434A4C" w:rsidR="001F4D75" w:rsidRPr="00AF7673" w:rsidRDefault="001F4D75" w:rsidP="00FC68DB">
                      <w:pPr>
                        <w:pStyle w:val="Beschriftung"/>
                        <w:keepNext/>
                        <w:keepLines/>
                        <w:rPr>
                          <w:b/>
                          <w:bCs/>
                          <w:noProof/>
                          <w:sz w:val="26"/>
                          <w:szCs w:val="28"/>
                        </w:rPr>
                      </w:pPr>
                      <w:bookmarkStart w:id="1834" w:name="_Toc3557131"/>
                      <w:bookmarkStart w:id="1835" w:name="_Toc34747384"/>
                      <w:bookmarkStart w:id="1836" w:name="_Toc76030582"/>
                      <w:bookmarkStart w:id="1837" w:name="_Toc94530867"/>
                      <w:bookmarkStart w:id="1838" w:name="_Toc99614707"/>
                      <w:r>
                        <w:t xml:space="preserve">Figure </w:t>
                      </w:r>
                      <w:r>
                        <w:fldChar w:fldCharType="begin"/>
                      </w:r>
                      <w:r>
                        <w:instrText xml:space="preserve"> SEQ Figure \* ARABIC </w:instrText>
                      </w:r>
                      <w:r>
                        <w:fldChar w:fldCharType="separate"/>
                      </w:r>
                      <w:r w:rsidR="00254531">
                        <w:rPr>
                          <w:noProof/>
                        </w:rPr>
                        <w:t>57</w:t>
                      </w:r>
                      <w:r>
                        <w:fldChar w:fldCharType="end"/>
                      </w:r>
                      <w:r>
                        <w:t>: Edge Weld Sheet Layout</w:t>
                      </w:r>
                      <w:bookmarkEnd w:id="1834"/>
                      <w:bookmarkEnd w:id="1835"/>
                      <w:bookmarkEnd w:id="1836"/>
                      <w:bookmarkEnd w:id="1837"/>
                      <w:bookmarkEnd w:id="1838"/>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39" w:name="_Toc3557026"/>
      <w:bookmarkStart w:id="1840" w:name="_Toc34747276"/>
      <w:bookmarkStart w:id="1841"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39"/>
      <w:bookmarkEnd w:id="1840"/>
      <w:bookmarkEnd w:id="184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1F4D75" w:rsidRPr="00213139" w:rsidRDefault="001F4D75" w:rsidP="00FC68DB">
                            <w:pPr>
                              <w:pStyle w:val="Beschriftung"/>
                              <w:rPr>
                                <w:b/>
                                <w:bCs/>
                                <w:noProof/>
                                <w:sz w:val="26"/>
                                <w:szCs w:val="28"/>
                              </w:rPr>
                            </w:pPr>
                            <w:bookmarkStart w:id="1842" w:name="_Toc3557132"/>
                            <w:bookmarkStart w:id="1843" w:name="_Toc34747385"/>
                            <w:bookmarkStart w:id="1844" w:name="_Toc76030583"/>
                            <w:bookmarkStart w:id="1845" w:name="_Toc94530868"/>
                            <w:bookmarkStart w:id="1846"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41D01249" w:rsidR="001F4D75" w:rsidRPr="00213139" w:rsidRDefault="001F4D75" w:rsidP="00FC68DB">
                      <w:pPr>
                        <w:pStyle w:val="Beschriftung"/>
                        <w:rPr>
                          <w:b/>
                          <w:bCs/>
                          <w:noProof/>
                          <w:sz w:val="26"/>
                          <w:szCs w:val="28"/>
                        </w:rPr>
                      </w:pPr>
                      <w:bookmarkStart w:id="1847" w:name="_Toc3557132"/>
                      <w:bookmarkStart w:id="1848" w:name="_Toc34747385"/>
                      <w:bookmarkStart w:id="1849" w:name="_Toc76030583"/>
                      <w:bookmarkStart w:id="1850" w:name="_Toc94530868"/>
                      <w:bookmarkStart w:id="1851" w:name="_Toc99614708"/>
                      <w:r>
                        <w:t xml:space="preserve">Figure </w:t>
                      </w:r>
                      <w:r>
                        <w:fldChar w:fldCharType="begin"/>
                      </w:r>
                      <w:r>
                        <w:instrText xml:space="preserve"> SEQ Figure \* ARABIC </w:instrText>
                      </w:r>
                      <w:r>
                        <w:fldChar w:fldCharType="separate"/>
                      </w:r>
                      <w:r w:rsidR="00254531">
                        <w:rPr>
                          <w:noProof/>
                        </w:rPr>
                        <w:t>58</w:t>
                      </w:r>
                      <w:r>
                        <w:fldChar w:fldCharType="end"/>
                      </w:r>
                      <w:r>
                        <w:t>: Edge Weld parameters</w:t>
                      </w:r>
                      <w:bookmarkEnd w:id="1847"/>
                      <w:bookmarkEnd w:id="1848"/>
                      <w:bookmarkEnd w:id="1849"/>
                      <w:bookmarkEnd w:id="1850"/>
                      <w:bookmarkEnd w:id="185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52" w:name="_Toc3566500"/>
      <w:bookmarkStart w:id="1853" w:name="_Toc34747502"/>
      <w:bookmarkStart w:id="1854" w:name="_Toc77095961"/>
      <w:bookmarkStart w:id="1855"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52"/>
      <w:bookmarkEnd w:id="1853"/>
      <w:bookmarkEnd w:id="1854"/>
      <w:bookmarkEnd w:id="185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56" w:name="_Toc338939175"/>
      <w:bookmarkStart w:id="1857" w:name="_Toc3557027"/>
      <w:bookmarkStart w:id="1858" w:name="_Toc34747277"/>
      <w:bookmarkStart w:id="1859" w:name="_Toc77102096"/>
      <w:r w:rsidRPr="007055D9">
        <w:t>Attributes</w:t>
      </w:r>
      <w:bookmarkEnd w:id="1856"/>
      <w:bookmarkEnd w:id="1857"/>
      <w:bookmarkEnd w:id="1858"/>
      <w:bookmarkEnd w:id="1859"/>
    </w:p>
    <w:p w14:paraId="39DE4992" w14:textId="77777777" w:rsidR="00FC68DB" w:rsidRPr="007055D9" w:rsidRDefault="00FC68DB" w:rsidP="00B202D2">
      <w:pPr>
        <w:pStyle w:val="berschrift5"/>
      </w:pPr>
      <w:bookmarkStart w:id="1860" w:name="_Toc338939177"/>
      <w:r w:rsidRPr="007055D9">
        <w:t xml:space="preserve">Attribute </w:t>
      </w:r>
      <w:r>
        <w:t>"</w:t>
      </w:r>
      <w:r w:rsidRPr="007055D9">
        <w:t>base</w:t>
      </w:r>
      <w:bookmarkEnd w:id="186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61" w:name="_Toc338939178"/>
      <w:r w:rsidRPr="007055D9">
        <w:t xml:space="preserve">Attribute </w:t>
      </w:r>
      <w:r>
        <w:t>"</w:t>
      </w:r>
      <w:r w:rsidRPr="007055D9">
        <w:t>technology</w:t>
      </w:r>
      <w:bookmarkEnd w:id="186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62" w:name="_Toc338939179"/>
      <w:bookmarkStart w:id="1863" w:name="_Toc3557028"/>
      <w:bookmarkStart w:id="1864" w:name="_Toc34747278"/>
      <w:bookmarkStart w:id="1865" w:name="_Toc77102097"/>
      <w:r w:rsidRPr="007055D9">
        <w:t xml:space="preserve">Element </w:t>
      </w:r>
      <w:r>
        <w:t>"</w:t>
      </w:r>
      <w:proofErr w:type="spellStart"/>
      <w:r w:rsidRPr="007055D9">
        <w:t>weld_position</w:t>
      </w:r>
      <w:bookmarkEnd w:id="1862"/>
      <w:bookmarkEnd w:id="1863"/>
      <w:proofErr w:type="spellEnd"/>
      <w:r>
        <w:t>"</w:t>
      </w:r>
      <w:bookmarkEnd w:id="1864"/>
      <w:bookmarkEnd w:id="1865"/>
    </w:p>
    <w:p w14:paraId="33656E2A"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66" w:name="_Toc3566501"/>
      <w:bookmarkStart w:id="1867" w:name="_Toc34747503"/>
      <w:bookmarkStart w:id="1868" w:name="_Toc77095962"/>
      <w:bookmarkStart w:id="1869"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66"/>
      <w:bookmarkEnd w:id="1867"/>
      <w:bookmarkEnd w:id="1868"/>
      <w:bookmarkEnd w:id="186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70" w:name="_Toc338939182"/>
      <w:r w:rsidRPr="007055D9">
        <w:t xml:space="preserve">Attribute </w:t>
      </w:r>
      <w:r>
        <w:t>"</w:t>
      </w:r>
      <w:r w:rsidRPr="007055D9">
        <w:t>width</w:t>
      </w:r>
      <w:bookmarkEnd w:id="187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71" w:name="_Toc338939184"/>
      <w:r w:rsidRPr="007055D9">
        <w:t xml:space="preserve">Attribute </w:t>
      </w:r>
      <w:r>
        <w:t>"</w:t>
      </w:r>
      <w:r w:rsidRPr="007055D9">
        <w:t>filler</w:t>
      </w:r>
      <w:bookmarkEnd w:id="1871"/>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72" w:name="WeldDefinitionIWeld"/>
      <w:bookmarkStart w:id="1873" w:name="_Toc3557029"/>
      <w:bookmarkStart w:id="1874" w:name="_Toc34747279"/>
      <w:bookmarkStart w:id="1875" w:name="_Toc77102098"/>
      <w:bookmarkStart w:id="1876" w:name="_Toc288200765"/>
      <w:bookmarkStart w:id="1877" w:name="_Toc338939109"/>
      <w:bookmarkEnd w:id="1872"/>
      <w:r w:rsidRPr="007055D9">
        <w:t xml:space="preserve">Element </w:t>
      </w:r>
      <w:r>
        <w:t>"</w:t>
      </w:r>
      <w:proofErr w:type="spellStart"/>
      <w:r>
        <w:t>sheet_parameter</w:t>
      </w:r>
      <w:bookmarkEnd w:id="1873"/>
      <w:proofErr w:type="spellEnd"/>
      <w:r>
        <w:t>"</w:t>
      </w:r>
      <w:bookmarkEnd w:id="1874"/>
      <w:bookmarkEnd w:id="1875"/>
    </w:p>
    <w:p w14:paraId="71215E74"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878" w:name="_Toc3566502"/>
      <w:bookmarkStart w:id="1879" w:name="_Toc34747504"/>
      <w:bookmarkStart w:id="1880" w:name="_Toc77095963"/>
      <w:bookmarkStart w:id="1881"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878"/>
      <w:bookmarkEnd w:id="1879"/>
      <w:bookmarkEnd w:id="1880"/>
      <w:bookmarkEnd w:id="188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882" w:name="_Toc3557030"/>
      <w:bookmarkStart w:id="1883" w:name="_Toc34747280"/>
      <w:bookmarkStart w:id="1884" w:name="_Toc77102099"/>
      <w:bookmarkStart w:id="1885" w:name="_Toc99614625"/>
      <w:r w:rsidRPr="007055D9">
        <w:t>I-Weld</w:t>
      </w:r>
      <w:bookmarkEnd w:id="1876"/>
      <w:bookmarkEnd w:id="1877"/>
      <w:bookmarkEnd w:id="1882"/>
      <w:bookmarkEnd w:id="1883"/>
      <w:bookmarkEnd w:id="1884"/>
      <w:bookmarkEnd w:id="188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886" w:name="_Toc3557031"/>
      <w:bookmarkStart w:id="1887" w:name="_Toc34747281"/>
      <w:bookmarkStart w:id="1888" w:name="_Toc77102100"/>
      <w:r w:rsidRPr="007055D9">
        <w:t>Sheet Parameters</w:t>
      </w:r>
      <w:bookmarkEnd w:id="1886"/>
      <w:bookmarkEnd w:id="1887"/>
      <w:bookmarkEnd w:id="1888"/>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889" w:name="_Toc3557032"/>
      <w:bookmarkStart w:id="1890" w:name="_Toc34747282"/>
      <w:bookmarkStart w:id="1891" w:name="_Toc77102101"/>
      <w:r w:rsidRPr="007055D9">
        <w:t>Weld Parameters</w:t>
      </w:r>
      <w:bookmarkEnd w:id="1889"/>
      <w:bookmarkEnd w:id="1890"/>
      <w:bookmarkEnd w:id="189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892" w:name="_Toc76030584"/>
            <w:bookmarkStart w:id="1893" w:name="_Toc94530869"/>
            <w:bookmarkStart w:id="1894"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892"/>
            <w:bookmarkEnd w:id="1893"/>
            <w:bookmarkEnd w:id="1894"/>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895" w:name="_Toc76030585"/>
            <w:bookmarkStart w:id="1896" w:name="_Toc94530870"/>
            <w:bookmarkStart w:id="1897"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895"/>
            <w:bookmarkEnd w:id="1896"/>
            <w:bookmarkEnd w:id="1897"/>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898" w:name="_Toc3566503"/>
      <w:bookmarkStart w:id="1899" w:name="_Toc34747505"/>
      <w:bookmarkStart w:id="1900" w:name="_Toc77095964"/>
      <w:bookmarkStart w:id="1901"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898"/>
      <w:bookmarkEnd w:id="1899"/>
      <w:bookmarkEnd w:id="1900"/>
      <w:bookmarkEnd w:id="190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02" w:name="_Toc338939186"/>
      <w:bookmarkStart w:id="1903" w:name="_Toc3557033"/>
      <w:bookmarkStart w:id="1904" w:name="_Toc34747283"/>
      <w:bookmarkStart w:id="1905" w:name="_Toc77102102"/>
      <w:r w:rsidRPr="007055D9">
        <w:t>Attributes</w:t>
      </w:r>
      <w:bookmarkEnd w:id="1902"/>
      <w:bookmarkEnd w:id="1903"/>
      <w:bookmarkEnd w:id="1904"/>
      <w:bookmarkEnd w:id="1905"/>
    </w:p>
    <w:p w14:paraId="547A1CA7" w14:textId="77777777" w:rsidR="00FC68DB" w:rsidRPr="007055D9" w:rsidRDefault="00FC68DB" w:rsidP="00B202D2">
      <w:pPr>
        <w:pStyle w:val="berschrift5"/>
      </w:pPr>
      <w:bookmarkStart w:id="1906" w:name="_Toc338939188"/>
      <w:r w:rsidRPr="007055D9">
        <w:t xml:space="preserve">Attribute </w:t>
      </w:r>
      <w:r>
        <w:t>"</w:t>
      </w:r>
      <w:r w:rsidRPr="007055D9">
        <w:t>base</w:t>
      </w:r>
      <w:bookmarkEnd w:id="190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07" w:name="_Toc338939189"/>
      <w:r w:rsidRPr="007055D9">
        <w:t xml:space="preserve">Attribute </w:t>
      </w:r>
      <w:r>
        <w:t>"</w:t>
      </w:r>
      <w:r w:rsidRPr="007055D9">
        <w:t>technology</w:t>
      </w:r>
      <w:bookmarkEnd w:id="1907"/>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08" w:name="_Toc338939190"/>
      <w:bookmarkStart w:id="1909" w:name="_Toc3557034"/>
      <w:bookmarkStart w:id="1910" w:name="_Toc34747284"/>
      <w:bookmarkStart w:id="1911" w:name="_Toc77102103"/>
      <w:r w:rsidRPr="007055D9">
        <w:t xml:space="preserve">Element </w:t>
      </w:r>
      <w:r>
        <w:t>"</w:t>
      </w:r>
      <w:proofErr w:type="spellStart"/>
      <w:r w:rsidRPr="007055D9">
        <w:t>weld_position</w:t>
      </w:r>
      <w:bookmarkEnd w:id="1908"/>
      <w:bookmarkEnd w:id="1909"/>
      <w:proofErr w:type="spellEnd"/>
      <w:r>
        <w:t>"</w:t>
      </w:r>
      <w:bookmarkEnd w:id="1910"/>
      <w:bookmarkEnd w:id="1911"/>
    </w:p>
    <w:p w14:paraId="5B0AAE44" w14:textId="77777777" w:rsidR="00FC68DB" w:rsidRPr="007055D9" w:rsidRDefault="00FC68DB" w:rsidP="00153289">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12" w:name="_Toc3566504"/>
      <w:bookmarkStart w:id="1913" w:name="_Toc34747506"/>
      <w:bookmarkStart w:id="1914" w:name="_Toc77095965"/>
      <w:bookmarkStart w:id="1915" w:name="_Toc99614839"/>
      <w:bookmarkStart w:id="1916"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12"/>
      <w:bookmarkEnd w:id="1913"/>
      <w:bookmarkEnd w:id="1914"/>
      <w:bookmarkEnd w:id="1915"/>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1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17" w:name="_Toc338939194"/>
      <w:r w:rsidRPr="007055D9">
        <w:t xml:space="preserve">Attribute </w:t>
      </w:r>
      <w:r>
        <w:t>"</w:t>
      </w:r>
      <w:r w:rsidRPr="007055D9">
        <w:t>filler</w:t>
      </w:r>
      <w:bookmarkEnd w:id="1917"/>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Aufzhlungszeichen"/>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Aufzhlungszeichen"/>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18" w:name="WeldDefinitionOverlapWeld"/>
      <w:bookmarkStart w:id="1919" w:name="_Toc3557035"/>
      <w:bookmarkStart w:id="1920" w:name="_Toc34747285"/>
      <w:bookmarkStart w:id="1921" w:name="_Toc77102104"/>
      <w:bookmarkStart w:id="1922" w:name="_Toc288200766"/>
      <w:bookmarkStart w:id="1923" w:name="_Toc338939110"/>
      <w:bookmarkEnd w:id="1918"/>
      <w:r w:rsidRPr="007055D9">
        <w:t xml:space="preserve">Element </w:t>
      </w:r>
      <w:r>
        <w:t>"</w:t>
      </w:r>
      <w:proofErr w:type="spellStart"/>
      <w:r>
        <w:t>sheet_parameter</w:t>
      </w:r>
      <w:bookmarkEnd w:id="1919"/>
      <w:proofErr w:type="spellEnd"/>
      <w:r>
        <w:t>"</w:t>
      </w:r>
      <w:bookmarkEnd w:id="1920"/>
      <w:bookmarkEnd w:id="1921"/>
    </w:p>
    <w:p w14:paraId="1DFC0A55" w14:textId="77777777" w:rsidR="00FC68DB" w:rsidRPr="007055D9" w:rsidRDefault="00FC68DB" w:rsidP="00153289">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24" w:name="_Toc3566505"/>
      <w:bookmarkStart w:id="1925" w:name="_Toc34747507"/>
      <w:bookmarkStart w:id="1926" w:name="_Toc77095966"/>
      <w:bookmarkStart w:id="1927"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24"/>
      <w:bookmarkEnd w:id="1925"/>
      <w:bookmarkEnd w:id="1926"/>
      <w:bookmarkEnd w:id="192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28" w:name="_Toc3557036"/>
      <w:bookmarkStart w:id="1929" w:name="_Toc34747286"/>
      <w:bookmarkStart w:id="1930" w:name="_Toc77102105"/>
      <w:bookmarkStart w:id="1931" w:name="_Toc99614626"/>
      <w:r w:rsidRPr="007055D9">
        <w:t>Overlap Weld</w:t>
      </w:r>
      <w:bookmarkEnd w:id="1922"/>
      <w:bookmarkEnd w:id="1923"/>
      <w:bookmarkEnd w:id="1928"/>
      <w:bookmarkEnd w:id="1929"/>
      <w:bookmarkEnd w:id="1930"/>
      <w:bookmarkEnd w:id="193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lastRenderedPageBreak/>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32" w:name="_Toc3557037"/>
      <w:bookmarkStart w:id="1933" w:name="_Toc34747287"/>
      <w:bookmarkStart w:id="1934" w:name="_Toc77102106"/>
      <w:r w:rsidRPr="007055D9">
        <w:t>Simple Overlap Weld</w:t>
      </w:r>
      <w:bookmarkEnd w:id="1932"/>
      <w:bookmarkEnd w:id="1933"/>
      <w:bookmarkEnd w:id="193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1F4D75" w:rsidRPr="0079510C" w:rsidRDefault="001F4D75" w:rsidP="00FC68DB">
                            <w:pPr>
                              <w:pStyle w:val="Beschriftung"/>
                              <w:rPr>
                                <w:noProof/>
                                <w:sz w:val="24"/>
                                <w:szCs w:val="26"/>
                              </w:rPr>
                            </w:pPr>
                            <w:bookmarkStart w:id="1935" w:name="_Toc3557135"/>
                            <w:bookmarkStart w:id="1936" w:name="_Toc34747388"/>
                            <w:bookmarkStart w:id="1937" w:name="_Toc76030586"/>
                            <w:bookmarkStart w:id="1938" w:name="_Toc94530871"/>
                            <w:bookmarkStart w:id="1939"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35"/>
                            <w:bookmarkEnd w:id="1936"/>
                            <w:bookmarkEnd w:id="1937"/>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59B9E003" w:rsidR="001F4D75" w:rsidRPr="0079510C" w:rsidRDefault="001F4D75" w:rsidP="00FC68DB">
                      <w:pPr>
                        <w:pStyle w:val="Beschriftung"/>
                        <w:rPr>
                          <w:noProof/>
                          <w:sz w:val="24"/>
                          <w:szCs w:val="26"/>
                        </w:rPr>
                      </w:pPr>
                      <w:bookmarkStart w:id="1940" w:name="_Toc3557135"/>
                      <w:bookmarkStart w:id="1941" w:name="_Toc34747388"/>
                      <w:bookmarkStart w:id="1942" w:name="_Toc76030586"/>
                      <w:bookmarkStart w:id="1943" w:name="_Toc94530871"/>
                      <w:bookmarkStart w:id="1944" w:name="_Toc99614711"/>
                      <w:r>
                        <w:t xml:space="preserve">Figure </w:t>
                      </w:r>
                      <w:r>
                        <w:fldChar w:fldCharType="begin"/>
                      </w:r>
                      <w:r>
                        <w:instrText xml:space="preserve"> SEQ Figure \* ARABIC </w:instrText>
                      </w:r>
                      <w:r>
                        <w:fldChar w:fldCharType="separate"/>
                      </w:r>
                      <w:r w:rsidR="00153289">
                        <w:rPr>
                          <w:noProof/>
                        </w:rPr>
                        <w:t>61</w:t>
                      </w:r>
                      <w:r>
                        <w:fldChar w:fldCharType="end"/>
                      </w:r>
                      <w:r>
                        <w:t>: Overlap Weld Sheet Layout</w:t>
                      </w:r>
                      <w:bookmarkEnd w:id="1940"/>
                      <w:bookmarkEnd w:id="1941"/>
                      <w:bookmarkEnd w:id="1942"/>
                      <w:bookmarkEnd w:id="1943"/>
                      <w:bookmarkEnd w:id="1944"/>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1F4D75" w:rsidRPr="00A00F34" w:rsidRDefault="001F4D75" w:rsidP="00FC68DB">
                            <w:pPr>
                              <w:pStyle w:val="Beschriftung"/>
                              <w:rPr>
                                <w:noProof/>
                                <w:szCs w:val="24"/>
                              </w:rPr>
                            </w:pPr>
                            <w:bookmarkStart w:id="1945" w:name="_Toc3557136"/>
                            <w:bookmarkStart w:id="1946" w:name="_Toc34747389"/>
                            <w:bookmarkStart w:id="1947" w:name="_Toc76030587"/>
                            <w:bookmarkStart w:id="1948" w:name="_Toc94530872"/>
                            <w:bookmarkStart w:id="1949"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45"/>
                            <w:bookmarkEnd w:id="1946"/>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479E725E" w:rsidR="001F4D75" w:rsidRPr="00A00F34" w:rsidRDefault="001F4D75" w:rsidP="00FC68DB">
                      <w:pPr>
                        <w:pStyle w:val="Beschriftung"/>
                        <w:rPr>
                          <w:noProof/>
                          <w:szCs w:val="24"/>
                        </w:rPr>
                      </w:pPr>
                      <w:bookmarkStart w:id="1950" w:name="_Toc3557136"/>
                      <w:bookmarkStart w:id="1951" w:name="_Toc34747389"/>
                      <w:bookmarkStart w:id="1952" w:name="_Toc76030587"/>
                      <w:bookmarkStart w:id="1953" w:name="_Toc94530872"/>
                      <w:bookmarkStart w:id="1954" w:name="_Toc99614712"/>
                      <w:r>
                        <w:t xml:space="preserve">Figure </w:t>
                      </w:r>
                      <w:r>
                        <w:fldChar w:fldCharType="begin"/>
                      </w:r>
                      <w:r>
                        <w:instrText xml:space="preserve"> SEQ Figure \* ARABIC </w:instrText>
                      </w:r>
                      <w:r>
                        <w:fldChar w:fldCharType="separate"/>
                      </w:r>
                      <w:r w:rsidR="00153289">
                        <w:rPr>
                          <w:noProof/>
                        </w:rPr>
                        <w:t>62</w:t>
                      </w:r>
                      <w:r>
                        <w:fldChar w:fldCharType="end"/>
                      </w:r>
                      <w:r>
                        <w:t>: Overlap Weld Parameters</w:t>
                      </w:r>
                      <w:bookmarkEnd w:id="1950"/>
                      <w:bookmarkEnd w:id="1951"/>
                      <w:bookmarkEnd w:id="1952"/>
                      <w:bookmarkEnd w:id="1953"/>
                      <w:bookmarkEnd w:id="195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446812"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55" w:name="_Toc3566506"/>
      <w:bookmarkStart w:id="1956" w:name="_Toc34747508"/>
      <w:bookmarkStart w:id="1957" w:name="_Toc77095967"/>
      <w:bookmarkStart w:id="1958"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55"/>
      <w:bookmarkEnd w:id="1956"/>
      <w:bookmarkEnd w:id="1957"/>
      <w:bookmarkEnd w:id="1958"/>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berschrift4"/>
      </w:pPr>
      <w:bookmarkStart w:id="1959" w:name="_Toc338939112"/>
      <w:bookmarkStart w:id="1960" w:name="_Toc3557038"/>
      <w:bookmarkStart w:id="1961" w:name="_Toc34747288"/>
      <w:bookmarkStart w:id="1962" w:name="_Toc77102107"/>
      <w:r w:rsidRPr="007055D9">
        <w:t>Single Sided Double Overlap Weld</w:t>
      </w:r>
      <w:bookmarkEnd w:id="1959"/>
      <w:bookmarkEnd w:id="1960"/>
      <w:bookmarkEnd w:id="1961"/>
      <w:bookmarkEnd w:id="19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berschrift5"/>
      </w:pPr>
      <w:r>
        <w:rPr>
          <w:noProof/>
        </w:rPr>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1F4D75" w:rsidRPr="008B5970" w:rsidRDefault="001F4D75" w:rsidP="00FC68DB">
                              <w:pPr>
                                <w:pStyle w:val="Beschriftung"/>
                                <w:rPr>
                                  <w:noProof/>
                                  <w:sz w:val="24"/>
                                  <w:szCs w:val="26"/>
                                </w:rPr>
                              </w:pPr>
                              <w:bookmarkStart w:id="1963" w:name="_Toc3557137"/>
                              <w:bookmarkStart w:id="1964" w:name="_Toc34747390"/>
                              <w:bookmarkStart w:id="1965" w:name="_Toc76030588"/>
                              <w:bookmarkStart w:id="1966" w:name="_Toc94530873"/>
                              <w:bookmarkStart w:id="1967"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3"/>
                              <w:bookmarkEnd w:id="1964"/>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DCA4B"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">
                <v:shape id="Bild 167" o:spid="_x0000_s1044" type="#_x0000_t75" alt="DoubleOverlapWeld1Side_v2" style="position:absolute;left:952;width:25394;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">
                  <v:imagedata r:id="rId141" o:title="DoubleOverlapWeld1Side_v2"/>
                </v:shape>
                <v:shape id="Text Box 1032" o:spid="_x0000_s1045" type="#_x0000_t202" style="position:absolute;top:12858;width:267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" filled="f" stroked="f">
                  <v:textbox style="mso-fit-shape-to-text:t" inset="0,0,0,0">
                    <w:txbxContent>
                      <w:p w14:paraId="0F11E602" w14:textId="23274EB9" w:rsidR="001F4D75" w:rsidRPr="008B5970" w:rsidRDefault="001F4D75" w:rsidP="00FC68DB">
                        <w:pPr>
                          <w:pStyle w:val="Beschriftung"/>
                          <w:rPr>
                            <w:noProof/>
                            <w:sz w:val="24"/>
                            <w:szCs w:val="26"/>
                          </w:rPr>
                        </w:pPr>
                        <w:bookmarkStart w:id="1968" w:name="_Toc3557137"/>
                        <w:bookmarkStart w:id="1969" w:name="_Toc34747390"/>
                        <w:bookmarkStart w:id="1970" w:name="_Toc76030588"/>
                        <w:bookmarkStart w:id="1971" w:name="_Toc94530873"/>
                        <w:bookmarkStart w:id="1972" w:name="_Toc99614713"/>
                        <w:r>
                          <w:t xml:space="preserve">Figure </w:t>
                        </w:r>
                        <w:r>
                          <w:fldChar w:fldCharType="begin"/>
                        </w:r>
                        <w:r>
                          <w:instrText xml:space="preserve"> SEQ Figure \* ARABIC </w:instrText>
                        </w:r>
                        <w:r>
                          <w:fldChar w:fldCharType="separate"/>
                        </w:r>
                        <w:r w:rsidR="00153289">
                          <w:rPr>
                            <w:noProof/>
                          </w:rPr>
                          <w:t>63</w:t>
                        </w:r>
                        <w:r>
                          <w:fldChar w:fldCharType="end"/>
                        </w:r>
                        <w:r>
                          <w:t xml:space="preserve">: </w:t>
                        </w:r>
                        <w:r w:rsidRPr="007055D9">
                          <w:t>Single Sided Double Overlap Weld</w:t>
                        </w:r>
                        <w:bookmarkEnd w:id="1968"/>
                        <w:bookmarkEnd w:id="1969"/>
                        <w:bookmarkEnd w:id="1970"/>
                        <w:bookmarkEnd w:id="1971"/>
                        <w:bookmarkEnd w:id="1972"/>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berschrift5"/>
      </w:pPr>
      <w:r w:rsidRPr="007055D9">
        <w:lastRenderedPageBreak/>
        <w:t>Weld Parameters</w:t>
      </w:r>
    </w:p>
    <w:p w14:paraId="3A5DAA53" w14:textId="35AB9E9D" w:rsidR="00FC68DB" w:rsidRPr="007055D9" w:rsidRDefault="00153289" w:rsidP="00B202D2">
      <w:pPr>
        <w:keepNext/>
      </w:pPr>
      <w:r>
        <w:rPr>
          <w:noProof/>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4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42">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1F4D75" w:rsidRPr="008D09AE" w:rsidRDefault="001F4D75" w:rsidP="00FC68DB">
                              <w:pPr>
                                <w:pStyle w:val="Beschriftung"/>
                                <w:rPr>
                                  <w:noProof/>
                                  <w:szCs w:val="24"/>
                                </w:rPr>
                              </w:pPr>
                              <w:bookmarkStart w:id="1973" w:name="_Toc3557138"/>
                              <w:bookmarkStart w:id="1974" w:name="_Toc34747391"/>
                              <w:bookmarkStart w:id="1975" w:name="_Toc76030589"/>
                              <w:bookmarkStart w:id="1976" w:name="_Toc94530874"/>
                              <w:bookmarkStart w:id="1977"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3"/>
                              <w:bookmarkEnd w:id="1974"/>
                              <w:bookmarkEnd w:id="1975"/>
                              <w:bookmarkEnd w:id="1976"/>
                              <w:r>
                                <w:t xml:space="preserve"> Details for lower (left) and upper (right) Weld Section</w:t>
                              </w:r>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0BFE9"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">
                <v:shape id="Bild 168" o:spid="_x0000_s104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43" o:title="DoubleOverlapWeld1Side_v2" croptop="19084f" cropbottom="9224f" cropleft="2517f" cropright="37707f"/>
                </v:shape>
                <v:shape id="Bild 169" o:spid="_x0000_s1048" type="#_x0000_t75" alt="DoubleOverlapWeld1Side_v2" style="position:absolute;left:15240;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43" o:title="DoubleOverlapWeld1Side_v2" croptop="-6048f" cropbottom="33416f" cropleft="20119f" cropright="22126f"/>
                </v:shape>
                <v:shape id="Text Box 1033" o:spid="_x0000_s1049" type="#_x0000_t202" style="position:absolute;left:285;top:9620;width:314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" stroked="f">
                  <v:textbox style="mso-fit-shape-to-text:t" inset="0,0,0,0">
                    <w:txbxContent>
                      <w:p w14:paraId="059A50AF" w14:textId="0F521324" w:rsidR="001F4D75" w:rsidRPr="008D09AE" w:rsidRDefault="001F4D75" w:rsidP="00FC68DB">
                        <w:pPr>
                          <w:pStyle w:val="Beschriftung"/>
                          <w:rPr>
                            <w:noProof/>
                            <w:szCs w:val="24"/>
                          </w:rPr>
                        </w:pPr>
                        <w:bookmarkStart w:id="1978" w:name="_Toc3557138"/>
                        <w:bookmarkStart w:id="1979" w:name="_Toc34747391"/>
                        <w:bookmarkStart w:id="1980" w:name="_Toc76030589"/>
                        <w:bookmarkStart w:id="1981" w:name="_Toc94530874"/>
                        <w:bookmarkStart w:id="1982" w:name="_Toc99614714"/>
                        <w:r>
                          <w:t xml:space="preserve">Figure </w:t>
                        </w:r>
                        <w:r>
                          <w:fldChar w:fldCharType="begin"/>
                        </w:r>
                        <w:r>
                          <w:instrText xml:space="preserve"> SEQ Figure \* ARABIC </w:instrText>
                        </w:r>
                        <w:r>
                          <w:fldChar w:fldCharType="separate"/>
                        </w:r>
                        <w:r w:rsidR="00153289">
                          <w:rPr>
                            <w:noProof/>
                          </w:rPr>
                          <w:t>64</w:t>
                        </w:r>
                        <w:r>
                          <w:fldChar w:fldCharType="end"/>
                        </w:r>
                        <w:r>
                          <w:t>: Overlap Weld Parameter</w:t>
                        </w:r>
                        <w:bookmarkEnd w:id="1978"/>
                        <w:bookmarkEnd w:id="1979"/>
                        <w:bookmarkEnd w:id="1980"/>
                        <w:bookmarkEnd w:id="1981"/>
                        <w:r>
                          <w:t xml:space="preserve"> Details for lower (left) and upper (right) Weld Section</w:t>
                        </w:r>
                        <w:bookmarkEnd w:id="1982"/>
                      </w:p>
                    </w:txbxContent>
                  </v:textbox>
                </v:shape>
              </v:group>
            </w:pict>
          </mc:Fallback>
        </mc:AlternateContent>
      </w:r>
      <w:r w:rsidR="00FC68DB" w:rsidRPr="007055D9">
        <w:t xml:space="preserve">The parameters of the welds are the same for </w:t>
      </w:r>
      <w:proofErr w:type="gramStart"/>
      <w:r w:rsidR="00FC68DB" w:rsidRPr="007055D9">
        <w:t>all of</w:t>
      </w:r>
      <w:proofErr w:type="gramEnd"/>
      <w:r w:rsidR="00FC68DB"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446813" r:id="rId14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212DAF">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1983" w:name="_Toc3566507"/>
      <w:bookmarkStart w:id="1984" w:name="_Toc34747509"/>
      <w:bookmarkStart w:id="1985" w:name="_Toc77095968"/>
      <w:bookmarkStart w:id="198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1983"/>
      <w:bookmarkEnd w:id="1984"/>
      <w:bookmarkEnd w:id="1985"/>
      <w:bookmarkEnd w:id="198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2F2EF46E" w:rsidR="00FC68DB" w:rsidRPr="007055D9" w:rsidRDefault="008030B6" w:rsidP="00B202D2">
      <w:pPr>
        <w:pStyle w:val="berschrift4"/>
      </w:pPr>
      <w:bookmarkStart w:id="1987" w:name="_Toc338939113"/>
      <w:bookmarkStart w:id="1988" w:name="_Toc3557039"/>
      <w:bookmarkStart w:id="1989" w:name="_Toc34747289"/>
      <w:bookmarkStart w:id="1990" w:name="_Toc77102108"/>
      <w:r>
        <w:t>Double-Sided</w:t>
      </w:r>
      <w:r w:rsidR="00FC68DB" w:rsidRPr="007055D9">
        <w:t xml:space="preserve"> Double Overlap Weld</w:t>
      </w:r>
      <w:bookmarkEnd w:id="1987"/>
      <w:bookmarkEnd w:id="1988"/>
      <w:bookmarkEnd w:id="1989"/>
      <w:bookmarkEnd w:id="1990"/>
    </w:p>
    <w:p w14:paraId="253D69DD" w14:textId="24F14448" w:rsidR="00FC68DB" w:rsidRPr="007055D9" w:rsidRDefault="00FC68DB" w:rsidP="00212DAF">
      <w:pPr>
        <w:jc w:val="left"/>
      </w:pPr>
      <w:r w:rsidRPr="007055D9">
        <w:t xml:space="preserve">A </w:t>
      </w:r>
      <w:r w:rsidR="008030B6">
        <w:t>Double-Sided</w:t>
      </w:r>
      <w:r w:rsidRPr="007055D9">
        <w:t xml:space="preserve"> </w:t>
      </w:r>
      <w:r>
        <w:t>D</w:t>
      </w:r>
      <w:r w:rsidRPr="007055D9">
        <w:t xml:space="preserve">ouble </w:t>
      </w:r>
      <w:r>
        <w:t>O</w:t>
      </w:r>
      <w:r w:rsidRPr="007055D9">
        <w:t xml:space="preserve">verlap </w:t>
      </w:r>
      <w:r>
        <w:t>W</w:t>
      </w:r>
      <w:r w:rsidRPr="007055D9">
        <w:t>eld can have the welds on both sides of the base sheet.</w:t>
      </w:r>
      <w:r w:rsidR="00212DAF">
        <w:br/>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0F289988" w:rsidR="001F4D75" w:rsidRPr="000A25D4" w:rsidRDefault="001F4D75" w:rsidP="00FC68DB">
                            <w:pPr>
                              <w:pStyle w:val="Beschriftung"/>
                              <w:rPr>
                                <w:noProof/>
                                <w:sz w:val="24"/>
                                <w:szCs w:val="26"/>
                              </w:rPr>
                            </w:pPr>
                            <w:bookmarkStart w:id="1991" w:name="_Toc3557139"/>
                            <w:bookmarkStart w:id="1992" w:name="_Toc34747392"/>
                            <w:bookmarkStart w:id="1993" w:name="_Toc76030590"/>
                            <w:bookmarkStart w:id="1994" w:name="_Toc94530875"/>
                            <w:bookmarkStart w:id="1995"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1"/>
                            <w:bookmarkEnd w:id="1992"/>
                            <w:bookmarkEnd w:id="1993"/>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0F289988" w:rsidR="001F4D75" w:rsidRPr="000A25D4" w:rsidRDefault="001F4D75" w:rsidP="00FC68DB">
                      <w:pPr>
                        <w:pStyle w:val="Beschriftung"/>
                        <w:rPr>
                          <w:noProof/>
                          <w:sz w:val="24"/>
                          <w:szCs w:val="26"/>
                        </w:rPr>
                      </w:pPr>
                      <w:bookmarkStart w:id="1996" w:name="_Toc3557139"/>
                      <w:bookmarkStart w:id="1997" w:name="_Toc34747392"/>
                      <w:bookmarkStart w:id="1998" w:name="_Toc76030590"/>
                      <w:bookmarkStart w:id="1999" w:name="_Toc94530875"/>
                      <w:bookmarkStart w:id="2000" w:name="_Toc99614715"/>
                      <w:r>
                        <w:t xml:space="preserve">Figure </w:t>
                      </w:r>
                      <w:r>
                        <w:fldChar w:fldCharType="begin"/>
                      </w:r>
                      <w:r>
                        <w:instrText xml:space="preserve"> SEQ Figure \* ARABIC </w:instrText>
                      </w:r>
                      <w:r>
                        <w:fldChar w:fldCharType="separate"/>
                      </w:r>
                      <w:r w:rsidR="00212DAF">
                        <w:rPr>
                          <w:noProof/>
                        </w:rPr>
                        <w:t>65</w:t>
                      </w:r>
                      <w:r>
                        <w:fldChar w:fldCharType="end"/>
                      </w:r>
                      <w:r>
                        <w:t xml:space="preserve">: </w:t>
                      </w:r>
                      <w:r w:rsidR="008030B6">
                        <w:t>Double-Sided</w:t>
                      </w:r>
                      <w:r w:rsidRPr="007055D9">
                        <w:t xml:space="preserve"> Double Overlap Weld</w:t>
                      </w:r>
                      <w:bookmarkEnd w:id="1996"/>
                      <w:bookmarkEnd w:id="1997"/>
                      <w:bookmarkEnd w:id="1998"/>
                      <w:bookmarkEnd w:id="1999"/>
                      <w:bookmarkEnd w:id="2000"/>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5705B3D" w:rsidR="001F4D75" w:rsidRPr="00F739B3" w:rsidRDefault="001F4D75" w:rsidP="00FC68DB">
                            <w:pPr>
                              <w:pStyle w:val="Beschriftung"/>
                              <w:rPr>
                                <w:noProof/>
                                <w:szCs w:val="24"/>
                              </w:rPr>
                            </w:pPr>
                            <w:bookmarkStart w:id="2001" w:name="_Toc3557140"/>
                            <w:bookmarkStart w:id="2002" w:name="_Toc34747393"/>
                            <w:bookmarkStart w:id="2003" w:name="_Toc76030591"/>
                            <w:bookmarkStart w:id="2004" w:name="_Toc94530876"/>
                            <w:bookmarkStart w:id="2005"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1"/>
                            <w:bookmarkEnd w:id="2002"/>
                            <w:bookmarkEnd w:id="2003"/>
                            <w:bookmarkEnd w:id="2004"/>
                            <w:r>
                              <w:t xml:space="preserve"> (</w:t>
                            </w:r>
                            <w:proofErr w:type="gramStart"/>
                            <w:r>
                              <w:t>left:</w:t>
                            </w:r>
                            <w:proofErr w:type="gramEnd"/>
                            <w:r>
                              <w:t xml:space="preserve"> upper section; right: lower section)</w:t>
                            </w:r>
                            <w:bookmarkEnd w:id="20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5705B3D" w:rsidR="001F4D75" w:rsidRPr="00F739B3" w:rsidRDefault="001F4D75" w:rsidP="00FC68DB">
                      <w:pPr>
                        <w:pStyle w:val="Beschriftung"/>
                        <w:rPr>
                          <w:noProof/>
                          <w:szCs w:val="24"/>
                        </w:rPr>
                      </w:pPr>
                      <w:bookmarkStart w:id="2006" w:name="_Toc3557140"/>
                      <w:bookmarkStart w:id="2007" w:name="_Toc34747393"/>
                      <w:bookmarkStart w:id="2008" w:name="_Toc76030591"/>
                      <w:bookmarkStart w:id="2009" w:name="_Toc94530876"/>
                      <w:bookmarkStart w:id="2010" w:name="_Toc99614716"/>
                      <w:r>
                        <w:t xml:space="preserve">Figure </w:t>
                      </w:r>
                      <w:r>
                        <w:fldChar w:fldCharType="begin"/>
                      </w:r>
                      <w:r>
                        <w:instrText xml:space="preserve"> SEQ Figure \* ARABIC </w:instrText>
                      </w:r>
                      <w:r>
                        <w:fldChar w:fldCharType="separate"/>
                      </w:r>
                      <w:r w:rsidR="00212DAF">
                        <w:rPr>
                          <w:noProof/>
                        </w:rPr>
                        <w:t>66</w:t>
                      </w:r>
                      <w:r>
                        <w:fldChar w:fldCharType="end"/>
                      </w:r>
                      <w:r>
                        <w:t xml:space="preserve">: Parameters of </w:t>
                      </w:r>
                      <w:r w:rsidR="008030B6">
                        <w:t>Double-Sided</w:t>
                      </w:r>
                      <w:r w:rsidRPr="007055D9">
                        <w:t xml:space="preserve"> Double Overlap Weld</w:t>
                      </w:r>
                      <w:bookmarkEnd w:id="2006"/>
                      <w:bookmarkEnd w:id="2007"/>
                      <w:bookmarkEnd w:id="2008"/>
                      <w:bookmarkEnd w:id="2009"/>
                      <w:r>
                        <w:t xml:space="preserve"> (</w:t>
                      </w:r>
                      <w:proofErr w:type="gramStart"/>
                      <w:r>
                        <w:t>left:</w:t>
                      </w:r>
                      <w:proofErr w:type="gramEnd"/>
                      <w:r>
                        <w:t xml:space="preserve"> upper section; right: lower section)</w:t>
                      </w:r>
                      <w:bookmarkEnd w:id="2010"/>
                    </w:p>
                  </w:txbxContent>
                </v:textbox>
              </v:shape>
            </w:pict>
          </mc:Fallback>
        </mc:AlternateContent>
      </w:r>
    </w:p>
    <w:p w14:paraId="2443EF36" w14:textId="77777777" w:rsidR="00FC68DB" w:rsidRDefault="00FC68DB" w:rsidP="00B202D2"/>
    <w:p w14:paraId="5D3CA62F" w14:textId="2747631F" w:rsidR="00FC68DB" w:rsidRPr="007055D9" w:rsidRDefault="00FC68DB" w:rsidP="00B202D2">
      <w:r w:rsidRPr="007055D9">
        <w:lastRenderedPageBreak/>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446814" r:id="rId14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E8FC67C" w:rsidR="00FC68DB" w:rsidRDefault="00FC68DB" w:rsidP="00B202D2">
      <w:pPr>
        <w:pStyle w:val="Beschriftung"/>
        <w:spacing w:before="120"/>
      </w:pPr>
      <w:bookmarkStart w:id="2011" w:name="_Toc3566508"/>
      <w:bookmarkStart w:id="2012" w:name="_Toc34747510"/>
      <w:bookmarkStart w:id="2013" w:name="_Toc77095969"/>
      <w:bookmarkStart w:id="2014"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r w:rsidR="008030B6">
        <w:t>Double-Sided</w:t>
      </w:r>
      <w:r w:rsidRPr="007055D9">
        <w:t xml:space="preserve"> Double Overlap Weld</w:t>
      </w:r>
      <w:bookmarkEnd w:id="2011"/>
      <w:bookmarkEnd w:id="2012"/>
      <w:bookmarkEnd w:id="2013"/>
      <w:bookmarkEnd w:id="201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15" w:name="_Toc338939196"/>
      <w:bookmarkStart w:id="2016" w:name="_Toc3557040"/>
      <w:bookmarkStart w:id="2017" w:name="_Toc34747290"/>
      <w:bookmarkStart w:id="2018" w:name="_Toc77102109"/>
      <w:r w:rsidRPr="007055D9">
        <w:t>Attributes</w:t>
      </w:r>
      <w:bookmarkEnd w:id="2015"/>
      <w:bookmarkEnd w:id="2016"/>
      <w:bookmarkEnd w:id="2017"/>
      <w:bookmarkEnd w:id="2018"/>
    </w:p>
    <w:p w14:paraId="4EF2ED14" w14:textId="77777777" w:rsidR="00FC68DB" w:rsidRPr="007055D9" w:rsidRDefault="00FC68DB" w:rsidP="00B202D2">
      <w:pPr>
        <w:pStyle w:val="berschrift5"/>
      </w:pPr>
      <w:bookmarkStart w:id="2019" w:name="_Toc338939198"/>
      <w:r w:rsidRPr="007055D9">
        <w:t xml:space="preserve">Attribute </w:t>
      </w:r>
      <w:r>
        <w:t>"</w:t>
      </w:r>
      <w:r w:rsidRPr="007055D9">
        <w:t>base</w:t>
      </w:r>
      <w:bookmarkEnd w:id="201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20" w:name="_Toc338939199"/>
      <w:r w:rsidRPr="007055D9">
        <w:t xml:space="preserve">Attribute </w:t>
      </w:r>
      <w:r>
        <w:t>"</w:t>
      </w:r>
      <w:r w:rsidRPr="007055D9">
        <w:t>technology</w:t>
      </w:r>
      <w:bookmarkEnd w:id="202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21" w:name="_Toc338939200"/>
      <w:bookmarkStart w:id="2022" w:name="_Toc3557041"/>
      <w:bookmarkStart w:id="2023" w:name="_Toc34747291"/>
      <w:bookmarkStart w:id="2024" w:name="_Toc77102110"/>
      <w:r w:rsidRPr="007055D9">
        <w:t xml:space="preserve">Element </w:t>
      </w:r>
      <w:r>
        <w:t>"</w:t>
      </w:r>
      <w:proofErr w:type="spellStart"/>
      <w:r w:rsidRPr="007055D9">
        <w:t>weld_position</w:t>
      </w:r>
      <w:bookmarkEnd w:id="2021"/>
      <w:bookmarkEnd w:id="2022"/>
      <w:proofErr w:type="spellEnd"/>
      <w:r>
        <w:t>"</w:t>
      </w:r>
      <w:bookmarkEnd w:id="2023"/>
      <w:bookmarkEnd w:id="2024"/>
    </w:p>
    <w:p w14:paraId="23FA79A2" w14:textId="77777777" w:rsidR="00FC68DB" w:rsidRPr="007055D9" w:rsidRDefault="00FC68DB" w:rsidP="00827D13">
      <w:pPr>
        <w:keepNext/>
      </w:pPr>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lastRenderedPageBreak/>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25" w:name="_Toc3566509"/>
      <w:bookmarkStart w:id="2026" w:name="_Toc34747511"/>
      <w:bookmarkStart w:id="2027" w:name="_Toc77095970"/>
      <w:bookmarkStart w:id="2028" w:name="_Toc99614844"/>
      <w:bookmarkStart w:id="2029"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25"/>
      <w:bookmarkEnd w:id="2026"/>
      <w:bookmarkEnd w:id="2027"/>
      <w:bookmarkEnd w:id="2028"/>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2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30" w:name="_Toc338939204"/>
      <w:r w:rsidRPr="007055D9">
        <w:t xml:space="preserve">Attribute </w:t>
      </w:r>
      <w:r>
        <w:t>"</w:t>
      </w:r>
      <w:r w:rsidRPr="007055D9">
        <w:t>thickness</w:t>
      </w:r>
      <w:bookmarkEnd w:id="2030"/>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31" w:name="_Toc338939205"/>
      <w:r w:rsidRPr="007055D9">
        <w:t xml:space="preserve">Attribute </w:t>
      </w:r>
      <w:r>
        <w:t>"</w:t>
      </w:r>
      <w:r w:rsidRPr="007055D9">
        <w:t>angle</w:t>
      </w:r>
      <w:bookmarkEnd w:id="2031"/>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32" w:name="_Toc338939206"/>
      <w:r w:rsidRPr="007055D9">
        <w:t xml:space="preserve">Attribute </w:t>
      </w:r>
      <w:r>
        <w:t>"</w:t>
      </w:r>
      <w:r w:rsidRPr="007055D9">
        <w:t>shape</w:t>
      </w:r>
      <w:bookmarkEnd w:id="2032"/>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33" w:name="_Toc338939207"/>
      <w:r w:rsidRPr="007055D9">
        <w:t xml:space="preserve">Attribute </w:t>
      </w:r>
      <w:r>
        <w:t>"</w:t>
      </w:r>
      <w:r w:rsidRPr="007055D9">
        <w:t>penetration</w:t>
      </w:r>
      <w:bookmarkEnd w:id="2033"/>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34" w:name="_Toc338939209"/>
      <w:r w:rsidRPr="007055D9">
        <w:t xml:space="preserve">Attribute </w:t>
      </w:r>
      <w:r>
        <w:t>"</w:t>
      </w:r>
      <w:r w:rsidRPr="007055D9">
        <w:t>filler</w:t>
      </w:r>
      <w:bookmarkEnd w:id="2034"/>
      <w:r>
        <w:t>"</w:t>
      </w:r>
    </w:p>
    <w:p w14:paraId="1EDB5A43" w14:textId="77777777" w:rsidR="00FC68DB" w:rsidRPr="007055D9" w:rsidRDefault="00FC68DB" w:rsidP="00827D13">
      <w:r w:rsidRPr="007055D9">
        <w:t>Valid values for the attribute filler can be:</w:t>
      </w:r>
    </w:p>
    <w:p w14:paraId="6022895D" w14:textId="77777777" w:rsidR="00FC68DB" w:rsidRPr="007055D9" w:rsidRDefault="00FC68DB" w:rsidP="00827D13">
      <w:pPr>
        <w:pStyle w:val="Aufzhlungszeichen"/>
        <w:numPr>
          <w:ilvl w:val="0"/>
          <w:numId w:val="11"/>
        </w:numPr>
        <w:spacing w:after="120"/>
        <w:rPr>
          <w:rStyle w:val="XMLAttribute"/>
        </w:rPr>
      </w:pPr>
      <w:r w:rsidRPr="007055D9">
        <w:rPr>
          <w:rStyle w:val="XMLAttribute"/>
        </w:rPr>
        <w:t>yes</w:t>
      </w:r>
    </w:p>
    <w:p w14:paraId="27FCAA80" w14:textId="77777777" w:rsidR="00FC68DB" w:rsidRPr="007055D9" w:rsidRDefault="00FC68DB" w:rsidP="00827D13">
      <w:pPr>
        <w:pStyle w:val="Aufzhlungszeichen"/>
        <w:numPr>
          <w:ilvl w:val="0"/>
          <w:numId w:val="11"/>
        </w:numPr>
        <w:spacing w:after="120"/>
        <w:rPr>
          <w:rStyle w:val="XMLAttribute"/>
        </w:rPr>
      </w:pPr>
      <w:r w:rsidRPr="007055D9">
        <w:rPr>
          <w:rStyle w:val="XMLAttribute"/>
        </w:rPr>
        <w:t>no</w:t>
      </w:r>
    </w:p>
    <w:p w14:paraId="2325B1B1" w14:textId="77777777" w:rsidR="00FC68DB" w:rsidRDefault="00FC68DB" w:rsidP="00827D13">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35" w:name="WeldDefinitionYJoint"/>
      <w:bookmarkStart w:id="2036" w:name="_Toc3557042"/>
      <w:bookmarkStart w:id="2037" w:name="_Toc34747292"/>
      <w:bookmarkStart w:id="2038" w:name="_Toc77102111"/>
      <w:bookmarkStart w:id="2039" w:name="_Toc288200767"/>
      <w:bookmarkStart w:id="2040" w:name="_Toc338939114"/>
      <w:bookmarkEnd w:id="2035"/>
      <w:r w:rsidRPr="007055D9">
        <w:t xml:space="preserve">Element </w:t>
      </w:r>
      <w:r>
        <w:t>"</w:t>
      </w:r>
      <w:proofErr w:type="spellStart"/>
      <w:r>
        <w:t>sheet_parameter</w:t>
      </w:r>
      <w:bookmarkEnd w:id="2036"/>
      <w:proofErr w:type="spellEnd"/>
      <w:r>
        <w:t>"</w:t>
      </w:r>
      <w:bookmarkEnd w:id="2037"/>
      <w:bookmarkEnd w:id="2038"/>
    </w:p>
    <w:p w14:paraId="45F63E85" w14:textId="77777777" w:rsidR="00FC68DB" w:rsidRPr="007055D9" w:rsidRDefault="00FC68DB" w:rsidP="00827D13">
      <w:pPr>
        <w:keepNext/>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41" w:name="_Toc3566510"/>
      <w:bookmarkStart w:id="2042" w:name="_Toc34747512"/>
      <w:bookmarkStart w:id="2043" w:name="_Toc77095971"/>
      <w:bookmarkStart w:id="2044"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41"/>
      <w:bookmarkEnd w:id="2042"/>
      <w:bookmarkEnd w:id="2043"/>
      <w:bookmarkEnd w:id="2044"/>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45" w:name="_Toc3557043"/>
      <w:bookmarkStart w:id="2046" w:name="_Toc34747293"/>
      <w:bookmarkStart w:id="2047" w:name="_Toc77102112"/>
      <w:bookmarkStart w:id="2048" w:name="_Toc99614627"/>
      <w:r w:rsidRPr="007055D9">
        <w:t>Y-Joint</w:t>
      </w:r>
      <w:bookmarkEnd w:id="2039"/>
      <w:bookmarkEnd w:id="2040"/>
      <w:bookmarkEnd w:id="2045"/>
      <w:bookmarkEnd w:id="2046"/>
      <w:bookmarkEnd w:id="2047"/>
      <w:bookmarkEnd w:id="204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49" w:name="_Toc3557044"/>
      <w:bookmarkStart w:id="2050" w:name="_Toc34747294"/>
      <w:bookmarkStart w:id="2051" w:name="_Toc77102113"/>
      <w:r w:rsidRPr="007055D9">
        <w:lastRenderedPageBreak/>
        <w:t>Sheet Parameters</w:t>
      </w:r>
      <w:bookmarkEnd w:id="2049"/>
      <w:bookmarkEnd w:id="2050"/>
      <w:bookmarkEnd w:id="205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052" w:name="_Toc3557045"/>
      <w:bookmarkStart w:id="2053" w:name="_Toc34747295"/>
      <w:bookmarkStart w:id="2054" w:name="_Toc77102114"/>
      <w:r w:rsidRPr="007055D9">
        <w:t>Weld Parameters</w:t>
      </w:r>
      <w:bookmarkEnd w:id="2052"/>
      <w:bookmarkEnd w:id="2053"/>
      <w:bookmarkEnd w:id="205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1CD0D4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4687771D" w:rsidR="00FC68DB" w:rsidRPr="00C330B4" w:rsidRDefault="00FC68DB" w:rsidP="00B202D2">
            <w:pPr>
              <w:pStyle w:val="Beschriftung"/>
            </w:pPr>
            <w:bookmarkStart w:id="2055" w:name="_Ref7931629"/>
            <w:bookmarkStart w:id="2056" w:name="_Toc76030592"/>
            <w:bookmarkStart w:id="2057" w:name="_Toc94530877"/>
            <w:bookmarkStart w:id="2058" w:name="_Toc99614717"/>
            <w:r>
              <w:t xml:space="preserve">Figure </w:t>
            </w:r>
            <w:r>
              <w:fldChar w:fldCharType="begin"/>
            </w:r>
            <w:r>
              <w:instrText xml:space="preserve"> SEQ Figure \* ARABIC </w:instrText>
            </w:r>
            <w:r>
              <w:fldChar w:fldCharType="separate"/>
            </w:r>
            <w:r w:rsidR="00A84C98">
              <w:rPr>
                <w:noProof/>
              </w:rPr>
              <w:t>67</w:t>
            </w:r>
            <w:r>
              <w:fldChar w:fldCharType="end"/>
            </w:r>
            <w:bookmarkEnd w:id="2055"/>
            <w:r>
              <w:t>: Y-Joint Sheet Layout</w:t>
            </w:r>
            <w:bookmarkEnd w:id="2056"/>
            <w:bookmarkEnd w:id="2057"/>
            <w:bookmarkEnd w:id="2058"/>
            <w:r>
              <w:t xml:space="preserve"> </w:t>
            </w:r>
          </w:p>
        </w:tc>
        <w:tc>
          <w:tcPr>
            <w:tcW w:w="4605" w:type="dxa"/>
            <w:shd w:val="clear" w:color="auto" w:fill="auto"/>
          </w:tcPr>
          <w:p w14:paraId="0705A4F3" w14:textId="2FC0F526" w:rsidR="00FC68DB" w:rsidRPr="00066EE3" w:rsidRDefault="00FC68DB" w:rsidP="00B202D2">
            <w:pPr>
              <w:pStyle w:val="Beschriftung"/>
              <w:rPr>
                <w:bCs/>
              </w:rPr>
            </w:pPr>
            <w:bookmarkStart w:id="2059" w:name="_Toc76030593"/>
            <w:bookmarkStart w:id="2060" w:name="_Toc94530878"/>
            <w:bookmarkStart w:id="2061" w:name="_Toc99614718"/>
            <w:r>
              <w:t xml:space="preserve">Figure </w:t>
            </w:r>
            <w:r>
              <w:fldChar w:fldCharType="begin"/>
            </w:r>
            <w:r>
              <w:instrText xml:space="preserve"> SEQ Figure \* ARABIC </w:instrText>
            </w:r>
            <w:r>
              <w:fldChar w:fldCharType="separate"/>
            </w:r>
            <w:r w:rsidR="00A84C98">
              <w:rPr>
                <w:noProof/>
              </w:rPr>
              <w:t>68</w:t>
            </w:r>
            <w:r>
              <w:fldChar w:fldCharType="end"/>
            </w:r>
            <w:r>
              <w:t>: Parameters of Y-Joint Weld</w:t>
            </w:r>
            <w:bookmarkEnd w:id="2059"/>
            <w:bookmarkEnd w:id="2060"/>
            <w:bookmarkEnd w:id="206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446815" r:id="rId15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062" w:name="_Toc3566511"/>
      <w:bookmarkStart w:id="2063" w:name="_Toc34747513"/>
      <w:bookmarkStart w:id="2064" w:name="_Toc77095972"/>
      <w:bookmarkStart w:id="2065" w:name="_Toc99614846"/>
      <w:bookmarkStart w:id="206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062"/>
      <w:bookmarkEnd w:id="2063"/>
      <w:bookmarkEnd w:id="2064"/>
      <w:bookmarkEnd w:id="2065"/>
    </w:p>
    <w:p w14:paraId="449B6B32" w14:textId="77777777" w:rsidR="00FC68DB" w:rsidRPr="007055D9" w:rsidRDefault="00FC68DB" w:rsidP="00B202D2">
      <w:pPr>
        <w:pStyle w:val="berschrift4"/>
      </w:pPr>
      <w:bookmarkStart w:id="2067" w:name="_Toc3557046"/>
      <w:bookmarkStart w:id="2068" w:name="_Toc34747296"/>
      <w:bookmarkStart w:id="2069" w:name="_Toc77102115"/>
      <w:r w:rsidRPr="007055D9">
        <w:t>Attributes</w:t>
      </w:r>
      <w:bookmarkEnd w:id="2066"/>
      <w:bookmarkEnd w:id="2067"/>
      <w:bookmarkEnd w:id="2068"/>
      <w:bookmarkEnd w:id="2069"/>
    </w:p>
    <w:p w14:paraId="196C39A1" w14:textId="77777777" w:rsidR="00FC68DB" w:rsidRPr="007055D9" w:rsidRDefault="00FC68DB" w:rsidP="00B202D2">
      <w:pPr>
        <w:pStyle w:val="berschrift5"/>
      </w:pPr>
      <w:bookmarkStart w:id="2070" w:name="_Toc338939213"/>
      <w:r w:rsidRPr="007055D9">
        <w:t xml:space="preserve">Attribute </w:t>
      </w:r>
      <w:r>
        <w:t>"</w:t>
      </w:r>
      <w:r w:rsidRPr="007055D9">
        <w:t>base</w:t>
      </w:r>
      <w:bookmarkEnd w:id="207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071" w:name="_Toc338939214"/>
      <w:r w:rsidRPr="007055D9">
        <w:t xml:space="preserve">Attribute </w:t>
      </w:r>
      <w:r>
        <w:t>"</w:t>
      </w:r>
      <w:r w:rsidRPr="007055D9">
        <w:t>technology</w:t>
      </w:r>
      <w:bookmarkEnd w:id="207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072" w:name="_Toc338939215"/>
      <w:bookmarkStart w:id="2073" w:name="_Toc3557047"/>
      <w:bookmarkStart w:id="2074" w:name="_Toc34747297"/>
      <w:bookmarkStart w:id="2075" w:name="_Toc77102116"/>
      <w:r w:rsidRPr="007055D9">
        <w:t xml:space="preserve">Element </w:t>
      </w:r>
      <w:r>
        <w:t>"</w:t>
      </w:r>
      <w:proofErr w:type="spellStart"/>
      <w:r w:rsidRPr="007055D9">
        <w:t>weld_position</w:t>
      </w:r>
      <w:bookmarkEnd w:id="2072"/>
      <w:bookmarkEnd w:id="2073"/>
      <w:proofErr w:type="spellEnd"/>
      <w:r>
        <w:t>"</w:t>
      </w:r>
      <w:bookmarkEnd w:id="2074"/>
      <w:bookmarkEnd w:id="207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076" w:name="_Toc3566512"/>
      <w:bookmarkStart w:id="2077" w:name="_Toc34747514"/>
      <w:bookmarkStart w:id="2078" w:name="_Toc77095973"/>
      <w:bookmarkStart w:id="2079" w:name="_Toc99614847"/>
      <w:bookmarkStart w:id="208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076"/>
      <w:bookmarkEnd w:id="2077"/>
      <w:bookmarkEnd w:id="2078"/>
      <w:bookmarkEnd w:id="207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6E6A2F83" w:rsidR="00FC68DB" w:rsidRPr="007055D9" w:rsidRDefault="00FC68DB" w:rsidP="00B202D2">
      <w:r w:rsidRPr="007055D9">
        <w:t xml:space="preserve">For this type of </w:t>
      </w:r>
      <w:r w:rsidR="00A84C98" w:rsidRPr="007055D9">
        <w:t>weld,</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08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081" w:name="_Toc338939219"/>
      <w:r w:rsidRPr="007055D9">
        <w:t xml:space="preserve">Attribute </w:t>
      </w:r>
      <w:r>
        <w:t>"</w:t>
      </w:r>
      <w:r w:rsidRPr="007055D9">
        <w:t>thickness</w:t>
      </w:r>
      <w:bookmarkEnd w:id="2081"/>
      <w:r>
        <w:t>"</w:t>
      </w:r>
    </w:p>
    <w:p w14:paraId="39420D6F" w14:textId="77777777" w:rsidR="00FC68DB" w:rsidRPr="007055D9" w:rsidRDefault="00FC68DB" w:rsidP="00A84C98">
      <w:pPr>
        <w:keepNext/>
      </w:pPr>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082" w:name="_Toc3566513"/>
      <w:bookmarkStart w:id="2083" w:name="_Toc34747515"/>
      <w:bookmarkStart w:id="2084" w:name="_Toc77095974"/>
      <w:bookmarkStart w:id="2085" w:name="_Toc99614848"/>
      <w:bookmarkStart w:id="208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082"/>
      <w:bookmarkEnd w:id="2083"/>
      <w:bookmarkEnd w:id="2084"/>
      <w:bookmarkEnd w:id="2085"/>
    </w:p>
    <w:p w14:paraId="6D37B18D" w14:textId="77777777" w:rsidR="00FC68DB" w:rsidRPr="007055D9" w:rsidRDefault="00FC68DB" w:rsidP="00B202D2">
      <w:pPr>
        <w:pStyle w:val="berschrift5"/>
      </w:pPr>
      <w:r w:rsidRPr="007055D9">
        <w:t xml:space="preserve">Attribute </w:t>
      </w:r>
      <w:r>
        <w:t>"</w:t>
      </w:r>
      <w:r w:rsidRPr="007055D9">
        <w:t>angle</w:t>
      </w:r>
      <w:bookmarkEnd w:id="208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087" w:name="_Toc338939221"/>
      <w:r w:rsidRPr="007055D9">
        <w:t xml:space="preserve">Attribute </w:t>
      </w:r>
      <w:r>
        <w:t>"</w:t>
      </w:r>
      <w:r w:rsidRPr="007055D9">
        <w:t>penetration</w:t>
      </w:r>
      <w:bookmarkEnd w:id="208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088" w:name="_Toc338939223"/>
      <w:r w:rsidRPr="007055D9">
        <w:t xml:space="preserve">Attribute </w:t>
      </w:r>
      <w:r>
        <w:t>"</w:t>
      </w:r>
      <w:r w:rsidRPr="007055D9">
        <w:t>shape</w:t>
      </w:r>
      <w:bookmarkEnd w:id="208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089" w:name="_Toc338939224"/>
      <w:r w:rsidRPr="007055D9">
        <w:t xml:space="preserve">Attribute </w:t>
      </w:r>
      <w:r>
        <w:t>"</w:t>
      </w:r>
      <w:r w:rsidRPr="007055D9">
        <w:t>filler</w:t>
      </w:r>
      <w:bookmarkEnd w:id="2089"/>
      <w:r>
        <w:t>"</w:t>
      </w:r>
    </w:p>
    <w:p w14:paraId="10E39271" w14:textId="77777777" w:rsidR="00FC68DB" w:rsidRPr="007055D9" w:rsidRDefault="00FC68DB" w:rsidP="004B64EF">
      <w:r w:rsidRPr="007055D9">
        <w:t>Valid values for the attribute filler can be:</w:t>
      </w:r>
    </w:p>
    <w:p w14:paraId="0575B79F" w14:textId="77777777" w:rsidR="00FC68DB" w:rsidRPr="007055D9" w:rsidRDefault="00FC68DB" w:rsidP="004B64EF">
      <w:pPr>
        <w:pStyle w:val="Aufzhlungszeichen"/>
        <w:numPr>
          <w:ilvl w:val="0"/>
          <w:numId w:val="11"/>
        </w:numPr>
        <w:spacing w:after="120"/>
        <w:rPr>
          <w:rStyle w:val="XMLAttribute"/>
        </w:rPr>
      </w:pPr>
      <w:r w:rsidRPr="007055D9">
        <w:rPr>
          <w:rStyle w:val="XMLAttribute"/>
        </w:rPr>
        <w:t>yes</w:t>
      </w:r>
    </w:p>
    <w:p w14:paraId="1011F594" w14:textId="77777777" w:rsidR="00FC68DB" w:rsidRPr="007055D9" w:rsidRDefault="00FC68DB" w:rsidP="004B64EF">
      <w:pPr>
        <w:pStyle w:val="Aufzhlungszeichen"/>
        <w:numPr>
          <w:ilvl w:val="0"/>
          <w:numId w:val="11"/>
        </w:numPr>
        <w:spacing w:after="120"/>
        <w:rPr>
          <w:rStyle w:val="XMLAttribute"/>
        </w:rPr>
      </w:pPr>
      <w:r w:rsidRPr="007055D9">
        <w:rPr>
          <w:rStyle w:val="XMLAttribute"/>
        </w:rPr>
        <w:t>no</w:t>
      </w:r>
    </w:p>
    <w:p w14:paraId="1C06E5B1" w14:textId="77777777" w:rsidR="00FC68DB" w:rsidRDefault="00FC68DB" w:rsidP="004B64EF">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090" w:name="_Toc3557048"/>
      <w:bookmarkStart w:id="2091" w:name="_Toc34747298"/>
      <w:bookmarkStart w:id="2092" w:name="_Toc77102117"/>
      <w:r w:rsidRPr="007055D9">
        <w:lastRenderedPageBreak/>
        <w:t xml:space="preserve">Element </w:t>
      </w:r>
      <w:r>
        <w:t>"</w:t>
      </w:r>
      <w:proofErr w:type="spellStart"/>
      <w:r>
        <w:t>sheet_parameter</w:t>
      </w:r>
      <w:bookmarkEnd w:id="2090"/>
      <w:proofErr w:type="spellEnd"/>
      <w:r>
        <w:t>"</w:t>
      </w:r>
      <w:bookmarkEnd w:id="2091"/>
      <w:bookmarkEnd w:id="209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093" w:name="_Toc3566514"/>
      <w:bookmarkStart w:id="2094" w:name="_Toc34747516"/>
      <w:bookmarkStart w:id="2095" w:name="_Toc77095975"/>
      <w:bookmarkStart w:id="209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093"/>
      <w:bookmarkEnd w:id="2094"/>
      <w:bookmarkEnd w:id="2095"/>
      <w:bookmarkEnd w:id="209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097" w:name="WeldDefinitionKJoint"/>
      <w:bookmarkStart w:id="2098" w:name="_Toc338939115"/>
      <w:bookmarkStart w:id="2099" w:name="_Toc3557049"/>
      <w:bookmarkStart w:id="2100" w:name="_Toc34747299"/>
      <w:bookmarkStart w:id="2101" w:name="_Toc77102118"/>
      <w:bookmarkStart w:id="2102" w:name="_Toc99614628"/>
      <w:bookmarkEnd w:id="2097"/>
      <w:r w:rsidRPr="007055D9">
        <w:t>K-Joint</w:t>
      </w:r>
      <w:bookmarkEnd w:id="2098"/>
      <w:bookmarkEnd w:id="2099"/>
      <w:bookmarkEnd w:id="2100"/>
      <w:bookmarkEnd w:id="2101"/>
      <w:bookmarkEnd w:id="210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03" w:name="_Toc3557050"/>
      <w:bookmarkStart w:id="2104" w:name="_Toc34747300"/>
      <w:bookmarkStart w:id="2105" w:name="_Toc77102119"/>
      <w:r w:rsidRPr="007055D9">
        <w:t>Sheet Parameters</w:t>
      </w:r>
      <w:bookmarkEnd w:id="2103"/>
      <w:bookmarkEnd w:id="2104"/>
      <w:bookmarkEnd w:id="2105"/>
    </w:p>
    <w:p w14:paraId="4EDBE355" w14:textId="77777777" w:rsidR="00FC68DB" w:rsidRPr="007055D9" w:rsidRDefault="00FC68DB" w:rsidP="004B64EF">
      <w:pPr>
        <w:keepNext/>
      </w:pPr>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4389CF5" w:rsidR="001F4D75" w:rsidRPr="003670AB" w:rsidRDefault="001F4D75" w:rsidP="00FC68DB">
                            <w:pPr>
                              <w:pStyle w:val="Beschriftung"/>
                              <w:rPr>
                                <w:b/>
                                <w:bCs/>
                                <w:noProof/>
                                <w:sz w:val="26"/>
                                <w:szCs w:val="28"/>
                              </w:rPr>
                            </w:pPr>
                            <w:bookmarkStart w:id="2106" w:name="_Ref7932243"/>
                            <w:bookmarkStart w:id="2107" w:name="_Toc3557143"/>
                            <w:bookmarkStart w:id="2108" w:name="_Ref7932230"/>
                            <w:bookmarkStart w:id="2109" w:name="_Toc34747396"/>
                            <w:bookmarkStart w:id="2110" w:name="_Toc76030594"/>
                            <w:bookmarkStart w:id="2111" w:name="_Toc94530879"/>
                            <w:bookmarkStart w:id="2112"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06"/>
                            <w:r>
                              <w:t>: K-Joint Sheet Layout</w:t>
                            </w:r>
                            <w:bookmarkEnd w:id="2107"/>
                            <w:bookmarkEnd w:id="2108"/>
                            <w:bookmarkEnd w:id="2109"/>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44389CF5" w:rsidR="001F4D75" w:rsidRPr="003670AB" w:rsidRDefault="001F4D75" w:rsidP="00FC68DB">
                      <w:pPr>
                        <w:pStyle w:val="Beschriftung"/>
                        <w:rPr>
                          <w:b/>
                          <w:bCs/>
                          <w:noProof/>
                          <w:sz w:val="26"/>
                          <w:szCs w:val="28"/>
                        </w:rPr>
                      </w:pPr>
                      <w:bookmarkStart w:id="2113" w:name="_Ref7932243"/>
                      <w:bookmarkStart w:id="2114" w:name="_Toc3557143"/>
                      <w:bookmarkStart w:id="2115" w:name="_Ref7932230"/>
                      <w:bookmarkStart w:id="2116" w:name="_Toc34747396"/>
                      <w:bookmarkStart w:id="2117" w:name="_Toc76030594"/>
                      <w:bookmarkStart w:id="2118" w:name="_Toc94530879"/>
                      <w:bookmarkStart w:id="2119" w:name="_Toc99614719"/>
                      <w:r>
                        <w:t xml:space="preserve">Figure </w:t>
                      </w:r>
                      <w:r>
                        <w:fldChar w:fldCharType="begin"/>
                      </w:r>
                      <w:r>
                        <w:instrText xml:space="preserve"> SEQ Figure \* ARABIC </w:instrText>
                      </w:r>
                      <w:r>
                        <w:fldChar w:fldCharType="separate"/>
                      </w:r>
                      <w:r w:rsidR="004B64EF">
                        <w:rPr>
                          <w:noProof/>
                        </w:rPr>
                        <w:t>69</w:t>
                      </w:r>
                      <w:r>
                        <w:fldChar w:fldCharType="end"/>
                      </w:r>
                      <w:bookmarkEnd w:id="2113"/>
                      <w:r>
                        <w:t>: K-Joint Sheet Layout</w:t>
                      </w:r>
                      <w:bookmarkEnd w:id="2114"/>
                      <w:bookmarkEnd w:id="2115"/>
                      <w:bookmarkEnd w:id="2116"/>
                      <w:bookmarkEnd w:id="2117"/>
                      <w:bookmarkEnd w:id="2118"/>
                      <w:bookmarkEnd w:id="2119"/>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20" w:name="_Toc3557051"/>
      <w:bookmarkStart w:id="2121" w:name="_Toc34747301"/>
      <w:bookmarkStart w:id="2122" w:name="_Toc77102120"/>
      <w:r w:rsidRPr="007055D9">
        <w:lastRenderedPageBreak/>
        <w:t>Weld Parameters</w:t>
      </w:r>
      <w:bookmarkEnd w:id="2120"/>
      <w:bookmarkEnd w:id="2121"/>
      <w:bookmarkEnd w:id="2122"/>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80BED4C" w:rsidR="001F4D75" w:rsidRPr="00C21C59" w:rsidRDefault="001F4D75" w:rsidP="00FC68DB">
                            <w:pPr>
                              <w:pStyle w:val="Beschriftung"/>
                              <w:rPr>
                                <w:noProof/>
                                <w:szCs w:val="24"/>
                              </w:rPr>
                            </w:pPr>
                            <w:bookmarkStart w:id="2123" w:name="_Toc3557144"/>
                            <w:bookmarkStart w:id="2124" w:name="_Toc34747397"/>
                            <w:bookmarkStart w:id="2125" w:name="_Toc76030595"/>
                            <w:bookmarkStart w:id="2126" w:name="_Toc94530880"/>
                            <w:bookmarkStart w:id="2127"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3"/>
                            <w:bookmarkEnd w:id="2124"/>
                            <w:bookmarkEnd w:id="2125"/>
                            <w:bookmarkEnd w:id="2126"/>
                            <w:bookmarkEnd w:id="2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180BED4C" w:rsidR="001F4D75" w:rsidRPr="00C21C59" w:rsidRDefault="001F4D75" w:rsidP="00FC68DB">
                      <w:pPr>
                        <w:pStyle w:val="Beschriftung"/>
                        <w:rPr>
                          <w:noProof/>
                          <w:szCs w:val="24"/>
                        </w:rPr>
                      </w:pPr>
                      <w:bookmarkStart w:id="2128" w:name="_Toc3557144"/>
                      <w:bookmarkStart w:id="2129" w:name="_Toc34747397"/>
                      <w:bookmarkStart w:id="2130" w:name="_Toc76030595"/>
                      <w:bookmarkStart w:id="2131" w:name="_Toc94530880"/>
                      <w:bookmarkStart w:id="2132" w:name="_Toc99614720"/>
                      <w:r>
                        <w:t xml:space="preserve">Figure </w:t>
                      </w:r>
                      <w:r>
                        <w:fldChar w:fldCharType="begin"/>
                      </w:r>
                      <w:r>
                        <w:instrText xml:space="preserve"> SEQ Figure \* ARABIC </w:instrText>
                      </w:r>
                      <w:r>
                        <w:fldChar w:fldCharType="separate"/>
                      </w:r>
                      <w:r w:rsidR="004B64EF">
                        <w:rPr>
                          <w:noProof/>
                        </w:rPr>
                        <w:t>70</w:t>
                      </w:r>
                      <w:r>
                        <w:fldChar w:fldCharType="end"/>
                      </w:r>
                      <w:r>
                        <w:t>: Parameters of K-Joint Weld</w:t>
                      </w:r>
                      <w:bookmarkEnd w:id="2128"/>
                      <w:bookmarkEnd w:id="2129"/>
                      <w:bookmarkEnd w:id="2130"/>
                      <w:bookmarkEnd w:id="2131"/>
                      <w:bookmarkEnd w:id="213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pt;height:38.25pt" o:ole="">
            <v:imagedata r:id="rId127" o:title=""/>
          </v:shape>
          <o:OLEObject Type="Embed" ProgID="Equation.3" ShapeID="_x0000_i1032" DrawAspect="Content" ObjectID="_1710446816" r:id="rId155"/>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4B64EF">
      <w:pPr>
        <w:keepNext/>
      </w:pPr>
      <w:r w:rsidRPr="007055D9">
        <w:t xml:space="preserve">The following parameters can be specified for the </w:t>
      </w:r>
      <w:r>
        <w:t>K-J</w:t>
      </w:r>
      <w:r w:rsidRPr="007055D9">
        <w:t>oint:</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7055D9"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4B64EF">
        <w:trPr>
          <w:jc w:val="center"/>
        </w:trPr>
        <w:tc>
          <w:tcPr>
            <w:tcW w:w="1408"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300"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580"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4B64EF">
        <w:trPr>
          <w:jc w:val="center"/>
        </w:trPr>
        <w:tc>
          <w:tcPr>
            <w:tcW w:w="1408"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300"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580"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4B64EF">
        <w:trPr>
          <w:jc w:val="center"/>
        </w:trPr>
        <w:tc>
          <w:tcPr>
            <w:tcW w:w="1408"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300"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580"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33" w:name="_Toc3566515"/>
      <w:bookmarkStart w:id="2134" w:name="_Toc34747517"/>
      <w:bookmarkStart w:id="2135" w:name="_Toc77095976"/>
      <w:bookmarkStart w:id="213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33"/>
      <w:bookmarkEnd w:id="2134"/>
      <w:bookmarkEnd w:id="2135"/>
      <w:bookmarkEnd w:id="213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37" w:name="_Toc338939226"/>
      <w:bookmarkStart w:id="2138" w:name="_Toc3557052"/>
      <w:bookmarkStart w:id="2139" w:name="_Toc34747302"/>
      <w:bookmarkStart w:id="2140" w:name="_Toc77102121"/>
      <w:r w:rsidRPr="007055D9">
        <w:t>Attributes</w:t>
      </w:r>
      <w:bookmarkEnd w:id="2137"/>
      <w:bookmarkEnd w:id="2138"/>
      <w:bookmarkEnd w:id="2139"/>
      <w:bookmarkEnd w:id="2140"/>
    </w:p>
    <w:p w14:paraId="5D24B36D" w14:textId="77777777" w:rsidR="00FC68DB" w:rsidRPr="007055D9" w:rsidRDefault="00FC68DB" w:rsidP="00B202D2">
      <w:pPr>
        <w:pStyle w:val="berschrift5"/>
      </w:pPr>
      <w:bookmarkStart w:id="2141" w:name="_Toc338939228"/>
      <w:r w:rsidRPr="007055D9">
        <w:t xml:space="preserve">Attribute </w:t>
      </w:r>
      <w:r>
        <w:t>"</w:t>
      </w:r>
      <w:r w:rsidRPr="007055D9">
        <w:t>base</w:t>
      </w:r>
      <w:bookmarkEnd w:id="214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42" w:name="_Toc338939229"/>
      <w:r w:rsidRPr="007055D9">
        <w:t xml:space="preserve">Attribute </w:t>
      </w:r>
      <w:r>
        <w:t>"</w:t>
      </w:r>
      <w:r w:rsidRPr="007055D9">
        <w:t>technology</w:t>
      </w:r>
      <w:bookmarkEnd w:id="2142"/>
      <w:r>
        <w:t>"</w:t>
      </w:r>
    </w:p>
    <w:p w14:paraId="627D5C8F" w14:textId="77777777" w:rsidR="00FC68DB" w:rsidRPr="007055D9" w:rsidRDefault="00FC68DB" w:rsidP="00530464">
      <w:pPr>
        <w:keepNext/>
      </w:pPr>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43" w:name="_Toc338939230"/>
      <w:bookmarkStart w:id="2144" w:name="_Toc3557053"/>
      <w:bookmarkStart w:id="2145" w:name="_Toc34747303"/>
      <w:bookmarkStart w:id="2146" w:name="_Toc77102122"/>
      <w:r w:rsidRPr="007055D9">
        <w:t xml:space="preserve">Element </w:t>
      </w:r>
      <w:r>
        <w:t>"</w:t>
      </w:r>
      <w:proofErr w:type="spellStart"/>
      <w:r w:rsidRPr="007055D9">
        <w:t>weld_position</w:t>
      </w:r>
      <w:bookmarkEnd w:id="2143"/>
      <w:bookmarkEnd w:id="2144"/>
      <w:proofErr w:type="spellEnd"/>
      <w:r>
        <w:t>"</w:t>
      </w:r>
      <w:bookmarkEnd w:id="2145"/>
      <w:bookmarkEnd w:id="2146"/>
    </w:p>
    <w:p w14:paraId="44C04CE8" w14:textId="77777777" w:rsidR="00FC68DB" w:rsidRPr="007055D9" w:rsidRDefault="00FC68DB" w:rsidP="00530464">
      <w:pPr>
        <w:keepNext/>
      </w:pPr>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147" w:name="_Toc3566516"/>
      <w:bookmarkStart w:id="2148" w:name="_Toc34747518"/>
      <w:bookmarkStart w:id="2149" w:name="_Toc77095977"/>
      <w:bookmarkStart w:id="2150" w:name="_Toc99614851"/>
      <w:bookmarkStart w:id="215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47"/>
      <w:bookmarkEnd w:id="2148"/>
      <w:bookmarkEnd w:id="2149"/>
      <w:bookmarkEnd w:id="215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5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52" w:name="_Toc338939234"/>
      <w:r w:rsidRPr="007055D9">
        <w:t xml:space="preserve">Attribute </w:t>
      </w:r>
      <w:r>
        <w:t>"</w:t>
      </w:r>
      <w:r w:rsidRPr="007055D9">
        <w:t>thickness</w:t>
      </w:r>
      <w:bookmarkEnd w:id="2152"/>
      <w:r>
        <w:t>"</w:t>
      </w:r>
    </w:p>
    <w:p w14:paraId="38A53A24" w14:textId="77777777" w:rsidR="00FC68DB" w:rsidRPr="007055D9" w:rsidRDefault="00FC68DB" w:rsidP="00530464">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153" w:name="_Toc3566517"/>
      <w:bookmarkStart w:id="2154" w:name="_Toc34747519"/>
      <w:bookmarkStart w:id="2155" w:name="_Toc77095978"/>
      <w:bookmarkStart w:id="2156" w:name="_Toc99614852"/>
      <w:bookmarkStart w:id="215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153"/>
      <w:bookmarkEnd w:id="2154"/>
      <w:bookmarkEnd w:id="2155"/>
      <w:bookmarkEnd w:id="2156"/>
    </w:p>
    <w:p w14:paraId="435000B6" w14:textId="77777777" w:rsidR="00FC68DB" w:rsidRPr="007055D9" w:rsidRDefault="00FC68DB" w:rsidP="00B202D2">
      <w:pPr>
        <w:pStyle w:val="berschrift5"/>
      </w:pPr>
      <w:r w:rsidRPr="007055D9">
        <w:t xml:space="preserve">Attribute </w:t>
      </w:r>
      <w:r>
        <w:t>"</w:t>
      </w:r>
      <w:r w:rsidRPr="007055D9">
        <w:t>angle</w:t>
      </w:r>
      <w:bookmarkEnd w:id="215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58" w:name="_Toc338939236"/>
      <w:r w:rsidRPr="007055D9">
        <w:t xml:space="preserve">Attribute </w:t>
      </w:r>
      <w:r>
        <w:t>"</w:t>
      </w:r>
      <w:r w:rsidRPr="007055D9">
        <w:t>penetration</w:t>
      </w:r>
      <w:bookmarkEnd w:id="215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59" w:name="_Toc338939238"/>
      <w:r w:rsidRPr="007055D9">
        <w:lastRenderedPageBreak/>
        <w:t xml:space="preserve">Attribute </w:t>
      </w:r>
      <w:r>
        <w:t>"</w:t>
      </w:r>
      <w:r w:rsidRPr="007055D9">
        <w:t>shape</w:t>
      </w:r>
      <w:bookmarkEnd w:id="215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60" w:name="_Toc338939239"/>
      <w:r w:rsidRPr="007055D9">
        <w:t xml:space="preserve">Attribute </w:t>
      </w:r>
      <w:r>
        <w:t>"</w:t>
      </w:r>
      <w:r w:rsidRPr="007055D9">
        <w:t>filler</w:t>
      </w:r>
      <w:bookmarkEnd w:id="2160"/>
      <w:r>
        <w:t>"</w:t>
      </w:r>
    </w:p>
    <w:p w14:paraId="79F142A5" w14:textId="77777777" w:rsidR="00FC68DB" w:rsidRPr="007055D9" w:rsidRDefault="00FC68DB" w:rsidP="00530464">
      <w:r w:rsidRPr="007055D9">
        <w:t>Valid values for the attribute filler can be:</w:t>
      </w:r>
    </w:p>
    <w:p w14:paraId="3796A755" w14:textId="77777777" w:rsidR="00FC68DB" w:rsidRPr="007055D9" w:rsidRDefault="00FC68DB" w:rsidP="00530464">
      <w:pPr>
        <w:pStyle w:val="Aufzhlungszeichen"/>
        <w:keepNext/>
        <w:numPr>
          <w:ilvl w:val="0"/>
          <w:numId w:val="11"/>
        </w:numPr>
        <w:spacing w:after="120"/>
        <w:rPr>
          <w:rStyle w:val="XMLAttribute"/>
        </w:rPr>
      </w:pPr>
      <w:r w:rsidRPr="007055D9">
        <w:rPr>
          <w:rStyle w:val="XMLAttribute"/>
        </w:rPr>
        <w:t>yes</w:t>
      </w:r>
    </w:p>
    <w:p w14:paraId="299E373B" w14:textId="77777777" w:rsidR="00FC68DB" w:rsidRPr="007055D9" w:rsidRDefault="00FC68DB" w:rsidP="00530464">
      <w:pPr>
        <w:pStyle w:val="Aufzhlungszeichen"/>
        <w:numPr>
          <w:ilvl w:val="0"/>
          <w:numId w:val="11"/>
        </w:numPr>
        <w:spacing w:after="120"/>
        <w:rPr>
          <w:rStyle w:val="XMLAttribute"/>
        </w:rPr>
      </w:pPr>
      <w:r w:rsidRPr="007055D9">
        <w:rPr>
          <w:rStyle w:val="XMLAttribute"/>
        </w:rPr>
        <w:t>no</w:t>
      </w:r>
    </w:p>
    <w:p w14:paraId="35B9939F" w14:textId="77777777" w:rsidR="00FC68DB" w:rsidRDefault="00FC68DB" w:rsidP="00530464">
      <w:pPr>
        <w:pStyle w:val="Note"/>
        <w:spacing w:after="120"/>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530464" w:rsidRDefault="00FC68DB" w:rsidP="00B202D2">
      <w:pPr>
        <w:pStyle w:val="Example"/>
        <w:keepNext/>
        <w:rPr>
          <w:b/>
          <w:bCs/>
          <w:sz w:val="24"/>
          <w:szCs w:val="24"/>
        </w:rPr>
      </w:pPr>
      <w:r w:rsidRPr="00530464">
        <w:rPr>
          <w:b/>
          <w:bCs/>
          <w:sz w:val="24"/>
          <w:szCs w:val="24"/>
        </w:rPr>
        <w:t xml:space="preserve">Example A (within each </w:t>
      </w:r>
      <w:r w:rsidRPr="00530464">
        <w:rPr>
          <w:rFonts w:ascii="Courier New" w:hAnsi="Courier New" w:cs="Courier New"/>
          <w:b/>
          <w:bCs/>
          <w:i/>
          <w:sz w:val="24"/>
          <w:szCs w:val="24"/>
        </w:rPr>
        <w:t>attribute</w:t>
      </w:r>
      <w:r w:rsidRPr="00530464">
        <w:rPr>
          <w:b/>
          <w:bCs/>
          <w:sz w:val="24"/>
          <w:szCs w:val="24"/>
        </w:rPr>
        <w:t xml:space="preserve">, except </w:t>
      </w:r>
      <w:r w:rsidRPr="00530464">
        <w:rPr>
          <w:rFonts w:ascii="Courier New" w:hAnsi="Courier New" w:cs="Courier New"/>
          <w:b/>
          <w:bCs/>
          <w:i/>
          <w:sz w:val="24"/>
          <w:szCs w:val="24"/>
        </w:rPr>
        <w:t>base</w:t>
      </w:r>
      <w:r w:rsidRPr="00530464">
        <w:rPr>
          <w:b/>
          <w:bCs/>
          <w:sz w:val="24"/>
          <w:szCs w:val="24"/>
        </w:rPr>
        <w:t xml:space="preserve"> within </w:t>
      </w:r>
      <w:r w:rsidRPr="00530464">
        <w:rPr>
          <w:rStyle w:val="elementdeftypeChar"/>
          <w:rFonts w:eastAsia="Calibri"/>
          <w:b w:val="0"/>
          <w:bCs w:val="0"/>
          <w:sz w:val="24"/>
          <w:szCs w:val="24"/>
        </w:rPr>
        <w:t>&lt;</w:t>
      </w:r>
      <w:proofErr w:type="spellStart"/>
      <w:r w:rsidRPr="00530464">
        <w:rPr>
          <w:rStyle w:val="elementdeftypeChar"/>
          <w:rFonts w:eastAsia="Calibri"/>
          <w:b w:val="0"/>
          <w:bCs w:val="0"/>
          <w:sz w:val="24"/>
          <w:szCs w:val="24"/>
        </w:rPr>
        <w:t>weld_position</w:t>
      </w:r>
      <w:proofErr w:type="spellEnd"/>
      <w:r w:rsidRPr="00530464">
        <w:rPr>
          <w:rStyle w:val="elementdeftypeChar"/>
          <w:rFonts w:eastAsia="Calibri"/>
          <w:b w:val="0"/>
          <w:bCs w:val="0"/>
          <w:sz w:val="24"/>
          <w:szCs w:val="24"/>
        </w:rPr>
        <w:t>/&gt;</w:t>
      </w:r>
      <w:r w:rsidRPr="00530464">
        <w:rPr>
          <w:b/>
          <w:bCs/>
          <w:sz w:val="24"/>
          <w:szCs w:val="24"/>
        </w:rPr>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61" w:name="WeldDefinitionCrossJoint"/>
      <w:bookmarkStart w:id="2162" w:name="_Ref397588351"/>
      <w:bookmarkStart w:id="2163" w:name="_Toc3557054"/>
      <w:bookmarkStart w:id="2164" w:name="_Toc34747304"/>
      <w:bookmarkStart w:id="2165" w:name="_Toc77102123"/>
      <w:bookmarkStart w:id="2166" w:name="_Toc338939116"/>
      <w:bookmarkEnd w:id="2161"/>
      <w:r w:rsidRPr="007055D9">
        <w:t xml:space="preserve">Element </w:t>
      </w:r>
      <w:r>
        <w:t>"</w:t>
      </w:r>
      <w:proofErr w:type="spellStart"/>
      <w:r>
        <w:t>sheet_parameter</w:t>
      </w:r>
      <w:bookmarkEnd w:id="2162"/>
      <w:bookmarkEnd w:id="2163"/>
      <w:proofErr w:type="spellEnd"/>
      <w:r>
        <w:t>"</w:t>
      </w:r>
      <w:bookmarkEnd w:id="2164"/>
      <w:bookmarkEnd w:id="216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167" w:name="_Toc3566518"/>
      <w:bookmarkStart w:id="2168" w:name="_Toc34747520"/>
      <w:bookmarkStart w:id="2169" w:name="_Toc77095979"/>
      <w:bookmarkStart w:id="217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67"/>
      <w:bookmarkEnd w:id="2168"/>
      <w:bookmarkEnd w:id="2169"/>
      <w:bookmarkEnd w:id="217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171" w:name="_Toc3557055"/>
      <w:bookmarkStart w:id="2172" w:name="_Toc34747305"/>
      <w:bookmarkStart w:id="2173" w:name="_Toc77102124"/>
      <w:bookmarkStart w:id="2174" w:name="_Toc99614629"/>
      <w:r>
        <w:t>Cruciform Joint</w:t>
      </w:r>
      <w:bookmarkEnd w:id="2166"/>
      <w:bookmarkEnd w:id="2171"/>
      <w:bookmarkEnd w:id="2172"/>
      <w:bookmarkEnd w:id="2173"/>
      <w:bookmarkEnd w:id="217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75" w:name="GenericSeamWeldWeldingTechnology"/>
      <w:bookmarkEnd w:id="217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176" w:name="_Toc3557056"/>
      <w:bookmarkStart w:id="2177" w:name="_Toc34747306"/>
      <w:bookmarkStart w:id="2178"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76"/>
      <w:bookmarkEnd w:id="2177"/>
      <w:bookmarkEnd w:id="217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179" w:name="_Toc3557057"/>
      <w:bookmarkStart w:id="2180" w:name="_Toc34747307"/>
      <w:bookmarkStart w:id="218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CB42E0E" w:rsidR="001F4D75" w:rsidRPr="00412853" w:rsidRDefault="001F4D75" w:rsidP="00FC68DB">
                            <w:pPr>
                              <w:pStyle w:val="Beschriftung"/>
                              <w:rPr>
                                <w:noProof/>
                                <w:szCs w:val="24"/>
                              </w:rPr>
                            </w:pPr>
                            <w:bookmarkStart w:id="2182" w:name="_Toc3557145"/>
                            <w:bookmarkStart w:id="2183" w:name="_Toc34747398"/>
                            <w:bookmarkStart w:id="2184" w:name="_Toc76030596"/>
                            <w:bookmarkStart w:id="2185" w:name="_Toc94530881"/>
                            <w:bookmarkStart w:id="2186"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2"/>
                            <w:bookmarkEnd w:id="2183"/>
                            <w:bookmarkEnd w:id="2184"/>
                            <w:bookmarkEnd w:id="2185"/>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4CB42E0E" w:rsidR="001F4D75" w:rsidRPr="00412853" w:rsidRDefault="001F4D75" w:rsidP="00FC68DB">
                      <w:pPr>
                        <w:pStyle w:val="Beschriftung"/>
                        <w:rPr>
                          <w:noProof/>
                          <w:szCs w:val="24"/>
                        </w:rPr>
                      </w:pPr>
                      <w:bookmarkStart w:id="2187" w:name="_Toc3557145"/>
                      <w:bookmarkStart w:id="2188" w:name="_Toc34747398"/>
                      <w:bookmarkStart w:id="2189" w:name="_Toc76030596"/>
                      <w:bookmarkStart w:id="2190" w:name="_Toc94530881"/>
                      <w:bookmarkStart w:id="2191" w:name="_Toc99614721"/>
                      <w:r>
                        <w:t xml:space="preserve">Figure </w:t>
                      </w:r>
                      <w:r>
                        <w:fldChar w:fldCharType="begin"/>
                      </w:r>
                      <w:r>
                        <w:instrText xml:space="preserve"> SEQ Figure \* ARABIC </w:instrText>
                      </w:r>
                      <w:r>
                        <w:fldChar w:fldCharType="separate"/>
                      </w:r>
                      <w:r w:rsidR="00A671B0">
                        <w:rPr>
                          <w:noProof/>
                        </w:rPr>
                        <w:t>71</w:t>
                      </w:r>
                      <w:r>
                        <w:fldChar w:fldCharType="end"/>
                      </w:r>
                      <w:r>
                        <w:t>: Cruciform Joint Sheet Layout</w:t>
                      </w:r>
                      <w:bookmarkEnd w:id="2187"/>
                      <w:bookmarkEnd w:id="2188"/>
                      <w:bookmarkEnd w:id="2189"/>
                      <w:bookmarkEnd w:id="2190"/>
                      <w:bookmarkEnd w:id="2191"/>
                    </w:p>
                  </w:txbxContent>
                </v:textbox>
              </v:shape>
            </w:pict>
          </mc:Fallback>
        </mc:AlternateContent>
      </w:r>
      <w:r w:rsidRPr="007055D9">
        <w:t>Weld Parameters</w:t>
      </w:r>
      <w:bookmarkEnd w:id="2179"/>
      <w:bookmarkEnd w:id="2180"/>
      <w:bookmarkEnd w:id="2181"/>
    </w:p>
    <w:p w14:paraId="67FB726C" w14:textId="2F8F81DF" w:rsidR="00FC68DB" w:rsidRPr="007055D9" w:rsidRDefault="00707EC7" w:rsidP="00530464">
      <w:pPr>
        <w:keepNext/>
      </w:pPr>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1C98564C" w:rsidR="001F4D75" w:rsidRPr="006E5062" w:rsidRDefault="001F4D75" w:rsidP="00FC68DB">
                            <w:pPr>
                              <w:pStyle w:val="Beschriftung"/>
                              <w:rPr>
                                <w:noProof/>
                                <w:szCs w:val="24"/>
                              </w:rPr>
                            </w:pPr>
                            <w:bookmarkStart w:id="2192" w:name="_Toc3557146"/>
                            <w:bookmarkStart w:id="2193" w:name="_Toc34747399"/>
                            <w:bookmarkStart w:id="2194" w:name="_Toc76030597"/>
                            <w:bookmarkStart w:id="2195" w:name="_Toc94530882"/>
                            <w:bookmarkStart w:id="2196"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2"/>
                            <w:bookmarkEnd w:id="2193"/>
                            <w:bookmarkEnd w:id="2194"/>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1C98564C" w:rsidR="001F4D75" w:rsidRPr="006E5062" w:rsidRDefault="001F4D75" w:rsidP="00FC68DB">
                      <w:pPr>
                        <w:pStyle w:val="Beschriftung"/>
                        <w:rPr>
                          <w:noProof/>
                          <w:szCs w:val="24"/>
                        </w:rPr>
                      </w:pPr>
                      <w:bookmarkStart w:id="2197" w:name="_Toc3557146"/>
                      <w:bookmarkStart w:id="2198" w:name="_Toc34747399"/>
                      <w:bookmarkStart w:id="2199" w:name="_Toc76030597"/>
                      <w:bookmarkStart w:id="2200" w:name="_Toc94530882"/>
                      <w:bookmarkStart w:id="2201" w:name="_Toc99614722"/>
                      <w:r>
                        <w:t xml:space="preserve">Figure </w:t>
                      </w:r>
                      <w:r>
                        <w:fldChar w:fldCharType="begin"/>
                      </w:r>
                      <w:r>
                        <w:instrText xml:space="preserve"> SEQ Figure \* ARABIC </w:instrText>
                      </w:r>
                      <w:r>
                        <w:fldChar w:fldCharType="separate"/>
                      </w:r>
                      <w:r w:rsidR="00A671B0">
                        <w:rPr>
                          <w:noProof/>
                        </w:rPr>
                        <w:t>72</w:t>
                      </w:r>
                      <w:r>
                        <w:fldChar w:fldCharType="end"/>
                      </w:r>
                      <w:r>
                        <w:t>: Parameters of Cruciform Joint</w:t>
                      </w:r>
                      <w:bookmarkEnd w:id="2197"/>
                      <w:bookmarkEnd w:id="2198"/>
                      <w:bookmarkEnd w:id="2199"/>
                      <w:bookmarkEnd w:id="2200"/>
                      <w:bookmarkEnd w:id="2201"/>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4.5pt;height:38.25pt" o:ole="">
            <v:imagedata r:id="rId127" o:title=""/>
          </v:shape>
          <o:OLEObject Type="Embed" ProgID="Equation.3" ShapeID="_x0000_i1033" DrawAspect="Content" ObjectID="_1710446817" r:id="rId158"/>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A671B0">
      <w:pPr>
        <w:keepNext/>
      </w:pPr>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02" w:name="_Toc3566519"/>
      <w:bookmarkStart w:id="2203" w:name="_Toc34747521"/>
      <w:bookmarkStart w:id="2204" w:name="_Toc77095980"/>
      <w:bookmarkStart w:id="2205" w:name="_Toc99614854"/>
      <w:bookmarkStart w:id="2206" w:name="_Toc338939241"/>
      <w:bookmarkStart w:id="2207" w:name="_Toc288196482"/>
      <w:bookmarkStart w:id="2208" w:name="_Toc288200784"/>
      <w:bookmarkStart w:id="2209" w:name="_Toc338938909"/>
      <w:bookmarkStart w:id="2210" w:name="_Toc338939128"/>
      <w:bookmarkEnd w:id="1678"/>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02"/>
      <w:bookmarkEnd w:id="2203"/>
      <w:bookmarkEnd w:id="2204"/>
      <w:bookmarkEnd w:id="2205"/>
    </w:p>
    <w:p w14:paraId="67851E1D" w14:textId="77777777" w:rsidR="00FC68DB" w:rsidRPr="007055D9" w:rsidRDefault="00FC68DB" w:rsidP="00B202D2">
      <w:pPr>
        <w:pStyle w:val="berschrift4"/>
      </w:pPr>
      <w:bookmarkStart w:id="2211" w:name="_Toc3557058"/>
      <w:bookmarkStart w:id="2212" w:name="_Toc34747308"/>
      <w:bookmarkStart w:id="2213" w:name="_Toc77102127"/>
      <w:r w:rsidRPr="007055D9">
        <w:t>Attributes</w:t>
      </w:r>
      <w:bookmarkEnd w:id="2206"/>
      <w:bookmarkEnd w:id="2211"/>
      <w:bookmarkEnd w:id="2212"/>
      <w:bookmarkEnd w:id="2213"/>
    </w:p>
    <w:p w14:paraId="78E13020" w14:textId="77777777" w:rsidR="00FC68DB" w:rsidRPr="007055D9" w:rsidRDefault="00FC68DB" w:rsidP="00B202D2">
      <w:pPr>
        <w:pStyle w:val="berschrift5"/>
      </w:pPr>
      <w:bookmarkStart w:id="2214" w:name="_Toc338939243"/>
      <w:r w:rsidRPr="007055D9">
        <w:t xml:space="preserve">Attribute </w:t>
      </w:r>
      <w:r>
        <w:t>"</w:t>
      </w:r>
      <w:r w:rsidRPr="007055D9">
        <w:t>base</w:t>
      </w:r>
      <w:bookmarkEnd w:id="221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15" w:name="_Toc338939244"/>
      <w:r w:rsidRPr="007055D9">
        <w:t xml:space="preserve">Attribute </w:t>
      </w:r>
      <w:r>
        <w:t>"</w:t>
      </w:r>
      <w:r w:rsidRPr="007055D9">
        <w:t>technology</w:t>
      </w:r>
      <w:bookmarkEnd w:id="221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16" w:name="_Toc338939245"/>
      <w:bookmarkStart w:id="2217" w:name="_Toc3557059"/>
      <w:bookmarkStart w:id="2218" w:name="_Toc34747309"/>
      <w:bookmarkStart w:id="2219" w:name="_Toc77102128"/>
      <w:r w:rsidRPr="007055D9">
        <w:t xml:space="preserve">Element </w:t>
      </w:r>
      <w:r>
        <w:t>"</w:t>
      </w:r>
      <w:proofErr w:type="spellStart"/>
      <w:r w:rsidRPr="007055D9">
        <w:t>weld_position</w:t>
      </w:r>
      <w:bookmarkEnd w:id="2216"/>
      <w:bookmarkEnd w:id="2217"/>
      <w:proofErr w:type="spellEnd"/>
      <w:r>
        <w:t>"</w:t>
      </w:r>
      <w:bookmarkEnd w:id="2218"/>
      <w:bookmarkEnd w:id="2219"/>
    </w:p>
    <w:p w14:paraId="10619DC6" w14:textId="77777777" w:rsidR="00FC68DB" w:rsidRPr="007055D9" w:rsidRDefault="00FC68DB" w:rsidP="00A671B0">
      <w:pPr>
        <w:keepNext/>
      </w:pPr>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20" w:name="_Toc3566520"/>
      <w:bookmarkStart w:id="2221" w:name="_Toc34747522"/>
      <w:bookmarkStart w:id="2222" w:name="_Toc77095981"/>
      <w:bookmarkStart w:id="2223" w:name="_Toc99614855"/>
      <w:bookmarkStart w:id="2224"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20"/>
      <w:bookmarkEnd w:id="2221"/>
      <w:bookmarkEnd w:id="2222"/>
      <w:bookmarkEnd w:id="2223"/>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24"/>
      <w:r>
        <w:t>"</w:t>
      </w:r>
    </w:p>
    <w:p w14:paraId="23252578" w14:textId="77777777" w:rsidR="00FC68DB" w:rsidRPr="007055D9" w:rsidRDefault="00FC68DB" w:rsidP="00A671B0">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A671B0">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671B0">
      <w:pPr>
        <w:pStyle w:val="Aufzhlungszeichen"/>
        <w:keepNext/>
        <w:numPr>
          <w:ilvl w:val="0"/>
          <w:numId w:val="11"/>
        </w:numPr>
        <w:spacing w:after="120"/>
        <w:rPr>
          <w:rStyle w:val="XMLAttribute"/>
        </w:rPr>
      </w:pPr>
      <w:r w:rsidRPr="007055D9">
        <w:rPr>
          <w:rStyle w:val="XMLAttribute"/>
        </w:rPr>
        <w:t>Fillet</w:t>
      </w:r>
    </w:p>
    <w:p w14:paraId="15A9300F"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HV</w:t>
      </w:r>
    </w:p>
    <w:p w14:paraId="16A5616E" w14:textId="77777777" w:rsidR="00FC68DB" w:rsidRPr="007055D9" w:rsidRDefault="00FC68DB" w:rsidP="00A671B0">
      <w:pPr>
        <w:pStyle w:val="Aufzhlungszeichen"/>
        <w:numPr>
          <w:ilvl w:val="0"/>
          <w:numId w:val="11"/>
        </w:numPr>
        <w:spacing w:after="120"/>
        <w:rPr>
          <w:rStyle w:val="XMLAttribute"/>
        </w:rPr>
      </w:pPr>
      <w:r w:rsidRPr="007055D9">
        <w:rPr>
          <w:rStyle w:val="XMLAttribute"/>
        </w:rPr>
        <w:t>HY</w:t>
      </w:r>
    </w:p>
    <w:p w14:paraId="6197725B" w14:textId="77777777" w:rsidR="00FC68DB" w:rsidRPr="007055D9" w:rsidRDefault="00FC68DB" w:rsidP="00B202D2">
      <w:pPr>
        <w:pStyle w:val="berschrift5"/>
      </w:pPr>
      <w:bookmarkStart w:id="2225" w:name="_Toc338939249"/>
      <w:r w:rsidRPr="007055D9">
        <w:t xml:space="preserve">Attribute </w:t>
      </w:r>
      <w:r>
        <w:t>"</w:t>
      </w:r>
      <w:r w:rsidRPr="007055D9">
        <w:t>thickness</w:t>
      </w:r>
      <w:bookmarkEnd w:id="2225"/>
      <w:r>
        <w:t>"</w:t>
      </w:r>
    </w:p>
    <w:p w14:paraId="0A0AEC25" w14:textId="77777777" w:rsidR="00FC68DB" w:rsidRPr="007055D9" w:rsidRDefault="00FC68DB" w:rsidP="00A671B0">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26" w:name="_Toc3566521"/>
      <w:bookmarkStart w:id="2227" w:name="_Toc34747523"/>
      <w:bookmarkStart w:id="2228" w:name="_Toc77095982"/>
      <w:bookmarkStart w:id="2229" w:name="_Toc99614856"/>
      <w:bookmarkStart w:id="2230"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26"/>
      <w:bookmarkEnd w:id="2227"/>
      <w:bookmarkEnd w:id="2228"/>
      <w:bookmarkEnd w:id="2229"/>
    </w:p>
    <w:p w14:paraId="7171C538" w14:textId="77777777" w:rsidR="00FC68DB" w:rsidRPr="007055D9" w:rsidRDefault="00FC68DB" w:rsidP="00B202D2">
      <w:pPr>
        <w:pStyle w:val="berschrift5"/>
      </w:pPr>
      <w:r w:rsidRPr="007055D9">
        <w:t xml:space="preserve">Attribute </w:t>
      </w:r>
      <w:r>
        <w:t>"</w:t>
      </w:r>
      <w:r w:rsidRPr="007055D9">
        <w:t>angle</w:t>
      </w:r>
      <w:bookmarkEnd w:id="223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31" w:name="_Toc338939251"/>
      <w:r w:rsidRPr="007055D9">
        <w:t xml:space="preserve">Attribute </w:t>
      </w:r>
      <w:r>
        <w:t>"</w:t>
      </w:r>
      <w:r w:rsidRPr="007055D9">
        <w:t>penetration</w:t>
      </w:r>
      <w:bookmarkEnd w:id="223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232" w:name="_Toc338939253"/>
      <w:r w:rsidRPr="007055D9">
        <w:t xml:space="preserve">Attribute </w:t>
      </w:r>
      <w:r>
        <w:t>"</w:t>
      </w:r>
      <w:r w:rsidRPr="007055D9">
        <w:t>shape</w:t>
      </w:r>
      <w:bookmarkEnd w:id="223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33" w:name="_Toc338939254"/>
      <w:r w:rsidRPr="007055D9">
        <w:t xml:space="preserve">Attribute </w:t>
      </w:r>
      <w:r>
        <w:t>"</w:t>
      </w:r>
      <w:r w:rsidRPr="007055D9">
        <w:t>filler</w:t>
      </w:r>
      <w:bookmarkEnd w:id="2233"/>
      <w:r>
        <w:t>"</w:t>
      </w:r>
    </w:p>
    <w:p w14:paraId="576779BF" w14:textId="77777777" w:rsidR="00FC68DB" w:rsidRPr="007055D9" w:rsidRDefault="00FC68DB" w:rsidP="00A671B0">
      <w:pPr>
        <w:keepNext/>
      </w:pPr>
      <w:r w:rsidRPr="007055D9">
        <w:t>Valid values for the attribute filler can be:</w:t>
      </w:r>
    </w:p>
    <w:p w14:paraId="37B680A9" w14:textId="77777777" w:rsidR="00FC68DB" w:rsidRPr="007055D9" w:rsidRDefault="00FC68DB" w:rsidP="00A671B0">
      <w:pPr>
        <w:pStyle w:val="Aufzhlungszeichen"/>
        <w:numPr>
          <w:ilvl w:val="0"/>
          <w:numId w:val="11"/>
        </w:numPr>
        <w:spacing w:after="120"/>
        <w:rPr>
          <w:rStyle w:val="XMLAttribute"/>
        </w:rPr>
      </w:pPr>
      <w:r w:rsidRPr="007055D9">
        <w:rPr>
          <w:rStyle w:val="XMLAttribute"/>
        </w:rPr>
        <w:t>yes</w:t>
      </w:r>
    </w:p>
    <w:p w14:paraId="6F7298ED" w14:textId="77777777" w:rsidR="00FC68DB" w:rsidRPr="007055D9" w:rsidRDefault="00FC68DB" w:rsidP="00A671B0">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A671B0">
      <w:pPr>
        <w:pStyle w:val="Note"/>
        <w:spacing w:after="12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A671B0" w:rsidRDefault="00FC68DB" w:rsidP="00B202D2">
      <w:pPr>
        <w:pStyle w:val="Example"/>
        <w:keepNext/>
        <w:spacing w:before="120"/>
        <w:rPr>
          <w:b/>
          <w:bCs/>
          <w:sz w:val="24"/>
          <w:szCs w:val="24"/>
        </w:rPr>
      </w:pPr>
      <w:r w:rsidRPr="00A671B0">
        <w:rPr>
          <w:b/>
          <w:bCs/>
          <w:sz w:val="24"/>
          <w:szCs w:val="24"/>
        </w:rPr>
        <w:lastRenderedPageBreak/>
        <w:t xml:space="preserve">Example A (within each </w:t>
      </w:r>
      <w:r w:rsidRPr="00A671B0">
        <w:rPr>
          <w:rFonts w:ascii="Courier New" w:hAnsi="Courier New" w:cs="Courier New"/>
          <w:b/>
          <w:bCs/>
          <w:i/>
          <w:sz w:val="24"/>
          <w:szCs w:val="24"/>
        </w:rPr>
        <w:t>attribute</w:t>
      </w:r>
      <w:r w:rsidRPr="00A671B0">
        <w:rPr>
          <w:b/>
          <w:bCs/>
          <w:sz w:val="24"/>
          <w:szCs w:val="24"/>
        </w:rPr>
        <w:t xml:space="preserve">, except </w:t>
      </w:r>
      <w:r w:rsidRPr="00A671B0">
        <w:rPr>
          <w:rFonts w:ascii="Courier New" w:hAnsi="Courier New" w:cs="Courier New"/>
          <w:b/>
          <w:bCs/>
          <w:i/>
          <w:sz w:val="24"/>
          <w:szCs w:val="24"/>
        </w:rPr>
        <w:t>base</w:t>
      </w:r>
      <w:r w:rsidRPr="00A671B0">
        <w:rPr>
          <w:b/>
          <w:bCs/>
          <w:sz w:val="24"/>
          <w:szCs w:val="24"/>
        </w:rPr>
        <w:t xml:space="preserve"> within </w:t>
      </w:r>
      <w:r w:rsidRPr="00A671B0">
        <w:rPr>
          <w:rStyle w:val="elementdeftypeChar"/>
          <w:rFonts w:eastAsia="Calibri"/>
          <w:b w:val="0"/>
          <w:bCs w:val="0"/>
          <w:sz w:val="24"/>
          <w:szCs w:val="24"/>
        </w:rPr>
        <w:t>&lt;</w:t>
      </w:r>
      <w:proofErr w:type="spellStart"/>
      <w:r w:rsidRPr="00A671B0">
        <w:rPr>
          <w:rStyle w:val="elementdeftypeChar"/>
          <w:rFonts w:eastAsia="Calibri"/>
          <w:b w:val="0"/>
          <w:bCs w:val="0"/>
          <w:sz w:val="24"/>
          <w:szCs w:val="24"/>
        </w:rPr>
        <w:t>weld_position</w:t>
      </w:r>
      <w:proofErr w:type="spellEnd"/>
      <w:r w:rsidRPr="00A671B0">
        <w:rPr>
          <w:rStyle w:val="elementdeftypeChar"/>
          <w:rFonts w:eastAsia="Calibri"/>
          <w:b w:val="0"/>
          <w:bCs w:val="0"/>
          <w:sz w:val="24"/>
          <w:szCs w:val="24"/>
        </w:rPr>
        <w:t>/&gt;</w:t>
      </w:r>
      <w:r w:rsidRPr="00A671B0">
        <w:rPr>
          <w:b/>
          <w:bCs/>
          <w:sz w:val="24"/>
          <w:szCs w:val="24"/>
        </w:rPr>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34" w:name="GenericSeamWeldWeld"/>
      <w:bookmarkStart w:id="2235" w:name="_Toc3557060"/>
      <w:bookmarkStart w:id="2236" w:name="_Toc34747310"/>
      <w:bookmarkStart w:id="2237" w:name="_Toc77102129"/>
      <w:bookmarkStart w:id="2238" w:name="_Toc338938919"/>
      <w:bookmarkStart w:id="2239" w:name="_Toc338939255"/>
      <w:bookmarkEnd w:id="2207"/>
      <w:bookmarkEnd w:id="2208"/>
      <w:bookmarkEnd w:id="2209"/>
      <w:bookmarkEnd w:id="2210"/>
      <w:bookmarkEnd w:id="2234"/>
      <w:r w:rsidRPr="007055D9">
        <w:t xml:space="preserve">Element </w:t>
      </w:r>
      <w:r>
        <w:t>"</w:t>
      </w:r>
      <w:proofErr w:type="spellStart"/>
      <w:r>
        <w:t>sheet_parameter</w:t>
      </w:r>
      <w:bookmarkEnd w:id="2235"/>
      <w:proofErr w:type="spellEnd"/>
      <w:r>
        <w:t>"</w:t>
      </w:r>
      <w:bookmarkEnd w:id="2236"/>
      <w:bookmarkEnd w:id="223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240" w:name="_Toc3566522"/>
      <w:bookmarkStart w:id="2241" w:name="_Toc34747524"/>
      <w:bookmarkStart w:id="2242" w:name="_Toc77095983"/>
      <w:bookmarkStart w:id="2243"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40"/>
      <w:bookmarkEnd w:id="2241"/>
      <w:bookmarkEnd w:id="2242"/>
      <w:bookmarkEnd w:id="2243"/>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44" w:name="_Toc413861928"/>
      <w:bookmarkStart w:id="2245" w:name="_Toc3557061"/>
      <w:bookmarkStart w:id="2246" w:name="_Toc34747311"/>
      <w:bookmarkStart w:id="2247" w:name="_Toc77102130"/>
      <w:bookmarkStart w:id="2248" w:name="_Toc99614630"/>
      <w:bookmarkStart w:id="2249" w:name="_Toc413359615"/>
      <w:bookmarkStart w:id="2250" w:name="_Toc338938920"/>
      <w:bookmarkStart w:id="2251" w:name="_Toc338939256"/>
      <w:bookmarkStart w:id="2252" w:name="_Toc391571769"/>
      <w:bookmarkEnd w:id="2238"/>
      <w:bookmarkEnd w:id="2239"/>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828D51E" w:rsidR="001F4D75" w:rsidRPr="000E4598" w:rsidRDefault="001F4D75" w:rsidP="00FC68DB">
                              <w:pPr>
                                <w:pStyle w:val="Beschriftung"/>
                                <w:rPr>
                                  <w:noProof/>
                                  <w:sz w:val="30"/>
                                  <w:szCs w:val="26"/>
                                </w:rPr>
                              </w:pPr>
                              <w:bookmarkStart w:id="2253" w:name="_Toc3557147"/>
                              <w:bookmarkStart w:id="2254" w:name="_Toc34747400"/>
                              <w:bookmarkStart w:id="2255" w:name="_Toc76030598"/>
                              <w:bookmarkStart w:id="2256" w:name="_Toc94530883"/>
                              <w:bookmarkStart w:id="2257"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3"/>
                              <w:bookmarkEnd w:id="2254"/>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7"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0" o:title=""/>
                </v:shape>
                <v:shape id="Text Box 1042" o:spid="_x0000_s1058"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828D51E" w:rsidR="001F4D75" w:rsidRPr="000E4598" w:rsidRDefault="001F4D75" w:rsidP="00FC68DB">
                        <w:pPr>
                          <w:pStyle w:val="Beschriftung"/>
                          <w:rPr>
                            <w:noProof/>
                            <w:sz w:val="30"/>
                            <w:szCs w:val="26"/>
                          </w:rPr>
                        </w:pPr>
                        <w:bookmarkStart w:id="2258" w:name="_Toc3557147"/>
                        <w:bookmarkStart w:id="2259" w:name="_Toc34747400"/>
                        <w:bookmarkStart w:id="2260" w:name="_Toc76030598"/>
                        <w:bookmarkStart w:id="2261" w:name="_Toc94530883"/>
                        <w:bookmarkStart w:id="2262" w:name="_Toc99614723"/>
                        <w:r>
                          <w:t xml:space="preserve">Figure </w:t>
                        </w:r>
                        <w:r>
                          <w:fldChar w:fldCharType="begin"/>
                        </w:r>
                        <w:r>
                          <w:instrText xml:space="preserve"> SEQ Figure \* ARABIC </w:instrText>
                        </w:r>
                        <w:r>
                          <w:fldChar w:fldCharType="separate"/>
                        </w:r>
                        <w:r w:rsidR="00A671B0">
                          <w:rPr>
                            <w:noProof/>
                          </w:rPr>
                          <w:t>73</w:t>
                        </w:r>
                        <w:r>
                          <w:fldChar w:fldCharType="end"/>
                        </w:r>
                        <w:r>
                          <w:t>: Flared Joint Sheet Layout</w:t>
                        </w:r>
                        <w:bookmarkEnd w:id="2258"/>
                        <w:bookmarkEnd w:id="2259"/>
                        <w:bookmarkEnd w:id="2260"/>
                        <w:bookmarkEnd w:id="2261"/>
                        <w:bookmarkEnd w:id="2262"/>
                      </w:p>
                    </w:txbxContent>
                  </v:textbox>
                </v:shape>
              </v:group>
            </w:pict>
          </mc:Fallback>
        </mc:AlternateContent>
      </w:r>
      <w:r w:rsidRPr="00226A3F">
        <w:t>Flared Joint</w:t>
      </w:r>
      <w:bookmarkEnd w:id="2244"/>
      <w:bookmarkEnd w:id="2245"/>
      <w:bookmarkEnd w:id="2246"/>
      <w:bookmarkEnd w:id="2247"/>
      <w:bookmarkEnd w:id="224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9B0461F" w:rsidR="001F4D75" w:rsidRPr="000C12FE" w:rsidRDefault="001F4D75" w:rsidP="00FC68DB">
                              <w:pPr>
                                <w:pStyle w:val="Beschriftung"/>
                                <w:rPr>
                                  <w:i w:val="0"/>
                                  <w:iCs w:val="0"/>
                                  <w:noProof/>
                                  <w:sz w:val="24"/>
                                  <w:szCs w:val="26"/>
                                  <w:lang w:val="x-none"/>
                                </w:rPr>
                              </w:pPr>
                              <w:bookmarkStart w:id="2263" w:name="_Toc3557148"/>
                              <w:bookmarkStart w:id="2264" w:name="_Toc34747401"/>
                              <w:bookmarkStart w:id="2265" w:name="_Toc76030599"/>
                              <w:bookmarkStart w:id="2266" w:name="_Toc94530884"/>
                              <w:bookmarkStart w:id="2267"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3"/>
                              <w:bookmarkEnd w:id="2264"/>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60"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2" o:title=""/>
                </v:shape>
                <v:shape id="Text Box 1043" o:spid="_x0000_s1061"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39B0461F" w:rsidR="001F4D75" w:rsidRPr="000C12FE" w:rsidRDefault="001F4D75" w:rsidP="00FC68DB">
                        <w:pPr>
                          <w:pStyle w:val="Beschriftung"/>
                          <w:rPr>
                            <w:i w:val="0"/>
                            <w:iCs w:val="0"/>
                            <w:noProof/>
                            <w:sz w:val="24"/>
                            <w:szCs w:val="26"/>
                            <w:lang w:val="x-none"/>
                          </w:rPr>
                        </w:pPr>
                        <w:bookmarkStart w:id="2268" w:name="_Toc3557148"/>
                        <w:bookmarkStart w:id="2269" w:name="_Toc34747401"/>
                        <w:bookmarkStart w:id="2270" w:name="_Toc76030599"/>
                        <w:bookmarkStart w:id="2271" w:name="_Toc94530884"/>
                        <w:bookmarkStart w:id="2272" w:name="_Toc99614724"/>
                        <w:r>
                          <w:t xml:space="preserve">Figure </w:t>
                        </w:r>
                        <w:r>
                          <w:fldChar w:fldCharType="begin"/>
                        </w:r>
                        <w:r>
                          <w:instrText xml:space="preserve"> SEQ Figure \* ARABIC </w:instrText>
                        </w:r>
                        <w:r>
                          <w:fldChar w:fldCharType="separate"/>
                        </w:r>
                        <w:r w:rsidR="00A671B0">
                          <w:rPr>
                            <w:noProof/>
                          </w:rPr>
                          <w:t>74</w:t>
                        </w:r>
                        <w:r>
                          <w:fldChar w:fldCharType="end"/>
                        </w:r>
                        <w:r>
                          <w:t>: Parameters of Flared Joint Weld</w:t>
                        </w:r>
                        <w:bookmarkEnd w:id="2268"/>
                        <w:bookmarkEnd w:id="2269"/>
                        <w:bookmarkEnd w:id="2270"/>
                        <w:bookmarkEnd w:id="2271"/>
                        <w:bookmarkEnd w:id="227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273" w:name="_Toc3566523"/>
      <w:bookmarkStart w:id="2274" w:name="_Toc34747525"/>
      <w:bookmarkStart w:id="2275" w:name="_Toc77095984"/>
      <w:bookmarkStart w:id="2276"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273"/>
      <w:bookmarkEnd w:id="2274"/>
      <w:bookmarkEnd w:id="2275"/>
      <w:bookmarkEnd w:id="227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77" w:name="_Toc3557062"/>
      <w:bookmarkStart w:id="2278" w:name="_Toc34747312"/>
      <w:bookmarkStart w:id="2279" w:name="_Toc77102131"/>
      <w:r>
        <w:t>Attributes</w:t>
      </w:r>
      <w:bookmarkEnd w:id="2277"/>
      <w:bookmarkEnd w:id="2278"/>
      <w:bookmarkEnd w:id="227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A671B0">
      <w:pPr>
        <w:keepNext/>
      </w:pPr>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A671B0">
      <w:pPr>
        <w:pStyle w:val="Aufzhlungszeichen"/>
        <w:keepNext/>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280" w:name="_Toc3557063"/>
      <w:bookmarkStart w:id="2281" w:name="_Toc34747313"/>
      <w:bookmarkStart w:id="2282" w:name="_Toc77102132"/>
      <w:r>
        <w:t>Element "</w:t>
      </w:r>
      <w:proofErr w:type="spellStart"/>
      <w:r>
        <w:t>weld_position</w:t>
      </w:r>
      <w:bookmarkEnd w:id="2280"/>
      <w:proofErr w:type="spellEnd"/>
      <w:r>
        <w:t>"</w:t>
      </w:r>
      <w:bookmarkEnd w:id="2281"/>
      <w:bookmarkEnd w:id="2282"/>
    </w:p>
    <w:p w14:paraId="24C785EF" w14:textId="77777777" w:rsidR="00FC68DB" w:rsidRDefault="00FC68DB" w:rsidP="00A671B0">
      <w:pPr>
        <w:keepNext/>
      </w:pPr>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283" w:name="_Toc3566524"/>
      <w:bookmarkStart w:id="2284" w:name="_Toc34747526"/>
      <w:bookmarkStart w:id="2285" w:name="_Toc77095985"/>
      <w:bookmarkStart w:id="2286"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283"/>
      <w:bookmarkEnd w:id="2284"/>
      <w:bookmarkEnd w:id="2285"/>
      <w:bookmarkEnd w:id="2286"/>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Pr="00A671B0" w:rsidRDefault="00FC68DB" w:rsidP="00B202D2">
      <w:pPr>
        <w:pStyle w:val="Example"/>
        <w:keepNext/>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287" w:name="_Toc3557064"/>
      <w:bookmarkStart w:id="2288" w:name="_Toc34747314"/>
      <w:bookmarkStart w:id="2289" w:name="_Toc77102133"/>
      <w:r>
        <w:t>Element "</w:t>
      </w:r>
      <w:proofErr w:type="spellStart"/>
      <w:r>
        <w:t>sheet_parameter</w:t>
      </w:r>
      <w:bookmarkEnd w:id="2287"/>
      <w:proofErr w:type="spellEnd"/>
      <w:r>
        <w:t>"</w:t>
      </w:r>
      <w:bookmarkEnd w:id="2288"/>
      <w:bookmarkEnd w:id="2289"/>
    </w:p>
    <w:p w14:paraId="0FBFF604" w14:textId="77777777" w:rsidR="00FC68DB" w:rsidRDefault="00FC68DB" w:rsidP="00A671B0">
      <w:pPr>
        <w:keepNext/>
      </w:pPr>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290" w:name="_Toc3566525"/>
      <w:bookmarkStart w:id="2291" w:name="_Toc34747527"/>
      <w:bookmarkStart w:id="2292" w:name="_Toc77095986"/>
      <w:bookmarkStart w:id="2293"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290"/>
      <w:bookmarkEnd w:id="2291"/>
      <w:bookmarkEnd w:id="2292"/>
      <w:bookmarkEnd w:id="229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A671B0">
      <w:pPr>
        <w:pStyle w:val="XMLCode"/>
        <w:keepNext/>
      </w:pPr>
      <w:r>
        <w:lastRenderedPageBreak/>
        <w:t xml:space="preserve">    &lt;/</w:t>
      </w:r>
      <w:proofErr w:type="spellStart"/>
      <w:r>
        <w:t>flared_joint</w:t>
      </w:r>
      <w:proofErr w:type="spellEnd"/>
      <w:r>
        <w:t xml:space="preserve"> &gt;</w:t>
      </w:r>
    </w:p>
    <w:p w14:paraId="408FB57D" w14:textId="77777777" w:rsidR="00FC68DB" w:rsidRDefault="00FC68DB" w:rsidP="00A671B0">
      <w:pPr>
        <w:pStyle w:val="XMLCode"/>
        <w:keepNext/>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294" w:name="_Ref414345739"/>
      <w:bookmarkStart w:id="2295" w:name="_Ref414345749"/>
      <w:bookmarkStart w:id="2296" w:name="_Ref414345786"/>
      <w:bookmarkStart w:id="2297" w:name="_Ref414345798"/>
      <w:bookmarkStart w:id="2298" w:name="_Toc3557065"/>
      <w:bookmarkStart w:id="2299" w:name="_Toc34747315"/>
      <w:bookmarkStart w:id="2300" w:name="_Toc77102134"/>
      <w:bookmarkStart w:id="2301" w:name="_Toc99614631"/>
      <w:r w:rsidRPr="00226A3F">
        <w:t>Adhesive Lines</w:t>
      </w:r>
      <w:bookmarkEnd w:id="2249"/>
      <w:bookmarkEnd w:id="2294"/>
      <w:bookmarkEnd w:id="2295"/>
      <w:bookmarkEnd w:id="2296"/>
      <w:bookmarkEnd w:id="2297"/>
      <w:bookmarkEnd w:id="2298"/>
      <w:bookmarkEnd w:id="2299"/>
      <w:bookmarkEnd w:id="2300"/>
      <w:bookmarkEnd w:id="230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02" w:name="_Toc3566527"/>
      <w:bookmarkStart w:id="2303" w:name="_Toc34747529"/>
      <w:bookmarkStart w:id="2304" w:name="_Toc77095988"/>
      <w:bookmarkStart w:id="2305"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02"/>
      <w:bookmarkEnd w:id="2303"/>
      <w:bookmarkEnd w:id="2304"/>
      <w:bookmarkEnd w:id="230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A671B0">
      <w:pPr>
        <w:keepNext/>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06" w:name="_Toc3566528"/>
      <w:bookmarkStart w:id="2307" w:name="_Toc34747530"/>
      <w:bookmarkStart w:id="2308" w:name="_Toc77095989"/>
      <w:bookmarkStart w:id="2309"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06"/>
      <w:bookmarkEnd w:id="2307"/>
      <w:bookmarkEnd w:id="2308"/>
      <w:bookmarkEnd w:id="2309"/>
    </w:p>
    <w:p w14:paraId="60E1F07E" w14:textId="77777777" w:rsidR="00FC68DB" w:rsidRPr="006C220A" w:rsidRDefault="00FC68DB" w:rsidP="00D52126">
      <w:pPr>
        <w:pStyle w:val="Listenabsatz"/>
        <w:numPr>
          <w:ilvl w:val="0"/>
          <w:numId w:val="42"/>
        </w:numPr>
        <w:tabs>
          <w:tab w:val="clear" w:pos="403"/>
        </w:tabs>
        <w:spacing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52126">
      <w:pPr>
        <w:pStyle w:val="Listenabsatz"/>
        <w:numPr>
          <w:ilvl w:val="0"/>
          <w:numId w:val="42"/>
        </w:numPr>
        <w:tabs>
          <w:tab w:val="clear" w:pos="403"/>
        </w:tabs>
        <w:spacing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52126">
      <w:pPr>
        <w:pStyle w:val="Listenabsatz"/>
        <w:numPr>
          <w:ilvl w:val="0"/>
          <w:numId w:val="42"/>
        </w:numPr>
        <w:tabs>
          <w:tab w:val="clear" w:pos="403"/>
        </w:tabs>
        <w:spacing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D52126">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lastRenderedPageBreak/>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10" w:name="_Toc428279602"/>
      <w:bookmarkStart w:id="2311" w:name="_Toc428456348"/>
      <w:bookmarkStart w:id="2312" w:name="_Toc428537316"/>
      <w:bookmarkStart w:id="2313" w:name="_Toc428969638"/>
      <w:bookmarkStart w:id="2314" w:name="_Toc429053029"/>
      <w:bookmarkStart w:id="2315" w:name="_Toc413861930"/>
      <w:bookmarkStart w:id="2316" w:name="_Toc3557066"/>
      <w:bookmarkStart w:id="2317" w:name="_Toc34747316"/>
      <w:bookmarkStart w:id="2318" w:name="_Toc77102135"/>
      <w:bookmarkStart w:id="2319" w:name="_Toc99614632"/>
      <w:bookmarkStart w:id="2320" w:name="_Toc413359617"/>
      <w:bookmarkEnd w:id="2310"/>
      <w:bookmarkEnd w:id="2311"/>
      <w:bookmarkEnd w:id="2312"/>
      <w:bookmarkEnd w:id="2313"/>
      <w:bookmarkEnd w:id="2314"/>
      <w:r w:rsidRPr="00226A3F">
        <w:t>Hemming Flanges</w:t>
      </w:r>
      <w:bookmarkEnd w:id="2315"/>
      <w:bookmarkEnd w:id="2316"/>
      <w:bookmarkEnd w:id="2317"/>
      <w:bookmarkEnd w:id="2318"/>
      <w:bookmarkEnd w:id="2319"/>
    </w:p>
    <w:p w14:paraId="7D310584" w14:textId="77777777" w:rsidR="00FC68DB" w:rsidRDefault="00FC68DB" w:rsidP="00B202D2">
      <w:pPr>
        <w:pStyle w:val="berschrift3"/>
      </w:pPr>
      <w:bookmarkStart w:id="2321" w:name="_Toc413861931"/>
      <w:bookmarkStart w:id="2322" w:name="_Toc3557067"/>
      <w:bookmarkStart w:id="2323" w:name="_Toc34747317"/>
      <w:bookmarkStart w:id="2324" w:name="_Toc77102136"/>
      <w:bookmarkStart w:id="2325" w:name="_Toc99614633"/>
      <w:r>
        <w:t>Introduction</w:t>
      </w:r>
      <w:bookmarkEnd w:id="2321"/>
      <w:bookmarkEnd w:id="2322"/>
      <w:bookmarkEnd w:id="2323"/>
      <w:bookmarkEnd w:id="2324"/>
      <w:bookmarkEnd w:id="2325"/>
    </w:p>
    <w:p w14:paraId="5CAD8167" w14:textId="77777777" w:rsidR="00FC68DB" w:rsidRDefault="00FC68DB" w:rsidP="00D52126">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D52126">
      <w:r>
        <w:t xml:space="preserve">A hemming involves a path around which the outer metal sheet is rolled over. This is called the </w:t>
      </w:r>
      <w:r>
        <w:rPr>
          <w:i/>
        </w:rPr>
        <w:t>hemming root.</w:t>
      </w:r>
    </w:p>
    <w:p w14:paraId="43E0F5AE" w14:textId="77777777" w:rsidR="00FC68DB" w:rsidRDefault="00FC68DB" w:rsidP="00D52126">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326" w:name="_Ref413858805"/>
      <w:bookmarkStart w:id="2327" w:name="_Toc413861952"/>
      <w:bookmarkStart w:id="2328" w:name="_Toc3557149"/>
      <w:bookmarkStart w:id="2329" w:name="_Toc34747402"/>
      <w:bookmarkStart w:id="2330" w:name="_Toc76030600"/>
      <w:bookmarkStart w:id="2331" w:name="_Toc94530885"/>
      <w:bookmarkStart w:id="2332"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326"/>
      <w:r>
        <w:t>: The Three Regions of a Hemming</w:t>
      </w:r>
      <w:bookmarkEnd w:id="2327"/>
      <w:bookmarkEnd w:id="2328"/>
      <w:bookmarkEnd w:id="2329"/>
      <w:bookmarkEnd w:id="2330"/>
      <w:bookmarkEnd w:id="2331"/>
      <w:bookmarkEnd w:id="23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333" w:name="_Ref413850590"/>
      <w:bookmarkStart w:id="2334" w:name="_Toc413861953"/>
      <w:bookmarkStart w:id="2335" w:name="_Toc3557150"/>
      <w:bookmarkStart w:id="2336" w:name="_Toc34747403"/>
      <w:bookmarkStart w:id="2337" w:name="_Toc76030601"/>
      <w:bookmarkStart w:id="2338" w:name="_Toc94530886"/>
      <w:bookmarkStart w:id="2339"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3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34"/>
      <w:bookmarkEnd w:id="2335"/>
      <w:bookmarkEnd w:id="2336"/>
      <w:bookmarkEnd w:id="2337"/>
      <w:bookmarkEnd w:id="2338"/>
      <w:bookmarkEnd w:id="233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340" w:name="_Toc413861954"/>
      <w:bookmarkStart w:id="2341" w:name="_Toc3557151"/>
      <w:bookmarkStart w:id="2342" w:name="_Toc34747404"/>
      <w:bookmarkStart w:id="2343" w:name="_Toc76030602"/>
      <w:bookmarkStart w:id="2344" w:name="_Toc94530887"/>
      <w:bookmarkStart w:id="2345"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340"/>
      <w:bookmarkEnd w:id="2341"/>
      <w:bookmarkEnd w:id="2342"/>
      <w:bookmarkEnd w:id="2343"/>
      <w:bookmarkEnd w:id="2344"/>
      <w:bookmarkEnd w:id="234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lastRenderedPageBreak/>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346" w:name="_Toc3557152"/>
      <w:bookmarkStart w:id="2347" w:name="_Toc34747405"/>
      <w:bookmarkStart w:id="2348" w:name="_Toc76030603"/>
      <w:bookmarkStart w:id="2349" w:name="_Toc94530888"/>
      <w:bookmarkStart w:id="2350"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46"/>
      <w:bookmarkEnd w:id="2347"/>
      <w:bookmarkEnd w:id="2348"/>
      <w:bookmarkEnd w:id="2349"/>
      <w:bookmarkEnd w:id="23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51" w:name="_Toc413861932"/>
      <w:bookmarkStart w:id="2352" w:name="_Toc3557068"/>
      <w:bookmarkStart w:id="2353" w:name="_Toc34747318"/>
      <w:bookmarkStart w:id="2354" w:name="_Toc77102137"/>
      <w:bookmarkStart w:id="2355"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51"/>
      <w:bookmarkEnd w:id="2352"/>
      <w:bookmarkEnd w:id="2353"/>
      <w:bookmarkEnd w:id="2354"/>
      <w:bookmarkEnd w:id="235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356" w:name="_Toc3566530"/>
      <w:bookmarkStart w:id="2357" w:name="_Toc34747532"/>
      <w:bookmarkStart w:id="2358" w:name="_Toc77095991"/>
      <w:bookmarkStart w:id="2359"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56"/>
      <w:bookmarkEnd w:id="2357"/>
      <w:bookmarkEnd w:id="2358"/>
      <w:bookmarkEnd w:id="235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lastRenderedPageBreak/>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360" w:name="_Toc413861979"/>
      <w:bookmarkStart w:id="2361" w:name="_Toc3566531"/>
      <w:bookmarkStart w:id="2362" w:name="_Toc34747533"/>
      <w:bookmarkStart w:id="2363" w:name="_Toc77095992"/>
      <w:bookmarkStart w:id="2364"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360"/>
      <w:bookmarkEnd w:id="2361"/>
      <w:bookmarkEnd w:id="2362"/>
      <w:bookmarkEnd w:id="2363"/>
      <w:bookmarkEnd w:id="2364"/>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365" w:name="_Toc413861980"/>
      <w:bookmarkStart w:id="2366" w:name="_Toc3566532"/>
      <w:bookmarkStart w:id="2367" w:name="_Toc34747534"/>
      <w:bookmarkStart w:id="2368" w:name="_Toc77095993"/>
      <w:bookmarkStart w:id="2369"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65"/>
      <w:bookmarkEnd w:id="2366"/>
      <w:bookmarkEnd w:id="2367"/>
      <w:bookmarkEnd w:id="2368"/>
      <w:bookmarkEnd w:id="236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370" w:name="_Toc413861981"/>
      <w:bookmarkStart w:id="2371" w:name="_Toc3566533"/>
      <w:bookmarkStart w:id="2372" w:name="_Toc34747535"/>
      <w:bookmarkStart w:id="2373" w:name="_Toc77095994"/>
      <w:bookmarkStart w:id="2374"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370"/>
      <w:bookmarkEnd w:id="2371"/>
      <w:bookmarkEnd w:id="2372"/>
      <w:bookmarkEnd w:id="2373"/>
      <w:bookmarkEnd w:id="237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lastRenderedPageBreak/>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375" w:name="_Toc3566534"/>
      <w:bookmarkStart w:id="2376" w:name="_Toc34747536"/>
      <w:bookmarkStart w:id="2377" w:name="_Toc77095995"/>
      <w:bookmarkStart w:id="2378"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375"/>
      <w:bookmarkEnd w:id="2376"/>
      <w:bookmarkEnd w:id="2377"/>
      <w:bookmarkEnd w:id="2378"/>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79" w:name="_Toc428537321"/>
      <w:bookmarkStart w:id="2380" w:name="_Toc428969643"/>
      <w:bookmarkStart w:id="2381" w:name="_Toc429053034"/>
      <w:bookmarkStart w:id="2382" w:name="_Toc428537324"/>
      <w:bookmarkStart w:id="2383" w:name="_Toc428969646"/>
      <w:bookmarkStart w:id="2384" w:name="_Toc429053037"/>
      <w:bookmarkStart w:id="2385" w:name="_Toc428537325"/>
      <w:bookmarkStart w:id="2386" w:name="_Toc428969647"/>
      <w:bookmarkStart w:id="2387" w:name="_Toc429053038"/>
      <w:bookmarkStart w:id="2388" w:name="_Toc428537328"/>
      <w:bookmarkStart w:id="2389" w:name="_Toc428969650"/>
      <w:bookmarkStart w:id="2390" w:name="_Toc429053041"/>
      <w:bookmarkStart w:id="2391" w:name="_Toc428537330"/>
      <w:bookmarkStart w:id="2392" w:name="_Toc428969652"/>
      <w:bookmarkStart w:id="2393" w:name="_Toc429053043"/>
      <w:bookmarkStart w:id="2394" w:name="_Toc3557069"/>
      <w:bookmarkStart w:id="2395" w:name="_Toc34747319"/>
      <w:bookmarkStart w:id="2396" w:name="_Toc77102138"/>
      <w:bookmarkStart w:id="2397" w:name="_Toc99614635"/>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r w:rsidRPr="00226A3F">
        <w:t>Sequence Connections</w:t>
      </w:r>
      <w:bookmarkEnd w:id="2320"/>
      <w:bookmarkEnd w:id="2394"/>
      <w:bookmarkEnd w:id="2395"/>
      <w:bookmarkEnd w:id="2396"/>
      <w:bookmarkEnd w:id="239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398" w:name="_Toc413359638"/>
      <w:bookmarkStart w:id="2399" w:name="_Toc3557153"/>
      <w:bookmarkStart w:id="2400" w:name="_Toc34747406"/>
      <w:bookmarkStart w:id="2401" w:name="_Toc76030604"/>
      <w:bookmarkStart w:id="2402" w:name="_Toc94530889"/>
      <w:bookmarkStart w:id="2403"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398"/>
      <w:bookmarkEnd w:id="2399"/>
      <w:bookmarkEnd w:id="2400"/>
      <w:bookmarkEnd w:id="2401"/>
      <w:bookmarkEnd w:id="2402"/>
      <w:bookmarkEnd w:id="240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04" w:name="_Toc413359639"/>
      <w:bookmarkStart w:id="2405" w:name="_Toc3557154"/>
      <w:bookmarkStart w:id="2406" w:name="_Toc34747407"/>
      <w:bookmarkStart w:id="2407" w:name="_Toc76030605"/>
      <w:bookmarkStart w:id="2408" w:name="_Toc94530890"/>
      <w:bookmarkStart w:id="2409"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04"/>
      <w:r>
        <w:t xml:space="preserve"> and spacing</w:t>
      </w:r>
      <w:bookmarkEnd w:id="2405"/>
      <w:bookmarkEnd w:id="2406"/>
      <w:bookmarkEnd w:id="2407"/>
      <w:bookmarkEnd w:id="2408"/>
      <w:bookmarkEnd w:id="240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10" w:name="_Toc3557155"/>
      <w:bookmarkStart w:id="2411" w:name="_Toc34747408"/>
      <w:bookmarkStart w:id="2412" w:name="_Toc76030606"/>
      <w:bookmarkStart w:id="2413" w:name="_Toc94530891"/>
      <w:bookmarkStart w:id="2414"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10"/>
      <w:bookmarkEnd w:id="2411"/>
      <w:bookmarkEnd w:id="2412"/>
      <w:bookmarkEnd w:id="2413"/>
      <w:bookmarkEnd w:id="241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15" w:name="_Toc3557156"/>
      <w:bookmarkStart w:id="2416" w:name="_Toc34747409"/>
      <w:bookmarkStart w:id="2417" w:name="_Toc76030607"/>
      <w:bookmarkStart w:id="2418" w:name="_Toc94530892"/>
      <w:bookmarkStart w:id="2419"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15"/>
      <w:bookmarkEnd w:id="2416"/>
      <w:bookmarkEnd w:id="2417"/>
      <w:bookmarkEnd w:id="2418"/>
      <w:bookmarkEnd w:id="241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lastRenderedPageBreak/>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20" w:name="_Toc3566535"/>
      <w:bookmarkStart w:id="2421" w:name="_Toc34747537"/>
      <w:bookmarkStart w:id="2422" w:name="_Toc77095996"/>
      <w:bookmarkStart w:id="2423"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20"/>
      <w:bookmarkEnd w:id="2421"/>
      <w:bookmarkEnd w:id="2422"/>
      <w:bookmarkEnd w:id="242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424" w:name="_Toc3566536"/>
      <w:bookmarkStart w:id="2425" w:name="_Toc34747538"/>
      <w:bookmarkStart w:id="2426" w:name="_Toc77095997"/>
      <w:bookmarkStart w:id="2427"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24"/>
      <w:bookmarkEnd w:id="2425"/>
      <w:bookmarkEnd w:id="2426"/>
      <w:bookmarkEnd w:id="242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428" w:name="_Toc3566537"/>
      <w:bookmarkStart w:id="2429" w:name="_Toc34747539"/>
      <w:bookmarkStart w:id="2430" w:name="_Toc77095998"/>
      <w:bookmarkStart w:id="2431"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28"/>
      <w:bookmarkEnd w:id="2429"/>
      <w:bookmarkEnd w:id="2430"/>
      <w:bookmarkEnd w:id="2431"/>
    </w:p>
    <w:p w14:paraId="6F0DFACD" w14:textId="77777777" w:rsidR="00FC68DB" w:rsidRDefault="00FC68DB" w:rsidP="00B202D2"/>
    <w:p w14:paraId="065B83EF" w14:textId="77777777" w:rsidR="00FC68DB" w:rsidRPr="00226A3F" w:rsidRDefault="00FC68DB" w:rsidP="00B202D2">
      <w:pPr>
        <w:pStyle w:val="berschrift1"/>
      </w:pPr>
      <w:bookmarkStart w:id="2432" w:name="_Toc413359618"/>
      <w:bookmarkStart w:id="2433" w:name="_Toc3557070"/>
      <w:bookmarkStart w:id="2434" w:name="_Toc34747320"/>
      <w:bookmarkStart w:id="2435" w:name="_Toc77102139"/>
      <w:bookmarkStart w:id="2436" w:name="_Toc99614636"/>
      <w:bookmarkEnd w:id="2250"/>
      <w:bookmarkEnd w:id="2251"/>
      <w:bookmarkEnd w:id="2252"/>
      <w:r w:rsidRPr="00226A3F">
        <w:t>2D connections</w:t>
      </w:r>
      <w:bookmarkEnd w:id="2432"/>
      <w:bookmarkEnd w:id="2433"/>
      <w:bookmarkEnd w:id="2434"/>
      <w:bookmarkEnd w:id="2435"/>
      <w:bookmarkEnd w:id="2436"/>
    </w:p>
    <w:p w14:paraId="7FE12C3B" w14:textId="77777777" w:rsidR="00FC68DB" w:rsidRPr="00226A3F" w:rsidRDefault="00FC68DB" w:rsidP="00B202D2">
      <w:pPr>
        <w:pStyle w:val="berschrift2"/>
      </w:pPr>
      <w:bookmarkStart w:id="2437" w:name="_Toc413359619"/>
      <w:bookmarkStart w:id="2438" w:name="_Toc3557071"/>
      <w:bookmarkStart w:id="2439" w:name="_Toc34747321"/>
      <w:bookmarkStart w:id="2440" w:name="_Toc77102140"/>
      <w:bookmarkStart w:id="2441" w:name="_Toc99614637"/>
      <w:r w:rsidRPr="00226A3F">
        <w:t>Generic Definitions</w:t>
      </w:r>
      <w:bookmarkEnd w:id="2437"/>
      <w:bookmarkEnd w:id="2438"/>
      <w:bookmarkEnd w:id="2439"/>
      <w:bookmarkEnd w:id="2440"/>
      <w:bookmarkEnd w:id="2441"/>
    </w:p>
    <w:p w14:paraId="7C6ACD6A" w14:textId="77777777" w:rsidR="00FC68DB" w:rsidRPr="00226A3F" w:rsidRDefault="00FC68DB" w:rsidP="00B202D2">
      <w:pPr>
        <w:pStyle w:val="berschrift3"/>
      </w:pPr>
      <w:bookmarkStart w:id="2442" w:name="_Toc413359620"/>
      <w:bookmarkStart w:id="2443" w:name="_Toc3557072"/>
      <w:bookmarkStart w:id="2444" w:name="_Toc34747322"/>
      <w:bookmarkStart w:id="2445" w:name="_Toc77102141"/>
      <w:bookmarkStart w:id="2446" w:name="_Toc99614638"/>
      <w:r w:rsidRPr="00226A3F">
        <w:t>Identification</w:t>
      </w:r>
      <w:bookmarkEnd w:id="2442"/>
      <w:bookmarkEnd w:id="2443"/>
      <w:bookmarkEnd w:id="2444"/>
      <w:bookmarkEnd w:id="2445"/>
      <w:bookmarkEnd w:id="2446"/>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47" w:name="_Toc413359621"/>
      <w:bookmarkStart w:id="2448" w:name="_Toc3557073"/>
      <w:bookmarkStart w:id="2449" w:name="_Toc34747323"/>
      <w:bookmarkStart w:id="2450" w:name="_Toc77102142"/>
      <w:bookmarkStart w:id="2451" w:name="_Toc99614639"/>
      <w:r w:rsidRPr="00226A3F">
        <w:t>Connection Face</w:t>
      </w:r>
      <w:bookmarkEnd w:id="2447"/>
      <w:bookmarkEnd w:id="2448"/>
      <w:bookmarkEnd w:id="2449"/>
      <w:bookmarkEnd w:id="2450"/>
      <w:bookmarkEnd w:id="245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452" w:name="_Toc3566539"/>
      <w:bookmarkStart w:id="2453" w:name="_Toc34747541"/>
      <w:bookmarkStart w:id="2454" w:name="_Toc77096000"/>
      <w:bookmarkStart w:id="2455"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52"/>
      <w:bookmarkEnd w:id="2453"/>
      <w:bookmarkEnd w:id="2454"/>
      <w:bookmarkEnd w:id="24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456" w:name="_Toc3566540"/>
      <w:bookmarkStart w:id="2457" w:name="_Toc34747542"/>
      <w:bookmarkStart w:id="2458" w:name="_Toc77096001"/>
      <w:bookmarkStart w:id="2459"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56"/>
      <w:bookmarkEnd w:id="2457"/>
      <w:bookmarkEnd w:id="2458"/>
      <w:bookmarkEnd w:id="245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460" w:name="_Toc3566541"/>
      <w:bookmarkStart w:id="2461" w:name="_Toc34747543"/>
      <w:bookmarkStart w:id="2462" w:name="_Toc77096002"/>
      <w:bookmarkStart w:id="2463"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60"/>
      <w:bookmarkEnd w:id="2461"/>
      <w:bookmarkEnd w:id="2462"/>
      <w:bookmarkEnd w:id="246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464" w:name="_Toc3566542"/>
      <w:bookmarkStart w:id="2465" w:name="_Toc34747544"/>
      <w:bookmarkStart w:id="2466" w:name="_Toc77096003"/>
      <w:bookmarkStart w:id="2467"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464"/>
      <w:bookmarkEnd w:id="2465"/>
      <w:bookmarkEnd w:id="2466"/>
      <w:bookmarkEnd w:id="2467"/>
      <w:r>
        <w:t xml:space="preserve">  </w:t>
      </w:r>
    </w:p>
    <w:p w14:paraId="15AB46C6" w14:textId="77777777" w:rsidR="00FC68DB" w:rsidRDefault="00FC68DB" w:rsidP="001B01D6">
      <w:pPr>
        <w:numPr>
          <w:ilvl w:val="0"/>
          <w:numId w:val="25"/>
        </w:numPr>
        <w:tabs>
          <w:tab w:val="clear" w:pos="403"/>
        </w:tabs>
        <w:spacing w:line="240" w:lineRule="auto"/>
        <w:jc w:val="left"/>
      </w:pPr>
      <w:r w:rsidRPr="00226A3F">
        <w:lastRenderedPageBreak/>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r w:rsidRPr="00986544">
        <w:rPr>
          <w:rFonts w:ascii="Courier New" w:hAnsi="Courier New"/>
          <w:sz w:val="16"/>
        </w:rPr>
        <w:t>loc</w:t>
      </w:r>
      <w:proofErr w:type="spell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face_list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proofErr w:type="gramStart"/>
      <w:r w:rsidRPr="00986544">
        <w:rPr>
          <w:rFonts w:ascii="Courier New" w:hAnsi="Courier New"/>
          <w:color w:val="FF0000"/>
          <w:sz w:val="16"/>
        </w:rPr>
        <w:t>&lt;!--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68" w:name="_Toc413359622"/>
      <w:bookmarkStart w:id="2469" w:name="_Toc3557074"/>
      <w:bookmarkStart w:id="2470" w:name="_Toc34747324"/>
      <w:bookmarkStart w:id="2471" w:name="_Toc77102143"/>
      <w:bookmarkStart w:id="2472" w:name="_Toc99614640"/>
      <w:r w:rsidRPr="00226A3F">
        <w:t>Type Specification</w:t>
      </w:r>
      <w:bookmarkEnd w:id="2468"/>
      <w:bookmarkEnd w:id="2469"/>
      <w:bookmarkEnd w:id="2470"/>
      <w:bookmarkEnd w:id="2471"/>
      <w:bookmarkEnd w:id="247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473" w:name="_Toc3566543"/>
      <w:bookmarkStart w:id="2474" w:name="_Toc34747545"/>
      <w:bookmarkStart w:id="2475" w:name="_Toc77096004"/>
      <w:bookmarkStart w:id="2476"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473"/>
      <w:bookmarkEnd w:id="2474"/>
      <w:bookmarkEnd w:id="2475"/>
      <w:bookmarkEnd w:id="24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77" w:name="_Toc413359623"/>
      <w:bookmarkStart w:id="2478" w:name="_Ref414345836"/>
      <w:bookmarkStart w:id="2479" w:name="_Ref414345889"/>
      <w:bookmarkStart w:id="2480" w:name="_Ref414350043"/>
      <w:bookmarkStart w:id="2481" w:name="_Ref429051261"/>
      <w:bookmarkStart w:id="2482" w:name="_Toc3557075"/>
      <w:bookmarkStart w:id="2483" w:name="_Toc34747325"/>
      <w:bookmarkStart w:id="2484" w:name="_Toc77102144"/>
      <w:bookmarkStart w:id="2485" w:name="_Toc99614641"/>
      <w:r w:rsidRPr="00226A3F">
        <w:t xml:space="preserve">Adhesive </w:t>
      </w:r>
      <w:r>
        <w:t>F</w:t>
      </w:r>
      <w:r w:rsidRPr="00226A3F">
        <w:t>aces</w:t>
      </w:r>
      <w:bookmarkEnd w:id="2477"/>
      <w:bookmarkEnd w:id="2478"/>
      <w:bookmarkEnd w:id="2479"/>
      <w:bookmarkEnd w:id="2480"/>
      <w:bookmarkEnd w:id="2481"/>
      <w:bookmarkEnd w:id="2482"/>
      <w:bookmarkEnd w:id="2483"/>
      <w:bookmarkEnd w:id="2484"/>
      <w:bookmarkEnd w:id="24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486" w:name="_Toc413359640"/>
      <w:bookmarkStart w:id="2487" w:name="_Toc3557157"/>
      <w:bookmarkStart w:id="2488" w:name="_Toc34747410"/>
      <w:bookmarkStart w:id="2489" w:name="_Toc76030608"/>
      <w:bookmarkStart w:id="2490" w:name="_Toc94530893"/>
      <w:bookmarkStart w:id="2491"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486"/>
      <w:bookmarkEnd w:id="2487"/>
      <w:bookmarkEnd w:id="2488"/>
      <w:bookmarkEnd w:id="2489"/>
      <w:bookmarkEnd w:id="2490"/>
      <w:bookmarkEnd w:id="2491"/>
    </w:p>
    <w:p w14:paraId="118441B4" w14:textId="279240A0" w:rsidR="00206112" w:rsidRDefault="00206112" w:rsidP="00206112">
      <w:pPr>
        <w:keepNext/>
      </w:pPr>
      <w:r w:rsidRPr="00226A3F">
        <w:lastRenderedPageBreak/>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492" w:name="_Toc3566545"/>
      <w:bookmarkStart w:id="2493" w:name="_Toc34747547"/>
      <w:bookmarkStart w:id="2494" w:name="_Toc77096006"/>
      <w:bookmarkStart w:id="2495"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492"/>
      <w:bookmarkEnd w:id="2493"/>
      <w:bookmarkEnd w:id="2494"/>
      <w:bookmarkEnd w:id="249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496" w:name="_Toc413359658"/>
      <w:bookmarkStart w:id="2497" w:name="_Toc3566546"/>
      <w:bookmarkStart w:id="2498" w:name="_Toc34747548"/>
      <w:bookmarkStart w:id="2499" w:name="_Toc77096007"/>
      <w:bookmarkStart w:id="2500"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496"/>
      <w:bookmarkEnd w:id="2497"/>
      <w:bookmarkEnd w:id="2498"/>
      <w:bookmarkEnd w:id="2499"/>
      <w:bookmarkEnd w:id="250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r w:rsidRPr="00986544">
        <w:rPr>
          <w:rFonts w:ascii="Courier New" w:hAnsi="Courier New" w:cs="Courier New"/>
          <w:sz w:val="16"/>
        </w:rPr>
        <w:t>loc</w:t>
      </w:r>
      <w:proofErr w:type="spellEnd"/>
      <w:r w:rsidRPr="00986544">
        <w:rPr>
          <w:rFonts w:ascii="Courier New" w:hAnsi="Courier New" w:cs="Courier New"/>
          <w:sz w:val="16"/>
        </w:rPr>
        <w:t xml:space="preserve">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face_list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proofErr w:type="gramStart"/>
      <w:r w:rsidRPr="00986544">
        <w:rPr>
          <w:rFonts w:ascii="Courier New" w:hAnsi="Courier New" w:cs="Courier New"/>
          <w:color w:val="FF0000"/>
          <w:sz w:val="16"/>
        </w:rPr>
        <w:t>&lt;!--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01" w:name="_Toc3557076"/>
      <w:bookmarkStart w:id="2502" w:name="_Toc34747326"/>
      <w:bookmarkStart w:id="2503" w:name="_Toc77102147"/>
      <w:bookmarkStart w:id="2504" w:name="_Toc443470372"/>
      <w:bookmarkStart w:id="2505" w:name="_Toc450303224"/>
      <w:bookmarkStart w:id="2506" w:name="_Toc9996979"/>
      <w:bookmarkStart w:id="2507" w:name="_Toc353342679"/>
      <w:bookmarkEnd w:id="19"/>
    </w:p>
    <w:p w14:paraId="175E8840" w14:textId="5A6AB99C" w:rsidR="002D2C85" w:rsidRPr="007055D9" w:rsidRDefault="002D2C85" w:rsidP="00B202D2">
      <w:pPr>
        <w:pStyle w:val="berschrift1"/>
      </w:pPr>
      <w:bookmarkStart w:id="2508" w:name="_Toc99614642"/>
      <w:r w:rsidRPr="007055D9">
        <w:lastRenderedPageBreak/>
        <w:t>Future extensions</w:t>
      </w:r>
      <w:bookmarkEnd w:id="2501"/>
      <w:bookmarkEnd w:id="2502"/>
      <w:bookmarkEnd w:id="2503"/>
      <w:bookmarkEnd w:id="2508"/>
    </w:p>
    <w:p w14:paraId="209DB769" w14:textId="77777777" w:rsidR="002D2C85" w:rsidRPr="00226A3F" w:rsidRDefault="002D2C85" w:rsidP="00B202D2">
      <w:bookmarkStart w:id="2509" w:name="_Toc338938925"/>
      <w:bookmarkStart w:id="25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11" w:name="_Toc338938923"/>
      <w:bookmarkStart w:id="2512" w:name="_Toc338939259"/>
      <w:bookmarkStart w:id="2513" w:name="_Toc413359625"/>
      <w:bookmarkStart w:id="2514" w:name="_Toc3557077"/>
      <w:bookmarkStart w:id="2515" w:name="_Toc34747327"/>
      <w:bookmarkStart w:id="2516" w:name="_Toc77102148"/>
      <w:bookmarkStart w:id="2517" w:name="_Toc99614643"/>
      <w:r w:rsidRPr="00226A3F">
        <w:t>Additional parameters for spot and seam welds</w:t>
      </w:r>
      <w:bookmarkEnd w:id="2511"/>
      <w:bookmarkEnd w:id="2512"/>
      <w:bookmarkEnd w:id="2513"/>
      <w:bookmarkEnd w:id="2514"/>
      <w:bookmarkEnd w:id="2515"/>
      <w:bookmarkEnd w:id="2516"/>
      <w:bookmarkEnd w:id="25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18" w:name="_Ref338846673"/>
      <w:bookmarkStart w:id="2519" w:name="_Toc338938924"/>
      <w:bookmarkStart w:id="2520" w:name="_Toc338939260"/>
      <w:bookmarkStart w:id="2521" w:name="_Toc413359626"/>
      <w:bookmarkStart w:id="2522" w:name="_Toc3557078"/>
      <w:bookmarkStart w:id="2523" w:name="_Toc34747328"/>
      <w:bookmarkStart w:id="2524" w:name="_Toc77102149"/>
      <w:bookmarkStart w:id="2525" w:name="_Toc99614644"/>
      <w:r w:rsidRPr="00226A3F">
        <w:t>Other relevant and new joint types</w:t>
      </w:r>
      <w:bookmarkEnd w:id="2518"/>
      <w:bookmarkEnd w:id="2519"/>
      <w:bookmarkEnd w:id="2520"/>
      <w:bookmarkEnd w:id="2521"/>
      <w:bookmarkEnd w:id="2522"/>
      <w:bookmarkEnd w:id="2523"/>
      <w:bookmarkEnd w:id="2524"/>
      <w:bookmarkEnd w:id="25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26" w:name="_Ref69238344"/>
      <w:bookmarkStart w:id="2527" w:name="_Toc77102146"/>
      <w:bookmarkEnd w:id="2509"/>
      <w:bookmarkEnd w:id="2510"/>
      <w:r>
        <w:rPr>
          <w:lang w:val="en-US"/>
        </w:rPr>
        <w:lastRenderedPageBreak/>
        <w:br/>
      </w:r>
      <w:bookmarkStart w:id="2528"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526"/>
      <w:bookmarkEnd w:id="2527"/>
      <w:bookmarkEnd w:id="252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529" w:name="_Toc76030609"/>
      <w:bookmarkStart w:id="2530" w:name="_Toc94530894"/>
      <w:bookmarkStart w:id="2531"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29"/>
      <w:bookmarkEnd w:id="2530"/>
      <w:bookmarkEnd w:id="253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532" w:name="_Toc76030610"/>
      <w:bookmarkStart w:id="2533" w:name="_Toc94530895"/>
      <w:bookmarkStart w:id="2534"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32"/>
      <w:bookmarkEnd w:id="2533"/>
      <w:bookmarkEnd w:id="253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33038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535"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535"/>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536"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536"/>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33038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33038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33038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33038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33038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33038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537"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537"/>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33038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33038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33038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33038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33038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38" w:name="_Toc99614646"/>
      <w:r w:rsidRPr="0007274A">
        <w:rPr>
          <w:b w:val="0"/>
          <w:bCs/>
          <w:lang w:val="en-US"/>
        </w:rPr>
        <w:t>(informative)</w:t>
      </w:r>
      <w:r>
        <w:rPr>
          <w:lang w:val="en-US"/>
        </w:rPr>
        <w:br/>
      </w:r>
      <w:r>
        <w:rPr>
          <w:lang w:val="en-US"/>
        </w:rPr>
        <w:br/>
      </w:r>
      <w:bookmarkStart w:id="2539"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38"/>
      <w:bookmarkEnd w:id="253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40" w:name="_Toc99614647"/>
      <w:r>
        <w:t>General principles</w:t>
      </w:r>
      <w:bookmarkEnd w:id="2540"/>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54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542" w:name="_Ref97730893"/>
      <w:bookmarkStart w:id="2543" w:name="_Ref97730874"/>
      <w:bookmarkStart w:id="2544"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542"/>
      <w:r>
        <w:t xml:space="preserve">: References in STEP file to related </w:t>
      </w:r>
      <w:r w:rsidRPr="00541575">
        <w:rPr>
          <w:rFonts w:ascii="Symbol" w:hAnsi="Symbol"/>
        </w:rPr>
        <w:t>c</w:t>
      </w:r>
      <w:r>
        <w:t>MCF file</w:t>
      </w:r>
      <w:bookmarkEnd w:id="2543"/>
      <w:bookmarkEnd w:id="2544"/>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541"/>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545"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45"/>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546"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546"/>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47" w:name="_Toc99614649"/>
      <w:r w:rsidRPr="0007274A">
        <w:rPr>
          <w:b w:val="0"/>
          <w:bCs/>
          <w:lang w:val="en-US"/>
        </w:rPr>
        <w:t>(informative)</w:t>
      </w:r>
      <w:r>
        <w:rPr>
          <w:lang w:val="en-US"/>
        </w:rPr>
        <w:br/>
      </w:r>
      <w:r>
        <w:rPr>
          <w:lang w:val="en-US"/>
        </w:rPr>
        <w:br/>
      </w:r>
      <w:r w:rsidRPr="000D087B">
        <w:rPr>
          <w:lang w:val="en-US"/>
        </w:rPr>
        <w:t>History</w:t>
      </w:r>
      <w:bookmarkEnd w:id="2547"/>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48" w:name="_Toc99614650"/>
      <w:r w:rsidRPr="00BC394B">
        <w:lastRenderedPageBreak/>
        <w:t>Bibliography</w:t>
      </w:r>
      <w:bookmarkEnd w:id="2504"/>
      <w:bookmarkEnd w:id="2505"/>
      <w:bookmarkEnd w:id="2506"/>
      <w:bookmarkEnd w:id="2507"/>
      <w:bookmarkEnd w:id="2548"/>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8CAF8" w14:textId="77777777" w:rsidR="0033038C" w:rsidRDefault="0033038C">
      <w:pPr>
        <w:spacing w:after="0" w:line="240" w:lineRule="auto"/>
      </w:pPr>
      <w:r>
        <w:separator/>
      </w:r>
    </w:p>
  </w:endnote>
  <w:endnote w:type="continuationSeparator" w:id="0">
    <w:p w14:paraId="6DD88B7A" w14:textId="77777777" w:rsidR="0033038C" w:rsidRDefault="00330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29CF3" w14:textId="77777777" w:rsidR="0033038C" w:rsidRDefault="0033038C">
      <w:pPr>
        <w:spacing w:after="0" w:line="240" w:lineRule="auto"/>
      </w:pPr>
      <w:r>
        <w:separator/>
      </w:r>
    </w:p>
  </w:footnote>
  <w:footnote w:type="continuationSeparator" w:id="0">
    <w:p w14:paraId="48126291" w14:textId="77777777" w:rsidR="0033038C" w:rsidRDefault="0033038C">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791EDDE5"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A3091F">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A3091F" w:rsidRPr="007055D9">
        <w:t>L</w:t>
      </w:r>
      <w:r w:rsidR="00A3091F">
        <w:t>ocation</w:t>
      </w:r>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1F4D75" w:rsidRPr="00E67362" w:rsidRDefault="001F4D75" w:rsidP="00FC68DB">
      <w:bookmarkStart w:id="147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rsidR="00A3091F">
        <w:t>.</w:t>
      </w:r>
      <w:r>
        <w:t xml:space="preserve"> </w:t>
      </w:r>
      <w:bookmarkEnd w:id="1477"/>
    </w:p>
  </w:footnote>
  <w:footnote w:id="19">
    <w:p w14:paraId="472C6C84" w14:textId="0F517C80" w:rsidR="001F4D75" w:rsidRDefault="001F4D75" w:rsidP="00FC68DB">
      <w:pPr>
        <w:pStyle w:val="Funotentext"/>
      </w:pPr>
      <w:r>
        <w:rPr>
          <w:rStyle w:val="Funotenzeichen"/>
        </w:rPr>
        <w:footnoteRef/>
      </w:r>
      <w:r>
        <w:t xml:space="preserve"> </w:t>
      </w:r>
      <w:r w:rsidR="00D3496E">
        <w:t>F</w:t>
      </w:r>
      <w:r>
        <w:t>our-sheet overlap welds have been encountered, even though they are not explicitly depicted in this document.</w:t>
      </w:r>
    </w:p>
  </w:footnote>
  <w:footnote w:id="20">
    <w:p w14:paraId="0E4BE3B7" w14:textId="59CCD1B9"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rsidR="00827D13">
        <w:t xml:space="preserve">Figure </w:t>
      </w:r>
      <w:r w:rsidR="00827D13">
        <w:rPr>
          <w:noProof/>
        </w:rPr>
        <w:t>67</w:t>
      </w:r>
      <w:r>
        <w:fldChar w:fldCharType="end"/>
      </w:r>
      <w:r>
        <w:t xml:space="preserve">. The third welding position would be from underneath the base sheet, using a laser. </w:t>
      </w:r>
    </w:p>
  </w:footnote>
  <w:footnote w:id="21">
    <w:p w14:paraId="106B9C34" w14:textId="1DB364AB"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rsidR="004B64EF">
        <w:t xml:space="preserve">Figure </w:t>
      </w:r>
      <w:r w:rsidR="004B64EF">
        <w:rPr>
          <w:noProof/>
        </w:rPr>
        <w:t>69</w:t>
      </w:r>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BDE3F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16F2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0EEC2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5E8C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EE2922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2E2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5BD46C86"/>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4412"/>
    <w:rsid w:val="001E635D"/>
    <w:rsid w:val="001F0AF7"/>
    <w:rsid w:val="001F112B"/>
    <w:rsid w:val="001F3B0B"/>
    <w:rsid w:val="001F4D75"/>
    <w:rsid w:val="001F504E"/>
    <w:rsid w:val="00203EA9"/>
    <w:rsid w:val="00206112"/>
    <w:rsid w:val="00212DAF"/>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038C"/>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B64EF"/>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046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5971"/>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030B6"/>
    <w:rsid w:val="008116BB"/>
    <w:rsid w:val="00813453"/>
    <w:rsid w:val="00822F7D"/>
    <w:rsid w:val="0082319D"/>
    <w:rsid w:val="008248CC"/>
    <w:rsid w:val="008268E9"/>
    <w:rsid w:val="00827D13"/>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3C90"/>
    <w:rsid w:val="0096693D"/>
    <w:rsid w:val="00970B84"/>
    <w:rsid w:val="00971141"/>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1B0"/>
    <w:rsid w:val="00A6796C"/>
    <w:rsid w:val="00A70417"/>
    <w:rsid w:val="00A72093"/>
    <w:rsid w:val="00A73B4E"/>
    <w:rsid w:val="00A752AD"/>
    <w:rsid w:val="00A84C98"/>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107F"/>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126"/>
    <w:rsid w:val="00D52E08"/>
    <w:rsid w:val="00D536CE"/>
    <w:rsid w:val="00D539A3"/>
    <w:rsid w:val="00D57FE1"/>
    <w:rsid w:val="00D613A8"/>
    <w:rsid w:val="00D63A68"/>
    <w:rsid w:val="00D65EAA"/>
    <w:rsid w:val="00D66696"/>
    <w:rsid w:val="00D72B6E"/>
    <w:rsid w:val="00D73F79"/>
    <w:rsid w:val="00D74714"/>
    <w:rsid w:val="00D75B9D"/>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footer" Target="footer5.xml"/><Relationship Id="rId170" Type="http://schemas.openxmlformats.org/officeDocument/2006/relationships/image" Target="media/image102.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oleObject" Target="embeddings/oleObject5.bin"/><Relationship Id="rId149"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image" Target="media/image92.png"/><Relationship Id="rId165" Type="http://schemas.openxmlformats.org/officeDocument/2006/relationships/image" Target="media/image97.png"/><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0" Type="http://schemas.openxmlformats.org/officeDocument/2006/relationships/image" Target="media/image85.png"/><Relationship Id="rId155" Type="http://schemas.openxmlformats.org/officeDocument/2006/relationships/oleObject" Target="embeddings/oleObject8.bin"/><Relationship Id="rId171" Type="http://schemas.openxmlformats.org/officeDocument/2006/relationships/image" Target="media/image103.jpeg"/><Relationship Id="rId176"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80.png"/><Relationship Id="rId148" Type="http://schemas.openxmlformats.org/officeDocument/2006/relationships/oleObject" Target="embeddings/oleObject6.bin"/><Relationship Id="rId151" Type="http://schemas.openxmlformats.org/officeDocument/2006/relationships/image" Target="media/image86.png"/><Relationship Id="rId156" Type="http://schemas.openxmlformats.org/officeDocument/2006/relationships/image" Target="media/image89.png"/><Relationship Id="rId164" Type="http://schemas.openxmlformats.org/officeDocument/2006/relationships/image" Target="media/image96.png"/><Relationship Id="rId169" Type="http://schemas.openxmlformats.org/officeDocument/2006/relationships/image" Target="media/image101.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image" Target="media/image90.png"/><Relationship Id="rId178" Type="http://schemas.microsoft.com/office/2011/relationships/people" Target="people.xml"/><Relationship Id="rId61" Type="http://schemas.openxmlformats.org/officeDocument/2006/relationships/image" Target="media/image12.png"/><Relationship Id="rId82" Type="http://schemas.openxmlformats.org/officeDocument/2006/relationships/image" Target="media/image26.png"/><Relationship Id="rId152" Type="http://schemas.openxmlformats.org/officeDocument/2006/relationships/oleObject" Target="embeddings/oleObject7.bin"/><Relationship Id="rId173" Type="http://schemas.openxmlformats.org/officeDocument/2006/relationships/image" Target="media/image105.pn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oleObject" Target="embeddings/oleObject9.bin"/><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7.png"/><Relationship Id="rId174" Type="http://schemas.openxmlformats.org/officeDocument/2006/relationships/image" Target="media/image106.png"/><Relationship Id="rId179" Type="http://schemas.openxmlformats.org/officeDocument/2006/relationships/theme" Target="theme/theme1.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160</Pages>
  <Words>42840</Words>
  <Characters>269897</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55</cp:revision>
  <cp:lastPrinted>2022-02-21T09:55:00Z</cp:lastPrinted>
  <dcterms:created xsi:type="dcterms:W3CDTF">2022-03-31T08:38:00Z</dcterms:created>
  <dcterms:modified xsi:type="dcterms:W3CDTF">2022-04-02T21:17:00Z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