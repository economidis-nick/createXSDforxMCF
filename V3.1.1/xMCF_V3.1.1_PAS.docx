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3832B0">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3832B0">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3832B0">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3832B0">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3832B0">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3832B0">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3832B0">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3832B0">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3832B0">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3832B0">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3832B0">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3832B0">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3832B0">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3832B0">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3832B0">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3832B0">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3832B0">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3832B0">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3832B0">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3832B0">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3832B0">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3832B0">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3832B0">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3832B0">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3832B0">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3832B0">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3832B0">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3832B0">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3832B0">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3832B0">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3832B0">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3832B0">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3832B0">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3832B0">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3832B0">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3832B0">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3832B0">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3832B0">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3832B0">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3832B0">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3832B0">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3832B0">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3832B0">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3832B0">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3832B0">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3832B0">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3832B0">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3832B0">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3832B0">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3832B0">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3832B0">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3832B0">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3832B0">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3832B0">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3832B0">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3832B0">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3832B0">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3832B0">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3832B0">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3832B0">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3832B0">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3832B0">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3832B0">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3832B0">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3832B0">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3832B0">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3832B0">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3832B0">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3832B0">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3832B0">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3832B0">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3832B0">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3832B0">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3832B0">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3832B0">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3832B0">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3832B0">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3832B0">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3832B0">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3832B0">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3832B0">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3832B0">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3832B0">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3832B0">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3832B0">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3832B0">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3832B0">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3832B0">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3832B0">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3832B0">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3832B0">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3832B0">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3832B0">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3832B0">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3832B0">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3832B0">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3832B0">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3832B0">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3832B0">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3832B0">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3832B0">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3832B0">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3832B0">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3832B0">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3832B0">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3832B0">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3832B0">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3832B0">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3832B0">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3832B0">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3832B0">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3832B0">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3832B0">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3832B0">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3832B0">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3832B0">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3832B0">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3832B0">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3832B0">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3832B0">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3832B0">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3832B0">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3832B0">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3832B0">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3832B0">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3832B0">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3832B0">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3832B0">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3832B0">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3832B0">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3832B0">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3832B0">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3832B0">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3832B0">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3832B0">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3832B0">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3832B0">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3832B0">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3832B0">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3832B0">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3832B0">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3832B0">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3832B0">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3832B0">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3832B0">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3832B0">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3832B0">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3832B0">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3832B0">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3832B0">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3832B0">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3832B0">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3832B0">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3832B0">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3832B0">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3832B0">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3832B0">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3832B0">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3832B0">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3832B0">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3832B0">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3832B0">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3832B0">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3832B0">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3832B0">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3832B0">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3832B0">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3832B0">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3832B0">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3832B0">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3832B0">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3832B0">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3832B0">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3832B0">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3832B0">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3832B0">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3832B0">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3832B0">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3832B0">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3832B0">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3832B0">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3832B0">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3832B0">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3832B0">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3832B0">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3832B0">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3832B0">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3832B0">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3832B0">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3832B0">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3832B0">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3832B0">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3832B0">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3832B0">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3832B0">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3832B0">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3832B0">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3832B0">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3832B0">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3832B0">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3832B0">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3832B0">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3832B0">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3832B0">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3832B0">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3832B0">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3832B0">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3832B0">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3832B0">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3832B0">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3832B0">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3832B0">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3832B0">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3832B0">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3832B0">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3832B0">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3832B0">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3832B0">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3832B0">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3832B0">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3832B0">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3832B0">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3832B0">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3832B0">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3832B0">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3832B0">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3832B0">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3832B0">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3832B0">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3832B0">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3832B0">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3832B0">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3832B0">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3832B0">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3832B0">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3832B0">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3832B0">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3832B0">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3832B0">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3832B0">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3832B0">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3832B0">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3832B0">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3832B0">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3832B0">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3832B0">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3832B0">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3832B0">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3832B0">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3832B0">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3832B0">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3832B0">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3832B0">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3832B0">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3832B0">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3832B0">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3832B0">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3832B0">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3832B0">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3832B0">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3832B0">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3832B0">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3832B0">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3832B0">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3832B0">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3832B0">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3832B0">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3832B0">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3832B0">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3832B0">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3832B0">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3832B0">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3832B0">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3832B0">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3832B0">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3832B0">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3832B0">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3832B0">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3832B0">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3832B0">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3832B0">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3832B0">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3832B0">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3832B0">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3832B0">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3832B0">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3832B0">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3832B0">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3832B0">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3832B0">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3832B0">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3832B0">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3832B0">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3832B0">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3832B0">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3832B0">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3832B0">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3832B0">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3832B0">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3832B0">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3832B0">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3832B0">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3832B0">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3832B0">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3832B0">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3832B0">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3832B0">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3832B0">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3832B0">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3832B0">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3832B0">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3832B0">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3832B0">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3832B0">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3832B0">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3832B0">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3832B0">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3832B0">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3832B0">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3832B0">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3832B0">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3832B0">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3832B0">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3832B0">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3832B0">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3832B0">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3832B0">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3832B0">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3832B0">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3832B0">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3832B0">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3832B0">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3832B0">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3832B0">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3832B0">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3832B0">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3832B0">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3832B0">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3D6C1777" w:rsidR="00FC68DB" w:rsidRPr="007055D9" w:rsidRDefault="00FC68DB" w:rsidP="00B202D2">
      <w:r w:rsidRPr="007055D9">
        <w:t xml:space="preserve">A seam weld is a representative of 1-dimensional joints, see </w:t>
      </w:r>
      <w:r w:rsidR="000363CF">
        <w:t>f</w:t>
      </w:r>
      <w:r w:rsidRPr="00404CFC">
        <w:t xml:space="preserve">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48071"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3832B0"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135B469E" w:rsidR="00FC68DB" w:rsidRDefault="00BA423A" w:rsidP="00BA423A">
      <w:pPr>
        <w:jc w:val="left"/>
        <w:rPr>
          <w:noProof/>
        </w:rPr>
      </w:pPr>
      <w:r>
        <w:rPr>
          <w:noProof/>
        </w:rPr>
        <w:lastRenderedPageBreak/>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0B04DD">
      <w:pPr>
        <w:keepNext/>
      </w:pPr>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0B04DD">
      <w:pPr>
        <w:autoSpaceDE w:val="0"/>
        <w:autoSpaceDN w:val="0"/>
        <w:adjustRightInd w:val="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0B04DD">
      <w:pPr>
        <w:autoSpaceDE w:val="0"/>
        <w:autoSpaceDN w:val="0"/>
        <w:adjustRightInd w:val="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0B04DD">
      <w:pPr>
        <w:autoSpaceDE w:val="0"/>
        <w:autoSpaceDN w:val="0"/>
        <w:adjustRightInd w:val="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0B04DD">
      <w:pPr>
        <w:keepNext/>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0B04DD">
      <w:pPr>
        <w:autoSpaceDE w:val="0"/>
        <w:autoSpaceDN w:val="0"/>
        <w:adjustRightInd w:val="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0B04DD">
      <w:pPr>
        <w:autoSpaceDE w:val="0"/>
        <w:autoSpaceDN w:val="0"/>
        <w:adjustRightInd w:val="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B04DD">
      <w:pPr>
        <w:pStyle w:val="Listenabsatz"/>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0B04DD">
      <w:pPr>
        <w:pStyle w:val="Listenabsatz"/>
        <w:autoSpaceDE w:val="0"/>
        <w:autoSpaceDN w:val="0"/>
        <w:adjustRightInd w:val="0"/>
        <w:ind w:left="0"/>
        <w:contextualSpacing w:val="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CF1D89">
      <w:pPr>
        <w:pStyle w:val="Listenabsatz"/>
        <w:keepNext/>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F70BCD">
      <w:r>
        <w:t xml:space="preserve">All attributes of this connection type are optional for importing it into CAD or CAE application. </w:t>
      </w:r>
    </w:p>
    <w:p w14:paraId="31FE2B9C" w14:textId="77777777" w:rsidR="00FC68DB" w:rsidRDefault="00FC68DB" w:rsidP="00F70BCD">
      <w:r>
        <w:t>These attributes have the following semantics:</w:t>
      </w:r>
    </w:p>
    <w:p w14:paraId="7EDBCC78" w14:textId="625F2D1D" w:rsidR="00FC68DB" w:rsidRDefault="00FC68DB" w:rsidP="00F70BCD">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F70BCD">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F70BCD">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F70BCD">
      <w:pPr>
        <w:pStyle w:val="Listenabsatz"/>
        <w:keepNext/>
        <w:keepLines/>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69894339"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B90199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3832B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3832B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3832B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3832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3832B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proofErr w:type="spellStart"/>
      <w:r w:rsidRPr="00C872EA">
        <w:rPr>
          <w:rFonts w:ascii="Courier New" w:hAnsi="Courier New" w:cs="Courier New"/>
          <w:b/>
          <w:bCs/>
          <w:i/>
          <w:sz w:val="24"/>
          <w:szCs w:val="24"/>
        </w:rPr>
        <w:t>seamweld</w:t>
      </w:r>
      <w:proofErr w:type="spellEnd"/>
      <w:r w:rsidRPr="00C872EA">
        <w:rPr>
          <w:rFonts w:ascii="Courier New" w:hAnsi="Courier New" w:cs="Courier New"/>
          <w:b/>
          <w:bCs/>
          <w:i/>
          <w:sz w:val="24"/>
          <w:szCs w:val="24"/>
        </w:rPr>
        <w:t xml:space="preserve"> </w:t>
      </w:r>
      <w:r w:rsidRPr="00C872EA">
        <w:rPr>
          <w:b/>
          <w:bCs/>
          <w:sz w:val="24"/>
          <w:szCs w:val="24"/>
        </w:rPr>
        <w:t>and subtype as</w:t>
      </w:r>
      <w:r w:rsidRPr="00C872EA">
        <w:rPr>
          <w:rFonts w:ascii="Courier New" w:hAnsi="Courier New" w:cs="Courier New"/>
          <w:b/>
          <w:bCs/>
          <w:i/>
          <w:sz w:val="24"/>
          <w:szCs w:val="24"/>
        </w:rPr>
        <w:t xml:space="preserve"> </w:t>
      </w:r>
      <w:proofErr w:type="spellStart"/>
      <w:r w:rsidRPr="00C872EA">
        <w:rPr>
          <w:rFonts w:ascii="Courier New" w:hAnsi="Courier New" w:cs="Courier New"/>
          <w:b/>
          <w:bCs/>
          <w:i/>
          <w:sz w:val="24"/>
          <w:szCs w:val="24"/>
        </w:rPr>
        <w:t>butt_joint</w:t>
      </w:r>
      <w:proofErr w:type="spellEnd"/>
      <w:r w:rsidRPr="00C872EA">
        <w:rPr>
          <w:b/>
          <w:bCs/>
          <w:sz w:val="24"/>
          <w:szCs w:val="24"/>
        </w:rP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6A1028">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6A1028">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B061D6"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Aufzhlungszeichen"/>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Aufzhlungszeichen"/>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Aufzhlungszeichen"/>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Aufzhlungszeichen"/>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4C48FC7A" w:rsidR="001F4D75" w:rsidRPr="00362FDC" w:rsidRDefault="001F4D75" w:rsidP="00FC68DB">
                        <w:pPr>
                          <w:pStyle w:val="Beschriftung"/>
                          <w:rPr>
                            <w:noProof/>
                            <w:szCs w:val="24"/>
                          </w:rPr>
                        </w:pPr>
                        <w:bookmarkStart w:id="1687" w:name="_Toc3557127"/>
                        <w:bookmarkStart w:id="1688" w:name="_Toc34747378"/>
                        <w:bookmarkStart w:id="1689" w:name="_Toc76030576"/>
                        <w:bookmarkStart w:id="1690" w:name="_Toc94530861"/>
                        <w:bookmarkStart w:id="1691"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7"/>
                        <w:bookmarkEnd w:id="1688"/>
                        <w:bookmarkEnd w:id="1689"/>
                        <w:bookmarkEnd w:id="1690"/>
                        <w:bookmarkEnd w:id="1691"/>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Aufzhlungszeichen"/>
        <w:keepNext/>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2" w:name="_Toc3557128"/>
                              <w:bookmarkStart w:id="1693" w:name="_Toc34747379"/>
                              <w:bookmarkStart w:id="1694" w:name="_Toc76030577"/>
                              <w:bookmarkStart w:id="1695" w:name="_Toc94530862"/>
                              <w:bookmarkStart w:id="1696"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2"/>
                              <w:bookmarkEnd w:id="1693"/>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697" w:name="_Toc3557128"/>
                        <w:bookmarkStart w:id="1698" w:name="_Toc34747379"/>
                        <w:bookmarkStart w:id="1699" w:name="_Toc76030577"/>
                        <w:bookmarkStart w:id="1700" w:name="_Toc94530862"/>
                        <w:bookmarkStart w:id="1701"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7"/>
                        <w:bookmarkEnd w:id="1698"/>
                        <w:bookmarkEnd w:id="1699"/>
                        <w:bookmarkEnd w:id="1700"/>
                        <w:bookmarkEnd w:id="1701"/>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2" w:name="_Toc3557014"/>
      <w:bookmarkStart w:id="1703" w:name="_Toc34747264"/>
      <w:bookmarkStart w:id="1704" w:name="_Toc77102083"/>
      <w:r w:rsidRPr="00654684">
        <w:rPr>
          <w:sz w:val="24"/>
        </w:rPr>
        <w:t>Weld Parameters</w:t>
      </w:r>
      <w:bookmarkEnd w:id="1702"/>
      <w:bookmarkEnd w:id="1703"/>
      <w:bookmarkEnd w:id="1704"/>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5" w:name="_Toc3566492"/>
      <w:bookmarkStart w:id="1706" w:name="_Toc34747493"/>
      <w:bookmarkStart w:id="1707" w:name="_Toc77095952"/>
      <w:bookmarkStart w:id="1708"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5"/>
      <w:bookmarkEnd w:id="1706"/>
      <w:bookmarkEnd w:id="1707"/>
      <w:bookmarkEnd w:id="170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09" w:name="_Toc338939151"/>
      <w:bookmarkStart w:id="1710" w:name="_Toc3557015"/>
      <w:bookmarkStart w:id="1711" w:name="_Toc34747265"/>
      <w:bookmarkStart w:id="1712" w:name="_Toc77102084"/>
      <w:r w:rsidRPr="007055D9">
        <w:t>Attributes</w:t>
      </w:r>
      <w:bookmarkEnd w:id="1709"/>
      <w:bookmarkEnd w:id="1710"/>
      <w:bookmarkEnd w:id="1711"/>
      <w:bookmarkEnd w:id="1712"/>
    </w:p>
    <w:p w14:paraId="75987F07" w14:textId="77777777" w:rsidR="00FC68DB" w:rsidRPr="007055D9" w:rsidRDefault="00FC68DB" w:rsidP="00B202D2">
      <w:pPr>
        <w:pStyle w:val="berschrift5"/>
      </w:pPr>
      <w:bookmarkStart w:id="1713" w:name="_Toc338939153"/>
      <w:r w:rsidRPr="007055D9">
        <w:t xml:space="preserve">Attribute </w:t>
      </w:r>
      <w:r>
        <w:t>"</w:t>
      </w:r>
      <w:r w:rsidRPr="007055D9">
        <w:t>base</w:t>
      </w:r>
      <w:bookmarkEnd w:id="171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4" w:name="_Toc338939154"/>
      <w:r w:rsidRPr="007055D9">
        <w:t xml:space="preserve">Attribute </w:t>
      </w:r>
      <w:r>
        <w:t>"</w:t>
      </w:r>
      <w:r w:rsidRPr="007055D9">
        <w:t>technology</w:t>
      </w:r>
      <w:bookmarkEnd w:id="171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7055D9">
        <w:t xml:space="preserve">Element </w:t>
      </w:r>
      <w:r>
        <w:t>"</w:t>
      </w:r>
      <w:proofErr w:type="spellStart"/>
      <w:r w:rsidRPr="007055D9">
        <w:t>weld_position</w:t>
      </w:r>
      <w:bookmarkEnd w:id="1715"/>
      <w:bookmarkEnd w:id="1716"/>
      <w:bookmarkEnd w:id="1717"/>
      <w:bookmarkEnd w:id="1718"/>
      <w:proofErr w:type="spellEnd"/>
      <w:r>
        <w:t>"</w:t>
      </w:r>
      <w:bookmarkEnd w:id="1719"/>
      <w:bookmarkEnd w:id="172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1" w:name="_Toc3566493"/>
      <w:bookmarkStart w:id="1722" w:name="_Toc34747494"/>
      <w:bookmarkStart w:id="1723" w:name="_Toc77095953"/>
      <w:bookmarkStart w:id="1724" w:name="_Toc99614827"/>
      <w:bookmarkStart w:id="1725" w:name="_Toc288196507"/>
      <w:bookmarkStart w:id="1726" w:name="_Toc288200809"/>
      <w:bookmarkStart w:id="1727"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1"/>
      <w:bookmarkEnd w:id="1722"/>
      <w:bookmarkEnd w:id="1723"/>
      <w:bookmarkEnd w:id="172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5"/>
      <w:bookmarkEnd w:id="1726"/>
      <w:bookmarkEnd w:id="172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28" w:name="_Toc338939158"/>
      <w:r w:rsidRPr="007055D9">
        <w:t xml:space="preserve">Attribute </w:t>
      </w:r>
      <w:r>
        <w:t>"</w:t>
      </w:r>
      <w:r w:rsidRPr="007055D9">
        <w:t>width</w:t>
      </w:r>
      <w:bookmarkEnd w:id="17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29" w:name="_Toc338939159"/>
      <w:r w:rsidRPr="007055D9">
        <w:t xml:space="preserve">Attribute </w:t>
      </w:r>
      <w:r>
        <w:t>"</w:t>
      </w:r>
      <w:r w:rsidRPr="007055D9">
        <w:t>filler</w:t>
      </w:r>
      <w:bookmarkEnd w:id="17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0" w:name="WeldDefinitionCornerWeld"/>
      <w:bookmarkStart w:id="1731" w:name="_Toc288200763"/>
      <w:bookmarkStart w:id="1732" w:name="_Toc338939107"/>
      <w:bookmarkEnd w:id="1730"/>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3" w:name="_Toc414263397"/>
      <w:bookmarkStart w:id="1734" w:name="_Toc3557017"/>
      <w:bookmarkStart w:id="1735" w:name="_Toc34747267"/>
      <w:bookmarkStart w:id="1736" w:name="_Toc77102086"/>
      <w:bookmarkEnd w:id="1733"/>
      <w:r w:rsidRPr="007055D9">
        <w:t xml:space="preserve">Element </w:t>
      </w:r>
      <w:r>
        <w:t>"</w:t>
      </w:r>
      <w:proofErr w:type="spellStart"/>
      <w:r>
        <w:t>sheet_parameter</w:t>
      </w:r>
      <w:bookmarkEnd w:id="1734"/>
      <w:proofErr w:type="spellEnd"/>
      <w:r>
        <w:t>"</w:t>
      </w:r>
      <w:bookmarkEnd w:id="1735"/>
      <w:bookmarkEnd w:id="173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37" w:name="_Toc3566494"/>
      <w:bookmarkStart w:id="1738" w:name="_Toc34747495"/>
      <w:bookmarkStart w:id="1739" w:name="_Toc77095954"/>
      <w:bookmarkStart w:id="1740"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37"/>
      <w:bookmarkEnd w:id="1738"/>
      <w:bookmarkEnd w:id="1739"/>
      <w:bookmarkEnd w:id="174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1" w:name="_Toc3557018"/>
      <w:bookmarkStart w:id="1742" w:name="_Toc34747268"/>
      <w:bookmarkStart w:id="1743" w:name="_Toc77102087"/>
      <w:bookmarkStart w:id="1744" w:name="_Toc99614623"/>
      <w:r w:rsidRPr="007055D9">
        <w:t>Corner Weld</w:t>
      </w:r>
      <w:bookmarkEnd w:id="1731"/>
      <w:bookmarkEnd w:id="1732"/>
      <w:bookmarkEnd w:id="1741"/>
      <w:bookmarkEnd w:id="1742"/>
      <w:bookmarkEnd w:id="1743"/>
      <w:bookmarkEnd w:id="174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5" w:name="_Toc34747269"/>
      <w:bookmarkStart w:id="1746" w:name="_Toc77102088"/>
      <w:bookmarkStart w:id="1747" w:name="_Toc3557019"/>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1F4D75" w:rsidRPr="00796AD7" w:rsidRDefault="001F4D75" w:rsidP="00FC68DB">
                              <w:pPr>
                                <w:pStyle w:val="Beschriftung"/>
                                <w:rPr>
                                  <w:noProof/>
                                  <w:szCs w:val="24"/>
                                </w:rPr>
                              </w:pPr>
                              <w:bookmarkStart w:id="1748" w:name="_Toc3557129"/>
                              <w:bookmarkStart w:id="1749" w:name="_Toc34747380"/>
                              <w:bookmarkStart w:id="1750" w:name="_Toc76030578"/>
                              <w:bookmarkStart w:id="1751" w:name="_Toc94530863"/>
                              <w:bookmarkStart w:id="1752"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55D88558" w:rsidR="001F4D75" w:rsidRPr="00796AD7" w:rsidRDefault="001F4D75" w:rsidP="00FC68DB">
                        <w:pPr>
                          <w:pStyle w:val="Beschriftung"/>
                          <w:rPr>
                            <w:noProof/>
                            <w:szCs w:val="24"/>
                          </w:rPr>
                        </w:pPr>
                        <w:bookmarkStart w:id="1753" w:name="_Toc3557129"/>
                        <w:bookmarkStart w:id="1754" w:name="_Toc34747380"/>
                        <w:bookmarkStart w:id="1755" w:name="_Toc76030578"/>
                        <w:bookmarkStart w:id="1756" w:name="_Toc94530863"/>
                        <w:bookmarkStart w:id="1757"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53"/>
                        <w:bookmarkEnd w:id="1754"/>
                        <w:bookmarkEnd w:id="1755"/>
                        <w:bookmarkEnd w:id="1756"/>
                        <w:bookmarkEnd w:id="1757"/>
                      </w:p>
                    </w:txbxContent>
                  </v:textbox>
                </v:shape>
              </v:group>
            </w:pict>
          </mc:Fallback>
        </mc:AlternateContent>
      </w:r>
      <w:r>
        <w:t>Simple Corner Weld</w:t>
      </w:r>
      <w:bookmarkEnd w:id="1745"/>
      <w:bookmarkEnd w:id="1746"/>
    </w:p>
    <w:p w14:paraId="2DDB54CC" w14:textId="77777777" w:rsidR="00FC68DB" w:rsidRPr="007055D9" w:rsidRDefault="00FC68DB" w:rsidP="00B202D2">
      <w:pPr>
        <w:pStyle w:val="berschrift5"/>
      </w:pPr>
      <w:r w:rsidRPr="007055D9">
        <w:t>Sheet Parameters</w:t>
      </w:r>
      <w:bookmarkEnd w:id="1747"/>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58" w:name="_Toc3557020"/>
      <w:r w:rsidRPr="007055D9">
        <w:t>Weld Parameters</w:t>
      </w:r>
      <w:bookmarkEnd w:id="175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1F4D75" w:rsidRPr="00067927" w:rsidRDefault="001F4D75" w:rsidP="00FC68DB">
                              <w:pPr>
                                <w:pStyle w:val="Beschriftung"/>
                                <w:rPr>
                                  <w:noProof/>
                                  <w:szCs w:val="24"/>
                                </w:rPr>
                              </w:pPr>
                              <w:bookmarkStart w:id="1759" w:name="_Toc3557130"/>
                              <w:bookmarkStart w:id="1760" w:name="_Toc34747381"/>
                              <w:bookmarkStart w:id="1761" w:name="_Toc76030579"/>
                              <w:bookmarkStart w:id="1762" w:name="_Toc94530864"/>
                              <w:bookmarkStart w:id="1763"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59"/>
                              <w:bookmarkEnd w:id="1760"/>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399386F4" w:rsidR="001F4D75" w:rsidRPr="00067927" w:rsidRDefault="001F4D75" w:rsidP="00FC68DB">
                        <w:pPr>
                          <w:pStyle w:val="Beschriftung"/>
                          <w:rPr>
                            <w:noProof/>
                            <w:szCs w:val="24"/>
                          </w:rPr>
                        </w:pPr>
                        <w:bookmarkStart w:id="1764" w:name="_Toc3557130"/>
                        <w:bookmarkStart w:id="1765" w:name="_Toc34747381"/>
                        <w:bookmarkStart w:id="1766" w:name="_Toc76030579"/>
                        <w:bookmarkStart w:id="1767" w:name="_Toc94530864"/>
                        <w:bookmarkStart w:id="1768"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64"/>
                        <w:bookmarkEnd w:id="1765"/>
                        <w:bookmarkEnd w:id="1766"/>
                        <w:bookmarkEnd w:id="1767"/>
                        <w:bookmarkEnd w:id="176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8072"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69" w:name="_Toc3566495"/>
      <w:bookmarkStart w:id="1770" w:name="_Toc34747496"/>
      <w:bookmarkStart w:id="1771" w:name="_Toc77095955"/>
      <w:bookmarkStart w:id="177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69"/>
      <w:bookmarkEnd w:id="1770"/>
      <w:bookmarkEnd w:id="1771"/>
      <w:bookmarkEnd w:id="177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73" w:name="_Toc34747270"/>
      <w:bookmarkStart w:id="1774" w:name="_Toc77102089"/>
      <w:r>
        <w:t>Double Corner Weld</w:t>
      </w:r>
      <w:bookmarkEnd w:id="1773"/>
      <w:bookmarkEnd w:id="17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75" w:name="_Toc76030580"/>
            <w:bookmarkStart w:id="1776" w:name="_Toc94530865"/>
            <w:bookmarkStart w:id="177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75"/>
            <w:bookmarkEnd w:id="1776"/>
            <w:bookmarkEnd w:id="1777"/>
          </w:p>
        </w:tc>
        <w:tc>
          <w:tcPr>
            <w:tcW w:w="4605" w:type="dxa"/>
            <w:shd w:val="clear" w:color="auto" w:fill="auto"/>
          </w:tcPr>
          <w:p w14:paraId="37E17878" w14:textId="44EA701B" w:rsidR="00FC68DB" w:rsidRPr="00C330B4" w:rsidRDefault="00FC68DB" w:rsidP="00B202D2">
            <w:pPr>
              <w:jc w:val="center"/>
              <w:rPr>
                <w:sz w:val="20"/>
                <w:szCs w:val="20"/>
              </w:rPr>
            </w:pPr>
            <w:bookmarkStart w:id="1778" w:name="_Toc76030581"/>
            <w:bookmarkStart w:id="1779" w:name="_Toc94530866"/>
            <w:bookmarkStart w:id="178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78"/>
            <w:bookmarkEnd w:id="1779"/>
            <w:bookmarkEnd w:id="17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8073"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81" w:name="_Toc34747497"/>
      <w:bookmarkStart w:id="1782" w:name="_Toc77095956"/>
      <w:bookmarkStart w:id="178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81"/>
      <w:bookmarkEnd w:id="1782"/>
      <w:bookmarkEnd w:id="17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84" w:name="_Toc338939161"/>
      <w:bookmarkStart w:id="1785" w:name="_Toc3557021"/>
      <w:bookmarkStart w:id="1786" w:name="_Toc34747271"/>
      <w:bookmarkStart w:id="1787" w:name="_Toc77102090"/>
      <w:r w:rsidRPr="007055D9">
        <w:t>Attributes</w:t>
      </w:r>
      <w:bookmarkEnd w:id="1784"/>
      <w:bookmarkEnd w:id="1785"/>
      <w:bookmarkEnd w:id="1786"/>
      <w:bookmarkEnd w:id="1787"/>
    </w:p>
    <w:p w14:paraId="117D2FF0" w14:textId="77777777" w:rsidR="00FC68DB" w:rsidRPr="007055D9" w:rsidRDefault="00FC68DB" w:rsidP="00B202D2">
      <w:pPr>
        <w:pStyle w:val="berschrift5"/>
      </w:pPr>
      <w:bookmarkStart w:id="1788" w:name="_Toc338939163"/>
      <w:r w:rsidRPr="007055D9">
        <w:t xml:space="preserve">Attribute </w:t>
      </w:r>
      <w:r>
        <w:t>"</w:t>
      </w:r>
      <w:r w:rsidRPr="007055D9">
        <w:t>base</w:t>
      </w:r>
      <w:bookmarkEnd w:id="17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789" w:name="_Toc338939164"/>
      <w:r w:rsidRPr="007055D9">
        <w:t xml:space="preserve">Attribute </w:t>
      </w:r>
      <w:r>
        <w:t>"</w:t>
      </w:r>
      <w:r w:rsidRPr="007055D9">
        <w:t>technology</w:t>
      </w:r>
      <w:bookmarkEnd w:id="17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790" w:name="_Toc338939165"/>
      <w:bookmarkStart w:id="1791" w:name="_Toc3557022"/>
      <w:bookmarkStart w:id="1792" w:name="_Toc34747272"/>
      <w:bookmarkStart w:id="1793" w:name="_Toc77102091"/>
      <w:r w:rsidRPr="007055D9">
        <w:lastRenderedPageBreak/>
        <w:t xml:space="preserve">Element </w:t>
      </w:r>
      <w:r>
        <w:t>"</w:t>
      </w:r>
      <w:proofErr w:type="spellStart"/>
      <w:r w:rsidRPr="007055D9">
        <w:t>weld_position</w:t>
      </w:r>
      <w:bookmarkEnd w:id="1790"/>
      <w:bookmarkEnd w:id="1791"/>
      <w:proofErr w:type="spellEnd"/>
      <w:r>
        <w:t>"</w:t>
      </w:r>
      <w:bookmarkEnd w:id="1792"/>
      <w:bookmarkEnd w:id="179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794" w:name="_Toc3566496"/>
      <w:bookmarkStart w:id="1795" w:name="_Toc34747498"/>
      <w:bookmarkStart w:id="1796" w:name="_Toc77095957"/>
      <w:bookmarkStart w:id="1797" w:name="_Toc99614831"/>
      <w:bookmarkStart w:id="1798"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794"/>
      <w:bookmarkEnd w:id="1795"/>
      <w:bookmarkEnd w:id="1796"/>
      <w:bookmarkEnd w:id="179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798"/>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799" w:name="_Toc338939168"/>
      <w:r w:rsidRPr="007055D9">
        <w:t xml:space="preserve">Attribute </w:t>
      </w:r>
      <w:r>
        <w:t>"</w:t>
      </w:r>
      <w:r w:rsidRPr="007055D9">
        <w:t>thickness</w:t>
      </w:r>
      <w:bookmarkEnd w:id="179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00" w:name="_Toc3566497"/>
      <w:bookmarkStart w:id="1801" w:name="_Toc34747499"/>
      <w:bookmarkStart w:id="1802" w:name="_Toc77095958"/>
      <w:bookmarkStart w:id="1803" w:name="_Toc99614832"/>
      <w:bookmarkStart w:id="1804"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00"/>
      <w:bookmarkEnd w:id="1801"/>
      <w:bookmarkEnd w:id="1802"/>
      <w:bookmarkEnd w:id="1803"/>
    </w:p>
    <w:p w14:paraId="5AEAFFD0" w14:textId="77777777" w:rsidR="00FC68DB" w:rsidRPr="007055D9" w:rsidRDefault="00FC68DB" w:rsidP="00B202D2">
      <w:pPr>
        <w:pStyle w:val="berschrift5"/>
      </w:pPr>
      <w:r w:rsidRPr="007055D9">
        <w:t xml:space="preserve">Attribute </w:t>
      </w:r>
      <w:r>
        <w:t>"</w:t>
      </w:r>
      <w:r w:rsidRPr="007055D9">
        <w:t>angle</w:t>
      </w:r>
      <w:bookmarkEnd w:id="1804"/>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05" w:name="_Toc3566498"/>
      <w:bookmarkStart w:id="1806" w:name="_Toc34747500"/>
      <w:bookmarkStart w:id="1807" w:name="_Toc77095959"/>
      <w:bookmarkStart w:id="1808" w:name="_Toc99614833"/>
      <w:bookmarkStart w:id="1809"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05"/>
      <w:bookmarkEnd w:id="1806"/>
      <w:bookmarkEnd w:id="1807"/>
      <w:bookmarkEnd w:id="1808"/>
    </w:p>
    <w:p w14:paraId="2C2E1B11" w14:textId="77777777" w:rsidR="00FC68DB" w:rsidRPr="007055D9" w:rsidRDefault="00FC68DB" w:rsidP="00B202D2">
      <w:pPr>
        <w:pStyle w:val="berschrift5"/>
      </w:pPr>
      <w:r w:rsidRPr="007055D9">
        <w:t xml:space="preserve">Attribute </w:t>
      </w:r>
      <w:r>
        <w:t>"</w:t>
      </w:r>
      <w:r w:rsidRPr="007055D9">
        <w:t>shape</w:t>
      </w:r>
      <w:bookmarkEnd w:id="180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10" w:name="_Toc338939171"/>
      <w:r w:rsidRPr="007055D9">
        <w:t xml:space="preserve">Attribute </w:t>
      </w:r>
      <w:r>
        <w:t>"</w:t>
      </w:r>
      <w:r w:rsidRPr="007055D9">
        <w:t>penetration</w:t>
      </w:r>
      <w:bookmarkEnd w:id="181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11" w:name="_Toc338939173"/>
      <w:r w:rsidRPr="007055D9">
        <w:t xml:space="preserve">Attribute </w:t>
      </w:r>
      <w:r>
        <w:t>"</w:t>
      </w:r>
      <w:r w:rsidRPr="007055D9">
        <w:t>filler</w:t>
      </w:r>
      <w:bookmarkEnd w:id="1811"/>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Aufzhlungszeichen"/>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Aufzhlungszeichen"/>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7055D9">
        <w:t xml:space="preserve">Element </w:t>
      </w:r>
      <w:r>
        <w:t>"</w:t>
      </w:r>
      <w:proofErr w:type="spellStart"/>
      <w:r>
        <w:t>sheet_parameter</w:t>
      </w:r>
      <w:bookmarkEnd w:id="1813"/>
      <w:proofErr w:type="spellEnd"/>
      <w:r>
        <w:t>"</w:t>
      </w:r>
      <w:bookmarkEnd w:id="1814"/>
      <w:bookmarkEnd w:id="181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18" w:name="_Toc3566499"/>
      <w:bookmarkStart w:id="1819" w:name="_Toc34747501"/>
      <w:bookmarkStart w:id="1820" w:name="_Toc77095960"/>
      <w:bookmarkStart w:id="182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18"/>
      <w:bookmarkEnd w:id="1819"/>
      <w:bookmarkEnd w:id="1820"/>
      <w:bookmarkEnd w:id="182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22" w:name="_Toc3557024"/>
      <w:bookmarkStart w:id="1823" w:name="_Toc34747274"/>
      <w:bookmarkStart w:id="1824" w:name="_Toc77102093"/>
      <w:bookmarkStart w:id="1825" w:name="_Toc99614624"/>
      <w:r w:rsidRPr="007055D9">
        <w:t>Edge Weld</w:t>
      </w:r>
      <w:bookmarkEnd w:id="1816"/>
      <w:bookmarkEnd w:id="1817"/>
      <w:bookmarkEnd w:id="1822"/>
      <w:bookmarkEnd w:id="1823"/>
      <w:bookmarkEnd w:id="1824"/>
      <w:bookmarkEnd w:id="182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26" w:name="_Toc3557025"/>
      <w:bookmarkStart w:id="1827" w:name="_Toc34747275"/>
      <w:bookmarkStart w:id="1828"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26"/>
      <w:bookmarkEnd w:id="1827"/>
      <w:bookmarkEnd w:id="18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1F4D75" w:rsidRPr="00AF7673" w:rsidRDefault="001F4D75" w:rsidP="00FC68DB">
                            <w:pPr>
                              <w:pStyle w:val="Beschriftung"/>
                              <w:keepNext/>
                              <w:keepLines/>
                              <w:rPr>
                                <w:b/>
                                <w:bCs/>
                                <w:noProof/>
                                <w:sz w:val="26"/>
                                <w:szCs w:val="28"/>
                              </w:rPr>
                            </w:pPr>
                            <w:bookmarkStart w:id="1829" w:name="_Toc3557131"/>
                            <w:bookmarkStart w:id="1830" w:name="_Toc34747384"/>
                            <w:bookmarkStart w:id="1831" w:name="_Toc76030582"/>
                            <w:bookmarkStart w:id="1832" w:name="_Toc94530867"/>
                            <w:bookmarkStart w:id="1833"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29"/>
                            <w:bookmarkEnd w:id="1830"/>
                            <w:bookmarkEnd w:id="1831"/>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03434A4C" w:rsidR="001F4D75" w:rsidRPr="00AF7673" w:rsidRDefault="001F4D75" w:rsidP="00FC68DB">
                      <w:pPr>
                        <w:pStyle w:val="Beschriftung"/>
                        <w:keepNext/>
                        <w:keepLines/>
                        <w:rPr>
                          <w:b/>
                          <w:bCs/>
                          <w:noProof/>
                          <w:sz w:val="26"/>
                          <w:szCs w:val="28"/>
                        </w:rPr>
                      </w:pPr>
                      <w:bookmarkStart w:id="1834" w:name="_Toc3557131"/>
                      <w:bookmarkStart w:id="1835" w:name="_Toc34747384"/>
                      <w:bookmarkStart w:id="1836" w:name="_Toc76030582"/>
                      <w:bookmarkStart w:id="1837" w:name="_Toc94530867"/>
                      <w:bookmarkStart w:id="1838"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34"/>
                      <w:bookmarkEnd w:id="1835"/>
                      <w:bookmarkEnd w:id="1836"/>
                      <w:bookmarkEnd w:id="1837"/>
                      <w:bookmarkEnd w:id="1838"/>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39" w:name="_Toc3557026"/>
      <w:bookmarkStart w:id="1840" w:name="_Toc34747276"/>
      <w:bookmarkStart w:id="1841"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39"/>
      <w:bookmarkEnd w:id="1840"/>
      <w:bookmarkEnd w:id="184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1F4D75" w:rsidRPr="00213139" w:rsidRDefault="001F4D75" w:rsidP="00FC68DB">
                            <w:pPr>
                              <w:pStyle w:val="Beschriftung"/>
                              <w:rPr>
                                <w:b/>
                                <w:bCs/>
                                <w:noProof/>
                                <w:sz w:val="26"/>
                                <w:szCs w:val="28"/>
                              </w:rPr>
                            </w:pPr>
                            <w:bookmarkStart w:id="1842" w:name="_Toc3557132"/>
                            <w:bookmarkStart w:id="1843" w:name="_Toc34747385"/>
                            <w:bookmarkStart w:id="1844" w:name="_Toc76030583"/>
                            <w:bookmarkStart w:id="1845" w:name="_Toc94530868"/>
                            <w:bookmarkStart w:id="1846"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41D01249" w:rsidR="001F4D75" w:rsidRPr="00213139" w:rsidRDefault="001F4D75" w:rsidP="00FC68DB">
                      <w:pPr>
                        <w:pStyle w:val="Beschriftung"/>
                        <w:rPr>
                          <w:b/>
                          <w:bCs/>
                          <w:noProof/>
                          <w:sz w:val="26"/>
                          <w:szCs w:val="28"/>
                        </w:rPr>
                      </w:pPr>
                      <w:bookmarkStart w:id="1847" w:name="_Toc3557132"/>
                      <w:bookmarkStart w:id="1848" w:name="_Toc34747385"/>
                      <w:bookmarkStart w:id="1849" w:name="_Toc76030583"/>
                      <w:bookmarkStart w:id="1850" w:name="_Toc94530868"/>
                      <w:bookmarkStart w:id="1851"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7"/>
                      <w:bookmarkEnd w:id="1848"/>
                      <w:bookmarkEnd w:id="1849"/>
                      <w:bookmarkEnd w:id="1850"/>
                      <w:bookmarkEnd w:id="185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52" w:name="_Toc3566500"/>
      <w:bookmarkStart w:id="1853" w:name="_Toc34747502"/>
      <w:bookmarkStart w:id="1854" w:name="_Toc77095961"/>
      <w:bookmarkStart w:id="185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52"/>
      <w:bookmarkEnd w:id="1853"/>
      <w:bookmarkEnd w:id="1854"/>
      <w:bookmarkEnd w:id="18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56" w:name="_Toc338939175"/>
      <w:bookmarkStart w:id="1857" w:name="_Toc3557027"/>
      <w:bookmarkStart w:id="1858" w:name="_Toc34747277"/>
      <w:bookmarkStart w:id="1859" w:name="_Toc77102096"/>
      <w:r w:rsidRPr="007055D9">
        <w:t>Attributes</w:t>
      </w:r>
      <w:bookmarkEnd w:id="1856"/>
      <w:bookmarkEnd w:id="1857"/>
      <w:bookmarkEnd w:id="1858"/>
      <w:bookmarkEnd w:id="1859"/>
    </w:p>
    <w:p w14:paraId="39DE4992" w14:textId="77777777" w:rsidR="00FC68DB" w:rsidRPr="007055D9" w:rsidRDefault="00FC68DB" w:rsidP="00B202D2">
      <w:pPr>
        <w:pStyle w:val="berschrift5"/>
      </w:pPr>
      <w:bookmarkStart w:id="1860" w:name="_Toc338939177"/>
      <w:r w:rsidRPr="007055D9">
        <w:t xml:space="preserve">Attribute </w:t>
      </w:r>
      <w:r>
        <w:t>"</w:t>
      </w:r>
      <w:r w:rsidRPr="007055D9">
        <w:t>base</w:t>
      </w:r>
      <w:bookmarkEnd w:id="18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61" w:name="_Toc338939178"/>
      <w:r w:rsidRPr="007055D9">
        <w:t xml:space="preserve">Attribute </w:t>
      </w:r>
      <w:r>
        <w:t>"</w:t>
      </w:r>
      <w:r w:rsidRPr="007055D9">
        <w:t>technology</w:t>
      </w:r>
      <w:bookmarkEnd w:id="18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62" w:name="_Toc338939179"/>
      <w:bookmarkStart w:id="1863" w:name="_Toc3557028"/>
      <w:bookmarkStart w:id="1864" w:name="_Toc34747278"/>
      <w:bookmarkStart w:id="1865" w:name="_Toc77102097"/>
      <w:r w:rsidRPr="007055D9">
        <w:t xml:space="preserve">Element </w:t>
      </w:r>
      <w:r>
        <w:t>"</w:t>
      </w:r>
      <w:proofErr w:type="spellStart"/>
      <w:r w:rsidRPr="007055D9">
        <w:t>weld_position</w:t>
      </w:r>
      <w:bookmarkEnd w:id="1862"/>
      <w:bookmarkEnd w:id="1863"/>
      <w:proofErr w:type="spellEnd"/>
      <w:r>
        <w:t>"</w:t>
      </w:r>
      <w:bookmarkEnd w:id="1864"/>
      <w:bookmarkEnd w:id="1865"/>
    </w:p>
    <w:p w14:paraId="33656E2A"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66" w:name="_Toc3566501"/>
      <w:bookmarkStart w:id="1867" w:name="_Toc34747503"/>
      <w:bookmarkStart w:id="1868" w:name="_Toc77095962"/>
      <w:bookmarkStart w:id="186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66"/>
      <w:bookmarkEnd w:id="1867"/>
      <w:bookmarkEnd w:id="1868"/>
      <w:bookmarkEnd w:id="186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70" w:name="_Toc338939182"/>
      <w:r w:rsidRPr="007055D9">
        <w:t xml:space="preserve">Attribute </w:t>
      </w:r>
      <w:r>
        <w:t>"</w:t>
      </w:r>
      <w:r w:rsidRPr="007055D9">
        <w:t>width</w:t>
      </w:r>
      <w:bookmarkEnd w:id="187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71" w:name="_Toc338939184"/>
      <w:r w:rsidRPr="007055D9">
        <w:t xml:space="preserve">Attribute </w:t>
      </w:r>
      <w:r>
        <w:t>"</w:t>
      </w:r>
      <w:r w:rsidRPr="007055D9">
        <w:t>filler</w:t>
      </w:r>
      <w:bookmarkEnd w:id="1871"/>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72" w:name="WeldDefinitionIWeld"/>
      <w:bookmarkStart w:id="1873" w:name="_Toc3557029"/>
      <w:bookmarkStart w:id="1874" w:name="_Toc34747279"/>
      <w:bookmarkStart w:id="1875" w:name="_Toc77102098"/>
      <w:bookmarkStart w:id="1876" w:name="_Toc288200765"/>
      <w:bookmarkStart w:id="1877" w:name="_Toc338939109"/>
      <w:bookmarkEnd w:id="1872"/>
      <w:r w:rsidRPr="007055D9">
        <w:t xml:space="preserve">Element </w:t>
      </w:r>
      <w:r>
        <w:t>"</w:t>
      </w:r>
      <w:proofErr w:type="spellStart"/>
      <w:r>
        <w:t>sheet_parameter</w:t>
      </w:r>
      <w:bookmarkEnd w:id="1873"/>
      <w:proofErr w:type="spellEnd"/>
      <w:r>
        <w:t>"</w:t>
      </w:r>
      <w:bookmarkEnd w:id="1874"/>
      <w:bookmarkEnd w:id="1875"/>
    </w:p>
    <w:p w14:paraId="71215E74"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78" w:name="_Toc3566502"/>
      <w:bookmarkStart w:id="1879" w:name="_Toc34747504"/>
      <w:bookmarkStart w:id="1880" w:name="_Toc77095963"/>
      <w:bookmarkStart w:id="188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78"/>
      <w:bookmarkEnd w:id="1879"/>
      <w:bookmarkEnd w:id="1880"/>
      <w:bookmarkEnd w:id="188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882" w:name="_Toc3557030"/>
      <w:bookmarkStart w:id="1883" w:name="_Toc34747280"/>
      <w:bookmarkStart w:id="1884" w:name="_Toc77102099"/>
      <w:bookmarkStart w:id="1885" w:name="_Toc99614625"/>
      <w:r w:rsidRPr="007055D9">
        <w:t>I-Weld</w:t>
      </w:r>
      <w:bookmarkEnd w:id="1876"/>
      <w:bookmarkEnd w:id="1877"/>
      <w:bookmarkEnd w:id="1882"/>
      <w:bookmarkEnd w:id="1883"/>
      <w:bookmarkEnd w:id="1884"/>
      <w:bookmarkEnd w:id="188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886" w:name="_Toc3557031"/>
      <w:bookmarkStart w:id="1887" w:name="_Toc34747281"/>
      <w:bookmarkStart w:id="1888" w:name="_Toc77102100"/>
      <w:r w:rsidRPr="007055D9">
        <w:t>Sheet Parameters</w:t>
      </w:r>
      <w:bookmarkEnd w:id="1886"/>
      <w:bookmarkEnd w:id="1887"/>
      <w:bookmarkEnd w:id="188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889" w:name="_Toc3557032"/>
      <w:bookmarkStart w:id="1890" w:name="_Toc34747282"/>
      <w:bookmarkStart w:id="1891" w:name="_Toc77102101"/>
      <w:r w:rsidRPr="007055D9">
        <w:t>Weld Parameters</w:t>
      </w:r>
      <w:bookmarkEnd w:id="1889"/>
      <w:bookmarkEnd w:id="1890"/>
      <w:bookmarkEnd w:id="189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892" w:name="_Toc76030584"/>
            <w:bookmarkStart w:id="1893" w:name="_Toc94530869"/>
            <w:bookmarkStart w:id="189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892"/>
            <w:bookmarkEnd w:id="1893"/>
            <w:bookmarkEnd w:id="189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895" w:name="_Toc76030585"/>
            <w:bookmarkStart w:id="1896" w:name="_Toc94530870"/>
            <w:bookmarkStart w:id="189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895"/>
            <w:bookmarkEnd w:id="1896"/>
            <w:bookmarkEnd w:id="1897"/>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898" w:name="_Toc3566503"/>
      <w:bookmarkStart w:id="1899" w:name="_Toc34747505"/>
      <w:bookmarkStart w:id="1900" w:name="_Toc77095964"/>
      <w:bookmarkStart w:id="190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898"/>
      <w:bookmarkEnd w:id="1899"/>
      <w:bookmarkEnd w:id="1900"/>
      <w:bookmarkEnd w:id="190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02" w:name="_Toc338939186"/>
      <w:bookmarkStart w:id="1903" w:name="_Toc3557033"/>
      <w:bookmarkStart w:id="1904" w:name="_Toc34747283"/>
      <w:bookmarkStart w:id="1905" w:name="_Toc77102102"/>
      <w:r w:rsidRPr="007055D9">
        <w:t>Attributes</w:t>
      </w:r>
      <w:bookmarkEnd w:id="1902"/>
      <w:bookmarkEnd w:id="1903"/>
      <w:bookmarkEnd w:id="1904"/>
      <w:bookmarkEnd w:id="1905"/>
    </w:p>
    <w:p w14:paraId="547A1CA7" w14:textId="77777777" w:rsidR="00FC68DB" w:rsidRPr="007055D9" w:rsidRDefault="00FC68DB" w:rsidP="00B202D2">
      <w:pPr>
        <w:pStyle w:val="berschrift5"/>
      </w:pPr>
      <w:bookmarkStart w:id="1906" w:name="_Toc338939188"/>
      <w:r w:rsidRPr="007055D9">
        <w:t xml:space="preserve">Attribute </w:t>
      </w:r>
      <w:r>
        <w:t>"</w:t>
      </w:r>
      <w:r w:rsidRPr="007055D9">
        <w:t>base</w:t>
      </w:r>
      <w:bookmarkEnd w:id="190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07" w:name="_Toc338939189"/>
      <w:r w:rsidRPr="007055D9">
        <w:t xml:space="preserve">Attribute </w:t>
      </w:r>
      <w:r>
        <w:t>"</w:t>
      </w:r>
      <w:r w:rsidRPr="007055D9">
        <w:t>technology</w:t>
      </w:r>
      <w:bookmarkEnd w:id="1907"/>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08" w:name="_Toc338939190"/>
      <w:bookmarkStart w:id="1909" w:name="_Toc3557034"/>
      <w:bookmarkStart w:id="1910" w:name="_Toc34747284"/>
      <w:bookmarkStart w:id="1911" w:name="_Toc77102103"/>
      <w:r w:rsidRPr="007055D9">
        <w:t xml:space="preserve">Element </w:t>
      </w:r>
      <w:r>
        <w:t>"</w:t>
      </w:r>
      <w:proofErr w:type="spellStart"/>
      <w:r w:rsidRPr="007055D9">
        <w:t>weld_position</w:t>
      </w:r>
      <w:bookmarkEnd w:id="1908"/>
      <w:bookmarkEnd w:id="1909"/>
      <w:proofErr w:type="spellEnd"/>
      <w:r>
        <w:t>"</w:t>
      </w:r>
      <w:bookmarkEnd w:id="1910"/>
      <w:bookmarkEnd w:id="1911"/>
    </w:p>
    <w:p w14:paraId="5B0AAE44"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12" w:name="_Toc3566504"/>
      <w:bookmarkStart w:id="1913" w:name="_Toc34747506"/>
      <w:bookmarkStart w:id="1914" w:name="_Toc77095965"/>
      <w:bookmarkStart w:id="1915" w:name="_Toc99614839"/>
      <w:bookmarkStart w:id="191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12"/>
      <w:bookmarkEnd w:id="1913"/>
      <w:bookmarkEnd w:id="1914"/>
      <w:bookmarkEnd w:id="1915"/>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1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17" w:name="_Toc338939194"/>
      <w:r w:rsidRPr="007055D9">
        <w:t xml:space="preserve">Attribute </w:t>
      </w:r>
      <w:r>
        <w:t>"</w:t>
      </w:r>
      <w:r w:rsidRPr="007055D9">
        <w:t>filler</w:t>
      </w:r>
      <w:bookmarkEnd w:id="1917"/>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18" w:name="WeldDefinitionOverlapWeld"/>
      <w:bookmarkStart w:id="1919" w:name="_Toc3557035"/>
      <w:bookmarkStart w:id="1920" w:name="_Toc34747285"/>
      <w:bookmarkStart w:id="1921" w:name="_Toc77102104"/>
      <w:bookmarkStart w:id="1922" w:name="_Toc288200766"/>
      <w:bookmarkStart w:id="1923" w:name="_Toc338939110"/>
      <w:bookmarkEnd w:id="1918"/>
      <w:r w:rsidRPr="007055D9">
        <w:t xml:space="preserve">Element </w:t>
      </w:r>
      <w:r>
        <w:t>"</w:t>
      </w:r>
      <w:proofErr w:type="spellStart"/>
      <w:r>
        <w:t>sheet_parameter</w:t>
      </w:r>
      <w:bookmarkEnd w:id="1919"/>
      <w:proofErr w:type="spellEnd"/>
      <w:r>
        <w:t>"</w:t>
      </w:r>
      <w:bookmarkEnd w:id="1920"/>
      <w:bookmarkEnd w:id="1921"/>
    </w:p>
    <w:p w14:paraId="1DFC0A55"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24" w:name="_Toc3566505"/>
      <w:bookmarkStart w:id="1925" w:name="_Toc34747507"/>
      <w:bookmarkStart w:id="1926" w:name="_Toc77095966"/>
      <w:bookmarkStart w:id="192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24"/>
      <w:bookmarkEnd w:id="1925"/>
      <w:bookmarkEnd w:id="1926"/>
      <w:bookmarkEnd w:id="192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28" w:name="_Toc3557036"/>
      <w:bookmarkStart w:id="1929" w:name="_Toc34747286"/>
      <w:bookmarkStart w:id="1930" w:name="_Toc77102105"/>
      <w:bookmarkStart w:id="1931" w:name="_Toc99614626"/>
      <w:r w:rsidRPr="007055D9">
        <w:t>Overlap Weld</w:t>
      </w:r>
      <w:bookmarkEnd w:id="1922"/>
      <w:bookmarkEnd w:id="1923"/>
      <w:bookmarkEnd w:id="1928"/>
      <w:bookmarkEnd w:id="1929"/>
      <w:bookmarkEnd w:id="1930"/>
      <w:bookmarkEnd w:id="193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lastRenderedPageBreak/>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32" w:name="_Toc3557037"/>
      <w:bookmarkStart w:id="1933" w:name="_Toc34747287"/>
      <w:bookmarkStart w:id="1934" w:name="_Toc77102106"/>
      <w:r w:rsidRPr="007055D9">
        <w:t>Simple Overlap Weld</w:t>
      </w:r>
      <w:bookmarkEnd w:id="1932"/>
      <w:bookmarkEnd w:id="1933"/>
      <w:bookmarkEnd w:id="193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1F4D75" w:rsidRPr="0079510C" w:rsidRDefault="001F4D75" w:rsidP="00FC68DB">
                            <w:pPr>
                              <w:pStyle w:val="Beschriftung"/>
                              <w:rPr>
                                <w:noProof/>
                                <w:sz w:val="24"/>
                                <w:szCs w:val="26"/>
                              </w:rPr>
                            </w:pPr>
                            <w:bookmarkStart w:id="1935" w:name="_Toc3557135"/>
                            <w:bookmarkStart w:id="1936" w:name="_Toc34747388"/>
                            <w:bookmarkStart w:id="1937" w:name="_Toc76030586"/>
                            <w:bookmarkStart w:id="1938" w:name="_Toc94530871"/>
                            <w:bookmarkStart w:id="1939"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59B9E003" w:rsidR="001F4D75" w:rsidRPr="0079510C" w:rsidRDefault="001F4D75" w:rsidP="00FC68DB">
                      <w:pPr>
                        <w:pStyle w:val="Beschriftung"/>
                        <w:rPr>
                          <w:noProof/>
                          <w:sz w:val="24"/>
                          <w:szCs w:val="26"/>
                        </w:rPr>
                      </w:pPr>
                      <w:bookmarkStart w:id="1940" w:name="_Toc3557135"/>
                      <w:bookmarkStart w:id="1941" w:name="_Toc34747388"/>
                      <w:bookmarkStart w:id="1942" w:name="_Toc76030586"/>
                      <w:bookmarkStart w:id="1943" w:name="_Toc94530871"/>
                      <w:bookmarkStart w:id="1944"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40"/>
                      <w:bookmarkEnd w:id="1941"/>
                      <w:bookmarkEnd w:id="1942"/>
                      <w:bookmarkEnd w:id="1943"/>
                      <w:bookmarkEnd w:id="1944"/>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1F4D75" w:rsidRPr="00A00F34" w:rsidRDefault="001F4D75" w:rsidP="00FC68DB">
                            <w:pPr>
                              <w:pStyle w:val="Beschriftung"/>
                              <w:rPr>
                                <w:noProof/>
                                <w:szCs w:val="24"/>
                              </w:rPr>
                            </w:pPr>
                            <w:bookmarkStart w:id="1945" w:name="_Toc3557136"/>
                            <w:bookmarkStart w:id="1946" w:name="_Toc34747389"/>
                            <w:bookmarkStart w:id="1947" w:name="_Toc76030587"/>
                            <w:bookmarkStart w:id="1948" w:name="_Toc94530872"/>
                            <w:bookmarkStart w:id="1949"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45"/>
                            <w:bookmarkEnd w:id="1946"/>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479E725E" w:rsidR="001F4D75" w:rsidRPr="00A00F34" w:rsidRDefault="001F4D75" w:rsidP="00FC68DB">
                      <w:pPr>
                        <w:pStyle w:val="Beschriftung"/>
                        <w:rPr>
                          <w:noProof/>
                          <w:szCs w:val="24"/>
                        </w:rPr>
                      </w:pPr>
                      <w:bookmarkStart w:id="1950" w:name="_Toc3557136"/>
                      <w:bookmarkStart w:id="1951" w:name="_Toc34747389"/>
                      <w:bookmarkStart w:id="1952" w:name="_Toc76030587"/>
                      <w:bookmarkStart w:id="1953" w:name="_Toc94530872"/>
                      <w:bookmarkStart w:id="1954"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50"/>
                      <w:bookmarkEnd w:id="1951"/>
                      <w:bookmarkEnd w:id="1952"/>
                      <w:bookmarkEnd w:id="1953"/>
                      <w:bookmarkEnd w:id="195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8074"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55" w:name="_Toc3566506"/>
      <w:bookmarkStart w:id="1956" w:name="_Toc34747508"/>
      <w:bookmarkStart w:id="1957" w:name="_Toc77095967"/>
      <w:bookmarkStart w:id="1958"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55"/>
      <w:bookmarkEnd w:id="1956"/>
      <w:bookmarkEnd w:id="1957"/>
      <w:bookmarkEnd w:id="1958"/>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berschrift4"/>
      </w:pPr>
      <w:bookmarkStart w:id="1959" w:name="_Toc338939112"/>
      <w:bookmarkStart w:id="1960" w:name="_Toc3557038"/>
      <w:bookmarkStart w:id="1961" w:name="_Toc34747288"/>
      <w:bookmarkStart w:id="1962" w:name="_Toc77102107"/>
      <w:r w:rsidRPr="007055D9">
        <w:t>Single Sided Double Overlap Weld</w:t>
      </w:r>
      <w:bookmarkEnd w:id="1959"/>
      <w:bookmarkEnd w:id="1960"/>
      <w:bookmarkEnd w:id="1961"/>
      <w:bookmarkEnd w:id="19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berschrift5"/>
      </w:pPr>
      <w:r>
        <w:rPr>
          <w:noProof/>
        </w:rPr>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1F4D75" w:rsidRPr="008B5970" w:rsidRDefault="001F4D75" w:rsidP="00FC68DB">
                              <w:pPr>
                                <w:pStyle w:val="Beschriftung"/>
                                <w:rPr>
                                  <w:noProof/>
                                  <w:sz w:val="24"/>
                                  <w:szCs w:val="26"/>
                                </w:rPr>
                              </w:pPr>
                              <w:bookmarkStart w:id="1963" w:name="_Toc3557137"/>
                              <w:bookmarkStart w:id="1964" w:name="_Toc34747390"/>
                              <w:bookmarkStart w:id="1965" w:name="_Toc76030588"/>
                              <w:bookmarkStart w:id="1966" w:name="_Toc94530873"/>
                              <w:bookmarkStart w:id="1967"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DCA4B"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">
                <v:shape id="Bild 167" o:spid="_x0000_s1044" type="#_x0000_t75" alt="DoubleOverlapWeld1Side_v2" style="position:absolute;left:952;width:25394;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">
                  <v:imagedata r:id="rId141" o:title="DoubleOverlapWeld1Side_v2"/>
                </v:shape>
                <v:shape id="Text Box 1032" o:spid="_x0000_s1045" type="#_x0000_t202" style="position:absolute;top:12858;width:267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" filled="f" stroked="f">
                  <v:textbox style="mso-fit-shape-to-text:t" inset="0,0,0,0">
                    <w:txbxContent>
                      <w:p w14:paraId="0F11E602" w14:textId="23274EB9" w:rsidR="001F4D75" w:rsidRPr="008B5970" w:rsidRDefault="001F4D75" w:rsidP="00FC68DB">
                        <w:pPr>
                          <w:pStyle w:val="Beschriftung"/>
                          <w:rPr>
                            <w:noProof/>
                            <w:sz w:val="24"/>
                            <w:szCs w:val="26"/>
                          </w:rPr>
                        </w:pPr>
                        <w:bookmarkStart w:id="1968" w:name="_Toc3557137"/>
                        <w:bookmarkStart w:id="1969" w:name="_Toc34747390"/>
                        <w:bookmarkStart w:id="1970" w:name="_Toc76030588"/>
                        <w:bookmarkStart w:id="1971" w:name="_Toc94530873"/>
                        <w:bookmarkStart w:id="1972"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8"/>
                        <w:bookmarkEnd w:id="1969"/>
                        <w:bookmarkEnd w:id="1970"/>
                        <w:bookmarkEnd w:id="1971"/>
                        <w:bookmarkEnd w:id="1972"/>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berschrift5"/>
      </w:pPr>
      <w:r w:rsidRPr="007055D9">
        <w:lastRenderedPageBreak/>
        <w:t>Weld Parameters</w:t>
      </w:r>
    </w:p>
    <w:p w14:paraId="3A5DAA53" w14:textId="35AB9E9D" w:rsidR="00FC68DB" w:rsidRPr="007055D9" w:rsidRDefault="00153289" w:rsidP="00B202D2">
      <w:pPr>
        <w:keepNext/>
      </w:pPr>
      <w:r>
        <w:rPr>
          <w:noProof/>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1F4D75" w:rsidRPr="008D09AE" w:rsidRDefault="001F4D75" w:rsidP="00FC68DB">
                              <w:pPr>
                                <w:pStyle w:val="Beschriftung"/>
                                <w:rPr>
                                  <w:noProof/>
                                  <w:szCs w:val="24"/>
                                </w:rPr>
                              </w:pPr>
                              <w:bookmarkStart w:id="1973" w:name="_Toc3557138"/>
                              <w:bookmarkStart w:id="1974" w:name="_Toc34747391"/>
                              <w:bookmarkStart w:id="1975" w:name="_Toc76030589"/>
                              <w:bookmarkStart w:id="1976" w:name="_Toc94530874"/>
                              <w:bookmarkStart w:id="1977"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3"/>
                              <w:bookmarkEnd w:id="1974"/>
                              <w:bookmarkEnd w:id="1975"/>
                              <w:bookmarkEnd w:id="1976"/>
                              <w:r>
                                <w:t xml:space="preserve"> Details for lower (left) and upper (right) Weld Section</w:t>
                              </w:r>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0BFE9"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">
                <v:shape id="Bild 168" o:spid="_x0000_s104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48" type="#_x0000_t75" alt="DoubleOverlapWeld1Side_v2" style="position:absolute;left:15240;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v:shape id="Text Box 1033" o:spid="_x0000_s1049" type="#_x0000_t202" style="position:absolute;left:285;top:9620;width:314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" stroked="f">
                  <v:textbox style="mso-fit-shape-to-text:t" inset="0,0,0,0">
                    <w:txbxContent>
                      <w:p w14:paraId="059A50AF" w14:textId="0F521324" w:rsidR="001F4D75" w:rsidRPr="008D09AE" w:rsidRDefault="001F4D75" w:rsidP="00FC68DB">
                        <w:pPr>
                          <w:pStyle w:val="Beschriftung"/>
                          <w:rPr>
                            <w:noProof/>
                            <w:szCs w:val="24"/>
                          </w:rPr>
                        </w:pPr>
                        <w:bookmarkStart w:id="1978" w:name="_Toc3557138"/>
                        <w:bookmarkStart w:id="1979" w:name="_Toc34747391"/>
                        <w:bookmarkStart w:id="1980" w:name="_Toc76030589"/>
                        <w:bookmarkStart w:id="1981" w:name="_Toc94530874"/>
                        <w:bookmarkStart w:id="1982"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8"/>
                        <w:bookmarkEnd w:id="1979"/>
                        <w:bookmarkEnd w:id="1980"/>
                        <w:bookmarkEnd w:id="1981"/>
                        <w:r>
                          <w:t xml:space="preserve"> Details for lower (left) and upper (right) Weld Section</w:t>
                        </w:r>
                        <w:bookmarkEnd w:id="1982"/>
                      </w:p>
                    </w:txbxContent>
                  </v:textbox>
                </v:shape>
              </v:group>
            </w:pict>
          </mc:Fallback>
        </mc:AlternateContent>
      </w:r>
      <w:r w:rsidR="00FC68DB" w:rsidRPr="007055D9">
        <w:t xml:space="preserve">The parameters of the welds are the same for </w:t>
      </w:r>
      <w:proofErr w:type="gramStart"/>
      <w:r w:rsidR="00FC68DB" w:rsidRPr="007055D9">
        <w:t>all of</w:t>
      </w:r>
      <w:proofErr w:type="gramEnd"/>
      <w:r w:rsidR="00FC68DB"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8075" r:id="rId14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212DAF">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1983" w:name="_Toc3566507"/>
      <w:bookmarkStart w:id="1984" w:name="_Toc34747509"/>
      <w:bookmarkStart w:id="1985" w:name="_Toc77095968"/>
      <w:bookmarkStart w:id="198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1983"/>
      <w:bookmarkEnd w:id="1984"/>
      <w:bookmarkEnd w:id="1985"/>
      <w:bookmarkEnd w:id="198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2F2EF46E" w:rsidR="00FC68DB" w:rsidRPr="007055D9" w:rsidRDefault="008030B6" w:rsidP="00B202D2">
      <w:pPr>
        <w:pStyle w:val="berschrift4"/>
      </w:pPr>
      <w:bookmarkStart w:id="1987" w:name="_Toc338939113"/>
      <w:bookmarkStart w:id="1988" w:name="_Toc3557039"/>
      <w:bookmarkStart w:id="1989" w:name="_Toc34747289"/>
      <w:bookmarkStart w:id="1990" w:name="_Toc77102108"/>
      <w:r>
        <w:t>Double-Sided</w:t>
      </w:r>
      <w:r w:rsidR="00FC68DB" w:rsidRPr="007055D9">
        <w:t xml:space="preserve"> Double Overlap Weld</w:t>
      </w:r>
      <w:bookmarkEnd w:id="1987"/>
      <w:bookmarkEnd w:id="1988"/>
      <w:bookmarkEnd w:id="1989"/>
      <w:bookmarkEnd w:id="1990"/>
    </w:p>
    <w:p w14:paraId="253D69DD" w14:textId="24F14448" w:rsidR="00FC68DB" w:rsidRPr="007055D9" w:rsidRDefault="00FC68DB" w:rsidP="00212DAF">
      <w:pPr>
        <w:jc w:val="left"/>
      </w:pPr>
      <w:r w:rsidRPr="007055D9">
        <w:t xml:space="preserve">A </w:t>
      </w:r>
      <w:r w:rsidR="008030B6">
        <w:t>Double-Sided</w:t>
      </w:r>
      <w:r w:rsidRPr="007055D9">
        <w:t xml:space="preserve"> </w:t>
      </w:r>
      <w:r>
        <w:t>D</w:t>
      </w:r>
      <w:r w:rsidRPr="007055D9">
        <w:t xml:space="preserve">ouble </w:t>
      </w:r>
      <w:r>
        <w:t>O</w:t>
      </w:r>
      <w:r w:rsidRPr="007055D9">
        <w:t xml:space="preserve">verlap </w:t>
      </w:r>
      <w:r>
        <w:t>W</w:t>
      </w:r>
      <w:r w:rsidRPr="007055D9">
        <w:t>eld can have the welds on both sides of the base sheet.</w:t>
      </w:r>
      <w:r w:rsidR="00212DAF">
        <w:br/>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0F289988" w:rsidR="001F4D75" w:rsidRPr="000A25D4" w:rsidRDefault="001F4D75" w:rsidP="00FC68DB">
                            <w:pPr>
                              <w:pStyle w:val="Beschriftung"/>
                              <w:rPr>
                                <w:noProof/>
                                <w:sz w:val="24"/>
                                <w:szCs w:val="26"/>
                              </w:rPr>
                            </w:pPr>
                            <w:bookmarkStart w:id="1991" w:name="_Toc3557139"/>
                            <w:bookmarkStart w:id="1992" w:name="_Toc34747392"/>
                            <w:bookmarkStart w:id="1993" w:name="_Toc76030590"/>
                            <w:bookmarkStart w:id="1994" w:name="_Toc94530875"/>
                            <w:bookmarkStart w:id="1995"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0F289988" w:rsidR="001F4D75" w:rsidRPr="000A25D4" w:rsidRDefault="001F4D75" w:rsidP="00FC68DB">
                      <w:pPr>
                        <w:pStyle w:val="Beschriftung"/>
                        <w:rPr>
                          <w:noProof/>
                          <w:sz w:val="24"/>
                          <w:szCs w:val="26"/>
                        </w:rPr>
                      </w:pPr>
                      <w:bookmarkStart w:id="1996" w:name="_Toc3557139"/>
                      <w:bookmarkStart w:id="1997" w:name="_Toc34747392"/>
                      <w:bookmarkStart w:id="1998" w:name="_Toc76030590"/>
                      <w:bookmarkStart w:id="1999" w:name="_Toc94530875"/>
                      <w:bookmarkStart w:id="2000"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6"/>
                      <w:bookmarkEnd w:id="1997"/>
                      <w:bookmarkEnd w:id="1998"/>
                      <w:bookmarkEnd w:id="1999"/>
                      <w:bookmarkEnd w:id="2000"/>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5705B3D" w:rsidR="001F4D75" w:rsidRPr="00F739B3" w:rsidRDefault="001F4D75" w:rsidP="00FC68DB">
                            <w:pPr>
                              <w:pStyle w:val="Beschriftung"/>
                              <w:rPr>
                                <w:noProof/>
                                <w:szCs w:val="24"/>
                              </w:rPr>
                            </w:pPr>
                            <w:bookmarkStart w:id="2001" w:name="_Toc3557140"/>
                            <w:bookmarkStart w:id="2002" w:name="_Toc34747393"/>
                            <w:bookmarkStart w:id="2003" w:name="_Toc76030591"/>
                            <w:bookmarkStart w:id="2004" w:name="_Toc94530876"/>
                            <w:bookmarkStart w:id="2005"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1"/>
                            <w:bookmarkEnd w:id="2002"/>
                            <w:bookmarkEnd w:id="2003"/>
                            <w:bookmarkEnd w:id="2004"/>
                            <w:r>
                              <w:t xml:space="preserve"> (</w:t>
                            </w:r>
                            <w:proofErr w:type="gramStart"/>
                            <w:r>
                              <w:t>left:</w:t>
                            </w:r>
                            <w:proofErr w:type="gramEnd"/>
                            <w:r>
                              <w:t xml:space="preserve"> upper section; right: lower section)</w:t>
                            </w:r>
                            <w:bookmarkEnd w:id="20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5705B3D" w:rsidR="001F4D75" w:rsidRPr="00F739B3" w:rsidRDefault="001F4D75" w:rsidP="00FC68DB">
                      <w:pPr>
                        <w:pStyle w:val="Beschriftung"/>
                        <w:rPr>
                          <w:noProof/>
                          <w:szCs w:val="24"/>
                        </w:rPr>
                      </w:pPr>
                      <w:bookmarkStart w:id="2006" w:name="_Toc3557140"/>
                      <w:bookmarkStart w:id="2007" w:name="_Toc34747393"/>
                      <w:bookmarkStart w:id="2008" w:name="_Toc76030591"/>
                      <w:bookmarkStart w:id="2009" w:name="_Toc94530876"/>
                      <w:bookmarkStart w:id="2010"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6"/>
                      <w:bookmarkEnd w:id="2007"/>
                      <w:bookmarkEnd w:id="2008"/>
                      <w:bookmarkEnd w:id="2009"/>
                      <w:r>
                        <w:t xml:space="preserve"> (</w:t>
                      </w:r>
                      <w:proofErr w:type="gramStart"/>
                      <w:r>
                        <w:t>left:</w:t>
                      </w:r>
                      <w:proofErr w:type="gramEnd"/>
                      <w:r>
                        <w:t xml:space="preserve"> upper section; right: lower section)</w:t>
                      </w:r>
                      <w:bookmarkEnd w:id="2010"/>
                    </w:p>
                  </w:txbxContent>
                </v:textbox>
              </v:shape>
            </w:pict>
          </mc:Fallback>
        </mc:AlternateContent>
      </w:r>
    </w:p>
    <w:p w14:paraId="2443EF36" w14:textId="77777777" w:rsidR="00FC68DB" w:rsidRDefault="00FC68DB" w:rsidP="00B202D2"/>
    <w:p w14:paraId="5D3CA62F" w14:textId="2747631F" w:rsidR="00FC68DB" w:rsidRPr="007055D9" w:rsidRDefault="00FC68DB" w:rsidP="00B202D2">
      <w:r w:rsidRPr="007055D9">
        <w:lastRenderedPageBreak/>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8076" r:id="rId14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E8FC67C" w:rsidR="00FC68DB" w:rsidRDefault="00FC68DB" w:rsidP="00B202D2">
      <w:pPr>
        <w:pStyle w:val="Beschriftung"/>
        <w:spacing w:before="120"/>
      </w:pPr>
      <w:bookmarkStart w:id="2011" w:name="_Toc3566508"/>
      <w:bookmarkStart w:id="2012" w:name="_Toc34747510"/>
      <w:bookmarkStart w:id="2013" w:name="_Toc77095969"/>
      <w:bookmarkStart w:id="2014"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r w:rsidR="008030B6">
        <w:t>Double-Sided</w:t>
      </w:r>
      <w:r w:rsidRPr="007055D9">
        <w:t xml:space="preserve"> Double Overlap Weld</w:t>
      </w:r>
      <w:bookmarkEnd w:id="2011"/>
      <w:bookmarkEnd w:id="2012"/>
      <w:bookmarkEnd w:id="2013"/>
      <w:bookmarkEnd w:id="201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15" w:name="_Toc338939196"/>
      <w:bookmarkStart w:id="2016" w:name="_Toc3557040"/>
      <w:bookmarkStart w:id="2017" w:name="_Toc34747290"/>
      <w:bookmarkStart w:id="2018" w:name="_Toc77102109"/>
      <w:r w:rsidRPr="007055D9">
        <w:t>Attributes</w:t>
      </w:r>
      <w:bookmarkEnd w:id="2015"/>
      <w:bookmarkEnd w:id="2016"/>
      <w:bookmarkEnd w:id="2017"/>
      <w:bookmarkEnd w:id="2018"/>
    </w:p>
    <w:p w14:paraId="4EF2ED14" w14:textId="77777777" w:rsidR="00FC68DB" w:rsidRPr="007055D9" w:rsidRDefault="00FC68DB" w:rsidP="00B202D2">
      <w:pPr>
        <w:pStyle w:val="berschrift5"/>
      </w:pPr>
      <w:bookmarkStart w:id="2019" w:name="_Toc338939198"/>
      <w:r w:rsidRPr="007055D9">
        <w:t xml:space="preserve">Attribute </w:t>
      </w:r>
      <w:r>
        <w:t>"</w:t>
      </w:r>
      <w:r w:rsidRPr="007055D9">
        <w:t>base</w:t>
      </w:r>
      <w:bookmarkEnd w:id="201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20" w:name="_Toc338939199"/>
      <w:r w:rsidRPr="007055D9">
        <w:t xml:space="preserve">Attribute </w:t>
      </w:r>
      <w:r>
        <w:t>"</w:t>
      </w:r>
      <w:r w:rsidRPr="007055D9">
        <w:t>technology</w:t>
      </w:r>
      <w:bookmarkEnd w:id="202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21" w:name="_Toc338939200"/>
      <w:bookmarkStart w:id="2022" w:name="_Toc3557041"/>
      <w:bookmarkStart w:id="2023" w:name="_Toc34747291"/>
      <w:bookmarkStart w:id="2024" w:name="_Toc77102110"/>
      <w:r w:rsidRPr="007055D9">
        <w:t xml:space="preserve">Element </w:t>
      </w:r>
      <w:r>
        <w:t>"</w:t>
      </w:r>
      <w:proofErr w:type="spellStart"/>
      <w:r w:rsidRPr="007055D9">
        <w:t>weld_position</w:t>
      </w:r>
      <w:bookmarkEnd w:id="2021"/>
      <w:bookmarkEnd w:id="2022"/>
      <w:proofErr w:type="spellEnd"/>
      <w:r>
        <w:t>"</w:t>
      </w:r>
      <w:bookmarkEnd w:id="2023"/>
      <w:bookmarkEnd w:id="2024"/>
    </w:p>
    <w:p w14:paraId="23FA79A2" w14:textId="77777777" w:rsidR="00FC68DB" w:rsidRPr="007055D9" w:rsidRDefault="00FC68DB" w:rsidP="00827D13">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lastRenderedPageBreak/>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25" w:name="_Toc3566509"/>
      <w:bookmarkStart w:id="2026" w:name="_Toc34747511"/>
      <w:bookmarkStart w:id="2027" w:name="_Toc77095970"/>
      <w:bookmarkStart w:id="2028" w:name="_Toc99614844"/>
      <w:bookmarkStart w:id="2029"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25"/>
      <w:bookmarkEnd w:id="2026"/>
      <w:bookmarkEnd w:id="2027"/>
      <w:bookmarkEnd w:id="2028"/>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2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30" w:name="_Toc338939204"/>
      <w:r w:rsidRPr="007055D9">
        <w:t xml:space="preserve">Attribute </w:t>
      </w:r>
      <w:r>
        <w:t>"</w:t>
      </w:r>
      <w:r w:rsidRPr="007055D9">
        <w:t>thickness</w:t>
      </w:r>
      <w:bookmarkEnd w:id="203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31" w:name="_Toc338939205"/>
      <w:r w:rsidRPr="007055D9">
        <w:t xml:space="preserve">Attribute </w:t>
      </w:r>
      <w:r>
        <w:t>"</w:t>
      </w:r>
      <w:r w:rsidRPr="007055D9">
        <w:t>angle</w:t>
      </w:r>
      <w:bookmarkEnd w:id="203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32" w:name="_Toc338939206"/>
      <w:r w:rsidRPr="007055D9">
        <w:t xml:space="preserve">Attribute </w:t>
      </w:r>
      <w:r>
        <w:t>"</w:t>
      </w:r>
      <w:r w:rsidRPr="007055D9">
        <w:t>shape</w:t>
      </w:r>
      <w:bookmarkEnd w:id="203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33" w:name="_Toc338939207"/>
      <w:r w:rsidRPr="007055D9">
        <w:t xml:space="preserve">Attribute </w:t>
      </w:r>
      <w:r>
        <w:t>"</w:t>
      </w:r>
      <w:r w:rsidRPr="007055D9">
        <w:t>penetration</w:t>
      </w:r>
      <w:bookmarkEnd w:id="203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34" w:name="_Toc338939209"/>
      <w:r w:rsidRPr="007055D9">
        <w:t xml:space="preserve">Attribute </w:t>
      </w:r>
      <w:r>
        <w:t>"</w:t>
      </w:r>
      <w:r w:rsidRPr="007055D9">
        <w:t>filler</w:t>
      </w:r>
      <w:bookmarkEnd w:id="2034"/>
      <w:r>
        <w:t>"</w:t>
      </w:r>
    </w:p>
    <w:p w14:paraId="1EDB5A43" w14:textId="77777777" w:rsidR="00FC68DB" w:rsidRPr="007055D9" w:rsidRDefault="00FC68DB" w:rsidP="00827D13">
      <w:r w:rsidRPr="007055D9">
        <w:t>Valid values for the attribute filler can be:</w:t>
      </w:r>
    </w:p>
    <w:p w14:paraId="6022895D" w14:textId="77777777" w:rsidR="00FC68DB" w:rsidRPr="007055D9" w:rsidRDefault="00FC68DB" w:rsidP="00827D13">
      <w:pPr>
        <w:pStyle w:val="Aufzhlungszeichen"/>
        <w:numPr>
          <w:ilvl w:val="0"/>
          <w:numId w:val="11"/>
        </w:numPr>
        <w:spacing w:after="120"/>
        <w:rPr>
          <w:rStyle w:val="XMLAttribute"/>
        </w:rPr>
      </w:pPr>
      <w:r w:rsidRPr="007055D9">
        <w:rPr>
          <w:rStyle w:val="XMLAttribute"/>
        </w:rPr>
        <w:t>yes</w:t>
      </w:r>
    </w:p>
    <w:p w14:paraId="27FCAA80" w14:textId="77777777" w:rsidR="00FC68DB" w:rsidRPr="007055D9" w:rsidRDefault="00FC68DB" w:rsidP="00827D13">
      <w:pPr>
        <w:pStyle w:val="Aufzhlungszeichen"/>
        <w:numPr>
          <w:ilvl w:val="0"/>
          <w:numId w:val="11"/>
        </w:numPr>
        <w:spacing w:after="120"/>
        <w:rPr>
          <w:rStyle w:val="XMLAttribute"/>
        </w:rPr>
      </w:pPr>
      <w:r w:rsidRPr="007055D9">
        <w:rPr>
          <w:rStyle w:val="XMLAttribute"/>
        </w:rPr>
        <w:t>no</w:t>
      </w:r>
    </w:p>
    <w:p w14:paraId="2325B1B1" w14:textId="77777777" w:rsidR="00FC68DB" w:rsidRDefault="00FC68DB" w:rsidP="00827D13">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35" w:name="WeldDefinitionYJoint"/>
      <w:bookmarkStart w:id="2036" w:name="_Toc3557042"/>
      <w:bookmarkStart w:id="2037" w:name="_Toc34747292"/>
      <w:bookmarkStart w:id="2038" w:name="_Toc77102111"/>
      <w:bookmarkStart w:id="2039" w:name="_Toc288200767"/>
      <w:bookmarkStart w:id="2040" w:name="_Toc338939114"/>
      <w:bookmarkEnd w:id="2035"/>
      <w:r w:rsidRPr="007055D9">
        <w:t xml:space="preserve">Element </w:t>
      </w:r>
      <w:r>
        <w:t>"</w:t>
      </w:r>
      <w:proofErr w:type="spellStart"/>
      <w:r>
        <w:t>sheet_parameter</w:t>
      </w:r>
      <w:bookmarkEnd w:id="2036"/>
      <w:proofErr w:type="spellEnd"/>
      <w:r>
        <w:t>"</w:t>
      </w:r>
      <w:bookmarkEnd w:id="2037"/>
      <w:bookmarkEnd w:id="2038"/>
    </w:p>
    <w:p w14:paraId="45F63E85" w14:textId="77777777" w:rsidR="00FC68DB" w:rsidRPr="007055D9" w:rsidRDefault="00FC68DB" w:rsidP="00827D13">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41" w:name="_Toc3566510"/>
      <w:bookmarkStart w:id="2042" w:name="_Toc34747512"/>
      <w:bookmarkStart w:id="2043" w:name="_Toc77095971"/>
      <w:bookmarkStart w:id="2044"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41"/>
      <w:bookmarkEnd w:id="2042"/>
      <w:bookmarkEnd w:id="2043"/>
      <w:bookmarkEnd w:id="204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45" w:name="_Toc3557043"/>
      <w:bookmarkStart w:id="2046" w:name="_Toc34747293"/>
      <w:bookmarkStart w:id="2047" w:name="_Toc77102112"/>
      <w:bookmarkStart w:id="2048" w:name="_Toc99614627"/>
      <w:r w:rsidRPr="007055D9">
        <w:t>Y-Joint</w:t>
      </w:r>
      <w:bookmarkEnd w:id="2039"/>
      <w:bookmarkEnd w:id="2040"/>
      <w:bookmarkEnd w:id="2045"/>
      <w:bookmarkEnd w:id="2046"/>
      <w:bookmarkEnd w:id="2047"/>
      <w:bookmarkEnd w:id="204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49" w:name="_Toc3557044"/>
      <w:bookmarkStart w:id="2050" w:name="_Toc34747294"/>
      <w:bookmarkStart w:id="2051" w:name="_Toc77102113"/>
      <w:r w:rsidRPr="007055D9">
        <w:lastRenderedPageBreak/>
        <w:t>Sheet Parameters</w:t>
      </w:r>
      <w:bookmarkEnd w:id="2049"/>
      <w:bookmarkEnd w:id="2050"/>
      <w:bookmarkEnd w:id="205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52" w:name="_Toc3557045"/>
      <w:bookmarkStart w:id="2053" w:name="_Toc34747295"/>
      <w:bookmarkStart w:id="2054" w:name="_Toc77102114"/>
      <w:r w:rsidRPr="007055D9">
        <w:t>Weld Parameters</w:t>
      </w:r>
      <w:bookmarkEnd w:id="2052"/>
      <w:bookmarkEnd w:id="2053"/>
      <w:bookmarkEnd w:id="205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77DB8EF"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4687771D" w:rsidR="00FC68DB" w:rsidRPr="00C330B4" w:rsidRDefault="00FC68DB" w:rsidP="00B202D2">
            <w:pPr>
              <w:pStyle w:val="Beschriftung"/>
            </w:pPr>
            <w:bookmarkStart w:id="2055" w:name="_Ref7931629"/>
            <w:bookmarkStart w:id="2056" w:name="_Toc76030592"/>
            <w:bookmarkStart w:id="2057" w:name="_Toc94530877"/>
            <w:bookmarkStart w:id="2058" w:name="_Toc99614717"/>
            <w:r>
              <w:t xml:space="preserve">Figure </w:t>
            </w:r>
            <w:r>
              <w:fldChar w:fldCharType="begin"/>
            </w:r>
            <w:r>
              <w:instrText xml:space="preserve"> SEQ Figure \* ARABIC </w:instrText>
            </w:r>
            <w:r>
              <w:fldChar w:fldCharType="separate"/>
            </w:r>
            <w:r w:rsidR="00A84C98">
              <w:rPr>
                <w:noProof/>
              </w:rPr>
              <w:t>67</w:t>
            </w:r>
            <w:r>
              <w:fldChar w:fldCharType="end"/>
            </w:r>
            <w:bookmarkEnd w:id="2055"/>
            <w:r>
              <w:t>: Y-Joint Sheet Layout</w:t>
            </w:r>
            <w:bookmarkEnd w:id="2056"/>
            <w:bookmarkEnd w:id="2057"/>
            <w:bookmarkEnd w:id="2058"/>
            <w:r>
              <w:t xml:space="preserve"> </w:t>
            </w:r>
          </w:p>
        </w:tc>
        <w:tc>
          <w:tcPr>
            <w:tcW w:w="4605" w:type="dxa"/>
            <w:shd w:val="clear" w:color="auto" w:fill="auto"/>
          </w:tcPr>
          <w:p w14:paraId="0705A4F3" w14:textId="2FC0F526" w:rsidR="00FC68DB" w:rsidRPr="00066EE3" w:rsidRDefault="00FC68DB" w:rsidP="00B202D2">
            <w:pPr>
              <w:pStyle w:val="Beschriftung"/>
              <w:rPr>
                <w:bCs/>
              </w:rPr>
            </w:pPr>
            <w:bookmarkStart w:id="2059" w:name="_Toc76030593"/>
            <w:bookmarkStart w:id="2060" w:name="_Toc94530878"/>
            <w:bookmarkStart w:id="2061" w:name="_Toc99614718"/>
            <w:r>
              <w:t xml:space="preserve">Figure </w:t>
            </w:r>
            <w:r>
              <w:fldChar w:fldCharType="begin"/>
            </w:r>
            <w:r>
              <w:instrText xml:space="preserve"> SEQ Figure \* ARABIC </w:instrText>
            </w:r>
            <w:r>
              <w:fldChar w:fldCharType="separate"/>
            </w:r>
            <w:r w:rsidR="00A84C98">
              <w:rPr>
                <w:noProof/>
              </w:rPr>
              <w:t>68</w:t>
            </w:r>
            <w:r>
              <w:fldChar w:fldCharType="end"/>
            </w:r>
            <w:r>
              <w:t>: Parameters of Y-Joint Weld</w:t>
            </w:r>
            <w:bookmarkEnd w:id="2059"/>
            <w:bookmarkEnd w:id="2060"/>
            <w:bookmarkEnd w:id="206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8077" r:id="rId15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062" w:name="_Toc3566511"/>
      <w:bookmarkStart w:id="2063" w:name="_Toc34747513"/>
      <w:bookmarkStart w:id="2064" w:name="_Toc77095972"/>
      <w:bookmarkStart w:id="2065" w:name="_Toc99614846"/>
      <w:bookmarkStart w:id="206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062"/>
      <w:bookmarkEnd w:id="2063"/>
      <w:bookmarkEnd w:id="2064"/>
      <w:bookmarkEnd w:id="2065"/>
    </w:p>
    <w:p w14:paraId="449B6B32" w14:textId="77777777" w:rsidR="00FC68DB" w:rsidRPr="007055D9" w:rsidRDefault="00FC68DB" w:rsidP="00B202D2">
      <w:pPr>
        <w:pStyle w:val="berschrift4"/>
      </w:pPr>
      <w:bookmarkStart w:id="2067" w:name="_Toc3557046"/>
      <w:bookmarkStart w:id="2068" w:name="_Toc34747296"/>
      <w:bookmarkStart w:id="2069" w:name="_Toc77102115"/>
      <w:r w:rsidRPr="007055D9">
        <w:t>Attributes</w:t>
      </w:r>
      <w:bookmarkEnd w:id="2066"/>
      <w:bookmarkEnd w:id="2067"/>
      <w:bookmarkEnd w:id="2068"/>
      <w:bookmarkEnd w:id="2069"/>
    </w:p>
    <w:p w14:paraId="196C39A1" w14:textId="77777777" w:rsidR="00FC68DB" w:rsidRPr="007055D9" w:rsidRDefault="00FC68DB" w:rsidP="00B202D2">
      <w:pPr>
        <w:pStyle w:val="berschrift5"/>
      </w:pPr>
      <w:bookmarkStart w:id="2070" w:name="_Toc338939213"/>
      <w:r w:rsidRPr="007055D9">
        <w:t xml:space="preserve">Attribute </w:t>
      </w:r>
      <w:r>
        <w:t>"</w:t>
      </w:r>
      <w:r w:rsidRPr="007055D9">
        <w:t>base</w:t>
      </w:r>
      <w:bookmarkEnd w:id="207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071" w:name="_Toc338939214"/>
      <w:r w:rsidRPr="007055D9">
        <w:t xml:space="preserve">Attribute </w:t>
      </w:r>
      <w:r>
        <w:t>"</w:t>
      </w:r>
      <w:r w:rsidRPr="007055D9">
        <w:t>technology</w:t>
      </w:r>
      <w:bookmarkEnd w:id="207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072" w:name="_Toc338939215"/>
      <w:bookmarkStart w:id="2073" w:name="_Toc3557047"/>
      <w:bookmarkStart w:id="2074" w:name="_Toc34747297"/>
      <w:bookmarkStart w:id="2075" w:name="_Toc77102116"/>
      <w:r w:rsidRPr="007055D9">
        <w:t xml:space="preserve">Element </w:t>
      </w:r>
      <w:r>
        <w:t>"</w:t>
      </w:r>
      <w:proofErr w:type="spellStart"/>
      <w:r w:rsidRPr="007055D9">
        <w:t>weld_position</w:t>
      </w:r>
      <w:bookmarkEnd w:id="2072"/>
      <w:bookmarkEnd w:id="2073"/>
      <w:proofErr w:type="spellEnd"/>
      <w:r>
        <w:t>"</w:t>
      </w:r>
      <w:bookmarkEnd w:id="2074"/>
      <w:bookmarkEnd w:id="207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076" w:name="_Toc3566512"/>
      <w:bookmarkStart w:id="2077" w:name="_Toc34747514"/>
      <w:bookmarkStart w:id="2078" w:name="_Toc77095973"/>
      <w:bookmarkStart w:id="2079" w:name="_Toc99614847"/>
      <w:bookmarkStart w:id="208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076"/>
      <w:bookmarkEnd w:id="2077"/>
      <w:bookmarkEnd w:id="2078"/>
      <w:bookmarkEnd w:id="207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6E6A2F83" w:rsidR="00FC68DB" w:rsidRPr="007055D9" w:rsidRDefault="00FC68DB" w:rsidP="00B202D2">
      <w:r w:rsidRPr="007055D9">
        <w:t xml:space="preserve">For this type of </w:t>
      </w:r>
      <w:r w:rsidR="00A84C98" w:rsidRPr="007055D9">
        <w:t>weld,</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08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081" w:name="_Toc338939219"/>
      <w:r w:rsidRPr="007055D9">
        <w:t xml:space="preserve">Attribute </w:t>
      </w:r>
      <w:r>
        <w:t>"</w:t>
      </w:r>
      <w:r w:rsidRPr="007055D9">
        <w:t>thickness</w:t>
      </w:r>
      <w:bookmarkEnd w:id="2081"/>
      <w:r>
        <w:t>"</w:t>
      </w:r>
    </w:p>
    <w:p w14:paraId="39420D6F" w14:textId="77777777" w:rsidR="00FC68DB" w:rsidRPr="007055D9" w:rsidRDefault="00FC68DB" w:rsidP="00A84C98">
      <w:pPr>
        <w:keepNext/>
      </w:pPr>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082" w:name="_Toc3566513"/>
      <w:bookmarkStart w:id="2083" w:name="_Toc34747515"/>
      <w:bookmarkStart w:id="2084" w:name="_Toc77095974"/>
      <w:bookmarkStart w:id="2085" w:name="_Toc99614848"/>
      <w:bookmarkStart w:id="208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082"/>
      <w:bookmarkEnd w:id="2083"/>
      <w:bookmarkEnd w:id="2084"/>
      <w:bookmarkEnd w:id="2085"/>
    </w:p>
    <w:p w14:paraId="6D37B18D" w14:textId="77777777" w:rsidR="00FC68DB" w:rsidRPr="007055D9" w:rsidRDefault="00FC68DB" w:rsidP="00B202D2">
      <w:pPr>
        <w:pStyle w:val="berschrift5"/>
      </w:pPr>
      <w:r w:rsidRPr="007055D9">
        <w:t xml:space="preserve">Attribute </w:t>
      </w:r>
      <w:r>
        <w:t>"</w:t>
      </w:r>
      <w:r w:rsidRPr="007055D9">
        <w:t>angle</w:t>
      </w:r>
      <w:bookmarkEnd w:id="208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087" w:name="_Toc338939221"/>
      <w:r w:rsidRPr="007055D9">
        <w:t xml:space="preserve">Attribute </w:t>
      </w:r>
      <w:r>
        <w:t>"</w:t>
      </w:r>
      <w:r w:rsidRPr="007055D9">
        <w:t>penetration</w:t>
      </w:r>
      <w:bookmarkEnd w:id="208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088" w:name="_Toc338939223"/>
      <w:r w:rsidRPr="007055D9">
        <w:t xml:space="preserve">Attribute </w:t>
      </w:r>
      <w:r>
        <w:t>"</w:t>
      </w:r>
      <w:r w:rsidRPr="007055D9">
        <w:t>shape</w:t>
      </w:r>
      <w:bookmarkEnd w:id="208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089" w:name="_Toc338939224"/>
      <w:r w:rsidRPr="007055D9">
        <w:t xml:space="preserve">Attribute </w:t>
      </w:r>
      <w:r>
        <w:t>"</w:t>
      </w:r>
      <w:r w:rsidRPr="007055D9">
        <w:t>filler</w:t>
      </w:r>
      <w:bookmarkEnd w:id="2089"/>
      <w:r>
        <w:t>"</w:t>
      </w:r>
    </w:p>
    <w:p w14:paraId="10E39271" w14:textId="77777777" w:rsidR="00FC68DB" w:rsidRPr="007055D9" w:rsidRDefault="00FC68DB" w:rsidP="004B64EF">
      <w:r w:rsidRPr="007055D9">
        <w:t>Valid values for the attribute filler can be:</w:t>
      </w:r>
    </w:p>
    <w:p w14:paraId="0575B79F" w14:textId="77777777" w:rsidR="00FC68DB" w:rsidRPr="007055D9" w:rsidRDefault="00FC68DB" w:rsidP="004B64EF">
      <w:pPr>
        <w:pStyle w:val="Aufzhlungszeichen"/>
        <w:numPr>
          <w:ilvl w:val="0"/>
          <w:numId w:val="11"/>
        </w:numPr>
        <w:spacing w:after="120"/>
        <w:rPr>
          <w:rStyle w:val="XMLAttribute"/>
        </w:rPr>
      </w:pPr>
      <w:r w:rsidRPr="007055D9">
        <w:rPr>
          <w:rStyle w:val="XMLAttribute"/>
        </w:rPr>
        <w:t>yes</w:t>
      </w:r>
    </w:p>
    <w:p w14:paraId="1011F594" w14:textId="77777777" w:rsidR="00FC68DB" w:rsidRPr="007055D9" w:rsidRDefault="00FC68DB" w:rsidP="004B64EF">
      <w:pPr>
        <w:pStyle w:val="Aufzhlungszeichen"/>
        <w:numPr>
          <w:ilvl w:val="0"/>
          <w:numId w:val="11"/>
        </w:numPr>
        <w:spacing w:after="120"/>
        <w:rPr>
          <w:rStyle w:val="XMLAttribute"/>
        </w:rPr>
      </w:pPr>
      <w:r w:rsidRPr="007055D9">
        <w:rPr>
          <w:rStyle w:val="XMLAttribute"/>
        </w:rPr>
        <w:t>no</w:t>
      </w:r>
    </w:p>
    <w:p w14:paraId="1C06E5B1" w14:textId="77777777" w:rsidR="00FC68DB" w:rsidRDefault="00FC68DB" w:rsidP="004B64EF">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090" w:name="_Toc3557048"/>
      <w:bookmarkStart w:id="2091" w:name="_Toc34747298"/>
      <w:bookmarkStart w:id="2092" w:name="_Toc77102117"/>
      <w:r w:rsidRPr="007055D9">
        <w:lastRenderedPageBreak/>
        <w:t xml:space="preserve">Element </w:t>
      </w:r>
      <w:r>
        <w:t>"</w:t>
      </w:r>
      <w:proofErr w:type="spellStart"/>
      <w:r>
        <w:t>sheet_parameter</w:t>
      </w:r>
      <w:bookmarkEnd w:id="2090"/>
      <w:proofErr w:type="spellEnd"/>
      <w:r>
        <w:t>"</w:t>
      </w:r>
      <w:bookmarkEnd w:id="2091"/>
      <w:bookmarkEnd w:id="209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093" w:name="_Toc3566514"/>
      <w:bookmarkStart w:id="2094" w:name="_Toc34747516"/>
      <w:bookmarkStart w:id="2095" w:name="_Toc77095975"/>
      <w:bookmarkStart w:id="209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093"/>
      <w:bookmarkEnd w:id="2094"/>
      <w:bookmarkEnd w:id="2095"/>
      <w:bookmarkEnd w:id="209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097" w:name="WeldDefinitionKJoint"/>
      <w:bookmarkStart w:id="2098" w:name="_Toc338939115"/>
      <w:bookmarkStart w:id="2099" w:name="_Toc3557049"/>
      <w:bookmarkStart w:id="2100" w:name="_Toc34747299"/>
      <w:bookmarkStart w:id="2101" w:name="_Toc77102118"/>
      <w:bookmarkStart w:id="2102" w:name="_Toc99614628"/>
      <w:bookmarkEnd w:id="2097"/>
      <w:r w:rsidRPr="007055D9">
        <w:t>K-Joint</w:t>
      </w:r>
      <w:bookmarkEnd w:id="2098"/>
      <w:bookmarkEnd w:id="2099"/>
      <w:bookmarkEnd w:id="2100"/>
      <w:bookmarkEnd w:id="2101"/>
      <w:bookmarkEnd w:id="210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03" w:name="_Toc3557050"/>
      <w:bookmarkStart w:id="2104" w:name="_Toc34747300"/>
      <w:bookmarkStart w:id="2105" w:name="_Toc77102119"/>
      <w:r w:rsidRPr="007055D9">
        <w:t>Sheet Parameters</w:t>
      </w:r>
      <w:bookmarkEnd w:id="2103"/>
      <w:bookmarkEnd w:id="2104"/>
      <w:bookmarkEnd w:id="2105"/>
    </w:p>
    <w:p w14:paraId="4EDBE355" w14:textId="77777777" w:rsidR="00FC68DB" w:rsidRPr="007055D9" w:rsidRDefault="00FC68DB" w:rsidP="004B64EF">
      <w:pPr>
        <w:keepNext/>
      </w:pPr>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4389CF5" w:rsidR="001F4D75" w:rsidRPr="003670AB" w:rsidRDefault="001F4D75" w:rsidP="00FC68DB">
                            <w:pPr>
                              <w:pStyle w:val="Beschriftung"/>
                              <w:rPr>
                                <w:b/>
                                <w:bCs/>
                                <w:noProof/>
                                <w:sz w:val="26"/>
                                <w:szCs w:val="28"/>
                              </w:rPr>
                            </w:pPr>
                            <w:bookmarkStart w:id="2106" w:name="_Ref7932243"/>
                            <w:bookmarkStart w:id="2107" w:name="_Toc3557143"/>
                            <w:bookmarkStart w:id="2108" w:name="_Ref7932230"/>
                            <w:bookmarkStart w:id="2109" w:name="_Toc34747396"/>
                            <w:bookmarkStart w:id="2110" w:name="_Toc76030594"/>
                            <w:bookmarkStart w:id="2111" w:name="_Toc94530879"/>
                            <w:bookmarkStart w:id="2112"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06"/>
                            <w:r>
                              <w:t>: K-Joint Sheet Layout</w:t>
                            </w:r>
                            <w:bookmarkEnd w:id="2107"/>
                            <w:bookmarkEnd w:id="2108"/>
                            <w:bookmarkEnd w:id="2109"/>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44389CF5" w:rsidR="001F4D75" w:rsidRPr="003670AB" w:rsidRDefault="001F4D75" w:rsidP="00FC68DB">
                      <w:pPr>
                        <w:pStyle w:val="Beschriftung"/>
                        <w:rPr>
                          <w:b/>
                          <w:bCs/>
                          <w:noProof/>
                          <w:sz w:val="26"/>
                          <w:szCs w:val="28"/>
                        </w:rPr>
                      </w:pPr>
                      <w:bookmarkStart w:id="2113" w:name="_Ref7932243"/>
                      <w:bookmarkStart w:id="2114" w:name="_Toc3557143"/>
                      <w:bookmarkStart w:id="2115" w:name="_Ref7932230"/>
                      <w:bookmarkStart w:id="2116" w:name="_Toc34747396"/>
                      <w:bookmarkStart w:id="2117" w:name="_Toc76030594"/>
                      <w:bookmarkStart w:id="2118" w:name="_Toc94530879"/>
                      <w:bookmarkStart w:id="2119"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13"/>
                      <w:r>
                        <w:t>: K-Joint Sheet Layout</w:t>
                      </w:r>
                      <w:bookmarkEnd w:id="2114"/>
                      <w:bookmarkEnd w:id="2115"/>
                      <w:bookmarkEnd w:id="2116"/>
                      <w:bookmarkEnd w:id="2117"/>
                      <w:bookmarkEnd w:id="2118"/>
                      <w:bookmarkEnd w:id="211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20" w:name="_Toc3557051"/>
      <w:bookmarkStart w:id="2121" w:name="_Toc34747301"/>
      <w:bookmarkStart w:id="2122" w:name="_Toc77102120"/>
      <w:r w:rsidRPr="007055D9">
        <w:lastRenderedPageBreak/>
        <w:t>Weld Parameters</w:t>
      </w:r>
      <w:bookmarkEnd w:id="2120"/>
      <w:bookmarkEnd w:id="2121"/>
      <w:bookmarkEnd w:id="2122"/>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80BED4C" w:rsidR="001F4D75" w:rsidRPr="00C21C59" w:rsidRDefault="001F4D75" w:rsidP="00FC68DB">
                            <w:pPr>
                              <w:pStyle w:val="Beschriftung"/>
                              <w:rPr>
                                <w:noProof/>
                                <w:szCs w:val="24"/>
                              </w:rPr>
                            </w:pPr>
                            <w:bookmarkStart w:id="2123" w:name="_Toc3557144"/>
                            <w:bookmarkStart w:id="2124" w:name="_Toc34747397"/>
                            <w:bookmarkStart w:id="2125" w:name="_Toc76030595"/>
                            <w:bookmarkStart w:id="2126" w:name="_Toc94530880"/>
                            <w:bookmarkStart w:id="2127"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3"/>
                            <w:bookmarkEnd w:id="2124"/>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180BED4C" w:rsidR="001F4D75" w:rsidRPr="00C21C59" w:rsidRDefault="001F4D75" w:rsidP="00FC68DB">
                      <w:pPr>
                        <w:pStyle w:val="Beschriftung"/>
                        <w:rPr>
                          <w:noProof/>
                          <w:szCs w:val="24"/>
                        </w:rPr>
                      </w:pPr>
                      <w:bookmarkStart w:id="2128" w:name="_Toc3557144"/>
                      <w:bookmarkStart w:id="2129" w:name="_Toc34747397"/>
                      <w:bookmarkStart w:id="2130" w:name="_Toc76030595"/>
                      <w:bookmarkStart w:id="2131" w:name="_Toc94530880"/>
                      <w:bookmarkStart w:id="2132"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8"/>
                      <w:bookmarkEnd w:id="2129"/>
                      <w:bookmarkEnd w:id="2130"/>
                      <w:bookmarkEnd w:id="2131"/>
                      <w:bookmarkEnd w:id="213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8078" r:id="rId155"/>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4B64EF">
      <w:pPr>
        <w:keepNext/>
      </w:pPr>
      <w:r w:rsidRPr="007055D9">
        <w:t xml:space="preserve">The following parameters can be specified for the </w:t>
      </w:r>
      <w:r>
        <w:t>K-J</w:t>
      </w:r>
      <w:r w:rsidRPr="007055D9">
        <w:t>oint:</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7055D9"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4B64EF">
        <w:trPr>
          <w:jc w:val="center"/>
        </w:trPr>
        <w:tc>
          <w:tcPr>
            <w:tcW w:w="1408"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300"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580"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4B64EF">
        <w:trPr>
          <w:jc w:val="center"/>
        </w:trPr>
        <w:tc>
          <w:tcPr>
            <w:tcW w:w="1408"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300"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580"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4B64EF">
        <w:trPr>
          <w:jc w:val="center"/>
        </w:trPr>
        <w:tc>
          <w:tcPr>
            <w:tcW w:w="1408"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300"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580"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33" w:name="_Toc3566515"/>
      <w:bookmarkStart w:id="2134" w:name="_Toc34747517"/>
      <w:bookmarkStart w:id="2135" w:name="_Toc77095976"/>
      <w:bookmarkStart w:id="213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33"/>
      <w:bookmarkEnd w:id="2134"/>
      <w:bookmarkEnd w:id="2135"/>
      <w:bookmarkEnd w:id="213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37" w:name="_Toc338939226"/>
      <w:bookmarkStart w:id="2138" w:name="_Toc3557052"/>
      <w:bookmarkStart w:id="2139" w:name="_Toc34747302"/>
      <w:bookmarkStart w:id="2140" w:name="_Toc77102121"/>
      <w:r w:rsidRPr="007055D9">
        <w:t>Attributes</w:t>
      </w:r>
      <w:bookmarkEnd w:id="2137"/>
      <w:bookmarkEnd w:id="2138"/>
      <w:bookmarkEnd w:id="2139"/>
      <w:bookmarkEnd w:id="2140"/>
    </w:p>
    <w:p w14:paraId="5D24B36D" w14:textId="77777777" w:rsidR="00FC68DB" w:rsidRPr="007055D9" w:rsidRDefault="00FC68DB" w:rsidP="00B202D2">
      <w:pPr>
        <w:pStyle w:val="berschrift5"/>
      </w:pPr>
      <w:bookmarkStart w:id="2141" w:name="_Toc338939228"/>
      <w:r w:rsidRPr="007055D9">
        <w:t xml:space="preserve">Attribute </w:t>
      </w:r>
      <w:r>
        <w:t>"</w:t>
      </w:r>
      <w:r w:rsidRPr="007055D9">
        <w:t>base</w:t>
      </w:r>
      <w:bookmarkEnd w:id="214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42" w:name="_Toc338939229"/>
      <w:r w:rsidRPr="007055D9">
        <w:t xml:space="preserve">Attribute </w:t>
      </w:r>
      <w:r>
        <w:t>"</w:t>
      </w:r>
      <w:r w:rsidRPr="007055D9">
        <w:t>technology</w:t>
      </w:r>
      <w:bookmarkEnd w:id="2142"/>
      <w:r>
        <w:t>"</w:t>
      </w:r>
    </w:p>
    <w:p w14:paraId="627D5C8F" w14:textId="77777777" w:rsidR="00FC68DB" w:rsidRPr="007055D9" w:rsidRDefault="00FC68DB" w:rsidP="00530464">
      <w:pPr>
        <w:keepNext/>
      </w:pPr>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43" w:name="_Toc338939230"/>
      <w:bookmarkStart w:id="2144" w:name="_Toc3557053"/>
      <w:bookmarkStart w:id="2145" w:name="_Toc34747303"/>
      <w:bookmarkStart w:id="2146" w:name="_Toc77102122"/>
      <w:r w:rsidRPr="007055D9">
        <w:t xml:space="preserve">Element </w:t>
      </w:r>
      <w:r>
        <w:t>"</w:t>
      </w:r>
      <w:proofErr w:type="spellStart"/>
      <w:r w:rsidRPr="007055D9">
        <w:t>weld_position</w:t>
      </w:r>
      <w:bookmarkEnd w:id="2143"/>
      <w:bookmarkEnd w:id="2144"/>
      <w:proofErr w:type="spellEnd"/>
      <w:r>
        <w:t>"</w:t>
      </w:r>
      <w:bookmarkEnd w:id="2145"/>
      <w:bookmarkEnd w:id="2146"/>
    </w:p>
    <w:p w14:paraId="44C04CE8" w14:textId="77777777" w:rsidR="00FC68DB" w:rsidRPr="007055D9" w:rsidRDefault="00FC68DB" w:rsidP="00530464">
      <w:pPr>
        <w:keepNext/>
      </w:pPr>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147" w:name="_Toc3566516"/>
      <w:bookmarkStart w:id="2148" w:name="_Toc34747518"/>
      <w:bookmarkStart w:id="2149" w:name="_Toc77095977"/>
      <w:bookmarkStart w:id="2150" w:name="_Toc99614851"/>
      <w:bookmarkStart w:id="215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47"/>
      <w:bookmarkEnd w:id="2148"/>
      <w:bookmarkEnd w:id="2149"/>
      <w:bookmarkEnd w:id="215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5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52" w:name="_Toc338939234"/>
      <w:r w:rsidRPr="007055D9">
        <w:t xml:space="preserve">Attribute </w:t>
      </w:r>
      <w:r>
        <w:t>"</w:t>
      </w:r>
      <w:r w:rsidRPr="007055D9">
        <w:t>thickness</w:t>
      </w:r>
      <w:bookmarkEnd w:id="2152"/>
      <w:r>
        <w:t>"</w:t>
      </w:r>
    </w:p>
    <w:p w14:paraId="38A53A24" w14:textId="77777777" w:rsidR="00FC68DB" w:rsidRPr="007055D9" w:rsidRDefault="00FC68DB" w:rsidP="00530464">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153" w:name="_Toc3566517"/>
      <w:bookmarkStart w:id="2154" w:name="_Toc34747519"/>
      <w:bookmarkStart w:id="2155" w:name="_Toc77095978"/>
      <w:bookmarkStart w:id="2156" w:name="_Toc99614852"/>
      <w:bookmarkStart w:id="215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153"/>
      <w:bookmarkEnd w:id="2154"/>
      <w:bookmarkEnd w:id="2155"/>
      <w:bookmarkEnd w:id="2156"/>
    </w:p>
    <w:p w14:paraId="435000B6" w14:textId="77777777" w:rsidR="00FC68DB" w:rsidRPr="007055D9" w:rsidRDefault="00FC68DB" w:rsidP="00B202D2">
      <w:pPr>
        <w:pStyle w:val="berschrift5"/>
      </w:pPr>
      <w:r w:rsidRPr="007055D9">
        <w:t xml:space="preserve">Attribute </w:t>
      </w:r>
      <w:r>
        <w:t>"</w:t>
      </w:r>
      <w:r w:rsidRPr="007055D9">
        <w:t>angle</w:t>
      </w:r>
      <w:bookmarkEnd w:id="215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58" w:name="_Toc338939236"/>
      <w:r w:rsidRPr="007055D9">
        <w:t xml:space="preserve">Attribute </w:t>
      </w:r>
      <w:r>
        <w:t>"</w:t>
      </w:r>
      <w:r w:rsidRPr="007055D9">
        <w:t>penetration</w:t>
      </w:r>
      <w:bookmarkEnd w:id="215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59" w:name="_Toc338939238"/>
      <w:r w:rsidRPr="007055D9">
        <w:lastRenderedPageBreak/>
        <w:t xml:space="preserve">Attribute </w:t>
      </w:r>
      <w:r>
        <w:t>"</w:t>
      </w:r>
      <w:r w:rsidRPr="007055D9">
        <w:t>shape</w:t>
      </w:r>
      <w:bookmarkEnd w:id="215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60" w:name="_Toc338939239"/>
      <w:r w:rsidRPr="007055D9">
        <w:t xml:space="preserve">Attribute </w:t>
      </w:r>
      <w:r>
        <w:t>"</w:t>
      </w:r>
      <w:r w:rsidRPr="007055D9">
        <w:t>filler</w:t>
      </w:r>
      <w:bookmarkEnd w:id="2160"/>
      <w:r>
        <w:t>"</w:t>
      </w:r>
    </w:p>
    <w:p w14:paraId="79F142A5" w14:textId="77777777" w:rsidR="00FC68DB" w:rsidRPr="007055D9" w:rsidRDefault="00FC68DB" w:rsidP="00530464">
      <w:r w:rsidRPr="007055D9">
        <w:t>Valid values for the attribute filler can be:</w:t>
      </w:r>
    </w:p>
    <w:p w14:paraId="3796A755" w14:textId="77777777" w:rsidR="00FC68DB" w:rsidRPr="007055D9" w:rsidRDefault="00FC68DB" w:rsidP="00530464">
      <w:pPr>
        <w:pStyle w:val="Aufzhlungszeichen"/>
        <w:keepNext/>
        <w:numPr>
          <w:ilvl w:val="0"/>
          <w:numId w:val="11"/>
        </w:numPr>
        <w:spacing w:after="120"/>
        <w:rPr>
          <w:rStyle w:val="XMLAttribute"/>
        </w:rPr>
      </w:pPr>
      <w:r w:rsidRPr="007055D9">
        <w:rPr>
          <w:rStyle w:val="XMLAttribute"/>
        </w:rPr>
        <w:t>yes</w:t>
      </w:r>
    </w:p>
    <w:p w14:paraId="299E373B" w14:textId="77777777" w:rsidR="00FC68DB" w:rsidRPr="007055D9" w:rsidRDefault="00FC68DB" w:rsidP="00530464">
      <w:pPr>
        <w:pStyle w:val="Aufzhlungszeichen"/>
        <w:numPr>
          <w:ilvl w:val="0"/>
          <w:numId w:val="11"/>
        </w:numPr>
        <w:spacing w:after="120"/>
        <w:rPr>
          <w:rStyle w:val="XMLAttribute"/>
        </w:rPr>
      </w:pPr>
      <w:r w:rsidRPr="007055D9">
        <w:rPr>
          <w:rStyle w:val="XMLAttribute"/>
        </w:rPr>
        <w:t>no</w:t>
      </w:r>
    </w:p>
    <w:p w14:paraId="35B9939F" w14:textId="77777777" w:rsidR="00FC68DB" w:rsidRDefault="00FC68DB" w:rsidP="00530464">
      <w:pPr>
        <w:pStyle w:val="Note"/>
        <w:spacing w:after="120"/>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530464" w:rsidRDefault="00FC68DB" w:rsidP="00B202D2">
      <w:pPr>
        <w:pStyle w:val="Example"/>
        <w:keepNext/>
        <w:rPr>
          <w:b/>
          <w:bCs/>
          <w:sz w:val="24"/>
          <w:szCs w:val="24"/>
        </w:rPr>
      </w:pPr>
      <w:r w:rsidRPr="00530464">
        <w:rPr>
          <w:b/>
          <w:bCs/>
          <w:sz w:val="24"/>
          <w:szCs w:val="24"/>
        </w:rPr>
        <w:t xml:space="preserve">Example A (within each </w:t>
      </w:r>
      <w:r w:rsidRPr="00530464">
        <w:rPr>
          <w:rFonts w:ascii="Courier New" w:hAnsi="Courier New" w:cs="Courier New"/>
          <w:b/>
          <w:bCs/>
          <w:i/>
          <w:sz w:val="24"/>
          <w:szCs w:val="24"/>
        </w:rPr>
        <w:t>attribute</w:t>
      </w:r>
      <w:r w:rsidRPr="00530464">
        <w:rPr>
          <w:b/>
          <w:bCs/>
          <w:sz w:val="24"/>
          <w:szCs w:val="24"/>
        </w:rPr>
        <w:t xml:space="preserve">, except </w:t>
      </w:r>
      <w:r w:rsidRPr="00530464">
        <w:rPr>
          <w:rFonts w:ascii="Courier New" w:hAnsi="Courier New" w:cs="Courier New"/>
          <w:b/>
          <w:bCs/>
          <w:i/>
          <w:sz w:val="24"/>
          <w:szCs w:val="24"/>
        </w:rPr>
        <w:t>base</w:t>
      </w:r>
      <w:r w:rsidRPr="00530464">
        <w:rPr>
          <w:b/>
          <w:bCs/>
          <w:sz w:val="24"/>
          <w:szCs w:val="24"/>
        </w:rPr>
        <w:t xml:space="preserve"> within </w:t>
      </w:r>
      <w:r w:rsidRPr="00530464">
        <w:rPr>
          <w:rStyle w:val="elementdeftypeChar"/>
          <w:rFonts w:eastAsia="Calibri"/>
          <w:b w:val="0"/>
          <w:bCs w:val="0"/>
          <w:sz w:val="24"/>
          <w:szCs w:val="24"/>
        </w:rPr>
        <w:t>&lt;</w:t>
      </w:r>
      <w:proofErr w:type="spellStart"/>
      <w:r w:rsidRPr="00530464">
        <w:rPr>
          <w:rStyle w:val="elementdeftypeChar"/>
          <w:rFonts w:eastAsia="Calibri"/>
          <w:b w:val="0"/>
          <w:bCs w:val="0"/>
          <w:sz w:val="24"/>
          <w:szCs w:val="24"/>
        </w:rPr>
        <w:t>weld_position</w:t>
      </w:r>
      <w:proofErr w:type="spellEnd"/>
      <w:r w:rsidRPr="00530464">
        <w:rPr>
          <w:rStyle w:val="elementdeftypeChar"/>
          <w:rFonts w:eastAsia="Calibri"/>
          <w:b w:val="0"/>
          <w:bCs w:val="0"/>
          <w:sz w:val="24"/>
          <w:szCs w:val="24"/>
        </w:rPr>
        <w:t>/&gt;</w:t>
      </w:r>
      <w:r w:rsidRPr="00530464">
        <w:rPr>
          <w:b/>
          <w:bCs/>
          <w:sz w:val="24"/>
          <w:szCs w:val="24"/>
        </w:rPr>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61" w:name="WeldDefinitionCrossJoint"/>
      <w:bookmarkStart w:id="2162" w:name="_Ref397588351"/>
      <w:bookmarkStart w:id="2163" w:name="_Toc3557054"/>
      <w:bookmarkStart w:id="2164" w:name="_Toc34747304"/>
      <w:bookmarkStart w:id="2165" w:name="_Toc77102123"/>
      <w:bookmarkStart w:id="2166" w:name="_Toc338939116"/>
      <w:bookmarkEnd w:id="2161"/>
      <w:r w:rsidRPr="007055D9">
        <w:t xml:space="preserve">Element </w:t>
      </w:r>
      <w:r>
        <w:t>"</w:t>
      </w:r>
      <w:proofErr w:type="spellStart"/>
      <w:r>
        <w:t>sheet_parameter</w:t>
      </w:r>
      <w:bookmarkEnd w:id="2162"/>
      <w:bookmarkEnd w:id="2163"/>
      <w:proofErr w:type="spellEnd"/>
      <w:r>
        <w:t>"</w:t>
      </w:r>
      <w:bookmarkEnd w:id="2164"/>
      <w:bookmarkEnd w:id="216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167" w:name="_Toc3566518"/>
      <w:bookmarkStart w:id="2168" w:name="_Toc34747520"/>
      <w:bookmarkStart w:id="2169" w:name="_Toc77095979"/>
      <w:bookmarkStart w:id="217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67"/>
      <w:bookmarkEnd w:id="2168"/>
      <w:bookmarkEnd w:id="2169"/>
      <w:bookmarkEnd w:id="217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171" w:name="_Toc3557055"/>
      <w:bookmarkStart w:id="2172" w:name="_Toc34747305"/>
      <w:bookmarkStart w:id="2173" w:name="_Toc77102124"/>
      <w:bookmarkStart w:id="2174" w:name="_Toc99614629"/>
      <w:r>
        <w:t>Cruciform Joint</w:t>
      </w:r>
      <w:bookmarkEnd w:id="2166"/>
      <w:bookmarkEnd w:id="2171"/>
      <w:bookmarkEnd w:id="2172"/>
      <w:bookmarkEnd w:id="2173"/>
      <w:bookmarkEnd w:id="217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75" w:name="GenericSeamWeldWeldingTechnology"/>
      <w:bookmarkEnd w:id="217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176" w:name="_Toc3557056"/>
      <w:bookmarkStart w:id="2177" w:name="_Toc34747306"/>
      <w:bookmarkStart w:id="2178"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76"/>
      <w:bookmarkEnd w:id="2177"/>
      <w:bookmarkEnd w:id="217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179" w:name="_Toc3557057"/>
      <w:bookmarkStart w:id="2180" w:name="_Toc34747307"/>
      <w:bookmarkStart w:id="218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CB42E0E" w:rsidR="001F4D75" w:rsidRPr="00412853" w:rsidRDefault="001F4D75" w:rsidP="00FC68DB">
                            <w:pPr>
                              <w:pStyle w:val="Beschriftung"/>
                              <w:rPr>
                                <w:noProof/>
                                <w:szCs w:val="24"/>
                              </w:rPr>
                            </w:pPr>
                            <w:bookmarkStart w:id="2182" w:name="_Toc3557145"/>
                            <w:bookmarkStart w:id="2183" w:name="_Toc34747398"/>
                            <w:bookmarkStart w:id="2184" w:name="_Toc76030596"/>
                            <w:bookmarkStart w:id="2185" w:name="_Toc94530881"/>
                            <w:bookmarkStart w:id="2186"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2"/>
                            <w:bookmarkEnd w:id="2183"/>
                            <w:bookmarkEnd w:id="2184"/>
                            <w:bookmarkEnd w:id="2185"/>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4CB42E0E" w:rsidR="001F4D75" w:rsidRPr="00412853" w:rsidRDefault="001F4D75" w:rsidP="00FC68DB">
                      <w:pPr>
                        <w:pStyle w:val="Beschriftung"/>
                        <w:rPr>
                          <w:noProof/>
                          <w:szCs w:val="24"/>
                        </w:rPr>
                      </w:pPr>
                      <w:bookmarkStart w:id="2187" w:name="_Toc3557145"/>
                      <w:bookmarkStart w:id="2188" w:name="_Toc34747398"/>
                      <w:bookmarkStart w:id="2189" w:name="_Toc76030596"/>
                      <w:bookmarkStart w:id="2190" w:name="_Toc94530881"/>
                      <w:bookmarkStart w:id="2191"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7"/>
                      <w:bookmarkEnd w:id="2188"/>
                      <w:bookmarkEnd w:id="2189"/>
                      <w:bookmarkEnd w:id="2190"/>
                      <w:bookmarkEnd w:id="2191"/>
                    </w:p>
                  </w:txbxContent>
                </v:textbox>
              </v:shape>
            </w:pict>
          </mc:Fallback>
        </mc:AlternateContent>
      </w:r>
      <w:r w:rsidRPr="007055D9">
        <w:t>Weld Parameters</w:t>
      </w:r>
      <w:bookmarkEnd w:id="2179"/>
      <w:bookmarkEnd w:id="2180"/>
      <w:bookmarkEnd w:id="2181"/>
    </w:p>
    <w:p w14:paraId="67FB726C" w14:textId="2F8F81DF" w:rsidR="00FC68DB" w:rsidRPr="007055D9" w:rsidRDefault="00707EC7" w:rsidP="00530464">
      <w:pPr>
        <w:keepNext/>
      </w:pPr>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1C98564C" w:rsidR="001F4D75" w:rsidRPr="006E5062" w:rsidRDefault="001F4D75" w:rsidP="00FC68DB">
                            <w:pPr>
                              <w:pStyle w:val="Beschriftung"/>
                              <w:rPr>
                                <w:noProof/>
                                <w:szCs w:val="24"/>
                              </w:rPr>
                            </w:pPr>
                            <w:bookmarkStart w:id="2192" w:name="_Toc3557146"/>
                            <w:bookmarkStart w:id="2193" w:name="_Toc34747399"/>
                            <w:bookmarkStart w:id="2194" w:name="_Toc76030597"/>
                            <w:bookmarkStart w:id="2195" w:name="_Toc94530882"/>
                            <w:bookmarkStart w:id="2196"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2"/>
                            <w:bookmarkEnd w:id="2193"/>
                            <w:bookmarkEnd w:id="2194"/>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1C98564C" w:rsidR="001F4D75" w:rsidRPr="006E5062" w:rsidRDefault="001F4D75" w:rsidP="00FC68DB">
                      <w:pPr>
                        <w:pStyle w:val="Beschriftung"/>
                        <w:rPr>
                          <w:noProof/>
                          <w:szCs w:val="24"/>
                        </w:rPr>
                      </w:pPr>
                      <w:bookmarkStart w:id="2197" w:name="_Toc3557146"/>
                      <w:bookmarkStart w:id="2198" w:name="_Toc34747399"/>
                      <w:bookmarkStart w:id="2199" w:name="_Toc76030597"/>
                      <w:bookmarkStart w:id="2200" w:name="_Toc94530882"/>
                      <w:bookmarkStart w:id="2201"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7"/>
                      <w:bookmarkEnd w:id="2198"/>
                      <w:bookmarkEnd w:id="2199"/>
                      <w:bookmarkEnd w:id="2200"/>
                      <w:bookmarkEnd w:id="2201"/>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8079" r:id="rId15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A671B0">
      <w:pPr>
        <w:keepNext/>
      </w:pPr>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02" w:name="_Toc3566519"/>
      <w:bookmarkStart w:id="2203" w:name="_Toc34747521"/>
      <w:bookmarkStart w:id="2204" w:name="_Toc77095980"/>
      <w:bookmarkStart w:id="2205" w:name="_Toc99614854"/>
      <w:bookmarkStart w:id="2206" w:name="_Toc338939241"/>
      <w:bookmarkStart w:id="2207" w:name="_Toc288196482"/>
      <w:bookmarkStart w:id="2208" w:name="_Toc288200784"/>
      <w:bookmarkStart w:id="2209" w:name="_Toc338938909"/>
      <w:bookmarkStart w:id="2210"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02"/>
      <w:bookmarkEnd w:id="2203"/>
      <w:bookmarkEnd w:id="2204"/>
      <w:bookmarkEnd w:id="2205"/>
    </w:p>
    <w:p w14:paraId="67851E1D" w14:textId="77777777" w:rsidR="00FC68DB" w:rsidRPr="007055D9" w:rsidRDefault="00FC68DB" w:rsidP="00B202D2">
      <w:pPr>
        <w:pStyle w:val="berschrift4"/>
      </w:pPr>
      <w:bookmarkStart w:id="2211" w:name="_Toc3557058"/>
      <w:bookmarkStart w:id="2212" w:name="_Toc34747308"/>
      <w:bookmarkStart w:id="2213" w:name="_Toc77102127"/>
      <w:r w:rsidRPr="007055D9">
        <w:t>Attributes</w:t>
      </w:r>
      <w:bookmarkEnd w:id="2206"/>
      <w:bookmarkEnd w:id="2211"/>
      <w:bookmarkEnd w:id="2212"/>
      <w:bookmarkEnd w:id="2213"/>
    </w:p>
    <w:p w14:paraId="78E13020" w14:textId="77777777" w:rsidR="00FC68DB" w:rsidRPr="007055D9" w:rsidRDefault="00FC68DB" w:rsidP="00B202D2">
      <w:pPr>
        <w:pStyle w:val="berschrift5"/>
      </w:pPr>
      <w:bookmarkStart w:id="2214" w:name="_Toc338939243"/>
      <w:r w:rsidRPr="007055D9">
        <w:t xml:space="preserve">Attribute </w:t>
      </w:r>
      <w:r>
        <w:t>"</w:t>
      </w:r>
      <w:r w:rsidRPr="007055D9">
        <w:t>base</w:t>
      </w:r>
      <w:bookmarkEnd w:id="221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15" w:name="_Toc338939244"/>
      <w:r w:rsidRPr="007055D9">
        <w:t xml:space="preserve">Attribute </w:t>
      </w:r>
      <w:r>
        <w:t>"</w:t>
      </w:r>
      <w:r w:rsidRPr="007055D9">
        <w:t>technology</w:t>
      </w:r>
      <w:bookmarkEnd w:id="221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16" w:name="_Toc338939245"/>
      <w:bookmarkStart w:id="2217" w:name="_Toc3557059"/>
      <w:bookmarkStart w:id="2218" w:name="_Toc34747309"/>
      <w:bookmarkStart w:id="2219" w:name="_Toc77102128"/>
      <w:r w:rsidRPr="007055D9">
        <w:t xml:space="preserve">Element </w:t>
      </w:r>
      <w:r>
        <w:t>"</w:t>
      </w:r>
      <w:proofErr w:type="spellStart"/>
      <w:r w:rsidRPr="007055D9">
        <w:t>weld_position</w:t>
      </w:r>
      <w:bookmarkEnd w:id="2216"/>
      <w:bookmarkEnd w:id="2217"/>
      <w:proofErr w:type="spellEnd"/>
      <w:r>
        <w:t>"</w:t>
      </w:r>
      <w:bookmarkEnd w:id="2218"/>
      <w:bookmarkEnd w:id="2219"/>
    </w:p>
    <w:p w14:paraId="10619DC6" w14:textId="77777777" w:rsidR="00FC68DB" w:rsidRPr="007055D9" w:rsidRDefault="00FC68DB" w:rsidP="00A671B0">
      <w:pPr>
        <w:keepNext/>
      </w:pPr>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20" w:name="_Toc3566520"/>
      <w:bookmarkStart w:id="2221" w:name="_Toc34747522"/>
      <w:bookmarkStart w:id="2222" w:name="_Toc77095981"/>
      <w:bookmarkStart w:id="2223" w:name="_Toc99614855"/>
      <w:bookmarkStart w:id="2224"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20"/>
      <w:bookmarkEnd w:id="2221"/>
      <w:bookmarkEnd w:id="2222"/>
      <w:bookmarkEnd w:id="2223"/>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24"/>
      <w:r>
        <w:t>"</w:t>
      </w:r>
    </w:p>
    <w:p w14:paraId="23252578" w14:textId="77777777" w:rsidR="00FC68DB" w:rsidRPr="007055D9" w:rsidRDefault="00FC68DB" w:rsidP="00A671B0">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A671B0">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671B0">
      <w:pPr>
        <w:pStyle w:val="Aufzhlungszeichen"/>
        <w:keepNext/>
        <w:numPr>
          <w:ilvl w:val="0"/>
          <w:numId w:val="11"/>
        </w:numPr>
        <w:spacing w:after="120"/>
        <w:rPr>
          <w:rStyle w:val="XMLAttribute"/>
        </w:rPr>
      </w:pPr>
      <w:r w:rsidRPr="007055D9">
        <w:rPr>
          <w:rStyle w:val="XMLAttribute"/>
        </w:rPr>
        <w:t>Fillet</w:t>
      </w:r>
    </w:p>
    <w:p w14:paraId="15A9300F"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HV</w:t>
      </w:r>
    </w:p>
    <w:p w14:paraId="16A5616E"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HY</w:t>
      </w:r>
    </w:p>
    <w:p w14:paraId="6197725B" w14:textId="77777777" w:rsidR="00FC68DB" w:rsidRPr="007055D9" w:rsidRDefault="00FC68DB" w:rsidP="00B202D2">
      <w:pPr>
        <w:pStyle w:val="berschrift5"/>
      </w:pPr>
      <w:bookmarkStart w:id="2225" w:name="_Toc338939249"/>
      <w:r w:rsidRPr="007055D9">
        <w:t xml:space="preserve">Attribute </w:t>
      </w:r>
      <w:r>
        <w:t>"</w:t>
      </w:r>
      <w:r w:rsidRPr="007055D9">
        <w:t>thickness</w:t>
      </w:r>
      <w:bookmarkEnd w:id="2225"/>
      <w:r>
        <w:t>"</w:t>
      </w:r>
    </w:p>
    <w:p w14:paraId="0A0AEC25" w14:textId="77777777" w:rsidR="00FC68DB" w:rsidRPr="007055D9" w:rsidRDefault="00FC68DB" w:rsidP="00A671B0">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26" w:name="_Toc3566521"/>
      <w:bookmarkStart w:id="2227" w:name="_Toc34747523"/>
      <w:bookmarkStart w:id="2228" w:name="_Toc77095982"/>
      <w:bookmarkStart w:id="2229" w:name="_Toc99614856"/>
      <w:bookmarkStart w:id="2230"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26"/>
      <w:bookmarkEnd w:id="2227"/>
      <w:bookmarkEnd w:id="2228"/>
      <w:bookmarkEnd w:id="2229"/>
    </w:p>
    <w:p w14:paraId="7171C538" w14:textId="77777777" w:rsidR="00FC68DB" w:rsidRPr="007055D9" w:rsidRDefault="00FC68DB" w:rsidP="00B202D2">
      <w:pPr>
        <w:pStyle w:val="berschrift5"/>
      </w:pPr>
      <w:r w:rsidRPr="007055D9">
        <w:t xml:space="preserve">Attribute </w:t>
      </w:r>
      <w:r>
        <w:t>"</w:t>
      </w:r>
      <w:r w:rsidRPr="007055D9">
        <w:t>angle</w:t>
      </w:r>
      <w:bookmarkEnd w:id="223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31" w:name="_Toc338939251"/>
      <w:r w:rsidRPr="007055D9">
        <w:t xml:space="preserve">Attribute </w:t>
      </w:r>
      <w:r>
        <w:t>"</w:t>
      </w:r>
      <w:r w:rsidRPr="007055D9">
        <w:t>penetration</w:t>
      </w:r>
      <w:bookmarkEnd w:id="223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32" w:name="_Toc338939253"/>
      <w:r w:rsidRPr="007055D9">
        <w:t xml:space="preserve">Attribute </w:t>
      </w:r>
      <w:r>
        <w:t>"</w:t>
      </w:r>
      <w:r w:rsidRPr="007055D9">
        <w:t>shape</w:t>
      </w:r>
      <w:bookmarkEnd w:id="223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33" w:name="_Toc338939254"/>
      <w:r w:rsidRPr="007055D9">
        <w:t xml:space="preserve">Attribute </w:t>
      </w:r>
      <w:r>
        <w:t>"</w:t>
      </w:r>
      <w:r w:rsidRPr="007055D9">
        <w:t>filler</w:t>
      </w:r>
      <w:bookmarkEnd w:id="2233"/>
      <w:r>
        <w:t>"</w:t>
      </w:r>
    </w:p>
    <w:p w14:paraId="576779BF" w14:textId="77777777" w:rsidR="00FC68DB" w:rsidRPr="007055D9" w:rsidRDefault="00FC68DB" w:rsidP="00A671B0">
      <w:pPr>
        <w:keepNext/>
      </w:pPr>
      <w:r w:rsidRPr="007055D9">
        <w:t>Valid values for the attribute filler can be:</w:t>
      </w:r>
    </w:p>
    <w:p w14:paraId="37B680A9" w14:textId="77777777" w:rsidR="00FC68DB" w:rsidRPr="007055D9" w:rsidRDefault="00FC68DB" w:rsidP="00A671B0">
      <w:pPr>
        <w:pStyle w:val="Aufzhlungszeichen"/>
        <w:numPr>
          <w:ilvl w:val="0"/>
          <w:numId w:val="11"/>
        </w:numPr>
        <w:spacing w:after="120"/>
        <w:rPr>
          <w:rStyle w:val="XMLAttribute"/>
        </w:rPr>
      </w:pPr>
      <w:r w:rsidRPr="007055D9">
        <w:rPr>
          <w:rStyle w:val="XMLAttribute"/>
        </w:rPr>
        <w:t>yes</w:t>
      </w:r>
    </w:p>
    <w:p w14:paraId="6F7298ED" w14:textId="77777777" w:rsidR="00FC68DB" w:rsidRPr="007055D9" w:rsidRDefault="00FC68DB" w:rsidP="00A671B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A671B0">
      <w:pPr>
        <w:pStyle w:val="Note"/>
        <w:spacing w:after="12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A671B0" w:rsidRDefault="00FC68DB" w:rsidP="00B202D2">
      <w:pPr>
        <w:pStyle w:val="Example"/>
        <w:keepNext/>
        <w:spacing w:before="120"/>
        <w:rPr>
          <w:b/>
          <w:bCs/>
          <w:sz w:val="24"/>
          <w:szCs w:val="24"/>
        </w:rPr>
      </w:pPr>
      <w:r w:rsidRPr="00A671B0">
        <w:rPr>
          <w:b/>
          <w:bCs/>
          <w:sz w:val="24"/>
          <w:szCs w:val="24"/>
        </w:rPr>
        <w:lastRenderedPageBreak/>
        <w:t xml:space="preserve">Example A (within each </w:t>
      </w:r>
      <w:r w:rsidRPr="00A671B0">
        <w:rPr>
          <w:rFonts w:ascii="Courier New" w:hAnsi="Courier New" w:cs="Courier New"/>
          <w:b/>
          <w:bCs/>
          <w:i/>
          <w:sz w:val="24"/>
          <w:szCs w:val="24"/>
        </w:rPr>
        <w:t>attribute</w:t>
      </w:r>
      <w:r w:rsidRPr="00A671B0">
        <w:rPr>
          <w:b/>
          <w:bCs/>
          <w:sz w:val="24"/>
          <w:szCs w:val="24"/>
        </w:rPr>
        <w:t xml:space="preserve">, except </w:t>
      </w:r>
      <w:r w:rsidRPr="00A671B0">
        <w:rPr>
          <w:rFonts w:ascii="Courier New" w:hAnsi="Courier New" w:cs="Courier New"/>
          <w:b/>
          <w:bCs/>
          <w:i/>
          <w:sz w:val="24"/>
          <w:szCs w:val="24"/>
        </w:rPr>
        <w:t>base</w:t>
      </w:r>
      <w:r w:rsidRPr="00A671B0">
        <w:rPr>
          <w:b/>
          <w:bCs/>
          <w:sz w:val="24"/>
          <w:szCs w:val="24"/>
        </w:rPr>
        <w:t xml:space="preserve"> within </w:t>
      </w:r>
      <w:r w:rsidRPr="00A671B0">
        <w:rPr>
          <w:rStyle w:val="elementdeftypeChar"/>
          <w:rFonts w:eastAsia="Calibri"/>
          <w:b w:val="0"/>
          <w:bCs w:val="0"/>
          <w:sz w:val="24"/>
          <w:szCs w:val="24"/>
        </w:rPr>
        <w:t>&lt;</w:t>
      </w:r>
      <w:proofErr w:type="spellStart"/>
      <w:r w:rsidRPr="00A671B0">
        <w:rPr>
          <w:rStyle w:val="elementdeftypeChar"/>
          <w:rFonts w:eastAsia="Calibri"/>
          <w:b w:val="0"/>
          <w:bCs w:val="0"/>
          <w:sz w:val="24"/>
          <w:szCs w:val="24"/>
        </w:rPr>
        <w:t>weld_position</w:t>
      </w:r>
      <w:proofErr w:type="spellEnd"/>
      <w:r w:rsidRPr="00A671B0">
        <w:rPr>
          <w:rStyle w:val="elementdeftypeChar"/>
          <w:rFonts w:eastAsia="Calibri"/>
          <w:b w:val="0"/>
          <w:bCs w:val="0"/>
          <w:sz w:val="24"/>
          <w:szCs w:val="24"/>
        </w:rPr>
        <w:t>/&gt;</w:t>
      </w:r>
      <w:r w:rsidRPr="00A671B0">
        <w:rPr>
          <w:b/>
          <w:bCs/>
          <w:sz w:val="24"/>
          <w:szCs w:val="24"/>
        </w:rPr>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34" w:name="GenericSeamWeldWeld"/>
      <w:bookmarkStart w:id="2235" w:name="_Toc3557060"/>
      <w:bookmarkStart w:id="2236" w:name="_Toc34747310"/>
      <w:bookmarkStart w:id="2237" w:name="_Toc77102129"/>
      <w:bookmarkStart w:id="2238" w:name="_Toc338938919"/>
      <w:bookmarkStart w:id="2239" w:name="_Toc338939255"/>
      <w:bookmarkEnd w:id="2207"/>
      <w:bookmarkEnd w:id="2208"/>
      <w:bookmarkEnd w:id="2209"/>
      <w:bookmarkEnd w:id="2210"/>
      <w:bookmarkEnd w:id="2234"/>
      <w:r w:rsidRPr="007055D9">
        <w:t xml:space="preserve">Element </w:t>
      </w:r>
      <w:r>
        <w:t>"</w:t>
      </w:r>
      <w:proofErr w:type="spellStart"/>
      <w:r>
        <w:t>sheet_parameter</w:t>
      </w:r>
      <w:bookmarkEnd w:id="2235"/>
      <w:proofErr w:type="spellEnd"/>
      <w:r>
        <w:t>"</w:t>
      </w:r>
      <w:bookmarkEnd w:id="2236"/>
      <w:bookmarkEnd w:id="223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240" w:name="_Toc3566522"/>
      <w:bookmarkStart w:id="2241" w:name="_Toc34747524"/>
      <w:bookmarkStart w:id="2242" w:name="_Toc77095983"/>
      <w:bookmarkStart w:id="2243"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40"/>
      <w:bookmarkEnd w:id="2241"/>
      <w:bookmarkEnd w:id="2242"/>
      <w:bookmarkEnd w:id="224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44" w:name="_Toc413861928"/>
      <w:bookmarkStart w:id="2245" w:name="_Toc3557061"/>
      <w:bookmarkStart w:id="2246" w:name="_Toc34747311"/>
      <w:bookmarkStart w:id="2247" w:name="_Toc77102130"/>
      <w:bookmarkStart w:id="2248" w:name="_Toc99614630"/>
      <w:bookmarkStart w:id="2249" w:name="_Toc413359615"/>
      <w:bookmarkStart w:id="2250" w:name="_Toc338938920"/>
      <w:bookmarkStart w:id="2251" w:name="_Toc338939256"/>
      <w:bookmarkStart w:id="2252" w:name="_Toc391571769"/>
      <w:bookmarkEnd w:id="2238"/>
      <w:bookmarkEnd w:id="2239"/>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828D51E" w:rsidR="001F4D75" w:rsidRPr="000E4598" w:rsidRDefault="001F4D75" w:rsidP="00FC68DB">
                              <w:pPr>
                                <w:pStyle w:val="Beschriftung"/>
                                <w:rPr>
                                  <w:noProof/>
                                  <w:sz w:val="30"/>
                                  <w:szCs w:val="26"/>
                                </w:rPr>
                              </w:pPr>
                              <w:bookmarkStart w:id="2253" w:name="_Toc3557147"/>
                              <w:bookmarkStart w:id="2254" w:name="_Toc34747400"/>
                              <w:bookmarkStart w:id="2255" w:name="_Toc76030598"/>
                              <w:bookmarkStart w:id="2256" w:name="_Toc94530883"/>
                              <w:bookmarkStart w:id="2257"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7"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0" o:title=""/>
                </v:shape>
                <v:shape id="Text Box 1042" o:spid="_x0000_s1058"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828D51E" w:rsidR="001F4D75" w:rsidRPr="000E4598" w:rsidRDefault="001F4D75" w:rsidP="00FC68DB">
                        <w:pPr>
                          <w:pStyle w:val="Beschriftung"/>
                          <w:rPr>
                            <w:noProof/>
                            <w:sz w:val="30"/>
                            <w:szCs w:val="26"/>
                          </w:rPr>
                        </w:pPr>
                        <w:bookmarkStart w:id="2258" w:name="_Toc3557147"/>
                        <w:bookmarkStart w:id="2259" w:name="_Toc34747400"/>
                        <w:bookmarkStart w:id="2260" w:name="_Toc76030598"/>
                        <w:bookmarkStart w:id="2261" w:name="_Toc94530883"/>
                        <w:bookmarkStart w:id="2262"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8"/>
                        <w:bookmarkEnd w:id="2259"/>
                        <w:bookmarkEnd w:id="2260"/>
                        <w:bookmarkEnd w:id="2261"/>
                        <w:bookmarkEnd w:id="2262"/>
                      </w:p>
                    </w:txbxContent>
                  </v:textbox>
                </v:shape>
              </v:group>
            </w:pict>
          </mc:Fallback>
        </mc:AlternateContent>
      </w:r>
      <w:r w:rsidRPr="00226A3F">
        <w:t>Flared Joint</w:t>
      </w:r>
      <w:bookmarkEnd w:id="2244"/>
      <w:bookmarkEnd w:id="2245"/>
      <w:bookmarkEnd w:id="2246"/>
      <w:bookmarkEnd w:id="2247"/>
      <w:bookmarkEnd w:id="224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9B0461F" w:rsidR="001F4D75" w:rsidRPr="000C12FE" w:rsidRDefault="001F4D75" w:rsidP="00FC68DB">
                              <w:pPr>
                                <w:pStyle w:val="Beschriftung"/>
                                <w:rPr>
                                  <w:i w:val="0"/>
                                  <w:iCs w:val="0"/>
                                  <w:noProof/>
                                  <w:sz w:val="24"/>
                                  <w:szCs w:val="26"/>
                                  <w:lang w:val="x-none"/>
                                </w:rPr>
                              </w:pPr>
                              <w:bookmarkStart w:id="2263" w:name="_Toc3557148"/>
                              <w:bookmarkStart w:id="2264" w:name="_Toc34747401"/>
                              <w:bookmarkStart w:id="2265" w:name="_Toc76030599"/>
                              <w:bookmarkStart w:id="2266" w:name="_Toc94530884"/>
                              <w:bookmarkStart w:id="2267"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3"/>
                              <w:bookmarkEnd w:id="2264"/>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60"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2" o:title=""/>
                </v:shape>
                <v:shape id="Text Box 1043" o:spid="_x0000_s1061"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39B0461F" w:rsidR="001F4D75" w:rsidRPr="000C12FE" w:rsidRDefault="001F4D75" w:rsidP="00FC68DB">
                        <w:pPr>
                          <w:pStyle w:val="Beschriftung"/>
                          <w:rPr>
                            <w:i w:val="0"/>
                            <w:iCs w:val="0"/>
                            <w:noProof/>
                            <w:sz w:val="24"/>
                            <w:szCs w:val="26"/>
                            <w:lang w:val="x-none"/>
                          </w:rPr>
                        </w:pPr>
                        <w:bookmarkStart w:id="2268" w:name="_Toc3557148"/>
                        <w:bookmarkStart w:id="2269" w:name="_Toc34747401"/>
                        <w:bookmarkStart w:id="2270" w:name="_Toc76030599"/>
                        <w:bookmarkStart w:id="2271" w:name="_Toc94530884"/>
                        <w:bookmarkStart w:id="2272"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8"/>
                        <w:bookmarkEnd w:id="2269"/>
                        <w:bookmarkEnd w:id="2270"/>
                        <w:bookmarkEnd w:id="2271"/>
                        <w:bookmarkEnd w:id="227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273" w:name="_Toc3566523"/>
      <w:bookmarkStart w:id="2274" w:name="_Toc34747525"/>
      <w:bookmarkStart w:id="2275" w:name="_Toc77095984"/>
      <w:bookmarkStart w:id="2276"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273"/>
      <w:bookmarkEnd w:id="2274"/>
      <w:bookmarkEnd w:id="2275"/>
      <w:bookmarkEnd w:id="227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77" w:name="_Toc3557062"/>
      <w:bookmarkStart w:id="2278" w:name="_Toc34747312"/>
      <w:bookmarkStart w:id="2279" w:name="_Toc77102131"/>
      <w:r>
        <w:t>Attributes</w:t>
      </w:r>
      <w:bookmarkEnd w:id="2277"/>
      <w:bookmarkEnd w:id="2278"/>
      <w:bookmarkEnd w:id="227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A671B0">
      <w:pPr>
        <w:keepNext/>
      </w:pPr>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A671B0">
      <w:pPr>
        <w:pStyle w:val="Aufzhlungszeichen"/>
        <w:keepNext/>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280" w:name="_Toc3557063"/>
      <w:bookmarkStart w:id="2281" w:name="_Toc34747313"/>
      <w:bookmarkStart w:id="2282" w:name="_Toc77102132"/>
      <w:r>
        <w:t>Element "</w:t>
      </w:r>
      <w:proofErr w:type="spellStart"/>
      <w:r>
        <w:t>weld_position</w:t>
      </w:r>
      <w:bookmarkEnd w:id="2280"/>
      <w:proofErr w:type="spellEnd"/>
      <w:r>
        <w:t>"</w:t>
      </w:r>
      <w:bookmarkEnd w:id="2281"/>
      <w:bookmarkEnd w:id="2282"/>
    </w:p>
    <w:p w14:paraId="24C785EF" w14:textId="77777777" w:rsidR="00FC68DB" w:rsidRDefault="00FC68DB" w:rsidP="00A671B0">
      <w:pPr>
        <w:keepNext/>
      </w:pPr>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283" w:name="_Toc3566524"/>
      <w:bookmarkStart w:id="2284" w:name="_Toc34747526"/>
      <w:bookmarkStart w:id="2285" w:name="_Toc77095985"/>
      <w:bookmarkStart w:id="2286"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283"/>
      <w:bookmarkEnd w:id="2284"/>
      <w:bookmarkEnd w:id="2285"/>
      <w:bookmarkEnd w:id="2286"/>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Pr="00A671B0" w:rsidRDefault="00FC68DB" w:rsidP="00B202D2">
      <w:pPr>
        <w:pStyle w:val="Example"/>
        <w:keepNext/>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287" w:name="_Toc3557064"/>
      <w:bookmarkStart w:id="2288" w:name="_Toc34747314"/>
      <w:bookmarkStart w:id="2289" w:name="_Toc77102133"/>
      <w:r>
        <w:t>Element "</w:t>
      </w:r>
      <w:proofErr w:type="spellStart"/>
      <w:r>
        <w:t>sheet_parameter</w:t>
      </w:r>
      <w:bookmarkEnd w:id="2287"/>
      <w:proofErr w:type="spellEnd"/>
      <w:r>
        <w:t>"</w:t>
      </w:r>
      <w:bookmarkEnd w:id="2288"/>
      <w:bookmarkEnd w:id="2289"/>
    </w:p>
    <w:p w14:paraId="0FBFF604" w14:textId="77777777" w:rsidR="00FC68DB" w:rsidRDefault="00FC68DB" w:rsidP="00A671B0">
      <w:pPr>
        <w:keepNext/>
      </w:pPr>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290" w:name="_Toc3566525"/>
      <w:bookmarkStart w:id="2291" w:name="_Toc34747527"/>
      <w:bookmarkStart w:id="2292" w:name="_Toc77095986"/>
      <w:bookmarkStart w:id="2293"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290"/>
      <w:bookmarkEnd w:id="2291"/>
      <w:bookmarkEnd w:id="2292"/>
      <w:bookmarkEnd w:id="229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A671B0">
      <w:pPr>
        <w:pStyle w:val="XMLCode"/>
        <w:keepNext/>
      </w:pPr>
      <w:r>
        <w:lastRenderedPageBreak/>
        <w:t xml:space="preserve">    &lt;/</w:t>
      </w:r>
      <w:proofErr w:type="spellStart"/>
      <w:r>
        <w:t>flared_joint</w:t>
      </w:r>
      <w:proofErr w:type="spellEnd"/>
      <w:r>
        <w:t xml:space="preserve"> &gt;</w:t>
      </w:r>
    </w:p>
    <w:p w14:paraId="408FB57D" w14:textId="77777777" w:rsidR="00FC68DB" w:rsidRDefault="00FC68DB" w:rsidP="00A671B0">
      <w:pPr>
        <w:pStyle w:val="XMLCode"/>
        <w:keepNext/>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294" w:name="_Ref414345739"/>
      <w:bookmarkStart w:id="2295" w:name="_Ref414345749"/>
      <w:bookmarkStart w:id="2296" w:name="_Ref414345786"/>
      <w:bookmarkStart w:id="2297" w:name="_Ref414345798"/>
      <w:bookmarkStart w:id="2298" w:name="_Toc3557065"/>
      <w:bookmarkStart w:id="2299" w:name="_Toc34747315"/>
      <w:bookmarkStart w:id="2300" w:name="_Toc77102134"/>
      <w:bookmarkStart w:id="2301" w:name="_Toc99614631"/>
      <w:r w:rsidRPr="00226A3F">
        <w:t>Adhesive Lines</w:t>
      </w:r>
      <w:bookmarkEnd w:id="2249"/>
      <w:bookmarkEnd w:id="2294"/>
      <w:bookmarkEnd w:id="2295"/>
      <w:bookmarkEnd w:id="2296"/>
      <w:bookmarkEnd w:id="2297"/>
      <w:bookmarkEnd w:id="2298"/>
      <w:bookmarkEnd w:id="2299"/>
      <w:bookmarkEnd w:id="2300"/>
      <w:bookmarkEnd w:id="230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02" w:name="_Toc3566527"/>
      <w:bookmarkStart w:id="2303" w:name="_Toc34747529"/>
      <w:bookmarkStart w:id="2304" w:name="_Toc77095988"/>
      <w:bookmarkStart w:id="2305"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02"/>
      <w:bookmarkEnd w:id="2303"/>
      <w:bookmarkEnd w:id="2304"/>
      <w:bookmarkEnd w:id="230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A671B0">
      <w:pPr>
        <w:keepNext/>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06" w:name="_Toc3566528"/>
      <w:bookmarkStart w:id="2307" w:name="_Toc34747530"/>
      <w:bookmarkStart w:id="2308" w:name="_Toc77095989"/>
      <w:bookmarkStart w:id="2309"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06"/>
      <w:bookmarkEnd w:id="2307"/>
      <w:bookmarkEnd w:id="2308"/>
      <w:bookmarkEnd w:id="2309"/>
    </w:p>
    <w:p w14:paraId="60E1F07E" w14:textId="77777777" w:rsidR="00FC68DB" w:rsidRPr="006C220A" w:rsidRDefault="00FC68DB" w:rsidP="00D52126">
      <w:pPr>
        <w:pStyle w:val="Listenabsatz"/>
        <w:numPr>
          <w:ilvl w:val="0"/>
          <w:numId w:val="42"/>
        </w:numPr>
        <w:tabs>
          <w:tab w:val="clear" w:pos="403"/>
        </w:tabs>
        <w:spacing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52126">
      <w:pPr>
        <w:pStyle w:val="Listenabsatz"/>
        <w:numPr>
          <w:ilvl w:val="0"/>
          <w:numId w:val="42"/>
        </w:numPr>
        <w:tabs>
          <w:tab w:val="clear" w:pos="403"/>
        </w:tabs>
        <w:spacing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D52126">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lastRenderedPageBreak/>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10" w:name="_Toc428279602"/>
      <w:bookmarkStart w:id="2311" w:name="_Toc428456348"/>
      <w:bookmarkStart w:id="2312" w:name="_Toc428537316"/>
      <w:bookmarkStart w:id="2313" w:name="_Toc428969638"/>
      <w:bookmarkStart w:id="2314" w:name="_Toc429053029"/>
      <w:bookmarkStart w:id="2315" w:name="_Toc413861930"/>
      <w:bookmarkStart w:id="2316" w:name="_Toc3557066"/>
      <w:bookmarkStart w:id="2317" w:name="_Toc34747316"/>
      <w:bookmarkStart w:id="2318" w:name="_Toc77102135"/>
      <w:bookmarkStart w:id="2319" w:name="_Toc99614632"/>
      <w:bookmarkStart w:id="2320" w:name="_Toc413359617"/>
      <w:bookmarkEnd w:id="2310"/>
      <w:bookmarkEnd w:id="2311"/>
      <w:bookmarkEnd w:id="2312"/>
      <w:bookmarkEnd w:id="2313"/>
      <w:bookmarkEnd w:id="2314"/>
      <w:r w:rsidRPr="00226A3F">
        <w:t>Hemming Flanges</w:t>
      </w:r>
      <w:bookmarkEnd w:id="2315"/>
      <w:bookmarkEnd w:id="2316"/>
      <w:bookmarkEnd w:id="2317"/>
      <w:bookmarkEnd w:id="2318"/>
      <w:bookmarkEnd w:id="2319"/>
    </w:p>
    <w:p w14:paraId="7D310584" w14:textId="77777777" w:rsidR="00FC68DB" w:rsidRDefault="00FC68DB" w:rsidP="00B202D2">
      <w:pPr>
        <w:pStyle w:val="berschrift3"/>
      </w:pPr>
      <w:bookmarkStart w:id="2321" w:name="_Toc413861931"/>
      <w:bookmarkStart w:id="2322" w:name="_Toc3557067"/>
      <w:bookmarkStart w:id="2323" w:name="_Toc34747317"/>
      <w:bookmarkStart w:id="2324" w:name="_Toc77102136"/>
      <w:bookmarkStart w:id="2325" w:name="_Toc99614633"/>
      <w:r>
        <w:t>Introduction</w:t>
      </w:r>
      <w:bookmarkEnd w:id="2321"/>
      <w:bookmarkEnd w:id="2322"/>
      <w:bookmarkEnd w:id="2323"/>
      <w:bookmarkEnd w:id="2324"/>
      <w:bookmarkEnd w:id="2325"/>
    </w:p>
    <w:p w14:paraId="5CAD8167" w14:textId="77777777" w:rsidR="00FC68DB" w:rsidRDefault="00FC68DB" w:rsidP="00D52126">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D52126">
      <w:r>
        <w:t xml:space="preserve">A hemming involves a path around which the outer metal sheet is rolled over. This is called the </w:t>
      </w:r>
      <w:r>
        <w:rPr>
          <w:i/>
        </w:rPr>
        <w:t>hemming root.</w:t>
      </w:r>
    </w:p>
    <w:p w14:paraId="43E0F5AE" w14:textId="77777777" w:rsidR="00FC68DB" w:rsidRDefault="00FC68DB" w:rsidP="00D52126">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26" w:name="_Ref413858805"/>
      <w:bookmarkStart w:id="2327" w:name="_Toc413861952"/>
      <w:bookmarkStart w:id="2328" w:name="_Toc3557149"/>
      <w:bookmarkStart w:id="2329" w:name="_Toc34747402"/>
      <w:bookmarkStart w:id="2330" w:name="_Toc76030600"/>
      <w:bookmarkStart w:id="2331" w:name="_Toc94530885"/>
      <w:bookmarkStart w:id="2332"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26"/>
      <w:r>
        <w:t>: The Three Regions of a Hemming</w:t>
      </w:r>
      <w:bookmarkEnd w:id="2327"/>
      <w:bookmarkEnd w:id="2328"/>
      <w:bookmarkEnd w:id="2329"/>
      <w:bookmarkEnd w:id="2330"/>
      <w:bookmarkEnd w:id="2331"/>
      <w:bookmarkEnd w:id="23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333" w:name="_Ref413850590"/>
      <w:bookmarkStart w:id="2334" w:name="_Toc413861953"/>
      <w:bookmarkStart w:id="2335" w:name="_Toc3557150"/>
      <w:bookmarkStart w:id="2336" w:name="_Toc34747403"/>
      <w:bookmarkStart w:id="2337" w:name="_Toc76030601"/>
      <w:bookmarkStart w:id="2338" w:name="_Toc94530886"/>
      <w:bookmarkStart w:id="2339"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3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4"/>
      <w:bookmarkEnd w:id="2335"/>
      <w:bookmarkEnd w:id="2336"/>
      <w:bookmarkEnd w:id="2337"/>
      <w:bookmarkEnd w:id="2338"/>
      <w:bookmarkEnd w:id="2339"/>
    </w:p>
    <w:p w14:paraId="739D7179" w14:textId="77777777" w:rsidR="00FC68DB" w:rsidRDefault="00FC68DB" w:rsidP="008362F4">
      <w:pPr>
        <w:keepNext/>
      </w:pPr>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340" w:name="_Toc413861954"/>
      <w:bookmarkStart w:id="2341" w:name="_Toc3557151"/>
      <w:bookmarkStart w:id="2342" w:name="_Toc34747404"/>
      <w:bookmarkStart w:id="2343" w:name="_Toc76030602"/>
      <w:bookmarkStart w:id="2344" w:name="_Toc94530887"/>
      <w:bookmarkStart w:id="2345"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340"/>
      <w:bookmarkEnd w:id="2341"/>
      <w:bookmarkEnd w:id="2342"/>
      <w:bookmarkEnd w:id="2343"/>
      <w:bookmarkEnd w:id="2344"/>
      <w:bookmarkEnd w:id="2345"/>
    </w:p>
    <w:p w14:paraId="058D6094" w14:textId="77777777" w:rsidR="00FC68DB" w:rsidRPr="00EB3687" w:rsidRDefault="00FC68DB" w:rsidP="008362F4">
      <w:pPr>
        <w:keepNext/>
        <w:rPr>
          <w:noProof/>
          <w:lang w:eastAsia="en-GB"/>
        </w:rPr>
      </w:pPr>
      <w:r w:rsidRPr="001F057F">
        <w:rPr>
          <w:noProof/>
          <w:lang w:eastAsia="en-GB"/>
        </w:rPr>
        <w:lastRenderedPageBreak/>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346" w:name="_Toc3557152"/>
      <w:bookmarkStart w:id="2347" w:name="_Toc34747405"/>
      <w:bookmarkStart w:id="2348" w:name="_Toc76030603"/>
      <w:bookmarkStart w:id="2349" w:name="_Toc94530888"/>
      <w:bookmarkStart w:id="2350"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46"/>
      <w:bookmarkEnd w:id="2347"/>
      <w:bookmarkEnd w:id="2348"/>
      <w:bookmarkEnd w:id="2349"/>
      <w:bookmarkEnd w:id="23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51" w:name="_Toc413861932"/>
      <w:bookmarkStart w:id="2352" w:name="_Toc3557068"/>
      <w:bookmarkStart w:id="2353" w:name="_Toc34747318"/>
      <w:bookmarkStart w:id="2354" w:name="_Toc77102137"/>
      <w:bookmarkStart w:id="2355"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51"/>
      <w:bookmarkEnd w:id="2352"/>
      <w:bookmarkEnd w:id="2353"/>
      <w:bookmarkEnd w:id="2354"/>
      <w:bookmarkEnd w:id="235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356" w:name="_Toc3566530"/>
      <w:bookmarkStart w:id="2357" w:name="_Toc34747532"/>
      <w:bookmarkStart w:id="2358" w:name="_Toc77095991"/>
      <w:bookmarkStart w:id="2359"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56"/>
      <w:bookmarkEnd w:id="2357"/>
      <w:bookmarkEnd w:id="2358"/>
      <w:bookmarkEnd w:id="235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360" w:name="_Toc413861979"/>
      <w:bookmarkStart w:id="2361" w:name="_Toc3566531"/>
      <w:bookmarkStart w:id="2362" w:name="_Toc34747533"/>
      <w:bookmarkStart w:id="2363" w:name="_Toc77095992"/>
      <w:bookmarkStart w:id="2364"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360"/>
      <w:bookmarkEnd w:id="2361"/>
      <w:bookmarkEnd w:id="2362"/>
      <w:bookmarkEnd w:id="2363"/>
      <w:bookmarkEnd w:id="2364"/>
    </w:p>
    <w:p w14:paraId="1612958E" w14:textId="77777777" w:rsidR="00FC68DB" w:rsidRPr="0079141E" w:rsidRDefault="00FC68DB" w:rsidP="008362F4">
      <w:pPr>
        <w:pStyle w:val="Listenabsatz"/>
        <w:numPr>
          <w:ilvl w:val="0"/>
          <w:numId w:val="43"/>
        </w:numPr>
        <w:tabs>
          <w:tab w:val="clear" w:pos="403"/>
        </w:tabs>
        <w:spacing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8362F4">
      <w:pPr>
        <w:pStyle w:val="Listenabsatz"/>
        <w:numPr>
          <w:ilvl w:val="0"/>
          <w:numId w:val="43"/>
        </w:numPr>
        <w:tabs>
          <w:tab w:val="clear" w:pos="403"/>
        </w:tabs>
        <w:spacing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8362F4">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8362F4">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365" w:name="_Toc413861980"/>
      <w:bookmarkStart w:id="2366" w:name="_Toc3566532"/>
      <w:bookmarkStart w:id="2367" w:name="_Toc34747534"/>
      <w:bookmarkStart w:id="2368" w:name="_Toc77095993"/>
      <w:bookmarkStart w:id="2369"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65"/>
      <w:bookmarkEnd w:id="2366"/>
      <w:bookmarkEnd w:id="2367"/>
      <w:bookmarkEnd w:id="2368"/>
      <w:bookmarkEnd w:id="236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370" w:name="_Toc413861981"/>
      <w:bookmarkStart w:id="2371" w:name="_Toc3566533"/>
      <w:bookmarkStart w:id="2372" w:name="_Toc34747535"/>
      <w:bookmarkStart w:id="2373" w:name="_Toc77095994"/>
      <w:bookmarkStart w:id="2374"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370"/>
      <w:bookmarkEnd w:id="2371"/>
      <w:bookmarkEnd w:id="2372"/>
      <w:bookmarkEnd w:id="2373"/>
      <w:bookmarkEnd w:id="23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lastRenderedPageBreak/>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375" w:name="_Toc3566534"/>
      <w:bookmarkStart w:id="2376" w:name="_Toc34747536"/>
      <w:bookmarkStart w:id="2377" w:name="_Toc77095995"/>
      <w:bookmarkStart w:id="2378"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375"/>
      <w:bookmarkEnd w:id="2376"/>
      <w:bookmarkEnd w:id="2377"/>
      <w:bookmarkEnd w:id="2378"/>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79" w:name="_Toc428537321"/>
      <w:bookmarkStart w:id="2380" w:name="_Toc428969643"/>
      <w:bookmarkStart w:id="2381" w:name="_Toc429053034"/>
      <w:bookmarkStart w:id="2382" w:name="_Toc428537324"/>
      <w:bookmarkStart w:id="2383" w:name="_Toc428969646"/>
      <w:bookmarkStart w:id="2384" w:name="_Toc429053037"/>
      <w:bookmarkStart w:id="2385" w:name="_Toc428537325"/>
      <w:bookmarkStart w:id="2386" w:name="_Toc428969647"/>
      <w:bookmarkStart w:id="2387" w:name="_Toc429053038"/>
      <w:bookmarkStart w:id="2388" w:name="_Toc428537328"/>
      <w:bookmarkStart w:id="2389" w:name="_Toc428969650"/>
      <w:bookmarkStart w:id="2390" w:name="_Toc429053041"/>
      <w:bookmarkStart w:id="2391" w:name="_Toc428537330"/>
      <w:bookmarkStart w:id="2392" w:name="_Toc428969652"/>
      <w:bookmarkStart w:id="2393" w:name="_Toc429053043"/>
      <w:bookmarkStart w:id="2394" w:name="_Toc3557069"/>
      <w:bookmarkStart w:id="2395" w:name="_Toc34747319"/>
      <w:bookmarkStart w:id="2396" w:name="_Toc77102138"/>
      <w:bookmarkStart w:id="2397" w:name="_Toc99614635"/>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r w:rsidRPr="00226A3F">
        <w:t>Sequence Connections</w:t>
      </w:r>
      <w:bookmarkEnd w:id="2320"/>
      <w:bookmarkEnd w:id="2394"/>
      <w:bookmarkEnd w:id="2395"/>
      <w:bookmarkEnd w:id="2396"/>
      <w:bookmarkEnd w:id="239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398" w:name="_Toc413359638"/>
      <w:bookmarkStart w:id="2399" w:name="_Toc3557153"/>
      <w:bookmarkStart w:id="2400" w:name="_Toc34747406"/>
      <w:bookmarkStart w:id="2401" w:name="_Toc76030604"/>
      <w:bookmarkStart w:id="2402" w:name="_Toc94530889"/>
      <w:bookmarkStart w:id="2403"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398"/>
      <w:bookmarkEnd w:id="2399"/>
      <w:bookmarkEnd w:id="2400"/>
      <w:bookmarkEnd w:id="2401"/>
      <w:bookmarkEnd w:id="2402"/>
      <w:bookmarkEnd w:id="240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04" w:name="_Toc413359639"/>
      <w:bookmarkStart w:id="2405" w:name="_Toc3557154"/>
      <w:bookmarkStart w:id="2406" w:name="_Toc34747407"/>
      <w:bookmarkStart w:id="2407" w:name="_Toc76030605"/>
      <w:bookmarkStart w:id="2408" w:name="_Toc94530890"/>
      <w:bookmarkStart w:id="2409"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04"/>
      <w:r>
        <w:t xml:space="preserve"> and spacing</w:t>
      </w:r>
      <w:bookmarkEnd w:id="2405"/>
      <w:bookmarkEnd w:id="2406"/>
      <w:bookmarkEnd w:id="2407"/>
      <w:bookmarkEnd w:id="2408"/>
      <w:bookmarkEnd w:id="240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10" w:name="_Toc3557155"/>
      <w:bookmarkStart w:id="2411" w:name="_Toc34747408"/>
      <w:bookmarkStart w:id="2412" w:name="_Toc76030606"/>
      <w:bookmarkStart w:id="2413" w:name="_Toc94530891"/>
      <w:bookmarkStart w:id="2414"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10"/>
      <w:bookmarkEnd w:id="2411"/>
      <w:bookmarkEnd w:id="2412"/>
      <w:bookmarkEnd w:id="2413"/>
      <w:bookmarkEnd w:id="241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15" w:name="_Toc3557156"/>
      <w:bookmarkStart w:id="2416" w:name="_Toc34747409"/>
      <w:bookmarkStart w:id="2417" w:name="_Toc76030607"/>
      <w:bookmarkStart w:id="2418" w:name="_Toc94530892"/>
      <w:bookmarkStart w:id="2419"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15"/>
      <w:bookmarkEnd w:id="2416"/>
      <w:bookmarkEnd w:id="2417"/>
      <w:bookmarkEnd w:id="2418"/>
      <w:bookmarkEnd w:id="2419"/>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20" w:name="_Toc3566535"/>
      <w:bookmarkStart w:id="2421" w:name="_Toc34747537"/>
      <w:bookmarkStart w:id="2422" w:name="_Toc77095996"/>
      <w:bookmarkStart w:id="2423"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20"/>
      <w:bookmarkEnd w:id="2421"/>
      <w:bookmarkEnd w:id="2422"/>
      <w:bookmarkEnd w:id="24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24" w:name="_Toc3566536"/>
      <w:bookmarkStart w:id="2425" w:name="_Toc34747538"/>
      <w:bookmarkStart w:id="2426" w:name="_Toc77095997"/>
      <w:bookmarkStart w:id="2427"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24"/>
      <w:bookmarkEnd w:id="2425"/>
      <w:bookmarkEnd w:id="2426"/>
      <w:bookmarkEnd w:id="24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428" w:name="_Toc3566537"/>
      <w:bookmarkStart w:id="2429" w:name="_Toc34747539"/>
      <w:bookmarkStart w:id="2430" w:name="_Toc77095998"/>
      <w:bookmarkStart w:id="2431"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28"/>
      <w:bookmarkEnd w:id="2429"/>
      <w:bookmarkEnd w:id="2430"/>
      <w:bookmarkEnd w:id="2431"/>
    </w:p>
    <w:p w14:paraId="6F0DFACD" w14:textId="77777777" w:rsidR="00FC68DB" w:rsidRDefault="00FC68DB" w:rsidP="00B202D2"/>
    <w:p w14:paraId="065B83EF" w14:textId="77777777" w:rsidR="00FC68DB" w:rsidRPr="00226A3F" w:rsidRDefault="00FC68DB" w:rsidP="00B202D2">
      <w:pPr>
        <w:pStyle w:val="berschrift1"/>
      </w:pPr>
      <w:bookmarkStart w:id="2432" w:name="_Toc413359618"/>
      <w:bookmarkStart w:id="2433" w:name="_Toc3557070"/>
      <w:bookmarkStart w:id="2434" w:name="_Toc34747320"/>
      <w:bookmarkStart w:id="2435" w:name="_Toc77102139"/>
      <w:bookmarkStart w:id="2436" w:name="_Toc99614636"/>
      <w:bookmarkEnd w:id="2250"/>
      <w:bookmarkEnd w:id="2251"/>
      <w:bookmarkEnd w:id="2252"/>
      <w:r w:rsidRPr="00226A3F">
        <w:t>2D connections</w:t>
      </w:r>
      <w:bookmarkEnd w:id="2432"/>
      <w:bookmarkEnd w:id="2433"/>
      <w:bookmarkEnd w:id="2434"/>
      <w:bookmarkEnd w:id="2435"/>
      <w:bookmarkEnd w:id="2436"/>
    </w:p>
    <w:p w14:paraId="7FE12C3B" w14:textId="77777777" w:rsidR="00FC68DB" w:rsidRPr="00226A3F" w:rsidRDefault="00FC68DB" w:rsidP="00B202D2">
      <w:pPr>
        <w:pStyle w:val="berschrift2"/>
      </w:pPr>
      <w:bookmarkStart w:id="2437" w:name="_Toc413359619"/>
      <w:bookmarkStart w:id="2438" w:name="_Toc3557071"/>
      <w:bookmarkStart w:id="2439" w:name="_Toc34747321"/>
      <w:bookmarkStart w:id="2440" w:name="_Toc77102140"/>
      <w:bookmarkStart w:id="2441" w:name="_Toc99614637"/>
      <w:r w:rsidRPr="00226A3F">
        <w:t>Generic Definitions</w:t>
      </w:r>
      <w:bookmarkEnd w:id="2437"/>
      <w:bookmarkEnd w:id="2438"/>
      <w:bookmarkEnd w:id="2439"/>
      <w:bookmarkEnd w:id="2440"/>
      <w:bookmarkEnd w:id="2441"/>
    </w:p>
    <w:p w14:paraId="7C6ACD6A" w14:textId="77777777" w:rsidR="00FC68DB" w:rsidRPr="00226A3F" w:rsidRDefault="00FC68DB" w:rsidP="00B202D2">
      <w:pPr>
        <w:pStyle w:val="berschrift3"/>
      </w:pPr>
      <w:bookmarkStart w:id="2442" w:name="_Toc413359620"/>
      <w:bookmarkStart w:id="2443" w:name="_Toc3557072"/>
      <w:bookmarkStart w:id="2444" w:name="_Toc34747322"/>
      <w:bookmarkStart w:id="2445" w:name="_Toc77102141"/>
      <w:bookmarkStart w:id="2446" w:name="_Toc99614638"/>
      <w:r w:rsidRPr="00226A3F">
        <w:t>Identification</w:t>
      </w:r>
      <w:bookmarkEnd w:id="2442"/>
      <w:bookmarkEnd w:id="2443"/>
      <w:bookmarkEnd w:id="2444"/>
      <w:bookmarkEnd w:id="2445"/>
      <w:bookmarkEnd w:id="2446"/>
    </w:p>
    <w:p w14:paraId="6B80BAF0" w14:textId="7051EB65" w:rsidR="00B865B6" w:rsidRDefault="00B865B6" w:rsidP="008362F4">
      <w:pPr>
        <w:autoSpaceDE w:val="0"/>
        <w:autoSpaceDN w:val="0"/>
        <w:adjustRightInd w:val="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47" w:name="_Toc413359621"/>
      <w:bookmarkStart w:id="2448" w:name="_Toc3557073"/>
      <w:bookmarkStart w:id="2449" w:name="_Toc34747323"/>
      <w:bookmarkStart w:id="2450" w:name="_Toc77102142"/>
      <w:bookmarkStart w:id="2451" w:name="_Toc99614639"/>
      <w:r w:rsidRPr="00226A3F">
        <w:t>Connection Face</w:t>
      </w:r>
      <w:bookmarkEnd w:id="2447"/>
      <w:bookmarkEnd w:id="2448"/>
      <w:bookmarkEnd w:id="2449"/>
      <w:bookmarkEnd w:id="2450"/>
      <w:bookmarkEnd w:id="2451"/>
    </w:p>
    <w:p w14:paraId="7C221699" w14:textId="77777777" w:rsidR="00FC68DB" w:rsidRPr="00226A3F" w:rsidRDefault="00FC68DB" w:rsidP="008362F4">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8362F4">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452" w:name="_Toc3566539"/>
      <w:bookmarkStart w:id="2453" w:name="_Toc34747541"/>
      <w:bookmarkStart w:id="2454" w:name="_Toc77096000"/>
      <w:bookmarkStart w:id="2455"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52"/>
      <w:bookmarkEnd w:id="2453"/>
      <w:bookmarkEnd w:id="2454"/>
      <w:bookmarkEnd w:id="24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456" w:name="_Toc3566540"/>
      <w:bookmarkStart w:id="2457" w:name="_Toc34747542"/>
      <w:bookmarkStart w:id="2458" w:name="_Toc77096001"/>
      <w:bookmarkStart w:id="2459"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56"/>
      <w:bookmarkEnd w:id="2457"/>
      <w:bookmarkEnd w:id="2458"/>
      <w:bookmarkEnd w:id="245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460" w:name="_Toc3566541"/>
      <w:bookmarkStart w:id="2461" w:name="_Toc34747543"/>
      <w:bookmarkStart w:id="2462" w:name="_Toc77096002"/>
      <w:bookmarkStart w:id="2463"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60"/>
      <w:bookmarkEnd w:id="2461"/>
      <w:bookmarkEnd w:id="2462"/>
      <w:bookmarkEnd w:id="246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A7BF8">
      <w:pPr>
        <w:keepNext/>
      </w:pPr>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464" w:name="_Toc3566542"/>
      <w:bookmarkStart w:id="2465" w:name="_Toc34747544"/>
      <w:bookmarkStart w:id="2466" w:name="_Toc77096003"/>
      <w:bookmarkStart w:id="2467"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464"/>
      <w:bookmarkEnd w:id="2465"/>
      <w:bookmarkEnd w:id="2466"/>
      <w:bookmarkEnd w:id="246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68" w:name="_Toc413359622"/>
      <w:bookmarkStart w:id="2469" w:name="_Toc3557074"/>
      <w:bookmarkStart w:id="2470" w:name="_Toc34747324"/>
      <w:bookmarkStart w:id="2471" w:name="_Toc77102143"/>
      <w:bookmarkStart w:id="2472" w:name="_Toc99614640"/>
      <w:r w:rsidRPr="00226A3F">
        <w:t>Type Specification</w:t>
      </w:r>
      <w:bookmarkEnd w:id="2468"/>
      <w:bookmarkEnd w:id="2469"/>
      <w:bookmarkEnd w:id="2470"/>
      <w:bookmarkEnd w:id="2471"/>
      <w:bookmarkEnd w:id="247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473" w:name="_Toc3566543"/>
      <w:bookmarkStart w:id="2474" w:name="_Toc34747545"/>
      <w:bookmarkStart w:id="2475" w:name="_Toc77096004"/>
      <w:bookmarkStart w:id="2476"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473"/>
      <w:bookmarkEnd w:id="2474"/>
      <w:bookmarkEnd w:id="2475"/>
      <w:bookmarkEnd w:id="24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77" w:name="_Toc413359623"/>
      <w:bookmarkStart w:id="2478" w:name="_Ref414345836"/>
      <w:bookmarkStart w:id="2479" w:name="_Ref414345889"/>
      <w:bookmarkStart w:id="2480" w:name="_Ref414350043"/>
      <w:bookmarkStart w:id="2481" w:name="_Ref429051261"/>
      <w:bookmarkStart w:id="2482" w:name="_Toc3557075"/>
      <w:bookmarkStart w:id="2483" w:name="_Toc34747325"/>
      <w:bookmarkStart w:id="2484" w:name="_Toc77102144"/>
      <w:bookmarkStart w:id="2485" w:name="_Toc99614641"/>
      <w:r w:rsidRPr="00226A3F">
        <w:lastRenderedPageBreak/>
        <w:t xml:space="preserve">Adhesive </w:t>
      </w:r>
      <w:r>
        <w:t>F</w:t>
      </w:r>
      <w:r w:rsidRPr="00226A3F">
        <w:t>aces</w:t>
      </w:r>
      <w:bookmarkEnd w:id="2477"/>
      <w:bookmarkEnd w:id="2478"/>
      <w:bookmarkEnd w:id="2479"/>
      <w:bookmarkEnd w:id="2480"/>
      <w:bookmarkEnd w:id="2481"/>
      <w:bookmarkEnd w:id="2482"/>
      <w:bookmarkEnd w:id="2483"/>
      <w:bookmarkEnd w:id="2484"/>
      <w:bookmarkEnd w:id="24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486" w:name="_Toc413359640"/>
      <w:bookmarkStart w:id="2487" w:name="_Toc3557157"/>
      <w:bookmarkStart w:id="2488" w:name="_Toc34747410"/>
      <w:bookmarkStart w:id="2489" w:name="_Toc76030608"/>
      <w:bookmarkStart w:id="2490" w:name="_Toc94530893"/>
      <w:bookmarkStart w:id="2491"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486"/>
      <w:bookmarkEnd w:id="2487"/>
      <w:bookmarkEnd w:id="2488"/>
      <w:bookmarkEnd w:id="2489"/>
      <w:bookmarkEnd w:id="2490"/>
      <w:bookmarkEnd w:id="249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492" w:name="_Toc3566545"/>
      <w:bookmarkStart w:id="2493" w:name="_Toc34747547"/>
      <w:bookmarkStart w:id="2494" w:name="_Toc77096006"/>
      <w:bookmarkStart w:id="2495"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492"/>
      <w:bookmarkEnd w:id="2493"/>
      <w:bookmarkEnd w:id="2494"/>
      <w:bookmarkEnd w:id="249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496" w:name="_Toc413359658"/>
      <w:bookmarkStart w:id="2497" w:name="_Toc3566546"/>
      <w:bookmarkStart w:id="2498" w:name="_Toc34747548"/>
      <w:bookmarkStart w:id="2499" w:name="_Toc77096007"/>
      <w:bookmarkStart w:id="2500"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496"/>
      <w:bookmarkEnd w:id="2497"/>
      <w:bookmarkEnd w:id="2498"/>
      <w:bookmarkEnd w:id="2499"/>
      <w:bookmarkEnd w:id="2500"/>
    </w:p>
    <w:p w14:paraId="0732E2F7" w14:textId="77777777" w:rsidR="00FC68DB" w:rsidRPr="00B14291" w:rsidRDefault="00FC68DB" w:rsidP="00BA7BF8">
      <w:pPr>
        <w:pStyle w:val="Listenabsatz"/>
        <w:numPr>
          <w:ilvl w:val="0"/>
          <w:numId w:val="36"/>
        </w:numPr>
        <w:tabs>
          <w:tab w:val="clear" w:pos="403"/>
        </w:tabs>
        <w:spacing w:line="240" w:lineRule="auto"/>
        <w:ind w:left="714" w:hanging="357"/>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A7BF8">
      <w:pPr>
        <w:pStyle w:val="Listenabsatz"/>
        <w:numPr>
          <w:ilvl w:val="0"/>
          <w:numId w:val="36"/>
        </w:numPr>
        <w:tabs>
          <w:tab w:val="clear" w:pos="403"/>
        </w:tabs>
        <w:spacing w:line="240" w:lineRule="auto"/>
        <w:ind w:left="714" w:hanging="357"/>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BA7BF8">
      <w:pPr>
        <w:pStyle w:val="OhneVerrueckung"/>
        <w:numPr>
          <w:ilvl w:val="0"/>
          <w:numId w:val="36"/>
        </w:numPr>
        <w:ind w:left="714" w:hanging="357"/>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01" w:name="_Toc3557076"/>
      <w:bookmarkStart w:id="2502" w:name="_Toc34747326"/>
      <w:bookmarkStart w:id="2503" w:name="_Toc77102147"/>
      <w:bookmarkStart w:id="2504" w:name="_Toc443470372"/>
      <w:bookmarkStart w:id="2505" w:name="_Toc450303224"/>
      <w:bookmarkStart w:id="2506" w:name="_Toc9996979"/>
      <w:bookmarkStart w:id="2507" w:name="_Toc353342679"/>
      <w:bookmarkEnd w:id="19"/>
    </w:p>
    <w:p w14:paraId="175E8840" w14:textId="5A6AB99C" w:rsidR="002D2C85" w:rsidRPr="007055D9" w:rsidRDefault="002D2C85" w:rsidP="00B202D2">
      <w:pPr>
        <w:pStyle w:val="berschrift1"/>
      </w:pPr>
      <w:bookmarkStart w:id="2508" w:name="_Toc99614642"/>
      <w:r w:rsidRPr="007055D9">
        <w:t>Future extensions</w:t>
      </w:r>
      <w:bookmarkEnd w:id="2501"/>
      <w:bookmarkEnd w:id="2502"/>
      <w:bookmarkEnd w:id="2503"/>
      <w:bookmarkEnd w:id="2508"/>
    </w:p>
    <w:p w14:paraId="209DB769" w14:textId="77777777" w:rsidR="002D2C85" w:rsidRPr="00226A3F" w:rsidRDefault="002D2C85" w:rsidP="00B202D2">
      <w:bookmarkStart w:id="2509" w:name="_Toc338938925"/>
      <w:bookmarkStart w:id="25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11" w:name="_Toc338938923"/>
      <w:bookmarkStart w:id="2512" w:name="_Toc338939259"/>
      <w:bookmarkStart w:id="2513" w:name="_Toc413359625"/>
      <w:bookmarkStart w:id="2514" w:name="_Toc3557077"/>
      <w:bookmarkStart w:id="2515" w:name="_Toc34747327"/>
      <w:bookmarkStart w:id="2516" w:name="_Toc77102148"/>
      <w:bookmarkStart w:id="2517" w:name="_Toc99614643"/>
      <w:r w:rsidRPr="00226A3F">
        <w:t>Additional parameters for spot and seam welds</w:t>
      </w:r>
      <w:bookmarkEnd w:id="2511"/>
      <w:bookmarkEnd w:id="2512"/>
      <w:bookmarkEnd w:id="2513"/>
      <w:bookmarkEnd w:id="2514"/>
      <w:bookmarkEnd w:id="2515"/>
      <w:bookmarkEnd w:id="2516"/>
      <w:bookmarkEnd w:id="25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18" w:name="_Ref338846673"/>
      <w:bookmarkStart w:id="2519" w:name="_Toc338938924"/>
      <w:bookmarkStart w:id="2520" w:name="_Toc338939260"/>
      <w:bookmarkStart w:id="2521" w:name="_Toc413359626"/>
      <w:bookmarkStart w:id="2522" w:name="_Toc3557078"/>
      <w:bookmarkStart w:id="2523" w:name="_Toc34747328"/>
      <w:bookmarkStart w:id="2524" w:name="_Toc77102149"/>
      <w:bookmarkStart w:id="2525" w:name="_Toc99614644"/>
      <w:r w:rsidRPr="00226A3F">
        <w:t>Other relevant and new joint types</w:t>
      </w:r>
      <w:bookmarkEnd w:id="2518"/>
      <w:bookmarkEnd w:id="2519"/>
      <w:bookmarkEnd w:id="2520"/>
      <w:bookmarkEnd w:id="2521"/>
      <w:bookmarkEnd w:id="2522"/>
      <w:bookmarkEnd w:id="2523"/>
      <w:bookmarkEnd w:id="2524"/>
      <w:bookmarkEnd w:id="25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26" w:name="_Ref69238344"/>
      <w:bookmarkStart w:id="2527" w:name="_Toc77102146"/>
      <w:bookmarkEnd w:id="2509"/>
      <w:bookmarkEnd w:id="2510"/>
      <w:r>
        <w:rPr>
          <w:lang w:val="en-US"/>
        </w:rPr>
        <w:lastRenderedPageBreak/>
        <w:br/>
      </w:r>
      <w:bookmarkStart w:id="2528"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26"/>
      <w:bookmarkEnd w:id="2527"/>
      <w:bookmarkEnd w:id="252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529" w:name="_Toc76030609"/>
      <w:bookmarkStart w:id="2530" w:name="_Toc94530894"/>
      <w:bookmarkStart w:id="2531"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29"/>
      <w:bookmarkEnd w:id="2530"/>
      <w:bookmarkEnd w:id="253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532" w:name="_Toc76030610"/>
      <w:bookmarkStart w:id="2533" w:name="_Toc94530895"/>
      <w:bookmarkStart w:id="2534"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32"/>
      <w:bookmarkEnd w:id="2533"/>
      <w:bookmarkEnd w:id="253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1271"/>
        <w:gridCol w:w="8015"/>
      </w:tblGrid>
      <w:tr w:rsidR="0036320E" w14:paraId="6E027F39" w14:textId="77777777" w:rsidTr="00BA7BF8">
        <w:tc>
          <w:tcPr>
            <w:tcW w:w="1271"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8015" w:type="dxa"/>
          </w:tcPr>
          <w:p w14:paraId="24D08171" w14:textId="77777777" w:rsidR="0036320E" w:rsidRDefault="0036320E" w:rsidP="00BA7BF8">
            <w:pPr>
              <w:jc w:val="left"/>
            </w:pPr>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BA7BF8">
        <w:tc>
          <w:tcPr>
            <w:tcW w:w="1271"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8015" w:type="dxa"/>
          </w:tcPr>
          <w:p w14:paraId="1D90B176" w14:textId="77777777" w:rsidR="0036320E" w:rsidRDefault="0036320E" w:rsidP="00BA7BF8">
            <w:pPr>
              <w:jc w:val="left"/>
            </w:pPr>
            <w:r>
              <w:t>"</w:t>
            </w:r>
            <w:proofErr w:type="spellStart"/>
            <w:proofErr w:type="gramStart"/>
            <w:r>
              <w:t>first</w:t>
            </w:r>
            <w:proofErr w:type="gramEnd"/>
            <w:r>
              <w:t>_spacing</w:t>
            </w:r>
            <w:proofErr w:type="spellEnd"/>
            <w:r>
              <w:t>"</w:t>
            </w:r>
          </w:p>
        </w:tc>
      </w:tr>
      <w:tr w:rsidR="0036320E" w14:paraId="6B0D2AC0" w14:textId="77777777" w:rsidTr="00BA7BF8">
        <w:tc>
          <w:tcPr>
            <w:tcW w:w="1271"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8015" w:type="dxa"/>
          </w:tcPr>
          <w:p w14:paraId="535B27A8" w14:textId="77777777" w:rsidR="0036320E" w:rsidRDefault="0036320E" w:rsidP="00BA7BF8">
            <w:pPr>
              <w:jc w:val="left"/>
            </w:pPr>
            <w:r>
              <w:t>"</w:t>
            </w:r>
            <w:proofErr w:type="spellStart"/>
            <w:proofErr w:type="gramStart"/>
            <w:r>
              <w:t>last</w:t>
            </w:r>
            <w:proofErr w:type="gramEnd"/>
            <w:r>
              <w:t>_spacing</w:t>
            </w:r>
            <w:proofErr w:type="spellEnd"/>
            <w:r>
              <w:t>"</w:t>
            </w:r>
          </w:p>
        </w:tc>
      </w:tr>
      <w:tr w:rsidR="0036320E" w14:paraId="11E389A4" w14:textId="77777777" w:rsidTr="00BA7BF8">
        <w:tc>
          <w:tcPr>
            <w:tcW w:w="1271"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8015" w:type="dxa"/>
          </w:tcPr>
          <w:p w14:paraId="45420C6D" w14:textId="77777777" w:rsidR="0036320E" w:rsidRDefault="0036320E" w:rsidP="00BA7BF8">
            <w:pPr>
              <w:jc w:val="left"/>
            </w:pPr>
            <w:r>
              <w:t>the prescribed "length"</w:t>
            </w:r>
          </w:p>
        </w:tc>
      </w:tr>
      <w:tr w:rsidR="0036320E" w14:paraId="52B6EFEC" w14:textId="77777777" w:rsidTr="00BA7BF8">
        <w:tc>
          <w:tcPr>
            <w:tcW w:w="1271"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8015" w:type="dxa"/>
          </w:tcPr>
          <w:p w14:paraId="4164CA70" w14:textId="77777777" w:rsidR="0036320E" w:rsidRDefault="0036320E" w:rsidP="00BA7BF8">
            <w:pPr>
              <w:jc w:val="left"/>
            </w:pPr>
            <w:r>
              <w:t>the prescribed "spacing"</w:t>
            </w:r>
          </w:p>
        </w:tc>
      </w:tr>
      <w:tr w:rsidR="0036320E" w14:paraId="7394A279" w14:textId="77777777" w:rsidTr="00BA7BF8">
        <w:tc>
          <w:tcPr>
            <w:tcW w:w="1271"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8015" w:type="dxa"/>
          </w:tcPr>
          <w:p w14:paraId="73F405EF" w14:textId="77777777" w:rsidR="0036320E" w:rsidRDefault="0036320E" w:rsidP="00BA7BF8">
            <w:pPr>
              <w:jc w:val="left"/>
            </w:pPr>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BA7BF8">
      <w:pPr>
        <w:keepNext/>
      </w:pPr>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3832B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BA7BF8">
      <w:pPr>
        <w:keepNext/>
      </w:pPr>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535"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535"/>
          </w:p>
        </w:tc>
      </w:tr>
    </w:tbl>
    <w:p w14:paraId="36FB2D05" w14:textId="77777777" w:rsidR="0036320E" w:rsidRDefault="0036320E" w:rsidP="0036320E"/>
    <w:p w14:paraId="1F8CE79D" w14:textId="5C684947" w:rsidR="0036320E" w:rsidRPr="00E275F6" w:rsidRDefault="0036320E" w:rsidP="00BA7BF8">
      <w:pPr>
        <w:keepNext/>
      </w:pPr>
      <w:r>
        <w:t>The effective length, L, can be calculated by adding the segments and the spacings:</w:t>
      </w:r>
      <w:r w:rsidR="00BA7BF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536"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536"/>
          </w:p>
        </w:tc>
      </w:tr>
    </w:tbl>
    <w:p w14:paraId="1CAC4B18" w14:textId="77777777" w:rsidR="0036320E" w:rsidRDefault="0036320E" w:rsidP="0036320E">
      <w:pPr>
        <w:rPr>
          <w:rFonts w:ascii="Book Antiqua" w:hAnsi="Book Antiqua"/>
          <w:i/>
          <w:sz w:val="24"/>
        </w:rPr>
      </w:pPr>
    </w:p>
    <w:p w14:paraId="08FEB70B" w14:textId="1E687441"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2EC0DD04" w14:textId="77777777" w:rsidR="0036320E" w:rsidRDefault="0036320E" w:rsidP="004E788B">
      <w:pPr>
        <w:keepNext/>
        <w:spacing w:after="0"/>
      </w:pPr>
      <w:r>
        <w:t>There are 3 strategies for adjusting the length and spacing:</w:t>
      </w:r>
    </w:p>
    <w:p w14:paraId="37EBA8E3" w14:textId="5BA3F560"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length– adjust the spacing:</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3832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3832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496C08D5" w:rsidR="0036320E" w:rsidRPr="00966BAF"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spacing – adjust the length:</w:t>
      </w:r>
      <w:r w:rsid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3832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3832B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2AB8D350" w14:textId="304656BB" w:rsidR="0036320E" w:rsidRPr="00BA7BF8" w:rsidRDefault="0036320E" w:rsidP="004E788B">
      <w:pPr>
        <w:pStyle w:val="Listenabsatz"/>
        <w:keepNext/>
        <w:numPr>
          <w:ilvl w:val="0"/>
          <w:numId w:val="57"/>
        </w:numPr>
        <w:tabs>
          <w:tab w:val="clear" w:pos="403"/>
        </w:tabs>
        <w:spacing w:before="120" w:after="0" w:line="240" w:lineRule="auto"/>
        <w:ind w:left="714" w:hanging="357"/>
        <w:contextualSpacing w:val="0"/>
        <w:jc w:val="left"/>
        <w:rPr>
          <w:lang w:val="en-US"/>
        </w:rPr>
      </w:pPr>
      <w:r w:rsidRPr="00BA7BF8">
        <w:rPr>
          <w:lang w:val="en-US"/>
        </w:rPr>
        <w:t>keep density – adjust length and spacing:</w:t>
      </w:r>
      <w:r w:rsidR="00BA7BF8" w:rsidRPr="00BA7BF8">
        <w:rPr>
          <w:lang w:val="en-US"/>
        </w:rPr>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3832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3832B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537"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537"/>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3832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3832B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3832B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3832B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3832B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38" w:name="_Toc99614646"/>
      <w:r w:rsidRPr="0007274A">
        <w:rPr>
          <w:b w:val="0"/>
          <w:bCs/>
          <w:lang w:val="en-US"/>
        </w:rPr>
        <w:t>(informative)</w:t>
      </w:r>
      <w:r>
        <w:rPr>
          <w:lang w:val="en-US"/>
        </w:rPr>
        <w:br/>
      </w:r>
      <w:r>
        <w:rPr>
          <w:lang w:val="en-US"/>
        </w:rPr>
        <w:br/>
      </w:r>
      <w:bookmarkStart w:id="253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38"/>
      <w:bookmarkEnd w:id="253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40" w:name="_Toc99614647"/>
      <w:r>
        <w:t>General principles</w:t>
      </w:r>
      <w:bookmarkEnd w:id="2540"/>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contextualSpacing w:val="0"/>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contextualSpacing w:val="0"/>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contextualSpacing w:val="0"/>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contextualSpacing w:val="0"/>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contextualSpacing w:val="0"/>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contextualSpacing w:val="0"/>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contextualSpacing w:val="0"/>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contextualSpacing w:val="0"/>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contextualSpacing w:val="0"/>
      </w:pPr>
      <w:r>
        <w:t xml:space="preserve">χMCF files are referenced from </w:t>
      </w:r>
      <w:r w:rsidRPr="00E26B6D">
        <w:t>ISO 10303-242</w:t>
      </w:r>
      <w:r>
        <w:t xml:space="preserve"> by means of "external reference". </w:t>
      </w:r>
    </w:p>
    <w:p w14:paraId="148A3927" w14:textId="37938533" w:rsidR="00731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24EDB836" w14:textId="6221B99B" w:rsidR="00822F7D" w:rsidRDefault="00A2591A" w:rsidP="00931307">
      <w:bookmarkStart w:id="254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542" w:name="_Ref97730893"/>
      <w:bookmarkStart w:id="2543" w:name="_Ref97730874"/>
      <w:bookmarkStart w:id="2544"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542"/>
      <w:r>
        <w:t xml:space="preserve">: References in STEP file to related </w:t>
      </w:r>
      <w:r w:rsidRPr="00541575">
        <w:rPr>
          <w:rFonts w:ascii="Symbol" w:hAnsi="Symbol"/>
        </w:rPr>
        <w:t>c</w:t>
      </w:r>
      <w:r>
        <w:t>MCF file</w:t>
      </w:r>
      <w:bookmarkEnd w:id="2543"/>
      <w:bookmarkEnd w:id="2544"/>
    </w:p>
    <w:p w14:paraId="78CD9C76" w14:textId="406AFBAB" w:rsidR="002D782E" w:rsidRPr="00931307"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r w:rsidR="001E13EA">
        <w:t xml:space="preserve"> </w:t>
      </w:r>
      <w:bookmarkEnd w:id="2541"/>
    </w:p>
    <w:p w14:paraId="2F472891" w14:textId="25EA54AD" w:rsidR="00F94939" w:rsidRPr="007055D9" w:rsidRDefault="00F94939" w:rsidP="009E48B8">
      <w:pPr>
        <w:pStyle w:val="a2"/>
        <w:numPr>
          <w:ilvl w:val="1"/>
          <w:numId w:val="3"/>
        </w:numPr>
        <w:tabs>
          <w:tab w:val="clear" w:pos="501"/>
          <w:tab w:val="num" w:pos="360"/>
        </w:tabs>
        <w:ind w:left="0"/>
      </w:pPr>
      <w:bookmarkStart w:id="2545"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45"/>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bl>
    <w:p w14:paraId="178C7E88" w14:textId="57606BA1" w:rsidR="0050351B" w:rsidRDefault="0050351B" w:rsidP="0050351B">
      <w:pPr>
        <w:pStyle w:val="Beschriftung"/>
      </w:pPr>
      <w:bookmarkStart w:id="2546"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546"/>
    </w:p>
    <w:p w14:paraId="1D0CB5C9" w14:textId="6BFB021A" w:rsidR="0007274A" w:rsidRPr="001E13EA" w:rsidRDefault="00DC3394" w:rsidP="001E13EA">
      <w:pPr>
        <w:pStyle w:val="Beschriftung"/>
        <w:spacing w:after="120"/>
        <w:rPr>
          <w:bCs/>
          <w:i w:val="0"/>
          <w:iCs w:val="0"/>
          <w:color w:val="auto"/>
          <w:sz w:val="22"/>
        </w:rPr>
      </w:pPr>
      <w:r w:rsidRPr="001E13EA">
        <w:rPr>
          <w:bCs/>
          <w:i w:val="0"/>
          <w:iCs w:val="0"/>
          <w:color w:val="auto"/>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47" w:name="_Toc99614649"/>
      <w:r w:rsidRPr="0007274A">
        <w:rPr>
          <w:b w:val="0"/>
          <w:bCs/>
          <w:lang w:val="en-US"/>
        </w:rPr>
        <w:t>(informative)</w:t>
      </w:r>
      <w:r>
        <w:rPr>
          <w:lang w:val="en-US"/>
        </w:rPr>
        <w:br/>
      </w:r>
      <w:r>
        <w:rPr>
          <w:lang w:val="en-US"/>
        </w:rPr>
        <w:br/>
      </w:r>
      <w:r w:rsidRPr="000D087B">
        <w:rPr>
          <w:lang w:val="en-US"/>
        </w:rPr>
        <w:t>History</w:t>
      </w:r>
      <w:bookmarkEnd w:id="2547"/>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48" w:name="_Toc99614650"/>
      <w:r w:rsidRPr="00BC394B">
        <w:lastRenderedPageBreak/>
        <w:t>Bibliography</w:t>
      </w:r>
      <w:bookmarkEnd w:id="2504"/>
      <w:bookmarkEnd w:id="2505"/>
      <w:bookmarkEnd w:id="2506"/>
      <w:bookmarkEnd w:id="2507"/>
      <w:bookmarkEnd w:id="2548"/>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76332" w14:textId="77777777" w:rsidR="003832B0" w:rsidRDefault="003832B0">
      <w:pPr>
        <w:spacing w:after="0" w:line="240" w:lineRule="auto"/>
      </w:pPr>
      <w:r>
        <w:separator/>
      </w:r>
    </w:p>
  </w:endnote>
  <w:endnote w:type="continuationSeparator" w:id="0">
    <w:p w14:paraId="4E28D8DC" w14:textId="77777777" w:rsidR="003832B0" w:rsidRDefault="003832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26F3D" w14:textId="77777777" w:rsidR="003832B0" w:rsidRDefault="003832B0">
      <w:pPr>
        <w:spacing w:after="0" w:line="240" w:lineRule="auto"/>
      </w:pPr>
      <w:r>
        <w:separator/>
      </w:r>
    </w:p>
  </w:footnote>
  <w:footnote w:type="continuationSeparator" w:id="0">
    <w:p w14:paraId="01A9716E" w14:textId="77777777" w:rsidR="003832B0" w:rsidRDefault="003832B0">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0F517C80" w:rsidR="001F4D75" w:rsidRDefault="001F4D75" w:rsidP="00FC68DB">
      <w:pPr>
        <w:pStyle w:val="Funotentext"/>
      </w:pPr>
      <w:r>
        <w:rPr>
          <w:rStyle w:val="Funotenzeichen"/>
        </w:rPr>
        <w:footnoteRef/>
      </w:r>
      <w:r>
        <w:t xml:space="preserve"> </w:t>
      </w:r>
      <w:r w:rsidR="00D3496E">
        <w:t>F</w:t>
      </w:r>
      <w:r>
        <w:t>our-sheet overlap welds have been encountered, even though they are not explicitly depicted in this document.</w:t>
      </w:r>
    </w:p>
  </w:footnote>
  <w:footnote w:id="20">
    <w:p w14:paraId="0E4BE3B7" w14:textId="59CCD1B9"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rsidR="00827D13">
        <w:t xml:space="preserve">Figure </w:t>
      </w:r>
      <w:r w:rsidR="00827D13">
        <w:rPr>
          <w:noProof/>
        </w:rPr>
        <w:t>67</w:t>
      </w:r>
      <w:r>
        <w:fldChar w:fldCharType="end"/>
      </w:r>
      <w:r>
        <w:t xml:space="preserve">. The third welding position would be from underneath the base sheet, using a laser. </w:t>
      </w:r>
    </w:p>
  </w:footnote>
  <w:footnote w:id="21">
    <w:p w14:paraId="106B9C34" w14:textId="1DB364AB"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rsidR="004B64EF">
        <w:t xml:space="preserve">Figure </w:t>
      </w:r>
      <w:r w:rsidR="004B64EF">
        <w:rPr>
          <w:noProof/>
        </w:rPr>
        <w:t>69</w:t>
      </w:r>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62D8A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B121E1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CF88A7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AABF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656C6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B6C92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2C2E5E9A"/>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 w:numId="69">
    <w:abstractNumId w:val="34"/>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363CF"/>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4DD"/>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13EA"/>
    <w:rsid w:val="001E4412"/>
    <w:rsid w:val="001E635D"/>
    <w:rsid w:val="001F0AF7"/>
    <w:rsid w:val="001F112B"/>
    <w:rsid w:val="001F3B0B"/>
    <w:rsid w:val="001F4D75"/>
    <w:rsid w:val="001F504E"/>
    <w:rsid w:val="00203EA9"/>
    <w:rsid w:val="00206112"/>
    <w:rsid w:val="00212DAF"/>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32B0"/>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B64EF"/>
    <w:rsid w:val="004C113B"/>
    <w:rsid w:val="004C241D"/>
    <w:rsid w:val="004D00AF"/>
    <w:rsid w:val="004D106E"/>
    <w:rsid w:val="004D1649"/>
    <w:rsid w:val="004D16C0"/>
    <w:rsid w:val="004D3DEB"/>
    <w:rsid w:val="004D6D98"/>
    <w:rsid w:val="004E428E"/>
    <w:rsid w:val="004E6643"/>
    <w:rsid w:val="004E6C6A"/>
    <w:rsid w:val="004E6E8E"/>
    <w:rsid w:val="004E71EA"/>
    <w:rsid w:val="004E788B"/>
    <w:rsid w:val="004F5C99"/>
    <w:rsid w:val="00501F28"/>
    <w:rsid w:val="00502DF5"/>
    <w:rsid w:val="00502ECC"/>
    <w:rsid w:val="0050351B"/>
    <w:rsid w:val="0050777B"/>
    <w:rsid w:val="005132CE"/>
    <w:rsid w:val="005138AF"/>
    <w:rsid w:val="005160E8"/>
    <w:rsid w:val="0051622F"/>
    <w:rsid w:val="005179B7"/>
    <w:rsid w:val="00525DF8"/>
    <w:rsid w:val="00526284"/>
    <w:rsid w:val="0053046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5971"/>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030B6"/>
    <w:rsid w:val="008116BB"/>
    <w:rsid w:val="00813453"/>
    <w:rsid w:val="00822F7D"/>
    <w:rsid w:val="0082319D"/>
    <w:rsid w:val="008248CC"/>
    <w:rsid w:val="008268E9"/>
    <w:rsid w:val="00827D13"/>
    <w:rsid w:val="00832CA8"/>
    <w:rsid w:val="0083542E"/>
    <w:rsid w:val="008362F4"/>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1141"/>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1B0"/>
    <w:rsid w:val="00A6796C"/>
    <w:rsid w:val="00A70417"/>
    <w:rsid w:val="00A72093"/>
    <w:rsid w:val="00A73B4E"/>
    <w:rsid w:val="00A752AD"/>
    <w:rsid w:val="00A84C98"/>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A7BF8"/>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107F"/>
    <w:rsid w:val="00CF1D89"/>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126"/>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0D95"/>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360"/>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footer" Target="footer5.xml"/><Relationship Id="rId170" Type="http://schemas.openxmlformats.org/officeDocument/2006/relationships/image" Target="media/image102.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oleObject" Target="embeddings/oleObject5.bin"/><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image" Target="media/image92.png"/><Relationship Id="rId165" Type="http://schemas.openxmlformats.org/officeDocument/2006/relationships/image" Target="media/image97.png"/><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0" Type="http://schemas.openxmlformats.org/officeDocument/2006/relationships/image" Target="media/image85.png"/><Relationship Id="rId155" Type="http://schemas.openxmlformats.org/officeDocument/2006/relationships/oleObject" Target="embeddings/oleObject8.bin"/><Relationship Id="rId171" Type="http://schemas.openxmlformats.org/officeDocument/2006/relationships/image" Target="media/image103.jpeg"/><Relationship Id="rId176"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80.png"/><Relationship Id="rId148" Type="http://schemas.openxmlformats.org/officeDocument/2006/relationships/oleObject" Target="embeddings/oleObject6.bin"/><Relationship Id="rId151" Type="http://schemas.openxmlformats.org/officeDocument/2006/relationships/image" Target="media/image86.png"/><Relationship Id="rId156" Type="http://schemas.openxmlformats.org/officeDocument/2006/relationships/image" Target="media/image89.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image" Target="media/image90.png"/><Relationship Id="rId178" Type="http://schemas.microsoft.com/office/2011/relationships/people" Target="people.xml"/><Relationship Id="rId61" Type="http://schemas.openxmlformats.org/officeDocument/2006/relationships/image" Target="media/image12.png"/><Relationship Id="rId82" Type="http://schemas.openxmlformats.org/officeDocument/2006/relationships/image" Target="media/image26.png"/><Relationship Id="rId152" Type="http://schemas.openxmlformats.org/officeDocument/2006/relationships/oleObject" Target="embeddings/oleObject7.bin"/><Relationship Id="rId173" Type="http://schemas.openxmlformats.org/officeDocument/2006/relationships/image" Target="media/image105.pn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oleObject" Target="embeddings/oleObject9.bin"/><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image" Target="media/image106.png"/><Relationship Id="rId179" Type="http://schemas.openxmlformats.org/officeDocument/2006/relationships/theme" Target="theme/theme1.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42836</Words>
  <Characters>269870</Characters>
  <Application>Microsoft Office Word</Application>
  <DocSecurity>0</DocSecurity>
  <Lines>2248</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312082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63</cp:revision>
  <cp:lastPrinted>2022-02-21T09:55:00Z</cp:lastPrinted>
  <dcterms:created xsi:type="dcterms:W3CDTF">2022-03-31T08:38:00Z</dcterms:created>
  <dcterms:modified xsi:type="dcterms:W3CDTF">2022-04-02T21:36:00Z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