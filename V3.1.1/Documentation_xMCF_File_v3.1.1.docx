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2022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627068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1-27T10:44:00Z">
        <w:r w:rsidR="00E01CE8">
          <w:rPr>
            <w:noProof/>
          </w:rPr>
          <w:t>January 27, 2021</w:t>
        </w:r>
      </w:ins>
      <w:del w:id="5" w:author="Dr. Carsten Franke" w:date="2021-01-27T10:44:00Z">
        <w:r w:rsidR="00170C8B" w:rsidDel="00E01CE8">
          <w:rPr>
            <w:noProof/>
          </w:rPr>
          <w:delText>June 9, 2020</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00766098" w:rsidRPr="00DA306A">
          <w:rPr>
            <w:rStyle w:val="Hyperlink"/>
            <w:noProof/>
          </w:rPr>
          <w:t>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Motivation</w:t>
        </w:r>
        <w:r w:rsidR="00766098">
          <w:rPr>
            <w:noProof/>
            <w:webHidden/>
          </w:rPr>
          <w:tab/>
        </w:r>
        <w:r w:rsidR="00766098">
          <w:rPr>
            <w:noProof/>
            <w:webHidden/>
          </w:rPr>
          <w:fldChar w:fldCharType="begin"/>
        </w:r>
        <w:r w:rsidR="00766098">
          <w:rPr>
            <w:noProof/>
            <w:webHidden/>
          </w:rPr>
          <w:instrText xml:space="preserve"> PAGEREF _Toc64463670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0519700" w14:textId="249E6683"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00766098" w:rsidRPr="00DA306A">
          <w:rPr>
            <w:rStyle w:val="Hyperlink"/>
            <w:noProof/>
          </w:rPr>
          <w:t>1.2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MCF at Ford</w:t>
        </w:r>
        <w:r w:rsidR="00766098">
          <w:rPr>
            <w:noProof/>
            <w:webHidden/>
          </w:rPr>
          <w:tab/>
        </w:r>
        <w:r w:rsidR="00766098">
          <w:rPr>
            <w:noProof/>
            <w:webHidden/>
          </w:rPr>
          <w:fldChar w:fldCharType="begin"/>
        </w:r>
        <w:r w:rsidR="00766098">
          <w:rPr>
            <w:noProof/>
            <w:webHidden/>
          </w:rPr>
          <w:instrText xml:space="preserve"> PAGEREF _Toc64463671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051AD7AF" w14:textId="5C2B9DDF"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00766098" w:rsidRPr="00DA306A">
          <w:rPr>
            <w:rStyle w:val="Hyperlink"/>
            <w:noProof/>
          </w:rPr>
          <w:t>1.3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From MCF to χMCF - The Scope of the Document</w:t>
        </w:r>
        <w:r w:rsidR="00766098">
          <w:rPr>
            <w:noProof/>
            <w:webHidden/>
          </w:rPr>
          <w:tab/>
        </w:r>
        <w:r w:rsidR="00766098">
          <w:rPr>
            <w:noProof/>
            <w:webHidden/>
          </w:rPr>
          <w:fldChar w:fldCharType="begin"/>
        </w:r>
        <w:r w:rsidR="00766098">
          <w:rPr>
            <w:noProof/>
            <w:webHidden/>
          </w:rPr>
          <w:instrText xml:space="preserve"> PAGEREF _Toc64463672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71D111A3" w14:textId="32761707"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00766098" w:rsidRPr="00DA306A">
          <w:rPr>
            <w:rStyle w:val="Hyperlink"/>
            <w:noProof/>
            <w14:scene3d>
              <w14:camera w14:prst="orthographicFront"/>
              <w14:lightRig w14:rig="threePt" w14:dir="t">
                <w14:rot w14:lat="0" w14:lon="0" w14:rev="0"/>
              </w14:lightRig>
            </w14:scene3d>
          </w:rPr>
          <w:t>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Design Principles and Basic Features of χMCF</w:t>
        </w:r>
        <w:r w:rsidR="00766098">
          <w:rPr>
            <w:noProof/>
            <w:webHidden/>
          </w:rPr>
          <w:tab/>
        </w:r>
        <w:r w:rsidR="00766098">
          <w:rPr>
            <w:noProof/>
            <w:webHidden/>
          </w:rPr>
          <w:fldChar w:fldCharType="begin"/>
        </w:r>
        <w:r w:rsidR="00766098">
          <w:rPr>
            <w:noProof/>
            <w:webHidden/>
          </w:rPr>
          <w:instrText xml:space="preserve"> PAGEREF _Toc64463673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7C9E9BD6" w14:textId="0C47A7FD"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00766098" w:rsidRPr="00DA306A">
          <w:rPr>
            <w:rStyle w:val="Hyperlink"/>
            <w:noProof/>
          </w:rPr>
          <w:t>2.1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Design Principles</w:t>
        </w:r>
        <w:r w:rsidR="00766098">
          <w:rPr>
            <w:noProof/>
            <w:webHidden/>
          </w:rPr>
          <w:tab/>
        </w:r>
        <w:r w:rsidR="00766098">
          <w:rPr>
            <w:noProof/>
            <w:webHidden/>
          </w:rPr>
          <w:fldChar w:fldCharType="begin"/>
        </w:r>
        <w:r w:rsidR="00766098">
          <w:rPr>
            <w:noProof/>
            <w:webHidden/>
          </w:rPr>
          <w:instrText xml:space="preserve"> PAGEREF _Toc64463674 \h </w:instrText>
        </w:r>
        <w:r w:rsidR="00766098">
          <w:rPr>
            <w:noProof/>
            <w:webHidden/>
          </w:rPr>
        </w:r>
        <w:r w:rsidR="00766098">
          <w:rPr>
            <w:noProof/>
            <w:webHidden/>
          </w:rPr>
          <w:fldChar w:fldCharType="separate"/>
        </w:r>
        <w:r w:rsidR="00766098">
          <w:rPr>
            <w:noProof/>
            <w:webHidden/>
          </w:rPr>
          <w:t>23</w:t>
        </w:r>
        <w:r w:rsidR="00766098">
          <w:rPr>
            <w:noProof/>
            <w:webHidden/>
          </w:rPr>
          <w:fldChar w:fldCharType="end"/>
        </w:r>
      </w:hyperlink>
    </w:p>
    <w:p w14:paraId="6BCD6A3C" w14:textId="54766226"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00766098" w:rsidRPr="00DA306A">
          <w:rPr>
            <w:rStyle w:val="Hyperlink"/>
            <w:noProof/>
          </w:rPr>
          <w:t>2.2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Idealization of Joints</w:t>
        </w:r>
        <w:r w:rsidR="00766098">
          <w:rPr>
            <w:noProof/>
            <w:webHidden/>
          </w:rPr>
          <w:tab/>
        </w:r>
        <w:r w:rsidR="00766098">
          <w:rPr>
            <w:noProof/>
            <w:webHidden/>
          </w:rPr>
          <w:fldChar w:fldCharType="begin"/>
        </w:r>
        <w:r w:rsidR="00766098">
          <w:rPr>
            <w:noProof/>
            <w:webHidden/>
          </w:rPr>
          <w:instrText xml:space="preserve"> PAGEREF _Toc64463675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427165A0" w14:textId="6923F4BE"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00766098" w:rsidRPr="00DA306A">
          <w:rPr>
            <w:rStyle w:val="Hyperlink"/>
            <w:noProof/>
          </w:rPr>
          <w:t>2.3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Reconstruction of Joints from χMCF</w:t>
        </w:r>
        <w:r w:rsidR="00766098">
          <w:rPr>
            <w:noProof/>
            <w:webHidden/>
          </w:rPr>
          <w:tab/>
        </w:r>
        <w:r w:rsidR="00766098">
          <w:rPr>
            <w:noProof/>
            <w:webHidden/>
          </w:rPr>
          <w:fldChar w:fldCharType="begin"/>
        </w:r>
        <w:r w:rsidR="00766098">
          <w:rPr>
            <w:noProof/>
            <w:webHidden/>
          </w:rPr>
          <w:instrText xml:space="preserve"> PAGEREF _Toc64463676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13547F46" w14:textId="2089AD6D"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00766098" w:rsidRPr="00DA306A">
          <w:rPr>
            <w:rStyle w:val="Hyperlink"/>
            <w:noProof/>
          </w:rPr>
          <w:t>2.4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Description of Topology</w:t>
        </w:r>
        <w:r w:rsidR="00766098">
          <w:rPr>
            <w:noProof/>
            <w:webHidden/>
          </w:rPr>
          <w:tab/>
        </w:r>
        <w:r w:rsidR="00766098">
          <w:rPr>
            <w:noProof/>
            <w:webHidden/>
          </w:rPr>
          <w:fldChar w:fldCharType="begin"/>
        </w:r>
        <w:r w:rsidR="00766098">
          <w:rPr>
            <w:noProof/>
            <w:webHidden/>
          </w:rPr>
          <w:instrText xml:space="preserve"> PAGEREF _Toc64463677 \h </w:instrText>
        </w:r>
        <w:r w:rsidR="00766098">
          <w:rPr>
            <w:noProof/>
            <w:webHidden/>
          </w:rPr>
        </w:r>
        <w:r w:rsidR="00766098">
          <w:rPr>
            <w:noProof/>
            <w:webHidden/>
          </w:rPr>
          <w:fldChar w:fldCharType="separate"/>
        </w:r>
        <w:r w:rsidR="00766098">
          <w:rPr>
            <w:noProof/>
            <w:webHidden/>
          </w:rPr>
          <w:t>24</w:t>
        </w:r>
        <w:r w:rsidR="00766098">
          <w:rPr>
            <w:noProof/>
            <w:webHidden/>
          </w:rPr>
          <w:fldChar w:fldCharType="end"/>
        </w:r>
      </w:hyperlink>
    </w:p>
    <w:p w14:paraId="2BA3533C" w14:textId="1C6EBE8A"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00766098" w:rsidRPr="00DA306A">
          <w:rPr>
            <w:rStyle w:val="Hyperlink"/>
            <w:noProof/>
          </w:rPr>
          <w:t>2.5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χMCF in the Development Processes</w:t>
        </w:r>
        <w:r w:rsidR="00766098">
          <w:rPr>
            <w:noProof/>
            <w:webHidden/>
          </w:rPr>
          <w:tab/>
        </w:r>
        <w:r w:rsidR="00766098">
          <w:rPr>
            <w:noProof/>
            <w:webHidden/>
          </w:rPr>
          <w:fldChar w:fldCharType="begin"/>
        </w:r>
        <w:r w:rsidR="00766098">
          <w:rPr>
            <w:noProof/>
            <w:webHidden/>
          </w:rPr>
          <w:instrText xml:space="preserve"> PAGEREF _Toc64463678 \h </w:instrText>
        </w:r>
        <w:r w:rsidR="00766098">
          <w:rPr>
            <w:noProof/>
            <w:webHidden/>
          </w:rPr>
        </w:r>
        <w:r w:rsidR="00766098">
          <w:rPr>
            <w:noProof/>
            <w:webHidden/>
          </w:rPr>
          <w:fldChar w:fldCharType="separate"/>
        </w:r>
        <w:r w:rsidR="00766098">
          <w:rPr>
            <w:noProof/>
            <w:webHidden/>
          </w:rPr>
          <w:t>25</w:t>
        </w:r>
        <w:r w:rsidR="00766098">
          <w:rPr>
            <w:noProof/>
            <w:webHidden/>
          </w:rPr>
          <w:fldChar w:fldCharType="end"/>
        </w:r>
      </w:hyperlink>
    </w:p>
    <w:p w14:paraId="33BCDE1E" w14:textId="0C394C92"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00766098" w:rsidRPr="00DA306A">
          <w:rPr>
            <w:rStyle w:val="Hyperlink"/>
            <w:noProof/>
            <w14:scene3d>
              <w14:camera w14:prst="orthographicFront"/>
              <w14:lightRig w14:rig="threePt" w14:dir="t">
                <w14:rot w14:lat="0" w14:lon="0" w14:rev="0"/>
              </w14:lightRig>
            </w14:scene3d>
          </w:rPr>
          <w:t>3</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Keywords of XML specification</w:t>
        </w:r>
        <w:r w:rsidR="00766098">
          <w:rPr>
            <w:noProof/>
            <w:webHidden/>
          </w:rPr>
          <w:tab/>
        </w:r>
        <w:r w:rsidR="00766098">
          <w:rPr>
            <w:noProof/>
            <w:webHidden/>
          </w:rPr>
          <w:fldChar w:fldCharType="begin"/>
        </w:r>
        <w:r w:rsidR="00766098">
          <w:rPr>
            <w:noProof/>
            <w:webHidden/>
          </w:rPr>
          <w:instrText xml:space="preserve"> PAGEREF _Toc64463679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6FA1FD03" w14:textId="3D68791E"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00766098" w:rsidRPr="00DA306A">
          <w:rPr>
            <w:rStyle w:val="Hyperlink"/>
            <w:noProof/>
          </w:rPr>
          <w:t>3.1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Keywords</w:t>
        </w:r>
        <w:r w:rsidR="00766098">
          <w:rPr>
            <w:noProof/>
            <w:webHidden/>
          </w:rPr>
          <w:tab/>
        </w:r>
        <w:r w:rsidR="00766098">
          <w:rPr>
            <w:noProof/>
            <w:webHidden/>
          </w:rPr>
          <w:fldChar w:fldCharType="begin"/>
        </w:r>
        <w:r w:rsidR="00766098">
          <w:rPr>
            <w:noProof/>
            <w:webHidden/>
          </w:rPr>
          <w:instrText xml:space="preserve"> PAGEREF _Toc64463680 \h </w:instrText>
        </w:r>
        <w:r w:rsidR="00766098">
          <w:rPr>
            <w:noProof/>
            <w:webHidden/>
          </w:rPr>
        </w:r>
        <w:r w:rsidR="00766098">
          <w:rPr>
            <w:noProof/>
            <w:webHidden/>
          </w:rPr>
          <w:fldChar w:fldCharType="separate"/>
        </w:r>
        <w:r w:rsidR="00766098">
          <w:rPr>
            <w:noProof/>
            <w:webHidden/>
          </w:rPr>
          <w:t>28</w:t>
        </w:r>
        <w:r w:rsidR="00766098">
          <w:rPr>
            <w:noProof/>
            <w:webHidden/>
          </w:rPr>
          <w:fldChar w:fldCharType="end"/>
        </w:r>
      </w:hyperlink>
    </w:p>
    <w:p w14:paraId="34744D4F" w14:textId="7418B982"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00766098" w:rsidRPr="00DA306A">
          <w:rPr>
            <w:rStyle w:val="Hyperlink"/>
            <w:noProof/>
            <w14:scene3d>
              <w14:camera w14:prst="orthographicFront"/>
              <w14:lightRig w14:rig="threePt" w14:dir="t">
                <w14:rot w14:lat="0" w14:lon="0" w14:rev="0"/>
              </w14:lightRig>
            </w14:scene3d>
          </w:rPr>
          <w:t>4</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Parts, Properties and Assemblies</w:t>
        </w:r>
        <w:r w:rsidR="00766098">
          <w:rPr>
            <w:noProof/>
            <w:webHidden/>
          </w:rPr>
          <w:tab/>
        </w:r>
        <w:r w:rsidR="00766098">
          <w:rPr>
            <w:noProof/>
            <w:webHidden/>
          </w:rPr>
          <w:fldChar w:fldCharType="begin"/>
        </w:r>
        <w:r w:rsidR="00766098">
          <w:rPr>
            <w:noProof/>
            <w:webHidden/>
          </w:rPr>
          <w:instrText xml:space="preserve"> PAGEREF _Toc64463681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6CC694DB" w14:textId="7C2B9C92"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00766098" w:rsidRPr="00DA306A">
          <w:rPr>
            <w:rStyle w:val="Hyperlink"/>
            <w:noProof/>
          </w:rPr>
          <w:t>4.1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Parts</w:t>
        </w:r>
        <w:r w:rsidR="00766098">
          <w:rPr>
            <w:noProof/>
            <w:webHidden/>
          </w:rPr>
          <w:tab/>
        </w:r>
        <w:r w:rsidR="00766098">
          <w:rPr>
            <w:noProof/>
            <w:webHidden/>
          </w:rPr>
          <w:fldChar w:fldCharType="begin"/>
        </w:r>
        <w:r w:rsidR="00766098">
          <w:rPr>
            <w:noProof/>
            <w:webHidden/>
          </w:rPr>
          <w:instrText xml:space="preserve"> PAGEREF _Toc64463682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19498880" w14:textId="7D8F4B04" w:rsidR="00766098" w:rsidRDefault="00F2022A">
      <w:pPr>
        <w:pStyle w:val="Verzeichnis3"/>
        <w:rPr>
          <w:rFonts w:asciiTheme="minorHAnsi" w:eastAsiaTheme="minorEastAsia" w:hAnsiTheme="minorHAnsi" w:cstheme="minorBidi"/>
          <w:noProof/>
          <w:sz w:val="22"/>
          <w:szCs w:val="22"/>
          <w:lang w:val="de-DE"/>
        </w:rPr>
      </w:pPr>
      <w:hyperlink w:anchor="_Toc64463683" w:history="1">
        <w:r w:rsidR="00766098" w:rsidRPr="00DA306A">
          <w:rPr>
            <w:rStyle w:val="Hyperlink"/>
            <w:noProof/>
          </w:rPr>
          <w:t>4.1.1</w:t>
        </w:r>
        <w:r w:rsidR="00766098">
          <w:rPr>
            <w:rFonts w:asciiTheme="minorHAnsi" w:eastAsiaTheme="minorEastAsia" w:hAnsiTheme="minorHAnsi" w:cstheme="minorBidi"/>
            <w:noProof/>
            <w:sz w:val="22"/>
            <w:szCs w:val="22"/>
            <w:lang w:val="de-DE"/>
          </w:rPr>
          <w:tab/>
        </w:r>
        <w:r w:rsidR="00766098" w:rsidRPr="00DA306A">
          <w:rPr>
            <w:rStyle w:val="Hyperlink"/>
            <w:noProof/>
          </w:rPr>
          <w:t>Part Labels</w:t>
        </w:r>
        <w:r w:rsidR="00766098">
          <w:rPr>
            <w:noProof/>
            <w:webHidden/>
          </w:rPr>
          <w:tab/>
        </w:r>
        <w:r w:rsidR="00766098">
          <w:rPr>
            <w:noProof/>
            <w:webHidden/>
          </w:rPr>
          <w:fldChar w:fldCharType="begin"/>
        </w:r>
        <w:r w:rsidR="00766098">
          <w:rPr>
            <w:noProof/>
            <w:webHidden/>
          </w:rPr>
          <w:instrText xml:space="preserve"> PAGEREF _Toc64463683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3506628E" w14:textId="3E5DE7E5"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00766098" w:rsidRPr="00DA306A">
          <w:rPr>
            <w:rStyle w:val="Hyperlink"/>
            <w:noProof/>
          </w:rPr>
          <w:t>4.2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Properties</w:t>
        </w:r>
        <w:r w:rsidR="00766098">
          <w:rPr>
            <w:noProof/>
            <w:webHidden/>
          </w:rPr>
          <w:tab/>
        </w:r>
        <w:r w:rsidR="00766098">
          <w:rPr>
            <w:noProof/>
            <w:webHidden/>
          </w:rPr>
          <w:fldChar w:fldCharType="begin"/>
        </w:r>
        <w:r w:rsidR="00766098">
          <w:rPr>
            <w:noProof/>
            <w:webHidden/>
          </w:rPr>
          <w:instrText xml:space="preserve"> PAGEREF _Toc64463684 \h </w:instrText>
        </w:r>
        <w:r w:rsidR="00766098">
          <w:rPr>
            <w:noProof/>
            <w:webHidden/>
          </w:rPr>
        </w:r>
        <w:r w:rsidR="00766098">
          <w:rPr>
            <w:noProof/>
            <w:webHidden/>
          </w:rPr>
          <w:fldChar w:fldCharType="separate"/>
        </w:r>
        <w:r w:rsidR="00766098">
          <w:rPr>
            <w:noProof/>
            <w:webHidden/>
          </w:rPr>
          <w:t>30</w:t>
        </w:r>
        <w:r w:rsidR="00766098">
          <w:rPr>
            <w:noProof/>
            <w:webHidden/>
          </w:rPr>
          <w:fldChar w:fldCharType="end"/>
        </w:r>
      </w:hyperlink>
    </w:p>
    <w:p w14:paraId="50FFA313" w14:textId="0996ED2B"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00766098" w:rsidRPr="00DA306A">
          <w:rPr>
            <w:rStyle w:val="Hyperlink"/>
            <w:noProof/>
          </w:rPr>
          <w:t>4.3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Assemblies</w:t>
        </w:r>
        <w:r w:rsidR="00766098">
          <w:rPr>
            <w:noProof/>
            <w:webHidden/>
          </w:rPr>
          <w:tab/>
        </w:r>
        <w:r w:rsidR="00766098">
          <w:rPr>
            <w:noProof/>
            <w:webHidden/>
          </w:rPr>
          <w:fldChar w:fldCharType="begin"/>
        </w:r>
        <w:r w:rsidR="00766098">
          <w:rPr>
            <w:noProof/>
            <w:webHidden/>
          </w:rPr>
          <w:instrText xml:space="preserve"> PAGEREF _Toc64463685 \h </w:instrText>
        </w:r>
        <w:r w:rsidR="00766098">
          <w:rPr>
            <w:noProof/>
            <w:webHidden/>
          </w:rPr>
        </w:r>
        <w:r w:rsidR="00766098">
          <w:rPr>
            <w:noProof/>
            <w:webHidden/>
          </w:rPr>
          <w:fldChar w:fldCharType="separate"/>
        </w:r>
        <w:r w:rsidR="00766098">
          <w:rPr>
            <w:noProof/>
            <w:webHidden/>
          </w:rPr>
          <w:t>31</w:t>
        </w:r>
        <w:r w:rsidR="00766098">
          <w:rPr>
            <w:noProof/>
            <w:webHidden/>
          </w:rPr>
          <w:fldChar w:fldCharType="end"/>
        </w:r>
      </w:hyperlink>
    </w:p>
    <w:p w14:paraId="7A1FE04C" w14:textId="520DF911"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00766098" w:rsidRPr="00DA306A">
          <w:rPr>
            <w:rStyle w:val="Hyperlink"/>
            <w:noProof/>
            <w14:scene3d>
              <w14:camera w14:prst="orthographicFront"/>
              <w14:lightRig w14:rig="threePt" w14:dir="t">
                <w14:rot w14:lat="0" w14:lon="0" w14:rev="0"/>
              </w14:lightRig>
            </w14:scene3d>
          </w:rPr>
          <w:t>5</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File Structure of χMCF</w:t>
        </w:r>
        <w:r w:rsidR="00766098">
          <w:rPr>
            <w:noProof/>
            <w:webHidden/>
          </w:rPr>
          <w:tab/>
        </w:r>
        <w:r w:rsidR="00766098">
          <w:rPr>
            <w:noProof/>
            <w:webHidden/>
          </w:rPr>
          <w:fldChar w:fldCharType="begin"/>
        </w:r>
        <w:r w:rsidR="00766098">
          <w:rPr>
            <w:noProof/>
            <w:webHidden/>
          </w:rPr>
          <w:instrText xml:space="preserve"> PAGEREF _Toc64463686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33ECBFFE" w14:textId="7F78FB35"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00766098" w:rsidRPr="00DA306A">
          <w:rPr>
            <w:rStyle w:val="Hyperlink"/>
            <w:noProof/>
          </w:rPr>
          <w:t>5.1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Elements containing general information</w:t>
        </w:r>
        <w:r w:rsidR="00766098">
          <w:rPr>
            <w:noProof/>
            <w:webHidden/>
          </w:rPr>
          <w:tab/>
        </w:r>
        <w:r w:rsidR="00766098">
          <w:rPr>
            <w:noProof/>
            <w:webHidden/>
          </w:rPr>
          <w:fldChar w:fldCharType="begin"/>
        </w:r>
        <w:r w:rsidR="00766098">
          <w:rPr>
            <w:noProof/>
            <w:webHidden/>
          </w:rPr>
          <w:instrText xml:space="preserve"> PAGEREF _Toc64463687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C8E3AD5" w14:textId="50C066D5" w:rsidR="00766098" w:rsidRDefault="00F2022A">
      <w:pPr>
        <w:pStyle w:val="Verzeichnis3"/>
        <w:rPr>
          <w:rFonts w:asciiTheme="minorHAnsi" w:eastAsiaTheme="minorEastAsia" w:hAnsiTheme="minorHAnsi" w:cstheme="minorBidi"/>
          <w:noProof/>
          <w:sz w:val="22"/>
          <w:szCs w:val="22"/>
          <w:lang w:val="de-DE"/>
        </w:rPr>
      </w:pPr>
      <w:hyperlink w:anchor="_Toc64463688" w:history="1">
        <w:r w:rsidR="00766098" w:rsidRPr="00DA306A">
          <w:rPr>
            <w:rStyle w:val="Hyperlink"/>
            <w:noProof/>
          </w:rPr>
          <w:t>5.1.1</w:t>
        </w:r>
        <w:r w:rsidR="00766098">
          <w:rPr>
            <w:rFonts w:asciiTheme="minorHAnsi" w:eastAsiaTheme="minorEastAsia" w:hAnsiTheme="minorHAnsi" w:cstheme="minorBidi"/>
            <w:noProof/>
            <w:sz w:val="22"/>
            <w:szCs w:val="22"/>
            <w:lang w:val="de-DE"/>
          </w:rPr>
          <w:tab/>
        </w:r>
        <w:r w:rsidR="00766098" w:rsidRPr="00DA306A">
          <w:rPr>
            <w:rStyle w:val="Hyperlink"/>
            <w:noProof/>
          </w:rPr>
          <w:t>Date</w:t>
        </w:r>
        <w:r w:rsidR="00766098">
          <w:rPr>
            <w:noProof/>
            <w:webHidden/>
          </w:rPr>
          <w:tab/>
        </w:r>
        <w:r w:rsidR="00766098">
          <w:rPr>
            <w:noProof/>
            <w:webHidden/>
          </w:rPr>
          <w:fldChar w:fldCharType="begin"/>
        </w:r>
        <w:r w:rsidR="00766098">
          <w:rPr>
            <w:noProof/>
            <w:webHidden/>
          </w:rPr>
          <w:instrText xml:space="preserve"> PAGEREF _Toc64463688 \h </w:instrText>
        </w:r>
        <w:r w:rsidR="00766098">
          <w:rPr>
            <w:noProof/>
            <w:webHidden/>
          </w:rPr>
        </w:r>
        <w:r w:rsidR="00766098">
          <w:rPr>
            <w:noProof/>
            <w:webHidden/>
          </w:rPr>
          <w:fldChar w:fldCharType="separate"/>
        </w:r>
        <w:r w:rsidR="00766098">
          <w:rPr>
            <w:noProof/>
            <w:webHidden/>
          </w:rPr>
          <w:t>32</w:t>
        </w:r>
        <w:r w:rsidR="00766098">
          <w:rPr>
            <w:noProof/>
            <w:webHidden/>
          </w:rPr>
          <w:fldChar w:fldCharType="end"/>
        </w:r>
      </w:hyperlink>
    </w:p>
    <w:p w14:paraId="1773C2C4" w14:textId="49E94E80" w:rsidR="00766098" w:rsidRDefault="00F2022A">
      <w:pPr>
        <w:pStyle w:val="Verzeichnis3"/>
        <w:rPr>
          <w:rFonts w:asciiTheme="minorHAnsi" w:eastAsiaTheme="minorEastAsia" w:hAnsiTheme="minorHAnsi" w:cstheme="minorBidi"/>
          <w:noProof/>
          <w:sz w:val="22"/>
          <w:szCs w:val="22"/>
          <w:lang w:val="de-DE"/>
        </w:rPr>
      </w:pPr>
      <w:hyperlink w:anchor="_Toc64463689" w:history="1">
        <w:r w:rsidR="00766098" w:rsidRPr="00DA306A">
          <w:rPr>
            <w:rStyle w:val="Hyperlink"/>
            <w:noProof/>
          </w:rPr>
          <w:t>5.1.2</w:t>
        </w:r>
        <w:r w:rsidR="00766098">
          <w:rPr>
            <w:rFonts w:asciiTheme="minorHAnsi" w:eastAsiaTheme="minorEastAsia" w:hAnsiTheme="minorHAnsi" w:cstheme="minorBidi"/>
            <w:noProof/>
            <w:sz w:val="22"/>
            <w:szCs w:val="22"/>
            <w:lang w:val="de-DE"/>
          </w:rPr>
          <w:tab/>
        </w:r>
        <w:r w:rsidR="00766098" w:rsidRPr="00DA306A">
          <w:rPr>
            <w:rStyle w:val="Hyperlink"/>
            <w:noProof/>
          </w:rPr>
          <w:t>Version</w:t>
        </w:r>
        <w:r w:rsidR="00766098">
          <w:rPr>
            <w:noProof/>
            <w:webHidden/>
          </w:rPr>
          <w:tab/>
        </w:r>
        <w:r w:rsidR="00766098">
          <w:rPr>
            <w:noProof/>
            <w:webHidden/>
          </w:rPr>
          <w:fldChar w:fldCharType="begin"/>
        </w:r>
        <w:r w:rsidR="00766098">
          <w:rPr>
            <w:noProof/>
            <w:webHidden/>
          </w:rPr>
          <w:instrText xml:space="preserve"> PAGEREF _Toc64463689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4F039452" w14:textId="38466C7D" w:rsidR="00766098" w:rsidRDefault="00F2022A">
      <w:pPr>
        <w:pStyle w:val="Verzeichnis3"/>
        <w:rPr>
          <w:rFonts w:asciiTheme="minorHAnsi" w:eastAsiaTheme="minorEastAsia" w:hAnsiTheme="minorHAnsi" w:cstheme="minorBidi"/>
          <w:noProof/>
          <w:sz w:val="22"/>
          <w:szCs w:val="22"/>
          <w:lang w:val="de-DE"/>
        </w:rPr>
      </w:pPr>
      <w:hyperlink w:anchor="_Toc64463690" w:history="1">
        <w:r w:rsidR="00766098" w:rsidRPr="00DA306A">
          <w:rPr>
            <w:rStyle w:val="Hyperlink"/>
            <w:noProof/>
          </w:rPr>
          <w:t>5.1.3</w:t>
        </w:r>
        <w:r w:rsidR="00766098">
          <w:rPr>
            <w:rFonts w:asciiTheme="minorHAnsi" w:eastAsiaTheme="minorEastAsia" w:hAnsiTheme="minorHAnsi" w:cstheme="minorBidi"/>
            <w:noProof/>
            <w:sz w:val="22"/>
            <w:szCs w:val="22"/>
            <w:lang w:val="de-DE"/>
          </w:rPr>
          <w:tab/>
        </w:r>
        <w:r w:rsidR="00766098" w:rsidRPr="00DA306A">
          <w:rPr>
            <w:rStyle w:val="Hyperlink"/>
            <w:noProof/>
          </w:rPr>
          <w:t>Unit System</w:t>
        </w:r>
        <w:r w:rsidR="00766098">
          <w:rPr>
            <w:noProof/>
            <w:webHidden/>
          </w:rPr>
          <w:tab/>
        </w:r>
        <w:r w:rsidR="00766098">
          <w:rPr>
            <w:noProof/>
            <w:webHidden/>
          </w:rPr>
          <w:fldChar w:fldCharType="begin"/>
        </w:r>
        <w:r w:rsidR="00766098">
          <w:rPr>
            <w:noProof/>
            <w:webHidden/>
          </w:rPr>
          <w:instrText xml:space="preserve"> PAGEREF _Toc64463690 \h </w:instrText>
        </w:r>
        <w:r w:rsidR="00766098">
          <w:rPr>
            <w:noProof/>
            <w:webHidden/>
          </w:rPr>
        </w:r>
        <w:r w:rsidR="00766098">
          <w:rPr>
            <w:noProof/>
            <w:webHidden/>
          </w:rPr>
          <w:fldChar w:fldCharType="separate"/>
        </w:r>
        <w:r w:rsidR="00766098">
          <w:rPr>
            <w:noProof/>
            <w:webHidden/>
          </w:rPr>
          <w:t>33</w:t>
        </w:r>
        <w:r w:rsidR="00766098">
          <w:rPr>
            <w:noProof/>
            <w:webHidden/>
          </w:rPr>
          <w:fldChar w:fldCharType="end"/>
        </w:r>
      </w:hyperlink>
    </w:p>
    <w:p w14:paraId="575DF3B1" w14:textId="0293BC22"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00766098" w:rsidRPr="00DA306A">
          <w:rPr>
            <w:rStyle w:val="Hyperlink"/>
            <w:noProof/>
          </w:rPr>
          <w:t>5.2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Application, User and Process Specific Data</w:t>
        </w:r>
        <w:r w:rsidR="00766098">
          <w:rPr>
            <w:noProof/>
            <w:webHidden/>
          </w:rPr>
          <w:tab/>
        </w:r>
        <w:r w:rsidR="00766098">
          <w:rPr>
            <w:noProof/>
            <w:webHidden/>
          </w:rPr>
          <w:fldChar w:fldCharType="begin"/>
        </w:r>
        <w:r w:rsidR="00766098">
          <w:rPr>
            <w:noProof/>
            <w:webHidden/>
          </w:rPr>
          <w:instrText xml:space="preserve"> PAGEREF _Toc64463691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4A5AA857" w14:textId="2638ADC4" w:rsidR="00766098" w:rsidRDefault="00F2022A">
      <w:pPr>
        <w:pStyle w:val="Verzeichnis3"/>
        <w:rPr>
          <w:rFonts w:asciiTheme="minorHAnsi" w:eastAsiaTheme="minorEastAsia" w:hAnsiTheme="minorHAnsi" w:cstheme="minorBidi"/>
          <w:noProof/>
          <w:sz w:val="22"/>
          <w:szCs w:val="22"/>
          <w:lang w:val="de-DE"/>
        </w:rPr>
      </w:pPr>
      <w:hyperlink w:anchor="_Toc64463692" w:history="1">
        <w:r w:rsidR="00766098" w:rsidRPr="00DA306A">
          <w:rPr>
            <w:rStyle w:val="Hyperlink"/>
            <w:noProof/>
          </w:rPr>
          <w:t>5.2.1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User Specific Data </w:t>
        </w:r>
        <w:r w:rsidR="00766098" w:rsidRPr="00DA306A">
          <w:rPr>
            <w:rStyle w:val="Hyperlink"/>
            <w:rFonts w:ascii="Courier New" w:hAnsi="Courier New" w:cs="Courier New"/>
            <w:i/>
            <w:noProof/>
          </w:rPr>
          <w:t>&lt;appdata/&gt;</w:t>
        </w:r>
        <w:r w:rsidR="00766098">
          <w:rPr>
            <w:noProof/>
            <w:webHidden/>
          </w:rPr>
          <w:tab/>
        </w:r>
        <w:r w:rsidR="00766098">
          <w:rPr>
            <w:noProof/>
            <w:webHidden/>
          </w:rPr>
          <w:fldChar w:fldCharType="begin"/>
        </w:r>
        <w:r w:rsidR="00766098">
          <w:rPr>
            <w:noProof/>
            <w:webHidden/>
          </w:rPr>
          <w:instrText xml:space="preserve"> PAGEREF _Toc64463692 \h </w:instrText>
        </w:r>
        <w:r w:rsidR="00766098">
          <w:rPr>
            <w:noProof/>
            <w:webHidden/>
          </w:rPr>
        </w:r>
        <w:r w:rsidR="00766098">
          <w:rPr>
            <w:noProof/>
            <w:webHidden/>
          </w:rPr>
          <w:fldChar w:fldCharType="separate"/>
        </w:r>
        <w:r w:rsidR="00766098">
          <w:rPr>
            <w:noProof/>
            <w:webHidden/>
          </w:rPr>
          <w:t>34</w:t>
        </w:r>
        <w:r w:rsidR="00766098">
          <w:rPr>
            <w:noProof/>
            <w:webHidden/>
          </w:rPr>
          <w:fldChar w:fldCharType="end"/>
        </w:r>
      </w:hyperlink>
    </w:p>
    <w:p w14:paraId="12F8DFAF" w14:textId="2E04AE87" w:rsidR="00766098" w:rsidRDefault="00F2022A">
      <w:pPr>
        <w:pStyle w:val="Verzeichnis3"/>
        <w:rPr>
          <w:rFonts w:asciiTheme="minorHAnsi" w:eastAsiaTheme="minorEastAsia" w:hAnsiTheme="minorHAnsi" w:cstheme="minorBidi"/>
          <w:noProof/>
          <w:sz w:val="22"/>
          <w:szCs w:val="22"/>
          <w:lang w:val="de-DE"/>
        </w:rPr>
      </w:pPr>
      <w:hyperlink w:anchor="_Toc64463693" w:history="1">
        <w:r w:rsidR="00766098" w:rsidRPr="00DA306A">
          <w:rPr>
            <w:rStyle w:val="Hyperlink"/>
            <w:noProof/>
          </w:rPr>
          <w:t>5.2.2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Finite Element Specific Data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_Toc64463693 \h </w:instrText>
        </w:r>
        <w:r w:rsidR="00766098">
          <w:rPr>
            <w:noProof/>
            <w:webHidden/>
          </w:rPr>
        </w:r>
        <w:r w:rsidR="00766098">
          <w:rPr>
            <w:noProof/>
            <w:webHidden/>
          </w:rPr>
          <w:fldChar w:fldCharType="separate"/>
        </w:r>
        <w:r w:rsidR="00766098">
          <w:rPr>
            <w:noProof/>
            <w:webHidden/>
          </w:rPr>
          <w:t>36</w:t>
        </w:r>
        <w:r w:rsidR="00766098">
          <w:rPr>
            <w:noProof/>
            <w:webHidden/>
          </w:rPr>
          <w:fldChar w:fldCharType="end"/>
        </w:r>
      </w:hyperlink>
    </w:p>
    <w:p w14:paraId="70A9FA63" w14:textId="2167359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00766098" w:rsidRPr="00DA306A">
          <w:rPr>
            <w:rStyle w:val="Hyperlink"/>
            <w:noProof/>
          </w:rPr>
          <w:t>5.2.2.1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Reasoning about </w:t>
        </w:r>
        <w:r w:rsidR="00766098" w:rsidRPr="00DA306A">
          <w:rPr>
            <w:rStyle w:val="Hyperlink"/>
            <w:rFonts w:ascii="Courier New" w:hAnsi="Courier New" w:cs="Courier New"/>
            <w:i/>
            <w:noProof/>
          </w:rPr>
          <w:t>&lt;femdata/&gt;</w:t>
        </w:r>
        <w:r w:rsidR="00766098">
          <w:rPr>
            <w:noProof/>
            <w:webHidden/>
          </w:rPr>
          <w:tab/>
        </w:r>
        <w:r w:rsidR="00766098">
          <w:rPr>
            <w:noProof/>
            <w:webHidden/>
          </w:rPr>
          <w:fldChar w:fldCharType="begin"/>
        </w:r>
        <w:r w:rsidR="00766098">
          <w:rPr>
            <w:noProof/>
            <w:webHidden/>
          </w:rPr>
          <w:instrText xml:space="preserve"> PAGEREF _Toc64463694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43F7A28C" w14:textId="6B7599B2"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00766098" w:rsidRPr="00DA306A">
          <w:rPr>
            <w:rStyle w:val="Hyperlink"/>
            <w:noProof/>
          </w:rPr>
          <w:t>5.3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Connection Data </w:t>
        </w:r>
        <w:r w:rsidR="00766098" w:rsidRPr="00DA306A">
          <w:rPr>
            <w:rStyle w:val="Hyperlink"/>
            <w:rFonts w:ascii="Courier New" w:hAnsi="Courier New" w:cs="Courier New"/>
            <w:noProof/>
          </w:rPr>
          <w:t>&lt;connection_group/&gt;</w:t>
        </w:r>
        <w:r w:rsidR="00766098">
          <w:rPr>
            <w:noProof/>
            <w:webHidden/>
          </w:rPr>
          <w:tab/>
        </w:r>
        <w:r w:rsidR="00766098">
          <w:rPr>
            <w:noProof/>
            <w:webHidden/>
          </w:rPr>
          <w:fldChar w:fldCharType="begin"/>
        </w:r>
        <w:r w:rsidR="00766098">
          <w:rPr>
            <w:noProof/>
            <w:webHidden/>
          </w:rPr>
          <w:instrText xml:space="preserve"> PAGEREF _Toc64463695 \h </w:instrText>
        </w:r>
        <w:r w:rsidR="00766098">
          <w:rPr>
            <w:noProof/>
            <w:webHidden/>
          </w:rPr>
        </w:r>
        <w:r w:rsidR="00766098">
          <w:rPr>
            <w:noProof/>
            <w:webHidden/>
          </w:rPr>
          <w:fldChar w:fldCharType="separate"/>
        </w:r>
        <w:r w:rsidR="00766098">
          <w:rPr>
            <w:noProof/>
            <w:webHidden/>
          </w:rPr>
          <w:t>38</w:t>
        </w:r>
        <w:r w:rsidR="00766098">
          <w:rPr>
            <w:noProof/>
            <w:webHidden/>
          </w:rPr>
          <w:fldChar w:fldCharType="end"/>
        </w:r>
      </w:hyperlink>
    </w:p>
    <w:p w14:paraId="0E23B4FF" w14:textId="5D45A5E1" w:rsidR="00766098" w:rsidRDefault="00F2022A">
      <w:pPr>
        <w:pStyle w:val="Verzeichnis3"/>
        <w:rPr>
          <w:rFonts w:asciiTheme="minorHAnsi" w:eastAsiaTheme="minorEastAsia" w:hAnsiTheme="minorHAnsi" w:cstheme="minorBidi"/>
          <w:noProof/>
          <w:sz w:val="22"/>
          <w:szCs w:val="22"/>
          <w:lang w:val="de-DE"/>
        </w:rPr>
      </w:pPr>
      <w:hyperlink w:anchor="_Toc64463696" w:history="1">
        <w:r w:rsidR="00766098" w:rsidRPr="00DA306A">
          <w:rPr>
            <w:rStyle w:val="Hyperlink"/>
            <w:noProof/>
          </w:rPr>
          <w:t>5.3.1</w:t>
        </w:r>
        <w:r w:rsidR="00766098">
          <w:rPr>
            <w:rFonts w:asciiTheme="minorHAnsi" w:eastAsiaTheme="minorEastAsia" w:hAnsiTheme="minorHAnsi" w:cstheme="minorBidi"/>
            <w:noProof/>
            <w:sz w:val="22"/>
            <w:szCs w:val="22"/>
            <w:lang w:val="de-DE"/>
          </w:rPr>
          <w:tab/>
        </w:r>
        <w:r w:rsidR="00766098" w:rsidRPr="00DA306A">
          <w:rPr>
            <w:rStyle w:val="Hyperlink"/>
            <w:noProof/>
          </w:rPr>
          <w:t>Connected Objects</w:t>
        </w:r>
        <w:r w:rsidR="00766098">
          <w:rPr>
            <w:noProof/>
            <w:webHidden/>
          </w:rPr>
          <w:tab/>
        </w:r>
        <w:r w:rsidR="00766098">
          <w:rPr>
            <w:noProof/>
            <w:webHidden/>
          </w:rPr>
          <w:fldChar w:fldCharType="begin"/>
        </w:r>
        <w:r w:rsidR="00766098">
          <w:rPr>
            <w:noProof/>
            <w:webHidden/>
          </w:rPr>
          <w:instrText xml:space="preserve"> PAGEREF _Toc64463696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0AE34FD7" w14:textId="573D14CD"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00766098" w:rsidRPr="00DA306A">
          <w:rPr>
            <w:rStyle w:val="Hyperlink"/>
            <w:noProof/>
          </w:rPr>
          <w:t>5.3.1.1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&lt;part/&gt;</w:t>
        </w:r>
        <w:r w:rsidR="00766098">
          <w:rPr>
            <w:noProof/>
            <w:webHidden/>
          </w:rPr>
          <w:tab/>
        </w:r>
        <w:r w:rsidR="00766098">
          <w:rPr>
            <w:noProof/>
            <w:webHidden/>
          </w:rPr>
          <w:fldChar w:fldCharType="begin"/>
        </w:r>
        <w:r w:rsidR="00766098">
          <w:rPr>
            <w:noProof/>
            <w:webHidden/>
          </w:rPr>
          <w:instrText xml:space="preserve"> PAGEREF _Toc64463697 \h </w:instrText>
        </w:r>
        <w:r w:rsidR="00766098">
          <w:rPr>
            <w:noProof/>
            <w:webHidden/>
          </w:rPr>
        </w:r>
        <w:r w:rsidR="00766098">
          <w:rPr>
            <w:noProof/>
            <w:webHidden/>
          </w:rPr>
          <w:fldChar w:fldCharType="separate"/>
        </w:r>
        <w:r w:rsidR="00766098">
          <w:rPr>
            <w:noProof/>
            <w:webHidden/>
          </w:rPr>
          <w:t>39</w:t>
        </w:r>
        <w:r w:rsidR="00766098">
          <w:rPr>
            <w:noProof/>
            <w:webHidden/>
          </w:rPr>
          <w:fldChar w:fldCharType="end"/>
        </w:r>
      </w:hyperlink>
    </w:p>
    <w:p w14:paraId="4D7A9D3B" w14:textId="66FDE7EC"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00766098" w:rsidRPr="00DA306A">
          <w:rPr>
            <w:rStyle w:val="Hyperlink"/>
            <w:noProof/>
          </w:rPr>
          <w:t>5.3.1.2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noProof/>
          </w:rPr>
          <w:t>&lt;assy/&gt;</w:t>
        </w:r>
        <w:r w:rsidR="00766098">
          <w:rPr>
            <w:noProof/>
            <w:webHidden/>
          </w:rPr>
          <w:tab/>
        </w:r>
        <w:r w:rsidR="00766098">
          <w:rPr>
            <w:noProof/>
            <w:webHidden/>
          </w:rPr>
          <w:fldChar w:fldCharType="begin"/>
        </w:r>
        <w:r w:rsidR="00766098">
          <w:rPr>
            <w:noProof/>
            <w:webHidden/>
          </w:rPr>
          <w:instrText xml:space="preserve"> PAGEREF _Toc64463698 \h </w:instrText>
        </w:r>
        <w:r w:rsidR="00766098">
          <w:rPr>
            <w:noProof/>
            <w:webHidden/>
          </w:rPr>
        </w:r>
        <w:r w:rsidR="00766098">
          <w:rPr>
            <w:noProof/>
            <w:webHidden/>
          </w:rPr>
          <w:fldChar w:fldCharType="separate"/>
        </w:r>
        <w:r w:rsidR="00766098">
          <w:rPr>
            <w:noProof/>
            <w:webHidden/>
          </w:rPr>
          <w:t>40</w:t>
        </w:r>
        <w:r w:rsidR="00766098">
          <w:rPr>
            <w:noProof/>
            <w:webHidden/>
          </w:rPr>
          <w:fldChar w:fldCharType="end"/>
        </w:r>
      </w:hyperlink>
    </w:p>
    <w:p w14:paraId="73EECE20" w14:textId="3D0C1D1E"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00766098" w:rsidRPr="00DA306A">
          <w:rPr>
            <w:rStyle w:val="Hyperlink"/>
            <w:noProof/>
          </w:rPr>
          <w:t>5.3.1.3</w:t>
        </w:r>
        <w:r w:rsidR="00766098">
          <w:rPr>
            <w:rFonts w:asciiTheme="minorHAnsi" w:eastAsiaTheme="minorEastAsia" w:hAnsiTheme="minorHAnsi" w:cstheme="minorBidi"/>
            <w:noProof/>
            <w:sz w:val="22"/>
            <w:szCs w:val="22"/>
            <w:lang w:val="de-DE"/>
          </w:rPr>
          <w:tab/>
        </w:r>
        <w:r w:rsidR="00766098" w:rsidRPr="00DA306A">
          <w:rPr>
            <w:rStyle w:val="Hyperlink"/>
            <w:noProof/>
          </w:rPr>
          <w:t>Special Topological situations</w:t>
        </w:r>
        <w:r w:rsidR="00766098">
          <w:rPr>
            <w:noProof/>
            <w:webHidden/>
          </w:rPr>
          <w:tab/>
        </w:r>
        <w:r w:rsidR="00766098">
          <w:rPr>
            <w:noProof/>
            <w:webHidden/>
          </w:rPr>
          <w:fldChar w:fldCharType="begin"/>
        </w:r>
        <w:r w:rsidR="00766098">
          <w:rPr>
            <w:noProof/>
            <w:webHidden/>
          </w:rPr>
          <w:instrText xml:space="preserve"> PAGEREF _Toc64463699 \h </w:instrText>
        </w:r>
        <w:r w:rsidR="00766098">
          <w:rPr>
            <w:noProof/>
            <w:webHidden/>
          </w:rPr>
        </w:r>
        <w:r w:rsidR="00766098">
          <w:rPr>
            <w:noProof/>
            <w:webHidden/>
          </w:rPr>
          <w:fldChar w:fldCharType="separate"/>
        </w:r>
        <w:r w:rsidR="00766098">
          <w:rPr>
            <w:noProof/>
            <w:webHidden/>
          </w:rPr>
          <w:t>41</w:t>
        </w:r>
        <w:r w:rsidR="00766098">
          <w:rPr>
            <w:noProof/>
            <w:webHidden/>
          </w:rPr>
          <w:fldChar w:fldCharType="end"/>
        </w:r>
      </w:hyperlink>
    </w:p>
    <w:p w14:paraId="2B669ED5" w14:textId="4D8B8BD4" w:rsidR="00766098" w:rsidRDefault="00F2022A">
      <w:pPr>
        <w:pStyle w:val="Verzeichnis3"/>
        <w:rPr>
          <w:rFonts w:asciiTheme="minorHAnsi" w:eastAsiaTheme="minorEastAsia" w:hAnsiTheme="minorHAnsi" w:cstheme="minorBidi"/>
          <w:noProof/>
          <w:sz w:val="22"/>
          <w:szCs w:val="22"/>
          <w:lang w:val="de-DE"/>
        </w:rPr>
      </w:pPr>
      <w:hyperlink w:anchor="_Toc64463700" w:history="1">
        <w:r w:rsidR="00766098" w:rsidRPr="00DA306A">
          <w:rPr>
            <w:rStyle w:val="Hyperlink"/>
            <w:noProof/>
          </w:rPr>
          <w:t>5.3.2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_Toc64463700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AE818F0" w14:textId="3F113A6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00766098" w:rsidRPr="00DA306A">
          <w:rPr>
            <w:rStyle w:val="Hyperlink"/>
            <w:noProof/>
          </w:rPr>
          <w:t>5.3.2.1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&lt;contact_list/&gt;</w:t>
        </w:r>
        <w:r w:rsidR="00766098">
          <w:rPr>
            <w:noProof/>
            <w:webHidden/>
          </w:rPr>
          <w:tab/>
        </w:r>
        <w:r w:rsidR="00766098">
          <w:rPr>
            <w:noProof/>
            <w:webHidden/>
          </w:rPr>
          <w:fldChar w:fldCharType="begin"/>
        </w:r>
        <w:r w:rsidR="00766098">
          <w:rPr>
            <w:noProof/>
            <w:webHidden/>
          </w:rPr>
          <w:instrText xml:space="preserve"> PAGEREF _Toc64463701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55117492" w14:textId="53CA5A16"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00766098" w:rsidRPr="00DA306A">
          <w:rPr>
            <w:rStyle w:val="Hyperlink"/>
            <w:noProof/>
          </w:rPr>
          <w:t>5.3.2.2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&lt;contact/&gt;</w:t>
        </w:r>
        <w:r w:rsidR="00766098">
          <w:rPr>
            <w:noProof/>
            <w:webHidden/>
          </w:rPr>
          <w:tab/>
        </w:r>
        <w:r w:rsidR="00766098">
          <w:rPr>
            <w:noProof/>
            <w:webHidden/>
          </w:rPr>
          <w:fldChar w:fldCharType="begin"/>
        </w:r>
        <w:r w:rsidR="00766098">
          <w:rPr>
            <w:noProof/>
            <w:webHidden/>
          </w:rPr>
          <w:instrText xml:space="preserve"> PAGEREF _Toc64463702 \h </w:instrText>
        </w:r>
        <w:r w:rsidR="00766098">
          <w:rPr>
            <w:noProof/>
            <w:webHidden/>
          </w:rPr>
        </w:r>
        <w:r w:rsidR="00766098">
          <w:rPr>
            <w:noProof/>
            <w:webHidden/>
          </w:rPr>
          <w:fldChar w:fldCharType="separate"/>
        </w:r>
        <w:r w:rsidR="00766098">
          <w:rPr>
            <w:noProof/>
            <w:webHidden/>
          </w:rPr>
          <w:t>44</w:t>
        </w:r>
        <w:r w:rsidR="00766098">
          <w:rPr>
            <w:noProof/>
            <w:webHidden/>
          </w:rPr>
          <w:fldChar w:fldCharType="end"/>
        </w:r>
      </w:hyperlink>
    </w:p>
    <w:p w14:paraId="19B1E686" w14:textId="7760E4D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00766098" w:rsidRPr="00DA306A">
          <w:rPr>
            <w:rStyle w:val="Hyperlink"/>
            <w:i/>
            <w:noProof/>
          </w:rPr>
          <w:t>5.3.2.3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&lt;partner/&gt;</w:t>
        </w:r>
        <w:r w:rsidR="00766098">
          <w:rPr>
            <w:noProof/>
            <w:webHidden/>
          </w:rPr>
          <w:tab/>
        </w:r>
        <w:r w:rsidR="00766098">
          <w:rPr>
            <w:noProof/>
            <w:webHidden/>
          </w:rPr>
          <w:fldChar w:fldCharType="begin"/>
        </w:r>
        <w:r w:rsidR="00766098">
          <w:rPr>
            <w:noProof/>
            <w:webHidden/>
          </w:rPr>
          <w:instrText xml:space="preserve"> PAGEREF _Toc64463703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8E56238" w14:textId="71ECC53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00766098" w:rsidRPr="00DA306A">
          <w:rPr>
            <w:rStyle w:val="Hyperlink"/>
            <w:i/>
            <w:noProof/>
          </w:rPr>
          <w:t>5.3.2.4</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Element </w:t>
        </w:r>
        <w:r w:rsidR="00766098" w:rsidRPr="00DA306A">
          <w:rPr>
            <w:rStyle w:val="Hyperlink"/>
            <w:rFonts w:ascii="Courier New" w:hAnsi="Courier New" w:cs="Courier New"/>
            <w:i/>
            <w:noProof/>
          </w:rPr>
          <w:t>&lt;coefficients/&gt;</w:t>
        </w:r>
        <w:r w:rsidR="00766098">
          <w:rPr>
            <w:noProof/>
            <w:webHidden/>
          </w:rPr>
          <w:tab/>
        </w:r>
        <w:r w:rsidR="00766098">
          <w:rPr>
            <w:noProof/>
            <w:webHidden/>
          </w:rPr>
          <w:fldChar w:fldCharType="begin"/>
        </w:r>
        <w:r w:rsidR="00766098">
          <w:rPr>
            <w:noProof/>
            <w:webHidden/>
          </w:rPr>
          <w:instrText xml:space="preserve"> PAGEREF _Toc64463704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72F5D961" w14:textId="15CA23DD"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00766098" w:rsidRPr="00DA306A">
          <w:rPr>
            <w:rStyle w:val="Hyperlink"/>
            <w:noProof/>
          </w:rPr>
          <w:t>5.3.2.5</w:t>
        </w:r>
        <w:r w:rsidR="00766098">
          <w:rPr>
            <w:rFonts w:asciiTheme="minorHAnsi" w:eastAsiaTheme="minorEastAsia" w:hAnsiTheme="minorHAnsi" w:cstheme="minorBidi"/>
            <w:noProof/>
            <w:sz w:val="22"/>
            <w:szCs w:val="22"/>
            <w:lang w:val="de-DE"/>
          </w:rPr>
          <w:tab/>
        </w:r>
        <w:r w:rsidR="00766098" w:rsidRPr="00DA306A">
          <w:rPr>
            <w:rStyle w:val="Hyperlink"/>
            <w:noProof/>
          </w:rPr>
          <w:t>Local Contact Properties</w:t>
        </w:r>
        <w:r w:rsidR="00766098">
          <w:rPr>
            <w:noProof/>
            <w:webHidden/>
          </w:rPr>
          <w:tab/>
        </w:r>
        <w:r w:rsidR="00766098">
          <w:rPr>
            <w:noProof/>
            <w:webHidden/>
          </w:rPr>
          <w:fldChar w:fldCharType="begin"/>
        </w:r>
        <w:r w:rsidR="00766098">
          <w:rPr>
            <w:noProof/>
            <w:webHidden/>
          </w:rPr>
          <w:instrText xml:space="preserve"> PAGEREF _Toc64463705 \h </w:instrText>
        </w:r>
        <w:r w:rsidR="00766098">
          <w:rPr>
            <w:noProof/>
            <w:webHidden/>
          </w:rPr>
        </w:r>
        <w:r w:rsidR="00766098">
          <w:rPr>
            <w:noProof/>
            <w:webHidden/>
          </w:rPr>
          <w:fldChar w:fldCharType="separate"/>
        </w:r>
        <w:r w:rsidR="00766098">
          <w:rPr>
            <w:noProof/>
            <w:webHidden/>
          </w:rPr>
          <w:t>45</w:t>
        </w:r>
        <w:r w:rsidR="00766098">
          <w:rPr>
            <w:noProof/>
            <w:webHidden/>
          </w:rPr>
          <w:fldChar w:fldCharType="end"/>
        </w:r>
      </w:hyperlink>
    </w:p>
    <w:p w14:paraId="5CA152AD" w14:textId="6F550D6B" w:rsidR="00766098" w:rsidRDefault="00F2022A">
      <w:pPr>
        <w:pStyle w:val="Verzeichnis3"/>
        <w:rPr>
          <w:rFonts w:asciiTheme="minorHAnsi" w:eastAsiaTheme="minorEastAsia" w:hAnsiTheme="minorHAnsi" w:cstheme="minorBidi"/>
          <w:noProof/>
          <w:sz w:val="22"/>
          <w:szCs w:val="22"/>
          <w:lang w:val="de-DE"/>
        </w:rPr>
      </w:pPr>
      <w:hyperlink w:anchor="_Toc64463706" w:history="1">
        <w:r w:rsidR="00766098" w:rsidRPr="00DA306A">
          <w:rPr>
            <w:rStyle w:val="Hyperlink"/>
            <w:noProof/>
          </w:rPr>
          <w:t>5.3.3</w:t>
        </w:r>
        <w:r w:rsidR="00766098">
          <w:rPr>
            <w:rFonts w:asciiTheme="minorHAnsi" w:eastAsiaTheme="minorEastAsia" w:hAnsiTheme="minorHAnsi" w:cstheme="minorBidi"/>
            <w:noProof/>
            <w:sz w:val="22"/>
            <w:szCs w:val="22"/>
            <w:lang w:val="de-DE"/>
          </w:rPr>
          <w:tab/>
        </w:r>
        <w:r w:rsidR="00766098" w:rsidRPr="00DA306A">
          <w:rPr>
            <w:rStyle w:val="Hyperlink"/>
            <w:noProof/>
          </w:rPr>
          <w:t>Joints</w:t>
        </w:r>
        <w:r w:rsidR="00766098">
          <w:rPr>
            <w:noProof/>
            <w:webHidden/>
          </w:rPr>
          <w:tab/>
        </w:r>
        <w:r w:rsidR="00766098">
          <w:rPr>
            <w:noProof/>
            <w:webHidden/>
          </w:rPr>
          <w:fldChar w:fldCharType="begin"/>
        </w:r>
        <w:r w:rsidR="00766098">
          <w:rPr>
            <w:noProof/>
            <w:webHidden/>
          </w:rPr>
          <w:instrText xml:space="preserve"> PAGEREF _Toc64463706 \h </w:instrText>
        </w:r>
        <w:r w:rsidR="00766098">
          <w:rPr>
            <w:noProof/>
            <w:webHidden/>
          </w:rPr>
        </w:r>
        <w:r w:rsidR="00766098">
          <w:rPr>
            <w:noProof/>
            <w:webHidden/>
          </w:rPr>
          <w:fldChar w:fldCharType="separate"/>
        </w:r>
        <w:r w:rsidR="00766098">
          <w:rPr>
            <w:noProof/>
            <w:webHidden/>
          </w:rPr>
          <w:t>46</w:t>
        </w:r>
        <w:r w:rsidR="00766098">
          <w:rPr>
            <w:noProof/>
            <w:webHidden/>
          </w:rPr>
          <w:fldChar w:fldCharType="end"/>
        </w:r>
      </w:hyperlink>
    </w:p>
    <w:p w14:paraId="33ED9B2D" w14:textId="76F55264"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00766098" w:rsidRPr="00DA306A">
          <w:rPr>
            <w:rStyle w:val="Hyperlink"/>
            <w:noProof/>
          </w:rPr>
          <w:t>5.4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 Minimalistic Example of a χMCF file</w:t>
        </w:r>
        <w:r w:rsidR="00766098">
          <w:rPr>
            <w:noProof/>
            <w:webHidden/>
          </w:rPr>
          <w:tab/>
        </w:r>
        <w:r w:rsidR="00766098">
          <w:rPr>
            <w:noProof/>
            <w:webHidden/>
          </w:rPr>
          <w:fldChar w:fldCharType="begin"/>
        </w:r>
        <w:r w:rsidR="00766098">
          <w:rPr>
            <w:noProof/>
            <w:webHidden/>
          </w:rPr>
          <w:instrText xml:space="preserve"> PAGEREF _Toc64463707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D66EF81" w14:textId="22696BEF"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00766098" w:rsidRPr="00DA306A">
          <w:rPr>
            <w:rStyle w:val="Hyperlink"/>
            <w:noProof/>
          </w:rPr>
          <w:t>5.5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XML Schema Definition</w:t>
        </w:r>
        <w:r w:rsidR="00766098">
          <w:rPr>
            <w:noProof/>
            <w:webHidden/>
          </w:rPr>
          <w:tab/>
        </w:r>
        <w:r w:rsidR="00766098">
          <w:rPr>
            <w:noProof/>
            <w:webHidden/>
          </w:rPr>
          <w:fldChar w:fldCharType="begin"/>
        </w:r>
        <w:r w:rsidR="00766098">
          <w:rPr>
            <w:noProof/>
            <w:webHidden/>
          </w:rPr>
          <w:instrText xml:space="preserve"> PAGEREF _Toc64463708 \h </w:instrText>
        </w:r>
        <w:r w:rsidR="00766098">
          <w:rPr>
            <w:noProof/>
            <w:webHidden/>
          </w:rPr>
        </w:r>
        <w:r w:rsidR="00766098">
          <w:rPr>
            <w:noProof/>
            <w:webHidden/>
          </w:rPr>
          <w:fldChar w:fldCharType="separate"/>
        </w:r>
        <w:r w:rsidR="00766098">
          <w:rPr>
            <w:noProof/>
            <w:webHidden/>
          </w:rPr>
          <w:t>47</w:t>
        </w:r>
        <w:r w:rsidR="00766098">
          <w:rPr>
            <w:noProof/>
            <w:webHidden/>
          </w:rPr>
          <w:fldChar w:fldCharType="end"/>
        </w:r>
      </w:hyperlink>
    </w:p>
    <w:p w14:paraId="30FEFFC1" w14:textId="0062EAE2"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00766098" w:rsidRPr="00DA306A">
          <w:rPr>
            <w:rStyle w:val="Hyperlink"/>
            <w:noProof/>
            <w14:scene3d>
              <w14:camera w14:prst="orthographicFront"/>
              <w14:lightRig w14:rig="threePt" w14:dir="t">
                <w14:rot w14:lat="0" w14:lon="0" w14:rev="0"/>
              </w14:lightRig>
            </w14:scene3d>
          </w:rPr>
          <w:t>6</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Data Common to any Connection</w:t>
        </w:r>
        <w:r w:rsidR="00766098">
          <w:rPr>
            <w:noProof/>
            <w:webHidden/>
          </w:rPr>
          <w:tab/>
        </w:r>
        <w:r w:rsidR="00766098">
          <w:rPr>
            <w:noProof/>
            <w:webHidden/>
          </w:rPr>
          <w:fldChar w:fldCharType="begin"/>
        </w:r>
        <w:r w:rsidR="00766098">
          <w:rPr>
            <w:noProof/>
            <w:webHidden/>
          </w:rPr>
          <w:instrText xml:space="preserve"> PAGEREF _Toc64463709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41A66B6D" w14:textId="62B70349"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00766098" w:rsidRPr="00DA306A">
          <w:rPr>
            <w:rStyle w:val="Hyperlink"/>
            <w:noProof/>
          </w:rPr>
          <w:t>6.1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Indices and their properties</w:t>
        </w:r>
        <w:r w:rsidR="00766098">
          <w:rPr>
            <w:noProof/>
            <w:webHidden/>
          </w:rPr>
          <w:tab/>
        </w:r>
        <w:r w:rsidR="00766098">
          <w:rPr>
            <w:noProof/>
            <w:webHidden/>
          </w:rPr>
          <w:fldChar w:fldCharType="begin"/>
        </w:r>
        <w:r w:rsidR="00766098">
          <w:rPr>
            <w:noProof/>
            <w:webHidden/>
          </w:rPr>
          <w:instrText xml:space="preserve"> PAGEREF _Toc64463710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2874060C" w14:textId="5C33127A"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00766098" w:rsidRPr="00DA306A">
          <w:rPr>
            <w:rStyle w:val="Hyperlink"/>
            <w:noProof/>
          </w:rPr>
          <w:t>6.2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label</w:t>
        </w:r>
        <w:r w:rsidR="00766098">
          <w:rPr>
            <w:noProof/>
            <w:webHidden/>
          </w:rPr>
          <w:tab/>
        </w:r>
        <w:r w:rsidR="00766098">
          <w:rPr>
            <w:noProof/>
            <w:webHidden/>
          </w:rPr>
          <w:fldChar w:fldCharType="begin"/>
        </w:r>
        <w:r w:rsidR="00766098">
          <w:rPr>
            <w:noProof/>
            <w:webHidden/>
          </w:rPr>
          <w:instrText xml:space="preserve"> PAGEREF _Toc64463711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618BED9" w14:textId="3E43FE57"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00766098" w:rsidRPr="00DA306A">
          <w:rPr>
            <w:rStyle w:val="Hyperlink"/>
            <w:noProof/>
          </w:rPr>
          <w:t>6.3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Dimensions and Coordinates</w:t>
        </w:r>
        <w:r w:rsidR="00766098">
          <w:rPr>
            <w:noProof/>
            <w:webHidden/>
          </w:rPr>
          <w:tab/>
        </w:r>
        <w:r w:rsidR="00766098">
          <w:rPr>
            <w:noProof/>
            <w:webHidden/>
          </w:rPr>
          <w:fldChar w:fldCharType="begin"/>
        </w:r>
        <w:r w:rsidR="00766098">
          <w:rPr>
            <w:noProof/>
            <w:webHidden/>
          </w:rPr>
          <w:instrText xml:space="preserve"> PAGEREF _Toc64463712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7E5E3F0E" w14:textId="42B1B495"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00766098" w:rsidRPr="00DA306A">
          <w:rPr>
            <w:rStyle w:val="Hyperlink"/>
            <w:noProof/>
          </w:rPr>
          <w:t>6.4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Attribute </w:t>
        </w:r>
        <w:r w:rsidR="00766098" w:rsidRPr="00DA306A">
          <w:rPr>
            <w:rStyle w:val="Hyperlink"/>
            <w:rFonts w:ascii="Courier New" w:hAnsi="Courier New" w:cs="Courier New"/>
            <w:noProof/>
            <w:highlight w:val="white"/>
          </w:rPr>
          <w:t>quality_control</w:t>
        </w:r>
        <w:r w:rsidR="00766098">
          <w:rPr>
            <w:noProof/>
            <w:webHidden/>
          </w:rPr>
          <w:tab/>
        </w:r>
        <w:r w:rsidR="00766098">
          <w:rPr>
            <w:noProof/>
            <w:webHidden/>
          </w:rPr>
          <w:fldChar w:fldCharType="begin"/>
        </w:r>
        <w:r w:rsidR="00766098">
          <w:rPr>
            <w:noProof/>
            <w:webHidden/>
          </w:rPr>
          <w:instrText xml:space="preserve"> PAGEREF _Toc64463713 \h </w:instrText>
        </w:r>
        <w:r w:rsidR="00766098">
          <w:rPr>
            <w:noProof/>
            <w:webHidden/>
          </w:rPr>
        </w:r>
        <w:r w:rsidR="00766098">
          <w:rPr>
            <w:noProof/>
            <w:webHidden/>
          </w:rPr>
          <w:fldChar w:fldCharType="separate"/>
        </w:r>
        <w:r w:rsidR="00766098">
          <w:rPr>
            <w:noProof/>
            <w:webHidden/>
          </w:rPr>
          <w:t>48</w:t>
        </w:r>
        <w:r w:rsidR="00766098">
          <w:rPr>
            <w:noProof/>
            <w:webHidden/>
          </w:rPr>
          <w:fldChar w:fldCharType="end"/>
        </w:r>
      </w:hyperlink>
    </w:p>
    <w:p w14:paraId="00A5ED15" w14:textId="04A1A85D"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00766098" w:rsidRPr="00DA306A">
          <w:rPr>
            <w:rStyle w:val="Hyperlink"/>
            <w:noProof/>
          </w:rPr>
          <w:t>6.5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Custom Attributes list</w:t>
        </w:r>
        <w:r w:rsidR="00766098">
          <w:rPr>
            <w:noProof/>
            <w:webHidden/>
          </w:rPr>
          <w:tab/>
        </w:r>
        <w:r w:rsidR="00766098">
          <w:rPr>
            <w:noProof/>
            <w:webHidden/>
          </w:rPr>
          <w:fldChar w:fldCharType="begin"/>
        </w:r>
        <w:r w:rsidR="00766098">
          <w:rPr>
            <w:noProof/>
            <w:webHidden/>
          </w:rPr>
          <w:instrText xml:space="preserve"> PAGEREF _Toc64463714 \h </w:instrText>
        </w:r>
        <w:r w:rsidR="00766098">
          <w:rPr>
            <w:noProof/>
            <w:webHidden/>
          </w:rPr>
        </w:r>
        <w:r w:rsidR="00766098">
          <w:rPr>
            <w:noProof/>
            <w:webHidden/>
          </w:rPr>
          <w:fldChar w:fldCharType="separate"/>
        </w:r>
        <w:r w:rsidR="00766098">
          <w:rPr>
            <w:noProof/>
            <w:webHidden/>
          </w:rPr>
          <w:t>49</w:t>
        </w:r>
        <w:r w:rsidR="00766098">
          <w:rPr>
            <w:noProof/>
            <w:webHidden/>
          </w:rPr>
          <w:fldChar w:fldCharType="end"/>
        </w:r>
      </w:hyperlink>
    </w:p>
    <w:p w14:paraId="7884EECE" w14:textId="1C12A876"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00766098" w:rsidRPr="00DA306A">
          <w:rPr>
            <w:rStyle w:val="Hyperlink"/>
            <w:noProof/>
          </w:rPr>
          <w:t>6.6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 xml:space="preserve">Distinction between </w:t>
        </w:r>
        <w:r w:rsidR="00766098" w:rsidRPr="00DA306A">
          <w:rPr>
            <w:rStyle w:val="Hyperlink"/>
            <w:rFonts w:ascii="Courier New" w:hAnsi="Courier New" w:cs="Courier New"/>
            <w:noProof/>
          </w:rPr>
          <w:t>&lt;custom_attributes/&gt;</w:t>
        </w:r>
        <w:r w:rsidR="00766098" w:rsidRPr="00DA306A">
          <w:rPr>
            <w:rStyle w:val="Hyperlink"/>
            <w:noProof/>
          </w:rPr>
          <w:t xml:space="preserve"> and </w:t>
        </w:r>
        <w:r w:rsidR="00766098" w:rsidRPr="00DA306A">
          <w:rPr>
            <w:rStyle w:val="Hyperlink"/>
            <w:rFonts w:ascii="Courier New" w:hAnsi="Courier New" w:cs="Courier New"/>
            <w:noProof/>
          </w:rPr>
          <w:t>&lt;appdata/&gt;</w:t>
        </w:r>
        <w:r w:rsidR="00766098">
          <w:rPr>
            <w:noProof/>
            <w:webHidden/>
          </w:rPr>
          <w:tab/>
        </w:r>
        <w:r w:rsidR="00766098">
          <w:rPr>
            <w:noProof/>
            <w:webHidden/>
          </w:rPr>
          <w:fldChar w:fldCharType="begin"/>
        </w:r>
        <w:r w:rsidR="00766098">
          <w:rPr>
            <w:noProof/>
            <w:webHidden/>
          </w:rPr>
          <w:instrText xml:space="preserve"> PAGEREF _Toc64463715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1ECA4D2D" w14:textId="70F6E298" w:rsidR="00766098" w:rsidRDefault="00F2022A">
      <w:pPr>
        <w:pStyle w:val="Verzeichnis3"/>
        <w:rPr>
          <w:rFonts w:asciiTheme="minorHAnsi" w:eastAsiaTheme="minorEastAsia" w:hAnsiTheme="minorHAnsi" w:cstheme="minorBidi"/>
          <w:noProof/>
          <w:sz w:val="22"/>
          <w:szCs w:val="22"/>
          <w:lang w:val="de-DE"/>
        </w:rPr>
      </w:pPr>
      <w:hyperlink w:anchor="_Toc64463716" w:history="1">
        <w:r w:rsidR="00766098" w:rsidRPr="00DA306A">
          <w:rPr>
            <w:rStyle w:val="Hyperlink"/>
            <w:noProof/>
          </w:rPr>
          <w:t>6.6.1</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process roles,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_Toc64463716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51FF6B6C" w14:textId="2A93C764" w:rsidR="00766098" w:rsidRDefault="00F2022A">
      <w:pPr>
        <w:pStyle w:val="Verzeichnis3"/>
        <w:rPr>
          <w:rFonts w:asciiTheme="minorHAnsi" w:eastAsiaTheme="minorEastAsia" w:hAnsiTheme="minorHAnsi" w:cstheme="minorBidi"/>
          <w:noProof/>
          <w:sz w:val="22"/>
          <w:szCs w:val="22"/>
          <w:lang w:val="de-DE"/>
        </w:rPr>
      </w:pPr>
      <w:hyperlink w:anchor="_Toc64463717" w:history="1">
        <w:r w:rsidR="00766098" w:rsidRPr="00DA306A">
          <w:rPr>
            <w:rStyle w:val="Hyperlink"/>
            <w:noProof/>
          </w:rPr>
          <w:t>6.6.2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Needs of different applications, addressed by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Pr>
            <w:noProof/>
            <w:webHidden/>
          </w:rPr>
          <w:tab/>
        </w:r>
        <w:r w:rsidR="00766098">
          <w:rPr>
            <w:noProof/>
            <w:webHidden/>
          </w:rPr>
          <w:fldChar w:fldCharType="begin"/>
        </w:r>
        <w:r w:rsidR="00766098">
          <w:rPr>
            <w:noProof/>
            <w:webHidden/>
          </w:rPr>
          <w:instrText xml:space="preserve"> PAGEREF _Toc64463717 \h </w:instrText>
        </w:r>
        <w:r w:rsidR="00766098">
          <w:rPr>
            <w:noProof/>
            <w:webHidden/>
          </w:rPr>
        </w:r>
        <w:r w:rsidR="00766098">
          <w:rPr>
            <w:noProof/>
            <w:webHidden/>
          </w:rPr>
          <w:fldChar w:fldCharType="separate"/>
        </w:r>
        <w:r w:rsidR="00766098">
          <w:rPr>
            <w:noProof/>
            <w:webHidden/>
          </w:rPr>
          <w:t>54</w:t>
        </w:r>
        <w:r w:rsidR="00766098">
          <w:rPr>
            <w:noProof/>
            <w:webHidden/>
          </w:rPr>
          <w:fldChar w:fldCharType="end"/>
        </w:r>
      </w:hyperlink>
    </w:p>
    <w:p w14:paraId="4EC8F14A" w14:textId="3FFF87D7" w:rsidR="00766098" w:rsidRDefault="00F2022A">
      <w:pPr>
        <w:pStyle w:val="Verzeichnis3"/>
        <w:rPr>
          <w:rFonts w:asciiTheme="minorHAnsi" w:eastAsiaTheme="minorEastAsia" w:hAnsiTheme="minorHAnsi" w:cstheme="minorBidi"/>
          <w:noProof/>
          <w:sz w:val="22"/>
          <w:szCs w:val="22"/>
          <w:lang w:val="de-DE"/>
        </w:rPr>
      </w:pPr>
      <w:hyperlink w:anchor="_Toc64463718" w:history="1">
        <w:r w:rsidR="00766098" w:rsidRPr="00DA306A">
          <w:rPr>
            <w:rStyle w:val="Hyperlink"/>
            <w:noProof/>
          </w:rPr>
          <w:t>6.6.3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Different levels of </w:t>
        </w:r>
        <w:r w:rsidR="00766098" w:rsidRPr="00DA306A">
          <w:rPr>
            <w:rStyle w:val="Hyperlink"/>
            <w:rFonts w:ascii="Courier New" w:hAnsi="Courier New" w:cs="Courier New"/>
            <w:i/>
            <w:iCs/>
            <w:noProof/>
          </w:rPr>
          <w:t>&lt;custom_attributes/&gt;</w:t>
        </w:r>
        <w:r w:rsidR="00766098" w:rsidRPr="00DA306A">
          <w:rPr>
            <w:rStyle w:val="Hyperlink"/>
            <w:noProof/>
          </w:rPr>
          <w:t xml:space="preserve"> and </w:t>
        </w:r>
        <w:r w:rsidR="00766098" w:rsidRPr="00DA306A">
          <w:rPr>
            <w:rStyle w:val="Hyperlink"/>
            <w:rFonts w:ascii="Courier New" w:hAnsi="Courier New" w:cs="Courier New"/>
            <w:i/>
            <w:iCs/>
            <w:noProof/>
          </w:rPr>
          <w:t>&lt;appdata/&gt;</w:t>
        </w:r>
        <w:r w:rsidR="00766098" w:rsidRPr="00DA306A">
          <w:rPr>
            <w:rStyle w:val="Hyperlink"/>
            <w:noProof/>
          </w:rPr>
          <w:t xml:space="preserve"> within χMCF data model</w:t>
        </w:r>
        <w:r w:rsidR="00766098">
          <w:rPr>
            <w:noProof/>
            <w:webHidden/>
          </w:rPr>
          <w:tab/>
        </w:r>
        <w:r w:rsidR="00766098">
          <w:rPr>
            <w:noProof/>
            <w:webHidden/>
          </w:rPr>
          <w:fldChar w:fldCharType="begin"/>
        </w:r>
        <w:r w:rsidR="00766098">
          <w:rPr>
            <w:noProof/>
            <w:webHidden/>
          </w:rPr>
          <w:instrText xml:space="preserve"> PAGEREF _Toc64463718 \h </w:instrText>
        </w:r>
        <w:r w:rsidR="00766098">
          <w:rPr>
            <w:noProof/>
            <w:webHidden/>
          </w:rPr>
        </w:r>
        <w:r w:rsidR="00766098">
          <w:rPr>
            <w:noProof/>
            <w:webHidden/>
          </w:rPr>
          <w:fldChar w:fldCharType="separate"/>
        </w:r>
        <w:r w:rsidR="00766098">
          <w:rPr>
            <w:noProof/>
            <w:webHidden/>
          </w:rPr>
          <w:t>55</w:t>
        </w:r>
        <w:r w:rsidR="00766098">
          <w:rPr>
            <w:noProof/>
            <w:webHidden/>
          </w:rPr>
          <w:fldChar w:fldCharType="end"/>
        </w:r>
      </w:hyperlink>
    </w:p>
    <w:p w14:paraId="0DDD82AC" w14:textId="77D8454D"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00766098" w:rsidRPr="00DA306A">
          <w:rPr>
            <w:rStyle w:val="Hyperlink"/>
            <w:noProof/>
            <w14:scene3d>
              <w14:camera w14:prst="orthographicFront"/>
              <w14:lightRig w14:rig="threePt" w14:dir="t">
                <w14:rot w14:lat="0" w14:lon="0" w14:rev="0"/>
              </w14:lightRig>
            </w14:scene3d>
          </w:rPr>
          <w:t>7</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0D connections</w:t>
        </w:r>
        <w:r w:rsidR="00766098">
          <w:rPr>
            <w:noProof/>
            <w:webHidden/>
          </w:rPr>
          <w:tab/>
        </w:r>
        <w:r w:rsidR="00766098">
          <w:rPr>
            <w:noProof/>
            <w:webHidden/>
          </w:rPr>
          <w:fldChar w:fldCharType="begin"/>
        </w:r>
        <w:r w:rsidR="00766098">
          <w:rPr>
            <w:noProof/>
            <w:webHidden/>
          </w:rPr>
          <w:instrText xml:space="preserve"> PAGEREF _Toc64463719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05EAAB59" w14:textId="4DE4391A"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00766098" w:rsidRPr="00DA306A">
          <w:rPr>
            <w:rStyle w:val="Hyperlink"/>
            <w:noProof/>
          </w:rPr>
          <w:t>7.1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_Toc64463720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16BC24EA" w14:textId="5D6E176F" w:rsidR="00766098" w:rsidRDefault="00F2022A">
      <w:pPr>
        <w:pStyle w:val="Verzeichnis3"/>
        <w:rPr>
          <w:rFonts w:asciiTheme="minorHAnsi" w:eastAsiaTheme="minorEastAsia" w:hAnsiTheme="minorHAnsi" w:cstheme="minorBidi"/>
          <w:noProof/>
          <w:sz w:val="22"/>
          <w:szCs w:val="22"/>
          <w:lang w:val="de-DE"/>
        </w:rPr>
      </w:pPr>
      <w:hyperlink w:anchor="_Toc64463721" w:history="1">
        <w:r w:rsidR="00766098" w:rsidRPr="00DA306A">
          <w:rPr>
            <w:rStyle w:val="Hyperlink"/>
            <w:noProof/>
          </w:rPr>
          <w:t>7.1.1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_Toc64463721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4AE0E598" w14:textId="1AFC60D9" w:rsidR="00766098" w:rsidRDefault="00F2022A">
      <w:pPr>
        <w:pStyle w:val="Verzeichnis3"/>
        <w:rPr>
          <w:rFonts w:asciiTheme="minorHAnsi" w:eastAsiaTheme="minorEastAsia" w:hAnsiTheme="minorHAnsi" w:cstheme="minorBidi"/>
          <w:noProof/>
          <w:sz w:val="22"/>
          <w:szCs w:val="22"/>
          <w:lang w:val="de-DE"/>
        </w:rPr>
      </w:pPr>
      <w:hyperlink w:anchor="_Toc64463722" w:history="1">
        <w:r w:rsidR="00766098" w:rsidRPr="00DA306A">
          <w:rPr>
            <w:rStyle w:val="Hyperlink"/>
            <w:noProof/>
          </w:rPr>
          <w:t>7.1.2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_Toc64463722 \h </w:instrText>
        </w:r>
        <w:r w:rsidR="00766098">
          <w:rPr>
            <w:noProof/>
            <w:webHidden/>
          </w:rPr>
        </w:r>
        <w:r w:rsidR="00766098">
          <w:rPr>
            <w:noProof/>
            <w:webHidden/>
          </w:rPr>
          <w:fldChar w:fldCharType="separate"/>
        </w:r>
        <w:r w:rsidR="00766098">
          <w:rPr>
            <w:noProof/>
            <w:webHidden/>
          </w:rPr>
          <w:t>56</w:t>
        </w:r>
        <w:r w:rsidR="00766098">
          <w:rPr>
            <w:noProof/>
            <w:webHidden/>
          </w:rPr>
          <w:fldChar w:fldCharType="end"/>
        </w:r>
      </w:hyperlink>
    </w:p>
    <w:p w14:paraId="30D4E817" w14:textId="44B0DCA5" w:rsidR="00766098" w:rsidRDefault="00F2022A">
      <w:pPr>
        <w:pStyle w:val="Verzeichnis3"/>
        <w:rPr>
          <w:rFonts w:asciiTheme="minorHAnsi" w:eastAsiaTheme="minorEastAsia" w:hAnsiTheme="minorHAnsi" w:cstheme="minorBidi"/>
          <w:noProof/>
          <w:sz w:val="22"/>
          <w:szCs w:val="22"/>
          <w:lang w:val="de-DE"/>
        </w:rPr>
      </w:pPr>
      <w:hyperlink w:anchor="_Toc64463723" w:history="1">
        <w:r w:rsidR="00766098" w:rsidRPr="00DA306A">
          <w:rPr>
            <w:rStyle w:val="Hyperlink"/>
            <w:noProof/>
          </w:rPr>
          <w:t>7.1.3</w:t>
        </w:r>
        <w:r w:rsidR="00766098">
          <w:rPr>
            <w:rFonts w:asciiTheme="minorHAnsi" w:eastAsiaTheme="minorEastAsia" w:hAnsiTheme="minorHAnsi" w:cstheme="minorBidi"/>
            <w:noProof/>
            <w:sz w:val="22"/>
            <w:szCs w:val="22"/>
            <w:lang w:val="de-DE"/>
          </w:rPr>
          <w:tab/>
        </w:r>
        <w:r w:rsidR="00766098" w:rsidRPr="00DA306A">
          <w:rPr>
            <w:rStyle w:val="Hyperlink"/>
            <w:noProof/>
          </w:rPr>
          <w:t>Direction</w:t>
        </w:r>
        <w:r w:rsidR="00766098">
          <w:rPr>
            <w:noProof/>
            <w:webHidden/>
          </w:rPr>
          <w:tab/>
        </w:r>
        <w:r w:rsidR="00766098">
          <w:rPr>
            <w:noProof/>
            <w:webHidden/>
          </w:rPr>
          <w:fldChar w:fldCharType="begin"/>
        </w:r>
        <w:r w:rsidR="00766098">
          <w:rPr>
            <w:noProof/>
            <w:webHidden/>
          </w:rPr>
          <w:instrText xml:space="preserve"> PAGEREF _Toc64463723 \h </w:instrText>
        </w:r>
        <w:r w:rsidR="00766098">
          <w:rPr>
            <w:noProof/>
            <w:webHidden/>
          </w:rPr>
        </w:r>
        <w:r w:rsidR="00766098">
          <w:rPr>
            <w:noProof/>
            <w:webHidden/>
          </w:rPr>
          <w:fldChar w:fldCharType="separate"/>
        </w:r>
        <w:r w:rsidR="00766098">
          <w:rPr>
            <w:noProof/>
            <w:webHidden/>
          </w:rPr>
          <w:t>57</w:t>
        </w:r>
        <w:r w:rsidR="00766098">
          <w:rPr>
            <w:noProof/>
            <w:webHidden/>
          </w:rPr>
          <w:fldChar w:fldCharType="end"/>
        </w:r>
      </w:hyperlink>
    </w:p>
    <w:p w14:paraId="72D87519" w14:textId="63FFAB8B" w:rsidR="00766098" w:rsidRDefault="00F2022A">
      <w:pPr>
        <w:pStyle w:val="Verzeichnis3"/>
        <w:rPr>
          <w:rFonts w:asciiTheme="minorHAnsi" w:eastAsiaTheme="minorEastAsia" w:hAnsiTheme="minorHAnsi" w:cstheme="minorBidi"/>
          <w:noProof/>
          <w:sz w:val="22"/>
          <w:szCs w:val="22"/>
          <w:lang w:val="de-DE"/>
        </w:rPr>
      </w:pPr>
      <w:hyperlink w:anchor="_Toc64463724" w:history="1">
        <w:r w:rsidR="00766098" w:rsidRPr="00DA306A">
          <w:rPr>
            <w:rStyle w:val="Hyperlink"/>
            <w:noProof/>
          </w:rPr>
          <w:t>7.1.4</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_Toc64463724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75112981" w14:textId="39FDFB90"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00766098" w:rsidRPr="00DA306A">
          <w:rPr>
            <w:rStyle w:val="Hyperlink"/>
            <w:noProof/>
          </w:rPr>
          <w:t>7.2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Spot Welds</w:t>
        </w:r>
        <w:r w:rsidR="00766098">
          <w:rPr>
            <w:noProof/>
            <w:webHidden/>
          </w:rPr>
          <w:tab/>
        </w:r>
        <w:r w:rsidR="00766098">
          <w:rPr>
            <w:noProof/>
            <w:webHidden/>
          </w:rPr>
          <w:fldChar w:fldCharType="begin"/>
        </w:r>
        <w:r w:rsidR="00766098">
          <w:rPr>
            <w:noProof/>
            <w:webHidden/>
          </w:rPr>
          <w:instrText xml:space="preserve"> PAGEREF _Toc64463725 \h </w:instrText>
        </w:r>
        <w:r w:rsidR="00766098">
          <w:rPr>
            <w:noProof/>
            <w:webHidden/>
          </w:rPr>
        </w:r>
        <w:r w:rsidR="00766098">
          <w:rPr>
            <w:noProof/>
            <w:webHidden/>
          </w:rPr>
          <w:fldChar w:fldCharType="separate"/>
        </w:r>
        <w:r w:rsidR="00766098">
          <w:rPr>
            <w:noProof/>
            <w:webHidden/>
          </w:rPr>
          <w:t>58</w:t>
        </w:r>
        <w:r w:rsidR="00766098">
          <w:rPr>
            <w:noProof/>
            <w:webHidden/>
          </w:rPr>
          <w:fldChar w:fldCharType="end"/>
        </w:r>
      </w:hyperlink>
    </w:p>
    <w:p w14:paraId="2E722995" w14:textId="627406FF"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00766098" w:rsidRPr="00DA306A">
          <w:rPr>
            <w:rStyle w:val="Hyperlink"/>
            <w:noProof/>
          </w:rPr>
          <w:t>7.3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Robscans</w:t>
        </w:r>
        <w:r w:rsidR="00766098">
          <w:rPr>
            <w:noProof/>
            <w:webHidden/>
          </w:rPr>
          <w:tab/>
        </w:r>
        <w:r w:rsidR="00766098">
          <w:rPr>
            <w:noProof/>
            <w:webHidden/>
          </w:rPr>
          <w:fldChar w:fldCharType="begin"/>
        </w:r>
        <w:r w:rsidR="00766098">
          <w:rPr>
            <w:noProof/>
            <w:webHidden/>
          </w:rPr>
          <w:instrText xml:space="preserve"> PAGEREF _Toc64463726 \h </w:instrText>
        </w:r>
        <w:r w:rsidR="00766098">
          <w:rPr>
            <w:noProof/>
            <w:webHidden/>
          </w:rPr>
        </w:r>
        <w:r w:rsidR="00766098">
          <w:rPr>
            <w:noProof/>
            <w:webHidden/>
          </w:rPr>
          <w:fldChar w:fldCharType="separate"/>
        </w:r>
        <w:r w:rsidR="00766098">
          <w:rPr>
            <w:noProof/>
            <w:webHidden/>
          </w:rPr>
          <w:t>59</w:t>
        </w:r>
        <w:r w:rsidR="00766098">
          <w:rPr>
            <w:noProof/>
            <w:webHidden/>
          </w:rPr>
          <w:fldChar w:fldCharType="end"/>
        </w:r>
      </w:hyperlink>
    </w:p>
    <w:p w14:paraId="6CB20C5F" w14:textId="465F043C"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00766098" w:rsidRPr="00DA306A">
          <w:rPr>
            <w:rStyle w:val="Hyperlink"/>
            <w:noProof/>
          </w:rPr>
          <w:t>7.4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Rivets</w:t>
        </w:r>
        <w:r w:rsidR="00766098">
          <w:rPr>
            <w:noProof/>
            <w:webHidden/>
          </w:rPr>
          <w:tab/>
        </w:r>
        <w:r w:rsidR="00766098">
          <w:rPr>
            <w:noProof/>
            <w:webHidden/>
          </w:rPr>
          <w:fldChar w:fldCharType="begin"/>
        </w:r>
        <w:r w:rsidR="00766098">
          <w:rPr>
            <w:noProof/>
            <w:webHidden/>
          </w:rPr>
          <w:instrText xml:space="preserve"> PAGEREF _Toc64463727 \h </w:instrText>
        </w:r>
        <w:r w:rsidR="00766098">
          <w:rPr>
            <w:noProof/>
            <w:webHidden/>
          </w:rPr>
        </w:r>
        <w:r w:rsidR="00766098">
          <w:rPr>
            <w:noProof/>
            <w:webHidden/>
          </w:rPr>
          <w:fldChar w:fldCharType="separate"/>
        </w:r>
        <w:r w:rsidR="00766098">
          <w:rPr>
            <w:noProof/>
            <w:webHidden/>
          </w:rPr>
          <w:t>62</w:t>
        </w:r>
        <w:r w:rsidR="00766098">
          <w:rPr>
            <w:noProof/>
            <w:webHidden/>
          </w:rPr>
          <w:fldChar w:fldCharType="end"/>
        </w:r>
      </w:hyperlink>
    </w:p>
    <w:p w14:paraId="05919126" w14:textId="3521D065" w:rsidR="00766098" w:rsidRDefault="00F2022A">
      <w:pPr>
        <w:pStyle w:val="Verzeichnis3"/>
        <w:rPr>
          <w:rFonts w:asciiTheme="minorHAnsi" w:eastAsiaTheme="minorEastAsia" w:hAnsiTheme="minorHAnsi" w:cstheme="minorBidi"/>
          <w:noProof/>
          <w:sz w:val="22"/>
          <w:szCs w:val="22"/>
          <w:lang w:val="de-DE"/>
        </w:rPr>
      </w:pPr>
      <w:hyperlink w:anchor="_Toc64463728" w:history="1">
        <w:r w:rsidR="00766098" w:rsidRPr="00DA306A">
          <w:rPr>
            <w:rStyle w:val="Hyperlink"/>
            <w:noProof/>
          </w:rPr>
          <w:t>7.4.1</w:t>
        </w:r>
        <w:r w:rsidR="00766098">
          <w:rPr>
            <w:rFonts w:asciiTheme="minorHAnsi" w:eastAsiaTheme="minorEastAsia" w:hAnsiTheme="minorHAnsi" w:cstheme="minorBidi"/>
            <w:noProof/>
            <w:sz w:val="22"/>
            <w:szCs w:val="22"/>
            <w:lang w:val="de-DE"/>
          </w:rPr>
          <w:tab/>
        </w:r>
        <w:r w:rsidR="00766098" w:rsidRPr="00DA306A">
          <w:rPr>
            <w:rStyle w:val="Hyperlink"/>
            <w:noProof/>
          </w:rPr>
          <w:t>Blind Rivets</w:t>
        </w:r>
        <w:r w:rsidR="00766098">
          <w:rPr>
            <w:noProof/>
            <w:webHidden/>
          </w:rPr>
          <w:tab/>
        </w:r>
        <w:r w:rsidR="00766098">
          <w:rPr>
            <w:noProof/>
            <w:webHidden/>
          </w:rPr>
          <w:fldChar w:fldCharType="begin"/>
        </w:r>
        <w:r w:rsidR="00766098">
          <w:rPr>
            <w:noProof/>
            <w:webHidden/>
          </w:rPr>
          <w:instrText xml:space="preserve"> PAGEREF _Toc64463728 \h </w:instrText>
        </w:r>
        <w:r w:rsidR="00766098">
          <w:rPr>
            <w:noProof/>
            <w:webHidden/>
          </w:rPr>
        </w:r>
        <w:r w:rsidR="00766098">
          <w:rPr>
            <w:noProof/>
            <w:webHidden/>
          </w:rPr>
          <w:fldChar w:fldCharType="separate"/>
        </w:r>
        <w:r w:rsidR="00766098">
          <w:rPr>
            <w:noProof/>
            <w:webHidden/>
          </w:rPr>
          <w:t>64</w:t>
        </w:r>
        <w:r w:rsidR="00766098">
          <w:rPr>
            <w:noProof/>
            <w:webHidden/>
          </w:rPr>
          <w:fldChar w:fldCharType="end"/>
        </w:r>
      </w:hyperlink>
    </w:p>
    <w:p w14:paraId="3C7A235D" w14:textId="37F45B85" w:rsidR="00766098" w:rsidRDefault="00F2022A">
      <w:pPr>
        <w:pStyle w:val="Verzeichnis3"/>
        <w:rPr>
          <w:rFonts w:asciiTheme="minorHAnsi" w:eastAsiaTheme="minorEastAsia" w:hAnsiTheme="minorHAnsi" w:cstheme="minorBidi"/>
          <w:noProof/>
          <w:sz w:val="22"/>
          <w:szCs w:val="22"/>
          <w:lang w:val="de-DE"/>
        </w:rPr>
      </w:pPr>
      <w:hyperlink w:anchor="_Toc64463729" w:history="1">
        <w:r w:rsidR="00766098" w:rsidRPr="00DA306A">
          <w:rPr>
            <w:rStyle w:val="Hyperlink"/>
            <w:noProof/>
          </w:rPr>
          <w:t>7.4.2</w:t>
        </w:r>
        <w:r w:rsidR="00766098">
          <w:rPr>
            <w:rFonts w:asciiTheme="minorHAnsi" w:eastAsiaTheme="minorEastAsia" w:hAnsiTheme="minorHAnsi" w:cstheme="minorBidi"/>
            <w:noProof/>
            <w:sz w:val="22"/>
            <w:szCs w:val="22"/>
            <w:lang w:val="de-DE"/>
          </w:rPr>
          <w:tab/>
        </w:r>
        <w:r w:rsidR="00766098" w:rsidRPr="00DA306A">
          <w:rPr>
            <w:rStyle w:val="Hyperlink"/>
            <w:noProof/>
          </w:rPr>
          <w:t>Self-Piercing Rivets</w:t>
        </w:r>
        <w:r w:rsidR="00766098">
          <w:rPr>
            <w:noProof/>
            <w:webHidden/>
          </w:rPr>
          <w:tab/>
        </w:r>
        <w:r w:rsidR="00766098">
          <w:rPr>
            <w:noProof/>
            <w:webHidden/>
          </w:rPr>
          <w:fldChar w:fldCharType="begin"/>
        </w:r>
        <w:r w:rsidR="00766098">
          <w:rPr>
            <w:noProof/>
            <w:webHidden/>
          </w:rPr>
          <w:instrText xml:space="preserve"> PAGEREF _Toc64463729 \h </w:instrText>
        </w:r>
        <w:r w:rsidR="00766098">
          <w:rPr>
            <w:noProof/>
            <w:webHidden/>
          </w:rPr>
        </w:r>
        <w:r w:rsidR="00766098">
          <w:rPr>
            <w:noProof/>
            <w:webHidden/>
          </w:rPr>
          <w:fldChar w:fldCharType="separate"/>
        </w:r>
        <w:r w:rsidR="00766098">
          <w:rPr>
            <w:noProof/>
            <w:webHidden/>
          </w:rPr>
          <w:t>67</w:t>
        </w:r>
        <w:r w:rsidR="00766098">
          <w:rPr>
            <w:noProof/>
            <w:webHidden/>
          </w:rPr>
          <w:fldChar w:fldCharType="end"/>
        </w:r>
      </w:hyperlink>
    </w:p>
    <w:p w14:paraId="34AB8858" w14:textId="52D7ED74" w:rsidR="00766098" w:rsidRDefault="00F2022A">
      <w:pPr>
        <w:pStyle w:val="Verzeichnis3"/>
        <w:rPr>
          <w:rFonts w:asciiTheme="minorHAnsi" w:eastAsiaTheme="minorEastAsia" w:hAnsiTheme="minorHAnsi" w:cstheme="minorBidi"/>
          <w:noProof/>
          <w:sz w:val="22"/>
          <w:szCs w:val="22"/>
          <w:lang w:val="de-DE"/>
        </w:rPr>
      </w:pPr>
      <w:hyperlink w:anchor="_Toc64463730" w:history="1">
        <w:r w:rsidR="00766098" w:rsidRPr="00DA306A">
          <w:rPr>
            <w:rStyle w:val="Hyperlink"/>
            <w:noProof/>
          </w:rPr>
          <w:t>7.4.3</w:t>
        </w:r>
        <w:r w:rsidR="00766098">
          <w:rPr>
            <w:rFonts w:asciiTheme="minorHAnsi" w:eastAsiaTheme="minorEastAsia" w:hAnsiTheme="minorHAnsi" w:cstheme="minorBidi"/>
            <w:noProof/>
            <w:sz w:val="22"/>
            <w:szCs w:val="22"/>
            <w:lang w:val="de-DE"/>
          </w:rPr>
          <w:tab/>
        </w:r>
        <w:r w:rsidR="00766098" w:rsidRPr="00DA306A">
          <w:rPr>
            <w:rStyle w:val="Hyperlink"/>
            <w:noProof/>
          </w:rPr>
          <w:t>Solid Rivets</w:t>
        </w:r>
        <w:r w:rsidR="00766098">
          <w:rPr>
            <w:noProof/>
            <w:webHidden/>
          </w:rPr>
          <w:tab/>
        </w:r>
        <w:r w:rsidR="00766098">
          <w:rPr>
            <w:noProof/>
            <w:webHidden/>
          </w:rPr>
          <w:fldChar w:fldCharType="begin"/>
        </w:r>
        <w:r w:rsidR="00766098">
          <w:rPr>
            <w:noProof/>
            <w:webHidden/>
          </w:rPr>
          <w:instrText xml:space="preserve"> PAGEREF _Toc64463730 \h </w:instrText>
        </w:r>
        <w:r w:rsidR="00766098">
          <w:rPr>
            <w:noProof/>
            <w:webHidden/>
          </w:rPr>
        </w:r>
        <w:r w:rsidR="00766098">
          <w:rPr>
            <w:noProof/>
            <w:webHidden/>
          </w:rPr>
          <w:fldChar w:fldCharType="separate"/>
        </w:r>
        <w:r w:rsidR="00766098">
          <w:rPr>
            <w:noProof/>
            <w:webHidden/>
          </w:rPr>
          <w:t>68</w:t>
        </w:r>
        <w:r w:rsidR="00766098">
          <w:rPr>
            <w:noProof/>
            <w:webHidden/>
          </w:rPr>
          <w:fldChar w:fldCharType="end"/>
        </w:r>
      </w:hyperlink>
    </w:p>
    <w:p w14:paraId="339A5E7A" w14:textId="6F6E43AA" w:rsidR="00766098" w:rsidRDefault="00F2022A">
      <w:pPr>
        <w:pStyle w:val="Verzeichnis3"/>
        <w:rPr>
          <w:rFonts w:asciiTheme="minorHAnsi" w:eastAsiaTheme="minorEastAsia" w:hAnsiTheme="minorHAnsi" w:cstheme="minorBidi"/>
          <w:noProof/>
          <w:sz w:val="22"/>
          <w:szCs w:val="22"/>
          <w:lang w:val="de-DE"/>
        </w:rPr>
      </w:pPr>
      <w:hyperlink w:anchor="_Toc64463731" w:history="1">
        <w:r w:rsidR="00766098" w:rsidRPr="00DA306A">
          <w:rPr>
            <w:rStyle w:val="Hyperlink"/>
            <w:noProof/>
          </w:rPr>
          <w:t>7.4.4</w:t>
        </w:r>
        <w:r w:rsidR="00766098">
          <w:rPr>
            <w:rFonts w:asciiTheme="minorHAnsi" w:eastAsiaTheme="minorEastAsia" w:hAnsiTheme="minorHAnsi" w:cstheme="minorBidi"/>
            <w:noProof/>
            <w:sz w:val="22"/>
            <w:szCs w:val="22"/>
            <w:lang w:val="de-DE"/>
          </w:rPr>
          <w:tab/>
        </w:r>
        <w:r w:rsidR="00766098" w:rsidRPr="00DA306A">
          <w:rPr>
            <w:rStyle w:val="Hyperlink"/>
            <w:noProof/>
          </w:rPr>
          <w:t>Swop Rivets</w:t>
        </w:r>
        <w:r w:rsidR="00766098">
          <w:rPr>
            <w:noProof/>
            <w:webHidden/>
          </w:rPr>
          <w:tab/>
        </w:r>
        <w:r w:rsidR="00766098">
          <w:rPr>
            <w:noProof/>
            <w:webHidden/>
          </w:rPr>
          <w:fldChar w:fldCharType="begin"/>
        </w:r>
        <w:r w:rsidR="00766098">
          <w:rPr>
            <w:noProof/>
            <w:webHidden/>
          </w:rPr>
          <w:instrText xml:space="preserve"> PAGEREF _Toc64463731 \h </w:instrText>
        </w:r>
        <w:r w:rsidR="00766098">
          <w:rPr>
            <w:noProof/>
            <w:webHidden/>
          </w:rPr>
        </w:r>
        <w:r w:rsidR="00766098">
          <w:rPr>
            <w:noProof/>
            <w:webHidden/>
          </w:rPr>
          <w:fldChar w:fldCharType="separate"/>
        </w:r>
        <w:r w:rsidR="00766098">
          <w:rPr>
            <w:noProof/>
            <w:webHidden/>
          </w:rPr>
          <w:t>71</w:t>
        </w:r>
        <w:r w:rsidR="00766098">
          <w:rPr>
            <w:noProof/>
            <w:webHidden/>
          </w:rPr>
          <w:fldChar w:fldCharType="end"/>
        </w:r>
      </w:hyperlink>
    </w:p>
    <w:p w14:paraId="4427453D" w14:textId="7F518E6C" w:rsidR="00766098" w:rsidRDefault="00F2022A">
      <w:pPr>
        <w:pStyle w:val="Verzeichnis3"/>
        <w:rPr>
          <w:rFonts w:asciiTheme="minorHAnsi" w:eastAsiaTheme="minorEastAsia" w:hAnsiTheme="minorHAnsi" w:cstheme="minorBidi"/>
          <w:noProof/>
          <w:sz w:val="22"/>
          <w:szCs w:val="22"/>
          <w:lang w:val="de-DE"/>
        </w:rPr>
      </w:pPr>
      <w:hyperlink w:anchor="_Toc64463732" w:history="1">
        <w:r w:rsidR="00766098" w:rsidRPr="00DA306A">
          <w:rPr>
            <w:rStyle w:val="Hyperlink"/>
            <w:noProof/>
          </w:rPr>
          <w:t>7.4.5</w:t>
        </w:r>
        <w:r w:rsidR="00766098">
          <w:rPr>
            <w:rFonts w:asciiTheme="minorHAnsi" w:eastAsiaTheme="minorEastAsia" w:hAnsiTheme="minorHAnsi" w:cstheme="minorBidi"/>
            <w:noProof/>
            <w:sz w:val="22"/>
            <w:szCs w:val="22"/>
            <w:lang w:val="de-DE"/>
          </w:rPr>
          <w:tab/>
        </w:r>
        <w:r w:rsidR="00766098" w:rsidRPr="00DA306A">
          <w:rPr>
            <w:rStyle w:val="Hyperlink"/>
            <w:noProof/>
          </w:rPr>
          <w:t>Clinch Rivet Studs</w:t>
        </w:r>
        <w:r w:rsidR="00766098">
          <w:rPr>
            <w:noProof/>
            <w:webHidden/>
          </w:rPr>
          <w:tab/>
        </w:r>
        <w:r w:rsidR="00766098">
          <w:rPr>
            <w:noProof/>
            <w:webHidden/>
          </w:rPr>
          <w:fldChar w:fldCharType="begin"/>
        </w:r>
        <w:r w:rsidR="00766098">
          <w:rPr>
            <w:noProof/>
            <w:webHidden/>
          </w:rPr>
          <w:instrText xml:space="preserve"> PAGEREF _Toc64463732 \h </w:instrText>
        </w:r>
        <w:r w:rsidR="00766098">
          <w:rPr>
            <w:noProof/>
            <w:webHidden/>
          </w:rPr>
        </w:r>
        <w:r w:rsidR="00766098">
          <w:rPr>
            <w:noProof/>
            <w:webHidden/>
          </w:rPr>
          <w:fldChar w:fldCharType="separate"/>
        </w:r>
        <w:r w:rsidR="00766098">
          <w:rPr>
            <w:noProof/>
            <w:webHidden/>
          </w:rPr>
          <w:t>72</w:t>
        </w:r>
        <w:r w:rsidR="00766098">
          <w:rPr>
            <w:noProof/>
            <w:webHidden/>
          </w:rPr>
          <w:fldChar w:fldCharType="end"/>
        </w:r>
      </w:hyperlink>
    </w:p>
    <w:p w14:paraId="3198039C" w14:textId="1EFDF728"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00766098" w:rsidRPr="00DA306A">
          <w:rPr>
            <w:rStyle w:val="Hyperlink"/>
            <w:noProof/>
          </w:rPr>
          <w:t>7.5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Threaded Connections: Bolts and Screws</w:t>
        </w:r>
        <w:r w:rsidR="00766098">
          <w:rPr>
            <w:noProof/>
            <w:webHidden/>
          </w:rPr>
          <w:tab/>
        </w:r>
        <w:r w:rsidR="00766098">
          <w:rPr>
            <w:noProof/>
            <w:webHidden/>
          </w:rPr>
          <w:fldChar w:fldCharType="begin"/>
        </w:r>
        <w:r w:rsidR="00766098">
          <w:rPr>
            <w:noProof/>
            <w:webHidden/>
          </w:rPr>
          <w:instrText xml:space="preserve"> PAGEREF _Toc64463733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2FCF5855" w14:textId="1DE638BD" w:rsidR="00766098" w:rsidRDefault="00F2022A">
      <w:pPr>
        <w:pStyle w:val="Verzeichnis3"/>
        <w:rPr>
          <w:rFonts w:asciiTheme="minorHAnsi" w:eastAsiaTheme="minorEastAsia" w:hAnsiTheme="minorHAnsi" w:cstheme="minorBidi"/>
          <w:noProof/>
          <w:sz w:val="22"/>
          <w:szCs w:val="22"/>
          <w:lang w:val="de-DE"/>
        </w:rPr>
      </w:pPr>
      <w:hyperlink w:anchor="_Toc64463734" w:history="1">
        <w:r w:rsidR="00766098" w:rsidRPr="00DA306A">
          <w:rPr>
            <w:rStyle w:val="Hyperlink"/>
            <w:noProof/>
          </w:rPr>
          <w:t>7.5.1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_Toc64463734 \h </w:instrText>
        </w:r>
        <w:r w:rsidR="00766098">
          <w:rPr>
            <w:noProof/>
            <w:webHidden/>
          </w:rPr>
        </w:r>
        <w:r w:rsidR="00766098">
          <w:rPr>
            <w:noProof/>
            <w:webHidden/>
          </w:rPr>
          <w:fldChar w:fldCharType="separate"/>
        </w:r>
        <w:r w:rsidR="00766098">
          <w:rPr>
            <w:noProof/>
            <w:webHidden/>
          </w:rPr>
          <w:t>75</w:t>
        </w:r>
        <w:r w:rsidR="00766098">
          <w:rPr>
            <w:noProof/>
            <w:webHidden/>
          </w:rPr>
          <w:fldChar w:fldCharType="end"/>
        </w:r>
      </w:hyperlink>
    </w:p>
    <w:p w14:paraId="407C747E" w14:textId="5A806F20" w:rsidR="00766098" w:rsidRDefault="00F2022A">
      <w:pPr>
        <w:pStyle w:val="Verzeichnis3"/>
        <w:rPr>
          <w:rFonts w:asciiTheme="minorHAnsi" w:eastAsiaTheme="minorEastAsia" w:hAnsiTheme="minorHAnsi" w:cstheme="minorBidi"/>
          <w:noProof/>
          <w:sz w:val="22"/>
          <w:szCs w:val="22"/>
          <w:lang w:val="de-DE"/>
        </w:rPr>
      </w:pPr>
      <w:hyperlink w:anchor="_Toc64463735" w:history="1">
        <w:r w:rsidR="00766098" w:rsidRPr="00DA306A">
          <w:rPr>
            <w:rStyle w:val="Hyperlink"/>
            <w:noProof/>
          </w:rPr>
          <w:t>7.5.2</w:t>
        </w:r>
        <w:r w:rsidR="00766098">
          <w:rPr>
            <w:rFonts w:asciiTheme="minorHAnsi" w:eastAsiaTheme="minorEastAsia" w:hAnsiTheme="minorHAnsi" w:cstheme="minorBidi"/>
            <w:noProof/>
            <w:sz w:val="22"/>
            <w:szCs w:val="22"/>
            <w:lang w:val="de-DE"/>
          </w:rPr>
          <w:tab/>
        </w:r>
        <w:r w:rsidR="00766098" w:rsidRPr="00DA306A">
          <w:rPr>
            <w:rStyle w:val="Hyperlink"/>
            <w:noProof/>
          </w:rPr>
          <w:t>Contacts and Friction</w:t>
        </w:r>
        <w:r w:rsidR="00766098">
          <w:rPr>
            <w:noProof/>
            <w:webHidden/>
          </w:rPr>
          <w:tab/>
        </w:r>
        <w:r w:rsidR="00766098">
          <w:rPr>
            <w:noProof/>
            <w:webHidden/>
          </w:rPr>
          <w:fldChar w:fldCharType="begin"/>
        </w:r>
        <w:r w:rsidR="00766098">
          <w:rPr>
            <w:noProof/>
            <w:webHidden/>
          </w:rPr>
          <w:instrText xml:space="preserve"> PAGEREF _Toc64463735 \h </w:instrText>
        </w:r>
        <w:r w:rsidR="00766098">
          <w:rPr>
            <w:noProof/>
            <w:webHidden/>
          </w:rPr>
        </w:r>
        <w:r w:rsidR="00766098">
          <w:rPr>
            <w:noProof/>
            <w:webHidden/>
          </w:rPr>
          <w:fldChar w:fldCharType="separate"/>
        </w:r>
        <w:r w:rsidR="00766098">
          <w:rPr>
            <w:noProof/>
            <w:webHidden/>
          </w:rPr>
          <w:t>76</w:t>
        </w:r>
        <w:r w:rsidR="00766098">
          <w:rPr>
            <w:noProof/>
            <w:webHidden/>
          </w:rPr>
          <w:fldChar w:fldCharType="end"/>
        </w:r>
      </w:hyperlink>
    </w:p>
    <w:p w14:paraId="018DE7C9" w14:textId="635D168B" w:rsidR="00766098" w:rsidRDefault="00F2022A">
      <w:pPr>
        <w:pStyle w:val="Verzeichnis3"/>
        <w:rPr>
          <w:rFonts w:asciiTheme="minorHAnsi" w:eastAsiaTheme="minorEastAsia" w:hAnsiTheme="minorHAnsi" w:cstheme="minorBidi"/>
          <w:noProof/>
          <w:sz w:val="22"/>
          <w:szCs w:val="22"/>
          <w:lang w:val="de-DE"/>
        </w:rPr>
      </w:pPr>
      <w:hyperlink w:anchor="_Toc64463736" w:history="1">
        <w:r w:rsidR="00766098" w:rsidRPr="00DA306A">
          <w:rPr>
            <w:rStyle w:val="Hyperlink"/>
            <w:noProof/>
          </w:rPr>
          <w:t>7.5.3</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i/>
            <w:noProof/>
          </w:rPr>
          <w:t>&lt;threaded_connection/&gt;</w:t>
        </w:r>
        <w:r w:rsidR="00766098">
          <w:rPr>
            <w:noProof/>
            <w:webHidden/>
          </w:rPr>
          <w:tab/>
        </w:r>
        <w:r w:rsidR="00766098">
          <w:rPr>
            <w:noProof/>
            <w:webHidden/>
          </w:rPr>
          <w:fldChar w:fldCharType="begin"/>
        </w:r>
        <w:r w:rsidR="00766098">
          <w:rPr>
            <w:noProof/>
            <w:webHidden/>
          </w:rPr>
          <w:instrText xml:space="preserve"> PAGEREF _Toc64463736 \h </w:instrText>
        </w:r>
        <w:r w:rsidR="00766098">
          <w:rPr>
            <w:noProof/>
            <w:webHidden/>
          </w:rPr>
        </w:r>
        <w:r w:rsidR="00766098">
          <w:rPr>
            <w:noProof/>
            <w:webHidden/>
          </w:rPr>
          <w:fldChar w:fldCharType="separate"/>
        </w:r>
        <w:r w:rsidR="00766098">
          <w:rPr>
            <w:noProof/>
            <w:webHidden/>
          </w:rPr>
          <w:t>79</w:t>
        </w:r>
        <w:r w:rsidR="00766098">
          <w:rPr>
            <w:noProof/>
            <w:webHidden/>
          </w:rPr>
          <w:fldChar w:fldCharType="end"/>
        </w:r>
      </w:hyperlink>
    </w:p>
    <w:p w14:paraId="3C01AD9C" w14:textId="54B5DCB5" w:rsidR="00766098" w:rsidRDefault="00F2022A">
      <w:pPr>
        <w:pStyle w:val="Verzeichnis3"/>
        <w:rPr>
          <w:rFonts w:asciiTheme="minorHAnsi" w:eastAsiaTheme="minorEastAsia" w:hAnsiTheme="minorHAnsi" w:cstheme="minorBidi"/>
          <w:noProof/>
          <w:sz w:val="22"/>
          <w:szCs w:val="22"/>
          <w:lang w:val="de-DE"/>
        </w:rPr>
      </w:pPr>
      <w:hyperlink w:anchor="_Toc64463737" w:history="1">
        <w:r w:rsidR="00766098" w:rsidRPr="00DA306A">
          <w:rPr>
            <w:rStyle w:val="Hyperlink"/>
            <w:noProof/>
          </w:rPr>
          <w:t>7.5.4</w:t>
        </w:r>
        <w:r w:rsidR="00766098">
          <w:rPr>
            <w:rFonts w:asciiTheme="minorHAnsi" w:eastAsiaTheme="minorEastAsia" w:hAnsiTheme="minorHAnsi" w:cstheme="minorBidi"/>
            <w:noProof/>
            <w:sz w:val="22"/>
            <w:szCs w:val="22"/>
            <w:lang w:val="de-DE"/>
          </w:rPr>
          <w:tab/>
        </w:r>
        <w:r w:rsidR="00766098" w:rsidRPr="00DA306A">
          <w:rPr>
            <w:rStyle w:val="Hyperlink"/>
            <w:noProof/>
          </w:rPr>
          <w:t>Washer</w:t>
        </w:r>
        <w:r w:rsidR="00766098">
          <w:rPr>
            <w:noProof/>
            <w:webHidden/>
          </w:rPr>
          <w:tab/>
        </w:r>
        <w:r w:rsidR="00766098">
          <w:rPr>
            <w:noProof/>
            <w:webHidden/>
          </w:rPr>
          <w:fldChar w:fldCharType="begin"/>
        </w:r>
        <w:r w:rsidR="00766098">
          <w:rPr>
            <w:noProof/>
            <w:webHidden/>
          </w:rPr>
          <w:instrText xml:space="preserve"> PAGEREF _Toc64463737 \h </w:instrText>
        </w:r>
        <w:r w:rsidR="00766098">
          <w:rPr>
            <w:noProof/>
            <w:webHidden/>
          </w:rPr>
        </w:r>
        <w:r w:rsidR="00766098">
          <w:rPr>
            <w:noProof/>
            <w:webHidden/>
          </w:rPr>
          <w:fldChar w:fldCharType="separate"/>
        </w:r>
        <w:r w:rsidR="00766098">
          <w:rPr>
            <w:noProof/>
            <w:webHidden/>
          </w:rPr>
          <w:t>82</w:t>
        </w:r>
        <w:r w:rsidR="00766098">
          <w:rPr>
            <w:noProof/>
            <w:webHidden/>
          </w:rPr>
          <w:fldChar w:fldCharType="end"/>
        </w:r>
      </w:hyperlink>
    </w:p>
    <w:p w14:paraId="276E1E3B" w14:textId="020D49C1" w:rsidR="00766098" w:rsidRDefault="00F2022A">
      <w:pPr>
        <w:pStyle w:val="Verzeichnis3"/>
        <w:rPr>
          <w:rFonts w:asciiTheme="minorHAnsi" w:eastAsiaTheme="minorEastAsia" w:hAnsiTheme="minorHAnsi" w:cstheme="minorBidi"/>
          <w:noProof/>
          <w:sz w:val="22"/>
          <w:szCs w:val="22"/>
          <w:lang w:val="de-DE"/>
        </w:rPr>
      </w:pPr>
      <w:hyperlink w:anchor="_Toc64463738" w:history="1">
        <w:r w:rsidR="00766098" w:rsidRPr="00DA306A">
          <w:rPr>
            <w:rStyle w:val="Hyperlink"/>
            <w:noProof/>
          </w:rPr>
          <w:t>7.5.5</w:t>
        </w:r>
        <w:r w:rsidR="00766098">
          <w:rPr>
            <w:rFonts w:asciiTheme="minorHAnsi" w:eastAsiaTheme="minorEastAsia" w:hAnsiTheme="minorHAnsi" w:cstheme="minorBidi"/>
            <w:noProof/>
            <w:sz w:val="22"/>
            <w:szCs w:val="22"/>
            <w:lang w:val="de-DE"/>
          </w:rPr>
          <w:tab/>
        </w:r>
        <w:r w:rsidR="00766098" w:rsidRPr="00DA306A">
          <w:rPr>
            <w:rStyle w:val="Hyperlink"/>
            <w:noProof/>
          </w:rPr>
          <w:t>Nut</w:t>
        </w:r>
        <w:r w:rsidR="00766098">
          <w:rPr>
            <w:noProof/>
            <w:webHidden/>
          </w:rPr>
          <w:tab/>
        </w:r>
        <w:r w:rsidR="00766098">
          <w:rPr>
            <w:noProof/>
            <w:webHidden/>
          </w:rPr>
          <w:fldChar w:fldCharType="begin"/>
        </w:r>
        <w:r w:rsidR="00766098">
          <w:rPr>
            <w:noProof/>
            <w:webHidden/>
          </w:rPr>
          <w:instrText xml:space="preserve"> PAGEREF _Toc64463738 \h </w:instrText>
        </w:r>
        <w:r w:rsidR="00766098">
          <w:rPr>
            <w:noProof/>
            <w:webHidden/>
          </w:rPr>
        </w:r>
        <w:r w:rsidR="00766098">
          <w:rPr>
            <w:noProof/>
            <w:webHidden/>
          </w:rPr>
          <w:fldChar w:fldCharType="separate"/>
        </w:r>
        <w:r w:rsidR="00766098">
          <w:rPr>
            <w:noProof/>
            <w:webHidden/>
          </w:rPr>
          <w:t>83</w:t>
        </w:r>
        <w:r w:rsidR="00766098">
          <w:rPr>
            <w:noProof/>
            <w:webHidden/>
          </w:rPr>
          <w:fldChar w:fldCharType="end"/>
        </w:r>
      </w:hyperlink>
    </w:p>
    <w:p w14:paraId="468A733B" w14:textId="39875519" w:rsidR="00766098" w:rsidRDefault="00F2022A">
      <w:pPr>
        <w:pStyle w:val="Verzeichnis3"/>
        <w:rPr>
          <w:rFonts w:asciiTheme="minorHAnsi" w:eastAsiaTheme="minorEastAsia" w:hAnsiTheme="minorHAnsi" w:cstheme="minorBidi"/>
          <w:noProof/>
          <w:sz w:val="22"/>
          <w:szCs w:val="22"/>
          <w:lang w:val="de-DE"/>
        </w:rPr>
      </w:pPr>
      <w:hyperlink w:anchor="_Toc64463739" w:history="1">
        <w:r w:rsidR="00766098" w:rsidRPr="00DA306A">
          <w:rPr>
            <w:rStyle w:val="Hyperlink"/>
            <w:noProof/>
          </w:rPr>
          <w:t>7.5.6</w:t>
        </w:r>
        <w:r w:rsidR="00766098">
          <w:rPr>
            <w:rFonts w:asciiTheme="minorHAnsi" w:eastAsiaTheme="minorEastAsia" w:hAnsiTheme="minorHAnsi" w:cstheme="minorBidi"/>
            <w:noProof/>
            <w:sz w:val="22"/>
            <w:szCs w:val="22"/>
            <w:lang w:val="de-DE"/>
          </w:rPr>
          <w:tab/>
        </w:r>
        <w:r w:rsidR="00766098" w:rsidRPr="00DA306A">
          <w:rPr>
            <w:rStyle w:val="Hyperlink"/>
            <w:noProof/>
          </w:rPr>
          <w:t>Bolt</w:t>
        </w:r>
        <w:r w:rsidR="00766098">
          <w:rPr>
            <w:noProof/>
            <w:webHidden/>
          </w:rPr>
          <w:tab/>
        </w:r>
        <w:r w:rsidR="00766098">
          <w:rPr>
            <w:noProof/>
            <w:webHidden/>
          </w:rPr>
          <w:fldChar w:fldCharType="begin"/>
        </w:r>
        <w:r w:rsidR="00766098">
          <w:rPr>
            <w:noProof/>
            <w:webHidden/>
          </w:rPr>
          <w:instrText xml:space="preserve"> PAGEREF _Toc64463739 \h </w:instrText>
        </w:r>
        <w:r w:rsidR="00766098">
          <w:rPr>
            <w:noProof/>
            <w:webHidden/>
          </w:rPr>
        </w:r>
        <w:r w:rsidR="00766098">
          <w:rPr>
            <w:noProof/>
            <w:webHidden/>
          </w:rPr>
          <w:fldChar w:fldCharType="separate"/>
        </w:r>
        <w:r w:rsidR="00766098">
          <w:rPr>
            <w:noProof/>
            <w:webHidden/>
          </w:rPr>
          <w:t>84</w:t>
        </w:r>
        <w:r w:rsidR="00766098">
          <w:rPr>
            <w:noProof/>
            <w:webHidden/>
          </w:rPr>
          <w:fldChar w:fldCharType="end"/>
        </w:r>
      </w:hyperlink>
    </w:p>
    <w:p w14:paraId="4873884F" w14:textId="0A10368F"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00766098" w:rsidRPr="00DA306A">
          <w:rPr>
            <w:rStyle w:val="Hyperlink"/>
            <w:noProof/>
          </w:rPr>
          <w:t>7.5.6.1</w:t>
        </w:r>
        <w:r w:rsidR="00766098">
          <w:rPr>
            <w:rFonts w:asciiTheme="minorHAnsi" w:eastAsiaTheme="minorEastAsia" w:hAnsiTheme="minorHAnsi" w:cstheme="minorBidi"/>
            <w:noProof/>
            <w:sz w:val="22"/>
            <w:szCs w:val="22"/>
            <w:lang w:val="de-DE"/>
          </w:rPr>
          <w:tab/>
        </w:r>
        <w:r w:rsidR="00766098" w:rsidRPr="00DA306A">
          <w:rPr>
            <w:rStyle w:val="Hyperlink"/>
            <w:noProof/>
          </w:rPr>
          <w:t>Possible Bolt and Screw Assemblies</w:t>
        </w:r>
        <w:r w:rsidR="00766098">
          <w:rPr>
            <w:noProof/>
            <w:webHidden/>
          </w:rPr>
          <w:tab/>
        </w:r>
        <w:r w:rsidR="00766098">
          <w:rPr>
            <w:noProof/>
            <w:webHidden/>
          </w:rPr>
          <w:fldChar w:fldCharType="begin"/>
        </w:r>
        <w:r w:rsidR="00766098">
          <w:rPr>
            <w:noProof/>
            <w:webHidden/>
          </w:rPr>
          <w:instrText xml:space="preserve"> PAGEREF _Toc64463740 \h </w:instrText>
        </w:r>
        <w:r w:rsidR="00766098">
          <w:rPr>
            <w:noProof/>
            <w:webHidden/>
          </w:rPr>
        </w:r>
        <w:r w:rsidR="00766098">
          <w:rPr>
            <w:noProof/>
            <w:webHidden/>
          </w:rPr>
          <w:fldChar w:fldCharType="separate"/>
        </w:r>
        <w:r w:rsidR="00766098">
          <w:rPr>
            <w:noProof/>
            <w:webHidden/>
          </w:rPr>
          <w:t>87</w:t>
        </w:r>
        <w:r w:rsidR="00766098">
          <w:rPr>
            <w:noProof/>
            <w:webHidden/>
          </w:rPr>
          <w:fldChar w:fldCharType="end"/>
        </w:r>
      </w:hyperlink>
    </w:p>
    <w:p w14:paraId="13410B6E" w14:textId="221E9D91" w:rsidR="00766098" w:rsidRDefault="00F2022A">
      <w:pPr>
        <w:pStyle w:val="Verzeichnis3"/>
        <w:rPr>
          <w:rFonts w:asciiTheme="minorHAnsi" w:eastAsiaTheme="minorEastAsia" w:hAnsiTheme="minorHAnsi" w:cstheme="minorBidi"/>
          <w:noProof/>
          <w:sz w:val="22"/>
          <w:szCs w:val="22"/>
          <w:lang w:val="de-DE"/>
        </w:rPr>
      </w:pPr>
      <w:hyperlink w:anchor="_Toc64463741" w:history="1">
        <w:r w:rsidR="00766098" w:rsidRPr="00DA306A">
          <w:rPr>
            <w:rStyle w:val="Hyperlink"/>
            <w:noProof/>
          </w:rPr>
          <w:t>7.5.7</w:t>
        </w:r>
        <w:r w:rsidR="00766098">
          <w:rPr>
            <w:rFonts w:asciiTheme="minorHAnsi" w:eastAsiaTheme="minorEastAsia" w:hAnsiTheme="minorHAnsi" w:cstheme="minorBidi"/>
            <w:noProof/>
            <w:sz w:val="22"/>
            <w:szCs w:val="22"/>
            <w:lang w:val="de-DE"/>
          </w:rPr>
          <w:tab/>
        </w:r>
        <w:r w:rsidR="00766098" w:rsidRPr="00DA306A">
          <w:rPr>
            <w:rStyle w:val="Hyperlink"/>
            <w:noProof/>
          </w:rPr>
          <w:t>Screw</w:t>
        </w:r>
        <w:r w:rsidR="00766098">
          <w:rPr>
            <w:noProof/>
            <w:webHidden/>
          </w:rPr>
          <w:tab/>
        </w:r>
        <w:r w:rsidR="00766098">
          <w:rPr>
            <w:noProof/>
            <w:webHidden/>
          </w:rPr>
          <w:fldChar w:fldCharType="begin"/>
        </w:r>
        <w:r w:rsidR="00766098">
          <w:rPr>
            <w:noProof/>
            <w:webHidden/>
          </w:rPr>
          <w:instrText xml:space="preserve"> PAGEREF _Toc64463741 \h </w:instrText>
        </w:r>
        <w:r w:rsidR="00766098">
          <w:rPr>
            <w:noProof/>
            <w:webHidden/>
          </w:rPr>
        </w:r>
        <w:r w:rsidR="00766098">
          <w:rPr>
            <w:noProof/>
            <w:webHidden/>
          </w:rPr>
          <w:fldChar w:fldCharType="separate"/>
        </w:r>
        <w:r w:rsidR="00766098">
          <w:rPr>
            <w:noProof/>
            <w:webHidden/>
          </w:rPr>
          <w:t>89</w:t>
        </w:r>
        <w:r w:rsidR="00766098">
          <w:rPr>
            <w:noProof/>
            <w:webHidden/>
          </w:rPr>
          <w:fldChar w:fldCharType="end"/>
        </w:r>
      </w:hyperlink>
    </w:p>
    <w:p w14:paraId="41602E70" w14:textId="52C84446" w:rsidR="00766098" w:rsidRDefault="00F2022A">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00766098" w:rsidRPr="00DA306A">
          <w:rPr>
            <w:rStyle w:val="Hyperlink"/>
            <w:noProof/>
          </w:rPr>
          <w:t>7.5.7.1 Flow Drilled Screws (FDS)</w:t>
        </w:r>
        <w:r w:rsidR="00766098">
          <w:rPr>
            <w:noProof/>
            <w:webHidden/>
          </w:rPr>
          <w:tab/>
        </w:r>
        <w:r w:rsidR="00766098">
          <w:rPr>
            <w:noProof/>
            <w:webHidden/>
          </w:rPr>
          <w:fldChar w:fldCharType="begin"/>
        </w:r>
        <w:r w:rsidR="00766098">
          <w:rPr>
            <w:noProof/>
            <w:webHidden/>
          </w:rPr>
          <w:instrText xml:space="preserve"> PAGEREF _Toc64463742 \h </w:instrText>
        </w:r>
        <w:r w:rsidR="00766098">
          <w:rPr>
            <w:noProof/>
            <w:webHidden/>
          </w:rPr>
        </w:r>
        <w:r w:rsidR="00766098">
          <w:rPr>
            <w:noProof/>
            <w:webHidden/>
          </w:rPr>
          <w:fldChar w:fldCharType="separate"/>
        </w:r>
        <w:r w:rsidR="00766098">
          <w:rPr>
            <w:noProof/>
            <w:webHidden/>
          </w:rPr>
          <w:t>90</w:t>
        </w:r>
        <w:r w:rsidR="00766098">
          <w:rPr>
            <w:noProof/>
            <w:webHidden/>
          </w:rPr>
          <w:fldChar w:fldCharType="end"/>
        </w:r>
      </w:hyperlink>
    </w:p>
    <w:p w14:paraId="21E2505D" w14:textId="1BCB2C6A"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00766098" w:rsidRPr="00DA306A">
          <w:rPr>
            <w:rStyle w:val="Hyperlink"/>
            <w:noProof/>
          </w:rPr>
          <w:t>7.6</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Gum Drops</w:t>
        </w:r>
        <w:r w:rsidR="00766098">
          <w:rPr>
            <w:noProof/>
            <w:webHidden/>
          </w:rPr>
          <w:tab/>
        </w:r>
        <w:r w:rsidR="00766098">
          <w:rPr>
            <w:noProof/>
            <w:webHidden/>
          </w:rPr>
          <w:fldChar w:fldCharType="begin"/>
        </w:r>
        <w:r w:rsidR="00766098">
          <w:rPr>
            <w:noProof/>
            <w:webHidden/>
          </w:rPr>
          <w:instrText xml:space="preserve"> PAGEREF _Toc64463743 \h </w:instrText>
        </w:r>
        <w:r w:rsidR="00766098">
          <w:rPr>
            <w:noProof/>
            <w:webHidden/>
          </w:rPr>
        </w:r>
        <w:r w:rsidR="00766098">
          <w:rPr>
            <w:noProof/>
            <w:webHidden/>
          </w:rPr>
          <w:fldChar w:fldCharType="separate"/>
        </w:r>
        <w:r w:rsidR="00766098">
          <w:rPr>
            <w:noProof/>
            <w:webHidden/>
          </w:rPr>
          <w:t>92</w:t>
        </w:r>
        <w:r w:rsidR="00766098">
          <w:rPr>
            <w:noProof/>
            <w:webHidden/>
          </w:rPr>
          <w:fldChar w:fldCharType="end"/>
        </w:r>
      </w:hyperlink>
    </w:p>
    <w:p w14:paraId="0231B2D1" w14:textId="57377810"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00766098" w:rsidRPr="00DA306A">
          <w:rPr>
            <w:rStyle w:val="Hyperlink"/>
            <w:noProof/>
          </w:rPr>
          <w:t>7.7</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Clinches</w:t>
        </w:r>
        <w:r w:rsidR="00766098">
          <w:rPr>
            <w:noProof/>
            <w:webHidden/>
          </w:rPr>
          <w:tab/>
        </w:r>
        <w:r w:rsidR="00766098">
          <w:rPr>
            <w:noProof/>
            <w:webHidden/>
          </w:rPr>
          <w:fldChar w:fldCharType="begin"/>
        </w:r>
        <w:r w:rsidR="00766098">
          <w:rPr>
            <w:noProof/>
            <w:webHidden/>
          </w:rPr>
          <w:instrText xml:space="preserve"> PAGEREF _Toc64463744 \h </w:instrText>
        </w:r>
        <w:r w:rsidR="00766098">
          <w:rPr>
            <w:noProof/>
            <w:webHidden/>
          </w:rPr>
        </w:r>
        <w:r w:rsidR="00766098">
          <w:rPr>
            <w:noProof/>
            <w:webHidden/>
          </w:rPr>
          <w:fldChar w:fldCharType="separate"/>
        </w:r>
        <w:r w:rsidR="00766098">
          <w:rPr>
            <w:noProof/>
            <w:webHidden/>
          </w:rPr>
          <w:t>93</w:t>
        </w:r>
        <w:r w:rsidR="00766098">
          <w:rPr>
            <w:noProof/>
            <w:webHidden/>
          </w:rPr>
          <w:fldChar w:fldCharType="end"/>
        </w:r>
      </w:hyperlink>
    </w:p>
    <w:p w14:paraId="47A5A3CA" w14:textId="04F5D4D5"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00766098" w:rsidRPr="00DA306A">
          <w:rPr>
            <w:rStyle w:val="Hyperlink"/>
            <w:noProof/>
          </w:rPr>
          <w:t>7.8</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Heat Stakes / Thermal Stakes</w:t>
        </w:r>
        <w:r w:rsidR="00766098">
          <w:rPr>
            <w:noProof/>
            <w:webHidden/>
          </w:rPr>
          <w:tab/>
        </w:r>
        <w:r w:rsidR="00766098">
          <w:rPr>
            <w:noProof/>
            <w:webHidden/>
          </w:rPr>
          <w:fldChar w:fldCharType="begin"/>
        </w:r>
        <w:r w:rsidR="00766098">
          <w:rPr>
            <w:noProof/>
            <w:webHidden/>
          </w:rPr>
          <w:instrText xml:space="preserve"> PAGEREF _Toc64463745 \h </w:instrText>
        </w:r>
        <w:r w:rsidR="00766098">
          <w:rPr>
            <w:noProof/>
            <w:webHidden/>
          </w:rPr>
        </w:r>
        <w:r w:rsidR="00766098">
          <w:rPr>
            <w:noProof/>
            <w:webHidden/>
          </w:rPr>
          <w:fldChar w:fldCharType="separate"/>
        </w:r>
        <w:r w:rsidR="00766098">
          <w:rPr>
            <w:noProof/>
            <w:webHidden/>
          </w:rPr>
          <w:t>96</w:t>
        </w:r>
        <w:r w:rsidR="00766098">
          <w:rPr>
            <w:noProof/>
            <w:webHidden/>
          </w:rPr>
          <w:fldChar w:fldCharType="end"/>
        </w:r>
      </w:hyperlink>
    </w:p>
    <w:p w14:paraId="38894823" w14:textId="1E99EA19"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00766098" w:rsidRPr="00DA306A">
          <w:rPr>
            <w:rStyle w:val="Hyperlink"/>
            <w:noProof/>
          </w:rPr>
          <w:t>7.9</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Clips/Snap Joints</w:t>
        </w:r>
        <w:r w:rsidR="00766098">
          <w:rPr>
            <w:noProof/>
            <w:webHidden/>
          </w:rPr>
          <w:tab/>
        </w:r>
        <w:r w:rsidR="00766098">
          <w:rPr>
            <w:noProof/>
            <w:webHidden/>
          </w:rPr>
          <w:fldChar w:fldCharType="begin"/>
        </w:r>
        <w:r w:rsidR="00766098">
          <w:rPr>
            <w:noProof/>
            <w:webHidden/>
          </w:rPr>
          <w:instrText xml:space="preserve"> PAGEREF _Toc64463746 \h </w:instrText>
        </w:r>
        <w:r w:rsidR="00766098">
          <w:rPr>
            <w:noProof/>
            <w:webHidden/>
          </w:rPr>
        </w:r>
        <w:r w:rsidR="00766098">
          <w:rPr>
            <w:noProof/>
            <w:webHidden/>
          </w:rPr>
          <w:fldChar w:fldCharType="separate"/>
        </w:r>
        <w:r w:rsidR="00766098">
          <w:rPr>
            <w:noProof/>
            <w:webHidden/>
          </w:rPr>
          <w:t>98</w:t>
        </w:r>
        <w:r w:rsidR="00766098">
          <w:rPr>
            <w:noProof/>
            <w:webHidden/>
          </w:rPr>
          <w:fldChar w:fldCharType="end"/>
        </w:r>
      </w:hyperlink>
    </w:p>
    <w:p w14:paraId="05A149B3" w14:textId="0907762E"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00766098" w:rsidRPr="00DA306A">
          <w:rPr>
            <w:rStyle w:val="Hyperlink"/>
            <w:noProof/>
          </w:rPr>
          <w:t>7.10</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Nails</w:t>
        </w:r>
        <w:r w:rsidR="00766098">
          <w:rPr>
            <w:noProof/>
            <w:webHidden/>
          </w:rPr>
          <w:tab/>
        </w:r>
        <w:r w:rsidR="00766098">
          <w:rPr>
            <w:noProof/>
            <w:webHidden/>
          </w:rPr>
          <w:fldChar w:fldCharType="begin"/>
        </w:r>
        <w:r w:rsidR="00766098">
          <w:rPr>
            <w:noProof/>
            <w:webHidden/>
          </w:rPr>
          <w:instrText xml:space="preserve"> PAGEREF _Toc64463747 \h </w:instrText>
        </w:r>
        <w:r w:rsidR="00766098">
          <w:rPr>
            <w:noProof/>
            <w:webHidden/>
          </w:rPr>
        </w:r>
        <w:r w:rsidR="00766098">
          <w:rPr>
            <w:noProof/>
            <w:webHidden/>
          </w:rPr>
          <w:fldChar w:fldCharType="separate"/>
        </w:r>
        <w:r w:rsidR="00766098">
          <w:rPr>
            <w:noProof/>
            <w:webHidden/>
          </w:rPr>
          <w:t>101</w:t>
        </w:r>
        <w:r w:rsidR="00766098">
          <w:rPr>
            <w:noProof/>
            <w:webHidden/>
          </w:rPr>
          <w:fldChar w:fldCharType="end"/>
        </w:r>
      </w:hyperlink>
    </w:p>
    <w:p w14:paraId="1795097C" w14:textId="0F2428D4"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00766098" w:rsidRPr="00DA306A">
          <w:rPr>
            <w:rStyle w:val="Hyperlink"/>
            <w:noProof/>
          </w:rPr>
          <w:t>7.11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Rotation Joints</w:t>
        </w:r>
        <w:r w:rsidR="00766098">
          <w:rPr>
            <w:noProof/>
            <w:webHidden/>
          </w:rPr>
          <w:tab/>
        </w:r>
        <w:r w:rsidR="00766098">
          <w:rPr>
            <w:noProof/>
            <w:webHidden/>
          </w:rPr>
          <w:fldChar w:fldCharType="begin"/>
        </w:r>
        <w:r w:rsidR="00766098">
          <w:rPr>
            <w:noProof/>
            <w:webHidden/>
          </w:rPr>
          <w:instrText xml:space="preserve"> PAGEREF _Toc64463748 \h </w:instrText>
        </w:r>
        <w:r w:rsidR="00766098">
          <w:rPr>
            <w:noProof/>
            <w:webHidden/>
          </w:rPr>
        </w:r>
        <w:r w:rsidR="00766098">
          <w:rPr>
            <w:noProof/>
            <w:webHidden/>
          </w:rPr>
          <w:fldChar w:fldCharType="separate"/>
        </w:r>
        <w:r w:rsidR="00766098">
          <w:rPr>
            <w:noProof/>
            <w:webHidden/>
          </w:rPr>
          <w:t>104</w:t>
        </w:r>
        <w:r w:rsidR="00766098">
          <w:rPr>
            <w:noProof/>
            <w:webHidden/>
          </w:rPr>
          <w:fldChar w:fldCharType="end"/>
        </w:r>
      </w:hyperlink>
    </w:p>
    <w:p w14:paraId="4B998907" w14:textId="25AA32C1" w:rsidR="00766098" w:rsidRDefault="00F2022A">
      <w:pPr>
        <w:pStyle w:val="Verzeichnis3"/>
        <w:rPr>
          <w:rFonts w:asciiTheme="minorHAnsi" w:eastAsiaTheme="minorEastAsia" w:hAnsiTheme="minorHAnsi" w:cstheme="minorBidi"/>
          <w:noProof/>
          <w:sz w:val="22"/>
          <w:szCs w:val="22"/>
          <w:lang w:val="de-DE"/>
        </w:rPr>
      </w:pPr>
      <w:hyperlink w:anchor="_Toc64463749" w:history="1">
        <w:r w:rsidR="00766098" w:rsidRPr="00DA306A">
          <w:rPr>
            <w:rStyle w:val="Hyperlink"/>
            <w:noProof/>
          </w:rPr>
          <w:t>7.11.1</w:t>
        </w:r>
        <w:r w:rsidR="00766098">
          <w:rPr>
            <w:rFonts w:asciiTheme="minorHAnsi" w:eastAsiaTheme="minorEastAsia" w:hAnsiTheme="minorHAnsi" w:cstheme="minorBidi"/>
            <w:noProof/>
            <w:sz w:val="22"/>
            <w:szCs w:val="22"/>
            <w:lang w:val="de-DE"/>
          </w:rPr>
          <w:tab/>
        </w:r>
        <w:r w:rsidR="00766098" w:rsidRPr="00DA306A">
          <w:rPr>
            <w:rStyle w:val="Hyperlink"/>
            <w:noProof/>
          </w:rPr>
          <w:t>ROTAV</w:t>
        </w:r>
        <w:r w:rsidR="00766098">
          <w:rPr>
            <w:noProof/>
            <w:webHidden/>
          </w:rPr>
          <w:tab/>
        </w:r>
        <w:r w:rsidR="00766098">
          <w:rPr>
            <w:noProof/>
            <w:webHidden/>
          </w:rPr>
          <w:fldChar w:fldCharType="begin"/>
        </w:r>
        <w:r w:rsidR="00766098">
          <w:rPr>
            <w:noProof/>
            <w:webHidden/>
          </w:rPr>
          <w:instrText xml:space="preserve"> PAGEREF _Toc64463749 \h </w:instrText>
        </w:r>
        <w:r w:rsidR="00766098">
          <w:rPr>
            <w:noProof/>
            <w:webHidden/>
          </w:rPr>
        </w:r>
        <w:r w:rsidR="00766098">
          <w:rPr>
            <w:noProof/>
            <w:webHidden/>
          </w:rPr>
          <w:fldChar w:fldCharType="separate"/>
        </w:r>
        <w:r w:rsidR="00766098">
          <w:rPr>
            <w:noProof/>
            <w:webHidden/>
          </w:rPr>
          <w:t>105</w:t>
        </w:r>
        <w:r w:rsidR="00766098">
          <w:rPr>
            <w:noProof/>
            <w:webHidden/>
          </w:rPr>
          <w:fldChar w:fldCharType="end"/>
        </w:r>
      </w:hyperlink>
    </w:p>
    <w:p w14:paraId="5C2AA71C" w14:textId="0C760DAB"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00766098" w:rsidRPr="00DA306A">
          <w:rPr>
            <w:rStyle w:val="Hyperlink"/>
            <w:noProof/>
            <w14:scene3d>
              <w14:camera w14:prst="orthographicFront"/>
              <w14:lightRig w14:rig="threePt" w14:dir="t">
                <w14:rot w14:lat="0" w14:lon="0" w14:rev="0"/>
              </w14:lightRig>
            </w14:scene3d>
          </w:rPr>
          <w:t>8</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1D connections</w:t>
        </w:r>
        <w:r w:rsidR="00766098">
          <w:rPr>
            <w:noProof/>
            <w:webHidden/>
          </w:rPr>
          <w:tab/>
        </w:r>
        <w:r w:rsidR="00766098">
          <w:rPr>
            <w:noProof/>
            <w:webHidden/>
          </w:rPr>
          <w:fldChar w:fldCharType="begin"/>
        </w:r>
        <w:r w:rsidR="00766098">
          <w:rPr>
            <w:noProof/>
            <w:webHidden/>
          </w:rPr>
          <w:instrText xml:space="preserve"> PAGEREF _Toc64463750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B59C7A5" w14:textId="6ACA6829"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00766098" w:rsidRPr="00DA306A">
          <w:rPr>
            <w:rStyle w:val="Hyperlink"/>
            <w:noProof/>
          </w:rPr>
          <w:t>8.1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_Toc64463751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6E4CE30D" w14:textId="0B439843" w:rsidR="00766098" w:rsidRDefault="00F2022A">
      <w:pPr>
        <w:pStyle w:val="Verzeichnis3"/>
        <w:rPr>
          <w:rFonts w:asciiTheme="minorHAnsi" w:eastAsiaTheme="minorEastAsia" w:hAnsiTheme="minorHAnsi" w:cstheme="minorBidi"/>
          <w:noProof/>
          <w:sz w:val="22"/>
          <w:szCs w:val="22"/>
          <w:lang w:val="de-DE"/>
        </w:rPr>
      </w:pPr>
      <w:hyperlink w:anchor="_Toc64463752" w:history="1">
        <w:r w:rsidR="00766098" w:rsidRPr="00DA306A">
          <w:rPr>
            <w:rStyle w:val="Hyperlink"/>
            <w:noProof/>
          </w:rPr>
          <w:t>8.1.1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_Toc64463752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16AF48F6" w14:textId="2A63B0AD" w:rsidR="00766098" w:rsidRDefault="00F2022A">
      <w:pPr>
        <w:pStyle w:val="Verzeichnis3"/>
        <w:rPr>
          <w:rFonts w:asciiTheme="minorHAnsi" w:eastAsiaTheme="minorEastAsia" w:hAnsiTheme="minorHAnsi" w:cstheme="minorBidi"/>
          <w:noProof/>
          <w:sz w:val="22"/>
          <w:szCs w:val="22"/>
          <w:lang w:val="de-DE"/>
        </w:rPr>
      </w:pPr>
      <w:hyperlink w:anchor="_Toc64463753" w:history="1">
        <w:r w:rsidR="00766098" w:rsidRPr="00DA306A">
          <w:rPr>
            <w:rStyle w:val="Hyperlink"/>
            <w:noProof/>
          </w:rPr>
          <w:t>8.1.2</w:t>
        </w:r>
        <w:r w:rsidR="00766098">
          <w:rPr>
            <w:rFonts w:asciiTheme="minorHAnsi" w:eastAsiaTheme="minorEastAsia" w:hAnsiTheme="minorHAnsi" w:cstheme="minorBidi"/>
            <w:noProof/>
            <w:sz w:val="22"/>
            <w:szCs w:val="22"/>
            <w:lang w:val="de-DE"/>
          </w:rPr>
          <w:tab/>
        </w:r>
        <w:r w:rsidR="00766098" w:rsidRPr="00DA306A">
          <w:rPr>
            <w:rStyle w:val="Hyperlink"/>
            <w:noProof/>
          </w:rPr>
          <w:t>Location</w:t>
        </w:r>
        <w:r w:rsidR="00766098">
          <w:rPr>
            <w:noProof/>
            <w:webHidden/>
          </w:rPr>
          <w:tab/>
        </w:r>
        <w:r w:rsidR="00766098">
          <w:rPr>
            <w:noProof/>
            <w:webHidden/>
          </w:rPr>
          <w:fldChar w:fldCharType="begin"/>
        </w:r>
        <w:r w:rsidR="00766098">
          <w:rPr>
            <w:noProof/>
            <w:webHidden/>
          </w:rPr>
          <w:instrText xml:space="preserve"> PAGEREF _Toc64463753 \h </w:instrText>
        </w:r>
        <w:r w:rsidR="00766098">
          <w:rPr>
            <w:noProof/>
            <w:webHidden/>
          </w:rPr>
        </w:r>
        <w:r w:rsidR="00766098">
          <w:rPr>
            <w:noProof/>
            <w:webHidden/>
          </w:rPr>
          <w:fldChar w:fldCharType="separate"/>
        </w:r>
        <w:r w:rsidR="00766098">
          <w:rPr>
            <w:noProof/>
            <w:webHidden/>
          </w:rPr>
          <w:t>108</w:t>
        </w:r>
        <w:r w:rsidR="00766098">
          <w:rPr>
            <w:noProof/>
            <w:webHidden/>
          </w:rPr>
          <w:fldChar w:fldCharType="end"/>
        </w:r>
      </w:hyperlink>
    </w:p>
    <w:p w14:paraId="5D8EB3BF" w14:textId="4275E56E"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00766098" w:rsidRPr="00DA306A">
          <w:rPr>
            <w:rStyle w:val="Hyperlink"/>
            <w:noProof/>
          </w:rPr>
          <w:t>8.1.2.1</w:t>
        </w:r>
        <w:r w:rsidR="00766098">
          <w:rPr>
            <w:rFonts w:asciiTheme="minorHAnsi" w:eastAsiaTheme="minorEastAsia" w:hAnsiTheme="minorHAnsi" w:cstheme="minorBidi"/>
            <w:noProof/>
            <w:sz w:val="22"/>
            <w:szCs w:val="22"/>
            <w:lang w:val="de-DE"/>
          </w:rPr>
          <w:tab/>
        </w:r>
        <w:r w:rsidR="00766098" w:rsidRPr="00DA306A">
          <w:rPr>
            <w:rStyle w:val="Hyperlink"/>
            <w:noProof/>
          </w:rPr>
          <w:t>Intermittent Connection Lines</w:t>
        </w:r>
        <w:r w:rsidR="00766098">
          <w:rPr>
            <w:noProof/>
            <w:webHidden/>
          </w:rPr>
          <w:tab/>
        </w:r>
        <w:r w:rsidR="00766098">
          <w:rPr>
            <w:noProof/>
            <w:webHidden/>
          </w:rPr>
          <w:fldChar w:fldCharType="begin"/>
        </w:r>
        <w:r w:rsidR="00766098">
          <w:rPr>
            <w:noProof/>
            <w:webHidden/>
          </w:rPr>
          <w:instrText xml:space="preserve"> PAGEREF _Toc64463754 \h </w:instrText>
        </w:r>
        <w:r w:rsidR="00766098">
          <w:rPr>
            <w:noProof/>
            <w:webHidden/>
          </w:rPr>
        </w:r>
        <w:r w:rsidR="00766098">
          <w:rPr>
            <w:noProof/>
            <w:webHidden/>
          </w:rPr>
          <w:fldChar w:fldCharType="separate"/>
        </w:r>
        <w:r w:rsidR="00766098">
          <w:rPr>
            <w:noProof/>
            <w:webHidden/>
          </w:rPr>
          <w:t>109</w:t>
        </w:r>
        <w:r w:rsidR="00766098">
          <w:rPr>
            <w:noProof/>
            <w:webHidden/>
          </w:rPr>
          <w:fldChar w:fldCharType="end"/>
        </w:r>
      </w:hyperlink>
    </w:p>
    <w:p w14:paraId="469290EF" w14:textId="3B2EC287" w:rsidR="00766098" w:rsidRDefault="00F2022A">
      <w:pPr>
        <w:pStyle w:val="Verzeichnis3"/>
        <w:rPr>
          <w:rFonts w:asciiTheme="minorHAnsi" w:eastAsiaTheme="minorEastAsia" w:hAnsiTheme="minorHAnsi" w:cstheme="minorBidi"/>
          <w:noProof/>
          <w:sz w:val="22"/>
          <w:szCs w:val="22"/>
          <w:lang w:val="de-DE"/>
        </w:rPr>
      </w:pPr>
      <w:hyperlink w:anchor="_Toc64463755" w:history="1">
        <w:r w:rsidR="00766098" w:rsidRPr="00DA306A">
          <w:rPr>
            <w:rStyle w:val="Hyperlink"/>
            <w:noProof/>
          </w:rPr>
          <w:t>8.1.3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_Toc64463755 \h </w:instrText>
        </w:r>
        <w:r w:rsidR="00766098">
          <w:rPr>
            <w:noProof/>
            <w:webHidden/>
          </w:rPr>
        </w:r>
        <w:r w:rsidR="00766098">
          <w:rPr>
            <w:noProof/>
            <w:webHidden/>
          </w:rPr>
          <w:fldChar w:fldCharType="separate"/>
        </w:r>
        <w:r w:rsidR="00766098">
          <w:rPr>
            <w:noProof/>
            <w:webHidden/>
          </w:rPr>
          <w:t>110</w:t>
        </w:r>
        <w:r w:rsidR="00766098">
          <w:rPr>
            <w:noProof/>
            <w:webHidden/>
          </w:rPr>
          <w:fldChar w:fldCharType="end"/>
        </w:r>
      </w:hyperlink>
    </w:p>
    <w:p w14:paraId="7FCF05E6" w14:textId="0DC34FE7"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00766098" w:rsidRPr="00DA306A">
          <w:rPr>
            <w:rStyle w:val="Hyperlink"/>
            <w:noProof/>
          </w:rPr>
          <w:t>8.2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Seam Welds</w:t>
        </w:r>
        <w:r w:rsidR="00766098">
          <w:rPr>
            <w:noProof/>
            <w:webHidden/>
          </w:rPr>
          <w:tab/>
        </w:r>
        <w:r w:rsidR="00766098">
          <w:rPr>
            <w:noProof/>
            <w:webHidden/>
          </w:rPr>
          <w:fldChar w:fldCharType="begin"/>
        </w:r>
        <w:r w:rsidR="00766098">
          <w:rPr>
            <w:noProof/>
            <w:webHidden/>
          </w:rPr>
          <w:instrText xml:space="preserve"> PAGEREF _Toc64463756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44224A08" w14:textId="3C20B0D2" w:rsidR="00766098" w:rsidRDefault="00F2022A">
      <w:pPr>
        <w:pStyle w:val="Verzeichnis3"/>
        <w:rPr>
          <w:rFonts w:asciiTheme="minorHAnsi" w:eastAsiaTheme="minorEastAsia" w:hAnsiTheme="minorHAnsi" w:cstheme="minorBidi"/>
          <w:noProof/>
          <w:sz w:val="22"/>
          <w:szCs w:val="22"/>
          <w:lang w:val="de-DE"/>
        </w:rPr>
      </w:pPr>
      <w:hyperlink w:anchor="_Toc64463757" w:history="1">
        <w:r w:rsidR="00766098" w:rsidRPr="00DA306A">
          <w:rPr>
            <w:rStyle w:val="Hyperlink"/>
            <w:noProof/>
          </w:rPr>
          <w:t>8.2.1</w:t>
        </w:r>
        <w:r w:rsidR="00766098">
          <w:rPr>
            <w:rFonts w:asciiTheme="minorHAnsi" w:eastAsiaTheme="minorEastAsia" w:hAnsiTheme="minorHAnsi" w:cstheme="minorBidi"/>
            <w:noProof/>
            <w:sz w:val="22"/>
            <w:szCs w:val="22"/>
            <w:lang w:val="de-DE"/>
          </w:rPr>
          <w:tab/>
        </w:r>
        <w:r w:rsidR="00766098" w:rsidRPr="00DA306A">
          <w:rPr>
            <w:rStyle w:val="Hyperlink"/>
            <w:noProof/>
          </w:rPr>
          <w:t>Description and Modeling Parameters</w:t>
        </w:r>
        <w:r w:rsidR="00766098">
          <w:rPr>
            <w:noProof/>
            <w:webHidden/>
          </w:rPr>
          <w:tab/>
        </w:r>
        <w:r w:rsidR="00766098">
          <w:rPr>
            <w:noProof/>
            <w:webHidden/>
          </w:rPr>
          <w:fldChar w:fldCharType="begin"/>
        </w:r>
        <w:r w:rsidR="00766098">
          <w:rPr>
            <w:noProof/>
            <w:webHidden/>
          </w:rPr>
          <w:instrText xml:space="preserve"> PAGEREF _Toc64463757 \h </w:instrText>
        </w:r>
        <w:r w:rsidR="00766098">
          <w:rPr>
            <w:noProof/>
            <w:webHidden/>
          </w:rPr>
        </w:r>
        <w:r w:rsidR="00766098">
          <w:rPr>
            <w:noProof/>
            <w:webHidden/>
          </w:rPr>
          <w:fldChar w:fldCharType="separate"/>
        </w:r>
        <w:r w:rsidR="00766098">
          <w:rPr>
            <w:noProof/>
            <w:webHidden/>
          </w:rPr>
          <w:t>111</w:t>
        </w:r>
        <w:r w:rsidR="00766098">
          <w:rPr>
            <w:noProof/>
            <w:webHidden/>
          </w:rPr>
          <w:fldChar w:fldCharType="end"/>
        </w:r>
      </w:hyperlink>
    </w:p>
    <w:p w14:paraId="727EE9F2" w14:textId="586D95A4" w:rsidR="00766098" w:rsidRDefault="00F2022A">
      <w:pPr>
        <w:pStyle w:val="Verzeichnis3"/>
        <w:rPr>
          <w:rFonts w:asciiTheme="minorHAnsi" w:eastAsiaTheme="minorEastAsia" w:hAnsiTheme="minorHAnsi" w:cstheme="minorBidi"/>
          <w:noProof/>
          <w:sz w:val="22"/>
          <w:szCs w:val="22"/>
          <w:lang w:val="de-DE"/>
        </w:rPr>
      </w:pPr>
      <w:hyperlink w:anchor="_Toc64463758" w:history="1">
        <w:r w:rsidR="00766098" w:rsidRPr="00DA306A">
          <w:rPr>
            <w:rStyle w:val="Hyperlink"/>
            <w:noProof/>
          </w:rPr>
          <w:t>8.2.2</w:t>
        </w:r>
        <w:r w:rsidR="00766098">
          <w:rPr>
            <w:rFonts w:asciiTheme="minorHAnsi" w:eastAsiaTheme="minorEastAsia" w:hAnsiTheme="minorHAnsi" w:cstheme="minorBidi"/>
            <w:noProof/>
            <w:sz w:val="22"/>
            <w:szCs w:val="22"/>
            <w:lang w:val="de-DE"/>
          </w:rPr>
          <w:tab/>
        </w:r>
        <w:r w:rsidR="00766098" w:rsidRPr="00DA306A">
          <w:rPr>
            <w:rStyle w:val="Hyperlink"/>
            <w:noProof/>
          </w:rPr>
          <w:t>Seam Weld Definition Overview</w:t>
        </w:r>
        <w:r w:rsidR="00766098">
          <w:rPr>
            <w:noProof/>
            <w:webHidden/>
          </w:rPr>
          <w:tab/>
        </w:r>
        <w:r w:rsidR="00766098">
          <w:rPr>
            <w:noProof/>
            <w:webHidden/>
          </w:rPr>
          <w:fldChar w:fldCharType="begin"/>
        </w:r>
        <w:r w:rsidR="00766098">
          <w:rPr>
            <w:noProof/>
            <w:webHidden/>
          </w:rPr>
          <w:instrText xml:space="preserve"> PAGEREF _Toc64463758 \h </w:instrText>
        </w:r>
        <w:r w:rsidR="00766098">
          <w:rPr>
            <w:noProof/>
            <w:webHidden/>
          </w:rPr>
        </w:r>
        <w:r w:rsidR="00766098">
          <w:rPr>
            <w:noProof/>
            <w:webHidden/>
          </w:rPr>
          <w:fldChar w:fldCharType="separate"/>
        </w:r>
        <w:r w:rsidR="00766098">
          <w:rPr>
            <w:noProof/>
            <w:webHidden/>
          </w:rPr>
          <w:t>112</w:t>
        </w:r>
        <w:r w:rsidR="00766098">
          <w:rPr>
            <w:noProof/>
            <w:webHidden/>
          </w:rPr>
          <w:fldChar w:fldCharType="end"/>
        </w:r>
      </w:hyperlink>
    </w:p>
    <w:p w14:paraId="09E1EF57" w14:textId="540895BC" w:rsidR="00766098" w:rsidRDefault="00F2022A">
      <w:pPr>
        <w:pStyle w:val="Verzeichnis3"/>
        <w:rPr>
          <w:rFonts w:asciiTheme="minorHAnsi" w:eastAsiaTheme="minorEastAsia" w:hAnsiTheme="minorHAnsi" w:cstheme="minorBidi"/>
          <w:noProof/>
          <w:sz w:val="22"/>
          <w:szCs w:val="22"/>
          <w:lang w:val="de-DE"/>
        </w:rPr>
      </w:pPr>
      <w:hyperlink w:anchor="_Toc64463759" w:history="1">
        <w:r w:rsidR="00766098" w:rsidRPr="00DA306A">
          <w:rPr>
            <w:rStyle w:val="Hyperlink"/>
            <w:noProof/>
          </w:rPr>
          <w:t>8.2.3</w:t>
        </w:r>
        <w:r w:rsidR="00766098">
          <w:rPr>
            <w:rFonts w:asciiTheme="minorHAnsi" w:eastAsiaTheme="minorEastAsia" w:hAnsiTheme="minorHAnsi" w:cstheme="minorBidi"/>
            <w:noProof/>
            <w:sz w:val="22"/>
            <w:szCs w:val="22"/>
            <w:lang w:val="de-DE"/>
          </w:rPr>
          <w:tab/>
        </w:r>
        <w:r w:rsidR="00766098" w:rsidRPr="00DA306A">
          <w:rPr>
            <w:rStyle w:val="Hyperlink"/>
            <w:noProof/>
          </w:rPr>
          <w:t>Specific XML Realization</w:t>
        </w:r>
        <w:r w:rsidR="00766098">
          <w:rPr>
            <w:noProof/>
            <w:webHidden/>
          </w:rPr>
          <w:tab/>
        </w:r>
        <w:r w:rsidR="00766098">
          <w:rPr>
            <w:noProof/>
            <w:webHidden/>
          </w:rPr>
          <w:fldChar w:fldCharType="begin"/>
        </w:r>
        <w:r w:rsidR="00766098">
          <w:rPr>
            <w:noProof/>
            <w:webHidden/>
          </w:rPr>
          <w:instrText xml:space="preserve"> PAGEREF _Toc64463759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3BA78AFD" w14:textId="112D8F56" w:rsidR="00766098" w:rsidRDefault="00F2022A">
      <w:pPr>
        <w:pStyle w:val="Verzeichnis3"/>
        <w:rPr>
          <w:rFonts w:asciiTheme="minorHAnsi" w:eastAsiaTheme="minorEastAsia" w:hAnsiTheme="minorHAnsi" w:cstheme="minorBidi"/>
          <w:noProof/>
          <w:sz w:val="22"/>
          <w:szCs w:val="22"/>
          <w:lang w:val="de-DE"/>
        </w:rPr>
      </w:pPr>
      <w:hyperlink w:anchor="_Toc64463760" w:history="1">
        <w:r w:rsidR="00766098" w:rsidRPr="00DA306A">
          <w:rPr>
            <w:rStyle w:val="Hyperlink"/>
            <w:noProof/>
          </w:rPr>
          <w:t>8.2.4</w:t>
        </w:r>
        <w:r w:rsidR="00766098">
          <w:rPr>
            <w:rFonts w:asciiTheme="minorHAnsi" w:eastAsiaTheme="minorEastAsia" w:hAnsiTheme="minorHAnsi" w:cstheme="minorBidi"/>
            <w:noProof/>
            <w:sz w:val="22"/>
            <w:szCs w:val="22"/>
            <w:lang w:val="de-DE"/>
          </w:rPr>
          <w:tab/>
        </w:r>
        <w:r w:rsidR="00766098" w:rsidRPr="00DA306A">
          <w:rPr>
            <w:rStyle w:val="Hyperlink"/>
            <w:noProof/>
          </w:rPr>
          <w:t>Generic Seam Weld Definition</w:t>
        </w:r>
        <w:r w:rsidR="00766098">
          <w:rPr>
            <w:noProof/>
            <w:webHidden/>
          </w:rPr>
          <w:tab/>
        </w:r>
        <w:r w:rsidR="00766098">
          <w:rPr>
            <w:noProof/>
            <w:webHidden/>
          </w:rPr>
          <w:fldChar w:fldCharType="begin"/>
        </w:r>
        <w:r w:rsidR="00766098">
          <w:rPr>
            <w:noProof/>
            <w:webHidden/>
          </w:rPr>
          <w:instrText xml:space="preserve"> PAGEREF _Toc64463760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258BD019" w14:textId="51D6FF1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00766098" w:rsidRPr="00DA306A">
          <w:rPr>
            <w:rStyle w:val="Hyperlink"/>
            <w:noProof/>
          </w:rPr>
          <w:t>8.2.4.1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_Toc64463761 \h </w:instrText>
        </w:r>
        <w:r w:rsidR="00766098">
          <w:rPr>
            <w:noProof/>
            <w:webHidden/>
          </w:rPr>
        </w:r>
        <w:r w:rsidR="00766098">
          <w:rPr>
            <w:noProof/>
            <w:webHidden/>
          </w:rPr>
          <w:fldChar w:fldCharType="separate"/>
        </w:r>
        <w:r w:rsidR="00766098">
          <w:rPr>
            <w:noProof/>
            <w:webHidden/>
          </w:rPr>
          <w:t>114</w:t>
        </w:r>
        <w:r w:rsidR="00766098">
          <w:rPr>
            <w:noProof/>
            <w:webHidden/>
          </w:rPr>
          <w:fldChar w:fldCharType="end"/>
        </w:r>
      </w:hyperlink>
    </w:p>
    <w:p w14:paraId="7FBB0DCB" w14:textId="6EECF976"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00766098" w:rsidRPr="00DA306A">
          <w:rPr>
            <w:rStyle w:val="Hyperlink"/>
            <w:noProof/>
          </w:rPr>
          <w:t>8.2.4.2</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_Toc64463762 \h </w:instrText>
        </w:r>
        <w:r w:rsidR="00766098">
          <w:rPr>
            <w:noProof/>
            <w:webHidden/>
          </w:rPr>
        </w:r>
        <w:r w:rsidR="00766098">
          <w:rPr>
            <w:noProof/>
            <w:webHidden/>
          </w:rPr>
          <w:fldChar w:fldCharType="separate"/>
        </w:r>
        <w:r w:rsidR="00766098">
          <w:rPr>
            <w:noProof/>
            <w:webHidden/>
          </w:rPr>
          <w:t>115</w:t>
        </w:r>
        <w:r w:rsidR="00766098">
          <w:rPr>
            <w:noProof/>
            <w:webHidden/>
          </w:rPr>
          <w:fldChar w:fldCharType="end"/>
        </w:r>
      </w:hyperlink>
    </w:p>
    <w:p w14:paraId="460D2639" w14:textId="105425BC"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00766098" w:rsidRPr="00DA306A">
          <w:rPr>
            <w:rStyle w:val="Hyperlink"/>
            <w:noProof/>
          </w:rPr>
          <w:t>8.2.4.3</w:t>
        </w:r>
        <w:r w:rsidR="00766098">
          <w:rPr>
            <w:rFonts w:asciiTheme="minorHAnsi" w:eastAsiaTheme="minorEastAsia" w:hAnsiTheme="minorHAnsi" w:cstheme="minorBidi"/>
            <w:noProof/>
            <w:sz w:val="22"/>
            <w:szCs w:val="22"/>
            <w:lang w:val="de-DE"/>
          </w:rPr>
          <w:tab/>
        </w:r>
        <w:r w:rsidR="00766098" w:rsidRPr="00DA306A">
          <w:rPr>
            <w:rStyle w:val="Hyperlink"/>
            <w:noProof/>
          </w:rPr>
          <w:t>Weld Position and Sheet Metal Parameters</w:t>
        </w:r>
        <w:r w:rsidR="00766098">
          <w:rPr>
            <w:noProof/>
            <w:webHidden/>
          </w:rPr>
          <w:tab/>
        </w:r>
        <w:r w:rsidR="00766098">
          <w:rPr>
            <w:noProof/>
            <w:webHidden/>
          </w:rPr>
          <w:fldChar w:fldCharType="begin"/>
        </w:r>
        <w:r w:rsidR="00766098">
          <w:rPr>
            <w:noProof/>
            <w:webHidden/>
          </w:rPr>
          <w:instrText xml:space="preserve"> PAGEREF _Toc64463763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01802DC1" w14:textId="5DA3B9FB" w:rsidR="00766098" w:rsidRDefault="00F2022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00766098" w:rsidRPr="00DA306A">
          <w:rPr>
            <w:rStyle w:val="Hyperlink"/>
            <w:noProof/>
          </w:rPr>
          <w:t>8.2.4.3.1</w:t>
        </w:r>
        <w:r w:rsidR="00766098">
          <w:rPr>
            <w:rFonts w:asciiTheme="minorHAnsi" w:eastAsiaTheme="minorEastAsia" w:hAnsiTheme="minorHAnsi" w:cstheme="minorBidi"/>
            <w:noProof/>
            <w:sz w:val="22"/>
            <w:szCs w:val="22"/>
            <w:lang w:val="de-DE"/>
          </w:rPr>
          <w:tab/>
        </w:r>
        <w:r w:rsidR="00766098" w:rsidRPr="00DA306A">
          <w:rPr>
            <w:rStyle w:val="Hyperlink"/>
            <w:noProof/>
          </w:rPr>
          <w:t>Parameters Assigned to a Specific Sheet of the Flange</w:t>
        </w:r>
        <w:r w:rsidR="00766098">
          <w:rPr>
            <w:noProof/>
            <w:webHidden/>
          </w:rPr>
          <w:tab/>
        </w:r>
        <w:r w:rsidR="00766098">
          <w:rPr>
            <w:noProof/>
            <w:webHidden/>
          </w:rPr>
          <w:fldChar w:fldCharType="begin"/>
        </w:r>
        <w:r w:rsidR="00766098">
          <w:rPr>
            <w:noProof/>
            <w:webHidden/>
          </w:rPr>
          <w:instrText xml:space="preserve"> PAGEREF _Toc64463764 \h </w:instrText>
        </w:r>
        <w:r w:rsidR="00766098">
          <w:rPr>
            <w:noProof/>
            <w:webHidden/>
          </w:rPr>
        </w:r>
        <w:r w:rsidR="00766098">
          <w:rPr>
            <w:noProof/>
            <w:webHidden/>
          </w:rPr>
          <w:fldChar w:fldCharType="separate"/>
        </w:r>
        <w:r w:rsidR="00766098">
          <w:rPr>
            <w:noProof/>
            <w:webHidden/>
          </w:rPr>
          <w:t>117</w:t>
        </w:r>
        <w:r w:rsidR="00766098">
          <w:rPr>
            <w:noProof/>
            <w:webHidden/>
          </w:rPr>
          <w:fldChar w:fldCharType="end"/>
        </w:r>
      </w:hyperlink>
    </w:p>
    <w:p w14:paraId="2D67FECF" w14:textId="7F72179B" w:rsidR="00766098" w:rsidRDefault="00F2022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00766098" w:rsidRPr="00DA306A">
          <w:rPr>
            <w:rStyle w:val="Hyperlink"/>
            <w:noProof/>
          </w:rPr>
          <w:t>8.2.4.3.2</w:t>
        </w:r>
        <w:r w:rsidR="00766098">
          <w:rPr>
            <w:rFonts w:asciiTheme="minorHAnsi" w:eastAsiaTheme="minorEastAsia" w:hAnsiTheme="minorHAnsi" w:cstheme="minorBidi"/>
            <w:noProof/>
            <w:sz w:val="22"/>
            <w:szCs w:val="22"/>
            <w:lang w:val="de-DE"/>
          </w:rPr>
          <w:tab/>
        </w:r>
        <w:r w:rsidR="00766098" w:rsidRPr="00DA306A">
          <w:rPr>
            <w:rStyle w:val="Hyperlink"/>
            <w:noProof/>
          </w:rPr>
          <w:t>Welding Position</w:t>
        </w:r>
        <w:r w:rsidR="00766098">
          <w:rPr>
            <w:noProof/>
            <w:webHidden/>
          </w:rPr>
          <w:tab/>
        </w:r>
        <w:r w:rsidR="00766098">
          <w:rPr>
            <w:noProof/>
            <w:webHidden/>
          </w:rPr>
          <w:fldChar w:fldCharType="begin"/>
        </w:r>
        <w:r w:rsidR="00766098">
          <w:rPr>
            <w:noProof/>
            <w:webHidden/>
          </w:rPr>
          <w:instrText xml:space="preserve"> PAGEREF _Toc64463765 \h </w:instrText>
        </w:r>
        <w:r w:rsidR="00766098">
          <w:rPr>
            <w:noProof/>
            <w:webHidden/>
          </w:rPr>
        </w:r>
        <w:r w:rsidR="00766098">
          <w:rPr>
            <w:noProof/>
            <w:webHidden/>
          </w:rPr>
          <w:fldChar w:fldCharType="separate"/>
        </w:r>
        <w:r w:rsidR="00766098">
          <w:rPr>
            <w:noProof/>
            <w:webHidden/>
          </w:rPr>
          <w:t>118</w:t>
        </w:r>
        <w:r w:rsidR="00766098">
          <w:rPr>
            <w:noProof/>
            <w:webHidden/>
          </w:rPr>
          <w:fldChar w:fldCharType="end"/>
        </w:r>
      </w:hyperlink>
    </w:p>
    <w:p w14:paraId="09A71FCC" w14:textId="4C96ACA4" w:rsidR="00766098" w:rsidRDefault="00F2022A">
      <w:pPr>
        <w:pStyle w:val="Verzeichnis3"/>
        <w:rPr>
          <w:rFonts w:asciiTheme="minorHAnsi" w:eastAsiaTheme="minorEastAsia" w:hAnsiTheme="minorHAnsi" w:cstheme="minorBidi"/>
          <w:noProof/>
          <w:sz w:val="22"/>
          <w:szCs w:val="22"/>
          <w:lang w:val="de-DE"/>
        </w:rPr>
      </w:pPr>
      <w:hyperlink w:anchor="_Toc64463766" w:history="1">
        <w:r w:rsidR="00766098" w:rsidRPr="00DA306A">
          <w:rPr>
            <w:rStyle w:val="Hyperlink"/>
            <w:noProof/>
          </w:rPr>
          <w:t>8.2.5</w:t>
        </w:r>
        <w:r w:rsidR="00766098">
          <w:rPr>
            <w:rFonts w:asciiTheme="minorHAnsi" w:eastAsiaTheme="minorEastAsia" w:hAnsiTheme="minorHAnsi" w:cstheme="minorBidi"/>
            <w:noProof/>
            <w:sz w:val="22"/>
            <w:szCs w:val="22"/>
            <w:lang w:val="de-DE"/>
          </w:rPr>
          <w:tab/>
        </w:r>
        <w:r w:rsidR="00766098" w:rsidRPr="00DA306A">
          <w:rPr>
            <w:rStyle w:val="Hyperlink"/>
            <w:noProof/>
          </w:rPr>
          <w:t>Butt Joint</w:t>
        </w:r>
        <w:r w:rsidR="00766098">
          <w:rPr>
            <w:noProof/>
            <w:webHidden/>
          </w:rPr>
          <w:tab/>
        </w:r>
        <w:r w:rsidR="00766098">
          <w:rPr>
            <w:noProof/>
            <w:webHidden/>
          </w:rPr>
          <w:fldChar w:fldCharType="begin"/>
        </w:r>
        <w:r w:rsidR="00766098">
          <w:rPr>
            <w:noProof/>
            <w:webHidden/>
          </w:rPr>
          <w:instrText xml:space="preserve"> PAGEREF _Toc64463766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6B7B96DB" w14:textId="392520CD"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00766098" w:rsidRPr="00DA306A">
          <w:rPr>
            <w:rStyle w:val="Hyperlink"/>
            <w:noProof/>
          </w:rPr>
          <w:t>8.2.5.1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_Toc64463767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7F574B86" w14:textId="3F460829"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00766098" w:rsidRPr="00DA306A">
          <w:rPr>
            <w:rStyle w:val="Hyperlink"/>
            <w:noProof/>
          </w:rPr>
          <w:t>8.2.5.2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_Toc64463768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52F954EE" w14:textId="65227F4B"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00766098" w:rsidRPr="00DA306A">
          <w:rPr>
            <w:rStyle w:val="Hyperlink"/>
            <w:noProof/>
          </w:rPr>
          <w:t>8.2.5.3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_Toc64463769 \h </w:instrText>
        </w:r>
        <w:r w:rsidR="00766098">
          <w:rPr>
            <w:noProof/>
            <w:webHidden/>
          </w:rPr>
        </w:r>
        <w:r w:rsidR="00766098">
          <w:rPr>
            <w:noProof/>
            <w:webHidden/>
          </w:rPr>
          <w:fldChar w:fldCharType="separate"/>
        </w:r>
        <w:r w:rsidR="00766098">
          <w:rPr>
            <w:noProof/>
            <w:webHidden/>
          </w:rPr>
          <w:t>123</w:t>
        </w:r>
        <w:r w:rsidR="00766098">
          <w:rPr>
            <w:noProof/>
            <w:webHidden/>
          </w:rPr>
          <w:fldChar w:fldCharType="end"/>
        </w:r>
      </w:hyperlink>
    </w:p>
    <w:p w14:paraId="423C150A" w14:textId="7D52B2C1"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00766098" w:rsidRPr="00DA306A">
          <w:rPr>
            <w:rStyle w:val="Hyperlink"/>
            <w:noProof/>
          </w:rPr>
          <w:t>8.2.5.4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_Toc64463770 \h </w:instrText>
        </w:r>
        <w:r w:rsidR="00766098">
          <w:rPr>
            <w:noProof/>
            <w:webHidden/>
          </w:rPr>
        </w:r>
        <w:r w:rsidR="00766098">
          <w:rPr>
            <w:noProof/>
            <w:webHidden/>
          </w:rPr>
          <w:fldChar w:fldCharType="separate"/>
        </w:r>
        <w:r w:rsidR="00766098">
          <w:rPr>
            <w:noProof/>
            <w:webHidden/>
          </w:rPr>
          <w:t>124</w:t>
        </w:r>
        <w:r w:rsidR="00766098">
          <w:rPr>
            <w:noProof/>
            <w:webHidden/>
          </w:rPr>
          <w:fldChar w:fldCharType="end"/>
        </w:r>
      </w:hyperlink>
    </w:p>
    <w:p w14:paraId="15FFEDA9" w14:textId="68C485B4"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00766098" w:rsidRPr="00DA306A">
          <w:rPr>
            <w:rStyle w:val="Hyperlink"/>
            <w:noProof/>
          </w:rPr>
          <w:t>8.2.5.5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_Toc64463771 \h </w:instrText>
        </w:r>
        <w:r w:rsidR="00766098">
          <w:rPr>
            <w:noProof/>
            <w:webHidden/>
          </w:rPr>
        </w:r>
        <w:r w:rsidR="00766098">
          <w:rPr>
            <w:noProof/>
            <w:webHidden/>
          </w:rPr>
          <w:fldChar w:fldCharType="separate"/>
        </w:r>
        <w:r w:rsidR="00766098">
          <w:rPr>
            <w:noProof/>
            <w:webHidden/>
          </w:rPr>
          <w:t>125</w:t>
        </w:r>
        <w:r w:rsidR="00766098">
          <w:rPr>
            <w:noProof/>
            <w:webHidden/>
          </w:rPr>
          <w:fldChar w:fldCharType="end"/>
        </w:r>
      </w:hyperlink>
    </w:p>
    <w:p w14:paraId="164D3BBF" w14:textId="0524C21C" w:rsidR="00766098" w:rsidRDefault="00F2022A">
      <w:pPr>
        <w:pStyle w:val="Verzeichnis3"/>
        <w:rPr>
          <w:rFonts w:asciiTheme="minorHAnsi" w:eastAsiaTheme="minorEastAsia" w:hAnsiTheme="minorHAnsi" w:cstheme="minorBidi"/>
          <w:noProof/>
          <w:sz w:val="22"/>
          <w:szCs w:val="22"/>
          <w:lang w:val="de-DE"/>
        </w:rPr>
      </w:pPr>
      <w:hyperlink w:anchor="_Toc64463772" w:history="1">
        <w:r w:rsidR="00766098" w:rsidRPr="00DA306A">
          <w:rPr>
            <w:rStyle w:val="Hyperlink"/>
            <w:noProof/>
          </w:rPr>
          <w:t>8.2.6</w:t>
        </w:r>
        <w:r w:rsidR="00766098">
          <w:rPr>
            <w:rFonts w:asciiTheme="minorHAnsi" w:eastAsiaTheme="minorEastAsia" w:hAnsiTheme="minorHAnsi" w:cstheme="minorBidi"/>
            <w:noProof/>
            <w:sz w:val="22"/>
            <w:szCs w:val="22"/>
            <w:lang w:val="de-DE"/>
          </w:rPr>
          <w:tab/>
        </w:r>
        <w:r w:rsidR="00766098" w:rsidRPr="00DA306A">
          <w:rPr>
            <w:rStyle w:val="Hyperlink"/>
            <w:noProof/>
          </w:rPr>
          <w:t>Corner Weld</w:t>
        </w:r>
        <w:r w:rsidR="00766098">
          <w:rPr>
            <w:noProof/>
            <w:webHidden/>
          </w:rPr>
          <w:tab/>
        </w:r>
        <w:r w:rsidR="00766098">
          <w:rPr>
            <w:noProof/>
            <w:webHidden/>
          </w:rPr>
          <w:fldChar w:fldCharType="begin"/>
        </w:r>
        <w:r w:rsidR="00766098">
          <w:rPr>
            <w:noProof/>
            <w:webHidden/>
          </w:rPr>
          <w:instrText xml:space="preserve"> PAGEREF _Toc64463772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BF9CF93" w14:textId="0F45DD6C"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00766098" w:rsidRPr="00DA306A">
          <w:rPr>
            <w:rStyle w:val="Hyperlink"/>
            <w:noProof/>
          </w:rPr>
          <w:t>8.2.6.1</w:t>
        </w:r>
        <w:r w:rsidR="00766098">
          <w:rPr>
            <w:rFonts w:asciiTheme="minorHAnsi" w:eastAsiaTheme="minorEastAsia" w:hAnsiTheme="minorHAnsi" w:cstheme="minorBidi"/>
            <w:noProof/>
            <w:sz w:val="22"/>
            <w:szCs w:val="22"/>
            <w:lang w:val="de-DE"/>
          </w:rPr>
          <w:tab/>
        </w:r>
        <w:r w:rsidR="00766098" w:rsidRPr="00DA306A">
          <w:rPr>
            <w:rStyle w:val="Hyperlink"/>
            <w:noProof/>
          </w:rPr>
          <w:t>Simple Corner Weld</w:t>
        </w:r>
        <w:r w:rsidR="00766098">
          <w:rPr>
            <w:noProof/>
            <w:webHidden/>
          </w:rPr>
          <w:tab/>
        </w:r>
        <w:r w:rsidR="00766098">
          <w:rPr>
            <w:noProof/>
            <w:webHidden/>
          </w:rPr>
          <w:fldChar w:fldCharType="begin"/>
        </w:r>
        <w:r w:rsidR="00766098">
          <w:rPr>
            <w:noProof/>
            <w:webHidden/>
          </w:rPr>
          <w:instrText xml:space="preserve"> PAGEREF _Toc64463773 \h </w:instrText>
        </w:r>
        <w:r w:rsidR="00766098">
          <w:rPr>
            <w:noProof/>
            <w:webHidden/>
          </w:rPr>
        </w:r>
        <w:r w:rsidR="00766098">
          <w:rPr>
            <w:noProof/>
            <w:webHidden/>
          </w:rPr>
          <w:fldChar w:fldCharType="separate"/>
        </w:r>
        <w:r w:rsidR="00766098">
          <w:rPr>
            <w:noProof/>
            <w:webHidden/>
          </w:rPr>
          <w:t>126</w:t>
        </w:r>
        <w:r w:rsidR="00766098">
          <w:rPr>
            <w:noProof/>
            <w:webHidden/>
          </w:rPr>
          <w:fldChar w:fldCharType="end"/>
        </w:r>
      </w:hyperlink>
    </w:p>
    <w:p w14:paraId="299D154B" w14:textId="617FEBFF"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00766098" w:rsidRPr="00DA306A">
          <w:rPr>
            <w:rStyle w:val="Hyperlink"/>
            <w:noProof/>
          </w:rPr>
          <w:t>8.2.6.2</w:t>
        </w:r>
        <w:r w:rsidR="00766098">
          <w:rPr>
            <w:rFonts w:asciiTheme="minorHAnsi" w:eastAsiaTheme="minorEastAsia" w:hAnsiTheme="minorHAnsi" w:cstheme="minorBidi"/>
            <w:noProof/>
            <w:sz w:val="22"/>
            <w:szCs w:val="22"/>
            <w:lang w:val="de-DE"/>
          </w:rPr>
          <w:tab/>
        </w:r>
        <w:r w:rsidR="00766098" w:rsidRPr="00DA306A">
          <w:rPr>
            <w:rStyle w:val="Hyperlink"/>
            <w:noProof/>
          </w:rPr>
          <w:t>Double Corner Weld</w:t>
        </w:r>
        <w:r w:rsidR="00766098">
          <w:rPr>
            <w:noProof/>
            <w:webHidden/>
          </w:rPr>
          <w:tab/>
        </w:r>
        <w:r w:rsidR="00766098">
          <w:rPr>
            <w:noProof/>
            <w:webHidden/>
          </w:rPr>
          <w:fldChar w:fldCharType="begin"/>
        </w:r>
        <w:r w:rsidR="00766098">
          <w:rPr>
            <w:noProof/>
            <w:webHidden/>
          </w:rPr>
          <w:instrText xml:space="preserve"> PAGEREF _Toc64463774 \h </w:instrText>
        </w:r>
        <w:r w:rsidR="00766098">
          <w:rPr>
            <w:noProof/>
            <w:webHidden/>
          </w:rPr>
        </w:r>
        <w:r w:rsidR="00766098">
          <w:rPr>
            <w:noProof/>
            <w:webHidden/>
          </w:rPr>
          <w:fldChar w:fldCharType="separate"/>
        </w:r>
        <w:r w:rsidR="00766098">
          <w:rPr>
            <w:noProof/>
            <w:webHidden/>
          </w:rPr>
          <w:t>127</w:t>
        </w:r>
        <w:r w:rsidR="00766098">
          <w:rPr>
            <w:noProof/>
            <w:webHidden/>
          </w:rPr>
          <w:fldChar w:fldCharType="end"/>
        </w:r>
      </w:hyperlink>
    </w:p>
    <w:p w14:paraId="0A469E63" w14:textId="155A7044"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00766098" w:rsidRPr="00DA306A">
          <w:rPr>
            <w:rStyle w:val="Hyperlink"/>
            <w:noProof/>
          </w:rPr>
          <w:t>8.2.6.3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_Toc64463775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52370206" w14:textId="6DDEE0B9"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00766098" w:rsidRPr="00DA306A">
          <w:rPr>
            <w:rStyle w:val="Hyperlink"/>
            <w:noProof/>
          </w:rPr>
          <w:t>8.2.6.4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_Toc64463776 \h </w:instrText>
        </w:r>
        <w:r w:rsidR="00766098">
          <w:rPr>
            <w:noProof/>
            <w:webHidden/>
          </w:rPr>
        </w:r>
        <w:r w:rsidR="00766098">
          <w:rPr>
            <w:noProof/>
            <w:webHidden/>
          </w:rPr>
          <w:fldChar w:fldCharType="separate"/>
        </w:r>
        <w:r w:rsidR="00766098">
          <w:rPr>
            <w:noProof/>
            <w:webHidden/>
          </w:rPr>
          <w:t>128</w:t>
        </w:r>
        <w:r w:rsidR="00766098">
          <w:rPr>
            <w:noProof/>
            <w:webHidden/>
          </w:rPr>
          <w:fldChar w:fldCharType="end"/>
        </w:r>
      </w:hyperlink>
    </w:p>
    <w:p w14:paraId="235573A7" w14:textId="43A2F57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00766098" w:rsidRPr="00DA306A">
          <w:rPr>
            <w:rStyle w:val="Hyperlink"/>
            <w:noProof/>
          </w:rPr>
          <w:t>8.2.6.5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_Toc64463777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20428E7C" w14:textId="45A0A6BB" w:rsidR="00766098" w:rsidRDefault="00F2022A">
      <w:pPr>
        <w:pStyle w:val="Verzeichnis3"/>
        <w:rPr>
          <w:rFonts w:asciiTheme="minorHAnsi" w:eastAsiaTheme="minorEastAsia" w:hAnsiTheme="minorHAnsi" w:cstheme="minorBidi"/>
          <w:noProof/>
          <w:sz w:val="22"/>
          <w:szCs w:val="22"/>
          <w:lang w:val="de-DE"/>
        </w:rPr>
      </w:pPr>
      <w:hyperlink w:anchor="_Toc64463778" w:history="1">
        <w:r w:rsidR="00766098" w:rsidRPr="00DA306A">
          <w:rPr>
            <w:rStyle w:val="Hyperlink"/>
            <w:noProof/>
          </w:rPr>
          <w:t>8.2.7</w:t>
        </w:r>
        <w:r w:rsidR="00766098">
          <w:rPr>
            <w:rFonts w:asciiTheme="minorHAnsi" w:eastAsiaTheme="minorEastAsia" w:hAnsiTheme="minorHAnsi" w:cstheme="minorBidi"/>
            <w:noProof/>
            <w:sz w:val="22"/>
            <w:szCs w:val="22"/>
            <w:lang w:val="de-DE"/>
          </w:rPr>
          <w:tab/>
        </w:r>
        <w:r w:rsidR="00766098" w:rsidRPr="00DA306A">
          <w:rPr>
            <w:rStyle w:val="Hyperlink"/>
            <w:noProof/>
          </w:rPr>
          <w:t>Edge Weld</w:t>
        </w:r>
        <w:r w:rsidR="00766098">
          <w:rPr>
            <w:noProof/>
            <w:webHidden/>
          </w:rPr>
          <w:tab/>
        </w:r>
        <w:r w:rsidR="00766098">
          <w:rPr>
            <w:noProof/>
            <w:webHidden/>
          </w:rPr>
          <w:fldChar w:fldCharType="begin"/>
        </w:r>
        <w:r w:rsidR="00766098">
          <w:rPr>
            <w:noProof/>
            <w:webHidden/>
          </w:rPr>
          <w:instrText xml:space="preserve"> PAGEREF _Toc64463778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3460E318" w14:textId="4BCAB551"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00766098" w:rsidRPr="00DA306A">
          <w:rPr>
            <w:rStyle w:val="Hyperlink"/>
            <w:noProof/>
          </w:rPr>
          <w:t>8.2.7.1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_Toc64463779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03F4E477" w14:textId="16A7EB88"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00766098" w:rsidRPr="00DA306A">
          <w:rPr>
            <w:rStyle w:val="Hyperlink"/>
            <w:noProof/>
          </w:rPr>
          <w:t>8.2.7.2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_Toc64463780 \h </w:instrText>
        </w:r>
        <w:r w:rsidR="00766098">
          <w:rPr>
            <w:noProof/>
            <w:webHidden/>
          </w:rPr>
        </w:r>
        <w:r w:rsidR="00766098">
          <w:rPr>
            <w:noProof/>
            <w:webHidden/>
          </w:rPr>
          <w:fldChar w:fldCharType="separate"/>
        </w:r>
        <w:r w:rsidR="00766098">
          <w:rPr>
            <w:noProof/>
            <w:webHidden/>
          </w:rPr>
          <w:t>130</w:t>
        </w:r>
        <w:r w:rsidR="00766098">
          <w:rPr>
            <w:noProof/>
            <w:webHidden/>
          </w:rPr>
          <w:fldChar w:fldCharType="end"/>
        </w:r>
      </w:hyperlink>
    </w:p>
    <w:p w14:paraId="64ED6D6A" w14:textId="05E246F0"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00766098" w:rsidRPr="00DA306A">
          <w:rPr>
            <w:rStyle w:val="Hyperlink"/>
            <w:noProof/>
          </w:rPr>
          <w:t>8.2.7.3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_Toc64463781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038B6097" w14:textId="3ACA853D"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00766098" w:rsidRPr="00DA306A">
          <w:rPr>
            <w:rStyle w:val="Hyperlink"/>
            <w:noProof/>
          </w:rPr>
          <w:t>8.2.7.4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_Toc64463782 \h </w:instrText>
        </w:r>
        <w:r w:rsidR="00766098">
          <w:rPr>
            <w:noProof/>
            <w:webHidden/>
          </w:rPr>
        </w:r>
        <w:r w:rsidR="00766098">
          <w:rPr>
            <w:noProof/>
            <w:webHidden/>
          </w:rPr>
          <w:fldChar w:fldCharType="separate"/>
        </w:r>
        <w:r w:rsidR="00766098">
          <w:rPr>
            <w:noProof/>
            <w:webHidden/>
          </w:rPr>
          <w:t>131</w:t>
        </w:r>
        <w:r w:rsidR="00766098">
          <w:rPr>
            <w:noProof/>
            <w:webHidden/>
          </w:rPr>
          <w:fldChar w:fldCharType="end"/>
        </w:r>
      </w:hyperlink>
    </w:p>
    <w:p w14:paraId="1505359C" w14:textId="469FA0D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00766098" w:rsidRPr="00DA306A">
          <w:rPr>
            <w:rStyle w:val="Hyperlink"/>
            <w:noProof/>
          </w:rPr>
          <w:t>8.2.7.5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_Toc64463783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03E6505B" w14:textId="089C6305" w:rsidR="00766098" w:rsidRDefault="00F2022A">
      <w:pPr>
        <w:pStyle w:val="Verzeichnis3"/>
        <w:rPr>
          <w:rFonts w:asciiTheme="minorHAnsi" w:eastAsiaTheme="minorEastAsia" w:hAnsiTheme="minorHAnsi" w:cstheme="minorBidi"/>
          <w:noProof/>
          <w:sz w:val="22"/>
          <w:szCs w:val="22"/>
          <w:lang w:val="de-DE"/>
        </w:rPr>
      </w:pPr>
      <w:hyperlink w:anchor="_Toc64463784" w:history="1">
        <w:r w:rsidR="00766098" w:rsidRPr="00DA306A">
          <w:rPr>
            <w:rStyle w:val="Hyperlink"/>
            <w:noProof/>
          </w:rPr>
          <w:t>8.2.8</w:t>
        </w:r>
        <w:r w:rsidR="00766098">
          <w:rPr>
            <w:rFonts w:asciiTheme="minorHAnsi" w:eastAsiaTheme="minorEastAsia" w:hAnsiTheme="minorHAnsi" w:cstheme="minorBidi"/>
            <w:noProof/>
            <w:sz w:val="22"/>
            <w:szCs w:val="22"/>
            <w:lang w:val="de-DE"/>
          </w:rPr>
          <w:tab/>
        </w:r>
        <w:r w:rsidR="00766098" w:rsidRPr="00DA306A">
          <w:rPr>
            <w:rStyle w:val="Hyperlink"/>
            <w:noProof/>
          </w:rPr>
          <w:t>I-Weld</w:t>
        </w:r>
        <w:r w:rsidR="00766098">
          <w:rPr>
            <w:noProof/>
            <w:webHidden/>
          </w:rPr>
          <w:tab/>
        </w:r>
        <w:r w:rsidR="00766098">
          <w:rPr>
            <w:noProof/>
            <w:webHidden/>
          </w:rPr>
          <w:fldChar w:fldCharType="begin"/>
        </w:r>
        <w:r w:rsidR="00766098">
          <w:rPr>
            <w:noProof/>
            <w:webHidden/>
          </w:rPr>
          <w:instrText xml:space="preserve"> PAGEREF _Toc64463784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35A56CC1" w14:textId="5775AF90"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00766098" w:rsidRPr="00DA306A">
          <w:rPr>
            <w:rStyle w:val="Hyperlink"/>
            <w:noProof/>
          </w:rPr>
          <w:t>8.2.8.1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_Toc64463785 \h </w:instrText>
        </w:r>
        <w:r w:rsidR="00766098">
          <w:rPr>
            <w:noProof/>
            <w:webHidden/>
          </w:rPr>
        </w:r>
        <w:r w:rsidR="00766098">
          <w:rPr>
            <w:noProof/>
            <w:webHidden/>
          </w:rPr>
          <w:fldChar w:fldCharType="separate"/>
        </w:r>
        <w:r w:rsidR="00766098">
          <w:rPr>
            <w:noProof/>
            <w:webHidden/>
          </w:rPr>
          <w:t>132</w:t>
        </w:r>
        <w:r w:rsidR="00766098">
          <w:rPr>
            <w:noProof/>
            <w:webHidden/>
          </w:rPr>
          <w:fldChar w:fldCharType="end"/>
        </w:r>
      </w:hyperlink>
    </w:p>
    <w:p w14:paraId="2649FCB6" w14:textId="2B42D11F"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00766098" w:rsidRPr="00DA306A">
          <w:rPr>
            <w:rStyle w:val="Hyperlink"/>
            <w:noProof/>
          </w:rPr>
          <w:t>8.2.8.2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_Toc64463786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7F70885D" w14:textId="545418E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00766098" w:rsidRPr="00DA306A">
          <w:rPr>
            <w:rStyle w:val="Hyperlink"/>
            <w:noProof/>
          </w:rPr>
          <w:t>8.2.8.3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_Toc64463787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1B2C451C" w14:textId="049B6468"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00766098" w:rsidRPr="00DA306A">
          <w:rPr>
            <w:rStyle w:val="Hyperlink"/>
            <w:noProof/>
          </w:rPr>
          <w:t>8.2.8.4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_Toc64463788 \h </w:instrText>
        </w:r>
        <w:r w:rsidR="00766098">
          <w:rPr>
            <w:noProof/>
            <w:webHidden/>
          </w:rPr>
        </w:r>
        <w:r w:rsidR="00766098">
          <w:rPr>
            <w:noProof/>
            <w:webHidden/>
          </w:rPr>
          <w:fldChar w:fldCharType="separate"/>
        </w:r>
        <w:r w:rsidR="00766098">
          <w:rPr>
            <w:noProof/>
            <w:webHidden/>
          </w:rPr>
          <w:t>133</w:t>
        </w:r>
        <w:r w:rsidR="00766098">
          <w:rPr>
            <w:noProof/>
            <w:webHidden/>
          </w:rPr>
          <w:fldChar w:fldCharType="end"/>
        </w:r>
      </w:hyperlink>
    </w:p>
    <w:p w14:paraId="0C63F740" w14:textId="7E64792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00766098" w:rsidRPr="00DA306A">
          <w:rPr>
            <w:rStyle w:val="Hyperlink"/>
            <w:noProof/>
          </w:rPr>
          <w:t>8.2.8.5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_Toc64463789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72110EF0" w14:textId="45835DE0" w:rsidR="00766098" w:rsidRDefault="00F2022A">
      <w:pPr>
        <w:pStyle w:val="Verzeichnis3"/>
        <w:rPr>
          <w:rFonts w:asciiTheme="minorHAnsi" w:eastAsiaTheme="minorEastAsia" w:hAnsiTheme="minorHAnsi" w:cstheme="minorBidi"/>
          <w:noProof/>
          <w:sz w:val="22"/>
          <w:szCs w:val="22"/>
          <w:lang w:val="de-DE"/>
        </w:rPr>
      </w:pPr>
      <w:hyperlink w:anchor="_Toc64463790" w:history="1">
        <w:r w:rsidR="00766098" w:rsidRPr="00DA306A">
          <w:rPr>
            <w:rStyle w:val="Hyperlink"/>
            <w:noProof/>
          </w:rPr>
          <w:t>8.2.9</w:t>
        </w:r>
        <w:r w:rsidR="00766098">
          <w:rPr>
            <w:rFonts w:asciiTheme="minorHAnsi" w:eastAsiaTheme="minorEastAsia" w:hAnsiTheme="minorHAnsi" w:cstheme="minorBidi"/>
            <w:noProof/>
            <w:sz w:val="22"/>
            <w:szCs w:val="22"/>
            <w:lang w:val="de-DE"/>
          </w:rPr>
          <w:tab/>
        </w:r>
        <w:r w:rsidR="00766098" w:rsidRPr="00DA306A">
          <w:rPr>
            <w:rStyle w:val="Hyperlink"/>
            <w:noProof/>
          </w:rPr>
          <w:t>Overlap Weld</w:t>
        </w:r>
        <w:r w:rsidR="00766098">
          <w:rPr>
            <w:noProof/>
            <w:webHidden/>
          </w:rPr>
          <w:tab/>
        </w:r>
        <w:r w:rsidR="00766098">
          <w:rPr>
            <w:noProof/>
            <w:webHidden/>
          </w:rPr>
          <w:fldChar w:fldCharType="begin"/>
        </w:r>
        <w:r w:rsidR="00766098">
          <w:rPr>
            <w:noProof/>
            <w:webHidden/>
          </w:rPr>
          <w:instrText xml:space="preserve"> PAGEREF _Toc64463790 \h </w:instrText>
        </w:r>
        <w:r w:rsidR="00766098">
          <w:rPr>
            <w:noProof/>
            <w:webHidden/>
          </w:rPr>
        </w:r>
        <w:r w:rsidR="00766098">
          <w:rPr>
            <w:noProof/>
            <w:webHidden/>
          </w:rPr>
          <w:fldChar w:fldCharType="separate"/>
        </w:r>
        <w:r w:rsidR="00766098">
          <w:rPr>
            <w:noProof/>
            <w:webHidden/>
          </w:rPr>
          <w:t>134</w:t>
        </w:r>
        <w:r w:rsidR="00766098">
          <w:rPr>
            <w:noProof/>
            <w:webHidden/>
          </w:rPr>
          <w:fldChar w:fldCharType="end"/>
        </w:r>
      </w:hyperlink>
    </w:p>
    <w:p w14:paraId="13771257" w14:textId="4F8BD44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00766098" w:rsidRPr="00DA306A">
          <w:rPr>
            <w:rStyle w:val="Hyperlink"/>
            <w:noProof/>
          </w:rPr>
          <w:t>8.2.9.1</w:t>
        </w:r>
        <w:r w:rsidR="00766098">
          <w:rPr>
            <w:rFonts w:asciiTheme="minorHAnsi" w:eastAsiaTheme="minorEastAsia" w:hAnsiTheme="minorHAnsi" w:cstheme="minorBidi"/>
            <w:noProof/>
            <w:sz w:val="22"/>
            <w:szCs w:val="22"/>
            <w:lang w:val="de-DE"/>
          </w:rPr>
          <w:tab/>
        </w:r>
        <w:r w:rsidR="00766098" w:rsidRPr="00DA306A">
          <w:rPr>
            <w:rStyle w:val="Hyperlink"/>
            <w:noProof/>
          </w:rPr>
          <w:t>Simple Overlap Weld</w:t>
        </w:r>
        <w:r w:rsidR="00766098">
          <w:rPr>
            <w:noProof/>
            <w:webHidden/>
          </w:rPr>
          <w:tab/>
        </w:r>
        <w:r w:rsidR="00766098">
          <w:rPr>
            <w:noProof/>
            <w:webHidden/>
          </w:rPr>
          <w:fldChar w:fldCharType="begin"/>
        </w:r>
        <w:r w:rsidR="00766098">
          <w:rPr>
            <w:noProof/>
            <w:webHidden/>
          </w:rPr>
          <w:instrText xml:space="preserve"> PAGEREF _Toc64463791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5A073E8A" w14:textId="78BA7B1E"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00766098" w:rsidRPr="00DA306A">
          <w:rPr>
            <w:rStyle w:val="Hyperlink"/>
            <w:noProof/>
          </w:rPr>
          <w:t>8.2.9.2</w:t>
        </w:r>
        <w:r w:rsidR="00766098">
          <w:rPr>
            <w:rFonts w:asciiTheme="minorHAnsi" w:eastAsiaTheme="minorEastAsia" w:hAnsiTheme="minorHAnsi" w:cstheme="minorBidi"/>
            <w:noProof/>
            <w:sz w:val="22"/>
            <w:szCs w:val="22"/>
            <w:lang w:val="de-DE"/>
          </w:rPr>
          <w:tab/>
        </w:r>
        <w:r w:rsidR="00766098" w:rsidRPr="00DA306A">
          <w:rPr>
            <w:rStyle w:val="Hyperlink"/>
            <w:noProof/>
          </w:rPr>
          <w:t>Single Sided Double Overlap Weld</w:t>
        </w:r>
        <w:r w:rsidR="00766098">
          <w:rPr>
            <w:noProof/>
            <w:webHidden/>
          </w:rPr>
          <w:tab/>
        </w:r>
        <w:r w:rsidR="00766098">
          <w:rPr>
            <w:noProof/>
            <w:webHidden/>
          </w:rPr>
          <w:fldChar w:fldCharType="begin"/>
        </w:r>
        <w:r w:rsidR="00766098">
          <w:rPr>
            <w:noProof/>
            <w:webHidden/>
          </w:rPr>
          <w:instrText xml:space="preserve"> PAGEREF _Toc64463792 \h </w:instrText>
        </w:r>
        <w:r w:rsidR="00766098">
          <w:rPr>
            <w:noProof/>
            <w:webHidden/>
          </w:rPr>
        </w:r>
        <w:r w:rsidR="00766098">
          <w:rPr>
            <w:noProof/>
            <w:webHidden/>
          </w:rPr>
          <w:fldChar w:fldCharType="separate"/>
        </w:r>
        <w:r w:rsidR="00766098">
          <w:rPr>
            <w:noProof/>
            <w:webHidden/>
          </w:rPr>
          <w:t>135</w:t>
        </w:r>
        <w:r w:rsidR="00766098">
          <w:rPr>
            <w:noProof/>
            <w:webHidden/>
          </w:rPr>
          <w:fldChar w:fldCharType="end"/>
        </w:r>
      </w:hyperlink>
    </w:p>
    <w:p w14:paraId="62F7110B" w14:textId="78B5838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00766098" w:rsidRPr="00DA306A">
          <w:rPr>
            <w:rStyle w:val="Hyperlink"/>
            <w:noProof/>
          </w:rPr>
          <w:t>8.2.9.3</w:t>
        </w:r>
        <w:r w:rsidR="00766098">
          <w:rPr>
            <w:rFonts w:asciiTheme="minorHAnsi" w:eastAsiaTheme="minorEastAsia" w:hAnsiTheme="minorHAnsi" w:cstheme="minorBidi"/>
            <w:noProof/>
            <w:sz w:val="22"/>
            <w:szCs w:val="22"/>
            <w:lang w:val="de-DE"/>
          </w:rPr>
          <w:tab/>
        </w:r>
        <w:r w:rsidR="00766098" w:rsidRPr="00DA306A">
          <w:rPr>
            <w:rStyle w:val="Hyperlink"/>
            <w:noProof/>
          </w:rPr>
          <w:t>Double Sided Double Overlap Weld</w:t>
        </w:r>
        <w:r w:rsidR="00766098">
          <w:rPr>
            <w:noProof/>
            <w:webHidden/>
          </w:rPr>
          <w:tab/>
        </w:r>
        <w:r w:rsidR="00766098">
          <w:rPr>
            <w:noProof/>
            <w:webHidden/>
          </w:rPr>
          <w:fldChar w:fldCharType="begin"/>
        </w:r>
        <w:r w:rsidR="00766098">
          <w:rPr>
            <w:noProof/>
            <w:webHidden/>
          </w:rPr>
          <w:instrText xml:space="preserve"> PAGEREF _Toc64463793 \h </w:instrText>
        </w:r>
        <w:r w:rsidR="00766098">
          <w:rPr>
            <w:noProof/>
            <w:webHidden/>
          </w:rPr>
        </w:r>
        <w:r w:rsidR="00766098">
          <w:rPr>
            <w:noProof/>
            <w:webHidden/>
          </w:rPr>
          <w:fldChar w:fldCharType="separate"/>
        </w:r>
        <w:r w:rsidR="00766098">
          <w:rPr>
            <w:noProof/>
            <w:webHidden/>
          </w:rPr>
          <w:t>136</w:t>
        </w:r>
        <w:r w:rsidR="00766098">
          <w:rPr>
            <w:noProof/>
            <w:webHidden/>
          </w:rPr>
          <w:fldChar w:fldCharType="end"/>
        </w:r>
      </w:hyperlink>
    </w:p>
    <w:p w14:paraId="3B55B5D4" w14:textId="2771D0F3"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00766098" w:rsidRPr="00DA306A">
          <w:rPr>
            <w:rStyle w:val="Hyperlink"/>
            <w:noProof/>
          </w:rPr>
          <w:t>8.2.9.4</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_Toc64463794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622D4FE5" w14:textId="6F9E51C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00766098" w:rsidRPr="00DA306A">
          <w:rPr>
            <w:rStyle w:val="Hyperlink"/>
            <w:noProof/>
          </w:rPr>
          <w:t>8.2.9.5</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_Toc64463795 \h </w:instrText>
        </w:r>
        <w:r w:rsidR="00766098">
          <w:rPr>
            <w:noProof/>
            <w:webHidden/>
          </w:rPr>
        </w:r>
        <w:r w:rsidR="00766098">
          <w:rPr>
            <w:noProof/>
            <w:webHidden/>
          </w:rPr>
          <w:fldChar w:fldCharType="separate"/>
        </w:r>
        <w:r w:rsidR="00766098">
          <w:rPr>
            <w:noProof/>
            <w:webHidden/>
          </w:rPr>
          <w:t>137</w:t>
        </w:r>
        <w:r w:rsidR="00766098">
          <w:rPr>
            <w:noProof/>
            <w:webHidden/>
          </w:rPr>
          <w:fldChar w:fldCharType="end"/>
        </w:r>
      </w:hyperlink>
    </w:p>
    <w:p w14:paraId="7F5EE1C6" w14:textId="39E24C4B"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00766098" w:rsidRPr="00DA306A">
          <w:rPr>
            <w:rStyle w:val="Hyperlink"/>
            <w:noProof/>
          </w:rPr>
          <w:t>8.2.9.6</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_Toc64463796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7608641C" w14:textId="1F835E28" w:rsidR="00766098" w:rsidRDefault="00F2022A">
      <w:pPr>
        <w:pStyle w:val="Verzeichnis3"/>
        <w:rPr>
          <w:rFonts w:asciiTheme="minorHAnsi" w:eastAsiaTheme="minorEastAsia" w:hAnsiTheme="minorHAnsi" w:cstheme="minorBidi"/>
          <w:noProof/>
          <w:sz w:val="22"/>
          <w:szCs w:val="22"/>
          <w:lang w:val="de-DE"/>
        </w:rPr>
      </w:pPr>
      <w:hyperlink w:anchor="_Toc64463797" w:history="1">
        <w:r w:rsidR="00766098" w:rsidRPr="00DA306A">
          <w:rPr>
            <w:rStyle w:val="Hyperlink"/>
            <w:noProof/>
          </w:rPr>
          <w:t>8.2.10</w:t>
        </w:r>
        <w:r w:rsidR="00766098">
          <w:rPr>
            <w:rFonts w:asciiTheme="minorHAnsi" w:eastAsiaTheme="minorEastAsia" w:hAnsiTheme="minorHAnsi" w:cstheme="minorBidi"/>
            <w:noProof/>
            <w:sz w:val="22"/>
            <w:szCs w:val="22"/>
            <w:lang w:val="de-DE"/>
          </w:rPr>
          <w:tab/>
        </w:r>
        <w:r w:rsidR="00766098" w:rsidRPr="00DA306A">
          <w:rPr>
            <w:rStyle w:val="Hyperlink"/>
            <w:noProof/>
          </w:rPr>
          <w:t>Y-Joint</w:t>
        </w:r>
        <w:r w:rsidR="00766098">
          <w:rPr>
            <w:noProof/>
            <w:webHidden/>
          </w:rPr>
          <w:tab/>
        </w:r>
        <w:r w:rsidR="00766098">
          <w:rPr>
            <w:noProof/>
            <w:webHidden/>
          </w:rPr>
          <w:fldChar w:fldCharType="begin"/>
        </w:r>
        <w:r w:rsidR="00766098">
          <w:rPr>
            <w:noProof/>
            <w:webHidden/>
          </w:rPr>
          <w:instrText xml:space="preserve"> PAGEREF _Toc64463797 \h </w:instrText>
        </w:r>
        <w:r w:rsidR="00766098">
          <w:rPr>
            <w:noProof/>
            <w:webHidden/>
          </w:rPr>
        </w:r>
        <w:r w:rsidR="00766098">
          <w:rPr>
            <w:noProof/>
            <w:webHidden/>
          </w:rPr>
          <w:fldChar w:fldCharType="separate"/>
        </w:r>
        <w:r w:rsidR="00766098">
          <w:rPr>
            <w:noProof/>
            <w:webHidden/>
          </w:rPr>
          <w:t>139</w:t>
        </w:r>
        <w:r w:rsidR="00766098">
          <w:rPr>
            <w:noProof/>
            <w:webHidden/>
          </w:rPr>
          <w:fldChar w:fldCharType="end"/>
        </w:r>
      </w:hyperlink>
    </w:p>
    <w:p w14:paraId="3AF577B0" w14:textId="3D2C7A5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00766098" w:rsidRPr="00DA306A">
          <w:rPr>
            <w:rStyle w:val="Hyperlink"/>
            <w:noProof/>
          </w:rPr>
          <w:t>8.2.10.1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_Toc64463798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5FD7BF7" w14:textId="3BDEA48D"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00766098" w:rsidRPr="00DA306A">
          <w:rPr>
            <w:rStyle w:val="Hyperlink"/>
            <w:noProof/>
          </w:rPr>
          <w:t>8.2.10.2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_Toc64463799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1889BB8D" w14:textId="28202D49"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00766098" w:rsidRPr="00DA306A">
          <w:rPr>
            <w:rStyle w:val="Hyperlink"/>
            <w:noProof/>
          </w:rPr>
          <w:t>8.2.10.3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_Toc64463800 \h </w:instrText>
        </w:r>
        <w:r w:rsidR="00766098">
          <w:rPr>
            <w:noProof/>
            <w:webHidden/>
          </w:rPr>
        </w:r>
        <w:r w:rsidR="00766098">
          <w:rPr>
            <w:noProof/>
            <w:webHidden/>
          </w:rPr>
          <w:fldChar w:fldCharType="separate"/>
        </w:r>
        <w:r w:rsidR="00766098">
          <w:rPr>
            <w:noProof/>
            <w:webHidden/>
          </w:rPr>
          <w:t>140</w:t>
        </w:r>
        <w:r w:rsidR="00766098">
          <w:rPr>
            <w:noProof/>
            <w:webHidden/>
          </w:rPr>
          <w:fldChar w:fldCharType="end"/>
        </w:r>
      </w:hyperlink>
    </w:p>
    <w:p w14:paraId="76ECDDC5" w14:textId="583328E3"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00766098" w:rsidRPr="00DA306A">
          <w:rPr>
            <w:rStyle w:val="Hyperlink"/>
            <w:noProof/>
          </w:rPr>
          <w:t>8.2.10.4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_Toc64463801 \h </w:instrText>
        </w:r>
        <w:r w:rsidR="00766098">
          <w:rPr>
            <w:noProof/>
            <w:webHidden/>
          </w:rPr>
        </w:r>
        <w:r w:rsidR="00766098">
          <w:rPr>
            <w:noProof/>
            <w:webHidden/>
          </w:rPr>
          <w:fldChar w:fldCharType="separate"/>
        </w:r>
        <w:r w:rsidR="00766098">
          <w:rPr>
            <w:noProof/>
            <w:webHidden/>
          </w:rPr>
          <w:t>141</w:t>
        </w:r>
        <w:r w:rsidR="00766098">
          <w:rPr>
            <w:noProof/>
            <w:webHidden/>
          </w:rPr>
          <w:fldChar w:fldCharType="end"/>
        </w:r>
      </w:hyperlink>
    </w:p>
    <w:p w14:paraId="7804CEB1" w14:textId="4092AC48"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00766098" w:rsidRPr="00DA306A">
          <w:rPr>
            <w:rStyle w:val="Hyperlink"/>
            <w:noProof/>
          </w:rPr>
          <w:t>8.2.10.5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_Toc64463802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6B7A4D84" w14:textId="27896072" w:rsidR="00766098" w:rsidRDefault="00F2022A">
      <w:pPr>
        <w:pStyle w:val="Verzeichnis3"/>
        <w:rPr>
          <w:rFonts w:asciiTheme="minorHAnsi" w:eastAsiaTheme="minorEastAsia" w:hAnsiTheme="minorHAnsi" w:cstheme="minorBidi"/>
          <w:noProof/>
          <w:sz w:val="22"/>
          <w:szCs w:val="22"/>
          <w:lang w:val="de-DE"/>
        </w:rPr>
      </w:pPr>
      <w:hyperlink w:anchor="_Toc64463803" w:history="1">
        <w:r w:rsidR="00766098" w:rsidRPr="00DA306A">
          <w:rPr>
            <w:rStyle w:val="Hyperlink"/>
            <w:noProof/>
          </w:rPr>
          <w:t>8.2.11</w:t>
        </w:r>
        <w:r w:rsidR="00766098">
          <w:rPr>
            <w:rFonts w:asciiTheme="minorHAnsi" w:eastAsiaTheme="minorEastAsia" w:hAnsiTheme="minorHAnsi" w:cstheme="minorBidi"/>
            <w:noProof/>
            <w:sz w:val="22"/>
            <w:szCs w:val="22"/>
            <w:lang w:val="de-DE"/>
          </w:rPr>
          <w:tab/>
        </w:r>
        <w:r w:rsidR="00766098" w:rsidRPr="00DA306A">
          <w:rPr>
            <w:rStyle w:val="Hyperlink"/>
            <w:noProof/>
          </w:rPr>
          <w:t>K-Joint</w:t>
        </w:r>
        <w:r w:rsidR="00766098">
          <w:rPr>
            <w:noProof/>
            <w:webHidden/>
          </w:rPr>
          <w:tab/>
        </w:r>
        <w:r w:rsidR="00766098">
          <w:rPr>
            <w:noProof/>
            <w:webHidden/>
          </w:rPr>
          <w:fldChar w:fldCharType="begin"/>
        </w:r>
        <w:r w:rsidR="00766098">
          <w:rPr>
            <w:noProof/>
            <w:webHidden/>
          </w:rPr>
          <w:instrText xml:space="preserve"> PAGEREF _Toc64463803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4DFCAC7A" w14:textId="2173B54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00766098" w:rsidRPr="00DA306A">
          <w:rPr>
            <w:rStyle w:val="Hyperlink"/>
            <w:noProof/>
          </w:rPr>
          <w:t>8.2.11.1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_Toc64463804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717190F8" w14:textId="3EE6720A"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00766098" w:rsidRPr="00DA306A">
          <w:rPr>
            <w:rStyle w:val="Hyperlink"/>
            <w:noProof/>
          </w:rPr>
          <w:t>8.2.11.2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_Toc64463805 \h </w:instrText>
        </w:r>
        <w:r w:rsidR="00766098">
          <w:rPr>
            <w:noProof/>
            <w:webHidden/>
          </w:rPr>
        </w:r>
        <w:r w:rsidR="00766098">
          <w:rPr>
            <w:noProof/>
            <w:webHidden/>
          </w:rPr>
          <w:fldChar w:fldCharType="separate"/>
        </w:r>
        <w:r w:rsidR="00766098">
          <w:rPr>
            <w:noProof/>
            <w:webHidden/>
          </w:rPr>
          <w:t>143</w:t>
        </w:r>
        <w:r w:rsidR="00766098">
          <w:rPr>
            <w:noProof/>
            <w:webHidden/>
          </w:rPr>
          <w:fldChar w:fldCharType="end"/>
        </w:r>
      </w:hyperlink>
    </w:p>
    <w:p w14:paraId="2CD37354" w14:textId="53FD3186"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00766098" w:rsidRPr="00DA306A">
          <w:rPr>
            <w:rStyle w:val="Hyperlink"/>
            <w:noProof/>
          </w:rPr>
          <w:t>8.2.11.3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_Toc64463806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46FC3375" w14:textId="7B9FF5FC"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00766098" w:rsidRPr="00DA306A">
          <w:rPr>
            <w:rStyle w:val="Hyperlink"/>
            <w:noProof/>
          </w:rPr>
          <w:t>8.2.11.4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_Toc64463807 \h </w:instrText>
        </w:r>
        <w:r w:rsidR="00766098">
          <w:rPr>
            <w:noProof/>
            <w:webHidden/>
          </w:rPr>
        </w:r>
        <w:r w:rsidR="00766098">
          <w:rPr>
            <w:noProof/>
            <w:webHidden/>
          </w:rPr>
          <w:fldChar w:fldCharType="separate"/>
        </w:r>
        <w:r w:rsidR="00766098">
          <w:rPr>
            <w:noProof/>
            <w:webHidden/>
          </w:rPr>
          <w:t>144</w:t>
        </w:r>
        <w:r w:rsidR="00766098">
          <w:rPr>
            <w:noProof/>
            <w:webHidden/>
          </w:rPr>
          <w:fldChar w:fldCharType="end"/>
        </w:r>
      </w:hyperlink>
    </w:p>
    <w:p w14:paraId="544EF674" w14:textId="1F98AB98"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00766098" w:rsidRPr="00DA306A">
          <w:rPr>
            <w:rStyle w:val="Hyperlink"/>
            <w:noProof/>
          </w:rPr>
          <w:t>8.2.11.5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_Toc64463808 \h </w:instrText>
        </w:r>
        <w:r w:rsidR="00766098">
          <w:rPr>
            <w:noProof/>
            <w:webHidden/>
          </w:rPr>
        </w:r>
        <w:r w:rsidR="00766098">
          <w:rPr>
            <w:noProof/>
            <w:webHidden/>
          </w:rPr>
          <w:fldChar w:fldCharType="separate"/>
        </w:r>
        <w:r w:rsidR="00766098">
          <w:rPr>
            <w:noProof/>
            <w:webHidden/>
          </w:rPr>
          <w:t>146</w:t>
        </w:r>
        <w:r w:rsidR="00766098">
          <w:rPr>
            <w:noProof/>
            <w:webHidden/>
          </w:rPr>
          <w:fldChar w:fldCharType="end"/>
        </w:r>
      </w:hyperlink>
    </w:p>
    <w:p w14:paraId="7451B001" w14:textId="6A459160" w:rsidR="00766098" w:rsidRDefault="00F2022A">
      <w:pPr>
        <w:pStyle w:val="Verzeichnis3"/>
        <w:rPr>
          <w:rFonts w:asciiTheme="minorHAnsi" w:eastAsiaTheme="minorEastAsia" w:hAnsiTheme="minorHAnsi" w:cstheme="minorBidi"/>
          <w:noProof/>
          <w:sz w:val="22"/>
          <w:szCs w:val="22"/>
          <w:lang w:val="de-DE"/>
        </w:rPr>
      </w:pPr>
      <w:hyperlink w:anchor="_Toc64463809" w:history="1">
        <w:r w:rsidR="00766098" w:rsidRPr="00DA306A">
          <w:rPr>
            <w:rStyle w:val="Hyperlink"/>
            <w:noProof/>
          </w:rPr>
          <w:t>8.2.12</w:t>
        </w:r>
        <w:r w:rsidR="00766098">
          <w:rPr>
            <w:rFonts w:asciiTheme="minorHAnsi" w:eastAsiaTheme="minorEastAsia" w:hAnsiTheme="minorHAnsi" w:cstheme="minorBidi"/>
            <w:noProof/>
            <w:sz w:val="22"/>
            <w:szCs w:val="22"/>
            <w:lang w:val="de-DE"/>
          </w:rPr>
          <w:tab/>
        </w:r>
        <w:r w:rsidR="00766098" w:rsidRPr="00DA306A">
          <w:rPr>
            <w:rStyle w:val="Hyperlink"/>
            <w:noProof/>
          </w:rPr>
          <w:t>Cruciform Joint</w:t>
        </w:r>
        <w:r w:rsidR="00766098">
          <w:rPr>
            <w:noProof/>
            <w:webHidden/>
          </w:rPr>
          <w:tab/>
        </w:r>
        <w:r w:rsidR="00766098">
          <w:rPr>
            <w:noProof/>
            <w:webHidden/>
          </w:rPr>
          <w:fldChar w:fldCharType="begin"/>
        </w:r>
        <w:r w:rsidR="00766098">
          <w:rPr>
            <w:noProof/>
            <w:webHidden/>
          </w:rPr>
          <w:instrText xml:space="preserve"> PAGEREF _Toc64463809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7CDA1DD5" w14:textId="762781C4"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00766098" w:rsidRPr="00DA306A">
          <w:rPr>
            <w:rStyle w:val="Hyperlink"/>
            <w:noProof/>
          </w:rPr>
          <w:t>8.2.12.1</w:t>
        </w:r>
        <w:r w:rsidR="00766098">
          <w:rPr>
            <w:rFonts w:asciiTheme="minorHAnsi" w:eastAsiaTheme="minorEastAsia" w:hAnsiTheme="minorHAnsi" w:cstheme="minorBidi"/>
            <w:noProof/>
            <w:sz w:val="22"/>
            <w:szCs w:val="22"/>
            <w:lang w:val="de-DE"/>
          </w:rPr>
          <w:tab/>
        </w:r>
        <w:r w:rsidR="00766098" w:rsidRPr="00DA306A">
          <w:rPr>
            <w:rStyle w:val="Hyperlink"/>
            <w:noProof/>
          </w:rPr>
          <w:t>Sheet Parameters</w:t>
        </w:r>
        <w:r w:rsidR="00766098">
          <w:rPr>
            <w:noProof/>
            <w:webHidden/>
          </w:rPr>
          <w:tab/>
        </w:r>
        <w:r w:rsidR="00766098">
          <w:rPr>
            <w:noProof/>
            <w:webHidden/>
          </w:rPr>
          <w:fldChar w:fldCharType="begin"/>
        </w:r>
        <w:r w:rsidR="00766098">
          <w:rPr>
            <w:noProof/>
            <w:webHidden/>
          </w:rPr>
          <w:instrText xml:space="preserve"> PAGEREF _Toc64463810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6B75DCD" w14:textId="7A906AD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00766098" w:rsidRPr="00DA306A">
          <w:rPr>
            <w:rStyle w:val="Hyperlink"/>
            <w:noProof/>
          </w:rPr>
          <w:t>8.2.12.2</w:t>
        </w:r>
        <w:r w:rsidR="00766098">
          <w:rPr>
            <w:rFonts w:asciiTheme="minorHAnsi" w:eastAsiaTheme="minorEastAsia" w:hAnsiTheme="minorHAnsi" w:cstheme="minorBidi"/>
            <w:noProof/>
            <w:sz w:val="22"/>
            <w:szCs w:val="22"/>
            <w:lang w:val="de-DE"/>
          </w:rPr>
          <w:tab/>
        </w:r>
        <w:r w:rsidR="00766098" w:rsidRPr="00DA306A">
          <w:rPr>
            <w:rStyle w:val="Hyperlink"/>
            <w:noProof/>
          </w:rPr>
          <w:t>Weld Parameters</w:t>
        </w:r>
        <w:r w:rsidR="00766098">
          <w:rPr>
            <w:noProof/>
            <w:webHidden/>
          </w:rPr>
          <w:tab/>
        </w:r>
        <w:r w:rsidR="00766098">
          <w:rPr>
            <w:noProof/>
            <w:webHidden/>
          </w:rPr>
          <w:fldChar w:fldCharType="begin"/>
        </w:r>
        <w:r w:rsidR="00766098">
          <w:rPr>
            <w:noProof/>
            <w:webHidden/>
          </w:rPr>
          <w:instrText xml:space="preserve"> PAGEREF _Toc64463811 \h </w:instrText>
        </w:r>
        <w:r w:rsidR="00766098">
          <w:rPr>
            <w:noProof/>
            <w:webHidden/>
          </w:rPr>
        </w:r>
        <w:r w:rsidR="00766098">
          <w:rPr>
            <w:noProof/>
            <w:webHidden/>
          </w:rPr>
          <w:fldChar w:fldCharType="separate"/>
        </w:r>
        <w:r w:rsidR="00766098">
          <w:rPr>
            <w:noProof/>
            <w:webHidden/>
          </w:rPr>
          <w:t>147</w:t>
        </w:r>
        <w:r w:rsidR="00766098">
          <w:rPr>
            <w:noProof/>
            <w:webHidden/>
          </w:rPr>
          <w:fldChar w:fldCharType="end"/>
        </w:r>
      </w:hyperlink>
    </w:p>
    <w:p w14:paraId="53967131" w14:textId="373DEA32"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00766098" w:rsidRPr="00DA306A">
          <w:rPr>
            <w:rStyle w:val="Hyperlink"/>
            <w:noProof/>
          </w:rPr>
          <w:t>8.2.12.3</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_Toc64463812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4D8137F8" w14:textId="04CDEFB5"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00766098" w:rsidRPr="00DA306A">
          <w:rPr>
            <w:rStyle w:val="Hyperlink"/>
            <w:noProof/>
          </w:rPr>
          <w:t>8.2.12.4</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_Toc64463813 \h </w:instrText>
        </w:r>
        <w:r w:rsidR="00766098">
          <w:rPr>
            <w:noProof/>
            <w:webHidden/>
          </w:rPr>
        </w:r>
        <w:r w:rsidR="00766098">
          <w:rPr>
            <w:noProof/>
            <w:webHidden/>
          </w:rPr>
          <w:fldChar w:fldCharType="separate"/>
        </w:r>
        <w:r w:rsidR="00766098">
          <w:rPr>
            <w:noProof/>
            <w:webHidden/>
          </w:rPr>
          <w:t>148</w:t>
        </w:r>
        <w:r w:rsidR="00766098">
          <w:rPr>
            <w:noProof/>
            <w:webHidden/>
          </w:rPr>
          <w:fldChar w:fldCharType="end"/>
        </w:r>
      </w:hyperlink>
    </w:p>
    <w:p w14:paraId="714D16C2" w14:textId="1623AE2C"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00766098" w:rsidRPr="00DA306A">
          <w:rPr>
            <w:rStyle w:val="Hyperlink"/>
            <w:noProof/>
          </w:rPr>
          <w:t>8.2.12.5</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_Toc64463814 \h </w:instrText>
        </w:r>
        <w:r w:rsidR="00766098">
          <w:rPr>
            <w:noProof/>
            <w:webHidden/>
          </w:rPr>
        </w:r>
        <w:r w:rsidR="00766098">
          <w:rPr>
            <w:noProof/>
            <w:webHidden/>
          </w:rPr>
          <w:fldChar w:fldCharType="separate"/>
        </w:r>
        <w:r w:rsidR="00766098">
          <w:rPr>
            <w:noProof/>
            <w:webHidden/>
          </w:rPr>
          <w:t>150</w:t>
        </w:r>
        <w:r w:rsidR="00766098">
          <w:rPr>
            <w:noProof/>
            <w:webHidden/>
          </w:rPr>
          <w:fldChar w:fldCharType="end"/>
        </w:r>
      </w:hyperlink>
    </w:p>
    <w:p w14:paraId="356EFF5F" w14:textId="2307247E" w:rsidR="00766098" w:rsidRDefault="00F2022A">
      <w:pPr>
        <w:pStyle w:val="Verzeichnis3"/>
        <w:rPr>
          <w:rFonts w:asciiTheme="minorHAnsi" w:eastAsiaTheme="minorEastAsia" w:hAnsiTheme="minorHAnsi" w:cstheme="minorBidi"/>
          <w:noProof/>
          <w:sz w:val="22"/>
          <w:szCs w:val="22"/>
          <w:lang w:val="de-DE"/>
        </w:rPr>
      </w:pPr>
      <w:hyperlink w:anchor="_Toc64463815" w:history="1">
        <w:r w:rsidR="00766098" w:rsidRPr="00DA306A">
          <w:rPr>
            <w:rStyle w:val="Hyperlink"/>
            <w:noProof/>
          </w:rPr>
          <w:t>8.2.13</w:t>
        </w:r>
        <w:r w:rsidR="00766098">
          <w:rPr>
            <w:rFonts w:asciiTheme="minorHAnsi" w:eastAsiaTheme="minorEastAsia" w:hAnsiTheme="minorHAnsi" w:cstheme="minorBidi"/>
            <w:noProof/>
            <w:sz w:val="22"/>
            <w:szCs w:val="22"/>
            <w:lang w:val="de-DE"/>
          </w:rPr>
          <w:tab/>
        </w:r>
        <w:r w:rsidR="00766098" w:rsidRPr="00DA306A">
          <w:rPr>
            <w:rStyle w:val="Hyperlink"/>
            <w:noProof/>
          </w:rPr>
          <w:t>Flared Joint</w:t>
        </w:r>
        <w:r w:rsidR="00766098">
          <w:rPr>
            <w:noProof/>
            <w:webHidden/>
          </w:rPr>
          <w:tab/>
        </w:r>
        <w:r w:rsidR="00766098">
          <w:rPr>
            <w:noProof/>
            <w:webHidden/>
          </w:rPr>
          <w:fldChar w:fldCharType="begin"/>
        </w:r>
        <w:r w:rsidR="00766098">
          <w:rPr>
            <w:noProof/>
            <w:webHidden/>
          </w:rPr>
          <w:instrText xml:space="preserve"> PAGEREF _Toc64463815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7E47B2C1" w14:textId="6A096D8B"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00766098" w:rsidRPr="00DA306A">
          <w:rPr>
            <w:rStyle w:val="Hyperlink"/>
            <w:noProof/>
          </w:rPr>
          <w:t>8.2.13.1</w:t>
        </w:r>
        <w:r w:rsidR="00766098">
          <w:rPr>
            <w:rFonts w:asciiTheme="minorHAnsi" w:eastAsiaTheme="minorEastAsia" w:hAnsiTheme="minorHAnsi" w:cstheme="minorBidi"/>
            <w:noProof/>
            <w:sz w:val="22"/>
            <w:szCs w:val="22"/>
            <w:lang w:val="de-DE"/>
          </w:rPr>
          <w:tab/>
        </w:r>
        <w:r w:rsidR="00766098" w:rsidRPr="00DA306A">
          <w:rPr>
            <w:rStyle w:val="Hyperlink"/>
            <w:noProof/>
          </w:rPr>
          <w:t>Attributes</w:t>
        </w:r>
        <w:r w:rsidR="00766098">
          <w:rPr>
            <w:noProof/>
            <w:webHidden/>
          </w:rPr>
          <w:tab/>
        </w:r>
        <w:r w:rsidR="00766098">
          <w:rPr>
            <w:noProof/>
            <w:webHidden/>
          </w:rPr>
          <w:fldChar w:fldCharType="begin"/>
        </w:r>
        <w:r w:rsidR="00766098">
          <w:rPr>
            <w:noProof/>
            <w:webHidden/>
          </w:rPr>
          <w:instrText xml:space="preserve"> PAGEREF _Toc64463816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FA18EC0" w14:textId="21E325A8"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00766098" w:rsidRPr="00DA306A">
          <w:rPr>
            <w:rStyle w:val="Hyperlink"/>
            <w:noProof/>
          </w:rPr>
          <w:t>8.2.13.2</w:t>
        </w:r>
        <w:r w:rsidR="00766098">
          <w:rPr>
            <w:rFonts w:asciiTheme="minorHAnsi" w:eastAsiaTheme="minorEastAsia" w:hAnsiTheme="minorHAnsi" w:cstheme="minorBidi"/>
            <w:noProof/>
            <w:sz w:val="22"/>
            <w:szCs w:val="22"/>
            <w:lang w:val="de-DE"/>
          </w:rPr>
          <w:tab/>
        </w:r>
        <w:r w:rsidR="00766098" w:rsidRPr="00DA306A">
          <w:rPr>
            <w:rStyle w:val="Hyperlink"/>
            <w:noProof/>
          </w:rPr>
          <w:t>Element "weld_position"</w:t>
        </w:r>
        <w:r w:rsidR="00766098">
          <w:rPr>
            <w:noProof/>
            <w:webHidden/>
          </w:rPr>
          <w:tab/>
        </w:r>
        <w:r w:rsidR="00766098">
          <w:rPr>
            <w:noProof/>
            <w:webHidden/>
          </w:rPr>
          <w:fldChar w:fldCharType="begin"/>
        </w:r>
        <w:r w:rsidR="00766098">
          <w:rPr>
            <w:noProof/>
            <w:webHidden/>
          </w:rPr>
          <w:instrText xml:space="preserve"> PAGEREF _Toc64463817 \h </w:instrText>
        </w:r>
        <w:r w:rsidR="00766098">
          <w:rPr>
            <w:noProof/>
            <w:webHidden/>
          </w:rPr>
        </w:r>
        <w:r w:rsidR="00766098">
          <w:rPr>
            <w:noProof/>
            <w:webHidden/>
          </w:rPr>
          <w:fldChar w:fldCharType="separate"/>
        </w:r>
        <w:r w:rsidR="00766098">
          <w:rPr>
            <w:noProof/>
            <w:webHidden/>
          </w:rPr>
          <w:t>151</w:t>
        </w:r>
        <w:r w:rsidR="00766098">
          <w:rPr>
            <w:noProof/>
            <w:webHidden/>
          </w:rPr>
          <w:fldChar w:fldCharType="end"/>
        </w:r>
      </w:hyperlink>
    </w:p>
    <w:p w14:paraId="13EE2050" w14:textId="0DC2EF47" w:rsidR="00766098" w:rsidRDefault="00F2022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00766098" w:rsidRPr="00DA306A">
          <w:rPr>
            <w:rStyle w:val="Hyperlink"/>
            <w:noProof/>
          </w:rPr>
          <w:t>8.2.13.3</w:t>
        </w:r>
        <w:r w:rsidR="00766098">
          <w:rPr>
            <w:rFonts w:asciiTheme="minorHAnsi" w:eastAsiaTheme="minorEastAsia" w:hAnsiTheme="minorHAnsi" w:cstheme="minorBidi"/>
            <w:noProof/>
            <w:sz w:val="22"/>
            <w:szCs w:val="22"/>
            <w:lang w:val="de-DE"/>
          </w:rPr>
          <w:tab/>
        </w:r>
        <w:r w:rsidR="00766098" w:rsidRPr="00DA306A">
          <w:rPr>
            <w:rStyle w:val="Hyperlink"/>
            <w:noProof/>
          </w:rPr>
          <w:t>Element "sheet_parameter"</w:t>
        </w:r>
        <w:r w:rsidR="00766098">
          <w:rPr>
            <w:noProof/>
            <w:webHidden/>
          </w:rPr>
          <w:tab/>
        </w:r>
        <w:r w:rsidR="00766098">
          <w:rPr>
            <w:noProof/>
            <w:webHidden/>
          </w:rPr>
          <w:fldChar w:fldCharType="begin"/>
        </w:r>
        <w:r w:rsidR="00766098">
          <w:rPr>
            <w:noProof/>
            <w:webHidden/>
          </w:rPr>
          <w:instrText xml:space="preserve"> PAGEREF _Toc64463818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315A5842" w14:textId="2D135B79"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00766098" w:rsidRPr="00DA306A">
          <w:rPr>
            <w:rStyle w:val="Hyperlink"/>
            <w:noProof/>
          </w:rPr>
          <w:t>8.3</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Lines</w:t>
        </w:r>
        <w:r w:rsidR="00766098">
          <w:rPr>
            <w:noProof/>
            <w:webHidden/>
          </w:rPr>
          <w:tab/>
        </w:r>
        <w:r w:rsidR="00766098">
          <w:rPr>
            <w:noProof/>
            <w:webHidden/>
          </w:rPr>
          <w:fldChar w:fldCharType="begin"/>
        </w:r>
        <w:r w:rsidR="00766098">
          <w:rPr>
            <w:noProof/>
            <w:webHidden/>
          </w:rPr>
          <w:instrText xml:space="preserve"> PAGEREF _Toc64463819 \h </w:instrText>
        </w:r>
        <w:r w:rsidR="00766098">
          <w:rPr>
            <w:noProof/>
            <w:webHidden/>
          </w:rPr>
        </w:r>
        <w:r w:rsidR="00766098">
          <w:rPr>
            <w:noProof/>
            <w:webHidden/>
          </w:rPr>
          <w:fldChar w:fldCharType="separate"/>
        </w:r>
        <w:r w:rsidR="00766098">
          <w:rPr>
            <w:noProof/>
            <w:webHidden/>
          </w:rPr>
          <w:t>152</w:t>
        </w:r>
        <w:r w:rsidR="00766098">
          <w:rPr>
            <w:noProof/>
            <w:webHidden/>
          </w:rPr>
          <w:fldChar w:fldCharType="end"/>
        </w:r>
      </w:hyperlink>
    </w:p>
    <w:p w14:paraId="71F8A27B" w14:textId="37A41AD1"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00766098" w:rsidRPr="00DA306A">
          <w:rPr>
            <w:rStyle w:val="Hyperlink"/>
            <w:noProof/>
          </w:rPr>
          <w:t>8.4</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Hemming Flanges</w:t>
        </w:r>
        <w:r w:rsidR="00766098">
          <w:rPr>
            <w:noProof/>
            <w:webHidden/>
          </w:rPr>
          <w:tab/>
        </w:r>
        <w:r w:rsidR="00766098">
          <w:rPr>
            <w:noProof/>
            <w:webHidden/>
          </w:rPr>
          <w:fldChar w:fldCharType="begin"/>
        </w:r>
        <w:r w:rsidR="00766098">
          <w:rPr>
            <w:noProof/>
            <w:webHidden/>
          </w:rPr>
          <w:instrText xml:space="preserve"> PAGEREF _Toc64463820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6A7E45F6" w14:textId="2528FBF4" w:rsidR="00766098" w:rsidRDefault="00F2022A">
      <w:pPr>
        <w:pStyle w:val="Verzeichnis3"/>
        <w:rPr>
          <w:rFonts w:asciiTheme="minorHAnsi" w:eastAsiaTheme="minorEastAsia" w:hAnsiTheme="minorHAnsi" w:cstheme="minorBidi"/>
          <w:noProof/>
          <w:sz w:val="22"/>
          <w:szCs w:val="22"/>
          <w:lang w:val="de-DE"/>
        </w:rPr>
      </w:pPr>
      <w:hyperlink w:anchor="_Toc64463821" w:history="1">
        <w:r w:rsidR="00766098" w:rsidRPr="00DA306A">
          <w:rPr>
            <w:rStyle w:val="Hyperlink"/>
            <w:noProof/>
          </w:rPr>
          <w:t>8.4.1</w:t>
        </w:r>
        <w:r w:rsidR="00766098">
          <w:rPr>
            <w:rFonts w:asciiTheme="minorHAnsi" w:eastAsiaTheme="minorEastAsia" w:hAnsiTheme="minorHAnsi" w:cstheme="minorBidi"/>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_Toc64463821 \h </w:instrText>
        </w:r>
        <w:r w:rsidR="00766098">
          <w:rPr>
            <w:noProof/>
            <w:webHidden/>
          </w:rPr>
        </w:r>
        <w:r w:rsidR="00766098">
          <w:rPr>
            <w:noProof/>
            <w:webHidden/>
          </w:rPr>
          <w:fldChar w:fldCharType="separate"/>
        </w:r>
        <w:r w:rsidR="00766098">
          <w:rPr>
            <w:noProof/>
            <w:webHidden/>
          </w:rPr>
          <w:t>154</w:t>
        </w:r>
        <w:r w:rsidR="00766098">
          <w:rPr>
            <w:noProof/>
            <w:webHidden/>
          </w:rPr>
          <w:fldChar w:fldCharType="end"/>
        </w:r>
      </w:hyperlink>
    </w:p>
    <w:p w14:paraId="094EE32F" w14:textId="35DBE24C" w:rsidR="00766098" w:rsidRDefault="00F2022A">
      <w:pPr>
        <w:pStyle w:val="Verzeichnis3"/>
        <w:rPr>
          <w:rFonts w:asciiTheme="minorHAnsi" w:eastAsiaTheme="minorEastAsia" w:hAnsiTheme="minorHAnsi" w:cstheme="minorBidi"/>
          <w:noProof/>
          <w:sz w:val="22"/>
          <w:szCs w:val="22"/>
          <w:lang w:val="de-DE"/>
        </w:rPr>
      </w:pPr>
      <w:hyperlink w:anchor="_Toc64463822" w:history="1">
        <w:r w:rsidR="00766098" w:rsidRPr="00DA306A">
          <w:rPr>
            <w:rStyle w:val="Hyperlink"/>
            <w:noProof/>
          </w:rPr>
          <w:t>8.4.2</w:t>
        </w:r>
        <w:r w:rsidR="00766098">
          <w:rPr>
            <w:rFonts w:asciiTheme="minorHAnsi" w:eastAsiaTheme="minorEastAsia" w:hAnsiTheme="minorHAnsi" w:cstheme="minorBidi"/>
            <w:noProof/>
            <w:sz w:val="22"/>
            <w:szCs w:val="22"/>
            <w:lang w:val="de-DE"/>
          </w:rPr>
          <w:tab/>
        </w:r>
        <w:r w:rsidR="00766098" w:rsidRPr="00DA306A">
          <w:rPr>
            <w:rStyle w:val="Hyperlink"/>
            <w:noProof/>
          </w:rPr>
          <w:t xml:space="preserve">Definition of element </w:t>
        </w:r>
        <w:r w:rsidR="00766098" w:rsidRPr="00DA306A">
          <w:rPr>
            <w:rStyle w:val="Hyperlink"/>
            <w:rFonts w:ascii="Courier New" w:hAnsi="Courier New" w:cs="Courier New"/>
            <w:noProof/>
          </w:rPr>
          <w:t>&lt;hemming/&gt;</w:t>
        </w:r>
        <w:r w:rsidR="00766098">
          <w:rPr>
            <w:noProof/>
            <w:webHidden/>
          </w:rPr>
          <w:tab/>
        </w:r>
        <w:r w:rsidR="00766098">
          <w:rPr>
            <w:noProof/>
            <w:webHidden/>
          </w:rPr>
          <w:fldChar w:fldCharType="begin"/>
        </w:r>
        <w:r w:rsidR="00766098">
          <w:rPr>
            <w:noProof/>
            <w:webHidden/>
          </w:rPr>
          <w:instrText xml:space="preserve"> PAGEREF _Toc64463822 \h </w:instrText>
        </w:r>
        <w:r w:rsidR="00766098">
          <w:rPr>
            <w:noProof/>
            <w:webHidden/>
          </w:rPr>
        </w:r>
        <w:r w:rsidR="00766098">
          <w:rPr>
            <w:noProof/>
            <w:webHidden/>
          </w:rPr>
          <w:fldChar w:fldCharType="separate"/>
        </w:r>
        <w:r w:rsidR="00766098">
          <w:rPr>
            <w:noProof/>
            <w:webHidden/>
          </w:rPr>
          <w:t>156</w:t>
        </w:r>
        <w:r w:rsidR="00766098">
          <w:rPr>
            <w:noProof/>
            <w:webHidden/>
          </w:rPr>
          <w:fldChar w:fldCharType="end"/>
        </w:r>
      </w:hyperlink>
    </w:p>
    <w:p w14:paraId="326E3C5F" w14:textId="7F0BBFBF"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00766098" w:rsidRPr="00DA306A">
          <w:rPr>
            <w:rStyle w:val="Hyperlink"/>
            <w:noProof/>
          </w:rPr>
          <w:t>8.5</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Sequence Connections</w:t>
        </w:r>
        <w:r w:rsidR="00766098">
          <w:rPr>
            <w:noProof/>
            <w:webHidden/>
          </w:rPr>
          <w:tab/>
        </w:r>
        <w:r w:rsidR="00766098">
          <w:rPr>
            <w:noProof/>
            <w:webHidden/>
          </w:rPr>
          <w:fldChar w:fldCharType="begin"/>
        </w:r>
        <w:r w:rsidR="00766098">
          <w:rPr>
            <w:noProof/>
            <w:webHidden/>
          </w:rPr>
          <w:instrText xml:space="preserve"> PAGEREF _Toc64463823 \h </w:instrText>
        </w:r>
        <w:r w:rsidR="00766098">
          <w:rPr>
            <w:noProof/>
            <w:webHidden/>
          </w:rPr>
        </w:r>
        <w:r w:rsidR="00766098">
          <w:rPr>
            <w:noProof/>
            <w:webHidden/>
          </w:rPr>
          <w:fldChar w:fldCharType="separate"/>
        </w:r>
        <w:r w:rsidR="00766098">
          <w:rPr>
            <w:noProof/>
            <w:webHidden/>
          </w:rPr>
          <w:t>159</w:t>
        </w:r>
        <w:r w:rsidR="00766098">
          <w:rPr>
            <w:noProof/>
            <w:webHidden/>
          </w:rPr>
          <w:fldChar w:fldCharType="end"/>
        </w:r>
      </w:hyperlink>
    </w:p>
    <w:p w14:paraId="4A0EC820" w14:textId="1915BAAC" w:rsidR="00766098" w:rsidRDefault="00F2022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00766098" w:rsidRPr="00DA306A">
          <w:rPr>
            <w:rStyle w:val="Hyperlink"/>
            <w:noProof/>
            <w14:scene3d>
              <w14:camera w14:prst="orthographicFront"/>
              <w14:lightRig w14:rig="threePt" w14:dir="t">
                <w14:rot w14:lat="0" w14:lon="0" w14:rev="0"/>
              </w14:lightRig>
            </w14:scene3d>
          </w:rPr>
          <w:t>9</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2D connections</w:t>
        </w:r>
        <w:r w:rsidR="00766098">
          <w:rPr>
            <w:noProof/>
            <w:webHidden/>
          </w:rPr>
          <w:tab/>
        </w:r>
        <w:r w:rsidR="00766098">
          <w:rPr>
            <w:noProof/>
            <w:webHidden/>
          </w:rPr>
          <w:fldChar w:fldCharType="begin"/>
        </w:r>
        <w:r w:rsidR="00766098">
          <w:rPr>
            <w:noProof/>
            <w:webHidden/>
          </w:rPr>
          <w:instrText xml:space="preserve"> PAGEREF _Toc64463824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342055A2" w14:textId="571F2659"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00766098" w:rsidRPr="00DA306A">
          <w:rPr>
            <w:rStyle w:val="Hyperlink"/>
            <w:noProof/>
          </w:rPr>
          <w:t>9.1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Generic Definitions</w:t>
        </w:r>
        <w:r w:rsidR="00766098">
          <w:rPr>
            <w:noProof/>
            <w:webHidden/>
          </w:rPr>
          <w:tab/>
        </w:r>
        <w:r w:rsidR="00766098">
          <w:rPr>
            <w:noProof/>
            <w:webHidden/>
          </w:rPr>
          <w:fldChar w:fldCharType="begin"/>
        </w:r>
        <w:r w:rsidR="00766098">
          <w:rPr>
            <w:noProof/>
            <w:webHidden/>
          </w:rPr>
          <w:instrText xml:space="preserve"> PAGEREF _Toc64463825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5781F1CE" w14:textId="617979A3" w:rsidR="00766098" w:rsidRDefault="00F2022A">
      <w:pPr>
        <w:pStyle w:val="Verzeichnis3"/>
        <w:rPr>
          <w:rFonts w:asciiTheme="minorHAnsi" w:eastAsiaTheme="minorEastAsia" w:hAnsiTheme="minorHAnsi" w:cstheme="minorBidi"/>
          <w:noProof/>
          <w:sz w:val="22"/>
          <w:szCs w:val="22"/>
          <w:lang w:val="de-DE"/>
        </w:rPr>
      </w:pPr>
      <w:hyperlink w:anchor="_Toc64463826" w:history="1">
        <w:r w:rsidR="00766098" w:rsidRPr="00DA306A">
          <w:rPr>
            <w:rStyle w:val="Hyperlink"/>
            <w:noProof/>
          </w:rPr>
          <w:t>9.1.1</w:t>
        </w:r>
        <w:r w:rsidR="00766098">
          <w:rPr>
            <w:rFonts w:asciiTheme="minorHAnsi" w:eastAsiaTheme="minorEastAsia" w:hAnsiTheme="minorHAnsi" w:cstheme="minorBidi"/>
            <w:noProof/>
            <w:sz w:val="22"/>
            <w:szCs w:val="22"/>
            <w:lang w:val="de-DE"/>
          </w:rPr>
          <w:tab/>
        </w:r>
        <w:r w:rsidR="00766098" w:rsidRPr="00DA306A">
          <w:rPr>
            <w:rStyle w:val="Hyperlink"/>
            <w:noProof/>
          </w:rPr>
          <w:t>Identification</w:t>
        </w:r>
        <w:r w:rsidR="00766098">
          <w:rPr>
            <w:noProof/>
            <w:webHidden/>
          </w:rPr>
          <w:tab/>
        </w:r>
        <w:r w:rsidR="00766098">
          <w:rPr>
            <w:noProof/>
            <w:webHidden/>
          </w:rPr>
          <w:fldChar w:fldCharType="begin"/>
        </w:r>
        <w:r w:rsidR="00766098">
          <w:rPr>
            <w:noProof/>
            <w:webHidden/>
          </w:rPr>
          <w:instrText xml:space="preserve"> PAGEREF _Toc64463826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2F265064" w14:textId="1A8C7611" w:rsidR="00766098" w:rsidRDefault="00F2022A">
      <w:pPr>
        <w:pStyle w:val="Verzeichnis3"/>
        <w:rPr>
          <w:rFonts w:asciiTheme="minorHAnsi" w:eastAsiaTheme="minorEastAsia" w:hAnsiTheme="minorHAnsi" w:cstheme="minorBidi"/>
          <w:noProof/>
          <w:sz w:val="22"/>
          <w:szCs w:val="22"/>
          <w:lang w:val="de-DE"/>
        </w:rPr>
      </w:pPr>
      <w:hyperlink w:anchor="_Toc64463827" w:history="1">
        <w:r w:rsidR="00766098" w:rsidRPr="00DA306A">
          <w:rPr>
            <w:rStyle w:val="Hyperlink"/>
            <w:noProof/>
          </w:rPr>
          <w:t>9.1.2</w:t>
        </w:r>
        <w:r w:rsidR="00766098">
          <w:rPr>
            <w:rFonts w:asciiTheme="minorHAnsi" w:eastAsiaTheme="minorEastAsia" w:hAnsiTheme="minorHAnsi" w:cstheme="minorBidi"/>
            <w:noProof/>
            <w:sz w:val="22"/>
            <w:szCs w:val="22"/>
            <w:lang w:val="de-DE"/>
          </w:rPr>
          <w:tab/>
        </w:r>
        <w:r w:rsidR="00766098" w:rsidRPr="00DA306A">
          <w:rPr>
            <w:rStyle w:val="Hyperlink"/>
            <w:noProof/>
          </w:rPr>
          <w:t>Connection Face</w:t>
        </w:r>
        <w:r w:rsidR="00766098">
          <w:rPr>
            <w:noProof/>
            <w:webHidden/>
          </w:rPr>
          <w:tab/>
        </w:r>
        <w:r w:rsidR="00766098">
          <w:rPr>
            <w:noProof/>
            <w:webHidden/>
          </w:rPr>
          <w:fldChar w:fldCharType="begin"/>
        </w:r>
        <w:r w:rsidR="00766098">
          <w:rPr>
            <w:noProof/>
            <w:webHidden/>
          </w:rPr>
          <w:instrText xml:space="preserve"> PAGEREF _Toc64463827 \h </w:instrText>
        </w:r>
        <w:r w:rsidR="00766098">
          <w:rPr>
            <w:noProof/>
            <w:webHidden/>
          </w:rPr>
        </w:r>
        <w:r w:rsidR="00766098">
          <w:rPr>
            <w:noProof/>
            <w:webHidden/>
          </w:rPr>
          <w:fldChar w:fldCharType="separate"/>
        </w:r>
        <w:r w:rsidR="00766098">
          <w:rPr>
            <w:noProof/>
            <w:webHidden/>
          </w:rPr>
          <w:t>162</w:t>
        </w:r>
        <w:r w:rsidR="00766098">
          <w:rPr>
            <w:noProof/>
            <w:webHidden/>
          </w:rPr>
          <w:fldChar w:fldCharType="end"/>
        </w:r>
      </w:hyperlink>
    </w:p>
    <w:p w14:paraId="6BE6DD06" w14:textId="2A46F755" w:rsidR="00766098" w:rsidRDefault="00F2022A">
      <w:pPr>
        <w:pStyle w:val="Verzeichnis3"/>
        <w:rPr>
          <w:rFonts w:asciiTheme="minorHAnsi" w:eastAsiaTheme="minorEastAsia" w:hAnsiTheme="minorHAnsi" w:cstheme="minorBidi"/>
          <w:noProof/>
          <w:sz w:val="22"/>
          <w:szCs w:val="22"/>
          <w:lang w:val="de-DE"/>
        </w:rPr>
      </w:pPr>
      <w:hyperlink w:anchor="_Toc64463828" w:history="1">
        <w:r w:rsidR="00766098" w:rsidRPr="00DA306A">
          <w:rPr>
            <w:rStyle w:val="Hyperlink"/>
            <w:noProof/>
          </w:rPr>
          <w:t>9.1.3</w:t>
        </w:r>
        <w:r w:rsidR="00766098">
          <w:rPr>
            <w:rFonts w:asciiTheme="minorHAnsi" w:eastAsiaTheme="minorEastAsia" w:hAnsiTheme="minorHAnsi" w:cstheme="minorBidi"/>
            <w:noProof/>
            <w:sz w:val="22"/>
            <w:szCs w:val="22"/>
            <w:lang w:val="de-DE"/>
          </w:rPr>
          <w:tab/>
        </w:r>
        <w:r w:rsidR="00766098" w:rsidRPr="00DA306A">
          <w:rPr>
            <w:rStyle w:val="Hyperlink"/>
            <w:noProof/>
          </w:rPr>
          <w:t>Type Specification</w:t>
        </w:r>
        <w:r w:rsidR="00766098">
          <w:rPr>
            <w:noProof/>
            <w:webHidden/>
          </w:rPr>
          <w:tab/>
        </w:r>
        <w:r w:rsidR="00766098">
          <w:rPr>
            <w:noProof/>
            <w:webHidden/>
          </w:rPr>
          <w:fldChar w:fldCharType="begin"/>
        </w:r>
        <w:r w:rsidR="00766098">
          <w:rPr>
            <w:noProof/>
            <w:webHidden/>
          </w:rPr>
          <w:instrText xml:space="preserve"> PAGEREF _Toc64463828 \h </w:instrText>
        </w:r>
        <w:r w:rsidR="00766098">
          <w:rPr>
            <w:noProof/>
            <w:webHidden/>
          </w:rPr>
        </w:r>
        <w:r w:rsidR="00766098">
          <w:rPr>
            <w:noProof/>
            <w:webHidden/>
          </w:rPr>
          <w:fldChar w:fldCharType="separate"/>
        </w:r>
        <w:r w:rsidR="00766098">
          <w:rPr>
            <w:noProof/>
            <w:webHidden/>
          </w:rPr>
          <w:t>164</w:t>
        </w:r>
        <w:r w:rsidR="00766098">
          <w:rPr>
            <w:noProof/>
            <w:webHidden/>
          </w:rPr>
          <w:fldChar w:fldCharType="end"/>
        </w:r>
      </w:hyperlink>
    </w:p>
    <w:p w14:paraId="12BA2113" w14:textId="7A93C417"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00766098" w:rsidRPr="00DA306A">
          <w:rPr>
            <w:rStyle w:val="Hyperlink"/>
            <w:noProof/>
          </w:rPr>
          <w:t>9.2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Adhesive Faces</w:t>
        </w:r>
        <w:r w:rsidR="00766098">
          <w:rPr>
            <w:noProof/>
            <w:webHidden/>
          </w:rPr>
          <w:tab/>
        </w:r>
        <w:r w:rsidR="00766098">
          <w:rPr>
            <w:noProof/>
            <w:webHidden/>
          </w:rPr>
          <w:fldChar w:fldCharType="begin"/>
        </w:r>
        <w:r w:rsidR="00766098">
          <w:rPr>
            <w:noProof/>
            <w:webHidden/>
          </w:rPr>
          <w:instrText xml:space="preserve"> PAGEREF _Toc64463829 \h </w:instrText>
        </w:r>
        <w:r w:rsidR="00766098">
          <w:rPr>
            <w:noProof/>
            <w:webHidden/>
          </w:rPr>
        </w:r>
        <w:r w:rsidR="00766098">
          <w:rPr>
            <w:noProof/>
            <w:webHidden/>
          </w:rPr>
          <w:fldChar w:fldCharType="separate"/>
        </w:r>
        <w:r w:rsidR="00766098">
          <w:rPr>
            <w:noProof/>
            <w:webHidden/>
          </w:rPr>
          <w:t>165</w:t>
        </w:r>
        <w:r w:rsidR="00766098">
          <w:rPr>
            <w:noProof/>
            <w:webHidden/>
          </w:rPr>
          <w:fldChar w:fldCharType="end"/>
        </w:r>
      </w:hyperlink>
    </w:p>
    <w:p w14:paraId="09938CFA" w14:textId="52E33476" w:rsidR="00766098" w:rsidRDefault="00F2022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00766098" w:rsidRPr="00DA306A">
          <w:rPr>
            <w:rStyle w:val="Hyperlink"/>
            <w:noProof/>
            <w14:scene3d>
              <w14:camera w14:prst="orthographicFront"/>
              <w14:lightRig w14:rig="threePt" w14:dir="t">
                <w14:rot w14:lat="0" w14:lon="0" w14:rev="0"/>
              </w14:lightRig>
            </w14:scene3d>
          </w:rPr>
          <w:t>10</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Future extensions</w:t>
        </w:r>
        <w:r w:rsidR="00766098">
          <w:rPr>
            <w:noProof/>
            <w:webHidden/>
          </w:rPr>
          <w:tab/>
        </w:r>
        <w:r w:rsidR="00766098">
          <w:rPr>
            <w:noProof/>
            <w:webHidden/>
          </w:rPr>
          <w:fldChar w:fldCharType="begin"/>
        </w:r>
        <w:r w:rsidR="00766098">
          <w:rPr>
            <w:noProof/>
            <w:webHidden/>
          </w:rPr>
          <w:instrText xml:space="preserve"> PAGEREF _Toc64463830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7C9419B3" w14:textId="4E16B3E3"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00766098" w:rsidRPr="00DA306A">
          <w:rPr>
            <w:rStyle w:val="Hyperlink"/>
            <w:noProof/>
          </w:rPr>
          <w:t>10.1</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Additional parameters for spot and seam welds</w:t>
        </w:r>
        <w:r w:rsidR="00766098">
          <w:rPr>
            <w:noProof/>
            <w:webHidden/>
          </w:rPr>
          <w:tab/>
        </w:r>
        <w:r w:rsidR="00766098">
          <w:rPr>
            <w:noProof/>
            <w:webHidden/>
          </w:rPr>
          <w:fldChar w:fldCharType="begin"/>
        </w:r>
        <w:r w:rsidR="00766098">
          <w:rPr>
            <w:noProof/>
            <w:webHidden/>
          </w:rPr>
          <w:instrText xml:space="preserve"> PAGEREF _Toc64463831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58AAE1C9" w14:textId="7B3FF612" w:rsidR="00766098" w:rsidRDefault="00F2022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00766098" w:rsidRPr="00DA306A">
          <w:rPr>
            <w:rStyle w:val="Hyperlink"/>
            <w:noProof/>
          </w:rPr>
          <w:t>10.2</w:t>
        </w:r>
        <w:r w:rsidR="00766098">
          <w:rPr>
            <w:rFonts w:asciiTheme="minorHAnsi" w:eastAsiaTheme="minorEastAsia" w:hAnsiTheme="minorHAnsi" w:cstheme="minorBidi"/>
            <w:b w:val="0"/>
            <w:bCs w:val="0"/>
            <w:noProof/>
            <w:sz w:val="22"/>
            <w:szCs w:val="22"/>
            <w:lang w:val="de-DE"/>
          </w:rPr>
          <w:tab/>
        </w:r>
        <w:r w:rsidR="00766098" w:rsidRPr="00DA306A">
          <w:rPr>
            <w:rStyle w:val="Hyperlink"/>
            <w:noProof/>
          </w:rPr>
          <w:t>Other relevant and new joint types</w:t>
        </w:r>
        <w:r w:rsidR="00766098">
          <w:rPr>
            <w:noProof/>
            <w:webHidden/>
          </w:rPr>
          <w:tab/>
        </w:r>
        <w:r w:rsidR="00766098">
          <w:rPr>
            <w:noProof/>
            <w:webHidden/>
          </w:rPr>
          <w:fldChar w:fldCharType="begin"/>
        </w:r>
        <w:r w:rsidR="00766098">
          <w:rPr>
            <w:noProof/>
            <w:webHidden/>
          </w:rPr>
          <w:instrText xml:space="preserve"> PAGEREF _Toc64463832 \h </w:instrText>
        </w:r>
        <w:r w:rsidR="00766098">
          <w:rPr>
            <w:noProof/>
            <w:webHidden/>
          </w:rPr>
        </w:r>
        <w:r w:rsidR="00766098">
          <w:rPr>
            <w:noProof/>
            <w:webHidden/>
          </w:rPr>
          <w:fldChar w:fldCharType="separate"/>
        </w:r>
        <w:r w:rsidR="00766098">
          <w:rPr>
            <w:noProof/>
            <w:webHidden/>
          </w:rPr>
          <w:t>167</w:t>
        </w:r>
        <w:r w:rsidR="00766098">
          <w:rPr>
            <w:noProof/>
            <w:webHidden/>
          </w:rPr>
          <w:fldChar w:fldCharType="end"/>
        </w:r>
      </w:hyperlink>
    </w:p>
    <w:p w14:paraId="2EA4BC4E" w14:textId="20632DB0" w:rsidR="00766098" w:rsidRDefault="00F2022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00766098" w:rsidRPr="00DA306A">
          <w:rPr>
            <w:rStyle w:val="Hyperlink"/>
            <w:noProof/>
            <w14:scene3d>
              <w14:camera w14:prst="orthographicFront"/>
              <w14:lightRig w14:rig="threePt" w14:dir="t">
                <w14:rot w14:lat="0" w14:lon="0" w14:rev="0"/>
              </w14:lightRig>
            </w14:scene3d>
          </w:rPr>
          <w:t>11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Disclaimer</w:t>
        </w:r>
        <w:r w:rsidR="00766098">
          <w:rPr>
            <w:noProof/>
            <w:webHidden/>
          </w:rPr>
          <w:tab/>
        </w:r>
        <w:r w:rsidR="00766098">
          <w:rPr>
            <w:noProof/>
            <w:webHidden/>
          </w:rPr>
          <w:fldChar w:fldCharType="begin"/>
        </w:r>
        <w:r w:rsidR="00766098">
          <w:rPr>
            <w:noProof/>
            <w:webHidden/>
          </w:rPr>
          <w:instrText xml:space="preserve"> PAGEREF _Toc64463833 \h </w:instrText>
        </w:r>
        <w:r w:rsidR="00766098">
          <w:rPr>
            <w:noProof/>
            <w:webHidden/>
          </w:rPr>
        </w:r>
        <w:r w:rsidR="00766098">
          <w:rPr>
            <w:noProof/>
            <w:webHidden/>
          </w:rPr>
          <w:fldChar w:fldCharType="separate"/>
        </w:r>
        <w:r w:rsidR="00766098">
          <w:rPr>
            <w:noProof/>
            <w:webHidden/>
          </w:rPr>
          <w:t>168</w:t>
        </w:r>
        <w:r w:rsidR="00766098">
          <w:rPr>
            <w:noProof/>
            <w:webHidden/>
          </w:rPr>
          <w:fldChar w:fldCharType="end"/>
        </w:r>
      </w:hyperlink>
    </w:p>
    <w:p w14:paraId="00D8BF7A" w14:textId="41A3E57A" w:rsidR="00766098" w:rsidRDefault="00F2022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00766098" w:rsidRPr="00DA306A">
          <w:rPr>
            <w:rStyle w:val="Hyperlink"/>
            <w:noProof/>
            <w14:scene3d>
              <w14:camera w14:prst="orthographicFront"/>
              <w14:lightRig w14:rig="threePt" w14:dir="t">
                <w14:rot w14:lat="0" w14:lon="0" w14:rev="0"/>
              </w14:lightRig>
            </w14:scene3d>
          </w:rPr>
          <w:t>12</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References</w:t>
        </w:r>
        <w:r w:rsidR="00766098">
          <w:rPr>
            <w:noProof/>
            <w:webHidden/>
          </w:rPr>
          <w:tab/>
        </w:r>
        <w:r w:rsidR="00766098">
          <w:rPr>
            <w:noProof/>
            <w:webHidden/>
          </w:rPr>
          <w:fldChar w:fldCharType="begin"/>
        </w:r>
        <w:r w:rsidR="00766098">
          <w:rPr>
            <w:noProof/>
            <w:webHidden/>
          </w:rPr>
          <w:instrText xml:space="preserve"> PAGEREF _Toc64463834 \h </w:instrText>
        </w:r>
        <w:r w:rsidR="00766098">
          <w:rPr>
            <w:noProof/>
            <w:webHidden/>
          </w:rPr>
        </w:r>
        <w:r w:rsidR="00766098">
          <w:rPr>
            <w:noProof/>
            <w:webHidden/>
          </w:rPr>
          <w:fldChar w:fldCharType="separate"/>
        </w:r>
        <w:r w:rsidR="00766098">
          <w:rPr>
            <w:noProof/>
            <w:webHidden/>
          </w:rPr>
          <w:t>169</w:t>
        </w:r>
        <w:r w:rsidR="00766098">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F2022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4463669"/>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4463670"/>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4463671"/>
      <w:r w:rsidRPr="007055D9">
        <w:t>MCF</w:t>
      </w:r>
      <w:bookmarkEnd w:id="19"/>
      <w:bookmarkEnd w:id="20"/>
      <w:r w:rsidR="001A37D6">
        <w:t xml:space="preserve"> at Ford</w:t>
      </w:r>
      <w:bookmarkEnd w:id="21"/>
      <w:bookmarkEnd w:id="22"/>
      <w:bookmarkEnd w:id="23"/>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4463672"/>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4463674"/>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4463675"/>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520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51" w:name="_Ref428531162"/>
      <w:bookmarkStart w:id="52" w:name="_Toc3557081"/>
      <w:bookmarkStart w:id="53" w:name="_Toc34747331"/>
      <w:bookmarkStart w:id="54"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4463677"/>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6"/>
      <w:proofErr w:type="gramEnd"/>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7" w:name="_Ref334010986"/>
      <w:bookmarkStart w:id="68" w:name="_Toc3557082"/>
      <w:bookmarkStart w:id="69" w:name="_Toc34747332"/>
      <w:bookmarkStart w:id="70"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6270679" r:id="rId38"/>
        </w:object>
      </w:r>
    </w:p>
    <w:p w14:paraId="35DD0AD4" w14:textId="7A908AE3" w:rsidR="00066BB2" w:rsidRPr="007055D9" w:rsidRDefault="007250B7" w:rsidP="0050415A">
      <w:pPr>
        <w:pStyle w:val="Beschriftung"/>
      </w:pPr>
      <w:bookmarkStart w:id="71" w:name="_Toc3557083"/>
      <w:bookmarkStart w:id="72" w:name="_Toc34747333"/>
      <w:bookmarkStart w:id="73"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4463678"/>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4463679"/>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4463680"/>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4463681"/>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8" w:name="_Toc3556934"/>
      <w:bookmarkStart w:id="109" w:name="_Toc34747183"/>
      <w:bookmarkStart w:id="110" w:name="_Toc64463682"/>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4463683"/>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4463684"/>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4463685"/>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4" w:name="_Toc3557086"/>
      <w:bookmarkStart w:id="125" w:name="_Toc34747336"/>
      <w:bookmarkStart w:id="12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4"/>
      <w:bookmarkEnd w:id="125"/>
      <w:bookmarkEnd w:id="126"/>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4463686"/>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4463687"/>
      <w:bookmarkEnd w:id="130"/>
      <w:bookmarkEnd w:id="131"/>
      <w:bookmarkEnd w:id="132"/>
      <w:bookmarkEnd w:id="133"/>
      <w:bookmarkEnd w:id="134"/>
      <w:r w:rsidRPr="007055D9">
        <w:t>Elements containing g</w:t>
      </w:r>
      <w:r w:rsidR="00A341E9" w:rsidRPr="007055D9">
        <w:t xml:space="preserve">eneral </w:t>
      </w:r>
      <w:proofErr w:type="gramStart"/>
      <w:r w:rsidR="00A341E9" w:rsidRPr="007055D9">
        <w:t>information</w:t>
      </w:r>
      <w:bookmarkEnd w:id="135"/>
      <w:bookmarkEnd w:id="136"/>
      <w:bookmarkEnd w:id="137"/>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8" w:name="_Toc3566409"/>
      <w:bookmarkStart w:id="139" w:name="_Toc34747411"/>
      <w:bookmarkStart w:id="14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4463688"/>
      <w:r w:rsidRPr="007055D9">
        <w:t>Date</w:t>
      </w:r>
      <w:bookmarkEnd w:id="141"/>
      <w:bookmarkEnd w:id="142"/>
      <w:bookmarkEnd w:id="14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4463689"/>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4463690"/>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5" w:name="_Toc3566410"/>
      <w:bookmarkStart w:id="156" w:name="_Toc34747412"/>
      <w:bookmarkStart w:id="15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4463692"/>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6" w:name="_Toc3566411"/>
      <w:bookmarkStart w:id="177" w:name="_Toc34747413"/>
      <w:bookmarkStart w:id="178"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4463693"/>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8" w:name="_Toc3566412"/>
      <w:bookmarkStart w:id="219" w:name="_Toc34747414"/>
      <w:bookmarkStart w:id="220"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22" w:name="_Toc3566413"/>
      <w:bookmarkStart w:id="223" w:name="_Toc34747415"/>
      <w:bookmarkStart w:id="22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4463694"/>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A60243">
      <w:pPr>
        <w:numPr>
          <w:ilvl w:val="0"/>
          <w:numId w:val="68"/>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w:t>
        </w:r>
        <w:proofErr w:type="gramStart"/>
        <w:r w:rsidRPr="00D977AB">
          <w:t>e.g.</w:t>
        </w:r>
        <w:proofErr w:type="gramEnd"/>
        <w:r w:rsidRPr="00D977AB">
          <w:t xml:space="preserve"> </w:t>
        </w:r>
      </w:ins>
      <w:ins w:id="276" w:author="Dr. Carsten Franke" w:date="2021-01-27T11:24:00Z">
        <w:r w:rsidRPr="00D977AB">
          <w:t xml:space="preserve">in the </w:t>
        </w:r>
      </w:ins>
      <w:ins w:id="277" w:author="Dr. Carsten Franke" w:date="2021-01-27T11:19:00Z">
        <w:r w:rsidRPr="00D977AB">
          <w:t>heat affected zone.</w:t>
        </w:r>
      </w:ins>
    </w:p>
    <w:p w14:paraId="5B8FED0F" w14:textId="67A283A1"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ins w:id="280"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4463695"/>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8" w:name="_Toc3566416"/>
      <w:bookmarkStart w:id="289" w:name="_Toc34747416"/>
      <w:bookmarkStart w:id="290"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91" w:name="_Toc3566417"/>
      <w:bookmarkStart w:id="292" w:name="_Toc34747417"/>
      <w:bookmarkStart w:id="293"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4463696"/>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8" w:name="_Toc3566418"/>
      <w:bookmarkStart w:id="299" w:name="_Toc34747418"/>
      <w:bookmarkStart w:id="300" w:name="_Toc42527665"/>
      <w:bookmarkStart w:id="301"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8" w:name="_Toc3566419"/>
      <w:bookmarkStart w:id="309" w:name="_Toc34747419"/>
      <w:bookmarkStart w:id="310"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4" w:name="_Toc3566420"/>
      <w:bookmarkStart w:id="315" w:name="_Toc34747420"/>
      <w:bookmarkStart w:id="316"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4463699"/>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0256"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054D0" w:rsidRPr="003A0545" w:rsidRDefault="004054D0"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054D0" w:rsidRPr="003A0545" w:rsidRDefault="004054D0" w:rsidP="00C5158C">
                      <w:pPr>
                        <w:pStyle w:val="Beschriftung"/>
                        <w:rPr>
                          <w:noProof/>
                          <w:szCs w:val="24"/>
                        </w:rPr>
                      </w:pPr>
                      <w:bookmarkStart w:id="325" w:name="_Ref21650472"/>
                      <w:bookmarkStart w:id="326" w:name="_Toc21650945"/>
                      <w:bookmarkStart w:id="327" w:name="_Toc34747337"/>
                      <w:bookmarkStart w:id="328" w:name="_Toc42527580"/>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7923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9" w:name="_Toc21651031"/>
      <w:bookmarkStart w:id="330" w:name="_Toc34747421"/>
      <w:bookmarkStart w:id="331"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32" w:name="_Toc21651032"/>
      <w:bookmarkStart w:id="333" w:name="_Toc34747422"/>
      <w:bookmarkStart w:id="334"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32"/>
      <w:bookmarkEnd w:id="333"/>
      <w:bookmarkEnd w:id="33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5" w:name="_Toc21651033"/>
      <w:bookmarkStart w:id="336" w:name="_Toc34747423"/>
      <w:bookmarkStart w:id="337"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5"/>
      <w:bookmarkEnd w:id="336"/>
      <w:bookmarkEnd w:id="337"/>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4463700"/>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6" w:name="_Toc414573794"/>
      <w:bookmarkStart w:id="347" w:name="_Toc3566421"/>
      <w:bookmarkStart w:id="348" w:name="_Toc34747424"/>
      <w:bookmarkStart w:id="349"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3" w:name="_Toc3566422"/>
      <w:bookmarkStart w:id="354" w:name="_Toc34747425"/>
      <w:bookmarkStart w:id="355"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9" w:name="_Toc414573795"/>
      <w:bookmarkStart w:id="360" w:name="_Toc3566423"/>
      <w:bookmarkStart w:id="361" w:name="_Toc34747426"/>
      <w:bookmarkStart w:id="362"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4463705"/>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70" w:name="_Toc3566424"/>
      <w:bookmarkStart w:id="371" w:name="_Toc34747427"/>
      <w:bookmarkStart w:id="372"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4463706"/>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7" w:name="_Toc3566425"/>
      <w:bookmarkStart w:id="378" w:name="_Toc34747428"/>
      <w:bookmarkStart w:id="379"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4463707"/>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4463708"/>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4463709"/>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4463710"/>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4463711"/>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4463712"/>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4463713"/>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4463714"/>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6" w:name="_Toc440039076"/>
      <w:bookmarkStart w:id="447" w:name="_Toc3566427"/>
      <w:bookmarkStart w:id="448" w:name="_Toc34747430"/>
      <w:bookmarkStart w:id="449"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4" w:name="_Toc440039078"/>
      <w:bookmarkStart w:id="455" w:name="_Toc3566429"/>
      <w:bookmarkStart w:id="456" w:name="_Toc34747432"/>
      <w:bookmarkStart w:id="457"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8" w:name="_Toc440039079"/>
      <w:bookmarkStart w:id="459" w:name="_Toc3566430"/>
      <w:bookmarkStart w:id="460" w:name="_Toc34747433"/>
      <w:bookmarkStart w:id="461"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62" w:name="_Toc440039080"/>
      <w:bookmarkStart w:id="463" w:name="_Toc3566431"/>
      <w:bookmarkStart w:id="464" w:name="_Toc34747434"/>
      <w:bookmarkStart w:id="465"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6" w:name="_Toc440039081"/>
      <w:bookmarkStart w:id="467" w:name="_Toc3566432"/>
      <w:bookmarkStart w:id="468" w:name="_Toc34747435"/>
      <w:bookmarkStart w:id="469"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70" w:name="_Toc440039082"/>
      <w:bookmarkStart w:id="471" w:name="_Toc3566433"/>
      <w:bookmarkStart w:id="472" w:name="_Toc34747436"/>
      <w:bookmarkStart w:id="473"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4" w:name="_Toc440039083"/>
      <w:bookmarkStart w:id="475" w:name="_Toc3566434"/>
      <w:bookmarkStart w:id="476" w:name="_Toc34747437"/>
      <w:bookmarkStart w:id="477"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8" w:name="_Toc440039084"/>
      <w:bookmarkStart w:id="479" w:name="_Toc3566435"/>
      <w:bookmarkStart w:id="480" w:name="_Toc34747438"/>
      <w:bookmarkStart w:id="481"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82" w:name="_Toc440039085"/>
      <w:bookmarkStart w:id="483" w:name="_Toc3566436"/>
      <w:bookmarkStart w:id="484" w:name="_Toc34747439"/>
      <w:bookmarkStart w:id="485"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6" w:name="_Toc440039086"/>
      <w:bookmarkStart w:id="487" w:name="_Toc3566437"/>
      <w:bookmarkStart w:id="488" w:name="_Toc34747440"/>
      <w:bookmarkStart w:id="489"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4463719"/>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4463720"/>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4463721"/>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8" w:name="_Toc3566438"/>
      <w:bookmarkStart w:id="519" w:name="_Toc34747441"/>
      <w:bookmarkStart w:id="520"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4463722"/>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5" w:name="_Toc3566439"/>
      <w:bookmarkStart w:id="526" w:name="_Toc34747442"/>
      <w:bookmarkStart w:id="527"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4463723"/>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9" w:name="_Toc3566440"/>
      <w:bookmarkStart w:id="540" w:name="_Toc34747443"/>
      <w:bookmarkStart w:id="541"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4463724"/>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7" w:name="_Toc3566441"/>
      <w:bookmarkStart w:id="548" w:name="_Toc34747444"/>
      <w:bookmarkStart w:id="549"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4463725"/>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4" w:name="_Toc3566442"/>
      <w:bookmarkStart w:id="555" w:name="_Toc34747445"/>
      <w:bookmarkStart w:id="556"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7" w:name="_Toc3566443"/>
      <w:bookmarkStart w:id="558" w:name="_Toc34747446"/>
      <w:bookmarkStart w:id="559"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4463726"/>
      <w:r w:rsidRPr="007055D9">
        <w:t>Robscans</w:t>
      </w:r>
      <w:bookmarkEnd w:id="560"/>
      <w:bookmarkEnd w:id="561"/>
      <w:bookmarkEnd w:id="562"/>
    </w:p>
    <w:bookmarkEnd w:id="414"/>
    <w:bookmarkEnd w:id="415"/>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4"/>
      <w:bookmarkEnd w:id="565"/>
      <w:bookmarkEnd w:id="566"/>
      <w:bookmarkEnd w:id="567"/>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8" w:name="_Toc3566444"/>
      <w:bookmarkStart w:id="569" w:name="_Toc34747447"/>
      <w:bookmarkStart w:id="570"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71" w:name="_Toc3566445"/>
      <w:bookmarkStart w:id="572" w:name="_Toc34747448"/>
      <w:bookmarkStart w:id="573"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4" w:name="_Toc3566446"/>
      <w:bookmarkStart w:id="575" w:name="_Toc34747449"/>
      <w:bookmarkStart w:id="576"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4"/>
      <w:bookmarkEnd w:id="575"/>
      <w:bookmarkEnd w:id="57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4463727"/>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6" w:name="_Toc3566447"/>
      <w:bookmarkStart w:id="587" w:name="_Toc34747450"/>
      <w:bookmarkStart w:id="588"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92" w:name="_Toc3557088"/>
      <w:bookmarkStart w:id="593" w:name="_Toc34747339"/>
      <w:bookmarkStart w:id="594"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92"/>
      <w:bookmarkEnd w:id="593"/>
      <w:bookmarkEnd w:id="59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5" w:name="_Toc3566449"/>
      <w:bookmarkStart w:id="596" w:name="_Toc34747452"/>
      <w:bookmarkStart w:id="597"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4463728"/>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7" w:name="_Toc3566450"/>
      <w:bookmarkStart w:id="608" w:name="_Toc34747453"/>
      <w:bookmarkStart w:id="609"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10" w:name="_Toc3557089"/>
      <w:bookmarkStart w:id="611" w:name="_Toc34747340"/>
      <w:bookmarkStart w:id="612"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3" w:name="_Toc3557090"/>
      <w:bookmarkStart w:id="614" w:name="_Toc34747341"/>
      <w:bookmarkStart w:id="615"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6" w:name="_Toc3557091"/>
      <w:bookmarkStart w:id="617" w:name="_Toc34747342"/>
      <w:bookmarkStart w:id="618"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4463729"/>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30" w:name="_Toc413359629"/>
      <w:bookmarkStart w:id="631" w:name="_Toc3557092"/>
      <w:bookmarkStart w:id="632" w:name="_Toc34747343"/>
      <w:bookmarkStart w:id="633"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4" w:name="_Toc3557093"/>
      <w:bookmarkStart w:id="635" w:name="_Toc34747344"/>
      <w:bookmarkStart w:id="636"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4"/>
      <w:bookmarkEnd w:id="635"/>
      <w:bookmarkEnd w:id="636"/>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7" w:name="_Toc3566451"/>
      <w:bookmarkStart w:id="638" w:name="_Toc34747454"/>
      <w:bookmarkStart w:id="639"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44637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1"/>
            <w:commentRangeEnd w:id="691"/>
            <w:proofErr w:type="spellEnd"/>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4463731"/>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9" w:name="_Toc3557096"/>
      <w:bookmarkStart w:id="710" w:name="_Toc34747347"/>
      <w:bookmarkStart w:id="71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12" w:name="_Toc3566454"/>
      <w:bookmarkStart w:id="713" w:name="_Toc34747457"/>
      <w:bookmarkStart w:id="71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D977AB">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4463732"/>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D977AB">
        <w:rPr>
          <w:lang w:val="en-US"/>
        </w:rPr>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4463733"/>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4463734"/>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31" w:name="_Toc413359630"/>
      <w:bookmarkStart w:id="732" w:name="_Toc3557097"/>
      <w:bookmarkStart w:id="733" w:name="_Toc34747348"/>
      <w:bookmarkStart w:id="73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5FF02CC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4463735"/>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4463736"/>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2"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3"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6" w:name="_Ref409694950"/>
      <w:bookmarkStart w:id="1127" w:name="_Toc3566458"/>
      <w:bookmarkStart w:id="1128" w:name="_Toc34747459"/>
      <w:bookmarkStart w:id="11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30" w:name="_Toc3566459"/>
      <w:bookmarkStart w:id="1131" w:name="_Toc34747460"/>
      <w:bookmarkStart w:id="11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3" w:name="_Toc428279528"/>
      <w:bookmarkStart w:id="1134" w:name="_Toc428456266"/>
      <w:bookmarkStart w:id="1135" w:name="_Toc428537229"/>
      <w:bookmarkStart w:id="1136" w:name="_Toc428969548"/>
      <w:bookmarkStart w:id="1137" w:name="_Toc429052939"/>
      <w:bookmarkStart w:id="1138" w:name="_Toc413359594"/>
      <w:bookmarkStart w:id="1139" w:name="_Toc3556986"/>
      <w:bookmarkStart w:id="1140" w:name="_Toc34747236"/>
      <w:bookmarkStart w:id="1141" w:name="_Toc64463737"/>
      <w:bookmarkEnd w:id="1133"/>
      <w:bookmarkEnd w:id="1134"/>
      <w:bookmarkEnd w:id="1135"/>
      <w:bookmarkEnd w:id="1136"/>
      <w:bookmarkEnd w:id="1137"/>
      <w:r>
        <w:t>Washer</w:t>
      </w:r>
      <w:bookmarkEnd w:id="1138"/>
      <w:bookmarkEnd w:id="1139"/>
      <w:bookmarkEnd w:id="1140"/>
      <w:bookmarkEnd w:id="11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42" w:name="_Toc3566460"/>
      <w:bookmarkStart w:id="1143" w:name="_Toc34747461"/>
      <w:bookmarkStart w:id="11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2"/>
      <w:bookmarkEnd w:id="1143"/>
      <w:bookmarkEnd w:id="11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5" w:name="_Toc428456268"/>
      <w:bookmarkStart w:id="1146" w:name="_Toc428537231"/>
      <w:bookmarkStart w:id="1147" w:name="_Toc428969550"/>
      <w:bookmarkStart w:id="1148" w:name="_Toc429052941"/>
      <w:bookmarkStart w:id="1149" w:name="_Toc413359595"/>
      <w:bookmarkStart w:id="1150" w:name="_Toc3556987"/>
      <w:bookmarkStart w:id="1151" w:name="_Toc34747237"/>
      <w:bookmarkStart w:id="1152" w:name="_Toc64463738"/>
      <w:bookmarkEnd w:id="1145"/>
      <w:bookmarkEnd w:id="1146"/>
      <w:bookmarkEnd w:id="1147"/>
      <w:bookmarkEnd w:id="1148"/>
      <w:r>
        <w:t>Nut</w:t>
      </w:r>
      <w:bookmarkEnd w:id="1149"/>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3" w:name="_Toc3566461"/>
      <w:bookmarkStart w:id="1154" w:name="_Toc34747462"/>
      <w:bookmarkStart w:id="11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bookmarkEnd w:id="11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6" w:name="_Toc3566462"/>
      <w:bookmarkStart w:id="1157" w:name="_Toc34747463"/>
      <w:bookmarkStart w:id="11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6"/>
      <w:bookmarkEnd w:id="1157"/>
      <w:bookmarkEnd w:id="11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9" w:name="_Toc428456270"/>
      <w:bookmarkStart w:id="1160" w:name="_Toc428537233"/>
      <w:bookmarkStart w:id="1161" w:name="_Toc428969552"/>
      <w:bookmarkStart w:id="1162" w:name="_Toc429052943"/>
      <w:bookmarkStart w:id="1163" w:name="_Toc413359596"/>
      <w:bookmarkStart w:id="1164" w:name="_Toc3556988"/>
      <w:bookmarkStart w:id="1165" w:name="_Toc34747238"/>
      <w:bookmarkStart w:id="1166" w:name="_Toc64463739"/>
      <w:bookmarkStart w:id="1167" w:name="_Ref401160443"/>
      <w:bookmarkStart w:id="1168" w:name="_Ref401160449"/>
      <w:bookmarkStart w:id="1169" w:name="_Ref401160453"/>
      <w:bookmarkEnd w:id="1159"/>
      <w:bookmarkEnd w:id="1160"/>
      <w:bookmarkEnd w:id="1161"/>
      <w:bookmarkEnd w:id="1162"/>
      <w:r w:rsidRPr="00226A3F">
        <w:t>Bolt</w:t>
      </w:r>
      <w:bookmarkEnd w:id="1163"/>
      <w:bookmarkEnd w:id="1164"/>
      <w:bookmarkEnd w:id="1165"/>
      <w:bookmarkEnd w:id="1166"/>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70" w:name="_Toc3566463"/>
      <w:bookmarkStart w:id="1171" w:name="_Toc34747464"/>
      <w:bookmarkStart w:id="11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0"/>
      <w:bookmarkEnd w:id="1171"/>
      <w:bookmarkEnd w:id="11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3" w:name="_Toc3566464"/>
      <w:bookmarkStart w:id="1174" w:name="_Toc34747465"/>
      <w:bookmarkStart w:id="11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3"/>
      <w:bookmarkEnd w:id="1174"/>
      <w:bookmarkEnd w:id="11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6" w:name="_Toc428456272"/>
      <w:bookmarkStart w:id="1177" w:name="_Toc428537235"/>
      <w:bookmarkStart w:id="1178" w:name="_Toc428969554"/>
      <w:bookmarkStart w:id="1179" w:name="_Toc429052945"/>
      <w:bookmarkStart w:id="1180" w:name="_Toc3556989"/>
      <w:bookmarkStart w:id="1181" w:name="_Toc34747239"/>
      <w:bookmarkStart w:id="1182" w:name="_Toc64463740"/>
      <w:bookmarkEnd w:id="1176"/>
      <w:bookmarkEnd w:id="1177"/>
      <w:bookmarkEnd w:id="1178"/>
      <w:bookmarkEnd w:id="1179"/>
      <w:r>
        <w:t>Possible Bolt and Screw Assemblies</w:t>
      </w:r>
      <w:bookmarkEnd w:id="1180"/>
      <w:bookmarkEnd w:id="1181"/>
      <w:bookmarkEnd w:id="11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3" w:name="_Toc3557101"/>
      <w:bookmarkStart w:id="1184" w:name="_Toc34747352"/>
      <w:bookmarkStart w:id="11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3"/>
      <w:bookmarkEnd w:id="1184"/>
      <w:bookmarkEnd w:id="11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6" w:name="_Ref3568949"/>
      <w:bookmarkStart w:id="1187" w:name="_Toc3557102"/>
      <w:bookmarkStart w:id="1188" w:name="_Ref3568942"/>
      <w:bookmarkStart w:id="1189" w:name="_Toc34747353"/>
      <w:bookmarkStart w:id="11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6"/>
      <w:r>
        <w:t>: Bolt with free nut</w:t>
      </w:r>
      <w:bookmarkEnd w:id="1187"/>
      <w:bookmarkEnd w:id="1188"/>
      <w:bookmarkEnd w:id="1189"/>
      <w:bookmarkEnd w:id="11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91" w:name="_Ref3568964"/>
      <w:bookmarkStart w:id="1192" w:name="_Toc3557103"/>
      <w:bookmarkStart w:id="1193" w:name="_Toc34747354"/>
      <w:bookmarkStart w:id="11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91"/>
      <w:r>
        <w:t>: Screw</w:t>
      </w:r>
      <w:bookmarkEnd w:id="1192"/>
      <w:bookmarkEnd w:id="1193"/>
      <w:bookmarkEnd w:id="11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5" w:name="_Toc3557104"/>
      <w:bookmarkStart w:id="1196" w:name="_Toc34747355"/>
      <w:bookmarkStart w:id="11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5"/>
      <w:bookmarkEnd w:id="1196"/>
      <w:bookmarkEnd w:id="11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8" w:name="_Toc3557105"/>
      <w:bookmarkStart w:id="1199" w:name="_Toc34747356"/>
      <w:bookmarkStart w:id="12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8"/>
      <w:bookmarkEnd w:id="1199"/>
      <w:bookmarkEnd w:id="12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1" w:name="_Toc428456274"/>
      <w:bookmarkStart w:id="1202" w:name="_Toc428537237"/>
      <w:bookmarkStart w:id="1203" w:name="_Toc428969556"/>
      <w:bookmarkStart w:id="1204" w:name="_Toc429052947"/>
      <w:bookmarkStart w:id="1205" w:name="_Toc428456275"/>
      <w:bookmarkStart w:id="1206" w:name="_Toc428537238"/>
      <w:bookmarkStart w:id="1207" w:name="_Toc428969557"/>
      <w:bookmarkStart w:id="1208" w:name="_Toc429052948"/>
      <w:bookmarkStart w:id="1209" w:name="_Toc413359597"/>
      <w:bookmarkStart w:id="1210" w:name="_Toc3556990"/>
      <w:bookmarkStart w:id="1211" w:name="_Toc34747240"/>
      <w:bookmarkStart w:id="1212" w:name="_Toc64463741"/>
      <w:bookmarkEnd w:id="1201"/>
      <w:bookmarkEnd w:id="1202"/>
      <w:bookmarkEnd w:id="1203"/>
      <w:bookmarkEnd w:id="1204"/>
      <w:bookmarkEnd w:id="1205"/>
      <w:bookmarkEnd w:id="1206"/>
      <w:bookmarkEnd w:id="1207"/>
      <w:bookmarkEnd w:id="1208"/>
      <w:r w:rsidRPr="00226A3F">
        <w:t>Screw</w:t>
      </w:r>
      <w:bookmarkEnd w:id="1209"/>
      <w:bookmarkEnd w:id="1210"/>
      <w:bookmarkEnd w:id="1211"/>
      <w:bookmarkEnd w:id="12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3" w:name="_Toc3566465"/>
      <w:bookmarkStart w:id="1214" w:name="_Toc34747466"/>
      <w:bookmarkStart w:id="12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3"/>
      <w:bookmarkEnd w:id="1214"/>
      <w:bookmarkEnd w:id="12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6" w:name="_Toc3566466"/>
      <w:bookmarkStart w:id="1217" w:name="_Toc34747467"/>
      <w:bookmarkStart w:id="12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6"/>
      <w:bookmarkEnd w:id="1217"/>
      <w:bookmarkEnd w:id="12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9" w:name="_Toc3556991"/>
      <w:bookmarkStart w:id="1220" w:name="_Toc34747241"/>
      <w:bookmarkStart w:id="1221" w:name="_Toc64463742"/>
      <w:r>
        <w:t>7.5.7.1 Flow Drilled Screws</w:t>
      </w:r>
      <w:r w:rsidR="00EF4929">
        <w:t xml:space="preserve"> (FDS)</w:t>
      </w:r>
      <w:bookmarkEnd w:id="1219"/>
      <w:bookmarkEnd w:id="1220"/>
      <w:bookmarkEnd w:id="12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F2022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22" w:name="_Toc3557106"/>
      <w:bookmarkStart w:id="1223" w:name="_Toc34747357"/>
      <w:bookmarkStart w:id="12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22"/>
      <w:bookmarkEnd w:id="1223"/>
      <w:bookmarkEnd w:id="1224"/>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5" w:name="_Toc3557107"/>
      <w:bookmarkStart w:id="1226" w:name="_Toc34747358"/>
      <w:bookmarkStart w:id="12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5"/>
      <w:bookmarkEnd w:id="1226"/>
      <w:bookmarkEnd w:id="1227"/>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8" w:name="_Toc3566467"/>
      <w:bookmarkStart w:id="1229" w:name="_Toc34747468"/>
      <w:bookmarkStart w:id="12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8"/>
      <w:bookmarkEnd w:id="1229"/>
      <w:bookmarkEnd w:id="12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31" w:name="_Toc3557108"/>
      <w:bookmarkStart w:id="1232" w:name="_Toc34747359"/>
      <w:bookmarkStart w:id="12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31"/>
      <w:bookmarkEnd w:id="1232"/>
      <w:bookmarkEnd w:id="12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4" w:name="_Toc3557109"/>
      <w:bookmarkStart w:id="1235" w:name="_Toc34747360"/>
      <w:bookmarkStart w:id="12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4"/>
      <w:bookmarkEnd w:id="1235"/>
      <w:bookmarkEnd w:id="12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7" w:name="_Toc413359598"/>
      <w:bookmarkStart w:id="1238" w:name="_Toc3556992"/>
      <w:bookmarkStart w:id="1239" w:name="_Toc34747242"/>
      <w:bookmarkStart w:id="1240" w:name="_Toc64463743"/>
      <w:r w:rsidRPr="000F30B3">
        <w:t>Gum Drops</w:t>
      </w:r>
      <w:bookmarkEnd w:id="1237"/>
      <w:bookmarkEnd w:id="1238"/>
      <w:bookmarkEnd w:id="1239"/>
      <w:bookmarkEnd w:id="12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41" w:name="_Toc3566468"/>
      <w:bookmarkStart w:id="1242" w:name="_Toc34747469"/>
      <w:bookmarkStart w:id="12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1"/>
      <w:bookmarkEnd w:id="1242"/>
      <w:bookmarkEnd w:id="12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4" w:name="_Toc3566469"/>
      <w:bookmarkStart w:id="1245" w:name="_Toc34747470"/>
      <w:bookmarkStart w:id="12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4"/>
      <w:bookmarkEnd w:id="1245"/>
      <w:bookmarkEnd w:id="12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7" w:name="_Toc428456279"/>
      <w:bookmarkStart w:id="1248" w:name="_Toc3556993"/>
      <w:bookmarkStart w:id="1249" w:name="_Toc34747243"/>
      <w:bookmarkStart w:id="1250" w:name="_Toc64463744"/>
      <w:bookmarkEnd w:id="1247"/>
      <w:r>
        <w:t>Clinches</w:t>
      </w:r>
      <w:bookmarkEnd w:id="1248"/>
      <w:bookmarkEnd w:id="1249"/>
      <w:bookmarkEnd w:id="12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51" w:name="_Toc3557110"/>
      <w:bookmarkStart w:id="1252" w:name="_Toc34747361"/>
      <w:bookmarkStart w:id="12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51"/>
      <w:bookmarkEnd w:id="1252"/>
      <w:bookmarkEnd w:id="12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4" w:name="_Ref428794448"/>
      <w:bookmarkStart w:id="1255" w:name="_Ref428794398"/>
      <w:bookmarkStart w:id="1256" w:name="_Toc3557111"/>
      <w:bookmarkStart w:id="1257" w:name="_Toc34747362"/>
      <w:bookmarkStart w:id="12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4"/>
      <w:r>
        <w:t xml:space="preserve">: </w:t>
      </w:r>
      <w:r w:rsidRPr="00D67DC2">
        <w:t>Clinch Joint Dimensions</w:t>
      </w:r>
      <w:bookmarkEnd w:id="1255"/>
      <w:bookmarkEnd w:id="1256"/>
      <w:bookmarkEnd w:id="1257"/>
      <w:bookmarkEnd w:id="12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9" w:name="_Ref428798660"/>
      <w:bookmarkStart w:id="1260" w:name="_Toc3557112"/>
      <w:bookmarkStart w:id="1261" w:name="_Toc34747363"/>
      <w:bookmarkStart w:id="12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9"/>
      <w:r>
        <w:t>: TOX (left) and BTM’s Tog-L-Loc system</w:t>
      </w:r>
      <w:r>
        <w:rPr>
          <w:rStyle w:val="Funotenzeichen"/>
        </w:rPr>
        <w:footnoteReference w:id="17"/>
      </w:r>
      <w:bookmarkEnd w:id="1260"/>
      <w:bookmarkEnd w:id="1261"/>
      <w:bookmarkEnd w:id="12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3" w:name="_Toc3566470"/>
      <w:bookmarkStart w:id="1264" w:name="_Toc34747471"/>
      <w:bookmarkStart w:id="12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3"/>
      <w:bookmarkEnd w:id="1264"/>
      <w:bookmarkEnd w:id="12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6" w:name="_Toc3566471"/>
      <w:bookmarkStart w:id="1267" w:name="_Toc34747472"/>
      <w:bookmarkStart w:id="12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6"/>
      <w:bookmarkEnd w:id="1267"/>
      <w:bookmarkEnd w:id="12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rsidRPr="00D977AB">
        <w:rPr>
          <w:lang w:val="en-US"/>
        </w:rPr>
        <w:t xml:space="preserve">Figure </w:t>
      </w:r>
      <w:r w:rsidR="005E6E22" w:rsidRPr="00D977AB">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F2022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rsidRPr="00D977AB">
        <w:rPr>
          <w:lang w:val="en-US"/>
        </w:rPr>
        <w:t xml:space="preserve">Figure </w:t>
      </w:r>
      <w:r w:rsidR="005E6E22" w:rsidRPr="00D977AB">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rsidRPr="00D977AB">
        <w:rPr>
          <w:lang w:val="en-US"/>
        </w:rPr>
        <w:t>Figure</w:t>
      </w:r>
      <w:proofErr w:type="spellEnd"/>
      <w:r w:rsidR="005E6E22" w:rsidRPr="00D977AB">
        <w:rPr>
          <w:lang w:val="en-US"/>
        </w:rPr>
        <w:t xml:space="preserve"> </w:t>
      </w:r>
      <w:r w:rsidR="005E6E22" w:rsidRPr="00D977AB">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9" w:name="_Toc3566472"/>
      <w:bookmarkStart w:id="1270" w:name="_Toc34747473"/>
      <w:bookmarkStart w:id="12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9"/>
      <w:bookmarkEnd w:id="1270"/>
      <w:bookmarkEnd w:id="12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2" w:name="_Toc3556994"/>
      <w:bookmarkStart w:id="1273" w:name="_Toc34747244"/>
      <w:bookmarkStart w:id="1274" w:name="_Toc64463745"/>
      <w:r w:rsidRPr="00BF4695">
        <w:t>Heat Stakes / Thermal Stakes</w:t>
      </w:r>
      <w:bookmarkEnd w:id="1272"/>
      <w:bookmarkEnd w:id="1273"/>
      <w:bookmarkEnd w:id="12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F2022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5" w:name="_Toc3557113"/>
      <w:bookmarkStart w:id="1276" w:name="_Toc34747364"/>
      <w:bookmarkStart w:id="12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5"/>
      <w:bookmarkEnd w:id="1276"/>
      <w:bookmarkEnd w:id="12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8" w:name="_Toc3566473"/>
      <w:bookmarkStart w:id="1279" w:name="_Toc34747474"/>
      <w:bookmarkStart w:id="12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8"/>
      <w:bookmarkEnd w:id="1279"/>
      <w:bookmarkEnd w:id="12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81" w:name="_Toc3566474"/>
      <w:bookmarkStart w:id="1282" w:name="_Toc34747475"/>
      <w:bookmarkStart w:id="12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1"/>
      <w:bookmarkEnd w:id="1282"/>
      <w:bookmarkEnd w:id="12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4" w:name="_Toc3556995"/>
      <w:bookmarkStart w:id="1285" w:name="_Toc34747245"/>
      <w:bookmarkStart w:id="1286" w:name="_Toc64463746"/>
      <w:r>
        <w:t>Clips/</w:t>
      </w:r>
      <w:r w:rsidR="00BF4695" w:rsidRPr="00BF4695">
        <w:t>Snap Joints</w:t>
      </w:r>
      <w:bookmarkEnd w:id="1284"/>
      <w:bookmarkEnd w:id="1285"/>
      <w:bookmarkEnd w:id="12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7" w:name="_Toc3557114"/>
      <w:bookmarkStart w:id="1288" w:name="_Toc34747365"/>
      <w:bookmarkStart w:id="12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7"/>
      <w:r w:rsidR="00194316">
        <w:t>"</w:t>
      </w:r>
      <w:bookmarkEnd w:id="1288"/>
      <w:bookmarkEnd w:id="12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90" w:name="_Toc3557115"/>
      <w:bookmarkStart w:id="1291" w:name="_Toc34747366"/>
      <w:bookmarkStart w:id="12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90"/>
      <w:bookmarkEnd w:id="1291"/>
      <w:bookmarkEnd w:id="12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3" w:name="_Toc3557116"/>
      <w:bookmarkStart w:id="1294" w:name="_Ref7727027"/>
      <w:bookmarkStart w:id="1295" w:name="_Toc34747367"/>
      <w:bookmarkStart w:id="12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3"/>
      <w:bookmarkEnd w:id="1294"/>
      <w:bookmarkEnd w:id="1295"/>
      <w:bookmarkEnd w:id="12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7" w:name="_Toc3557117"/>
      <w:bookmarkStart w:id="1298" w:name="_Toc34747368"/>
      <w:bookmarkStart w:id="12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7"/>
      <w:bookmarkEnd w:id="1298"/>
      <w:bookmarkEnd w:id="12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300" w:name="_Toc3566475"/>
      <w:bookmarkStart w:id="1301" w:name="_Toc34747476"/>
      <w:bookmarkStart w:id="13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0"/>
      <w:bookmarkEnd w:id="1301"/>
      <w:bookmarkEnd w:id="13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3" w:name="_Toc3566476"/>
      <w:bookmarkStart w:id="1304" w:name="_Toc34747477"/>
      <w:bookmarkStart w:id="13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3"/>
      <w:bookmarkEnd w:id="1304"/>
      <w:bookmarkEnd w:id="13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rsidRPr="00D977AB">
        <w:rPr>
          <w:lang w:val="en-US"/>
        </w:rPr>
        <w:t xml:space="preserve">Figure </w:t>
      </w:r>
      <w:r w:rsidR="005E6E22" w:rsidRPr="00D977AB">
        <w:rPr>
          <w:noProof/>
          <w:lang w:val="en-US"/>
        </w:rPr>
        <w:t>39</w:t>
      </w:r>
      <w:r w:rsidR="005E6E22" w:rsidRPr="00D977AB">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6" w:name="_Toc3566477"/>
      <w:bookmarkStart w:id="1307" w:name="_Toc34747478"/>
      <w:bookmarkStart w:id="13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6"/>
      <w:bookmarkEnd w:id="1307"/>
      <w:bookmarkEnd w:id="13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9" w:name="_Toc3556996"/>
      <w:bookmarkStart w:id="1310" w:name="_Toc34747246"/>
      <w:bookmarkStart w:id="1311" w:name="_Toc64463747"/>
      <w:r w:rsidRPr="00BF4695">
        <w:t>Nails</w:t>
      </w:r>
      <w:bookmarkEnd w:id="1309"/>
      <w:bookmarkEnd w:id="1310"/>
      <w:bookmarkEnd w:id="13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12" w:name="_Toc3557118"/>
      <w:bookmarkStart w:id="1313" w:name="_Toc34747369"/>
      <w:bookmarkStart w:id="13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12"/>
      <w:bookmarkEnd w:id="1313"/>
      <w:bookmarkEnd w:id="1314"/>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5" w:name="_Toc3557119"/>
      <w:bookmarkStart w:id="1316" w:name="_Toc34747370"/>
      <w:bookmarkStart w:id="13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5"/>
      <w:bookmarkEnd w:id="1316"/>
      <w:bookmarkEnd w:id="13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8" w:name="_Toc3566478"/>
      <w:bookmarkStart w:id="1319" w:name="_Toc34747479"/>
      <w:bookmarkStart w:id="13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8"/>
      <w:bookmarkEnd w:id="1319"/>
      <w:bookmarkEnd w:id="13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21" w:name="_Toc3566479"/>
      <w:bookmarkStart w:id="1322" w:name="_Toc34747480"/>
      <w:bookmarkStart w:id="13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1"/>
      <w:bookmarkEnd w:id="1322"/>
      <w:bookmarkEnd w:id="13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4" w:name="_Toc3566480"/>
      <w:bookmarkStart w:id="1325" w:name="_Toc34747481"/>
      <w:bookmarkStart w:id="13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4"/>
      <w:bookmarkEnd w:id="1325"/>
      <w:bookmarkEnd w:id="13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7" w:name="_Toc64463748"/>
      <w:bookmarkStart w:id="1328" w:name="_Toc27753609"/>
      <w:r>
        <w:t>Rotation Joints</w:t>
      </w:r>
      <w:bookmarkEnd w:id="13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2" w:name="_Toc64463749"/>
      <w:r>
        <w:t>ROTAV</w:t>
      </w:r>
      <w:bookmarkEnd w:id="13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3"/>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4" w:name="_Toc42527617"/>
      <w:r>
        <w:t xml:space="preserve">Figure </w:t>
      </w:r>
      <w:r>
        <w:fldChar w:fldCharType="begin"/>
      </w:r>
      <w:r>
        <w:instrText xml:space="preserve"> SEQ Figure \* ARABIC </w:instrText>
      </w:r>
      <w:r>
        <w:fldChar w:fldCharType="separate"/>
      </w:r>
      <w:r w:rsidR="005E6E22">
        <w:rPr>
          <w:noProof/>
        </w:rPr>
        <w:t>44</w:t>
      </w:r>
      <w:r>
        <w:fldChar w:fldCharType="end"/>
      </w:r>
      <w:r>
        <w:t xml:space="preserve">: ROTAV connecting aluminum and steel </w:t>
      </w:r>
      <w:proofErr w:type="gramStart"/>
      <w:r>
        <w:t>sheets</w:t>
      </w:r>
      <w:bookmarkEnd w:id="1334"/>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6" w:name="_Toc428537246"/>
      <w:bookmarkStart w:id="1337" w:name="_Toc428969565"/>
      <w:bookmarkStart w:id="1338" w:name="_Toc429052956"/>
      <w:bookmarkStart w:id="1339" w:name="_Toc428537247"/>
      <w:bookmarkStart w:id="1340" w:name="_Toc428965632"/>
      <w:bookmarkStart w:id="1341" w:name="_Toc428969566"/>
      <w:bookmarkStart w:id="1342" w:name="_Toc429052957"/>
      <w:bookmarkStart w:id="1343" w:name="_Toc428456280"/>
      <w:bookmarkStart w:id="1344" w:name="_Toc428537248"/>
      <w:bookmarkStart w:id="1345" w:name="_Toc428969567"/>
      <w:bookmarkStart w:id="1346" w:name="_Toc429052958"/>
      <w:bookmarkStart w:id="1347" w:name="_Toc338938901"/>
      <w:bookmarkStart w:id="1348" w:name="_Toc338939097"/>
      <w:bookmarkStart w:id="1349" w:name="_Toc3556997"/>
      <w:bookmarkStart w:id="1350" w:name="_Toc34747247"/>
      <w:bookmarkStart w:id="1351" w:name="_Toc64463750"/>
      <w:bookmarkEnd w:id="1336"/>
      <w:bookmarkEnd w:id="1337"/>
      <w:bookmarkEnd w:id="1338"/>
      <w:bookmarkEnd w:id="1339"/>
      <w:bookmarkEnd w:id="1340"/>
      <w:bookmarkEnd w:id="1341"/>
      <w:bookmarkEnd w:id="1342"/>
      <w:bookmarkEnd w:id="1343"/>
      <w:bookmarkEnd w:id="1344"/>
      <w:bookmarkEnd w:id="1345"/>
      <w:bookmarkEnd w:id="1346"/>
      <w:r w:rsidRPr="007055D9">
        <w:lastRenderedPageBreak/>
        <w:t>1D connections</w:t>
      </w:r>
      <w:bookmarkEnd w:id="1347"/>
      <w:bookmarkEnd w:id="1348"/>
      <w:bookmarkEnd w:id="1349"/>
      <w:bookmarkEnd w:id="1350"/>
      <w:bookmarkEnd w:id="1351"/>
    </w:p>
    <w:p w14:paraId="4A529AC5" w14:textId="77777777" w:rsidR="00911496" w:rsidRDefault="00246BE4" w:rsidP="00246BE4">
      <w:pPr>
        <w:pStyle w:val="berschrift2"/>
      </w:pPr>
      <w:bookmarkStart w:id="1352" w:name="_Toc3556998"/>
      <w:bookmarkStart w:id="1353" w:name="_Toc34747248"/>
      <w:bookmarkStart w:id="1354" w:name="_Toc64463751"/>
      <w:bookmarkStart w:id="1355" w:name="_Toc338938902"/>
      <w:bookmarkStart w:id="1356" w:name="_Toc338939098"/>
      <w:r w:rsidRPr="00246BE4">
        <w:t>Generic Definitions</w:t>
      </w:r>
      <w:bookmarkEnd w:id="1352"/>
      <w:bookmarkEnd w:id="1353"/>
      <w:bookmarkEnd w:id="1354"/>
    </w:p>
    <w:p w14:paraId="5E086748" w14:textId="77777777" w:rsidR="007D6B05" w:rsidRDefault="007D6B05" w:rsidP="00327322">
      <w:pPr>
        <w:pStyle w:val="berschrift3"/>
      </w:pPr>
      <w:bookmarkStart w:id="1357" w:name="_Toc3556999"/>
      <w:bookmarkStart w:id="1358" w:name="_Toc34747249"/>
      <w:bookmarkStart w:id="1359" w:name="_Toc64463752"/>
      <w:r>
        <w:t>Identification</w:t>
      </w:r>
      <w:bookmarkEnd w:id="1357"/>
      <w:bookmarkEnd w:id="1358"/>
      <w:bookmarkEnd w:id="13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0" w:name="_Ref414571413"/>
      <w:bookmarkStart w:id="1361" w:name="_Ref429050458"/>
      <w:bookmarkStart w:id="1362" w:name="_Toc3557000"/>
      <w:bookmarkStart w:id="1363" w:name="_Toc34747250"/>
      <w:bookmarkStart w:id="1364" w:name="_Toc64463753"/>
      <w:r w:rsidRPr="007055D9">
        <w:t>L</w:t>
      </w:r>
      <w:bookmarkEnd w:id="1360"/>
      <w:r w:rsidR="00246BE4">
        <w:t>ocation</w:t>
      </w:r>
      <w:bookmarkEnd w:id="1361"/>
      <w:bookmarkEnd w:id="1362"/>
      <w:bookmarkEnd w:id="1363"/>
      <w:bookmarkEnd w:id="1364"/>
    </w:p>
    <w:p w14:paraId="67B38DD6" w14:textId="6C8CA660" w:rsidR="007D6B05" w:rsidRDefault="007D6B05" w:rsidP="007D6B05">
      <w:pPr>
        <w:jc w:val="both"/>
      </w:pPr>
      <w:r w:rsidRPr="007055D9">
        <w:t xml:space="preserve">The definition of the connection line is described as a series of points </w:t>
      </w:r>
      <w:ins w:id="1365" w:author="Dr. Carsten Franke" w:date="2021-02-17T13:52:00Z">
        <w:r w:rsidR="00064214" w:rsidRPr="00064214">
          <w:rPr>
            <w:highlight w:val="yellow"/>
          </w:rPr>
          <w:t>(vertices)</w:t>
        </w:r>
        <w:r w:rsidR="00064214">
          <w:t xml:space="preserve"> </w:t>
        </w:r>
      </w:ins>
      <w:r w:rsidRPr="007055D9">
        <w:t>and thus split into segments</w:t>
      </w:r>
      <w:ins w:id="1366"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7" w:name="_Toc3566481"/>
      <w:bookmarkStart w:id="1368" w:name="_Toc34747482"/>
      <w:bookmarkStart w:id="1369"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7"/>
      <w:bookmarkEnd w:id="1368"/>
      <w:bookmarkEnd w:id="1369"/>
    </w:p>
    <w:p w14:paraId="5242F264" w14:textId="4880333E" w:rsidR="00FC3371" w:rsidRDefault="005C5466" w:rsidP="007D6B05">
      <w:pPr>
        <w:jc w:val="both"/>
      </w:pPr>
      <w:r>
        <w:t xml:space="preserve">A </w:t>
      </w:r>
      <w:del w:id="1370"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3" w:name="_Toc3566482"/>
      <w:bookmarkStart w:id="1374" w:name="_Toc34747483"/>
      <w:bookmarkStart w:id="1375"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3"/>
      <w:bookmarkEnd w:id="1374"/>
      <w:bookmarkEnd w:id="13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6" w:name="_Toc3566483"/>
      <w:bookmarkStart w:id="1377" w:name="_Toc34747484"/>
      <w:bookmarkStart w:id="1378"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6"/>
      <w:bookmarkEnd w:id="1377"/>
      <w:bookmarkEnd w:id="13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79" w:author="Dr. Carsten Franke" w:date="2021-02-17T12:25:00Z"/>
        </w:rPr>
      </w:pPr>
      <w:bookmarkStart w:id="1380" w:name="_Toc432343680"/>
      <w:bookmarkStart w:id="1381" w:name="_Toc64463754"/>
      <w:bookmarkStart w:id="1382" w:name="_Toc3557001"/>
      <w:bookmarkStart w:id="1383" w:name="_Toc34747251"/>
      <w:ins w:id="1384" w:author="Dr. Carsten Franke" w:date="2021-02-17T12:28:00Z">
        <w:r w:rsidRPr="00037F3D">
          <w:t>Intermittent</w:t>
        </w:r>
      </w:ins>
      <w:ins w:id="1385" w:author="Dr. Carsten Franke" w:date="2021-02-17T12:25:00Z">
        <w:r w:rsidR="00747A5E" w:rsidRPr="00037F3D">
          <w:t xml:space="preserve"> Connection Lines</w:t>
        </w:r>
      </w:ins>
      <w:bookmarkEnd w:id="1380"/>
      <w:bookmarkEnd w:id="1381"/>
      <w:ins w:id="1386" w:author="Dr. Carsten Franke" w:date="2021-02-17T12:39:00Z">
        <w:r w:rsidR="004D1D7F" w:rsidRPr="00037F3D">
          <w:t xml:space="preserve"> </w:t>
        </w:r>
      </w:ins>
    </w:p>
    <w:p w14:paraId="12322B5B" w14:textId="77777777" w:rsidR="006E5FC8" w:rsidRDefault="008420EC" w:rsidP="00747A5E">
      <w:pPr>
        <w:spacing w:before="120"/>
        <w:jc w:val="both"/>
        <w:rPr>
          <w:ins w:id="1387" w:author="Dr. Carsten Franke" w:date="2021-02-18T11:58:00Z"/>
        </w:rPr>
      </w:pPr>
      <w:ins w:id="1388" w:author="Dr. Carsten Franke" w:date="2021-02-17T13:49:00Z">
        <w:r w:rsidRPr="00037F3D">
          <w:t>Intermittent connection line</w:t>
        </w:r>
      </w:ins>
      <w:ins w:id="1389" w:author="Dr. Carsten Franke" w:date="2021-02-17T13:50:00Z">
        <w:r w:rsidRPr="00037F3D">
          <w:t>s</w:t>
        </w:r>
      </w:ins>
      <w:ins w:id="1390" w:author="Dr. Carsten Franke" w:date="2021-02-17T13:49:00Z">
        <w:r w:rsidRPr="00037F3D">
          <w:t xml:space="preserve"> </w:t>
        </w:r>
      </w:ins>
      <w:ins w:id="1391" w:author="Dr. Carsten Franke" w:date="2021-02-17T13:50:00Z">
        <w:r w:rsidRPr="00037F3D">
          <w:t xml:space="preserve">are connection lines, which are fixed (welded/glued) only at certain </w:t>
        </w:r>
        <w:r w:rsidRPr="00037F3D">
          <w:rPr>
            <w:i/>
          </w:rPr>
          <w:t>segments</w:t>
        </w:r>
      </w:ins>
      <w:ins w:id="1392" w:author="Dr. Carsten Franke" w:date="2021-02-17T14:10:00Z">
        <w:r w:rsidR="00291FDE" w:rsidRPr="00037F3D">
          <w:rPr>
            <w:rStyle w:val="Funotenzeichen"/>
          </w:rPr>
          <w:footnoteReference w:id="21"/>
        </w:r>
      </w:ins>
      <w:ins w:id="1397" w:author="Dr. Carsten Franke" w:date="2021-02-17T13:50:00Z">
        <w:r w:rsidRPr="00037F3D">
          <w:t xml:space="preserve"> along their total length. </w:t>
        </w:r>
      </w:ins>
    </w:p>
    <w:p w14:paraId="46A482E7" w14:textId="3AFFBDC1" w:rsidR="006E5FC8" w:rsidRDefault="006E5FC8" w:rsidP="00747A5E">
      <w:pPr>
        <w:spacing w:before="120"/>
        <w:jc w:val="both"/>
        <w:rPr>
          <w:ins w:id="1398" w:author="Dr. Carsten Franke" w:date="2021-02-18T11:58:00Z"/>
        </w:rPr>
      </w:pPr>
      <w:ins w:id="1399" w:author="Dr. Carsten Franke" w:date="2021-02-18T11:58:00Z">
        <w:r>
          <w:t>The b</w:t>
        </w:r>
        <w:r w:rsidRPr="006E5FC8">
          <w:t xml:space="preserve">enefit of intermittent </w:t>
        </w:r>
        <w:r w:rsidRPr="00037F3D">
          <w:t xml:space="preserve">connection lines </w:t>
        </w:r>
        <w:r w:rsidRPr="006E5FC8">
          <w:t xml:space="preserve">compared with (lots of) individual </w:t>
        </w:r>
      </w:ins>
      <w:ins w:id="1400" w:author="Dr. Carsten Franke" w:date="2021-02-18T11:59:00Z">
        <w:r w:rsidRPr="00037F3D">
          <w:t xml:space="preserve">connection lines </w:t>
        </w:r>
      </w:ins>
      <w:ins w:id="1401" w:author="Dr. Carsten Franke" w:date="2021-02-18T11:58:00Z">
        <w:r w:rsidRPr="006E5FC8">
          <w:t xml:space="preserve">is </w:t>
        </w:r>
      </w:ins>
      <w:ins w:id="1402" w:author="Dr. Carsten Franke" w:date="2021-02-18T11:59:00Z">
        <w:r>
          <w:t xml:space="preserve">the </w:t>
        </w:r>
      </w:ins>
      <w:ins w:id="1403" w:author="Dr. Carsten Franke" w:date="2021-02-18T11:58:00Z">
        <w:r w:rsidRPr="006E5FC8">
          <w:t>reduction of administrative overhead.</w:t>
        </w:r>
        <w:r>
          <w:t xml:space="preserve"> </w:t>
        </w:r>
      </w:ins>
    </w:p>
    <w:p w14:paraId="61E5A75E" w14:textId="228AFDCC" w:rsidR="008420EC" w:rsidRDefault="00C13ED8" w:rsidP="00747A5E">
      <w:pPr>
        <w:spacing w:before="120"/>
        <w:jc w:val="both"/>
        <w:rPr>
          <w:ins w:id="1404" w:author="Dr. Carsten Franke" w:date="2021-03-03T09:44:00Z"/>
        </w:rPr>
      </w:pPr>
      <w:ins w:id="1405" w:author="Dr. Carsten Franke" w:date="2021-02-18T11:46:00Z">
        <w:r>
          <w:t>The</w:t>
        </w:r>
        <w:r w:rsidRPr="00C13ED8">
          <w:t xml:space="preserve"> total length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06" w:author="Dr. Carsten Franke" w:date="2021-02-18T11:47:00Z">
        <w:r>
          <w:t xml:space="preserve"> </w:t>
        </w:r>
      </w:ins>
    </w:p>
    <w:p w14:paraId="49374C42" w14:textId="0B499891" w:rsidR="004B1C7C" w:rsidRPr="00037F3D" w:rsidRDefault="004B1C7C" w:rsidP="00747A5E">
      <w:pPr>
        <w:spacing w:before="120"/>
        <w:jc w:val="both"/>
        <w:rPr>
          <w:ins w:id="1407" w:author="Dr. Carsten Franke" w:date="2021-02-18T11:28:00Z"/>
        </w:rPr>
      </w:pPr>
      <w:ins w:id="1408" w:author="Dr. Carsten Franke" w:date="2021-03-03T09:45:00Z">
        <w:r>
          <w:t>Intermittent connection lines are only applicab</w:t>
        </w:r>
      </w:ins>
      <w:ins w:id="1409" w:author="Dr. Carsten Franke" w:date="2021-03-03T09:57:00Z">
        <w:r w:rsidR="00A205E8">
          <w:t>l</w:t>
        </w:r>
      </w:ins>
      <w:ins w:id="1410" w:author="Dr. Carsten Franke" w:date="2021-03-03T09:45:00Z">
        <w:r>
          <w:t xml:space="preserve">e to </w:t>
        </w:r>
        <w:r w:rsidRPr="00A205E8">
          <w:rPr>
            <w:i/>
          </w:rPr>
          <w:t>we</w:t>
        </w:r>
      </w:ins>
      <w:ins w:id="1411" w:author="Dr. Carsten Franke" w:date="2021-03-03T09:57:00Z">
        <w:r w:rsidR="00A205E8" w:rsidRPr="00A205E8">
          <w:rPr>
            <w:i/>
          </w:rPr>
          <w:t>l</w:t>
        </w:r>
      </w:ins>
      <w:ins w:id="1412" w:author="Dr. Carsten Franke" w:date="2021-03-03T09:45:00Z">
        <w:r w:rsidRPr="00A205E8">
          <w:rPr>
            <w:i/>
          </w:rPr>
          <w:t>d</w:t>
        </w:r>
        <w:r>
          <w:t xml:space="preserve"> lines, currently. </w:t>
        </w:r>
      </w:ins>
    </w:p>
    <w:p w14:paraId="1E3BC91B" w14:textId="7BB12C6B" w:rsidR="0056385B" w:rsidRPr="00037F3D" w:rsidRDefault="0056385B" w:rsidP="00747A5E">
      <w:pPr>
        <w:spacing w:before="120"/>
        <w:jc w:val="both"/>
        <w:rPr>
          <w:ins w:id="1413" w:author="Dr. Carsten Franke" w:date="2021-02-17T13:49:00Z"/>
          <w:i/>
        </w:rPr>
      </w:pPr>
      <w:ins w:id="1414" w:author="Dr. Carsten Franke" w:date="2021-02-18T11:28:00Z">
        <w:r w:rsidRPr="00037F3D">
          <w:rPr>
            <w:i/>
            <w:highlight w:val="yellow"/>
          </w:rPr>
          <w:t>[Insert some sketches / drawings / diagrams, here!</w:t>
        </w:r>
      </w:ins>
      <w:ins w:id="1415" w:author="Dr. Carsten Franke" w:date="2021-02-18T11:33:00Z">
        <w:r w:rsidR="00C85C08" w:rsidRPr="00037F3D">
          <w:rPr>
            <w:i/>
            <w:highlight w:val="yellow"/>
          </w:rPr>
          <w:t xml:space="preserve"> – What is a “segment”</w:t>
        </w:r>
      </w:ins>
      <w:ins w:id="1416" w:author="Dr. Carsten Franke" w:date="2021-02-18T11:46:00Z">
        <w:r w:rsidR="00732431">
          <w:rPr>
            <w:i/>
            <w:highlight w:val="yellow"/>
          </w:rPr>
          <w:t>, a “total length”</w:t>
        </w:r>
      </w:ins>
      <w:ins w:id="1417" w:author="Dr. Carsten Franke" w:date="2021-02-18T11:33:00Z">
        <w:r w:rsidR="00C85C08" w:rsidRPr="00037F3D">
          <w:rPr>
            <w:i/>
            <w:highlight w:val="yellow"/>
          </w:rPr>
          <w:t xml:space="preserve"> and such stuff …</w:t>
        </w:r>
      </w:ins>
      <w:ins w:id="1418" w:author="Dr. Carsten Franke" w:date="2021-02-18T11:28:00Z">
        <w:r w:rsidRPr="00037F3D">
          <w:rPr>
            <w:i/>
            <w:highlight w:val="yellow"/>
          </w:rPr>
          <w:t>]</w:t>
        </w:r>
        <w:r w:rsidRPr="00037F3D">
          <w:rPr>
            <w:i/>
          </w:rPr>
          <w:t xml:space="preserve"> </w:t>
        </w:r>
      </w:ins>
    </w:p>
    <w:p w14:paraId="10DD7000" w14:textId="1DBCC651" w:rsidR="008420EC" w:rsidRPr="00037F3D" w:rsidRDefault="006C75C1" w:rsidP="00747A5E">
      <w:pPr>
        <w:spacing w:before="120"/>
        <w:jc w:val="both"/>
        <w:rPr>
          <w:ins w:id="1419" w:author="Dr. Carsten Franke" w:date="2021-02-17T13:48:00Z"/>
        </w:rPr>
      </w:pPr>
      <w:ins w:id="1420" w:author="Dr. Carsten Franke" w:date="2021-02-17T12:30:00Z">
        <w:r w:rsidRPr="00037F3D">
          <w:t>I</w:t>
        </w:r>
      </w:ins>
      <w:ins w:id="1421" w:author="Dr. Carsten Franke" w:date="2021-02-17T12:28:00Z">
        <w:r w:rsidRPr="00037F3D">
          <w:t>ntermittent</w:t>
        </w:r>
      </w:ins>
      <w:ins w:id="1422" w:author="Dr. Carsten Franke" w:date="2021-02-17T12:25:00Z">
        <w:r w:rsidR="00747A5E" w:rsidRPr="00037F3D">
          <w:t xml:space="preserve"> </w:t>
        </w:r>
      </w:ins>
      <w:ins w:id="1423" w:author="Dr. Carsten Franke" w:date="2021-02-17T13:49:00Z">
        <w:r w:rsidR="008420EC" w:rsidRPr="00037F3D">
          <w:t>connection line</w:t>
        </w:r>
      </w:ins>
      <w:ins w:id="1424" w:author="Dr. Carsten Franke" w:date="2021-02-17T12:25:00Z">
        <w:r w:rsidR="00747A5E" w:rsidRPr="00037F3D">
          <w:t xml:space="preserve">s </w:t>
        </w:r>
      </w:ins>
      <w:ins w:id="1425" w:author="Dr. Carsten Franke" w:date="2021-02-17T12:31:00Z">
        <w:r w:rsidRPr="00037F3D">
          <w:t>were</w:t>
        </w:r>
      </w:ins>
      <w:ins w:id="1426" w:author="Dr. Carsten Franke" w:date="2021-02-17T12:25:00Z">
        <w:r w:rsidR="00747A5E" w:rsidRPr="00037F3D">
          <w:t xml:space="preserve"> </w:t>
        </w:r>
      </w:ins>
      <w:ins w:id="1427" w:author="Dr. Carsten Franke" w:date="2021-02-17T13:54:00Z">
        <w:r w:rsidR="00FC449D" w:rsidRPr="00037F3D">
          <w:t>introduced</w:t>
        </w:r>
      </w:ins>
      <w:ins w:id="1428" w:author="Dr. Carsten Franke" w:date="2021-02-17T12:25:00Z">
        <w:r w:rsidR="00747A5E" w:rsidRPr="00037F3D">
          <w:t xml:space="preserve"> with </w:t>
        </w:r>
      </w:ins>
      <w:ins w:id="1429" w:author="Dr. Carsten Franke" w:date="2021-02-17T13:54:00Z">
        <w:r w:rsidR="00FC449D" w:rsidRPr="00037F3D">
          <w:t xml:space="preserve">χMCF </w:t>
        </w:r>
      </w:ins>
      <w:ins w:id="1430" w:author="Dr. Carsten Franke" w:date="2021-02-17T12:25:00Z">
        <w:r w:rsidR="00747A5E" w:rsidRPr="00037F3D">
          <w:t>version 3.</w:t>
        </w:r>
      </w:ins>
      <w:ins w:id="1431" w:author="Dr. Carsten Franke" w:date="2021-02-17T12:29:00Z">
        <w:r w:rsidRPr="00037F3D">
          <w:t>1.1</w:t>
        </w:r>
      </w:ins>
      <w:ins w:id="1432" w:author="Dr. Carsten Franke" w:date="2021-02-17T12:25:00Z">
        <w:r w:rsidR="00747A5E" w:rsidRPr="00037F3D">
          <w:t xml:space="preserve">. </w:t>
        </w:r>
      </w:ins>
    </w:p>
    <w:p w14:paraId="70620A16" w14:textId="1B57820C" w:rsidR="00747A5E" w:rsidRPr="00037F3D" w:rsidRDefault="008420EC" w:rsidP="0028134C">
      <w:pPr>
        <w:keepNext/>
        <w:spacing w:before="120"/>
        <w:jc w:val="both"/>
        <w:rPr>
          <w:ins w:id="1433" w:author="Dr. Carsten Franke" w:date="2021-02-18T11:29:00Z"/>
        </w:rPr>
      </w:pPr>
      <w:ins w:id="1434" w:author="Dr. Carsten Franke" w:date="2021-02-17T13:48:00Z">
        <w:r w:rsidRPr="00037F3D">
          <w:lastRenderedPageBreak/>
          <w:t>For t</w:t>
        </w:r>
      </w:ins>
      <w:ins w:id="1435" w:author="Dr. Carsten Franke" w:date="2021-02-17T12:25:00Z">
        <w:r w:rsidR="00747A5E" w:rsidRPr="00037F3D">
          <w:t>he description of a</w:t>
        </w:r>
      </w:ins>
      <w:ins w:id="1436" w:author="Dr. Carsten Franke" w:date="2021-02-17T13:48:00Z">
        <w:r w:rsidRPr="00037F3D">
          <w:t>n</w:t>
        </w:r>
      </w:ins>
      <w:ins w:id="1437" w:author="Dr. Carsten Franke" w:date="2021-02-17T12:25:00Z">
        <w:r w:rsidR="00747A5E" w:rsidRPr="00037F3D">
          <w:t xml:space="preserve"> </w:t>
        </w:r>
      </w:ins>
      <w:ins w:id="1438" w:author="Dr. Carsten Franke" w:date="2021-02-17T13:48:00Z">
        <w:r w:rsidRPr="00037F3D">
          <w:t xml:space="preserve">intermittent </w:t>
        </w:r>
      </w:ins>
      <w:ins w:id="1439" w:author="Dr. Carsten Franke" w:date="2021-02-17T12:25:00Z">
        <w:r w:rsidR="00747A5E" w:rsidRPr="00037F3D">
          <w:t>connection line</w:t>
        </w:r>
      </w:ins>
      <w:ins w:id="1440" w:author="Dr. Carsten Franke" w:date="2021-02-17T13:48:00Z">
        <w:r w:rsidRPr="00037F3D">
          <w:t xml:space="preserve">, </w:t>
        </w:r>
      </w:ins>
      <w:ins w:id="1441" w:author="Dr. Carsten Franke" w:date="2021-02-17T13:54:00Z">
        <w:r w:rsidR="00FC449D" w:rsidRPr="00037F3D">
          <w:t>following</w:t>
        </w:r>
      </w:ins>
      <w:ins w:id="1442" w:author="Dr. Carsten Franke" w:date="2021-02-17T13:48:00Z">
        <w:r w:rsidRPr="00037F3D">
          <w:t xml:space="preserve"> </w:t>
        </w:r>
      </w:ins>
      <w:ins w:id="1443" w:author="Dr. Carsten Franke" w:date="2021-02-17T13:49:00Z">
        <w:r w:rsidRPr="00037F3D">
          <w:t>variants are available</w:t>
        </w:r>
      </w:ins>
      <w:ins w:id="1444" w:author="Dr. Carsten Franke" w:date="2021-02-17T12:25:00Z">
        <w:r w:rsidR="00747A5E" w:rsidRPr="00037F3D">
          <w:t>:</w:t>
        </w:r>
      </w:ins>
      <w:ins w:id="1445" w:author="Dr. Carsten Franke" w:date="2021-02-17T12:29:00Z">
        <w:r w:rsidR="006C75C1" w:rsidRPr="00037F3D">
          <w:t xml:space="preserve"> </w:t>
        </w:r>
      </w:ins>
    </w:p>
    <w:p w14:paraId="0724C753" w14:textId="08055D1B" w:rsidR="001C45C8" w:rsidRPr="00037F3D" w:rsidRDefault="001C45C8" w:rsidP="00E53ADB">
      <w:pPr>
        <w:spacing w:before="120"/>
        <w:jc w:val="both"/>
        <w:rPr>
          <w:ins w:id="1446" w:author="Dr. Carsten Franke" w:date="2021-02-18T11:31:00Z"/>
        </w:rPr>
      </w:pPr>
      <w:ins w:id="1447" w:author="Dr. Carsten Franke" w:date="2021-02-18T11:29:00Z">
        <w:r w:rsidRPr="00E53ADB">
          <w:rPr>
            <w:i/>
            <w:highlight w:val="yellow"/>
          </w:rPr>
          <w:t>[Insert tables &amp; free text explaining parameter syntax and semantics, here!</w:t>
        </w:r>
      </w:ins>
      <w:ins w:id="1448" w:author="Dr. Carsten Franke" w:date="2021-02-18T12:14:00Z">
        <w:r w:rsidR="00E53ADB" w:rsidRPr="00E53ADB">
          <w:rPr>
            <w:i/>
            <w:highlight w:val="yellow"/>
          </w:rPr>
          <w:t xml:space="preserve"> Such like the following:</w:t>
        </w:r>
      </w:ins>
      <w:ins w:id="1449" w:author="Dr. Carsten Franke" w:date="2021-02-18T11:29:00Z">
        <w:r w:rsidRPr="00E53ADB">
          <w:rPr>
            <w:i/>
            <w:highlight w:val="yellow"/>
          </w:rPr>
          <w:t>]</w:t>
        </w:r>
        <w:r w:rsidRPr="00037F3D">
          <w:t xml:space="preserve"> </w:t>
        </w:r>
      </w:ins>
      <w:ins w:id="1450" w:author="Dr. Carsten Franke" w:date="2021-02-18T12:14:00Z">
        <w:r w:rsidR="00E53ADB">
          <w:br/>
        </w:r>
      </w:ins>
      <w:ins w:id="1451" w:author="Dr. Carsten Franke" w:date="2021-02-18T12:15:00Z">
        <w:r w:rsidR="00E53ADB" w:rsidRPr="00E53ADB">
          <w:rPr>
            <w:highlight w:val="yellow"/>
          </w:rPr>
          <w:t>Attribute value keep</w:t>
        </w:r>
        <w:proofErr w:type="gramStart"/>
        <w:r w:rsidR="00E53ADB" w:rsidRPr="00E53ADB">
          <w:rPr>
            <w:highlight w:val="yellow"/>
          </w:rPr>
          <w:t>=”spacing</w:t>
        </w:r>
        <w:proofErr w:type="gramEnd"/>
        <w:r w:rsidR="00E53ADB" w:rsidRPr="00E53ADB">
          <w:rPr>
            <w:highlight w:val="yellow"/>
          </w:rPr>
          <w:t xml:space="preserve">” means that segment length </w:t>
        </w:r>
      </w:ins>
      <w:ins w:id="1452" w:author="Dr. Carsten Franke" w:date="2021-02-18T12:16:00Z">
        <w:r w:rsidR="00E53ADB">
          <w:rPr>
            <w:highlight w:val="yellow"/>
          </w:rPr>
          <w:t xml:space="preserve">is to </w:t>
        </w:r>
      </w:ins>
      <w:ins w:id="1453"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3020D9F5" w14:textId="5BAE1E11" w:rsidR="00C85C08" w:rsidRPr="00037F3D" w:rsidRDefault="00C85C08" w:rsidP="00747A5E">
      <w:pPr>
        <w:spacing w:before="120"/>
        <w:jc w:val="both"/>
        <w:rPr>
          <w:ins w:id="1454" w:author="Dr. Carsten Franke" w:date="2021-02-17T12:25:00Z"/>
        </w:rPr>
      </w:pPr>
      <w:ins w:id="1455" w:author="Dr. Carsten Franke" w:date="2021-02-18T11:31:00Z">
        <w:r w:rsidRPr="00037F3D">
          <w:t xml:space="preserve">From </w:t>
        </w:r>
      </w:ins>
      <w:ins w:id="1456" w:author="Dr. Carsten Franke" w:date="2021-02-18T11:32:00Z">
        <w:r w:rsidRPr="00037F3D">
          <w:t>applications like durability and fatigue</w:t>
        </w:r>
      </w:ins>
      <w:ins w:id="1457" w:author="Dr. Carsten Franke" w:date="2021-02-18T11:33:00Z">
        <w:r w:rsidRPr="00037F3D">
          <w:t>,</w:t>
        </w:r>
      </w:ins>
      <w:ins w:id="1458" w:author="Dr. Carsten Franke" w:date="2021-02-18T11:32:00Z">
        <w:r w:rsidRPr="00037F3D">
          <w:t xml:space="preserve"> it is known that the beginnings and ends of a weld line</w:t>
        </w:r>
      </w:ins>
      <w:ins w:id="1459" w:author="Dr. Carsten Franke" w:date="2021-02-18T11:33:00Z">
        <w:r w:rsidRPr="00037F3D">
          <w:t xml:space="preserve"> are most crucial</w:t>
        </w:r>
      </w:ins>
      <w:ins w:id="1460" w:author="Dr. Carsten Franke" w:date="2021-02-18T11:32:00Z">
        <w:r w:rsidRPr="00037F3D">
          <w:t xml:space="preserve">. Hence, it shall be guaranteed </w:t>
        </w:r>
      </w:ins>
      <w:ins w:id="1461" w:author="Dr. Carsten Franke" w:date="2021-02-18T11:44:00Z">
        <w:r w:rsidR="00D977AB">
          <w:t>as far a</w:t>
        </w:r>
      </w:ins>
      <w:ins w:id="1462" w:author="Dr. Carsten Franke" w:date="2021-02-18T11:45:00Z">
        <w:r w:rsidR="00D977AB">
          <w:t xml:space="preserve">s possible </w:t>
        </w:r>
      </w:ins>
      <w:ins w:id="1463" w:author="Dr. Carsten Franke" w:date="2021-02-18T11:32:00Z">
        <w:r w:rsidRPr="00037F3D">
          <w:t xml:space="preserve">that there exist </w:t>
        </w:r>
        <w:r w:rsidRPr="00FA4B96">
          <w:rPr>
            <w:i/>
          </w:rPr>
          <w:t>complete</w:t>
        </w:r>
        <w:r w:rsidRPr="00037F3D">
          <w:t xml:space="preserve"> segments. </w:t>
        </w:r>
      </w:ins>
      <w:ins w:id="1464" w:author="Dr. Carsten Franke" w:date="2021-02-18T12:10:00Z">
        <w:r w:rsidR="000E12AA">
          <w:t>But in the end, i</w:t>
        </w:r>
        <w:r w:rsidR="000E12AA" w:rsidRPr="000E12AA">
          <w:t xml:space="preserve">t is the responsibility of the </w:t>
        </w:r>
        <w:r w:rsidR="000E12AA">
          <w:t xml:space="preserve">χMCF </w:t>
        </w:r>
        <w:r w:rsidR="000E12AA" w:rsidRPr="000E12AA">
          <w:t>creating system that chopped final segments do not occur</w:t>
        </w:r>
        <w:r w:rsidR="000E12AA">
          <w:t xml:space="preserve">. </w:t>
        </w:r>
      </w:ins>
    </w:p>
    <w:p w14:paraId="7C29D251" w14:textId="1BE315B1" w:rsidR="00747A5E" w:rsidRPr="00037F3D" w:rsidRDefault="00747A5E" w:rsidP="006C75C1">
      <w:pPr>
        <w:pStyle w:val="Example"/>
        <w:keepNext/>
        <w:rPr>
          <w:ins w:id="1465" w:author="Dr. Carsten Franke" w:date="2021-02-17T12:25:00Z"/>
        </w:rPr>
      </w:pPr>
      <w:ins w:id="1466"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r w:rsidRPr="00037F3D">
          <w:rPr>
            <w:rStyle w:val="elementdeftypeChar"/>
            <w:b/>
          </w:rPr>
          <w:t>&lt;</w:t>
        </w:r>
        <w:proofErr w:type="spellStart"/>
        <w:r w:rsidRPr="00037F3D">
          <w:rPr>
            <w:rStyle w:val="elementdeftypeChar"/>
            <w:b/>
          </w:rPr>
          <w:t>regular_se</w:t>
        </w:r>
      </w:ins>
      <w:ins w:id="1467" w:author="Dr. Carsten Franke" w:date="2021-02-17T14:11:00Z">
        <w:r w:rsidR="00E14802" w:rsidRPr="00037F3D">
          <w:rPr>
            <w:rStyle w:val="elementdeftypeChar"/>
            <w:b/>
          </w:rPr>
          <w:t>gments</w:t>
        </w:r>
      </w:ins>
      <w:proofErr w:type="spellEnd"/>
      <w:ins w:id="1468" w:author="Dr. Carsten Franke" w:date="2021-02-17T12:25:00Z">
        <w:r w:rsidRPr="00037F3D">
          <w:rPr>
            <w:rStyle w:val="elementdeftypeChar"/>
            <w:b/>
          </w:rPr>
          <w:t>/&gt;</w:t>
        </w:r>
      </w:ins>
      <w:ins w:id="1469" w:author="Dr. Carsten Franke" w:date="2021-02-17T14:35:00Z">
        <w:r w:rsidR="003263AA" w:rsidRPr="00037F3D">
          <w:rPr>
            <w:b w:val="0"/>
          </w:rPr>
          <w:t xml:space="preserve"> defined by density</w:t>
        </w:r>
      </w:ins>
      <w:ins w:id="1470" w:author="Dr. Carsten Franke" w:date="2021-02-17T14:36:00Z">
        <w:r w:rsidR="003263AA" w:rsidRPr="00037F3D">
          <w:rPr>
            <w:b w:val="0"/>
          </w:rPr>
          <w:t xml:space="preserve"> and number of segments</w:t>
        </w:r>
      </w:ins>
      <w:ins w:id="1471" w:author="Dr. Carsten Franke" w:date="2021-02-17T14:35:00Z">
        <w:r w:rsidR="003263AA" w:rsidRPr="00037F3D">
          <w:t>)</w:t>
        </w:r>
      </w:ins>
      <w:ins w:id="1472" w:author="Dr. Carsten Franke" w:date="2021-02-17T12:25:00Z">
        <w:r w:rsidRPr="00037F3D">
          <w:t>:</w:t>
        </w:r>
      </w:ins>
      <w:ins w:id="1473" w:author="Dr. Carsten Franke" w:date="2021-02-17T14:36:00Z">
        <w:r w:rsidR="003263AA" w:rsidRPr="00037F3D">
          <w:t xml:space="preserve"> </w:t>
        </w:r>
      </w:ins>
    </w:p>
    <w:p w14:paraId="6B767605" w14:textId="77777777" w:rsidR="00747A5E" w:rsidRPr="00D977AB" w:rsidRDefault="00747A5E" w:rsidP="00064214">
      <w:pPr>
        <w:pStyle w:val="XMLCode"/>
        <w:keepNext/>
        <w:rPr>
          <w:ins w:id="1474" w:author="Dr. Carsten Franke" w:date="2021-02-17T12:25:00Z"/>
        </w:rPr>
      </w:pPr>
    </w:p>
    <w:p w14:paraId="3A9A7CC0" w14:textId="77777777" w:rsidR="00747A5E" w:rsidRDefault="00747A5E" w:rsidP="00747A5E">
      <w:pPr>
        <w:pStyle w:val="XMLCode"/>
        <w:keepNext/>
        <w:rPr>
          <w:ins w:id="1475" w:author="Dr. Carsten Franke" w:date="2021-02-17T12:25:00Z"/>
        </w:rPr>
      </w:pPr>
      <w:ins w:id="1476"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77" w:author="Dr. Carsten Franke" w:date="2021-02-17T12:25:00Z"/>
          <w:b/>
          <w:color w:val="0070C0"/>
        </w:rPr>
      </w:pPr>
      <w:ins w:id="1478"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79" w:author="Dr. Carsten Franke" w:date="2021-02-17T12:34:00Z">
        <w:r w:rsidR="00591648" w:rsidRPr="00591648">
          <w:t>resistance</w:t>
        </w:r>
      </w:ins>
      <w:ins w:id="1480" w:author="Dr. Carsten Franke" w:date="2021-02-17T12:25:00Z">
        <w:r w:rsidRPr="008918B7">
          <w:t>”&gt;</w:t>
        </w:r>
      </w:ins>
    </w:p>
    <w:p w14:paraId="4347173C" w14:textId="77777777" w:rsidR="00591648" w:rsidRPr="00D977AB" w:rsidRDefault="00747A5E" w:rsidP="00591648">
      <w:pPr>
        <w:pStyle w:val="XMLCode"/>
        <w:rPr>
          <w:ins w:id="1481" w:author="Dr. Carsten Franke" w:date="2021-02-17T12:35:00Z"/>
          <w:b/>
          <w:color w:val="0070C0"/>
        </w:rPr>
      </w:pPr>
      <w:ins w:id="1482" w:author="Dr. Carsten Franke" w:date="2021-02-17T12:25:00Z">
        <w:r w:rsidRPr="001E3F9F">
          <w:rPr>
            <w:b/>
            <w:color w:val="0070C0"/>
          </w:rPr>
          <w:t xml:space="preserve">        </w:t>
        </w:r>
      </w:ins>
      <w:ins w:id="1483"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484" w:author="Dr. Carsten Franke" w:date="2021-02-17T12:36:00Z"/>
          <w:b/>
          <w:color w:val="0070C0"/>
        </w:rPr>
      </w:pPr>
      <w:ins w:id="1485" w:author="Dr. Carsten Franke" w:date="2021-02-17T12:25:00Z">
        <w:r w:rsidRPr="00426B96">
          <w:rPr>
            <w:b/>
            <w:color w:val="0070C0"/>
          </w:rPr>
          <w:t xml:space="preserve">        </w:t>
        </w:r>
      </w:ins>
      <w:ins w:id="1486" w:author="Dr. Carsten Franke" w:date="2021-02-17T12:35:00Z">
        <w:r w:rsidR="006A6749" w:rsidRPr="001E3F9F">
          <w:rPr>
            <w:b/>
            <w:color w:val="0070C0"/>
          </w:rPr>
          <w:t xml:space="preserve">    </w:t>
        </w:r>
      </w:ins>
      <w:ins w:id="1487"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591648">
      <w:pPr>
        <w:pStyle w:val="XMLCode"/>
        <w:rPr>
          <w:ins w:id="1488" w:author="Dr. Carsten Franke" w:date="2021-02-17T14:28:00Z"/>
          <w:b/>
          <w:color w:val="0070C0"/>
          <w:highlight w:val="yellow"/>
        </w:rPr>
      </w:pPr>
      <w:ins w:id="1489" w:author="Dr. Carsten Franke" w:date="2021-02-17T12:36:00Z">
        <w:r>
          <w:rPr>
            <w:b/>
            <w:color w:val="0070C0"/>
          </w:rPr>
          <w:t xml:space="preserve">            </w:t>
        </w:r>
      </w:ins>
      <w:ins w:id="1490" w:author="Dr. Carsten Franke" w:date="2021-02-17T12:25:00Z">
        <w:r w:rsidR="00747A5E" w:rsidRPr="00D977AB">
          <w:rPr>
            <w:b/>
            <w:color w:val="0070C0"/>
            <w:highlight w:val="yellow"/>
          </w:rPr>
          <w:t>&lt;regular_se</w:t>
        </w:r>
      </w:ins>
      <w:ins w:id="1491" w:author="Dr. Carsten Franke" w:date="2021-02-17T14:08:00Z">
        <w:r w:rsidR="009858BE" w:rsidRPr="00D977AB">
          <w:rPr>
            <w:b/>
            <w:color w:val="0070C0"/>
            <w:highlight w:val="yellow"/>
          </w:rPr>
          <w:t>gments</w:t>
        </w:r>
      </w:ins>
      <w:ins w:id="1492"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493" w:author="Dr. Carsten Franke" w:date="2021-02-17T12:25:00Z"/>
          <w:b/>
          <w:color w:val="0070C0"/>
        </w:rPr>
      </w:pPr>
      <w:ins w:id="1494" w:author="Dr. Carsten Franke" w:date="2021-02-17T14:28:00Z">
        <w:r w:rsidRPr="00D977AB">
          <w:rPr>
            <w:b/>
            <w:color w:val="0070C0"/>
            <w:highlight w:val="yellow"/>
          </w:rPr>
          <w:t xml:space="preserve">                </w:t>
        </w:r>
      </w:ins>
      <w:ins w:id="1495" w:author="Dr. Carsten Franke" w:date="2021-02-17T14:27:00Z">
        <w:r w:rsidRPr="00D977AB">
          <w:rPr>
            <w:b/>
            <w:color w:val="0070C0"/>
            <w:highlight w:val="yellow"/>
          </w:rPr>
          <w:t>begin_margin="1.0" end_margin="3.0" density="0.666" num_s</w:t>
        </w:r>
      </w:ins>
      <w:ins w:id="1496" w:author="Dr. Carsten Franke" w:date="2021-02-17T14:36:00Z">
        <w:r w:rsidR="003263AA" w:rsidRPr="00D977AB">
          <w:rPr>
            <w:b/>
            <w:color w:val="0070C0"/>
            <w:highlight w:val="yellow"/>
          </w:rPr>
          <w:t>egments</w:t>
        </w:r>
      </w:ins>
      <w:ins w:id="1497" w:author="Dr. Carsten Franke" w:date="2021-02-17T14:27:00Z">
        <w:r w:rsidRPr="00D977AB">
          <w:rPr>
            <w:b/>
            <w:color w:val="0070C0"/>
            <w:highlight w:val="yellow"/>
          </w:rPr>
          <w:t>="30"</w:t>
        </w:r>
      </w:ins>
      <w:ins w:id="1498"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499" w:author="Dr. Carsten Franke" w:date="2021-02-17T12:25:00Z"/>
          <w:b/>
          <w:color w:val="0070C0"/>
        </w:rPr>
      </w:pPr>
      <w:ins w:id="1500"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501" w:author="Dr. Carsten Franke" w:date="2021-02-17T12:25:00Z"/>
        </w:rPr>
      </w:pPr>
      <w:ins w:id="1502"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503" w:author="Dr. Carsten Franke" w:date="2021-02-17T12:25:00Z"/>
        </w:rPr>
      </w:pPr>
      <w:ins w:id="1504"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505" w:author="Dr. Carsten Franke" w:date="2021-02-17T12:25:00Z"/>
        </w:rPr>
      </w:pPr>
      <w:ins w:id="1506"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507" w:author="Dr. Carsten Franke" w:date="2021-02-17T12:25:00Z"/>
        </w:rPr>
      </w:pPr>
    </w:p>
    <w:p w14:paraId="3C58A8ED" w14:textId="579034A2" w:rsidR="00FD235E" w:rsidRPr="00D977AB" w:rsidRDefault="00FD235E" w:rsidP="00FD235E">
      <w:pPr>
        <w:pStyle w:val="Example"/>
        <w:keepNext/>
        <w:rPr>
          <w:ins w:id="1508" w:author="Dr. Carsten Franke" w:date="2021-02-17T14:26:00Z"/>
        </w:rPr>
      </w:pPr>
      <w:ins w:id="1509"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510" w:author="Dr. Carsten Franke" w:date="2021-02-17T14:37:00Z">
        <w:r w:rsidR="001B6909" w:rsidRPr="003263AA">
          <w:rPr>
            <w:b w:val="0"/>
          </w:rPr>
          <w:t xml:space="preserve"> defined by </w:t>
        </w:r>
        <w:r w:rsidR="001B6909">
          <w:rPr>
            <w:b w:val="0"/>
          </w:rPr>
          <w:t xml:space="preserve">length and </w:t>
        </w:r>
      </w:ins>
      <w:ins w:id="1511" w:author="Dr. Carsten Franke" w:date="2021-02-17T14:38:00Z">
        <w:r w:rsidR="001B6909">
          <w:rPr>
            <w:b w:val="0"/>
          </w:rPr>
          <w:t>spacing</w:t>
        </w:r>
      </w:ins>
      <w:ins w:id="1512" w:author="Dr. Carsten Franke" w:date="2021-02-17T14:37:00Z">
        <w:r w:rsidR="001B6909">
          <w:rPr>
            <w:b w:val="0"/>
          </w:rPr>
          <w:t xml:space="preserve"> of segments</w:t>
        </w:r>
      </w:ins>
      <w:ins w:id="1513" w:author="Dr. Carsten Franke" w:date="2021-02-17T14:26:00Z">
        <w:r w:rsidRPr="009C2EA6">
          <w:t>)</w:t>
        </w:r>
        <w:r w:rsidRPr="00D977AB">
          <w:t>:</w:t>
        </w:r>
      </w:ins>
    </w:p>
    <w:p w14:paraId="30555288" w14:textId="77777777" w:rsidR="00FD235E" w:rsidRPr="00D977AB" w:rsidRDefault="00FD235E" w:rsidP="00FD235E">
      <w:pPr>
        <w:pStyle w:val="XMLCode"/>
        <w:keepNext/>
        <w:rPr>
          <w:ins w:id="1514" w:author="Dr. Carsten Franke" w:date="2021-02-17T14:26:00Z"/>
        </w:rPr>
      </w:pPr>
    </w:p>
    <w:p w14:paraId="544BFB5B" w14:textId="77777777" w:rsidR="00FD235E" w:rsidRDefault="00FD235E" w:rsidP="00FD235E">
      <w:pPr>
        <w:pStyle w:val="XMLCode"/>
        <w:keepNext/>
        <w:rPr>
          <w:ins w:id="1515" w:author="Dr. Carsten Franke" w:date="2021-02-17T14:26:00Z"/>
        </w:rPr>
      </w:pPr>
      <w:ins w:id="1516"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517" w:author="Dr. Carsten Franke" w:date="2021-02-17T14:26:00Z"/>
          <w:b/>
          <w:color w:val="0070C0"/>
        </w:rPr>
      </w:pPr>
      <w:ins w:id="1518"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519" w:author="Dr. Carsten Franke" w:date="2021-02-17T14:26:00Z"/>
          <w:b/>
          <w:color w:val="0070C0"/>
        </w:rPr>
      </w:pPr>
      <w:ins w:id="1520"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521" w:author="Dr. Carsten Franke" w:date="2021-02-17T14:26:00Z"/>
          <w:b/>
          <w:color w:val="0070C0"/>
        </w:rPr>
      </w:pPr>
      <w:ins w:id="1522"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FD235E">
      <w:pPr>
        <w:pStyle w:val="XMLCode"/>
        <w:rPr>
          <w:ins w:id="1523" w:author="Dr. Carsten Franke" w:date="2021-02-17T14:30:00Z"/>
          <w:b/>
          <w:color w:val="0070C0"/>
          <w:highlight w:val="yellow"/>
        </w:rPr>
      </w:pPr>
      <w:ins w:id="1524"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525" w:author="Dr. Carsten Franke" w:date="2021-02-17T14:32:00Z"/>
          <w:b/>
          <w:color w:val="0070C0"/>
          <w:highlight w:val="yellow"/>
        </w:rPr>
      </w:pPr>
      <w:ins w:id="1526" w:author="Dr. Carsten Franke" w:date="2021-02-17T14:30:00Z">
        <w:r w:rsidRPr="00D977AB">
          <w:rPr>
            <w:b/>
            <w:color w:val="0070C0"/>
            <w:highlight w:val="yellow"/>
          </w:rPr>
          <w:t xml:space="preserve">                begin_margin="1.0" end_margin="3.0" length="10.0" spacing="5.0"</w:t>
        </w:r>
      </w:ins>
      <w:ins w:id="1527"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528" w:author="Dr. Carsten Franke" w:date="2021-02-17T14:26:00Z"/>
          <w:b/>
          <w:color w:val="0070C0"/>
          <w:highlight w:val="yellow"/>
        </w:rPr>
      </w:pPr>
      <w:ins w:id="1529" w:author="Dr. Carsten Franke" w:date="2021-02-17T14:32:00Z">
        <w:r w:rsidRPr="00D977AB">
          <w:rPr>
            <w:b/>
            <w:color w:val="0070C0"/>
            <w:highlight w:val="yellow"/>
          </w:rPr>
          <w:t xml:space="preserve">                </w:t>
        </w:r>
      </w:ins>
      <w:ins w:id="1530" w:author="Dr. Carsten Franke" w:date="2021-02-17T14:33:00Z">
        <w:r w:rsidR="00A96C4A" w:rsidRPr="00D977AB">
          <w:rPr>
            <w:b/>
            <w:color w:val="0070C0"/>
            <w:highlight w:val="yellow"/>
          </w:rPr>
          <w:t>keep</w:t>
        </w:r>
      </w:ins>
      <w:ins w:id="1531" w:author="Dr. Carsten Franke" w:date="2021-02-17T14:31:00Z">
        <w:r w:rsidRPr="00D977AB">
          <w:rPr>
            <w:b/>
            <w:color w:val="0070C0"/>
            <w:highlight w:val="yellow"/>
          </w:rPr>
          <w:t>="spacing"</w:t>
        </w:r>
      </w:ins>
      <w:ins w:id="1532"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533" w:author="Dr. Carsten Franke" w:date="2021-02-17T14:26:00Z"/>
          <w:b/>
          <w:color w:val="0070C0"/>
        </w:rPr>
      </w:pPr>
      <w:ins w:id="1534"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535" w:author="Dr. Carsten Franke" w:date="2021-02-17T14:26:00Z"/>
        </w:rPr>
      </w:pPr>
      <w:ins w:id="1536"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537" w:author="Dr. Carsten Franke" w:date="2021-02-17T14:26:00Z"/>
        </w:rPr>
      </w:pPr>
      <w:ins w:id="1538"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539" w:author="Dr. Carsten Franke" w:date="2021-02-17T14:26:00Z"/>
        </w:rPr>
      </w:pPr>
      <w:ins w:id="1540"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541"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542" w:author="Dr. Carsten Franke" w:date="2021-02-17T12:25:00Z"/>
          <w:b/>
          <w:sz w:val="24"/>
        </w:rPr>
      </w:pPr>
      <w:ins w:id="1543" w:author="Dr. Carsten Franke" w:date="2021-02-17T12:25:00Z">
        <w:r w:rsidRPr="00004502">
          <w:rPr>
            <w:b/>
            <w:sz w:val="24"/>
          </w:rPr>
          <w:t>Example</w:t>
        </w:r>
        <w:r>
          <w:rPr>
            <w:b/>
            <w:sz w:val="24"/>
          </w:rPr>
          <w:t xml:space="preserve"> </w:t>
        </w:r>
      </w:ins>
      <w:ins w:id="1544" w:author="Dr. Carsten Franke" w:date="2021-02-17T14:24:00Z">
        <w:r w:rsidR="00FE3019">
          <w:rPr>
            <w:b/>
            <w:sz w:val="24"/>
          </w:rPr>
          <w:t>C</w:t>
        </w:r>
      </w:ins>
      <w:ins w:id="1545"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546" w:name="_Hlk64538969"/>
        <w:r>
          <w:rPr>
            <w:rStyle w:val="elementdeftypeChar"/>
          </w:rPr>
          <w:t>&lt;</w:t>
        </w:r>
        <w:proofErr w:type="spellStart"/>
        <w:r w:rsidRPr="00004502">
          <w:rPr>
            <w:rStyle w:val="elementdeftypeChar"/>
          </w:rPr>
          <w:t>se</w:t>
        </w:r>
      </w:ins>
      <w:ins w:id="1547" w:author="Dr. Carsten Franke" w:date="2021-02-17T14:11:00Z">
        <w:r w:rsidR="00302312">
          <w:rPr>
            <w:rStyle w:val="elementdeftypeChar"/>
          </w:rPr>
          <w:t>gment</w:t>
        </w:r>
      </w:ins>
      <w:ins w:id="1548" w:author="Dr. Carsten Franke" w:date="2021-02-17T12:25:00Z">
        <w:r>
          <w:rPr>
            <w:rStyle w:val="elementdeftypeChar"/>
          </w:rPr>
          <w:t>_list</w:t>
        </w:r>
        <w:proofErr w:type="spellEnd"/>
        <w:r w:rsidRPr="00004502">
          <w:rPr>
            <w:rStyle w:val="elementdeftypeChar"/>
          </w:rPr>
          <w:t>/&gt;</w:t>
        </w:r>
        <w:bookmarkEnd w:id="1546"/>
        <w:r w:rsidRPr="00004502">
          <w:rPr>
            <w:b/>
            <w:sz w:val="24"/>
          </w:rPr>
          <w:t>):</w:t>
        </w:r>
      </w:ins>
    </w:p>
    <w:p w14:paraId="50CFC536" w14:textId="77777777" w:rsidR="00747A5E" w:rsidRDefault="00747A5E" w:rsidP="00747A5E">
      <w:pPr>
        <w:pStyle w:val="XMLCode"/>
        <w:keepNext/>
        <w:rPr>
          <w:ins w:id="1549" w:author="Dr. Carsten Franke" w:date="2021-02-17T12:25:00Z"/>
        </w:rPr>
      </w:pPr>
    </w:p>
    <w:p w14:paraId="4DCD7664" w14:textId="77777777" w:rsidR="00747A5E" w:rsidRDefault="00747A5E" w:rsidP="00747A5E">
      <w:pPr>
        <w:pStyle w:val="XMLCode"/>
        <w:keepNext/>
        <w:rPr>
          <w:ins w:id="1550" w:author="Dr. Carsten Franke" w:date="2021-02-17T12:25:00Z"/>
        </w:rPr>
      </w:pPr>
      <w:ins w:id="1551"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52" w:author="Dr. Carsten Franke" w:date="2021-02-17T13:28:00Z"/>
          <w:b/>
          <w:color w:val="0070C0"/>
        </w:rPr>
      </w:pPr>
      <w:ins w:id="1553"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554" w:author="Dr. Carsten Franke" w:date="2021-02-17T13:28:00Z"/>
          <w:b/>
          <w:color w:val="0070C0"/>
        </w:rPr>
      </w:pPr>
      <w:ins w:id="1555"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556" w:author="Dr. Carsten Franke" w:date="2021-02-17T13:28:00Z"/>
          <w:b/>
          <w:color w:val="0070C0"/>
        </w:rPr>
      </w:pPr>
      <w:ins w:id="1557"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747A5E">
      <w:pPr>
        <w:pStyle w:val="XMLCode"/>
        <w:rPr>
          <w:ins w:id="1558" w:author="Dr. Carsten Franke" w:date="2021-02-17T12:25:00Z"/>
          <w:b/>
          <w:color w:val="0070C0"/>
          <w:highlight w:val="yellow"/>
        </w:rPr>
      </w:pPr>
      <w:ins w:id="1559" w:author="Dr. Carsten Franke" w:date="2021-02-17T14:16:00Z">
        <w:r w:rsidRPr="00426B96">
          <w:rPr>
            <w:b/>
            <w:color w:val="0070C0"/>
          </w:rPr>
          <w:t xml:space="preserve">        </w:t>
        </w:r>
        <w:r w:rsidRPr="001E3F9F">
          <w:rPr>
            <w:b/>
            <w:color w:val="0070C0"/>
          </w:rPr>
          <w:t xml:space="preserve">    </w:t>
        </w:r>
      </w:ins>
      <w:ins w:id="1560" w:author="Dr. Carsten Franke" w:date="2021-02-17T12:25:00Z">
        <w:r w:rsidR="00747A5E" w:rsidRPr="00D977AB">
          <w:rPr>
            <w:b/>
            <w:color w:val="0070C0"/>
            <w:highlight w:val="yellow"/>
          </w:rPr>
          <w:t>&lt;se</w:t>
        </w:r>
      </w:ins>
      <w:ins w:id="1561" w:author="Dr. Carsten Franke" w:date="2021-02-17T14:11:00Z">
        <w:r w:rsidR="00302312" w:rsidRPr="00D977AB">
          <w:rPr>
            <w:b/>
            <w:color w:val="0070C0"/>
            <w:highlight w:val="yellow"/>
          </w:rPr>
          <w:t>gment</w:t>
        </w:r>
      </w:ins>
      <w:ins w:id="1562"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563" w:author="Dr. Carsten Franke" w:date="2021-02-17T12:25:00Z"/>
          <w:b/>
          <w:color w:val="0070C0"/>
          <w:highlight w:val="yellow"/>
        </w:rPr>
      </w:pPr>
      <w:ins w:id="1564" w:author="Dr. Carsten Franke" w:date="2021-02-17T14:16:00Z">
        <w:r w:rsidRPr="008428F6">
          <w:rPr>
            <w:b/>
            <w:color w:val="0070C0"/>
            <w:highlight w:val="yellow"/>
          </w:rPr>
          <w:t xml:space="preserve">            </w:t>
        </w:r>
        <w:r w:rsidRPr="00D977AB">
          <w:rPr>
            <w:b/>
            <w:color w:val="0070C0"/>
            <w:highlight w:val="yellow"/>
          </w:rPr>
          <w:t xml:space="preserve">    </w:t>
        </w:r>
      </w:ins>
      <w:ins w:id="1565" w:author="Dr. Carsten Franke" w:date="2021-02-17T12:25:00Z">
        <w:r w:rsidR="00747A5E" w:rsidRPr="00D977AB">
          <w:rPr>
            <w:b/>
            <w:color w:val="0070C0"/>
            <w:highlight w:val="yellow"/>
          </w:rPr>
          <w:t>&lt;s</w:t>
        </w:r>
      </w:ins>
      <w:ins w:id="1566" w:author="Dr. Carsten Franke" w:date="2021-02-17T14:15:00Z">
        <w:r w:rsidR="00716DC1" w:rsidRPr="00D977AB">
          <w:rPr>
            <w:b/>
            <w:color w:val="0070C0"/>
            <w:highlight w:val="yellow"/>
          </w:rPr>
          <w:t>egment</w:t>
        </w:r>
      </w:ins>
      <w:ins w:id="1567"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568" w:author="Dr. Carsten Franke" w:date="2021-02-17T12:25:00Z"/>
          <w:b/>
          <w:color w:val="0070C0"/>
          <w:highlight w:val="yellow"/>
        </w:rPr>
      </w:pPr>
      <w:ins w:id="1569" w:author="Dr. Carsten Franke" w:date="2021-02-17T14:16:00Z">
        <w:r w:rsidRPr="008428F6">
          <w:rPr>
            <w:b/>
            <w:color w:val="0070C0"/>
            <w:highlight w:val="yellow"/>
          </w:rPr>
          <w:t xml:space="preserve">                </w:t>
        </w:r>
      </w:ins>
      <w:ins w:id="1570" w:author="Dr. Carsten Franke" w:date="2021-02-17T12:25:00Z">
        <w:r w:rsidR="00747A5E" w:rsidRPr="00D977AB">
          <w:rPr>
            <w:b/>
            <w:color w:val="0070C0"/>
            <w:highlight w:val="yellow"/>
          </w:rPr>
          <w:t>&lt;</w:t>
        </w:r>
      </w:ins>
      <w:ins w:id="1571" w:author="Dr. Carsten Franke" w:date="2021-02-17T14:15:00Z">
        <w:r w:rsidR="00716DC1" w:rsidRPr="00D977AB">
          <w:rPr>
            <w:b/>
            <w:color w:val="0070C0"/>
            <w:highlight w:val="yellow"/>
          </w:rPr>
          <w:t>segment</w:t>
        </w:r>
      </w:ins>
      <w:ins w:id="1572"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573" w:author="Dr. Carsten Franke" w:date="2021-02-17T12:25:00Z"/>
          <w:b/>
          <w:color w:val="0070C0"/>
        </w:rPr>
      </w:pPr>
      <w:ins w:id="1574" w:author="Dr. Carsten Franke" w:date="2021-02-17T14:16:00Z">
        <w:r w:rsidRPr="008428F6">
          <w:rPr>
            <w:b/>
            <w:color w:val="0070C0"/>
            <w:highlight w:val="yellow"/>
          </w:rPr>
          <w:t xml:space="preserve">            </w:t>
        </w:r>
      </w:ins>
      <w:ins w:id="1575" w:author="Dr. Carsten Franke" w:date="2021-02-17T12:25:00Z">
        <w:r w:rsidR="00747A5E" w:rsidRPr="00D977AB">
          <w:rPr>
            <w:b/>
            <w:color w:val="0070C0"/>
            <w:highlight w:val="yellow"/>
          </w:rPr>
          <w:t>&lt;/se</w:t>
        </w:r>
      </w:ins>
      <w:ins w:id="1576" w:author="Dr. Carsten Franke" w:date="2021-02-17T14:11:00Z">
        <w:r w:rsidR="00302312" w:rsidRPr="00D977AB">
          <w:rPr>
            <w:b/>
            <w:color w:val="0070C0"/>
            <w:highlight w:val="yellow"/>
          </w:rPr>
          <w:t>gment</w:t>
        </w:r>
      </w:ins>
      <w:ins w:id="1577"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578" w:author="Dr. Carsten Franke" w:date="2021-02-17T12:25:00Z"/>
          <w:b/>
          <w:color w:val="0070C0"/>
        </w:rPr>
      </w:pPr>
      <w:ins w:id="1579"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580" w:author="Dr. Carsten Franke" w:date="2021-02-17T12:25:00Z"/>
        </w:rPr>
      </w:pPr>
      <w:ins w:id="1581"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82" w:author="Dr. Carsten Franke" w:date="2021-02-17T12:25:00Z"/>
        </w:rPr>
      </w:pPr>
      <w:ins w:id="1583"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84" w:author="Dr. Carsten Franke" w:date="2021-02-17T12:25:00Z"/>
        </w:rPr>
      </w:pPr>
      <w:ins w:id="1585"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86" w:author="Dr. Carsten Franke" w:date="2021-02-17T12:25:00Z"/>
        </w:rPr>
      </w:pPr>
    </w:p>
    <w:p w14:paraId="40C86194" w14:textId="33425025" w:rsidR="00747A5E" w:rsidRDefault="00747A5E" w:rsidP="00747A5E">
      <w:pPr>
        <w:autoSpaceDE w:val="0"/>
        <w:autoSpaceDN w:val="0"/>
        <w:adjustRightInd w:val="0"/>
        <w:spacing w:after="0"/>
        <w:jc w:val="both"/>
        <w:rPr>
          <w:ins w:id="1587" w:author="Dr. Carsten Franke" w:date="2021-02-18T12:12:00Z"/>
          <w:rFonts w:cs="Calibri"/>
          <w:szCs w:val="22"/>
          <w:lang w:eastAsia="en-GB"/>
        </w:rPr>
      </w:pPr>
      <w:ins w:id="1588" w:author="Dr. Carsten Franke" w:date="2021-02-17T12:25:00Z">
        <w:r w:rsidRPr="00EC2BB3">
          <w:rPr>
            <w:rFonts w:cs="Calibri"/>
            <w:szCs w:val="22"/>
            <w:lang w:eastAsia="en-GB"/>
          </w:rPr>
          <w:t>Th</w:t>
        </w:r>
      </w:ins>
      <w:ins w:id="1589" w:author="Dr. Carsten Franke" w:date="2021-02-17T13:28:00Z">
        <w:r w:rsidR="00AA200E">
          <w:rPr>
            <w:rFonts w:cs="Calibri"/>
            <w:szCs w:val="22"/>
            <w:lang w:eastAsia="en-GB"/>
          </w:rPr>
          <w:t xml:space="preserve">e </w:t>
        </w:r>
      </w:ins>
      <w:ins w:id="1590" w:author="Dr. Carsten Franke" w:date="2021-02-17T13:29:00Z">
        <w:r w:rsidR="00AA200E">
          <w:rPr>
            <w:rFonts w:cs="Calibri"/>
            <w:szCs w:val="22"/>
            <w:lang w:eastAsia="en-GB"/>
          </w:rPr>
          <w:t>tag</w:t>
        </w:r>
      </w:ins>
      <w:ins w:id="1591"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92" w:author="Dr. Carsten Franke" w:date="2021-02-17T14:12:00Z">
        <w:r w:rsidR="009432CB">
          <w:rPr>
            <w:rStyle w:val="elementdeftypeChar"/>
            <w:lang w:eastAsia="en-GB"/>
          </w:rPr>
          <w:t>gment</w:t>
        </w:r>
      </w:ins>
      <w:ins w:id="1593" w:author="Dr. Carsten Franke" w:date="2021-02-17T12:25:00Z">
        <w:r w:rsidRPr="00EC2BB3">
          <w:rPr>
            <w:rStyle w:val="elementdeftypeChar"/>
            <w:lang w:eastAsia="en-GB"/>
          </w:rPr>
          <w:t>_list</w:t>
        </w:r>
      </w:ins>
      <w:proofErr w:type="spellEnd"/>
      <w:ins w:id="1594" w:author="Dr. Carsten Franke" w:date="2021-02-17T12:35:00Z">
        <w:r w:rsidR="00C12B36">
          <w:rPr>
            <w:rStyle w:val="elementdeftypeChar"/>
            <w:lang w:eastAsia="en-GB"/>
          </w:rPr>
          <w:t>/</w:t>
        </w:r>
      </w:ins>
      <w:ins w:id="1595" w:author="Dr. Carsten Franke" w:date="2021-02-17T12:25:00Z">
        <w:r w:rsidRPr="00EC2BB3">
          <w:rPr>
            <w:rStyle w:val="elementdeftypeChar"/>
            <w:lang w:eastAsia="en-GB"/>
          </w:rPr>
          <w:t>&gt;</w:t>
        </w:r>
        <w:r w:rsidRPr="00EC2BB3">
          <w:rPr>
            <w:rFonts w:cs="Calibri"/>
            <w:szCs w:val="22"/>
            <w:lang w:eastAsia="en-GB"/>
          </w:rPr>
          <w:t xml:space="preserve"> </w:t>
        </w:r>
      </w:ins>
      <w:ins w:id="1596" w:author="Dr. Carsten Franke" w:date="2021-02-17T13:29:00Z">
        <w:r w:rsidR="00AA200E">
          <w:rPr>
            <w:rFonts w:cs="Calibri"/>
            <w:szCs w:val="22"/>
            <w:lang w:eastAsia="en-GB"/>
          </w:rPr>
          <w:t>can</w:t>
        </w:r>
      </w:ins>
      <w:ins w:id="1597" w:author="Dr. Carsten Franke" w:date="2021-02-17T12:25:00Z">
        <w:r w:rsidRPr="00EC2BB3">
          <w:rPr>
            <w:rFonts w:cs="Calibri"/>
            <w:szCs w:val="22"/>
            <w:lang w:eastAsia="en-GB"/>
          </w:rPr>
          <w:t xml:space="preserve"> only be used </w:t>
        </w:r>
      </w:ins>
      <w:ins w:id="1598" w:author="Dr. Carsten Franke" w:date="2021-02-17T13:29:00Z">
        <w:r w:rsidR="00AA200E" w:rsidRPr="00AA200E">
          <w:rPr>
            <w:rFonts w:cs="Calibri"/>
            <w:i/>
            <w:szCs w:val="22"/>
            <w:lang w:eastAsia="en-GB"/>
          </w:rPr>
          <w:t>mutually exclusively</w:t>
        </w:r>
      </w:ins>
      <w:ins w:id="1599"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600" w:author="Dr. Carsten Franke" w:date="2021-02-17T14:12:00Z">
        <w:r w:rsidR="009432CB">
          <w:rPr>
            <w:rStyle w:val="elementdeftypeChar"/>
            <w:lang w:eastAsia="en-GB"/>
          </w:rPr>
          <w:t>gments</w:t>
        </w:r>
      </w:ins>
      <w:proofErr w:type="spellEnd"/>
      <w:ins w:id="1601"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602" w:author="Dr. Carsten Franke" w:date="2021-02-17T13:32:00Z">
        <w:r w:rsidR="00831446">
          <w:rPr>
            <w:rFonts w:cs="Calibri"/>
            <w:szCs w:val="22"/>
            <w:lang w:eastAsia="en-GB"/>
          </w:rPr>
          <w:t>tag</w:t>
        </w:r>
      </w:ins>
      <w:ins w:id="1603" w:author="Dr. Carsten Franke" w:date="2021-02-17T12:25:00Z">
        <w:r w:rsidRPr="00EC2BB3">
          <w:rPr>
            <w:rFonts w:cs="Calibri"/>
            <w:szCs w:val="22"/>
            <w:lang w:eastAsia="en-GB"/>
          </w:rPr>
          <w:t>.</w:t>
        </w:r>
      </w:ins>
      <w:ins w:id="1604"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605" w:author="Dr. Carsten Franke" w:date="2021-02-17T12:25:00Z"/>
        </w:rPr>
      </w:pPr>
      <w:ins w:id="1606" w:author="Dr. Carsten Franke" w:date="2021-02-18T12:12:00Z">
        <w:r>
          <w:rPr>
            <w:rFonts w:cs="Calibri"/>
            <w:szCs w:val="22"/>
            <w:lang w:eastAsia="en-GB"/>
          </w:rPr>
          <w:lastRenderedPageBreak/>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607"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608" w:author="Dr. Carsten Franke" w:date="2021-02-17T13:31:00Z"/>
        </w:rPr>
      </w:pPr>
    </w:p>
    <w:p w14:paraId="43CA4864" w14:textId="741D464B" w:rsidR="00831446" w:rsidRPr="008A37D8" w:rsidRDefault="00831446" w:rsidP="00981467">
      <w:pPr>
        <w:keepNext/>
        <w:jc w:val="both"/>
        <w:rPr>
          <w:ins w:id="1609" w:author="Dr. Carsten Franke" w:date="2021-02-17T13:31:00Z"/>
          <w:highlight w:val="yellow"/>
        </w:rPr>
      </w:pPr>
      <w:ins w:id="1610" w:author="Dr. Carsten Franke" w:date="2021-02-17T13:31:00Z">
        <w:r w:rsidRPr="008A37D8">
          <w:rPr>
            <w:highlight w:val="yellow"/>
          </w:rPr>
          <w:t xml:space="preserve">To be done: </w:t>
        </w:r>
      </w:ins>
    </w:p>
    <w:p w14:paraId="10493758" w14:textId="5FF643CB" w:rsidR="00DD08B1" w:rsidRPr="00D977AB" w:rsidRDefault="002B633A" w:rsidP="00B917C0">
      <w:pPr>
        <w:pStyle w:val="Listenabsatz"/>
        <w:numPr>
          <w:ilvl w:val="0"/>
          <w:numId w:val="22"/>
        </w:numPr>
        <w:rPr>
          <w:ins w:id="1611" w:author="Dr. Carsten Franke" w:date="2021-02-17T14:39:00Z"/>
          <w:highlight w:val="yellow"/>
          <w:lang w:val="en-US"/>
        </w:rPr>
      </w:pPr>
      <w:ins w:id="1612" w:author="Dr. Carsten Franke" w:date="2021-02-17T14:32:00Z">
        <w:r w:rsidRPr="00D977AB">
          <w:rPr>
            <w:highlight w:val="yellow"/>
            <w:lang w:val="en-US"/>
          </w:rPr>
          <w:t>Create</w:t>
        </w:r>
      </w:ins>
      <w:ins w:id="1613" w:author="Dr. Carsten Franke" w:date="2021-02-17T13:39:00Z">
        <w:r w:rsidR="00DD08B1" w:rsidRPr="00D977AB">
          <w:rPr>
            <w:highlight w:val="yellow"/>
            <w:lang w:val="en-US"/>
          </w:rPr>
          <w:t xml:space="preserve"> example χMCF file for </w:t>
        </w:r>
      </w:ins>
      <w:ins w:id="1614" w:author="Dr. Carsten Franke" w:date="2021-02-17T14:32:00Z">
        <w:r w:rsidRPr="00D977AB">
          <w:rPr>
            <w:highlight w:val="yellow"/>
            <w:lang w:val="en-US"/>
          </w:rPr>
          <w:t>example B</w:t>
        </w:r>
      </w:ins>
      <w:ins w:id="1615" w:author="Dr. Carsten Franke" w:date="2021-02-17T14:18:00Z">
        <w:r w:rsidR="00B5709E" w:rsidRPr="00D977AB">
          <w:rPr>
            <w:highlight w:val="yellow"/>
            <w:lang w:val="en-US"/>
          </w:rPr>
          <w:t xml:space="preserve">. </w:t>
        </w:r>
      </w:ins>
    </w:p>
    <w:p w14:paraId="0593A415" w14:textId="4B71DEC4" w:rsidR="0056796C" w:rsidRPr="00D977AB" w:rsidRDefault="0056796C" w:rsidP="00B917C0">
      <w:pPr>
        <w:pStyle w:val="Listenabsatz"/>
        <w:numPr>
          <w:ilvl w:val="0"/>
          <w:numId w:val="22"/>
        </w:numPr>
        <w:rPr>
          <w:ins w:id="1616" w:author="Dr. Carsten Franke" w:date="2021-02-17T13:38:00Z"/>
          <w:highlight w:val="yellow"/>
          <w:lang w:val="en-US"/>
        </w:rPr>
      </w:pPr>
      <w:ins w:id="1617" w:author="Dr. Carsten Franke" w:date="2021-02-17T14:39:00Z">
        <w:r w:rsidRPr="00D977AB">
          <w:rPr>
            <w:strike/>
            <w:highlight w:val="yellow"/>
            <w:lang w:val="en-US"/>
          </w:rPr>
          <w:t xml:space="preserve">What happens in example C, if the last segment(s) exceed total polygon length, or </w:t>
        </w:r>
      </w:ins>
      <w:ins w:id="1618" w:author="Dr. Carsten Franke" w:date="2021-02-17T14:40:00Z">
        <w:r w:rsidRPr="00D977AB">
          <w:rPr>
            <w:strike/>
            <w:highlight w:val="yellow"/>
            <w:lang w:val="en-US"/>
          </w:rPr>
          <w:t>c</w:t>
        </w:r>
      </w:ins>
      <w:ins w:id="1619" w:author="Dr. Carsten Franke" w:date="2021-02-18T10:44:00Z">
        <w:r w:rsidR="00FB7DDB" w:rsidRPr="00D977AB">
          <w:rPr>
            <w:strike/>
            <w:highlight w:val="yellow"/>
            <w:lang w:val="en-US"/>
          </w:rPr>
          <w:t>h</w:t>
        </w:r>
      </w:ins>
      <w:ins w:id="1620" w:author="Dr. Carsten Franke" w:date="2021-02-17T14:40:00Z">
        <w:r w:rsidRPr="00D977AB">
          <w:rPr>
            <w:strike/>
            <w:highlight w:val="yellow"/>
            <w:lang w:val="en-US"/>
          </w:rPr>
          <w:t xml:space="preserve">op of </w:t>
        </w:r>
        <w:proofErr w:type="gramStart"/>
        <w:r w:rsidRPr="00D977AB">
          <w:rPr>
            <w:strike/>
            <w:highlight w:val="yellow"/>
            <w:lang w:val="en-US"/>
          </w:rPr>
          <w:t>a</w:t>
        </w:r>
        <w:proofErr w:type="gramEnd"/>
        <w:r w:rsidRPr="00D977AB">
          <w:rPr>
            <w:strike/>
            <w:highlight w:val="yellow"/>
            <w:lang w:val="en-US"/>
          </w:rPr>
          <w:t xml:space="preserve"> unfeasible small piece?</w:t>
        </w:r>
        <w:r w:rsidRPr="00D977AB">
          <w:rPr>
            <w:highlight w:val="yellow"/>
            <w:lang w:val="en-US"/>
          </w:rPr>
          <w:t xml:space="preserve"> </w:t>
        </w:r>
      </w:ins>
      <w:ins w:id="1621" w:author="Dr. Carsten Franke" w:date="2021-02-18T11:06:00Z">
        <w:r w:rsidR="0059225B" w:rsidRPr="00D977AB">
          <w:rPr>
            <w:highlight w:val="cyan"/>
            <w:lang w:val="en-US"/>
          </w:rPr>
          <w:sym w:font="Wingdings" w:char="F0E0"/>
        </w:r>
        <w:r w:rsidR="0059225B" w:rsidRPr="00D977AB">
          <w:rPr>
            <w:highlight w:val="cyan"/>
            <w:lang w:val="en-US"/>
          </w:rPr>
          <w:t xml:space="preserve"> Was answered 2021-02-18.</w:t>
        </w:r>
      </w:ins>
      <w:ins w:id="1622" w:author="Dr. Carsten Franke" w:date="2021-02-18T11:07:00Z">
        <w:r w:rsidR="00B917C0" w:rsidRPr="00D977AB">
          <w:rPr>
            <w:highlight w:val="yellow"/>
            <w:lang w:val="en-US"/>
          </w:rPr>
          <w:t xml:space="preserve"> </w:t>
        </w:r>
      </w:ins>
    </w:p>
    <w:p w14:paraId="5C3B71B1" w14:textId="1B526EF2" w:rsidR="008A37D8" w:rsidRPr="00D977AB" w:rsidRDefault="006E5FC8" w:rsidP="00B917C0">
      <w:pPr>
        <w:pStyle w:val="Listenabsatz"/>
        <w:numPr>
          <w:ilvl w:val="0"/>
          <w:numId w:val="22"/>
        </w:numPr>
        <w:rPr>
          <w:ins w:id="1623" w:author="Dr. Carsten Franke" w:date="2021-02-17T13:34:00Z"/>
          <w:highlight w:val="yellow"/>
          <w:lang w:val="en-US"/>
        </w:rPr>
      </w:pPr>
      <w:ins w:id="1624" w:author="Dr. Carsten Franke" w:date="2021-02-18T12:00:00Z">
        <w:r w:rsidRPr="006E5FC8">
          <w:rPr>
            <w:highlight w:val="yellow"/>
            <w:lang w:val="en-US"/>
          </w:rPr>
          <w:t xml:space="preserve">The </w:t>
        </w:r>
        <w:r w:rsidRPr="006E5FC8">
          <w:rPr>
            <w:rStyle w:val="elementdeftypeChar"/>
            <w:rFonts w:eastAsia="Times New Roman"/>
            <w:highlight w:val="yellow"/>
            <w:lang w:eastAsia="en-GB"/>
          </w:rPr>
          <w:t>&lt;</w:t>
        </w:r>
        <w:proofErr w:type="spellStart"/>
        <w:r w:rsidRPr="006E5FC8">
          <w:rPr>
            <w:rStyle w:val="elementdeftypeChar"/>
            <w:rFonts w:eastAsia="Times New Roman"/>
            <w:highlight w:val="yellow"/>
            <w:lang w:eastAsia="en-GB"/>
          </w:rPr>
          <w:t>loc_list</w:t>
        </w:r>
        <w:proofErr w:type="spellEnd"/>
        <w:r w:rsidRPr="006E5FC8">
          <w:rPr>
            <w:rStyle w:val="elementdeftypeChar"/>
            <w:rFonts w:eastAsia="Times New Roman"/>
            <w:highlight w:val="yellow"/>
            <w:lang w:eastAsia="en-GB"/>
          </w:rPr>
          <w:t>/&gt;</w:t>
        </w:r>
        <w:r w:rsidRPr="006E5FC8">
          <w:rPr>
            <w:highlight w:val="yellow"/>
            <w:lang w:val="en-US"/>
          </w:rPr>
          <w:t xml:space="preserve"> polygon only </w:t>
        </w:r>
        <w:r w:rsidRPr="006E5FC8">
          <w:rPr>
            <w:i/>
            <w:highlight w:val="yellow"/>
            <w:lang w:val="en-US"/>
          </w:rPr>
          <w:t>approximates</w:t>
        </w:r>
        <w:r w:rsidRPr="006E5FC8">
          <w:rPr>
            <w:highlight w:val="yellow"/>
            <w:lang w:val="en-US"/>
          </w:rPr>
          <w:t xml:space="preserve"> exact geometry. This can lead to </w:t>
        </w:r>
      </w:ins>
      <w:ins w:id="1625" w:author="Dr. Carsten Franke" w:date="2021-02-18T12:01:00Z">
        <w:r w:rsidRPr="006E5FC8">
          <w:rPr>
            <w:highlight w:val="yellow"/>
            <w:lang w:val="en-US"/>
          </w:rPr>
          <w:t xml:space="preserve">unneglectable </w:t>
        </w:r>
      </w:ins>
      <w:ins w:id="1626" w:author="Dr. Carsten Franke" w:date="2021-02-18T12:00:00Z">
        <w:r w:rsidRPr="006E5FC8">
          <w:rPr>
            <w:highlight w:val="yellow"/>
            <w:lang w:val="en-US"/>
          </w:rPr>
          <w:t xml:space="preserve">deviations </w:t>
        </w:r>
      </w:ins>
      <w:ins w:id="1627" w:author="Dr. Carsten Franke" w:date="2021-02-18T12:01:00Z">
        <w:r w:rsidRPr="006E5FC8">
          <w:rPr>
            <w:highlight w:val="yellow"/>
            <w:lang w:val="en-US"/>
          </w:rPr>
          <w:t xml:space="preserve">between the length of both, and hence to the exact positions of segments, especially next to </w:t>
        </w:r>
      </w:ins>
      <w:ins w:id="1628" w:author="Dr. Carsten Franke" w:date="2021-02-18T12:00:00Z">
        <w:r w:rsidRPr="006E5FC8">
          <w:rPr>
            <w:highlight w:val="yellow"/>
            <w:lang w:val="en-US"/>
          </w:rPr>
          <w:t xml:space="preserve">the end of a </w:t>
        </w:r>
      </w:ins>
      <w:ins w:id="1629" w:author="Dr. Carsten Franke" w:date="2021-02-18T12:02:00Z">
        <w:r w:rsidRPr="006E5FC8">
          <w:rPr>
            <w:highlight w:val="yellow"/>
            <w:lang w:val="en-US"/>
          </w:rPr>
          <w:t>connection</w:t>
        </w:r>
      </w:ins>
      <w:ins w:id="1630" w:author="Dr. Carsten Franke" w:date="2021-02-18T12:00:00Z">
        <w:r w:rsidRPr="006E5FC8">
          <w:rPr>
            <w:highlight w:val="yellow"/>
            <w:lang w:val="en-US"/>
          </w:rPr>
          <w:t xml:space="preserve"> line.</w:t>
        </w:r>
      </w:ins>
      <w:ins w:id="1631" w:author="Dr. Carsten Franke" w:date="2021-02-18T12:02:00Z">
        <w:r>
          <w:rPr>
            <w:lang w:val="en-US"/>
          </w:rPr>
          <w:t xml:space="preserve"> </w:t>
        </w:r>
      </w:ins>
      <w:ins w:id="1632" w:author="Dr. Carsten Franke" w:date="2021-02-18T12:00:00Z">
        <w:r>
          <w:rPr>
            <w:highlight w:val="yellow"/>
            <w:lang w:val="en-US"/>
          </w:rPr>
          <w:br/>
        </w:r>
      </w:ins>
      <w:ins w:id="1633" w:author="Dr. Carsten Franke" w:date="2021-02-18T12:02:00Z">
        <w:r w:rsidR="00C34684">
          <w:rPr>
            <w:highlight w:val="yellow"/>
            <w:lang w:val="en-US"/>
          </w:rPr>
          <w:t>Therefore, we should s</w:t>
        </w:r>
      </w:ins>
      <w:ins w:id="1634"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635"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 – such as</w:t>
        </w:r>
      </w:ins>
      <w:ins w:id="1636" w:author="Dr. Carsten Franke" w:date="2021-02-17T13:34:00Z">
        <w:r w:rsidR="008A37D8" w:rsidRPr="00D977AB">
          <w:rPr>
            <w:highlight w:val="yellow"/>
            <w:lang w:val="en-US"/>
          </w:rPr>
          <w:t xml:space="preserve"> e.g.</w:t>
        </w:r>
      </w:ins>
      <w:ins w:id="1637" w:author="Dr. Carsten Franke" w:date="2021-02-17T13:33:00Z">
        <w:r w:rsidR="008A37D8" w:rsidRPr="00D977AB">
          <w:rPr>
            <w:highlight w:val="yellow"/>
            <w:lang w:val="en-US"/>
          </w:rPr>
          <w:t>:</w:t>
        </w:r>
      </w:ins>
      <w:ins w:id="1638" w:author="Dr. Carsten Franke" w:date="2021-02-17T13:32:00Z">
        <w:r w:rsidR="00831446" w:rsidRPr="00D977AB">
          <w:rPr>
            <w:highlight w:val="yellow"/>
            <w:lang w:val="en-US"/>
          </w:rPr>
          <w:t xml:space="preserve"> </w:t>
        </w:r>
      </w:ins>
    </w:p>
    <w:p w14:paraId="281E36DA" w14:textId="374566C2" w:rsidR="008A37D8" w:rsidRPr="00D977AB" w:rsidRDefault="008A37D8" w:rsidP="00B917C0">
      <w:pPr>
        <w:pStyle w:val="Listenabsatz"/>
        <w:numPr>
          <w:ilvl w:val="1"/>
          <w:numId w:val="22"/>
        </w:numPr>
        <w:rPr>
          <w:ins w:id="1639" w:author="Dr. Carsten Franke" w:date="2021-02-17T13:35:00Z"/>
          <w:highlight w:val="yellow"/>
          <w:lang w:val="en-US"/>
        </w:rPr>
      </w:pPr>
      <w:ins w:id="1640" w:author="Dr. Carsten Franke" w:date="2021-02-17T13:36:00Z">
        <w:r w:rsidRPr="00D977AB">
          <w:rPr>
            <w:highlight w:val="yellow"/>
            <w:lang w:val="en-US"/>
          </w:rPr>
          <w:t xml:space="preserve">All polygon vertices must lie on (hypothetical/exact) CAD geometry within a given location tolerance. </w:t>
        </w:r>
      </w:ins>
    </w:p>
    <w:p w14:paraId="58FB4B20" w14:textId="2B70C281" w:rsidR="008A37D8" w:rsidRPr="00D977AB" w:rsidRDefault="008A37D8" w:rsidP="00B917C0">
      <w:pPr>
        <w:pStyle w:val="Listenabsatz"/>
        <w:numPr>
          <w:ilvl w:val="1"/>
          <w:numId w:val="22"/>
        </w:numPr>
        <w:rPr>
          <w:ins w:id="1641" w:author="Dr. Carsten Franke" w:date="2021-02-17T13:34:00Z"/>
          <w:highlight w:val="yellow"/>
          <w:lang w:val="en-US"/>
        </w:rPr>
      </w:pPr>
      <w:ins w:id="1642" w:author="Dr. Carsten Franke" w:date="2021-02-17T13:34:00Z">
        <w:r w:rsidRPr="00D977AB">
          <w:rPr>
            <w:highlight w:val="yellow"/>
            <w:lang w:val="en-US"/>
          </w:rPr>
          <w:t>S</w:t>
        </w:r>
      </w:ins>
      <w:ins w:id="1643" w:author="Dr. Carsten Franke" w:date="2021-02-17T13:32:00Z">
        <w:r w:rsidRPr="00D977AB">
          <w:rPr>
            <w:highlight w:val="yellow"/>
            <w:lang w:val="en-US"/>
          </w:rPr>
          <w:t>ag betw</w:t>
        </w:r>
      </w:ins>
      <w:ins w:id="1644" w:author="Dr. Carsten Franke" w:date="2021-02-17T13:33:00Z">
        <w:r w:rsidRPr="00D977AB">
          <w:rPr>
            <w:highlight w:val="yellow"/>
            <w:lang w:val="en-US"/>
          </w:rPr>
          <w:t xml:space="preserve">een polygon </w:t>
        </w:r>
      </w:ins>
      <w:ins w:id="1645" w:author="Dr. Carsten Franke" w:date="2021-02-17T13:36:00Z">
        <w:r w:rsidRPr="00D977AB">
          <w:rPr>
            <w:highlight w:val="yellow"/>
            <w:lang w:val="en-US"/>
          </w:rPr>
          <w:t xml:space="preserve">edges </w:t>
        </w:r>
      </w:ins>
      <w:ins w:id="1646" w:author="Dr. Carsten Franke" w:date="2021-02-17T13:33:00Z">
        <w:r w:rsidRPr="00D977AB">
          <w:rPr>
            <w:highlight w:val="yellow"/>
            <w:lang w:val="en-US"/>
          </w:rPr>
          <w:t xml:space="preserve">and (hypothetical/exact) CAD geometry must be smaller than a given </w:t>
        </w:r>
      </w:ins>
      <w:ins w:id="1647" w:author="Dr. Carsten Franke" w:date="2021-02-17T13:36:00Z">
        <w:r w:rsidRPr="00D977AB">
          <w:rPr>
            <w:highlight w:val="yellow"/>
            <w:lang w:val="en-US"/>
          </w:rPr>
          <w:t xml:space="preserve">sag </w:t>
        </w:r>
      </w:ins>
      <w:ins w:id="1648" w:author="Dr. Carsten Franke" w:date="2021-02-17T13:33:00Z">
        <w:r w:rsidRPr="00D977AB">
          <w:rPr>
            <w:highlight w:val="yellow"/>
            <w:lang w:val="en-US"/>
          </w:rPr>
          <w:t xml:space="preserve">tolerance. </w:t>
        </w:r>
      </w:ins>
    </w:p>
    <w:p w14:paraId="50A53A2E" w14:textId="1B3E164B" w:rsidR="00831446" w:rsidRPr="00D977AB" w:rsidRDefault="008A37D8" w:rsidP="00B917C0">
      <w:pPr>
        <w:pStyle w:val="Listenabsatz"/>
        <w:numPr>
          <w:ilvl w:val="1"/>
          <w:numId w:val="22"/>
        </w:numPr>
        <w:rPr>
          <w:ins w:id="1649" w:author="Dr. Carsten Franke" w:date="2021-02-17T13:31:00Z"/>
          <w:highlight w:val="yellow"/>
          <w:lang w:val="en-US"/>
        </w:rPr>
      </w:pPr>
      <w:ins w:id="1650" w:author="Dr. Carsten Franke" w:date="2021-02-17T13:33:00Z">
        <w:r w:rsidRPr="00D977AB">
          <w:rPr>
            <w:highlight w:val="yellow"/>
            <w:lang w:val="en-US"/>
          </w:rPr>
          <w:t>Total l</w:t>
        </w:r>
      </w:ins>
      <w:ins w:id="1651" w:author="Dr. Carsten Franke" w:date="2021-02-17T13:34:00Z">
        <w:r w:rsidRPr="00D977AB">
          <w:rPr>
            <w:highlight w:val="yellow"/>
            <w:lang w:val="en-US"/>
          </w:rPr>
          <w:t>ength of polygon must not be smaller than 99</w:t>
        </w:r>
      </w:ins>
      <w:ins w:id="1652" w:author="Dr. Carsten Franke" w:date="2021-02-17T13:35:00Z">
        <w:r w:rsidRPr="00D977AB">
          <w:rPr>
            <w:highlight w:val="yellow"/>
            <w:lang w:val="en-US"/>
          </w:rPr>
          <w:t>.5</w:t>
        </w:r>
      </w:ins>
      <w:ins w:id="1653" w:author="Dr. Carsten Franke" w:date="2021-02-17T13:34:00Z">
        <w:r w:rsidRPr="00D977AB">
          <w:rPr>
            <w:highlight w:val="yellow"/>
            <w:lang w:val="en-US"/>
          </w:rPr>
          <w:t>% of length of (hypothetical/exact) CAD geometry</w:t>
        </w:r>
      </w:ins>
      <w:ins w:id="1654" w:author="Dr. Carsten Franke" w:date="2021-02-17T13:32:00Z">
        <w:r w:rsidR="00831446" w:rsidRPr="00D977AB">
          <w:rPr>
            <w:highlight w:val="yellow"/>
            <w:lang w:val="en-US"/>
          </w:rPr>
          <w:t xml:space="preserve">. </w:t>
        </w:r>
      </w:ins>
      <w:ins w:id="1655" w:author="Dr. Carsten Franke" w:date="2021-02-17T13:35:00Z">
        <w:r w:rsidRPr="00D977AB">
          <w:rPr>
            <w:highlight w:val="yellow"/>
            <w:lang w:val="en-US"/>
          </w:rPr>
          <w:t xml:space="preserve">(Means max. 1cm per 2m.) </w:t>
        </w:r>
      </w:ins>
    </w:p>
    <w:p w14:paraId="37D2E875" w14:textId="60E61626" w:rsidR="00831446" w:rsidRDefault="00DD08B1" w:rsidP="00B917C0">
      <w:pPr>
        <w:ind w:left="709"/>
        <w:rPr>
          <w:ins w:id="1656" w:author="Dr. Carsten Franke" w:date="2021-02-17T13:42:00Z"/>
        </w:rPr>
      </w:pPr>
      <w:ins w:id="1657"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58" w:author="Dr. Carsten Franke" w:date="2021-02-17T13:43:00Z">
        <w:r w:rsidRPr="002032C1">
          <w:rPr>
            <w:highlight w:val="yellow"/>
          </w:rPr>
          <w:t xml:space="preserve">tions </w:t>
        </w:r>
      </w:ins>
      <w:ins w:id="1659"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60"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ins w:id="1661" w:author="Dr. Carsten Franke" w:date="2021-02-17T13:45:00Z">
        <w:r w:rsidR="002032C1" w:rsidRPr="002032C1">
          <w:rPr>
            <w:highlight w:val="yellow"/>
          </w:rPr>
          <w:t>Location</w:t>
        </w:r>
        <w:r w:rsidR="002032C1" w:rsidRPr="002032C1">
          <w:rPr>
            <w:highlight w:val="yellow"/>
          </w:rPr>
          <w:fldChar w:fldCharType="end"/>
        </w:r>
      </w:ins>
      <w:ins w:id="1662" w:author="Dr. Carsten Franke" w:date="2021-02-17T13:46:00Z">
        <w:r w:rsidR="002032C1">
          <w:rPr>
            <w:highlight w:val="yellow"/>
          </w:rPr>
          <w:t>,</w:t>
        </w:r>
      </w:ins>
      <w:ins w:id="1663" w:author="Dr. Carsten Franke" w:date="2021-02-17T13:45:00Z">
        <w:r w:rsidR="002032C1" w:rsidRPr="002032C1">
          <w:rPr>
            <w:highlight w:val="yellow"/>
          </w:rPr>
          <w:t xml:space="preserve"> </w:t>
        </w:r>
      </w:ins>
      <w:ins w:id="1664" w:author="Dr. Carsten Franke" w:date="2021-02-17T13:52:00Z">
        <w:r w:rsidR="00064214">
          <w:rPr>
            <w:highlight w:val="yellow"/>
          </w:rPr>
          <w:t>or</w:t>
        </w:r>
      </w:ins>
      <w:ins w:id="1665" w:author="Dr. Carsten Franke" w:date="2021-02-17T13:45:00Z">
        <w:r w:rsidR="002032C1" w:rsidRPr="002032C1">
          <w:rPr>
            <w:highlight w:val="yellow"/>
          </w:rPr>
          <w:t xml:space="preserve"> </w:t>
        </w:r>
      </w:ins>
      <w:ins w:id="1666"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7"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ins w:id="1668" w:author="Dr. Carsten Franke" w:date="2021-02-17T13:44:00Z">
        <w:r w:rsidR="00481866" w:rsidRPr="002032C1">
          <w:rPr>
            <w:highlight w:val="yellow"/>
          </w:rPr>
          <w:t>Welding Position</w:t>
        </w:r>
        <w:r w:rsidR="00481866" w:rsidRPr="002032C1">
          <w:rPr>
            <w:highlight w:val="yellow"/>
          </w:rPr>
          <w:fldChar w:fldCharType="end"/>
        </w:r>
      </w:ins>
      <w:ins w:id="1669" w:author="Dr. Carsten Franke" w:date="2021-02-17T13:43:00Z">
        <w:r w:rsidRPr="002032C1">
          <w:rPr>
            <w:highlight w:val="yellow"/>
          </w:rPr>
          <w:t xml:space="preserve"> ?</w:t>
        </w:r>
        <w:r>
          <w:t xml:space="preserve"> </w:t>
        </w:r>
      </w:ins>
      <w:ins w:id="1670" w:author="Dr. Carsten Franke" w:date="2021-02-18T11:06:00Z">
        <w:r w:rsidR="00B917C0">
          <w:br/>
        </w:r>
      </w:ins>
      <w:ins w:id="1671"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672" w:author="Dr. Carsten Franke" w:date="2021-02-18T11:06:00Z">
        <w:r w:rsidR="00B917C0" w:rsidRPr="00B917C0">
          <w:rPr>
            <w:highlight w:val="cyan"/>
          </w:rPr>
          <w:t xml:space="preserve">ound positive echo on </w:t>
        </w:r>
      </w:ins>
      <w:ins w:id="1673" w:author="Dr. Carsten Franke" w:date="2021-02-18T11:07:00Z">
        <w:r w:rsidR="00B917C0" w:rsidRPr="00B917C0">
          <w:rPr>
            <w:highlight w:val="cyan"/>
          </w:rPr>
          <w:t>2021-02-18.</w:t>
        </w:r>
        <w:r w:rsidR="00B917C0">
          <w:t xml:space="preserve"> </w:t>
        </w:r>
      </w:ins>
    </w:p>
    <w:p w14:paraId="4030D49F" w14:textId="77777777" w:rsidR="00DD08B1" w:rsidRPr="007055D9" w:rsidRDefault="00DD08B1" w:rsidP="00747A5E">
      <w:pPr>
        <w:jc w:val="both"/>
        <w:rPr>
          <w:ins w:id="1674" w:author="Dr. Carsten Franke" w:date="2021-02-17T12:25:00Z"/>
        </w:rPr>
      </w:pPr>
    </w:p>
    <w:p w14:paraId="56E8C128" w14:textId="77777777" w:rsidR="00246BE4" w:rsidRPr="00246BE4" w:rsidRDefault="00246BE4" w:rsidP="00327322">
      <w:pPr>
        <w:pStyle w:val="berschrift3"/>
      </w:pPr>
      <w:bookmarkStart w:id="1675" w:name="_Toc64463755"/>
      <w:r>
        <w:t>Type Specification</w:t>
      </w:r>
      <w:bookmarkEnd w:id="1382"/>
      <w:bookmarkEnd w:id="1383"/>
      <w:bookmarkEnd w:id="167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76" w:name="_Toc3566484"/>
      <w:bookmarkStart w:id="1677" w:name="_Toc34747485"/>
      <w:bookmarkStart w:id="1678"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76"/>
      <w:bookmarkEnd w:id="1677"/>
      <w:bookmarkEnd w:id="1678"/>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79" w:name="_Toc3557002"/>
      <w:bookmarkStart w:id="1680" w:name="_Toc34747252"/>
      <w:bookmarkStart w:id="1681" w:name="_Toc64463756"/>
      <w:r w:rsidRPr="007055D9">
        <w:t>Seam Weld</w:t>
      </w:r>
      <w:bookmarkEnd w:id="416"/>
      <w:r w:rsidR="007F0EFE" w:rsidRPr="007055D9">
        <w:t>s</w:t>
      </w:r>
      <w:bookmarkEnd w:id="1355"/>
      <w:bookmarkEnd w:id="1356"/>
      <w:bookmarkEnd w:id="1679"/>
      <w:bookmarkEnd w:id="1680"/>
      <w:bookmarkEnd w:id="1681"/>
    </w:p>
    <w:p w14:paraId="57ED57DC" w14:textId="77777777" w:rsidR="00255787" w:rsidRPr="007055D9" w:rsidRDefault="00C6435A" w:rsidP="00327322">
      <w:pPr>
        <w:pStyle w:val="berschrift3"/>
      </w:pPr>
      <w:bookmarkStart w:id="1682" w:name="_Toc338938903"/>
      <w:bookmarkStart w:id="1683" w:name="_Toc338939099"/>
      <w:bookmarkStart w:id="1684" w:name="_Toc3557003"/>
      <w:bookmarkStart w:id="1685" w:name="_Toc34747253"/>
      <w:bookmarkStart w:id="1686" w:name="_Toc64463757"/>
      <w:r w:rsidRPr="007055D9">
        <w:t>Description and M</w:t>
      </w:r>
      <w:r w:rsidR="007F0EFE" w:rsidRPr="007055D9">
        <w:t>odeling Parameters</w:t>
      </w:r>
      <w:bookmarkEnd w:id="417"/>
      <w:bookmarkEnd w:id="1682"/>
      <w:bookmarkEnd w:id="1683"/>
      <w:bookmarkEnd w:id="1684"/>
      <w:bookmarkEnd w:id="1685"/>
      <w:bookmarkEnd w:id="168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87" w:name="_Ref428965482"/>
      <w:bookmarkStart w:id="1688" w:name="_Toc3557120"/>
      <w:bookmarkStart w:id="1689" w:name="_Toc34747371"/>
      <w:bookmarkStart w:id="1690"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91" w:name="_Ref428965475"/>
      <w:bookmarkEnd w:id="1687"/>
      <w:r w:rsidRPr="007055D9">
        <w:t>: Weld Line Changing</w:t>
      </w:r>
      <w:r w:rsidRPr="007055D9">
        <w:rPr>
          <w:noProof/>
        </w:rPr>
        <w:t xml:space="preserve"> from Y-Joint to Overlap-Joint</w:t>
      </w:r>
      <w:bookmarkEnd w:id="1688"/>
      <w:bookmarkEnd w:id="1689"/>
      <w:bookmarkEnd w:id="1690"/>
      <w:bookmarkEnd w:id="169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92" w:name="_Toc3557121"/>
      <w:bookmarkStart w:id="1693" w:name="_Toc34747372"/>
      <w:bookmarkStart w:id="1694"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92"/>
      <w:bookmarkEnd w:id="1693"/>
      <w:bookmarkEnd w:id="1694"/>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95" w:name="_Toc288196463"/>
      <w:bookmarkStart w:id="1696" w:name="_Toc288200761"/>
      <w:bookmarkStart w:id="1697" w:name="_Toc338938907"/>
      <w:bookmarkStart w:id="1698" w:name="_Toc338939104"/>
      <w:bookmarkStart w:id="1699" w:name="_Toc3557004"/>
      <w:bookmarkStart w:id="1700" w:name="_Toc34747254"/>
      <w:bookmarkStart w:id="1701" w:name="_Toc64463758"/>
      <w:bookmarkStart w:id="1702" w:name="_Toc288196487"/>
      <w:bookmarkStart w:id="1703" w:name="_Toc288200789"/>
      <w:bookmarkStart w:id="1704" w:name="_Toc338938910"/>
      <w:bookmarkStart w:id="1705" w:name="_Toc338939129"/>
      <w:r w:rsidRPr="007055D9">
        <w:t>Seam Weld</w:t>
      </w:r>
      <w:r w:rsidR="0006113C" w:rsidRPr="007055D9">
        <w:t xml:space="preserve"> Definition</w:t>
      </w:r>
      <w:bookmarkEnd w:id="1695"/>
      <w:bookmarkEnd w:id="1696"/>
      <w:bookmarkEnd w:id="1697"/>
      <w:bookmarkEnd w:id="1698"/>
      <w:r w:rsidR="0006113C" w:rsidRPr="007055D9">
        <w:t xml:space="preserve"> Overview</w:t>
      </w:r>
      <w:bookmarkEnd w:id="1699"/>
      <w:bookmarkEnd w:id="1700"/>
      <w:bookmarkEnd w:id="1701"/>
    </w:p>
    <w:p w14:paraId="4CD3C057" w14:textId="77B7CE38" w:rsidR="0006113C" w:rsidRPr="007055D9" w:rsidRDefault="0006113C" w:rsidP="002E1524">
      <w:pPr>
        <w:jc w:val="both"/>
      </w:pPr>
      <w:r w:rsidRPr="007055D9">
        <w:t>The weld definition depends on the type of the weld. For each of the different types</w:t>
      </w:r>
      <w:ins w:id="1706"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707"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708" w:name="_Toc3557122"/>
      <w:bookmarkStart w:id="1709" w:name="_Toc34747373"/>
      <w:bookmarkStart w:id="1710"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708"/>
      <w:bookmarkEnd w:id="1709"/>
      <w:bookmarkEnd w:id="1710"/>
    </w:p>
    <w:p w14:paraId="7F783786" w14:textId="77777777" w:rsidR="0006113C" w:rsidRPr="007055D9" w:rsidRDefault="0006113C" w:rsidP="00327322">
      <w:pPr>
        <w:pStyle w:val="berschrift3"/>
      </w:pPr>
      <w:bookmarkStart w:id="1711" w:name="_Toc3557005"/>
      <w:bookmarkStart w:id="1712" w:name="_Toc34747255"/>
      <w:bookmarkStart w:id="1713" w:name="_Toc64463759"/>
      <w:r w:rsidRPr="007055D9">
        <w:lastRenderedPageBreak/>
        <w:t>Specific XML Realization</w:t>
      </w:r>
      <w:bookmarkEnd w:id="1711"/>
      <w:bookmarkEnd w:id="1712"/>
      <w:bookmarkEnd w:id="171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14" w:name="XMLStructureSeamWelds"/>
      <w:bookmarkEnd w:id="171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715" w:name="_Toc3557123"/>
      <w:bookmarkStart w:id="1716" w:name="_Toc34747374"/>
      <w:bookmarkStart w:id="1717"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715"/>
      <w:bookmarkEnd w:id="1716"/>
      <w:bookmarkEnd w:id="1717"/>
    </w:p>
    <w:p w14:paraId="7AB87473" w14:textId="77777777" w:rsidR="00843EED" w:rsidRPr="007055D9" w:rsidRDefault="00843EED" w:rsidP="00327322">
      <w:pPr>
        <w:pStyle w:val="berschrift3"/>
        <w:tabs>
          <w:tab w:val="clear" w:pos="720"/>
        </w:tabs>
      </w:pPr>
      <w:bookmarkStart w:id="1718" w:name="_Toc3557006"/>
      <w:bookmarkStart w:id="1719" w:name="_Toc34747256"/>
      <w:bookmarkStart w:id="1720" w:name="_Toc64463760"/>
      <w:r w:rsidRPr="007055D9">
        <w:t>Generic Seam Weld Definition</w:t>
      </w:r>
      <w:bookmarkEnd w:id="1702"/>
      <w:bookmarkEnd w:id="1703"/>
      <w:bookmarkEnd w:id="1704"/>
      <w:bookmarkEnd w:id="1705"/>
      <w:bookmarkEnd w:id="1718"/>
      <w:bookmarkEnd w:id="1719"/>
      <w:bookmarkEnd w:id="1720"/>
    </w:p>
    <w:p w14:paraId="1158557E" w14:textId="77777777" w:rsidR="008C58F6" w:rsidRPr="007055D9" w:rsidRDefault="008C58F6" w:rsidP="008C58F6">
      <w:pPr>
        <w:pStyle w:val="berschrift4"/>
      </w:pPr>
      <w:bookmarkStart w:id="1721" w:name="_Toc3557007"/>
      <w:bookmarkStart w:id="1722" w:name="_Toc34747257"/>
      <w:bookmarkStart w:id="1723" w:name="_Toc64463761"/>
      <w:r w:rsidRPr="007055D9">
        <w:t>Identification</w:t>
      </w:r>
      <w:bookmarkEnd w:id="1721"/>
      <w:bookmarkEnd w:id="1722"/>
      <w:bookmarkEnd w:id="172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724" w:name="_Toc3566485"/>
      <w:bookmarkStart w:id="1725" w:name="_Toc34747486"/>
      <w:bookmarkStart w:id="1726"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24"/>
      <w:bookmarkEnd w:id="1725"/>
      <w:bookmarkEnd w:id="172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27"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728" w:name="_Ref414571756"/>
      <w:bookmarkStart w:id="1729" w:name="_Toc3557008"/>
      <w:bookmarkStart w:id="1730" w:name="_Toc34747258"/>
      <w:bookmarkStart w:id="1731" w:name="_Toc64463762"/>
      <w:r w:rsidRPr="007055D9">
        <w:lastRenderedPageBreak/>
        <w:t>Type</w:t>
      </w:r>
      <w:r w:rsidR="008C58F6" w:rsidRPr="007055D9">
        <w:t xml:space="preserve"> Specification</w:t>
      </w:r>
      <w:bookmarkEnd w:id="1728"/>
      <w:bookmarkEnd w:id="1729"/>
      <w:bookmarkEnd w:id="1730"/>
      <w:bookmarkEnd w:id="173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732" w:name="_Toc3566486"/>
      <w:bookmarkStart w:id="1733" w:name="_Toc34747487"/>
      <w:bookmarkStart w:id="1734" w:name="_Toc42527739"/>
      <w:bookmarkStart w:id="1735" w:name="_Toc338939134"/>
      <w:bookmarkStart w:id="1736" w:name="_Toc288196488"/>
      <w:bookmarkStart w:id="1737" w:name="_Toc288200790"/>
      <w:bookmarkStart w:id="1738"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732"/>
      <w:bookmarkEnd w:id="1733"/>
      <w:bookmarkEnd w:id="173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73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739"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740"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741"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742" w:author="Dr. Carsten Franke" w:date="2021-02-09T12:39:00Z">
        <w:r w:rsidR="002B7246">
          <w:t xml:space="preserve"> (M</w:t>
        </w:r>
        <w:r w:rsidR="002B7246" w:rsidRPr="002B7246">
          <w:t xml:space="preserve">ust </w:t>
        </w:r>
        <w:r w:rsidR="002B7246">
          <w:t>not be confused wi</w:t>
        </w:r>
      </w:ins>
      <w:ins w:id="1743" w:author="Dr. Carsten Franke" w:date="2021-02-09T12:40:00Z">
        <w:r w:rsidR="002B7246">
          <w:t>th cross section "</w:t>
        </w:r>
        <w:r w:rsidR="002B7246" w:rsidRPr="007055D9">
          <w:t>I</w:t>
        </w:r>
        <w:r w:rsidR="002B7246">
          <w:t xml:space="preserve">", cf. section </w:t>
        </w:r>
      </w:ins>
      <w:ins w:id="1744" w:author="Dr. Carsten Franke" w:date="2021-02-09T12:41:00Z">
        <w:r w:rsidR="002B7246">
          <w:fldChar w:fldCharType="begin"/>
        </w:r>
        <w:r w:rsidR="002B7246">
          <w:instrText xml:space="preserve"> REF _Ref397524978 \r \h </w:instrText>
        </w:r>
      </w:ins>
      <w:r w:rsidR="002B7246">
        <w:fldChar w:fldCharType="separate"/>
      </w:r>
      <w:ins w:id="1745" w:author="Dr. Carsten Franke" w:date="2021-02-09T12:41:00Z">
        <w:r w:rsidR="002B7246">
          <w:t>8.2.4.3.2</w:t>
        </w:r>
        <w:r w:rsidR="002B7246">
          <w:fldChar w:fldCharType="end"/>
        </w:r>
        <w:r w:rsidR="002B7246">
          <w:t>!</w:t>
        </w:r>
      </w:ins>
      <w:ins w:id="1746"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747"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748"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749"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750"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751" w:author="Dr. Carsten Franke" w:date="2021-02-09T12:35:00Z">
        <w:r w:rsidR="00856BD3">
          <w:rPr>
            <w:rStyle w:val="XMLElement"/>
          </w:rPr>
          <w:t xml:space="preserve"> </w:t>
        </w:r>
      </w:ins>
    </w:p>
    <w:p w14:paraId="1D415643" w14:textId="77777777" w:rsidR="00911496" w:rsidRPr="007055D9" w:rsidRDefault="00911496" w:rsidP="00911496">
      <w:bookmarkStart w:id="1752" w:name="_Toc288196490"/>
      <w:bookmarkStart w:id="1753" w:name="_Toc288200792"/>
      <w:bookmarkStart w:id="1754" w:name="_Toc338939132"/>
      <w:bookmarkStart w:id="1755" w:name="_Toc288196468"/>
      <w:bookmarkStart w:id="1756" w:name="_Toc288200771"/>
      <w:bookmarkStart w:id="1757" w:name="_Toc338938904"/>
      <w:bookmarkStart w:id="1758" w:name="_Toc338939100"/>
      <w:bookmarkEnd w:id="1736"/>
      <w:bookmarkEnd w:id="1737"/>
      <w:bookmarkEnd w:id="173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759" w:name="_Toc3566487"/>
      <w:bookmarkStart w:id="1760" w:name="_Toc34747488"/>
      <w:bookmarkStart w:id="1761"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59"/>
      <w:bookmarkEnd w:id="1760"/>
      <w:bookmarkEnd w:id="176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62" w:name="_Toc3566488"/>
      <w:bookmarkStart w:id="1763" w:name="_Toc34747489"/>
      <w:bookmarkStart w:id="1764"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62"/>
      <w:bookmarkEnd w:id="1763"/>
      <w:bookmarkEnd w:id="176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765"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66" w:name="_Toc288196493"/>
      <w:bookmarkStart w:id="176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68" w:name="GenericSeamWeldWeldPosition"/>
      <w:bookmarkStart w:id="1769" w:name="GenericSeamWelParameters"/>
      <w:bookmarkStart w:id="1770" w:name="GenericSeamWeldSubType"/>
      <w:bookmarkStart w:id="1771" w:name="GenericSeamWeldWeldingPosition"/>
      <w:bookmarkStart w:id="1772" w:name="_Toc3557009"/>
      <w:bookmarkStart w:id="1773" w:name="_Toc34747259"/>
      <w:bookmarkStart w:id="1774" w:name="_Toc64463763"/>
      <w:bookmarkStart w:id="1775" w:name="_Toc338938905"/>
      <w:bookmarkStart w:id="1776" w:name="_Toc338939101"/>
      <w:bookmarkStart w:id="1777" w:name="_Toc338939136"/>
      <w:bookmarkEnd w:id="1752"/>
      <w:bookmarkEnd w:id="1753"/>
      <w:bookmarkEnd w:id="1754"/>
      <w:bookmarkEnd w:id="1755"/>
      <w:bookmarkEnd w:id="1756"/>
      <w:bookmarkEnd w:id="1757"/>
      <w:bookmarkEnd w:id="1758"/>
      <w:bookmarkEnd w:id="1766"/>
      <w:bookmarkEnd w:id="1767"/>
      <w:bookmarkEnd w:id="1768"/>
      <w:bookmarkEnd w:id="1769"/>
      <w:bookmarkEnd w:id="1770"/>
      <w:bookmarkEnd w:id="1771"/>
      <w:r>
        <w:t>W</w:t>
      </w:r>
      <w:r w:rsidR="00433A07">
        <w:t>eld Position and Sheet Metal Parameters</w:t>
      </w:r>
      <w:bookmarkEnd w:id="1772"/>
      <w:bookmarkEnd w:id="1773"/>
      <w:bookmarkEnd w:id="1774"/>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78" w:name="_Ref397587838"/>
      <w:bookmarkStart w:id="1779" w:name="_Toc3557124"/>
      <w:bookmarkStart w:id="1780" w:name="_Toc34747375"/>
      <w:bookmarkStart w:id="1781"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78"/>
      <w:r w:rsidRPr="007055D9">
        <w:t xml:space="preserve">: Sheet Parameters vs. </w:t>
      </w:r>
      <w:r w:rsidRPr="007055D9">
        <w:rPr>
          <w:noProof/>
        </w:rPr>
        <w:t xml:space="preserve"> Weld Position Parameters</w:t>
      </w:r>
      <w:bookmarkEnd w:id="1779"/>
      <w:bookmarkEnd w:id="1780"/>
      <w:bookmarkEnd w:id="1781"/>
    </w:p>
    <w:p w14:paraId="7C8D9624" w14:textId="77777777" w:rsidR="000E5FC5" w:rsidRDefault="000E5FC5" w:rsidP="00433A07">
      <w:pPr>
        <w:pStyle w:val="berschrift4"/>
        <w:numPr>
          <w:ilvl w:val="4"/>
          <w:numId w:val="1"/>
        </w:numPr>
        <w:ind w:left="1009" w:hanging="1009"/>
      </w:pPr>
      <w:bookmarkStart w:id="1782" w:name="_Toc3557010"/>
      <w:bookmarkStart w:id="1783" w:name="_Toc34747260"/>
      <w:bookmarkStart w:id="1784" w:name="_Toc64463764"/>
      <w:bookmarkStart w:id="1785" w:name="_Ref397525982"/>
      <w:r w:rsidRPr="007055D9">
        <w:t>Parameters Assigned to a Specific Sheet of the Flange</w:t>
      </w:r>
      <w:bookmarkEnd w:id="1782"/>
      <w:bookmarkEnd w:id="1783"/>
      <w:bookmarkEnd w:id="1784"/>
      <w:r w:rsidRPr="007055D9">
        <w:t xml:space="preserve"> </w:t>
      </w:r>
      <w:bookmarkEnd w:id="178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786" w:author="Dr. Carsten Franke" w:date="2021-02-03T12:08:00Z">
        <w:r w:rsidR="000E4A8B">
          <w:t>,</w:t>
        </w:r>
      </w:ins>
      <w:r w:rsidR="00007D4F">
        <w:t xml:space="preserve"> it defines as </w:t>
      </w:r>
      <w:ins w:id="1787" w:author="Dr. Carsten Franke" w:date="2021-02-03T12:10:00Z">
        <w:r w:rsidR="000E4A8B">
          <w:t xml:space="preserve">an </w:t>
        </w:r>
      </w:ins>
      <w:r w:rsidR="00007D4F">
        <w:t>attribute</w:t>
      </w:r>
      <w:del w:id="1788"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89" w:name="_Toc3566489"/>
      <w:bookmarkStart w:id="1790" w:name="_Toc34747490"/>
      <w:bookmarkStart w:id="1791"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89"/>
      <w:bookmarkEnd w:id="1790"/>
      <w:bookmarkEnd w:id="1791"/>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92" w:name="_Welding_Position"/>
      <w:bookmarkStart w:id="1793" w:name="_Ref397524978"/>
      <w:bookmarkStart w:id="1794" w:name="_Toc3557011"/>
      <w:bookmarkStart w:id="1795" w:name="_Toc34747261"/>
      <w:bookmarkStart w:id="1796" w:name="_Toc64463765"/>
      <w:bookmarkEnd w:id="1792"/>
      <w:r w:rsidRPr="007055D9">
        <w:t>Welding Position</w:t>
      </w:r>
      <w:bookmarkEnd w:id="1775"/>
      <w:bookmarkEnd w:id="1776"/>
      <w:bookmarkEnd w:id="1793"/>
      <w:bookmarkEnd w:id="1794"/>
      <w:bookmarkEnd w:id="1795"/>
      <w:bookmarkEnd w:id="1796"/>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797"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798" w:name="_Ref397529286"/>
      <w:bookmarkStart w:id="1799" w:name="_Toc3557125"/>
      <w:bookmarkStart w:id="1800" w:name="_Toc34747376"/>
      <w:bookmarkStart w:id="1801" w:name="_Toc42527623"/>
      <w:r w:rsidRPr="007055D9">
        <w:t xml:space="preserve">Figure </w:t>
      </w:r>
      <w:bookmarkStart w:id="1802"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798"/>
      <w:bookmarkEnd w:id="1802"/>
      <w:r w:rsidRPr="007055D9">
        <w:t>: Welding Position of a Y-Joint</w:t>
      </w:r>
      <w:bookmarkEnd w:id="1799"/>
      <w:bookmarkEnd w:id="1800"/>
      <w:bookmarkEnd w:id="1801"/>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79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03" w:name="_Toc288196495"/>
      <w:bookmarkStart w:id="1804" w:name="_Toc288200797"/>
      <w:bookmarkStart w:id="1805" w:name="_Toc338939138"/>
      <w:bookmarkEnd w:id="1777"/>
      <w:r w:rsidRPr="007055D9">
        <w:t xml:space="preserve">Element </w:t>
      </w:r>
      <w:r w:rsidR="00194316">
        <w:t>"</w:t>
      </w:r>
      <w:proofErr w:type="spellStart"/>
      <w:r w:rsidRPr="007055D9">
        <w:t>weld_position</w:t>
      </w:r>
      <w:bookmarkEnd w:id="1803"/>
      <w:bookmarkEnd w:id="1804"/>
      <w:bookmarkEnd w:id="1805"/>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806" w:name="_Toc3566490"/>
      <w:bookmarkStart w:id="1807" w:name="_Toc34747491"/>
      <w:bookmarkStart w:id="1808"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806"/>
      <w:bookmarkEnd w:id="1807"/>
      <w:bookmarkEnd w:id="180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80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80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810" w:name="_Ref397529572"/>
      <w:bookmarkStart w:id="1811" w:name="Figure11"/>
      <w:bookmarkStart w:id="1812" w:name="_Toc3557126"/>
      <w:bookmarkStart w:id="1813" w:name="_Toc34747377"/>
      <w:bookmarkStart w:id="1814"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810"/>
      <w:bookmarkEnd w:id="1811"/>
      <w:r w:rsidRPr="007055D9">
        <w:t xml:space="preserve">: Welding Position </w:t>
      </w:r>
      <w:r>
        <w:t>vector direction and length</w:t>
      </w:r>
      <w:bookmarkEnd w:id="1812"/>
      <w:bookmarkEnd w:id="1813"/>
      <w:bookmarkEnd w:id="1814"/>
    </w:p>
    <w:p w14:paraId="39D4E066" w14:textId="088F097E" w:rsidR="00B540EB" w:rsidRPr="007055D9" w:rsidRDefault="00B540EB" w:rsidP="004F2F09">
      <w:pPr>
        <w:pStyle w:val="berschrift5"/>
        <w:keepNext/>
      </w:pPr>
      <w:bookmarkStart w:id="1815" w:name="_Toc338939140"/>
      <w:bookmarkStart w:id="1816" w:name="_Toc338939137"/>
      <w:bookmarkStart w:id="1817" w:name="_Toc338938906"/>
      <w:bookmarkStart w:id="1818" w:name="_Toc338939103"/>
      <w:r w:rsidRPr="007055D9">
        <w:t xml:space="preserve">Attribute </w:t>
      </w:r>
      <w:r w:rsidR="00194316">
        <w:t>"</w:t>
      </w:r>
      <w:r w:rsidRPr="007055D9">
        <w:t>reference</w:t>
      </w:r>
      <w:bookmarkEnd w:id="181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819" w:author="Dr. Carsten Franke" w:date="2021-02-09T12:36:00Z">
        <w:r w:rsidR="00643A6A" w:rsidRPr="00D977AB">
          <w:rPr>
            <w:lang w:val="en-US"/>
          </w:rPr>
          <w:t xml:space="preserve"> </w:t>
        </w:r>
      </w:ins>
    </w:p>
    <w:p w14:paraId="717E8986" w14:textId="5DC3D5AF" w:rsidR="00456F63" w:rsidRDefault="00456F63" w:rsidP="00621D1B">
      <w:pPr>
        <w:jc w:val="both"/>
        <w:rPr>
          <w:ins w:id="182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821" w:author="Dr. Carsten Franke" w:date="2021-02-09T12:33:00Z">
        <w:r w:rsidR="00856BD3">
          <w:t xml:space="preserve"> </w:t>
        </w:r>
      </w:ins>
    </w:p>
    <w:p w14:paraId="3CE9735D" w14:textId="08A80B22" w:rsidR="00856BD3" w:rsidRPr="007055D9" w:rsidRDefault="00856BD3" w:rsidP="00621D1B">
      <w:pPr>
        <w:jc w:val="both"/>
      </w:pPr>
      <w:ins w:id="182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823" w:author="Dr. Carsten Franke" w:date="2021-02-09T12:35:00Z">
        <w:r w:rsidRPr="006A21C5">
          <w:rPr>
            <w:rStyle w:val="XMLElement"/>
          </w:rPr>
          <w:t>i</w:t>
        </w:r>
        <w:r>
          <w:rPr>
            <w:rStyle w:val="XMLElement"/>
          </w:rPr>
          <w:t>_</w:t>
        </w:r>
        <w:r w:rsidRPr="006A21C5">
          <w:rPr>
            <w:rStyle w:val="XMLElement"/>
          </w:rPr>
          <w:t>weld</w:t>
        </w:r>
      </w:ins>
      <w:proofErr w:type="spellEnd"/>
      <w:ins w:id="1824" w:author="Dr. Carsten Franke" w:date="2021-02-09T12:34:00Z">
        <w:r>
          <w:t>"</w:t>
        </w:r>
      </w:ins>
      <w:ins w:id="1825" w:author="Dr. Carsten Franke" w:date="2021-02-09T12:35:00Z">
        <w:r>
          <w:t xml:space="preserve"> (</w:t>
        </w:r>
      </w:ins>
      <w:ins w:id="1826" w:author="Dr. Carsten Franke" w:date="2021-02-09T12:36:00Z">
        <w:r>
          <w:t>c</w:t>
        </w:r>
      </w:ins>
      <w:ins w:id="1827" w:author="Dr. Carsten Franke" w:date="2021-02-09T12:35:00Z">
        <w:r>
          <w:t>f. s</w:t>
        </w:r>
      </w:ins>
      <w:ins w:id="1828" w:author="Dr. Carsten Franke" w:date="2021-02-09T12:36:00Z">
        <w:r>
          <w:t xml:space="preserve">ection </w:t>
        </w:r>
        <w:r>
          <w:fldChar w:fldCharType="begin"/>
        </w:r>
        <w:r>
          <w:instrText xml:space="preserve"> REF _Ref414571756 \r \h </w:instrText>
        </w:r>
      </w:ins>
      <w:r>
        <w:fldChar w:fldCharType="separate"/>
      </w:r>
      <w:ins w:id="1829" w:author="Dr. Carsten Franke" w:date="2021-02-09T12:36:00Z">
        <w:r>
          <w:t>8.2.4.2</w:t>
        </w:r>
        <w:r>
          <w:fldChar w:fldCharType="end"/>
        </w:r>
        <w:r>
          <w:t xml:space="preserve"> </w:t>
        </w:r>
        <w:r>
          <w:fldChar w:fldCharType="begin"/>
        </w:r>
        <w:r>
          <w:instrText xml:space="preserve"> REF _Ref414571756 \h </w:instrText>
        </w:r>
      </w:ins>
      <w:r>
        <w:fldChar w:fldCharType="separate"/>
      </w:r>
      <w:ins w:id="1830" w:author="Dr. Carsten Franke" w:date="2021-02-09T12:36:00Z">
        <w:r w:rsidRPr="007055D9">
          <w:t>Type Specification</w:t>
        </w:r>
        <w:r>
          <w:fldChar w:fldCharType="end"/>
        </w:r>
        <w:r>
          <w:t>)</w:t>
        </w:r>
      </w:ins>
      <w:ins w:id="1831" w:author="Dr. Carsten Franke" w:date="2021-02-09T12:34:00Z">
        <w:r>
          <w:t>!</w:t>
        </w:r>
      </w:ins>
      <w:ins w:id="1832"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833" w:name="_Toc3566491"/>
      <w:bookmarkStart w:id="1834" w:name="_Toc34747492"/>
      <w:bookmarkStart w:id="1835" w:name="_Toc42527744"/>
      <w:bookmarkStart w:id="1836" w:name="_Toc338939148"/>
      <w:bookmarkStart w:id="1837" w:name="_Toc288196499"/>
      <w:bookmarkStart w:id="1838" w:name="_Toc288200801"/>
      <w:bookmarkEnd w:id="1816"/>
      <w:bookmarkEnd w:id="1817"/>
      <w:bookmarkEnd w:id="1818"/>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833"/>
      <w:r w:rsidR="00194316">
        <w:t>"</w:t>
      </w:r>
      <w:bookmarkEnd w:id="1834"/>
      <w:bookmarkEnd w:id="183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83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839" w:name="_Toc338939149"/>
      <w:r w:rsidRPr="007055D9">
        <w:lastRenderedPageBreak/>
        <w:t xml:space="preserve">Attribute </w:t>
      </w:r>
      <w:r w:rsidR="00194316">
        <w:t>"</w:t>
      </w:r>
      <w:proofErr w:type="spellStart"/>
      <w:r w:rsidRPr="007055D9">
        <w:t>penetration</w:t>
      </w:r>
      <w:bookmarkEnd w:id="1837"/>
      <w:bookmarkEnd w:id="1838"/>
      <w:bookmarkEnd w:id="183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840" w:name="ModelizationWeldDefinition"/>
      <w:bookmarkStart w:id="1841" w:name="WeldDefinition"/>
      <w:bookmarkStart w:id="1842" w:name="WeldDefinitionButtWeld"/>
      <w:bookmarkStart w:id="1843" w:name="_Toc288200762"/>
      <w:bookmarkStart w:id="1844" w:name="_Toc338939106"/>
      <w:bookmarkStart w:id="1845" w:name="_Toc3557012"/>
      <w:bookmarkStart w:id="1846" w:name="_Toc34747262"/>
      <w:bookmarkStart w:id="1847" w:name="_Toc64463766"/>
      <w:bookmarkStart w:id="1848" w:name="_Toc288196464"/>
      <w:bookmarkEnd w:id="1840"/>
      <w:bookmarkEnd w:id="1841"/>
      <w:bookmarkEnd w:id="1842"/>
      <w:r w:rsidRPr="007055D9">
        <w:t xml:space="preserve">Butt </w:t>
      </w:r>
      <w:bookmarkEnd w:id="1843"/>
      <w:r w:rsidR="003663AA" w:rsidRPr="007055D9">
        <w:t>Joint</w:t>
      </w:r>
      <w:bookmarkEnd w:id="1844"/>
      <w:bookmarkEnd w:id="1845"/>
      <w:bookmarkEnd w:id="1846"/>
      <w:bookmarkEnd w:id="184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849" w:name="_Toc3557013"/>
      <w:bookmarkStart w:id="1850" w:name="_Toc34747263"/>
      <w:bookmarkStart w:id="1851" w:name="_Toc64463767"/>
      <w:r w:rsidRPr="00654684">
        <w:rPr>
          <w:sz w:val="24"/>
        </w:rPr>
        <w:t xml:space="preserve">Sheet </w:t>
      </w:r>
      <w:r w:rsidR="00255787" w:rsidRPr="00654684">
        <w:rPr>
          <w:sz w:val="24"/>
        </w:rPr>
        <w:t>Parameters</w:t>
      </w:r>
      <w:bookmarkEnd w:id="1849"/>
      <w:bookmarkEnd w:id="1850"/>
      <w:bookmarkEnd w:id="185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704"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054D0" w:rsidRPr="00362FDC" w:rsidRDefault="004054D0" w:rsidP="008F3D94">
                              <w:pPr>
                                <w:pStyle w:val="Beschriftung"/>
                                <w:rPr>
                                  <w:noProof/>
                                  <w:szCs w:val="24"/>
                                </w:rPr>
                              </w:pPr>
                              <w:bookmarkStart w:id="1852" w:name="_Toc3557127"/>
                              <w:bookmarkStart w:id="1853" w:name="_Toc34747378"/>
                              <w:bookmarkStart w:id="185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52"/>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70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054D0" w:rsidRPr="00362FDC" w:rsidRDefault="004054D0" w:rsidP="008F3D94">
                        <w:pPr>
                          <w:pStyle w:val="Beschriftung"/>
                          <w:rPr>
                            <w:noProof/>
                            <w:szCs w:val="24"/>
                          </w:rPr>
                        </w:pPr>
                        <w:bookmarkStart w:id="1855" w:name="_Toc3557127"/>
                        <w:bookmarkStart w:id="1856" w:name="_Toc34747378"/>
                        <w:bookmarkStart w:id="1857"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855"/>
                        <w:bookmarkEnd w:id="1856"/>
                        <w:bookmarkEnd w:id="185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858" w:name="_Toc3557014"/>
      <w:bookmarkStart w:id="1859" w:name="_Toc34747264"/>
      <w:bookmarkStart w:id="1860" w:name="_Toc64463768"/>
      <w:r>
        <w:rPr>
          <w:noProof/>
          <w:sz w:val="24"/>
          <w:lang w:eastAsia="en-US"/>
        </w:rPr>
        <mc:AlternateContent>
          <mc:Choice Requires="wpg">
            <w:drawing>
              <wp:anchor distT="0" distB="0" distL="114300" distR="114300" simplePos="0" relativeHeight="251658752"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054D0" w:rsidRPr="006C6D3C" w:rsidRDefault="004054D0" w:rsidP="008F3D94">
                              <w:pPr>
                                <w:pStyle w:val="Beschriftung"/>
                                <w:rPr>
                                  <w:noProof/>
                                  <w:szCs w:val="24"/>
                                </w:rPr>
                              </w:pPr>
                              <w:bookmarkStart w:id="1861" w:name="_Toc3557128"/>
                              <w:bookmarkStart w:id="1862" w:name="_Toc34747379"/>
                              <w:bookmarkStart w:id="186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75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054D0" w:rsidRPr="006C6D3C" w:rsidRDefault="004054D0" w:rsidP="008F3D94">
                        <w:pPr>
                          <w:pStyle w:val="Beschriftung"/>
                          <w:rPr>
                            <w:noProof/>
                            <w:szCs w:val="24"/>
                          </w:rPr>
                        </w:pPr>
                        <w:bookmarkStart w:id="1864" w:name="_Toc3557128"/>
                        <w:bookmarkStart w:id="1865" w:name="_Toc34747379"/>
                        <w:bookmarkStart w:id="1866"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64"/>
                        <w:bookmarkEnd w:id="1865"/>
                        <w:bookmarkEnd w:id="1866"/>
                      </w:p>
                    </w:txbxContent>
                  </v:textbox>
                </v:shape>
              </v:group>
            </w:pict>
          </mc:Fallback>
        </mc:AlternateContent>
      </w:r>
      <w:r w:rsidR="00B50468" w:rsidRPr="00654684">
        <w:rPr>
          <w:sz w:val="24"/>
        </w:rPr>
        <w:t>Weld Parameters</w:t>
      </w:r>
      <w:bookmarkEnd w:id="1858"/>
      <w:bookmarkEnd w:id="1859"/>
      <w:bookmarkEnd w:id="186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67" w:name="_Toc3566492"/>
      <w:bookmarkStart w:id="1868" w:name="_Toc34747493"/>
      <w:bookmarkStart w:id="1869"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67"/>
      <w:bookmarkEnd w:id="1868"/>
      <w:bookmarkEnd w:id="186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70" w:name="_Toc338939151"/>
      <w:bookmarkStart w:id="1871" w:name="_Toc3557015"/>
      <w:bookmarkStart w:id="1872" w:name="_Toc34747265"/>
      <w:bookmarkStart w:id="1873" w:name="_Toc64463769"/>
      <w:r w:rsidRPr="007055D9">
        <w:t>Attributes</w:t>
      </w:r>
      <w:bookmarkEnd w:id="1870"/>
      <w:bookmarkEnd w:id="1871"/>
      <w:bookmarkEnd w:id="1872"/>
      <w:bookmarkEnd w:id="1873"/>
    </w:p>
    <w:p w14:paraId="2F9463C1" w14:textId="2C2DBF78" w:rsidR="0006113C" w:rsidRPr="007055D9" w:rsidRDefault="00850045" w:rsidP="0006113C">
      <w:pPr>
        <w:pStyle w:val="berschrift5"/>
      </w:pPr>
      <w:bookmarkStart w:id="1874" w:name="_Toc338939153"/>
      <w:r w:rsidRPr="007055D9">
        <w:t xml:space="preserve">Attribute </w:t>
      </w:r>
      <w:r w:rsidR="00194316">
        <w:t>"</w:t>
      </w:r>
      <w:r w:rsidRPr="007055D9">
        <w:t>b</w:t>
      </w:r>
      <w:r w:rsidR="0006113C" w:rsidRPr="007055D9">
        <w:t>ase</w:t>
      </w:r>
      <w:bookmarkEnd w:id="187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75" w:name="_Toc338939154"/>
      <w:r w:rsidRPr="007055D9">
        <w:t xml:space="preserve">Attribute </w:t>
      </w:r>
      <w:r w:rsidR="00194316">
        <w:t>"</w:t>
      </w:r>
      <w:proofErr w:type="spellStart"/>
      <w:r w:rsidRPr="007055D9">
        <w:t>t</w:t>
      </w:r>
      <w:r w:rsidR="0006113C" w:rsidRPr="007055D9">
        <w:t>echnology</w:t>
      </w:r>
      <w:bookmarkEnd w:id="187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76" w:name="_Toc288196505"/>
      <w:bookmarkStart w:id="1877" w:name="_Toc288200807"/>
      <w:bookmarkStart w:id="1878" w:name="_Toc338939155"/>
      <w:bookmarkStart w:id="1879" w:name="_Toc3557016"/>
      <w:bookmarkStart w:id="1880" w:name="_Toc34747266"/>
      <w:bookmarkStart w:id="1881" w:name="_Toc64463770"/>
      <w:r w:rsidRPr="007055D9">
        <w:t xml:space="preserve">Element </w:t>
      </w:r>
      <w:r w:rsidR="00194316">
        <w:t>"</w:t>
      </w:r>
      <w:proofErr w:type="spellStart"/>
      <w:r w:rsidRPr="007055D9">
        <w:t>weld_position</w:t>
      </w:r>
      <w:bookmarkEnd w:id="1876"/>
      <w:bookmarkEnd w:id="1877"/>
      <w:bookmarkEnd w:id="1878"/>
      <w:bookmarkEnd w:id="1879"/>
      <w:proofErr w:type="spellEnd"/>
      <w:r w:rsidR="00194316">
        <w:t>"</w:t>
      </w:r>
      <w:bookmarkEnd w:id="1880"/>
      <w:bookmarkEnd w:id="188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82" w:name="_Toc3566493"/>
      <w:bookmarkStart w:id="1883" w:name="_Toc34747494"/>
      <w:bookmarkStart w:id="1884" w:name="_Toc42527746"/>
      <w:bookmarkStart w:id="1885" w:name="_Toc288196507"/>
      <w:bookmarkStart w:id="1886" w:name="_Toc288200809"/>
      <w:bookmarkStart w:id="1887"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82"/>
      <w:bookmarkEnd w:id="1883"/>
      <w:bookmarkEnd w:id="188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85"/>
      <w:bookmarkEnd w:id="1886"/>
      <w:bookmarkEnd w:id="188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88"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89"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90" w:name="_Toc338939158"/>
      <w:r w:rsidRPr="007055D9">
        <w:t xml:space="preserve">Attribute </w:t>
      </w:r>
      <w:r w:rsidR="00194316">
        <w:t>"</w:t>
      </w:r>
      <w:proofErr w:type="spellStart"/>
      <w:r w:rsidRPr="007055D9">
        <w:t>width</w:t>
      </w:r>
      <w:bookmarkEnd w:id="189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91" w:name="_Toc338939159"/>
      <w:r w:rsidRPr="007055D9">
        <w:t xml:space="preserve">Attribute </w:t>
      </w:r>
      <w:r w:rsidR="00194316">
        <w:t>"</w:t>
      </w:r>
      <w:proofErr w:type="spellStart"/>
      <w:r w:rsidRPr="007055D9">
        <w:t>filler</w:t>
      </w:r>
      <w:bookmarkEnd w:id="189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92" w:name="WeldDefinitionCornerWeld"/>
      <w:bookmarkStart w:id="1893" w:name="_Toc288200763"/>
      <w:bookmarkStart w:id="1894" w:name="_Toc338939107"/>
      <w:bookmarkEnd w:id="189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95" w:name="_Toc414263397"/>
      <w:bookmarkStart w:id="1896" w:name="_Toc3557017"/>
      <w:bookmarkStart w:id="1897" w:name="_Toc34747267"/>
      <w:bookmarkStart w:id="1898" w:name="_Toc64463771"/>
      <w:bookmarkEnd w:id="1895"/>
      <w:r w:rsidRPr="007055D9">
        <w:t xml:space="preserve">Element </w:t>
      </w:r>
      <w:r w:rsidR="00194316">
        <w:t>"</w:t>
      </w:r>
      <w:proofErr w:type="spellStart"/>
      <w:r>
        <w:t>sheet_parameter</w:t>
      </w:r>
      <w:bookmarkEnd w:id="1896"/>
      <w:proofErr w:type="spellEnd"/>
      <w:r w:rsidR="00194316">
        <w:t>"</w:t>
      </w:r>
      <w:bookmarkEnd w:id="1897"/>
      <w:bookmarkEnd w:id="1898"/>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899" w:name="_Toc3566494"/>
      <w:bookmarkStart w:id="1900" w:name="_Toc34747495"/>
      <w:bookmarkStart w:id="1901"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899"/>
      <w:bookmarkEnd w:id="1900"/>
      <w:bookmarkEnd w:id="190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902" w:name="_Toc3557018"/>
      <w:bookmarkStart w:id="1903" w:name="_Toc34747268"/>
      <w:bookmarkStart w:id="1904" w:name="_Toc64463772"/>
      <w:r w:rsidRPr="007055D9">
        <w:lastRenderedPageBreak/>
        <w:t>Corner Weld</w:t>
      </w:r>
      <w:bookmarkEnd w:id="1893"/>
      <w:bookmarkEnd w:id="1894"/>
      <w:bookmarkEnd w:id="1902"/>
      <w:bookmarkEnd w:id="1903"/>
      <w:bookmarkEnd w:id="190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905" w:name="_Toc34747269"/>
      <w:bookmarkStart w:id="1906" w:name="_Toc64463773"/>
      <w:bookmarkStart w:id="1907" w:name="_Toc3557019"/>
      <w:r>
        <w:rPr>
          <w:noProof/>
          <w:lang w:eastAsia="en-US"/>
        </w:rPr>
        <mc:AlternateContent>
          <mc:Choice Requires="wpg">
            <w:drawing>
              <wp:anchor distT="0" distB="0" distL="114300" distR="114300" simplePos="0" relativeHeight="251655680"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054D0" w:rsidRPr="00796AD7" w:rsidRDefault="004054D0" w:rsidP="008F3D94">
                              <w:pPr>
                                <w:pStyle w:val="Beschriftung"/>
                                <w:rPr>
                                  <w:noProof/>
                                  <w:szCs w:val="24"/>
                                </w:rPr>
                              </w:pPr>
                              <w:bookmarkStart w:id="1908" w:name="_Toc3557129"/>
                              <w:bookmarkStart w:id="1909" w:name="_Toc34747380"/>
                              <w:bookmarkStart w:id="1910"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08"/>
                              <w:bookmarkEnd w:id="1909"/>
                              <w:bookmarkEnd w:id="1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68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054D0" w:rsidRPr="00796AD7" w:rsidRDefault="004054D0" w:rsidP="008F3D94">
                        <w:pPr>
                          <w:pStyle w:val="Beschriftung"/>
                          <w:rPr>
                            <w:noProof/>
                            <w:szCs w:val="24"/>
                          </w:rPr>
                        </w:pPr>
                        <w:bookmarkStart w:id="1911" w:name="_Toc3557129"/>
                        <w:bookmarkStart w:id="1912" w:name="_Toc34747380"/>
                        <w:bookmarkStart w:id="1913"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911"/>
                        <w:bookmarkEnd w:id="1912"/>
                        <w:bookmarkEnd w:id="1913"/>
                      </w:p>
                    </w:txbxContent>
                  </v:textbox>
                </v:shape>
              </v:group>
            </w:pict>
          </mc:Fallback>
        </mc:AlternateContent>
      </w:r>
      <w:r w:rsidR="00E36602">
        <w:t>Simple Corner Weld</w:t>
      </w:r>
      <w:bookmarkEnd w:id="1905"/>
      <w:bookmarkEnd w:id="1906"/>
    </w:p>
    <w:p w14:paraId="19EDE5F7" w14:textId="78748519" w:rsidR="008A6190" w:rsidRPr="007055D9" w:rsidRDefault="008A6190" w:rsidP="00E36602">
      <w:pPr>
        <w:pStyle w:val="berschrift5"/>
        <w:keepNext/>
      </w:pPr>
      <w:r w:rsidRPr="007055D9">
        <w:t>Sheet Parameters</w:t>
      </w:r>
      <w:bookmarkEnd w:id="190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914" w:name="_Toc3557020"/>
      <w:r w:rsidRPr="007055D9">
        <w:t>Weld Parameters</w:t>
      </w:r>
      <w:bookmarkEnd w:id="191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824"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054D0" w:rsidRPr="00067927" w:rsidRDefault="004054D0" w:rsidP="008F3D94">
                              <w:pPr>
                                <w:pStyle w:val="Beschriftung"/>
                                <w:rPr>
                                  <w:noProof/>
                                  <w:szCs w:val="24"/>
                                </w:rPr>
                              </w:pPr>
                              <w:bookmarkStart w:id="1915" w:name="_Toc3557130"/>
                              <w:bookmarkStart w:id="1916" w:name="_Toc34747381"/>
                              <w:bookmarkStart w:id="1917"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8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054D0" w:rsidRPr="00067927" w:rsidRDefault="004054D0" w:rsidP="008F3D94">
                        <w:pPr>
                          <w:pStyle w:val="Beschriftung"/>
                          <w:rPr>
                            <w:noProof/>
                            <w:szCs w:val="24"/>
                          </w:rPr>
                        </w:pPr>
                        <w:bookmarkStart w:id="1918" w:name="_Toc3557130"/>
                        <w:bookmarkStart w:id="1919" w:name="_Toc34747381"/>
                        <w:bookmarkStart w:id="1920"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918"/>
                        <w:bookmarkEnd w:id="1919"/>
                        <w:bookmarkEnd w:id="1920"/>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6270680"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921" w:name="_Toc3566495"/>
      <w:bookmarkStart w:id="1922" w:name="_Toc34747496"/>
      <w:bookmarkStart w:id="1923"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921"/>
      <w:bookmarkEnd w:id="1922"/>
      <w:bookmarkEnd w:id="192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924" w:name="_Toc34747270"/>
      <w:bookmarkStart w:id="1925" w:name="_Toc64463774"/>
      <w:r>
        <w:lastRenderedPageBreak/>
        <w:t>Double Corner Weld</w:t>
      </w:r>
      <w:bookmarkEnd w:id="1924"/>
      <w:bookmarkEnd w:id="192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848"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054D0" w:rsidRPr="00067927" w:rsidRDefault="004054D0" w:rsidP="00FA0FAD">
                                <w:pPr>
                                  <w:pStyle w:val="Beschriftung"/>
                                  <w:keepNext/>
                                  <w:keepLines/>
                                  <w:rPr>
                                    <w:noProof/>
                                    <w:szCs w:val="24"/>
                                  </w:rPr>
                                </w:pPr>
                                <w:bookmarkStart w:id="1926" w:name="_Toc34747382"/>
                                <w:bookmarkStart w:id="192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26"/>
                                <w:bookmarkEnd w:id="1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054D0" w:rsidRPr="00796AD7" w:rsidRDefault="004054D0" w:rsidP="006619C9">
                                <w:pPr>
                                  <w:pStyle w:val="Beschriftung"/>
                                  <w:rPr>
                                    <w:noProof/>
                                    <w:szCs w:val="24"/>
                                  </w:rPr>
                                </w:pPr>
                                <w:bookmarkStart w:id="1928" w:name="_Toc34747383"/>
                                <w:bookmarkStart w:id="192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848"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054D0" w:rsidRPr="00067927" w:rsidRDefault="004054D0" w:rsidP="00FA0FAD">
                          <w:pPr>
                            <w:pStyle w:val="Beschriftung"/>
                            <w:keepNext/>
                            <w:keepLines/>
                            <w:rPr>
                              <w:noProof/>
                              <w:szCs w:val="24"/>
                            </w:rPr>
                          </w:pPr>
                          <w:bookmarkStart w:id="1930" w:name="_Toc34747382"/>
                          <w:bookmarkStart w:id="193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930"/>
                          <w:bookmarkEnd w:id="1931"/>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054D0" w:rsidRPr="00796AD7" w:rsidRDefault="004054D0" w:rsidP="006619C9">
                          <w:pPr>
                            <w:pStyle w:val="Beschriftung"/>
                            <w:rPr>
                              <w:noProof/>
                              <w:szCs w:val="24"/>
                            </w:rPr>
                          </w:pPr>
                          <w:bookmarkStart w:id="1932" w:name="_Toc34747383"/>
                          <w:bookmarkStart w:id="193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932"/>
                          <w:bookmarkEnd w:id="193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6270681"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934" w:name="_Toc34747497"/>
      <w:bookmarkStart w:id="1935"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934"/>
      <w:bookmarkEnd w:id="193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936" w:name="_Toc338939161"/>
      <w:bookmarkStart w:id="1937" w:name="_Toc3557021"/>
      <w:bookmarkStart w:id="1938" w:name="_Toc34747271"/>
      <w:bookmarkStart w:id="1939" w:name="_Toc64463775"/>
      <w:r w:rsidRPr="007055D9">
        <w:lastRenderedPageBreak/>
        <w:t>Attributes</w:t>
      </w:r>
      <w:bookmarkEnd w:id="1936"/>
      <w:bookmarkEnd w:id="1937"/>
      <w:bookmarkEnd w:id="1938"/>
      <w:bookmarkEnd w:id="1939"/>
    </w:p>
    <w:p w14:paraId="22FDBBD1" w14:textId="5050C61D" w:rsidR="0006113C" w:rsidRPr="007055D9" w:rsidRDefault="00242481" w:rsidP="001759F7">
      <w:pPr>
        <w:pStyle w:val="berschrift5"/>
        <w:keepNext/>
      </w:pPr>
      <w:bookmarkStart w:id="1940" w:name="_Toc338939163"/>
      <w:r w:rsidRPr="007055D9">
        <w:t xml:space="preserve">Attribute </w:t>
      </w:r>
      <w:r w:rsidR="00194316">
        <w:t>"</w:t>
      </w:r>
      <w:r w:rsidRPr="007055D9">
        <w:t>b</w:t>
      </w:r>
      <w:r w:rsidR="0006113C" w:rsidRPr="007055D9">
        <w:t>ase</w:t>
      </w:r>
      <w:bookmarkEnd w:id="194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941" w:name="_Toc338939164"/>
      <w:r w:rsidRPr="007055D9">
        <w:t xml:space="preserve">Attribute </w:t>
      </w:r>
      <w:r w:rsidR="00194316">
        <w:t>"</w:t>
      </w:r>
      <w:proofErr w:type="spellStart"/>
      <w:r w:rsidRPr="007055D9">
        <w:t>t</w:t>
      </w:r>
      <w:r w:rsidR="0006113C" w:rsidRPr="007055D9">
        <w:t>echnology</w:t>
      </w:r>
      <w:bookmarkEnd w:id="194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942" w:name="_Toc338939165"/>
      <w:bookmarkStart w:id="1943" w:name="_Toc3557022"/>
      <w:bookmarkStart w:id="1944" w:name="_Toc34747272"/>
      <w:bookmarkStart w:id="1945" w:name="_Toc64463776"/>
      <w:r w:rsidRPr="007055D9">
        <w:t xml:space="preserve">Element </w:t>
      </w:r>
      <w:r w:rsidR="00194316">
        <w:t>"</w:t>
      </w:r>
      <w:proofErr w:type="spellStart"/>
      <w:r w:rsidRPr="007055D9">
        <w:t>weld_position</w:t>
      </w:r>
      <w:bookmarkEnd w:id="1942"/>
      <w:bookmarkEnd w:id="1943"/>
      <w:proofErr w:type="spellEnd"/>
      <w:r w:rsidR="00194316">
        <w:t>"</w:t>
      </w:r>
      <w:bookmarkEnd w:id="1944"/>
      <w:bookmarkEnd w:id="194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946" w:name="_Toc3566496"/>
      <w:bookmarkStart w:id="1947" w:name="_Toc34747498"/>
      <w:bookmarkStart w:id="1948" w:name="_Toc42527750"/>
      <w:bookmarkStart w:id="1949"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946"/>
      <w:bookmarkEnd w:id="1947"/>
      <w:bookmarkEnd w:id="194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94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950" w:name="_Toc338939168"/>
      <w:r w:rsidRPr="007055D9">
        <w:t xml:space="preserve">Attribute </w:t>
      </w:r>
      <w:r w:rsidR="00194316">
        <w:t>"</w:t>
      </w:r>
      <w:proofErr w:type="spellStart"/>
      <w:r w:rsidRPr="007055D9">
        <w:t>thickness</w:t>
      </w:r>
      <w:bookmarkEnd w:id="195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951" w:name="_Toc3566497"/>
      <w:bookmarkStart w:id="1952" w:name="_Toc34747499"/>
      <w:bookmarkStart w:id="1953" w:name="_Toc42527751"/>
      <w:bookmarkStart w:id="1954"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951"/>
      <w:bookmarkEnd w:id="1952"/>
      <w:bookmarkEnd w:id="195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95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955" w:name="_Toc3566498"/>
      <w:bookmarkStart w:id="1956" w:name="_Toc34747500"/>
      <w:bookmarkStart w:id="1957" w:name="_Toc42527752"/>
      <w:bookmarkStart w:id="1958"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955"/>
      <w:bookmarkEnd w:id="1956"/>
      <w:bookmarkEnd w:id="195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958"/>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959" w:name="_Toc338939171"/>
      <w:r w:rsidRPr="007055D9">
        <w:t xml:space="preserve">Attribute </w:t>
      </w:r>
      <w:r w:rsidR="00194316">
        <w:t>"</w:t>
      </w:r>
      <w:proofErr w:type="spellStart"/>
      <w:r w:rsidRPr="007055D9">
        <w:t>penetration</w:t>
      </w:r>
      <w:bookmarkEnd w:id="195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960" w:name="_Toc338939173"/>
      <w:r w:rsidRPr="007055D9">
        <w:t xml:space="preserve">Attribute </w:t>
      </w:r>
      <w:r w:rsidR="00194316">
        <w:t>"</w:t>
      </w:r>
      <w:proofErr w:type="spellStart"/>
      <w:r w:rsidRPr="007055D9">
        <w:t>filler</w:t>
      </w:r>
      <w:bookmarkEnd w:id="196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961" w:name="WeldDefinitionEdgeWeld"/>
      <w:bookmarkStart w:id="1962" w:name="_Toc3557023"/>
      <w:bookmarkStart w:id="1963" w:name="_Toc34747273"/>
      <w:bookmarkStart w:id="1964" w:name="_Toc64463777"/>
      <w:bookmarkStart w:id="1965" w:name="_Toc288200764"/>
      <w:bookmarkStart w:id="1966" w:name="_Toc338939108"/>
      <w:bookmarkEnd w:id="1961"/>
      <w:r w:rsidRPr="007055D9">
        <w:lastRenderedPageBreak/>
        <w:t xml:space="preserve">Element </w:t>
      </w:r>
      <w:r w:rsidR="00194316">
        <w:t>"</w:t>
      </w:r>
      <w:proofErr w:type="spellStart"/>
      <w:r>
        <w:t>sheet_parameter</w:t>
      </w:r>
      <w:bookmarkEnd w:id="1962"/>
      <w:proofErr w:type="spellEnd"/>
      <w:r w:rsidR="00194316">
        <w:t>"</w:t>
      </w:r>
      <w:bookmarkEnd w:id="1963"/>
      <w:bookmarkEnd w:id="196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67" w:name="_Toc3566499"/>
      <w:bookmarkStart w:id="1968" w:name="_Toc34747501"/>
      <w:bookmarkStart w:id="1969"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67"/>
      <w:bookmarkEnd w:id="1968"/>
      <w:bookmarkEnd w:id="196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70" w:name="_Toc3557024"/>
      <w:bookmarkStart w:id="1971" w:name="_Toc34747274"/>
      <w:bookmarkStart w:id="1972" w:name="_Toc64463778"/>
      <w:r w:rsidRPr="007055D9">
        <w:t>Edge Weld</w:t>
      </w:r>
      <w:bookmarkEnd w:id="1965"/>
      <w:bookmarkEnd w:id="1966"/>
      <w:bookmarkEnd w:id="1970"/>
      <w:bookmarkEnd w:id="1971"/>
      <w:bookmarkEnd w:id="197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73" w:name="_Toc3557025"/>
      <w:bookmarkStart w:id="1974" w:name="_Toc34747275"/>
      <w:bookmarkStart w:id="1975" w:name="_Toc64463779"/>
      <w:r>
        <w:rPr>
          <w:b w:val="0"/>
          <w:bCs w:val="0"/>
          <w:noProof/>
          <w:lang w:eastAsia="en-US"/>
        </w:rPr>
        <w:drawing>
          <wp:anchor distT="0" distB="0" distL="114300" distR="114300" simplePos="0" relativeHeight="251644416"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73"/>
      <w:bookmarkEnd w:id="1974"/>
      <w:bookmarkEnd w:id="197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054D0" w:rsidRPr="00AF7673" w:rsidRDefault="004054D0" w:rsidP="00765F0F">
                            <w:pPr>
                              <w:pStyle w:val="Beschriftung"/>
                              <w:keepNext/>
                              <w:keepLines/>
                              <w:rPr>
                                <w:b w:val="0"/>
                                <w:bCs w:val="0"/>
                                <w:noProof/>
                                <w:sz w:val="26"/>
                                <w:szCs w:val="28"/>
                              </w:rPr>
                            </w:pPr>
                            <w:bookmarkStart w:id="1976" w:name="_Toc3557131"/>
                            <w:bookmarkStart w:id="1977" w:name="_Toc34747384"/>
                            <w:bookmarkStart w:id="1978"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6"/>
                            <w:bookmarkEnd w:id="1977"/>
                            <w:bookmarkEnd w:id="1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054D0" w:rsidRPr="00AF7673" w:rsidRDefault="004054D0" w:rsidP="00765F0F">
                      <w:pPr>
                        <w:pStyle w:val="Beschriftung"/>
                        <w:keepNext/>
                        <w:keepLines/>
                        <w:rPr>
                          <w:b w:val="0"/>
                          <w:bCs w:val="0"/>
                          <w:noProof/>
                          <w:sz w:val="26"/>
                          <w:szCs w:val="28"/>
                        </w:rPr>
                      </w:pPr>
                      <w:bookmarkStart w:id="1979" w:name="_Toc3557131"/>
                      <w:bookmarkStart w:id="1980" w:name="_Toc34747384"/>
                      <w:bookmarkStart w:id="1981"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79"/>
                      <w:bookmarkEnd w:id="1980"/>
                      <w:bookmarkEnd w:id="198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82" w:name="_Toc3557026"/>
      <w:bookmarkStart w:id="1983" w:name="_Toc34747276"/>
      <w:bookmarkStart w:id="1984" w:name="_Toc64463780"/>
      <w:r>
        <w:rPr>
          <w:b w:val="0"/>
          <w:bCs w:val="0"/>
          <w:noProof/>
          <w:lang w:eastAsia="en-US"/>
        </w:rPr>
        <w:drawing>
          <wp:anchor distT="0" distB="0" distL="114300" distR="114300" simplePos="0" relativeHeight="25164544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82"/>
      <w:bookmarkEnd w:id="1983"/>
      <w:bookmarkEnd w:id="198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77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054D0" w:rsidRPr="00213139" w:rsidRDefault="004054D0" w:rsidP="008F3D94">
                            <w:pPr>
                              <w:pStyle w:val="Beschriftung"/>
                              <w:rPr>
                                <w:b w:val="0"/>
                                <w:bCs w:val="0"/>
                                <w:noProof/>
                                <w:sz w:val="26"/>
                                <w:szCs w:val="28"/>
                              </w:rPr>
                            </w:pPr>
                            <w:bookmarkStart w:id="1985" w:name="_Toc3557132"/>
                            <w:bookmarkStart w:id="1986" w:name="_Toc34747385"/>
                            <w:bookmarkStart w:id="1987"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5"/>
                            <w:bookmarkEnd w:id="1986"/>
                            <w:bookmarkEnd w:id="1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054D0" w:rsidRPr="00213139" w:rsidRDefault="004054D0" w:rsidP="008F3D94">
                      <w:pPr>
                        <w:pStyle w:val="Beschriftung"/>
                        <w:rPr>
                          <w:b w:val="0"/>
                          <w:bCs w:val="0"/>
                          <w:noProof/>
                          <w:sz w:val="26"/>
                          <w:szCs w:val="28"/>
                        </w:rPr>
                      </w:pPr>
                      <w:bookmarkStart w:id="1988" w:name="_Toc3557132"/>
                      <w:bookmarkStart w:id="1989" w:name="_Toc34747385"/>
                      <w:bookmarkStart w:id="1990"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88"/>
                      <w:bookmarkEnd w:id="1989"/>
                      <w:bookmarkEnd w:id="199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91" w:name="_Toc3566500"/>
      <w:bookmarkStart w:id="1992" w:name="_Toc34747502"/>
      <w:bookmarkStart w:id="1993"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91"/>
      <w:bookmarkEnd w:id="1992"/>
      <w:bookmarkEnd w:id="199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94" w:name="_Toc338939175"/>
      <w:bookmarkStart w:id="1995" w:name="_Toc3557027"/>
      <w:bookmarkStart w:id="1996" w:name="_Toc34747277"/>
      <w:bookmarkStart w:id="1997" w:name="_Toc64463781"/>
      <w:r w:rsidRPr="007055D9">
        <w:t>Attributes</w:t>
      </w:r>
      <w:bookmarkEnd w:id="1994"/>
      <w:bookmarkEnd w:id="1995"/>
      <w:bookmarkEnd w:id="1996"/>
      <w:bookmarkEnd w:id="1997"/>
    </w:p>
    <w:p w14:paraId="20DE2C66" w14:textId="1F84002A" w:rsidR="0006113C" w:rsidRPr="007055D9" w:rsidRDefault="001C1D65" w:rsidP="0033252C">
      <w:pPr>
        <w:pStyle w:val="berschrift5"/>
        <w:keepNext/>
      </w:pPr>
      <w:bookmarkStart w:id="1998" w:name="_Toc338939177"/>
      <w:r w:rsidRPr="007055D9">
        <w:t xml:space="preserve">Attribute </w:t>
      </w:r>
      <w:r w:rsidR="00194316">
        <w:t>"</w:t>
      </w:r>
      <w:r w:rsidRPr="007055D9">
        <w:t>b</w:t>
      </w:r>
      <w:r w:rsidR="0006113C" w:rsidRPr="007055D9">
        <w:t>ase</w:t>
      </w:r>
      <w:bookmarkEnd w:id="199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999" w:name="_Toc338939178"/>
      <w:r w:rsidRPr="007055D9">
        <w:t xml:space="preserve">Attribute </w:t>
      </w:r>
      <w:r w:rsidR="00194316">
        <w:t>"</w:t>
      </w:r>
      <w:proofErr w:type="spellStart"/>
      <w:r w:rsidRPr="007055D9">
        <w:t>t</w:t>
      </w:r>
      <w:r w:rsidR="0006113C" w:rsidRPr="007055D9">
        <w:t>echnology</w:t>
      </w:r>
      <w:bookmarkEnd w:id="199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000" w:name="_Toc338939179"/>
      <w:bookmarkStart w:id="2001" w:name="_Toc3557028"/>
      <w:bookmarkStart w:id="2002" w:name="_Toc34747278"/>
      <w:bookmarkStart w:id="2003" w:name="_Toc64463782"/>
      <w:r w:rsidRPr="007055D9">
        <w:t xml:space="preserve">Element </w:t>
      </w:r>
      <w:r w:rsidR="00194316">
        <w:t>"</w:t>
      </w:r>
      <w:proofErr w:type="spellStart"/>
      <w:r w:rsidRPr="007055D9">
        <w:t>weld_position</w:t>
      </w:r>
      <w:bookmarkEnd w:id="2000"/>
      <w:bookmarkEnd w:id="2001"/>
      <w:proofErr w:type="spellEnd"/>
      <w:r w:rsidR="00194316">
        <w:t>"</w:t>
      </w:r>
      <w:bookmarkEnd w:id="2002"/>
      <w:bookmarkEnd w:id="200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2004" w:name="_Toc3566501"/>
      <w:bookmarkStart w:id="2005" w:name="_Toc34747503"/>
      <w:bookmarkStart w:id="2006" w:name="_Toc42527755"/>
      <w:bookmarkStart w:id="2007"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004"/>
      <w:bookmarkEnd w:id="2005"/>
      <w:bookmarkEnd w:id="200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007"/>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7777777" w:rsidR="00C44FED" w:rsidRPr="007055D9" w:rsidRDefault="0006113C" w:rsidP="00C44FED">
      <w:pPr>
        <w:pStyle w:val="Aufzhlungszeichen"/>
        <w:rPr>
          <w:ins w:id="2008" w:author="Dr. Carsten Franke" w:date="2021-02-09T12:45:00Z"/>
          <w:rStyle w:val="XMLAttribute"/>
        </w:rPr>
      </w:pPr>
      <w:r w:rsidRPr="007055D9">
        <w:rPr>
          <w:rStyle w:val="XMLAttribute"/>
        </w:rPr>
        <w:t>I</w:t>
      </w:r>
      <w:ins w:id="2009"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010"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011" w:name="_Toc338939182"/>
      <w:r w:rsidRPr="007055D9">
        <w:t xml:space="preserve">Attribute </w:t>
      </w:r>
      <w:r w:rsidR="00194316">
        <w:t>"</w:t>
      </w:r>
      <w:proofErr w:type="spellStart"/>
      <w:r w:rsidRPr="007055D9">
        <w:t>width</w:t>
      </w:r>
      <w:bookmarkEnd w:id="201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012" w:name="_Toc338939184"/>
      <w:r w:rsidRPr="007055D9">
        <w:t xml:space="preserve">Attribute </w:t>
      </w:r>
      <w:r w:rsidR="00194316">
        <w:t>"</w:t>
      </w:r>
      <w:proofErr w:type="spellStart"/>
      <w:r w:rsidRPr="007055D9">
        <w:t>filler</w:t>
      </w:r>
      <w:bookmarkEnd w:id="201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013" w:name="WeldDefinitionIWeld"/>
      <w:bookmarkStart w:id="2014" w:name="_Toc3557029"/>
      <w:bookmarkStart w:id="2015" w:name="_Toc34747279"/>
      <w:bookmarkStart w:id="2016" w:name="_Toc64463783"/>
      <w:bookmarkStart w:id="2017" w:name="_Toc288200765"/>
      <w:bookmarkStart w:id="2018" w:name="_Toc338939109"/>
      <w:bookmarkEnd w:id="2013"/>
      <w:r w:rsidRPr="007055D9">
        <w:t xml:space="preserve">Element </w:t>
      </w:r>
      <w:r w:rsidR="00194316">
        <w:t>"</w:t>
      </w:r>
      <w:proofErr w:type="spellStart"/>
      <w:r>
        <w:t>sheet_parameter</w:t>
      </w:r>
      <w:bookmarkEnd w:id="2014"/>
      <w:proofErr w:type="spellEnd"/>
      <w:r w:rsidR="00194316">
        <w:t>"</w:t>
      </w:r>
      <w:bookmarkEnd w:id="2015"/>
      <w:bookmarkEnd w:id="201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2019" w:name="_Toc3566502"/>
      <w:bookmarkStart w:id="2020" w:name="_Toc34747504"/>
      <w:bookmarkStart w:id="2021"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019"/>
      <w:bookmarkEnd w:id="2020"/>
      <w:bookmarkEnd w:id="202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022" w:name="_Toc3557030"/>
      <w:bookmarkStart w:id="2023" w:name="_Toc34747280"/>
      <w:bookmarkStart w:id="2024" w:name="_Toc64463784"/>
      <w:r w:rsidRPr="007055D9">
        <w:t>I-Weld</w:t>
      </w:r>
      <w:bookmarkEnd w:id="2017"/>
      <w:bookmarkEnd w:id="2018"/>
      <w:bookmarkEnd w:id="2022"/>
      <w:bookmarkEnd w:id="2023"/>
      <w:bookmarkEnd w:id="202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025" w:name="_Toc3557031"/>
      <w:bookmarkStart w:id="2026" w:name="_Toc34747281"/>
      <w:bookmarkStart w:id="2027" w:name="_Toc64463785"/>
      <w:r w:rsidRPr="007055D9">
        <w:t>Sheet Parameters</w:t>
      </w:r>
      <w:bookmarkEnd w:id="2025"/>
      <w:bookmarkEnd w:id="2026"/>
      <w:bookmarkEnd w:id="202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028" w:name="_Toc3557032"/>
      <w:bookmarkStart w:id="2029" w:name="_Toc34747282"/>
      <w:bookmarkStart w:id="2030" w:name="_Toc64463786"/>
      <w:r w:rsidRPr="007055D9">
        <w:lastRenderedPageBreak/>
        <w:t>Weld Parameters</w:t>
      </w:r>
      <w:bookmarkEnd w:id="2028"/>
      <w:bookmarkEnd w:id="2029"/>
      <w:bookmarkEnd w:id="203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800"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054D0" w:rsidRPr="001B4A57" w:rsidRDefault="004054D0" w:rsidP="00F51CB9">
                                <w:pPr>
                                  <w:pStyle w:val="Beschriftung"/>
                                  <w:rPr>
                                    <w:b w:val="0"/>
                                    <w:bCs w:val="0"/>
                                    <w:noProof/>
                                    <w:sz w:val="26"/>
                                    <w:szCs w:val="28"/>
                                  </w:rPr>
                                </w:pPr>
                                <w:bookmarkStart w:id="2031" w:name="_Toc3557133"/>
                                <w:bookmarkStart w:id="2032" w:name="_Toc34747386"/>
                                <w:bookmarkStart w:id="203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054D0" w:rsidRPr="003F40AF" w:rsidRDefault="004054D0" w:rsidP="00F51CB9">
                                <w:pPr>
                                  <w:pStyle w:val="Beschriftung"/>
                                  <w:rPr>
                                    <w:b w:val="0"/>
                                    <w:bCs w:val="0"/>
                                    <w:noProof/>
                                    <w:sz w:val="26"/>
                                    <w:szCs w:val="28"/>
                                  </w:rPr>
                                </w:pPr>
                                <w:bookmarkStart w:id="2034" w:name="_Toc3557134"/>
                                <w:bookmarkStart w:id="2035" w:name="_Toc34747387"/>
                                <w:bookmarkStart w:id="203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800"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054D0" w:rsidRPr="001B4A57" w:rsidRDefault="004054D0" w:rsidP="00F51CB9">
                          <w:pPr>
                            <w:pStyle w:val="Beschriftung"/>
                            <w:rPr>
                              <w:b w:val="0"/>
                              <w:bCs w:val="0"/>
                              <w:noProof/>
                              <w:sz w:val="26"/>
                              <w:szCs w:val="28"/>
                            </w:rPr>
                          </w:pPr>
                          <w:bookmarkStart w:id="2037" w:name="_Toc3557133"/>
                          <w:bookmarkStart w:id="2038" w:name="_Toc34747386"/>
                          <w:bookmarkStart w:id="203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37"/>
                          <w:bookmarkEnd w:id="2038"/>
                          <w:bookmarkEnd w:id="203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054D0" w:rsidRPr="003F40AF" w:rsidRDefault="004054D0" w:rsidP="00F51CB9">
                          <w:pPr>
                            <w:pStyle w:val="Beschriftung"/>
                            <w:rPr>
                              <w:b w:val="0"/>
                              <w:bCs w:val="0"/>
                              <w:noProof/>
                              <w:sz w:val="26"/>
                              <w:szCs w:val="28"/>
                            </w:rPr>
                          </w:pPr>
                          <w:bookmarkStart w:id="2040" w:name="_Toc3557134"/>
                          <w:bookmarkStart w:id="2041" w:name="_Toc34747387"/>
                          <w:bookmarkStart w:id="204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2040"/>
                          <w:bookmarkEnd w:id="2041"/>
                          <w:bookmarkEnd w:id="204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2043" w:name="_Toc3566503"/>
      <w:bookmarkStart w:id="2044" w:name="_Toc34747505"/>
      <w:bookmarkStart w:id="2045"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2043"/>
      <w:bookmarkEnd w:id="2044"/>
      <w:bookmarkEnd w:id="204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046" w:name="_Toc338939186"/>
      <w:bookmarkStart w:id="2047" w:name="_Toc3557033"/>
      <w:bookmarkStart w:id="2048" w:name="_Toc34747283"/>
      <w:bookmarkStart w:id="2049" w:name="_Toc64463787"/>
      <w:r w:rsidRPr="007055D9">
        <w:t>Attributes</w:t>
      </w:r>
      <w:bookmarkEnd w:id="2046"/>
      <w:bookmarkEnd w:id="2047"/>
      <w:bookmarkEnd w:id="2048"/>
      <w:bookmarkEnd w:id="2049"/>
    </w:p>
    <w:p w14:paraId="7F7DD4CE" w14:textId="6A121F1A" w:rsidR="0006113C" w:rsidRPr="007055D9" w:rsidRDefault="009D7557" w:rsidP="00E67798">
      <w:pPr>
        <w:pStyle w:val="berschrift5"/>
        <w:keepNext/>
      </w:pPr>
      <w:bookmarkStart w:id="2050" w:name="_Toc338939188"/>
      <w:r w:rsidRPr="007055D9">
        <w:t xml:space="preserve">Attribute </w:t>
      </w:r>
      <w:r w:rsidR="00194316">
        <w:t>"</w:t>
      </w:r>
      <w:r w:rsidRPr="007055D9">
        <w:t>b</w:t>
      </w:r>
      <w:r w:rsidR="0006113C" w:rsidRPr="007055D9">
        <w:t>ase</w:t>
      </w:r>
      <w:bookmarkEnd w:id="205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051" w:name="_Toc338939189"/>
      <w:r w:rsidRPr="007055D9">
        <w:t xml:space="preserve">Attribute </w:t>
      </w:r>
      <w:r w:rsidR="00194316">
        <w:t>"</w:t>
      </w:r>
      <w:proofErr w:type="spellStart"/>
      <w:r w:rsidRPr="007055D9">
        <w:t>t</w:t>
      </w:r>
      <w:r w:rsidR="0006113C" w:rsidRPr="007055D9">
        <w:t>echnology</w:t>
      </w:r>
      <w:bookmarkEnd w:id="205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052" w:name="_Toc338939190"/>
      <w:bookmarkStart w:id="2053" w:name="_Toc3557034"/>
      <w:bookmarkStart w:id="2054" w:name="_Toc34747284"/>
      <w:bookmarkStart w:id="2055" w:name="_Toc64463788"/>
      <w:r w:rsidRPr="007055D9">
        <w:t xml:space="preserve">Element </w:t>
      </w:r>
      <w:r w:rsidR="00194316">
        <w:t>"</w:t>
      </w:r>
      <w:proofErr w:type="spellStart"/>
      <w:r w:rsidRPr="007055D9">
        <w:t>weld_position</w:t>
      </w:r>
      <w:bookmarkEnd w:id="2052"/>
      <w:bookmarkEnd w:id="2053"/>
      <w:proofErr w:type="spellEnd"/>
      <w:r w:rsidR="00194316">
        <w:t>"</w:t>
      </w:r>
      <w:bookmarkEnd w:id="2054"/>
      <w:bookmarkEnd w:id="205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2056" w:name="_Toc3566504"/>
      <w:bookmarkStart w:id="2057" w:name="_Toc34747506"/>
      <w:bookmarkStart w:id="2058" w:name="_Toc42527758"/>
      <w:bookmarkStart w:id="2059"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056"/>
      <w:bookmarkEnd w:id="2057"/>
      <w:bookmarkEnd w:id="2058"/>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05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060" w:name="_Toc338939194"/>
      <w:r w:rsidRPr="007055D9">
        <w:t xml:space="preserve">Attribute </w:t>
      </w:r>
      <w:r w:rsidR="00194316">
        <w:t>"</w:t>
      </w:r>
      <w:proofErr w:type="spellStart"/>
      <w:r w:rsidRPr="007055D9">
        <w:t>filler</w:t>
      </w:r>
      <w:bookmarkEnd w:id="206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061" w:name="WeldDefinitionOverlapWeld"/>
      <w:bookmarkStart w:id="2062" w:name="_Toc3557035"/>
      <w:bookmarkStart w:id="2063" w:name="_Toc34747285"/>
      <w:bookmarkStart w:id="2064" w:name="_Toc64463789"/>
      <w:bookmarkStart w:id="2065" w:name="_Toc288200766"/>
      <w:bookmarkStart w:id="2066" w:name="_Toc338939110"/>
      <w:bookmarkEnd w:id="2061"/>
      <w:r w:rsidRPr="007055D9">
        <w:t xml:space="preserve">Element </w:t>
      </w:r>
      <w:r w:rsidR="00194316">
        <w:t>"</w:t>
      </w:r>
      <w:proofErr w:type="spellStart"/>
      <w:r>
        <w:t>sheet_parameter</w:t>
      </w:r>
      <w:bookmarkEnd w:id="2062"/>
      <w:proofErr w:type="spellEnd"/>
      <w:r w:rsidR="00194316">
        <w:t>"</w:t>
      </w:r>
      <w:bookmarkEnd w:id="2063"/>
      <w:bookmarkEnd w:id="206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67" w:name="_Toc3566505"/>
      <w:bookmarkStart w:id="2068" w:name="_Toc34747507"/>
      <w:bookmarkStart w:id="2069"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067"/>
      <w:bookmarkEnd w:id="2068"/>
      <w:bookmarkEnd w:id="2069"/>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70" w:name="_Toc3557036"/>
      <w:bookmarkStart w:id="2071" w:name="_Toc34747286"/>
      <w:bookmarkStart w:id="2072" w:name="_Toc64463790"/>
      <w:r w:rsidRPr="007055D9">
        <w:t>Overlap Weld</w:t>
      </w:r>
      <w:bookmarkEnd w:id="2065"/>
      <w:bookmarkEnd w:id="2066"/>
      <w:bookmarkEnd w:id="2070"/>
      <w:bookmarkEnd w:id="2071"/>
      <w:bookmarkEnd w:id="207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73" w:name="_Toc3557037"/>
      <w:bookmarkStart w:id="2074" w:name="_Toc34747287"/>
      <w:bookmarkStart w:id="2075" w:name="_Toc64463791"/>
      <w:r w:rsidRPr="007055D9">
        <w:t>Simple Overlap Weld</w:t>
      </w:r>
      <w:bookmarkEnd w:id="2073"/>
      <w:bookmarkEnd w:id="2074"/>
      <w:bookmarkEnd w:id="2075"/>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6224"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872"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054D0" w:rsidRPr="0079510C" w:rsidRDefault="004054D0" w:rsidP="002A71CD">
                            <w:pPr>
                              <w:pStyle w:val="Beschriftung"/>
                              <w:rPr>
                                <w:noProof/>
                                <w:sz w:val="24"/>
                                <w:szCs w:val="26"/>
                              </w:rPr>
                            </w:pPr>
                            <w:bookmarkStart w:id="2076" w:name="_Toc3557135"/>
                            <w:bookmarkStart w:id="2077" w:name="_Toc34747388"/>
                            <w:bookmarkStart w:id="2078"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6"/>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054D0" w:rsidRPr="0079510C" w:rsidRDefault="004054D0" w:rsidP="002A71CD">
                      <w:pPr>
                        <w:pStyle w:val="Beschriftung"/>
                        <w:rPr>
                          <w:noProof/>
                          <w:sz w:val="24"/>
                          <w:szCs w:val="26"/>
                        </w:rPr>
                      </w:pPr>
                      <w:bookmarkStart w:id="2079" w:name="_Toc3557135"/>
                      <w:bookmarkStart w:id="2080" w:name="_Toc34747388"/>
                      <w:bookmarkStart w:id="2081"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79"/>
                      <w:bookmarkEnd w:id="2080"/>
                      <w:bookmarkEnd w:id="208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7248"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89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054D0" w:rsidRPr="00A00F34" w:rsidRDefault="004054D0" w:rsidP="002A71CD">
                            <w:pPr>
                              <w:pStyle w:val="Beschriftung"/>
                              <w:rPr>
                                <w:noProof/>
                                <w:szCs w:val="24"/>
                              </w:rPr>
                            </w:pPr>
                            <w:bookmarkStart w:id="2082" w:name="_Toc3557136"/>
                            <w:bookmarkStart w:id="2083" w:name="_Toc34747389"/>
                            <w:bookmarkStart w:id="2084"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82"/>
                            <w:bookmarkEnd w:id="2083"/>
                            <w:bookmarkEnd w:id="20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054D0" w:rsidRPr="00A00F34" w:rsidRDefault="004054D0" w:rsidP="002A71CD">
                      <w:pPr>
                        <w:pStyle w:val="Beschriftung"/>
                        <w:rPr>
                          <w:noProof/>
                          <w:szCs w:val="24"/>
                        </w:rPr>
                      </w:pPr>
                      <w:bookmarkStart w:id="2085" w:name="_Toc3557136"/>
                      <w:bookmarkStart w:id="2086" w:name="_Toc34747389"/>
                      <w:bookmarkStart w:id="2087"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85"/>
                      <w:bookmarkEnd w:id="2086"/>
                      <w:bookmarkEnd w:id="208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6270682"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88" w:name="_Toc3566506"/>
      <w:bookmarkStart w:id="2089" w:name="_Toc34747508"/>
      <w:bookmarkStart w:id="2090"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88"/>
      <w:bookmarkEnd w:id="2089"/>
      <w:bookmarkEnd w:id="209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91" w:name="_Toc338939112"/>
      <w:bookmarkStart w:id="2092" w:name="_Toc3557038"/>
      <w:bookmarkStart w:id="2093" w:name="_Toc34747288"/>
      <w:bookmarkStart w:id="2094" w:name="_Toc64463792"/>
      <w:r w:rsidRPr="007055D9">
        <w:t>Single Sided Double Overlap Weld</w:t>
      </w:r>
      <w:bookmarkEnd w:id="2091"/>
      <w:bookmarkEnd w:id="2092"/>
      <w:bookmarkEnd w:id="2093"/>
      <w:bookmarkEnd w:id="209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8272"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920"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054D0" w:rsidRPr="008B5970" w:rsidRDefault="004054D0" w:rsidP="007C7FBC">
                            <w:pPr>
                              <w:pStyle w:val="Beschriftung"/>
                              <w:rPr>
                                <w:noProof/>
                                <w:sz w:val="24"/>
                                <w:szCs w:val="26"/>
                              </w:rPr>
                            </w:pPr>
                            <w:bookmarkStart w:id="2095" w:name="_Toc3557137"/>
                            <w:bookmarkStart w:id="2096" w:name="_Toc34747390"/>
                            <w:bookmarkStart w:id="2097"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5"/>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054D0" w:rsidRPr="008B5970" w:rsidRDefault="004054D0" w:rsidP="007C7FBC">
                      <w:pPr>
                        <w:pStyle w:val="Beschriftung"/>
                        <w:rPr>
                          <w:noProof/>
                          <w:sz w:val="24"/>
                          <w:szCs w:val="26"/>
                        </w:rPr>
                      </w:pPr>
                      <w:bookmarkStart w:id="2098" w:name="_Toc3557137"/>
                      <w:bookmarkStart w:id="2099" w:name="_Toc34747390"/>
                      <w:bookmarkStart w:id="2100"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98"/>
                      <w:bookmarkEnd w:id="2099"/>
                      <w:bookmarkEnd w:id="210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03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296"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944"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054D0" w:rsidRPr="008D09AE" w:rsidRDefault="004054D0" w:rsidP="00044694">
                            <w:pPr>
                              <w:pStyle w:val="Beschriftung"/>
                              <w:rPr>
                                <w:noProof/>
                                <w:szCs w:val="24"/>
                              </w:rPr>
                            </w:pPr>
                            <w:bookmarkStart w:id="2101" w:name="_Toc3557138"/>
                            <w:bookmarkStart w:id="2102" w:name="_Toc34747391"/>
                            <w:bookmarkStart w:id="2103"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01"/>
                            <w:bookmarkEnd w:id="2102"/>
                            <w:bookmarkEnd w:id="2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054D0" w:rsidRPr="008D09AE" w:rsidRDefault="004054D0" w:rsidP="00044694">
                      <w:pPr>
                        <w:pStyle w:val="Beschriftung"/>
                        <w:rPr>
                          <w:noProof/>
                          <w:szCs w:val="24"/>
                        </w:rPr>
                      </w:pPr>
                      <w:bookmarkStart w:id="2104" w:name="_Toc3557138"/>
                      <w:bookmarkStart w:id="2105" w:name="_Toc34747391"/>
                      <w:bookmarkStart w:id="2106"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04"/>
                      <w:bookmarkEnd w:id="2105"/>
                      <w:bookmarkEnd w:id="210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6270683"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107" w:name="_Toc3566507"/>
      <w:bookmarkStart w:id="2108" w:name="_Toc34747509"/>
      <w:bookmarkStart w:id="2109"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107"/>
      <w:bookmarkEnd w:id="2108"/>
      <w:bookmarkEnd w:id="210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110" w:name="_Toc338939113"/>
      <w:bookmarkStart w:id="2111" w:name="_Toc3557039"/>
      <w:bookmarkStart w:id="2112" w:name="_Toc34747289"/>
      <w:bookmarkStart w:id="2113" w:name="_Toc64463793"/>
      <w:r w:rsidRPr="007055D9">
        <w:t>Double Sided Double Overlap Weld</w:t>
      </w:r>
      <w:bookmarkEnd w:id="2110"/>
      <w:bookmarkEnd w:id="2111"/>
      <w:bookmarkEnd w:id="2112"/>
      <w:bookmarkEnd w:id="211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1344"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968"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054D0" w:rsidRPr="000A25D4" w:rsidRDefault="004054D0" w:rsidP="00044694">
                            <w:pPr>
                              <w:pStyle w:val="Beschriftung"/>
                              <w:rPr>
                                <w:noProof/>
                                <w:sz w:val="24"/>
                                <w:szCs w:val="26"/>
                              </w:rPr>
                            </w:pPr>
                            <w:bookmarkStart w:id="2114" w:name="_Toc3557139"/>
                            <w:bookmarkStart w:id="2115" w:name="_Toc34747392"/>
                            <w:bookmarkStart w:id="2116"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4"/>
                            <w:bookmarkEnd w:id="2115"/>
                            <w:bookmarkEnd w:id="2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054D0" w:rsidRPr="000A25D4" w:rsidRDefault="004054D0" w:rsidP="00044694">
                      <w:pPr>
                        <w:pStyle w:val="Beschriftung"/>
                        <w:rPr>
                          <w:noProof/>
                          <w:sz w:val="24"/>
                          <w:szCs w:val="26"/>
                        </w:rPr>
                      </w:pPr>
                      <w:bookmarkStart w:id="2117" w:name="_Toc3557139"/>
                      <w:bookmarkStart w:id="2118" w:name="_Toc34747392"/>
                      <w:bookmarkStart w:id="2119"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117"/>
                      <w:bookmarkEnd w:id="2118"/>
                      <w:bookmarkEnd w:id="211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3392"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2368"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992"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054D0" w:rsidRPr="00F739B3" w:rsidRDefault="004054D0" w:rsidP="00044694">
                            <w:pPr>
                              <w:pStyle w:val="Beschriftung"/>
                              <w:rPr>
                                <w:noProof/>
                                <w:szCs w:val="24"/>
                              </w:rPr>
                            </w:pPr>
                            <w:bookmarkStart w:id="2120" w:name="_Toc3557140"/>
                            <w:bookmarkStart w:id="2121" w:name="_Toc34747393"/>
                            <w:bookmarkStart w:id="2122"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20"/>
                            <w:bookmarkEnd w:id="2121"/>
                            <w:bookmarkEnd w:id="2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054D0" w:rsidRPr="00F739B3" w:rsidRDefault="004054D0" w:rsidP="00044694">
                      <w:pPr>
                        <w:pStyle w:val="Beschriftung"/>
                        <w:rPr>
                          <w:noProof/>
                          <w:szCs w:val="24"/>
                        </w:rPr>
                      </w:pPr>
                      <w:bookmarkStart w:id="2123" w:name="_Toc3557140"/>
                      <w:bookmarkStart w:id="2124" w:name="_Toc34747393"/>
                      <w:bookmarkStart w:id="2125"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123"/>
                      <w:bookmarkEnd w:id="2124"/>
                      <w:bookmarkEnd w:id="212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6270684"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126" w:name="_Toc3566508"/>
      <w:bookmarkStart w:id="2127" w:name="_Toc34747510"/>
      <w:bookmarkStart w:id="2128"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2126"/>
      <w:bookmarkEnd w:id="2127"/>
      <w:bookmarkEnd w:id="212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129" w:name="_Toc338939196"/>
      <w:bookmarkStart w:id="2130" w:name="_Toc3557040"/>
      <w:bookmarkStart w:id="2131" w:name="_Toc34747290"/>
      <w:bookmarkStart w:id="2132" w:name="_Toc64463794"/>
      <w:r w:rsidRPr="007055D9">
        <w:t>Attributes</w:t>
      </w:r>
      <w:bookmarkEnd w:id="2129"/>
      <w:bookmarkEnd w:id="2130"/>
      <w:bookmarkEnd w:id="2131"/>
      <w:bookmarkEnd w:id="2132"/>
    </w:p>
    <w:p w14:paraId="54EB1FE0" w14:textId="38DCBA66" w:rsidR="0006113C" w:rsidRPr="007055D9" w:rsidRDefault="00157A42" w:rsidP="00AB2606">
      <w:pPr>
        <w:pStyle w:val="berschrift5"/>
        <w:keepNext/>
      </w:pPr>
      <w:bookmarkStart w:id="2133" w:name="_Toc338939198"/>
      <w:r w:rsidRPr="007055D9">
        <w:t xml:space="preserve">Attribute </w:t>
      </w:r>
      <w:r w:rsidR="00194316">
        <w:t>"</w:t>
      </w:r>
      <w:r w:rsidRPr="007055D9">
        <w:t>b</w:t>
      </w:r>
      <w:r w:rsidR="0006113C" w:rsidRPr="007055D9">
        <w:t>ase</w:t>
      </w:r>
      <w:bookmarkEnd w:id="213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134" w:name="_Toc338939199"/>
      <w:r w:rsidRPr="007055D9">
        <w:t xml:space="preserve">Attribute </w:t>
      </w:r>
      <w:r w:rsidR="00194316">
        <w:t>"</w:t>
      </w:r>
      <w:proofErr w:type="spellStart"/>
      <w:r w:rsidRPr="007055D9">
        <w:t>t</w:t>
      </w:r>
      <w:r w:rsidR="0006113C" w:rsidRPr="007055D9">
        <w:t>echnology</w:t>
      </w:r>
      <w:bookmarkEnd w:id="213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135" w:name="_Toc338939200"/>
      <w:bookmarkStart w:id="2136" w:name="_Toc3557041"/>
      <w:bookmarkStart w:id="2137" w:name="_Toc34747291"/>
      <w:bookmarkStart w:id="2138" w:name="_Toc64463795"/>
      <w:r w:rsidRPr="007055D9">
        <w:t xml:space="preserve">Element </w:t>
      </w:r>
      <w:r w:rsidR="00194316">
        <w:t>"</w:t>
      </w:r>
      <w:proofErr w:type="spellStart"/>
      <w:r w:rsidRPr="007055D9">
        <w:t>weld_position</w:t>
      </w:r>
      <w:bookmarkEnd w:id="2135"/>
      <w:bookmarkEnd w:id="2136"/>
      <w:proofErr w:type="spellEnd"/>
      <w:r w:rsidR="00194316">
        <w:t>"</w:t>
      </w:r>
      <w:bookmarkEnd w:id="2137"/>
      <w:bookmarkEnd w:id="213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139" w:name="_Toc3566509"/>
      <w:bookmarkStart w:id="2140" w:name="_Toc34747511"/>
      <w:bookmarkStart w:id="2141" w:name="_Toc42527763"/>
      <w:bookmarkStart w:id="2142"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2139"/>
      <w:bookmarkEnd w:id="2140"/>
      <w:bookmarkEnd w:id="2141"/>
      <w:proofErr w:type="gramEnd"/>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14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143" w:name="_Toc338939204"/>
      <w:r w:rsidRPr="007055D9">
        <w:t xml:space="preserve">Attribute </w:t>
      </w:r>
      <w:r w:rsidR="00194316">
        <w:t>"</w:t>
      </w:r>
      <w:proofErr w:type="spellStart"/>
      <w:r w:rsidRPr="007055D9">
        <w:t>thickness</w:t>
      </w:r>
      <w:bookmarkEnd w:id="214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144" w:name="_Toc338939205"/>
      <w:r w:rsidRPr="007055D9">
        <w:t xml:space="preserve">Attribute </w:t>
      </w:r>
      <w:r w:rsidR="00194316">
        <w:t>"</w:t>
      </w:r>
      <w:r w:rsidRPr="007055D9">
        <w:t>angle</w:t>
      </w:r>
      <w:bookmarkEnd w:id="214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145" w:name="_Toc338939206"/>
      <w:r w:rsidRPr="007055D9">
        <w:t xml:space="preserve">Attribute </w:t>
      </w:r>
      <w:r w:rsidR="00194316">
        <w:t>"</w:t>
      </w:r>
      <w:proofErr w:type="spellStart"/>
      <w:r w:rsidRPr="007055D9">
        <w:t>shape</w:t>
      </w:r>
      <w:bookmarkEnd w:id="214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146" w:name="_Toc338939207"/>
      <w:r w:rsidRPr="007055D9">
        <w:t xml:space="preserve">Attribute </w:t>
      </w:r>
      <w:r w:rsidR="00194316">
        <w:t>"</w:t>
      </w:r>
      <w:proofErr w:type="spellStart"/>
      <w:r w:rsidRPr="007055D9">
        <w:t>penetration</w:t>
      </w:r>
      <w:bookmarkEnd w:id="214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147" w:name="_Toc338939209"/>
      <w:r w:rsidRPr="007055D9">
        <w:t xml:space="preserve">Attribute </w:t>
      </w:r>
      <w:r w:rsidR="00194316">
        <w:t>"</w:t>
      </w:r>
      <w:proofErr w:type="spellStart"/>
      <w:r w:rsidRPr="007055D9">
        <w:t>filler</w:t>
      </w:r>
      <w:bookmarkEnd w:id="214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148" w:name="WeldDefinitionYJoint"/>
      <w:bookmarkStart w:id="2149" w:name="_Toc3557042"/>
      <w:bookmarkStart w:id="2150" w:name="_Toc34747292"/>
      <w:bookmarkStart w:id="2151" w:name="_Toc64463796"/>
      <w:bookmarkStart w:id="2152" w:name="_Toc288200767"/>
      <w:bookmarkStart w:id="2153" w:name="_Toc338939114"/>
      <w:bookmarkEnd w:id="2148"/>
      <w:r w:rsidRPr="007055D9">
        <w:t xml:space="preserve">Element </w:t>
      </w:r>
      <w:r w:rsidR="00194316">
        <w:t>"</w:t>
      </w:r>
      <w:proofErr w:type="spellStart"/>
      <w:r>
        <w:t>sheet_parameter</w:t>
      </w:r>
      <w:bookmarkEnd w:id="2149"/>
      <w:proofErr w:type="spellEnd"/>
      <w:r w:rsidR="00194316">
        <w:t>"</w:t>
      </w:r>
      <w:bookmarkEnd w:id="2150"/>
      <w:bookmarkEnd w:id="215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154" w:name="_Toc3566510"/>
      <w:bookmarkStart w:id="2155" w:name="_Toc34747512"/>
      <w:bookmarkStart w:id="2156"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2154"/>
      <w:bookmarkEnd w:id="2155"/>
      <w:bookmarkEnd w:id="2156"/>
      <w:proofErr w:type="gramEnd"/>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157" w:name="_Toc3557043"/>
      <w:bookmarkStart w:id="2158" w:name="_Toc34747293"/>
      <w:bookmarkStart w:id="2159" w:name="_Toc64463797"/>
      <w:r w:rsidRPr="007055D9">
        <w:t>Y-Joint</w:t>
      </w:r>
      <w:bookmarkEnd w:id="2152"/>
      <w:bookmarkEnd w:id="2153"/>
      <w:bookmarkEnd w:id="2157"/>
      <w:bookmarkEnd w:id="2158"/>
      <w:bookmarkEnd w:id="215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160" w:name="_Toc3557044"/>
      <w:bookmarkStart w:id="2161" w:name="_Toc34747294"/>
      <w:bookmarkStart w:id="2162" w:name="_Toc64463798"/>
      <w:r w:rsidRPr="007055D9">
        <w:lastRenderedPageBreak/>
        <w:t>Sheet Parameters</w:t>
      </w:r>
      <w:bookmarkEnd w:id="2160"/>
      <w:bookmarkEnd w:id="2161"/>
      <w:bookmarkEnd w:id="216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63" w:name="_Toc3557045"/>
      <w:bookmarkStart w:id="2164" w:name="_Toc34747295"/>
      <w:bookmarkStart w:id="2165" w:name="_Toc64463799"/>
      <w:r w:rsidRPr="007055D9">
        <w:t>Weld Parameters</w:t>
      </w:r>
      <w:bookmarkEnd w:id="2163"/>
      <w:bookmarkEnd w:id="2164"/>
      <w:bookmarkEnd w:id="2165"/>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700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054D0" w:rsidRPr="00973973" w:rsidRDefault="004054D0" w:rsidP="00D25D3B">
                                <w:pPr>
                                  <w:pStyle w:val="Beschriftung"/>
                                  <w:rPr>
                                    <w:noProof/>
                                    <w:szCs w:val="24"/>
                                  </w:rPr>
                                </w:pPr>
                                <w:bookmarkStart w:id="2166" w:name="_Ref7931629"/>
                                <w:bookmarkStart w:id="2167" w:name="_Toc3557141"/>
                                <w:bookmarkStart w:id="2168" w:name="_Toc34747394"/>
                                <w:bookmarkStart w:id="2169" w:name="_Toc42527641"/>
                                <w:r>
                                  <w:t xml:space="preserve">Figure </w:t>
                                </w:r>
                                <w:r>
                                  <w:fldChar w:fldCharType="begin"/>
                                </w:r>
                                <w:r>
                                  <w:instrText xml:space="preserve"> SEQ Figure \* ARABIC </w:instrText>
                                </w:r>
                                <w:r>
                                  <w:fldChar w:fldCharType="separate"/>
                                </w:r>
                                <w:r>
                                  <w:rPr>
                                    <w:noProof/>
                                  </w:rPr>
                                  <w:t>64</w:t>
                                </w:r>
                                <w:r>
                                  <w:fldChar w:fldCharType="end"/>
                                </w:r>
                                <w:bookmarkEnd w:id="2166"/>
                                <w:r>
                                  <w:t>: Y-Joint Sheet Layout</w:t>
                                </w:r>
                                <w:bookmarkEnd w:id="2167"/>
                                <w:bookmarkEnd w:id="2168"/>
                                <w:bookmarkEnd w:id="2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054D0" w:rsidRPr="008E45EC" w:rsidRDefault="004054D0" w:rsidP="00D25D3B">
                                <w:pPr>
                                  <w:pStyle w:val="Beschriftung"/>
                                  <w:rPr>
                                    <w:noProof/>
                                    <w:szCs w:val="24"/>
                                  </w:rPr>
                                </w:pPr>
                                <w:bookmarkStart w:id="2170" w:name="_Toc3557142"/>
                                <w:bookmarkStart w:id="2171" w:name="_Toc34747395"/>
                                <w:bookmarkStart w:id="2172"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700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054D0" w:rsidRPr="00973973" w:rsidRDefault="004054D0" w:rsidP="00D25D3B">
                          <w:pPr>
                            <w:pStyle w:val="Beschriftung"/>
                            <w:rPr>
                              <w:noProof/>
                              <w:szCs w:val="24"/>
                            </w:rPr>
                          </w:pPr>
                          <w:bookmarkStart w:id="2173" w:name="_Ref7931629"/>
                          <w:bookmarkStart w:id="2174" w:name="_Toc3557141"/>
                          <w:bookmarkStart w:id="2175" w:name="_Toc34747394"/>
                          <w:bookmarkStart w:id="2176" w:name="_Toc42527641"/>
                          <w:r>
                            <w:t xml:space="preserve">Figure </w:t>
                          </w:r>
                          <w:r>
                            <w:fldChar w:fldCharType="begin"/>
                          </w:r>
                          <w:r>
                            <w:instrText xml:space="preserve"> SEQ Figure \* ARABIC </w:instrText>
                          </w:r>
                          <w:r>
                            <w:fldChar w:fldCharType="separate"/>
                          </w:r>
                          <w:r>
                            <w:rPr>
                              <w:noProof/>
                            </w:rPr>
                            <w:t>64</w:t>
                          </w:r>
                          <w:r>
                            <w:fldChar w:fldCharType="end"/>
                          </w:r>
                          <w:bookmarkEnd w:id="2173"/>
                          <w:r>
                            <w:t>: Y-Joint Sheet Layout</w:t>
                          </w:r>
                          <w:bookmarkEnd w:id="2174"/>
                          <w:bookmarkEnd w:id="2175"/>
                          <w:bookmarkEnd w:id="2176"/>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054D0" w:rsidRPr="008E45EC" w:rsidRDefault="004054D0" w:rsidP="00D25D3B">
                          <w:pPr>
                            <w:pStyle w:val="Beschriftung"/>
                            <w:rPr>
                              <w:noProof/>
                              <w:szCs w:val="24"/>
                            </w:rPr>
                          </w:pPr>
                          <w:bookmarkStart w:id="2177" w:name="_Toc3557142"/>
                          <w:bookmarkStart w:id="2178" w:name="_Toc34747395"/>
                          <w:bookmarkStart w:id="2179"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77"/>
                          <w:bookmarkEnd w:id="2178"/>
                          <w:bookmarkEnd w:id="217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6270685"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80" w:name="_Toc3566511"/>
      <w:bookmarkStart w:id="2181" w:name="_Toc34747513"/>
      <w:bookmarkStart w:id="2182" w:name="_Toc42527765"/>
      <w:bookmarkStart w:id="2183"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80"/>
      <w:bookmarkEnd w:id="2181"/>
      <w:bookmarkEnd w:id="2182"/>
    </w:p>
    <w:p w14:paraId="398C8EB2" w14:textId="77777777" w:rsidR="0006113C" w:rsidRPr="007055D9" w:rsidRDefault="0006113C" w:rsidP="00F4558F">
      <w:pPr>
        <w:pStyle w:val="berschrift4"/>
        <w:tabs>
          <w:tab w:val="clear" w:pos="864"/>
          <w:tab w:val="num" w:pos="993"/>
        </w:tabs>
      </w:pPr>
      <w:bookmarkStart w:id="2184" w:name="_Toc3557046"/>
      <w:bookmarkStart w:id="2185" w:name="_Toc34747296"/>
      <w:bookmarkStart w:id="2186" w:name="_Toc64463800"/>
      <w:r w:rsidRPr="007055D9">
        <w:t>Attributes</w:t>
      </w:r>
      <w:bookmarkEnd w:id="2183"/>
      <w:bookmarkEnd w:id="2184"/>
      <w:bookmarkEnd w:id="2185"/>
      <w:bookmarkEnd w:id="2186"/>
    </w:p>
    <w:p w14:paraId="604B195B" w14:textId="6B31D0AD" w:rsidR="0006113C" w:rsidRPr="007055D9" w:rsidRDefault="00D83FC9" w:rsidP="00C0357F">
      <w:pPr>
        <w:pStyle w:val="berschrift5"/>
        <w:keepNext/>
      </w:pPr>
      <w:bookmarkStart w:id="2187" w:name="_Toc338939213"/>
      <w:r w:rsidRPr="007055D9">
        <w:t xml:space="preserve">Attribute </w:t>
      </w:r>
      <w:r w:rsidR="00194316">
        <w:t>"</w:t>
      </w:r>
      <w:r w:rsidRPr="007055D9">
        <w:t>b</w:t>
      </w:r>
      <w:r w:rsidR="0006113C" w:rsidRPr="007055D9">
        <w:t>ase</w:t>
      </w:r>
      <w:bookmarkEnd w:id="218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88" w:name="_Toc338939214"/>
      <w:r w:rsidRPr="007055D9">
        <w:t xml:space="preserve">Attribute </w:t>
      </w:r>
      <w:r w:rsidR="00194316">
        <w:t>"</w:t>
      </w:r>
      <w:proofErr w:type="spellStart"/>
      <w:r w:rsidRPr="007055D9">
        <w:t>t</w:t>
      </w:r>
      <w:r w:rsidR="0006113C" w:rsidRPr="007055D9">
        <w:t>echnology</w:t>
      </w:r>
      <w:bookmarkEnd w:id="218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89" w:name="_Toc338939215"/>
      <w:bookmarkStart w:id="2190" w:name="_Toc3557047"/>
      <w:bookmarkStart w:id="2191" w:name="_Toc34747297"/>
      <w:bookmarkStart w:id="2192" w:name="_Toc64463801"/>
      <w:r w:rsidRPr="007055D9">
        <w:t xml:space="preserve">Element </w:t>
      </w:r>
      <w:r w:rsidR="00194316">
        <w:t>"</w:t>
      </w:r>
      <w:proofErr w:type="spellStart"/>
      <w:r w:rsidRPr="007055D9">
        <w:t>weld_position</w:t>
      </w:r>
      <w:bookmarkEnd w:id="2189"/>
      <w:bookmarkEnd w:id="2190"/>
      <w:proofErr w:type="spellEnd"/>
      <w:r w:rsidR="00194316">
        <w:t>"</w:t>
      </w:r>
      <w:bookmarkEnd w:id="2191"/>
      <w:bookmarkEnd w:id="219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93" w:name="_Toc3566512"/>
      <w:bookmarkStart w:id="2194" w:name="_Toc34747514"/>
      <w:bookmarkStart w:id="2195" w:name="_Toc42527766"/>
      <w:bookmarkStart w:id="2196"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93"/>
      <w:bookmarkEnd w:id="2194"/>
      <w:bookmarkEnd w:id="2195"/>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19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197" w:name="_Toc338939219"/>
      <w:r w:rsidRPr="007055D9">
        <w:t xml:space="preserve">Attribute </w:t>
      </w:r>
      <w:r w:rsidR="00194316">
        <w:t>"</w:t>
      </w:r>
      <w:proofErr w:type="spellStart"/>
      <w:r w:rsidRPr="007055D9">
        <w:t>thickness</w:t>
      </w:r>
      <w:bookmarkEnd w:id="219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198" w:name="_Toc3566513"/>
      <w:bookmarkStart w:id="2199" w:name="_Toc34747515"/>
      <w:bookmarkStart w:id="2200" w:name="_Toc42527767"/>
      <w:bookmarkStart w:id="2201"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98"/>
      <w:bookmarkEnd w:id="2199"/>
      <w:bookmarkEnd w:id="2200"/>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20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202" w:name="_Toc338939221"/>
      <w:r w:rsidRPr="007055D9">
        <w:t xml:space="preserve">Attribute </w:t>
      </w:r>
      <w:r w:rsidR="00194316">
        <w:t>"</w:t>
      </w:r>
      <w:proofErr w:type="spellStart"/>
      <w:r w:rsidRPr="007055D9">
        <w:t>penetration</w:t>
      </w:r>
      <w:bookmarkEnd w:id="220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203" w:name="_Toc338939223"/>
      <w:r w:rsidRPr="007055D9">
        <w:t xml:space="preserve">Attribute </w:t>
      </w:r>
      <w:r w:rsidR="00194316">
        <w:t>"</w:t>
      </w:r>
      <w:proofErr w:type="spellStart"/>
      <w:r w:rsidRPr="007055D9">
        <w:t>shape</w:t>
      </w:r>
      <w:bookmarkEnd w:id="220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204" w:name="_Toc338939224"/>
      <w:r w:rsidRPr="007055D9">
        <w:t xml:space="preserve">Attribute </w:t>
      </w:r>
      <w:r w:rsidR="00194316">
        <w:t>"</w:t>
      </w:r>
      <w:proofErr w:type="spellStart"/>
      <w:r w:rsidRPr="007055D9">
        <w:t>filler</w:t>
      </w:r>
      <w:bookmarkEnd w:id="220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205" w:name="_Toc3557048"/>
      <w:bookmarkStart w:id="2206" w:name="_Toc34747298"/>
      <w:bookmarkStart w:id="2207" w:name="_Toc64463802"/>
      <w:r w:rsidRPr="007055D9">
        <w:lastRenderedPageBreak/>
        <w:t xml:space="preserve">Element </w:t>
      </w:r>
      <w:r w:rsidR="00194316">
        <w:t>"</w:t>
      </w:r>
      <w:proofErr w:type="spellStart"/>
      <w:r>
        <w:t>sheet_parameter</w:t>
      </w:r>
      <w:bookmarkEnd w:id="2205"/>
      <w:proofErr w:type="spellEnd"/>
      <w:r w:rsidR="00194316">
        <w:t>"</w:t>
      </w:r>
      <w:bookmarkEnd w:id="2206"/>
      <w:bookmarkEnd w:id="220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208" w:name="_Toc3566514"/>
      <w:bookmarkStart w:id="2209" w:name="_Toc34747516"/>
      <w:bookmarkStart w:id="2210"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208"/>
      <w:bookmarkEnd w:id="2209"/>
      <w:bookmarkEnd w:id="221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211" w:name="WeldDefinitionKJoint"/>
      <w:bookmarkStart w:id="2212" w:name="_Toc338939115"/>
      <w:bookmarkStart w:id="2213" w:name="_Toc3557049"/>
      <w:bookmarkStart w:id="2214" w:name="_Toc34747299"/>
      <w:bookmarkStart w:id="2215" w:name="_Toc64463803"/>
      <w:bookmarkEnd w:id="2211"/>
      <w:r w:rsidRPr="007055D9">
        <w:t>K-Joint</w:t>
      </w:r>
      <w:bookmarkEnd w:id="2212"/>
      <w:bookmarkEnd w:id="2213"/>
      <w:bookmarkEnd w:id="2214"/>
      <w:bookmarkEnd w:id="221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748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216" w:name="_Toc3557050"/>
      <w:bookmarkStart w:id="2217" w:name="_Toc34747300"/>
      <w:bookmarkStart w:id="2218" w:name="_Toc64463804"/>
      <w:r w:rsidRPr="007055D9">
        <w:t>Sheet Parameters</w:t>
      </w:r>
      <w:bookmarkEnd w:id="2216"/>
      <w:bookmarkEnd w:id="2217"/>
      <w:bookmarkEnd w:id="221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4112"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054D0" w:rsidRPr="003670AB" w:rsidRDefault="004054D0" w:rsidP="008A1560">
                            <w:pPr>
                              <w:pStyle w:val="Beschriftung"/>
                              <w:rPr>
                                <w:b w:val="0"/>
                                <w:bCs w:val="0"/>
                                <w:noProof/>
                                <w:sz w:val="26"/>
                                <w:szCs w:val="28"/>
                              </w:rPr>
                            </w:pPr>
                            <w:bookmarkStart w:id="2219" w:name="_Ref7932243"/>
                            <w:bookmarkStart w:id="2220" w:name="_Toc3557143"/>
                            <w:bookmarkStart w:id="2221" w:name="_Ref7932230"/>
                            <w:bookmarkStart w:id="2222" w:name="_Toc34747396"/>
                            <w:bookmarkStart w:id="2223" w:name="_Toc42527643"/>
                            <w:r>
                              <w:t xml:space="preserve">Figure </w:t>
                            </w:r>
                            <w:r>
                              <w:fldChar w:fldCharType="begin"/>
                            </w:r>
                            <w:r>
                              <w:instrText xml:space="preserve"> SEQ Figure \* ARABIC </w:instrText>
                            </w:r>
                            <w:r>
                              <w:fldChar w:fldCharType="separate"/>
                            </w:r>
                            <w:r>
                              <w:rPr>
                                <w:noProof/>
                              </w:rPr>
                              <w:t>66</w:t>
                            </w:r>
                            <w:r>
                              <w:fldChar w:fldCharType="end"/>
                            </w:r>
                            <w:bookmarkEnd w:id="2219"/>
                            <w:r>
                              <w:t>: K-Joint Sheet Layout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054D0" w:rsidRPr="003670AB" w:rsidRDefault="004054D0" w:rsidP="008A1560">
                      <w:pPr>
                        <w:pStyle w:val="Beschriftung"/>
                        <w:rPr>
                          <w:b w:val="0"/>
                          <w:bCs w:val="0"/>
                          <w:noProof/>
                          <w:sz w:val="26"/>
                          <w:szCs w:val="28"/>
                        </w:rPr>
                      </w:pPr>
                      <w:bookmarkStart w:id="2224" w:name="_Ref7932243"/>
                      <w:bookmarkStart w:id="2225" w:name="_Toc3557143"/>
                      <w:bookmarkStart w:id="2226" w:name="_Ref7932230"/>
                      <w:bookmarkStart w:id="2227" w:name="_Toc34747396"/>
                      <w:bookmarkStart w:id="2228" w:name="_Toc42527643"/>
                      <w:r>
                        <w:t xml:space="preserve">Figure </w:t>
                      </w:r>
                      <w:r>
                        <w:fldChar w:fldCharType="begin"/>
                      </w:r>
                      <w:r>
                        <w:instrText xml:space="preserve"> SEQ Figure \* ARABIC </w:instrText>
                      </w:r>
                      <w:r>
                        <w:fldChar w:fldCharType="separate"/>
                      </w:r>
                      <w:r>
                        <w:rPr>
                          <w:noProof/>
                        </w:rPr>
                        <w:t>66</w:t>
                      </w:r>
                      <w:r>
                        <w:fldChar w:fldCharType="end"/>
                      </w:r>
                      <w:bookmarkEnd w:id="2224"/>
                      <w:r>
                        <w:t>: K-Joint Sheet Layout</w:t>
                      </w:r>
                      <w:bookmarkEnd w:id="2225"/>
                      <w:bookmarkEnd w:id="2226"/>
                      <w:bookmarkEnd w:id="2227"/>
                      <w:bookmarkEnd w:id="222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229" w:name="_Toc3557051"/>
      <w:bookmarkStart w:id="2230" w:name="_Toc34747301"/>
      <w:bookmarkStart w:id="2231" w:name="_Toc64463805"/>
      <w:r w:rsidRPr="007055D9">
        <w:t>Weld Parameters</w:t>
      </w:r>
      <w:bookmarkEnd w:id="2229"/>
      <w:bookmarkEnd w:id="2230"/>
      <w:bookmarkEnd w:id="2231"/>
    </w:p>
    <w:p w14:paraId="26CE6BF0" w14:textId="51168494" w:rsidR="00255787" w:rsidRPr="007055D9" w:rsidRDefault="00C6012A" w:rsidP="007C5CDD">
      <w:pPr>
        <w:keepNext/>
        <w:jc w:val="both"/>
      </w:pPr>
      <w:r>
        <w:rPr>
          <w:noProof/>
          <w:lang w:eastAsia="en-US"/>
        </w:rPr>
        <w:drawing>
          <wp:anchor distT="0" distB="0" distL="114300" distR="114300" simplePos="0" relativeHeight="25164953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6160"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054D0" w:rsidRPr="00C21C59" w:rsidRDefault="004054D0" w:rsidP="008A1560">
                            <w:pPr>
                              <w:pStyle w:val="Beschriftung"/>
                              <w:rPr>
                                <w:noProof/>
                                <w:szCs w:val="24"/>
                              </w:rPr>
                            </w:pPr>
                            <w:bookmarkStart w:id="2232" w:name="_Toc3557144"/>
                            <w:bookmarkStart w:id="2233" w:name="_Toc34747397"/>
                            <w:bookmarkStart w:id="2234"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2"/>
                            <w:bookmarkEnd w:id="2233"/>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054D0" w:rsidRPr="00C21C59" w:rsidRDefault="004054D0" w:rsidP="008A1560">
                      <w:pPr>
                        <w:pStyle w:val="Beschriftung"/>
                        <w:rPr>
                          <w:noProof/>
                          <w:szCs w:val="24"/>
                        </w:rPr>
                      </w:pPr>
                      <w:bookmarkStart w:id="2235" w:name="_Toc3557144"/>
                      <w:bookmarkStart w:id="2236" w:name="_Toc34747397"/>
                      <w:bookmarkStart w:id="2237"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35"/>
                      <w:bookmarkEnd w:id="2236"/>
                      <w:bookmarkEnd w:id="2237"/>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6270686"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238" w:name="_Toc3566515"/>
      <w:bookmarkStart w:id="2239" w:name="_Toc34747517"/>
      <w:bookmarkStart w:id="2240"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238"/>
      <w:bookmarkEnd w:id="2239"/>
      <w:bookmarkEnd w:id="224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241" w:name="_Toc338939226"/>
      <w:bookmarkStart w:id="2242" w:name="_Toc3557052"/>
      <w:bookmarkStart w:id="2243" w:name="_Toc34747302"/>
      <w:bookmarkStart w:id="2244" w:name="_Toc64463806"/>
      <w:r w:rsidRPr="007055D9">
        <w:t>Attributes</w:t>
      </w:r>
      <w:bookmarkEnd w:id="2241"/>
      <w:bookmarkEnd w:id="2242"/>
      <w:bookmarkEnd w:id="2243"/>
      <w:bookmarkEnd w:id="2244"/>
    </w:p>
    <w:p w14:paraId="6CD2696C" w14:textId="0CB68550" w:rsidR="0006113C" w:rsidRPr="007055D9" w:rsidRDefault="008140DB" w:rsidP="003E1F0A">
      <w:pPr>
        <w:pStyle w:val="berschrift5"/>
        <w:keepNext/>
      </w:pPr>
      <w:bookmarkStart w:id="2245" w:name="_Toc338939228"/>
      <w:r w:rsidRPr="007055D9">
        <w:t xml:space="preserve">Attribute </w:t>
      </w:r>
      <w:r w:rsidR="00194316">
        <w:t>"</w:t>
      </w:r>
      <w:r w:rsidRPr="007055D9">
        <w:t>b</w:t>
      </w:r>
      <w:r w:rsidR="0006113C" w:rsidRPr="007055D9">
        <w:t>ase</w:t>
      </w:r>
      <w:bookmarkEnd w:id="224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246" w:name="_Toc338939229"/>
      <w:r w:rsidRPr="007055D9">
        <w:t xml:space="preserve">Attribute </w:t>
      </w:r>
      <w:r w:rsidR="00194316">
        <w:t>"</w:t>
      </w:r>
      <w:proofErr w:type="spellStart"/>
      <w:r w:rsidRPr="007055D9">
        <w:t>t</w:t>
      </w:r>
      <w:r w:rsidR="0006113C" w:rsidRPr="007055D9">
        <w:t>echnology</w:t>
      </w:r>
      <w:bookmarkEnd w:id="224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247" w:name="_Toc338939230"/>
      <w:bookmarkStart w:id="2248" w:name="_Toc3557053"/>
      <w:bookmarkStart w:id="2249" w:name="_Toc34747303"/>
      <w:bookmarkStart w:id="2250" w:name="_Toc64463807"/>
      <w:r w:rsidRPr="007055D9">
        <w:t xml:space="preserve">Element </w:t>
      </w:r>
      <w:r w:rsidR="00194316">
        <w:t>"</w:t>
      </w:r>
      <w:proofErr w:type="spellStart"/>
      <w:r w:rsidRPr="007055D9">
        <w:t>weld_position</w:t>
      </w:r>
      <w:bookmarkEnd w:id="2247"/>
      <w:bookmarkEnd w:id="2248"/>
      <w:proofErr w:type="spellEnd"/>
      <w:r w:rsidR="00194316">
        <w:t>"</w:t>
      </w:r>
      <w:bookmarkEnd w:id="2249"/>
      <w:bookmarkEnd w:id="225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251" w:name="_Toc3566516"/>
      <w:bookmarkStart w:id="2252" w:name="_Toc34747518"/>
      <w:bookmarkStart w:id="2253" w:name="_Toc42527770"/>
      <w:bookmarkStart w:id="2254"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251"/>
      <w:bookmarkEnd w:id="2252"/>
      <w:bookmarkEnd w:id="225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25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255" w:name="_Toc338939234"/>
      <w:r w:rsidRPr="007055D9">
        <w:t xml:space="preserve">Attribute </w:t>
      </w:r>
      <w:r w:rsidR="00194316">
        <w:t>"</w:t>
      </w:r>
      <w:proofErr w:type="spellStart"/>
      <w:r w:rsidRPr="007055D9">
        <w:t>thickness</w:t>
      </w:r>
      <w:bookmarkEnd w:id="225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256" w:name="_Toc3566517"/>
      <w:bookmarkStart w:id="2257" w:name="_Toc34747519"/>
      <w:bookmarkStart w:id="2258" w:name="_Toc42527771"/>
      <w:bookmarkStart w:id="2259"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256"/>
      <w:bookmarkEnd w:id="2257"/>
      <w:bookmarkEnd w:id="225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25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260" w:name="_Toc338939236"/>
      <w:r w:rsidRPr="007055D9">
        <w:t xml:space="preserve">Attribute </w:t>
      </w:r>
      <w:r w:rsidR="00194316">
        <w:t>"</w:t>
      </w:r>
      <w:proofErr w:type="spellStart"/>
      <w:r w:rsidRPr="007055D9">
        <w:t>penetration</w:t>
      </w:r>
      <w:bookmarkEnd w:id="226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261" w:name="_Toc338939238"/>
      <w:r w:rsidRPr="007055D9">
        <w:t xml:space="preserve">Attribute </w:t>
      </w:r>
      <w:r w:rsidR="00194316">
        <w:t>"</w:t>
      </w:r>
      <w:proofErr w:type="spellStart"/>
      <w:r w:rsidRPr="007055D9">
        <w:t>shape</w:t>
      </w:r>
      <w:bookmarkEnd w:id="226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62" w:name="_Toc338939239"/>
      <w:r w:rsidRPr="007055D9">
        <w:t xml:space="preserve">Attribute </w:t>
      </w:r>
      <w:r w:rsidR="00194316">
        <w:t>"</w:t>
      </w:r>
      <w:proofErr w:type="spellStart"/>
      <w:r w:rsidRPr="007055D9">
        <w:t>filler</w:t>
      </w:r>
      <w:bookmarkEnd w:id="226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63" w:name="WeldDefinitionCrossJoint"/>
      <w:bookmarkStart w:id="2264" w:name="_Ref397588351"/>
      <w:bookmarkStart w:id="2265" w:name="_Toc3557054"/>
      <w:bookmarkStart w:id="2266" w:name="_Toc34747304"/>
      <w:bookmarkStart w:id="2267" w:name="_Toc64463808"/>
      <w:bookmarkStart w:id="2268" w:name="_Toc338939116"/>
      <w:bookmarkEnd w:id="2263"/>
      <w:r w:rsidRPr="007055D9">
        <w:t xml:space="preserve">Element </w:t>
      </w:r>
      <w:r w:rsidR="00194316">
        <w:t>"</w:t>
      </w:r>
      <w:proofErr w:type="spellStart"/>
      <w:r>
        <w:t>sheet_parameter</w:t>
      </w:r>
      <w:bookmarkEnd w:id="2264"/>
      <w:bookmarkEnd w:id="2265"/>
      <w:proofErr w:type="spellEnd"/>
      <w:r w:rsidR="00194316">
        <w:t>"</w:t>
      </w:r>
      <w:bookmarkEnd w:id="2266"/>
      <w:bookmarkEnd w:id="226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69" w:name="_Toc3566518"/>
      <w:bookmarkStart w:id="2270" w:name="_Toc34747520"/>
      <w:bookmarkStart w:id="2271"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69"/>
      <w:bookmarkEnd w:id="2270"/>
      <w:bookmarkEnd w:id="227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72" w:name="_Toc3557055"/>
      <w:bookmarkStart w:id="2273" w:name="_Toc34747305"/>
      <w:bookmarkStart w:id="2274" w:name="_Toc64463809"/>
      <w:r>
        <w:t>Cruciform Joint</w:t>
      </w:r>
      <w:bookmarkEnd w:id="2268"/>
      <w:bookmarkEnd w:id="2272"/>
      <w:bookmarkEnd w:id="2273"/>
      <w:bookmarkEnd w:id="227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75" w:name="GenericSeamWeldWeldingTechnology"/>
      <w:bookmarkEnd w:id="227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76" w:name="_Toc3557056"/>
      <w:bookmarkStart w:id="2277" w:name="_Toc34747306"/>
      <w:bookmarkStart w:id="2278" w:name="_Toc64463810"/>
      <w:r>
        <w:rPr>
          <w:noProof/>
          <w:lang w:eastAsia="en-US"/>
        </w:rPr>
        <w:drawing>
          <wp:anchor distT="0" distB="0" distL="114300" distR="114300" simplePos="0" relativeHeight="251650560"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76"/>
      <w:bookmarkEnd w:id="2277"/>
      <w:bookmarkEnd w:id="227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79" w:name="_Toc3557057"/>
      <w:bookmarkStart w:id="2280" w:name="_Toc34747307"/>
      <w:bookmarkStart w:id="2281" w:name="_Toc64463811"/>
      <w:r>
        <w:rPr>
          <w:noProof/>
          <w:lang w:eastAsia="en-US"/>
        </w:rPr>
        <mc:AlternateContent>
          <mc:Choice Requires="wps">
            <w:drawing>
              <wp:anchor distT="0" distB="0" distL="114300" distR="114300" simplePos="0" relativeHeight="251677184"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054D0" w:rsidRPr="00412853" w:rsidRDefault="004054D0" w:rsidP="00AA1695">
                            <w:pPr>
                              <w:pStyle w:val="Beschriftung"/>
                              <w:rPr>
                                <w:noProof/>
                                <w:szCs w:val="24"/>
                              </w:rPr>
                            </w:pPr>
                            <w:bookmarkStart w:id="2282" w:name="_Toc3557145"/>
                            <w:bookmarkStart w:id="2283" w:name="_Toc34747398"/>
                            <w:bookmarkStart w:id="2284"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054D0" w:rsidRPr="00412853" w:rsidRDefault="004054D0" w:rsidP="00AA1695">
                      <w:pPr>
                        <w:pStyle w:val="Beschriftung"/>
                        <w:rPr>
                          <w:noProof/>
                          <w:szCs w:val="24"/>
                        </w:rPr>
                      </w:pPr>
                      <w:bookmarkStart w:id="2285" w:name="_Toc3557145"/>
                      <w:bookmarkStart w:id="2286" w:name="_Toc34747398"/>
                      <w:bookmarkStart w:id="2287"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5"/>
                      <w:bookmarkEnd w:id="2286"/>
                      <w:bookmarkEnd w:id="2287"/>
                    </w:p>
                  </w:txbxContent>
                </v:textbox>
              </v:shape>
            </w:pict>
          </mc:Fallback>
        </mc:AlternateContent>
      </w:r>
      <w:r w:rsidR="00255787" w:rsidRPr="007055D9">
        <w:t>Weld Parameters</w:t>
      </w:r>
      <w:bookmarkEnd w:id="2279"/>
      <w:bookmarkEnd w:id="2280"/>
      <w:bookmarkEnd w:id="2281"/>
    </w:p>
    <w:p w14:paraId="3BEF0678" w14:textId="61631B50" w:rsidR="00255787" w:rsidRPr="007055D9" w:rsidRDefault="00E664A9" w:rsidP="00255787">
      <w:r>
        <w:rPr>
          <w:noProof/>
          <w:lang w:eastAsia="en-US"/>
        </w:rPr>
        <w:drawing>
          <wp:anchor distT="0" distB="0" distL="114300" distR="114300" simplePos="0" relativeHeight="251653632"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584"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608"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65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8208"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054D0" w:rsidRPr="006E5062" w:rsidRDefault="004054D0" w:rsidP="00AA1695">
                            <w:pPr>
                              <w:pStyle w:val="Beschriftung"/>
                              <w:rPr>
                                <w:noProof/>
                                <w:szCs w:val="24"/>
                              </w:rPr>
                            </w:pPr>
                            <w:bookmarkStart w:id="2288" w:name="_Toc3557146"/>
                            <w:bookmarkStart w:id="2289" w:name="_Toc34747399"/>
                            <w:bookmarkStart w:id="2290"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054D0" w:rsidRPr="006E5062" w:rsidRDefault="004054D0" w:rsidP="00AA1695">
                      <w:pPr>
                        <w:pStyle w:val="Beschriftung"/>
                        <w:rPr>
                          <w:noProof/>
                          <w:szCs w:val="24"/>
                        </w:rPr>
                      </w:pPr>
                      <w:bookmarkStart w:id="2291" w:name="_Toc3557146"/>
                      <w:bookmarkStart w:id="2292" w:name="_Toc34747399"/>
                      <w:bookmarkStart w:id="2293"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91"/>
                      <w:bookmarkEnd w:id="2292"/>
                      <w:bookmarkEnd w:id="229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6270687"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94" w:name="_Toc3566519"/>
      <w:bookmarkStart w:id="2295" w:name="_Toc34747521"/>
      <w:bookmarkStart w:id="2296" w:name="_Toc42527773"/>
      <w:bookmarkStart w:id="2297" w:name="_Toc338939241"/>
      <w:bookmarkStart w:id="2298" w:name="_Toc288196482"/>
      <w:bookmarkStart w:id="2299" w:name="_Toc288200784"/>
      <w:bookmarkStart w:id="2300" w:name="_Toc338938909"/>
      <w:bookmarkStart w:id="2301" w:name="_Toc338939128"/>
      <w:bookmarkEnd w:id="1848"/>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94"/>
      <w:bookmarkEnd w:id="2295"/>
      <w:bookmarkEnd w:id="2296"/>
    </w:p>
    <w:p w14:paraId="114455A9" w14:textId="77777777" w:rsidR="0006113C" w:rsidRPr="007055D9" w:rsidRDefault="0006113C" w:rsidP="005E1694">
      <w:pPr>
        <w:pStyle w:val="berschrift4"/>
        <w:tabs>
          <w:tab w:val="clear" w:pos="864"/>
          <w:tab w:val="num" w:pos="993"/>
        </w:tabs>
      </w:pPr>
      <w:bookmarkStart w:id="2302" w:name="_Toc3557058"/>
      <w:bookmarkStart w:id="2303" w:name="_Toc34747308"/>
      <w:bookmarkStart w:id="2304" w:name="_Toc64463812"/>
      <w:r w:rsidRPr="007055D9">
        <w:lastRenderedPageBreak/>
        <w:t>Attributes</w:t>
      </w:r>
      <w:bookmarkEnd w:id="2297"/>
      <w:bookmarkEnd w:id="2302"/>
      <w:bookmarkEnd w:id="2303"/>
      <w:bookmarkEnd w:id="2304"/>
    </w:p>
    <w:p w14:paraId="0596FA3B" w14:textId="4F2C2B8D" w:rsidR="0006113C" w:rsidRPr="007055D9" w:rsidRDefault="007D42C3" w:rsidP="003C4247">
      <w:pPr>
        <w:pStyle w:val="berschrift5"/>
        <w:keepNext/>
      </w:pPr>
      <w:bookmarkStart w:id="2305" w:name="_Toc338939243"/>
      <w:r w:rsidRPr="007055D9">
        <w:t xml:space="preserve">Attribute </w:t>
      </w:r>
      <w:r w:rsidR="00194316">
        <w:t>"</w:t>
      </w:r>
      <w:r w:rsidRPr="007055D9">
        <w:t>b</w:t>
      </w:r>
      <w:r w:rsidR="0006113C" w:rsidRPr="007055D9">
        <w:t>ase</w:t>
      </w:r>
      <w:bookmarkEnd w:id="230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306" w:name="_Toc338939244"/>
      <w:r w:rsidRPr="007055D9">
        <w:t xml:space="preserve">Attribute </w:t>
      </w:r>
      <w:r w:rsidR="00194316">
        <w:t>"</w:t>
      </w:r>
      <w:proofErr w:type="spellStart"/>
      <w:r w:rsidRPr="007055D9">
        <w:t>t</w:t>
      </w:r>
      <w:r w:rsidR="0006113C" w:rsidRPr="007055D9">
        <w:t>echnology</w:t>
      </w:r>
      <w:bookmarkEnd w:id="230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307" w:name="_Toc338939245"/>
      <w:bookmarkStart w:id="2308" w:name="_Toc3557059"/>
      <w:bookmarkStart w:id="2309" w:name="_Toc34747309"/>
      <w:bookmarkStart w:id="2310" w:name="_Toc64463813"/>
      <w:r w:rsidRPr="007055D9">
        <w:t xml:space="preserve">Element </w:t>
      </w:r>
      <w:r w:rsidR="00194316">
        <w:t>"</w:t>
      </w:r>
      <w:proofErr w:type="spellStart"/>
      <w:r w:rsidRPr="007055D9">
        <w:t>weld_position</w:t>
      </w:r>
      <w:bookmarkEnd w:id="2307"/>
      <w:bookmarkEnd w:id="2308"/>
      <w:proofErr w:type="spellEnd"/>
      <w:r w:rsidR="00194316">
        <w:t>"</w:t>
      </w:r>
      <w:bookmarkEnd w:id="2309"/>
      <w:bookmarkEnd w:id="231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311" w:name="_Toc3566520"/>
      <w:bookmarkStart w:id="2312" w:name="_Toc34747522"/>
      <w:bookmarkStart w:id="2313" w:name="_Toc42527774"/>
      <w:bookmarkStart w:id="2314"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311"/>
      <w:bookmarkEnd w:id="2312"/>
      <w:bookmarkEnd w:id="2313"/>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31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315" w:name="_Toc338939249"/>
      <w:r w:rsidRPr="007055D9">
        <w:t xml:space="preserve">Attribute </w:t>
      </w:r>
      <w:r w:rsidR="00194316">
        <w:t>"</w:t>
      </w:r>
      <w:proofErr w:type="spellStart"/>
      <w:r w:rsidRPr="007055D9">
        <w:t>thickness</w:t>
      </w:r>
      <w:bookmarkEnd w:id="231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316" w:name="_Toc3566521"/>
      <w:bookmarkStart w:id="2317" w:name="_Toc34747523"/>
      <w:bookmarkStart w:id="2318" w:name="_Toc42527775"/>
      <w:bookmarkStart w:id="2319"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316"/>
      <w:bookmarkEnd w:id="2317"/>
      <w:bookmarkEnd w:id="231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31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320" w:name="_Toc338939251"/>
      <w:r w:rsidRPr="007055D9">
        <w:t xml:space="preserve">Attribute </w:t>
      </w:r>
      <w:r w:rsidR="00194316">
        <w:t>"</w:t>
      </w:r>
      <w:proofErr w:type="spellStart"/>
      <w:r w:rsidRPr="007055D9">
        <w:t>penetration</w:t>
      </w:r>
      <w:bookmarkEnd w:id="232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321" w:name="_Toc338939253"/>
      <w:r w:rsidRPr="007055D9">
        <w:t xml:space="preserve">Attribute </w:t>
      </w:r>
      <w:r w:rsidR="00194316">
        <w:t>"</w:t>
      </w:r>
      <w:proofErr w:type="spellStart"/>
      <w:r w:rsidRPr="007055D9">
        <w:t>shape</w:t>
      </w:r>
      <w:bookmarkEnd w:id="232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322" w:name="_Toc338939254"/>
      <w:r w:rsidRPr="007055D9">
        <w:t xml:space="preserve">Attribute </w:t>
      </w:r>
      <w:r w:rsidR="00194316">
        <w:t>"</w:t>
      </w:r>
      <w:proofErr w:type="spellStart"/>
      <w:r w:rsidRPr="007055D9">
        <w:t>filler</w:t>
      </w:r>
      <w:bookmarkEnd w:id="232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323" w:name="GenericSeamWeldWeld"/>
      <w:bookmarkStart w:id="2324" w:name="_Toc3557060"/>
      <w:bookmarkStart w:id="2325" w:name="_Toc34747310"/>
      <w:bookmarkStart w:id="2326" w:name="_Toc64463814"/>
      <w:bookmarkStart w:id="2327" w:name="_Toc338938919"/>
      <w:bookmarkStart w:id="2328" w:name="_Toc338939255"/>
      <w:bookmarkStart w:id="2329" w:name="_Toc334183560"/>
      <w:bookmarkStart w:id="2330" w:name="_Toc288196537"/>
      <w:bookmarkStart w:id="2331" w:name="_Toc288200840"/>
      <w:bookmarkEnd w:id="2298"/>
      <w:bookmarkEnd w:id="2299"/>
      <w:bookmarkEnd w:id="2300"/>
      <w:bookmarkEnd w:id="2301"/>
      <w:bookmarkEnd w:id="2323"/>
      <w:r w:rsidRPr="007055D9">
        <w:t xml:space="preserve">Element </w:t>
      </w:r>
      <w:r w:rsidR="00194316">
        <w:t>"</w:t>
      </w:r>
      <w:proofErr w:type="spellStart"/>
      <w:r>
        <w:t>sheet_parameter</w:t>
      </w:r>
      <w:bookmarkEnd w:id="2324"/>
      <w:proofErr w:type="spellEnd"/>
      <w:r w:rsidR="00194316">
        <w:t>"</w:t>
      </w:r>
      <w:bookmarkEnd w:id="2325"/>
      <w:bookmarkEnd w:id="232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332" w:name="_Toc3566522"/>
      <w:bookmarkStart w:id="2333" w:name="_Toc34747524"/>
      <w:bookmarkStart w:id="2334"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332"/>
      <w:bookmarkEnd w:id="2333"/>
      <w:bookmarkEnd w:id="233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335" w:name="_Toc413861928"/>
      <w:bookmarkStart w:id="2336" w:name="_Toc3557061"/>
      <w:bookmarkStart w:id="2337" w:name="_Toc34747311"/>
      <w:bookmarkStart w:id="2338" w:name="_Toc64463815"/>
      <w:bookmarkStart w:id="2339" w:name="_Toc413359615"/>
      <w:bookmarkStart w:id="2340" w:name="_Toc338938920"/>
      <w:bookmarkStart w:id="2341" w:name="_Toc338939256"/>
      <w:bookmarkStart w:id="2342" w:name="_Toc391571769"/>
      <w:bookmarkEnd w:id="2327"/>
      <w:bookmarkEnd w:id="2328"/>
      <w:r>
        <w:rPr>
          <w:noProof/>
          <w:lang w:eastAsia="en-US"/>
        </w:rPr>
        <w:lastRenderedPageBreak/>
        <mc:AlternateContent>
          <mc:Choice Requires="wpg">
            <w:drawing>
              <wp:anchor distT="0" distB="0" distL="114300" distR="114300" simplePos="0" relativeHeight="251671040"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054D0" w:rsidRPr="000E4598" w:rsidRDefault="004054D0" w:rsidP="00AA1695">
                              <w:pPr>
                                <w:pStyle w:val="Beschriftung"/>
                                <w:rPr>
                                  <w:noProof/>
                                  <w:sz w:val="30"/>
                                  <w:szCs w:val="26"/>
                                </w:rPr>
                              </w:pPr>
                              <w:bookmarkStart w:id="2343" w:name="_Toc3557147"/>
                              <w:bookmarkStart w:id="2344" w:name="_Toc34747400"/>
                              <w:bookmarkStart w:id="2345"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43"/>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104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054D0" w:rsidRPr="000E4598" w:rsidRDefault="004054D0" w:rsidP="00AA1695">
                        <w:pPr>
                          <w:pStyle w:val="Beschriftung"/>
                          <w:rPr>
                            <w:noProof/>
                            <w:sz w:val="30"/>
                            <w:szCs w:val="26"/>
                          </w:rPr>
                        </w:pPr>
                        <w:bookmarkStart w:id="2346" w:name="_Toc3557147"/>
                        <w:bookmarkStart w:id="2347" w:name="_Toc34747400"/>
                        <w:bookmarkStart w:id="2348"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46"/>
                        <w:bookmarkEnd w:id="2347"/>
                        <w:bookmarkEnd w:id="2348"/>
                      </w:p>
                    </w:txbxContent>
                  </v:textbox>
                </v:shape>
              </v:group>
            </w:pict>
          </mc:Fallback>
        </mc:AlternateContent>
      </w:r>
      <w:r w:rsidR="00504BAD" w:rsidRPr="00226A3F">
        <w:t>Flared Joint</w:t>
      </w:r>
      <w:bookmarkEnd w:id="2335"/>
      <w:bookmarkEnd w:id="2336"/>
      <w:bookmarkEnd w:id="2337"/>
      <w:bookmarkEnd w:id="233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2064"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054D0" w:rsidRPr="000C12FE" w:rsidRDefault="004054D0" w:rsidP="00AA1695">
                              <w:pPr>
                                <w:pStyle w:val="Beschriftung"/>
                                <w:rPr>
                                  <w:i/>
                                  <w:iCs/>
                                  <w:noProof/>
                                  <w:sz w:val="24"/>
                                  <w:szCs w:val="26"/>
                                  <w:lang w:val="x-none"/>
                                </w:rPr>
                              </w:pPr>
                              <w:bookmarkStart w:id="2349" w:name="_Toc3557148"/>
                              <w:bookmarkStart w:id="2350" w:name="_Toc34747401"/>
                              <w:bookmarkStart w:id="2351"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49"/>
                              <w:bookmarkEnd w:id="2350"/>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206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054D0" w:rsidRPr="000C12FE" w:rsidRDefault="004054D0" w:rsidP="00AA1695">
                        <w:pPr>
                          <w:pStyle w:val="Beschriftung"/>
                          <w:rPr>
                            <w:i/>
                            <w:iCs/>
                            <w:noProof/>
                            <w:sz w:val="24"/>
                            <w:szCs w:val="26"/>
                            <w:lang w:val="x-none"/>
                          </w:rPr>
                        </w:pPr>
                        <w:bookmarkStart w:id="2352" w:name="_Toc3557148"/>
                        <w:bookmarkStart w:id="2353" w:name="_Toc34747401"/>
                        <w:bookmarkStart w:id="2354"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52"/>
                        <w:bookmarkEnd w:id="2353"/>
                        <w:bookmarkEnd w:id="235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355" w:name="_Toc3566523"/>
      <w:bookmarkStart w:id="2356" w:name="_Toc34747525"/>
      <w:bookmarkStart w:id="2357"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355"/>
      <w:bookmarkEnd w:id="2356"/>
      <w:bookmarkEnd w:id="235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358" w:name="_Toc3557062"/>
      <w:bookmarkStart w:id="2359" w:name="_Toc34747312"/>
      <w:bookmarkStart w:id="2360" w:name="_Toc64463816"/>
      <w:r>
        <w:t>Attributes</w:t>
      </w:r>
      <w:bookmarkEnd w:id="2358"/>
      <w:bookmarkEnd w:id="2359"/>
      <w:bookmarkEnd w:id="236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361" w:name="_Toc3557063"/>
      <w:bookmarkStart w:id="2362" w:name="_Toc34747313"/>
      <w:bookmarkStart w:id="2363" w:name="_Toc64463817"/>
      <w:r>
        <w:t xml:space="preserve">Element </w:t>
      </w:r>
      <w:r w:rsidR="00194316">
        <w:t>"</w:t>
      </w:r>
      <w:proofErr w:type="spellStart"/>
      <w:r>
        <w:t>weld_position</w:t>
      </w:r>
      <w:bookmarkEnd w:id="2361"/>
      <w:proofErr w:type="spellEnd"/>
      <w:r w:rsidR="00194316">
        <w:t>"</w:t>
      </w:r>
      <w:bookmarkEnd w:id="2362"/>
      <w:bookmarkEnd w:id="236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64" w:name="_Toc3566524"/>
      <w:bookmarkStart w:id="2365" w:name="_Toc34747526"/>
      <w:bookmarkStart w:id="2366"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64"/>
      <w:bookmarkEnd w:id="2365"/>
      <w:bookmarkEnd w:id="236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67" w:name="_Toc3557064"/>
      <w:bookmarkStart w:id="2368" w:name="_Toc34747314"/>
      <w:bookmarkStart w:id="2369" w:name="_Toc64463818"/>
      <w:r>
        <w:t xml:space="preserve">Element </w:t>
      </w:r>
      <w:r w:rsidR="00194316">
        <w:t>"</w:t>
      </w:r>
      <w:proofErr w:type="spellStart"/>
      <w:r>
        <w:t>sheet_parameter</w:t>
      </w:r>
      <w:bookmarkEnd w:id="2367"/>
      <w:proofErr w:type="spellEnd"/>
      <w:r w:rsidR="00194316">
        <w:t>"</w:t>
      </w:r>
      <w:bookmarkEnd w:id="2368"/>
      <w:bookmarkEnd w:id="236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70" w:name="_Toc3566525"/>
      <w:bookmarkStart w:id="2371" w:name="_Toc34747527"/>
      <w:bookmarkStart w:id="2372"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70"/>
      <w:bookmarkEnd w:id="2371"/>
      <w:bookmarkEnd w:id="237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73" w:name="_Ref414345739"/>
      <w:bookmarkStart w:id="2374" w:name="_Ref414345749"/>
      <w:bookmarkStart w:id="2375" w:name="_Ref414345786"/>
      <w:bookmarkStart w:id="2376" w:name="_Ref414345798"/>
      <w:bookmarkStart w:id="2377" w:name="_Toc3557065"/>
      <w:bookmarkStart w:id="2378" w:name="_Toc34747315"/>
      <w:bookmarkStart w:id="2379" w:name="_Toc64463819"/>
      <w:r w:rsidRPr="00226A3F">
        <w:t>Adhesive Lines</w:t>
      </w:r>
      <w:bookmarkEnd w:id="2339"/>
      <w:bookmarkEnd w:id="2373"/>
      <w:bookmarkEnd w:id="2374"/>
      <w:bookmarkEnd w:id="2375"/>
      <w:bookmarkEnd w:id="2376"/>
      <w:bookmarkEnd w:id="2377"/>
      <w:bookmarkEnd w:id="2378"/>
      <w:bookmarkEnd w:id="237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80" w:name="_Toc3566526"/>
      <w:bookmarkStart w:id="2381" w:name="_Toc34747528"/>
      <w:bookmarkStart w:id="2382"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80"/>
      <w:bookmarkEnd w:id="2381"/>
      <w:bookmarkEnd w:id="238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83" w:name="_Toc3566527"/>
      <w:bookmarkStart w:id="2384" w:name="_Toc34747529"/>
      <w:bookmarkStart w:id="2385"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83"/>
      <w:bookmarkEnd w:id="2384"/>
      <w:bookmarkEnd w:id="238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86" w:name="_Toc3566528"/>
      <w:bookmarkStart w:id="2387" w:name="_Toc34747530"/>
      <w:bookmarkStart w:id="2388"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86"/>
      <w:bookmarkEnd w:id="2387"/>
      <w:bookmarkEnd w:id="238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8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9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91"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92" w:author="Dr. Carsten Franke" w:date="2021-01-27T10:55:00Z">
        <w:r w:rsidR="00FF79D0">
          <w:fldChar w:fldCharType="begin"/>
        </w:r>
        <w:r w:rsidR="00FF79D0">
          <w:instrText xml:space="preserve"> REF _Ref414571476 \r \h </w:instrText>
        </w:r>
      </w:ins>
      <w:ins w:id="2393"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94"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95"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396"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39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398" w:author="Dr. Carsten Franke" w:date="2021-01-27T10:52:00Z">
        <w:r w:rsidR="00B54BAA">
          <w:rPr>
            <w:szCs w:val="22"/>
          </w:rPr>
          <w:t xml:space="preserve"> </w:t>
        </w:r>
      </w:ins>
      <w:ins w:id="2399"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400" w:author="Dr. Carsten Franke" w:date="2021-01-27T10:53:00Z">
        <w:r w:rsidR="00B54BAA">
          <w:rPr>
            <w:szCs w:val="22"/>
          </w:rPr>
          <w:t>5.2.2</w:t>
        </w:r>
        <w:r w:rsidR="00B54BAA">
          <w:rPr>
            <w:szCs w:val="22"/>
          </w:rPr>
          <w:fldChar w:fldCharType="end"/>
        </w:r>
      </w:ins>
      <w:ins w:id="2401" w:author="Dr. Carsten Franke" w:date="2021-01-27T10:55:00Z">
        <w:r w:rsidR="00FF79D0">
          <w:rPr>
            <w:szCs w:val="22"/>
          </w:rPr>
          <w:t> </w:t>
        </w:r>
      </w:ins>
      <w:ins w:id="2402"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403"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404" w:author="Dr. Carsten Franke" w:date="2021-01-27T10:53:00Z">
        <w:r w:rsidR="00B54BAA">
          <w:rPr>
            <w:szCs w:val="22"/>
          </w:rPr>
          <w:fldChar w:fldCharType="end"/>
        </w:r>
      </w:ins>
      <w:del w:id="2405"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406"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407" w:name="_Toc428279602"/>
      <w:bookmarkStart w:id="2408" w:name="_Toc428456348"/>
      <w:bookmarkStart w:id="2409" w:name="_Toc428537316"/>
      <w:bookmarkStart w:id="2410" w:name="_Toc428969638"/>
      <w:bookmarkStart w:id="2411" w:name="_Toc429053029"/>
      <w:bookmarkStart w:id="2412" w:name="_Toc413861930"/>
      <w:bookmarkStart w:id="2413" w:name="_Toc3557066"/>
      <w:bookmarkStart w:id="2414" w:name="_Toc34747316"/>
      <w:bookmarkStart w:id="2415" w:name="_Toc64463820"/>
      <w:bookmarkStart w:id="2416" w:name="_Toc413359617"/>
      <w:bookmarkEnd w:id="2407"/>
      <w:bookmarkEnd w:id="2408"/>
      <w:bookmarkEnd w:id="2409"/>
      <w:bookmarkEnd w:id="2410"/>
      <w:bookmarkEnd w:id="2411"/>
      <w:r w:rsidRPr="00226A3F">
        <w:t>Hemming Flanges</w:t>
      </w:r>
      <w:bookmarkEnd w:id="2412"/>
      <w:bookmarkEnd w:id="2413"/>
      <w:bookmarkEnd w:id="2414"/>
      <w:bookmarkEnd w:id="2415"/>
    </w:p>
    <w:p w14:paraId="66448657" w14:textId="77777777" w:rsidR="000E64EA" w:rsidRDefault="000E64EA" w:rsidP="00327322">
      <w:pPr>
        <w:pStyle w:val="berschrift3"/>
      </w:pPr>
      <w:bookmarkStart w:id="2417" w:name="_Toc413861931"/>
      <w:bookmarkStart w:id="2418" w:name="_Toc3557067"/>
      <w:bookmarkStart w:id="2419" w:name="_Toc34747317"/>
      <w:bookmarkStart w:id="2420" w:name="_Toc64463821"/>
      <w:r>
        <w:t>Introduction</w:t>
      </w:r>
      <w:bookmarkEnd w:id="2417"/>
      <w:bookmarkEnd w:id="2418"/>
      <w:bookmarkEnd w:id="2419"/>
      <w:bookmarkEnd w:id="242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421" w:name="_Ref413858805"/>
      <w:bookmarkStart w:id="2422" w:name="_Toc413861952"/>
      <w:bookmarkStart w:id="2423" w:name="_Toc3557149"/>
      <w:bookmarkStart w:id="2424" w:name="_Toc34747402"/>
      <w:bookmarkStart w:id="2425"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421"/>
      <w:r>
        <w:t>: The Three Regions of a Hemming</w:t>
      </w:r>
      <w:bookmarkEnd w:id="2422"/>
      <w:bookmarkEnd w:id="2423"/>
      <w:bookmarkEnd w:id="2424"/>
      <w:bookmarkEnd w:id="242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426" w:name="_Ref413850590"/>
      <w:bookmarkStart w:id="2427" w:name="_Toc413861953"/>
      <w:bookmarkStart w:id="2428" w:name="_Toc3557150"/>
      <w:bookmarkStart w:id="2429" w:name="_Toc34747403"/>
      <w:bookmarkStart w:id="2430"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42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27"/>
      <w:bookmarkEnd w:id="2428"/>
      <w:bookmarkEnd w:id="2429"/>
      <w:bookmarkEnd w:id="243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431" w:name="_Toc413861954"/>
      <w:bookmarkStart w:id="2432" w:name="_Toc3557151"/>
      <w:bookmarkStart w:id="2433" w:name="_Toc34747404"/>
      <w:bookmarkStart w:id="2434"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431"/>
      <w:bookmarkEnd w:id="2432"/>
      <w:bookmarkEnd w:id="2433"/>
      <w:bookmarkEnd w:id="243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435" w:name="_Toc3557152"/>
      <w:bookmarkStart w:id="2436" w:name="_Toc34747405"/>
      <w:bookmarkStart w:id="2437"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435"/>
      <w:bookmarkEnd w:id="2436"/>
      <w:bookmarkEnd w:id="243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438" w:name="_Toc413861932"/>
      <w:bookmarkStart w:id="2439" w:name="_Toc3557068"/>
      <w:bookmarkStart w:id="2440" w:name="_Toc34747318"/>
      <w:bookmarkStart w:id="2441"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438"/>
      <w:bookmarkEnd w:id="2439"/>
      <w:bookmarkEnd w:id="2440"/>
      <w:bookmarkEnd w:id="244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442" w:name="_Toc3566529"/>
      <w:bookmarkStart w:id="2443" w:name="_Toc34747531"/>
      <w:bookmarkStart w:id="2444"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442"/>
      <w:bookmarkEnd w:id="2443"/>
      <w:bookmarkEnd w:id="244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445" w:name="_Toc3566530"/>
      <w:bookmarkStart w:id="2446" w:name="_Toc34747532"/>
      <w:bookmarkStart w:id="2447"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445"/>
      <w:bookmarkEnd w:id="2446"/>
      <w:bookmarkEnd w:id="244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44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44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45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451"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452"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453"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454"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455" w:name="_Toc413861979"/>
      <w:bookmarkStart w:id="2456" w:name="_Toc3566531"/>
      <w:bookmarkStart w:id="2457" w:name="_Toc34747533"/>
      <w:bookmarkStart w:id="2458"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455"/>
      <w:bookmarkEnd w:id="2456"/>
      <w:bookmarkEnd w:id="2457"/>
      <w:bookmarkEnd w:id="2458"/>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459" w:name="_Toc413861980"/>
      <w:bookmarkStart w:id="2460" w:name="_Toc3566532"/>
      <w:bookmarkStart w:id="2461" w:name="_Toc34747534"/>
      <w:bookmarkStart w:id="2462"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459"/>
      <w:bookmarkEnd w:id="2460"/>
      <w:bookmarkEnd w:id="2461"/>
      <w:bookmarkEnd w:id="246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63" w:name="_Toc413861981"/>
      <w:bookmarkStart w:id="2464" w:name="_Toc3566533"/>
      <w:bookmarkStart w:id="2465" w:name="_Toc34747535"/>
      <w:bookmarkStart w:id="2466"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63"/>
      <w:bookmarkEnd w:id="2464"/>
      <w:bookmarkEnd w:id="2465"/>
      <w:bookmarkEnd w:id="246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67" w:name="_Toc3566534"/>
      <w:bookmarkStart w:id="2468" w:name="_Toc34747536"/>
      <w:bookmarkStart w:id="2469"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67"/>
      <w:bookmarkEnd w:id="2468"/>
      <w:bookmarkEnd w:id="2469"/>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70" w:name="_Toc428537321"/>
      <w:bookmarkStart w:id="2471" w:name="_Toc428969643"/>
      <w:bookmarkStart w:id="2472" w:name="_Toc429053034"/>
      <w:bookmarkStart w:id="2473" w:name="_Toc428537324"/>
      <w:bookmarkStart w:id="2474" w:name="_Toc428969646"/>
      <w:bookmarkStart w:id="2475" w:name="_Toc429053037"/>
      <w:bookmarkStart w:id="2476" w:name="_Toc428537325"/>
      <w:bookmarkStart w:id="2477" w:name="_Toc428969647"/>
      <w:bookmarkStart w:id="2478" w:name="_Toc429053038"/>
      <w:bookmarkStart w:id="2479" w:name="_Toc428537328"/>
      <w:bookmarkStart w:id="2480" w:name="_Toc428969650"/>
      <w:bookmarkStart w:id="2481" w:name="_Toc429053041"/>
      <w:bookmarkStart w:id="2482" w:name="_Toc428537330"/>
      <w:bookmarkStart w:id="2483" w:name="_Toc428969652"/>
      <w:bookmarkStart w:id="2484" w:name="_Toc429053043"/>
      <w:bookmarkStart w:id="2485" w:name="_Toc3557069"/>
      <w:bookmarkStart w:id="2486" w:name="_Toc34747319"/>
      <w:bookmarkStart w:id="2487" w:name="_Toc64463823"/>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r w:rsidRPr="00226A3F">
        <w:lastRenderedPageBreak/>
        <w:t>Sequence Connections</w:t>
      </w:r>
      <w:bookmarkEnd w:id="2416"/>
      <w:bookmarkEnd w:id="2485"/>
      <w:bookmarkEnd w:id="2486"/>
      <w:bookmarkEnd w:id="248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88" w:name="_Toc413359638"/>
      <w:bookmarkStart w:id="2489" w:name="_Toc3557153"/>
      <w:bookmarkStart w:id="2490" w:name="_Toc34747406"/>
      <w:bookmarkStart w:id="2491"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88"/>
      <w:bookmarkEnd w:id="2489"/>
      <w:bookmarkEnd w:id="2490"/>
      <w:bookmarkEnd w:id="249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92" w:name="_Toc413359639"/>
      <w:bookmarkStart w:id="2493" w:name="_Toc3557154"/>
      <w:bookmarkStart w:id="2494" w:name="_Toc34747407"/>
      <w:bookmarkStart w:id="2495"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92"/>
      <w:r w:rsidR="00307532">
        <w:t xml:space="preserve"> and spacing</w:t>
      </w:r>
      <w:bookmarkEnd w:id="2493"/>
      <w:bookmarkEnd w:id="2494"/>
      <w:bookmarkEnd w:id="2495"/>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496" w:name="_Toc3557155"/>
      <w:bookmarkStart w:id="2497" w:name="_Toc34747408"/>
      <w:bookmarkStart w:id="2498"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496"/>
      <w:bookmarkEnd w:id="2497"/>
      <w:bookmarkEnd w:id="249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499" w:name="_Toc3557156"/>
      <w:bookmarkStart w:id="2500" w:name="_Toc34747409"/>
      <w:bookmarkStart w:id="2501"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499"/>
      <w:bookmarkEnd w:id="2500"/>
      <w:bookmarkEnd w:id="2501"/>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502" w:name="_Toc3566535"/>
      <w:bookmarkStart w:id="2503" w:name="_Toc34747537"/>
      <w:bookmarkStart w:id="2504"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502"/>
      <w:bookmarkEnd w:id="2503"/>
      <w:bookmarkEnd w:id="2504"/>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505" w:name="_Toc3566536"/>
      <w:bookmarkStart w:id="2506" w:name="_Toc34747538"/>
      <w:bookmarkStart w:id="2507"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505"/>
      <w:bookmarkEnd w:id="2506"/>
      <w:bookmarkEnd w:id="250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508" w:name="_Toc3566537"/>
      <w:bookmarkStart w:id="2509" w:name="_Toc34747539"/>
      <w:bookmarkStart w:id="2510"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08"/>
      <w:bookmarkEnd w:id="2509"/>
      <w:bookmarkEnd w:id="251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511" w:name="_Toc413359618"/>
      <w:bookmarkStart w:id="2512" w:name="_Toc3557070"/>
      <w:bookmarkStart w:id="2513" w:name="_Toc34747320"/>
      <w:bookmarkStart w:id="2514" w:name="_Toc64463824"/>
      <w:bookmarkStart w:id="2515" w:name="_Toc338938922"/>
      <w:bookmarkStart w:id="2516" w:name="_Toc338939258"/>
      <w:bookmarkEnd w:id="2340"/>
      <w:bookmarkEnd w:id="2341"/>
      <w:bookmarkEnd w:id="2342"/>
      <w:r w:rsidRPr="00226A3F">
        <w:lastRenderedPageBreak/>
        <w:t>2D connections</w:t>
      </w:r>
      <w:bookmarkEnd w:id="2511"/>
      <w:bookmarkEnd w:id="2512"/>
      <w:bookmarkEnd w:id="2513"/>
      <w:bookmarkEnd w:id="2514"/>
    </w:p>
    <w:p w14:paraId="20394566" w14:textId="77777777" w:rsidR="00042E3F" w:rsidRPr="00226A3F" w:rsidRDefault="00042E3F" w:rsidP="00042E3F">
      <w:pPr>
        <w:pStyle w:val="berschrift2"/>
      </w:pPr>
      <w:bookmarkStart w:id="2517" w:name="_Toc413359619"/>
      <w:bookmarkStart w:id="2518" w:name="_Toc3557071"/>
      <w:bookmarkStart w:id="2519" w:name="_Toc34747321"/>
      <w:bookmarkStart w:id="2520" w:name="_Toc64463825"/>
      <w:r w:rsidRPr="00226A3F">
        <w:t>Generic Definitions</w:t>
      </w:r>
      <w:bookmarkEnd w:id="2517"/>
      <w:bookmarkEnd w:id="2518"/>
      <w:bookmarkEnd w:id="2519"/>
      <w:bookmarkEnd w:id="2520"/>
    </w:p>
    <w:p w14:paraId="50281300" w14:textId="77777777" w:rsidR="00042E3F" w:rsidRPr="00226A3F" w:rsidRDefault="00042E3F" w:rsidP="00327322">
      <w:pPr>
        <w:pStyle w:val="berschrift3"/>
      </w:pPr>
      <w:bookmarkStart w:id="2521" w:name="_Toc413359620"/>
      <w:bookmarkStart w:id="2522" w:name="_Toc3557072"/>
      <w:bookmarkStart w:id="2523" w:name="_Toc34747322"/>
      <w:bookmarkStart w:id="2524" w:name="_Toc64463826"/>
      <w:r w:rsidRPr="00226A3F">
        <w:t>Identification</w:t>
      </w:r>
      <w:bookmarkEnd w:id="2521"/>
      <w:bookmarkEnd w:id="2522"/>
      <w:bookmarkEnd w:id="2523"/>
      <w:bookmarkEnd w:id="252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525" w:name="_Toc3566538"/>
      <w:bookmarkStart w:id="2526" w:name="_Toc34747540"/>
      <w:bookmarkStart w:id="2527"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525"/>
      <w:bookmarkEnd w:id="2526"/>
      <w:bookmarkEnd w:id="252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528" w:name="_Toc413359621"/>
      <w:bookmarkStart w:id="2529" w:name="_Toc3557073"/>
      <w:bookmarkStart w:id="2530" w:name="_Toc34747323"/>
      <w:bookmarkStart w:id="2531" w:name="_Toc64463827"/>
      <w:r w:rsidRPr="00226A3F">
        <w:t>Connection Face</w:t>
      </w:r>
      <w:bookmarkEnd w:id="2528"/>
      <w:bookmarkEnd w:id="2529"/>
      <w:bookmarkEnd w:id="2530"/>
      <w:bookmarkEnd w:id="253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532" w:name="_Toc3566539"/>
      <w:bookmarkStart w:id="2533" w:name="_Toc34747541"/>
      <w:bookmarkStart w:id="2534"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532"/>
      <w:bookmarkEnd w:id="2533"/>
      <w:bookmarkEnd w:id="253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535" w:name="_Toc3566540"/>
      <w:bookmarkStart w:id="2536" w:name="_Toc34747542"/>
      <w:bookmarkStart w:id="2537"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535"/>
      <w:bookmarkEnd w:id="2536"/>
      <w:bookmarkEnd w:id="253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538" w:name="_Toc3566541"/>
      <w:bookmarkStart w:id="2539" w:name="_Toc34747543"/>
      <w:bookmarkStart w:id="2540"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538"/>
      <w:bookmarkEnd w:id="2539"/>
      <w:bookmarkEnd w:id="254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541" w:name="_Toc3566542"/>
      <w:bookmarkStart w:id="2542" w:name="_Toc34747544"/>
      <w:bookmarkStart w:id="2543"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541"/>
      <w:bookmarkEnd w:id="2542"/>
      <w:bookmarkEnd w:id="254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544" w:name="_Toc413359622"/>
      <w:bookmarkStart w:id="2545" w:name="_Toc3557074"/>
      <w:bookmarkStart w:id="2546" w:name="_Toc34747324"/>
      <w:bookmarkStart w:id="2547" w:name="_Toc64463828"/>
      <w:r w:rsidRPr="00226A3F">
        <w:t>Type Specification</w:t>
      </w:r>
      <w:bookmarkEnd w:id="2544"/>
      <w:bookmarkEnd w:id="2545"/>
      <w:bookmarkEnd w:id="2546"/>
      <w:bookmarkEnd w:id="254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548" w:name="_Toc3566543"/>
      <w:bookmarkStart w:id="2549" w:name="_Toc34747545"/>
      <w:bookmarkStart w:id="2550"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548"/>
      <w:bookmarkEnd w:id="2549"/>
      <w:bookmarkEnd w:id="255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551" w:name="_Toc413359623"/>
      <w:bookmarkStart w:id="2552" w:name="_Ref414345836"/>
      <w:bookmarkStart w:id="2553" w:name="_Ref414345889"/>
      <w:bookmarkStart w:id="2554" w:name="_Ref414350043"/>
      <w:bookmarkStart w:id="2555" w:name="_Ref429051261"/>
      <w:bookmarkStart w:id="2556" w:name="_Toc3557075"/>
      <w:bookmarkStart w:id="2557" w:name="_Toc34747325"/>
      <w:bookmarkStart w:id="2558" w:name="_Toc64463829"/>
      <w:r w:rsidRPr="00226A3F">
        <w:lastRenderedPageBreak/>
        <w:t xml:space="preserve">Adhesive </w:t>
      </w:r>
      <w:r>
        <w:t>F</w:t>
      </w:r>
      <w:r w:rsidRPr="00226A3F">
        <w:t>aces</w:t>
      </w:r>
      <w:bookmarkEnd w:id="2551"/>
      <w:bookmarkEnd w:id="2552"/>
      <w:bookmarkEnd w:id="2553"/>
      <w:bookmarkEnd w:id="2554"/>
      <w:bookmarkEnd w:id="2555"/>
      <w:bookmarkEnd w:id="2556"/>
      <w:bookmarkEnd w:id="2557"/>
      <w:bookmarkEnd w:id="255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559" w:name="_Toc413359640"/>
      <w:bookmarkStart w:id="2560" w:name="_Toc3557157"/>
      <w:bookmarkStart w:id="2561" w:name="_Toc34747410"/>
      <w:bookmarkStart w:id="2562"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559"/>
      <w:bookmarkEnd w:id="2560"/>
      <w:bookmarkEnd w:id="2561"/>
      <w:bookmarkEnd w:id="256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63" w:name="_Toc3566544"/>
      <w:bookmarkStart w:id="2564" w:name="_Toc34747546"/>
      <w:bookmarkStart w:id="2565"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63"/>
      <w:bookmarkEnd w:id="2564"/>
      <w:bookmarkEnd w:id="256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66" w:name="_Toc3566545"/>
      <w:bookmarkStart w:id="2567" w:name="_Toc34747547"/>
      <w:bookmarkStart w:id="2568"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66"/>
      <w:bookmarkEnd w:id="2567"/>
      <w:bookmarkEnd w:id="256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69" w:name="_Toc413359658"/>
      <w:bookmarkStart w:id="2570" w:name="_Toc3566546"/>
      <w:bookmarkStart w:id="2571" w:name="_Toc34747548"/>
      <w:bookmarkStart w:id="2572"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69"/>
      <w:bookmarkEnd w:id="2570"/>
      <w:bookmarkEnd w:id="2571"/>
      <w:bookmarkEnd w:id="2572"/>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73" w:name="_Toc3557076"/>
      <w:bookmarkStart w:id="2574" w:name="_Toc34747326"/>
      <w:bookmarkStart w:id="2575" w:name="_Toc64463830"/>
      <w:r w:rsidRPr="007055D9">
        <w:lastRenderedPageBreak/>
        <w:t>Future extensions</w:t>
      </w:r>
      <w:bookmarkEnd w:id="2329"/>
      <w:bookmarkEnd w:id="2515"/>
      <w:bookmarkEnd w:id="2516"/>
      <w:bookmarkEnd w:id="2573"/>
      <w:bookmarkEnd w:id="2574"/>
      <w:bookmarkEnd w:id="2575"/>
    </w:p>
    <w:p w14:paraId="73353AE4" w14:textId="77777777" w:rsidR="00C107D0" w:rsidRPr="00226A3F" w:rsidRDefault="00C107D0" w:rsidP="00235336">
      <w:pPr>
        <w:jc w:val="both"/>
      </w:pPr>
      <w:bookmarkStart w:id="2576" w:name="_Toc338938925"/>
      <w:bookmarkStart w:id="2577"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78" w:name="_Toc338938923"/>
      <w:bookmarkStart w:id="2579" w:name="_Toc338939259"/>
      <w:bookmarkStart w:id="2580" w:name="_Toc413359625"/>
      <w:bookmarkStart w:id="2581" w:name="_Toc3557077"/>
      <w:bookmarkStart w:id="2582" w:name="_Toc34747327"/>
      <w:bookmarkStart w:id="2583" w:name="_Toc64463831"/>
      <w:r w:rsidRPr="00226A3F">
        <w:t>Additional parameters for spot and seam welds</w:t>
      </w:r>
      <w:bookmarkEnd w:id="2578"/>
      <w:bookmarkEnd w:id="2579"/>
      <w:bookmarkEnd w:id="2580"/>
      <w:bookmarkEnd w:id="2581"/>
      <w:bookmarkEnd w:id="2582"/>
      <w:bookmarkEnd w:id="258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84" w:name="_Ref338846673"/>
      <w:bookmarkStart w:id="2585" w:name="_Toc338938924"/>
      <w:bookmarkStart w:id="2586" w:name="_Toc338939260"/>
      <w:bookmarkStart w:id="2587" w:name="_Toc413359626"/>
      <w:bookmarkStart w:id="2588" w:name="_Toc3557078"/>
      <w:bookmarkStart w:id="2589" w:name="_Toc34747328"/>
      <w:bookmarkStart w:id="2590" w:name="_Toc64463832"/>
      <w:r w:rsidRPr="00226A3F">
        <w:t>Other relevant and new joint types</w:t>
      </w:r>
      <w:bookmarkEnd w:id="2584"/>
      <w:bookmarkEnd w:id="2585"/>
      <w:bookmarkEnd w:id="2586"/>
      <w:bookmarkEnd w:id="2587"/>
      <w:bookmarkEnd w:id="2588"/>
      <w:bookmarkEnd w:id="2589"/>
      <w:bookmarkEnd w:id="259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91" w:name="_Toc3557079"/>
      <w:bookmarkStart w:id="2592" w:name="_Toc34747329"/>
      <w:bookmarkStart w:id="2593" w:name="_Toc64463833"/>
      <w:r w:rsidRPr="009F23CF">
        <w:lastRenderedPageBreak/>
        <w:t>Disclaimer</w:t>
      </w:r>
      <w:bookmarkEnd w:id="2591"/>
      <w:bookmarkEnd w:id="2592"/>
      <w:bookmarkEnd w:id="2593"/>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594" w:name="_Toc3557080"/>
      <w:bookmarkStart w:id="2595" w:name="_Toc34747330"/>
      <w:bookmarkStart w:id="2596" w:name="_Toc64463834"/>
      <w:r w:rsidRPr="007055D9">
        <w:lastRenderedPageBreak/>
        <w:t>References</w:t>
      </w:r>
      <w:bookmarkEnd w:id="2330"/>
      <w:bookmarkEnd w:id="2331"/>
      <w:bookmarkEnd w:id="2576"/>
      <w:bookmarkEnd w:id="2577"/>
      <w:bookmarkEnd w:id="2594"/>
      <w:bookmarkEnd w:id="2595"/>
      <w:bookmarkEnd w:id="2596"/>
    </w:p>
    <w:p w14:paraId="70EC254B" w14:textId="77777777" w:rsidR="00C107D0" w:rsidRPr="00226A3F" w:rsidRDefault="00255787" w:rsidP="00C107D0">
      <w:pPr>
        <w:pStyle w:val="Literaturverzeichnis"/>
        <w:rPr>
          <w:kern w:val="22"/>
        </w:rPr>
      </w:pPr>
      <w:bookmarkStart w:id="2597" w:name="ReferenceHuf2001"/>
      <w:r w:rsidRPr="007055D9">
        <w:t>[</w:t>
      </w:r>
      <w:r w:rsidR="007A7FDF" w:rsidRPr="007055D9">
        <w:t>1</w:t>
      </w:r>
      <w:r w:rsidRPr="007055D9">
        <w:t>]</w:t>
      </w:r>
      <w:bookmarkEnd w:id="259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598" w:name="ReferenceZha2005"/>
      <w:r w:rsidRPr="00226A3F">
        <w:rPr>
          <w:kern w:val="22"/>
        </w:rPr>
        <w:t>[2]</w:t>
      </w:r>
      <w:bookmarkEnd w:id="259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599" w:name="ReferenceGai2006"/>
      <w:r w:rsidRPr="00226A3F">
        <w:rPr>
          <w:kern w:val="22"/>
        </w:rPr>
        <w:t>[3]</w:t>
      </w:r>
      <w:bookmarkEnd w:id="259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600" w:name="ReferenceBet2008"/>
      <w:r w:rsidRPr="00226A3F">
        <w:rPr>
          <w:kern w:val="22"/>
        </w:rPr>
        <w:t>[4]</w:t>
      </w:r>
      <w:bookmarkEnd w:id="260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601" w:name="ReferenceMik20061"/>
      <w:r w:rsidRPr="00226A3F">
        <w:rPr>
          <w:kern w:val="22"/>
        </w:rPr>
        <w:t>[5]</w:t>
      </w:r>
      <w:bookmarkEnd w:id="260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602" w:name="CiteFATXML"/>
      <w:r w:rsidRPr="00D977AB">
        <w:t>[</w:t>
      </w:r>
      <w:r w:rsidR="00AF1592" w:rsidRPr="00D977AB">
        <w:t>7</w:t>
      </w:r>
      <w:r w:rsidRPr="00D977AB">
        <w:t>]</w:t>
      </w:r>
      <w:bookmarkEnd w:id="2602"/>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0A522A3A"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4" w:author="Dr. Carsten Franke" w:date="2021-01-27T11:49:00Z" w:initials="CF">
    <w:p w14:paraId="250B9745" w14:textId="3EE1EA78" w:rsidR="004054D0" w:rsidRDefault="004054D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4054D0" w:rsidRPr="00B14B2C" w:rsidRDefault="004054D0">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4054D0" w:rsidRDefault="004054D0">
      <w:pPr>
        <w:pStyle w:val="Kommentartext"/>
      </w:pPr>
      <w:r>
        <w:rPr>
          <w:rStyle w:val="Kommentarzeichen"/>
        </w:rPr>
        <w:annotationRef/>
      </w:r>
      <w:r>
        <w:t xml:space="preserve">You mean ≥ ? (greater </w:t>
      </w:r>
      <w:r w:rsidRPr="00F1371D">
        <w:rPr>
          <w:i/>
        </w:rPr>
        <w:t>or equal</w:t>
      </w:r>
      <w:r>
        <w:t xml:space="preserve">)  ;-) </w:t>
      </w:r>
    </w:p>
    <w:p w14:paraId="51AAA972" w14:textId="1A92E6CC" w:rsidR="004054D0" w:rsidRDefault="004054D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054D0" w:rsidRDefault="004054D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88A88" w14:textId="77777777" w:rsidR="00F2022A" w:rsidRDefault="00F2022A">
      <w:r>
        <w:separator/>
      </w:r>
    </w:p>
  </w:endnote>
  <w:endnote w:type="continuationSeparator" w:id="0">
    <w:p w14:paraId="0116C527" w14:textId="77777777" w:rsidR="00F2022A" w:rsidRDefault="00F2022A">
      <w:r>
        <w:continuationSeparator/>
      </w:r>
    </w:p>
  </w:endnote>
  <w:endnote w:type="continuationNotice" w:id="1">
    <w:p w14:paraId="5751520D" w14:textId="77777777" w:rsidR="00F2022A" w:rsidRDefault="00F2022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054D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054D0" w:rsidRPr="00A713A1" w:rsidRDefault="004054D0" w:rsidP="00FC39A1">
          <w:pPr>
            <w:pStyle w:val="Fuzeile"/>
            <w:rPr>
              <w:sz w:val="16"/>
              <w:szCs w:val="16"/>
            </w:rPr>
          </w:pPr>
        </w:p>
      </w:tc>
    </w:tr>
    <w:tr w:rsidR="004054D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4054D0" w:rsidRPr="00823E25" w:rsidRDefault="004054D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04" w:author="Dr. Carsten Franke" w:date="2021-02-17T14:54:00Z">
            <w:r>
              <w:rPr>
                <w:noProof/>
                <w:sz w:val="16"/>
                <w:szCs w:val="16"/>
              </w:rPr>
              <w:t>February 17, 2021</w:t>
            </w:r>
          </w:ins>
          <w:del w:id="2605"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054D0" w:rsidRPr="00A713A1" w:rsidRDefault="004054D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054D0" w:rsidRPr="00A713A1" w:rsidRDefault="004054D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606"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607"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054D0" w:rsidRPr="00263F8C" w:rsidRDefault="004054D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DDE13" w14:textId="77777777" w:rsidR="00F2022A" w:rsidRDefault="00F2022A">
      <w:r>
        <w:separator/>
      </w:r>
    </w:p>
  </w:footnote>
  <w:footnote w:type="continuationSeparator" w:id="0">
    <w:p w14:paraId="6CCD1655" w14:textId="77777777" w:rsidR="00F2022A" w:rsidRDefault="00F2022A">
      <w:r>
        <w:continuationSeparator/>
      </w:r>
    </w:p>
  </w:footnote>
  <w:footnote w:type="continuationNotice" w:id="1">
    <w:p w14:paraId="057F892C" w14:textId="77777777" w:rsidR="00F2022A" w:rsidRDefault="00F2022A">
      <w:pPr>
        <w:spacing w:after="0"/>
      </w:pPr>
    </w:p>
  </w:footnote>
  <w:footnote w:id="2">
    <w:p w14:paraId="6F81E59D" w14:textId="7B35D24D" w:rsidR="004054D0" w:rsidRPr="00DB42BD" w:rsidRDefault="004054D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054D0" w:rsidRPr="001C48A8" w:rsidRDefault="004054D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054D0" w:rsidRPr="00E211E6" w:rsidRDefault="004054D0"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4054D0" w:rsidRPr="00860E71" w:rsidRDefault="004054D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054D0" w:rsidRPr="005779C6" w:rsidRDefault="004054D0">
      <w:pPr>
        <w:pStyle w:val="Funotentext"/>
      </w:pPr>
      <w:r>
        <w:rPr>
          <w:rStyle w:val="Funotenzeichen"/>
        </w:rPr>
        <w:footnoteRef/>
      </w:r>
      <w:r>
        <w:t xml:space="preserve"> MEDINA support for v3.0 is unforeseen.</w:t>
      </w:r>
    </w:p>
  </w:footnote>
  <w:footnote w:id="7">
    <w:p w14:paraId="44B1FD77" w14:textId="77777777" w:rsidR="004054D0" w:rsidRPr="00E11D02" w:rsidRDefault="004054D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4054D0" w:rsidRPr="006E4DF4" w:rsidRDefault="004054D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054D0" w:rsidRPr="00A81382" w:rsidRDefault="004054D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054D0" w:rsidRDefault="004054D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054D0" w:rsidRDefault="004054D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054D0" w:rsidRPr="00B17E85" w:rsidRDefault="004054D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054D0" w:rsidRPr="00F70171" w:rsidRDefault="004054D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054D0" w:rsidRDefault="004054D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054D0" w:rsidRPr="003974C3" w:rsidRDefault="004054D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054D0" w:rsidRPr="00D74FE5" w:rsidRDefault="004054D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4054D0" w:rsidRPr="00E41964" w:rsidRDefault="004054D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054D0" w:rsidRPr="00C01C5C" w:rsidRDefault="004054D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054D0" w:rsidRPr="006C3E10" w:rsidRDefault="004054D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054D0" w:rsidRDefault="004054D0">
      <w:pPr>
        <w:pStyle w:val="Funotentext"/>
      </w:pPr>
      <w:r>
        <w:rPr>
          <w:rStyle w:val="Funotenzeichen"/>
        </w:rPr>
        <w:footnoteRef/>
      </w:r>
      <w:r>
        <w:t xml:space="preserve"> </w:t>
      </w:r>
      <w:del w:id="1371" w:author="Dr. Carsten Franke" w:date="2021-02-17T14:13:00Z">
        <w:r w:rsidDel="00766098">
          <w:delText xml:space="preserve">curves </w:delText>
        </w:r>
      </w:del>
      <w:ins w:id="1372"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4054D0" w:rsidRPr="008420EC" w:rsidRDefault="004054D0" w:rsidP="00291FDE">
      <w:pPr>
        <w:pStyle w:val="Funotentext"/>
        <w:rPr>
          <w:ins w:id="1393" w:author="Dr. Carsten Franke" w:date="2021-02-17T14:10:00Z"/>
          <w:lang w:val="de-DE"/>
        </w:rPr>
      </w:pPr>
      <w:ins w:id="1394"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5"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6"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054D0" w:rsidRDefault="004054D0">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054D0" w:rsidRDefault="004054D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054D0" w:rsidRDefault="004054D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054D0" w:rsidRPr="00FA0EDB" w:rsidRDefault="004054D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054D0" w14:paraId="4D6F4B17" w14:textId="77777777" w:rsidTr="00A713A1">
      <w:trPr>
        <w:trHeight w:val="355"/>
      </w:trPr>
      <w:tc>
        <w:tcPr>
          <w:tcW w:w="2500" w:type="pct"/>
          <w:shd w:val="clear" w:color="auto" w:fill="auto"/>
          <w:vAlign w:val="bottom"/>
        </w:tcPr>
        <w:p w14:paraId="62C79BAD" w14:textId="77777777" w:rsidR="004054D0" w:rsidRPr="000C0927" w:rsidRDefault="004054D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054D0" w:rsidRPr="000C0927" w:rsidRDefault="004054D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603" w:author="Dr. Carsten Franke" w:date="2021-02-01T12:29:00Z">
            <w:r>
              <w:rPr>
                <w:lang w:val="en-US"/>
              </w:rPr>
              <w:t>.1</w:t>
            </w:r>
          </w:ins>
        </w:p>
      </w:tc>
    </w:tr>
  </w:tbl>
  <w:p w14:paraId="41A09A8E" w14:textId="77777777" w:rsidR="004054D0" w:rsidRPr="00263F8C" w:rsidRDefault="004054D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38CEB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4B96"/>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42625</Words>
  <Characters>268543</Characters>
  <Application>Microsoft Office Word</Application>
  <DocSecurity>0</DocSecurity>
  <Lines>2237</Lines>
  <Paragraphs>621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310547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141</cp:revision>
  <cp:lastPrinted>2015-03-23T01:59:00Z</cp:lastPrinted>
  <dcterms:created xsi:type="dcterms:W3CDTF">2020-04-27T15:14:00Z</dcterms:created>
  <dcterms:modified xsi:type="dcterms:W3CDTF">2021-03-03T08:58:00Z</dcterms:modified>
</cp:coreProperties>
</file>