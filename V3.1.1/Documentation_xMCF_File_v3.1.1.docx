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54BAA"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325357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005E6E22" w:rsidRPr="0020585F">
          <w:rPr>
            <w:rStyle w:val="Hyperlink"/>
            <w:noProof/>
          </w:rPr>
          <w:t>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Motivation</w:t>
        </w:r>
        <w:r w:rsidR="005E6E22">
          <w:rPr>
            <w:noProof/>
            <w:webHidden/>
          </w:rPr>
          <w:tab/>
        </w:r>
        <w:r w:rsidR="005E6E22">
          <w:rPr>
            <w:noProof/>
            <w:webHidden/>
          </w:rPr>
          <w:fldChar w:fldCharType="begin"/>
        </w:r>
        <w:r w:rsidR="005E6E22">
          <w:rPr>
            <w:noProof/>
            <w:webHidden/>
          </w:rPr>
          <w:instrText xml:space="preserve"> PAGEREF _Toc42527411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E17D7AC" w14:textId="51CBCF7D"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005E6E22" w:rsidRPr="0020585F">
          <w:rPr>
            <w:rStyle w:val="Hyperlink"/>
            <w:noProof/>
          </w:rPr>
          <w:t>1.2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MCF at Ford</w:t>
        </w:r>
        <w:r w:rsidR="005E6E22">
          <w:rPr>
            <w:noProof/>
            <w:webHidden/>
          </w:rPr>
          <w:tab/>
        </w:r>
        <w:r w:rsidR="005E6E22">
          <w:rPr>
            <w:noProof/>
            <w:webHidden/>
          </w:rPr>
          <w:fldChar w:fldCharType="begin"/>
        </w:r>
        <w:r w:rsidR="005E6E22">
          <w:rPr>
            <w:noProof/>
            <w:webHidden/>
          </w:rPr>
          <w:instrText xml:space="preserve"> PAGEREF _Toc42527412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3B9AB71" w14:textId="562D4E5F"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005E6E22" w:rsidRPr="0020585F">
          <w:rPr>
            <w:rStyle w:val="Hyperlink"/>
            <w:noProof/>
          </w:rPr>
          <w:t>1.3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From MCF to χMCF - The Scope of the Document</w:t>
        </w:r>
        <w:r w:rsidR="005E6E22">
          <w:rPr>
            <w:noProof/>
            <w:webHidden/>
          </w:rPr>
          <w:tab/>
        </w:r>
        <w:r w:rsidR="005E6E22">
          <w:rPr>
            <w:noProof/>
            <w:webHidden/>
          </w:rPr>
          <w:fldChar w:fldCharType="begin"/>
        </w:r>
        <w:r w:rsidR="005E6E22">
          <w:rPr>
            <w:noProof/>
            <w:webHidden/>
          </w:rPr>
          <w:instrText xml:space="preserve"> PAGEREF _Toc42527413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74F2CC3D" w14:textId="2A0AA0F0"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005E6E22" w:rsidRPr="0020585F">
          <w:rPr>
            <w:rStyle w:val="Hyperlink"/>
            <w:noProof/>
            <w14:scene3d>
              <w14:camera w14:prst="orthographicFront"/>
              <w14:lightRig w14:rig="threePt" w14:dir="t">
                <w14:rot w14:lat="0" w14:lon="0" w14:rev="0"/>
              </w14:lightRig>
            </w14:scene3d>
          </w:rPr>
          <w:t>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Design Principles and Basic Features of χMCF</w:t>
        </w:r>
        <w:r w:rsidR="005E6E22">
          <w:rPr>
            <w:noProof/>
            <w:webHidden/>
          </w:rPr>
          <w:tab/>
        </w:r>
        <w:r w:rsidR="005E6E22">
          <w:rPr>
            <w:noProof/>
            <w:webHidden/>
          </w:rPr>
          <w:fldChar w:fldCharType="begin"/>
        </w:r>
        <w:r w:rsidR="005E6E22">
          <w:rPr>
            <w:noProof/>
            <w:webHidden/>
          </w:rPr>
          <w:instrText xml:space="preserve"> PAGEREF _Toc42527414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21923739" w14:textId="753BE965"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005E6E22" w:rsidRPr="0020585F">
          <w:rPr>
            <w:rStyle w:val="Hyperlink"/>
            <w:noProof/>
          </w:rPr>
          <w:t>2.1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Design Principles</w:t>
        </w:r>
        <w:r w:rsidR="005E6E22">
          <w:rPr>
            <w:noProof/>
            <w:webHidden/>
          </w:rPr>
          <w:tab/>
        </w:r>
        <w:r w:rsidR="005E6E22">
          <w:rPr>
            <w:noProof/>
            <w:webHidden/>
          </w:rPr>
          <w:fldChar w:fldCharType="begin"/>
        </w:r>
        <w:r w:rsidR="005E6E22">
          <w:rPr>
            <w:noProof/>
            <w:webHidden/>
          </w:rPr>
          <w:instrText xml:space="preserve"> PAGEREF _Toc42527415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015D5150" w14:textId="37851086"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005E6E22" w:rsidRPr="0020585F">
          <w:rPr>
            <w:rStyle w:val="Hyperlink"/>
            <w:noProof/>
          </w:rPr>
          <w:t>2.2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Idealization of Joints</w:t>
        </w:r>
        <w:r w:rsidR="005E6E22">
          <w:rPr>
            <w:noProof/>
            <w:webHidden/>
          </w:rPr>
          <w:tab/>
        </w:r>
        <w:r w:rsidR="005E6E22">
          <w:rPr>
            <w:noProof/>
            <w:webHidden/>
          </w:rPr>
          <w:fldChar w:fldCharType="begin"/>
        </w:r>
        <w:r w:rsidR="005E6E22">
          <w:rPr>
            <w:noProof/>
            <w:webHidden/>
          </w:rPr>
          <w:instrText xml:space="preserve"> PAGEREF _Toc42527416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7405281A" w14:textId="045987E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005E6E22" w:rsidRPr="0020585F">
          <w:rPr>
            <w:rStyle w:val="Hyperlink"/>
            <w:noProof/>
          </w:rPr>
          <w:t>2.3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Reconstruction of Joints from χMCF</w:t>
        </w:r>
        <w:r w:rsidR="005E6E22">
          <w:rPr>
            <w:noProof/>
            <w:webHidden/>
          </w:rPr>
          <w:tab/>
        </w:r>
        <w:r w:rsidR="005E6E22">
          <w:rPr>
            <w:noProof/>
            <w:webHidden/>
          </w:rPr>
          <w:fldChar w:fldCharType="begin"/>
        </w:r>
        <w:r w:rsidR="005E6E22">
          <w:rPr>
            <w:noProof/>
            <w:webHidden/>
          </w:rPr>
          <w:instrText xml:space="preserve"> PAGEREF _Toc42527417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04E05693" w14:textId="23C97C33"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005E6E22" w:rsidRPr="0020585F">
          <w:rPr>
            <w:rStyle w:val="Hyperlink"/>
            <w:noProof/>
          </w:rPr>
          <w:t>2.4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Description of Topology</w:t>
        </w:r>
        <w:r w:rsidR="005E6E22">
          <w:rPr>
            <w:noProof/>
            <w:webHidden/>
          </w:rPr>
          <w:tab/>
        </w:r>
        <w:r w:rsidR="005E6E22">
          <w:rPr>
            <w:noProof/>
            <w:webHidden/>
          </w:rPr>
          <w:fldChar w:fldCharType="begin"/>
        </w:r>
        <w:r w:rsidR="005E6E22">
          <w:rPr>
            <w:noProof/>
            <w:webHidden/>
          </w:rPr>
          <w:instrText xml:space="preserve"> PAGEREF _Toc42527418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D65FE6D" w14:textId="7954776C"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005E6E22" w:rsidRPr="0020585F">
          <w:rPr>
            <w:rStyle w:val="Hyperlink"/>
            <w:noProof/>
          </w:rPr>
          <w:t>2.5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χMCF in the Development Processes</w:t>
        </w:r>
        <w:r w:rsidR="005E6E22">
          <w:rPr>
            <w:noProof/>
            <w:webHidden/>
          </w:rPr>
          <w:tab/>
        </w:r>
        <w:r w:rsidR="005E6E22">
          <w:rPr>
            <w:noProof/>
            <w:webHidden/>
          </w:rPr>
          <w:fldChar w:fldCharType="begin"/>
        </w:r>
        <w:r w:rsidR="005E6E22">
          <w:rPr>
            <w:noProof/>
            <w:webHidden/>
          </w:rPr>
          <w:instrText xml:space="preserve"> PAGEREF _Toc42527419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3CDE57D7" w14:textId="39E91DF1"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005E6E22" w:rsidRPr="0020585F">
          <w:rPr>
            <w:rStyle w:val="Hyperlink"/>
            <w:noProof/>
            <w14:scene3d>
              <w14:camera w14:prst="orthographicFront"/>
              <w14:lightRig w14:rig="threePt" w14:dir="t">
                <w14:rot w14:lat="0" w14:lon="0" w14:rev="0"/>
              </w14:lightRig>
            </w14:scene3d>
          </w:rPr>
          <w:t>3</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Keywords of XML specification</w:t>
        </w:r>
        <w:r w:rsidR="005E6E22">
          <w:rPr>
            <w:noProof/>
            <w:webHidden/>
          </w:rPr>
          <w:tab/>
        </w:r>
        <w:r w:rsidR="005E6E22">
          <w:rPr>
            <w:noProof/>
            <w:webHidden/>
          </w:rPr>
          <w:fldChar w:fldCharType="begin"/>
        </w:r>
        <w:r w:rsidR="005E6E22">
          <w:rPr>
            <w:noProof/>
            <w:webHidden/>
          </w:rPr>
          <w:instrText xml:space="preserve"> PAGEREF _Toc42527420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38DCAE72" w14:textId="1A672787"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005E6E22" w:rsidRPr="0020585F">
          <w:rPr>
            <w:rStyle w:val="Hyperlink"/>
            <w:noProof/>
          </w:rPr>
          <w:t>3.1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Keywords</w:t>
        </w:r>
        <w:r w:rsidR="005E6E22">
          <w:rPr>
            <w:noProof/>
            <w:webHidden/>
          </w:rPr>
          <w:tab/>
        </w:r>
        <w:r w:rsidR="005E6E22">
          <w:rPr>
            <w:noProof/>
            <w:webHidden/>
          </w:rPr>
          <w:fldChar w:fldCharType="begin"/>
        </w:r>
        <w:r w:rsidR="005E6E22">
          <w:rPr>
            <w:noProof/>
            <w:webHidden/>
          </w:rPr>
          <w:instrText xml:space="preserve"> PAGEREF _Toc42527421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051D0F01" w14:textId="0B2C8945"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005E6E22" w:rsidRPr="0020585F">
          <w:rPr>
            <w:rStyle w:val="Hyperlink"/>
            <w:noProof/>
            <w14:scene3d>
              <w14:camera w14:prst="orthographicFront"/>
              <w14:lightRig w14:rig="threePt" w14:dir="t">
                <w14:rot w14:lat="0" w14:lon="0" w14:rev="0"/>
              </w14:lightRig>
            </w14:scene3d>
          </w:rPr>
          <w:t>4</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Parts, Properties and Assemblies</w:t>
        </w:r>
        <w:r w:rsidR="005E6E22">
          <w:rPr>
            <w:noProof/>
            <w:webHidden/>
          </w:rPr>
          <w:tab/>
        </w:r>
        <w:r w:rsidR="005E6E22">
          <w:rPr>
            <w:noProof/>
            <w:webHidden/>
          </w:rPr>
          <w:fldChar w:fldCharType="begin"/>
        </w:r>
        <w:r w:rsidR="005E6E22">
          <w:rPr>
            <w:noProof/>
            <w:webHidden/>
          </w:rPr>
          <w:instrText xml:space="preserve"> PAGEREF _Toc42527422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46D546B2" w14:textId="22152EC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005E6E22" w:rsidRPr="0020585F">
          <w:rPr>
            <w:rStyle w:val="Hyperlink"/>
            <w:noProof/>
          </w:rPr>
          <w:t>4.1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Parts</w:t>
        </w:r>
        <w:r w:rsidR="005E6E22">
          <w:rPr>
            <w:noProof/>
            <w:webHidden/>
          </w:rPr>
          <w:tab/>
        </w:r>
        <w:r w:rsidR="005E6E22">
          <w:rPr>
            <w:noProof/>
            <w:webHidden/>
          </w:rPr>
          <w:fldChar w:fldCharType="begin"/>
        </w:r>
        <w:r w:rsidR="005E6E22">
          <w:rPr>
            <w:noProof/>
            <w:webHidden/>
          </w:rPr>
          <w:instrText xml:space="preserve"> PAGEREF _Toc42527423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7F05F061" w14:textId="543B69E8" w:rsidR="005E6E22" w:rsidRDefault="00B54BAA">
      <w:pPr>
        <w:pStyle w:val="Verzeichnis3"/>
        <w:rPr>
          <w:rFonts w:asciiTheme="minorHAnsi" w:eastAsiaTheme="minorEastAsia" w:hAnsiTheme="minorHAnsi" w:cstheme="minorBidi"/>
          <w:noProof/>
          <w:sz w:val="22"/>
          <w:szCs w:val="22"/>
          <w:lang w:val="de-DE"/>
        </w:rPr>
      </w:pPr>
      <w:hyperlink w:anchor="_Toc42527424" w:history="1">
        <w:r w:rsidR="005E6E22" w:rsidRPr="0020585F">
          <w:rPr>
            <w:rStyle w:val="Hyperlink"/>
            <w:noProof/>
          </w:rPr>
          <w:t>4.1.1</w:t>
        </w:r>
        <w:r w:rsidR="005E6E22">
          <w:rPr>
            <w:rFonts w:asciiTheme="minorHAnsi" w:eastAsiaTheme="minorEastAsia" w:hAnsiTheme="minorHAnsi" w:cstheme="minorBidi"/>
            <w:noProof/>
            <w:sz w:val="22"/>
            <w:szCs w:val="22"/>
            <w:lang w:val="de-DE"/>
          </w:rPr>
          <w:tab/>
        </w:r>
        <w:r w:rsidR="005E6E22" w:rsidRPr="0020585F">
          <w:rPr>
            <w:rStyle w:val="Hyperlink"/>
            <w:noProof/>
          </w:rPr>
          <w:t>Part Labels</w:t>
        </w:r>
        <w:r w:rsidR="005E6E22">
          <w:rPr>
            <w:noProof/>
            <w:webHidden/>
          </w:rPr>
          <w:tab/>
        </w:r>
        <w:r w:rsidR="005E6E22">
          <w:rPr>
            <w:noProof/>
            <w:webHidden/>
          </w:rPr>
          <w:fldChar w:fldCharType="begin"/>
        </w:r>
        <w:r w:rsidR="005E6E22">
          <w:rPr>
            <w:noProof/>
            <w:webHidden/>
          </w:rPr>
          <w:instrText xml:space="preserve"> PAGEREF _Toc42527424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21E3B1A6" w14:textId="66A83129"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005E6E22" w:rsidRPr="0020585F">
          <w:rPr>
            <w:rStyle w:val="Hyperlink"/>
            <w:noProof/>
          </w:rPr>
          <w:t>4.2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Properties</w:t>
        </w:r>
        <w:r w:rsidR="005E6E22">
          <w:rPr>
            <w:noProof/>
            <w:webHidden/>
          </w:rPr>
          <w:tab/>
        </w:r>
        <w:r w:rsidR="005E6E22">
          <w:rPr>
            <w:noProof/>
            <w:webHidden/>
          </w:rPr>
          <w:fldChar w:fldCharType="begin"/>
        </w:r>
        <w:r w:rsidR="005E6E22">
          <w:rPr>
            <w:noProof/>
            <w:webHidden/>
          </w:rPr>
          <w:instrText xml:space="preserve"> PAGEREF _Toc42527425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37230340" w14:textId="51C338B5"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005E6E22" w:rsidRPr="0020585F">
          <w:rPr>
            <w:rStyle w:val="Hyperlink"/>
            <w:noProof/>
          </w:rPr>
          <w:t>4.3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Assemblies</w:t>
        </w:r>
        <w:r w:rsidR="005E6E22">
          <w:rPr>
            <w:noProof/>
            <w:webHidden/>
          </w:rPr>
          <w:tab/>
        </w:r>
        <w:r w:rsidR="005E6E22">
          <w:rPr>
            <w:noProof/>
            <w:webHidden/>
          </w:rPr>
          <w:fldChar w:fldCharType="begin"/>
        </w:r>
        <w:r w:rsidR="005E6E22">
          <w:rPr>
            <w:noProof/>
            <w:webHidden/>
          </w:rPr>
          <w:instrText xml:space="preserve"> PAGEREF _Toc42527426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55406ED6" w14:textId="00A4F239"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005E6E22" w:rsidRPr="0020585F">
          <w:rPr>
            <w:rStyle w:val="Hyperlink"/>
            <w:noProof/>
            <w14:scene3d>
              <w14:camera w14:prst="orthographicFront"/>
              <w14:lightRig w14:rig="threePt" w14:dir="t">
                <w14:rot w14:lat="0" w14:lon="0" w14:rev="0"/>
              </w14:lightRig>
            </w14:scene3d>
          </w:rPr>
          <w:t>5</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File Structure of χMCF</w:t>
        </w:r>
        <w:r w:rsidR="005E6E22">
          <w:rPr>
            <w:noProof/>
            <w:webHidden/>
          </w:rPr>
          <w:tab/>
        </w:r>
        <w:r w:rsidR="005E6E22">
          <w:rPr>
            <w:noProof/>
            <w:webHidden/>
          </w:rPr>
          <w:fldChar w:fldCharType="begin"/>
        </w:r>
        <w:r w:rsidR="005E6E22">
          <w:rPr>
            <w:noProof/>
            <w:webHidden/>
          </w:rPr>
          <w:instrText xml:space="preserve"> PAGEREF _Toc42527427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23E8F79D" w14:textId="24312A3D"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005E6E22" w:rsidRPr="0020585F">
          <w:rPr>
            <w:rStyle w:val="Hyperlink"/>
            <w:noProof/>
          </w:rPr>
          <w:t>5.1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Elements containing general information</w:t>
        </w:r>
        <w:r w:rsidR="005E6E22">
          <w:rPr>
            <w:noProof/>
            <w:webHidden/>
          </w:rPr>
          <w:tab/>
        </w:r>
        <w:r w:rsidR="005E6E22">
          <w:rPr>
            <w:noProof/>
            <w:webHidden/>
          </w:rPr>
          <w:fldChar w:fldCharType="begin"/>
        </w:r>
        <w:r w:rsidR="005E6E22">
          <w:rPr>
            <w:noProof/>
            <w:webHidden/>
          </w:rPr>
          <w:instrText xml:space="preserve"> PAGEREF _Toc42527428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3B6FFCC8" w14:textId="0471DA3F" w:rsidR="005E6E22" w:rsidRDefault="00B54BAA">
      <w:pPr>
        <w:pStyle w:val="Verzeichnis3"/>
        <w:rPr>
          <w:rFonts w:asciiTheme="minorHAnsi" w:eastAsiaTheme="minorEastAsia" w:hAnsiTheme="minorHAnsi" w:cstheme="minorBidi"/>
          <w:noProof/>
          <w:sz w:val="22"/>
          <w:szCs w:val="22"/>
          <w:lang w:val="de-DE"/>
        </w:rPr>
      </w:pPr>
      <w:hyperlink w:anchor="_Toc42527429" w:history="1">
        <w:r w:rsidR="005E6E22" w:rsidRPr="0020585F">
          <w:rPr>
            <w:rStyle w:val="Hyperlink"/>
            <w:noProof/>
          </w:rPr>
          <w:t>5.1.1</w:t>
        </w:r>
        <w:r w:rsidR="005E6E22">
          <w:rPr>
            <w:rFonts w:asciiTheme="minorHAnsi" w:eastAsiaTheme="minorEastAsia" w:hAnsiTheme="minorHAnsi" w:cstheme="minorBidi"/>
            <w:noProof/>
            <w:sz w:val="22"/>
            <w:szCs w:val="22"/>
            <w:lang w:val="de-DE"/>
          </w:rPr>
          <w:tab/>
        </w:r>
        <w:r w:rsidR="005E6E22" w:rsidRPr="0020585F">
          <w:rPr>
            <w:rStyle w:val="Hyperlink"/>
            <w:noProof/>
          </w:rPr>
          <w:t>Date</w:t>
        </w:r>
        <w:r w:rsidR="005E6E22">
          <w:rPr>
            <w:noProof/>
            <w:webHidden/>
          </w:rPr>
          <w:tab/>
        </w:r>
        <w:r w:rsidR="005E6E22">
          <w:rPr>
            <w:noProof/>
            <w:webHidden/>
          </w:rPr>
          <w:fldChar w:fldCharType="begin"/>
        </w:r>
        <w:r w:rsidR="005E6E22">
          <w:rPr>
            <w:noProof/>
            <w:webHidden/>
          </w:rPr>
          <w:instrText xml:space="preserve"> PAGEREF _Toc42527429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524147B7" w14:textId="6FA8EB19" w:rsidR="005E6E22" w:rsidRDefault="00B54BAA">
      <w:pPr>
        <w:pStyle w:val="Verzeichnis3"/>
        <w:rPr>
          <w:rFonts w:asciiTheme="minorHAnsi" w:eastAsiaTheme="minorEastAsia" w:hAnsiTheme="minorHAnsi" w:cstheme="minorBidi"/>
          <w:noProof/>
          <w:sz w:val="22"/>
          <w:szCs w:val="22"/>
          <w:lang w:val="de-DE"/>
        </w:rPr>
      </w:pPr>
      <w:hyperlink w:anchor="_Toc42527430" w:history="1">
        <w:r w:rsidR="005E6E22" w:rsidRPr="0020585F">
          <w:rPr>
            <w:rStyle w:val="Hyperlink"/>
            <w:noProof/>
          </w:rPr>
          <w:t>5.1.2</w:t>
        </w:r>
        <w:r w:rsidR="005E6E22">
          <w:rPr>
            <w:rFonts w:asciiTheme="minorHAnsi" w:eastAsiaTheme="minorEastAsia" w:hAnsiTheme="minorHAnsi" w:cstheme="minorBidi"/>
            <w:noProof/>
            <w:sz w:val="22"/>
            <w:szCs w:val="22"/>
            <w:lang w:val="de-DE"/>
          </w:rPr>
          <w:tab/>
        </w:r>
        <w:r w:rsidR="005E6E22" w:rsidRPr="0020585F">
          <w:rPr>
            <w:rStyle w:val="Hyperlink"/>
            <w:noProof/>
          </w:rPr>
          <w:t>Version</w:t>
        </w:r>
        <w:r w:rsidR="005E6E22">
          <w:rPr>
            <w:noProof/>
            <w:webHidden/>
          </w:rPr>
          <w:tab/>
        </w:r>
        <w:r w:rsidR="005E6E22">
          <w:rPr>
            <w:noProof/>
            <w:webHidden/>
          </w:rPr>
          <w:fldChar w:fldCharType="begin"/>
        </w:r>
        <w:r w:rsidR="005E6E22">
          <w:rPr>
            <w:noProof/>
            <w:webHidden/>
          </w:rPr>
          <w:instrText xml:space="preserve"> PAGEREF _Toc42527430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2D692720" w14:textId="312E9718" w:rsidR="005E6E22" w:rsidRDefault="00B54BAA">
      <w:pPr>
        <w:pStyle w:val="Verzeichnis3"/>
        <w:rPr>
          <w:rFonts w:asciiTheme="minorHAnsi" w:eastAsiaTheme="minorEastAsia" w:hAnsiTheme="minorHAnsi" w:cstheme="minorBidi"/>
          <w:noProof/>
          <w:sz w:val="22"/>
          <w:szCs w:val="22"/>
          <w:lang w:val="de-DE"/>
        </w:rPr>
      </w:pPr>
      <w:hyperlink w:anchor="_Toc42527431" w:history="1">
        <w:r w:rsidR="005E6E22" w:rsidRPr="0020585F">
          <w:rPr>
            <w:rStyle w:val="Hyperlink"/>
            <w:noProof/>
          </w:rPr>
          <w:t>5.1.3</w:t>
        </w:r>
        <w:r w:rsidR="005E6E22">
          <w:rPr>
            <w:rFonts w:asciiTheme="minorHAnsi" w:eastAsiaTheme="minorEastAsia" w:hAnsiTheme="minorHAnsi" w:cstheme="minorBidi"/>
            <w:noProof/>
            <w:sz w:val="22"/>
            <w:szCs w:val="22"/>
            <w:lang w:val="de-DE"/>
          </w:rPr>
          <w:tab/>
        </w:r>
        <w:r w:rsidR="005E6E22" w:rsidRPr="0020585F">
          <w:rPr>
            <w:rStyle w:val="Hyperlink"/>
            <w:noProof/>
          </w:rPr>
          <w:t>Unit System</w:t>
        </w:r>
        <w:r w:rsidR="005E6E22">
          <w:rPr>
            <w:noProof/>
            <w:webHidden/>
          </w:rPr>
          <w:tab/>
        </w:r>
        <w:r w:rsidR="005E6E22">
          <w:rPr>
            <w:noProof/>
            <w:webHidden/>
          </w:rPr>
          <w:fldChar w:fldCharType="begin"/>
        </w:r>
        <w:r w:rsidR="005E6E22">
          <w:rPr>
            <w:noProof/>
            <w:webHidden/>
          </w:rPr>
          <w:instrText xml:space="preserve"> PAGEREF _Toc42527431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360EC2D4" w14:textId="2ECB207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005E6E22" w:rsidRPr="0020585F">
          <w:rPr>
            <w:rStyle w:val="Hyperlink"/>
            <w:noProof/>
          </w:rPr>
          <w:t>5.2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Application, User and Process Specific Data</w:t>
        </w:r>
        <w:r w:rsidR="005E6E22">
          <w:rPr>
            <w:noProof/>
            <w:webHidden/>
          </w:rPr>
          <w:tab/>
        </w:r>
        <w:r w:rsidR="005E6E22">
          <w:rPr>
            <w:noProof/>
            <w:webHidden/>
          </w:rPr>
          <w:fldChar w:fldCharType="begin"/>
        </w:r>
        <w:r w:rsidR="005E6E22">
          <w:rPr>
            <w:noProof/>
            <w:webHidden/>
          </w:rPr>
          <w:instrText xml:space="preserve"> PAGEREF _Toc42527432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6F550E70" w14:textId="6B442DC3" w:rsidR="005E6E22" w:rsidRDefault="00B54BAA">
      <w:pPr>
        <w:pStyle w:val="Verzeichnis3"/>
        <w:rPr>
          <w:rFonts w:asciiTheme="minorHAnsi" w:eastAsiaTheme="minorEastAsia" w:hAnsiTheme="minorHAnsi" w:cstheme="minorBidi"/>
          <w:noProof/>
          <w:sz w:val="22"/>
          <w:szCs w:val="22"/>
          <w:lang w:val="de-DE"/>
        </w:rPr>
      </w:pPr>
      <w:hyperlink w:anchor="_Toc42527433" w:history="1">
        <w:r w:rsidR="005E6E22" w:rsidRPr="0020585F">
          <w:rPr>
            <w:rStyle w:val="Hyperlink"/>
            <w:noProof/>
          </w:rPr>
          <w:t>5.2.1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User Specific Data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_Toc42527433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2D17CD35" w14:textId="3E1A041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005E6E22" w:rsidRPr="0020585F">
          <w:rPr>
            <w:rStyle w:val="Hyperlink"/>
            <w:noProof/>
          </w:rPr>
          <w:t>5.2.1.1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Finite Element Specific Data </w:t>
        </w:r>
        <w:r w:rsidR="005E6E22" w:rsidRPr="0020585F">
          <w:rPr>
            <w:rStyle w:val="Hyperlink"/>
            <w:rFonts w:ascii="Courier New" w:hAnsi="Courier New" w:cs="Courier New"/>
            <w:noProof/>
          </w:rPr>
          <w:t>&lt;femdata/&gt;</w:t>
        </w:r>
        <w:r w:rsidR="005E6E22">
          <w:rPr>
            <w:noProof/>
            <w:webHidden/>
          </w:rPr>
          <w:tab/>
        </w:r>
        <w:r w:rsidR="005E6E22">
          <w:rPr>
            <w:noProof/>
            <w:webHidden/>
          </w:rPr>
          <w:fldChar w:fldCharType="begin"/>
        </w:r>
        <w:r w:rsidR="005E6E22">
          <w:rPr>
            <w:noProof/>
            <w:webHidden/>
          </w:rPr>
          <w:instrText xml:space="preserve"> PAGEREF _Toc42527434 \h </w:instrText>
        </w:r>
        <w:r w:rsidR="005E6E22">
          <w:rPr>
            <w:noProof/>
            <w:webHidden/>
          </w:rPr>
        </w:r>
        <w:r w:rsidR="005E6E22">
          <w:rPr>
            <w:noProof/>
            <w:webHidden/>
          </w:rPr>
          <w:fldChar w:fldCharType="separate"/>
        </w:r>
        <w:r w:rsidR="005E6E22">
          <w:rPr>
            <w:noProof/>
            <w:webHidden/>
          </w:rPr>
          <w:t>35</w:t>
        </w:r>
        <w:r w:rsidR="005E6E22">
          <w:rPr>
            <w:noProof/>
            <w:webHidden/>
          </w:rPr>
          <w:fldChar w:fldCharType="end"/>
        </w:r>
      </w:hyperlink>
    </w:p>
    <w:p w14:paraId="0528411A" w14:textId="68490AF5"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005E6E22" w:rsidRPr="0020585F">
          <w:rPr>
            <w:rStyle w:val="Hyperlink"/>
            <w:noProof/>
          </w:rPr>
          <w:t>5.3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Connection Data </w:t>
        </w:r>
        <w:r w:rsidR="005E6E22" w:rsidRPr="0020585F">
          <w:rPr>
            <w:rStyle w:val="Hyperlink"/>
            <w:rFonts w:ascii="Courier New" w:hAnsi="Courier New" w:cs="Courier New"/>
            <w:noProof/>
          </w:rPr>
          <w:t>&lt;connection_group/&gt;</w:t>
        </w:r>
        <w:r w:rsidR="005E6E22">
          <w:rPr>
            <w:noProof/>
            <w:webHidden/>
          </w:rPr>
          <w:tab/>
        </w:r>
        <w:r w:rsidR="005E6E22">
          <w:rPr>
            <w:noProof/>
            <w:webHidden/>
          </w:rPr>
          <w:fldChar w:fldCharType="begin"/>
        </w:r>
        <w:r w:rsidR="005E6E22">
          <w:rPr>
            <w:noProof/>
            <w:webHidden/>
          </w:rPr>
          <w:instrText xml:space="preserve"> PAGEREF _Toc42527435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74562390" w14:textId="5AD6CE77" w:rsidR="005E6E22" w:rsidRDefault="00B54BAA">
      <w:pPr>
        <w:pStyle w:val="Verzeichnis3"/>
        <w:rPr>
          <w:rFonts w:asciiTheme="minorHAnsi" w:eastAsiaTheme="minorEastAsia" w:hAnsiTheme="minorHAnsi" w:cstheme="minorBidi"/>
          <w:noProof/>
          <w:sz w:val="22"/>
          <w:szCs w:val="22"/>
          <w:lang w:val="de-DE"/>
        </w:rPr>
      </w:pPr>
      <w:hyperlink w:anchor="_Toc42527436" w:history="1">
        <w:r w:rsidR="005E6E22" w:rsidRPr="0020585F">
          <w:rPr>
            <w:rStyle w:val="Hyperlink"/>
            <w:noProof/>
          </w:rPr>
          <w:t>5.3.1</w:t>
        </w:r>
        <w:r w:rsidR="005E6E22">
          <w:rPr>
            <w:rFonts w:asciiTheme="minorHAnsi" w:eastAsiaTheme="minorEastAsia" w:hAnsiTheme="minorHAnsi" w:cstheme="minorBidi"/>
            <w:noProof/>
            <w:sz w:val="22"/>
            <w:szCs w:val="22"/>
            <w:lang w:val="de-DE"/>
          </w:rPr>
          <w:tab/>
        </w:r>
        <w:r w:rsidR="005E6E22" w:rsidRPr="0020585F">
          <w:rPr>
            <w:rStyle w:val="Hyperlink"/>
            <w:noProof/>
          </w:rPr>
          <w:t>Connected Objects</w:t>
        </w:r>
        <w:r w:rsidR="005E6E22">
          <w:rPr>
            <w:noProof/>
            <w:webHidden/>
          </w:rPr>
          <w:tab/>
        </w:r>
        <w:r w:rsidR="005E6E22">
          <w:rPr>
            <w:noProof/>
            <w:webHidden/>
          </w:rPr>
          <w:fldChar w:fldCharType="begin"/>
        </w:r>
        <w:r w:rsidR="005E6E22">
          <w:rPr>
            <w:noProof/>
            <w:webHidden/>
          </w:rPr>
          <w:instrText xml:space="preserve"> PAGEREF _Toc42527436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79F3018" w14:textId="050872B1"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005E6E22" w:rsidRPr="0020585F">
          <w:rPr>
            <w:rStyle w:val="Hyperlink"/>
            <w:noProof/>
          </w:rPr>
          <w:t>5.3.1.1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&lt;part/&gt;</w:t>
        </w:r>
        <w:r w:rsidR="005E6E22">
          <w:rPr>
            <w:noProof/>
            <w:webHidden/>
          </w:rPr>
          <w:tab/>
        </w:r>
        <w:r w:rsidR="005E6E22">
          <w:rPr>
            <w:noProof/>
            <w:webHidden/>
          </w:rPr>
          <w:fldChar w:fldCharType="begin"/>
        </w:r>
        <w:r w:rsidR="005E6E22">
          <w:rPr>
            <w:noProof/>
            <w:webHidden/>
          </w:rPr>
          <w:instrText xml:space="preserve"> PAGEREF _Toc42527437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2104C809" w14:textId="1ADD617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005E6E22" w:rsidRPr="0020585F">
          <w:rPr>
            <w:rStyle w:val="Hyperlink"/>
            <w:noProof/>
          </w:rPr>
          <w:t>5.3.1.2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&lt;assy/&gt;</w:t>
        </w:r>
        <w:r w:rsidR="005E6E22">
          <w:rPr>
            <w:noProof/>
            <w:webHidden/>
          </w:rPr>
          <w:tab/>
        </w:r>
        <w:r w:rsidR="005E6E22">
          <w:rPr>
            <w:noProof/>
            <w:webHidden/>
          </w:rPr>
          <w:fldChar w:fldCharType="begin"/>
        </w:r>
        <w:r w:rsidR="005E6E22">
          <w:rPr>
            <w:noProof/>
            <w:webHidden/>
          </w:rPr>
          <w:instrText xml:space="preserve"> PAGEREF _Toc42527438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4F7AC767" w14:textId="3448C120"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005E6E22" w:rsidRPr="0020585F">
          <w:rPr>
            <w:rStyle w:val="Hyperlink"/>
            <w:noProof/>
          </w:rPr>
          <w:t>5.3.1.3</w:t>
        </w:r>
        <w:r w:rsidR="005E6E22">
          <w:rPr>
            <w:rFonts w:asciiTheme="minorHAnsi" w:eastAsiaTheme="minorEastAsia" w:hAnsiTheme="minorHAnsi" w:cstheme="minorBidi"/>
            <w:noProof/>
            <w:sz w:val="22"/>
            <w:szCs w:val="22"/>
            <w:lang w:val="de-DE"/>
          </w:rPr>
          <w:tab/>
        </w:r>
        <w:r w:rsidR="005E6E22" w:rsidRPr="0020585F">
          <w:rPr>
            <w:rStyle w:val="Hyperlink"/>
            <w:noProof/>
          </w:rPr>
          <w:t>Special Topological situations</w:t>
        </w:r>
        <w:r w:rsidR="005E6E22">
          <w:rPr>
            <w:noProof/>
            <w:webHidden/>
          </w:rPr>
          <w:tab/>
        </w:r>
        <w:r w:rsidR="005E6E22">
          <w:rPr>
            <w:noProof/>
            <w:webHidden/>
          </w:rPr>
          <w:fldChar w:fldCharType="begin"/>
        </w:r>
        <w:r w:rsidR="005E6E22">
          <w:rPr>
            <w:noProof/>
            <w:webHidden/>
          </w:rPr>
          <w:instrText xml:space="preserve"> PAGEREF _Toc42527439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44094DC" w14:textId="44FCF998" w:rsidR="005E6E22" w:rsidRDefault="00B54BAA">
      <w:pPr>
        <w:pStyle w:val="Verzeichnis3"/>
        <w:rPr>
          <w:rFonts w:asciiTheme="minorHAnsi" w:eastAsiaTheme="minorEastAsia" w:hAnsiTheme="minorHAnsi" w:cstheme="minorBidi"/>
          <w:noProof/>
          <w:sz w:val="22"/>
          <w:szCs w:val="22"/>
          <w:lang w:val="de-DE"/>
        </w:rPr>
      </w:pPr>
      <w:hyperlink w:anchor="_Toc42527440" w:history="1">
        <w:r w:rsidR="005E6E22" w:rsidRPr="0020585F">
          <w:rPr>
            <w:rStyle w:val="Hyperlink"/>
            <w:noProof/>
          </w:rPr>
          <w:t>5.3.2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_Toc42527440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2C9B789E" w14:textId="3B4FDCD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005E6E22" w:rsidRPr="0020585F">
          <w:rPr>
            <w:rStyle w:val="Hyperlink"/>
            <w:noProof/>
          </w:rPr>
          <w:t>5.3.2.1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_Toc42527441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36EFDD1" w14:textId="0AAF5B31"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005E6E22" w:rsidRPr="0020585F">
          <w:rPr>
            <w:rStyle w:val="Hyperlink"/>
            <w:noProof/>
          </w:rPr>
          <w:t>5.3.2.2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_Toc42527442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340C3283" w14:textId="4E62BE57"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005E6E22" w:rsidRPr="0020585F">
          <w:rPr>
            <w:rStyle w:val="Hyperlink"/>
            <w:i/>
            <w:noProof/>
          </w:rPr>
          <w:t>5.3.2.3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_Toc42527443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2FAA188" w14:textId="1E2D55A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005E6E22" w:rsidRPr="0020585F">
          <w:rPr>
            <w:rStyle w:val="Hyperlink"/>
            <w:i/>
            <w:noProof/>
          </w:rPr>
          <w:t>5.3.2.4</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_Toc42527444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7413C55B" w14:textId="274C293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005E6E22" w:rsidRPr="0020585F">
          <w:rPr>
            <w:rStyle w:val="Hyperlink"/>
            <w:noProof/>
          </w:rPr>
          <w:t>5.3.2.5</w:t>
        </w:r>
        <w:r w:rsidR="005E6E22">
          <w:rPr>
            <w:rFonts w:asciiTheme="minorHAnsi" w:eastAsiaTheme="minorEastAsia" w:hAnsiTheme="minorHAnsi" w:cstheme="minorBidi"/>
            <w:noProof/>
            <w:sz w:val="22"/>
            <w:szCs w:val="22"/>
            <w:lang w:val="de-DE"/>
          </w:rPr>
          <w:tab/>
        </w:r>
        <w:r w:rsidR="005E6E22" w:rsidRPr="0020585F">
          <w:rPr>
            <w:rStyle w:val="Hyperlink"/>
            <w:noProof/>
          </w:rPr>
          <w:t>Local Contact Properties</w:t>
        </w:r>
        <w:r w:rsidR="005E6E22">
          <w:rPr>
            <w:noProof/>
            <w:webHidden/>
          </w:rPr>
          <w:tab/>
        </w:r>
        <w:r w:rsidR="005E6E22">
          <w:rPr>
            <w:noProof/>
            <w:webHidden/>
          </w:rPr>
          <w:fldChar w:fldCharType="begin"/>
        </w:r>
        <w:r w:rsidR="005E6E22">
          <w:rPr>
            <w:noProof/>
            <w:webHidden/>
          </w:rPr>
          <w:instrText xml:space="preserve"> PAGEREF _Toc42527445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358723ED" w14:textId="61DE9D61" w:rsidR="005E6E22" w:rsidRDefault="00B54BAA">
      <w:pPr>
        <w:pStyle w:val="Verzeichnis3"/>
        <w:rPr>
          <w:rFonts w:asciiTheme="minorHAnsi" w:eastAsiaTheme="minorEastAsia" w:hAnsiTheme="minorHAnsi" w:cstheme="minorBidi"/>
          <w:noProof/>
          <w:sz w:val="22"/>
          <w:szCs w:val="22"/>
          <w:lang w:val="de-DE"/>
        </w:rPr>
      </w:pPr>
      <w:hyperlink w:anchor="_Toc42527446" w:history="1">
        <w:r w:rsidR="005E6E22" w:rsidRPr="0020585F">
          <w:rPr>
            <w:rStyle w:val="Hyperlink"/>
            <w:noProof/>
          </w:rPr>
          <w:t>5.3.3</w:t>
        </w:r>
        <w:r w:rsidR="005E6E22">
          <w:rPr>
            <w:rFonts w:asciiTheme="minorHAnsi" w:eastAsiaTheme="minorEastAsia" w:hAnsiTheme="minorHAnsi" w:cstheme="minorBidi"/>
            <w:noProof/>
            <w:sz w:val="22"/>
            <w:szCs w:val="22"/>
            <w:lang w:val="de-DE"/>
          </w:rPr>
          <w:tab/>
        </w:r>
        <w:r w:rsidR="005E6E22" w:rsidRPr="0020585F">
          <w:rPr>
            <w:rStyle w:val="Hyperlink"/>
            <w:noProof/>
          </w:rPr>
          <w:t>Joints</w:t>
        </w:r>
        <w:r w:rsidR="005E6E22">
          <w:rPr>
            <w:noProof/>
            <w:webHidden/>
          </w:rPr>
          <w:tab/>
        </w:r>
        <w:r w:rsidR="005E6E22">
          <w:rPr>
            <w:noProof/>
            <w:webHidden/>
          </w:rPr>
          <w:fldChar w:fldCharType="begin"/>
        </w:r>
        <w:r w:rsidR="005E6E22">
          <w:rPr>
            <w:noProof/>
            <w:webHidden/>
          </w:rPr>
          <w:instrText xml:space="preserve"> PAGEREF _Toc42527446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1C7A1C48" w14:textId="39DF83D2"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005E6E22" w:rsidRPr="0020585F">
          <w:rPr>
            <w:rStyle w:val="Hyperlink"/>
            <w:noProof/>
          </w:rPr>
          <w:t>5.4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 Minimalistic Example of a χMCF file</w:t>
        </w:r>
        <w:r w:rsidR="005E6E22">
          <w:rPr>
            <w:noProof/>
            <w:webHidden/>
          </w:rPr>
          <w:tab/>
        </w:r>
        <w:r w:rsidR="005E6E22">
          <w:rPr>
            <w:noProof/>
            <w:webHidden/>
          </w:rPr>
          <w:fldChar w:fldCharType="begin"/>
        </w:r>
        <w:r w:rsidR="005E6E22">
          <w:rPr>
            <w:noProof/>
            <w:webHidden/>
          </w:rPr>
          <w:instrText xml:space="preserve"> PAGEREF _Toc42527447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139BC030" w14:textId="2559D176"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005E6E22" w:rsidRPr="0020585F">
          <w:rPr>
            <w:rStyle w:val="Hyperlink"/>
            <w:noProof/>
          </w:rPr>
          <w:t>5.5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XML Schema Definition</w:t>
        </w:r>
        <w:r w:rsidR="005E6E22">
          <w:rPr>
            <w:noProof/>
            <w:webHidden/>
          </w:rPr>
          <w:tab/>
        </w:r>
        <w:r w:rsidR="005E6E22">
          <w:rPr>
            <w:noProof/>
            <w:webHidden/>
          </w:rPr>
          <w:fldChar w:fldCharType="begin"/>
        </w:r>
        <w:r w:rsidR="005E6E22">
          <w:rPr>
            <w:noProof/>
            <w:webHidden/>
          </w:rPr>
          <w:instrText xml:space="preserve"> PAGEREF _Toc42527448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5928B698" w14:textId="0FB42939"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005E6E22" w:rsidRPr="0020585F">
          <w:rPr>
            <w:rStyle w:val="Hyperlink"/>
            <w:noProof/>
            <w14:scene3d>
              <w14:camera w14:prst="orthographicFront"/>
              <w14:lightRig w14:rig="threePt" w14:dir="t">
                <w14:rot w14:lat="0" w14:lon="0" w14:rev="0"/>
              </w14:lightRig>
            </w14:scene3d>
          </w:rPr>
          <w:t>6</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Data Common to any Connection</w:t>
        </w:r>
        <w:r w:rsidR="005E6E22">
          <w:rPr>
            <w:noProof/>
            <w:webHidden/>
          </w:rPr>
          <w:tab/>
        </w:r>
        <w:r w:rsidR="005E6E22">
          <w:rPr>
            <w:noProof/>
            <w:webHidden/>
          </w:rPr>
          <w:fldChar w:fldCharType="begin"/>
        </w:r>
        <w:r w:rsidR="005E6E22">
          <w:rPr>
            <w:noProof/>
            <w:webHidden/>
          </w:rPr>
          <w:instrText xml:space="preserve"> PAGEREF _Toc42527449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9F1D82A" w14:textId="0581B8F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005E6E22" w:rsidRPr="0020585F">
          <w:rPr>
            <w:rStyle w:val="Hyperlink"/>
            <w:noProof/>
          </w:rPr>
          <w:t>6.1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Indices and their properties</w:t>
        </w:r>
        <w:r w:rsidR="005E6E22">
          <w:rPr>
            <w:noProof/>
            <w:webHidden/>
          </w:rPr>
          <w:tab/>
        </w:r>
        <w:r w:rsidR="005E6E22">
          <w:rPr>
            <w:noProof/>
            <w:webHidden/>
          </w:rPr>
          <w:fldChar w:fldCharType="begin"/>
        </w:r>
        <w:r w:rsidR="005E6E22">
          <w:rPr>
            <w:noProof/>
            <w:webHidden/>
          </w:rPr>
          <w:instrText xml:space="preserve"> PAGEREF _Toc42527450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1DFE68CD" w14:textId="130B3DE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005E6E22" w:rsidRPr="0020585F">
          <w:rPr>
            <w:rStyle w:val="Hyperlink"/>
            <w:noProof/>
          </w:rPr>
          <w:t>6.2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label</w:t>
        </w:r>
        <w:r w:rsidR="005E6E22">
          <w:rPr>
            <w:noProof/>
            <w:webHidden/>
          </w:rPr>
          <w:tab/>
        </w:r>
        <w:r w:rsidR="005E6E22">
          <w:rPr>
            <w:noProof/>
            <w:webHidden/>
          </w:rPr>
          <w:fldChar w:fldCharType="begin"/>
        </w:r>
        <w:r w:rsidR="005E6E22">
          <w:rPr>
            <w:noProof/>
            <w:webHidden/>
          </w:rPr>
          <w:instrText xml:space="preserve"> PAGEREF _Toc42527451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44073406" w14:textId="0CBBC81E"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005E6E22" w:rsidRPr="0020585F">
          <w:rPr>
            <w:rStyle w:val="Hyperlink"/>
            <w:noProof/>
          </w:rPr>
          <w:t>6.3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Dimensions and Coordinates</w:t>
        </w:r>
        <w:r w:rsidR="005E6E22">
          <w:rPr>
            <w:noProof/>
            <w:webHidden/>
          </w:rPr>
          <w:tab/>
        </w:r>
        <w:r w:rsidR="005E6E22">
          <w:rPr>
            <w:noProof/>
            <w:webHidden/>
          </w:rPr>
          <w:fldChar w:fldCharType="begin"/>
        </w:r>
        <w:r w:rsidR="005E6E22">
          <w:rPr>
            <w:noProof/>
            <w:webHidden/>
          </w:rPr>
          <w:instrText xml:space="preserve"> PAGEREF _Toc42527452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6363A2D1" w14:textId="19962B03"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005E6E22" w:rsidRPr="0020585F">
          <w:rPr>
            <w:rStyle w:val="Hyperlink"/>
            <w:noProof/>
          </w:rPr>
          <w:t>6.4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quality_control</w:t>
        </w:r>
        <w:r w:rsidR="005E6E22">
          <w:rPr>
            <w:noProof/>
            <w:webHidden/>
          </w:rPr>
          <w:tab/>
        </w:r>
        <w:r w:rsidR="005E6E22">
          <w:rPr>
            <w:noProof/>
            <w:webHidden/>
          </w:rPr>
          <w:fldChar w:fldCharType="begin"/>
        </w:r>
        <w:r w:rsidR="005E6E22">
          <w:rPr>
            <w:noProof/>
            <w:webHidden/>
          </w:rPr>
          <w:instrText xml:space="preserve"> PAGEREF _Toc42527453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06A2790" w14:textId="5F0FB082"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005E6E22" w:rsidRPr="0020585F">
          <w:rPr>
            <w:rStyle w:val="Hyperlink"/>
            <w:noProof/>
          </w:rPr>
          <w:t>6.5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Custom Attributes list</w:t>
        </w:r>
        <w:r w:rsidR="005E6E22">
          <w:rPr>
            <w:noProof/>
            <w:webHidden/>
          </w:rPr>
          <w:tab/>
        </w:r>
        <w:r w:rsidR="005E6E22">
          <w:rPr>
            <w:noProof/>
            <w:webHidden/>
          </w:rPr>
          <w:fldChar w:fldCharType="begin"/>
        </w:r>
        <w:r w:rsidR="005E6E22">
          <w:rPr>
            <w:noProof/>
            <w:webHidden/>
          </w:rPr>
          <w:instrText xml:space="preserve"> PAGEREF _Toc42527454 \h </w:instrText>
        </w:r>
        <w:r w:rsidR="005E6E22">
          <w:rPr>
            <w:noProof/>
            <w:webHidden/>
          </w:rPr>
        </w:r>
        <w:r w:rsidR="005E6E22">
          <w:rPr>
            <w:noProof/>
            <w:webHidden/>
          </w:rPr>
          <w:fldChar w:fldCharType="separate"/>
        </w:r>
        <w:r w:rsidR="005E6E22">
          <w:rPr>
            <w:noProof/>
            <w:webHidden/>
          </w:rPr>
          <w:t>48</w:t>
        </w:r>
        <w:r w:rsidR="005E6E22">
          <w:rPr>
            <w:noProof/>
            <w:webHidden/>
          </w:rPr>
          <w:fldChar w:fldCharType="end"/>
        </w:r>
      </w:hyperlink>
    </w:p>
    <w:p w14:paraId="037C678E" w14:textId="3D90BF26"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005E6E22" w:rsidRPr="0020585F">
          <w:rPr>
            <w:rStyle w:val="Hyperlink"/>
            <w:noProof/>
          </w:rPr>
          <w:t>6.6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Distinction between </w:t>
        </w:r>
        <w:r w:rsidR="005E6E22" w:rsidRPr="0020585F">
          <w:rPr>
            <w:rStyle w:val="Hyperlink"/>
            <w:rFonts w:ascii="Courier New" w:hAnsi="Courier New" w:cs="Courier New"/>
            <w:noProof/>
          </w:rPr>
          <w:t>&lt;custom_attributes/&gt;</w:t>
        </w:r>
        <w:r w:rsidR="005E6E22" w:rsidRPr="0020585F">
          <w:rPr>
            <w:rStyle w:val="Hyperlink"/>
            <w:noProof/>
          </w:rPr>
          <w:t xml:space="preserve"> and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_Toc42527455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569D5474" w14:textId="2598CBE7" w:rsidR="005E6E22" w:rsidRDefault="00B54BAA">
      <w:pPr>
        <w:pStyle w:val="Verzeichnis3"/>
        <w:rPr>
          <w:rFonts w:asciiTheme="minorHAnsi" w:eastAsiaTheme="minorEastAsia" w:hAnsiTheme="minorHAnsi" w:cstheme="minorBidi"/>
          <w:noProof/>
          <w:sz w:val="22"/>
          <w:szCs w:val="22"/>
          <w:lang w:val="de-DE"/>
        </w:rPr>
      </w:pPr>
      <w:hyperlink w:anchor="_Toc42527456" w:history="1">
        <w:r w:rsidR="005E6E22" w:rsidRPr="0020585F">
          <w:rPr>
            <w:rStyle w:val="Hyperlink"/>
            <w:noProof/>
          </w:rPr>
          <w:t>6.6.1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process roles,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_Toc42527456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6CBDCF5F" w14:textId="7691DB72" w:rsidR="005E6E22" w:rsidRDefault="00B54BAA">
      <w:pPr>
        <w:pStyle w:val="Verzeichnis3"/>
        <w:rPr>
          <w:rFonts w:asciiTheme="minorHAnsi" w:eastAsiaTheme="minorEastAsia" w:hAnsiTheme="minorHAnsi" w:cstheme="minorBidi"/>
          <w:noProof/>
          <w:sz w:val="22"/>
          <w:szCs w:val="22"/>
          <w:lang w:val="de-DE"/>
        </w:rPr>
      </w:pPr>
      <w:hyperlink w:anchor="_Toc42527457" w:history="1">
        <w:r w:rsidR="005E6E22" w:rsidRPr="0020585F">
          <w:rPr>
            <w:rStyle w:val="Hyperlink"/>
            <w:noProof/>
          </w:rPr>
          <w:t>6.6.2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applications,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_Toc42527457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48C9594F" w14:textId="2D6AAB64" w:rsidR="005E6E22" w:rsidRDefault="00B54BAA">
      <w:pPr>
        <w:pStyle w:val="Verzeichnis3"/>
        <w:rPr>
          <w:rFonts w:asciiTheme="minorHAnsi" w:eastAsiaTheme="minorEastAsia" w:hAnsiTheme="minorHAnsi" w:cstheme="minorBidi"/>
          <w:noProof/>
          <w:sz w:val="22"/>
          <w:szCs w:val="22"/>
          <w:lang w:val="de-DE"/>
        </w:rPr>
      </w:pPr>
      <w:hyperlink w:anchor="_Toc42527458" w:history="1">
        <w:r w:rsidR="005E6E22" w:rsidRPr="0020585F">
          <w:rPr>
            <w:rStyle w:val="Hyperlink"/>
            <w:noProof/>
          </w:rPr>
          <w:t>6.6.3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Different levels of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sidRPr="0020585F">
          <w:rPr>
            <w:rStyle w:val="Hyperlink"/>
            <w:noProof/>
          </w:rPr>
          <w:t xml:space="preserve"> within χMCF data model</w:t>
        </w:r>
        <w:r w:rsidR="005E6E22">
          <w:rPr>
            <w:noProof/>
            <w:webHidden/>
          </w:rPr>
          <w:tab/>
        </w:r>
        <w:r w:rsidR="005E6E22">
          <w:rPr>
            <w:noProof/>
            <w:webHidden/>
          </w:rPr>
          <w:fldChar w:fldCharType="begin"/>
        </w:r>
        <w:r w:rsidR="005E6E22">
          <w:rPr>
            <w:noProof/>
            <w:webHidden/>
          </w:rPr>
          <w:instrText xml:space="preserve"> PAGEREF _Toc42527458 \h </w:instrText>
        </w:r>
        <w:r w:rsidR="005E6E22">
          <w:rPr>
            <w:noProof/>
            <w:webHidden/>
          </w:rPr>
        </w:r>
        <w:r w:rsidR="005E6E22">
          <w:rPr>
            <w:noProof/>
            <w:webHidden/>
          </w:rPr>
          <w:fldChar w:fldCharType="separate"/>
        </w:r>
        <w:r w:rsidR="005E6E22">
          <w:rPr>
            <w:noProof/>
            <w:webHidden/>
          </w:rPr>
          <w:t>54</w:t>
        </w:r>
        <w:r w:rsidR="005E6E22">
          <w:rPr>
            <w:noProof/>
            <w:webHidden/>
          </w:rPr>
          <w:fldChar w:fldCharType="end"/>
        </w:r>
      </w:hyperlink>
    </w:p>
    <w:p w14:paraId="6F7417D1" w14:textId="24158365"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005E6E22" w:rsidRPr="0020585F">
          <w:rPr>
            <w:rStyle w:val="Hyperlink"/>
            <w:noProof/>
            <w14:scene3d>
              <w14:camera w14:prst="orthographicFront"/>
              <w14:lightRig w14:rig="threePt" w14:dir="t">
                <w14:rot w14:lat="0" w14:lon="0" w14:rev="0"/>
              </w14:lightRig>
            </w14:scene3d>
          </w:rPr>
          <w:t>7</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0D connections</w:t>
        </w:r>
        <w:r w:rsidR="005E6E22">
          <w:rPr>
            <w:noProof/>
            <w:webHidden/>
          </w:rPr>
          <w:tab/>
        </w:r>
        <w:r w:rsidR="005E6E22">
          <w:rPr>
            <w:noProof/>
            <w:webHidden/>
          </w:rPr>
          <w:fldChar w:fldCharType="begin"/>
        </w:r>
        <w:r w:rsidR="005E6E22">
          <w:rPr>
            <w:noProof/>
            <w:webHidden/>
          </w:rPr>
          <w:instrText xml:space="preserve"> PAGEREF _Toc42527459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3C2B140" w14:textId="5A435319"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005E6E22" w:rsidRPr="0020585F">
          <w:rPr>
            <w:rStyle w:val="Hyperlink"/>
            <w:noProof/>
          </w:rPr>
          <w:t>7.1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_Toc42527460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F16B5B2" w14:textId="3EEB75CC" w:rsidR="005E6E22" w:rsidRDefault="00B54BAA">
      <w:pPr>
        <w:pStyle w:val="Verzeichnis3"/>
        <w:rPr>
          <w:rFonts w:asciiTheme="minorHAnsi" w:eastAsiaTheme="minorEastAsia" w:hAnsiTheme="minorHAnsi" w:cstheme="minorBidi"/>
          <w:noProof/>
          <w:sz w:val="22"/>
          <w:szCs w:val="22"/>
          <w:lang w:val="de-DE"/>
        </w:rPr>
      </w:pPr>
      <w:hyperlink w:anchor="_Toc42527461" w:history="1">
        <w:r w:rsidR="005E6E22" w:rsidRPr="0020585F">
          <w:rPr>
            <w:rStyle w:val="Hyperlink"/>
            <w:noProof/>
          </w:rPr>
          <w:t>7.1.1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_Toc42527461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5455883" w14:textId="47F15145" w:rsidR="005E6E22" w:rsidRDefault="00B54BAA">
      <w:pPr>
        <w:pStyle w:val="Verzeichnis3"/>
        <w:rPr>
          <w:rFonts w:asciiTheme="minorHAnsi" w:eastAsiaTheme="minorEastAsia" w:hAnsiTheme="minorHAnsi" w:cstheme="minorBidi"/>
          <w:noProof/>
          <w:sz w:val="22"/>
          <w:szCs w:val="22"/>
          <w:lang w:val="de-DE"/>
        </w:rPr>
      </w:pPr>
      <w:hyperlink w:anchor="_Toc42527462" w:history="1">
        <w:r w:rsidR="005E6E22" w:rsidRPr="0020585F">
          <w:rPr>
            <w:rStyle w:val="Hyperlink"/>
            <w:noProof/>
          </w:rPr>
          <w:t>7.1.2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_Toc42527462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0617454" w14:textId="061FDAAB" w:rsidR="005E6E22" w:rsidRDefault="00B54BAA">
      <w:pPr>
        <w:pStyle w:val="Verzeichnis3"/>
        <w:rPr>
          <w:rFonts w:asciiTheme="minorHAnsi" w:eastAsiaTheme="minorEastAsia" w:hAnsiTheme="minorHAnsi" w:cstheme="minorBidi"/>
          <w:noProof/>
          <w:sz w:val="22"/>
          <w:szCs w:val="22"/>
          <w:lang w:val="de-DE"/>
        </w:rPr>
      </w:pPr>
      <w:hyperlink w:anchor="_Toc42527463" w:history="1">
        <w:r w:rsidR="005E6E22" w:rsidRPr="0020585F">
          <w:rPr>
            <w:rStyle w:val="Hyperlink"/>
            <w:noProof/>
          </w:rPr>
          <w:t>7.1.3</w:t>
        </w:r>
        <w:r w:rsidR="005E6E22">
          <w:rPr>
            <w:rFonts w:asciiTheme="minorHAnsi" w:eastAsiaTheme="minorEastAsia" w:hAnsiTheme="minorHAnsi" w:cstheme="minorBidi"/>
            <w:noProof/>
            <w:sz w:val="22"/>
            <w:szCs w:val="22"/>
            <w:lang w:val="de-DE"/>
          </w:rPr>
          <w:tab/>
        </w:r>
        <w:r w:rsidR="005E6E22" w:rsidRPr="0020585F">
          <w:rPr>
            <w:rStyle w:val="Hyperlink"/>
            <w:noProof/>
          </w:rPr>
          <w:t>Direction</w:t>
        </w:r>
        <w:r w:rsidR="005E6E22">
          <w:rPr>
            <w:noProof/>
            <w:webHidden/>
          </w:rPr>
          <w:tab/>
        </w:r>
        <w:r w:rsidR="005E6E22">
          <w:rPr>
            <w:noProof/>
            <w:webHidden/>
          </w:rPr>
          <w:fldChar w:fldCharType="begin"/>
        </w:r>
        <w:r w:rsidR="005E6E22">
          <w:rPr>
            <w:noProof/>
            <w:webHidden/>
          </w:rPr>
          <w:instrText xml:space="preserve"> PAGEREF _Toc42527463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15B89315" w14:textId="28FAEBDE" w:rsidR="005E6E22" w:rsidRDefault="00B54BAA">
      <w:pPr>
        <w:pStyle w:val="Verzeichnis3"/>
        <w:rPr>
          <w:rFonts w:asciiTheme="minorHAnsi" w:eastAsiaTheme="minorEastAsia" w:hAnsiTheme="minorHAnsi" w:cstheme="minorBidi"/>
          <w:noProof/>
          <w:sz w:val="22"/>
          <w:szCs w:val="22"/>
          <w:lang w:val="de-DE"/>
        </w:rPr>
      </w:pPr>
      <w:hyperlink w:anchor="_Toc42527464" w:history="1">
        <w:r w:rsidR="005E6E22" w:rsidRPr="0020585F">
          <w:rPr>
            <w:rStyle w:val="Hyperlink"/>
            <w:noProof/>
          </w:rPr>
          <w:t>7.1.4</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_Toc42527464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64EF5AED" w14:textId="2996337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005E6E22" w:rsidRPr="0020585F">
          <w:rPr>
            <w:rStyle w:val="Hyperlink"/>
            <w:noProof/>
          </w:rPr>
          <w:t>7.2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Spot Welds</w:t>
        </w:r>
        <w:r w:rsidR="005E6E22">
          <w:rPr>
            <w:noProof/>
            <w:webHidden/>
          </w:rPr>
          <w:tab/>
        </w:r>
        <w:r w:rsidR="005E6E22">
          <w:rPr>
            <w:noProof/>
            <w:webHidden/>
          </w:rPr>
          <w:fldChar w:fldCharType="begin"/>
        </w:r>
        <w:r w:rsidR="005E6E22">
          <w:rPr>
            <w:noProof/>
            <w:webHidden/>
          </w:rPr>
          <w:instrText xml:space="preserve"> PAGEREF _Toc42527465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D802F2E" w14:textId="61CB9507"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005E6E22" w:rsidRPr="0020585F">
          <w:rPr>
            <w:rStyle w:val="Hyperlink"/>
            <w:noProof/>
          </w:rPr>
          <w:t>7.3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Robscans</w:t>
        </w:r>
        <w:r w:rsidR="005E6E22">
          <w:rPr>
            <w:noProof/>
            <w:webHidden/>
          </w:rPr>
          <w:tab/>
        </w:r>
        <w:r w:rsidR="005E6E22">
          <w:rPr>
            <w:noProof/>
            <w:webHidden/>
          </w:rPr>
          <w:fldChar w:fldCharType="begin"/>
        </w:r>
        <w:r w:rsidR="005E6E22">
          <w:rPr>
            <w:noProof/>
            <w:webHidden/>
          </w:rPr>
          <w:instrText xml:space="preserve"> PAGEREF _Toc42527466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499EE5EE" w14:textId="5D27D8A3"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005E6E22" w:rsidRPr="0020585F">
          <w:rPr>
            <w:rStyle w:val="Hyperlink"/>
            <w:noProof/>
          </w:rPr>
          <w:t>7.4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Rivets</w:t>
        </w:r>
        <w:r w:rsidR="005E6E22">
          <w:rPr>
            <w:noProof/>
            <w:webHidden/>
          </w:rPr>
          <w:tab/>
        </w:r>
        <w:r w:rsidR="005E6E22">
          <w:rPr>
            <w:noProof/>
            <w:webHidden/>
          </w:rPr>
          <w:fldChar w:fldCharType="begin"/>
        </w:r>
        <w:r w:rsidR="005E6E22">
          <w:rPr>
            <w:noProof/>
            <w:webHidden/>
          </w:rPr>
          <w:instrText xml:space="preserve"> PAGEREF _Toc42527467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6FE7BCB7" w14:textId="7723862A" w:rsidR="005E6E22" w:rsidRDefault="00B54BAA">
      <w:pPr>
        <w:pStyle w:val="Verzeichnis3"/>
        <w:rPr>
          <w:rFonts w:asciiTheme="minorHAnsi" w:eastAsiaTheme="minorEastAsia" w:hAnsiTheme="minorHAnsi" w:cstheme="minorBidi"/>
          <w:noProof/>
          <w:sz w:val="22"/>
          <w:szCs w:val="22"/>
          <w:lang w:val="de-DE"/>
        </w:rPr>
      </w:pPr>
      <w:hyperlink w:anchor="_Toc42527468" w:history="1">
        <w:r w:rsidR="005E6E22" w:rsidRPr="0020585F">
          <w:rPr>
            <w:rStyle w:val="Hyperlink"/>
            <w:noProof/>
          </w:rPr>
          <w:t>7.4.1</w:t>
        </w:r>
        <w:r w:rsidR="005E6E22">
          <w:rPr>
            <w:rFonts w:asciiTheme="minorHAnsi" w:eastAsiaTheme="minorEastAsia" w:hAnsiTheme="minorHAnsi" w:cstheme="minorBidi"/>
            <w:noProof/>
            <w:sz w:val="22"/>
            <w:szCs w:val="22"/>
            <w:lang w:val="de-DE"/>
          </w:rPr>
          <w:tab/>
        </w:r>
        <w:r w:rsidR="005E6E22" w:rsidRPr="0020585F">
          <w:rPr>
            <w:rStyle w:val="Hyperlink"/>
            <w:noProof/>
          </w:rPr>
          <w:t>Blind Rivets</w:t>
        </w:r>
        <w:r w:rsidR="005E6E22">
          <w:rPr>
            <w:noProof/>
            <w:webHidden/>
          </w:rPr>
          <w:tab/>
        </w:r>
        <w:r w:rsidR="005E6E22">
          <w:rPr>
            <w:noProof/>
            <w:webHidden/>
          </w:rPr>
          <w:fldChar w:fldCharType="begin"/>
        </w:r>
        <w:r w:rsidR="005E6E22">
          <w:rPr>
            <w:noProof/>
            <w:webHidden/>
          </w:rPr>
          <w:instrText xml:space="preserve"> PAGEREF _Toc42527468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283FAFD8" w14:textId="3EF45AFC" w:rsidR="005E6E22" w:rsidRDefault="00B54BAA">
      <w:pPr>
        <w:pStyle w:val="Verzeichnis3"/>
        <w:rPr>
          <w:rFonts w:asciiTheme="minorHAnsi" w:eastAsiaTheme="minorEastAsia" w:hAnsiTheme="minorHAnsi" w:cstheme="minorBidi"/>
          <w:noProof/>
          <w:sz w:val="22"/>
          <w:szCs w:val="22"/>
          <w:lang w:val="de-DE"/>
        </w:rPr>
      </w:pPr>
      <w:hyperlink w:anchor="_Toc42527469" w:history="1">
        <w:r w:rsidR="005E6E22" w:rsidRPr="0020585F">
          <w:rPr>
            <w:rStyle w:val="Hyperlink"/>
            <w:noProof/>
          </w:rPr>
          <w:t>7.4.2</w:t>
        </w:r>
        <w:r w:rsidR="005E6E22">
          <w:rPr>
            <w:rFonts w:asciiTheme="minorHAnsi" w:eastAsiaTheme="minorEastAsia" w:hAnsiTheme="minorHAnsi" w:cstheme="minorBidi"/>
            <w:noProof/>
            <w:sz w:val="22"/>
            <w:szCs w:val="22"/>
            <w:lang w:val="de-DE"/>
          </w:rPr>
          <w:tab/>
        </w:r>
        <w:r w:rsidR="005E6E22" w:rsidRPr="0020585F">
          <w:rPr>
            <w:rStyle w:val="Hyperlink"/>
            <w:noProof/>
          </w:rPr>
          <w:t>Self-Piercing Rivets</w:t>
        </w:r>
        <w:r w:rsidR="005E6E22">
          <w:rPr>
            <w:noProof/>
            <w:webHidden/>
          </w:rPr>
          <w:tab/>
        </w:r>
        <w:r w:rsidR="005E6E22">
          <w:rPr>
            <w:noProof/>
            <w:webHidden/>
          </w:rPr>
          <w:fldChar w:fldCharType="begin"/>
        </w:r>
        <w:r w:rsidR="005E6E22">
          <w:rPr>
            <w:noProof/>
            <w:webHidden/>
          </w:rPr>
          <w:instrText xml:space="preserve"> PAGEREF _Toc42527469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2E49B295" w14:textId="600DAA05" w:rsidR="005E6E22" w:rsidRDefault="00B54BAA">
      <w:pPr>
        <w:pStyle w:val="Verzeichnis3"/>
        <w:rPr>
          <w:rFonts w:asciiTheme="minorHAnsi" w:eastAsiaTheme="minorEastAsia" w:hAnsiTheme="minorHAnsi" w:cstheme="minorBidi"/>
          <w:noProof/>
          <w:sz w:val="22"/>
          <w:szCs w:val="22"/>
          <w:lang w:val="de-DE"/>
        </w:rPr>
      </w:pPr>
      <w:hyperlink w:anchor="_Toc42527470" w:history="1">
        <w:r w:rsidR="005E6E22" w:rsidRPr="0020585F">
          <w:rPr>
            <w:rStyle w:val="Hyperlink"/>
            <w:noProof/>
          </w:rPr>
          <w:t>7.4.3</w:t>
        </w:r>
        <w:r w:rsidR="005E6E22">
          <w:rPr>
            <w:rFonts w:asciiTheme="minorHAnsi" w:eastAsiaTheme="minorEastAsia" w:hAnsiTheme="minorHAnsi" w:cstheme="minorBidi"/>
            <w:noProof/>
            <w:sz w:val="22"/>
            <w:szCs w:val="22"/>
            <w:lang w:val="de-DE"/>
          </w:rPr>
          <w:tab/>
        </w:r>
        <w:r w:rsidR="005E6E22" w:rsidRPr="0020585F">
          <w:rPr>
            <w:rStyle w:val="Hyperlink"/>
            <w:noProof/>
          </w:rPr>
          <w:t>Solid Rivets</w:t>
        </w:r>
        <w:r w:rsidR="005E6E22">
          <w:rPr>
            <w:noProof/>
            <w:webHidden/>
          </w:rPr>
          <w:tab/>
        </w:r>
        <w:r w:rsidR="005E6E22">
          <w:rPr>
            <w:noProof/>
            <w:webHidden/>
          </w:rPr>
          <w:fldChar w:fldCharType="begin"/>
        </w:r>
        <w:r w:rsidR="005E6E22">
          <w:rPr>
            <w:noProof/>
            <w:webHidden/>
          </w:rPr>
          <w:instrText xml:space="preserve"> PAGEREF _Toc42527470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5C54D20C" w14:textId="351A76CB" w:rsidR="005E6E22" w:rsidRDefault="00B54BAA">
      <w:pPr>
        <w:pStyle w:val="Verzeichnis3"/>
        <w:rPr>
          <w:rFonts w:asciiTheme="minorHAnsi" w:eastAsiaTheme="minorEastAsia" w:hAnsiTheme="minorHAnsi" w:cstheme="minorBidi"/>
          <w:noProof/>
          <w:sz w:val="22"/>
          <w:szCs w:val="22"/>
          <w:lang w:val="de-DE"/>
        </w:rPr>
      </w:pPr>
      <w:hyperlink w:anchor="_Toc42527471" w:history="1">
        <w:r w:rsidR="005E6E22" w:rsidRPr="0020585F">
          <w:rPr>
            <w:rStyle w:val="Hyperlink"/>
            <w:noProof/>
          </w:rPr>
          <w:t>7.4.4</w:t>
        </w:r>
        <w:r w:rsidR="005E6E22">
          <w:rPr>
            <w:rFonts w:asciiTheme="minorHAnsi" w:eastAsiaTheme="minorEastAsia" w:hAnsiTheme="minorHAnsi" w:cstheme="minorBidi"/>
            <w:noProof/>
            <w:sz w:val="22"/>
            <w:szCs w:val="22"/>
            <w:lang w:val="de-DE"/>
          </w:rPr>
          <w:tab/>
        </w:r>
        <w:r w:rsidR="005E6E22" w:rsidRPr="0020585F">
          <w:rPr>
            <w:rStyle w:val="Hyperlink"/>
            <w:noProof/>
          </w:rPr>
          <w:t>Swop Rivets</w:t>
        </w:r>
        <w:r w:rsidR="005E6E22">
          <w:rPr>
            <w:noProof/>
            <w:webHidden/>
          </w:rPr>
          <w:tab/>
        </w:r>
        <w:r w:rsidR="005E6E22">
          <w:rPr>
            <w:noProof/>
            <w:webHidden/>
          </w:rPr>
          <w:fldChar w:fldCharType="begin"/>
        </w:r>
        <w:r w:rsidR="005E6E22">
          <w:rPr>
            <w:noProof/>
            <w:webHidden/>
          </w:rPr>
          <w:instrText xml:space="preserve"> PAGEREF _Toc42527471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D0B00FC" w14:textId="706A8150" w:rsidR="005E6E22" w:rsidRDefault="00B54BAA">
      <w:pPr>
        <w:pStyle w:val="Verzeichnis3"/>
        <w:rPr>
          <w:rFonts w:asciiTheme="minorHAnsi" w:eastAsiaTheme="minorEastAsia" w:hAnsiTheme="minorHAnsi" w:cstheme="minorBidi"/>
          <w:noProof/>
          <w:sz w:val="22"/>
          <w:szCs w:val="22"/>
          <w:lang w:val="de-DE"/>
        </w:rPr>
      </w:pPr>
      <w:hyperlink w:anchor="_Toc42527472" w:history="1">
        <w:r w:rsidR="005E6E22" w:rsidRPr="0020585F">
          <w:rPr>
            <w:rStyle w:val="Hyperlink"/>
            <w:noProof/>
          </w:rPr>
          <w:t>7.4.5</w:t>
        </w:r>
        <w:r w:rsidR="005E6E22">
          <w:rPr>
            <w:rFonts w:asciiTheme="minorHAnsi" w:eastAsiaTheme="minorEastAsia" w:hAnsiTheme="minorHAnsi" w:cstheme="minorBidi"/>
            <w:noProof/>
            <w:sz w:val="22"/>
            <w:szCs w:val="22"/>
            <w:lang w:val="de-DE"/>
          </w:rPr>
          <w:tab/>
        </w:r>
        <w:r w:rsidR="005E6E22" w:rsidRPr="0020585F">
          <w:rPr>
            <w:rStyle w:val="Hyperlink"/>
            <w:noProof/>
          </w:rPr>
          <w:t>Clinch Rivet Studs</w:t>
        </w:r>
        <w:r w:rsidR="005E6E22">
          <w:rPr>
            <w:noProof/>
            <w:webHidden/>
          </w:rPr>
          <w:tab/>
        </w:r>
        <w:r w:rsidR="005E6E22">
          <w:rPr>
            <w:noProof/>
            <w:webHidden/>
          </w:rPr>
          <w:fldChar w:fldCharType="begin"/>
        </w:r>
        <w:r w:rsidR="005E6E22">
          <w:rPr>
            <w:noProof/>
            <w:webHidden/>
          </w:rPr>
          <w:instrText xml:space="preserve"> PAGEREF _Toc42527472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6A31893A" w14:textId="7D6016BE"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005E6E22" w:rsidRPr="0020585F">
          <w:rPr>
            <w:rStyle w:val="Hyperlink"/>
            <w:noProof/>
          </w:rPr>
          <w:t>7.5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Threaded Connections: Bolts and Screws</w:t>
        </w:r>
        <w:r w:rsidR="005E6E22">
          <w:rPr>
            <w:noProof/>
            <w:webHidden/>
          </w:rPr>
          <w:tab/>
        </w:r>
        <w:r w:rsidR="005E6E22">
          <w:rPr>
            <w:noProof/>
            <w:webHidden/>
          </w:rPr>
          <w:fldChar w:fldCharType="begin"/>
        </w:r>
        <w:r w:rsidR="005E6E22">
          <w:rPr>
            <w:noProof/>
            <w:webHidden/>
          </w:rPr>
          <w:instrText xml:space="preserve"> PAGEREF _Toc42527473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96A736E" w14:textId="29572164" w:rsidR="005E6E22" w:rsidRDefault="00B54BAA">
      <w:pPr>
        <w:pStyle w:val="Verzeichnis3"/>
        <w:rPr>
          <w:rFonts w:asciiTheme="minorHAnsi" w:eastAsiaTheme="minorEastAsia" w:hAnsiTheme="minorHAnsi" w:cstheme="minorBidi"/>
          <w:noProof/>
          <w:sz w:val="22"/>
          <w:szCs w:val="22"/>
          <w:lang w:val="de-DE"/>
        </w:rPr>
      </w:pPr>
      <w:hyperlink w:anchor="_Toc42527474" w:history="1">
        <w:r w:rsidR="005E6E22" w:rsidRPr="0020585F">
          <w:rPr>
            <w:rStyle w:val="Hyperlink"/>
            <w:noProof/>
          </w:rPr>
          <w:t>7.5.1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_Toc42527474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53DAF204" w14:textId="6A68F462" w:rsidR="005E6E22" w:rsidRDefault="00B54BAA">
      <w:pPr>
        <w:pStyle w:val="Verzeichnis3"/>
        <w:rPr>
          <w:rFonts w:asciiTheme="minorHAnsi" w:eastAsiaTheme="minorEastAsia" w:hAnsiTheme="minorHAnsi" w:cstheme="minorBidi"/>
          <w:noProof/>
          <w:sz w:val="22"/>
          <w:szCs w:val="22"/>
          <w:lang w:val="de-DE"/>
        </w:rPr>
      </w:pPr>
      <w:hyperlink w:anchor="_Toc42527475" w:history="1">
        <w:r w:rsidR="005E6E22" w:rsidRPr="0020585F">
          <w:rPr>
            <w:rStyle w:val="Hyperlink"/>
            <w:noProof/>
          </w:rPr>
          <w:t>7.5.2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_Toc42527475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835FFE" w14:textId="27173E0F" w:rsidR="005E6E22" w:rsidRDefault="00B54BAA">
      <w:pPr>
        <w:pStyle w:val="Verzeichnis3"/>
        <w:rPr>
          <w:rFonts w:asciiTheme="minorHAnsi" w:eastAsiaTheme="minorEastAsia" w:hAnsiTheme="minorHAnsi" w:cstheme="minorBidi"/>
          <w:noProof/>
          <w:sz w:val="22"/>
          <w:szCs w:val="22"/>
          <w:lang w:val="de-DE"/>
        </w:rPr>
      </w:pPr>
      <w:hyperlink w:anchor="_Toc42527476" w:history="1">
        <w:r w:rsidR="005E6E22" w:rsidRPr="0020585F">
          <w:rPr>
            <w:rStyle w:val="Hyperlink"/>
            <w:noProof/>
          </w:rPr>
          <w:t>7.5.3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_Toc42527476 \h </w:instrText>
        </w:r>
        <w:r w:rsidR="005E6E22">
          <w:rPr>
            <w:noProof/>
            <w:webHidden/>
          </w:rPr>
        </w:r>
        <w:r w:rsidR="005E6E22">
          <w:rPr>
            <w:noProof/>
            <w:webHidden/>
          </w:rPr>
          <w:fldChar w:fldCharType="separate"/>
        </w:r>
        <w:r w:rsidR="005E6E22">
          <w:rPr>
            <w:noProof/>
            <w:webHidden/>
          </w:rPr>
          <w:t>78</w:t>
        </w:r>
        <w:r w:rsidR="005E6E22">
          <w:rPr>
            <w:noProof/>
            <w:webHidden/>
          </w:rPr>
          <w:fldChar w:fldCharType="end"/>
        </w:r>
      </w:hyperlink>
    </w:p>
    <w:p w14:paraId="78065342" w14:textId="27D717A4" w:rsidR="005E6E22" w:rsidRDefault="00B54BAA">
      <w:pPr>
        <w:pStyle w:val="Verzeichnis3"/>
        <w:rPr>
          <w:rFonts w:asciiTheme="minorHAnsi" w:eastAsiaTheme="minorEastAsia" w:hAnsiTheme="minorHAnsi" w:cstheme="minorBidi"/>
          <w:noProof/>
          <w:sz w:val="22"/>
          <w:szCs w:val="22"/>
          <w:lang w:val="de-DE"/>
        </w:rPr>
      </w:pPr>
      <w:hyperlink w:anchor="_Toc42527477" w:history="1">
        <w:r w:rsidR="005E6E22" w:rsidRPr="0020585F">
          <w:rPr>
            <w:rStyle w:val="Hyperlink"/>
            <w:noProof/>
          </w:rPr>
          <w:t>7.5.4</w:t>
        </w:r>
        <w:r w:rsidR="005E6E22">
          <w:rPr>
            <w:rFonts w:asciiTheme="minorHAnsi" w:eastAsiaTheme="minorEastAsia" w:hAnsiTheme="minorHAnsi" w:cstheme="minorBidi"/>
            <w:noProof/>
            <w:sz w:val="22"/>
            <w:szCs w:val="22"/>
            <w:lang w:val="de-DE"/>
          </w:rPr>
          <w:tab/>
        </w:r>
        <w:r w:rsidR="005E6E22" w:rsidRPr="0020585F">
          <w:rPr>
            <w:rStyle w:val="Hyperlink"/>
            <w:noProof/>
          </w:rPr>
          <w:t>Washer</w:t>
        </w:r>
        <w:r w:rsidR="005E6E22">
          <w:rPr>
            <w:noProof/>
            <w:webHidden/>
          </w:rPr>
          <w:tab/>
        </w:r>
        <w:r w:rsidR="005E6E22">
          <w:rPr>
            <w:noProof/>
            <w:webHidden/>
          </w:rPr>
          <w:fldChar w:fldCharType="begin"/>
        </w:r>
        <w:r w:rsidR="005E6E22">
          <w:rPr>
            <w:noProof/>
            <w:webHidden/>
          </w:rPr>
          <w:instrText xml:space="preserve"> PAGEREF _Toc42527477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25B50FD4" w14:textId="7B763A44" w:rsidR="005E6E22" w:rsidRDefault="00B54BAA">
      <w:pPr>
        <w:pStyle w:val="Verzeichnis3"/>
        <w:rPr>
          <w:rFonts w:asciiTheme="minorHAnsi" w:eastAsiaTheme="minorEastAsia" w:hAnsiTheme="minorHAnsi" w:cstheme="minorBidi"/>
          <w:noProof/>
          <w:sz w:val="22"/>
          <w:szCs w:val="22"/>
          <w:lang w:val="de-DE"/>
        </w:rPr>
      </w:pPr>
      <w:hyperlink w:anchor="_Toc42527478" w:history="1">
        <w:r w:rsidR="005E6E22" w:rsidRPr="0020585F">
          <w:rPr>
            <w:rStyle w:val="Hyperlink"/>
            <w:noProof/>
          </w:rPr>
          <w:t>7.5.5</w:t>
        </w:r>
        <w:r w:rsidR="005E6E22">
          <w:rPr>
            <w:rFonts w:asciiTheme="minorHAnsi" w:eastAsiaTheme="minorEastAsia" w:hAnsiTheme="minorHAnsi" w:cstheme="minorBidi"/>
            <w:noProof/>
            <w:sz w:val="22"/>
            <w:szCs w:val="22"/>
            <w:lang w:val="de-DE"/>
          </w:rPr>
          <w:tab/>
        </w:r>
        <w:r w:rsidR="005E6E22" w:rsidRPr="0020585F">
          <w:rPr>
            <w:rStyle w:val="Hyperlink"/>
            <w:noProof/>
          </w:rPr>
          <w:t>Nut</w:t>
        </w:r>
        <w:r w:rsidR="005E6E22">
          <w:rPr>
            <w:noProof/>
            <w:webHidden/>
          </w:rPr>
          <w:tab/>
        </w:r>
        <w:r w:rsidR="005E6E22">
          <w:rPr>
            <w:noProof/>
            <w:webHidden/>
          </w:rPr>
          <w:fldChar w:fldCharType="begin"/>
        </w:r>
        <w:r w:rsidR="005E6E22">
          <w:rPr>
            <w:noProof/>
            <w:webHidden/>
          </w:rPr>
          <w:instrText xml:space="preserve"> PAGEREF _Toc42527478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2E2CED71" w14:textId="27CAD143" w:rsidR="005E6E22" w:rsidRDefault="00B54BAA">
      <w:pPr>
        <w:pStyle w:val="Verzeichnis3"/>
        <w:rPr>
          <w:rFonts w:asciiTheme="minorHAnsi" w:eastAsiaTheme="minorEastAsia" w:hAnsiTheme="minorHAnsi" w:cstheme="minorBidi"/>
          <w:noProof/>
          <w:sz w:val="22"/>
          <w:szCs w:val="22"/>
          <w:lang w:val="de-DE"/>
        </w:rPr>
      </w:pPr>
      <w:hyperlink w:anchor="_Toc42527479" w:history="1">
        <w:r w:rsidR="005E6E22" w:rsidRPr="0020585F">
          <w:rPr>
            <w:rStyle w:val="Hyperlink"/>
            <w:noProof/>
          </w:rPr>
          <w:t>7.5.6</w:t>
        </w:r>
        <w:r w:rsidR="005E6E22">
          <w:rPr>
            <w:rFonts w:asciiTheme="minorHAnsi" w:eastAsiaTheme="minorEastAsia" w:hAnsiTheme="minorHAnsi" w:cstheme="minorBidi"/>
            <w:noProof/>
            <w:sz w:val="22"/>
            <w:szCs w:val="22"/>
            <w:lang w:val="de-DE"/>
          </w:rPr>
          <w:tab/>
        </w:r>
        <w:r w:rsidR="005E6E22" w:rsidRPr="0020585F">
          <w:rPr>
            <w:rStyle w:val="Hyperlink"/>
            <w:noProof/>
          </w:rPr>
          <w:t>Bolt</w:t>
        </w:r>
        <w:r w:rsidR="005E6E22">
          <w:rPr>
            <w:noProof/>
            <w:webHidden/>
          </w:rPr>
          <w:tab/>
        </w:r>
        <w:r w:rsidR="005E6E22">
          <w:rPr>
            <w:noProof/>
            <w:webHidden/>
          </w:rPr>
          <w:fldChar w:fldCharType="begin"/>
        </w:r>
        <w:r w:rsidR="005E6E22">
          <w:rPr>
            <w:noProof/>
            <w:webHidden/>
          </w:rPr>
          <w:instrText xml:space="preserve"> PAGEREF _Toc42527479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0C9DCF16" w14:textId="6EF3CE5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005E6E22" w:rsidRPr="0020585F">
          <w:rPr>
            <w:rStyle w:val="Hyperlink"/>
            <w:noProof/>
          </w:rPr>
          <w:t>7.5.6.1</w:t>
        </w:r>
        <w:r w:rsidR="005E6E22">
          <w:rPr>
            <w:rFonts w:asciiTheme="minorHAnsi" w:eastAsiaTheme="minorEastAsia" w:hAnsiTheme="minorHAnsi" w:cstheme="minorBidi"/>
            <w:noProof/>
            <w:sz w:val="22"/>
            <w:szCs w:val="22"/>
            <w:lang w:val="de-DE"/>
          </w:rPr>
          <w:tab/>
        </w:r>
        <w:r w:rsidR="005E6E22" w:rsidRPr="0020585F">
          <w:rPr>
            <w:rStyle w:val="Hyperlink"/>
            <w:noProof/>
          </w:rPr>
          <w:t>Possible Bolt and Screw Assemblies</w:t>
        </w:r>
        <w:r w:rsidR="005E6E22">
          <w:rPr>
            <w:noProof/>
            <w:webHidden/>
          </w:rPr>
          <w:tab/>
        </w:r>
        <w:r w:rsidR="005E6E22">
          <w:rPr>
            <w:noProof/>
            <w:webHidden/>
          </w:rPr>
          <w:fldChar w:fldCharType="begin"/>
        </w:r>
        <w:r w:rsidR="005E6E22">
          <w:rPr>
            <w:noProof/>
            <w:webHidden/>
          </w:rPr>
          <w:instrText xml:space="preserve"> PAGEREF _Toc42527480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D1E39F7" w14:textId="6477AC1A" w:rsidR="005E6E22" w:rsidRDefault="00B54BAA">
      <w:pPr>
        <w:pStyle w:val="Verzeichnis3"/>
        <w:rPr>
          <w:rFonts w:asciiTheme="minorHAnsi" w:eastAsiaTheme="minorEastAsia" w:hAnsiTheme="minorHAnsi" w:cstheme="minorBidi"/>
          <w:noProof/>
          <w:sz w:val="22"/>
          <w:szCs w:val="22"/>
          <w:lang w:val="de-DE"/>
        </w:rPr>
      </w:pPr>
      <w:hyperlink w:anchor="_Toc42527481" w:history="1">
        <w:r w:rsidR="005E6E22" w:rsidRPr="0020585F">
          <w:rPr>
            <w:rStyle w:val="Hyperlink"/>
            <w:noProof/>
          </w:rPr>
          <w:t>7.5.7</w:t>
        </w:r>
        <w:r w:rsidR="005E6E22">
          <w:rPr>
            <w:rFonts w:asciiTheme="minorHAnsi" w:eastAsiaTheme="minorEastAsia" w:hAnsiTheme="minorHAnsi" w:cstheme="minorBidi"/>
            <w:noProof/>
            <w:sz w:val="22"/>
            <w:szCs w:val="22"/>
            <w:lang w:val="de-DE"/>
          </w:rPr>
          <w:tab/>
        </w:r>
        <w:r w:rsidR="005E6E22" w:rsidRPr="0020585F">
          <w:rPr>
            <w:rStyle w:val="Hyperlink"/>
            <w:noProof/>
          </w:rPr>
          <w:t>Screw</w:t>
        </w:r>
        <w:r w:rsidR="005E6E22">
          <w:rPr>
            <w:noProof/>
            <w:webHidden/>
          </w:rPr>
          <w:tab/>
        </w:r>
        <w:r w:rsidR="005E6E22">
          <w:rPr>
            <w:noProof/>
            <w:webHidden/>
          </w:rPr>
          <w:fldChar w:fldCharType="begin"/>
        </w:r>
        <w:r w:rsidR="005E6E22">
          <w:rPr>
            <w:noProof/>
            <w:webHidden/>
          </w:rPr>
          <w:instrText xml:space="preserve"> PAGEREF _Toc42527481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2BA26A56" w14:textId="69D0D08A" w:rsidR="005E6E22" w:rsidRDefault="00B54BAA">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005E6E22" w:rsidRPr="0020585F">
          <w:rPr>
            <w:rStyle w:val="Hyperlink"/>
            <w:noProof/>
          </w:rPr>
          <w:t>7.5.7.1 Flow Drilled Screws (FDS)</w:t>
        </w:r>
        <w:r w:rsidR="005E6E22">
          <w:rPr>
            <w:noProof/>
            <w:webHidden/>
          </w:rPr>
          <w:tab/>
        </w:r>
        <w:r w:rsidR="005E6E22">
          <w:rPr>
            <w:noProof/>
            <w:webHidden/>
          </w:rPr>
          <w:fldChar w:fldCharType="begin"/>
        </w:r>
        <w:r w:rsidR="005E6E22">
          <w:rPr>
            <w:noProof/>
            <w:webHidden/>
          </w:rPr>
          <w:instrText xml:space="preserve"> PAGEREF _Toc42527482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10D62229" w14:textId="79C3F09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005E6E22" w:rsidRPr="0020585F">
          <w:rPr>
            <w:rStyle w:val="Hyperlink"/>
            <w:noProof/>
          </w:rPr>
          <w:t>7.6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Gum Drops</w:t>
        </w:r>
        <w:r w:rsidR="005E6E22">
          <w:rPr>
            <w:noProof/>
            <w:webHidden/>
          </w:rPr>
          <w:tab/>
        </w:r>
        <w:r w:rsidR="005E6E22">
          <w:rPr>
            <w:noProof/>
            <w:webHidden/>
          </w:rPr>
          <w:fldChar w:fldCharType="begin"/>
        </w:r>
        <w:r w:rsidR="005E6E22">
          <w:rPr>
            <w:noProof/>
            <w:webHidden/>
          </w:rPr>
          <w:instrText xml:space="preserve"> PAGEREF _Toc42527483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01E94C3A" w14:textId="14B85751"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005E6E22" w:rsidRPr="0020585F">
          <w:rPr>
            <w:rStyle w:val="Hyperlink"/>
            <w:noProof/>
          </w:rPr>
          <w:t>7.7</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Clinches</w:t>
        </w:r>
        <w:r w:rsidR="005E6E22">
          <w:rPr>
            <w:noProof/>
            <w:webHidden/>
          </w:rPr>
          <w:tab/>
        </w:r>
        <w:r w:rsidR="005E6E22">
          <w:rPr>
            <w:noProof/>
            <w:webHidden/>
          </w:rPr>
          <w:fldChar w:fldCharType="begin"/>
        </w:r>
        <w:r w:rsidR="005E6E22">
          <w:rPr>
            <w:noProof/>
            <w:webHidden/>
          </w:rPr>
          <w:instrText xml:space="preserve"> PAGEREF _Toc42527484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6E1DEB90" w14:textId="2B7096FA"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005E6E22" w:rsidRPr="0020585F">
          <w:rPr>
            <w:rStyle w:val="Hyperlink"/>
            <w:noProof/>
          </w:rPr>
          <w:t>7.8</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Heat Stakes / Thermal Stakes</w:t>
        </w:r>
        <w:r w:rsidR="005E6E22">
          <w:rPr>
            <w:noProof/>
            <w:webHidden/>
          </w:rPr>
          <w:tab/>
        </w:r>
        <w:r w:rsidR="005E6E22">
          <w:rPr>
            <w:noProof/>
            <w:webHidden/>
          </w:rPr>
          <w:fldChar w:fldCharType="begin"/>
        </w:r>
        <w:r w:rsidR="005E6E22">
          <w:rPr>
            <w:noProof/>
            <w:webHidden/>
          </w:rPr>
          <w:instrText xml:space="preserve"> PAGEREF _Toc42527485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0CE2F0C0" w14:textId="406F2993"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005E6E22" w:rsidRPr="0020585F">
          <w:rPr>
            <w:rStyle w:val="Hyperlink"/>
            <w:noProof/>
          </w:rPr>
          <w:t>7.9</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Clips/Snap Joints</w:t>
        </w:r>
        <w:r w:rsidR="005E6E22">
          <w:rPr>
            <w:noProof/>
            <w:webHidden/>
          </w:rPr>
          <w:tab/>
        </w:r>
        <w:r w:rsidR="005E6E22">
          <w:rPr>
            <w:noProof/>
            <w:webHidden/>
          </w:rPr>
          <w:fldChar w:fldCharType="begin"/>
        </w:r>
        <w:r w:rsidR="005E6E22">
          <w:rPr>
            <w:noProof/>
            <w:webHidden/>
          </w:rPr>
          <w:instrText xml:space="preserve"> PAGEREF _Toc42527486 \h </w:instrText>
        </w:r>
        <w:r w:rsidR="005E6E22">
          <w:rPr>
            <w:noProof/>
            <w:webHidden/>
          </w:rPr>
        </w:r>
        <w:r w:rsidR="005E6E22">
          <w:rPr>
            <w:noProof/>
            <w:webHidden/>
          </w:rPr>
          <w:fldChar w:fldCharType="separate"/>
        </w:r>
        <w:r w:rsidR="005E6E22">
          <w:rPr>
            <w:noProof/>
            <w:webHidden/>
          </w:rPr>
          <w:t>97</w:t>
        </w:r>
        <w:r w:rsidR="005E6E22">
          <w:rPr>
            <w:noProof/>
            <w:webHidden/>
          </w:rPr>
          <w:fldChar w:fldCharType="end"/>
        </w:r>
      </w:hyperlink>
    </w:p>
    <w:p w14:paraId="793A9C7C" w14:textId="3854FFE7"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005E6E22" w:rsidRPr="0020585F">
          <w:rPr>
            <w:rStyle w:val="Hyperlink"/>
            <w:noProof/>
          </w:rPr>
          <w:t>7.10</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Nails</w:t>
        </w:r>
        <w:r w:rsidR="005E6E22">
          <w:rPr>
            <w:noProof/>
            <w:webHidden/>
          </w:rPr>
          <w:tab/>
        </w:r>
        <w:r w:rsidR="005E6E22">
          <w:rPr>
            <w:noProof/>
            <w:webHidden/>
          </w:rPr>
          <w:fldChar w:fldCharType="begin"/>
        </w:r>
        <w:r w:rsidR="005E6E22">
          <w:rPr>
            <w:noProof/>
            <w:webHidden/>
          </w:rPr>
          <w:instrText xml:space="preserve"> PAGEREF _Toc42527487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58923DBA" w14:textId="5CE5137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005E6E22" w:rsidRPr="0020585F">
          <w:rPr>
            <w:rStyle w:val="Hyperlink"/>
            <w:noProof/>
          </w:rPr>
          <w:t>7.11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Rotation Joints</w:t>
        </w:r>
        <w:r w:rsidR="005E6E22">
          <w:rPr>
            <w:noProof/>
            <w:webHidden/>
          </w:rPr>
          <w:tab/>
        </w:r>
        <w:r w:rsidR="005E6E22">
          <w:rPr>
            <w:noProof/>
            <w:webHidden/>
          </w:rPr>
          <w:fldChar w:fldCharType="begin"/>
        </w:r>
        <w:r w:rsidR="005E6E22">
          <w:rPr>
            <w:noProof/>
            <w:webHidden/>
          </w:rPr>
          <w:instrText xml:space="preserve"> PAGEREF _Toc42527488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7D56EBFF" w14:textId="0204C003" w:rsidR="005E6E22" w:rsidRDefault="00B54BAA">
      <w:pPr>
        <w:pStyle w:val="Verzeichnis3"/>
        <w:rPr>
          <w:rFonts w:asciiTheme="minorHAnsi" w:eastAsiaTheme="minorEastAsia" w:hAnsiTheme="minorHAnsi" w:cstheme="minorBidi"/>
          <w:noProof/>
          <w:sz w:val="22"/>
          <w:szCs w:val="22"/>
          <w:lang w:val="de-DE"/>
        </w:rPr>
      </w:pPr>
      <w:hyperlink w:anchor="_Toc42527489" w:history="1">
        <w:r w:rsidR="005E6E22" w:rsidRPr="0020585F">
          <w:rPr>
            <w:rStyle w:val="Hyperlink"/>
            <w:noProof/>
          </w:rPr>
          <w:t>7.11.1</w:t>
        </w:r>
        <w:r w:rsidR="005E6E22">
          <w:rPr>
            <w:rFonts w:asciiTheme="minorHAnsi" w:eastAsiaTheme="minorEastAsia" w:hAnsiTheme="minorHAnsi" w:cstheme="minorBidi"/>
            <w:noProof/>
            <w:sz w:val="22"/>
            <w:szCs w:val="22"/>
            <w:lang w:val="de-DE"/>
          </w:rPr>
          <w:tab/>
        </w:r>
        <w:r w:rsidR="005E6E22" w:rsidRPr="0020585F">
          <w:rPr>
            <w:rStyle w:val="Hyperlink"/>
            <w:noProof/>
          </w:rPr>
          <w:t>ROTAV</w:t>
        </w:r>
        <w:r w:rsidR="005E6E22">
          <w:rPr>
            <w:noProof/>
            <w:webHidden/>
          </w:rPr>
          <w:tab/>
        </w:r>
        <w:r w:rsidR="005E6E22">
          <w:rPr>
            <w:noProof/>
            <w:webHidden/>
          </w:rPr>
          <w:fldChar w:fldCharType="begin"/>
        </w:r>
        <w:r w:rsidR="005E6E22">
          <w:rPr>
            <w:noProof/>
            <w:webHidden/>
          </w:rPr>
          <w:instrText xml:space="preserve"> PAGEREF _Toc42527489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0AA89744" w14:textId="6147C8F9"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005E6E22" w:rsidRPr="0020585F">
          <w:rPr>
            <w:rStyle w:val="Hyperlink"/>
            <w:noProof/>
            <w14:scene3d>
              <w14:camera w14:prst="orthographicFront"/>
              <w14:lightRig w14:rig="threePt" w14:dir="t">
                <w14:rot w14:lat="0" w14:lon="0" w14:rev="0"/>
              </w14:lightRig>
            </w14:scene3d>
          </w:rPr>
          <w:t>8</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1D connections</w:t>
        </w:r>
        <w:r w:rsidR="005E6E22">
          <w:rPr>
            <w:noProof/>
            <w:webHidden/>
          </w:rPr>
          <w:tab/>
        </w:r>
        <w:r w:rsidR="005E6E22">
          <w:rPr>
            <w:noProof/>
            <w:webHidden/>
          </w:rPr>
          <w:fldChar w:fldCharType="begin"/>
        </w:r>
        <w:r w:rsidR="005E6E22">
          <w:rPr>
            <w:noProof/>
            <w:webHidden/>
          </w:rPr>
          <w:instrText xml:space="preserve"> PAGEREF _Toc42527490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00BFC879" w14:textId="68A68F0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005E6E22" w:rsidRPr="0020585F">
          <w:rPr>
            <w:rStyle w:val="Hyperlink"/>
            <w:noProof/>
          </w:rPr>
          <w:t>8.1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_Toc42527491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587A8958" w14:textId="7AAEA2C4" w:rsidR="005E6E22" w:rsidRDefault="00B54BAA">
      <w:pPr>
        <w:pStyle w:val="Verzeichnis3"/>
        <w:rPr>
          <w:rFonts w:asciiTheme="minorHAnsi" w:eastAsiaTheme="minorEastAsia" w:hAnsiTheme="minorHAnsi" w:cstheme="minorBidi"/>
          <w:noProof/>
          <w:sz w:val="22"/>
          <w:szCs w:val="22"/>
          <w:lang w:val="de-DE"/>
        </w:rPr>
      </w:pPr>
      <w:hyperlink w:anchor="_Toc42527492" w:history="1">
        <w:r w:rsidR="005E6E22" w:rsidRPr="0020585F">
          <w:rPr>
            <w:rStyle w:val="Hyperlink"/>
            <w:noProof/>
          </w:rPr>
          <w:t>8.1.1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_Toc42527492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6FF3E86F" w14:textId="4B71EEDC" w:rsidR="005E6E22" w:rsidRDefault="00B54BAA">
      <w:pPr>
        <w:pStyle w:val="Verzeichnis3"/>
        <w:rPr>
          <w:rFonts w:asciiTheme="minorHAnsi" w:eastAsiaTheme="minorEastAsia" w:hAnsiTheme="minorHAnsi" w:cstheme="minorBidi"/>
          <w:noProof/>
          <w:sz w:val="22"/>
          <w:szCs w:val="22"/>
          <w:lang w:val="de-DE"/>
        </w:rPr>
      </w:pPr>
      <w:hyperlink w:anchor="_Toc42527493" w:history="1">
        <w:r w:rsidR="005E6E22" w:rsidRPr="0020585F">
          <w:rPr>
            <w:rStyle w:val="Hyperlink"/>
            <w:noProof/>
          </w:rPr>
          <w:t>8.1.2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_Toc42527493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B28CC1A" w14:textId="413F5A4C" w:rsidR="005E6E22" w:rsidRDefault="00B54BAA">
      <w:pPr>
        <w:pStyle w:val="Verzeichnis3"/>
        <w:rPr>
          <w:rFonts w:asciiTheme="minorHAnsi" w:eastAsiaTheme="minorEastAsia" w:hAnsiTheme="minorHAnsi" w:cstheme="minorBidi"/>
          <w:noProof/>
          <w:sz w:val="22"/>
          <w:szCs w:val="22"/>
          <w:lang w:val="de-DE"/>
        </w:rPr>
      </w:pPr>
      <w:hyperlink w:anchor="_Toc42527494" w:history="1">
        <w:r w:rsidR="005E6E22" w:rsidRPr="0020585F">
          <w:rPr>
            <w:rStyle w:val="Hyperlink"/>
            <w:noProof/>
          </w:rPr>
          <w:t>8.1.3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_Toc42527494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672B034B" w14:textId="1842873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005E6E22" w:rsidRPr="0020585F">
          <w:rPr>
            <w:rStyle w:val="Hyperlink"/>
            <w:noProof/>
          </w:rPr>
          <w:t>8.2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Seam Welds</w:t>
        </w:r>
        <w:r w:rsidR="005E6E22">
          <w:rPr>
            <w:noProof/>
            <w:webHidden/>
          </w:rPr>
          <w:tab/>
        </w:r>
        <w:r w:rsidR="005E6E22">
          <w:rPr>
            <w:noProof/>
            <w:webHidden/>
          </w:rPr>
          <w:fldChar w:fldCharType="begin"/>
        </w:r>
        <w:r w:rsidR="005E6E22">
          <w:rPr>
            <w:noProof/>
            <w:webHidden/>
          </w:rPr>
          <w:instrText xml:space="preserve"> PAGEREF _Toc42527495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82A4C34" w14:textId="2F0E454A" w:rsidR="005E6E22" w:rsidRDefault="00B54BAA">
      <w:pPr>
        <w:pStyle w:val="Verzeichnis3"/>
        <w:rPr>
          <w:rFonts w:asciiTheme="minorHAnsi" w:eastAsiaTheme="minorEastAsia" w:hAnsiTheme="minorHAnsi" w:cstheme="minorBidi"/>
          <w:noProof/>
          <w:sz w:val="22"/>
          <w:szCs w:val="22"/>
          <w:lang w:val="de-DE"/>
        </w:rPr>
      </w:pPr>
      <w:hyperlink w:anchor="_Toc42527496" w:history="1">
        <w:r w:rsidR="005E6E22" w:rsidRPr="0020585F">
          <w:rPr>
            <w:rStyle w:val="Hyperlink"/>
            <w:noProof/>
          </w:rPr>
          <w:t>8.2.1</w:t>
        </w:r>
        <w:r w:rsidR="005E6E22">
          <w:rPr>
            <w:rFonts w:asciiTheme="minorHAnsi" w:eastAsiaTheme="minorEastAsia" w:hAnsiTheme="minorHAnsi" w:cstheme="minorBidi"/>
            <w:noProof/>
            <w:sz w:val="22"/>
            <w:szCs w:val="22"/>
            <w:lang w:val="de-DE"/>
          </w:rPr>
          <w:tab/>
        </w:r>
        <w:r w:rsidR="005E6E22" w:rsidRPr="0020585F">
          <w:rPr>
            <w:rStyle w:val="Hyperlink"/>
            <w:noProof/>
          </w:rPr>
          <w:t>Description and Modeling Parameters</w:t>
        </w:r>
        <w:r w:rsidR="005E6E22">
          <w:rPr>
            <w:noProof/>
            <w:webHidden/>
          </w:rPr>
          <w:tab/>
        </w:r>
        <w:r w:rsidR="005E6E22">
          <w:rPr>
            <w:noProof/>
            <w:webHidden/>
          </w:rPr>
          <w:fldChar w:fldCharType="begin"/>
        </w:r>
        <w:r w:rsidR="005E6E22">
          <w:rPr>
            <w:noProof/>
            <w:webHidden/>
          </w:rPr>
          <w:instrText xml:space="preserve"> PAGEREF _Toc42527496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09BA5FAE" w14:textId="14D820C3" w:rsidR="005E6E22" w:rsidRDefault="00B54BAA">
      <w:pPr>
        <w:pStyle w:val="Verzeichnis3"/>
        <w:rPr>
          <w:rFonts w:asciiTheme="minorHAnsi" w:eastAsiaTheme="minorEastAsia" w:hAnsiTheme="minorHAnsi" w:cstheme="minorBidi"/>
          <w:noProof/>
          <w:sz w:val="22"/>
          <w:szCs w:val="22"/>
          <w:lang w:val="de-DE"/>
        </w:rPr>
      </w:pPr>
      <w:hyperlink w:anchor="_Toc42527497" w:history="1">
        <w:r w:rsidR="005E6E22" w:rsidRPr="0020585F">
          <w:rPr>
            <w:rStyle w:val="Hyperlink"/>
            <w:noProof/>
          </w:rPr>
          <w:t>8.2.2</w:t>
        </w:r>
        <w:r w:rsidR="005E6E22">
          <w:rPr>
            <w:rFonts w:asciiTheme="minorHAnsi" w:eastAsiaTheme="minorEastAsia" w:hAnsiTheme="minorHAnsi" w:cstheme="minorBidi"/>
            <w:noProof/>
            <w:sz w:val="22"/>
            <w:szCs w:val="22"/>
            <w:lang w:val="de-DE"/>
          </w:rPr>
          <w:tab/>
        </w:r>
        <w:r w:rsidR="005E6E22" w:rsidRPr="0020585F">
          <w:rPr>
            <w:rStyle w:val="Hyperlink"/>
            <w:noProof/>
          </w:rPr>
          <w:t>Seam Weld Definition Overview</w:t>
        </w:r>
        <w:r w:rsidR="005E6E22">
          <w:rPr>
            <w:noProof/>
            <w:webHidden/>
          </w:rPr>
          <w:tab/>
        </w:r>
        <w:r w:rsidR="005E6E22">
          <w:rPr>
            <w:noProof/>
            <w:webHidden/>
          </w:rPr>
          <w:fldChar w:fldCharType="begin"/>
        </w:r>
        <w:r w:rsidR="005E6E22">
          <w:rPr>
            <w:noProof/>
            <w:webHidden/>
          </w:rPr>
          <w:instrText xml:space="preserve"> PAGEREF _Toc42527497 \h </w:instrText>
        </w:r>
        <w:r w:rsidR="005E6E22">
          <w:rPr>
            <w:noProof/>
            <w:webHidden/>
          </w:rPr>
        </w:r>
        <w:r w:rsidR="005E6E22">
          <w:rPr>
            <w:noProof/>
            <w:webHidden/>
          </w:rPr>
          <w:fldChar w:fldCharType="separate"/>
        </w:r>
        <w:r w:rsidR="005E6E22">
          <w:rPr>
            <w:noProof/>
            <w:webHidden/>
          </w:rPr>
          <w:t>110</w:t>
        </w:r>
        <w:r w:rsidR="005E6E22">
          <w:rPr>
            <w:noProof/>
            <w:webHidden/>
          </w:rPr>
          <w:fldChar w:fldCharType="end"/>
        </w:r>
      </w:hyperlink>
    </w:p>
    <w:p w14:paraId="4DF54231" w14:textId="6E0077D8" w:rsidR="005E6E22" w:rsidRDefault="00B54BAA">
      <w:pPr>
        <w:pStyle w:val="Verzeichnis3"/>
        <w:rPr>
          <w:rFonts w:asciiTheme="minorHAnsi" w:eastAsiaTheme="minorEastAsia" w:hAnsiTheme="minorHAnsi" w:cstheme="minorBidi"/>
          <w:noProof/>
          <w:sz w:val="22"/>
          <w:szCs w:val="22"/>
          <w:lang w:val="de-DE"/>
        </w:rPr>
      </w:pPr>
      <w:hyperlink w:anchor="_Toc42527498" w:history="1">
        <w:r w:rsidR="005E6E22" w:rsidRPr="0020585F">
          <w:rPr>
            <w:rStyle w:val="Hyperlink"/>
            <w:noProof/>
          </w:rPr>
          <w:t>8.2.3</w:t>
        </w:r>
        <w:r w:rsidR="005E6E22">
          <w:rPr>
            <w:rFonts w:asciiTheme="minorHAnsi" w:eastAsiaTheme="minorEastAsia" w:hAnsiTheme="minorHAnsi" w:cstheme="minorBidi"/>
            <w:noProof/>
            <w:sz w:val="22"/>
            <w:szCs w:val="22"/>
            <w:lang w:val="de-DE"/>
          </w:rPr>
          <w:tab/>
        </w:r>
        <w:r w:rsidR="005E6E22" w:rsidRPr="0020585F">
          <w:rPr>
            <w:rStyle w:val="Hyperlink"/>
            <w:noProof/>
          </w:rPr>
          <w:t>Specific XML Realization</w:t>
        </w:r>
        <w:r w:rsidR="005E6E22">
          <w:rPr>
            <w:noProof/>
            <w:webHidden/>
          </w:rPr>
          <w:tab/>
        </w:r>
        <w:r w:rsidR="005E6E22">
          <w:rPr>
            <w:noProof/>
            <w:webHidden/>
          </w:rPr>
          <w:fldChar w:fldCharType="begin"/>
        </w:r>
        <w:r w:rsidR="005E6E22">
          <w:rPr>
            <w:noProof/>
            <w:webHidden/>
          </w:rPr>
          <w:instrText xml:space="preserve"> PAGEREF _Toc42527498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54F9438A" w14:textId="53CDBD3D" w:rsidR="005E6E22" w:rsidRDefault="00B54BAA">
      <w:pPr>
        <w:pStyle w:val="Verzeichnis3"/>
        <w:rPr>
          <w:rFonts w:asciiTheme="minorHAnsi" w:eastAsiaTheme="minorEastAsia" w:hAnsiTheme="minorHAnsi" w:cstheme="minorBidi"/>
          <w:noProof/>
          <w:sz w:val="22"/>
          <w:szCs w:val="22"/>
          <w:lang w:val="de-DE"/>
        </w:rPr>
      </w:pPr>
      <w:hyperlink w:anchor="_Toc42527499" w:history="1">
        <w:r w:rsidR="005E6E22" w:rsidRPr="0020585F">
          <w:rPr>
            <w:rStyle w:val="Hyperlink"/>
            <w:noProof/>
          </w:rPr>
          <w:t>8.2.4</w:t>
        </w:r>
        <w:r w:rsidR="005E6E22">
          <w:rPr>
            <w:rFonts w:asciiTheme="minorHAnsi" w:eastAsiaTheme="minorEastAsia" w:hAnsiTheme="minorHAnsi" w:cstheme="minorBidi"/>
            <w:noProof/>
            <w:sz w:val="22"/>
            <w:szCs w:val="22"/>
            <w:lang w:val="de-DE"/>
          </w:rPr>
          <w:tab/>
        </w:r>
        <w:r w:rsidR="005E6E22" w:rsidRPr="0020585F">
          <w:rPr>
            <w:rStyle w:val="Hyperlink"/>
            <w:noProof/>
          </w:rPr>
          <w:t>Generic Seam Weld Definition</w:t>
        </w:r>
        <w:r w:rsidR="005E6E22">
          <w:rPr>
            <w:noProof/>
            <w:webHidden/>
          </w:rPr>
          <w:tab/>
        </w:r>
        <w:r w:rsidR="005E6E22">
          <w:rPr>
            <w:noProof/>
            <w:webHidden/>
          </w:rPr>
          <w:fldChar w:fldCharType="begin"/>
        </w:r>
        <w:r w:rsidR="005E6E22">
          <w:rPr>
            <w:noProof/>
            <w:webHidden/>
          </w:rPr>
          <w:instrText xml:space="preserve"> PAGEREF _Toc42527499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79A0FAFE" w14:textId="02C4C323"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005E6E22" w:rsidRPr="0020585F">
          <w:rPr>
            <w:rStyle w:val="Hyperlink"/>
            <w:noProof/>
          </w:rPr>
          <w:t>8.2.4.1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_Toc42527500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2FC9D7C3" w14:textId="55EB366D"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005E6E22" w:rsidRPr="0020585F">
          <w:rPr>
            <w:rStyle w:val="Hyperlink"/>
            <w:noProof/>
          </w:rPr>
          <w:t>8.2.4.2</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_Toc42527501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D67267C" w14:textId="39CD9A3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005E6E22" w:rsidRPr="0020585F">
          <w:rPr>
            <w:rStyle w:val="Hyperlink"/>
            <w:noProof/>
          </w:rPr>
          <w:t>8.2.4.3</w:t>
        </w:r>
        <w:r w:rsidR="005E6E22">
          <w:rPr>
            <w:rFonts w:asciiTheme="minorHAnsi" w:eastAsiaTheme="minorEastAsia" w:hAnsiTheme="minorHAnsi" w:cstheme="minorBidi"/>
            <w:noProof/>
            <w:sz w:val="22"/>
            <w:szCs w:val="22"/>
            <w:lang w:val="de-DE"/>
          </w:rPr>
          <w:tab/>
        </w:r>
        <w:r w:rsidR="005E6E22" w:rsidRPr="0020585F">
          <w:rPr>
            <w:rStyle w:val="Hyperlink"/>
            <w:noProof/>
          </w:rPr>
          <w:t>Weld Position and Sheet Metal Parameters</w:t>
        </w:r>
        <w:r w:rsidR="005E6E22">
          <w:rPr>
            <w:noProof/>
            <w:webHidden/>
          </w:rPr>
          <w:tab/>
        </w:r>
        <w:r w:rsidR="005E6E22">
          <w:rPr>
            <w:noProof/>
            <w:webHidden/>
          </w:rPr>
          <w:fldChar w:fldCharType="begin"/>
        </w:r>
        <w:r w:rsidR="005E6E22">
          <w:rPr>
            <w:noProof/>
            <w:webHidden/>
          </w:rPr>
          <w:instrText xml:space="preserve"> PAGEREF _Toc42527502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3C4A4D" w14:textId="4054FEA0" w:rsidR="005E6E22" w:rsidRDefault="00B54BA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005E6E22" w:rsidRPr="0020585F">
          <w:rPr>
            <w:rStyle w:val="Hyperlink"/>
            <w:noProof/>
          </w:rPr>
          <w:t>8.2.4.3.1</w:t>
        </w:r>
        <w:r w:rsidR="005E6E22">
          <w:rPr>
            <w:rFonts w:asciiTheme="minorHAnsi" w:eastAsiaTheme="minorEastAsia" w:hAnsiTheme="minorHAnsi" w:cstheme="minorBidi"/>
            <w:noProof/>
            <w:sz w:val="22"/>
            <w:szCs w:val="22"/>
            <w:lang w:val="de-DE"/>
          </w:rPr>
          <w:tab/>
        </w:r>
        <w:r w:rsidR="005E6E22" w:rsidRPr="0020585F">
          <w:rPr>
            <w:rStyle w:val="Hyperlink"/>
            <w:noProof/>
          </w:rPr>
          <w:t>Parameters Assigned to a Specific Sheet of the Flange</w:t>
        </w:r>
        <w:r w:rsidR="005E6E22">
          <w:rPr>
            <w:noProof/>
            <w:webHidden/>
          </w:rPr>
          <w:tab/>
        </w:r>
        <w:r w:rsidR="005E6E22">
          <w:rPr>
            <w:noProof/>
            <w:webHidden/>
          </w:rPr>
          <w:fldChar w:fldCharType="begin"/>
        </w:r>
        <w:r w:rsidR="005E6E22">
          <w:rPr>
            <w:noProof/>
            <w:webHidden/>
          </w:rPr>
          <w:instrText xml:space="preserve"> PAGEREF _Toc42527503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08FB2B24" w14:textId="7119033F" w:rsidR="005E6E22" w:rsidRDefault="00B54BA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005E6E22" w:rsidRPr="0020585F">
          <w:rPr>
            <w:rStyle w:val="Hyperlink"/>
            <w:noProof/>
          </w:rPr>
          <w:t>8.2.4.3.2</w:t>
        </w:r>
        <w:r w:rsidR="005E6E22">
          <w:rPr>
            <w:rFonts w:asciiTheme="minorHAnsi" w:eastAsiaTheme="minorEastAsia" w:hAnsiTheme="minorHAnsi" w:cstheme="minorBidi"/>
            <w:noProof/>
            <w:sz w:val="22"/>
            <w:szCs w:val="22"/>
            <w:lang w:val="de-DE"/>
          </w:rPr>
          <w:tab/>
        </w:r>
        <w:r w:rsidR="005E6E22" w:rsidRPr="0020585F">
          <w:rPr>
            <w:rStyle w:val="Hyperlink"/>
            <w:noProof/>
          </w:rPr>
          <w:t>Welding Position</w:t>
        </w:r>
        <w:r w:rsidR="005E6E22">
          <w:rPr>
            <w:noProof/>
            <w:webHidden/>
          </w:rPr>
          <w:tab/>
        </w:r>
        <w:r w:rsidR="005E6E22">
          <w:rPr>
            <w:noProof/>
            <w:webHidden/>
          </w:rPr>
          <w:fldChar w:fldCharType="begin"/>
        </w:r>
        <w:r w:rsidR="005E6E22">
          <w:rPr>
            <w:noProof/>
            <w:webHidden/>
          </w:rPr>
          <w:instrText xml:space="preserve"> PAGEREF _Toc42527504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26B2BC47" w14:textId="493C2A3A" w:rsidR="005E6E22" w:rsidRDefault="00B54BAA">
      <w:pPr>
        <w:pStyle w:val="Verzeichnis3"/>
        <w:rPr>
          <w:rFonts w:asciiTheme="minorHAnsi" w:eastAsiaTheme="minorEastAsia" w:hAnsiTheme="minorHAnsi" w:cstheme="minorBidi"/>
          <w:noProof/>
          <w:sz w:val="22"/>
          <w:szCs w:val="22"/>
          <w:lang w:val="de-DE"/>
        </w:rPr>
      </w:pPr>
      <w:hyperlink w:anchor="_Toc42527505" w:history="1">
        <w:r w:rsidR="005E6E22" w:rsidRPr="0020585F">
          <w:rPr>
            <w:rStyle w:val="Hyperlink"/>
            <w:noProof/>
          </w:rPr>
          <w:t>8.2.5</w:t>
        </w:r>
        <w:r w:rsidR="005E6E22">
          <w:rPr>
            <w:rFonts w:asciiTheme="minorHAnsi" w:eastAsiaTheme="minorEastAsia" w:hAnsiTheme="minorHAnsi" w:cstheme="minorBidi"/>
            <w:noProof/>
            <w:sz w:val="22"/>
            <w:szCs w:val="22"/>
            <w:lang w:val="de-DE"/>
          </w:rPr>
          <w:tab/>
        </w:r>
        <w:r w:rsidR="005E6E22" w:rsidRPr="0020585F">
          <w:rPr>
            <w:rStyle w:val="Hyperlink"/>
            <w:noProof/>
          </w:rPr>
          <w:t>Butt Joint</w:t>
        </w:r>
        <w:r w:rsidR="005E6E22">
          <w:rPr>
            <w:noProof/>
            <w:webHidden/>
          </w:rPr>
          <w:tab/>
        </w:r>
        <w:r w:rsidR="005E6E22">
          <w:rPr>
            <w:noProof/>
            <w:webHidden/>
          </w:rPr>
          <w:fldChar w:fldCharType="begin"/>
        </w:r>
        <w:r w:rsidR="005E6E22">
          <w:rPr>
            <w:noProof/>
            <w:webHidden/>
          </w:rPr>
          <w:instrText xml:space="preserve"> PAGEREF _Toc42527505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31EDAC1D" w14:textId="7286ADE9"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005E6E22" w:rsidRPr="0020585F">
          <w:rPr>
            <w:rStyle w:val="Hyperlink"/>
            <w:noProof/>
          </w:rPr>
          <w:t>8.2.5.1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_Toc42527506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05F0907B" w14:textId="5E42963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005E6E22" w:rsidRPr="0020585F">
          <w:rPr>
            <w:rStyle w:val="Hyperlink"/>
            <w:noProof/>
          </w:rPr>
          <w:t>8.2.5.2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_Toc42527507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8E37E25" w14:textId="5857AEA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005E6E22" w:rsidRPr="0020585F">
          <w:rPr>
            <w:rStyle w:val="Hyperlink"/>
            <w:noProof/>
          </w:rPr>
          <w:t>8.2.5.3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_Toc42527508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4A6B4BE0" w14:textId="2500B2E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005E6E22" w:rsidRPr="0020585F">
          <w:rPr>
            <w:rStyle w:val="Hyperlink"/>
            <w:noProof/>
          </w:rPr>
          <w:t>8.2.5.4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_Toc42527509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114AA2B9" w14:textId="661E4E1F"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005E6E22" w:rsidRPr="0020585F">
          <w:rPr>
            <w:rStyle w:val="Hyperlink"/>
            <w:noProof/>
          </w:rPr>
          <w:t>8.2.5.5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_Toc42527510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7515E95" w14:textId="293F10AE" w:rsidR="005E6E22" w:rsidRDefault="00B54BAA">
      <w:pPr>
        <w:pStyle w:val="Verzeichnis3"/>
        <w:rPr>
          <w:rFonts w:asciiTheme="minorHAnsi" w:eastAsiaTheme="minorEastAsia" w:hAnsiTheme="minorHAnsi" w:cstheme="minorBidi"/>
          <w:noProof/>
          <w:sz w:val="22"/>
          <w:szCs w:val="22"/>
          <w:lang w:val="de-DE"/>
        </w:rPr>
      </w:pPr>
      <w:hyperlink w:anchor="_Toc42527511" w:history="1">
        <w:r w:rsidR="005E6E22" w:rsidRPr="0020585F">
          <w:rPr>
            <w:rStyle w:val="Hyperlink"/>
            <w:noProof/>
          </w:rPr>
          <w:t>8.2.6</w:t>
        </w:r>
        <w:r w:rsidR="005E6E22">
          <w:rPr>
            <w:rFonts w:asciiTheme="minorHAnsi" w:eastAsiaTheme="minorEastAsia" w:hAnsiTheme="minorHAnsi" w:cstheme="minorBidi"/>
            <w:noProof/>
            <w:sz w:val="22"/>
            <w:szCs w:val="22"/>
            <w:lang w:val="de-DE"/>
          </w:rPr>
          <w:tab/>
        </w:r>
        <w:r w:rsidR="005E6E22" w:rsidRPr="0020585F">
          <w:rPr>
            <w:rStyle w:val="Hyperlink"/>
            <w:noProof/>
          </w:rPr>
          <w:t>Corner Weld</w:t>
        </w:r>
        <w:r w:rsidR="005E6E22">
          <w:rPr>
            <w:noProof/>
            <w:webHidden/>
          </w:rPr>
          <w:tab/>
        </w:r>
        <w:r w:rsidR="005E6E22">
          <w:rPr>
            <w:noProof/>
            <w:webHidden/>
          </w:rPr>
          <w:fldChar w:fldCharType="begin"/>
        </w:r>
        <w:r w:rsidR="005E6E22">
          <w:rPr>
            <w:noProof/>
            <w:webHidden/>
          </w:rPr>
          <w:instrText xml:space="preserve"> PAGEREF _Toc42527511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07A66FFF" w14:textId="14DB887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005E6E22" w:rsidRPr="0020585F">
          <w:rPr>
            <w:rStyle w:val="Hyperlink"/>
            <w:noProof/>
          </w:rPr>
          <w:t>8.2.6.1</w:t>
        </w:r>
        <w:r w:rsidR="005E6E22">
          <w:rPr>
            <w:rFonts w:asciiTheme="minorHAnsi" w:eastAsiaTheme="minorEastAsia" w:hAnsiTheme="minorHAnsi" w:cstheme="minorBidi"/>
            <w:noProof/>
            <w:sz w:val="22"/>
            <w:szCs w:val="22"/>
            <w:lang w:val="de-DE"/>
          </w:rPr>
          <w:tab/>
        </w:r>
        <w:r w:rsidR="005E6E22" w:rsidRPr="0020585F">
          <w:rPr>
            <w:rStyle w:val="Hyperlink"/>
            <w:noProof/>
          </w:rPr>
          <w:t>Simple Corner Weld</w:t>
        </w:r>
        <w:r w:rsidR="005E6E22">
          <w:rPr>
            <w:noProof/>
            <w:webHidden/>
          </w:rPr>
          <w:tab/>
        </w:r>
        <w:r w:rsidR="005E6E22">
          <w:rPr>
            <w:noProof/>
            <w:webHidden/>
          </w:rPr>
          <w:fldChar w:fldCharType="begin"/>
        </w:r>
        <w:r w:rsidR="005E6E22">
          <w:rPr>
            <w:noProof/>
            <w:webHidden/>
          </w:rPr>
          <w:instrText xml:space="preserve"> PAGEREF _Toc42527512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1723327A" w14:textId="158D6F1F"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005E6E22" w:rsidRPr="0020585F">
          <w:rPr>
            <w:rStyle w:val="Hyperlink"/>
            <w:noProof/>
          </w:rPr>
          <w:t>8.2.6.2</w:t>
        </w:r>
        <w:r w:rsidR="005E6E22">
          <w:rPr>
            <w:rFonts w:asciiTheme="minorHAnsi" w:eastAsiaTheme="minorEastAsia" w:hAnsiTheme="minorHAnsi" w:cstheme="minorBidi"/>
            <w:noProof/>
            <w:sz w:val="22"/>
            <w:szCs w:val="22"/>
            <w:lang w:val="de-DE"/>
          </w:rPr>
          <w:tab/>
        </w:r>
        <w:r w:rsidR="005E6E22" w:rsidRPr="0020585F">
          <w:rPr>
            <w:rStyle w:val="Hyperlink"/>
            <w:noProof/>
          </w:rPr>
          <w:t>Double Corner Weld</w:t>
        </w:r>
        <w:r w:rsidR="005E6E22">
          <w:rPr>
            <w:noProof/>
            <w:webHidden/>
          </w:rPr>
          <w:tab/>
        </w:r>
        <w:r w:rsidR="005E6E22">
          <w:rPr>
            <w:noProof/>
            <w:webHidden/>
          </w:rPr>
          <w:fldChar w:fldCharType="begin"/>
        </w:r>
        <w:r w:rsidR="005E6E22">
          <w:rPr>
            <w:noProof/>
            <w:webHidden/>
          </w:rPr>
          <w:instrText xml:space="preserve"> PAGEREF _Toc42527513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3C542592" w14:textId="72B3D9A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005E6E22" w:rsidRPr="0020585F">
          <w:rPr>
            <w:rStyle w:val="Hyperlink"/>
            <w:noProof/>
          </w:rPr>
          <w:t>8.2.6.3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_Toc42527514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332352C" w14:textId="33081AF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005E6E22" w:rsidRPr="0020585F">
          <w:rPr>
            <w:rStyle w:val="Hyperlink"/>
            <w:noProof/>
          </w:rPr>
          <w:t>8.2.6.4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_Toc42527515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382E9860" w14:textId="45A9E98C"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005E6E22" w:rsidRPr="0020585F">
          <w:rPr>
            <w:rStyle w:val="Hyperlink"/>
            <w:noProof/>
          </w:rPr>
          <w:t>8.2.6.5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_Toc42527516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9867FA" w14:textId="20791FD7" w:rsidR="005E6E22" w:rsidRDefault="00B54BAA">
      <w:pPr>
        <w:pStyle w:val="Verzeichnis3"/>
        <w:rPr>
          <w:rFonts w:asciiTheme="minorHAnsi" w:eastAsiaTheme="minorEastAsia" w:hAnsiTheme="minorHAnsi" w:cstheme="minorBidi"/>
          <w:noProof/>
          <w:sz w:val="22"/>
          <w:szCs w:val="22"/>
          <w:lang w:val="de-DE"/>
        </w:rPr>
      </w:pPr>
      <w:hyperlink w:anchor="_Toc42527517" w:history="1">
        <w:r w:rsidR="005E6E22" w:rsidRPr="0020585F">
          <w:rPr>
            <w:rStyle w:val="Hyperlink"/>
            <w:noProof/>
          </w:rPr>
          <w:t>8.2.7</w:t>
        </w:r>
        <w:r w:rsidR="005E6E22">
          <w:rPr>
            <w:rFonts w:asciiTheme="minorHAnsi" w:eastAsiaTheme="minorEastAsia" w:hAnsiTheme="minorHAnsi" w:cstheme="minorBidi"/>
            <w:noProof/>
            <w:sz w:val="22"/>
            <w:szCs w:val="22"/>
            <w:lang w:val="de-DE"/>
          </w:rPr>
          <w:tab/>
        </w:r>
        <w:r w:rsidR="005E6E22" w:rsidRPr="0020585F">
          <w:rPr>
            <w:rStyle w:val="Hyperlink"/>
            <w:noProof/>
          </w:rPr>
          <w:t>Edge Weld</w:t>
        </w:r>
        <w:r w:rsidR="005E6E22">
          <w:rPr>
            <w:noProof/>
            <w:webHidden/>
          </w:rPr>
          <w:tab/>
        </w:r>
        <w:r w:rsidR="005E6E22">
          <w:rPr>
            <w:noProof/>
            <w:webHidden/>
          </w:rPr>
          <w:fldChar w:fldCharType="begin"/>
        </w:r>
        <w:r w:rsidR="005E6E22">
          <w:rPr>
            <w:noProof/>
            <w:webHidden/>
          </w:rPr>
          <w:instrText xml:space="preserve"> PAGEREF _Toc42527517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7D9CF23" w14:textId="1ECFF8D3"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005E6E22" w:rsidRPr="0020585F">
          <w:rPr>
            <w:rStyle w:val="Hyperlink"/>
            <w:noProof/>
          </w:rPr>
          <w:t>8.2.7.1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_Toc42527518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9EC7285" w14:textId="0E2D1A63"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005E6E22" w:rsidRPr="0020585F">
          <w:rPr>
            <w:rStyle w:val="Hyperlink"/>
            <w:noProof/>
          </w:rPr>
          <w:t>8.2.7.2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_Toc42527519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F21501" w14:textId="2BCB72D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005E6E22" w:rsidRPr="0020585F">
          <w:rPr>
            <w:rStyle w:val="Hyperlink"/>
            <w:noProof/>
          </w:rPr>
          <w:t>8.2.7.3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_Toc42527520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81CCC82" w14:textId="6E540CC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005E6E22" w:rsidRPr="0020585F">
          <w:rPr>
            <w:rStyle w:val="Hyperlink"/>
            <w:noProof/>
          </w:rPr>
          <w:t>8.2.7.4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_Toc42527521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63DE8EE3" w14:textId="0C53044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005E6E22" w:rsidRPr="0020585F">
          <w:rPr>
            <w:rStyle w:val="Hyperlink"/>
            <w:noProof/>
          </w:rPr>
          <w:t>8.2.7.5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_Toc42527522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C1C7760" w14:textId="2B2BA3DB" w:rsidR="005E6E22" w:rsidRDefault="00B54BAA">
      <w:pPr>
        <w:pStyle w:val="Verzeichnis3"/>
        <w:rPr>
          <w:rFonts w:asciiTheme="minorHAnsi" w:eastAsiaTheme="minorEastAsia" w:hAnsiTheme="minorHAnsi" w:cstheme="minorBidi"/>
          <w:noProof/>
          <w:sz w:val="22"/>
          <w:szCs w:val="22"/>
          <w:lang w:val="de-DE"/>
        </w:rPr>
      </w:pPr>
      <w:hyperlink w:anchor="_Toc42527523" w:history="1">
        <w:r w:rsidR="005E6E22" w:rsidRPr="0020585F">
          <w:rPr>
            <w:rStyle w:val="Hyperlink"/>
            <w:noProof/>
          </w:rPr>
          <w:t>8.2.8</w:t>
        </w:r>
        <w:r w:rsidR="005E6E22">
          <w:rPr>
            <w:rFonts w:asciiTheme="minorHAnsi" w:eastAsiaTheme="minorEastAsia" w:hAnsiTheme="minorHAnsi" w:cstheme="minorBidi"/>
            <w:noProof/>
            <w:sz w:val="22"/>
            <w:szCs w:val="22"/>
            <w:lang w:val="de-DE"/>
          </w:rPr>
          <w:tab/>
        </w:r>
        <w:r w:rsidR="005E6E22" w:rsidRPr="0020585F">
          <w:rPr>
            <w:rStyle w:val="Hyperlink"/>
            <w:noProof/>
          </w:rPr>
          <w:t>I-Weld</w:t>
        </w:r>
        <w:r w:rsidR="005E6E22">
          <w:rPr>
            <w:noProof/>
            <w:webHidden/>
          </w:rPr>
          <w:tab/>
        </w:r>
        <w:r w:rsidR="005E6E22">
          <w:rPr>
            <w:noProof/>
            <w:webHidden/>
          </w:rPr>
          <w:fldChar w:fldCharType="begin"/>
        </w:r>
        <w:r w:rsidR="005E6E22">
          <w:rPr>
            <w:noProof/>
            <w:webHidden/>
          </w:rPr>
          <w:instrText xml:space="preserve"> PAGEREF _Toc42527523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1B1C80B5" w14:textId="1B56950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005E6E22" w:rsidRPr="0020585F">
          <w:rPr>
            <w:rStyle w:val="Hyperlink"/>
            <w:noProof/>
          </w:rPr>
          <w:t>8.2.8.1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_Toc42527524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2F8269B6" w14:textId="211ED4E1"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005E6E22" w:rsidRPr="0020585F">
          <w:rPr>
            <w:rStyle w:val="Hyperlink"/>
            <w:noProof/>
          </w:rPr>
          <w:t>8.2.8.2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_Toc42527525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391E294F" w14:textId="6737BB4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005E6E22" w:rsidRPr="0020585F">
          <w:rPr>
            <w:rStyle w:val="Hyperlink"/>
            <w:noProof/>
          </w:rPr>
          <w:t>8.2.8.3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_Toc42527526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55238C65" w14:textId="7FB61000"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005E6E22" w:rsidRPr="0020585F">
          <w:rPr>
            <w:rStyle w:val="Hyperlink"/>
            <w:noProof/>
          </w:rPr>
          <w:t>8.2.8.4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FCDF095" w14:textId="07392F9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005E6E22" w:rsidRPr="0020585F">
          <w:rPr>
            <w:rStyle w:val="Hyperlink"/>
            <w:noProof/>
          </w:rPr>
          <w:t>8.2.8.5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_Toc42527528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2A936191" w14:textId="22AC0030" w:rsidR="005E6E22" w:rsidRDefault="00B54BAA">
      <w:pPr>
        <w:pStyle w:val="Verzeichnis3"/>
        <w:rPr>
          <w:rFonts w:asciiTheme="minorHAnsi" w:eastAsiaTheme="minorEastAsia" w:hAnsiTheme="minorHAnsi" w:cstheme="minorBidi"/>
          <w:noProof/>
          <w:sz w:val="22"/>
          <w:szCs w:val="22"/>
          <w:lang w:val="de-DE"/>
        </w:rPr>
      </w:pPr>
      <w:hyperlink w:anchor="_Toc42527529" w:history="1">
        <w:r w:rsidR="005E6E22" w:rsidRPr="0020585F">
          <w:rPr>
            <w:rStyle w:val="Hyperlink"/>
            <w:noProof/>
          </w:rPr>
          <w:t>8.2.9</w:t>
        </w:r>
        <w:r w:rsidR="005E6E22">
          <w:rPr>
            <w:rFonts w:asciiTheme="minorHAnsi" w:eastAsiaTheme="minorEastAsia" w:hAnsiTheme="minorHAnsi" w:cstheme="minorBidi"/>
            <w:noProof/>
            <w:sz w:val="22"/>
            <w:szCs w:val="22"/>
            <w:lang w:val="de-DE"/>
          </w:rPr>
          <w:tab/>
        </w:r>
        <w:r w:rsidR="005E6E22" w:rsidRPr="0020585F">
          <w:rPr>
            <w:rStyle w:val="Hyperlink"/>
            <w:noProof/>
          </w:rPr>
          <w:t>Overlap Weld</w:t>
        </w:r>
        <w:r w:rsidR="005E6E22">
          <w:rPr>
            <w:noProof/>
            <w:webHidden/>
          </w:rPr>
          <w:tab/>
        </w:r>
        <w:r w:rsidR="005E6E22">
          <w:rPr>
            <w:noProof/>
            <w:webHidden/>
          </w:rPr>
          <w:fldChar w:fldCharType="begin"/>
        </w:r>
        <w:r w:rsidR="005E6E22">
          <w:rPr>
            <w:noProof/>
            <w:webHidden/>
          </w:rPr>
          <w:instrText xml:space="preserve"> PAGEREF _Toc42527529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7312BE8E" w14:textId="56FF06B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005E6E22" w:rsidRPr="0020585F">
          <w:rPr>
            <w:rStyle w:val="Hyperlink"/>
            <w:noProof/>
          </w:rPr>
          <w:t>8.2.9.1</w:t>
        </w:r>
        <w:r w:rsidR="005E6E22">
          <w:rPr>
            <w:rFonts w:asciiTheme="minorHAnsi" w:eastAsiaTheme="minorEastAsia" w:hAnsiTheme="minorHAnsi" w:cstheme="minorBidi"/>
            <w:noProof/>
            <w:sz w:val="22"/>
            <w:szCs w:val="22"/>
            <w:lang w:val="de-DE"/>
          </w:rPr>
          <w:tab/>
        </w:r>
        <w:r w:rsidR="005E6E22" w:rsidRPr="0020585F">
          <w:rPr>
            <w:rStyle w:val="Hyperlink"/>
            <w:noProof/>
          </w:rPr>
          <w:t>Simple Overlap Weld</w:t>
        </w:r>
        <w:r w:rsidR="005E6E22">
          <w:rPr>
            <w:noProof/>
            <w:webHidden/>
          </w:rPr>
          <w:tab/>
        </w:r>
        <w:r w:rsidR="005E6E22">
          <w:rPr>
            <w:noProof/>
            <w:webHidden/>
          </w:rPr>
          <w:fldChar w:fldCharType="begin"/>
        </w:r>
        <w:r w:rsidR="005E6E22">
          <w:rPr>
            <w:noProof/>
            <w:webHidden/>
          </w:rPr>
          <w:instrText xml:space="preserve"> PAGEREF _Toc42527530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31254758" w14:textId="6DA8F5D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005E6E22" w:rsidRPr="0020585F">
          <w:rPr>
            <w:rStyle w:val="Hyperlink"/>
            <w:noProof/>
          </w:rPr>
          <w:t>8.2.9.2</w:t>
        </w:r>
        <w:r w:rsidR="005E6E22">
          <w:rPr>
            <w:rFonts w:asciiTheme="minorHAnsi" w:eastAsiaTheme="minorEastAsia" w:hAnsiTheme="minorHAnsi" w:cstheme="minorBidi"/>
            <w:noProof/>
            <w:sz w:val="22"/>
            <w:szCs w:val="22"/>
            <w:lang w:val="de-DE"/>
          </w:rPr>
          <w:tab/>
        </w:r>
        <w:r w:rsidR="005E6E22" w:rsidRPr="0020585F">
          <w:rPr>
            <w:rStyle w:val="Hyperlink"/>
            <w:noProof/>
          </w:rPr>
          <w:t>Single Sided Double Overlap Weld</w:t>
        </w:r>
        <w:r w:rsidR="005E6E22">
          <w:rPr>
            <w:noProof/>
            <w:webHidden/>
          </w:rPr>
          <w:tab/>
        </w:r>
        <w:r w:rsidR="005E6E22">
          <w:rPr>
            <w:noProof/>
            <w:webHidden/>
          </w:rPr>
          <w:fldChar w:fldCharType="begin"/>
        </w:r>
        <w:r w:rsidR="005E6E22">
          <w:rPr>
            <w:noProof/>
            <w:webHidden/>
          </w:rPr>
          <w:instrText xml:space="preserve"> PAGEREF _Toc42527531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7E2EDB40" w14:textId="0A718576"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005E6E22" w:rsidRPr="0020585F">
          <w:rPr>
            <w:rStyle w:val="Hyperlink"/>
            <w:noProof/>
          </w:rPr>
          <w:t>8.2.9.3</w:t>
        </w:r>
        <w:r w:rsidR="005E6E22">
          <w:rPr>
            <w:rFonts w:asciiTheme="minorHAnsi" w:eastAsiaTheme="minorEastAsia" w:hAnsiTheme="minorHAnsi" w:cstheme="minorBidi"/>
            <w:noProof/>
            <w:sz w:val="22"/>
            <w:szCs w:val="22"/>
            <w:lang w:val="de-DE"/>
          </w:rPr>
          <w:tab/>
        </w:r>
        <w:r w:rsidR="005E6E22" w:rsidRPr="0020585F">
          <w:rPr>
            <w:rStyle w:val="Hyperlink"/>
            <w:noProof/>
          </w:rPr>
          <w:t>Double Sided Double Overlap Weld</w:t>
        </w:r>
        <w:r w:rsidR="005E6E22">
          <w:rPr>
            <w:noProof/>
            <w:webHidden/>
          </w:rPr>
          <w:tab/>
        </w:r>
        <w:r w:rsidR="005E6E22">
          <w:rPr>
            <w:noProof/>
            <w:webHidden/>
          </w:rPr>
          <w:fldChar w:fldCharType="begin"/>
        </w:r>
        <w:r w:rsidR="005E6E22">
          <w:rPr>
            <w:noProof/>
            <w:webHidden/>
          </w:rPr>
          <w:instrText xml:space="preserve"> PAGEREF _Toc42527532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669E0FBF" w14:textId="7F157B8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005E6E22" w:rsidRPr="0020585F">
          <w:rPr>
            <w:rStyle w:val="Hyperlink"/>
            <w:noProof/>
          </w:rPr>
          <w:t>8.2.9.4</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_Toc42527533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58CF08FF" w14:textId="5C6FE3B9"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005E6E22" w:rsidRPr="0020585F">
          <w:rPr>
            <w:rStyle w:val="Hyperlink"/>
            <w:noProof/>
          </w:rPr>
          <w:t>8.2.9.5</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_Toc42527534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19990D15" w14:textId="375A901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005E6E22" w:rsidRPr="0020585F">
          <w:rPr>
            <w:rStyle w:val="Hyperlink"/>
            <w:noProof/>
          </w:rPr>
          <w:t>8.2.9.6</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_Toc42527535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F97AE6E" w14:textId="45A3B257" w:rsidR="005E6E22" w:rsidRDefault="00B54BAA">
      <w:pPr>
        <w:pStyle w:val="Verzeichnis3"/>
        <w:rPr>
          <w:rFonts w:asciiTheme="minorHAnsi" w:eastAsiaTheme="minorEastAsia" w:hAnsiTheme="minorHAnsi" w:cstheme="minorBidi"/>
          <w:noProof/>
          <w:sz w:val="22"/>
          <w:szCs w:val="22"/>
          <w:lang w:val="de-DE"/>
        </w:rPr>
      </w:pPr>
      <w:hyperlink w:anchor="_Toc42527536" w:history="1">
        <w:r w:rsidR="005E6E22" w:rsidRPr="0020585F">
          <w:rPr>
            <w:rStyle w:val="Hyperlink"/>
            <w:noProof/>
          </w:rPr>
          <w:t>8.2.10</w:t>
        </w:r>
        <w:r w:rsidR="005E6E22">
          <w:rPr>
            <w:rFonts w:asciiTheme="minorHAnsi" w:eastAsiaTheme="minorEastAsia" w:hAnsiTheme="minorHAnsi" w:cstheme="minorBidi"/>
            <w:noProof/>
            <w:sz w:val="22"/>
            <w:szCs w:val="22"/>
            <w:lang w:val="de-DE"/>
          </w:rPr>
          <w:tab/>
        </w:r>
        <w:r w:rsidR="005E6E22" w:rsidRPr="0020585F">
          <w:rPr>
            <w:rStyle w:val="Hyperlink"/>
            <w:noProof/>
          </w:rPr>
          <w:t>Y-Joint</w:t>
        </w:r>
        <w:r w:rsidR="005E6E22">
          <w:rPr>
            <w:noProof/>
            <w:webHidden/>
          </w:rPr>
          <w:tab/>
        </w:r>
        <w:r w:rsidR="005E6E22">
          <w:rPr>
            <w:noProof/>
            <w:webHidden/>
          </w:rPr>
          <w:fldChar w:fldCharType="begin"/>
        </w:r>
        <w:r w:rsidR="005E6E22">
          <w:rPr>
            <w:noProof/>
            <w:webHidden/>
          </w:rPr>
          <w:instrText xml:space="preserve"> PAGEREF _Toc42527536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90B7699" w14:textId="7958829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005E6E22" w:rsidRPr="0020585F">
          <w:rPr>
            <w:rStyle w:val="Hyperlink"/>
            <w:noProof/>
          </w:rPr>
          <w:t>8.2.10.1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_Toc42527537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7D18DBE" w14:textId="4FA0F917"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005E6E22" w:rsidRPr="0020585F">
          <w:rPr>
            <w:rStyle w:val="Hyperlink"/>
            <w:noProof/>
          </w:rPr>
          <w:t>8.2.10.2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_Toc42527538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D379AC5" w14:textId="3A8877C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005E6E22" w:rsidRPr="0020585F">
          <w:rPr>
            <w:rStyle w:val="Hyperlink"/>
            <w:noProof/>
          </w:rPr>
          <w:t>8.2.10.3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_Toc42527539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0939753A" w14:textId="4DE3B1A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005E6E22" w:rsidRPr="0020585F">
          <w:rPr>
            <w:rStyle w:val="Hyperlink"/>
            <w:noProof/>
          </w:rPr>
          <w:t>8.2.10.4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_Toc42527540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7C52D6B5" w14:textId="52A38E2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005E6E22" w:rsidRPr="0020585F">
          <w:rPr>
            <w:rStyle w:val="Hyperlink"/>
            <w:noProof/>
          </w:rPr>
          <w:t>8.2.10.5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_Toc42527541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103D724" w14:textId="249A2163" w:rsidR="005E6E22" w:rsidRDefault="00B54BAA">
      <w:pPr>
        <w:pStyle w:val="Verzeichnis3"/>
        <w:rPr>
          <w:rFonts w:asciiTheme="minorHAnsi" w:eastAsiaTheme="minorEastAsia" w:hAnsiTheme="minorHAnsi" w:cstheme="minorBidi"/>
          <w:noProof/>
          <w:sz w:val="22"/>
          <w:szCs w:val="22"/>
          <w:lang w:val="de-DE"/>
        </w:rPr>
      </w:pPr>
      <w:hyperlink w:anchor="_Toc42527542" w:history="1">
        <w:r w:rsidR="005E6E22" w:rsidRPr="0020585F">
          <w:rPr>
            <w:rStyle w:val="Hyperlink"/>
            <w:noProof/>
          </w:rPr>
          <w:t>8.2.11</w:t>
        </w:r>
        <w:r w:rsidR="005E6E22">
          <w:rPr>
            <w:rFonts w:asciiTheme="minorHAnsi" w:eastAsiaTheme="minorEastAsia" w:hAnsiTheme="minorHAnsi" w:cstheme="minorBidi"/>
            <w:noProof/>
            <w:sz w:val="22"/>
            <w:szCs w:val="22"/>
            <w:lang w:val="de-DE"/>
          </w:rPr>
          <w:tab/>
        </w:r>
        <w:r w:rsidR="005E6E22" w:rsidRPr="0020585F">
          <w:rPr>
            <w:rStyle w:val="Hyperlink"/>
            <w:noProof/>
          </w:rPr>
          <w:t>K-Joint</w:t>
        </w:r>
        <w:r w:rsidR="005E6E22">
          <w:rPr>
            <w:noProof/>
            <w:webHidden/>
          </w:rPr>
          <w:tab/>
        </w:r>
        <w:r w:rsidR="005E6E22">
          <w:rPr>
            <w:noProof/>
            <w:webHidden/>
          </w:rPr>
          <w:fldChar w:fldCharType="begin"/>
        </w:r>
        <w:r w:rsidR="005E6E22">
          <w:rPr>
            <w:noProof/>
            <w:webHidden/>
          </w:rPr>
          <w:instrText xml:space="preserve"> PAGEREF _Toc42527542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B613D71" w14:textId="0432608F"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005E6E22" w:rsidRPr="0020585F">
          <w:rPr>
            <w:rStyle w:val="Hyperlink"/>
            <w:noProof/>
          </w:rPr>
          <w:t>8.2.11.1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3C7F0F30" w14:textId="15A17816"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005E6E22" w:rsidRPr="0020585F">
          <w:rPr>
            <w:rStyle w:val="Hyperlink"/>
            <w:noProof/>
          </w:rPr>
          <w:t>8.2.11.2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17676EE" w14:textId="3436CD8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005E6E22" w:rsidRPr="0020585F">
          <w:rPr>
            <w:rStyle w:val="Hyperlink"/>
            <w:noProof/>
          </w:rPr>
          <w:t>8.2.11.3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_Toc42527545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68BD8823" w14:textId="5AC343A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005E6E22" w:rsidRPr="0020585F">
          <w:rPr>
            <w:rStyle w:val="Hyperlink"/>
            <w:noProof/>
          </w:rPr>
          <w:t>8.2.11.4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_Toc42527546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4A1C9456" w14:textId="0C6CB69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005E6E22" w:rsidRPr="0020585F">
          <w:rPr>
            <w:rStyle w:val="Hyperlink"/>
            <w:noProof/>
          </w:rPr>
          <w:t>8.2.11.5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_Toc42527547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4573771E" w14:textId="0CA7F035" w:rsidR="005E6E22" w:rsidRDefault="00B54BAA">
      <w:pPr>
        <w:pStyle w:val="Verzeichnis3"/>
        <w:rPr>
          <w:rFonts w:asciiTheme="minorHAnsi" w:eastAsiaTheme="minorEastAsia" w:hAnsiTheme="minorHAnsi" w:cstheme="minorBidi"/>
          <w:noProof/>
          <w:sz w:val="22"/>
          <w:szCs w:val="22"/>
          <w:lang w:val="de-DE"/>
        </w:rPr>
      </w:pPr>
      <w:hyperlink w:anchor="_Toc42527548" w:history="1">
        <w:r w:rsidR="005E6E22" w:rsidRPr="0020585F">
          <w:rPr>
            <w:rStyle w:val="Hyperlink"/>
            <w:noProof/>
          </w:rPr>
          <w:t>8.2.12</w:t>
        </w:r>
        <w:r w:rsidR="005E6E22">
          <w:rPr>
            <w:rFonts w:asciiTheme="minorHAnsi" w:eastAsiaTheme="minorEastAsia" w:hAnsiTheme="minorHAnsi" w:cstheme="minorBidi"/>
            <w:noProof/>
            <w:sz w:val="22"/>
            <w:szCs w:val="22"/>
            <w:lang w:val="de-DE"/>
          </w:rPr>
          <w:tab/>
        </w:r>
        <w:r w:rsidR="005E6E22" w:rsidRPr="0020585F">
          <w:rPr>
            <w:rStyle w:val="Hyperlink"/>
            <w:noProof/>
          </w:rPr>
          <w:t>Cruciform Joint</w:t>
        </w:r>
        <w:r w:rsidR="005E6E22">
          <w:rPr>
            <w:noProof/>
            <w:webHidden/>
          </w:rPr>
          <w:tab/>
        </w:r>
        <w:r w:rsidR="005E6E22">
          <w:rPr>
            <w:noProof/>
            <w:webHidden/>
          </w:rPr>
          <w:fldChar w:fldCharType="begin"/>
        </w:r>
        <w:r w:rsidR="005E6E22">
          <w:rPr>
            <w:noProof/>
            <w:webHidden/>
          </w:rPr>
          <w:instrText xml:space="preserve"> PAGEREF _Toc42527548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9AD857F" w14:textId="52971491"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005E6E22" w:rsidRPr="0020585F">
          <w:rPr>
            <w:rStyle w:val="Hyperlink"/>
            <w:noProof/>
          </w:rPr>
          <w:t>8.2.12.1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_Toc42527549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0E763E8" w14:textId="4C82754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005E6E22" w:rsidRPr="0020585F">
          <w:rPr>
            <w:rStyle w:val="Hyperlink"/>
            <w:noProof/>
          </w:rPr>
          <w:t>8.2.12.2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_Toc42527550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7F07E0C" w14:textId="713DF0D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005E6E22" w:rsidRPr="0020585F">
          <w:rPr>
            <w:rStyle w:val="Hyperlink"/>
            <w:noProof/>
          </w:rPr>
          <w:t>8.2.12.3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_Toc42527551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00203FC5" w14:textId="71DB243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005E6E22" w:rsidRPr="0020585F">
          <w:rPr>
            <w:rStyle w:val="Hyperlink"/>
            <w:noProof/>
          </w:rPr>
          <w:t>8.2.12.4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_Toc42527552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703B1EE3" w14:textId="30EBD6F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005E6E22" w:rsidRPr="0020585F">
          <w:rPr>
            <w:rStyle w:val="Hyperlink"/>
            <w:noProof/>
          </w:rPr>
          <w:t>8.2.12.5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_Toc42527553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71CDEC2" w14:textId="216D95A2" w:rsidR="005E6E22" w:rsidRDefault="00B54BAA">
      <w:pPr>
        <w:pStyle w:val="Verzeichnis3"/>
        <w:rPr>
          <w:rFonts w:asciiTheme="minorHAnsi" w:eastAsiaTheme="minorEastAsia" w:hAnsiTheme="minorHAnsi" w:cstheme="minorBidi"/>
          <w:noProof/>
          <w:sz w:val="22"/>
          <w:szCs w:val="22"/>
          <w:lang w:val="de-DE"/>
        </w:rPr>
      </w:pPr>
      <w:hyperlink w:anchor="_Toc42527554" w:history="1">
        <w:r w:rsidR="005E6E22" w:rsidRPr="0020585F">
          <w:rPr>
            <w:rStyle w:val="Hyperlink"/>
            <w:noProof/>
          </w:rPr>
          <w:t>8.2.13</w:t>
        </w:r>
        <w:r w:rsidR="005E6E22">
          <w:rPr>
            <w:rFonts w:asciiTheme="minorHAnsi" w:eastAsiaTheme="minorEastAsia" w:hAnsiTheme="minorHAnsi" w:cstheme="minorBidi"/>
            <w:noProof/>
            <w:sz w:val="22"/>
            <w:szCs w:val="22"/>
            <w:lang w:val="de-DE"/>
          </w:rPr>
          <w:tab/>
        </w:r>
        <w:r w:rsidR="005E6E22" w:rsidRPr="0020585F">
          <w:rPr>
            <w:rStyle w:val="Hyperlink"/>
            <w:noProof/>
          </w:rPr>
          <w:t>Flared Joint</w:t>
        </w:r>
        <w:r w:rsidR="005E6E22">
          <w:rPr>
            <w:noProof/>
            <w:webHidden/>
          </w:rPr>
          <w:tab/>
        </w:r>
        <w:r w:rsidR="005E6E22">
          <w:rPr>
            <w:noProof/>
            <w:webHidden/>
          </w:rPr>
          <w:fldChar w:fldCharType="begin"/>
        </w:r>
        <w:r w:rsidR="005E6E22">
          <w:rPr>
            <w:noProof/>
            <w:webHidden/>
          </w:rPr>
          <w:instrText xml:space="preserve"> PAGEREF _Toc42527554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199A76BF" w14:textId="35C0FE1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005E6E22" w:rsidRPr="0020585F">
          <w:rPr>
            <w:rStyle w:val="Hyperlink"/>
            <w:noProof/>
          </w:rPr>
          <w:t>8.2.13.1</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_Toc42527555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5CA2EB0" w14:textId="749B96A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005E6E22" w:rsidRPr="0020585F">
          <w:rPr>
            <w:rStyle w:val="Hyperlink"/>
            <w:noProof/>
          </w:rPr>
          <w:t>8.2.13.2</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_Toc42527556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486E03B5" w14:textId="3F6AEE9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005E6E22" w:rsidRPr="0020585F">
          <w:rPr>
            <w:rStyle w:val="Hyperlink"/>
            <w:noProof/>
          </w:rPr>
          <w:t>8.2.13.3</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_Toc42527557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F911491" w14:textId="24FEB27E"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005E6E22" w:rsidRPr="0020585F">
          <w:rPr>
            <w:rStyle w:val="Hyperlink"/>
            <w:noProof/>
          </w:rPr>
          <w:t>8.3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Lines</w:t>
        </w:r>
        <w:r w:rsidR="005E6E22">
          <w:rPr>
            <w:noProof/>
            <w:webHidden/>
          </w:rPr>
          <w:tab/>
        </w:r>
        <w:r w:rsidR="005E6E22">
          <w:rPr>
            <w:noProof/>
            <w:webHidden/>
          </w:rPr>
          <w:fldChar w:fldCharType="begin"/>
        </w:r>
        <w:r w:rsidR="005E6E22">
          <w:rPr>
            <w:noProof/>
            <w:webHidden/>
          </w:rPr>
          <w:instrText xml:space="preserve"> PAGEREF _Toc42527558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BCEC209" w14:textId="2FB41C61"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005E6E22" w:rsidRPr="0020585F">
          <w:rPr>
            <w:rStyle w:val="Hyperlink"/>
            <w:noProof/>
          </w:rPr>
          <w:t>8.4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Hemming Flanges</w:t>
        </w:r>
        <w:r w:rsidR="005E6E22">
          <w:rPr>
            <w:noProof/>
            <w:webHidden/>
          </w:rPr>
          <w:tab/>
        </w:r>
        <w:r w:rsidR="005E6E22">
          <w:rPr>
            <w:noProof/>
            <w:webHidden/>
          </w:rPr>
          <w:fldChar w:fldCharType="begin"/>
        </w:r>
        <w:r w:rsidR="005E6E22">
          <w:rPr>
            <w:noProof/>
            <w:webHidden/>
          </w:rPr>
          <w:instrText xml:space="preserve"> PAGEREF _Toc42527559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05F6B86D" w14:textId="46312988" w:rsidR="005E6E22" w:rsidRDefault="00B54BAA">
      <w:pPr>
        <w:pStyle w:val="Verzeichnis3"/>
        <w:rPr>
          <w:rFonts w:asciiTheme="minorHAnsi" w:eastAsiaTheme="minorEastAsia" w:hAnsiTheme="minorHAnsi" w:cstheme="minorBidi"/>
          <w:noProof/>
          <w:sz w:val="22"/>
          <w:szCs w:val="22"/>
          <w:lang w:val="de-DE"/>
        </w:rPr>
      </w:pPr>
      <w:hyperlink w:anchor="_Toc42527560" w:history="1">
        <w:r w:rsidR="005E6E22" w:rsidRPr="0020585F">
          <w:rPr>
            <w:rStyle w:val="Hyperlink"/>
            <w:noProof/>
          </w:rPr>
          <w:t>8.4.1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_Toc42527560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650DE950" w14:textId="33726D8A" w:rsidR="005E6E22" w:rsidRDefault="00B54BAA">
      <w:pPr>
        <w:pStyle w:val="Verzeichnis3"/>
        <w:rPr>
          <w:rFonts w:asciiTheme="minorHAnsi" w:eastAsiaTheme="minorEastAsia" w:hAnsiTheme="minorHAnsi" w:cstheme="minorBidi"/>
          <w:noProof/>
          <w:sz w:val="22"/>
          <w:szCs w:val="22"/>
          <w:lang w:val="de-DE"/>
        </w:rPr>
      </w:pPr>
      <w:hyperlink w:anchor="_Toc42527561" w:history="1">
        <w:r w:rsidR="005E6E22" w:rsidRPr="0020585F">
          <w:rPr>
            <w:rStyle w:val="Hyperlink"/>
            <w:noProof/>
          </w:rPr>
          <w:t>8.4.2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noProof/>
          </w:rPr>
          <w:t>&lt;hemming/&gt;</w:t>
        </w:r>
        <w:r w:rsidR="005E6E22">
          <w:rPr>
            <w:noProof/>
            <w:webHidden/>
          </w:rPr>
          <w:tab/>
        </w:r>
        <w:r w:rsidR="005E6E22">
          <w:rPr>
            <w:noProof/>
            <w:webHidden/>
          </w:rPr>
          <w:fldChar w:fldCharType="begin"/>
        </w:r>
        <w:r w:rsidR="005E6E22">
          <w:rPr>
            <w:noProof/>
            <w:webHidden/>
          </w:rPr>
          <w:instrText xml:space="preserve"> PAGEREF _Toc42527561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61BC9959" w14:textId="03CB13FC"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005E6E22" w:rsidRPr="0020585F">
          <w:rPr>
            <w:rStyle w:val="Hyperlink"/>
            <w:noProof/>
          </w:rPr>
          <w:t>8.5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Sequence Connections</w:t>
        </w:r>
        <w:r w:rsidR="005E6E22">
          <w:rPr>
            <w:noProof/>
            <w:webHidden/>
          </w:rPr>
          <w:tab/>
        </w:r>
        <w:r w:rsidR="005E6E22">
          <w:rPr>
            <w:noProof/>
            <w:webHidden/>
          </w:rPr>
          <w:fldChar w:fldCharType="begin"/>
        </w:r>
        <w:r w:rsidR="005E6E22">
          <w:rPr>
            <w:noProof/>
            <w:webHidden/>
          </w:rPr>
          <w:instrText xml:space="preserve"> PAGEREF _Toc42527562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B53CBC4" w14:textId="4D315E31"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005E6E22" w:rsidRPr="0020585F">
          <w:rPr>
            <w:rStyle w:val="Hyperlink"/>
            <w:noProof/>
            <w14:scene3d>
              <w14:camera w14:prst="orthographicFront"/>
              <w14:lightRig w14:rig="threePt" w14:dir="t">
                <w14:rot w14:lat="0" w14:lon="0" w14:rev="0"/>
              </w14:lightRig>
            </w14:scene3d>
          </w:rPr>
          <w:t>9</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2D connections</w:t>
        </w:r>
        <w:r w:rsidR="005E6E22">
          <w:rPr>
            <w:noProof/>
            <w:webHidden/>
          </w:rPr>
          <w:tab/>
        </w:r>
        <w:r w:rsidR="005E6E22">
          <w:rPr>
            <w:noProof/>
            <w:webHidden/>
          </w:rPr>
          <w:fldChar w:fldCharType="begin"/>
        </w:r>
        <w:r w:rsidR="005E6E22">
          <w:rPr>
            <w:noProof/>
            <w:webHidden/>
          </w:rPr>
          <w:instrText xml:space="preserve"> PAGEREF _Toc42527563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8BCEF46" w14:textId="6C291D21"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005E6E22" w:rsidRPr="0020585F">
          <w:rPr>
            <w:rStyle w:val="Hyperlink"/>
            <w:noProof/>
          </w:rPr>
          <w:t>9.1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_Toc42527564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3343ECE" w14:textId="2471A706" w:rsidR="005E6E22" w:rsidRDefault="00B54BAA">
      <w:pPr>
        <w:pStyle w:val="Verzeichnis3"/>
        <w:rPr>
          <w:rFonts w:asciiTheme="minorHAnsi" w:eastAsiaTheme="minorEastAsia" w:hAnsiTheme="minorHAnsi" w:cstheme="minorBidi"/>
          <w:noProof/>
          <w:sz w:val="22"/>
          <w:szCs w:val="22"/>
          <w:lang w:val="de-DE"/>
        </w:rPr>
      </w:pPr>
      <w:hyperlink w:anchor="_Toc42527565" w:history="1">
        <w:r w:rsidR="005E6E22" w:rsidRPr="0020585F">
          <w:rPr>
            <w:rStyle w:val="Hyperlink"/>
            <w:noProof/>
          </w:rPr>
          <w:t>9.1.1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_Toc42527565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65A0762" w14:textId="5815F913" w:rsidR="005E6E22" w:rsidRDefault="00B54BAA">
      <w:pPr>
        <w:pStyle w:val="Verzeichnis3"/>
        <w:rPr>
          <w:rFonts w:asciiTheme="minorHAnsi" w:eastAsiaTheme="minorEastAsia" w:hAnsiTheme="minorHAnsi" w:cstheme="minorBidi"/>
          <w:noProof/>
          <w:sz w:val="22"/>
          <w:szCs w:val="22"/>
          <w:lang w:val="de-DE"/>
        </w:rPr>
      </w:pPr>
      <w:hyperlink w:anchor="_Toc42527566" w:history="1">
        <w:r w:rsidR="005E6E22" w:rsidRPr="0020585F">
          <w:rPr>
            <w:rStyle w:val="Hyperlink"/>
            <w:noProof/>
          </w:rPr>
          <w:t>9.1.2</w:t>
        </w:r>
        <w:r w:rsidR="005E6E22">
          <w:rPr>
            <w:rFonts w:asciiTheme="minorHAnsi" w:eastAsiaTheme="minorEastAsia" w:hAnsiTheme="minorHAnsi" w:cstheme="minorBidi"/>
            <w:noProof/>
            <w:sz w:val="22"/>
            <w:szCs w:val="22"/>
            <w:lang w:val="de-DE"/>
          </w:rPr>
          <w:tab/>
        </w:r>
        <w:r w:rsidR="005E6E22" w:rsidRPr="0020585F">
          <w:rPr>
            <w:rStyle w:val="Hyperlink"/>
            <w:noProof/>
          </w:rPr>
          <w:t>Connection Face</w:t>
        </w:r>
        <w:r w:rsidR="005E6E22">
          <w:rPr>
            <w:noProof/>
            <w:webHidden/>
          </w:rPr>
          <w:tab/>
        </w:r>
        <w:r w:rsidR="005E6E22">
          <w:rPr>
            <w:noProof/>
            <w:webHidden/>
          </w:rPr>
          <w:fldChar w:fldCharType="begin"/>
        </w:r>
        <w:r w:rsidR="005E6E22">
          <w:rPr>
            <w:noProof/>
            <w:webHidden/>
          </w:rPr>
          <w:instrText xml:space="preserve"> PAGEREF _Toc42527566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46D9E3F7" w14:textId="297D076E" w:rsidR="005E6E22" w:rsidRDefault="00B54BAA">
      <w:pPr>
        <w:pStyle w:val="Verzeichnis3"/>
        <w:rPr>
          <w:rFonts w:asciiTheme="minorHAnsi" w:eastAsiaTheme="minorEastAsia" w:hAnsiTheme="minorHAnsi" w:cstheme="minorBidi"/>
          <w:noProof/>
          <w:sz w:val="22"/>
          <w:szCs w:val="22"/>
          <w:lang w:val="de-DE"/>
        </w:rPr>
      </w:pPr>
      <w:hyperlink w:anchor="_Toc42527567" w:history="1">
        <w:r w:rsidR="005E6E22" w:rsidRPr="0020585F">
          <w:rPr>
            <w:rStyle w:val="Hyperlink"/>
            <w:noProof/>
          </w:rPr>
          <w:t>9.1.3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_Toc42527567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300B4F64" w14:textId="02921FDE"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005E6E22" w:rsidRPr="0020585F">
          <w:rPr>
            <w:rStyle w:val="Hyperlink"/>
            <w:noProof/>
          </w:rPr>
          <w:t>9.2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Faces</w:t>
        </w:r>
        <w:r w:rsidR="005E6E22">
          <w:rPr>
            <w:noProof/>
            <w:webHidden/>
          </w:rPr>
          <w:tab/>
        </w:r>
        <w:r w:rsidR="005E6E22">
          <w:rPr>
            <w:noProof/>
            <w:webHidden/>
          </w:rPr>
          <w:fldChar w:fldCharType="begin"/>
        </w:r>
        <w:r w:rsidR="005E6E22">
          <w:rPr>
            <w:noProof/>
            <w:webHidden/>
          </w:rPr>
          <w:instrText xml:space="preserve"> PAGEREF _Toc42527568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3CF1839F" w14:textId="2B5283DC" w:rsidR="005E6E22" w:rsidRDefault="00B54BA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005E6E22" w:rsidRPr="0020585F">
          <w:rPr>
            <w:rStyle w:val="Hyperlink"/>
            <w:noProof/>
            <w14:scene3d>
              <w14:camera w14:prst="orthographicFront"/>
              <w14:lightRig w14:rig="threePt" w14:dir="t">
                <w14:rot w14:lat="0" w14:lon="0" w14:rev="0"/>
              </w14:lightRig>
            </w14:scene3d>
          </w:rPr>
          <w:t>10</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Future extensions</w:t>
        </w:r>
        <w:r w:rsidR="005E6E22">
          <w:rPr>
            <w:noProof/>
            <w:webHidden/>
          </w:rPr>
          <w:tab/>
        </w:r>
        <w:r w:rsidR="005E6E22">
          <w:rPr>
            <w:noProof/>
            <w:webHidden/>
          </w:rPr>
          <w:fldChar w:fldCharType="begin"/>
        </w:r>
        <w:r w:rsidR="005E6E22">
          <w:rPr>
            <w:noProof/>
            <w:webHidden/>
          </w:rPr>
          <w:instrText xml:space="preserve"> PAGEREF _Toc42527569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185351DE" w14:textId="6978937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005E6E22" w:rsidRPr="0020585F">
          <w:rPr>
            <w:rStyle w:val="Hyperlink"/>
            <w:noProof/>
          </w:rPr>
          <w:t>10.1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Additional parameters for spot and seam welds</w:t>
        </w:r>
        <w:r w:rsidR="005E6E22">
          <w:rPr>
            <w:noProof/>
            <w:webHidden/>
          </w:rPr>
          <w:tab/>
        </w:r>
        <w:r w:rsidR="005E6E22">
          <w:rPr>
            <w:noProof/>
            <w:webHidden/>
          </w:rPr>
          <w:fldChar w:fldCharType="begin"/>
        </w:r>
        <w:r w:rsidR="005E6E22">
          <w:rPr>
            <w:noProof/>
            <w:webHidden/>
          </w:rPr>
          <w:instrText xml:space="preserve"> PAGEREF _Toc42527570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4F7862BA" w14:textId="597E0F27"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005E6E22" w:rsidRPr="0020585F">
          <w:rPr>
            <w:rStyle w:val="Hyperlink"/>
            <w:noProof/>
          </w:rPr>
          <w:t>10.2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Other relevant and new joint types</w:t>
        </w:r>
        <w:r w:rsidR="005E6E22">
          <w:rPr>
            <w:noProof/>
            <w:webHidden/>
          </w:rPr>
          <w:tab/>
        </w:r>
        <w:r w:rsidR="005E6E22">
          <w:rPr>
            <w:noProof/>
            <w:webHidden/>
          </w:rPr>
          <w:fldChar w:fldCharType="begin"/>
        </w:r>
        <w:r w:rsidR="005E6E22">
          <w:rPr>
            <w:noProof/>
            <w:webHidden/>
          </w:rPr>
          <w:instrText xml:space="preserve"> PAGEREF _Toc42527571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5870526F" w14:textId="7F050250" w:rsidR="005E6E22" w:rsidRDefault="00B54BA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005E6E22" w:rsidRPr="0020585F">
          <w:rPr>
            <w:rStyle w:val="Hyperlink"/>
            <w:noProof/>
            <w14:scene3d>
              <w14:camera w14:prst="orthographicFront"/>
              <w14:lightRig w14:rig="threePt" w14:dir="t">
                <w14:rot w14:lat="0" w14:lon="0" w14:rev="0"/>
              </w14:lightRig>
            </w14:scene3d>
          </w:rPr>
          <w:t>11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Disclaimer</w:t>
        </w:r>
        <w:r w:rsidR="005E6E22">
          <w:rPr>
            <w:noProof/>
            <w:webHidden/>
          </w:rPr>
          <w:tab/>
        </w:r>
        <w:r w:rsidR="005E6E22">
          <w:rPr>
            <w:noProof/>
            <w:webHidden/>
          </w:rPr>
          <w:fldChar w:fldCharType="begin"/>
        </w:r>
        <w:r w:rsidR="005E6E22">
          <w:rPr>
            <w:noProof/>
            <w:webHidden/>
          </w:rPr>
          <w:instrText xml:space="preserve"> PAGEREF _Toc42527572 \h </w:instrText>
        </w:r>
        <w:r w:rsidR="005E6E22">
          <w:rPr>
            <w:noProof/>
            <w:webHidden/>
          </w:rPr>
        </w:r>
        <w:r w:rsidR="005E6E22">
          <w:rPr>
            <w:noProof/>
            <w:webHidden/>
          </w:rPr>
          <w:fldChar w:fldCharType="separate"/>
        </w:r>
        <w:r w:rsidR="005E6E22">
          <w:rPr>
            <w:noProof/>
            <w:webHidden/>
          </w:rPr>
          <w:t>165</w:t>
        </w:r>
        <w:r w:rsidR="005E6E22">
          <w:rPr>
            <w:noProof/>
            <w:webHidden/>
          </w:rPr>
          <w:fldChar w:fldCharType="end"/>
        </w:r>
      </w:hyperlink>
    </w:p>
    <w:p w14:paraId="6817567F" w14:textId="6AD93BA5" w:rsidR="005E6E22" w:rsidRDefault="00B54BA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005E6E22" w:rsidRPr="0020585F">
          <w:rPr>
            <w:rStyle w:val="Hyperlink"/>
            <w:noProof/>
            <w14:scene3d>
              <w14:camera w14:prst="orthographicFront"/>
              <w14:lightRig w14:rig="threePt" w14:dir="t">
                <w14:rot w14:lat="0" w14:lon="0" w14:rev="0"/>
              </w14:lightRig>
            </w14:scene3d>
          </w:rPr>
          <w:t>12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References</w:t>
        </w:r>
        <w:r w:rsidR="005E6E22">
          <w:rPr>
            <w:noProof/>
            <w:webHidden/>
          </w:rPr>
          <w:tab/>
        </w:r>
        <w:r w:rsidR="005E6E22">
          <w:rPr>
            <w:noProof/>
            <w:webHidden/>
          </w:rPr>
          <w:fldChar w:fldCharType="begin"/>
        </w:r>
        <w:r w:rsidR="005E6E22">
          <w:rPr>
            <w:noProof/>
            <w:webHidden/>
          </w:rPr>
          <w:instrText xml:space="preserve"> PAGEREF _Toc42527573 \h </w:instrText>
        </w:r>
        <w:r w:rsidR="005E6E22">
          <w:rPr>
            <w:noProof/>
            <w:webHidden/>
          </w:rPr>
        </w:r>
        <w:r w:rsidR="005E6E22">
          <w:rPr>
            <w:noProof/>
            <w:webHidden/>
          </w:rPr>
          <w:fldChar w:fldCharType="separate"/>
        </w:r>
        <w:r w:rsidR="005E6E22">
          <w:rPr>
            <w:noProof/>
            <w:webHidden/>
          </w:rPr>
          <w:t>166</w:t>
        </w:r>
        <w:r w:rsidR="005E6E22">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4252741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4252741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4252741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4252741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4252741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4252741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4252741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7" o:title="" cropbottom="43024f" cropright="10402f"/>
          </v:shape>
          <o:OLEObject Type="Embed" ProgID="PowerPoint.Slide.8" ShapeID="_x0000_i1026" DrawAspect="Content" ObjectID="_1673253563"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42527419"/>
      <w:bookmarkStart w:id="77" w:name="_Toc288196436"/>
      <w:bookmarkStart w:id="78" w:name="_Toc28820073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6"/>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0DEC99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0" w:name="_Toc3556930"/>
      <w:bookmarkStart w:id="91" w:name="_Toc34747180"/>
      <w:bookmarkStart w:id="92" w:name="_Toc42527420"/>
      <w:r w:rsidRPr="007055D9">
        <w:lastRenderedPageBreak/>
        <w:t>Keywords</w:t>
      </w:r>
      <w:r w:rsidR="00B61149" w:rsidRPr="007055D9">
        <w:t xml:space="preserve"> </w:t>
      </w:r>
      <w:r w:rsidR="004F2D36" w:rsidRPr="007055D9">
        <w:t>of XML specification</w:t>
      </w:r>
      <w:bookmarkEnd w:id="90"/>
      <w:bookmarkEnd w:id="91"/>
      <w:bookmarkEnd w:id="92"/>
    </w:p>
    <w:p w14:paraId="433568B7" w14:textId="5A6121CA" w:rsidR="003B4F3B" w:rsidRPr="007055D9" w:rsidRDefault="00FF55A5" w:rsidP="00860E71">
      <w:pPr>
        <w:pStyle w:val="berschrift2"/>
      </w:pPr>
      <w:bookmarkStart w:id="93" w:name="_Toc34747181"/>
      <w:bookmarkStart w:id="94" w:name="_Toc42527421"/>
      <w:r w:rsidRPr="007055D9">
        <w:t>Keywords</w:t>
      </w:r>
      <w:bookmarkEnd w:id="93"/>
      <w:bookmarkEnd w:id="9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5" w:name="_Ref371679978"/>
      <w:bookmarkStart w:id="96" w:name="_Ref371939247"/>
      <w:bookmarkStart w:id="97" w:name="_Toc3556933"/>
      <w:bookmarkStart w:id="98" w:name="_Toc34747182"/>
      <w:bookmarkStart w:id="99" w:name="_Toc42527422"/>
      <w:bookmarkStart w:id="100" w:name="_Toc288196441"/>
      <w:bookmarkStart w:id="101" w:name="_Toc288200739"/>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95"/>
      <w:bookmarkEnd w:id="96"/>
      <w:bookmarkEnd w:id="97"/>
      <w:bookmarkEnd w:id="98"/>
      <w:bookmarkEnd w:id="9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2" w:name="_Toc3556934"/>
      <w:bookmarkStart w:id="103" w:name="_Toc34747183"/>
      <w:bookmarkStart w:id="104" w:name="_Toc42527423"/>
      <w:r w:rsidRPr="007055D9">
        <w:t>Parts</w:t>
      </w:r>
      <w:bookmarkEnd w:id="102"/>
      <w:bookmarkEnd w:id="103"/>
      <w:bookmarkEnd w:id="104"/>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5" w:name="_Toc3556935"/>
      <w:bookmarkStart w:id="106" w:name="_Toc34747184"/>
      <w:bookmarkStart w:id="107" w:name="_Toc42527424"/>
      <w:r w:rsidRPr="007055D9">
        <w:t>Part Labels</w:t>
      </w:r>
      <w:bookmarkEnd w:id="105"/>
      <w:bookmarkEnd w:id="106"/>
      <w:bookmarkEnd w:id="107"/>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8" w:name="_Toc3556936"/>
      <w:bookmarkStart w:id="109" w:name="_Toc34747185"/>
      <w:bookmarkStart w:id="110" w:name="_Toc42527425"/>
      <w:r w:rsidRPr="007055D9">
        <w:t>Properties</w:t>
      </w:r>
      <w:bookmarkEnd w:id="108"/>
      <w:bookmarkEnd w:id="109"/>
      <w:bookmarkEnd w:id="110"/>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1" w:name="_Toc428456056"/>
      <w:bookmarkStart w:id="112" w:name="_Toc428537020"/>
      <w:bookmarkStart w:id="113" w:name="_Toc428969339"/>
      <w:bookmarkStart w:id="114" w:name="_Toc429052730"/>
      <w:bookmarkStart w:id="115" w:name="_Toc3556937"/>
      <w:bookmarkStart w:id="116" w:name="_Toc34747186"/>
      <w:bookmarkStart w:id="117" w:name="_Toc42527426"/>
      <w:bookmarkEnd w:id="111"/>
      <w:bookmarkEnd w:id="112"/>
      <w:bookmarkEnd w:id="113"/>
      <w:bookmarkEnd w:id="114"/>
      <w:r w:rsidRPr="007055D9">
        <w:t>Assemblies</w:t>
      </w:r>
      <w:bookmarkEnd w:id="115"/>
      <w:bookmarkEnd w:id="116"/>
      <w:bookmarkEnd w:id="11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18" w:name="_Toc3557086"/>
      <w:bookmarkStart w:id="119" w:name="_Toc34747336"/>
      <w:bookmarkStart w:id="120"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8"/>
      <w:bookmarkEnd w:id="119"/>
      <w:bookmarkEnd w:id="120"/>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1" w:name="_Toc3556938"/>
      <w:bookmarkStart w:id="122" w:name="_Toc34747187"/>
      <w:bookmarkStart w:id="123" w:name="_Toc42527427"/>
      <w:r w:rsidRPr="007055D9">
        <w:lastRenderedPageBreak/>
        <w:t>File Structure of χMCF</w:t>
      </w:r>
      <w:bookmarkEnd w:id="121"/>
      <w:bookmarkEnd w:id="122"/>
      <w:bookmarkEnd w:id="123"/>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4" w:name="_Toc428279323"/>
      <w:bookmarkStart w:id="125" w:name="_Toc428456059"/>
      <w:bookmarkStart w:id="126" w:name="_Toc428537023"/>
      <w:bookmarkStart w:id="127" w:name="_Toc428969342"/>
      <w:bookmarkStart w:id="128" w:name="_Toc429052733"/>
      <w:bookmarkStart w:id="129" w:name="_Toc3556939"/>
      <w:bookmarkStart w:id="130" w:name="_Toc34747188"/>
      <w:bookmarkStart w:id="131" w:name="_Toc42527428"/>
      <w:bookmarkEnd w:id="124"/>
      <w:bookmarkEnd w:id="125"/>
      <w:bookmarkEnd w:id="126"/>
      <w:bookmarkEnd w:id="127"/>
      <w:bookmarkEnd w:id="128"/>
      <w:r w:rsidRPr="007055D9">
        <w:t>Elements containing g</w:t>
      </w:r>
      <w:r w:rsidR="00A341E9" w:rsidRPr="007055D9">
        <w:t>eneral information</w:t>
      </w:r>
      <w:bookmarkEnd w:id="129"/>
      <w:bookmarkEnd w:id="130"/>
      <w:bookmarkEnd w:id="131"/>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2" w:name="_Toc3566409"/>
      <w:bookmarkStart w:id="133" w:name="_Toc34747411"/>
      <w:bookmarkStart w:id="134"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2"/>
      <w:bookmarkEnd w:id="133"/>
      <w:bookmarkEnd w:id="134"/>
    </w:p>
    <w:p w14:paraId="574E4A30" w14:textId="77777777" w:rsidR="00CC728F" w:rsidRPr="007055D9" w:rsidRDefault="00CF4308" w:rsidP="00327322">
      <w:pPr>
        <w:pStyle w:val="berschrift3"/>
        <w:tabs>
          <w:tab w:val="clear" w:pos="720"/>
          <w:tab w:val="num" w:pos="1701"/>
        </w:tabs>
      </w:pPr>
      <w:bookmarkStart w:id="135" w:name="_Toc3556940"/>
      <w:bookmarkStart w:id="136" w:name="_Toc34747189"/>
      <w:bookmarkStart w:id="137" w:name="_Toc42527429"/>
      <w:r w:rsidRPr="007055D9">
        <w:t>Date</w:t>
      </w:r>
      <w:bookmarkEnd w:id="135"/>
      <w:bookmarkEnd w:id="136"/>
      <w:bookmarkEnd w:id="137"/>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8" w:name="_Toc3556941"/>
      <w:bookmarkStart w:id="139" w:name="_Toc34747190"/>
      <w:bookmarkStart w:id="140" w:name="_Toc42527430"/>
      <w:r w:rsidRPr="007055D9">
        <w:t>Version</w:t>
      </w:r>
      <w:bookmarkEnd w:id="138"/>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1" w:author="Dr. Carsten Franke" w:date="2021-01-27T10:46:00Z">
        <w:r w:rsidR="00E01CE8">
          <w:t xml:space="preserve"> Deviation from specification file version (3.1.1) is intended, since </w:t>
        </w:r>
        <w:r w:rsidR="00E01CE8" w:rsidRPr="007055D9">
          <w:t>χMCF file</w:t>
        </w:r>
        <w:r w:rsidR="00E01CE8">
          <w:t xml:space="preserve"> format di</w:t>
        </w:r>
      </w:ins>
      <w:ins w:id="142"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3" w:name="_Toc3556942"/>
      <w:bookmarkStart w:id="144" w:name="_Ref34739722"/>
      <w:bookmarkStart w:id="145" w:name="_Ref34739734"/>
      <w:bookmarkStart w:id="146" w:name="_Toc34747191"/>
      <w:bookmarkStart w:id="147" w:name="_Toc42527431"/>
      <w:r w:rsidRPr="007055D9">
        <w:t>Unit System</w:t>
      </w:r>
      <w:bookmarkEnd w:id="143"/>
      <w:bookmarkEnd w:id="144"/>
      <w:bookmarkEnd w:id="145"/>
      <w:bookmarkEnd w:id="146"/>
      <w:bookmarkEnd w:id="14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48" w:name="_Toc3566410"/>
      <w:bookmarkStart w:id="149" w:name="_Toc34747412"/>
      <w:bookmarkStart w:id="150"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8"/>
      <w:bookmarkEnd w:id="149"/>
      <w:bookmarkEnd w:id="15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1" w:name="_Toc339013871"/>
      <w:bookmarkStart w:id="152" w:name="_Toc3556943"/>
      <w:bookmarkStart w:id="153" w:name="_Toc34747192"/>
      <w:bookmarkStart w:id="154"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151"/>
      <w:bookmarkEnd w:id="152"/>
      <w:bookmarkEnd w:id="153"/>
      <w:bookmarkEnd w:id="15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5"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56" w:name="_Toc413359565"/>
      <w:bookmarkStart w:id="157" w:name="_Ref414560122"/>
      <w:bookmarkStart w:id="158" w:name="_Ref414563183"/>
      <w:bookmarkStart w:id="159" w:name="_Ref414571476"/>
      <w:bookmarkStart w:id="160" w:name="_Ref428530906"/>
      <w:bookmarkStart w:id="161" w:name="_Ref429050591"/>
      <w:bookmarkStart w:id="162" w:name="_Ref429053268"/>
      <w:bookmarkStart w:id="163" w:name="_Toc3556944"/>
      <w:bookmarkStart w:id="164" w:name="_Toc34747193"/>
      <w:bookmarkStart w:id="165" w:name="_Toc42527433"/>
      <w:r w:rsidRPr="007055D9">
        <w:t xml:space="preserve">User Specific Data </w:t>
      </w:r>
      <w:r w:rsidRPr="00F54521">
        <w:rPr>
          <w:rFonts w:ascii="Courier New" w:hAnsi="Courier New" w:cs="Courier New"/>
          <w:b w:val="0"/>
          <w:i/>
          <w:sz w:val="26"/>
          <w:szCs w:val="28"/>
          <w:lang w:eastAsia="de-DE"/>
        </w:rPr>
        <w:t>&lt;appdata</w:t>
      </w:r>
      <w:ins w:id="166"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56"/>
      <w:bookmarkEnd w:id="157"/>
      <w:bookmarkEnd w:id="158"/>
      <w:bookmarkEnd w:id="159"/>
      <w:bookmarkEnd w:id="160"/>
      <w:bookmarkEnd w:id="161"/>
      <w:bookmarkEnd w:id="162"/>
      <w:bookmarkEnd w:id="163"/>
      <w:bookmarkEnd w:id="164"/>
      <w:bookmarkEnd w:id="16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67"/>
      <w:r>
        <w:t xml:space="preserve">store and export </w:t>
      </w:r>
      <w:commentRangeEnd w:id="167"/>
      <w:r w:rsidR="00D268AE">
        <w:rPr>
          <w:rStyle w:val="Kommentarzeichen"/>
          <w:lang w:eastAsia="x-none"/>
        </w:rPr>
        <w:commentReference w:id="16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68"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69" w:name="_Toc3566411"/>
      <w:bookmarkStart w:id="170" w:name="_Toc34747413"/>
      <w:bookmarkStart w:id="171"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69"/>
      <w:bookmarkEnd w:id="170"/>
      <w:bookmarkEnd w:id="171"/>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2"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3"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4"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5" w:name="_Finite_Element_Specific"/>
      <w:bookmarkStart w:id="176" w:name="_Ref414560131"/>
      <w:bookmarkStart w:id="177" w:name="_Toc3556945"/>
      <w:bookmarkStart w:id="178" w:name="_Toc34747194"/>
      <w:bookmarkStart w:id="179" w:name="_Toc42527434"/>
      <w:bookmarkEnd w:id="17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76"/>
      <w:bookmarkEnd w:id="177"/>
      <w:bookmarkEnd w:id="178"/>
      <w:bookmarkEnd w:id="179"/>
      <w:ins w:id="180"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1" w:author="Dr. Carsten Franke" w:date="2021-01-27T11:33:00Z">
        <w:r w:rsidR="003D7A47">
          <w:t xml:space="preserve"> </w:t>
        </w:r>
      </w:ins>
    </w:p>
    <w:p w14:paraId="48686E63" w14:textId="57C554ED" w:rsidR="000C2483" w:rsidRDefault="000C2483" w:rsidP="009D267A">
      <w:pPr>
        <w:jc w:val="both"/>
        <w:rPr>
          <w:ins w:id="182"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3" w:author="Dr. Carsten Franke" w:date="2021-01-27T11:29:00Z">
        <w:r w:rsidR="002B6CE2">
          <w:t>the referenced entities</w:t>
        </w:r>
      </w:ins>
      <w:del w:id="184" w:author="Dr. Carsten Franke" w:date="2021-01-27T11:29:00Z">
        <w:r w:rsidR="00D02A58" w:rsidDel="002B6CE2">
          <w:delText xml:space="preserve">nested </w:delText>
        </w:r>
        <w:r w:rsidR="004C22C3" w:rsidDel="002B6CE2">
          <w:delText>elements</w:delText>
        </w:r>
      </w:del>
      <w:ins w:id="185" w:author="Dr. Carsten Franke" w:date="2021-01-27T11:28:00Z">
        <w:r w:rsidR="002B6CE2">
          <w:t>,</w:t>
        </w:r>
      </w:ins>
      <w:r w:rsidR="004C22C3">
        <w:t xml:space="preserve"> </w:t>
      </w:r>
      <w:r w:rsidR="00D02A58">
        <w:t>are</w:t>
      </w:r>
      <w:r w:rsidRPr="007055D9">
        <w:t xml:space="preserve"> specific to a single solver.</w:t>
      </w:r>
      <w:ins w:id="186" w:author="Dr. Carsten Franke" w:date="2021-01-27T11:33:00Z">
        <w:r w:rsidR="003D7A47">
          <w:t xml:space="preserve"> </w:t>
        </w:r>
      </w:ins>
    </w:p>
    <w:p w14:paraId="4857EE4D" w14:textId="383B269E" w:rsidR="003D7A47" w:rsidRDefault="003D7A47" w:rsidP="009D267A">
      <w:pPr>
        <w:jc w:val="both"/>
        <w:rPr>
          <w:ins w:id="187" w:author="Dr. Carsten Franke" w:date="2021-01-27T11:37:00Z"/>
        </w:rPr>
      </w:pPr>
      <w:ins w:id="188" w:author="Dr. Carsten Franke" w:date="2021-01-27T11:34:00Z">
        <w:r>
          <w:t>Usually, referencing is done by solver specific entity IDs, which have no meaning outside the context of a specific fini</w:t>
        </w:r>
      </w:ins>
      <w:ins w:id="189" w:author="Dr. Carsten Franke" w:date="2021-01-27T11:35:00Z">
        <w:r>
          <w:t>t</w:t>
        </w:r>
      </w:ins>
      <w:ins w:id="190" w:author="Dr. Carsten Franke" w:date="2021-01-27T11:34:00Z">
        <w:r>
          <w:t>e e</w:t>
        </w:r>
      </w:ins>
      <w:ins w:id="191" w:author="Dr. Carsten Franke" w:date="2021-01-27T11:35:00Z">
        <w:r>
          <w:t>le</w:t>
        </w:r>
      </w:ins>
      <w:ins w:id="192" w:author="Dr. Carsten Franke" w:date="2021-01-27T11:34:00Z">
        <w:r>
          <w:t>ment mo</w:t>
        </w:r>
      </w:ins>
      <w:ins w:id="193" w:author="Dr. Carsten Franke" w:date="2021-01-27T11:35:00Z">
        <w:r>
          <w:t xml:space="preserve">del. </w:t>
        </w:r>
        <w:r w:rsidRPr="003D7A47">
          <w:t xml:space="preserve">If e.g. element IDs </w:t>
        </w:r>
        <w:r>
          <w:t xml:space="preserve">in this model </w:t>
        </w:r>
        <w:r w:rsidRPr="003D7A47">
          <w:t xml:space="preserve">get renumbered, </w:t>
        </w:r>
      </w:ins>
      <w:ins w:id="194" w:author="Dr. Carsten Franke" w:date="2021-01-27T11:36:00Z">
        <w:r>
          <w:t>a</w:t>
        </w:r>
      </w:ins>
      <w:ins w:id="195" w:author="Dr. Carsten Franke" w:date="2021-01-27T11:35:00Z">
        <w:r w:rsidRPr="003D7A47">
          <w:t xml:space="preserve"> χMCF file </w:t>
        </w:r>
      </w:ins>
      <w:ins w:id="196" w:author="Dr. Carsten Franke" w:date="2021-01-27T11:36:00Z">
        <w:r>
          <w:t xml:space="preserve">referencing such element IDs </w:t>
        </w:r>
      </w:ins>
      <w:ins w:id="197" w:author="Dr. Carsten Franke" w:date="2021-01-27T11:35:00Z">
        <w:r w:rsidRPr="003D7A47">
          <w:t xml:space="preserve">becomes </w:t>
        </w:r>
      </w:ins>
      <w:ins w:id="198" w:author="Dr. Carsten Franke" w:date="2021-01-27T11:36:00Z">
        <w:r>
          <w:t xml:space="preserve">detached and </w:t>
        </w:r>
      </w:ins>
      <w:ins w:id="199" w:author="Dr. Carsten Franke" w:date="2021-01-27T11:35:00Z">
        <w:r w:rsidRPr="003D7A47">
          <w:t>needs to be re-created.</w:t>
        </w:r>
      </w:ins>
      <w:ins w:id="200" w:author="Dr. Carsten Franke" w:date="2021-01-27T11:36:00Z">
        <w:r>
          <w:t xml:space="preserve"> </w:t>
        </w:r>
      </w:ins>
    </w:p>
    <w:p w14:paraId="50453EFC" w14:textId="4A27C4A6" w:rsidR="003D7A47" w:rsidRDefault="003D7A47" w:rsidP="009D267A">
      <w:pPr>
        <w:jc w:val="both"/>
      </w:pPr>
      <w:ins w:id="201" w:author="Dr. Carsten Franke" w:date="2021-01-27T11:37:00Z">
        <w:r w:rsidRPr="003D7A47">
          <w:rPr>
            <w:b/>
            <w:u w:val="single"/>
          </w:rPr>
          <w:t>Conclusion:</w:t>
        </w:r>
        <w:r>
          <w:t xml:space="preserve"> </w:t>
        </w:r>
        <w:r>
          <w:t xml:space="preserve">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2" w:author="Dr. Carsten Franke" w:date="2021-01-27T11:38:00Z">
        <w:r>
          <w:t xml:space="preserve"> </w:t>
        </w:r>
      </w:ins>
      <w:ins w:id="203" w:author="Dr. Carsten Franke" w:date="2021-01-27T11:37:00Z">
        <w:r>
          <w:t xml:space="preserve">always refers to </w:t>
        </w:r>
        <w:r>
          <w:rPr>
            <w:rStyle w:val="Hervorhebung"/>
          </w:rPr>
          <w:t>one specific</w:t>
        </w:r>
        <w:r>
          <w:t xml:space="preserve"> solver deck</w:t>
        </w:r>
        <w:r>
          <w:t xml:space="preserve">.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4" w:author="Dr. Carsten Franke" w:date="2021-01-27T11:30:00Z">
        <w:r w:rsidDel="000D0ED2">
          <w:delText xml:space="preserve">And these </w:delText>
        </w:r>
      </w:del>
      <w:ins w:id="205" w:author="Dr. Carsten Franke" w:date="2021-01-27T11:30:00Z">
        <w:r w:rsidR="000D0ED2">
          <w:t xml:space="preserve">This list </w:t>
        </w:r>
      </w:ins>
      <w:r>
        <w:t xml:space="preserve">should be extended by </w:t>
      </w:r>
      <w:ins w:id="206"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07"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08" w:author="Dr. Carsten Franke" w:date="2021-01-27T11:31:00Z">
        <w:r w:rsidR="000C2483" w:rsidRPr="00FB2BE9" w:rsidDel="000D0ED2">
          <w:delText>:</w:delText>
        </w:r>
      </w:del>
      <w:r w:rsidR="000C2483" w:rsidRPr="007055D9">
        <w:t xml:space="preserve"> </w:t>
      </w:r>
      <w:ins w:id="209" w:author="Dr. Carsten Franke" w:date="2021-01-27T11:31:00Z">
        <w:r>
          <w:t xml:space="preserve">covers following </w:t>
        </w:r>
      </w:ins>
      <w:ins w:id="210"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1" w:name="_Toc3566412"/>
      <w:bookmarkStart w:id="212" w:name="_Toc34747414"/>
      <w:bookmarkStart w:id="213"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1"/>
      <w:bookmarkEnd w:id="212"/>
      <w:bookmarkEnd w:id="213"/>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4"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5" w:name="_Toc3566413"/>
      <w:bookmarkStart w:id="216" w:name="_Toc34747415"/>
      <w:bookmarkStart w:id="217"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18"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19" w:author="Dr. Carsten Franke" w:date="2021-01-27T11:09:00Z"/>
        </w:rPr>
      </w:pPr>
      <w:del w:id="220" w:author="Dr. Carsten Franke" w:date="2021-01-27T11:10:00Z">
        <w:r w:rsidRPr="007055D9" w:rsidDel="004A2BA7">
          <w:lastRenderedPageBreak/>
          <w:delText>Similar to</w:delText>
        </w:r>
      </w:del>
      <w:ins w:id="221"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2" w:author="Dr. Carsten Franke" w:date="2021-01-27T11:11:00Z"/>
        </w:rPr>
      </w:pPr>
      <w:ins w:id="223" w:author="Dr. Carsten Franke" w:date="2021-01-27T11:09:00Z">
        <w:r w:rsidRPr="004A2BA7">
          <w:t>Reasoning about</w:t>
        </w:r>
      </w:ins>
      <w:ins w:id="224"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ins w:id="225" w:author="Dr. Carsten Franke" w:date="2021-01-27T11:09:00Z">
        <w:r>
          <w:t xml:space="preserve"> </w:t>
        </w:r>
      </w:ins>
    </w:p>
    <w:p w14:paraId="7C0FAE50" w14:textId="1DC889B4" w:rsidR="004A2BA7" w:rsidRDefault="002A6DD4" w:rsidP="004A2BA7">
      <w:pPr>
        <w:rPr>
          <w:ins w:id="226" w:author="Dr. Carsten Franke" w:date="2021-01-27T11:50:00Z"/>
        </w:rPr>
      </w:pPr>
      <w:ins w:id="227"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28" w:author="Dr. Carsten Franke" w:date="2021-01-27T11:14:00Z">
        <w:r>
          <w:t xml:space="preserve">ment </w:t>
        </w:r>
      </w:ins>
      <w:ins w:id="229" w:author="Dr. Carsten Franke" w:date="2021-01-27T11:15:00Z">
        <w:r>
          <w:t>c</w:t>
        </w:r>
      </w:ins>
      <w:ins w:id="230" w:author="Dr. Carsten Franke" w:date="2021-01-27T11:14:00Z">
        <w:r>
          <w:t>an be used versatile for different use cases</w:t>
        </w:r>
      </w:ins>
      <w:ins w:id="231" w:author="Dr. Carsten Franke" w:date="2021-01-27T11:15:00Z">
        <w:r w:rsidR="00A60243">
          <w:t xml:space="preserve"> – even for yet unknown ones</w:t>
        </w:r>
      </w:ins>
      <w:ins w:id="232" w:author="Dr. Carsten Franke" w:date="2021-01-27T11:14:00Z">
        <w:r>
          <w:t xml:space="preserve">. </w:t>
        </w:r>
      </w:ins>
      <w:ins w:id="233" w:author="Dr. Carsten Franke" w:date="2021-01-27T11:17:00Z">
        <w:r w:rsidR="00A60243">
          <w:t xml:space="preserve">This makes it hard to define exact semantics. </w:t>
        </w:r>
      </w:ins>
    </w:p>
    <w:p w14:paraId="31576F78" w14:textId="36A196ED" w:rsidR="0043793E" w:rsidRDefault="0043793E" w:rsidP="004A2BA7">
      <w:pPr>
        <w:rPr>
          <w:ins w:id="234" w:author="Dr. Carsten Franke" w:date="2021-01-27T11:18:00Z"/>
        </w:rPr>
      </w:pPr>
      <w:ins w:id="235"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36" w:author="Dr. Carsten Franke" w:date="2021-01-27T11:19:00Z"/>
          <w:lang w:val="de-DE"/>
        </w:rPr>
      </w:pPr>
      <w:ins w:id="237"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38"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39" w:author="Dr. Carsten Franke" w:date="2021-01-27T11:20:00Z">
        <w:r>
          <w:rPr>
            <w:lang w:val="de-DE"/>
          </w:rPr>
          <w:t xml:space="preserve"> </w:t>
        </w:r>
      </w:ins>
    </w:p>
    <w:p w14:paraId="40615A79" w14:textId="77777777" w:rsidR="00A60243" w:rsidRDefault="00A60243" w:rsidP="00A60243">
      <w:pPr>
        <w:rPr>
          <w:ins w:id="240" w:author="Dr. Carsten Franke" w:date="2021-01-27T11:23:00Z"/>
          <w:lang w:val="de-DE"/>
        </w:rPr>
      </w:pPr>
      <w:ins w:id="241" w:author="Dr. Carsten Franke" w:date="2021-01-27T11:21:00Z">
        <w:r w:rsidRPr="00A60243">
          <w:rPr>
            <w:lang w:val="de-DE"/>
          </w:rPr>
          <w:t xml:space="preserve">In the first </w:t>
        </w:r>
        <w:proofErr w:type="spellStart"/>
        <w:r w:rsidRPr="00A60243">
          <w:rPr>
            <w:lang w:val="de-DE"/>
          </w:rPr>
          <w:t>place</w:t>
        </w:r>
      </w:ins>
      <w:proofErr w:type="spellEnd"/>
      <w:ins w:id="242"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3"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4"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45"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46" w:author="Dr. Carsten Franke" w:date="2021-01-27T11:19:00Z"/>
          <w:lang w:val="de-DE"/>
        </w:rPr>
      </w:pPr>
      <w:ins w:id="247"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48"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49"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0" w:author="Dr. Carsten Franke" w:date="2021-01-27T11:23:00Z">
        <w:r>
          <w:rPr>
            <w:lang w:val="de-DE"/>
          </w:rPr>
          <w:t xml:space="preserve">, coordinate </w:t>
        </w:r>
        <w:proofErr w:type="spellStart"/>
        <w:r>
          <w:rPr>
            <w:lang w:val="de-DE"/>
          </w:rPr>
          <w:t>systems</w:t>
        </w:r>
      </w:ins>
      <w:proofErr w:type="spellEnd"/>
      <w:ins w:id="251" w:author="Dr. Carsten Franke" w:date="2021-01-27T11:19:00Z">
        <w:r w:rsidRPr="00A60243">
          <w:rPr>
            <w:lang w:val="de-DE"/>
          </w:rPr>
          <w:t xml:space="preserve"> etc.</w:t>
        </w:r>
      </w:ins>
      <w:ins w:id="252" w:author="Dr. Carsten Franke" w:date="2021-01-27T11:23:00Z">
        <w:r>
          <w:rPr>
            <w:lang w:val="de-DE"/>
          </w:rPr>
          <w:t xml:space="preserve"> </w:t>
        </w:r>
      </w:ins>
    </w:p>
    <w:p w14:paraId="23ABBFA2" w14:textId="77777777" w:rsidR="00A60243" w:rsidRPr="00A60243" w:rsidRDefault="00A60243" w:rsidP="00A60243">
      <w:pPr>
        <w:rPr>
          <w:ins w:id="253" w:author="Dr. Carsten Franke" w:date="2021-01-27T11:19:00Z"/>
          <w:lang w:val="de-DE"/>
        </w:rPr>
      </w:pPr>
      <w:proofErr w:type="spellStart"/>
      <w:ins w:id="254"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55" w:author="Dr. Carsten Franke" w:date="2021-01-27T11:19:00Z"/>
          <w:lang w:val="de-DE"/>
        </w:rPr>
      </w:pPr>
      <w:bookmarkStart w:id="256" w:name="_Ref62639234"/>
      <w:proofErr w:type="spellStart"/>
      <w:ins w:id="257"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56"/>
      </w:ins>
    </w:p>
    <w:p w14:paraId="43F8EBC2" w14:textId="5C093410" w:rsidR="00A60243" w:rsidRPr="00A60243" w:rsidRDefault="00A60243" w:rsidP="00A60243">
      <w:pPr>
        <w:numPr>
          <w:ilvl w:val="0"/>
          <w:numId w:val="68"/>
        </w:numPr>
        <w:rPr>
          <w:ins w:id="258" w:author="Dr. Carsten Franke" w:date="2021-01-27T11:19:00Z"/>
          <w:lang w:val="de-DE"/>
        </w:rPr>
      </w:pPr>
      <w:proofErr w:type="spellStart"/>
      <w:ins w:id="259"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0" w:author="Dr. Carsten Franke" w:date="2021-01-27T11:24:00Z">
        <w:r>
          <w:rPr>
            <w:lang w:val="de-DE"/>
          </w:rPr>
          <w:br/>
        </w:r>
      </w:ins>
      <w:ins w:id="261"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2" w:author="Dr. Carsten Franke" w:date="2021-01-27T11:19:00Z"/>
          <w:lang w:val="de-DE"/>
        </w:rPr>
      </w:pPr>
      <w:proofErr w:type="spellStart"/>
      <w:ins w:id="263"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4" w:author="Dr. Carsten Franke" w:date="2021-01-27T11:19:00Z"/>
          <w:lang w:val="de-DE"/>
        </w:rPr>
      </w:pPr>
      <w:proofErr w:type="spellStart"/>
      <w:ins w:id="265"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66" w:author="Dr. Carsten Franke" w:date="2021-01-27T11:24:00Z">
        <w:r>
          <w:rPr>
            <w:lang w:val="de-DE"/>
          </w:rPr>
          <w:t xml:space="preserve"> </w:t>
        </w:r>
        <w:r w:rsidRPr="00A60243">
          <w:rPr>
            <w:lang w:val="de-DE"/>
          </w:rPr>
          <w:t>by connections</w:t>
        </w:r>
      </w:ins>
      <w:ins w:id="267" w:author="Dr. Carsten Franke" w:date="2021-01-27T11:19:00Z">
        <w:r w:rsidRPr="00A60243">
          <w:rPr>
            <w:lang w:val="de-DE"/>
          </w:rPr>
          <w:t xml:space="preserve">, e.g. </w:t>
        </w:r>
      </w:ins>
      <w:ins w:id="268" w:author="Dr. Carsten Franke" w:date="2021-01-27T11:24:00Z">
        <w:r>
          <w:rPr>
            <w:lang w:val="de-DE"/>
          </w:rPr>
          <w:t xml:space="preserve">in the </w:t>
        </w:r>
      </w:ins>
      <w:proofErr w:type="spellStart"/>
      <w:ins w:id="269"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0" w:author="Dr. Carsten Franke" w:date="2021-01-27T11:25:00Z">
        <w:r>
          <w:t>In Jan. 2021, the working group decided that c</w:t>
        </w:r>
      </w:ins>
      <w:ins w:id="271" w:author="Dr. Carsten Franke" w:date="2021-01-27T11:26:00Z">
        <w:r>
          <w:t xml:space="preserve">ase </w:t>
        </w:r>
        <w:r>
          <w:fldChar w:fldCharType="begin"/>
        </w:r>
        <w:r>
          <w:instrText xml:space="preserve"> REF _Ref62639234 \r \h </w:instrText>
        </w:r>
      </w:ins>
      <w:r>
        <w:fldChar w:fldCharType="separate"/>
      </w:r>
      <w:ins w:id="272"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42527435"/>
      <w:bookmarkEnd w:id="273"/>
      <w:bookmarkEnd w:id="274"/>
      <w:r w:rsidRPr="007055D9">
        <w:t>Connection Data</w:t>
      </w:r>
      <w:bookmarkEnd w:id="27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6"/>
      <w:bookmarkEnd w:id="277"/>
      <w:bookmarkEnd w:id="278"/>
      <w:bookmarkEnd w:id="279"/>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0" w:name="_Toc3566416"/>
      <w:bookmarkStart w:id="281" w:name="_Toc34747416"/>
      <w:bookmarkStart w:id="282"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0"/>
      <w:bookmarkEnd w:id="281"/>
      <w:bookmarkEnd w:id="2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3" w:name="_Toc3566417"/>
      <w:bookmarkStart w:id="284" w:name="_Toc34747417"/>
      <w:bookmarkStart w:id="285"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3"/>
      <w:bookmarkEnd w:id="284"/>
      <w:bookmarkEnd w:id="285"/>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86" w:name="_Ref432343981"/>
      <w:bookmarkStart w:id="287" w:name="_Toc3556947"/>
      <w:bookmarkStart w:id="288" w:name="_Toc34747196"/>
      <w:bookmarkStart w:id="289" w:name="_Toc42527436"/>
      <w:r w:rsidRPr="007055D9">
        <w:t xml:space="preserve">Connected </w:t>
      </w:r>
      <w:r w:rsidR="00A101BB" w:rsidRPr="007055D9">
        <w:t>Objects</w:t>
      </w:r>
      <w:bookmarkEnd w:id="286"/>
      <w:bookmarkEnd w:id="287"/>
      <w:bookmarkEnd w:id="288"/>
      <w:bookmarkEnd w:id="289"/>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0" w:name="_Toc3566418"/>
      <w:bookmarkStart w:id="291" w:name="_Toc34747418"/>
      <w:bookmarkStart w:id="292" w:name="_Toc42527665"/>
      <w:bookmarkStart w:id="293"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0"/>
      <w:bookmarkEnd w:id="291"/>
      <w:bookmarkEnd w:id="292"/>
    </w:p>
    <w:p w14:paraId="6E0C7858" w14:textId="77777777" w:rsidR="00A33BC7" w:rsidRPr="007055D9" w:rsidRDefault="00543B6B" w:rsidP="00860E71">
      <w:pPr>
        <w:pStyle w:val="berschrift4"/>
      </w:pPr>
      <w:bookmarkStart w:id="294" w:name="_Ref428791371"/>
      <w:bookmarkStart w:id="295" w:name="_Ref428891357"/>
      <w:bookmarkStart w:id="296" w:name="_Ref428892751"/>
      <w:bookmarkStart w:id="297" w:name="_Toc3556948"/>
      <w:bookmarkStart w:id="298" w:name="_Toc34747197"/>
      <w:bookmarkStart w:id="299" w:name="_Toc425274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3"/>
      <w:bookmarkEnd w:id="294"/>
      <w:bookmarkEnd w:id="295"/>
      <w:bookmarkEnd w:id="296"/>
      <w:bookmarkEnd w:id="297"/>
      <w:bookmarkEnd w:id="298"/>
      <w:bookmarkEnd w:id="299"/>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0" w:name="_Toc3566419"/>
      <w:bookmarkStart w:id="301" w:name="_Toc34747419"/>
      <w:bookmarkStart w:id="302"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0"/>
      <w:bookmarkEnd w:id="301"/>
      <w:bookmarkEnd w:id="30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3" w:name="_Toc3556949"/>
      <w:bookmarkStart w:id="304" w:name="_Toc34747198"/>
      <w:bookmarkStart w:id="305" w:name="_Toc4252743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3"/>
      <w:bookmarkEnd w:id="304"/>
      <w:bookmarkEnd w:id="30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06" w:name="_Toc3566420"/>
      <w:bookmarkStart w:id="307" w:name="_Toc34747420"/>
      <w:bookmarkStart w:id="308"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06"/>
      <w:bookmarkEnd w:id="307"/>
      <w:bookmarkEnd w:id="30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09" w:name="_Toc21650806"/>
      <w:bookmarkStart w:id="310" w:name="_Ref21651717"/>
      <w:bookmarkStart w:id="311" w:name="_Toc34747199"/>
      <w:bookmarkStart w:id="312" w:name="_Toc42527439"/>
      <w:r>
        <w:t>Special Topological situations</w:t>
      </w:r>
      <w:bookmarkEnd w:id="309"/>
      <w:bookmarkEnd w:id="310"/>
      <w:bookmarkEnd w:id="311"/>
      <w:bookmarkEnd w:id="312"/>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54BAA" w:rsidRPr="003A0545" w:rsidRDefault="00B54BAA" w:rsidP="00C5158C">
                            <w:pPr>
                              <w:pStyle w:val="Beschriftung"/>
                              <w:rPr>
                                <w:noProof/>
                                <w:szCs w:val="24"/>
                              </w:rPr>
                            </w:pPr>
                            <w:bookmarkStart w:id="313" w:name="_Ref21650472"/>
                            <w:bookmarkStart w:id="314" w:name="_Toc21650945"/>
                            <w:bookmarkStart w:id="315" w:name="_Toc34747337"/>
                            <w:bookmarkStart w:id="316" w:name="_Toc42527580"/>
                            <w:r>
                              <w:t xml:space="preserve">Figure </w:t>
                            </w:r>
                            <w:r>
                              <w:fldChar w:fldCharType="begin"/>
                            </w:r>
                            <w:r>
                              <w:instrText xml:space="preserve"> SEQ Figure \* ARABIC </w:instrText>
                            </w:r>
                            <w:r>
                              <w:fldChar w:fldCharType="separate"/>
                            </w:r>
                            <w:r>
                              <w:rPr>
                                <w:noProof/>
                              </w:rPr>
                              <w:t>7</w:t>
                            </w:r>
                            <w:r>
                              <w:fldChar w:fldCharType="end"/>
                            </w:r>
                            <w:bookmarkEnd w:id="313"/>
                            <w:r>
                              <w:t>: special topologies</w:t>
                            </w:r>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54BAA" w:rsidRPr="003A0545" w:rsidRDefault="00B54BAA" w:rsidP="00C5158C">
                      <w:pPr>
                        <w:pStyle w:val="Beschriftung"/>
                        <w:rPr>
                          <w:noProof/>
                          <w:szCs w:val="24"/>
                        </w:rPr>
                      </w:pPr>
                      <w:bookmarkStart w:id="317" w:name="_Ref21650472"/>
                      <w:bookmarkStart w:id="318" w:name="_Toc21650945"/>
                      <w:bookmarkStart w:id="319" w:name="_Toc34747337"/>
                      <w:bookmarkStart w:id="320" w:name="_Toc42527580"/>
                      <w:r>
                        <w:t xml:space="preserve">Figure </w:t>
                      </w:r>
                      <w:r>
                        <w:fldChar w:fldCharType="begin"/>
                      </w:r>
                      <w:r>
                        <w:instrText xml:space="preserve"> SEQ Figure \* ARABIC </w:instrText>
                      </w:r>
                      <w:r>
                        <w:fldChar w:fldCharType="separate"/>
                      </w:r>
                      <w:r>
                        <w:rPr>
                          <w:noProof/>
                        </w:rPr>
                        <w:t>7</w:t>
                      </w:r>
                      <w:r>
                        <w:fldChar w:fldCharType="end"/>
                      </w:r>
                      <w:bookmarkEnd w:id="317"/>
                      <w:r>
                        <w:t>: special topologies</w:t>
                      </w:r>
                      <w:bookmarkEnd w:id="318"/>
                      <w:bookmarkEnd w:id="319"/>
                      <w:bookmarkEnd w:id="320"/>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1" w:name="_Toc21651031"/>
      <w:bookmarkStart w:id="322" w:name="_Toc34747421"/>
      <w:bookmarkStart w:id="323"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1"/>
      <w:bookmarkEnd w:id="322"/>
      <w:bookmarkEnd w:id="323"/>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4" w:name="_Toc21651032"/>
      <w:bookmarkStart w:id="325" w:name="_Toc34747422"/>
      <w:bookmarkStart w:id="326"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4"/>
      <w:bookmarkEnd w:id="325"/>
      <w:bookmarkEnd w:id="326"/>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27" w:name="_Toc21651033"/>
      <w:bookmarkStart w:id="328" w:name="_Toc34747423"/>
      <w:bookmarkStart w:id="329"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27"/>
      <w:bookmarkEnd w:id="328"/>
      <w:bookmarkEnd w:id="329"/>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0" w:name="_Ref414608310"/>
      <w:bookmarkStart w:id="331" w:name="_Toc3556950"/>
      <w:bookmarkStart w:id="332" w:name="_Toc34747200"/>
      <w:bookmarkStart w:id="333" w:name="_Toc42527440"/>
      <w:r>
        <w:t xml:space="preserve">Contacts and </w:t>
      </w:r>
      <w:r w:rsidR="004B7C8B">
        <w:t>F</w:t>
      </w:r>
      <w:r w:rsidR="004B7C8B" w:rsidRPr="004B7C8B">
        <w:t>riction</w:t>
      </w:r>
      <w:bookmarkEnd w:id="330"/>
      <w:bookmarkEnd w:id="331"/>
      <w:bookmarkEnd w:id="332"/>
      <w:bookmarkEnd w:id="33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4" w:name="_Ref414841585"/>
      <w:bookmarkStart w:id="335" w:name="_Toc3556951"/>
      <w:bookmarkStart w:id="336" w:name="_Toc34747201"/>
      <w:bookmarkStart w:id="337" w:name="_Toc425274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4"/>
      <w:bookmarkEnd w:id="335"/>
      <w:bookmarkEnd w:id="336"/>
      <w:bookmarkEnd w:id="33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38" w:name="_Toc414573794"/>
      <w:bookmarkStart w:id="339" w:name="_Toc3566421"/>
      <w:bookmarkStart w:id="340" w:name="_Toc34747424"/>
      <w:bookmarkStart w:id="341"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38"/>
      <w:bookmarkEnd w:id="339"/>
      <w:bookmarkEnd w:id="340"/>
      <w:bookmarkEnd w:id="34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2" w:name="_Toc3556952"/>
      <w:bookmarkStart w:id="343" w:name="_Toc34747202"/>
      <w:bookmarkStart w:id="344"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2"/>
      <w:bookmarkEnd w:id="343"/>
      <w:bookmarkEnd w:id="344"/>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45" w:name="_Toc3566422"/>
      <w:bookmarkStart w:id="346" w:name="_Toc34747425"/>
      <w:bookmarkStart w:id="347"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45"/>
      <w:bookmarkEnd w:id="346"/>
      <w:bookmarkEnd w:id="347"/>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48" w:name="_Toc3556953"/>
      <w:bookmarkStart w:id="349" w:name="_Toc34747203"/>
      <w:bookmarkStart w:id="350"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48"/>
      <w:bookmarkEnd w:id="349"/>
      <w:bookmarkEnd w:id="350"/>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1" w:name="_Toc414573795"/>
      <w:bookmarkStart w:id="352" w:name="_Toc3566423"/>
      <w:bookmarkStart w:id="353" w:name="_Toc34747426"/>
      <w:bookmarkStart w:id="354"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bookmarkEnd w:id="354"/>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55" w:name="_Toc3556954"/>
      <w:bookmarkStart w:id="356" w:name="_Toc34747204"/>
      <w:bookmarkStart w:id="357"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55"/>
      <w:bookmarkEnd w:id="356"/>
      <w:bookmarkEnd w:id="357"/>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58" w:name="_Ref414837767"/>
      <w:bookmarkStart w:id="359" w:name="_Toc3556955"/>
      <w:bookmarkStart w:id="360" w:name="_Toc34747205"/>
      <w:bookmarkStart w:id="361" w:name="_Toc42527445"/>
      <w:r>
        <w:t xml:space="preserve">Local </w:t>
      </w:r>
      <w:r w:rsidR="008706FB">
        <w:t>Contact</w:t>
      </w:r>
      <w:r w:rsidRPr="0030552A">
        <w:t xml:space="preserve"> </w:t>
      </w:r>
      <w:r w:rsidR="008706FB">
        <w:t>P</w:t>
      </w:r>
      <w:r>
        <w:t>ropert</w:t>
      </w:r>
      <w:r w:rsidR="008706FB">
        <w:t>ies</w:t>
      </w:r>
      <w:bookmarkEnd w:id="358"/>
      <w:bookmarkEnd w:id="359"/>
      <w:bookmarkEnd w:id="360"/>
      <w:bookmarkEnd w:id="361"/>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2" w:name="_Toc3566424"/>
      <w:bookmarkStart w:id="363" w:name="_Toc34747427"/>
      <w:bookmarkStart w:id="364"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2"/>
      <w:bookmarkEnd w:id="363"/>
      <w:bookmarkEnd w:id="364"/>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65" w:name="_Ref414836574"/>
      <w:bookmarkStart w:id="366" w:name="_Toc3556956"/>
      <w:bookmarkStart w:id="367" w:name="_Toc34747206"/>
      <w:bookmarkStart w:id="368" w:name="_Toc42527446"/>
      <w:r w:rsidRPr="007055D9">
        <w:t>Joints</w:t>
      </w:r>
      <w:bookmarkEnd w:id="365"/>
      <w:bookmarkEnd w:id="366"/>
      <w:bookmarkEnd w:id="367"/>
      <w:bookmarkEnd w:id="36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69" w:name="_Toc3566425"/>
      <w:bookmarkStart w:id="370" w:name="_Toc34747428"/>
      <w:bookmarkStart w:id="371"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69"/>
      <w:bookmarkEnd w:id="370"/>
      <w:bookmarkEnd w:id="37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2" w:name="_Toc428456083"/>
      <w:bookmarkStart w:id="373" w:name="_Toc428537047"/>
      <w:bookmarkStart w:id="374" w:name="_Toc428969366"/>
      <w:bookmarkStart w:id="375" w:name="_Toc429052757"/>
      <w:bookmarkStart w:id="376" w:name="_Toc3556957"/>
      <w:bookmarkStart w:id="377" w:name="_Toc34747207"/>
      <w:bookmarkStart w:id="378" w:name="_Toc42527447"/>
      <w:bookmarkEnd w:id="372"/>
      <w:bookmarkEnd w:id="373"/>
      <w:bookmarkEnd w:id="374"/>
      <w:bookmarkEnd w:id="37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76"/>
      <w:bookmarkEnd w:id="377"/>
      <w:bookmarkEnd w:id="37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42527448"/>
      <w:bookmarkEnd w:id="379"/>
      <w:bookmarkEnd w:id="380"/>
      <w:bookmarkEnd w:id="381"/>
      <w:bookmarkEnd w:id="382"/>
      <w:bookmarkEnd w:id="383"/>
      <w:r w:rsidRPr="007055D9">
        <w:t>XML Schema Definition</w:t>
      </w:r>
      <w:bookmarkEnd w:id="384"/>
      <w:bookmarkEnd w:id="385"/>
      <w:bookmarkEnd w:id="386"/>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42527449"/>
      <w:bookmarkEnd w:id="100"/>
      <w:bookmarkEnd w:id="101"/>
      <w:bookmarkEnd w:id="387"/>
      <w:bookmarkEnd w:id="388"/>
      <w:bookmarkEnd w:id="389"/>
      <w:bookmarkEnd w:id="390"/>
      <w:bookmarkEnd w:id="391"/>
      <w:bookmarkEnd w:id="392"/>
      <w:bookmarkEnd w:id="393"/>
      <w:bookmarkEnd w:id="394"/>
      <w:bookmarkEnd w:id="395"/>
      <w:r w:rsidRPr="007055D9">
        <w:lastRenderedPageBreak/>
        <w:t>Data Common to any Connection</w:t>
      </w:r>
      <w:bookmarkEnd w:id="396"/>
      <w:bookmarkEnd w:id="397"/>
      <w:bookmarkEnd w:id="398"/>
      <w:bookmarkEnd w:id="399"/>
      <w:bookmarkEnd w:id="400"/>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1" w:name="_Ref448911656"/>
      <w:bookmarkStart w:id="402" w:name="_Toc3556960"/>
      <w:bookmarkStart w:id="403" w:name="_Toc34747210"/>
      <w:bookmarkStart w:id="404" w:name="_Toc42527450"/>
      <w:bookmarkStart w:id="405" w:name="_Toc413359574"/>
      <w:bookmarkStart w:id="406" w:name="_Toc338938893"/>
      <w:bookmarkStart w:id="407" w:name="_Toc338939089"/>
      <w:bookmarkStart w:id="408" w:name="_Toc288196462"/>
      <w:bookmarkStart w:id="409" w:name="_Toc288200760"/>
      <w:r>
        <w:t>Indices and their properties</w:t>
      </w:r>
      <w:bookmarkEnd w:id="401"/>
      <w:bookmarkEnd w:id="402"/>
      <w:bookmarkEnd w:id="403"/>
      <w:bookmarkEnd w:id="40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0" w:name="_Toc3556961"/>
      <w:bookmarkStart w:id="411" w:name="_Toc34747211"/>
      <w:bookmarkStart w:id="412" w:name="_Toc42527451"/>
      <w:r w:rsidRPr="00BD20ED">
        <w:rPr>
          <w:szCs w:val="34"/>
        </w:rPr>
        <w:t xml:space="preserve">Attribute </w:t>
      </w:r>
      <w:r w:rsidRPr="00BD20ED">
        <w:rPr>
          <w:rFonts w:ascii="Courier New" w:hAnsi="Courier New" w:cs="Courier New"/>
          <w:b w:val="0"/>
          <w:szCs w:val="34"/>
          <w:highlight w:val="white"/>
        </w:rPr>
        <w:t>label</w:t>
      </w:r>
      <w:bookmarkEnd w:id="405"/>
      <w:bookmarkEnd w:id="410"/>
      <w:bookmarkEnd w:id="411"/>
      <w:bookmarkEnd w:id="412"/>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3" w:name="_Ref413329202"/>
      <w:bookmarkStart w:id="414" w:name="_Toc413359575"/>
      <w:bookmarkStart w:id="415" w:name="_Toc3556962"/>
      <w:bookmarkStart w:id="416" w:name="_Toc34747212"/>
      <w:bookmarkStart w:id="417" w:name="_Toc42527452"/>
      <w:r>
        <w:rPr>
          <w:szCs w:val="34"/>
        </w:rPr>
        <w:t>Dimensions and Coordinates</w:t>
      </w:r>
      <w:bookmarkEnd w:id="413"/>
      <w:bookmarkEnd w:id="414"/>
      <w:bookmarkEnd w:id="415"/>
      <w:bookmarkEnd w:id="416"/>
      <w:bookmarkEnd w:id="41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18" w:name="_Toc413359576"/>
      <w:bookmarkStart w:id="419" w:name="_Ref440360308"/>
      <w:bookmarkStart w:id="420" w:name="_Ref440360312"/>
      <w:bookmarkStart w:id="421" w:name="_Ref440360851"/>
      <w:bookmarkStart w:id="422" w:name="_Ref440360857"/>
      <w:bookmarkStart w:id="423" w:name="_Ref440453613"/>
      <w:bookmarkStart w:id="424" w:name="_Ref440453616"/>
      <w:bookmarkStart w:id="425" w:name="_Ref440454500"/>
      <w:bookmarkStart w:id="426" w:name="_Ref440454502"/>
      <w:bookmarkStart w:id="427" w:name="_Toc3556963"/>
      <w:bookmarkStart w:id="428" w:name="_Toc34747213"/>
      <w:bookmarkStart w:id="429" w:name="_Toc42527453"/>
      <w:r w:rsidRPr="00BD20ED">
        <w:rPr>
          <w:szCs w:val="34"/>
        </w:rPr>
        <w:t xml:space="preserve">Attribute </w:t>
      </w:r>
      <w:proofErr w:type="spellStart"/>
      <w:r>
        <w:rPr>
          <w:rFonts w:ascii="Courier New" w:hAnsi="Courier New" w:cs="Courier New"/>
          <w:b w:val="0"/>
          <w:szCs w:val="34"/>
          <w:highlight w:val="white"/>
        </w:rPr>
        <w:t>quality_control</w:t>
      </w:r>
      <w:bookmarkEnd w:id="418"/>
      <w:bookmarkEnd w:id="419"/>
      <w:bookmarkEnd w:id="420"/>
      <w:bookmarkEnd w:id="421"/>
      <w:bookmarkEnd w:id="422"/>
      <w:bookmarkEnd w:id="423"/>
      <w:bookmarkEnd w:id="424"/>
      <w:bookmarkEnd w:id="425"/>
      <w:bookmarkEnd w:id="426"/>
      <w:bookmarkEnd w:id="427"/>
      <w:bookmarkEnd w:id="428"/>
      <w:bookmarkEnd w:id="429"/>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0" w:name="_Ref428442251"/>
      <w:bookmarkStart w:id="431" w:name="_Toc3556964"/>
      <w:bookmarkStart w:id="432" w:name="_Toc34747214"/>
      <w:bookmarkStart w:id="433" w:name="_Toc42527454"/>
      <w:r w:rsidRPr="007331A4">
        <w:lastRenderedPageBreak/>
        <w:t>Custom Attributes list</w:t>
      </w:r>
      <w:bookmarkEnd w:id="430"/>
      <w:bookmarkEnd w:id="431"/>
      <w:bookmarkEnd w:id="432"/>
      <w:bookmarkEnd w:id="43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4" w:name="_Toc440039075"/>
      <w:bookmarkStart w:id="435" w:name="_Toc3566426"/>
      <w:bookmarkStart w:id="436" w:name="_Toc34747429"/>
      <w:bookmarkStart w:id="437"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4"/>
      <w:bookmarkEnd w:id="435"/>
      <w:bookmarkEnd w:id="436"/>
      <w:bookmarkEnd w:id="43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38" w:name="_Toc440039076"/>
      <w:bookmarkStart w:id="439" w:name="_Toc3566427"/>
      <w:bookmarkStart w:id="440" w:name="_Toc34747430"/>
      <w:bookmarkStart w:id="441"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38"/>
      <w:bookmarkEnd w:id="439"/>
      <w:bookmarkEnd w:id="440"/>
      <w:bookmarkEnd w:id="44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2" w:name="_Toc440039077"/>
      <w:bookmarkStart w:id="443" w:name="_Toc3566428"/>
      <w:bookmarkStart w:id="444" w:name="_Toc34747431"/>
      <w:bookmarkStart w:id="445"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46" w:name="_Toc440039078"/>
      <w:bookmarkStart w:id="447" w:name="_Toc3566429"/>
      <w:bookmarkStart w:id="448" w:name="_Toc34747432"/>
      <w:bookmarkStart w:id="449"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46"/>
      <w:bookmarkEnd w:id="447"/>
      <w:bookmarkEnd w:id="448"/>
      <w:bookmarkEnd w:id="44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0" w:name="_Toc440039079"/>
      <w:bookmarkStart w:id="451" w:name="_Toc3566430"/>
      <w:bookmarkStart w:id="452" w:name="_Toc34747433"/>
      <w:bookmarkStart w:id="453"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0"/>
      <w:bookmarkEnd w:id="451"/>
      <w:bookmarkEnd w:id="452"/>
      <w:bookmarkEnd w:id="45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4" w:name="_Toc440039080"/>
      <w:bookmarkStart w:id="455" w:name="_Toc3566431"/>
      <w:bookmarkStart w:id="456" w:name="_Toc34747434"/>
      <w:bookmarkStart w:id="457"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4"/>
      <w:bookmarkEnd w:id="455"/>
      <w:bookmarkEnd w:id="456"/>
      <w:bookmarkEnd w:id="45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58" w:name="_Toc440039081"/>
      <w:bookmarkStart w:id="459" w:name="_Toc3566432"/>
      <w:bookmarkStart w:id="460" w:name="_Toc34747435"/>
      <w:bookmarkStart w:id="461"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58"/>
      <w:bookmarkEnd w:id="459"/>
      <w:bookmarkEnd w:id="460"/>
      <w:bookmarkEnd w:id="461"/>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2" w:name="_Toc440039082"/>
      <w:bookmarkStart w:id="463" w:name="_Toc3566433"/>
      <w:bookmarkStart w:id="464" w:name="_Toc34747436"/>
      <w:bookmarkStart w:id="465"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2"/>
      <w:bookmarkEnd w:id="463"/>
      <w:bookmarkEnd w:id="464"/>
      <w:bookmarkEnd w:id="465"/>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66" w:name="_Toc440039083"/>
      <w:bookmarkStart w:id="467" w:name="_Toc3566434"/>
      <w:bookmarkStart w:id="468" w:name="_Toc34747437"/>
      <w:bookmarkStart w:id="469"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0" w:name="_Toc440039084"/>
      <w:bookmarkStart w:id="471" w:name="_Toc3566435"/>
      <w:bookmarkStart w:id="472" w:name="_Toc34747438"/>
      <w:bookmarkStart w:id="473"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0"/>
      <w:bookmarkEnd w:id="471"/>
      <w:bookmarkEnd w:id="472"/>
      <w:bookmarkEnd w:id="47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4" w:name="_Toc440039085"/>
      <w:bookmarkStart w:id="475" w:name="_Toc3566436"/>
      <w:bookmarkStart w:id="476" w:name="_Toc34747439"/>
      <w:bookmarkStart w:id="477"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78" w:name="_Toc440039086"/>
      <w:bookmarkStart w:id="479" w:name="_Toc3566437"/>
      <w:bookmarkStart w:id="480" w:name="_Toc34747440"/>
      <w:bookmarkStart w:id="481"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78"/>
      <w:bookmarkEnd w:id="479"/>
      <w:bookmarkEnd w:id="480"/>
      <w:bookmarkEnd w:id="48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2" w:name="_Toc440038865"/>
      <w:bookmarkStart w:id="483" w:name="_Toc3556965"/>
      <w:bookmarkStart w:id="484" w:name="_Toc34747215"/>
      <w:bookmarkStart w:id="485" w:name="_Toc425274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2"/>
      <w:bookmarkEnd w:id="483"/>
      <w:bookmarkEnd w:id="484"/>
      <w:bookmarkEnd w:id="48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86" w:name="_Toc440038866"/>
      <w:bookmarkStart w:id="487" w:name="_Toc3556966"/>
      <w:bookmarkStart w:id="488" w:name="_Toc34747216"/>
      <w:bookmarkStart w:id="489" w:name="_Toc425274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6"/>
      <w:bookmarkEnd w:id="487"/>
      <w:bookmarkEnd w:id="488"/>
      <w:bookmarkEnd w:id="48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0" w:name="_Toc440038867"/>
      <w:bookmarkStart w:id="491" w:name="_Toc3556967"/>
      <w:bookmarkStart w:id="492" w:name="_Toc34747217"/>
      <w:bookmarkStart w:id="493" w:name="_Toc425274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0"/>
      <w:bookmarkEnd w:id="491"/>
      <w:bookmarkEnd w:id="492"/>
      <w:bookmarkEnd w:id="49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4" w:name="_Toc440038868"/>
      <w:bookmarkStart w:id="495" w:name="_Toc3556968"/>
      <w:bookmarkStart w:id="496" w:name="_Toc34747218"/>
      <w:bookmarkStart w:id="497" w:name="_Toc425274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4"/>
      <w:bookmarkEnd w:id="495"/>
      <w:bookmarkEnd w:id="496"/>
      <w:bookmarkEnd w:id="49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98" w:name="_Toc3556969"/>
      <w:bookmarkStart w:id="499" w:name="_Toc34747219"/>
      <w:bookmarkStart w:id="500" w:name="_Toc42527459"/>
      <w:r w:rsidRPr="007055D9">
        <w:lastRenderedPageBreak/>
        <w:t>0D connections</w:t>
      </w:r>
      <w:bookmarkEnd w:id="498"/>
      <w:bookmarkEnd w:id="499"/>
      <w:bookmarkEnd w:id="500"/>
    </w:p>
    <w:p w14:paraId="25FFC0E6" w14:textId="77777777" w:rsidR="002E60CB" w:rsidRPr="00226A3F" w:rsidRDefault="002E60CB" w:rsidP="002E60CB">
      <w:pPr>
        <w:pStyle w:val="berschrift2"/>
        <w:tabs>
          <w:tab w:val="clear" w:pos="576"/>
          <w:tab w:val="left" w:pos="567"/>
          <w:tab w:val="num" w:pos="1134"/>
        </w:tabs>
        <w:ind w:left="578" w:hanging="578"/>
      </w:pPr>
      <w:bookmarkStart w:id="501" w:name="_Toc413359578"/>
      <w:bookmarkStart w:id="502" w:name="_Toc3556970"/>
      <w:bookmarkStart w:id="503" w:name="_Toc34747220"/>
      <w:bookmarkStart w:id="504" w:name="_Toc42527460"/>
      <w:r w:rsidRPr="00226A3F">
        <w:t>Generic Definitions</w:t>
      </w:r>
      <w:bookmarkEnd w:id="501"/>
      <w:bookmarkEnd w:id="502"/>
      <w:bookmarkEnd w:id="503"/>
      <w:bookmarkEnd w:id="504"/>
    </w:p>
    <w:p w14:paraId="5F980062" w14:textId="77777777" w:rsidR="002E60CB" w:rsidRPr="00226A3F" w:rsidRDefault="002E60CB" w:rsidP="00327322">
      <w:pPr>
        <w:pStyle w:val="berschrift3"/>
      </w:pPr>
      <w:bookmarkStart w:id="505" w:name="_Toc413359579"/>
      <w:bookmarkStart w:id="506" w:name="_Ref428958711"/>
      <w:bookmarkStart w:id="507" w:name="_Toc3556971"/>
      <w:bookmarkStart w:id="508" w:name="_Toc34747221"/>
      <w:bookmarkStart w:id="509" w:name="_Toc42527461"/>
      <w:r w:rsidRPr="00226A3F">
        <w:t>Identification</w:t>
      </w:r>
      <w:bookmarkEnd w:id="505"/>
      <w:bookmarkEnd w:id="506"/>
      <w:bookmarkEnd w:id="507"/>
      <w:bookmarkEnd w:id="508"/>
      <w:bookmarkEnd w:id="50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0" w:name="_Toc3566438"/>
      <w:bookmarkStart w:id="511" w:name="_Toc34747441"/>
      <w:bookmarkStart w:id="512"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0"/>
      <w:bookmarkEnd w:id="511"/>
      <w:bookmarkEnd w:id="51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3" w:name="_Ref414563154"/>
      <w:bookmarkStart w:id="514" w:name="_Toc3556972"/>
      <w:bookmarkStart w:id="515" w:name="_Toc34747222"/>
      <w:bookmarkStart w:id="516" w:name="_Toc42527462"/>
      <w:r w:rsidRPr="007055D9">
        <w:t>Location</w:t>
      </w:r>
      <w:bookmarkEnd w:id="513"/>
      <w:bookmarkEnd w:id="514"/>
      <w:bookmarkEnd w:id="515"/>
      <w:bookmarkEnd w:id="51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17" w:name="_Toc3566439"/>
      <w:bookmarkStart w:id="518" w:name="_Toc34747442"/>
      <w:bookmarkStart w:id="519"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17"/>
      <w:bookmarkEnd w:id="518"/>
      <w:bookmarkEnd w:id="51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0" w:name="_Toc428279359"/>
      <w:bookmarkStart w:id="521" w:name="_Toc428456096"/>
      <w:bookmarkStart w:id="522" w:name="_Toc428537060"/>
      <w:bookmarkStart w:id="523" w:name="_Toc428969379"/>
      <w:bookmarkStart w:id="524" w:name="_Toc429052770"/>
      <w:bookmarkStart w:id="525" w:name="_Direction"/>
      <w:bookmarkStart w:id="526" w:name="_Ref400880511"/>
      <w:bookmarkStart w:id="527" w:name="_Toc413359581"/>
      <w:bookmarkStart w:id="528" w:name="_Toc3556973"/>
      <w:bookmarkStart w:id="529" w:name="_Toc34747223"/>
      <w:bookmarkStart w:id="530" w:name="_Toc42527463"/>
      <w:bookmarkEnd w:id="520"/>
      <w:bookmarkEnd w:id="521"/>
      <w:bookmarkEnd w:id="522"/>
      <w:bookmarkEnd w:id="523"/>
      <w:bookmarkEnd w:id="524"/>
      <w:bookmarkEnd w:id="525"/>
      <w:r>
        <w:t>Direc</w:t>
      </w:r>
      <w:r w:rsidRPr="00226A3F">
        <w:t>tion</w:t>
      </w:r>
      <w:bookmarkEnd w:id="526"/>
      <w:bookmarkEnd w:id="527"/>
      <w:bookmarkEnd w:id="528"/>
      <w:bookmarkEnd w:id="529"/>
      <w:bookmarkEnd w:id="53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1" w:name="_Toc3566440"/>
      <w:bookmarkStart w:id="532" w:name="_Toc34747443"/>
      <w:bookmarkStart w:id="533"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1"/>
      <w:bookmarkEnd w:id="532"/>
      <w:bookmarkEnd w:id="53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4" w:name="_Toc428279361"/>
      <w:bookmarkStart w:id="535" w:name="_Toc428456098"/>
      <w:bookmarkStart w:id="536" w:name="_Toc3556974"/>
      <w:bookmarkStart w:id="537" w:name="_Toc34747224"/>
      <w:bookmarkStart w:id="538" w:name="_Toc42527464"/>
      <w:bookmarkEnd w:id="534"/>
      <w:bookmarkEnd w:id="535"/>
      <w:r w:rsidRPr="00736820">
        <w:t>Type</w:t>
      </w:r>
      <w:r w:rsidRPr="007055D9">
        <w:t xml:space="preserve"> Specification</w:t>
      </w:r>
      <w:bookmarkEnd w:id="536"/>
      <w:bookmarkEnd w:id="537"/>
      <w:bookmarkEnd w:id="53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39" w:name="_Toc3566441"/>
      <w:bookmarkStart w:id="540" w:name="_Toc34747444"/>
      <w:bookmarkStart w:id="541"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39"/>
      <w:bookmarkEnd w:id="540"/>
      <w:bookmarkEnd w:id="54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2" w:name="_Ref428355238"/>
      <w:bookmarkStart w:id="543" w:name="_Toc3556975"/>
      <w:bookmarkStart w:id="544" w:name="_Toc34747225"/>
      <w:bookmarkStart w:id="545" w:name="_Toc42527465"/>
      <w:r w:rsidRPr="007055D9">
        <w:t xml:space="preserve">Spot </w:t>
      </w:r>
      <w:r w:rsidR="002E657F">
        <w:t>W</w:t>
      </w:r>
      <w:r w:rsidRPr="007055D9">
        <w:t>elds</w:t>
      </w:r>
      <w:bookmarkEnd w:id="542"/>
      <w:bookmarkEnd w:id="543"/>
      <w:bookmarkEnd w:id="544"/>
      <w:bookmarkEnd w:id="54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46" w:name="_Toc3566442"/>
      <w:bookmarkStart w:id="547" w:name="_Toc34747445"/>
      <w:bookmarkStart w:id="548"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46"/>
      <w:bookmarkEnd w:id="547"/>
      <w:bookmarkEnd w:id="54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49" w:name="_Toc3566443"/>
      <w:bookmarkStart w:id="550" w:name="_Toc34747446"/>
      <w:bookmarkStart w:id="551"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9"/>
      <w:bookmarkEnd w:id="550"/>
      <w:bookmarkEnd w:id="551"/>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2" w:name="_Toc3556976"/>
      <w:bookmarkStart w:id="553" w:name="_Toc34747226"/>
      <w:bookmarkStart w:id="554" w:name="_Toc42527466"/>
      <w:r w:rsidRPr="007055D9">
        <w:t>Robscans</w:t>
      </w:r>
      <w:bookmarkEnd w:id="552"/>
      <w:bookmarkEnd w:id="553"/>
      <w:bookmarkEnd w:id="554"/>
    </w:p>
    <w:bookmarkEnd w:id="406"/>
    <w:bookmarkEnd w:id="40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55" w:name="_Ref401160011"/>
      <w:bookmarkStart w:id="556" w:name="_Toc413359628"/>
      <w:bookmarkStart w:id="557" w:name="_Toc3557087"/>
      <w:bookmarkStart w:id="558" w:name="_Toc34747338"/>
      <w:bookmarkStart w:id="559"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5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56"/>
      <w:bookmarkEnd w:id="557"/>
      <w:bookmarkEnd w:id="558"/>
      <w:bookmarkEnd w:id="55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0" w:name="_Toc3566444"/>
      <w:bookmarkStart w:id="561" w:name="_Toc34747447"/>
      <w:bookmarkStart w:id="562"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0"/>
      <w:bookmarkEnd w:id="561"/>
      <w:bookmarkEnd w:id="56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3" w:name="_Toc3566445"/>
      <w:bookmarkStart w:id="564" w:name="_Toc34747448"/>
      <w:bookmarkStart w:id="565"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3"/>
      <w:bookmarkEnd w:id="564"/>
      <w:bookmarkEnd w:id="56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66" w:name="_Toc3566446"/>
      <w:bookmarkStart w:id="567" w:name="_Toc34747449"/>
      <w:bookmarkStart w:id="568"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6"/>
      <w:bookmarkEnd w:id="567"/>
      <w:bookmarkEnd w:id="56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69" w:name="_Toc428279365"/>
      <w:bookmarkStart w:id="570" w:name="_Toc428456102"/>
      <w:bookmarkStart w:id="571" w:name="_Toc428537065"/>
      <w:bookmarkStart w:id="572" w:name="_Toc428969384"/>
      <w:bookmarkStart w:id="573" w:name="_Toc429052775"/>
      <w:bookmarkStart w:id="574" w:name="_Toc413359585"/>
      <w:bookmarkStart w:id="575" w:name="_Toc3556977"/>
      <w:bookmarkStart w:id="576" w:name="_Toc34747227"/>
      <w:bookmarkStart w:id="577" w:name="_Toc42527467"/>
      <w:bookmarkEnd w:id="569"/>
      <w:bookmarkEnd w:id="570"/>
      <w:bookmarkEnd w:id="571"/>
      <w:bookmarkEnd w:id="572"/>
      <w:bookmarkEnd w:id="573"/>
      <w:r w:rsidRPr="00226A3F">
        <w:t>Rivets</w:t>
      </w:r>
      <w:bookmarkEnd w:id="574"/>
      <w:bookmarkEnd w:id="575"/>
      <w:bookmarkEnd w:id="576"/>
      <w:bookmarkEnd w:id="57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78" w:name="_Toc3566447"/>
      <w:bookmarkStart w:id="579" w:name="_Toc34747450"/>
      <w:bookmarkStart w:id="580"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78"/>
      <w:bookmarkEnd w:id="579"/>
      <w:bookmarkEnd w:id="58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1" w:name="_Toc3566448"/>
      <w:bookmarkStart w:id="582" w:name="_Toc34747451"/>
      <w:bookmarkStart w:id="583"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1"/>
      <w:bookmarkEnd w:id="582"/>
      <w:bookmarkEnd w:id="583"/>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4" w:name="_Toc3557088"/>
      <w:bookmarkStart w:id="585" w:name="_Toc34747339"/>
      <w:bookmarkStart w:id="586"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4"/>
      <w:bookmarkEnd w:id="585"/>
      <w:bookmarkEnd w:id="586"/>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87" w:name="_Toc3566449"/>
      <w:bookmarkStart w:id="588" w:name="_Toc34747452"/>
      <w:bookmarkStart w:id="589"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87"/>
      <w:bookmarkEnd w:id="588"/>
      <w:bookmarkEnd w:id="58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0" w:name="_Toc428279367"/>
      <w:bookmarkStart w:id="591" w:name="_Toc428456104"/>
      <w:bookmarkStart w:id="592" w:name="_Toc428537067"/>
      <w:bookmarkStart w:id="593" w:name="_Toc428969386"/>
      <w:bookmarkStart w:id="594" w:name="_Toc429052777"/>
      <w:bookmarkStart w:id="595" w:name="_Toc413359586"/>
      <w:bookmarkStart w:id="596" w:name="_Toc3556978"/>
      <w:bookmarkStart w:id="597" w:name="_Toc34747228"/>
      <w:bookmarkStart w:id="598" w:name="_Toc42527468"/>
      <w:bookmarkEnd w:id="590"/>
      <w:bookmarkEnd w:id="591"/>
      <w:bookmarkEnd w:id="592"/>
      <w:bookmarkEnd w:id="593"/>
      <w:bookmarkEnd w:id="594"/>
      <w:r>
        <w:t>Blind</w:t>
      </w:r>
      <w:r w:rsidRPr="00942FED">
        <w:t xml:space="preserve"> Rivets</w:t>
      </w:r>
      <w:bookmarkEnd w:id="595"/>
      <w:bookmarkEnd w:id="596"/>
      <w:bookmarkEnd w:id="597"/>
      <w:bookmarkEnd w:id="59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599" w:name="_Toc3566450"/>
      <w:bookmarkStart w:id="600" w:name="_Toc34747453"/>
      <w:bookmarkStart w:id="601"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99"/>
      <w:bookmarkEnd w:id="600"/>
      <w:bookmarkEnd w:id="601"/>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2" w:name="_Toc3557089"/>
      <w:bookmarkStart w:id="603" w:name="_Toc34747340"/>
      <w:bookmarkStart w:id="604"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2"/>
      <w:bookmarkEnd w:id="603"/>
      <w:bookmarkEnd w:id="60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05" w:name="_Toc3557090"/>
      <w:bookmarkStart w:id="606" w:name="_Toc34747341"/>
      <w:bookmarkStart w:id="607"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05"/>
      <w:bookmarkEnd w:id="606"/>
      <w:bookmarkEnd w:id="60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08" w:name="_Toc3557091"/>
      <w:bookmarkStart w:id="609" w:name="_Toc34747342"/>
      <w:bookmarkStart w:id="610"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08"/>
      <w:bookmarkEnd w:id="609"/>
      <w:bookmarkEnd w:id="61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1" w:name="_Toc428279369"/>
      <w:bookmarkStart w:id="612" w:name="_Toc428965611"/>
      <w:bookmarkEnd w:id="611"/>
      <w:bookmarkEnd w:id="612"/>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3" w:name="_Toc428279370"/>
    <w:bookmarkStart w:id="614" w:name="_Toc428456106"/>
    <w:bookmarkStart w:id="615" w:name="_Toc428537069"/>
    <w:bookmarkStart w:id="616" w:name="_Toc428969388"/>
    <w:bookmarkStart w:id="617" w:name="_Toc429052779"/>
    <w:bookmarkStart w:id="618" w:name="_Toc413359587"/>
    <w:bookmarkEnd w:id="613"/>
    <w:bookmarkEnd w:id="614"/>
    <w:bookmarkEnd w:id="615"/>
    <w:bookmarkEnd w:id="616"/>
    <w:bookmarkEnd w:id="617"/>
    <w:p w14:paraId="6391282C" w14:textId="77777777" w:rsidR="002E60CB" w:rsidRPr="00942FED" w:rsidRDefault="00DB0669" w:rsidP="00327322">
      <w:pPr>
        <w:pStyle w:val="berschrift3"/>
      </w:pPr>
      <w:r>
        <w:rPr>
          <w:b w:val="0"/>
          <w:bCs w:val="0"/>
          <w:sz w:val="18"/>
          <w:szCs w:val="24"/>
        </w:rPr>
        <w:lastRenderedPageBreak/>
        <w:fldChar w:fldCharType="end"/>
      </w:r>
      <w:bookmarkStart w:id="619" w:name="_Toc3556979"/>
      <w:bookmarkStart w:id="620" w:name="_Toc34747229"/>
      <w:bookmarkStart w:id="621" w:name="_Toc42527469"/>
      <w:r w:rsidR="002E60CB" w:rsidRPr="00942FED">
        <w:t>Self</w:t>
      </w:r>
      <w:r w:rsidR="000306B0">
        <w:t>-</w:t>
      </w:r>
      <w:r w:rsidR="002E60CB" w:rsidRPr="00942FED">
        <w:t>Piercing Rivets</w:t>
      </w:r>
      <w:bookmarkEnd w:id="618"/>
      <w:bookmarkEnd w:id="619"/>
      <w:bookmarkEnd w:id="620"/>
      <w:bookmarkEnd w:id="62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2" w:name="_Toc413359629"/>
      <w:bookmarkStart w:id="623" w:name="_Toc3557092"/>
      <w:bookmarkStart w:id="624" w:name="_Toc34747343"/>
      <w:bookmarkStart w:id="625"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2"/>
      <w:bookmarkEnd w:id="623"/>
      <w:bookmarkEnd w:id="624"/>
      <w:bookmarkEnd w:id="625"/>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26" w:name="_Toc3557093"/>
      <w:bookmarkStart w:id="627" w:name="_Toc34747344"/>
      <w:bookmarkStart w:id="628"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26"/>
      <w:bookmarkEnd w:id="627"/>
      <w:bookmarkEnd w:id="628"/>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29" w:name="_Toc3566451"/>
      <w:bookmarkStart w:id="630" w:name="_Toc34747454"/>
      <w:bookmarkStart w:id="631"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29"/>
      <w:bookmarkEnd w:id="630"/>
      <w:bookmarkEnd w:id="63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2" w:name="_Toc428456108"/>
      <w:bookmarkStart w:id="633" w:name="_Toc428537071"/>
      <w:bookmarkStart w:id="634" w:name="_Toc428969390"/>
      <w:bookmarkStart w:id="635" w:name="_Toc429052781"/>
      <w:bookmarkStart w:id="636" w:name="_Toc428279372"/>
      <w:bookmarkStart w:id="637" w:name="_Toc428456109"/>
      <w:bookmarkStart w:id="638" w:name="_Toc428537072"/>
      <w:bookmarkStart w:id="639" w:name="_Toc428969391"/>
      <w:bookmarkStart w:id="640" w:name="_Toc429052782"/>
      <w:bookmarkStart w:id="641" w:name="_Toc428279374"/>
      <w:bookmarkStart w:id="642" w:name="_Toc428456111"/>
      <w:bookmarkStart w:id="643" w:name="_Toc428537074"/>
      <w:bookmarkStart w:id="644" w:name="_Toc428969393"/>
      <w:bookmarkStart w:id="645" w:name="_Toc429052784"/>
      <w:bookmarkStart w:id="646" w:name="_Toc428279378"/>
      <w:bookmarkStart w:id="647" w:name="_Toc428456115"/>
      <w:bookmarkStart w:id="648" w:name="_Toc428537078"/>
      <w:bookmarkStart w:id="649" w:name="_Toc428969397"/>
      <w:bookmarkStart w:id="650" w:name="_Toc429052788"/>
      <w:bookmarkStart w:id="651" w:name="_Toc428279380"/>
      <w:bookmarkStart w:id="652" w:name="_Toc428456117"/>
      <w:bookmarkStart w:id="653" w:name="_Toc428537080"/>
      <w:bookmarkStart w:id="654" w:name="_Toc428969399"/>
      <w:bookmarkStart w:id="655" w:name="_Toc429052790"/>
      <w:bookmarkStart w:id="656" w:name="_Toc428279387"/>
      <w:bookmarkStart w:id="657" w:name="_Toc428456124"/>
      <w:bookmarkStart w:id="658" w:name="_Toc428537087"/>
      <w:bookmarkStart w:id="659" w:name="_Toc428969406"/>
      <w:bookmarkStart w:id="660" w:name="_Toc429052797"/>
      <w:bookmarkStart w:id="661" w:name="_Toc428279388"/>
      <w:bookmarkStart w:id="662" w:name="_Toc428456125"/>
      <w:bookmarkStart w:id="663" w:name="_Toc428537088"/>
      <w:bookmarkStart w:id="664" w:name="_Toc428969407"/>
      <w:bookmarkStart w:id="665" w:name="_Toc429052798"/>
      <w:bookmarkStart w:id="666" w:name="_Toc428279389"/>
      <w:bookmarkStart w:id="667" w:name="_Toc428456126"/>
      <w:bookmarkStart w:id="668" w:name="_Toc428537089"/>
      <w:bookmarkStart w:id="669" w:name="_Toc428969408"/>
      <w:bookmarkStart w:id="670" w:name="_Toc429052799"/>
      <w:bookmarkStart w:id="671" w:name="_Toc413359588"/>
      <w:bookmarkStart w:id="672" w:name="_Toc3556980"/>
      <w:bookmarkStart w:id="673" w:name="_Toc34747230"/>
      <w:bookmarkStart w:id="674" w:name="_Toc42527470"/>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r>
        <w:t>S</w:t>
      </w:r>
      <w:r w:rsidR="002E60CB">
        <w:t>olid</w:t>
      </w:r>
      <w:r w:rsidR="002E60CB" w:rsidRPr="00942FED">
        <w:t xml:space="preserve"> Rivets</w:t>
      </w:r>
      <w:bookmarkEnd w:id="671"/>
      <w:bookmarkEnd w:id="672"/>
      <w:bookmarkEnd w:id="673"/>
      <w:bookmarkEnd w:id="67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75" w:name="_Toc3566452"/>
      <w:bookmarkStart w:id="676" w:name="_Toc34747455"/>
      <w:bookmarkStart w:id="677"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75"/>
      <w:bookmarkEnd w:id="676"/>
      <w:bookmarkEnd w:id="67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78" w:name="_Ref3565285"/>
      <w:bookmarkStart w:id="679" w:name="_Toc3557094"/>
      <w:bookmarkStart w:id="680" w:name="_Toc34747345"/>
      <w:bookmarkStart w:id="681"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78"/>
      <w:r>
        <w:t>: Dimensions of Solid Rivets</w:t>
      </w:r>
      <w:bookmarkEnd w:id="679"/>
      <w:bookmarkEnd w:id="680"/>
      <w:bookmarkEnd w:id="68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3"/>
            <w:commentRangeEnd w:id="683"/>
            <w:proofErr w:type="spellEnd"/>
            <w:r w:rsidR="00B14B2C">
              <w:rPr>
                <w:rStyle w:val="Kommentarzeichen"/>
                <w:lang w:eastAsia="x-none"/>
              </w:rPr>
              <w:commentReference w:id="683"/>
            </w:r>
            <w:commentRangeEnd w:id="682"/>
            <w:r w:rsidR="00F1371D">
              <w:rPr>
                <w:rStyle w:val="Kommentarzeichen"/>
                <w:lang w:eastAsia="x-none"/>
              </w:rPr>
              <w:commentReference w:id="68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4" w:name="_Toc3566453"/>
      <w:bookmarkStart w:id="685" w:name="_Toc34747456"/>
      <w:bookmarkStart w:id="686"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4"/>
      <w:bookmarkEnd w:id="685"/>
      <w:bookmarkEnd w:id="68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87" w:name="_Toc3557095"/>
      <w:bookmarkStart w:id="688" w:name="_Toc34747346"/>
      <w:bookmarkStart w:id="689"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87"/>
      <w:bookmarkEnd w:id="688"/>
      <w:bookmarkEnd w:id="689"/>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0" w:name="_Toc428279391"/>
      <w:bookmarkStart w:id="691" w:name="_Toc428456128"/>
      <w:bookmarkStart w:id="692" w:name="_Toc428537091"/>
      <w:bookmarkStart w:id="693" w:name="_Toc428969410"/>
      <w:bookmarkStart w:id="694" w:name="_Toc429052801"/>
      <w:bookmarkStart w:id="695" w:name="_Toc413359589"/>
      <w:bookmarkStart w:id="696" w:name="_Toc3556981"/>
      <w:bookmarkStart w:id="697" w:name="_Toc34747231"/>
      <w:bookmarkStart w:id="698" w:name="_Toc42527471"/>
      <w:bookmarkEnd w:id="690"/>
      <w:bookmarkEnd w:id="691"/>
      <w:bookmarkEnd w:id="692"/>
      <w:bookmarkEnd w:id="693"/>
      <w:bookmarkEnd w:id="694"/>
      <w:r w:rsidRPr="00F90632">
        <w:lastRenderedPageBreak/>
        <w:t>Swop Rivets</w:t>
      </w:r>
      <w:bookmarkEnd w:id="695"/>
      <w:bookmarkEnd w:id="696"/>
      <w:bookmarkEnd w:id="697"/>
      <w:bookmarkEnd w:id="69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699" w:name="_Toc3557096"/>
      <w:bookmarkStart w:id="700" w:name="_Toc34747347"/>
      <w:bookmarkStart w:id="70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699"/>
      <w:bookmarkEnd w:id="700"/>
      <w:bookmarkEnd w:id="70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2" w:name="_Toc3566454"/>
      <w:bookmarkStart w:id="703" w:name="_Toc34747457"/>
      <w:bookmarkStart w:id="70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2"/>
      <w:bookmarkEnd w:id="703"/>
      <w:bookmarkEnd w:id="70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05" w:name="_Toc42527472"/>
      <w:r>
        <w:t>Clinch Rivet Studs</w:t>
      </w:r>
      <w:bookmarkEnd w:id="70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0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0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0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0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0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0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09" w:name="_Toc428456130"/>
      <w:bookmarkStart w:id="710" w:name="_Toc428537093"/>
      <w:bookmarkStart w:id="711" w:name="_Toc428969412"/>
      <w:bookmarkStart w:id="712" w:name="_Toc429052803"/>
      <w:bookmarkStart w:id="713" w:name="_Toc413359590"/>
      <w:bookmarkStart w:id="714" w:name="_Toc3556982"/>
      <w:bookmarkStart w:id="715" w:name="_Toc34747232"/>
      <w:bookmarkStart w:id="716" w:name="_Toc42527473"/>
      <w:bookmarkEnd w:id="709"/>
      <w:bookmarkEnd w:id="710"/>
      <w:bookmarkEnd w:id="711"/>
      <w:bookmarkEnd w:id="712"/>
      <w:r>
        <w:lastRenderedPageBreak/>
        <w:t xml:space="preserve">Threaded Connections: </w:t>
      </w:r>
      <w:r w:rsidRPr="00226A3F">
        <w:t>Bolts and Screws</w:t>
      </w:r>
      <w:bookmarkEnd w:id="713"/>
      <w:bookmarkEnd w:id="714"/>
      <w:bookmarkEnd w:id="715"/>
      <w:bookmarkEnd w:id="716"/>
    </w:p>
    <w:p w14:paraId="1A579FAB" w14:textId="77777777" w:rsidR="002E60CB" w:rsidRPr="00942FED" w:rsidRDefault="002E60CB" w:rsidP="00327322">
      <w:pPr>
        <w:pStyle w:val="berschrift3"/>
      </w:pPr>
      <w:bookmarkStart w:id="717" w:name="_Toc413359591"/>
      <w:bookmarkStart w:id="718" w:name="_Toc3556983"/>
      <w:bookmarkStart w:id="719" w:name="_Toc34747233"/>
      <w:bookmarkStart w:id="720" w:name="_Toc42527474"/>
      <w:r>
        <w:t>Introduction</w:t>
      </w:r>
      <w:bookmarkEnd w:id="717"/>
      <w:bookmarkEnd w:id="718"/>
      <w:bookmarkEnd w:id="719"/>
      <w:bookmarkEnd w:id="72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1" w:name="_Toc413359630"/>
      <w:bookmarkStart w:id="722" w:name="_Toc3557097"/>
      <w:bookmarkStart w:id="723" w:name="_Toc34747348"/>
      <w:bookmarkStart w:id="72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1"/>
      <w:bookmarkEnd w:id="722"/>
      <w:bookmarkEnd w:id="723"/>
      <w:bookmarkEnd w:id="72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25" w:name="_Ref401160020"/>
      <w:bookmarkStart w:id="726" w:name="_Toc413359631"/>
      <w:bookmarkStart w:id="727" w:name="_Toc3557098"/>
      <w:bookmarkStart w:id="728" w:name="_Toc34747349"/>
      <w:bookmarkStart w:id="72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25"/>
      <w:r>
        <w:t>: Different Screw Forms</w:t>
      </w:r>
      <w:bookmarkEnd w:id="726"/>
      <w:bookmarkEnd w:id="727"/>
      <w:bookmarkEnd w:id="728"/>
      <w:bookmarkEnd w:id="729"/>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0" w:name="_Ref401160136"/>
      <w:bookmarkStart w:id="731" w:name="_Toc413359632"/>
      <w:bookmarkStart w:id="732" w:name="_Ref428364733"/>
      <w:bookmarkStart w:id="733" w:name="_Ref428531136"/>
      <w:bookmarkStart w:id="734" w:name="_Toc3557099"/>
      <w:bookmarkStart w:id="735" w:name="_Toc34747350"/>
      <w:bookmarkStart w:id="73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0"/>
      <w:r>
        <w:t xml:space="preserve">: </w:t>
      </w:r>
      <w:r w:rsidRPr="001B293E">
        <w:t xml:space="preserve">Definition of </w:t>
      </w:r>
      <w:r>
        <w:t>L</w:t>
      </w:r>
      <w:r w:rsidRPr="001B293E">
        <w:t xml:space="preserve">ength and </w:t>
      </w:r>
      <w:r>
        <w:t>H</w:t>
      </w:r>
      <w:r w:rsidRPr="001B293E">
        <w:t xml:space="preserve">ead </w:t>
      </w:r>
      <w:r>
        <w:t>S</w:t>
      </w:r>
      <w:r w:rsidRPr="001B293E">
        <w:t>izes</w:t>
      </w:r>
      <w:bookmarkEnd w:id="731"/>
      <w:bookmarkEnd w:id="732"/>
      <w:bookmarkEnd w:id="733"/>
      <w:bookmarkEnd w:id="734"/>
      <w:bookmarkEnd w:id="735"/>
      <w:bookmarkEnd w:id="73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37" w:name="_Ref413315993"/>
      <w:bookmarkStart w:id="738" w:name="_Toc413359633"/>
      <w:bookmarkStart w:id="739" w:name="_Toc3557100"/>
      <w:bookmarkStart w:id="740" w:name="_Toc34747351"/>
      <w:bookmarkStart w:id="74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37"/>
      <w:r w:rsidRPr="00F81409">
        <w:t>: Definition of lead</w:t>
      </w:r>
      <w:r>
        <w:t>,</w:t>
      </w:r>
      <w:r w:rsidRPr="00F81409">
        <w:t xml:space="preserve"> pitch and</w:t>
      </w:r>
      <w:r>
        <w:t xml:space="preserve"> starts</w:t>
      </w:r>
      <w:r w:rsidRPr="00F81409">
        <w:t xml:space="preserve"> of a thread.</w:t>
      </w:r>
      <w:bookmarkEnd w:id="738"/>
      <w:bookmarkEnd w:id="739"/>
      <w:bookmarkEnd w:id="740"/>
      <w:bookmarkEnd w:id="741"/>
      <w:r w:rsidRPr="00F81409">
        <w:t xml:space="preserve"> </w:t>
      </w:r>
    </w:p>
    <w:p w14:paraId="2E070E38" w14:textId="77777777" w:rsidR="00ED267C" w:rsidRPr="00942FED" w:rsidRDefault="00A947CD" w:rsidP="0032732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42527475"/>
      <w:bookmarkEnd w:id="742"/>
      <w:bookmarkEnd w:id="743"/>
      <w:bookmarkEnd w:id="744"/>
      <w:bookmarkEnd w:id="745"/>
      <w:bookmarkEnd w:id="746"/>
      <w:r w:rsidRPr="00A947CD">
        <w:t>Contacts and Friction</w:t>
      </w:r>
      <w:bookmarkEnd w:id="747"/>
      <w:bookmarkEnd w:id="748"/>
      <w:bookmarkEnd w:id="749"/>
      <w:bookmarkEnd w:id="750"/>
      <w:bookmarkEnd w:id="75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2" w:name="_Ref3566632"/>
      <w:r>
        <w:rPr>
          <w:rFonts w:cs="Calibri"/>
          <w:lang w:val="en-US" w:eastAsia="en-GB"/>
        </w:rPr>
        <w:t>the thread</w:t>
      </w:r>
      <w:r w:rsidR="00A947CD" w:rsidRPr="00147227">
        <w:rPr>
          <w:rFonts w:cs="Calibri"/>
          <w:lang w:val="en-US" w:eastAsia="en-GB"/>
        </w:rPr>
        <w:t>.</w:t>
      </w:r>
      <w:bookmarkEnd w:id="75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4252747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07" w:name="_Toc3566457"/>
      <w:bookmarkStart w:id="1108" w:name="_Toc34747458"/>
      <w:bookmarkStart w:id="110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07"/>
      <w:bookmarkEnd w:id="1108"/>
      <w:bookmarkEnd w:id="110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2" w:author="Dr. Carsten Franke" w:date="2021-01-27T11:04:00Z">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w:instrText>
        </w:r>
        <w:r w:rsidR="00443412">
          <w:rPr>
            <w:szCs w:val="22"/>
          </w:rPr>
        </w:r>
        <w:r w:rsidR="00443412">
          <w:rPr>
            <w:szCs w:val="22"/>
          </w:rPr>
          <w:instrText xml:space="preserve"> \* MERGEFORMAT </w:instrText>
        </w:r>
        <w:r w:rsidR="00443412">
          <w:rPr>
            <w:szCs w:val="22"/>
          </w:rPr>
          <w:fldChar w:fldCharType="separate"/>
        </w:r>
        <w:r w:rsidR="00443412" w:rsidRPr="007055D9">
          <w:t>Finite Element S</w:t>
        </w:r>
        <w:r w:rsidR="00443412" w:rsidRPr="007055D9">
          <w:t>p</w:t>
        </w:r>
        <w:r w:rsidR="00443412" w:rsidRPr="007055D9">
          <w:t xml:space="preserve">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13"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14" w:name="_Ref409694950"/>
      <w:bookmarkStart w:id="1115" w:name="_Toc3566458"/>
      <w:bookmarkStart w:id="1116" w:name="_Toc34747459"/>
      <w:bookmarkStart w:id="1117"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14"/>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15"/>
      <w:bookmarkEnd w:id="1116"/>
      <w:bookmarkEnd w:id="111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18" w:name="_Toc3566459"/>
      <w:bookmarkStart w:id="1119" w:name="_Toc34747460"/>
      <w:bookmarkStart w:id="1120"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18"/>
      <w:bookmarkEnd w:id="1119"/>
      <w:bookmarkEnd w:id="1120"/>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21" w:name="_Toc428279528"/>
      <w:bookmarkStart w:id="1122" w:name="_Toc428456266"/>
      <w:bookmarkStart w:id="1123" w:name="_Toc428537229"/>
      <w:bookmarkStart w:id="1124" w:name="_Toc428969548"/>
      <w:bookmarkStart w:id="1125" w:name="_Toc429052939"/>
      <w:bookmarkStart w:id="1126" w:name="_Toc413359594"/>
      <w:bookmarkStart w:id="1127" w:name="_Toc3556986"/>
      <w:bookmarkStart w:id="1128" w:name="_Toc34747236"/>
      <w:bookmarkStart w:id="1129" w:name="_Toc42527477"/>
      <w:bookmarkEnd w:id="1121"/>
      <w:bookmarkEnd w:id="1122"/>
      <w:bookmarkEnd w:id="1123"/>
      <w:bookmarkEnd w:id="1124"/>
      <w:bookmarkEnd w:id="1125"/>
      <w:r>
        <w:t>Washer</w:t>
      </w:r>
      <w:bookmarkEnd w:id="1126"/>
      <w:bookmarkEnd w:id="1127"/>
      <w:bookmarkEnd w:id="1128"/>
      <w:bookmarkEnd w:id="112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0" w:name="_Toc3566460"/>
      <w:bookmarkStart w:id="1131" w:name="_Toc34747461"/>
      <w:bookmarkStart w:id="1132"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0"/>
      <w:bookmarkEnd w:id="1131"/>
      <w:bookmarkEnd w:id="113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33" w:name="_Toc428456268"/>
      <w:bookmarkStart w:id="1134" w:name="_Toc428537231"/>
      <w:bookmarkStart w:id="1135" w:name="_Toc428969550"/>
      <w:bookmarkStart w:id="1136" w:name="_Toc429052941"/>
      <w:bookmarkStart w:id="1137" w:name="_Toc413359595"/>
      <w:bookmarkStart w:id="1138" w:name="_Toc3556987"/>
      <w:bookmarkStart w:id="1139" w:name="_Toc34747237"/>
      <w:bookmarkStart w:id="1140" w:name="_Toc42527478"/>
      <w:bookmarkEnd w:id="1133"/>
      <w:bookmarkEnd w:id="1134"/>
      <w:bookmarkEnd w:id="1135"/>
      <w:bookmarkEnd w:id="1136"/>
      <w:r>
        <w:t>Nut</w:t>
      </w:r>
      <w:bookmarkEnd w:id="1137"/>
      <w:bookmarkEnd w:id="1138"/>
      <w:bookmarkEnd w:id="1139"/>
      <w:bookmarkEnd w:id="114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41" w:name="_Toc3566461"/>
      <w:bookmarkStart w:id="1142" w:name="_Toc34747462"/>
      <w:bookmarkStart w:id="1143"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41"/>
      <w:bookmarkEnd w:id="1142"/>
      <w:bookmarkEnd w:id="114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44" w:name="_Toc3566462"/>
      <w:bookmarkStart w:id="1145" w:name="_Toc34747463"/>
      <w:bookmarkStart w:id="1146"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44"/>
      <w:bookmarkEnd w:id="1145"/>
      <w:bookmarkEnd w:id="114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47" w:name="_Toc428456270"/>
      <w:bookmarkStart w:id="1148" w:name="_Toc428537233"/>
      <w:bookmarkStart w:id="1149" w:name="_Toc428969552"/>
      <w:bookmarkStart w:id="1150" w:name="_Toc429052943"/>
      <w:bookmarkStart w:id="1151" w:name="_Toc413359596"/>
      <w:bookmarkStart w:id="1152" w:name="_Toc3556988"/>
      <w:bookmarkStart w:id="1153" w:name="_Toc34747238"/>
      <w:bookmarkStart w:id="1154" w:name="_Toc42527479"/>
      <w:bookmarkStart w:id="1155" w:name="_Ref401160443"/>
      <w:bookmarkStart w:id="1156" w:name="_Ref401160449"/>
      <w:bookmarkStart w:id="1157" w:name="_Ref401160453"/>
      <w:bookmarkEnd w:id="1147"/>
      <w:bookmarkEnd w:id="1148"/>
      <w:bookmarkEnd w:id="1149"/>
      <w:bookmarkEnd w:id="1150"/>
      <w:r w:rsidRPr="00226A3F">
        <w:t>Bolt</w:t>
      </w:r>
      <w:bookmarkEnd w:id="1151"/>
      <w:bookmarkEnd w:id="1152"/>
      <w:bookmarkEnd w:id="1153"/>
      <w:bookmarkEnd w:id="1154"/>
      <w:r w:rsidRPr="00226A3F">
        <w:t xml:space="preserve"> </w:t>
      </w:r>
      <w:bookmarkEnd w:id="1155"/>
      <w:bookmarkEnd w:id="1156"/>
      <w:bookmarkEnd w:id="115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58" w:name="_Toc3566463"/>
      <w:bookmarkStart w:id="1159" w:name="_Toc34747464"/>
      <w:bookmarkStart w:id="1160"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58"/>
      <w:bookmarkEnd w:id="1159"/>
      <w:bookmarkEnd w:id="1160"/>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61" w:name="_Toc3566464"/>
      <w:bookmarkStart w:id="1162" w:name="_Toc34747465"/>
      <w:bookmarkStart w:id="1163"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61"/>
      <w:bookmarkEnd w:id="1162"/>
      <w:bookmarkEnd w:id="116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64" w:name="_Toc428456272"/>
      <w:bookmarkStart w:id="1165" w:name="_Toc428537235"/>
      <w:bookmarkStart w:id="1166" w:name="_Toc428969554"/>
      <w:bookmarkStart w:id="1167" w:name="_Toc429052945"/>
      <w:bookmarkStart w:id="1168" w:name="_Toc3556989"/>
      <w:bookmarkStart w:id="1169" w:name="_Toc34747239"/>
      <w:bookmarkStart w:id="1170" w:name="_Toc42527480"/>
      <w:bookmarkEnd w:id="1164"/>
      <w:bookmarkEnd w:id="1165"/>
      <w:bookmarkEnd w:id="1166"/>
      <w:bookmarkEnd w:id="1167"/>
      <w:r>
        <w:t>Possible Bolt and Screw Assemblies</w:t>
      </w:r>
      <w:bookmarkEnd w:id="1168"/>
      <w:bookmarkEnd w:id="1169"/>
      <w:bookmarkEnd w:id="117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71" w:name="_Toc3557101"/>
      <w:bookmarkStart w:id="1172" w:name="_Toc34747352"/>
      <w:bookmarkStart w:id="1173"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71"/>
      <w:bookmarkEnd w:id="1172"/>
      <w:bookmarkEnd w:id="117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74" w:name="_Ref3568949"/>
      <w:bookmarkStart w:id="1175" w:name="_Toc3557102"/>
      <w:bookmarkStart w:id="1176" w:name="_Ref3568942"/>
      <w:bookmarkStart w:id="1177" w:name="_Toc34747353"/>
      <w:bookmarkStart w:id="1178"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74"/>
      <w:r>
        <w:t>: Bolt with free nut</w:t>
      </w:r>
      <w:bookmarkEnd w:id="1175"/>
      <w:bookmarkEnd w:id="1176"/>
      <w:bookmarkEnd w:id="1177"/>
      <w:bookmarkEnd w:id="117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79" w:name="_Ref3568964"/>
      <w:bookmarkStart w:id="1180" w:name="_Toc3557103"/>
      <w:bookmarkStart w:id="1181" w:name="_Toc34747354"/>
      <w:bookmarkStart w:id="1182"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79"/>
      <w:r>
        <w:t>: Screw</w:t>
      </w:r>
      <w:bookmarkEnd w:id="1180"/>
      <w:bookmarkEnd w:id="1181"/>
      <w:bookmarkEnd w:id="118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83" w:name="_Toc3557104"/>
      <w:bookmarkStart w:id="1184" w:name="_Toc34747355"/>
      <w:bookmarkStart w:id="1185"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83"/>
      <w:bookmarkEnd w:id="1184"/>
      <w:bookmarkEnd w:id="118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86" w:name="_Toc3557105"/>
      <w:bookmarkStart w:id="1187" w:name="_Toc34747356"/>
      <w:bookmarkStart w:id="1188"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86"/>
      <w:bookmarkEnd w:id="1187"/>
      <w:bookmarkEnd w:id="1188"/>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34747240"/>
      <w:bookmarkStart w:id="1200" w:name="_Toc42527481"/>
      <w:bookmarkEnd w:id="1189"/>
      <w:bookmarkEnd w:id="1190"/>
      <w:bookmarkEnd w:id="1191"/>
      <w:bookmarkEnd w:id="1192"/>
      <w:bookmarkEnd w:id="1193"/>
      <w:bookmarkEnd w:id="1194"/>
      <w:bookmarkEnd w:id="1195"/>
      <w:bookmarkEnd w:id="1196"/>
      <w:r w:rsidRPr="00226A3F">
        <w:t>Screw</w:t>
      </w:r>
      <w:bookmarkEnd w:id="1197"/>
      <w:bookmarkEnd w:id="1198"/>
      <w:bookmarkEnd w:id="1199"/>
      <w:bookmarkEnd w:id="120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01" w:name="_Toc3566465"/>
      <w:bookmarkStart w:id="1202" w:name="_Toc34747466"/>
      <w:bookmarkStart w:id="1203"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01"/>
      <w:bookmarkEnd w:id="1202"/>
      <w:bookmarkEnd w:id="1203"/>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04" w:name="_Toc3566466"/>
      <w:bookmarkStart w:id="1205" w:name="_Toc34747467"/>
      <w:bookmarkStart w:id="1206"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04"/>
      <w:bookmarkEnd w:id="1205"/>
      <w:bookmarkEnd w:id="120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07" w:name="_Toc3556991"/>
      <w:bookmarkStart w:id="1208" w:name="_Toc34747241"/>
      <w:bookmarkStart w:id="1209" w:name="_Toc42527482"/>
      <w:r>
        <w:t>7.5.7.1 Flow Drilled Screws</w:t>
      </w:r>
      <w:r w:rsidR="00EF4929">
        <w:t xml:space="preserve"> (FDS)</w:t>
      </w:r>
      <w:bookmarkEnd w:id="1207"/>
      <w:bookmarkEnd w:id="1208"/>
      <w:bookmarkEnd w:id="1209"/>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B54BAA"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0" w:name="_Toc3557106"/>
      <w:bookmarkStart w:id="1211" w:name="_Toc34747357"/>
      <w:bookmarkStart w:id="1212"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0"/>
      <w:bookmarkEnd w:id="1211"/>
      <w:bookmarkEnd w:id="1212"/>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13" w:name="_Toc3557107"/>
      <w:bookmarkStart w:id="1214" w:name="_Toc34747358"/>
      <w:bookmarkStart w:id="1215"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13"/>
      <w:bookmarkEnd w:id="1214"/>
      <w:bookmarkEnd w:id="1215"/>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16" w:name="_Toc3566467"/>
      <w:bookmarkStart w:id="1217" w:name="_Toc34747468"/>
      <w:bookmarkStart w:id="1218"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16"/>
      <w:bookmarkEnd w:id="1217"/>
      <w:bookmarkEnd w:id="1218"/>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19" w:name="_Toc3557108"/>
      <w:bookmarkStart w:id="1220" w:name="_Toc34747359"/>
      <w:bookmarkStart w:id="1221"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19"/>
      <w:bookmarkEnd w:id="1220"/>
      <w:bookmarkEnd w:id="1221"/>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22" w:name="_Toc3557109"/>
      <w:bookmarkStart w:id="1223" w:name="_Toc34747360"/>
      <w:bookmarkStart w:id="1224"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22"/>
      <w:bookmarkEnd w:id="1223"/>
      <w:bookmarkEnd w:id="122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25" w:name="_Toc413359598"/>
      <w:bookmarkStart w:id="1226" w:name="_Toc3556992"/>
      <w:bookmarkStart w:id="1227" w:name="_Toc34747242"/>
      <w:bookmarkStart w:id="1228" w:name="_Toc42527483"/>
      <w:r w:rsidRPr="000F30B3">
        <w:t>Gum Drops</w:t>
      </w:r>
      <w:bookmarkEnd w:id="1225"/>
      <w:bookmarkEnd w:id="1226"/>
      <w:bookmarkEnd w:id="1227"/>
      <w:bookmarkEnd w:id="122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29" w:name="_Toc3566468"/>
      <w:bookmarkStart w:id="1230" w:name="_Toc34747469"/>
      <w:bookmarkStart w:id="1231"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29"/>
      <w:bookmarkEnd w:id="1230"/>
      <w:bookmarkEnd w:id="123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32" w:name="_Toc3566469"/>
      <w:bookmarkStart w:id="1233" w:name="_Toc34747470"/>
      <w:bookmarkStart w:id="1234"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32"/>
      <w:bookmarkEnd w:id="1233"/>
      <w:bookmarkEnd w:id="1234"/>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35" w:name="_Toc428456279"/>
      <w:bookmarkStart w:id="1236" w:name="_Toc3556993"/>
      <w:bookmarkStart w:id="1237" w:name="_Toc34747243"/>
      <w:bookmarkStart w:id="1238" w:name="_Toc42527484"/>
      <w:bookmarkEnd w:id="1235"/>
      <w:r>
        <w:t>Clinches</w:t>
      </w:r>
      <w:bookmarkEnd w:id="1236"/>
      <w:bookmarkEnd w:id="1237"/>
      <w:bookmarkEnd w:id="123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39" w:name="_Toc3557110"/>
      <w:bookmarkStart w:id="1240" w:name="_Toc34747361"/>
      <w:bookmarkStart w:id="1241"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39"/>
      <w:bookmarkEnd w:id="1240"/>
      <w:bookmarkEnd w:id="1241"/>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42" w:name="_Ref428794448"/>
      <w:bookmarkStart w:id="1243" w:name="_Ref428794398"/>
      <w:bookmarkStart w:id="1244" w:name="_Toc3557111"/>
      <w:bookmarkStart w:id="1245" w:name="_Toc34747362"/>
      <w:bookmarkStart w:id="1246"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42"/>
      <w:r>
        <w:t xml:space="preserve">: </w:t>
      </w:r>
      <w:r w:rsidRPr="00D67DC2">
        <w:t>Clinch Joint Dimensions</w:t>
      </w:r>
      <w:bookmarkEnd w:id="1243"/>
      <w:bookmarkEnd w:id="1244"/>
      <w:bookmarkEnd w:id="1245"/>
      <w:bookmarkEnd w:id="1246"/>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47" w:name="_Ref428798660"/>
      <w:bookmarkStart w:id="1248" w:name="_Toc3557112"/>
      <w:bookmarkStart w:id="1249" w:name="_Toc34747363"/>
      <w:bookmarkStart w:id="1250"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47"/>
      <w:r>
        <w:t>: TOX (left) and BTM’s Tog-L-Loc system</w:t>
      </w:r>
      <w:r>
        <w:rPr>
          <w:rStyle w:val="Funotenzeichen"/>
        </w:rPr>
        <w:footnoteReference w:id="17"/>
      </w:r>
      <w:bookmarkEnd w:id="1248"/>
      <w:bookmarkEnd w:id="1249"/>
      <w:bookmarkEnd w:id="1250"/>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51" w:name="_Toc3566470"/>
      <w:bookmarkStart w:id="1252" w:name="_Toc34747471"/>
      <w:bookmarkStart w:id="1253"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51"/>
      <w:bookmarkEnd w:id="1252"/>
      <w:bookmarkEnd w:id="125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54" w:name="_Toc3566471"/>
      <w:bookmarkStart w:id="1255" w:name="_Toc34747472"/>
      <w:bookmarkStart w:id="1256"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54"/>
      <w:bookmarkEnd w:id="1255"/>
      <w:bookmarkEnd w:id="1256"/>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B54BAA"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57" w:name="_Toc3566472"/>
      <w:bookmarkStart w:id="1258" w:name="_Toc34747473"/>
      <w:bookmarkStart w:id="1259"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57"/>
      <w:bookmarkEnd w:id="1258"/>
      <w:bookmarkEnd w:id="1259"/>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0" w:name="_Toc3556994"/>
      <w:bookmarkStart w:id="1261" w:name="_Toc34747244"/>
      <w:bookmarkStart w:id="1262" w:name="_Toc42527485"/>
      <w:r w:rsidRPr="00BF4695">
        <w:t>Heat Stakes / Thermal Stakes</w:t>
      </w:r>
      <w:bookmarkEnd w:id="1260"/>
      <w:bookmarkEnd w:id="1261"/>
      <w:bookmarkEnd w:id="126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B54BAA"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63" w:name="_Toc3557113"/>
      <w:bookmarkStart w:id="1264" w:name="_Toc34747364"/>
      <w:bookmarkStart w:id="1265"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63"/>
      <w:bookmarkEnd w:id="1264"/>
      <w:bookmarkEnd w:id="126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66" w:name="_Toc3566473"/>
      <w:bookmarkStart w:id="1267" w:name="_Toc34747474"/>
      <w:bookmarkStart w:id="1268"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66"/>
      <w:bookmarkEnd w:id="1267"/>
      <w:bookmarkEnd w:id="1268"/>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69" w:name="_Toc3566474"/>
      <w:bookmarkStart w:id="1270" w:name="_Toc34747475"/>
      <w:bookmarkStart w:id="1271"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69"/>
      <w:bookmarkEnd w:id="1270"/>
      <w:bookmarkEnd w:id="1271"/>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72" w:name="_Toc3556995"/>
      <w:bookmarkStart w:id="1273" w:name="_Toc34747245"/>
      <w:bookmarkStart w:id="1274" w:name="_Toc42527486"/>
      <w:r>
        <w:t>Clips/</w:t>
      </w:r>
      <w:r w:rsidR="00BF4695" w:rsidRPr="00BF4695">
        <w:t>Snap Joints</w:t>
      </w:r>
      <w:bookmarkEnd w:id="1272"/>
      <w:bookmarkEnd w:id="1273"/>
      <w:bookmarkEnd w:id="127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75" w:name="_Toc3557114"/>
      <w:bookmarkStart w:id="1276" w:name="_Toc34747365"/>
      <w:bookmarkStart w:id="1277"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75"/>
      <w:r w:rsidR="00194316">
        <w:t>"</w:t>
      </w:r>
      <w:bookmarkEnd w:id="1276"/>
      <w:bookmarkEnd w:id="1277"/>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78" w:name="_Toc3557115"/>
      <w:bookmarkStart w:id="1279" w:name="_Toc34747366"/>
      <w:bookmarkStart w:id="1280"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78"/>
      <w:bookmarkEnd w:id="1279"/>
      <w:bookmarkEnd w:id="1280"/>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81" w:name="_Toc3557116"/>
      <w:bookmarkStart w:id="1282" w:name="_Ref7727027"/>
      <w:bookmarkStart w:id="1283" w:name="_Toc34747367"/>
      <w:bookmarkStart w:id="1284"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81"/>
      <w:bookmarkEnd w:id="1282"/>
      <w:bookmarkEnd w:id="1283"/>
      <w:bookmarkEnd w:id="1284"/>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85" w:name="_Toc3557117"/>
      <w:bookmarkStart w:id="1286" w:name="_Toc34747368"/>
      <w:bookmarkStart w:id="1287"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85"/>
      <w:bookmarkEnd w:id="1286"/>
      <w:bookmarkEnd w:id="128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88" w:name="_Toc3566475"/>
      <w:bookmarkStart w:id="1289" w:name="_Toc34747476"/>
      <w:bookmarkStart w:id="1290"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88"/>
      <w:bookmarkEnd w:id="1289"/>
      <w:bookmarkEnd w:id="129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291" w:name="_Toc3566476"/>
      <w:bookmarkStart w:id="1292" w:name="_Toc34747477"/>
      <w:bookmarkStart w:id="1293"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91"/>
      <w:bookmarkEnd w:id="1292"/>
      <w:bookmarkEnd w:id="1293"/>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294" w:name="_Toc3566477"/>
      <w:bookmarkStart w:id="1295" w:name="_Toc34747478"/>
      <w:bookmarkStart w:id="1296"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294"/>
      <w:bookmarkEnd w:id="1295"/>
      <w:bookmarkEnd w:id="129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97" w:name="_Toc3556996"/>
      <w:bookmarkStart w:id="1298" w:name="_Toc34747246"/>
      <w:bookmarkStart w:id="1299" w:name="_Toc42527487"/>
      <w:r w:rsidRPr="00BF4695">
        <w:t>Nails</w:t>
      </w:r>
      <w:bookmarkEnd w:id="1297"/>
      <w:bookmarkEnd w:id="1298"/>
      <w:bookmarkEnd w:id="129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0" w:name="_Toc3557118"/>
      <w:bookmarkStart w:id="1301" w:name="_Toc34747369"/>
      <w:bookmarkStart w:id="1302"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0"/>
      <w:bookmarkEnd w:id="1301"/>
      <w:bookmarkEnd w:id="130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03" w:name="_Toc3557119"/>
      <w:bookmarkStart w:id="1304" w:name="_Toc34747370"/>
      <w:bookmarkStart w:id="1305"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03"/>
      <w:bookmarkEnd w:id="1304"/>
      <w:bookmarkEnd w:id="130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06" w:name="_Toc3566478"/>
      <w:bookmarkStart w:id="1307" w:name="_Toc34747479"/>
      <w:bookmarkStart w:id="1308"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06"/>
      <w:bookmarkEnd w:id="1307"/>
      <w:bookmarkEnd w:id="1308"/>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09" w:name="_Toc3566479"/>
      <w:bookmarkStart w:id="1310" w:name="_Toc34747480"/>
      <w:bookmarkStart w:id="1311"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09"/>
      <w:bookmarkEnd w:id="1310"/>
      <w:bookmarkEnd w:id="1311"/>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12" w:name="_Toc3566480"/>
      <w:bookmarkStart w:id="1313" w:name="_Toc34747481"/>
      <w:bookmarkStart w:id="1314"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12"/>
      <w:bookmarkEnd w:id="1313"/>
      <w:bookmarkEnd w:id="131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15" w:name="_Toc42527488"/>
      <w:bookmarkStart w:id="1316" w:name="_Toc27753609"/>
      <w:r>
        <w:t>Rotation Joints</w:t>
      </w:r>
      <w:bookmarkEnd w:id="131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17"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17"/>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18"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18"/>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19"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19"/>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0" w:name="_Toc42527489"/>
      <w:r>
        <w:t>ROTAV</w:t>
      </w:r>
      <w:bookmarkEnd w:id="1320"/>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21"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21"/>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22"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22"/>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23"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23"/>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16"/>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24" w:name="_Toc428537246"/>
      <w:bookmarkStart w:id="1325" w:name="_Toc428969565"/>
      <w:bookmarkStart w:id="1326" w:name="_Toc429052956"/>
      <w:bookmarkStart w:id="1327" w:name="_Toc428537247"/>
      <w:bookmarkStart w:id="1328" w:name="_Toc428965632"/>
      <w:bookmarkStart w:id="1329" w:name="_Toc428969566"/>
      <w:bookmarkStart w:id="1330" w:name="_Toc429052957"/>
      <w:bookmarkStart w:id="1331" w:name="_Toc428456280"/>
      <w:bookmarkStart w:id="1332" w:name="_Toc428537248"/>
      <w:bookmarkStart w:id="1333" w:name="_Toc428969567"/>
      <w:bookmarkStart w:id="1334" w:name="_Toc429052958"/>
      <w:bookmarkStart w:id="1335" w:name="_Toc338938901"/>
      <w:bookmarkStart w:id="1336" w:name="_Toc338939097"/>
      <w:bookmarkStart w:id="1337" w:name="_Toc3556997"/>
      <w:bookmarkStart w:id="1338" w:name="_Toc34747247"/>
      <w:bookmarkStart w:id="1339" w:name="_Toc42527490"/>
      <w:bookmarkEnd w:id="1324"/>
      <w:bookmarkEnd w:id="1325"/>
      <w:bookmarkEnd w:id="1326"/>
      <w:bookmarkEnd w:id="1327"/>
      <w:bookmarkEnd w:id="1328"/>
      <w:bookmarkEnd w:id="1329"/>
      <w:bookmarkEnd w:id="1330"/>
      <w:bookmarkEnd w:id="1331"/>
      <w:bookmarkEnd w:id="1332"/>
      <w:bookmarkEnd w:id="1333"/>
      <w:bookmarkEnd w:id="1334"/>
      <w:r w:rsidRPr="007055D9">
        <w:lastRenderedPageBreak/>
        <w:t>1D connections</w:t>
      </w:r>
      <w:bookmarkEnd w:id="1335"/>
      <w:bookmarkEnd w:id="1336"/>
      <w:bookmarkEnd w:id="1337"/>
      <w:bookmarkEnd w:id="1338"/>
      <w:bookmarkEnd w:id="1339"/>
    </w:p>
    <w:p w14:paraId="4A529AC5" w14:textId="77777777" w:rsidR="00911496" w:rsidRDefault="00246BE4" w:rsidP="00246BE4">
      <w:pPr>
        <w:pStyle w:val="berschrift2"/>
      </w:pPr>
      <w:bookmarkStart w:id="1340" w:name="_Toc3556998"/>
      <w:bookmarkStart w:id="1341" w:name="_Toc34747248"/>
      <w:bookmarkStart w:id="1342" w:name="_Toc42527491"/>
      <w:bookmarkStart w:id="1343" w:name="_Toc338938902"/>
      <w:bookmarkStart w:id="1344" w:name="_Toc338939098"/>
      <w:r w:rsidRPr="00246BE4">
        <w:t>Generic Definitions</w:t>
      </w:r>
      <w:bookmarkEnd w:id="1340"/>
      <w:bookmarkEnd w:id="1341"/>
      <w:bookmarkEnd w:id="1342"/>
    </w:p>
    <w:p w14:paraId="5E086748" w14:textId="77777777" w:rsidR="007D6B05" w:rsidRDefault="007D6B05" w:rsidP="00327322">
      <w:pPr>
        <w:pStyle w:val="berschrift3"/>
      </w:pPr>
      <w:bookmarkStart w:id="1345" w:name="_Toc3556999"/>
      <w:bookmarkStart w:id="1346" w:name="_Toc34747249"/>
      <w:bookmarkStart w:id="1347" w:name="_Toc42527492"/>
      <w:r>
        <w:t>Identification</w:t>
      </w:r>
      <w:bookmarkEnd w:id="1345"/>
      <w:bookmarkEnd w:id="1346"/>
      <w:bookmarkEnd w:id="1347"/>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48" w:name="_Ref414571413"/>
      <w:bookmarkStart w:id="1349" w:name="_Ref429050458"/>
      <w:bookmarkStart w:id="1350" w:name="_Toc3557000"/>
      <w:bookmarkStart w:id="1351" w:name="_Toc34747250"/>
      <w:bookmarkStart w:id="1352" w:name="_Toc42527493"/>
      <w:r w:rsidRPr="007055D9">
        <w:t>L</w:t>
      </w:r>
      <w:bookmarkEnd w:id="1348"/>
      <w:r w:rsidR="00246BE4">
        <w:t>ocation</w:t>
      </w:r>
      <w:bookmarkEnd w:id="1349"/>
      <w:bookmarkEnd w:id="1350"/>
      <w:bookmarkEnd w:id="1351"/>
      <w:bookmarkEnd w:id="135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53" w:name="_Toc3566481"/>
      <w:bookmarkStart w:id="1354" w:name="_Toc34747482"/>
      <w:bookmarkStart w:id="1355"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53"/>
      <w:bookmarkEnd w:id="1354"/>
      <w:bookmarkEnd w:id="1355"/>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56" w:name="_Toc3566482"/>
      <w:bookmarkStart w:id="1357" w:name="_Toc34747483"/>
      <w:bookmarkStart w:id="1358"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56"/>
      <w:bookmarkEnd w:id="1357"/>
      <w:bookmarkEnd w:id="1358"/>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59" w:name="_Toc3566483"/>
      <w:bookmarkStart w:id="1360" w:name="_Toc34747484"/>
      <w:bookmarkStart w:id="1361"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59"/>
      <w:bookmarkEnd w:id="1360"/>
      <w:bookmarkEnd w:id="136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362" w:name="_Toc3557001"/>
      <w:bookmarkStart w:id="1363" w:name="_Toc34747251"/>
      <w:bookmarkStart w:id="1364" w:name="_Toc42527494"/>
      <w:r>
        <w:t>Type Specification</w:t>
      </w:r>
      <w:bookmarkEnd w:id="1362"/>
      <w:bookmarkEnd w:id="1363"/>
      <w:bookmarkEnd w:id="136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365" w:name="_Toc3566484"/>
      <w:bookmarkStart w:id="1366" w:name="_Toc34747485"/>
      <w:bookmarkStart w:id="1367"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65"/>
      <w:bookmarkEnd w:id="1366"/>
      <w:bookmarkEnd w:id="136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68" w:name="_Toc3557002"/>
      <w:bookmarkStart w:id="1369" w:name="_Toc34747252"/>
      <w:bookmarkStart w:id="1370" w:name="_Toc42527495"/>
      <w:r w:rsidRPr="007055D9">
        <w:t>Seam Weld</w:t>
      </w:r>
      <w:bookmarkEnd w:id="408"/>
      <w:r w:rsidR="007F0EFE" w:rsidRPr="007055D9">
        <w:t>s</w:t>
      </w:r>
      <w:bookmarkEnd w:id="1343"/>
      <w:bookmarkEnd w:id="1344"/>
      <w:bookmarkEnd w:id="1368"/>
      <w:bookmarkEnd w:id="1369"/>
      <w:bookmarkEnd w:id="1370"/>
    </w:p>
    <w:p w14:paraId="57ED57DC" w14:textId="77777777" w:rsidR="00255787" w:rsidRPr="007055D9" w:rsidRDefault="00C6435A" w:rsidP="00327322">
      <w:pPr>
        <w:pStyle w:val="berschrift3"/>
      </w:pPr>
      <w:bookmarkStart w:id="1371" w:name="_Toc338938903"/>
      <w:bookmarkStart w:id="1372" w:name="_Toc338939099"/>
      <w:bookmarkStart w:id="1373" w:name="_Toc3557003"/>
      <w:bookmarkStart w:id="1374" w:name="_Toc34747253"/>
      <w:bookmarkStart w:id="1375" w:name="_Toc42527496"/>
      <w:r w:rsidRPr="007055D9">
        <w:t>Description and M</w:t>
      </w:r>
      <w:r w:rsidR="007F0EFE" w:rsidRPr="007055D9">
        <w:t>odeling Parameters</w:t>
      </w:r>
      <w:bookmarkEnd w:id="409"/>
      <w:bookmarkEnd w:id="1371"/>
      <w:bookmarkEnd w:id="1372"/>
      <w:bookmarkEnd w:id="1373"/>
      <w:bookmarkEnd w:id="1374"/>
      <w:bookmarkEnd w:id="137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376" w:name="_Ref428965482"/>
      <w:bookmarkStart w:id="1377" w:name="_Toc3557120"/>
      <w:bookmarkStart w:id="1378" w:name="_Toc34747371"/>
      <w:bookmarkStart w:id="1379"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380" w:name="_Ref428965475"/>
      <w:bookmarkEnd w:id="1376"/>
      <w:r w:rsidRPr="007055D9">
        <w:t>: Weld Line Changing</w:t>
      </w:r>
      <w:r w:rsidRPr="007055D9">
        <w:rPr>
          <w:noProof/>
        </w:rPr>
        <w:t xml:space="preserve"> from Y-Joint to Overlap-Joint</w:t>
      </w:r>
      <w:bookmarkEnd w:id="1377"/>
      <w:bookmarkEnd w:id="1378"/>
      <w:bookmarkEnd w:id="1379"/>
      <w:bookmarkEnd w:id="138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381" w:name="_Toc3557121"/>
      <w:bookmarkStart w:id="1382" w:name="_Toc34747372"/>
      <w:bookmarkStart w:id="1383"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381"/>
      <w:bookmarkEnd w:id="1382"/>
      <w:bookmarkEnd w:id="1383"/>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384" w:name="_Toc288196463"/>
      <w:bookmarkStart w:id="1385" w:name="_Toc288200761"/>
      <w:bookmarkStart w:id="1386" w:name="_Toc338938907"/>
      <w:bookmarkStart w:id="1387" w:name="_Toc338939104"/>
      <w:bookmarkStart w:id="1388" w:name="_Toc3557004"/>
      <w:bookmarkStart w:id="1389" w:name="_Toc34747254"/>
      <w:bookmarkStart w:id="1390" w:name="_Toc42527497"/>
      <w:bookmarkStart w:id="1391" w:name="_Toc288196487"/>
      <w:bookmarkStart w:id="1392" w:name="_Toc288200789"/>
      <w:bookmarkStart w:id="1393" w:name="_Toc338938910"/>
      <w:bookmarkStart w:id="1394" w:name="_Toc338939129"/>
      <w:r w:rsidRPr="007055D9">
        <w:t>Seam Weld</w:t>
      </w:r>
      <w:r w:rsidR="0006113C" w:rsidRPr="007055D9">
        <w:t xml:space="preserve"> Definition</w:t>
      </w:r>
      <w:bookmarkEnd w:id="1384"/>
      <w:bookmarkEnd w:id="1385"/>
      <w:bookmarkEnd w:id="1386"/>
      <w:bookmarkEnd w:id="1387"/>
      <w:r w:rsidR="0006113C" w:rsidRPr="007055D9">
        <w:t xml:space="preserve"> Overview</w:t>
      </w:r>
      <w:bookmarkEnd w:id="1388"/>
      <w:bookmarkEnd w:id="1389"/>
      <w:bookmarkEnd w:id="139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395" w:name="_Toc3557122"/>
      <w:bookmarkStart w:id="1396" w:name="_Toc34747373"/>
      <w:bookmarkStart w:id="1397"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395"/>
      <w:bookmarkEnd w:id="1396"/>
      <w:bookmarkEnd w:id="1397"/>
    </w:p>
    <w:p w14:paraId="7F783786" w14:textId="77777777" w:rsidR="0006113C" w:rsidRPr="007055D9" w:rsidRDefault="0006113C" w:rsidP="00327322">
      <w:pPr>
        <w:pStyle w:val="berschrift3"/>
      </w:pPr>
      <w:bookmarkStart w:id="1398" w:name="_Toc3557005"/>
      <w:bookmarkStart w:id="1399" w:name="_Toc34747255"/>
      <w:bookmarkStart w:id="1400" w:name="_Toc42527498"/>
      <w:r w:rsidRPr="007055D9">
        <w:lastRenderedPageBreak/>
        <w:t>Specific XML Realization</w:t>
      </w:r>
      <w:bookmarkEnd w:id="1398"/>
      <w:bookmarkEnd w:id="1399"/>
      <w:bookmarkEnd w:id="140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01" w:name="XMLStructureSeamWelds"/>
      <w:bookmarkEnd w:id="140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402" w:name="_Toc3557123"/>
      <w:bookmarkStart w:id="1403" w:name="_Toc34747374"/>
      <w:bookmarkStart w:id="1404"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402"/>
      <w:bookmarkEnd w:id="1403"/>
      <w:bookmarkEnd w:id="1404"/>
    </w:p>
    <w:p w14:paraId="7AB87473" w14:textId="77777777" w:rsidR="00843EED" w:rsidRPr="007055D9" w:rsidRDefault="00843EED" w:rsidP="00327322">
      <w:pPr>
        <w:pStyle w:val="berschrift3"/>
        <w:tabs>
          <w:tab w:val="clear" w:pos="720"/>
        </w:tabs>
      </w:pPr>
      <w:bookmarkStart w:id="1405" w:name="_Toc3557006"/>
      <w:bookmarkStart w:id="1406" w:name="_Toc34747256"/>
      <w:bookmarkStart w:id="1407" w:name="_Toc42527499"/>
      <w:r w:rsidRPr="007055D9">
        <w:t>Generic Seam Weld Definition</w:t>
      </w:r>
      <w:bookmarkEnd w:id="1391"/>
      <w:bookmarkEnd w:id="1392"/>
      <w:bookmarkEnd w:id="1393"/>
      <w:bookmarkEnd w:id="1394"/>
      <w:bookmarkEnd w:id="1405"/>
      <w:bookmarkEnd w:id="1406"/>
      <w:bookmarkEnd w:id="1407"/>
    </w:p>
    <w:p w14:paraId="1158557E" w14:textId="77777777" w:rsidR="008C58F6" w:rsidRPr="007055D9" w:rsidRDefault="008C58F6" w:rsidP="008C58F6">
      <w:pPr>
        <w:pStyle w:val="berschrift4"/>
      </w:pPr>
      <w:bookmarkStart w:id="1408" w:name="_Toc3557007"/>
      <w:bookmarkStart w:id="1409" w:name="_Toc34747257"/>
      <w:bookmarkStart w:id="1410" w:name="_Toc42527500"/>
      <w:r w:rsidRPr="007055D9">
        <w:t>Identification</w:t>
      </w:r>
      <w:bookmarkEnd w:id="1408"/>
      <w:bookmarkEnd w:id="1409"/>
      <w:bookmarkEnd w:id="141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411" w:name="_Toc3566485"/>
      <w:bookmarkStart w:id="1412" w:name="_Toc34747486"/>
      <w:bookmarkStart w:id="1413"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11"/>
      <w:bookmarkEnd w:id="1412"/>
      <w:bookmarkEnd w:id="1413"/>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14" w:name="_Ref414571756"/>
      <w:bookmarkStart w:id="1415" w:name="_Toc3557008"/>
      <w:bookmarkStart w:id="1416" w:name="_Toc34747258"/>
      <w:bookmarkStart w:id="1417" w:name="_Toc42527501"/>
      <w:r w:rsidRPr="007055D9">
        <w:lastRenderedPageBreak/>
        <w:t>Type</w:t>
      </w:r>
      <w:r w:rsidR="008C58F6" w:rsidRPr="007055D9">
        <w:t xml:space="preserve"> Specification</w:t>
      </w:r>
      <w:bookmarkEnd w:id="1414"/>
      <w:bookmarkEnd w:id="1415"/>
      <w:bookmarkEnd w:id="1416"/>
      <w:bookmarkEnd w:id="141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418" w:name="_Toc3566486"/>
      <w:bookmarkStart w:id="1419" w:name="_Toc34747487"/>
      <w:bookmarkStart w:id="1420" w:name="_Toc42527739"/>
      <w:bookmarkStart w:id="1421" w:name="_Toc338939134"/>
      <w:bookmarkStart w:id="1422" w:name="_Toc288196488"/>
      <w:bookmarkStart w:id="1423" w:name="_Toc288200790"/>
      <w:bookmarkStart w:id="1424"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18"/>
      <w:bookmarkEnd w:id="1419"/>
      <w:bookmarkEnd w:id="142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21"/>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425" w:name="_Toc288196490"/>
      <w:bookmarkStart w:id="1426" w:name="_Toc288200792"/>
      <w:bookmarkStart w:id="1427" w:name="_Toc338939132"/>
      <w:bookmarkStart w:id="1428" w:name="_Toc288196468"/>
      <w:bookmarkStart w:id="1429" w:name="_Toc288200771"/>
      <w:bookmarkStart w:id="1430" w:name="_Toc338938904"/>
      <w:bookmarkStart w:id="1431" w:name="_Toc338939100"/>
      <w:bookmarkEnd w:id="1422"/>
      <w:bookmarkEnd w:id="1423"/>
      <w:bookmarkEnd w:id="142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432" w:name="_Toc3566487"/>
      <w:bookmarkStart w:id="1433" w:name="_Toc34747488"/>
      <w:bookmarkStart w:id="1434"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32"/>
      <w:bookmarkEnd w:id="1433"/>
      <w:bookmarkEnd w:id="143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435" w:name="_Toc3566488"/>
      <w:bookmarkStart w:id="1436" w:name="_Toc34747489"/>
      <w:bookmarkStart w:id="1437"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35"/>
      <w:bookmarkEnd w:id="1436"/>
      <w:bookmarkEnd w:id="143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38" w:name="_Toc288196493"/>
      <w:bookmarkStart w:id="143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40" w:name="GenericSeamWeldWeldPosition"/>
      <w:bookmarkStart w:id="1441" w:name="GenericSeamWelParameters"/>
      <w:bookmarkStart w:id="1442" w:name="GenericSeamWeldSubType"/>
      <w:bookmarkStart w:id="1443" w:name="GenericSeamWeldWeldingPosition"/>
      <w:bookmarkStart w:id="1444" w:name="_Toc3557009"/>
      <w:bookmarkStart w:id="1445" w:name="_Toc34747259"/>
      <w:bookmarkStart w:id="1446" w:name="_Toc42527502"/>
      <w:bookmarkStart w:id="1447" w:name="_Toc338938905"/>
      <w:bookmarkStart w:id="1448" w:name="_Toc338939101"/>
      <w:bookmarkStart w:id="1449" w:name="_Toc338939136"/>
      <w:bookmarkEnd w:id="1425"/>
      <w:bookmarkEnd w:id="1426"/>
      <w:bookmarkEnd w:id="1427"/>
      <w:bookmarkEnd w:id="1428"/>
      <w:bookmarkEnd w:id="1429"/>
      <w:bookmarkEnd w:id="1430"/>
      <w:bookmarkEnd w:id="1431"/>
      <w:bookmarkEnd w:id="1438"/>
      <w:bookmarkEnd w:id="1439"/>
      <w:bookmarkEnd w:id="1440"/>
      <w:bookmarkEnd w:id="1441"/>
      <w:bookmarkEnd w:id="1442"/>
      <w:bookmarkEnd w:id="1443"/>
      <w:r>
        <w:t>W</w:t>
      </w:r>
      <w:r w:rsidR="00433A07">
        <w:t>eld Position and Sheet Metal Parameters</w:t>
      </w:r>
      <w:bookmarkEnd w:id="1444"/>
      <w:bookmarkEnd w:id="1445"/>
      <w:bookmarkEnd w:id="1446"/>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450" w:name="_Ref397587838"/>
      <w:bookmarkStart w:id="1451" w:name="_Toc3557124"/>
      <w:bookmarkStart w:id="1452" w:name="_Toc34747375"/>
      <w:bookmarkStart w:id="1453"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450"/>
      <w:r w:rsidRPr="007055D9">
        <w:t xml:space="preserve">: Sheet Parameters vs. </w:t>
      </w:r>
      <w:r w:rsidRPr="007055D9">
        <w:rPr>
          <w:noProof/>
        </w:rPr>
        <w:t xml:space="preserve"> Weld Position Parameters</w:t>
      </w:r>
      <w:bookmarkEnd w:id="1451"/>
      <w:bookmarkEnd w:id="1452"/>
      <w:bookmarkEnd w:id="1453"/>
    </w:p>
    <w:p w14:paraId="7C8D9624" w14:textId="77777777" w:rsidR="000E5FC5" w:rsidRDefault="000E5FC5" w:rsidP="00433A07">
      <w:pPr>
        <w:pStyle w:val="berschrift4"/>
        <w:numPr>
          <w:ilvl w:val="4"/>
          <w:numId w:val="1"/>
        </w:numPr>
        <w:ind w:left="1009" w:hanging="1009"/>
      </w:pPr>
      <w:bookmarkStart w:id="1454" w:name="_Toc3557010"/>
      <w:bookmarkStart w:id="1455" w:name="_Toc34747260"/>
      <w:bookmarkStart w:id="1456" w:name="_Toc42527503"/>
      <w:bookmarkStart w:id="1457" w:name="_Ref397525982"/>
      <w:r w:rsidRPr="007055D9">
        <w:t>Parameters Assigned to a Specific Sheet of the Flange</w:t>
      </w:r>
      <w:bookmarkEnd w:id="1454"/>
      <w:bookmarkEnd w:id="1455"/>
      <w:bookmarkEnd w:id="1456"/>
      <w:r w:rsidRPr="007055D9">
        <w:t xml:space="preserve"> </w:t>
      </w:r>
      <w:bookmarkEnd w:id="1457"/>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458" w:name="_Toc3566489"/>
      <w:bookmarkStart w:id="1459" w:name="_Toc34747490"/>
      <w:bookmarkStart w:id="1460"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58"/>
      <w:bookmarkEnd w:id="1459"/>
      <w:bookmarkEnd w:id="1460"/>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61" w:name="_Welding_Position"/>
      <w:bookmarkStart w:id="1462" w:name="_Ref397524978"/>
      <w:bookmarkStart w:id="1463" w:name="_Toc3557011"/>
      <w:bookmarkStart w:id="1464" w:name="_Toc34747261"/>
      <w:bookmarkStart w:id="1465" w:name="_Toc42527504"/>
      <w:bookmarkEnd w:id="1461"/>
      <w:r w:rsidRPr="007055D9">
        <w:t>Welding Position</w:t>
      </w:r>
      <w:bookmarkEnd w:id="1447"/>
      <w:bookmarkEnd w:id="1448"/>
      <w:bookmarkEnd w:id="1462"/>
      <w:bookmarkEnd w:id="1463"/>
      <w:bookmarkEnd w:id="1464"/>
      <w:bookmarkEnd w:id="1465"/>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466"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467" w:name="_Ref397529286"/>
      <w:bookmarkStart w:id="1468" w:name="_Toc3557125"/>
      <w:bookmarkStart w:id="1469" w:name="_Toc34747376"/>
      <w:bookmarkStart w:id="1470" w:name="_Toc42527623"/>
      <w:r w:rsidRPr="007055D9">
        <w:t xml:space="preserve">Figure </w:t>
      </w:r>
      <w:bookmarkStart w:id="1471"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467"/>
      <w:bookmarkEnd w:id="1471"/>
      <w:r w:rsidRPr="007055D9">
        <w:t>: Welding Position of a Y-Joint</w:t>
      </w:r>
      <w:bookmarkEnd w:id="1468"/>
      <w:bookmarkEnd w:id="1469"/>
      <w:bookmarkEnd w:id="1470"/>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6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472" w:name="_Toc288196495"/>
      <w:bookmarkStart w:id="1473" w:name="_Toc288200797"/>
      <w:bookmarkStart w:id="1474" w:name="_Toc338939138"/>
      <w:bookmarkEnd w:id="1449"/>
      <w:r w:rsidRPr="007055D9">
        <w:t xml:space="preserve">Element </w:t>
      </w:r>
      <w:r w:rsidR="00194316">
        <w:t>"</w:t>
      </w:r>
      <w:proofErr w:type="spellStart"/>
      <w:r w:rsidRPr="007055D9">
        <w:t>weld_position</w:t>
      </w:r>
      <w:bookmarkEnd w:id="1472"/>
      <w:bookmarkEnd w:id="1473"/>
      <w:bookmarkEnd w:id="1474"/>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475" w:name="_Toc3566490"/>
      <w:bookmarkStart w:id="1476" w:name="_Toc34747491"/>
      <w:bookmarkStart w:id="1477"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475"/>
      <w:bookmarkEnd w:id="1476"/>
      <w:bookmarkEnd w:id="147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478"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78"/>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479" w:name="_Ref397529572"/>
      <w:bookmarkStart w:id="1480" w:name="Figure11"/>
      <w:bookmarkStart w:id="1481" w:name="_Toc3557126"/>
      <w:bookmarkStart w:id="1482" w:name="_Toc34747377"/>
      <w:bookmarkStart w:id="1483"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479"/>
      <w:bookmarkEnd w:id="1480"/>
      <w:r w:rsidRPr="007055D9">
        <w:t xml:space="preserve">: Welding Position </w:t>
      </w:r>
      <w:r>
        <w:t>vector direction and length</w:t>
      </w:r>
      <w:bookmarkEnd w:id="1481"/>
      <w:bookmarkEnd w:id="1482"/>
      <w:bookmarkEnd w:id="1483"/>
    </w:p>
    <w:p w14:paraId="39D4E066" w14:textId="088F097E" w:rsidR="00B540EB" w:rsidRPr="007055D9" w:rsidRDefault="00B540EB" w:rsidP="004F2F09">
      <w:pPr>
        <w:pStyle w:val="berschrift5"/>
        <w:keepNext/>
      </w:pPr>
      <w:bookmarkStart w:id="1484" w:name="_Toc338939140"/>
      <w:bookmarkStart w:id="1485" w:name="_Toc338939137"/>
      <w:bookmarkStart w:id="1486" w:name="_Toc338938906"/>
      <w:bookmarkStart w:id="1487" w:name="_Toc338939103"/>
      <w:r w:rsidRPr="007055D9">
        <w:t xml:space="preserve">Attribute </w:t>
      </w:r>
      <w:r w:rsidR="00194316">
        <w:t>"</w:t>
      </w:r>
      <w:r w:rsidRPr="007055D9">
        <w:t>reference</w:t>
      </w:r>
      <w:bookmarkEnd w:id="148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lastRenderedPageBreak/>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488" w:name="_Toc3566491"/>
      <w:bookmarkStart w:id="1489" w:name="_Toc34747492"/>
      <w:bookmarkStart w:id="1490" w:name="_Toc42527744"/>
      <w:bookmarkStart w:id="1491" w:name="_Toc338939148"/>
      <w:bookmarkStart w:id="1492" w:name="_Toc288196499"/>
      <w:bookmarkStart w:id="1493" w:name="_Toc288200801"/>
      <w:bookmarkEnd w:id="1485"/>
      <w:bookmarkEnd w:id="1486"/>
      <w:bookmarkEnd w:id="1487"/>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88"/>
      <w:r w:rsidR="00194316">
        <w:t>"</w:t>
      </w:r>
      <w:bookmarkEnd w:id="1489"/>
      <w:bookmarkEnd w:id="1490"/>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491"/>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494" w:name="_Toc338939149"/>
      <w:r w:rsidRPr="007055D9">
        <w:t xml:space="preserve">Attribute </w:t>
      </w:r>
      <w:r w:rsidR="00194316">
        <w:t>"</w:t>
      </w:r>
      <w:proofErr w:type="spellStart"/>
      <w:r w:rsidRPr="007055D9">
        <w:t>penetration</w:t>
      </w:r>
      <w:bookmarkEnd w:id="1492"/>
      <w:bookmarkEnd w:id="1493"/>
      <w:bookmarkEnd w:id="1494"/>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495" w:name="ModelizationWeldDefinition"/>
      <w:bookmarkStart w:id="1496" w:name="WeldDefinition"/>
      <w:bookmarkStart w:id="1497" w:name="WeldDefinitionButtWeld"/>
      <w:bookmarkStart w:id="1498" w:name="_Toc288200762"/>
      <w:bookmarkStart w:id="1499" w:name="_Toc338939106"/>
      <w:bookmarkStart w:id="1500" w:name="_Toc3557012"/>
      <w:bookmarkStart w:id="1501" w:name="_Toc34747262"/>
      <w:bookmarkStart w:id="1502" w:name="_Toc42527505"/>
      <w:bookmarkStart w:id="1503" w:name="_Toc288196464"/>
      <w:bookmarkEnd w:id="1495"/>
      <w:bookmarkEnd w:id="1496"/>
      <w:bookmarkEnd w:id="1497"/>
      <w:r w:rsidRPr="007055D9">
        <w:t xml:space="preserve">Butt </w:t>
      </w:r>
      <w:bookmarkEnd w:id="1498"/>
      <w:r w:rsidR="003663AA" w:rsidRPr="007055D9">
        <w:t>Joint</w:t>
      </w:r>
      <w:bookmarkEnd w:id="1499"/>
      <w:bookmarkEnd w:id="1500"/>
      <w:bookmarkEnd w:id="1501"/>
      <w:bookmarkEnd w:id="150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04" w:name="_Toc3557013"/>
      <w:bookmarkStart w:id="1505" w:name="_Toc34747263"/>
      <w:bookmarkStart w:id="1506" w:name="_Toc42527506"/>
      <w:r w:rsidRPr="00654684">
        <w:rPr>
          <w:sz w:val="24"/>
        </w:rPr>
        <w:t xml:space="preserve">Sheet </w:t>
      </w:r>
      <w:r w:rsidR="00255787" w:rsidRPr="00654684">
        <w:rPr>
          <w:sz w:val="24"/>
        </w:rPr>
        <w:t>Parameters</w:t>
      </w:r>
      <w:bookmarkEnd w:id="1504"/>
      <w:bookmarkEnd w:id="1505"/>
      <w:bookmarkEnd w:id="150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54BAA" w:rsidRPr="00362FDC" w:rsidRDefault="00B54BAA" w:rsidP="008F3D94">
                              <w:pPr>
                                <w:pStyle w:val="Beschriftung"/>
                                <w:rPr>
                                  <w:noProof/>
                                  <w:szCs w:val="24"/>
                                </w:rPr>
                              </w:pPr>
                              <w:bookmarkStart w:id="1507" w:name="_Toc3557127"/>
                              <w:bookmarkStart w:id="1508" w:name="_Toc34747378"/>
                              <w:bookmarkStart w:id="1509"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07"/>
                              <w:bookmarkEnd w:id="1508"/>
                              <w:bookmarkEnd w:id="1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54BAA" w:rsidRPr="00362FDC" w:rsidRDefault="00B54BAA" w:rsidP="008F3D94">
                        <w:pPr>
                          <w:pStyle w:val="Beschriftung"/>
                          <w:rPr>
                            <w:noProof/>
                            <w:szCs w:val="24"/>
                          </w:rPr>
                        </w:pPr>
                        <w:bookmarkStart w:id="1510" w:name="_Toc3557127"/>
                        <w:bookmarkStart w:id="1511" w:name="_Toc34747378"/>
                        <w:bookmarkStart w:id="1512"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10"/>
                        <w:bookmarkEnd w:id="1511"/>
                        <w:bookmarkEnd w:id="1512"/>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13" w:name="_Toc3557014"/>
      <w:bookmarkStart w:id="1514" w:name="_Toc34747264"/>
      <w:bookmarkStart w:id="1515"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54BAA" w:rsidRPr="006C6D3C" w:rsidRDefault="00B54BAA" w:rsidP="008F3D94">
                              <w:pPr>
                                <w:pStyle w:val="Beschriftung"/>
                                <w:rPr>
                                  <w:noProof/>
                                  <w:szCs w:val="24"/>
                                </w:rPr>
                              </w:pPr>
                              <w:bookmarkStart w:id="1516" w:name="_Toc3557128"/>
                              <w:bookmarkStart w:id="1517" w:name="_Toc34747379"/>
                              <w:bookmarkStart w:id="1518"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16"/>
                              <w:bookmarkEnd w:id="1517"/>
                              <w:bookmarkEnd w:id="1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54BAA" w:rsidRPr="006C6D3C" w:rsidRDefault="00B54BAA" w:rsidP="008F3D94">
                        <w:pPr>
                          <w:pStyle w:val="Beschriftung"/>
                          <w:rPr>
                            <w:noProof/>
                            <w:szCs w:val="24"/>
                          </w:rPr>
                        </w:pPr>
                        <w:bookmarkStart w:id="1519" w:name="_Toc3557128"/>
                        <w:bookmarkStart w:id="1520" w:name="_Toc34747379"/>
                        <w:bookmarkStart w:id="1521"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19"/>
                        <w:bookmarkEnd w:id="1520"/>
                        <w:bookmarkEnd w:id="1521"/>
                      </w:p>
                    </w:txbxContent>
                  </v:textbox>
                </v:shape>
              </v:group>
            </w:pict>
          </mc:Fallback>
        </mc:AlternateContent>
      </w:r>
      <w:r w:rsidR="00B50468" w:rsidRPr="00654684">
        <w:rPr>
          <w:sz w:val="24"/>
        </w:rPr>
        <w:t>Weld Parameters</w:t>
      </w:r>
      <w:bookmarkEnd w:id="1513"/>
      <w:bookmarkEnd w:id="1514"/>
      <w:bookmarkEnd w:id="151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522" w:name="_Toc3566492"/>
      <w:bookmarkStart w:id="1523" w:name="_Toc34747493"/>
      <w:bookmarkStart w:id="1524"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522"/>
      <w:bookmarkEnd w:id="1523"/>
      <w:bookmarkEnd w:id="1524"/>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525" w:name="_Toc338939151"/>
      <w:bookmarkStart w:id="1526" w:name="_Toc3557015"/>
      <w:bookmarkStart w:id="1527" w:name="_Toc34747265"/>
      <w:bookmarkStart w:id="1528" w:name="_Toc42527508"/>
      <w:r w:rsidRPr="007055D9">
        <w:t>Attributes</w:t>
      </w:r>
      <w:bookmarkEnd w:id="1525"/>
      <w:bookmarkEnd w:id="1526"/>
      <w:bookmarkEnd w:id="1527"/>
      <w:bookmarkEnd w:id="1528"/>
    </w:p>
    <w:p w14:paraId="2F9463C1" w14:textId="2C2DBF78" w:rsidR="0006113C" w:rsidRPr="007055D9" w:rsidRDefault="00850045" w:rsidP="0006113C">
      <w:pPr>
        <w:pStyle w:val="berschrift5"/>
      </w:pPr>
      <w:bookmarkStart w:id="1529" w:name="_Toc338939153"/>
      <w:r w:rsidRPr="007055D9">
        <w:t xml:space="preserve">Attribute </w:t>
      </w:r>
      <w:r w:rsidR="00194316">
        <w:t>"</w:t>
      </w:r>
      <w:r w:rsidRPr="007055D9">
        <w:t>b</w:t>
      </w:r>
      <w:r w:rsidR="0006113C" w:rsidRPr="007055D9">
        <w:t>ase</w:t>
      </w:r>
      <w:bookmarkEnd w:id="1529"/>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30" w:name="_Toc338939154"/>
      <w:r w:rsidRPr="007055D9">
        <w:t xml:space="preserve">Attribute </w:t>
      </w:r>
      <w:r w:rsidR="00194316">
        <w:t>"</w:t>
      </w:r>
      <w:proofErr w:type="spellStart"/>
      <w:r w:rsidRPr="007055D9">
        <w:t>t</w:t>
      </w:r>
      <w:r w:rsidR="0006113C" w:rsidRPr="007055D9">
        <w:t>echnology</w:t>
      </w:r>
      <w:bookmarkEnd w:id="1530"/>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531" w:name="_Toc288196505"/>
      <w:bookmarkStart w:id="1532" w:name="_Toc288200807"/>
      <w:bookmarkStart w:id="1533" w:name="_Toc338939155"/>
      <w:bookmarkStart w:id="1534" w:name="_Toc3557016"/>
      <w:bookmarkStart w:id="1535" w:name="_Toc34747266"/>
      <w:bookmarkStart w:id="1536" w:name="_Toc42527509"/>
      <w:r w:rsidRPr="007055D9">
        <w:t xml:space="preserve">Element </w:t>
      </w:r>
      <w:r w:rsidR="00194316">
        <w:t>"</w:t>
      </w:r>
      <w:proofErr w:type="spellStart"/>
      <w:r w:rsidRPr="007055D9">
        <w:t>weld_position</w:t>
      </w:r>
      <w:bookmarkEnd w:id="1531"/>
      <w:bookmarkEnd w:id="1532"/>
      <w:bookmarkEnd w:id="1533"/>
      <w:bookmarkEnd w:id="1534"/>
      <w:proofErr w:type="spellEnd"/>
      <w:r w:rsidR="00194316">
        <w:t>"</w:t>
      </w:r>
      <w:bookmarkEnd w:id="1535"/>
      <w:bookmarkEnd w:id="1536"/>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537" w:name="_Toc3566493"/>
      <w:bookmarkStart w:id="1538" w:name="_Toc34747494"/>
      <w:bookmarkStart w:id="1539" w:name="_Toc42527746"/>
      <w:bookmarkStart w:id="1540" w:name="_Toc288196507"/>
      <w:bookmarkStart w:id="1541" w:name="_Toc288200809"/>
      <w:bookmarkStart w:id="1542"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37"/>
      <w:bookmarkEnd w:id="1538"/>
      <w:bookmarkEnd w:id="1539"/>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40"/>
      <w:bookmarkEnd w:id="1541"/>
      <w:bookmarkEnd w:id="1542"/>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43" w:name="_Toc338939158"/>
      <w:r w:rsidRPr="007055D9">
        <w:t xml:space="preserve">Attribute </w:t>
      </w:r>
      <w:r w:rsidR="00194316">
        <w:t>"</w:t>
      </w:r>
      <w:proofErr w:type="spellStart"/>
      <w:r w:rsidRPr="007055D9">
        <w:t>width</w:t>
      </w:r>
      <w:bookmarkEnd w:id="1543"/>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44" w:name="_Toc338939159"/>
      <w:r w:rsidRPr="007055D9">
        <w:t xml:space="preserve">Attribute </w:t>
      </w:r>
      <w:r w:rsidR="00194316">
        <w:t>"</w:t>
      </w:r>
      <w:proofErr w:type="spellStart"/>
      <w:r w:rsidRPr="007055D9">
        <w:t>filler</w:t>
      </w:r>
      <w:bookmarkEnd w:id="1544"/>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45" w:name="WeldDefinitionCornerWeld"/>
      <w:bookmarkStart w:id="1546" w:name="_Toc288200763"/>
      <w:bookmarkStart w:id="1547" w:name="_Toc338939107"/>
      <w:bookmarkEnd w:id="1545"/>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48" w:name="_Toc414263397"/>
      <w:bookmarkStart w:id="1549" w:name="_Toc3557017"/>
      <w:bookmarkStart w:id="1550" w:name="_Toc34747267"/>
      <w:bookmarkStart w:id="1551" w:name="_Toc42527510"/>
      <w:bookmarkEnd w:id="1548"/>
      <w:r w:rsidRPr="007055D9">
        <w:t xml:space="preserve">Element </w:t>
      </w:r>
      <w:r w:rsidR="00194316">
        <w:t>"</w:t>
      </w:r>
      <w:proofErr w:type="spellStart"/>
      <w:r>
        <w:t>sheet_parameter</w:t>
      </w:r>
      <w:bookmarkEnd w:id="1549"/>
      <w:proofErr w:type="spellEnd"/>
      <w:r w:rsidR="00194316">
        <w:t>"</w:t>
      </w:r>
      <w:bookmarkEnd w:id="1550"/>
      <w:bookmarkEnd w:id="1551"/>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552" w:name="_Toc3566494"/>
      <w:bookmarkStart w:id="1553" w:name="_Toc34747495"/>
      <w:bookmarkStart w:id="1554"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52"/>
      <w:bookmarkEnd w:id="1553"/>
      <w:bookmarkEnd w:id="155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55" w:name="_Toc3557018"/>
      <w:bookmarkStart w:id="1556" w:name="_Toc34747268"/>
      <w:bookmarkStart w:id="1557" w:name="_Toc42527511"/>
      <w:r w:rsidRPr="007055D9">
        <w:lastRenderedPageBreak/>
        <w:t>Corner Weld</w:t>
      </w:r>
      <w:bookmarkEnd w:id="1546"/>
      <w:bookmarkEnd w:id="1547"/>
      <w:bookmarkEnd w:id="1555"/>
      <w:bookmarkEnd w:id="1556"/>
      <w:bookmarkEnd w:id="155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58" w:name="_Toc34747269"/>
      <w:bookmarkStart w:id="1559" w:name="_Toc42527512"/>
      <w:bookmarkStart w:id="1560"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54BAA" w:rsidRPr="00796AD7" w:rsidRDefault="00B54BAA" w:rsidP="008F3D94">
                              <w:pPr>
                                <w:pStyle w:val="Beschriftung"/>
                                <w:rPr>
                                  <w:noProof/>
                                  <w:szCs w:val="24"/>
                                </w:rPr>
                              </w:pPr>
                              <w:bookmarkStart w:id="1561" w:name="_Toc3557129"/>
                              <w:bookmarkStart w:id="1562" w:name="_Toc34747380"/>
                              <w:bookmarkStart w:id="1563"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61"/>
                              <w:bookmarkEnd w:id="1562"/>
                              <w:bookmarkEnd w:id="1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54BAA" w:rsidRPr="00796AD7" w:rsidRDefault="00B54BAA" w:rsidP="008F3D94">
                        <w:pPr>
                          <w:pStyle w:val="Beschriftung"/>
                          <w:rPr>
                            <w:noProof/>
                            <w:szCs w:val="24"/>
                          </w:rPr>
                        </w:pPr>
                        <w:bookmarkStart w:id="1564" w:name="_Toc3557129"/>
                        <w:bookmarkStart w:id="1565" w:name="_Toc34747380"/>
                        <w:bookmarkStart w:id="1566"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64"/>
                        <w:bookmarkEnd w:id="1565"/>
                        <w:bookmarkEnd w:id="1566"/>
                      </w:p>
                    </w:txbxContent>
                  </v:textbox>
                </v:shape>
              </v:group>
            </w:pict>
          </mc:Fallback>
        </mc:AlternateContent>
      </w:r>
      <w:r w:rsidR="00E36602">
        <w:t>Simple Corner Weld</w:t>
      </w:r>
      <w:bookmarkEnd w:id="1558"/>
      <w:bookmarkEnd w:id="1559"/>
    </w:p>
    <w:p w14:paraId="19EDE5F7" w14:textId="78748519" w:rsidR="008A6190" w:rsidRPr="007055D9" w:rsidRDefault="008A6190" w:rsidP="00E36602">
      <w:pPr>
        <w:pStyle w:val="berschrift5"/>
        <w:keepNext/>
      </w:pPr>
      <w:r w:rsidRPr="007055D9">
        <w:t>Sheet Parameters</w:t>
      </w:r>
      <w:bookmarkEnd w:id="156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67" w:name="_Toc3557020"/>
      <w:r w:rsidRPr="007055D9">
        <w:t>Weld Parameters</w:t>
      </w:r>
      <w:bookmarkEnd w:id="156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54BAA" w:rsidRPr="00067927" w:rsidRDefault="00B54BAA" w:rsidP="008F3D94">
                              <w:pPr>
                                <w:pStyle w:val="Beschriftung"/>
                                <w:rPr>
                                  <w:noProof/>
                                  <w:szCs w:val="24"/>
                                </w:rPr>
                              </w:pPr>
                              <w:bookmarkStart w:id="1568" w:name="_Toc3557130"/>
                              <w:bookmarkStart w:id="1569" w:name="_Toc34747381"/>
                              <w:bookmarkStart w:id="1570"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68"/>
                              <w:bookmarkEnd w:id="1569"/>
                              <w:bookmarkEnd w:id="1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54BAA" w:rsidRPr="00067927" w:rsidRDefault="00B54BAA" w:rsidP="008F3D94">
                        <w:pPr>
                          <w:pStyle w:val="Beschriftung"/>
                          <w:rPr>
                            <w:noProof/>
                            <w:szCs w:val="24"/>
                          </w:rPr>
                        </w:pPr>
                        <w:bookmarkStart w:id="1571" w:name="_Toc3557130"/>
                        <w:bookmarkStart w:id="1572" w:name="_Toc34747381"/>
                        <w:bookmarkStart w:id="1573"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71"/>
                        <w:bookmarkEnd w:id="1572"/>
                        <w:bookmarkEnd w:id="1573"/>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pt;height:31.9pt" o:ole="">
            <v:imagedata r:id="rId158" o:title=""/>
          </v:shape>
          <o:OLEObject Type="Embed" ProgID="Equation.3" ShapeID="_x0000_i1027" DrawAspect="Content" ObjectID="_1673253564"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574" w:name="_Toc3566495"/>
      <w:bookmarkStart w:id="1575" w:name="_Toc34747496"/>
      <w:bookmarkStart w:id="1576"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574"/>
      <w:bookmarkEnd w:id="1575"/>
      <w:bookmarkEnd w:id="1576"/>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77" w:name="_Toc34747270"/>
      <w:bookmarkStart w:id="1578" w:name="_Toc42527513"/>
      <w:r>
        <w:lastRenderedPageBreak/>
        <w:t>Double Corner Weld</w:t>
      </w:r>
      <w:bookmarkEnd w:id="1577"/>
      <w:bookmarkEnd w:id="1578"/>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54BAA" w:rsidRPr="00067927" w:rsidRDefault="00B54BAA" w:rsidP="00FA0FAD">
                                <w:pPr>
                                  <w:pStyle w:val="Beschriftung"/>
                                  <w:keepNext/>
                                  <w:keepLines/>
                                  <w:rPr>
                                    <w:noProof/>
                                    <w:szCs w:val="24"/>
                                  </w:rPr>
                                </w:pPr>
                                <w:bookmarkStart w:id="1579" w:name="_Toc34747382"/>
                                <w:bookmarkStart w:id="1580"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79"/>
                                <w:bookmarkEnd w:id="1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54BAA" w:rsidRPr="00796AD7" w:rsidRDefault="00B54BAA" w:rsidP="006619C9">
                                <w:pPr>
                                  <w:pStyle w:val="Beschriftung"/>
                                  <w:rPr>
                                    <w:noProof/>
                                    <w:szCs w:val="24"/>
                                  </w:rPr>
                                </w:pPr>
                                <w:bookmarkStart w:id="1581" w:name="_Toc34747383"/>
                                <w:bookmarkStart w:id="1582"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81"/>
                                <w:bookmarkEnd w:id="1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54BAA" w:rsidRPr="00067927" w:rsidRDefault="00B54BAA" w:rsidP="00FA0FAD">
                          <w:pPr>
                            <w:pStyle w:val="Beschriftung"/>
                            <w:keepNext/>
                            <w:keepLines/>
                            <w:rPr>
                              <w:noProof/>
                              <w:szCs w:val="24"/>
                            </w:rPr>
                          </w:pPr>
                          <w:bookmarkStart w:id="1583" w:name="_Toc34747382"/>
                          <w:bookmarkStart w:id="1584"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83"/>
                          <w:bookmarkEnd w:id="1584"/>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54BAA" w:rsidRPr="00796AD7" w:rsidRDefault="00B54BAA" w:rsidP="006619C9">
                          <w:pPr>
                            <w:pStyle w:val="Beschriftung"/>
                            <w:rPr>
                              <w:noProof/>
                              <w:szCs w:val="24"/>
                            </w:rPr>
                          </w:pPr>
                          <w:bookmarkStart w:id="1585" w:name="_Toc34747383"/>
                          <w:bookmarkStart w:id="1586"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85"/>
                          <w:bookmarkEnd w:id="1586"/>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pt;height:31.9pt" o:ole="">
            <v:imagedata r:id="rId158" o:title=""/>
          </v:shape>
          <o:OLEObject Type="Embed" ProgID="Equation.3" ShapeID="_x0000_i1028" DrawAspect="Content" ObjectID="_1673253565"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587" w:name="_Toc34747497"/>
      <w:bookmarkStart w:id="1588"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587"/>
      <w:bookmarkEnd w:id="158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89" w:name="_Toc338939161"/>
      <w:bookmarkStart w:id="1590" w:name="_Toc3557021"/>
      <w:bookmarkStart w:id="1591" w:name="_Toc34747271"/>
      <w:bookmarkStart w:id="1592" w:name="_Toc42527514"/>
      <w:r w:rsidRPr="007055D9">
        <w:lastRenderedPageBreak/>
        <w:t>Attributes</w:t>
      </w:r>
      <w:bookmarkEnd w:id="1589"/>
      <w:bookmarkEnd w:id="1590"/>
      <w:bookmarkEnd w:id="1591"/>
      <w:bookmarkEnd w:id="1592"/>
    </w:p>
    <w:p w14:paraId="22FDBBD1" w14:textId="5050C61D" w:rsidR="0006113C" w:rsidRPr="007055D9" w:rsidRDefault="00242481" w:rsidP="001759F7">
      <w:pPr>
        <w:pStyle w:val="berschrift5"/>
        <w:keepNext/>
      </w:pPr>
      <w:bookmarkStart w:id="1593" w:name="_Toc338939163"/>
      <w:r w:rsidRPr="007055D9">
        <w:t xml:space="preserve">Attribute </w:t>
      </w:r>
      <w:r w:rsidR="00194316">
        <w:t>"</w:t>
      </w:r>
      <w:r w:rsidRPr="007055D9">
        <w:t>b</w:t>
      </w:r>
      <w:r w:rsidR="0006113C" w:rsidRPr="007055D9">
        <w:t>ase</w:t>
      </w:r>
      <w:bookmarkEnd w:id="159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594" w:name="_Toc338939164"/>
      <w:r w:rsidRPr="007055D9">
        <w:t xml:space="preserve">Attribute </w:t>
      </w:r>
      <w:r w:rsidR="00194316">
        <w:t>"</w:t>
      </w:r>
      <w:proofErr w:type="spellStart"/>
      <w:r w:rsidRPr="007055D9">
        <w:t>t</w:t>
      </w:r>
      <w:r w:rsidR="0006113C" w:rsidRPr="007055D9">
        <w:t>echnology</w:t>
      </w:r>
      <w:bookmarkEnd w:id="159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595" w:name="_Toc338939165"/>
      <w:bookmarkStart w:id="1596" w:name="_Toc3557022"/>
      <w:bookmarkStart w:id="1597" w:name="_Toc34747272"/>
      <w:bookmarkStart w:id="1598" w:name="_Toc42527515"/>
      <w:r w:rsidRPr="007055D9">
        <w:t xml:space="preserve">Element </w:t>
      </w:r>
      <w:r w:rsidR="00194316">
        <w:t>"</w:t>
      </w:r>
      <w:proofErr w:type="spellStart"/>
      <w:r w:rsidRPr="007055D9">
        <w:t>weld_position</w:t>
      </w:r>
      <w:bookmarkEnd w:id="1595"/>
      <w:bookmarkEnd w:id="1596"/>
      <w:proofErr w:type="spellEnd"/>
      <w:r w:rsidR="00194316">
        <w:t>"</w:t>
      </w:r>
      <w:bookmarkEnd w:id="1597"/>
      <w:bookmarkEnd w:id="1598"/>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599" w:name="_Toc3566496"/>
      <w:bookmarkStart w:id="1600" w:name="_Toc34747498"/>
      <w:bookmarkStart w:id="1601" w:name="_Toc42527750"/>
      <w:bookmarkStart w:id="1602"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599"/>
      <w:bookmarkEnd w:id="1600"/>
      <w:bookmarkEnd w:id="1601"/>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0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03" w:name="_Toc338939168"/>
      <w:r w:rsidRPr="007055D9">
        <w:t xml:space="preserve">Attribute </w:t>
      </w:r>
      <w:r w:rsidR="00194316">
        <w:t>"</w:t>
      </w:r>
      <w:proofErr w:type="spellStart"/>
      <w:r w:rsidRPr="007055D9">
        <w:t>thickness</w:t>
      </w:r>
      <w:bookmarkEnd w:id="1603"/>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604" w:name="_Toc3566497"/>
      <w:bookmarkStart w:id="1605" w:name="_Toc34747499"/>
      <w:bookmarkStart w:id="1606" w:name="_Toc42527751"/>
      <w:bookmarkStart w:id="1607"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604"/>
      <w:bookmarkEnd w:id="1605"/>
      <w:bookmarkEnd w:id="1606"/>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0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608" w:name="_Toc3566498"/>
      <w:bookmarkStart w:id="1609" w:name="_Toc34747500"/>
      <w:bookmarkStart w:id="1610" w:name="_Toc42527752"/>
      <w:bookmarkStart w:id="1611"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608"/>
      <w:bookmarkEnd w:id="1609"/>
      <w:bookmarkEnd w:id="1610"/>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11"/>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12" w:name="_Toc338939171"/>
      <w:r w:rsidRPr="007055D9">
        <w:t xml:space="preserve">Attribute </w:t>
      </w:r>
      <w:r w:rsidR="00194316">
        <w:t>"</w:t>
      </w:r>
      <w:proofErr w:type="spellStart"/>
      <w:r w:rsidRPr="007055D9">
        <w:t>penetration</w:t>
      </w:r>
      <w:bookmarkEnd w:id="1612"/>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13" w:name="_Toc338939173"/>
      <w:r w:rsidRPr="007055D9">
        <w:t xml:space="preserve">Attribute </w:t>
      </w:r>
      <w:r w:rsidR="00194316">
        <w:t>"</w:t>
      </w:r>
      <w:proofErr w:type="spellStart"/>
      <w:r w:rsidRPr="007055D9">
        <w:t>filler</w:t>
      </w:r>
      <w:bookmarkEnd w:id="1613"/>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14" w:name="WeldDefinitionEdgeWeld"/>
      <w:bookmarkStart w:id="1615" w:name="_Toc3557023"/>
      <w:bookmarkStart w:id="1616" w:name="_Toc34747273"/>
      <w:bookmarkStart w:id="1617" w:name="_Toc42527516"/>
      <w:bookmarkStart w:id="1618" w:name="_Toc288200764"/>
      <w:bookmarkStart w:id="1619" w:name="_Toc338939108"/>
      <w:bookmarkEnd w:id="1614"/>
      <w:r w:rsidRPr="007055D9">
        <w:lastRenderedPageBreak/>
        <w:t xml:space="preserve">Element </w:t>
      </w:r>
      <w:r w:rsidR="00194316">
        <w:t>"</w:t>
      </w:r>
      <w:proofErr w:type="spellStart"/>
      <w:r>
        <w:t>sheet_parameter</w:t>
      </w:r>
      <w:bookmarkEnd w:id="1615"/>
      <w:proofErr w:type="spellEnd"/>
      <w:r w:rsidR="00194316">
        <w:t>"</w:t>
      </w:r>
      <w:bookmarkEnd w:id="1616"/>
      <w:bookmarkEnd w:id="161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620" w:name="_Toc3566499"/>
      <w:bookmarkStart w:id="1621" w:name="_Toc34747501"/>
      <w:bookmarkStart w:id="1622"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20"/>
      <w:bookmarkEnd w:id="1621"/>
      <w:bookmarkEnd w:id="162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23" w:name="_Toc3557024"/>
      <w:bookmarkStart w:id="1624" w:name="_Toc34747274"/>
      <w:bookmarkStart w:id="1625" w:name="_Toc42527517"/>
      <w:r w:rsidRPr="007055D9">
        <w:t>Edge Weld</w:t>
      </w:r>
      <w:bookmarkEnd w:id="1618"/>
      <w:bookmarkEnd w:id="1619"/>
      <w:bookmarkEnd w:id="1623"/>
      <w:bookmarkEnd w:id="1624"/>
      <w:bookmarkEnd w:id="162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26" w:name="_Toc3557025"/>
      <w:bookmarkStart w:id="1627" w:name="_Toc34747275"/>
      <w:bookmarkStart w:id="1628"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26"/>
      <w:bookmarkEnd w:id="1627"/>
      <w:bookmarkEnd w:id="162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54BAA" w:rsidRPr="00AF7673" w:rsidRDefault="00B54BAA" w:rsidP="00765F0F">
                            <w:pPr>
                              <w:pStyle w:val="Beschriftung"/>
                              <w:keepNext/>
                              <w:keepLines/>
                              <w:rPr>
                                <w:b w:val="0"/>
                                <w:bCs w:val="0"/>
                                <w:noProof/>
                                <w:sz w:val="26"/>
                                <w:szCs w:val="28"/>
                              </w:rPr>
                            </w:pPr>
                            <w:bookmarkStart w:id="1629" w:name="_Toc3557131"/>
                            <w:bookmarkStart w:id="1630" w:name="_Toc34747384"/>
                            <w:bookmarkStart w:id="1631"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29"/>
                            <w:bookmarkEnd w:id="1630"/>
                            <w:bookmarkEnd w:id="1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54BAA" w:rsidRPr="00AF7673" w:rsidRDefault="00B54BAA" w:rsidP="00765F0F">
                      <w:pPr>
                        <w:pStyle w:val="Beschriftung"/>
                        <w:keepNext/>
                        <w:keepLines/>
                        <w:rPr>
                          <w:b w:val="0"/>
                          <w:bCs w:val="0"/>
                          <w:noProof/>
                          <w:sz w:val="26"/>
                          <w:szCs w:val="28"/>
                        </w:rPr>
                      </w:pPr>
                      <w:bookmarkStart w:id="1632" w:name="_Toc3557131"/>
                      <w:bookmarkStart w:id="1633" w:name="_Toc34747384"/>
                      <w:bookmarkStart w:id="1634"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32"/>
                      <w:bookmarkEnd w:id="1633"/>
                      <w:bookmarkEnd w:id="163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35" w:name="_Toc3557026"/>
      <w:bookmarkStart w:id="1636" w:name="_Toc34747276"/>
      <w:bookmarkStart w:id="1637"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35"/>
      <w:bookmarkEnd w:id="1636"/>
      <w:bookmarkEnd w:id="163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54BAA" w:rsidRPr="00213139" w:rsidRDefault="00B54BAA" w:rsidP="008F3D94">
                            <w:pPr>
                              <w:pStyle w:val="Beschriftung"/>
                              <w:rPr>
                                <w:b w:val="0"/>
                                <w:bCs w:val="0"/>
                                <w:noProof/>
                                <w:sz w:val="26"/>
                                <w:szCs w:val="28"/>
                              </w:rPr>
                            </w:pPr>
                            <w:bookmarkStart w:id="1638" w:name="_Toc3557132"/>
                            <w:bookmarkStart w:id="1639" w:name="_Toc34747385"/>
                            <w:bookmarkStart w:id="1640"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8"/>
                            <w:bookmarkEnd w:id="1639"/>
                            <w:bookmarkEnd w:id="1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54BAA" w:rsidRPr="00213139" w:rsidRDefault="00B54BAA" w:rsidP="008F3D94">
                      <w:pPr>
                        <w:pStyle w:val="Beschriftung"/>
                        <w:rPr>
                          <w:b w:val="0"/>
                          <w:bCs w:val="0"/>
                          <w:noProof/>
                          <w:sz w:val="26"/>
                          <w:szCs w:val="28"/>
                        </w:rPr>
                      </w:pPr>
                      <w:bookmarkStart w:id="1641" w:name="_Toc3557132"/>
                      <w:bookmarkStart w:id="1642" w:name="_Toc34747385"/>
                      <w:bookmarkStart w:id="1643"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41"/>
                      <w:bookmarkEnd w:id="1642"/>
                      <w:bookmarkEnd w:id="164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644" w:name="_Toc3566500"/>
      <w:bookmarkStart w:id="1645" w:name="_Toc34747502"/>
      <w:bookmarkStart w:id="1646"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644"/>
      <w:bookmarkEnd w:id="1645"/>
      <w:bookmarkEnd w:id="1646"/>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647" w:name="_Toc338939175"/>
      <w:bookmarkStart w:id="1648" w:name="_Toc3557027"/>
      <w:bookmarkStart w:id="1649" w:name="_Toc34747277"/>
      <w:bookmarkStart w:id="1650" w:name="_Toc42527520"/>
      <w:r w:rsidRPr="007055D9">
        <w:t>Attributes</w:t>
      </w:r>
      <w:bookmarkEnd w:id="1647"/>
      <w:bookmarkEnd w:id="1648"/>
      <w:bookmarkEnd w:id="1649"/>
      <w:bookmarkEnd w:id="1650"/>
    </w:p>
    <w:p w14:paraId="20DE2C66" w14:textId="1F84002A" w:rsidR="0006113C" w:rsidRPr="007055D9" w:rsidRDefault="001C1D65" w:rsidP="0033252C">
      <w:pPr>
        <w:pStyle w:val="berschrift5"/>
        <w:keepNext/>
      </w:pPr>
      <w:bookmarkStart w:id="1651" w:name="_Toc338939177"/>
      <w:r w:rsidRPr="007055D9">
        <w:t xml:space="preserve">Attribute </w:t>
      </w:r>
      <w:r w:rsidR="00194316">
        <w:t>"</w:t>
      </w:r>
      <w:r w:rsidRPr="007055D9">
        <w:t>b</w:t>
      </w:r>
      <w:r w:rsidR="0006113C" w:rsidRPr="007055D9">
        <w:t>ase</w:t>
      </w:r>
      <w:bookmarkEnd w:id="165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52" w:name="_Toc338939178"/>
      <w:r w:rsidRPr="007055D9">
        <w:t xml:space="preserve">Attribute </w:t>
      </w:r>
      <w:r w:rsidR="00194316">
        <w:t>"</w:t>
      </w:r>
      <w:proofErr w:type="spellStart"/>
      <w:r w:rsidRPr="007055D9">
        <w:t>t</w:t>
      </w:r>
      <w:r w:rsidR="0006113C" w:rsidRPr="007055D9">
        <w:t>echnology</w:t>
      </w:r>
      <w:bookmarkEnd w:id="165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53" w:name="_Toc338939179"/>
      <w:bookmarkStart w:id="1654" w:name="_Toc3557028"/>
      <w:bookmarkStart w:id="1655" w:name="_Toc34747278"/>
      <w:bookmarkStart w:id="1656" w:name="_Toc42527521"/>
      <w:r w:rsidRPr="007055D9">
        <w:t xml:space="preserve">Element </w:t>
      </w:r>
      <w:r w:rsidR="00194316">
        <w:t>"</w:t>
      </w:r>
      <w:proofErr w:type="spellStart"/>
      <w:r w:rsidRPr="007055D9">
        <w:t>weld_position</w:t>
      </w:r>
      <w:bookmarkEnd w:id="1653"/>
      <w:bookmarkEnd w:id="1654"/>
      <w:proofErr w:type="spellEnd"/>
      <w:r w:rsidR="00194316">
        <w:t>"</w:t>
      </w:r>
      <w:bookmarkEnd w:id="1655"/>
      <w:bookmarkEnd w:id="1656"/>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657" w:name="_Toc3566501"/>
      <w:bookmarkStart w:id="1658" w:name="_Toc34747503"/>
      <w:bookmarkStart w:id="1659" w:name="_Toc42527755"/>
      <w:bookmarkStart w:id="1660"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57"/>
      <w:bookmarkEnd w:id="1658"/>
      <w:bookmarkEnd w:id="1659"/>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60"/>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61" w:name="_Toc338939182"/>
      <w:r w:rsidRPr="007055D9">
        <w:t xml:space="preserve">Attribute </w:t>
      </w:r>
      <w:r w:rsidR="00194316">
        <w:t>"</w:t>
      </w:r>
      <w:proofErr w:type="spellStart"/>
      <w:r w:rsidRPr="007055D9">
        <w:t>width</w:t>
      </w:r>
      <w:bookmarkEnd w:id="1661"/>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62" w:name="_Toc338939184"/>
      <w:r w:rsidRPr="007055D9">
        <w:t xml:space="preserve">Attribute </w:t>
      </w:r>
      <w:r w:rsidR="00194316">
        <w:t>"</w:t>
      </w:r>
      <w:proofErr w:type="spellStart"/>
      <w:r w:rsidRPr="007055D9">
        <w:t>filler</w:t>
      </w:r>
      <w:bookmarkEnd w:id="1662"/>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63" w:name="WeldDefinitionIWeld"/>
      <w:bookmarkStart w:id="1664" w:name="_Toc3557029"/>
      <w:bookmarkStart w:id="1665" w:name="_Toc34747279"/>
      <w:bookmarkStart w:id="1666" w:name="_Toc42527522"/>
      <w:bookmarkStart w:id="1667" w:name="_Toc288200765"/>
      <w:bookmarkStart w:id="1668" w:name="_Toc338939109"/>
      <w:bookmarkEnd w:id="1663"/>
      <w:r w:rsidRPr="007055D9">
        <w:t xml:space="preserve">Element </w:t>
      </w:r>
      <w:r w:rsidR="00194316">
        <w:t>"</w:t>
      </w:r>
      <w:proofErr w:type="spellStart"/>
      <w:r>
        <w:t>sheet_parameter</w:t>
      </w:r>
      <w:bookmarkEnd w:id="1664"/>
      <w:proofErr w:type="spellEnd"/>
      <w:r w:rsidR="00194316">
        <w:t>"</w:t>
      </w:r>
      <w:bookmarkEnd w:id="1665"/>
      <w:bookmarkEnd w:id="1666"/>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669" w:name="_Toc3566502"/>
      <w:bookmarkStart w:id="1670" w:name="_Toc34747504"/>
      <w:bookmarkStart w:id="1671"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69"/>
      <w:bookmarkEnd w:id="1670"/>
      <w:bookmarkEnd w:id="167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72" w:name="_Toc3557030"/>
      <w:bookmarkStart w:id="1673" w:name="_Toc34747280"/>
      <w:bookmarkStart w:id="1674" w:name="_Toc42527523"/>
      <w:r w:rsidRPr="007055D9">
        <w:t>I-Weld</w:t>
      </w:r>
      <w:bookmarkEnd w:id="1667"/>
      <w:bookmarkEnd w:id="1668"/>
      <w:bookmarkEnd w:id="1672"/>
      <w:bookmarkEnd w:id="1673"/>
      <w:bookmarkEnd w:id="167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75" w:name="_Toc3557031"/>
      <w:bookmarkStart w:id="1676" w:name="_Toc34747281"/>
      <w:bookmarkStart w:id="1677" w:name="_Toc42527524"/>
      <w:r w:rsidRPr="007055D9">
        <w:t>Sheet Parameters</w:t>
      </w:r>
      <w:bookmarkEnd w:id="1675"/>
      <w:bookmarkEnd w:id="1676"/>
      <w:bookmarkEnd w:id="167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78" w:name="_Toc3557032"/>
      <w:bookmarkStart w:id="1679" w:name="_Toc34747282"/>
      <w:bookmarkStart w:id="1680" w:name="_Toc42527525"/>
      <w:r w:rsidRPr="007055D9">
        <w:lastRenderedPageBreak/>
        <w:t>Weld Parameters</w:t>
      </w:r>
      <w:bookmarkEnd w:id="1678"/>
      <w:bookmarkEnd w:id="1679"/>
      <w:bookmarkEnd w:id="168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54BAA" w:rsidRPr="001B4A57" w:rsidRDefault="00B54BAA" w:rsidP="00F51CB9">
                                <w:pPr>
                                  <w:pStyle w:val="Beschriftung"/>
                                  <w:rPr>
                                    <w:b w:val="0"/>
                                    <w:bCs w:val="0"/>
                                    <w:noProof/>
                                    <w:sz w:val="26"/>
                                    <w:szCs w:val="28"/>
                                  </w:rPr>
                                </w:pPr>
                                <w:bookmarkStart w:id="1681" w:name="_Toc3557133"/>
                                <w:bookmarkStart w:id="1682" w:name="_Toc34747386"/>
                                <w:bookmarkStart w:id="1683"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81"/>
                                <w:bookmarkEnd w:id="1682"/>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54BAA" w:rsidRPr="003F40AF" w:rsidRDefault="00B54BAA" w:rsidP="00F51CB9">
                                <w:pPr>
                                  <w:pStyle w:val="Beschriftung"/>
                                  <w:rPr>
                                    <w:b w:val="0"/>
                                    <w:bCs w:val="0"/>
                                    <w:noProof/>
                                    <w:sz w:val="26"/>
                                    <w:szCs w:val="28"/>
                                  </w:rPr>
                                </w:pPr>
                                <w:bookmarkStart w:id="1684" w:name="_Toc3557134"/>
                                <w:bookmarkStart w:id="1685" w:name="_Toc34747387"/>
                                <w:bookmarkStart w:id="1686"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84"/>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54BAA" w:rsidRPr="001B4A57" w:rsidRDefault="00B54BAA" w:rsidP="00F51CB9">
                          <w:pPr>
                            <w:pStyle w:val="Beschriftung"/>
                            <w:rPr>
                              <w:b w:val="0"/>
                              <w:bCs w:val="0"/>
                              <w:noProof/>
                              <w:sz w:val="26"/>
                              <w:szCs w:val="28"/>
                            </w:rPr>
                          </w:pPr>
                          <w:bookmarkStart w:id="1687" w:name="_Toc3557133"/>
                          <w:bookmarkStart w:id="1688" w:name="_Toc34747386"/>
                          <w:bookmarkStart w:id="1689"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87"/>
                          <w:bookmarkEnd w:id="1688"/>
                          <w:bookmarkEnd w:id="168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54BAA" w:rsidRPr="003F40AF" w:rsidRDefault="00B54BAA" w:rsidP="00F51CB9">
                          <w:pPr>
                            <w:pStyle w:val="Beschriftung"/>
                            <w:rPr>
                              <w:b w:val="0"/>
                              <w:bCs w:val="0"/>
                              <w:noProof/>
                              <w:sz w:val="26"/>
                              <w:szCs w:val="28"/>
                            </w:rPr>
                          </w:pPr>
                          <w:bookmarkStart w:id="1690" w:name="_Toc3557134"/>
                          <w:bookmarkStart w:id="1691" w:name="_Toc34747387"/>
                          <w:bookmarkStart w:id="1692"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90"/>
                          <w:bookmarkEnd w:id="1691"/>
                          <w:bookmarkEnd w:id="169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693" w:name="_Toc3566503"/>
      <w:bookmarkStart w:id="1694" w:name="_Toc34747505"/>
      <w:bookmarkStart w:id="1695"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693"/>
      <w:bookmarkEnd w:id="1694"/>
      <w:bookmarkEnd w:id="169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96" w:name="_Toc338939186"/>
      <w:bookmarkStart w:id="1697" w:name="_Toc3557033"/>
      <w:bookmarkStart w:id="1698" w:name="_Toc34747283"/>
      <w:bookmarkStart w:id="1699" w:name="_Toc42527526"/>
      <w:r w:rsidRPr="007055D9">
        <w:t>Attributes</w:t>
      </w:r>
      <w:bookmarkEnd w:id="1696"/>
      <w:bookmarkEnd w:id="1697"/>
      <w:bookmarkEnd w:id="1698"/>
      <w:bookmarkEnd w:id="1699"/>
    </w:p>
    <w:p w14:paraId="7F7DD4CE" w14:textId="6A121F1A" w:rsidR="0006113C" w:rsidRPr="007055D9" w:rsidRDefault="009D7557" w:rsidP="00E67798">
      <w:pPr>
        <w:pStyle w:val="berschrift5"/>
        <w:keepNext/>
      </w:pPr>
      <w:bookmarkStart w:id="1700" w:name="_Toc338939188"/>
      <w:r w:rsidRPr="007055D9">
        <w:t xml:space="preserve">Attribute </w:t>
      </w:r>
      <w:r w:rsidR="00194316">
        <w:t>"</w:t>
      </w:r>
      <w:r w:rsidRPr="007055D9">
        <w:t>b</w:t>
      </w:r>
      <w:r w:rsidR="0006113C" w:rsidRPr="007055D9">
        <w:t>ase</w:t>
      </w:r>
      <w:bookmarkEnd w:id="170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01" w:name="_Toc338939189"/>
      <w:r w:rsidRPr="007055D9">
        <w:t xml:space="preserve">Attribute </w:t>
      </w:r>
      <w:r w:rsidR="00194316">
        <w:t>"</w:t>
      </w:r>
      <w:proofErr w:type="spellStart"/>
      <w:r w:rsidRPr="007055D9">
        <w:t>t</w:t>
      </w:r>
      <w:r w:rsidR="0006113C" w:rsidRPr="007055D9">
        <w:t>echnology</w:t>
      </w:r>
      <w:bookmarkEnd w:id="170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02" w:name="_Toc338939190"/>
      <w:bookmarkStart w:id="1703" w:name="_Toc3557034"/>
      <w:bookmarkStart w:id="1704" w:name="_Toc34747284"/>
      <w:bookmarkStart w:id="1705" w:name="_Toc42527527"/>
      <w:r w:rsidRPr="007055D9">
        <w:t xml:space="preserve">Element </w:t>
      </w:r>
      <w:r w:rsidR="00194316">
        <w:t>"</w:t>
      </w:r>
      <w:proofErr w:type="spellStart"/>
      <w:r w:rsidRPr="007055D9">
        <w:t>weld_position</w:t>
      </w:r>
      <w:bookmarkEnd w:id="1702"/>
      <w:bookmarkEnd w:id="1703"/>
      <w:proofErr w:type="spellEnd"/>
      <w:r w:rsidR="00194316">
        <w:t>"</w:t>
      </w:r>
      <w:bookmarkEnd w:id="1704"/>
      <w:bookmarkEnd w:id="170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706" w:name="_Toc3566504"/>
      <w:bookmarkStart w:id="1707" w:name="_Toc34747506"/>
      <w:bookmarkStart w:id="1708" w:name="_Toc42527758"/>
      <w:bookmarkStart w:id="1709"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06"/>
      <w:bookmarkEnd w:id="1707"/>
      <w:bookmarkEnd w:id="1708"/>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0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10" w:name="_Toc338939194"/>
      <w:r w:rsidRPr="007055D9">
        <w:t xml:space="preserve">Attribute </w:t>
      </w:r>
      <w:r w:rsidR="00194316">
        <w:t>"</w:t>
      </w:r>
      <w:proofErr w:type="spellStart"/>
      <w:r w:rsidRPr="007055D9">
        <w:t>filler</w:t>
      </w:r>
      <w:bookmarkEnd w:id="171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11" w:name="WeldDefinitionOverlapWeld"/>
      <w:bookmarkStart w:id="1712" w:name="_Toc3557035"/>
      <w:bookmarkStart w:id="1713" w:name="_Toc34747285"/>
      <w:bookmarkStart w:id="1714" w:name="_Toc42527528"/>
      <w:bookmarkStart w:id="1715" w:name="_Toc288200766"/>
      <w:bookmarkStart w:id="1716" w:name="_Toc338939110"/>
      <w:bookmarkEnd w:id="1711"/>
      <w:r w:rsidRPr="007055D9">
        <w:t xml:space="preserve">Element </w:t>
      </w:r>
      <w:r w:rsidR="00194316">
        <w:t>"</w:t>
      </w:r>
      <w:proofErr w:type="spellStart"/>
      <w:r>
        <w:t>sheet_parameter</w:t>
      </w:r>
      <w:bookmarkEnd w:id="1712"/>
      <w:proofErr w:type="spellEnd"/>
      <w:r w:rsidR="00194316">
        <w:t>"</w:t>
      </w:r>
      <w:bookmarkEnd w:id="1713"/>
      <w:bookmarkEnd w:id="1714"/>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717" w:name="_Toc3566505"/>
      <w:bookmarkStart w:id="1718" w:name="_Toc34747507"/>
      <w:bookmarkStart w:id="1719"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17"/>
      <w:bookmarkEnd w:id="1718"/>
      <w:bookmarkEnd w:id="171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20" w:name="_Toc3557036"/>
      <w:bookmarkStart w:id="1721" w:name="_Toc34747286"/>
      <w:bookmarkStart w:id="1722" w:name="_Toc42527529"/>
      <w:r w:rsidRPr="007055D9">
        <w:t>Overlap Weld</w:t>
      </w:r>
      <w:bookmarkEnd w:id="1715"/>
      <w:bookmarkEnd w:id="1716"/>
      <w:bookmarkEnd w:id="1720"/>
      <w:bookmarkEnd w:id="1721"/>
      <w:bookmarkEnd w:id="172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23" w:name="_Toc3557037"/>
      <w:bookmarkStart w:id="1724" w:name="_Toc34747287"/>
      <w:bookmarkStart w:id="1725" w:name="_Toc42527530"/>
      <w:r w:rsidRPr="007055D9">
        <w:t>Simple Overlap Weld</w:t>
      </w:r>
      <w:bookmarkEnd w:id="1723"/>
      <w:bookmarkEnd w:id="1724"/>
      <w:bookmarkEnd w:id="1725"/>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54BAA" w:rsidRPr="0079510C" w:rsidRDefault="00B54BAA" w:rsidP="002A71CD">
                            <w:pPr>
                              <w:pStyle w:val="Beschriftung"/>
                              <w:rPr>
                                <w:noProof/>
                                <w:sz w:val="24"/>
                                <w:szCs w:val="26"/>
                              </w:rPr>
                            </w:pPr>
                            <w:bookmarkStart w:id="1726" w:name="_Toc3557135"/>
                            <w:bookmarkStart w:id="1727" w:name="_Toc34747388"/>
                            <w:bookmarkStart w:id="1728"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26"/>
                            <w:bookmarkEnd w:id="1727"/>
                            <w:bookmarkEnd w:id="17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54BAA" w:rsidRPr="0079510C" w:rsidRDefault="00B54BAA" w:rsidP="002A71CD">
                      <w:pPr>
                        <w:pStyle w:val="Beschriftung"/>
                        <w:rPr>
                          <w:noProof/>
                          <w:sz w:val="24"/>
                          <w:szCs w:val="26"/>
                        </w:rPr>
                      </w:pPr>
                      <w:bookmarkStart w:id="1729" w:name="_Toc3557135"/>
                      <w:bookmarkStart w:id="1730" w:name="_Toc34747388"/>
                      <w:bookmarkStart w:id="1731"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29"/>
                      <w:bookmarkEnd w:id="1730"/>
                      <w:bookmarkEnd w:id="173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54BAA" w:rsidRPr="00A00F34" w:rsidRDefault="00B54BAA" w:rsidP="002A71CD">
                            <w:pPr>
                              <w:pStyle w:val="Beschriftung"/>
                              <w:rPr>
                                <w:noProof/>
                                <w:szCs w:val="24"/>
                              </w:rPr>
                            </w:pPr>
                            <w:bookmarkStart w:id="1732" w:name="_Toc3557136"/>
                            <w:bookmarkStart w:id="1733" w:name="_Toc34747389"/>
                            <w:bookmarkStart w:id="1734"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32"/>
                            <w:bookmarkEnd w:id="1733"/>
                            <w:bookmarkEnd w:id="1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54BAA" w:rsidRPr="00A00F34" w:rsidRDefault="00B54BAA" w:rsidP="002A71CD">
                      <w:pPr>
                        <w:pStyle w:val="Beschriftung"/>
                        <w:rPr>
                          <w:noProof/>
                          <w:szCs w:val="24"/>
                        </w:rPr>
                      </w:pPr>
                      <w:bookmarkStart w:id="1735" w:name="_Toc3557136"/>
                      <w:bookmarkStart w:id="1736" w:name="_Toc34747389"/>
                      <w:bookmarkStart w:id="1737"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35"/>
                      <w:bookmarkEnd w:id="1736"/>
                      <w:bookmarkEnd w:id="173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3253566"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738" w:name="_Toc3566506"/>
      <w:bookmarkStart w:id="1739" w:name="_Toc34747508"/>
      <w:bookmarkStart w:id="1740"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738"/>
      <w:bookmarkEnd w:id="1739"/>
      <w:bookmarkEnd w:id="174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41" w:name="_Toc338939112"/>
      <w:bookmarkStart w:id="1742" w:name="_Toc3557038"/>
      <w:bookmarkStart w:id="1743" w:name="_Toc34747288"/>
      <w:bookmarkStart w:id="1744" w:name="_Toc42527531"/>
      <w:r w:rsidRPr="007055D9">
        <w:t>Single Sided Double Overlap Weld</w:t>
      </w:r>
      <w:bookmarkEnd w:id="1741"/>
      <w:bookmarkEnd w:id="1742"/>
      <w:bookmarkEnd w:id="1743"/>
      <w:bookmarkEnd w:id="174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54BAA" w:rsidRPr="008B5970" w:rsidRDefault="00B54BAA" w:rsidP="007C7FBC">
                            <w:pPr>
                              <w:pStyle w:val="Beschriftung"/>
                              <w:rPr>
                                <w:noProof/>
                                <w:sz w:val="24"/>
                                <w:szCs w:val="26"/>
                              </w:rPr>
                            </w:pPr>
                            <w:bookmarkStart w:id="1745" w:name="_Toc3557137"/>
                            <w:bookmarkStart w:id="1746" w:name="_Toc34747390"/>
                            <w:bookmarkStart w:id="1747"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45"/>
                            <w:bookmarkEnd w:id="1746"/>
                            <w:bookmarkEnd w:id="1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54BAA" w:rsidRPr="008B5970" w:rsidRDefault="00B54BAA" w:rsidP="007C7FBC">
                      <w:pPr>
                        <w:pStyle w:val="Beschriftung"/>
                        <w:rPr>
                          <w:noProof/>
                          <w:sz w:val="24"/>
                          <w:szCs w:val="26"/>
                        </w:rPr>
                      </w:pPr>
                      <w:bookmarkStart w:id="1748" w:name="_Toc3557137"/>
                      <w:bookmarkStart w:id="1749" w:name="_Toc34747390"/>
                      <w:bookmarkStart w:id="1750"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48"/>
                      <w:bookmarkEnd w:id="1749"/>
                      <w:bookmarkEnd w:id="175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54BAA" w:rsidRPr="008D09AE" w:rsidRDefault="00B54BAA" w:rsidP="00044694">
                            <w:pPr>
                              <w:pStyle w:val="Beschriftung"/>
                              <w:rPr>
                                <w:noProof/>
                                <w:szCs w:val="24"/>
                              </w:rPr>
                            </w:pPr>
                            <w:bookmarkStart w:id="1751" w:name="_Toc3557138"/>
                            <w:bookmarkStart w:id="1752" w:name="_Toc34747391"/>
                            <w:bookmarkStart w:id="1753"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51"/>
                            <w:bookmarkEnd w:id="1752"/>
                            <w:bookmarkEnd w:id="1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54BAA" w:rsidRPr="008D09AE" w:rsidRDefault="00B54BAA" w:rsidP="00044694">
                      <w:pPr>
                        <w:pStyle w:val="Beschriftung"/>
                        <w:rPr>
                          <w:noProof/>
                          <w:szCs w:val="24"/>
                        </w:rPr>
                      </w:pPr>
                      <w:bookmarkStart w:id="1754" w:name="_Toc3557138"/>
                      <w:bookmarkStart w:id="1755" w:name="_Toc34747391"/>
                      <w:bookmarkStart w:id="1756"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54"/>
                      <w:bookmarkEnd w:id="1755"/>
                      <w:bookmarkEnd w:id="175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3253567"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757" w:name="_Toc3566507"/>
      <w:bookmarkStart w:id="1758" w:name="_Toc34747509"/>
      <w:bookmarkStart w:id="1759"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757"/>
      <w:bookmarkEnd w:id="1758"/>
      <w:bookmarkEnd w:id="175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60" w:name="_Toc338939113"/>
      <w:bookmarkStart w:id="1761" w:name="_Toc3557039"/>
      <w:bookmarkStart w:id="1762" w:name="_Toc34747289"/>
      <w:bookmarkStart w:id="1763" w:name="_Toc42527532"/>
      <w:r w:rsidRPr="007055D9">
        <w:t>Double Sided Double Overlap Weld</w:t>
      </w:r>
      <w:bookmarkEnd w:id="1760"/>
      <w:bookmarkEnd w:id="1761"/>
      <w:bookmarkEnd w:id="1762"/>
      <w:bookmarkEnd w:id="176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54BAA" w:rsidRPr="000A25D4" w:rsidRDefault="00B54BAA" w:rsidP="00044694">
                            <w:pPr>
                              <w:pStyle w:val="Beschriftung"/>
                              <w:rPr>
                                <w:noProof/>
                                <w:sz w:val="24"/>
                                <w:szCs w:val="26"/>
                              </w:rPr>
                            </w:pPr>
                            <w:bookmarkStart w:id="1764" w:name="_Toc3557139"/>
                            <w:bookmarkStart w:id="1765" w:name="_Toc34747392"/>
                            <w:bookmarkStart w:id="1766"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64"/>
                            <w:bookmarkEnd w:id="1765"/>
                            <w:bookmarkEnd w:id="17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54BAA" w:rsidRPr="000A25D4" w:rsidRDefault="00B54BAA" w:rsidP="00044694">
                      <w:pPr>
                        <w:pStyle w:val="Beschriftung"/>
                        <w:rPr>
                          <w:noProof/>
                          <w:sz w:val="24"/>
                          <w:szCs w:val="26"/>
                        </w:rPr>
                      </w:pPr>
                      <w:bookmarkStart w:id="1767" w:name="_Toc3557139"/>
                      <w:bookmarkStart w:id="1768" w:name="_Toc34747392"/>
                      <w:bookmarkStart w:id="1769"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67"/>
                      <w:bookmarkEnd w:id="1768"/>
                      <w:bookmarkEnd w:id="1769"/>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54BAA" w:rsidRPr="00F739B3" w:rsidRDefault="00B54BAA" w:rsidP="00044694">
                            <w:pPr>
                              <w:pStyle w:val="Beschriftung"/>
                              <w:rPr>
                                <w:noProof/>
                                <w:szCs w:val="24"/>
                              </w:rPr>
                            </w:pPr>
                            <w:bookmarkStart w:id="1770" w:name="_Toc3557140"/>
                            <w:bookmarkStart w:id="1771" w:name="_Toc34747393"/>
                            <w:bookmarkStart w:id="1772"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70"/>
                            <w:bookmarkEnd w:id="1771"/>
                            <w:bookmarkEnd w:id="1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54BAA" w:rsidRPr="00F739B3" w:rsidRDefault="00B54BAA" w:rsidP="00044694">
                      <w:pPr>
                        <w:pStyle w:val="Beschriftung"/>
                        <w:rPr>
                          <w:noProof/>
                          <w:szCs w:val="24"/>
                        </w:rPr>
                      </w:pPr>
                      <w:bookmarkStart w:id="1773" w:name="_Toc3557140"/>
                      <w:bookmarkStart w:id="1774" w:name="_Toc34747393"/>
                      <w:bookmarkStart w:id="1775"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73"/>
                      <w:bookmarkEnd w:id="1774"/>
                      <w:bookmarkEnd w:id="177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8" o:title=""/>
          </v:shape>
          <o:OLEObject Type="Embed" ProgID="Equation.3" ShapeID="_x0000_i1031" DrawAspect="Content" ObjectID="_1673253568"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776" w:name="_Toc3566508"/>
      <w:bookmarkStart w:id="1777" w:name="_Toc34747510"/>
      <w:bookmarkStart w:id="1778"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1776"/>
      <w:bookmarkEnd w:id="1777"/>
      <w:bookmarkEnd w:id="177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79" w:name="_Toc338939196"/>
      <w:bookmarkStart w:id="1780" w:name="_Toc3557040"/>
      <w:bookmarkStart w:id="1781" w:name="_Toc34747290"/>
      <w:bookmarkStart w:id="1782" w:name="_Toc42527533"/>
      <w:r w:rsidRPr="007055D9">
        <w:t>Attributes</w:t>
      </w:r>
      <w:bookmarkEnd w:id="1779"/>
      <w:bookmarkEnd w:id="1780"/>
      <w:bookmarkEnd w:id="1781"/>
      <w:bookmarkEnd w:id="1782"/>
    </w:p>
    <w:p w14:paraId="54EB1FE0" w14:textId="38DCBA66" w:rsidR="0006113C" w:rsidRPr="007055D9" w:rsidRDefault="00157A42" w:rsidP="00AB2606">
      <w:pPr>
        <w:pStyle w:val="berschrift5"/>
        <w:keepNext/>
      </w:pPr>
      <w:bookmarkStart w:id="1783" w:name="_Toc338939198"/>
      <w:r w:rsidRPr="007055D9">
        <w:t xml:space="preserve">Attribute </w:t>
      </w:r>
      <w:r w:rsidR="00194316">
        <w:t>"</w:t>
      </w:r>
      <w:r w:rsidRPr="007055D9">
        <w:t>b</w:t>
      </w:r>
      <w:r w:rsidR="0006113C" w:rsidRPr="007055D9">
        <w:t>ase</w:t>
      </w:r>
      <w:bookmarkEnd w:id="178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84" w:name="_Toc338939199"/>
      <w:r w:rsidRPr="007055D9">
        <w:t xml:space="preserve">Attribute </w:t>
      </w:r>
      <w:r w:rsidR="00194316">
        <w:t>"</w:t>
      </w:r>
      <w:proofErr w:type="spellStart"/>
      <w:r w:rsidRPr="007055D9">
        <w:t>t</w:t>
      </w:r>
      <w:r w:rsidR="0006113C" w:rsidRPr="007055D9">
        <w:t>echnology</w:t>
      </w:r>
      <w:bookmarkEnd w:id="178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85" w:name="_Toc338939200"/>
      <w:bookmarkStart w:id="1786" w:name="_Toc3557041"/>
      <w:bookmarkStart w:id="1787" w:name="_Toc34747291"/>
      <w:bookmarkStart w:id="1788" w:name="_Toc42527534"/>
      <w:r w:rsidRPr="007055D9">
        <w:t xml:space="preserve">Element </w:t>
      </w:r>
      <w:r w:rsidR="00194316">
        <w:t>"</w:t>
      </w:r>
      <w:proofErr w:type="spellStart"/>
      <w:r w:rsidRPr="007055D9">
        <w:t>weld_position</w:t>
      </w:r>
      <w:bookmarkEnd w:id="1785"/>
      <w:bookmarkEnd w:id="1786"/>
      <w:proofErr w:type="spellEnd"/>
      <w:r w:rsidR="00194316">
        <w:t>"</w:t>
      </w:r>
      <w:bookmarkEnd w:id="1787"/>
      <w:bookmarkEnd w:id="178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789" w:name="_Toc3566509"/>
      <w:bookmarkStart w:id="1790" w:name="_Toc34747511"/>
      <w:bookmarkStart w:id="1791" w:name="_Toc42527763"/>
      <w:bookmarkStart w:id="1792"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89"/>
      <w:bookmarkEnd w:id="1790"/>
      <w:bookmarkEnd w:id="1791"/>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9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93" w:name="_Toc338939204"/>
      <w:r w:rsidRPr="007055D9">
        <w:t xml:space="preserve">Attribute </w:t>
      </w:r>
      <w:r w:rsidR="00194316">
        <w:t>"</w:t>
      </w:r>
      <w:proofErr w:type="spellStart"/>
      <w:r w:rsidRPr="007055D9">
        <w:t>thickness</w:t>
      </w:r>
      <w:bookmarkEnd w:id="1793"/>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94" w:name="_Toc338939205"/>
      <w:r w:rsidRPr="007055D9">
        <w:t xml:space="preserve">Attribute </w:t>
      </w:r>
      <w:r w:rsidR="00194316">
        <w:t>"</w:t>
      </w:r>
      <w:r w:rsidRPr="007055D9">
        <w:t>angle</w:t>
      </w:r>
      <w:bookmarkEnd w:id="179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95" w:name="_Toc338939206"/>
      <w:r w:rsidRPr="007055D9">
        <w:t xml:space="preserve">Attribute </w:t>
      </w:r>
      <w:r w:rsidR="00194316">
        <w:t>"</w:t>
      </w:r>
      <w:proofErr w:type="spellStart"/>
      <w:r w:rsidRPr="007055D9">
        <w:t>shape</w:t>
      </w:r>
      <w:bookmarkEnd w:id="1795"/>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96" w:name="_Toc338939207"/>
      <w:r w:rsidRPr="007055D9">
        <w:t xml:space="preserve">Attribute </w:t>
      </w:r>
      <w:r w:rsidR="00194316">
        <w:t>"</w:t>
      </w:r>
      <w:proofErr w:type="spellStart"/>
      <w:r w:rsidRPr="007055D9">
        <w:t>penetration</w:t>
      </w:r>
      <w:bookmarkEnd w:id="1796"/>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97" w:name="_Toc338939209"/>
      <w:r w:rsidRPr="007055D9">
        <w:t xml:space="preserve">Attribute </w:t>
      </w:r>
      <w:r w:rsidR="00194316">
        <w:t>"</w:t>
      </w:r>
      <w:proofErr w:type="spellStart"/>
      <w:r w:rsidRPr="007055D9">
        <w:t>filler</w:t>
      </w:r>
      <w:bookmarkEnd w:id="1797"/>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98" w:name="WeldDefinitionYJoint"/>
      <w:bookmarkStart w:id="1799" w:name="_Toc3557042"/>
      <w:bookmarkStart w:id="1800" w:name="_Toc34747292"/>
      <w:bookmarkStart w:id="1801" w:name="_Toc42527535"/>
      <w:bookmarkStart w:id="1802" w:name="_Toc288200767"/>
      <w:bookmarkStart w:id="1803" w:name="_Toc338939114"/>
      <w:bookmarkEnd w:id="1798"/>
      <w:r w:rsidRPr="007055D9">
        <w:t xml:space="preserve">Element </w:t>
      </w:r>
      <w:r w:rsidR="00194316">
        <w:t>"</w:t>
      </w:r>
      <w:proofErr w:type="spellStart"/>
      <w:r>
        <w:t>sheet_parameter</w:t>
      </w:r>
      <w:bookmarkEnd w:id="1799"/>
      <w:proofErr w:type="spellEnd"/>
      <w:r w:rsidR="00194316">
        <w:t>"</w:t>
      </w:r>
      <w:bookmarkEnd w:id="1800"/>
      <w:bookmarkEnd w:id="180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804" w:name="_Toc3566510"/>
      <w:bookmarkStart w:id="1805" w:name="_Toc34747512"/>
      <w:bookmarkStart w:id="1806"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804"/>
      <w:bookmarkEnd w:id="1805"/>
      <w:bookmarkEnd w:id="180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07" w:name="_Toc3557043"/>
      <w:bookmarkStart w:id="1808" w:name="_Toc34747293"/>
      <w:bookmarkStart w:id="1809" w:name="_Toc42527536"/>
      <w:r w:rsidRPr="007055D9">
        <w:t>Y-Joint</w:t>
      </w:r>
      <w:bookmarkEnd w:id="1802"/>
      <w:bookmarkEnd w:id="1803"/>
      <w:bookmarkEnd w:id="1807"/>
      <w:bookmarkEnd w:id="1808"/>
      <w:bookmarkEnd w:id="180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10" w:name="_Toc3557044"/>
      <w:bookmarkStart w:id="1811" w:name="_Toc34747294"/>
      <w:bookmarkStart w:id="1812" w:name="_Toc42527537"/>
      <w:r w:rsidRPr="007055D9">
        <w:lastRenderedPageBreak/>
        <w:t>Sheet Parameters</w:t>
      </w:r>
      <w:bookmarkEnd w:id="1810"/>
      <w:bookmarkEnd w:id="1811"/>
      <w:bookmarkEnd w:id="181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13" w:name="_Toc3557045"/>
      <w:bookmarkStart w:id="1814" w:name="_Toc34747295"/>
      <w:bookmarkStart w:id="1815" w:name="_Toc42527538"/>
      <w:r w:rsidRPr="007055D9">
        <w:t>Weld Parameters</w:t>
      </w:r>
      <w:bookmarkEnd w:id="1813"/>
      <w:bookmarkEnd w:id="1814"/>
      <w:bookmarkEnd w:id="181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54BAA" w:rsidRPr="00973973" w:rsidRDefault="00B54BAA" w:rsidP="00D25D3B">
                                <w:pPr>
                                  <w:pStyle w:val="Beschriftung"/>
                                  <w:rPr>
                                    <w:noProof/>
                                    <w:szCs w:val="24"/>
                                  </w:rPr>
                                </w:pPr>
                                <w:bookmarkStart w:id="1816" w:name="_Ref7931629"/>
                                <w:bookmarkStart w:id="1817" w:name="_Toc3557141"/>
                                <w:bookmarkStart w:id="1818" w:name="_Toc34747394"/>
                                <w:bookmarkStart w:id="1819" w:name="_Toc42527641"/>
                                <w:r>
                                  <w:t xml:space="preserve">Figure </w:t>
                                </w:r>
                                <w:r>
                                  <w:fldChar w:fldCharType="begin"/>
                                </w:r>
                                <w:r>
                                  <w:instrText xml:space="preserve"> SEQ Figure \* ARABIC </w:instrText>
                                </w:r>
                                <w:r>
                                  <w:fldChar w:fldCharType="separate"/>
                                </w:r>
                                <w:r>
                                  <w:rPr>
                                    <w:noProof/>
                                  </w:rPr>
                                  <w:t>64</w:t>
                                </w:r>
                                <w:r>
                                  <w:fldChar w:fldCharType="end"/>
                                </w:r>
                                <w:bookmarkEnd w:id="1816"/>
                                <w:r>
                                  <w:t>: Y-Joint Sheet Layout</w:t>
                                </w:r>
                                <w:bookmarkEnd w:id="1817"/>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54BAA" w:rsidRPr="008E45EC" w:rsidRDefault="00B54BAA" w:rsidP="00D25D3B">
                                <w:pPr>
                                  <w:pStyle w:val="Beschriftung"/>
                                  <w:rPr>
                                    <w:noProof/>
                                    <w:szCs w:val="24"/>
                                  </w:rPr>
                                </w:pPr>
                                <w:bookmarkStart w:id="1820" w:name="_Toc3557142"/>
                                <w:bookmarkStart w:id="1821" w:name="_Toc34747395"/>
                                <w:bookmarkStart w:id="1822"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20"/>
                                <w:bookmarkEnd w:id="1821"/>
                                <w:bookmarkEnd w:id="1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54BAA" w:rsidRPr="00973973" w:rsidRDefault="00B54BAA" w:rsidP="00D25D3B">
                          <w:pPr>
                            <w:pStyle w:val="Beschriftung"/>
                            <w:rPr>
                              <w:noProof/>
                              <w:szCs w:val="24"/>
                            </w:rPr>
                          </w:pPr>
                          <w:bookmarkStart w:id="1823" w:name="_Ref7931629"/>
                          <w:bookmarkStart w:id="1824" w:name="_Toc3557141"/>
                          <w:bookmarkStart w:id="1825" w:name="_Toc34747394"/>
                          <w:bookmarkStart w:id="1826" w:name="_Toc42527641"/>
                          <w:r>
                            <w:t xml:space="preserve">Figure </w:t>
                          </w:r>
                          <w:r>
                            <w:fldChar w:fldCharType="begin"/>
                          </w:r>
                          <w:r>
                            <w:instrText xml:space="preserve"> SEQ Figure \* ARABIC </w:instrText>
                          </w:r>
                          <w:r>
                            <w:fldChar w:fldCharType="separate"/>
                          </w:r>
                          <w:r>
                            <w:rPr>
                              <w:noProof/>
                            </w:rPr>
                            <w:t>64</w:t>
                          </w:r>
                          <w:r>
                            <w:fldChar w:fldCharType="end"/>
                          </w:r>
                          <w:bookmarkEnd w:id="1823"/>
                          <w:r>
                            <w:t>: Y-Joint Sheet Layout</w:t>
                          </w:r>
                          <w:bookmarkEnd w:id="1824"/>
                          <w:bookmarkEnd w:id="1825"/>
                          <w:bookmarkEnd w:id="1826"/>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54BAA" w:rsidRPr="008E45EC" w:rsidRDefault="00B54BAA" w:rsidP="00D25D3B">
                          <w:pPr>
                            <w:pStyle w:val="Beschriftung"/>
                            <w:rPr>
                              <w:noProof/>
                              <w:szCs w:val="24"/>
                            </w:rPr>
                          </w:pPr>
                          <w:bookmarkStart w:id="1827" w:name="_Toc3557142"/>
                          <w:bookmarkStart w:id="1828" w:name="_Toc34747395"/>
                          <w:bookmarkStart w:id="1829"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27"/>
                          <w:bookmarkEnd w:id="1828"/>
                          <w:bookmarkEnd w:id="1829"/>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3253569"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830" w:name="_Toc3566511"/>
      <w:bookmarkStart w:id="1831" w:name="_Toc34747513"/>
      <w:bookmarkStart w:id="1832" w:name="_Toc42527765"/>
      <w:bookmarkStart w:id="1833"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830"/>
      <w:bookmarkEnd w:id="1831"/>
      <w:bookmarkEnd w:id="1832"/>
    </w:p>
    <w:p w14:paraId="398C8EB2" w14:textId="77777777" w:rsidR="0006113C" w:rsidRPr="007055D9" w:rsidRDefault="0006113C" w:rsidP="00F4558F">
      <w:pPr>
        <w:pStyle w:val="berschrift4"/>
        <w:tabs>
          <w:tab w:val="clear" w:pos="864"/>
          <w:tab w:val="num" w:pos="993"/>
        </w:tabs>
      </w:pPr>
      <w:bookmarkStart w:id="1834" w:name="_Toc3557046"/>
      <w:bookmarkStart w:id="1835" w:name="_Toc34747296"/>
      <w:bookmarkStart w:id="1836" w:name="_Toc42527539"/>
      <w:r w:rsidRPr="007055D9">
        <w:t>Attributes</w:t>
      </w:r>
      <w:bookmarkEnd w:id="1833"/>
      <w:bookmarkEnd w:id="1834"/>
      <w:bookmarkEnd w:id="1835"/>
      <w:bookmarkEnd w:id="1836"/>
    </w:p>
    <w:p w14:paraId="604B195B" w14:textId="6B31D0AD" w:rsidR="0006113C" w:rsidRPr="007055D9" w:rsidRDefault="00D83FC9" w:rsidP="00C0357F">
      <w:pPr>
        <w:pStyle w:val="berschrift5"/>
        <w:keepNext/>
      </w:pPr>
      <w:bookmarkStart w:id="1837" w:name="_Toc338939213"/>
      <w:r w:rsidRPr="007055D9">
        <w:t xml:space="preserve">Attribute </w:t>
      </w:r>
      <w:r w:rsidR="00194316">
        <w:t>"</w:t>
      </w:r>
      <w:r w:rsidRPr="007055D9">
        <w:t>b</w:t>
      </w:r>
      <w:r w:rsidR="0006113C" w:rsidRPr="007055D9">
        <w:t>ase</w:t>
      </w:r>
      <w:bookmarkEnd w:id="183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38" w:name="_Toc338939214"/>
      <w:r w:rsidRPr="007055D9">
        <w:t xml:space="preserve">Attribute </w:t>
      </w:r>
      <w:r w:rsidR="00194316">
        <w:t>"</w:t>
      </w:r>
      <w:proofErr w:type="spellStart"/>
      <w:r w:rsidRPr="007055D9">
        <w:t>t</w:t>
      </w:r>
      <w:r w:rsidR="0006113C" w:rsidRPr="007055D9">
        <w:t>echnology</w:t>
      </w:r>
      <w:bookmarkEnd w:id="183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39" w:name="_Toc338939215"/>
      <w:bookmarkStart w:id="1840" w:name="_Toc3557047"/>
      <w:bookmarkStart w:id="1841" w:name="_Toc34747297"/>
      <w:bookmarkStart w:id="1842" w:name="_Toc42527540"/>
      <w:r w:rsidRPr="007055D9">
        <w:t xml:space="preserve">Element </w:t>
      </w:r>
      <w:r w:rsidR="00194316">
        <w:t>"</w:t>
      </w:r>
      <w:proofErr w:type="spellStart"/>
      <w:r w:rsidRPr="007055D9">
        <w:t>weld_position</w:t>
      </w:r>
      <w:bookmarkEnd w:id="1839"/>
      <w:bookmarkEnd w:id="1840"/>
      <w:proofErr w:type="spellEnd"/>
      <w:r w:rsidR="00194316">
        <w:t>"</w:t>
      </w:r>
      <w:bookmarkEnd w:id="1841"/>
      <w:bookmarkEnd w:id="184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843" w:name="_Toc3566512"/>
      <w:bookmarkStart w:id="1844" w:name="_Toc34747514"/>
      <w:bookmarkStart w:id="1845" w:name="_Toc42527766"/>
      <w:bookmarkStart w:id="1846"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43"/>
      <w:bookmarkEnd w:id="1844"/>
      <w:bookmarkEnd w:id="1845"/>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4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47" w:name="_Toc338939219"/>
      <w:r w:rsidRPr="007055D9">
        <w:t xml:space="preserve">Attribute </w:t>
      </w:r>
      <w:r w:rsidR="00194316">
        <w:t>"</w:t>
      </w:r>
      <w:proofErr w:type="spellStart"/>
      <w:r w:rsidRPr="007055D9">
        <w:t>thickness</w:t>
      </w:r>
      <w:bookmarkEnd w:id="1847"/>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848" w:name="_Toc3566513"/>
      <w:bookmarkStart w:id="1849" w:name="_Toc34747515"/>
      <w:bookmarkStart w:id="1850" w:name="_Toc42527767"/>
      <w:bookmarkStart w:id="1851"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48"/>
      <w:bookmarkEnd w:id="1849"/>
      <w:bookmarkEnd w:id="1850"/>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5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52" w:name="_Toc338939221"/>
      <w:r w:rsidRPr="007055D9">
        <w:t xml:space="preserve">Attribute </w:t>
      </w:r>
      <w:r w:rsidR="00194316">
        <w:t>"</w:t>
      </w:r>
      <w:proofErr w:type="spellStart"/>
      <w:r w:rsidRPr="007055D9">
        <w:t>penetration</w:t>
      </w:r>
      <w:bookmarkEnd w:id="185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53" w:name="_Toc338939223"/>
      <w:r w:rsidRPr="007055D9">
        <w:t xml:space="preserve">Attribute </w:t>
      </w:r>
      <w:r w:rsidR="00194316">
        <w:t>"</w:t>
      </w:r>
      <w:proofErr w:type="spellStart"/>
      <w:r w:rsidRPr="007055D9">
        <w:t>shape</w:t>
      </w:r>
      <w:bookmarkEnd w:id="185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54" w:name="_Toc338939224"/>
      <w:r w:rsidRPr="007055D9">
        <w:t xml:space="preserve">Attribute </w:t>
      </w:r>
      <w:r w:rsidR="00194316">
        <w:t>"</w:t>
      </w:r>
      <w:proofErr w:type="spellStart"/>
      <w:r w:rsidRPr="007055D9">
        <w:t>filler</w:t>
      </w:r>
      <w:bookmarkEnd w:id="185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855" w:name="_Toc3557048"/>
      <w:bookmarkStart w:id="1856" w:name="_Toc34747298"/>
      <w:bookmarkStart w:id="1857" w:name="_Toc42527541"/>
      <w:r w:rsidRPr="007055D9">
        <w:lastRenderedPageBreak/>
        <w:t xml:space="preserve">Element </w:t>
      </w:r>
      <w:r w:rsidR="00194316">
        <w:t>"</w:t>
      </w:r>
      <w:proofErr w:type="spellStart"/>
      <w:r>
        <w:t>sheet_parameter</w:t>
      </w:r>
      <w:bookmarkEnd w:id="1855"/>
      <w:proofErr w:type="spellEnd"/>
      <w:r w:rsidR="00194316">
        <w:t>"</w:t>
      </w:r>
      <w:bookmarkEnd w:id="1856"/>
      <w:bookmarkEnd w:id="1857"/>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858" w:name="_Toc3566514"/>
      <w:bookmarkStart w:id="1859" w:name="_Toc34747516"/>
      <w:bookmarkStart w:id="1860"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58"/>
      <w:bookmarkEnd w:id="1859"/>
      <w:bookmarkEnd w:id="186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861" w:name="WeldDefinitionKJoint"/>
      <w:bookmarkStart w:id="1862" w:name="_Toc338939115"/>
      <w:bookmarkStart w:id="1863" w:name="_Toc3557049"/>
      <w:bookmarkStart w:id="1864" w:name="_Toc34747299"/>
      <w:bookmarkStart w:id="1865" w:name="_Toc42527542"/>
      <w:bookmarkEnd w:id="1861"/>
      <w:r w:rsidRPr="007055D9">
        <w:t>K-Joint</w:t>
      </w:r>
      <w:bookmarkEnd w:id="1862"/>
      <w:bookmarkEnd w:id="1863"/>
      <w:bookmarkEnd w:id="1864"/>
      <w:bookmarkEnd w:id="186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66" w:name="_Toc3557050"/>
      <w:bookmarkStart w:id="1867" w:name="_Toc34747300"/>
      <w:bookmarkStart w:id="1868" w:name="_Toc42527543"/>
      <w:r w:rsidRPr="007055D9">
        <w:t>Sheet Parameters</w:t>
      </w:r>
      <w:bookmarkEnd w:id="1866"/>
      <w:bookmarkEnd w:id="1867"/>
      <w:bookmarkEnd w:id="186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54BAA" w:rsidRPr="003670AB" w:rsidRDefault="00B54BAA" w:rsidP="008A1560">
                            <w:pPr>
                              <w:pStyle w:val="Beschriftung"/>
                              <w:rPr>
                                <w:b w:val="0"/>
                                <w:bCs w:val="0"/>
                                <w:noProof/>
                                <w:sz w:val="26"/>
                                <w:szCs w:val="28"/>
                              </w:rPr>
                            </w:pPr>
                            <w:bookmarkStart w:id="1869" w:name="_Ref7932243"/>
                            <w:bookmarkStart w:id="1870" w:name="_Toc3557143"/>
                            <w:bookmarkStart w:id="1871" w:name="_Ref7932230"/>
                            <w:bookmarkStart w:id="1872" w:name="_Toc34747396"/>
                            <w:bookmarkStart w:id="1873" w:name="_Toc42527643"/>
                            <w:r>
                              <w:t xml:space="preserve">Figure </w:t>
                            </w:r>
                            <w:r>
                              <w:fldChar w:fldCharType="begin"/>
                            </w:r>
                            <w:r>
                              <w:instrText xml:space="preserve"> SEQ Figure \* ARABIC </w:instrText>
                            </w:r>
                            <w:r>
                              <w:fldChar w:fldCharType="separate"/>
                            </w:r>
                            <w:r>
                              <w:rPr>
                                <w:noProof/>
                              </w:rPr>
                              <w:t>66</w:t>
                            </w:r>
                            <w:r>
                              <w:fldChar w:fldCharType="end"/>
                            </w:r>
                            <w:bookmarkEnd w:id="1869"/>
                            <w:r>
                              <w:t>: K-Joint Sheet Layout</w:t>
                            </w:r>
                            <w:bookmarkEnd w:id="1870"/>
                            <w:bookmarkEnd w:id="1871"/>
                            <w:bookmarkEnd w:id="1872"/>
                            <w:bookmarkEnd w:id="18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54BAA" w:rsidRPr="003670AB" w:rsidRDefault="00B54BAA" w:rsidP="008A1560">
                      <w:pPr>
                        <w:pStyle w:val="Beschriftung"/>
                        <w:rPr>
                          <w:b w:val="0"/>
                          <w:bCs w:val="0"/>
                          <w:noProof/>
                          <w:sz w:val="26"/>
                          <w:szCs w:val="28"/>
                        </w:rPr>
                      </w:pPr>
                      <w:bookmarkStart w:id="1874" w:name="_Ref7932243"/>
                      <w:bookmarkStart w:id="1875" w:name="_Toc3557143"/>
                      <w:bookmarkStart w:id="1876" w:name="_Ref7932230"/>
                      <w:bookmarkStart w:id="1877" w:name="_Toc34747396"/>
                      <w:bookmarkStart w:id="1878" w:name="_Toc42527643"/>
                      <w:r>
                        <w:t xml:space="preserve">Figure </w:t>
                      </w:r>
                      <w:r>
                        <w:fldChar w:fldCharType="begin"/>
                      </w:r>
                      <w:r>
                        <w:instrText xml:space="preserve"> SEQ Figure \* ARABIC </w:instrText>
                      </w:r>
                      <w:r>
                        <w:fldChar w:fldCharType="separate"/>
                      </w:r>
                      <w:r>
                        <w:rPr>
                          <w:noProof/>
                        </w:rPr>
                        <w:t>66</w:t>
                      </w:r>
                      <w:r>
                        <w:fldChar w:fldCharType="end"/>
                      </w:r>
                      <w:bookmarkEnd w:id="1874"/>
                      <w:r>
                        <w:t>: K-Joint Sheet Layout</w:t>
                      </w:r>
                      <w:bookmarkEnd w:id="1875"/>
                      <w:bookmarkEnd w:id="1876"/>
                      <w:bookmarkEnd w:id="1877"/>
                      <w:bookmarkEnd w:id="187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79" w:name="_Toc3557051"/>
      <w:bookmarkStart w:id="1880" w:name="_Toc34747301"/>
      <w:bookmarkStart w:id="1881" w:name="_Toc42527544"/>
      <w:r w:rsidRPr="007055D9">
        <w:t>Weld Parameters</w:t>
      </w:r>
      <w:bookmarkEnd w:id="1879"/>
      <w:bookmarkEnd w:id="1880"/>
      <w:bookmarkEnd w:id="1881"/>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54BAA" w:rsidRPr="00C21C59" w:rsidRDefault="00B54BAA" w:rsidP="008A1560">
                            <w:pPr>
                              <w:pStyle w:val="Beschriftung"/>
                              <w:rPr>
                                <w:noProof/>
                                <w:szCs w:val="24"/>
                              </w:rPr>
                            </w:pPr>
                            <w:bookmarkStart w:id="1882" w:name="_Toc3557144"/>
                            <w:bookmarkStart w:id="1883" w:name="_Toc34747397"/>
                            <w:bookmarkStart w:id="1884"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82"/>
                            <w:bookmarkEnd w:id="1883"/>
                            <w:bookmarkEnd w:id="18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54BAA" w:rsidRPr="00C21C59" w:rsidRDefault="00B54BAA" w:rsidP="008A1560">
                      <w:pPr>
                        <w:pStyle w:val="Beschriftung"/>
                        <w:rPr>
                          <w:noProof/>
                          <w:szCs w:val="24"/>
                        </w:rPr>
                      </w:pPr>
                      <w:bookmarkStart w:id="1885" w:name="_Toc3557144"/>
                      <w:bookmarkStart w:id="1886" w:name="_Toc34747397"/>
                      <w:bookmarkStart w:id="1887"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85"/>
                      <w:bookmarkEnd w:id="1886"/>
                      <w:bookmarkEnd w:id="188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3253570"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888" w:name="_Toc3566515"/>
      <w:bookmarkStart w:id="1889" w:name="_Toc34747517"/>
      <w:bookmarkStart w:id="1890"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888"/>
      <w:bookmarkEnd w:id="1889"/>
      <w:bookmarkEnd w:id="189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91" w:name="_Toc338939226"/>
      <w:bookmarkStart w:id="1892" w:name="_Toc3557052"/>
      <w:bookmarkStart w:id="1893" w:name="_Toc34747302"/>
      <w:bookmarkStart w:id="1894" w:name="_Toc42527545"/>
      <w:r w:rsidRPr="007055D9">
        <w:t>Attributes</w:t>
      </w:r>
      <w:bookmarkEnd w:id="1891"/>
      <w:bookmarkEnd w:id="1892"/>
      <w:bookmarkEnd w:id="1893"/>
      <w:bookmarkEnd w:id="1894"/>
    </w:p>
    <w:p w14:paraId="6CD2696C" w14:textId="0CB68550" w:rsidR="0006113C" w:rsidRPr="007055D9" w:rsidRDefault="008140DB" w:rsidP="003E1F0A">
      <w:pPr>
        <w:pStyle w:val="berschrift5"/>
        <w:keepNext/>
      </w:pPr>
      <w:bookmarkStart w:id="1895" w:name="_Toc338939228"/>
      <w:r w:rsidRPr="007055D9">
        <w:t xml:space="preserve">Attribute </w:t>
      </w:r>
      <w:r w:rsidR="00194316">
        <w:t>"</w:t>
      </w:r>
      <w:r w:rsidRPr="007055D9">
        <w:t>b</w:t>
      </w:r>
      <w:r w:rsidR="0006113C" w:rsidRPr="007055D9">
        <w:t>ase</w:t>
      </w:r>
      <w:bookmarkEnd w:id="189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96" w:name="_Toc338939229"/>
      <w:r w:rsidRPr="007055D9">
        <w:t xml:space="preserve">Attribute </w:t>
      </w:r>
      <w:r w:rsidR="00194316">
        <w:t>"</w:t>
      </w:r>
      <w:proofErr w:type="spellStart"/>
      <w:r w:rsidRPr="007055D9">
        <w:t>t</w:t>
      </w:r>
      <w:r w:rsidR="0006113C" w:rsidRPr="007055D9">
        <w:t>echnology</w:t>
      </w:r>
      <w:bookmarkEnd w:id="1896"/>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97" w:name="_Toc338939230"/>
      <w:bookmarkStart w:id="1898" w:name="_Toc3557053"/>
      <w:bookmarkStart w:id="1899" w:name="_Toc34747303"/>
      <w:bookmarkStart w:id="1900" w:name="_Toc42527546"/>
      <w:r w:rsidRPr="007055D9">
        <w:t xml:space="preserve">Element </w:t>
      </w:r>
      <w:r w:rsidR="00194316">
        <w:t>"</w:t>
      </w:r>
      <w:proofErr w:type="spellStart"/>
      <w:r w:rsidRPr="007055D9">
        <w:t>weld_position</w:t>
      </w:r>
      <w:bookmarkEnd w:id="1897"/>
      <w:bookmarkEnd w:id="1898"/>
      <w:proofErr w:type="spellEnd"/>
      <w:r w:rsidR="00194316">
        <w:t>"</w:t>
      </w:r>
      <w:bookmarkEnd w:id="1899"/>
      <w:bookmarkEnd w:id="1900"/>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901" w:name="_Toc3566516"/>
      <w:bookmarkStart w:id="1902" w:name="_Toc34747518"/>
      <w:bookmarkStart w:id="1903" w:name="_Toc42527770"/>
      <w:bookmarkStart w:id="1904"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01"/>
      <w:bookmarkEnd w:id="1902"/>
      <w:bookmarkEnd w:id="1903"/>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0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05" w:name="_Toc338939234"/>
      <w:r w:rsidRPr="007055D9">
        <w:t xml:space="preserve">Attribute </w:t>
      </w:r>
      <w:r w:rsidR="00194316">
        <w:t>"</w:t>
      </w:r>
      <w:proofErr w:type="spellStart"/>
      <w:r w:rsidRPr="007055D9">
        <w:t>thickness</w:t>
      </w:r>
      <w:bookmarkEnd w:id="1905"/>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906" w:name="_Toc3566517"/>
      <w:bookmarkStart w:id="1907" w:name="_Toc34747519"/>
      <w:bookmarkStart w:id="1908" w:name="_Toc42527771"/>
      <w:bookmarkStart w:id="1909"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906"/>
      <w:bookmarkEnd w:id="1907"/>
      <w:bookmarkEnd w:id="1908"/>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0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10" w:name="_Toc338939236"/>
      <w:r w:rsidRPr="007055D9">
        <w:t xml:space="preserve">Attribute </w:t>
      </w:r>
      <w:r w:rsidR="00194316">
        <w:t>"</w:t>
      </w:r>
      <w:proofErr w:type="spellStart"/>
      <w:r w:rsidRPr="007055D9">
        <w:t>penetration</w:t>
      </w:r>
      <w:bookmarkEnd w:id="1910"/>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11" w:name="_Toc338939238"/>
      <w:r w:rsidRPr="007055D9">
        <w:t xml:space="preserve">Attribute </w:t>
      </w:r>
      <w:r w:rsidR="00194316">
        <w:t>"</w:t>
      </w:r>
      <w:proofErr w:type="spellStart"/>
      <w:r w:rsidRPr="007055D9">
        <w:t>shape</w:t>
      </w:r>
      <w:bookmarkEnd w:id="1911"/>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12" w:name="_Toc338939239"/>
      <w:r w:rsidRPr="007055D9">
        <w:t xml:space="preserve">Attribute </w:t>
      </w:r>
      <w:r w:rsidR="00194316">
        <w:t>"</w:t>
      </w:r>
      <w:proofErr w:type="spellStart"/>
      <w:r w:rsidRPr="007055D9">
        <w:t>filler</w:t>
      </w:r>
      <w:bookmarkEnd w:id="1912"/>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13" w:name="WeldDefinitionCrossJoint"/>
      <w:bookmarkStart w:id="1914" w:name="_Ref397588351"/>
      <w:bookmarkStart w:id="1915" w:name="_Toc3557054"/>
      <w:bookmarkStart w:id="1916" w:name="_Toc34747304"/>
      <w:bookmarkStart w:id="1917" w:name="_Toc42527547"/>
      <w:bookmarkStart w:id="1918" w:name="_Toc338939116"/>
      <w:bookmarkEnd w:id="1913"/>
      <w:r w:rsidRPr="007055D9">
        <w:t xml:space="preserve">Element </w:t>
      </w:r>
      <w:r w:rsidR="00194316">
        <w:t>"</w:t>
      </w:r>
      <w:proofErr w:type="spellStart"/>
      <w:r>
        <w:t>sheet_parameter</w:t>
      </w:r>
      <w:bookmarkEnd w:id="1914"/>
      <w:bookmarkEnd w:id="1915"/>
      <w:proofErr w:type="spellEnd"/>
      <w:r w:rsidR="00194316">
        <w:t>"</w:t>
      </w:r>
      <w:bookmarkEnd w:id="1916"/>
      <w:bookmarkEnd w:id="1917"/>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919" w:name="_Toc3566518"/>
      <w:bookmarkStart w:id="1920" w:name="_Toc34747520"/>
      <w:bookmarkStart w:id="1921"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19"/>
      <w:bookmarkEnd w:id="1920"/>
      <w:bookmarkEnd w:id="192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22" w:name="_Toc3557055"/>
      <w:bookmarkStart w:id="1923" w:name="_Toc34747305"/>
      <w:bookmarkStart w:id="1924" w:name="_Toc42527548"/>
      <w:r>
        <w:t>Cruciform Joint</w:t>
      </w:r>
      <w:bookmarkEnd w:id="1918"/>
      <w:bookmarkEnd w:id="1922"/>
      <w:bookmarkEnd w:id="1923"/>
      <w:bookmarkEnd w:id="192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25" w:name="GenericSeamWeldWeldingTechnology"/>
      <w:bookmarkEnd w:id="192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26" w:name="_Toc3557056"/>
      <w:bookmarkStart w:id="1927" w:name="_Toc34747306"/>
      <w:bookmarkStart w:id="1928"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26"/>
      <w:bookmarkEnd w:id="1927"/>
      <w:bookmarkEnd w:id="192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29" w:name="_Toc3557057"/>
      <w:bookmarkStart w:id="1930" w:name="_Toc34747307"/>
      <w:bookmarkStart w:id="1931"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54BAA" w:rsidRPr="00412853" w:rsidRDefault="00B54BAA" w:rsidP="00AA1695">
                            <w:pPr>
                              <w:pStyle w:val="Beschriftung"/>
                              <w:rPr>
                                <w:noProof/>
                                <w:szCs w:val="24"/>
                              </w:rPr>
                            </w:pPr>
                            <w:bookmarkStart w:id="1932" w:name="_Toc3557145"/>
                            <w:bookmarkStart w:id="1933" w:name="_Toc34747398"/>
                            <w:bookmarkStart w:id="1934"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32"/>
                            <w:bookmarkEnd w:id="1933"/>
                            <w:bookmarkEnd w:id="19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54BAA" w:rsidRPr="00412853" w:rsidRDefault="00B54BAA" w:rsidP="00AA1695">
                      <w:pPr>
                        <w:pStyle w:val="Beschriftung"/>
                        <w:rPr>
                          <w:noProof/>
                          <w:szCs w:val="24"/>
                        </w:rPr>
                      </w:pPr>
                      <w:bookmarkStart w:id="1935" w:name="_Toc3557145"/>
                      <w:bookmarkStart w:id="1936" w:name="_Toc34747398"/>
                      <w:bookmarkStart w:id="1937"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35"/>
                      <w:bookmarkEnd w:id="1936"/>
                      <w:bookmarkEnd w:id="1937"/>
                    </w:p>
                  </w:txbxContent>
                </v:textbox>
              </v:shape>
            </w:pict>
          </mc:Fallback>
        </mc:AlternateContent>
      </w:r>
      <w:r w:rsidR="00255787" w:rsidRPr="007055D9">
        <w:t>Weld Parameters</w:t>
      </w:r>
      <w:bookmarkEnd w:id="1929"/>
      <w:bookmarkEnd w:id="1930"/>
      <w:bookmarkEnd w:id="1931"/>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54BAA" w:rsidRPr="006E5062" w:rsidRDefault="00B54BAA" w:rsidP="00AA1695">
                            <w:pPr>
                              <w:pStyle w:val="Beschriftung"/>
                              <w:rPr>
                                <w:noProof/>
                                <w:szCs w:val="24"/>
                              </w:rPr>
                            </w:pPr>
                            <w:bookmarkStart w:id="1938" w:name="_Toc3557146"/>
                            <w:bookmarkStart w:id="1939" w:name="_Toc34747399"/>
                            <w:bookmarkStart w:id="1940"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38"/>
                            <w:bookmarkEnd w:id="1939"/>
                            <w:bookmarkEnd w:id="1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54BAA" w:rsidRPr="006E5062" w:rsidRDefault="00B54BAA" w:rsidP="00AA1695">
                      <w:pPr>
                        <w:pStyle w:val="Beschriftung"/>
                        <w:rPr>
                          <w:noProof/>
                          <w:szCs w:val="24"/>
                        </w:rPr>
                      </w:pPr>
                      <w:bookmarkStart w:id="1941" w:name="_Toc3557146"/>
                      <w:bookmarkStart w:id="1942" w:name="_Toc34747399"/>
                      <w:bookmarkStart w:id="1943"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1"/>
                      <w:bookmarkEnd w:id="1942"/>
                      <w:bookmarkEnd w:id="1943"/>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3253571"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944" w:name="_Toc3566519"/>
      <w:bookmarkStart w:id="1945" w:name="_Toc34747521"/>
      <w:bookmarkStart w:id="1946" w:name="_Toc42527773"/>
      <w:bookmarkStart w:id="1947" w:name="_Toc338939241"/>
      <w:bookmarkStart w:id="1948" w:name="_Toc288196482"/>
      <w:bookmarkStart w:id="1949" w:name="_Toc288200784"/>
      <w:bookmarkStart w:id="1950" w:name="_Toc338938909"/>
      <w:bookmarkStart w:id="1951" w:name="_Toc338939128"/>
      <w:bookmarkEnd w:id="1503"/>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944"/>
      <w:bookmarkEnd w:id="1945"/>
      <w:bookmarkEnd w:id="1946"/>
    </w:p>
    <w:p w14:paraId="114455A9" w14:textId="77777777" w:rsidR="0006113C" w:rsidRPr="007055D9" w:rsidRDefault="0006113C" w:rsidP="005E1694">
      <w:pPr>
        <w:pStyle w:val="berschrift4"/>
        <w:tabs>
          <w:tab w:val="clear" w:pos="864"/>
          <w:tab w:val="num" w:pos="993"/>
        </w:tabs>
      </w:pPr>
      <w:bookmarkStart w:id="1952" w:name="_Toc3557058"/>
      <w:bookmarkStart w:id="1953" w:name="_Toc34747308"/>
      <w:bookmarkStart w:id="1954" w:name="_Toc42527551"/>
      <w:r w:rsidRPr="007055D9">
        <w:lastRenderedPageBreak/>
        <w:t>Attributes</w:t>
      </w:r>
      <w:bookmarkEnd w:id="1947"/>
      <w:bookmarkEnd w:id="1952"/>
      <w:bookmarkEnd w:id="1953"/>
      <w:bookmarkEnd w:id="1954"/>
    </w:p>
    <w:p w14:paraId="0596FA3B" w14:textId="4F2C2B8D" w:rsidR="0006113C" w:rsidRPr="007055D9" w:rsidRDefault="007D42C3" w:rsidP="003C4247">
      <w:pPr>
        <w:pStyle w:val="berschrift5"/>
        <w:keepNext/>
      </w:pPr>
      <w:bookmarkStart w:id="1955" w:name="_Toc338939243"/>
      <w:r w:rsidRPr="007055D9">
        <w:t xml:space="preserve">Attribute </w:t>
      </w:r>
      <w:r w:rsidR="00194316">
        <w:t>"</w:t>
      </w:r>
      <w:r w:rsidRPr="007055D9">
        <w:t>b</w:t>
      </w:r>
      <w:r w:rsidR="0006113C" w:rsidRPr="007055D9">
        <w:t>ase</w:t>
      </w:r>
      <w:bookmarkEnd w:id="195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56" w:name="_Toc338939244"/>
      <w:r w:rsidRPr="007055D9">
        <w:t xml:space="preserve">Attribute </w:t>
      </w:r>
      <w:r w:rsidR="00194316">
        <w:t>"</w:t>
      </w:r>
      <w:proofErr w:type="spellStart"/>
      <w:r w:rsidRPr="007055D9">
        <w:t>t</w:t>
      </w:r>
      <w:r w:rsidR="0006113C" w:rsidRPr="007055D9">
        <w:t>echnology</w:t>
      </w:r>
      <w:bookmarkEnd w:id="1956"/>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57" w:name="_Toc338939245"/>
      <w:bookmarkStart w:id="1958" w:name="_Toc3557059"/>
      <w:bookmarkStart w:id="1959" w:name="_Toc34747309"/>
      <w:bookmarkStart w:id="1960" w:name="_Toc42527552"/>
      <w:r w:rsidRPr="007055D9">
        <w:t xml:space="preserve">Element </w:t>
      </w:r>
      <w:r w:rsidR="00194316">
        <w:t>"</w:t>
      </w:r>
      <w:proofErr w:type="spellStart"/>
      <w:r w:rsidRPr="007055D9">
        <w:t>weld_position</w:t>
      </w:r>
      <w:bookmarkEnd w:id="1957"/>
      <w:bookmarkEnd w:id="1958"/>
      <w:proofErr w:type="spellEnd"/>
      <w:r w:rsidR="00194316">
        <w:t>"</w:t>
      </w:r>
      <w:bookmarkEnd w:id="1959"/>
      <w:bookmarkEnd w:id="1960"/>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1961" w:name="_Toc3566520"/>
      <w:bookmarkStart w:id="1962" w:name="_Toc34747522"/>
      <w:bookmarkStart w:id="1963" w:name="_Toc42527774"/>
      <w:bookmarkStart w:id="1964"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61"/>
      <w:bookmarkEnd w:id="1962"/>
      <w:bookmarkEnd w:id="1963"/>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6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65" w:name="_Toc338939249"/>
      <w:r w:rsidRPr="007055D9">
        <w:t xml:space="preserve">Attribute </w:t>
      </w:r>
      <w:r w:rsidR="00194316">
        <w:t>"</w:t>
      </w:r>
      <w:proofErr w:type="spellStart"/>
      <w:r w:rsidRPr="007055D9">
        <w:t>thickness</w:t>
      </w:r>
      <w:bookmarkEnd w:id="196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1966" w:name="_Toc3566521"/>
      <w:bookmarkStart w:id="1967" w:name="_Toc34747523"/>
      <w:bookmarkStart w:id="1968" w:name="_Toc42527775"/>
      <w:bookmarkStart w:id="1969"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1966"/>
      <w:bookmarkEnd w:id="1967"/>
      <w:bookmarkEnd w:id="1968"/>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6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70" w:name="_Toc338939251"/>
      <w:r w:rsidRPr="007055D9">
        <w:t xml:space="preserve">Attribute </w:t>
      </w:r>
      <w:r w:rsidR="00194316">
        <w:t>"</w:t>
      </w:r>
      <w:proofErr w:type="spellStart"/>
      <w:r w:rsidRPr="007055D9">
        <w:t>penetration</w:t>
      </w:r>
      <w:bookmarkEnd w:id="197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71" w:name="_Toc338939253"/>
      <w:r w:rsidRPr="007055D9">
        <w:t xml:space="preserve">Attribute </w:t>
      </w:r>
      <w:r w:rsidR="00194316">
        <w:t>"</w:t>
      </w:r>
      <w:proofErr w:type="spellStart"/>
      <w:r w:rsidRPr="007055D9">
        <w:t>shape</w:t>
      </w:r>
      <w:bookmarkEnd w:id="197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72" w:name="_Toc338939254"/>
      <w:r w:rsidRPr="007055D9">
        <w:t xml:space="preserve">Attribute </w:t>
      </w:r>
      <w:r w:rsidR="00194316">
        <w:t>"</w:t>
      </w:r>
      <w:proofErr w:type="spellStart"/>
      <w:r w:rsidRPr="007055D9">
        <w:t>filler</w:t>
      </w:r>
      <w:bookmarkEnd w:id="197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73" w:name="GenericSeamWeldWeld"/>
      <w:bookmarkStart w:id="1974" w:name="_Toc3557060"/>
      <w:bookmarkStart w:id="1975" w:name="_Toc34747310"/>
      <w:bookmarkStart w:id="1976" w:name="_Toc42527553"/>
      <w:bookmarkStart w:id="1977" w:name="_Toc338938919"/>
      <w:bookmarkStart w:id="1978" w:name="_Toc338939255"/>
      <w:bookmarkStart w:id="1979" w:name="_Toc334183560"/>
      <w:bookmarkStart w:id="1980" w:name="_Toc288196537"/>
      <w:bookmarkStart w:id="1981" w:name="_Toc288200840"/>
      <w:bookmarkEnd w:id="1948"/>
      <w:bookmarkEnd w:id="1949"/>
      <w:bookmarkEnd w:id="1950"/>
      <w:bookmarkEnd w:id="1951"/>
      <w:bookmarkEnd w:id="1973"/>
      <w:r w:rsidRPr="007055D9">
        <w:t xml:space="preserve">Element </w:t>
      </w:r>
      <w:r w:rsidR="00194316">
        <w:t>"</w:t>
      </w:r>
      <w:proofErr w:type="spellStart"/>
      <w:r>
        <w:t>sheet_parameter</w:t>
      </w:r>
      <w:bookmarkEnd w:id="1974"/>
      <w:proofErr w:type="spellEnd"/>
      <w:r w:rsidR="00194316">
        <w:t>"</w:t>
      </w:r>
      <w:bookmarkEnd w:id="1975"/>
      <w:bookmarkEnd w:id="1976"/>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1982" w:name="_Toc3566522"/>
      <w:bookmarkStart w:id="1983" w:name="_Toc34747524"/>
      <w:bookmarkStart w:id="1984"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82"/>
      <w:bookmarkEnd w:id="1983"/>
      <w:bookmarkEnd w:id="198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85" w:name="_Toc413861928"/>
      <w:bookmarkStart w:id="1986" w:name="_Toc3557061"/>
      <w:bookmarkStart w:id="1987" w:name="_Toc34747311"/>
      <w:bookmarkStart w:id="1988" w:name="_Toc42527554"/>
      <w:bookmarkStart w:id="1989" w:name="_Toc413359615"/>
      <w:bookmarkStart w:id="1990" w:name="_Toc338938920"/>
      <w:bookmarkStart w:id="1991" w:name="_Toc338939256"/>
      <w:bookmarkStart w:id="1992" w:name="_Toc391571769"/>
      <w:bookmarkEnd w:id="1977"/>
      <w:bookmarkEnd w:id="1978"/>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54BAA" w:rsidRPr="000E4598" w:rsidRDefault="00B54BAA" w:rsidP="00AA1695">
                              <w:pPr>
                                <w:pStyle w:val="Beschriftung"/>
                                <w:rPr>
                                  <w:noProof/>
                                  <w:sz w:val="30"/>
                                  <w:szCs w:val="26"/>
                                </w:rPr>
                              </w:pPr>
                              <w:bookmarkStart w:id="1993" w:name="_Toc3557147"/>
                              <w:bookmarkStart w:id="1994" w:name="_Toc34747400"/>
                              <w:bookmarkStart w:id="1995"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93"/>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54BAA" w:rsidRPr="000E4598" w:rsidRDefault="00B54BAA" w:rsidP="00AA1695">
                        <w:pPr>
                          <w:pStyle w:val="Beschriftung"/>
                          <w:rPr>
                            <w:noProof/>
                            <w:sz w:val="30"/>
                            <w:szCs w:val="26"/>
                          </w:rPr>
                        </w:pPr>
                        <w:bookmarkStart w:id="1996" w:name="_Toc3557147"/>
                        <w:bookmarkStart w:id="1997" w:name="_Toc34747400"/>
                        <w:bookmarkStart w:id="1998"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96"/>
                        <w:bookmarkEnd w:id="1997"/>
                        <w:bookmarkEnd w:id="1998"/>
                      </w:p>
                    </w:txbxContent>
                  </v:textbox>
                </v:shape>
              </v:group>
            </w:pict>
          </mc:Fallback>
        </mc:AlternateContent>
      </w:r>
      <w:r w:rsidR="00504BAD" w:rsidRPr="00226A3F">
        <w:t>Flared Joint</w:t>
      </w:r>
      <w:bookmarkEnd w:id="1985"/>
      <w:bookmarkEnd w:id="1986"/>
      <w:bookmarkEnd w:id="1987"/>
      <w:bookmarkEnd w:id="1988"/>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54BAA" w:rsidRPr="000C12FE" w:rsidRDefault="00B54BAA" w:rsidP="00AA1695">
                              <w:pPr>
                                <w:pStyle w:val="Beschriftung"/>
                                <w:rPr>
                                  <w:i/>
                                  <w:iCs/>
                                  <w:noProof/>
                                  <w:sz w:val="24"/>
                                  <w:szCs w:val="26"/>
                                  <w:lang w:val="x-none"/>
                                </w:rPr>
                              </w:pPr>
                              <w:bookmarkStart w:id="1999" w:name="_Toc3557148"/>
                              <w:bookmarkStart w:id="2000" w:name="_Toc34747401"/>
                              <w:bookmarkStart w:id="2001"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99"/>
                              <w:bookmarkEnd w:id="2000"/>
                              <w:bookmarkEnd w:id="20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54BAA" w:rsidRPr="000C12FE" w:rsidRDefault="00B54BAA" w:rsidP="00AA1695">
                        <w:pPr>
                          <w:pStyle w:val="Beschriftung"/>
                          <w:rPr>
                            <w:i/>
                            <w:iCs/>
                            <w:noProof/>
                            <w:sz w:val="24"/>
                            <w:szCs w:val="26"/>
                            <w:lang w:val="x-none"/>
                          </w:rPr>
                        </w:pPr>
                        <w:bookmarkStart w:id="2002" w:name="_Toc3557148"/>
                        <w:bookmarkStart w:id="2003" w:name="_Toc34747401"/>
                        <w:bookmarkStart w:id="2004"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2"/>
                        <w:bookmarkEnd w:id="2003"/>
                        <w:bookmarkEnd w:id="200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005" w:name="_Toc3566523"/>
      <w:bookmarkStart w:id="2006" w:name="_Toc34747525"/>
      <w:bookmarkStart w:id="2007"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005"/>
      <w:bookmarkEnd w:id="2006"/>
      <w:bookmarkEnd w:id="200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08" w:name="_Toc3557062"/>
      <w:bookmarkStart w:id="2009" w:name="_Toc34747312"/>
      <w:bookmarkStart w:id="2010" w:name="_Toc42527555"/>
      <w:r>
        <w:t>Attributes</w:t>
      </w:r>
      <w:bookmarkEnd w:id="2008"/>
      <w:bookmarkEnd w:id="2009"/>
      <w:bookmarkEnd w:id="2010"/>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11" w:name="_Toc3557063"/>
      <w:bookmarkStart w:id="2012" w:name="_Toc34747313"/>
      <w:bookmarkStart w:id="2013" w:name="_Toc42527556"/>
      <w:r>
        <w:t xml:space="preserve">Element </w:t>
      </w:r>
      <w:r w:rsidR="00194316">
        <w:t>"</w:t>
      </w:r>
      <w:proofErr w:type="spellStart"/>
      <w:r>
        <w:t>weld_position</w:t>
      </w:r>
      <w:bookmarkEnd w:id="2011"/>
      <w:proofErr w:type="spellEnd"/>
      <w:r w:rsidR="00194316">
        <w:t>"</w:t>
      </w:r>
      <w:bookmarkEnd w:id="2012"/>
      <w:bookmarkEnd w:id="201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014" w:name="_Toc3566524"/>
      <w:bookmarkStart w:id="2015" w:name="_Toc34747526"/>
      <w:bookmarkStart w:id="2016"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14"/>
      <w:bookmarkEnd w:id="2015"/>
      <w:bookmarkEnd w:id="2016"/>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17" w:name="_Toc3557064"/>
      <w:bookmarkStart w:id="2018" w:name="_Toc34747314"/>
      <w:bookmarkStart w:id="2019" w:name="_Toc42527557"/>
      <w:r>
        <w:t xml:space="preserve">Element </w:t>
      </w:r>
      <w:r w:rsidR="00194316">
        <w:t>"</w:t>
      </w:r>
      <w:proofErr w:type="spellStart"/>
      <w:r>
        <w:t>sheet_parameter</w:t>
      </w:r>
      <w:bookmarkEnd w:id="2017"/>
      <w:proofErr w:type="spellEnd"/>
      <w:r w:rsidR="00194316">
        <w:t>"</w:t>
      </w:r>
      <w:bookmarkEnd w:id="2018"/>
      <w:bookmarkEnd w:id="2019"/>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020" w:name="_Toc3566525"/>
      <w:bookmarkStart w:id="2021" w:name="_Toc34747527"/>
      <w:bookmarkStart w:id="2022"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20"/>
      <w:bookmarkEnd w:id="2021"/>
      <w:bookmarkEnd w:id="202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23" w:name="_Ref414345739"/>
      <w:bookmarkStart w:id="2024" w:name="_Ref414345749"/>
      <w:bookmarkStart w:id="2025" w:name="_Ref414345786"/>
      <w:bookmarkStart w:id="2026" w:name="_Ref414345798"/>
      <w:bookmarkStart w:id="2027" w:name="_Toc3557065"/>
      <w:bookmarkStart w:id="2028" w:name="_Toc34747315"/>
      <w:bookmarkStart w:id="2029" w:name="_Toc42527558"/>
      <w:r w:rsidRPr="00226A3F">
        <w:t>Adhesive Lines</w:t>
      </w:r>
      <w:bookmarkEnd w:id="1989"/>
      <w:bookmarkEnd w:id="2023"/>
      <w:bookmarkEnd w:id="2024"/>
      <w:bookmarkEnd w:id="2025"/>
      <w:bookmarkEnd w:id="2026"/>
      <w:bookmarkEnd w:id="2027"/>
      <w:bookmarkEnd w:id="2028"/>
      <w:bookmarkEnd w:id="202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030" w:name="_Toc3566526"/>
      <w:bookmarkStart w:id="2031" w:name="_Toc34747528"/>
      <w:bookmarkStart w:id="2032" w:name="_Toc42527780"/>
      <w:r>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030"/>
      <w:bookmarkEnd w:id="2031"/>
      <w:bookmarkEnd w:id="203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033" w:name="_Toc3566527"/>
      <w:bookmarkStart w:id="2034" w:name="_Toc34747529"/>
      <w:bookmarkStart w:id="2035"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033"/>
      <w:bookmarkEnd w:id="2034"/>
      <w:bookmarkEnd w:id="2035"/>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036" w:name="_Toc3566528"/>
      <w:bookmarkStart w:id="2037" w:name="_Toc34747530"/>
      <w:bookmarkStart w:id="2038"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36"/>
      <w:bookmarkEnd w:id="2037"/>
      <w:bookmarkEnd w:id="2038"/>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03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04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041"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042" w:author="Dr. Carsten Franke" w:date="2021-01-27T10:55:00Z">
        <w:r w:rsidR="00FF79D0">
          <w:fldChar w:fldCharType="begin"/>
        </w:r>
        <w:r w:rsidR="00FF79D0">
          <w:instrText xml:space="preserve"> REF _Ref414571476 \r \h </w:instrText>
        </w:r>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043"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044"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045"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04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047" w:author="Dr. Carsten Franke" w:date="2021-01-27T10:52:00Z">
        <w:r w:rsidR="00B54BAA">
          <w:rPr>
            <w:szCs w:val="22"/>
          </w:rPr>
          <w:t xml:space="preserve"> </w:t>
        </w:r>
      </w:ins>
      <w:ins w:id="2048" w:author="Dr. Carsten Franke" w:date="2021-01-27T10:53:00Z">
        <w:r w:rsidR="00B54BAA">
          <w:rPr>
            <w:szCs w:val="22"/>
          </w:rPr>
          <w:fldChar w:fldCharType="begin"/>
        </w:r>
        <w:r w:rsidR="00B54BAA">
          <w:rPr>
            <w:szCs w:val="22"/>
          </w:rPr>
          <w:instrText xml:space="preserve"> REF _Ref414560131 \r \h </w:instrText>
        </w:r>
        <w:r w:rsidR="00B54BAA">
          <w:rPr>
            <w:szCs w:val="22"/>
          </w:rPr>
        </w:r>
      </w:ins>
      <w:r w:rsidR="00B54BAA">
        <w:rPr>
          <w:szCs w:val="22"/>
        </w:rPr>
        <w:fldChar w:fldCharType="separate"/>
      </w:r>
      <w:ins w:id="2049" w:author="Dr. Carsten Franke" w:date="2021-01-27T10:53:00Z">
        <w:r w:rsidR="00B54BAA">
          <w:rPr>
            <w:szCs w:val="22"/>
          </w:rPr>
          <w:t>5.2.2</w:t>
        </w:r>
        <w:r w:rsidR="00B54BAA">
          <w:rPr>
            <w:szCs w:val="22"/>
          </w:rPr>
          <w:fldChar w:fldCharType="end"/>
        </w:r>
      </w:ins>
      <w:ins w:id="2050" w:author="Dr. Carsten Franke" w:date="2021-01-27T10:55:00Z">
        <w:r w:rsidR="00FF79D0">
          <w:rPr>
            <w:szCs w:val="22"/>
          </w:rPr>
          <w:t> </w:t>
        </w:r>
      </w:ins>
      <w:ins w:id="2051" w:author="Dr. Carsten Franke" w:date="2021-01-27T10:53:00Z">
        <w:r w:rsidR="00B54BAA">
          <w:rPr>
            <w:szCs w:val="22"/>
          </w:rPr>
          <w:fldChar w:fldCharType="begin"/>
        </w:r>
        <w:r w:rsidR="00B54BAA">
          <w:rPr>
            <w:szCs w:val="22"/>
          </w:rPr>
          <w:instrText xml:space="preserve"> REF _Ref414560131 \h </w:instrText>
        </w:r>
        <w:r w:rsidR="00B54BAA">
          <w:rPr>
            <w:szCs w:val="22"/>
          </w:rPr>
        </w:r>
      </w:ins>
      <w:r w:rsidR="00B54BAA">
        <w:rPr>
          <w:szCs w:val="22"/>
        </w:rPr>
        <w:instrText xml:space="preserve"> \* MERGEFORMAT </w:instrText>
      </w:r>
      <w:r w:rsidR="00B54BAA">
        <w:rPr>
          <w:szCs w:val="22"/>
        </w:rPr>
        <w:fldChar w:fldCharType="separate"/>
      </w:r>
      <w:ins w:id="2052"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053" w:author="Dr. Carsten Franke" w:date="2021-01-27T10:53:00Z">
        <w:r w:rsidR="00B54BAA">
          <w:rPr>
            <w:szCs w:val="22"/>
          </w:rPr>
          <w:fldChar w:fldCharType="end"/>
        </w:r>
      </w:ins>
      <w:del w:id="2054"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055"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56" w:name="_Toc428279602"/>
      <w:bookmarkStart w:id="2057" w:name="_Toc428456348"/>
      <w:bookmarkStart w:id="2058" w:name="_Toc428537316"/>
      <w:bookmarkStart w:id="2059" w:name="_Toc428969638"/>
      <w:bookmarkStart w:id="2060" w:name="_Toc429053029"/>
      <w:bookmarkStart w:id="2061" w:name="_Toc413861930"/>
      <w:bookmarkStart w:id="2062" w:name="_Toc3557066"/>
      <w:bookmarkStart w:id="2063" w:name="_Toc34747316"/>
      <w:bookmarkStart w:id="2064" w:name="_Toc42527559"/>
      <w:bookmarkStart w:id="2065" w:name="_Toc413359617"/>
      <w:bookmarkEnd w:id="2056"/>
      <w:bookmarkEnd w:id="2057"/>
      <w:bookmarkEnd w:id="2058"/>
      <w:bookmarkEnd w:id="2059"/>
      <w:bookmarkEnd w:id="2060"/>
      <w:r w:rsidRPr="00226A3F">
        <w:t>Hemming Flanges</w:t>
      </w:r>
      <w:bookmarkEnd w:id="2061"/>
      <w:bookmarkEnd w:id="2062"/>
      <w:bookmarkEnd w:id="2063"/>
      <w:bookmarkEnd w:id="2064"/>
    </w:p>
    <w:p w14:paraId="66448657" w14:textId="77777777" w:rsidR="000E64EA" w:rsidRDefault="000E64EA" w:rsidP="00327322">
      <w:pPr>
        <w:pStyle w:val="berschrift3"/>
      </w:pPr>
      <w:bookmarkStart w:id="2066" w:name="_Toc413861931"/>
      <w:bookmarkStart w:id="2067" w:name="_Toc3557067"/>
      <w:bookmarkStart w:id="2068" w:name="_Toc34747317"/>
      <w:bookmarkStart w:id="2069" w:name="_Toc42527560"/>
      <w:r>
        <w:t>Introduction</w:t>
      </w:r>
      <w:bookmarkEnd w:id="2066"/>
      <w:bookmarkEnd w:id="2067"/>
      <w:bookmarkEnd w:id="2068"/>
      <w:bookmarkEnd w:id="2069"/>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536A58">
      <w:pPr>
        <w:pStyle w:val="Beschriftung"/>
        <w:keepNext/>
        <w:rPr>
          <w:b w:val="0"/>
          <w:u w:val="single"/>
        </w:rPr>
      </w:pPr>
      <w:bookmarkStart w:id="2070" w:name="_Ref413858805"/>
      <w:bookmarkStart w:id="2071" w:name="_Toc413861952"/>
      <w:bookmarkStart w:id="2072" w:name="_Toc3557149"/>
      <w:bookmarkStart w:id="2073" w:name="_Toc34747402"/>
      <w:bookmarkStart w:id="2074"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070"/>
      <w:r>
        <w:t>: The Three Regions of a Hemming</w:t>
      </w:r>
      <w:bookmarkEnd w:id="2071"/>
      <w:bookmarkEnd w:id="2072"/>
      <w:bookmarkEnd w:id="2073"/>
      <w:bookmarkEnd w:id="207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075" w:name="_Ref413850590"/>
      <w:bookmarkStart w:id="2076" w:name="_Toc413861953"/>
      <w:bookmarkStart w:id="2077" w:name="_Toc3557150"/>
      <w:bookmarkStart w:id="2078" w:name="_Toc34747403"/>
      <w:bookmarkStart w:id="2079"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07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76"/>
      <w:bookmarkEnd w:id="2077"/>
      <w:bookmarkEnd w:id="2078"/>
      <w:bookmarkEnd w:id="207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080" w:name="_Toc413861954"/>
      <w:bookmarkStart w:id="2081" w:name="_Toc3557151"/>
      <w:bookmarkStart w:id="2082" w:name="_Toc34747404"/>
      <w:bookmarkStart w:id="2083"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080"/>
      <w:bookmarkEnd w:id="2081"/>
      <w:bookmarkEnd w:id="2082"/>
      <w:bookmarkEnd w:id="208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084" w:name="_Toc3557152"/>
      <w:bookmarkStart w:id="2085" w:name="_Toc34747405"/>
      <w:bookmarkStart w:id="2086"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84"/>
      <w:bookmarkEnd w:id="2085"/>
      <w:bookmarkEnd w:id="208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87" w:name="_Toc413861932"/>
      <w:bookmarkStart w:id="2088" w:name="_Toc3557068"/>
      <w:bookmarkStart w:id="2089" w:name="_Toc34747318"/>
      <w:bookmarkStart w:id="2090"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87"/>
      <w:bookmarkEnd w:id="2088"/>
      <w:bookmarkEnd w:id="2089"/>
      <w:bookmarkEnd w:id="209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091" w:name="_Toc3566529"/>
      <w:bookmarkStart w:id="2092" w:name="_Toc34747531"/>
      <w:bookmarkStart w:id="2093"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91"/>
      <w:bookmarkEnd w:id="2092"/>
      <w:bookmarkEnd w:id="209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094" w:name="_Toc3566530"/>
      <w:bookmarkStart w:id="2095" w:name="_Toc34747532"/>
      <w:bookmarkStart w:id="2096"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94"/>
      <w:bookmarkEnd w:id="2095"/>
      <w:bookmarkEnd w:id="2096"/>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09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09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099"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100" w:author="Dr. Carsten Franke" w:date="2021-01-27T11:05:00Z">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w:instrText>
        </w:r>
        <w:r w:rsidR="00573FA5">
          <w:rPr>
            <w:szCs w:val="22"/>
          </w:rPr>
        </w:r>
        <w:r w:rsidR="00573FA5">
          <w:rPr>
            <w:szCs w:val="22"/>
          </w:rPr>
          <w:instrText xml:space="preserve"> \* MERGEFORMAT </w:instrText>
        </w:r>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101"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102" w:name="_Toc413861979"/>
      <w:bookmarkStart w:id="2103" w:name="_Toc3566531"/>
      <w:bookmarkStart w:id="2104" w:name="_Toc34747533"/>
      <w:bookmarkStart w:id="2105"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102"/>
      <w:bookmarkEnd w:id="2103"/>
      <w:bookmarkEnd w:id="2104"/>
      <w:bookmarkEnd w:id="2105"/>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106" w:name="_Toc413861980"/>
      <w:bookmarkStart w:id="2107" w:name="_Toc3566532"/>
      <w:bookmarkStart w:id="2108" w:name="_Toc34747534"/>
      <w:bookmarkStart w:id="2109"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106"/>
      <w:bookmarkEnd w:id="2107"/>
      <w:bookmarkEnd w:id="2108"/>
      <w:bookmarkEnd w:id="2109"/>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110" w:name="_Toc413861981"/>
      <w:bookmarkStart w:id="2111" w:name="_Toc3566533"/>
      <w:bookmarkStart w:id="2112" w:name="_Toc34747535"/>
      <w:bookmarkStart w:id="2113"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110"/>
      <w:bookmarkEnd w:id="2111"/>
      <w:bookmarkEnd w:id="2112"/>
      <w:bookmarkEnd w:id="211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114" w:name="_Toc3566534"/>
      <w:bookmarkStart w:id="2115" w:name="_Toc34747536"/>
      <w:bookmarkStart w:id="2116"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114"/>
      <w:bookmarkEnd w:id="2115"/>
      <w:bookmarkEnd w:id="2116"/>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117" w:name="_Toc428537321"/>
      <w:bookmarkStart w:id="2118" w:name="_Toc428969643"/>
      <w:bookmarkStart w:id="2119" w:name="_Toc429053034"/>
      <w:bookmarkStart w:id="2120" w:name="_Toc428537324"/>
      <w:bookmarkStart w:id="2121" w:name="_Toc428969646"/>
      <w:bookmarkStart w:id="2122" w:name="_Toc429053037"/>
      <w:bookmarkStart w:id="2123" w:name="_Toc428537325"/>
      <w:bookmarkStart w:id="2124" w:name="_Toc428969647"/>
      <w:bookmarkStart w:id="2125" w:name="_Toc429053038"/>
      <w:bookmarkStart w:id="2126" w:name="_Toc428537328"/>
      <w:bookmarkStart w:id="2127" w:name="_Toc428969650"/>
      <w:bookmarkStart w:id="2128" w:name="_Toc429053041"/>
      <w:bookmarkStart w:id="2129" w:name="_Toc428537330"/>
      <w:bookmarkStart w:id="2130" w:name="_Toc428969652"/>
      <w:bookmarkStart w:id="2131" w:name="_Toc429053043"/>
      <w:bookmarkStart w:id="2132" w:name="_Toc3557069"/>
      <w:bookmarkStart w:id="2133" w:name="_Toc34747319"/>
      <w:bookmarkStart w:id="2134" w:name="_Toc42527562"/>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r w:rsidRPr="00226A3F">
        <w:t>Sequence Connections</w:t>
      </w:r>
      <w:bookmarkEnd w:id="2065"/>
      <w:bookmarkEnd w:id="2132"/>
      <w:bookmarkEnd w:id="2133"/>
      <w:bookmarkEnd w:id="213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135" w:name="_Toc413359638"/>
      <w:bookmarkStart w:id="2136" w:name="_Toc3557153"/>
      <w:bookmarkStart w:id="2137" w:name="_Toc34747406"/>
      <w:bookmarkStart w:id="2138"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135"/>
      <w:bookmarkEnd w:id="2136"/>
      <w:bookmarkEnd w:id="2137"/>
      <w:bookmarkEnd w:id="213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139" w:name="_Toc413359639"/>
      <w:bookmarkStart w:id="2140" w:name="_Toc3557154"/>
      <w:bookmarkStart w:id="2141" w:name="_Toc34747407"/>
      <w:bookmarkStart w:id="2142"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139"/>
      <w:r w:rsidR="00307532">
        <w:t xml:space="preserve"> and spacing</w:t>
      </w:r>
      <w:bookmarkEnd w:id="2140"/>
      <w:bookmarkEnd w:id="2141"/>
      <w:bookmarkEnd w:id="2142"/>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143" w:name="_Toc3557155"/>
      <w:bookmarkStart w:id="2144" w:name="_Toc34747408"/>
      <w:bookmarkStart w:id="2145"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143"/>
      <w:bookmarkEnd w:id="2144"/>
      <w:bookmarkEnd w:id="214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146" w:name="_Toc3557156"/>
      <w:bookmarkStart w:id="2147" w:name="_Toc34747409"/>
      <w:bookmarkStart w:id="2148"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146"/>
      <w:bookmarkEnd w:id="2147"/>
      <w:bookmarkEnd w:id="2148"/>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149" w:name="_Toc3566535"/>
      <w:bookmarkStart w:id="2150" w:name="_Toc34747537"/>
      <w:bookmarkStart w:id="2151"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49"/>
      <w:bookmarkEnd w:id="2150"/>
      <w:bookmarkEnd w:id="215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152" w:name="_Toc3566536"/>
      <w:bookmarkStart w:id="2153" w:name="_Toc34747538"/>
      <w:bookmarkStart w:id="2154"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152"/>
      <w:bookmarkEnd w:id="2153"/>
      <w:bookmarkEnd w:id="215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155" w:name="_Toc3566537"/>
      <w:bookmarkStart w:id="2156" w:name="_Toc34747539"/>
      <w:bookmarkStart w:id="2157"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55"/>
      <w:bookmarkEnd w:id="2156"/>
      <w:bookmarkEnd w:id="215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58" w:name="_Toc413359618"/>
      <w:bookmarkStart w:id="2159" w:name="_Toc3557070"/>
      <w:bookmarkStart w:id="2160" w:name="_Toc34747320"/>
      <w:bookmarkStart w:id="2161" w:name="_Toc42527563"/>
      <w:bookmarkStart w:id="2162" w:name="_Toc338938922"/>
      <w:bookmarkStart w:id="2163" w:name="_Toc338939258"/>
      <w:bookmarkEnd w:id="1990"/>
      <w:bookmarkEnd w:id="1991"/>
      <w:bookmarkEnd w:id="1992"/>
      <w:r w:rsidRPr="00226A3F">
        <w:lastRenderedPageBreak/>
        <w:t>2D connections</w:t>
      </w:r>
      <w:bookmarkEnd w:id="2158"/>
      <w:bookmarkEnd w:id="2159"/>
      <w:bookmarkEnd w:id="2160"/>
      <w:bookmarkEnd w:id="2161"/>
    </w:p>
    <w:p w14:paraId="20394566" w14:textId="77777777" w:rsidR="00042E3F" w:rsidRPr="00226A3F" w:rsidRDefault="00042E3F" w:rsidP="00042E3F">
      <w:pPr>
        <w:pStyle w:val="berschrift2"/>
      </w:pPr>
      <w:bookmarkStart w:id="2164" w:name="_Toc413359619"/>
      <w:bookmarkStart w:id="2165" w:name="_Toc3557071"/>
      <w:bookmarkStart w:id="2166" w:name="_Toc34747321"/>
      <w:bookmarkStart w:id="2167" w:name="_Toc42527564"/>
      <w:r w:rsidRPr="00226A3F">
        <w:t>Generic Definitions</w:t>
      </w:r>
      <w:bookmarkEnd w:id="2164"/>
      <w:bookmarkEnd w:id="2165"/>
      <w:bookmarkEnd w:id="2166"/>
      <w:bookmarkEnd w:id="2167"/>
    </w:p>
    <w:p w14:paraId="50281300" w14:textId="77777777" w:rsidR="00042E3F" w:rsidRPr="00226A3F" w:rsidRDefault="00042E3F" w:rsidP="00327322">
      <w:pPr>
        <w:pStyle w:val="berschrift3"/>
      </w:pPr>
      <w:bookmarkStart w:id="2168" w:name="_Toc413359620"/>
      <w:bookmarkStart w:id="2169" w:name="_Toc3557072"/>
      <w:bookmarkStart w:id="2170" w:name="_Toc34747322"/>
      <w:bookmarkStart w:id="2171" w:name="_Toc42527565"/>
      <w:r w:rsidRPr="00226A3F">
        <w:t>Identification</w:t>
      </w:r>
      <w:bookmarkEnd w:id="2168"/>
      <w:bookmarkEnd w:id="2169"/>
      <w:bookmarkEnd w:id="2170"/>
      <w:bookmarkEnd w:id="217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172" w:name="_Toc3566538"/>
      <w:bookmarkStart w:id="2173" w:name="_Toc34747540"/>
      <w:bookmarkStart w:id="2174"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172"/>
      <w:bookmarkEnd w:id="2173"/>
      <w:bookmarkEnd w:id="217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75" w:name="_Toc413359621"/>
      <w:bookmarkStart w:id="2176" w:name="_Toc3557073"/>
      <w:bookmarkStart w:id="2177" w:name="_Toc34747323"/>
      <w:bookmarkStart w:id="2178" w:name="_Toc42527566"/>
      <w:r w:rsidRPr="00226A3F">
        <w:t>Connection Face</w:t>
      </w:r>
      <w:bookmarkEnd w:id="2175"/>
      <w:bookmarkEnd w:id="2176"/>
      <w:bookmarkEnd w:id="2177"/>
      <w:bookmarkEnd w:id="217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179" w:name="_Toc3566539"/>
      <w:bookmarkStart w:id="2180" w:name="_Toc34747541"/>
      <w:bookmarkStart w:id="2181"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79"/>
      <w:bookmarkEnd w:id="2180"/>
      <w:bookmarkEnd w:id="218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182" w:name="_Toc3566540"/>
      <w:bookmarkStart w:id="2183" w:name="_Toc34747542"/>
      <w:bookmarkStart w:id="2184"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182"/>
      <w:bookmarkEnd w:id="2183"/>
      <w:bookmarkEnd w:id="218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185" w:name="_Toc3566541"/>
      <w:bookmarkStart w:id="2186" w:name="_Toc34747543"/>
      <w:bookmarkStart w:id="2187"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185"/>
      <w:bookmarkEnd w:id="2186"/>
      <w:bookmarkEnd w:id="2187"/>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188" w:name="_Toc3566542"/>
      <w:bookmarkStart w:id="2189" w:name="_Toc34747544"/>
      <w:bookmarkStart w:id="2190"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188"/>
      <w:bookmarkEnd w:id="2189"/>
      <w:bookmarkEnd w:id="219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91" w:name="_Toc413359622"/>
      <w:bookmarkStart w:id="2192" w:name="_Toc3557074"/>
      <w:bookmarkStart w:id="2193" w:name="_Toc34747324"/>
      <w:bookmarkStart w:id="2194" w:name="_Toc42527567"/>
      <w:r w:rsidRPr="00226A3F">
        <w:t>Type Specification</w:t>
      </w:r>
      <w:bookmarkEnd w:id="2191"/>
      <w:bookmarkEnd w:id="2192"/>
      <w:bookmarkEnd w:id="2193"/>
      <w:bookmarkEnd w:id="219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195" w:name="_Toc3566543"/>
      <w:bookmarkStart w:id="2196" w:name="_Toc34747545"/>
      <w:bookmarkStart w:id="2197"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195"/>
      <w:bookmarkEnd w:id="2196"/>
      <w:bookmarkEnd w:id="219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98" w:name="_Toc413359623"/>
      <w:bookmarkStart w:id="2199" w:name="_Ref414345836"/>
      <w:bookmarkStart w:id="2200" w:name="_Ref414345889"/>
      <w:bookmarkStart w:id="2201" w:name="_Ref414350043"/>
      <w:bookmarkStart w:id="2202" w:name="_Ref429051261"/>
      <w:bookmarkStart w:id="2203" w:name="_Toc3557075"/>
      <w:bookmarkStart w:id="2204" w:name="_Toc34747325"/>
      <w:bookmarkStart w:id="2205" w:name="_Toc42527568"/>
      <w:r w:rsidRPr="00226A3F">
        <w:lastRenderedPageBreak/>
        <w:t xml:space="preserve">Adhesive </w:t>
      </w:r>
      <w:r>
        <w:t>F</w:t>
      </w:r>
      <w:r w:rsidRPr="00226A3F">
        <w:t>aces</w:t>
      </w:r>
      <w:bookmarkEnd w:id="2198"/>
      <w:bookmarkEnd w:id="2199"/>
      <w:bookmarkEnd w:id="2200"/>
      <w:bookmarkEnd w:id="2201"/>
      <w:bookmarkEnd w:id="2202"/>
      <w:bookmarkEnd w:id="2203"/>
      <w:bookmarkEnd w:id="2204"/>
      <w:bookmarkEnd w:id="220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206" w:name="_Toc413359640"/>
      <w:bookmarkStart w:id="2207" w:name="_Toc3557157"/>
      <w:bookmarkStart w:id="2208" w:name="_Toc34747410"/>
      <w:bookmarkStart w:id="2209"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206"/>
      <w:bookmarkEnd w:id="2207"/>
      <w:bookmarkEnd w:id="2208"/>
      <w:bookmarkEnd w:id="220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210" w:name="_Toc3566544"/>
      <w:bookmarkStart w:id="2211" w:name="_Toc34747546"/>
      <w:bookmarkStart w:id="2212"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210"/>
      <w:bookmarkEnd w:id="2211"/>
      <w:bookmarkEnd w:id="221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213" w:name="_Toc3566545"/>
      <w:bookmarkStart w:id="2214" w:name="_Toc34747547"/>
      <w:bookmarkStart w:id="2215"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213"/>
      <w:bookmarkEnd w:id="2214"/>
      <w:bookmarkEnd w:id="221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216" w:name="_Toc413359658"/>
      <w:bookmarkStart w:id="2217" w:name="_Toc3566546"/>
      <w:bookmarkStart w:id="2218" w:name="_Toc34747548"/>
      <w:bookmarkStart w:id="2219"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216"/>
      <w:bookmarkEnd w:id="2217"/>
      <w:bookmarkEnd w:id="2218"/>
      <w:bookmarkEnd w:id="2219"/>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220" w:name="_Toc3557076"/>
      <w:bookmarkStart w:id="2221" w:name="_Toc34747326"/>
      <w:bookmarkStart w:id="2222" w:name="_Toc42527569"/>
      <w:r w:rsidRPr="007055D9">
        <w:lastRenderedPageBreak/>
        <w:t>Future extensions</w:t>
      </w:r>
      <w:bookmarkEnd w:id="1979"/>
      <w:bookmarkEnd w:id="2162"/>
      <w:bookmarkEnd w:id="2163"/>
      <w:bookmarkEnd w:id="2220"/>
      <w:bookmarkEnd w:id="2221"/>
      <w:bookmarkEnd w:id="2222"/>
    </w:p>
    <w:p w14:paraId="73353AE4" w14:textId="77777777" w:rsidR="00C107D0" w:rsidRPr="00226A3F" w:rsidRDefault="00C107D0" w:rsidP="00235336">
      <w:pPr>
        <w:jc w:val="both"/>
      </w:pPr>
      <w:bookmarkStart w:id="2223" w:name="_Toc338938925"/>
      <w:bookmarkStart w:id="2224"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225" w:name="_Toc338938923"/>
      <w:bookmarkStart w:id="2226" w:name="_Toc338939259"/>
      <w:bookmarkStart w:id="2227" w:name="_Toc413359625"/>
      <w:bookmarkStart w:id="2228" w:name="_Toc3557077"/>
      <w:bookmarkStart w:id="2229" w:name="_Toc34747327"/>
      <w:bookmarkStart w:id="2230" w:name="_Toc42527570"/>
      <w:r w:rsidRPr="00226A3F">
        <w:t>Additional parameters for spot and seam welds</w:t>
      </w:r>
      <w:bookmarkEnd w:id="2225"/>
      <w:bookmarkEnd w:id="2226"/>
      <w:bookmarkEnd w:id="2227"/>
      <w:bookmarkEnd w:id="2228"/>
      <w:bookmarkEnd w:id="2229"/>
      <w:bookmarkEnd w:id="223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231" w:name="_Ref338846673"/>
      <w:bookmarkStart w:id="2232" w:name="_Toc338938924"/>
      <w:bookmarkStart w:id="2233" w:name="_Toc338939260"/>
      <w:bookmarkStart w:id="2234" w:name="_Toc413359626"/>
      <w:bookmarkStart w:id="2235" w:name="_Toc3557078"/>
      <w:bookmarkStart w:id="2236" w:name="_Toc34747328"/>
      <w:bookmarkStart w:id="2237" w:name="_Toc42527571"/>
      <w:r w:rsidRPr="00226A3F">
        <w:t>Other relevant and new joint types</w:t>
      </w:r>
      <w:bookmarkEnd w:id="2231"/>
      <w:bookmarkEnd w:id="2232"/>
      <w:bookmarkEnd w:id="2233"/>
      <w:bookmarkEnd w:id="2234"/>
      <w:bookmarkEnd w:id="2235"/>
      <w:bookmarkEnd w:id="2236"/>
      <w:bookmarkEnd w:id="223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238" w:name="_Toc3557079"/>
      <w:bookmarkStart w:id="2239" w:name="_Toc34747329"/>
      <w:bookmarkStart w:id="2240" w:name="_Toc42527572"/>
      <w:r w:rsidRPr="009F23CF">
        <w:lastRenderedPageBreak/>
        <w:t>Disclaimer</w:t>
      </w:r>
      <w:bookmarkEnd w:id="2238"/>
      <w:bookmarkEnd w:id="2239"/>
      <w:bookmarkEnd w:id="2240"/>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241" w:name="_Toc3557080"/>
      <w:bookmarkStart w:id="2242" w:name="_Toc34747330"/>
      <w:bookmarkStart w:id="2243" w:name="_Toc42527573"/>
      <w:r w:rsidRPr="007055D9">
        <w:lastRenderedPageBreak/>
        <w:t>References</w:t>
      </w:r>
      <w:bookmarkEnd w:id="1980"/>
      <w:bookmarkEnd w:id="1981"/>
      <w:bookmarkEnd w:id="2223"/>
      <w:bookmarkEnd w:id="2224"/>
      <w:bookmarkEnd w:id="2241"/>
      <w:bookmarkEnd w:id="2242"/>
      <w:bookmarkEnd w:id="2243"/>
    </w:p>
    <w:p w14:paraId="70EC254B" w14:textId="77777777" w:rsidR="00C107D0" w:rsidRPr="00226A3F" w:rsidRDefault="00255787" w:rsidP="00C107D0">
      <w:pPr>
        <w:pStyle w:val="Literaturverzeichnis"/>
        <w:rPr>
          <w:kern w:val="22"/>
        </w:rPr>
      </w:pPr>
      <w:bookmarkStart w:id="2244" w:name="ReferenceHuf2001"/>
      <w:r w:rsidRPr="007055D9">
        <w:t>[</w:t>
      </w:r>
      <w:r w:rsidR="007A7FDF" w:rsidRPr="007055D9">
        <w:t>1</w:t>
      </w:r>
      <w:r w:rsidRPr="007055D9">
        <w:t>]</w:t>
      </w:r>
      <w:bookmarkEnd w:id="224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245" w:name="ReferenceZha2005"/>
      <w:r w:rsidRPr="00226A3F">
        <w:rPr>
          <w:kern w:val="22"/>
        </w:rPr>
        <w:t>[2]</w:t>
      </w:r>
      <w:bookmarkEnd w:id="2245"/>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246" w:name="ReferenceGai2006"/>
      <w:r w:rsidRPr="00226A3F">
        <w:rPr>
          <w:kern w:val="22"/>
        </w:rPr>
        <w:t>[3]</w:t>
      </w:r>
      <w:bookmarkEnd w:id="224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247" w:name="ReferenceBet2008"/>
      <w:r w:rsidRPr="00226A3F">
        <w:rPr>
          <w:kern w:val="22"/>
        </w:rPr>
        <w:t>[4]</w:t>
      </w:r>
      <w:bookmarkEnd w:id="2247"/>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248" w:name="ReferenceMik20061"/>
      <w:r w:rsidRPr="00226A3F">
        <w:rPr>
          <w:kern w:val="22"/>
        </w:rPr>
        <w:t>[5]</w:t>
      </w:r>
      <w:bookmarkEnd w:id="224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249" w:name="CiteFATXML"/>
      <w:r w:rsidRPr="008A051D">
        <w:rPr>
          <w:lang w:val="de-DE"/>
        </w:rPr>
        <w:t>[</w:t>
      </w:r>
      <w:r w:rsidR="00AF1592">
        <w:rPr>
          <w:lang w:val="de-DE"/>
        </w:rPr>
        <w:t>7</w:t>
      </w:r>
      <w:r w:rsidRPr="008A051D">
        <w:rPr>
          <w:lang w:val="de-DE"/>
        </w:rPr>
        <w:t>]</w:t>
      </w:r>
      <w:bookmarkEnd w:id="2249"/>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7" w:author="Dr. Carsten Franke" w:date="2021-01-27T11:49:00Z" w:initials="CF">
    <w:p w14:paraId="250B9745" w14:textId="3EE1EA78" w:rsidR="00D268AE" w:rsidRDefault="00D268AE">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w:t>
      </w:r>
      <w:r>
        <w:t xml:space="preserve"> </w:t>
      </w:r>
      <w:r>
        <w:br/>
      </w:r>
      <w: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w:t>
      </w:r>
      <w:r>
        <w:t xml:space="preserve"> </w:t>
      </w:r>
    </w:p>
  </w:comment>
  <w:comment w:id="683" w:author="m.kalaitzaki" w:date="2020-04-19T18:58:00Z" w:initials="m">
    <w:p w14:paraId="4C00160C" w14:textId="7BC23355" w:rsidR="00B54BAA" w:rsidRPr="00B14B2C" w:rsidRDefault="00B54BAA">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82" w:author="Dr. Carsten Franke" w:date="2020-04-19T18:58:00Z" w:initials="CF">
    <w:p w14:paraId="12973899" w14:textId="1B336903" w:rsidR="00B54BAA" w:rsidRDefault="00B54BAA">
      <w:pPr>
        <w:pStyle w:val="Kommentartext"/>
      </w:pPr>
      <w:r>
        <w:rPr>
          <w:rStyle w:val="Kommentarzeichen"/>
        </w:rPr>
        <w:annotationRef/>
      </w:r>
      <w:r>
        <w:t xml:space="preserve">You mean ≥ ? (greater </w:t>
      </w:r>
      <w:r w:rsidRPr="00F1371D">
        <w:rPr>
          <w:i/>
        </w:rPr>
        <w:t>or equal</w:t>
      </w:r>
      <w:r>
        <w:t xml:space="preserve">)  ;-) </w:t>
      </w:r>
    </w:p>
    <w:p w14:paraId="51AAA972" w14:textId="1A92E6CC" w:rsidR="00B54BAA" w:rsidRDefault="00B54BA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54BAA" w:rsidRDefault="00B54BAA"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D8C5B8" w14:textId="77777777" w:rsidR="00AF2D0D" w:rsidRDefault="00AF2D0D">
      <w:r>
        <w:separator/>
      </w:r>
    </w:p>
  </w:endnote>
  <w:endnote w:type="continuationSeparator" w:id="0">
    <w:p w14:paraId="4084FFA1" w14:textId="77777777" w:rsidR="00AF2D0D" w:rsidRDefault="00AF2D0D">
      <w:r>
        <w:continuationSeparator/>
      </w:r>
    </w:p>
  </w:endnote>
  <w:endnote w:type="continuationNotice" w:id="1">
    <w:p w14:paraId="0B2315EB" w14:textId="77777777" w:rsidR="00AF2D0D" w:rsidRDefault="00AF2D0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B54BA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54BAA" w:rsidRPr="00A713A1" w:rsidRDefault="00B54BAA" w:rsidP="00FC39A1">
          <w:pPr>
            <w:pStyle w:val="Fuzeile"/>
            <w:rPr>
              <w:sz w:val="16"/>
              <w:szCs w:val="16"/>
            </w:rPr>
          </w:pPr>
        </w:p>
      </w:tc>
    </w:tr>
    <w:tr w:rsidR="00B54BA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C91D5CC" w:rsidR="00B54BAA" w:rsidRPr="00823E25" w:rsidRDefault="00B54BA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250" w:author="Dr. Carsten Franke" w:date="2021-01-27T10:44:00Z">
            <w:r>
              <w:rPr>
                <w:noProof/>
                <w:sz w:val="16"/>
                <w:szCs w:val="16"/>
              </w:rPr>
              <w:t>January 27, 2021</w:t>
            </w:r>
          </w:ins>
          <w:del w:id="2251"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54BAA" w:rsidRPr="00A713A1" w:rsidRDefault="00B54BA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B54BAA" w:rsidRPr="00A713A1" w:rsidRDefault="00B54BA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B54BAA" w:rsidRPr="00263F8C" w:rsidRDefault="00B54BA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2B3E64" w14:textId="77777777" w:rsidR="00AF2D0D" w:rsidRDefault="00AF2D0D">
      <w:r>
        <w:separator/>
      </w:r>
    </w:p>
  </w:footnote>
  <w:footnote w:type="continuationSeparator" w:id="0">
    <w:p w14:paraId="13C37DD7" w14:textId="77777777" w:rsidR="00AF2D0D" w:rsidRDefault="00AF2D0D">
      <w:r>
        <w:continuationSeparator/>
      </w:r>
    </w:p>
  </w:footnote>
  <w:footnote w:type="continuationNotice" w:id="1">
    <w:p w14:paraId="4364040A" w14:textId="77777777" w:rsidR="00AF2D0D" w:rsidRDefault="00AF2D0D">
      <w:pPr>
        <w:spacing w:after="0"/>
      </w:pPr>
    </w:p>
  </w:footnote>
  <w:footnote w:id="2">
    <w:p w14:paraId="6F81E59D" w14:textId="7B35D24D" w:rsidR="00B54BAA" w:rsidRPr="00DB42BD" w:rsidRDefault="00B54BA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54BAA" w:rsidRPr="001C48A8" w:rsidRDefault="00B54BA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54BAA" w:rsidRPr="00E211E6" w:rsidRDefault="00B54BAA"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B54BAA" w:rsidRPr="00860E71" w:rsidRDefault="00B54BA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54BAA" w:rsidRPr="005779C6" w:rsidRDefault="00B54BAA">
      <w:pPr>
        <w:pStyle w:val="Funotentext"/>
      </w:pPr>
      <w:r>
        <w:rPr>
          <w:rStyle w:val="Funotenzeichen"/>
        </w:rPr>
        <w:footnoteRef/>
      </w:r>
      <w:r>
        <w:t xml:space="preserve"> MEDINA support for v3.0 is unforeseen.</w:t>
      </w:r>
    </w:p>
  </w:footnote>
  <w:footnote w:id="7">
    <w:p w14:paraId="44B1FD77" w14:textId="77777777" w:rsidR="00B54BAA" w:rsidRPr="00E11D02" w:rsidRDefault="00B54BA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B54BAA" w:rsidRPr="006E4DF4" w:rsidRDefault="00B54BAA">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54BAA" w:rsidRPr="00A81382" w:rsidRDefault="00B54BAA">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54BAA" w:rsidRDefault="00B54BA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54BAA" w:rsidRDefault="00B54BAA">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54BAA" w:rsidRPr="00B17E85" w:rsidRDefault="00B54BA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54BAA" w:rsidRPr="00F70171" w:rsidRDefault="00B54BA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54BAA" w:rsidRDefault="00B54BA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54BAA" w:rsidRPr="003974C3" w:rsidRDefault="00B54BA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54BAA" w:rsidRPr="00D74FE5" w:rsidRDefault="00B54BA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54BAA" w:rsidRPr="00E41964" w:rsidRDefault="00B54BAA">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54BAA" w:rsidRPr="00C01C5C" w:rsidRDefault="00B54BA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54BAA" w:rsidRPr="006C3E10" w:rsidRDefault="00B54BA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54BAA" w:rsidRDefault="00B54BAA">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B54BAA" w:rsidRDefault="00B54BAA">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54BAA" w:rsidRDefault="00B54BA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54BAA" w:rsidRDefault="00B54BA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54BAA" w:rsidRPr="00FA0EDB" w:rsidRDefault="00B54BA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B54BAA" w14:paraId="4D6F4B17" w14:textId="77777777" w:rsidTr="00A713A1">
      <w:trPr>
        <w:trHeight w:val="355"/>
      </w:trPr>
      <w:tc>
        <w:tcPr>
          <w:tcW w:w="2500" w:type="pct"/>
          <w:shd w:val="clear" w:color="auto" w:fill="auto"/>
          <w:vAlign w:val="bottom"/>
        </w:tcPr>
        <w:p w14:paraId="62C79BAD" w14:textId="77777777" w:rsidR="00B54BAA" w:rsidRPr="000C0927" w:rsidRDefault="00B54BA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1185181" w:rsidR="00B54BAA" w:rsidRPr="000C0927" w:rsidRDefault="00B54BA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p>
      </w:tc>
    </w:tr>
  </w:tbl>
  <w:p w14:paraId="41A09A8E" w14:textId="77777777" w:rsidR="00B54BAA" w:rsidRPr="00263F8C" w:rsidRDefault="00B54BA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8EC"/>
    <w:rsid w:val="002B7BC2"/>
    <w:rsid w:val="002C00A7"/>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166</Pages>
  <Words>41917</Words>
  <Characters>264078</Characters>
  <Application>Microsoft Office Word</Application>
  <DocSecurity>0</DocSecurity>
  <Lines>2200</Lines>
  <Paragraphs>610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305385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55</cp:revision>
  <cp:lastPrinted>2015-03-23T01:59:00Z</cp:lastPrinted>
  <dcterms:created xsi:type="dcterms:W3CDTF">2020-04-27T15:14:00Z</dcterms:created>
  <dcterms:modified xsi:type="dcterms:W3CDTF">2021-01-27T10:51:00Z</dcterms:modified>
</cp:coreProperties>
</file>