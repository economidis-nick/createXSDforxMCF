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2347"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2348"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2349"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2350"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2351"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2352"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2353"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2354"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F86F3" w14:textId="77777777" w:rsidR="00C13962" w:rsidRDefault="00C13962">
      <w:pPr>
        <w:spacing w:after="0" w:line="240" w:lineRule="auto"/>
      </w:pPr>
      <w:r>
        <w:separator/>
      </w:r>
    </w:p>
  </w:endnote>
  <w:endnote w:type="continuationSeparator" w:id="0">
    <w:p w14:paraId="03823BCC" w14:textId="77777777" w:rsidR="00C13962" w:rsidRDefault="00C13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55B80" w14:textId="77777777" w:rsidR="00C13962" w:rsidRDefault="00C13962">
      <w:pPr>
        <w:spacing w:after="0" w:line="240" w:lineRule="auto"/>
      </w:pPr>
      <w:r>
        <w:separator/>
      </w:r>
    </w:p>
  </w:footnote>
  <w:footnote w:type="continuationSeparator" w:id="0">
    <w:p w14:paraId="28195E92" w14:textId="77777777" w:rsidR="00C13962" w:rsidRDefault="00C13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3962"/>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44158</Words>
  <Characters>278197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107</cp:revision>
  <cp:lastPrinted>2022-04-07T07:51:00Z</cp:lastPrinted>
  <dcterms:created xsi:type="dcterms:W3CDTF">2023-03-14T16:35:00Z</dcterms:created>
  <dcterms:modified xsi:type="dcterms:W3CDTF">2023-04-12T08:58:00Z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