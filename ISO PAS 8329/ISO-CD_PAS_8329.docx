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5287"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5288"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5289"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5290"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5291"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5292"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5293"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5294"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w:t>
      </w:r>
      <w:proofErr w:type="gramStart"/>
      <w:r w:rsidRPr="005C2D94">
        <w:t>spacing</w:t>
      </w:r>
      <w:bookmarkEnd w:id="2026"/>
      <w:bookmarkEnd w:id="2027"/>
      <w:bookmarkEnd w:id="2028"/>
      <w:bookmarkEnd w:id="2029"/>
      <w:bookmarkEnd w:id="2030"/>
      <w:bookmarkEnd w:id="203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9"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9"/>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70"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70"/>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0"/>
      <w:bookmarkEnd w:id="2141"/>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1B467" w14:textId="77777777" w:rsidR="005C0EE0" w:rsidRDefault="005C0EE0">
      <w:pPr>
        <w:spacing w:after="0" w:line="240" w:lineRule="auto"/>
      </w:pPr>
      <w:r>
        <w:separator/>
      </w:r>
    </w:p>
  </w:endnote>
  <w:endnote w:type="continuationSeparator" w:id="0">
    <w:p w14:paraId="446B56AB" w14:textId="77777777" w:rsidR="005C0EE0" w:rsidRDefault="005C0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8B775" w14:textId="77777777" w:rsidR="005C0EE0" w:rsidRDefault="005C0EE0">
      <w:pPr>
        <w:spacing w:after="0" w:line="240" w:lineRule="auto"/>
      </w:pPr>
      <w:r>
        <w:separator/>
      </w:r>
    </w:p>
  </w:footnote>
  <w:footnote w:type="continuationSeparator" w:id="0">
    <w:p w14:paraId="605886C2" w14:textId="77777777" w:rsidR="005C0EE0" w:rsidRDefault="005C0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0EE0"/>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44165</Words>
  <Characters>278244</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321766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127</cp:revision>
  <cp:lastPrinted>2022-04-07T07:51:00Z</cp:lastPrinted>
  <dcterms:created xsi:type="dcterms:W3CDTF">2023-03-14T16:35:00Z</dcterms:created>
  <dcterms:modified xsi:type="dcterms:W3CDTF">2023-04-12T09:45:00Z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