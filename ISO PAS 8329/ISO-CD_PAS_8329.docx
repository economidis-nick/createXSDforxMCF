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16184"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547922B6" w:rsidR="00FC68DB" w:rsidRPr="005D56A0" w:rsidRDefault="00FC68DB" w:rsidP="005D56A0">
      <w:r w:rsidRPr="005D56A0">
        <w:t xml:space="preserve">As explained above, the individual use of some elements or attributes may be optional. But some of them are coherent (thus in certain sense redundant). </w:t>
      </w:r>
      <w:r w:rsidR="00CD229B" w:rsidRPr="005D56A0">
        <w:t>For instance,</w:t>
      </w:r>
      <w:r w:rsidRPr="005D56A0">
        <w:t xml:space="preserve"> the label and </w:t>
      </w:r>
      <w:proofErr w:type="spellStart"/>
      <w:r w:rsidRPr="005D56A0">
        <w:t>pid</w:t>
      </w:r>
      <w:proofErr w:type="spellEnd"/>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15027407" w:rsidR="00FF4D5F" w:rsidRPr="00F54804" w:rsidRDefault="00FF4D5F" w:rsidP="0013175B">
      <w:pPr>
        <w:pStyle w:val="Note"/>
      </w:pPr>
      <w:r w:rsidRPr="00FF4D5F">
        <w:t>NOTE</w:t>
      </w:r>
      <w:r w:rsidR="00F63F2F">
        <w:tab/>
      </w:r>
      <w:r w:rsidRPr="00FF4D5F">
        <w:t>Since</w:t>
      </w:r>
      <w:r w:rsidR="00231BDF">
        <w:t xml:space="preserve"> χMCF </w:t>
      </w:r>
      <w:r w:rsidRPr="00FF4D5F">
        <w:t>V2.0 introduce</w:t>
      </w:r>
      <w:r w:rsidR="00231BDF">
        <w:t>d</w:t>
      </w:r>
      <w:r w:rsidRPr="00FF4D5F">
        <w:t xml:space="preserve"> significant changes, </w:t>
      </w:r>
      <w:r w:rsidR="00231BDF">
        <w:t xml:space="preserve">the </w:t>
      </w:r>
      <w:r w:rsidRPr="00FF4D5F">
        <w:t>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r w:rsidR="00231BDF">
        <w:t xml:space="preserve"> </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r w:rsidR="0007518D">
        <w:t xml:space="preserve"> </w:t>
      </w:r>
    </w:p>
    <w:p w14:paraId="29A69272" w14:textId="30CE6707"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F558BD" w:rsidRPr="0007518D">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44631369" w14:textId="366DA2B8"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w:t>
      </w:r>
      <w:proofErr w:type="gramStart"/>
      <w:r w:rsidRPr="0007518D">
        <w:rPr>
          <w:b/>
          <w:lang w:val="fr-FR"/>
        </w:rPr>
        <w:t>date</w:t>
      </w:r>
      <w:proofErr w:type="gramEnd"/>
      <w:r w:rsidRPr="0007518D">
        <w:rPr>
          <w:b/>
          <w:lang w:val="fr-FR"/>
        </w:rPr>
        <w:t>&gt;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&lt;</w:t>
      </w:r>
      <w:proofErr w:type="gramStart"/>
      <w:r w:rsidRPr="0007518D">
        <w:rPr>
          <w:lang w:val="fr-FR"/>
        </w:rPr>
        <w:t>version</w:t>
      </w:r>
      <w:proofErr w:type="gramEnd"/>
      <w:r w:rsidRPr="0007518D">
        <w:rPr>
          <w:lang w:val="fr-FR"/>
        </w:rPr>
        <w:t xml:space="preserve">&gt;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0981478"/>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14C4DD0F" w:rsidR="004A0432" w:rsidRPr="0007518D" w:rsidRDefault="004A0432" w:rsidP="001640C5">
      <w:pPr>
        <w:pStyle w:val="Beschriftung"/>
        <w:keepNext/>
        <w:keepLines/>
      </w:pPr>
      <w:bookmarkStart w:id="232" w:name="_Toc130981678"/>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F558BD" w:rsidRPr="0007518D">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7518D" w:rsidRDefault="00FC68DB" w:rsidP="001046AD">
      <w:pPr>
        <w:pStyle w:val="XMLCode"/>
        <w:keepNext/>
        <w:keepLines/>
        <w:rPr>
          <w:lang w:val="fr-FR"/>
        </w:rPr>
      </w:pPr>
      <w:r w:rsidRPr="0007518D">
        <w:rPr>
          <w:lang w:val="fr-FR"/>
        </w:rPr>
        <w:t>&lt;</w:t>
      </w:r>
      <w:proofErr w:type="spellStart"/>
      <w:proofErr w:type="gramStart"/>
      <w:r w:rsidRPr="0007518D">
        <w:rPr>
          <w:lang w:val="fr-FR"/>
        </w:rPr>
        <w:t>xmcf</w:t>
      </w:r>
      <w:proofErr w:type="spellEnd"/>
      <w:proofErr w:type="gram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w:t>
      </w:r>
      <w:proofErr w:type="gramStart"/>
      <w:r w:rsidRPr="0007518D">
        <w:rPr>
          <w:lang w:val="fr-FR"/>
        </w:rPr>
        <w:t>date</w:t>
      </w:r>
      <w:proofErr w:type="gramEnd"/>
      <w:r w:rsidRPr="0007518D">
        <w:rPr>
          <w:lang w:val="fr-FR"/>
        </w:rPr>
        <w:t>&gt;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w:t>
      </w:r>
      <w:proofErr w:type="gramStart"/>
      <w:r w:rsidRPr="0007518D">
        <w:rPr>
          <w:lang w:val="fr-FR"/>
        </w:rPr>
        <w:t>version</w:t>
      </w:r>
      <w:proofErr w:type="gramEnd"/>
      <w:r w:rsidRPr="0007518D">
        <w:rPr>
          <w:lang w:val="fr-FR"/>
        </w:rPr>
        <w:t>&gt;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w:t>
      </w:r>
      <w:proofErr w:type="spellStart"/>
      <w:r w:rsidRPr="00A672BF">
        <w:rPr>
          <w:rFonts w:cs="Arial"/>
        </w:rPr>
        <w:t>preprocessor</w:t>
      </w:r>
      <w:proofErr w:type="spellEnd"/>
      <w:r w:rsidRPr="00A672BF">
        <w:rPr>
          <w:rFonts w:cs="Arial"/>
        </w:rPr>
        <w:t xml:space="preserve">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6C1D76AB" w14:textId="77777777" w:rsidR="00FC68DB" w:rsidRPr="00A672BF" w:rsidRDefault="00FC68DB" w:rsidP="00B202D2">
      <w:pPr>
        <w:pStyle w:val="XMLCode"/>
        <w:rPr>
          <w:lang w:val="fr-FR"/>
        </w:rPr>
      </w:pPr>
      <w:proofErr w:type="spellStart"/>
      <w:proofErr w:type="gramStart"/>
      <w:r w:rsidRPr="00A672BF">
        <w:rPr>
          <w:lang w:val="fr-FR"/>
        </w:rPr>
        <w:t>xmlns:MEDINA</w:t>
      </w:r>
      <w:proofErr w:type="spellEnd"/>
      <w:proofErr w:type="gramEnd"/>
      <w:r w:rsidRPr="00A672BF">
        <w:rPr>
          <w:lang w:val="fr-FR"/>
        </w:rPr>
        <w:t>="http://servicenet.t-systems.com/medina/xMCF"</w:t>
      </w:r>
    </w:p>
    <w:p w14:paraId="415E7329" w14:textId="77777777" w:rsidR="00FC68DB" w:rsidRPr="00A672BF" w:rsidRDefault="00FC68DB" w:rsidP="00B202D2">
      <w:pPr>
        <w:pStyle w:val="XMLCode"/>
        <w:rPr>
          <w:lang w:val="en-GB"/>
        </w:rPr>
      </w:pPr>
      <w:proofErr w:type="spellStart"/>
      <w:proofErr w:type="gramStart"/>
      <w:r w:rsidRPr="00A672BF">
        <w:rPr>
          <w:lang w:val="en-GB"/>
        </w:rPr>
        <w:t>xsi:schemaLocation</w:t>
      </w:r>
      <w:proofErr w:type="spellEnd"/>
      <w:proofErr w:type="gramEnd"/>
      <w:r w:rsidRPr="00A672BF">
        <w:rPr>
          <w:lang w:val="en-GB"/>
        </w:rPr>
        <w:t xml:space="preserve">="http://servicenet.t-systems.com/medina/xMCF mcf_MEDINA.xsd" </w:t>
      </w:r>
    </w:p>
    <w:p w14:paraId="5F74BB3E" w14:textId="4AD7B981" w:rsidR="00FC68DB" w:rsidRPr="00A672BF" w:rsidRDefault="00FC68DB" w:rsidP="00B202D2">
      <w:pPr>
        <w:pStyle w:val="XMLCode"/>
        <w:rPr>
          <w:lang w:val="fr-FR"/>
        </w:rPr>
      </w:pPr>
      <w:proofErr w:type="spellStart"/>
      <w:proofErr w:type="gramStart"/>
      <w:r w:rsidRPr="00A672BF">
        <w:rPr>
          <w:lang w:val="fr-FR"/>
        </w:rPr>
        <w:t>xsi:noNamespace</w:t>
      </w:r>
      <w:r w:rsidR="0095483F" w:rsidRPr="00A672BF">
        <w:rPr>
          <w:lang w:val="fr-FR"/>
        </w:rPr>
        <w:t>SchemaLocation</w:t>
      </w:r>
      <w:proofErr w:type="spellEnd"/>
      <w:proofErr w:type="gramEnd"/>
      <w:r w:rsidR="0095483F" w:rsidRPr="00A672BF">
        <w:rPr>
          <w:lang w:val="fr-FR"/>
        </w:rPr>
        <w:t>="xmcf_3_1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57BD05F1" w14:textId="77777777" w:rsidR="00FC68DB" w:rsidRPr="00A672BF" w:rsidRDefault="00FC68DB" w:rsidP="00551453">
      <w:pPr>
        <w:pStyle w:val="XMLCode"/>
        <w:keepNext/>
        <w:rPr>
          <w:b/>
          <w:lang w:val="fr-FR"/>
        </w:rPr>
      </w:pPr>
      <w:proofErr w:type="spellStart"/>
      <w:proofErr w:type="gramStart"/>
      <w:r w:rsidRPr="00A672BF">
        <w:rPr>
          <w:b/>
          <w:lang w:val="fr-FR"/>
        </w:rPr>
        <w:t>xmlns:MEDINA</w:t>
      </w:r>
      <w:proofErr w:type="spellEnd"/>
      <w:proofErr w:type="gramEnd"/>
      <w:r w:rsidRPr="00A672BF">
        <w:rPr>
          <w:b/>
          <w:lang w:val="fr-FR"/>
        </w:rPr>
        <w:t>="http://servicenet.t-systems.com/medina/xMCF"</w:t>
      </w:r>
    </w:p>
    <w:p w14:paraId="0999E5C4" w14:textId="77777777" w:rsidR="00FC68DB" w:rsidRPr="00A672BF" w:rsidRDefault="00FC68DB" w:rsidP="00B202D2">
      <w:pPr>
        <w:pStyle w:val="XMLCode"/>
        <w:rPr>
          <w:b/>
          <w:lang w:val="en-GB"/>
        </w:rPr>
      </w:pPr>
      <w:proofErr w:type="spellStart"/>
      <w:proofErr w:type="gramStart"/>
      <w:r w:rsidRPr="00A672BF">
        <w:rPr>
          <w:b/>
          <w:lang w:val="en-GB"/>
        </w:rPr>
        <w:t>xsi:schemaLocation</w:t>
      </w:r>
      <w:proofErr w:type="spellEnd"/>
      <w:proofErr w:type="gramEnd"/>
      <w:r w:rsidRPr="00A672BF">
        <w:rPr>
          <w:b/>
          <w:lang w:val="en-GB"/>
        </w:rPr>
        <w:t xml:space="preserve">="http://servicenet.t-systems.com/medina/xMCF mcf_MEDINA.xsd" </w:t>
      </w:r>
    </w:p>
    <w:p w14:paraId="7010434D" w14:textId="1E63642C" w:rsidR="00FC68DB" w:rsidRPr="00A672BF" w:rsidRDefault="00FC68DB" w:rsidP="00B202D2">
      <w:pPr>
        <w:pStyle w:val="XMLCode"/>
        <w:rPr>
          <w:lang w:val="fr-FR"/>
        </w:rPr>
      </w:pPr>
      <w:proofErr w:type="spellStart"/>
      <w:proofErr w:type="gramStart"/>
      <w:r w:rsidRPr="00A672BF">
        <w:rPr>
          <w:lang w:val="fr-FR"/>
        </w:rPr>
        <w:t>xsi:noN</w:t>
      </w:r>
      <w:r w:rsidR="0095483F" w:rsidRPr="00A672BF">
        <w:rPr>
          <w:lang w:val="fr-FR"/>
        </w:rPr>
        <w:t>amespaceSchemaLocation</w:t>
      </w:r>
      <w:proofErr w:type="spellEnd"/>
      <w:proofErr w:type="gramEnd"/>
      <w:r w:rsidR="0095483F" w:rsidRPr="00A672BF">
        <w:rPr>
          <w:lang w:val="fr-FR"/>
        </w:rPr>
        <w:t>="xmcf_3_1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DD8069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58" w:name="_Hlk132202491"/>
      <w:r w:rsidRPr="00A672BF">
        <w:t>ABAQUS</w:t>
      </w:r>
      <w:bookmarkEnd w:id="258"/>
      <w:r w:rsidR="00E53873" w:rsidRPr="00A672BF">
        <w:t>.</w:t>
      </w:r>
      <w:r w:rsidR="004366E4">
        <w:t xml:space="preserve"> </w:t>
      </w:r>
    </w:p>
    <w:p w14:paraId="3F973D39" w14:textId="6DCE93B6"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F558BD" w:rsidRPr="00A672BF">
        <w:t xml:space="preserve">Table </w:t>
      </w:r>
      <w:r w:rsidR="00F558BD" w:rsidRPr="00A672BF">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76F89864" w:rsidR="00FC68DB" w:rsidRPr="00A672BF" w:rsidRDefault="001011A1" w:rsidP="001640C5">
      <w:pPr>
        <w:pStyle w:val="Beschriftung"/>
        <w:keepNext/>
        <w:keepLines/>
      </w:pPr>
      <w:bookmarkStart w:id="259" w:name="_Ref101283923"/>
      <w:bookmarkStart w:id="260" w:name="_Toc130981679"/>
      <w:r w:rsidRPr="00A672BF">
        <w:t xml:space="preserve">Table </w:t>
      </w:r>
      <w:r w:rsidRPr="00A672BF">
        <w:fldChar w:fldCharType="begin"/>
      </w:r>
      <w:r w:rsidRPr="00A672BF">
        <w:instrText xml:space="preserve"> SEQ Table \* ARABIC </w:instrText>
      </w:r>
      <w:r w:rsidRPr="00A672BF">
        <w:fldChar w:fldCharType="separate"/>
      </w:r>
      <w:r w:rsidR="00F558BD" w:rsidRPr="00A672BF">
        <w:rPr>
          <w:noProof/>
        </w:rPr>
        <w:t>3</w:t>
      </w:r>
      <w:r w:rsidRPr="00A672BF">
        <w:fldChar w:fldCharType="end"/>
      </w:r>
      <w:bookmarkEnd w:id="259"/>
      <w:r w:rsidRPr="00A672BF">
        <w:t xml:space="preserve">  </w:t>
      </w:r>
      <w:bookmarkStart w:id="261" w:name="_Hlk101284091"/>
      <w:r w:rsidRPr="00A672BF">
        <w:t>—</w:t>
      </w:r>
      <w:bookmarkEnd w:id="261"/>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0"/>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1A973EF4"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rPr>
                <w:b w:val="0"/>
              </w:rPr>
              <w:t>.</w:t>
            </w:r>
          </w:p>
        </w:tc>
      </w:tr>
    </w:tbl>
    <w:p w14:paraId="05AEE197" w14:textId="6260B0D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2" w:name="_Toc77102008"/>
      <w:r w:rsidRPr="00A672BF">
        <w:rPr>
          <w:b/>
          <w:bCs/>
        </w:rPr>
        <w:t xml:space="preserve">Reasoning about </w:t>
      </w:r>
      <w:r w:rsidRPr="00A672BF">
        <w:rPr>
          <w:rStyle w:val="CodeCharacter"/>
          <w:b/>
        </w:rPr>
        <w:t>&lt;</w:t>
      </w:r>
      <w:proofErr w:type="spellStart"/>
      <w:r w:rsidRPr="00A672BF">
        <w:rPr>
          <w:rStyle w:val="CodeCharacter"/>
          <w:b/>
        </w:rPr>
        <w:t>femdata</w:t>
      </w:r>
      <w:proofErr w:type="spellEnd"/>
      <w:r w:rsidRPr="00A672BF">
        <w:rPr>
          <w:rStyle w:val="CodeCharacter"/>
          <w:b/>
        </w:rPr>
        <w:t>/&gt;</w:t>
      </w:r>
      <w:bookmarkEnd w:id="262"/>
      <w:r w:rsidRPr="00A672BF">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3" w:name="_Toc373504790"/>
      <w:bookmarkStart w:id="264" w:name="_Toc373505008"/>
      <w:bookmarkStart w:id="265" w:name="_Toc339013872"/>
      <w:bookmarkStart w:id="266" w:name="_Ref414560151"/>
      <w:bookmarkStart w:id="267" w:name="_Toc3556946"/>
      <w:bookmarkStart w:id="268" w:name="_Toc34747195"/>
      <w:bookmarkStart w:id="269" w:name="_Toc77102009"/>
      <w:bookmarkStart w:id="270" w:name="_Toc130981484"/>
      <w:bookmarkEnd w:id="263"/>
      <w:bookmarkEnd w:id="264"/>
      <w:r w:rsidRPr="00416C5E">
        <w:t>Connection Data</w:t>
      </w:r>
      <w:bookmarkEnd w:id="265"/>
      <w:r w:rsidRPr="00416C5E">
        <w:t xml:space="preserve"> &lt;connection_group/&gt;</w:t>
      </w:r>
      <w:bookmarkEnd w:id="266"/>
      <w:bookmarkEnd w:id="267"/>
      <w:bookmarkEnd w:id="268"/>
      <w:bookmarkEnd w:id="269"/>
      <w:bookmarkEnd w:id="270"/>
    </w:p>
    <w:p w14:paraId="32F6E620" w14:textId="7D420197" w:rsidR="00560DF4" w:rsidRPr="00560DF4" w:rsidRDefault="00560DF4" w:rsidP="0013175B">
      <w:pPr>
        <w:pStyle w:val="berschrift3"/>
      </w:pPr>
      <w:bookmarkStart w:id="271" w:name="_Toc130981485"/>
      <w:r>
        <w:t>General</w:t>
      </w:r>
      <w:bookmarkEnd w:id="271"/>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5BF8675C" w:rsidR="004366E4" w:rsidRPr="004366E4" w:rsidRDefault="00FC68DB" w:rsidP="00416C5E">
      <w:pPr>
        <w:pStyle w:val="Note"/>
        <w:rPr>
          <w:sz w:val="22"/>
          <w:szCs w:val="22"/>
        </w:rPr>
      </w:pPr>
      <w:r w:rsidRPr="004366E4">
        <w:rPr>
          <w:sz w:val="22"/>
          <w:szCs w:val="22"/>
        </w:rPr>
        <w:t xml:space="preserve">From this, it follows that χMCF files </w:t>
      </w:r>
      <w:r w:rsidRPr="004366E4">
        <w:rPr>
          <w:i/>
          <w:sz w:val="22"/>
          <w:szCs w:val="22"/>
        </w:rPr>
        <w:t>cannot</w:t>
      </w:r>
      <w:r w:rsidRPr="004366E4">
        <w:rPr>
          <w:sz w:val="22"/>
          <w:szCs w:val="22"/>
        </w:rPr>
        <w:t xml:space="preserve"> be simply "pasted together" by use of a standard text editor. </w:t>
      </w:r>
    </w:p>
    <w:p w14:paraId="61C25F7A" w14:textId="6EFF581C"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FB6AF0" w:rsidRPr="004366E4">
        <w:rPr>
          <w:sz w:val="22"/>
          <w:szCs w:val="22"/>
        </w:rPr>
      </w:r>
      <w:r w:rsidR="004366E4">
        <w:rPr>
          <w:sz w:val="22"/>
          <w:szCs w:val="22"/>
        </w:rPr>
        <w:instrText xml:space="preserve"> \* MERGEFORMAT </w:instrText>
      </w:r>
      <w:r w:rsidR="00FB6AF0" w:rsidRPr="004366E4">
        <w:rPr>
          <w:sz w:val="22"/>
          <w:szCs w:val="22"/>
        </w:rPr>
        <w:fldChar w:fldCharType="separate"/>
      </w:r>
      <w:r w:rsidR="00F558BD" w:rsidRPr="004366E4">
        <w:rPr>
          <w:sz w:val="22"/>
          <w:szCs w:val="22"/>
        </w:rPr>
        <w:t xml:space="preserve">Table </w:t>
      </w:r>
      <w:r w:rsidR="00F558BD" w:rsidRPr="004366E4">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FB6AF0" w:rsidRPr="004366E4">
        <w:rPr>
          <w:sz w:val="22"/>
          <w:szCs w:val="22"/>
        </w:rPr>
      </w:r>
      <w:r w:rsidR="004366E4">
        <w:rPr>
          <w:sz w:val="22"/>
          <w:szCs w:val="22"/>
        </w:rPr>
        <w:instrText xml:space="preserve"> \* MERGEFORMAT </w:instrText>
      </w:r>
      <w:r w:rsidR="00FB6AF0" w:rsidRPr="004366E4">
        <w:rPr>
          <w:sz w:val="22"/>
          <w:szCs w:val="22"/>
        </w:rPr>
        <w:fldChar w:fldCharType="separate"/>
      </w:r>
      <w:r w:rsidR="00F558BD" w:rsidRPr="004366E4">
        <w:rPr>
          <w:sz w:val="22"/>
          <w:szCs w:val="22"/>
        </w:rPr>
        <w:t xml:space="preserve">Table </w:t>
      </w:r>
      <w:r w:rsidR="00F558BD" w:rsidRPr="004366E4">
        <w:rPr>
          <w:noProof/>
          <w:sz w:val="22"/>
          <w:szCs w:val="22"/>
        </w:rPr>
        <w:t>5</w:t>
      </w:r>
      <w:r w:rsidR="00F558BD" w:rsidRPr="004366E4">
        <w:rPr>
          <w:sz w:val="22"/>
          <w:szCs w:val="22"/>
        </w:rPr>
        <w:t xml:space="preserve"> — Nested elements of element </w:t>
      </w:r>
      <w:r w:rsidR="00F558BD" w:rsidRPr="004366E4">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2A2862BE" w:rsidR="00487DEB" w:rsidRPr="0013175B" w:rsidRDefault="00FC68DB" w:rsidP="001640C5">
      <w:pPr>
        <w:pStyle w:val="Beschriftung"/>
        <w:keepNext/>
        <w:keepLines/>
        <w:rPr>
          <w:rFonts w:ascii="Courier New" w:hAnsi="Courier New" w:cs="Courier New"/>
        </w:rPr>
      </w:pPr>
      <w:bookmarkStart w:id="272" w:name="_Ref101337911"/>
      <w:bookmarkStart w:id="273" w:name="_Toc3566416"/>
      <w:bookmarkStart w:id="274" w:name="_Toc34747416"/>
      <w:bookmarkStart w:id="275" w:name="_Toc77095864"/>
      <w:bookmarkStart w:id="276" w:name="_Ref101337842"/>
      <w:bookmarkStart w:id="277"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2"/>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3"/>
      <w:bookmarkEnd w:id="274"/>
      <w:bookmarkEnd w:id="275"/>
      <w:bookmarkEnd w:id="276"/>
      <w:bookmarkEnd w:id="277"/>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8" w:name="_Toc3566417"/>
      <w:bookmarkStart w:id="279" w:name="_Toc34747417"/>
      <w:bookmarkStart w:id="280" w:name="_Toc77095865"/>
      <w:bookmarkStart w:id="281" w:name="_Ref101337844"/>
      <w:bookmarkStart w:id="282"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8"/>
      <w:bookmarkEnd w:id="279"/>
      <w:bookmarkEnd w:id="280"/>
      <w:bookmarkEnd w:id="281"/>
      <w:bookmarkEnd w:id="28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77777777"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3" w:name="_Ref432343981"/>
      <w:bookmarkStart w:id="284" w:name="_Toc3556947"/>
      <w:bookmarkStart w:id="285" w:name="_Toc34747196"/>
      <w:bookmarkStart w:id="286" w:name="_Toc77102010"/>
      <w:bookmarkStart w:id="287" w:name="_Toc130981486"/>
      <w:r w:rsidRPr="00F54804">
        <w:t>Connected Objects</w:t>
      </w:r>
      <w:bookmarkEnd w:id="283"/>
      <w:bookmarkEnd w:id="284"/>
      <w:bookmarkEnd w:id="285"/>
      <w:bookmarkEnd w:id="286"/>
      <w:bookmarkEnd w:id="287"/>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8" w:name="_Ref101338215"/>
      <w:bookmarkStart w:id="289" w:name="_Toc3566418"/>
      <w:bookmarkStart w:id="290" w:name="_Toc34747418"/>
      <w:bookmarkStart w:id="291" w:name="_Toc77095866"/>
      <w:bookmarkStart w:id="292" w:name="_Toc130981682"/>
      <w:bookmarkStart w:id="293"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8"/>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9"/>
      <w:bookmarkEnd w:id="290"/>
      <w:bookmarkEnd w:id="291"/>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4" w:name="_Ref428791371"/>
      <w:bookmarkStart w:id="295" w:name="_Ref428891357"/>
      <w:bookmarkStart w:id="296" w:name="_Ref428892751"/>
      <w:bookmarkStart w:id="297" w:name="_Toc3556948"/>
      <w:bookmarkStart w:id="298" w:name="_Toc34747197"/>
      <w:bookmarkStart w:id="299" w:name="_Toc77102011"/>
      <w:r w:rsidRPr="005C2D94">
        <w:t xml:space="preserve">Element </w:t>
      </w:r>
      <w:r w:rsidRPr="00251C60">
        <w:rPr>
          <w:rStyle w:val="CodeCharacter"/>
        </w:rPr>
        <w:t>&lt;part/&gt;</w:t>
      </w:r>
      <w:bookmarkEnd w:id="293"/>
      <w:bookmarkEnd w:id="294"/>
      <w:bookmarkEnd w:id="295"/>
      <w:bookmarkEnd w:id="296"/>
      <w:bookmarkEnd w:id="297"/>
      <w:bookmarkEnd w:id="298"/>
      <w:bookmarkEnd w:id="299"/>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31B469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F558BD" w:rsidRPr="00986240">
        <w:t xml:space="preserve">Table </w:t>
      </w:r>
      <w:r w:rsidR="00F558BD" w:rsidRPr="00986240">
        <w:rPr>
          <w:noProof/>
        </w:rPr>
        <w:t>7</w:t>
      </w:r>
      <w:r w:rsidR="00FB6AF0" w:rsidRPr="00986240">
        <w:fldChar w:fldCharType="end"/>
      </w:r>
      <w:r w:rsidR="00FB6AF0" w:rsidRPr="00986240">
        <w:t>.</w:t>
      </w:r>
    </w:p>
    <w:p w14:paraId="6BDD5E3C" w14:textId="4B1474D8" w:rsidR="00FB6AF0" w:rsidRPr="00986240" w:rsidRDefault="00FC68DB" w:rsidP="001640C5">
      <w:pPr>
        <w:pStyle w:val="Beschriftung"/>
        <w:keepNext/>
        <w:keepLines/>
      </w:pPr>
      <w:bookmarkStart w:id="300" w:name="_Ref101338320"/>
      <w:bookmarkStart w:id="301" w:name="_Toc3566419"/>
      <w:bookmarkStart w:id="302" w:name="_Toc34747419"/>
      <w:bookmarkStart w:id="303" w:name="_Toc77095867"/>
      <w:bookmarkStart w:id="304" w:name="_Toc130981683"/>
      <w:r w:rsidRPr="00986240">
        <w:lastRenderedPageBreak/>
        <w:t xml:space="preserve">Table </w:t>
      </w:r>
      <w:r w:rsidRPr="00986240">
        <w:fldChar w:fldCharType="begin"/>
      </w:r>
      <w:r w:rsidRPr="00986240">
        <w:instrText xml:space="preserve"> SEQ Table \* ARABIC </w:instrText>
      </w:r>
      <w:r w:rsidRPr="00986240">
        <w:fldChar w:fldCharType="separate"/>
      </w:r>
      <w:r w:rsidR="00F558BD" w:rsidRPr="00986240">
        <w:rPr>
          <w:noProof/>
        </w:rPr>
        <w:t>7</w:t>
      </w:r>
      <w:r w:rsidRPr="00986240">
        <w:fldChar w:fldCharType="end"/>
      </w:r>
      <w:bookmarkEnd w:id="300"/>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1"/>
      <w:bookmarkEnd w:id="302"/>
      <w:bookmarkEnd w:id="303"/>
      <w:bookmarkEnd w:id="30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A76BFE">
      <w:pPr>
        <w:pStyle w:val="Example"/>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A76BFE">
      <w:pPr>
        <w:pStyle w:val="Example"/>
      </w:pPr>
      <w:r w:rsidRPr="00986240">
        <w:t>EXAMPLE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A76BFE">
      <w:pPr>
        <w:pStyle w:val="Example"/>
      </w:pPr>
      <w:r w:rsidRPr="00986240">
        <w:t xml:space="preserve">EXAMPLE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A76BFE">
      <w:pPr>
        <w:pStyle w:val="Example"/>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5" w:name="_Toc3556949"/>
      <w:bookmarkStart w:id="306" w:name="_Toc34747198"/>
      <w:bookmarkStart w:id="307"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5"/>
      <w:bookmarkEnd w:id="306"/>
      <w:bookmarkEnd w:id="307"/>
      <w:r w:rsidR="00986240">
        <w:rPr>
          <w:rFonts w:ascii="Courier New" w:hAnsi="Courier New" w:cs="Courier New"/>
        </w:rPr>
        <w:t xml:space="preserve"> </w:t>
      </w:r>
    </w:p>
    <w:p w14:paraId="16134B5C" w14:textId="614B497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F558BD" w:rsidRPr="00986240">
        <w:t xml:space="preserve">Table </w:t>
      </w:r>
      <w:r w:rsidR="00F558BD" w:rsidRPr="00986240">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190A5F1A" w:rsidR="007526CE" w:rsidRPr="00986240" w:rsidRDefault="00FC68DB" w:rsidP="001640C5">
      <w:pPr>
        <w:pStyle w:val="Beschriftung"/>
        <w:keepNext/>
        <w:keepLines/>
      </w:pPr>
      <w:bookmarkStart w:id="308" w:name="_Ref101338396"/>
      <w:bookmarkStart w:id="309" w:name="_Toc3566420"/>
      <w:bookmarkStart w:id="310" w:name="_Toc34747420"/>
      <w:bookmarkStart w:id="311" w:name="_Toc77095868"/>
      <w:bookmarkStart w:id="312" w:name="_Toc130981684"/>
      <w:r w:rsidRPr="00986240">
        <w:t xml:space="preserve">Table </w:t>
      </w:r>
      <w:r w:rsidRPr="00986240">
        <w:fldChar w:fldCharType="begin"/>
      </w:r>
      <w:r w:rsidRPr="00986240">
        <w:instrText xml:space="preserve"> SEQ Table \* ARABIC </w:instrText>
      </w:r>
      <w:r w:rsidRPr="00986240">
        <w:fldChar w:fldCharType="separate"/>
      </w:r>
      <w:r w:rsidR="00F558BD" w:rsidRPr="00986240">
        <w:rPr>
          <w:noProof/>
        </w:rPr>
        <w:t>8</w:t>
      </w:r>
      <w:r w:rsidRPr="00986240">
        <w:fldChar w:fldCharType="end"/>
      </w:r>
      <w:bookmarkEnd w:id="308"/>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9"/>
      <w:bookmarkEnd w:id="310"/>
      <w:bookmarkEnd w:id="311"/>
      <w:bookmarkEnd w:id="3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A76BFE">
      <w:pPr>
        <w:pStyle w:val="Example"/>
      </w:pPr>
      <w:r w:rsidRPr="00986240">
        <w:lastRenderedPageBreak/>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A76BFE">
      <w:pPr>
        <w:pStyle w:val="Example"/>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3" w:name="_Toc21650806"/>
      <w:bookmarkStart w:id="314" w:name="_Ref21651717"/>
      <w:bookmarkStart w:id="315" w:name="_Toc34747199"/>
      <w:bookmarkStart w:id="316" w:name="_Toc77102013"/>
      <w:r w:rsidRPr="00F54804">
        <w:lastRenderedPageBreak/>
        <w:t>Special Topological situations</w:t>
      </w:r>
      <w:bookmarkEnd w:id="313"/>
      <w:bookmarkEnd w:id="314"/>
      <w:bookmarkEnd w:id="315"/>
      <w:bookmarkEnd w:id="316"/>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7" w:name="_Ref101779954"/>
      <w:bookmarkStart w:id="318"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7"/>
      <w:r>
        <w:t xml:space="preserve"> — Special </w:t>
      </w:r>
      <w:r w:rsidR="007F01E9">
        <w:t xml:space="preserve">Stacking </w:t>
      </w:r>
      <w:r>
        <w:t>Topologies</w:t>
      </w:r>
      <w:bookmarkEnd w:id="318"/>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9" w:name="_Ref101338492"/>
      <w:bookmarkStart w:id="320" w:name="_Toc130981685"/>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9"/>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1" w:name="_Ref101338594"/>
      <w:bookmarkStart w:id="322" w:name="_Toc21651032"/>
      <w:bookmarkStart w:id="323" w:name="_Toc34747422"/>
      <w:bookmarkStart w:id="324" w:name="_Toc77095870"/>
      <w:bookmarkStart w:id="325"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1"/>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2"/>
      <w:bookmarkEnd w:id="323"/>
      <w:bookmarkEnd w:id="324"/>
      <w:bookmarkEnd w:id="325"/>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6" w:name="_Ref101338707"/>
      <w:bookmarkStart w:id="327"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6"/>
      <w:r>
        <w:t xml:space="preserve"> —</w:t>
      </w:r>
      <w:r w:rsidRPr="00F54804">
        <w:t xml:space="preserve"> </w:t>
      </w:r>
      <w:r>
        <w:t xml:space="preserve"> </w:t>
      </w:r>
      <w:r w:rsidRPr="00F54804">
        <w:t xml:space="preserve"> Attributes of &lt;level&gt;</w:t>
      </w:r>
      <w:bookmarkEnd w:id="32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3609A2F3"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Hence, indices </w:t>
      </w:r>
      <w:r w:rsidR="003359B7">
        <w:t>shall</w:t>
      </w:r>
      <w:r w:rsidR="003359B7" w:rsidRPr="00F54804">
        <w:t xml:space="preserve"> </w:t>
      </w:r>
      <w:r w:rsidRPr="00F54804">
        <w:t xml:space="preserve">be unique within one stacking list. </w:t>
      </w:r>
      <w:r w:rsidR="00AC3CCF">
        <w:t>The r</w:t>
      </w:r>
      <w:r w:rsidRPr="00F54804">
        <w:t xml:space="preserve">estriction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13A7D564"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8"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8"/>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9" w:name="_Ref414608310"/>
      <w:bookmarkStart w:id="330" w:name="_Toc3556950"/>
      <w:bookmarkStart w:id="331" w:name="_Toc34747200"/>
      <w:bookmarkStart w:id="332" w:name="_Toc77102014"/>
      <w:bookmarkStart w:id="333" w:name="_Toc130981487"/>
      <w:r w:rsidRPr="005C2D94">
        <w:t>Contacts and Friction</w:t>
      </w:r>
      <w:bookmarkEnd w:id="329"/>
      <w:bookmarkEnd w:id="330"/>
      <w:bookmarkEnd w:id="331"/>
      <w:bookmarkEnd w:id="332"/>
      <w:bookmarkEnd w:id="333"/>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lastRenderedPageBreak/>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4" w:name="_Ref414841585"/>
      <w:bookmarkStart w:id="335" w:name="_Toc3556951"/>
      <w:bookmarkStart w:id="336" w:name="_Toc34747201"/>
      <w:bookmarkStart w:id="337" w:name="_Toc77102015"/>
      <w:r w:rsidRPr="00F54804">
        <w:t>Element &lt;</w:t>
      </w:r>
      <w:proofErr w:type="spellStart"/>
      <w:r w:rsidRPr="00F54804">
        <w:t>contact_list</w:t>
      </w:r>
      <w:proofErr w:type="spellEnd"/>
      <w:r w:rsidRPr="00F54804">
        <w:t>/&gt;</w:t>
      </w:r>
      <w:bookmarkEnd w:id="334"/>
      <w:bookmarkEnd w:id="335"/>
      <w:bookmarkEnd w:id="336"/>
      <w:bookmarkEnd w:id="337"/>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8" w:name="_Ref101338881"/>
      <w:bookmarkStart w:id="339" w:name="_Toc414573794"/>
      <w:bookmarkStart w:id="340" w:name="_Toc3566421"/>
      <w:bookmarkStart w:id="341" w:name="_Toc34747424"/>
      <w:bookmarkStart w:id="342" w:name="_Toc77095872"/>
      <w:bookmarkStart w:id="343"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8"/>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9"/>
      <w:bookmarkEnd w:id="340"/>
      <w:bookmarkEnd w:id="341"/>
      <w:bookmarkEnd w:id="342"/>
      <w:bookmarkEnd w:id="343"/>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4" w:name="_Toc3556952"/>
      <w:bookmarkStart w:id="345" w:name="_Toc34747202"/>
      <w:bookmarkStart w:id="346" w:name="_Toc77102016"/>
      <w:r w:rsidRPr="000A1B7B">
        <w:t>Element &lt;contact</w:t>
      </w:r>
      <w:r w:rsidRPr="00726144">
        <w:t>/</w:t>
      </w:r>
      <w:r w:rsidRPr="00F54804">
        <w:t>&gt;</w:t>
      </w:r>
      <w:bookmarkEnd w:id="344"/>
      <w:bookmarkEnd w:id="345"/>
      <w:bookmarkEnd w:id="346"/>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7"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7"/>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8" w:name="_Toc3556953"/>
      <w:bookmarkStart w:id="349" w:name="_Toc34747203"/>
      <w:bookmarkStart w:id="350" w:name="_Toc77102017"/>
      <w:r w:rsidRPr="00F54804">
        <w:t>Element &lt;partner/&gt;</w:t>
      </w:r>
      <w:bookmarkEnd w:id="348"/>
      <w:bookmarkEnd w:id="349"/>
      <w:bookmarkEnd w:id="350"/>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1" w:name="_Ref101339376"/>
      <w:bookmarkStart w:id="352" w:name="_Toc414573795"/>
      <w:bookmarkStart w:id="353" w:name="_Toc3566423"/>
      <w:bookmarkStart w:id="354" w:name="_Toc34747426"/>
      <w:bookmarkStart w:id="355" w:name="_Toc77095874"/>
      <w:bookmarkStart w:id="356"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1"/>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2"/>
      <w:bookmarkEnd w:id="353"/>
      <w:bookmarkEnd w:id="354"/>
      <w:bookmarkEnd w:id="355"/>
      <w:bookmarkEnd w:id="356"/>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lastRenderedPageBreak/>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7" w:name="_Toc3556954"/>
      <w:bookmarkStart w:id="358" w:name="_Toc34747204"/>
      <w:bookmarkStart w:id="359" w:name="_Toc77102018"/>
      <w:r w:rsidRPr="00F54804">
        <w:t>Element &lt;coefficients/&gt;</w:t>
      </w:r>
      <w:bookmarkEnd w:id="357"/>
      <w:bookmarkEnd w:id="358"/>
      <w:bookmarkEnd w:id="359"/>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77777777" w:rsidR="00FC68DB" w:rsidRPr="00E42208" w:rsidRDefault="00FC68DB" w:rsidP="00B202D2">
      <w:pPr>
        <w:pStyle w:val="XMLCode"/>
        <w:keepNext/>
        <w:rPr>
          <w:lang w:val="en-GB"/>
        </w:rPr>
      </w:pPr>
      <w:r w:rsidRPr="00E42208">
        <w:rPr>
          <w:lang w:val="en-GB"/>
        </w:rPr>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0" w:name="_Ref414837767"/>
      <w:bookmarkStart w:id="361" w:name="_Toc3556955"/>
      <w:bookmarkStart w:id="362" w:name="_Toc34747205"/>
      <w:bookmarkStart w:id="363" w:name="_Toc77102019"/>
      <w:r w:rsidRPr="00E42208">
        <w:t>Local Contact Properties</w:t>
      </w:r>
      <w:bookmarkEnd w:id="360"/>
      <w:bookmarkEnd w:id="361"/>
      <w:bookmarkEnd w:id="362"/>
      <w:bookmarkEnd w:id="363"/>
      <w:r w:rsidRPr="00E42208">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4" w:name="_Ref101340168"/>
      <w:bookmarkStart w:id="365" w:name="_Toc130981691"/>
      <w:r w:rsidRPr="00F54804">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4"/>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5"/>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6" w:name="_Ref414836574"/>
      <w:bookmarkStart w:id="367" w:name="_Toc3556956"/>
      <w:bookmarkStart w:id="368" w:name="_Toc34747206"/>
      <w:bookmarkStart w:id="369" w:name="_Toc77102020"/>
      <w:bookmarkStart w:id="370" w:name="_Toc130981488"/>
      <w:r w:rsidRPr="000A1B7B">
        <w:t>Joints</w:t>
      </w:r>
      <w:bookmarkEnd w:id="366"/>
      <w:bookmarkEnd w:id="367"/>
      <w:bookmarkEnd w:id="368"/>
      <w:bookmarkEnd w:id="369"/>
      <w:bookmarkEnd w:id="370"/>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lastRenderedPageBreak/>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1"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2" w:name="_Toc428456083"/>
      <w:bookmarkStart w:id="373" w:name="_Toc428537047"/>
      <w:bookmarkStart w:id="374" w:name="_Toc428969366"/>
      <w:bookmarkStart w:id="375" w:name="_Toc429052757"/>
      <w:bookmarkStart w:id="376" w:name="_Toc3556957"/>
      <w:bookmarkStart w:id="377" w:name="_Toc34747207"/>
      <w:bookmarkStart w:id="378" w:name="_Toc77102021"/>
      <w:bookmarkStart w:id="379" w:name="_Toc130981489"/>
      <w:bookmarkEnd w:id="372"/>
      <w:bookmarkEnd w:id="373"/>
      <w:bookmarkEnd w:id="374"/>
      <w:bookmarkEnd w:id="375"/>
      <w:r w:rsidRPr="000A1B7B">
        <w:t>A Minimalistic Example of a χMCF file</w:t>
      </w:r>
      <w:bookmarkEnd w:id="376"/>
      <w:bookmarkEnd w:id="377"/>
      <w:bookmarkEnd w:id="378"/>
      <w:bookmarkEnd w:id="379"/>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lastRenderedPageBreak/>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0" w:name="_Toc428279348"/>
      <w:bookmarkStart w:id="381" w:name="_Toc428456085"/>
      <w:bookmarkStart w:id="382" w:name="_Toc428537049"/>
      <w:bookmarkStart w:id="383" w:name="_Toc428969368"/>
      <w:bookmarkStart w:id="384" w:name="_Toc429052759"/>
      <w:bookmarkStart w:id="385" w:name="_Toc3556958"/>
      <w:bookmarkStart w:id="386" w:name="_Toc34747208"/>
      <w:bookmarkStart w:id="387" w:name="_Toc77102022"/>
      <w:bookmarkStart w:id="388" w:name="_Toc130981490"/>
      <w:bookmarkEnd w:id="380"/>
      <w:bookmarkEnd w:id="381"/>
      <w:bookmarkEnd w:id="382"/>
      <w:bookmarkEnd w:id="383"/>
      <w:bookmarkEnd w:id="384"/>
      <w:r w:rsidRPr="00F54804">
        <w:t>XML Schema Definition</w:t>
      </w:r>
      <w:bookmarkEnd w:id="385"/>
      <w:bookmarkEnd w:id="386"/>
      <w:bookmarkEnd w:id="387"/>
      <w:bookmarkEnd w:id="388"/>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9" w:name="_Toc334484488"/>
      <w:bookmarkStart w:id="390" w:name="_Toc334486133"/>
      <w:bookmarkStart w:id="391" w:name="XMLStructureConnectionGroups"/>
      <w:bookmarkStart w:id="392" w:name="SeamweldConnectionGroupPart"/>
      <w:bookmarkStart w:id="393" w:name="XMLStructurePartsPIDs"/>
      <w:bookmarkStart w:id="394" w:name="XMLStructureConnections"/>
      <w:bookmarkStart w:id="395" w:name="XMLStructurePointConnections"/>
      <w:bookmarkStart w:id="396" w:name="XMLStructureLineConnections"/>
      <w:bookmarkStart w:id="397" w:name="XMLStructurePlaneConnections"/>
      <w:bookmarkStart w:id="398" w:name="_Toc338938892"/>
      <w:bookmarkStart w:id="399" w:name="_Toc338939088"/>
      <w:bookmarkStart w:id="400" w:name="_Toc3556959"/>
      <w:bookmarkStart w:id="401" w:name="_Toc34747209"/>
      <w:bookmarkStart w:id="402" w:name="_Toc77102023"/>
      <w:bookmarkStart w:id="403" w:name="_Toc130981491"/>
      <w:bookmarkEnd w:id="169"/>
      <w:bookmarkEnd w:id="170"/>
      <w:bookmarkEnd w:id="389"/>
      <w:bookmarkEnd w:id="390"/>
      <w:bookmarkEnd w:id="391"/>
      <w:bookmarkEnd w:id="392"/>
      <w:bookmarkEnd w:id="393"/>
      <w:bookmarkEnd w:id="394"/>
      <w:bookmarkEnd w:id="395"/>
      <w:bookmarkEnd w:id="396"/>
      <w:bookmarkEnd w:id="397"/>
      <w:r w:rsidRPr="00F54804">
        <w:t>Data Common to any Connection</w:t>
      </w:r>
      <w:bookmarkEnd w:id="398"/>
      <w:bookmarkEnd w:id="399"/>
      <w:bookmarkEnd w:id="400"/>
      <w:bookmarkEnd w:id="401"/>
      <w:bookmarkEnd w:id="402"/>
      <w:bookmarkEnd w:id="403"/>
      <w:r w:rsidRPr="00F54804">
        <w:t xml:space="preserve"> </w:t>
      </w:r>
    </w:p>
    <w:p w14:paraId="065EFE33" w14:textId="77777777" w:rsidR="00FC68DB" w:rsidRPr="005C2D94" w:rsidRDefault="00FC68DB" w:rsidP="00B202D2">
      <w:pPr>
        <w:pStyle w:val="berschrift2"/>
      </w:pPr>
      <w:bookmarkStart w:id="404" w:name="_Ref448911656"/>
      <w:bookmarkStart w:id="405" w:name="_Toc3556960"/>
      <w:bookmarkStart w:id="406" w:name="_Toc34747210"/>
      <w:bookmarkStart w:id="407" w:name="_Toc77102024"/>
      <w:bookmarkStart w:id="408" w:name="_Toc130981492"/>
      <w:bookmarkStart w:id="409" w:name="_Toc413359574"/>
      <w:bookmarkStart w:id="410" w:name="_Toc338938893"/>
      <w:bookmarkStart w:id="411" w:name="_Toc338939089"/>
      <w:bookmarkStart w:id="412" w:name="_Toc288196462"/>
      <w:bookmarkStart w:id="413" w:name="_Toc288200760"/>
      <w:r w:rsidRPr="005C2D94">
        <w:t>Indices and their properties</w:t>
      </w:r>
      <w:bookmarkEnd w:id="404"/>
      <w:bookmarkEnd w:id="405"/>
      <w:bookmarkEnd w:id="406"/>
      <w:bookmarkEnd w:id="407"/>
      <w:bookmarkEnd w:id="408"/>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4" w:name="_Toc130981493"/>
      <w:bookmarkEnd w:id="409"/>
      <w:r w:rsidRPr="00F54804">
        <w:rPr>
          <w:szCs w:val="34"/>
        </w:rPr>
        <w:t>Connection Referencing</w:t>
      </w:r>
      <w:bookmarkEnd w:id="414"/>
      <w:r w:rsidRPr="00F54804">
        <w:rPr>
          <w:szCs w:val="34"/>
        </w:rPr>
        <w:t xml:space="preserve"> </w:t>
      </w:r>
    </w:p>
    <w:p w14:paraId="5A305FE7" w14:textId="37AACF96" w:rsidR="00EE0CF2" w:rsidRPr="00BF5C18" w:rsidRDefault="00EE0CF2" w:rsidP="0013175B">
      <w:pPr>
        <w:pStyle w:val="berschrift3"/>
      </w:pPr>
      <w:bookmarkStart w:id="415" w:name="_Toc130981494"/>
      <w:r>
        <w:t>Need for Referencing</w:t>
      </w:r>
      <w:bookmarkEnd w:id="415"/>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6" w:name="_Toc130981495"/>
      <w:r w:rsidRPr="00F54804">
        <w:t xml:space="preserve">Attribute </w:t>
      </w:r>
      <w:r w:rsidRPr="00F54804">
        <w:rPr>
          <w:rFonts w:ascii="Courier New" w:hAnsi="Courier New" w:cs="Courier New"/>
          <w:szCs w:val="34"/>
          <w:highlight w:val="white"/>
        </w:rPr>
        <w:t>label</w:t>
      </w:r>
      <w:bookmarkEnd w:id="416"/>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7" w:name="_Toc130981496"/>
      <w:bookmarkStart w:id="418" w:name="_Toc77102026"/>
      <w:r w:rsidRPr="00F54804">
        <w:lastRenderedPageBreak/>
        <w:t xml:space="preserve">Attribute </w:t>
      </w:r>
      <w:r w:rsidRPr="00F54804">
        <w:rPr>
          <w:rFonts w:ascii="Courier New" w:hAnsi="Courier New" w:cs="Courier New"/>
          <w:szCs w:val="34"/>
          <w:highlight w:val="white"/>
        </w:rPr>
        <w:t>ident</w:t>
      </w:r>
      <w:bookmarkEnd w:id="417"/>
      <w:r w:rsidRPr="00F54804">
        <w:t xml:space="preserve"> </w:t>
      </w:r>
      <w:bookmarkEnd w:id="418"/>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19" w:name="_Ref413329202"/>
      <w:bookmarkStart w:id="420" w:name="_Toc413359575"/>
      <w:bookmarkStart w:id="421" w:name="_Toc3556962"/>
      <w:bookmarkStart w:id="422" w:name="_Toc34747212"/>
      <w:bookmarkStart w:id="423" w:name="_Toc77102027"/>
      <w:bookmarkStart w:id="424" w:name="_Toc130981497"/>
      <w:r w:rsidRPr="005C2D94">
        <w:rPr>
          <w:szCs w:val="34"/>
        </w:rPr>
        <w:t>Dimensions and Coordinates</w:t>
      </w:r>
      <w:bookmarkEnd w:id="419"/>
      <w:bookmarkEnd w:id="420"/>
      <w:bookmarkEnd w:id="421"/>
      <w:bookmarkEnd w:id="422"/>
      <w:bookmarkEnd w:id="423"/>
      <w:bookmarkEnd w:id="424"/>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5" w:name="_Toc413359576"/>
      <w:bookmarkStart w:id="426" w:name="_Ref440360308"/>
      <w:bookmarkStart w:id="427" w:name="_Ref440360312"/>
      <w:bookmarkStart w:id="428" w:name="_Ref440360851"/>
      <w:bookmarkStart w:id="429" w:name="_Ref440360857"/>
      <w:bookmarkStart w:id="430" w:name="_Ref440453613"/>
      <w:bookmarkStart w:id="431" w:name="_Ref440453616"/>
      <w:bookmarkStart w:id="432" w:name="_Ref440454500"/>
      <w:bookmarkStart w:id="433" w:name="_Ref440454502"/>
      <w:bookmarkStart w:id="434" w:name="_Toc3556963"/>
      <w:bookmarkStart w:id="435" w:name="_Toc34747213"/>
      <w:bookmarkStart w:id="436" w:name="_Toc77102028"/>
      <w:bookmarkStart w:id="437"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5"/>
      <w:bookmarkEnd w:id="426"/>
      <w:bookmarkEnd w:id="427"/>
      <w:bookmarkEnd w:id="428"/>
      <w:bookmarkEnd w:id="429"/>
      <w:bookmarkEnd w:id="430"/>
      <w:bookmarkEnd w:id="431"/>
      <w:bookmarkEnd w:id="432"/>
      <w:bookmarkEnd w:id="433"/>
      <w:bookmarkEnd w:id="434"/>
      <w:bookmarkEnd w:id="435"/>
      <w:bookmarkEnd w:id="436"/>
      <w:bookmarkEnd w:id="437"/>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8" w:name="_Ref428442251"/>
      <w:bookmarkStart w:id="439" w:name="_Toc3556964"/>
      <w:bookmarkStart w:id="440" w:name="_Toc34747214"/>
      <w:bookmarkStart w:id="441" w:name="_Toc77102029"/>
      <w:bookmarkStart w:id="442" w:name="_Toc130981499"/>
      <w:r w:rsidRPr="00F54804">
        <w:rPr>
          <w:szCs w:val="34"/>
        </w:rPr>
        <w:t>Custom Attributes list</w:t>
      </w:r>
      <w:bookmarkEnd w:id="438"/>
      <w:bookmarkEnd w:id="439"/>
      <w:bookmarkEnd w:id="440"/>
      <w:bookmarkEnd w:id="441"/>
      <w:bookmarkEnd w:id="442"/>
      <w:r w:rsidR="00734A9C">
        <w:rPr>
          <w:szCs w:val="34"/>
        </w:rPr>
        <w:t xml:space="preserve"> </w:t>
      </w:r>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lastRenderedPageBreak/>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064BFE2F" w14:textId="77777777" w:rsidR="00FC68DB" w:rsidRPr="00734A9C"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3"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lastRenderedPageBreak/>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4"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5"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lastRenderedPageBreak/>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6"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7"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8"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9"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50"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5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1"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1"/>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2"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3"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4"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4"/>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5"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6"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7"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7"/>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8" w:name="_Toc440038865"/>
      <w:bookmarkStart w:id="459" w:name="_Toc3556965"/>
      <w:bookmarkStart w:id="460" w:name="_Toc34747215"/>
      <w:bookmarkStart w:id="461" w:name="_Toc77102030"/>
      <w:bookmarkStart w:id="462"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8"/>
      <w:bookmarkEnd w:id="459"/>
      <w:bookmarkEnd w:id="460"/>
      <w:bookmarkEnd w:id="461"/>
      <w:bookmarkEnd w:id="462"/>
    </w:p>
    <w:p w14:paraId="46209363" w14:textId="5E11C13B" w:rsidR="00EE0CF2" w:rsidRPr="00BF5C18" w:rsidRDefault="00EE0CF2" w:rsidP="0013175B">
      <w:pPr>
        <w:pStyle w:val="berschrift3"/>
      </w:pPr>
      <w:bookmarkStart w:id="463" w:name="_Toc130981501"/>
      <w:r>
        <w:t>General</w:t>
      </w:r>
      <w:bookmarkEnd w:id="463"/>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4" w:name="_Toc440038866"/>
      <w:bookmarkStart w:id="465" w:name="_Toc3556966"/>
      <w:bookmarkStart w:id="466" w:name="_Toc34747216"/>
      <w:bookmarkStart w:id="467" w:name="_Toc77102031"/>
      <w:bookmarkStart w:id="468"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4"/>
      <w:bookmarkEnd w:id="465"/>
      <w:bookmarkEnd w:id="466"/>
      <w:bookmarkEnd w:id="467"/>
      <w:bookmarkEnd w:id="468"/>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9" w:name="_Toc440038867"/>
      <w:bookmarkStart w:id="470" w:name="_Toc3556967"/>
      <w:bookmarkStart w:id="471" w:name="_Toc34747217"/>
      <w:bookmarkStart w:id="472" w:name="_Toc77102032"/>
      <w:bookmarkStart w:id="473"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9"/>
      <w:bookmarkEnd w:id="470"/>
      <w:bookmarkEnd w:id="471"/>
      <w:bookmarkEnd w:id="472"/>
      <w:bookmarkEnd w:id="473"/>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4" w:name="_Toc440038868"/>
      <w:bookmarkStart w:id="475" w:name="_Toc3556968"/>
      <w:bookmarkStart w:id="476" w:name="_Toc34747218"/>
      <w:bookmarkStart w:id="477" w:name="_Toc77102033"/>
      <w:bookmarkStart w:id="478"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4"/>
      <w:bookmarkEnd w:id="475"/>
      <w:bookmarkEnd w:id="476"/>
      <w:bookmarkEnd w:id="477"/>
      <w:bookmarkEnd w:id="478"/>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9" w:name="_Toc3556969"/>
      <w:bookmarkStart w:id="480" w:name="_Toc34747219"/>
      <w:bookmarkStart w:id="481" w:name="_Toc77102034"/>
      <w:bookmarkStart w:id="482" w:name="_Toc130981505"/>
      <w:r w:rsidRPr="00F54804">
        <w:t>0D connections</w:t>
      </w:r>
      <w:bookmarkEnd w:id="479"/>
      <w:bookmarkEnd w:id="480"/>
      <w:bookmarkEnd w:id="481"/>
      <w:bookmarkEnd w:id="482"/>
    </w:p>
    <w:p w14:paraId="7BFE46E1" w14:textId="77777777" w:rsidR="00FC68DB" w:rsidRPr="005C2D94" w:rsidRDefault="00FC68DB" w:rsidP="00B202D2">
      <w:pPr>
        <w:pStyle w:val="berschrift2"/>
      </w:pPr>
      <w:bookmarkStart w:id="483" w:name="_Toc413359578"/>
      <w:bookmarkStart w:id="484" w:name="_Toc3556970"/>
      <w:bookmarkStart w:id="485" w:name="_Toc34747220"/>
      <w:bookmarkStart w:id="486" w:name="_Toc77102035"/>
      <w:bookmarkStart w:id="487" w:name="_Toc130981506"/>
      <w:r w:rsidRPr="005C2D94">
        <w:t>Generic Definitions</w:t>
      </w:r>
      <w:bookmarkEnd w:id="483"/>
      <w:bookmarkEnd w:id="484"/>
      <w:bookmarkEnd w:id="485"/>
      <w:bookmarkEnd w:id="486"/>
      <w:bookmarkEnd w:id="487"/>
    </w:p>
    <w:p w14:paraId="64F211EF" w14:textId="3D181317" w:rsidR="00FC68DB" w:rsidRDefault="00FC68DB" w:rsidP="00B202D2">
      <w:pPr>
        <w:pStyle w:val="berschrift3"/>
      </w:pPr>
      <w:bookmarkStart w:id="488" w:name="_Toc413359579"/>
      <w:bookmarkStart w:id="489" w:name="_Ref428958711"/>
      <w:bookmarkStart w:id="490" w:name="_Toc3556971"/>
      <w:bookmarkStart w:id="491" w:name="_Toc34747221"/>
      <w:bookmarkStart w:id="492" w:name="_Toc77102036"/>
      <w:bookmarkStart w:id="493" w:name="_Toc130981507"/>
      <w:r w:rsidRPr="001E4607">
        <w:t>Identification</w:t>
      </w:r>
      <w:bookmarkEnd w:id="488"/>
      <w:bookmarkEnd w:id="489"/>
      <w:bookmarkEnd w:id="490"/>
      <w:bookmarkEnd w:id="491"/>
      <w:bookmarkEnd w:id="492"/>
      <w:bookmarkEnd w:id="493"/>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3BA0D3A6" w:rsidR="0059323C" w:rsidRPr="00CC3DCA" w:rsidRDefault="0059323C" w:rsidP="001640C5">
      <w:pPr>
        <w:pStyle w:val="Beschriftung"/>
        <w:keepNext/>
        <w:keepLines/>
      </w:pPr>
      <w:bookmarkStart w:id="494" w:name="_Toc130981708"/>
      <w:r w:rsidRPr="00CC3DCA">
        <w:t xml:space="preserve">Table </w:t>
      </w:r>
      <w:r w:rsidRPr="00CC3DCA">
        <w:fldChar w:fldCharType="begin"/>
      </w:r>
      <w:r w:rsidRPr="00CC3DCA">
        <w:instrText xml:space="preserve"> SEQ Table \* ARABIC </w:instrText>
      </w:r>
      <w:r w:rsidRPr="00CC3DCA">
        <w:fldChar w:fldCharType="separate"/>
      </w:r>
      <w:r w:rsidR="00F558BD" w:rsidRPr="00CC3DCA">
        <w:rPr>
          <w:noProof/>
        </w:rPr>
        <w:t>32</w:t>
      </w:r>
      <w:r w:rsidRPr="00CC3DCA">
        <w:fldChar w:fldCharType="end"/>
      </w:r>
      <w:r w:rsidRPr="00CC3DCA">
        <w:t xml:space="preserve"> — Attributes of element </w:t>
      </w:r>
      <w:r w:rsidRPr="00CC3DCA">
        <w:rPr>
          <w:rFonts w:ascii="Courier New" w:hAnsi="Courier New" w:cs="Courier New"/>
        </w:rPr>
        <w:t>&lt;connection_0d/&gt;</w:t>
      </w:r>
      <w:bookmarkEnd w:id="4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F558BD" w:rsidRPr="00CC3DCA">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F558BD" w:rsidRPr="00CC3DCA">
              <w:rPr>
                <w:szCs w:val="34"/>
              </w:rPr>
              <w:t xml:space="preserve">Attribute </w:t>
            </w:r>
            <w:proofErr w:type="spellStart"/>
            <w:r w:rsidR="00F558BD" w:rsidRPr="00CC3DCA">
              <w:rPr>
                <w:rFonts w:ascii="Courier New" w:hAnsi="Courier New" w:cs="Courier New"/>
                <w:b/>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lastRenderedPageBreak/>
        <w:t>&lt;/</w:t>
      </w:r>
      <w:proofErr w:type="spellStart"/>
      <w:r w:rsidRPr="00CC3DCA">
        <w:rPr>
          <w:lang w:val="en-GB"/>
        </w:rPr>
        <w:t>connection_list</w:t>
      </w:r>
      <w:proofErr w:type="spellEnd"/>
      <w:r w:rsidRPr="00CC3DCA">
        <w:rPr>
          <w:lang w:val="en-GB"/>
        </w:rPr>
        <w: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5" w:name="_Ref414563154"/>
      <w:bookmarkStart w:id="496" w:name="_Toc3556972"/>
      <w:bookmarkStart w:id="497" w:name="_Toc34747222"/>
      <w:bookmarkStart w:id="498" w:name="_Toc77102037"/>
      <w:bookmarkStart w:id="499" w:name="_Toc130981508"/>
      <w:r w:rsidRPr="00CC3DCA">
        <w:t>Location</w:t>
      </w:r>
      <w:bookmarkEnd w:id="495"/>
      <w:bookmarkEnd w:id="496"/>
      <w:bookmarkEnd w:id="497"/>
      <w:bookmarkEnd w:id="498"/>
      <w:bookmarkEnd w:id="499"/>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084F75F7" w:rsidR="0059323C" w:rsidRPr="00CC3DCA" w:rsidRDefault="0059323C" w:rsidP="001640C5">
      <w:pPr>
        <w:pStyle w:val="Beschriftung"/>
        <w:keepNext/>
        <w:keepLines/>
      </w:pPr>
      <w:bookmarkStart w:id="500" w:name="_Toc130981709"/>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F558BD" w:rsidRPr="00CC3DCA">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1" w:name="_Toc428279359"/>
      <w:bookmarkStart w:id="502" w:name="_Toc428456096"/>
      <w:bookmarkStart w:id="503" w:name="_Toc428537060"/>
      <w:bookmarkStart w:id="504" w:name="_Toc428969379"/>
      <w:bookmarkStart w:id="505" w:name="_Toc429052770"/>
      <w:bookmarkStart w:id="506" w:name="_Direction"/>
      <w:bookmarkStart w:id="507" w:name="_Ref400880511"/>
      <w:bookmarkStart w:id="508" w:name="_Toc413359581"/>
      <w:bookmarkStart w:id="509" w:name="_Toc3556973"/>
      <w:bookmarkStart w:id="510" w:name="_Toc34747223"/>
      <w:bookmarkStart w:id="511" w:name="_Toc77102038"/>
      <w:bookmarkStart w:id="512" w:name="_Toc130981509"/>
      <w:bookmarkEnd w:id="501"/>
      <w:bookmarkEnd w:id="502"/>
      <w:bookmarkEnd w:id="503"/>
      <w:bookmarkEnd w:id="504"/>
      <w:bookmarkEnd w:id="505"/>
      <w:bookmarkEnd w:id="506"/>
      <w:r w:rsidRPr="00CC3DCA">
        <w:t>Direction</w:t>
      </w:r>
      <w:bookmarkEnd w:id="507"/>
      <w:bookmarkEnd w:id="508"/>
      <w:bookmarkEnd w:id="509"/>
      <w:bookmarkEnd w:id="510"/>
      <w:bookmarkEnd w:id="511"/>
      <w:bookmarkEnd w:id="512"/>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3"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lastRenderedPageBreak/>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4" w:name="_Toc428279361"/>
      <w:bookmarkStart w:id="515" w:name="_Toc428456098"/>
      <w:bookmarkStart w:id="516" w:name="_Toc3556974"/>
      <w:bookmarkStart w:id="517" w:name="_Toc34747224"/>
      <w:bookmarkStart w:id="518" w:name="_Toc77102039"/>
      <w:bookmarkStart w:id="519" w:name="_Toc130981510"/>
      <w:bookmarkEnd w:id="514"/>
      <w:bookmarkEnd w:id="515"/>
      <w:r w:rsidRPr="00F54804">
        <w:t>Type Specification</w:t>
      </w:r>
      <w:bookmarkEnd w:id="516"/>
      <w:bookmarkEnd w:id="517"/>
      <w:bookmarkEnd w:id="518"/>
      <w:bookmarkEnd w:id="519"/>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20"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0"/>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A20BABE" w14:textId="77777777" w:rsidR="00E7755C" w:rsidRDefault="00E7755C" w:rsidP="00E7755C"/>
    <w:p w14:paraId="17E6D1EF" w14:textId="74A8DB32" w:rsidR="00FC68DB" w:rsidRPr="0013175B" w:rsidRDefault="00FC68DB" w:rsidP="00E7755C">
      <w:r w:rsidRPr="003359B7">
        <w:t xml:space="preserve">Exactly </w:t>
      </w:r>
      <w:r w:rsidRPr="0013175B">
        <w:t>one</w:t>
      </w:r>
      <w:r w:rsidRPr="003359B7">
        <w:t xml:space="preserve"> of the type elements (</w:t>
      </w:r>
      <w:r w:rsidRPr="0013175B">
        <w:t xml:space="preserve">clinch, clip, </w:t>
      </w:r>
      <w:proofErr w:type="spellStart"/>
      <w:r w:rsidRPr="0013175B">
        <w:t>heat_stake</w:t>
      </w:r>
      <w:proofErr w:type="spellEnd"/>
      <w:r w:rsidRPr="0013175B">
        <w:t xml:space="preserve">, gumdrop, nail, rivet, </w:t>
      </w:r>
      <w:proofErr w:type="spellStart"/>
      <w:r w:rsidRPr="0013175B">
        <w:t>robscan</w:t>
      </w:r>
      <w:proofErr w:type="spellEnd"/>
      <w:r w:rsidRPr="0013175B">
        <w:t xml:space="preserve">, spotweld, or </w:t>
      </w:r>
      <w:proofErr w:type="spellStart"/>
      <w:r w:rsidRPr="0013175B">
        <w:t>threaded_connection</w:t>
      </w:r>
      <w:proofErr w:type="spellEnd"/>
      <w:r w:rsidRPr="003359B7">
        <w:t xml:space="preserve">) </w:t>
      </w:r>
      <w:r w:rsidR="003359B7">
        <w:t>need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1" w:name="_Ref428355238"/>
      <w:bookmarkStart w:id="522" w:name="_Toc3556975"/>
      <w:bookmarkStart w:id="523" w:name="_Toc34747225"/>
      <w:bookmarkStart w:id="524" w:name="_Toc77102040"/>
      <w:bookmarkStart w:id="525" w:name="_Toc130981511"/>
      <w:r w:rsidRPr="00F54804">
        <w:t>Spot Welds</w:t>
      </w:r>
      <w:bookmarkEnd w:id="521"/>
      <w:bookmarkEnd w:id="522"/>
      <w:bookmarkEnd w:id="523"/>
      <w:bookmarkEnd w:id="524"/>
      <w:bookmarkEnd w:id="525"/>
    </w:p>
    <w:p w14:paraId="3ABA096B" w14:textId="7C229DB9" w:rsidR="00B70DBA" w:rsidRPr="00BF5C18" w:rsidRDefault="00DC655D" w:rsidP="0013175B">
      <w:pPr>
        <w:pStyle w:val="berschrift3"/>
      </w:pPr>
      <w:bookmarkStart w:id="526" w:name="_Toc130981512"/>
      <w:r>
        <w:t>General</w:t>
      </w:r>
      <w:bookmarkEnd w:id="526"/>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7"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7"/>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8"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8"/>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9" w:name="_Toc101426589"/>
      <w:bookmarkStart w:id="530" w:name="_Toc101427771"/>
      <w:bookmarkStart w:id="531" w:name="_Toc101428138"/>
      <w:bookmarkStart w:id="532" w:name="_Toc101453151"/>
      <w:bookmarkStart w:id="533" w:name="_Toc130981513"/>
      <w:bookmarkEnd w:id="529"/>
      <w:bookmarkEnd w:id="530"/>
      <w:bookmarkEnd w:id="531"/>
      <w:bookmarkEnd w:id="532"/>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3"/>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4" w:name="_Toc130981514"/>
      <w:r w:rsidRPr="000A1B7B">
        <w:t>Attribute "</w:t>
      </w:r>
      <w:r w:rsidRPr="00726144">
        <w:t>technology</w:t>
      </w:r>
      <w:r w:rsidRPr="00F54804">
        <w:t>"</w:t>
      </w:r>
      <w:bookmarkEnd w:id="534"/>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5"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6" w:name="_Toc3556976"/>
      <w:bookmarkStart w:id="537" w:name="_Toc34747226"/>
      <w:bookmarkStart w:id="538" w:name="_Toc77102041"/>
      <w:bookmarkStart w:id="539" w:name="_Toc130981515"/>
      <w:r w:rsidRPr="00F54804">
        <w:lastRenderedPageBreak/>
        <w:t>Robscans</w:t>
      </w:r>
      <w:bookmarkEnd w:id="536"/>
      <w:bookmarkEnd w:id="537"/>
      <w:bookmarkEnd w:id="538"/>
      <w:bookmarkEnd w:id="539"/>
      <w:r w:rsidR="00D76FD9">
        <w:t xml:space="preserve"> </w:t>
      </w:r>
    </w:p>
    <w:bookmarkEnd w:id="410"/>
    <w:bookmarkEnd w:id="411"/>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40" w:name="_Ref401160011"/>
      <w:bookmarkStart w:id="541" w:name="_Toc413359628"/>
      <w:bookmarkStart w:id="542" w:name="_Toc3557087"/>
      <w:bookmarkStart w:id="543" w:name="_Toc34747338"/>
      <w:bookmarkStart w:id="544" w:name="_Toc76030529"/>
      <w:bookmarkStart w:id="545" w:name="_Toc94530815"/>
      <w:bookmarkStart w:id="546" w:name="_Toc101428214"/>
      <w:bookmarkStart w:id="547"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40"/>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1"/>
      <w:bookmarkEnd w:id="542"/>
      <w:bookmarkEnd w:id="543"/>
      <w:bookmarkEnd w:id="544"/>
      <w:bookmarkEnd w:id="545"/>
      <w:bookmarkEnd w:id="546"/>
      <w:bookmarkEnd w:id="547"/>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8"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8"/>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lastRenderedPageBreak/>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9"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9"/>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0"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50"/>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w:t>
      </w:r>
      <w:r w:rsidRPr="00F54804">
        <w:lastRenderedPageBreak/>
        <w:t xml:space="preserve">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1"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2" w:name="_Toc428279365"/>
      <w:bookmarkStart w:id="553" w:name="_Toc428456102"/>
      <w:bookmarkStart w:id="554" w:name="_Toc428537065"/>
      <w:bookmarkStart w:id="555" w:name="_Toc428969384"/>
      <w:bookmarkStart w:id="556" w:name="_Toc429052775"/>
      <w:bookmarkStart w:id="557" w:name="_Toc413359585"/>
      <w:bookmarkStart w:id="558" w:name="_Toc3556977"/>
      <w:bookmarkStart w:id="559" w:name="_Toc34747227"/>
      <w:bookmarkStart w:id="560" w:name="_Toc77102042"/>
      <w:bookmarkStart w:id="561" w:name="_Toc130981516"/>
      <w:bookmarkEnd w:id="552"/>
      <w:bookmarkEnd w:id="553"/>
      <w:bookmarkEnd w:id="554"/>
      <w:bookmarkEnd w:id="555"/>
      <w:bookmarkEnd w:id="556"/>
      <w:r w:rsidRPr="00F54804">
        <w:t>Rivets</w:t>
      </w:r>
      <w:bookmarkEnd w:id="557"/>
      <w:bookmarkEnd w:id="558"/>
      <w:bookmarkEnd w:id="559"/>
      <w:bookmarkEnd w:id="560"/>
      <w:bookmarkEnd w:id="561"/>
      <w:r w:rsidR="0078119D">
        <w:t xml:space="preserve"> </w:t>
      </w:r>
    </w:p>
    <w:p w14:paraId="5D925720" w14:textId="4BADEFC9" w:rsidR="00BD3FB0" w:rsidRPr="00BF5C18" w:rsidRDefault="00DC655D" w:rsidP="0013175B">
      <w:pPr>
        <w:pStyle w:val="berschrift3"/>
      </w:pPr>
      <w:bookmarkStart w:id="562" w:name="_Toc130981517"/>
      <w:r>
        <w:t>General</w:t>
      </w:r>
      <w:bookmarkEnd w:id="562"/>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3"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4"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4"/>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5" w:name="_Toc3557088"/>
      <w:bookmarkStart w:id="566" w:name="_Toc34747339"/>
      <w:bookmarkStart w:id="567" w:name="_Toc76030530"/>
      <w:bookmarkStart w:id="568" w:name="_Toc94530816"/>
      <w:bookmarkStart w:id="569" w:name="_Toc101428215"/>
      <w:bookmarkStart w:id="570"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5"/>
      <w:bookmarkEnd w:id="566"/>
      <w:bookmarkEnd w:id="567"/>
      <w:bookmarkEnd w:id="568"/>
      <w:r w:rsidR="00D65EAA" w:rsidRPr="00F54804">
        <w:t xml:space="preserve"> (Dome, Large Flange, Countersunk)</w:t>
      </w:r>
      <w:bookmarkEnd w:id="569"/>
      <w:bookmarkEnd w:id="570"/>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1"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2" w:name="_Toc428279367"/>
      <w:bookmarkStart w:id="573" w:name="_Toc428456104"/>
      <w:bookmarkStart w:id="574" w:name="_Toc428537067"/>
      <w:bookmarkStart w:id="575" w:name="_Toc428969386"/>
      <w:bookmarkStart w:id="576" w:name="_Toc429052777"/>
      <w:bookmarkStart w:id="577" w:name="_Toc413359586"/>
      <w:bookmarkStart w:id="578" w:name="_Toc3556978"/>
      <w:bookmarkStart w:id="579" w:name="_Toc34747228"/>
      <w:bookmarkStart w:id="580" w:name="_Toc77102043"/>
      <w:bookmarkStart w:id="581" w:name="_Toc130981518"/>
      <w:bookmarkEnd w:id="572"/>
      <w:bookmarkEnd w:id="573"/>
      <w:bookmarkEnd w:id="574"/>
      <w:bookmarkEnd w:id="575"/>
      <w:bookmarkEnd w:id="576"/>
      <w:r w:rsidRPr="00F54804">
        <w:t>Blind</w:t>
      </w:r>
      <w:r w:rsidRPr="005C2D94">
        <w:t xml:space="preserve"> Rivets</w:t>
      </w:r>
      <w:bookmarkEnd w:id="577"/>
      <w:bookmarkEnd w:id="578"/>
      <w:bookmarkEnd w:id="579"/>
      <w:bookmarkEnd w:id="580"/>
      <w:bookmarkEnd w:id="581"/>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2"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3" w:name="_Ref101266761"/>
      <w:bookmarkStart w:id="584" w:name="_Toc3557089"/>
      <w:bookmarkStart w:id="585" w:name="_Toc34747340"/>
      <w:bookmarkStart w:id="586" w:name="_Toc76030531"/>
      <w:bookmarkStart w:id="587" w:name="_Toc94530817"/>
      <w:bookmarkStart w:id="588" w:name="_Toc101428216"/>
      <w:bookmarkStart w:id="589"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3"/>
      <w:r w:rsidR="0019077F">
        <w:t xml:space="preserve"> —</w:t>
      </w:r>
      <w:r w:rsidRPr="00F54804">
        <w:t xml:space="preserve"> </w:t>
      </w:r>
      <w:bookmarkEnd w:id="584"/>
      <w:bookmarkEnd w:id="585"/>
      <w:bookmarkEnd w:id="586"/>
      <w:bookmarkEnd w:id="587"/>
      <w:r w:rsidR="0049275F" w:rsidRPr="00F54804">
        <w:t>Blind rivet – key attributes</w:t>
      </w:r>
      <w:bookmarkEnd w:id="588"/>
      <w:bookmarkEnd w:id="589"/>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90" w:name="_Toc3557090"/>
      <w:bookmarkStart w:id="591" w:name="_Toc34747341"/>
      <w:bookmarkStart w:id="592" w:name="_Toc76030532"/>
      <w:bookmarkStart w:id="593" w:name="_Toc94530818"/>
      <w:bookmarkStart w:id="594" w:name="_Ref101266714"/>
      <w:bookmarkStart w:id="595" w:name="_Toc101428217"/>
      <w:bookmarkStart w:id="596"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90"/>
      <w:bookmarkEnd w:id="591"/>
      <w:bookmarkEnd w:id="592"/>
      <w:bookmarkEnd w:id="593"/>
      <w:r w:rsidR="00C04088" w:rsidRPr="00F54804">
        <w:t>Assembly Recommendations for Blind Rivets</w:t>
      </w:r>
      <w:bookmarkEnd w:id="594"/>
      <w:bookmarkEnd w:id="595"/>
      <w:bookmarkEnd w:id="596"/>
    </w:p>
    <w:p w14:paraId="635B8D5F" w14:textId="426773E8" w:rsidR="00FC68DB" w:rsidRPr="005C2D94" w:rsidRDefault="00212B55" w:rsidP="00A76BFE">
      <w:pPr>
        <w:pStyle w:val="Example"/>
      </w:pPr>
      <w:r>
        <w:t>EXAMPLE</w:t>
      </w:r>
    </w:p>
    <w:p w14:paraId="4A4B511C" w14:textId="77777777" w:rsidR="00FC68DB" w:rsidRPr="0078119D" w:rsidRDefault="00FC68DB" w:rsidP="00B202D2">
      <w:pPr>
        <w:pStyle w:val="XMLCode"/>
        <w:keepNext/>
        <w:keepLines/>
        <w:rPr>
          <w:lang w:val="en-GB"/>
        </w:rPr>
      </w:pPr>
    </w:p>
    <w:p w14:paraId="46738E5E" w14:textId="77777777" w:rsidR="00FC68DB" w:rsidRPr="0078119D" w:rsidRDefault="00FC68DB" w:rsidP="00B202D2">
      <w:pPr>
        <w:pStyle w:val="XMLCode"/>
        <w:keepNext/>
        <w:keepLines/>
        <w:rPr>
          <w:lang w:val="en-GB"/>
        </w:rPr>
      </w:pPr>
      <w:r w:rsidRPr="0078119D">
        <w:rPr>
          <w:lang w:val="en-GB"/>
        </w:rPr>
        <w:t>&lt;connection_0d label="RVT_2123921"&gt;</w:t>
      </w:r>
    </w:p>
    <w:p w14:paraId="5A2974E7"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77777777"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7777777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77777777" w:rsidR="00FC68DB" w:rsidRPr="0078119D" w:rsidRDefault="00FC68DB" w:rsidP="00B202D2">
      <w:pPr>
        <w:pStyle w:val="XMLCode"/>
        <w:keepNext/>
        <w:keepLines/>
        <w:rPr>
          <w:lang w:val="en-GB"/>
        </w:rPr>
      </w:pPr>
      <w:r w:rsidRPr="0078119D">
        <w:rPr>
          <w:lang w:val="en-GB"/>
        </w:rPr>
        <w:tab/>
        <w:t>&lt;loc&gt; 1645.83 821.145 616.585 &lt;/loc&gt;</w:t>
      </w:r>
    </w:p>
    <w:p w14:paraId="28153590" w14:textId="77777777" w:rsidR="00FC68DB" w:rsidRPr="0078119D" w:rsidRDefault="00FC68DB" w:rsidP="00B202D2">
      <w:pPr>
        <w:pStyle w:val="XMLCode"/>
        <w:keepNext/>
        <w:keepLines/>
        <w:rPr>
          <w:lang w:val="en-GB"/>
        </w:rPr>
      </w:pPr>
      <w:r w:rsidRPr="0078119D">
        <w:rPr>
          <w:lang w:val="en-GB"/>
        </w:rPr>
        <w:tab/>
        <w:t>&lt;appdata&gt;</w:t>
      </w:r>
    </w:p>
    <w:p w14:paraId="50B48ABD"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7777777" w:rsidR="00FC68DB" w:rsidRPr="0078119D" w:rsidRDefault="00FC68DB" w:rsidP="00B202D2">
      <w:pPr>
        <w:pStyle w:val="XMLCode"/>
        <w:keepNext/>
        <w:keepLines/>
        <w:rPr>
          <w:lang w:val="en-GB"/>
        </w:rPr>
      </w:pPr>
      <w:r w:rsidRPr="0078119D">
        <w:rPr>
          <w:lang w:val="en-GB"/>
        </w:rPr>
        <w:tab/>
        <w:t>&lt;/appdata&gt;</w:t>
      </w:r>
    </w:p>
    <w:p w14:paraId="32802ED0" w14:textId="77777777" w:rsidR="00FC68DB" w:rsidRPr="0078119D" w:rsidRDefault="00FC68DB" w:rsidP="00B202D2">
      <w:pPr>
        <w:pStyle w:val="XMLCode"/>
        <w:keepNext/>
        <w:keepLines/>
        <w:rPr>
          <w:lang w:val="en-GB"/>
        </w:rPr>
      </w:pPr>
      <w:r w:rsidRPr="0078119D">
        <w:rPr>
          <w:lang w:val="en-GB"/>
        </w:rPr>
        <w:t>&lt;/connection_0d&gt;</w:t>
      </w:r>
    </w:p>
    <w:p w14:paraId="7A909D94" w14:textId="77777777"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7" w:name="_Toc428279369"/>
      <w:bookmarkStart w:id="598" w:name="_Toc428965611"/>
      <w:bookmarkStart w:id="599" w:name="_Toc413359587"/>
      <w:bookmarkStart w:id="600" w:name="_Toc3556979"/>
      <w:bookmarkStart w:id="601" w:name="_Toc34747229"/>
      <w:bookmarkStart w:id="602" w:name="_Toc77102044"/>
      <w:bookmarkStart w:id="603" w:name="_Toc130981519"/>
      <w:bookmarkEnd w:id="597"/>
      <w:bookmarkEnd w:id="598"/>
      <w:r w:rsidRPr="00F54804">
        <w:t>Self-Piercing Rivets</w:t>
      </w:r>
      <w:bookmarkEnd w:id="599"/>
      <w:bookmarkEnd w:id="600"/>
      <w:bookmarkEnd w:id="601"/>
      <w:bookmarkEnd w:id="602"/>
      <w:bookmarkEnd w:id="603"/>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4" w:name="_Toc413359629"/>
      <w:bookmarkStart w:id="605" w:name="_Toc3557092"/>
      <w:bookmarkStart w:id="606" w:name="_Toc34747343"/>
      <w:bookmarkStart w:id="607" w:name="_Toc76030534"/>
      <w:bookmarkStart w:id="608" w:name="_Toc94530820"/>
      <w:bookmarkStart w:id="609" w:name="_Toc101428218"/>
      <w:bookmarkStart w:id="610"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4"/>
      <w:bookmarkEnd w:id="605"/>
      <w:bookmarkEnd w:id="606"/>
      <w:bookmarkEnd w:id="607"/>
      <w:bookmarkEnd w:id="608"/>
      <w:r w:rsidR="001F0AF7" w:rsidRPr="00BD52D7">
        <w:t xml:space="preserve"> &amp; riveting machine</w:t>
      </w:r>
      <w:bookmarkEnd w:id="609"/>
      <w:bookmarkEnd w:id="610"/>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1"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w:t>
      </w:r>
      <w:proofErr w:type="spellStart"/>
      <w:proofErr w:type="gramStart"/>
      <w:r w:rsidRPr="0078119D">
        <w:rPr>
          <w:b/>
          <w:lang w:val="fr-FR"/>
        </w:rPr>
        <w:t>normal</w:t>
      </w:r>
      <w:proofErr w:type="gramEnd"/>
      <w:r w:rsidRPr="0078119D">
        <w:rPr>
          <w:b/>
          <w:lang w:val="fr-FR"/>
        </w:rPr>
        <w:t>_direction</w:t>
      </w:r>
      <w:proofErr w:type="spellEnd"/>
      <w:r w:rsidRPr="0078119D">
        <w:rPr>
          <w:b/>
          <w:lang w:val="fr-FR"/>
        </w:rPr>
        <w:t xml:space="preserve">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78119D" w:rsidRDefault="00FC68DB" w:rsidP="00B202D2">
      <w:pPr>
        <w:pStyle w:val="XMLCode"/>
        <w:rPr>
          <w:b/>
          <w:lang w:val="en-GB"/>
        </w:rPr>
      </w:pPr>
      <w:r w:rsidRPr="0078119D">
        <w:rPr>
          <w:b/>
          <w:lang w:val="en-GB"/>
        </w:rPr>
        <w:tab/>
      </w:r>
      <w:r w:rsidRPr="0078119D">
        <w:rPr>
          <w:b/>
          <w:lang w:val="en-GB"/>
        </w:rPr>
        <w:tab/>
      </w:r>
      <w:proofErr w:type="spellStart"/>
      <w:r w:rsidRPr="0078119D">
        <w:rPr>
          <w:b/>
          <w:lang w:val="en-GB"/>
        </w:rPr>
        <w:t>die_depth</w:t>
      </w:r>
      <w:proofErr w:type="spellEnd"/>
      <w:r w:rsidRPr="0078119D">
        <w:rPr>
          <w:b/>
          <w:lang w:val="en-GB"/>
        </w:rPr>
        <w:t xml:space="preserve">="2.5" </w:t>
      </w:r>
      <w:proofErr w:type="spellStart"/>
      <w:r w:rsidRPr="0078119D">
        <w:rPr>
          <w:b/>
          <w:lang w:val="en-GB"/>
        </w:rPr>
        <w:t>die_label</w:t>
      </w:r>
      <w:proofErr w:type="spellEnd"/>
      <w:r w:rsidRPr="0078119D">
        <w:rPr>
          <w:b/>
          <w:lang w:val="en-GB"/>
        </w:rPr>
        <w:t xml:space="preserve">="DZ11x2,5-0,50" </w:t>
      </w:r>
      <w:proofErr w:type="spellStart"/>
      <w:r w:rsidRPr="0078119D">
        <w:rPr>
          <w:b/>
          <w:lang w:val="en-GB"/>
        </w:rPr>
        <w:t>die_diameter</w:t>
      </w:r>
      <w:proofErr w:type="spellEnd"/>
      <w:r w:rsidRPr="0078119D">
        <w:rPr>
          <w:b/>
          <w:lang w:val="en-GB"/>
        </w:rPr>
        <w:t>="11" /&gt;</w:t>
      </w:r>
    </w:p>
    <w:p w14:paraId="318351A3" w14:textId="77777777" w:rsidR="00FC68DB" w:rsidRPr="0078119D" w:rsidRDefault="00FC68DB" w:rsidP="00B202D2">
      <w:pPr>
        <w:pStyle w:val="XMLCode"/>
        <w:rPr>
          <w:lang w:val="en-GB"/>
        </w:rPr>
      </w:pPr>
      <w:r w:rsidRPr="0078119D">
        <w:rPr>
          <w:b/>
          <w:lang w:val="en-GB"/>
        </w:rPr>
        <w:tab/>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&lt;appdata&gt;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2" w:name="_Toc428456108"/>
      <w:bookmarkStart w:id="613" w:name="_Toc428537071"/>
      <w:bookmarkStart w:id="614" w:name="_Toc428969390"/>
      <w:bookmarkStart w:id="615" w:name="_Toc429052781"/>
      <w:bookmarkStart w:id="616" w:name="_Toc428279372"/>
      <w:bookmarkStart w:id="617" w:name="_Toc428456109"/>
      <w:bookmarkStart w:id="618" w:name="_Toc428537072"/>
      <w:bookmarkStart w:id="619" w:name="_Toc428969391"/>
      <w:bookmarkStart w:id="620" w:name="_Toc429052782"/>
      <w:bookmarkStart w:id="621" w:name="_Toc428279374"/>
      <w:bookmarkStart w:id="622" w:name="_Toc428456111"/>
      <w:bookmarkStart w:id="623" w:name="_Toc428537074"/>
      <w:bookmarkStart w:id="624" w:name="_Toc428969393"/>
      <w:bookmarkStart w:id="625" w:name="_Toc429052784"/>
      <w:bookmarkStart w:id="626" w:name="_Toc428279378"/>
      <w:bookmarkStart w:id="627" w:name="_Toc428456115"/>
      <w:bookmarkStart w:id="628" w:name="_Toc428537078"/>
      <w:bookmarkStart w:id="629" w:name="_Toc428969397"/>
      <w:bookmarkStart w:id="630" w:name="_Toc429052788"/>
      <w:bookmarkStart w:id="631" w:name="_Toc428279380"/>
      <w:bookmarkStart w:id="632" w:name="_Toc428456117"/>
      <w:bookmarkStart w:id="633" w:name="_Toc428537080"/>
      <w:bookmarkStart w:id="634" w:name="_Toc428969399"/>
      <w:bookmarkStart w:id="635" w:name="_Toc429052790"/>
      <w:bookmarkStart w:id="636" w:name="_Toc428279387"/>
      <w:bookmarkStart w:id="637" w:name="_Toc428456124"/>
      <w:bookmarkStart w:id="638" w:name="_Toc428537087"/>
      <w:bookmarkStart w:id="639" w:name="_Toc428969406"/>
      <w:bookmarkStart w:id="640" w:name="_Toc429052797"/>
      <w:bookmarkStart w:id="641" w:name="_Toc428279388"/>
      <w:bookmarkStart w:id="642" w:name="_Toc428456125"/>
      <w:bookmarkStart w:id="643" w:name="_Toc428537088"/>
      <w:bookmarkStart w:id="644" w:name="_Toc428969407"/>
      <w:bookmarkStart w:id="645" w:name="_Toc429052798"/>
      <w:bookmarkStart w:id="646" w:name="_Toc428279389"/>
      <w:bookmarkStart w:id="647" w:name="_Toc428456126"/>
      <w:bookmarkStart w:id="648" w:name="_Toc428537089"/>
      <w:bookmarkStart w:id="649" w:name="_Toc428969408"/>
      <w:bookmarkStart w:id="650" w:name="_Toc429052799"/>
      <w:bookmarkStart w:id="651" w:name="_Toc413359588"/>
      <w:bookmarkStart w:id="652" w:name="_Toc3556980"/>
      <w:bookmarkStart w:id="653" w:name="_Toc34747230"/>
      <w:bookmarkStart w:id="654" w:name="_Toc77102045"/>
      <w:bookmarkStart w:id="655" w:name="_Toc130981520"/>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r w:rsidRPr="00F54804">
        <w:lastRenderedPageBreak/>
        <w:t>Solid</w:t>
      </w:r>
      <w:r w:rsidRPr="005C2D94">
        <w:t xml:space="preserve"> Rivets</w:t>
      </w:r>
      <w:bookmarkEnd w:id="651"/>
      <w:bookmarkEnd w:id="652"/>
      <w:bookmarkEnd w:id="653"/>
      <w:bookmarkEnd w:id="654"/>
      <w:bookmarkEnd w:id="655"/>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6" w:name="_Toc101428219"/>
      <w:bookmarkStart w:id="657"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6"/>
      <w:bookmarkEnd w:id="657"/>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8" w:name="_Ref3565285"/>
      <w:bookmarkStart w:id="659" w:name="_Toc3557094"/>
      <w:bookmarkStart w:id="660" w:name="_Toc34747345"/>
      <w:bookmarkStart w:id="661" w:name="_Toc76030536"/>
      <w:bookmarkStart w:id="662" w:name="_Toc94530822"/>
      <w:bookmarkStart w:id="663" w:name="_Toc101428220"/>
      <w:bookmarkStart w:id="664"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8"/>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9"/>
      <w:bookmarkEnd w:id="660"/>
      <w:bookmarkEnd w:id="661"/>
      <w:bookmarkEnd w:id="662"/>
      <w:bookmarkEnd w:id="663"/>
      <w:bookmarkEnd w:id="664"/>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5"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6" w:name="_Toc3557095"/>
      <w:bookmarkStart w:id="667" w:name="_Toc34747346"/>
      <w:bookmarkStart w:id="668" w:name="_Toc76030537"/>
      <w:bookmarkStart w:id="669" w:name="_Toc94530823"/>
      <w:bookmarkStart w:id="670" w:name="_Toc101428221"/>
      <w:bookmarkStart w:id="671"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6"/>
      <w:bookmarkEnd w:id="667"/>
      <w:bookmarkEnd w:id="668"/>
      <w:bookmarkEnd w:id="669"/>
      <w:r w:rsidR="00A2134E" w:rsidRPr="005C2D94">
        <w:t>Relation of working thickness (T1+T2) to max and min values of grip</w:t>
      </w:r>
      <w:bookmarkEnd w:id="670"/>
      <w:bookmarkEnd w:id="671"/>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2" w:name="_Toc428279391"/>
      <w:bookmarkStart w:id="673" w:name="_Toc428456128"/>
      <w:bookmarkStart w:id="674" w:name="_Toc428537091"/>
      <w:bookmarkStart w:id="675" w:name="_Toc428969410"/>
      <w:bookmarkStart w:id="676" w:name="_Toc429052801"/>
      <w:bookmarkStart w:id="677" w:name="_Toc413359589"/>
      <w:bookmarkStart w:id="678" w:name="_Toc3556981"/>
      <w:bookmarkStart w:id="679" w:name="_Toc34747231"/>
      <w:bookmarkStart w:id="680" w:name="_Toc77102046"/>
      <w:bookmarkStart w:id="681" w:name="_Toc130981521"/>
      <w:bookmarkEnd w:id="672"/>
      <w:bookmarkEnd w:id="673"/>
      <w:bookmarkEnd w:id="674"/>
      <w:bookmarkEnd w:id="675"/>
      <w:bookmarkEnd w:id="676"/>
      <w:r w:rsidRPr="00F54804">
        <w:t>Swop Rivets</w:t>
      </w:r>
      <w:bookmarkEnd w:id="677"/>
      <w:bookmarkEnd w:id="678"/>
      <w:bookmarkEnd w:id="679"/>
      <w:bookmarkEnd w:id="680"/>
      <w:bookmarkEnd w:id="681"/>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2" w:name="_Toc3557096"/>
      <w:bookmarkStart w:id="683" w:name="_Toc34747347"/>
      <w:bookmarkStart w:id="684" w:name="_Toc76030538"/>
      <w:bookmarkStart w:id="685"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6" w:name="_Toc101428222"/>
      <w:bookmarkStart w:id="687"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2"/>
      <w:bookmarkEnd w:id="683"/>
      <w:bookmarkEnd w:id="684"/>
      <w:bookmarkEnd w:id="685"/>
      <w:bookmarkEnd w:id="686"/>
      <w:bookmarkEnd w:id="687"/>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8"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8"/>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89" w:name="_Toc77102047"/>
      <w:bookmarkStart w:id="690" w:name="_Toc130981522"/>
      <w:r w:rsidRPr="005C2D94">
        <w:t>Clinch Rivet Studs</w:t>
      </w:r>
      <w:bookmarkEnd w:id="689"/>
      <w:bookmarkEnd w:id="690"/>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1" w:name="_Toc76030540"/>
      <w:bookmarkStart w:id="692" w:name="_Toc94530826"/>
      <w:bookmarkStart w:id="693" w:name="_Toc101428223"/>
      <w:bookmarkStart w:id="694"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1"/>
      <w:bookmarkEnd w:id="692"/>
      <w:bookmarkEnd w:id="693"/>
      <w:bookmarkEnd w:id="694"/>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5"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6" w:name="_Toc428456130"/>
      <w:bookmarkStart w:id="697" w:name="_Toc428537093"/>
      <w:bookmarkStart w:id="698" w:name="_Toc428969412"/>
      <w:bookmarkStart w:id="699" w:name="_Toc429052803"/>
      <w:bookmarkStart w:id="700" w:name="_Toc413359590"/>
      <w:bookmarkStart w:id="701" w:name="_Toc3556982"/>
      <w:bookmarkStart w:id="702" w:name="_Toc34747232"/>
      <w:bookmarkStart w:id="703" w:name="_Toc77102048"/>
      <w:bookmarkStart w:id="704" w:name="_Toc130981523"/>
      <w:bookmarkEnd w:id="696"/>
      <w:bookmarkEnd w:id="697"/>
      <w:bookmarkEnd w:id="698"/>
      <w:bookmarkEnd w:id="699"/>
      <w:r w:rsidRPr="00F54804">
        <w:t>Threaded Connections: Bolts and</w:t>
      </w:r>
      <w:r w:rsidRPr="005C2D94">
        <w:t xml:space="preserve"> Screws</w:t>
      </w:r>
      <w:bookmarkEnd w:id="700"/>
      <w:bookmarkEnd w:id="701"/>
      <w:bookmarkEnd w:id="702"/>
      <w:bookmarkEnd w:id="703"/>
      <w:bookmarkEnd w:id="704"/>
    </w:p>
    <w:p w14:paraId="4CF9BB2A" w14:textId="77777777" w:rsidR="00FC68DB" w:rsidRPr="005C2D94" w:rsidRDefault="00FC68DB" w:rsidP="00B202D2">
      <w:pPr>
        <w:pStyle w:val="berschrift3"/>
      </w:pPr>
      <w:bookmarkStart w:id="705" w:name="_Toc413359591"/>
      <w:bookmarkStart w:id="706" w:name="_Toc3556983"/>
      <w:bookmarkStart w:id="707" w:name="_Toc34747233"/>
      <w:bookmarkStart w:id="708" w:name="_Toc77102049"/>
      <w:bookmarkStart w:id="709" w:name="_Toc130981524"/>
      <w:r w:rsidRPr="005C2D94">
        <w:t>Introduction</w:t>
      </w:r>
      <w:bookmarkEnd w:id="705"/>
      <w:bookmarkEnd w:id="706"/>
      <w:bookmarkEnd w:id="707"/>
      <w:bookmarkEnd w:id="708"/>
      <w:bookmarkEnd w:id="709"/>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10" w:name="_Toc413359630"/>
      <w:bookmarkStart w:id="711" w:name="_Toc3557097"/>
      <w:bookmarkStart w:id="712" w:name="_Toc34747348"/>
      <w:bookmarkStart w:id="713" w:name="_Toc76030541"/>
      <w:bookmarkStart w:id="714" w:name="_Toc94530827"/>
      <w:bookmarkStart w:id="715" w:name="_Toc101428224"/>
      <w:bookmarkStart w:id="716"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10"/>
      <w:bookmarkEnd w:id="711"/>
      <w:bookmarkEnd w:id="712"/>
      <w:bookmarkEnd w:id="713"/>
      <w:bookmarkEnd w:id="714"/>
      <w:bookmarkEnd w:id="715"/>
      <w:bookmarkEnd w:id="716"/>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7" w:name="_Ref401160020"/>
      <w:bookmarkStart w:id="718" w:name="_Toc413359631"/>
      <w:bookmarkStart w:id="719" w:name="_Toc3557098"/>
      <w:bookmarkStart w:id="720" w:name="_Toc34747349"/>
      <w:bookmarkStart w:id="721" w:name="_Toc76030542"/>
      <w:bookmarkStart w:id="722" w:name="_Toc94530828"/>
      <w:bookmarkStart w:id="723" w:name="_Toc101428225"/>
      <w:bookmarkStart w:id="724"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7"/>
      <w:r w:rsidR="0019077F">
        <w:t xml:space="preserve"> —</w:t>
      </w:r>
      <w:r w:rsidRPr="00F54804">
        <w:t xml:space="preserve"> Different Screw Forms</w:t>
      </w:r>
      <w:bookmarkEnd w:id="718"/>
      <w:bookmarkEnd w:id="719"/>
      <w:bookmarkEnd w:id="720"/>
      <w:bookmarkEnd w:id="721"/>
      <w:bookmarkEnd w:id="722"/>
      <w:bookmarkEnd w:id="723"/>
      <w:bookmarkEnd w:id="724"/>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5" w:name="_Ref401160136"/>
      <w:bookmarkStart w:id="726" w:name="_Toc413359632"/>
      <w:bookmarkStart w:id="727" w:name="_Ref428364733"/>
      <w:bookmarkStart w:id="728" w:name="_Ref428531136"/>
      <w:bookmarkStart w:id="729" w:name="_Toc3557099"/>
      <w:bookmarkStart w:id="730" w:name="_Toc34747350"/>
      <w:bookmarkStart w:id="731" w:name="_Toc76030543"/>
      <w:bookmarkStart w:id="732" w:name="_Toc94530829"/>
      <w:bookmarkStart w:id="733" w:name="_Toc101428226"/>
      <w:bookmarkStart w:id="734"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5"/>
      <w:r w:rsidR="0019077F">
        <w:t xml:space="preserve"> —</w:t>
      </w:r>
      <w:r w:rsidRPr="00F54804">
        <w:t xml:space="preserve"> Definition of </w:t>
      </w:r>
      <w:r w:rsidRPr="005C2D94">
        <w:t xml:space="preserve">Length and Head </w:t>
      </w:r>
      <w:r w:rsidRPr="001E4607">
        <w:t>S</w:t>
      </w:r>
      <w:r w:rsidRPr="00BD52D7">
        <w:t>izes</w:t>
      </w:r>
      <w:bookmarkEnd w:id="726"/>
      <w:bookmarkEnd w:id="727"/>
      <w:bookmarkEnd w:id="728"/>
      <w:bookmarkEnd w:id="729"/>
      <w:bookmarkEnd w:id="730"/>
      <w:bookmarkEnd w:id="731"/>
      <w:bookmarkEnd w:id="732"/>
      <w:bookmarkEnd w:id="733"/>
      <w:bookmarkEnd w:id="734"/>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5" w:name="_Ref413315993"/>
      <w:bookmarkStart w:id="736" w:name="_Toc413359633"/>
      <w:bookmarkStart w:id="737" w:name="_Toc3557100"/>
      <w:bookmarkStart w:id="738" w:name="_Toc34747351"/>
      <w:bookmarkStart w:id="739" w:name="_Toc76030544"/>
      <w:bookmarkStart w:id="740" w:name="_Toc94530830"/>
      <w:bookmarkStart w:id="741" w:name="_Toc101428227"/>
      <w:bookmarkStart w:id="742"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5"/>
      <w:r w:rsidR="0019077F">
        <w:t xml:space="preserve"> —</w:t>
      </w:r>
      <w:r w:rsidRPr="00F54804">
        <w:t xml:space="preserve"> Definition of lead,</w:t>
      </w:r>
      <w:r w:rsidRPr="005C2D94">
        <w:t xml:space="preserve"> pitch and starts of a thread.</w:t>
      </w:r>
      <w:bookmarkEnd w:id="736"/>
      <w:bookmarkEnd w:id="737"/>
      <w:bookmarkEnd w:id="738"/>
      <w:bookmarkEnd w:id="739"/>
      <w:bookmarkEnd w:id="740"/>
      <w:bookmarkEnd w:id="741"/>
      <w:bookmarkEnd w:id="742"/>
      <w:r w:rsidRPr="005C2D94">
        <w:t xml:space="preserve"> </w:t>
      </w:r>
    </w:p>
    <w:p w14:paraId="67175DE4" w14:textId="6E8276B7" w:rsidR="00FC68DB" w:rsidRPr="00BD52D7" w:rsidRDefault="00FC68DB" w:rsidP="00B202D2">
      <w:pPr>
        <w:pStyle w:val="berschrift3"/>
      </w:pPr>
      <w:bookmarkStart w:id="743" w:name="_Toc428279395"/>
      <w:bookmarkStart w:id="744" w:name="_Toc428456133"/>
      <w:bookmarkStart w:id="745" w:name="_Toc428537096"/>
      <w:bookmarkStart w:id="746" w:name="_Toc428969415"/>
      <w:bookmarkStart w:id="747" w:name="_Toc429052806"/>
      <w:bookmarkStart w:id="748" w:name="_Toc3556984"/>
      <w:bookmarkStart w:id="749" w:name="_Ref3566661"/>
      <w:bookmarkStart w:id="750" w:name="_Ref4272362"/>
      <w:bookmarkStart w:id="751" w:name="_Toc34747234"/>
      <w:bookmarkStart w:id="752" w:name="_Toc77102050"/>
      <w:bookmarkStart w:id="753" w:name="_Toc130981525"/>
      <w:bookmarkEnd w:id="743"/>
      <w:bookmarkEnd w:id="744"/>
      <w:bookmarkEnd w:id="745"/>
      <w:bookmarkEnd w:id="746"/>
      <w:bookmarkEnd w:id="747"/>
      <w:r w:rsidRPr="005C2D94">
        <w:t>Contacts and F</w:t>
      </w:r>
      <w:r w:rsidRPr="001E4607">
        <w:t>riction</w:t>
      </w:r>
      <w:bookmarkEnd w:id="748"/>
      <w:bookmarkEnd w:id="749"/>
      <w:bookmarkEnd w:id="750"/>
      <w:bookmarkEnd w:id="751"/>
      <w:bookmarkEnd w:id="752"/>
      <w:bookmarkEnd w:id="753"/>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4" w:name="_Ref3566632"/>
      <w:r w:rsidRPr="0013175B">
        <w:rPr>
          <w:rFonts w:cs="Calibri"/>
          <w:lang w:eastAsia="en-GB"/>
        </w:rPr>
        <w:t>the thread.</w:t>
      </w:r>
      <w:bookmarkEnd w:id="754"/>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5" w:name="_Toc428279398"/>
      <w:bookmarkStart w:id="756" w:name="_Toc428456136"/>
      <w:bookmarkStart w:id="757" w:name="_Toc428537099"/>
      <w:bookmarkStart w:id="758" w:name="_Toc428969418"/>
      <w:bookmarkStart w:id="759" w:name="_Toc429052809"/>
      <w:bookmarkStart w:id="760" w:name="_Toc428279400"/>
      <w:bookmarkStart w:id="761" w:name="_Toc428456138"/>
      <w:bookmarkStart w:id="762" w:name="_Toc428537101"/>
      <w:bookmarkStart w:id="763" w:name="_Toc428969420"/>
      <w:bookmarkStart w:id="764" w:name="_Toc429052811"/>
      <w:bookmarkStart w:id="765" w:name="_Toc428279401"/>
      <w:bookmarkStart w:id="766" w:name="_Toc428456139"/>
      <w:bookmarkStart w:id="767" w:name="_Toc428537102"/>
      <w:bookmarkStart w:id="768" w:name="_Toc428969421"/>
      <w:bookmarkStart w:id="769" w:name="_Toc429052812"/>
      <w:bookmarkStart w:id="770" w:name="_Toc428279402"/>
      <w:bookmarkStart w:id="771" w:name="_Toc428456140"/>
      <w:bookmarkStart w:id="772" w:name="_Toc428537103"/>
      <w:bookmarkStart w:id="773" w:name="_Toc428969422"/>
      <w:bookmarkStart w:id="774" w:name="_Toc429052813"/>
      <w:bookmarkStart w:id="775" w:name="_Toc428279403"/>
      <w:bookmarkStart w:id="776" w:name="_Toc428456141"/>
      <w:bookmarkStart w:id="777" w:name="_Toc428537104"/>
      <w:bookmarkStart w:id="778" w:name="_Toc428969423"/>
      <w:bookmarkStart w:id="779" w:name="_Toc429052814"/>
      <w:bookmarkStart w:id="780" w:name="_Toc428279404"/>
      <w:bookmarkStart w:id="781" w:name="_Toc428456142"/>
      <w:bookmarkStart w:id="782" w:name="_Toc428537105"/>
      <w:bookmarkStart w:id="783" w:name="_Toc428969424"/>
      <w:bookmarkStart w:id="784" w:name="_Toc429052815"/>
      <w:bookmarkStart w:id="785" w:name="_Toc428279405"/>
      <w:bookmarkStart w:id="786" w:name="_Toc428456143"/>
      <w:bookmarkStart w:id="787" w:name="_Toc428537106"/>
      <w:bookmarkStart w:id="788" w:name="_Toc428969425"/>
      <w:bookmarkStart w:id="789" w:name="_Toc429052816"/>
      <w:bookmarkStart w:id="790" w:name="_Toc428279406"/>
      <w:bookmarkStart w:id="791" w:name="_Toc428456144"/>
      <w:bookmarkStart w:id="792" w:name="_Toc428537107"/>
      <w:bookmarkStart w:id="793" w:name="_Toc428969426"/>
      <w:bookmarkStart w:id="794" w:name="_Toc429052817"/>
      <w:bookmarkStart w:id="795" w:name="_Toc428279408"/>
      <w:bookmarkStart w:id="796" w:name="_Toc428456146"/>
      <w:bookmarkStart w:id="797" w:name="_Toc428537109"/>
      <w:bookmarkStart w:id="798" w:name="_Toc428969428"/>
      <w:bookmarkStart w:id="799" w:name="_Toc429052819"/>
      <w:bookmarkStart w:id="800" w:name="_Toc428279409"/>
      <w:bookmarkStart w:id="801" w:name="_Toc428456147"/>
      <w:bookmarkStart w:id="802" w:name="_Toc428537110"/>
      <w:bookmarkStart w:id="803" w:name="_Toc428969429"/>
      <w:bookmarkStart w:id="804" w:name="_Toc429052820"/>
      <w:bookmarkStart w:id="805" w:name="_Toc428279410"/>
      <w:bookmarkStart w:id="806" w:name="_Toc428456148"/>
      <w:bookmarkStart w:id="807" w:name="_Toc428537111"/>
      <w:bookmarkStart w:id="808" w:name="_Toc428969430"/>
      <w:bookmarkStart w:id="809" w:name="_Toc429052821"/>
      <w:bookmarkStart w:id="810" w:name="_Toc428279411"/>
      <w:bookmarkStart w:id="811" w:name="_Toc428456149"/>
      <w:bookmarkStart w:id="812" w:name="_Toc428537112"/>
      <w:bookmarkStart w:id="813" w:name="_Toc428969431"/>
      <w:bookmarkStart w:id="814" w:name="_Toc429052822"/>
      <w:bookmarkStart w:id="815" w:name="_Toc428279413"/>
      <w:bookmarkStart w:id="816" w:name="_Toc428456151"/>
      <w:bookmarkStart w:id="817" w:name="_Toc428537114"/>
      <w:bookmarkStart w:id="818" w:name="_Toc428969433"/>
      <w:bookmarkStart w:id="819" w:name="_Toc429052824"/>
      <w:bookmarkStart w:id="820" w:name="_Toc428279414"/>
      <w:bookmarkStart w:id="821" w:name="_Toc428456152"/>
      <w:bookmarkStart w:id="822" w:name="_Toc428537115"/>
      <w:bookmarkStart w:id="823" w:name="_Toc428969434"/>
      <w:bookmarkStart w:id="824" w:name="_Toc429052825"/>
      <w:bookmarkStart w:id="825" w:name="_Toc428279416"/>
      <w:bookmarkStart w:id="826" w:name="_Toc428456154"/>
      <w:bookmarkStart w:id="827" w:name="_Toc428537117"/>
      <w:bookmarkStart w:id="828" w:name="_Toc428969436"/>
      <w:bookmarkStart w:id="829" w:name="_Toc429052827"/>
      <w:bookmarkStart w:id="830" w:name="_Toc428279417"/>
      <w:bookmarkStart w:id="831" w:name="_Toc428456155"/>
      <w:bookmarkStart w:id="832" w:name="_Toc428537118"/>
      <w:bookmarkStart w:id="833" w:name="_Toc428969437"/>
      <w:bookmarkStart w:id="834" w:name="_Toc429052828"/>
      <w:bookmarkStart w:id="835" w:name="_Toc428279419"/>
      <w:bookmarkStart w:id="836" w:name="_Toc428456157"/>
      <w:bookmarkStart w:id="837" w:name="_Toc428537120"/>
      <w:bookmarkStart w:id="838" w:name="_Toc428969439"/>
      <w:bookmarkStart w:id="839" w:name="_Toc429052830"/>
      <w:bookmarkStart w:id="840" w:name="_Toc428279421"/>
      <w:bookmarkStart w:id="841" w:name="_Toc428456159"/>
      <w:bookmarkStart w:id="842" w:name="_Toc428537122"/>
      <w:bookmarkStart w:id="843" w:name="_Toc428969441"/>
      <w:bookmarkStart w:id="844" w:name="_Toc429052832"/>
      <w:bookmarkStart w:id="845" w:name="_Toc428279422"/>
      <w:bookmarkStart w:id="846" w:name="_Toc428456160"/>
      <w:bookmarkStart w:id="847" w:name="_Toc428537123"/>
      <w:bookmarkStart w:id="848" w:name="_Toc428969442"/>
      <w:bookmarkStart w:id="849" w:name="_Toc429052833"/>
      <w:bookmarkStart w:id="850" w:name="_Toc428279423"/>
      <w:bookmarkStart w:id="851" w:name="_Toc428456161"/>
      <w:bookmarkStart w:id="852" w:name="_Toc428537124"/>
      <w:bookmarkStart w:id="853" w:name="_Toc428969443"/>
      <w:bookmarkStart w:id="854" w:name="_Toc429052834"/>
      <w:bookmarkStart w:id="855" w:name="_Toc428279424"/>
      <w:bookmarkStart w:id="856" w:name="_Toc428456162"/>
      <w:bookmarkStart w:id="857" w:name="_Toc428537125"/>
      <w:bookmarkStart w:id="858" w:name="_Toc428969444"/>
      <w:bookmarkStart w:id="859" w:name="_Toc429052835"/>
      <w:bookmarkStart w:id="860" w:name="_Toc428279426"/>
      <w:bookmarkStart w:id="861" w:name="_Toc428456164"/>
      <w:bookmarkStart w:id="862" w:name="_Toc428537127"/>
      <w:bookmarkStart w:id="863" w:name="_Toc428969446"/>
      <w:bookmarkStart w:id="864" w:name="_Toc429052837"/>
      <w:bookmarkStart w:id="865" w:name="_Toc428279427"/>
      <w:bookmarkStart w:id="866" w:name="_Toc428456165"/>
      <w:bookmarkStart w:id="867" w:name="_Toc428537128"/>
      <w:bookmarkStart w:id="868" w:name="_Toc428969447"/>
      <w:bookmarkStart w:id="869" w:name="_Toc429052838"/>
      <w:bookmarkStart w:id="870" w:name="_Toc428279431"/>
      <w:bookmarkStart w:id="871" w:name="_Toc428456169"/>
      <w:bookmarkStart w:id="872" w:name="_Toc428537132"/>
      <w:bookmarkStart w:id="873" w:name="_Toc428969451"/>
      <w:bookmarkStart w:id="874" w:name="_Toc429052842"/>
      <w:bookmarkStart w:id="875" w:name="_Toc428279432"/>
      <w:bookmarkStart w:id="876" w:name="_Toc428456170"/>
      <w:bookmarkStart w:id="877" w:name="_Toc428537133"/>
      <w:bookmarkStart w:id="878" w:name="_Toc428969452"/>
      <w:bookmarkStart w:id="879" w:name="_Toc429052843"/>
      <w:bookmarkStart w:id="880" w:name="_Toc428279434"/>
      <w:bookmarkStart w:id="881" w:name="_Toc428456172"/>
      <w:bookmarkStart w:id="882" w:name="_Toc428537135"/>
      <w:bookmarkStart w:id="883" w:name="_Toc428969454"/>
      <w:bookmarkStart w:id="884" w:name="_Toc429052845"/>
      <w:bookmarkStart w:id="885" w:name="_Toc428279435"/>
      <w:bookmarkStart w:id="886" w:name="_Toc428456173"/>
      <w:bookmarkStart w:id="887" w:name="_Toc428537136"/>
      <w:bookmarkStart w:id="888" w:name="_Toc428969455"/>
      <w:bookmarkStart w:id="889" w:name="_Toc429052846"/>
      <w:bookmarkStart w:id="890" w:name="_Toc428279439"/>
      <w:bookmarkStart w:id="891" w:name="_Toc428456177"/>
      <w:bookmarkStart w:id="892" w:name="_Toc428537140"/>
      <w:bookmarkStart w:id="893" w:name="_Toc428969459"/>
      <w:bookmarkStart w:id="894" w:name="_Toc429052850"/>
      <w:bookmarkStart w:id="895" w:name="_Toc428279440"/>
      <w:bookmarkStart w:id="896" w:name="_Toc428456178"/>
      <w:bookmarkStart w:id="897" w:name="_Toc428537141"/>
      <w:bookmarkStart w:id="898" w:name="_Toc428969460"/>
      <w:bookmarkStart w:id="899" w:name="_Toc429052851"/>
      <w:bookmarkStart w:id="900" w:name="_Toc428279441"/>
      <w:bookmarkStart w:id="901" w:name="_Toc428456179"/>
      <w:bookmarkStart w:id="902" w:name="_Toc428537142"/>
      <w:bookmarkStart w:id="903" w:name="_Toc428969461"/>
      <w:bookmarkStart w:id="904" w:name="_Toc429052852"/>
      <w:bookmarkStart w:id="905" w:name="_Toc428279442"/>
      <w:bookmarkStart w:id="906" w:name="_Toc428456180"/>
      <w:bookmarkStart w:id="907" w:name="_Toc428537143"/>
      <w:bookmarkStart w:id="908" w:name="_Toc428969462"/>
      <w:bookmarkStart w:id="909" w:name="_Toc429052853"/>
      <w:bookmarkStart w:id="910" w:name="_Toc428279444"/>
      <w:bookmarkStart w:id="911" w:name="_Toc428456182"/>
      <w:bookmarkStart w:id="912" w:name="_Toc428537145"/>
      <w:bookmarkStart w:id="913" w:name="_Toc428969464"/>
      <w:bookmarkStart w:id="914" w:name="_Toc429052855"/>
      <w:bookmarkStart w:id="915" w:name="_Toc428279445"/>
      <w:bookmarkStart w:id="916" w:name="_Toc428456183"/>
      <w:bookmarkStart w:id="917" w:name="_Toc428537146"/>
      <w:bookmarkStart w:id="918" w:name="_Toc428969465"/>
      <w:bookmarkStart w:id="919" w:name="_Toc429052856"/>
      <w:bookmarkStart w:id="920" w:name="_Toc428279449"/>
      <w:bookmarkStart w:id="921" w:name="_Toc428456187"/>
      <w:bookmarkStart w:id="922" w:name="_Toc428537150"/>
      <w:bookmarkStart w:id="923" w:name="_Toc428969469"/>
      <w:bookmarkStart w:id="924" w:name="_Toc429052860"/>
      <w:bookmarkStart w:id="925" w:name="_Toc428279450"/>
      <w:bookmarkStart w:id="926" w:name="_Toc428456188"/>
      <w:bookmarkStart w:id="927" w:name="_Toc428537151"/>
      <w:bookmarkStart w:id="928" w:name="_Toc428969470"/>
      <w:bookmarkStart w:id="929" w:name="_Toc429052861"/>
      <w:bookmarkStart w:id="930" w:name="_Toc428279452"/>
      <w:bookmarkStart w:id="931" w:name="_Toc428456190"/>
      <w:bookmarkStart w:id="932" w:name="_Toc428537153"/>
      <w:bookmarkStart w:id="933" w:name="_Toc428969472"/>
      <w:bookmarkStart w:id="934" w:name="_Toc429052863"/>
      <w:bookmarkStart w:id="935" w:name="_Toc428279453"/>
      <w:bookmarkStart w:id="936" w:name="_Toc428456191"/>
      <w:bookmarkStart w:id="937" w:name="_Toc428537154"/>
      <w:bookmarkStart w:id="938" w:name="_Toc428969473"/>
      <w:bookmarkStart w:id="939" w:name="_Toc429052864"/>
      <w:bookmarkStart w:id="940" w:name="_Toc428279457"/>
      <w:bookmarkStart w:id="941" w:name="_Toc428456195"/>
      <w:bookmarkStart w:id="942" w:name="_Toc428537158"/>
      <w:bookmarkStart w:id="943" w:name="_Toc428969477"/>
      <w:bookmarkStart w:id="944" w:name="_Toc429052868"/>
      <w:bookmarkStart w:id="945" w:name="_Toc428279458"/>
      <w:bookmarkStart w:id="946" w:name="_Toc428456196"/>
      <w:bookmarkStart w:id="947" w:name="_Toc428537159"/>
      <w:bookmarkStart w:id="948" w:name="_Toc428969478"/>
      <w:bookmarkStart w:id="949" w:name="_Toc429052869"/>
      <w:bookmarkStart w:id="950" w:name="_Toc428279459"/>
      <w:bookmarkStart w:id="951" w:name="_Toc428456197"/>
      <w:bookmarkStart w:id="952" w:name="_Toc428537160"/>
      <w:bookmarkStart w:id="953" w:name="_Toc428969479"/>
      <w:bookmarkStart w:id="954" w:name="_Toc429052870"/>
      <w:bookmarkStart w:id="955" w:name="_Toc428279461"/>
      <w:bookmarkStart w:id="956" w:name="_Toc428456199"/>
      <w:bookmarkStart w:id="957" w:name="_Toc428537162"/>
      <w:bookmarkStart w:id="958" w:name="_Toc428969481"/>
      <w:bookmarkStart w:id="959" w:name="_Toc429052872"/>
      <w:bookmarkStart w:id="960" w:name="_Toc428279462"/>
      <w:bookmarkStart w:id="961" w:name="_Toc428456200"/>
      <w:bookmarkStart w:id="962" w:name="_Toc428537163"/>
      <w:bookmarkStart w:id="963" w:name="_Toc428969482"/>
      <w:bookmarkStart w:id="964" w:name="_Toc429052873"/>
      <w:bookmarkStart w:id="965" w:name="_Toc428279463"/>
      <w:bookmarkStart w:id="966" w:name="_Toc428456201"/>
      <w:bookmarkStart w:id="967" w:name="_Toc428537164"/>
      <w:bookmarkStart w:id="968" w:name="_Toc428969483"/>
      <w:bookmarkStart w:id="969" w:name="_Toc429052874"/>
      <w:bookmarkStart w:id="970" w:name="_Toc428279464"/>
      <w:bookmarkStart w:id="971" w:name="_Toc428456202"/>
      <w:bookmarkStart w:id="972" w:name="_Toc428537165"/>
      <w:bookmarkStart w:id="973" w:name="_Toc428969484"/>
      <w:bookmarkStart w:id="974" w:name="_Toc429052875"/>
      <w:bookmarkStart w:id="975" w:name="_Toc428279465"/>
      <w:bookmarkStart w:id="976" w:name="_Toc428456203"/>
      <w:bookmarkStart w:id="977" w:name="_Toc428537166"/>
      <w:bookmarkStart w:id="978" w:name="_Toc428969485"/>
      <w:bookmarkStart w:id="979" w:name="_Toc429052876"/>
      <w:bookmarkStart w:id="980" w:name="_Toc428279467"/>
      <w:bookmarkStart w:id="981" w:name="_Toc428456205"/>
      <w:bookmarkStart w:id="982" w:name="_Toc428537168"/>
      <w:bookmarkStart w:id="983" w:name="_Toc428969487"/>
      <w:bookmarkStart w:id="984" w:name="_Toc429052878"/>
      <w:bookmarkStart w:id="985" w:name="_Toc428279470"/>
      <w:bookmarkStart w:id="986" w:name="_Toc428456208"/>
      <w:bookmarkStart w:id="987" w:name="_Toc428537171"/>
      <w:bookmarkStart w:id="988" w:name="_Toc428969490"/>
      <w:bookmarkStart w:id="989" w:name="_Toc429052881"/>
      <w:bookmarkStart w:id="990" w:name="_Toc428279471"/>
      <w:bookmarkStart w:id="991" w:name="_Toc428456209"/>
      <w:bookmarkStart w:id="992" w:name="_Toc428537172"/>
      <w:bookmarkStart w:id="993" w:name="_Toc428969491"/>
      <w:bookmarkStart w:id="994" w:name="_Toc429052882"/>
      <w:bookmarkStart w:id="995" w:name="_Toc428279472"/>
      <w:bookmarkStart w:id="996" w:name="_Toc428456210"/>
      <w:bookmarkStart w:id="997" w:name="_Toc428537173"/>
      <w:bookmarkStart w:id="998" w:name="_Toc428969492"/>
      <w:bookmarkStart w:id="999" w:name="_Toc429052883"/>
      <w:bookmarkStart w:id="1000" w:name="_Toc428279473"/>
      <w:bookmarkStart w:id="1001" w:name="_Toc428456211"/>
      <w:bookmarkStart w:id="1002" w:name="_Toc428537174"/>
      <w:bookmarkStart w:id="1003" w:name="_Toc428969493"/>
      <w:bookmarkStart w:id="1004" w:name="_Toc429052884"/>
      <w:bookmarkStart w:id="1005" w:name="_Toc428279474"/>
      <w:bookmarkStart w:id="1006" w:name="_Toc428456212"/>
      <w:bookmarkStart w:id="1007" w:name="_Toc428537175"/>
      <w:bookmarkStart w:id="1008" w:name="_Toc428969494"/>
      <w:bookmarkStart w:id="1009" w:name="_Toc429052885"/>
      <w:bookmarkStart w:id="1010" w:name="_Toc428279475"/>
      <w:bookmarkStart w:id="1011" w:name="_Toc428456213"/>
      <w:bookmarkStart w:id="1012" w:name="_Toc428537176"/>
      <w:bookmarkStart w:id="1013" w:name="_Toc428969495"/>
      <w:bookmarkStart w:id="1014" w:name="_Toc429052886"/>
      <w:bookmarkStart w:id="1015" w:name="_Toc428279476"/>
      <w:bookmarkStart w:id="1016" w:name="_Toc428456214"/>
      <w:bookmarkStart w:id="1017" w:name="_Toc428537177"/>
      <w:bookmarkStart w:id="1018" w:name="_Toc428969496"/>
      <w:bookmarkStart w:id="1019" w:name="_Toc429052887"/>
      <w:bookmarkStart w:id="1020" w:name="_Toc428279481"/>
      <w:bookmarkStart w:id="1021" w:name="_Toc428456219"/>
      <w:bookmarkStart w:id="1022" w:name="_Toc428537182"/>
      <w:bookmarkStart w:id="1023" w:name="_Toc428969501"/>
      <w:bookmarkStart w:id="1024" w:name="_Toc429052892"/>
      <w:bookmarkStart w:id="1025" w:name="_Toc428279482"/>
      <w:bookmarkStart w:id="1026" w:name="_Toc428456220"/>
      <w:bookmarkStart w:id="1027" w:name="_Toc428537183"/>
      <w:bookmarkStart w:id="1028" w:name="_Toc428969502"/>
      <w:bookmarkStart w:id="1029" w:name="_Toc429052893"/>
      <w:bookmarkStart w:id="1030" w:name="_Toc428279490"/>
      <w:bookmarkStart w:id="1031" w:name="_Toc428456228"/>
      <w:bookmarkStart w:id="1032" w:name="_Toc428537191"/>
      <w:bookmarkStart w:id="1033" w:name="_Toc428969510"/>
      <w:bookmarkStart w:id="1034" w:name="_Toc429052901"/>
      <w:bookmarkStart w:id="1035" w:name="_Toc428279504"/>
      <w:bookmarkStart w:id="1036" w:name="_Toc428456242"/>
      <w:bookmarkStart w:id="1037" w:name="_Toc428537205"/>
      <w:bookmarkStart w:id="1038" w:name="_Toc428969524"/>
      <w:bookmarkStart w:id="1039" w:name="_Toc429052915"/>
      <w:bookmarkStart w:id="1040" w:name="_Toc428279508"/>
      <w:bookmarkStart w:id="1041" w:name="_Toc428456246"/>
      <w:bookmarkStart w:id="1042" w:name="_Toc428537209"/>
      <w:bookmarkStart w:id="1043" w:name="_Toc428969528"/>
      <w:bookmarkStart w:id="1044" w:name="_Toc429052919"/>
      <w:bookmarkStart w:id="1045" w:name="_Toc428279509"/>
      <w:bookmarkStart w:id="1046" w:name="_Toc428456247"/>
      <w:bookmarkStart w:id="1047" w:name="_Toc428537210"/>
      <w:bookmarkStart w:id="1048" w:name="_Toc428969529"/>
      <w:bookmarkStart w:id="1049" w:name="_Toc429052920"/>
      <w:bookmarkStart w:id="1050" w:name="_Toc428279510"/>
      <w:bookmarkStart w:id="1051" w:name="_Toc428456248"/>
      <w:bookmarkStart w:id="1052" w:name="_Toc428537211"/>
      <w:bookmarkStart w:id="1053" w:name="_Toc428969530"/>
      <w:bookmarkStart w:id="1054" w:name="_Toc429052921"/>
      <w:bookmarkStart w:id="1055" w:name="_Toc428279512"/>
      <w:bookmarkStart w:id="1056" w:name="_Toc428456250"/>
      <w:bookmarkStart w:id="1057" w:name="_Toc428537213"/>
      <w:bookmarkStart w:id="1058" w:name="_Toc428969532"/>
      <w:bookmarkStart w:id="1059" w:name="_Toc429052923"/>
      <w:bookmarkStart w:id="1060" w:name="_Toc428279516"/>
      <w:bookmarkStart w:id="1061" w:name="_Toc428456254"/>
      <w:bookmarkStart w:id="1062" w:name="_Toc428537217"/>
      <w:bookmarkStart w:id="1063" w:name="_Toc428969536"/>
      <w:bookmarkStart w:id="1064" w:name="_Toc429052927"/>
      <w:bookmarkStart w:id="1065" w:name="_Toc428279517"/>
      <w:bookmarkStart w:id="1066" w:name="_Toc428456255"/>
      <w:bookmarkStart w:id="1067" w:name="_Toc428537218"/>
      <w:bookmarkStart w:id="1068" w:name="_Toc428969537"/>
      <w:bookmarkStart w:id="1069" w:name="_Toc429052928"/>
      <w:bookmarkStart w:id="1070" w:name="_Toc428279521"/>
      <w:bookmarkStart w:id="1071" w:name="_Toc428456259"/>
      <w:bookmarkStart w:id="1072" w:name="_Toc428537222"/>
      <w:bookmarkStart w:id="1073" w:name="_Toc428969541"/>
      <w:bookmarkStart w:id="1074" w:name="_Toc429052932"/>
      <w:bookmarkStart w:id="1075" w:name="_Toc428279522"/>
      <w:bookmarkStart w:id="1076" w:name="_Toc428456260"/>
      <w:bookmarkStart w:id="1077" w:name="_Toc428537223"/>
      <w:bookmarkStart w:id="1078" w:name="_Toc428969542"/>
      <w:bookmarkStart w:id="1079" w:name="_Toc429052933"/>
      <w:bookmarkStart w:id="1080" w:name="_Toc428279523"/>
      <w:bookmarkStart w:id="1081" w:name="_Toc428456261"/>
      <w:bookmarkStart w:id="1082" w:name="_Toc428537224"/>
      <w:bookmarkStart w:id="1083" w:name="_Toc428969543"/>
      <w:bookmarkStart w:id="1084" w:name="_Toc429052934"/>
      <w:bookmarkStart w:id="1085" w:name="_Toc428279524"/>
      <w:bookmarkStart w:id="1086" w:name="_Toc428456262"/>
      <w:bookmarkStart w:id="1087" w:name="_Toc428537225"/>
      <w:bookmarkStart w:id="1088" w:name="_Toc428969544"/>
      <w:bookmarkStart w:id="1089" w:name="_Toc429052935"/>
      <w:bookmarkStart w:id="1090" w:name="_Toc428279525"/>
      <w:bookmarkStart w:id="1091" w:name="_Toc428456263"/>
      <w:bookmarkStart w:id="1092" w:name="_Toc428537226"/>
      <w:bookmarkStart w:id="1093" w:name="_Toc428969545"/>
      <w:bookmarkStart w:id="1094" w:name="_Toc429052936"/>
      <w:bookmarkStart w:id="1095" w:name="_Toc428279526"/>
      <w:bookmarkStart w:id="1096" w:name="_Toc428456264"/>
      <w:bookmarkStart w:id="1097" w:name="_Toc428537227"/>
      <w:bookmarkStart w:id="1098" w:name="_Toc428969546"/>
      <w:bookmarkStart w:id="1099" w:name="_Toc429052937"/>
      <w:bookmarkStart w:id="1100" w:name="_Toc413359593"/>
      <w:bookmarkStart w:id="1101" w:name="_Toc3556985"/>
      <w:bookmarkStart w:id="1102" w:name="_Ref27683404"/>
      <w:bookmarkStart w:id="1103" w:name="_Ref34740002"/>
      <w:bookmarkStart w:id="1104" w:name="_Ref34740021"/>
      <w:bookmarkStart w:id="1105" w:name="_Ref34652201"/>
      <w:bookmarkStart w:id="1106" w:name="_Ref34652251"/>
      <w:bookmarkStart w:id="1107" w:name="_Toc34747235"/>
      <w:bookmarkStart w:id="1108" w:name="_Toc77102051"/>
      <w:bookmarkStart w:id="1109" w:name="_Toc130981526"/>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00"/>
      <w:bookmarkEnd w:id="1101"/>
      <w:bookmarkEnd w:id="1102"/>
      <w:bookmarkEnd w:id="1103"/>
      <w:bookmarkEnd w:id="1104"/>
      <w:bookmarkEnd w:id="1105"/>
      <w:bookmarkEnd w:id="1106"/>
      <w:bookmarkEnd w:id="1107"/>
      <w:bookmarkEnd w:id="1108"/>
      <w:bookmarkEnd w:id="1109"/>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10"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1"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2"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2"/>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3" w:name="_Toc428279528"/>
      <w:bookmarkStart w:id="1114" w:name="_Toc428456266"/>
      <w:bookmarkStart w:id="1115" w:name="_Toc428537229"/>
      <w:bookmarkStart w:id="1116" w:name="_Toc428969548"/>
      <w:bookmarkStart w:id="1117" w:name="_Toc429052939"/>
      <w:bookmarkStart w:id="1118" w:name="_Toc413359594"/>
      <w:bookmarkStart w:id="1119" w:name="_Toc3556986"/>
      <w:bookmarkStart w:id="1120" w:name="_Toc34747236"/>
      <w:bookmarkStart w:id="1121" w:name="_Toc77102052"/>
      <w:bookmarkStart w:id="1122" w:name="_Toc130981527"/>
      <w:bookmarkEnd w:id="1113"/>
      <w:bookmarkEnd w:id="1114"/>
      <w:bookmarkEnd w:id="1115"/>
      <w:bookmarkEnd w:id="1116"/>
      <w:bookmarkEnd w:id="1117"/>
      <w:r w:rsidRPr="00F54804">
        <w:t>Washer</w:t>
      </w:r>
      <w:bookmarkEnd w:id="1118"/>
      <w:bookmarkEnd w:id="1119"/>
      <w:bookmarkEnd w:id="1120"/>
      <w:bookmarkEnd w:id="1121"/>
      <w:bookmarkEnd w:id="1122"/>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3"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3"/>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4" w:name="_Toc428456268"/>
      <w:bookmarkStart w:id="1125" w:name="_Toc428537231"/>
      <w:bookmarkStart w:id="1126" w:name="_Toc428969550"/>
      <w:bookmarkStart w:id="1127" w:name="_Toc429052941"/>
      <w:bookmarkStart w:id="1128" w:name="_Toc413359595"/>
      <w:bookmarkStart w:id="1129" w:name="_Toc3556987"/>
      <w:bookmarkStart w:id="1130" w:name="_Toc34747237"/>
      <w:bookmarkStart w:id="1131" w:name="_Toc77102053"/>
      <w:bookmarkStart w:id="1132" w:name="_Toc130981528"/>
      <w:bookmarkEnd w:id="1124"/>
      <w:bookmarkEnd w:id="1125"/>
      <w:bookmarkEnd w:id="1126"/>
      <w:bookmarkEnd w:id="1127"/>
      <w:r w:rsidRPr="00F54804">
        <w:t>Nut</w:t>
      </w:r>
      <w:bookmarkEnd w:id="1128"/>
      <w:bookmarkEnd w:id="1129"/>
      <w:bookmarkEnd w:id="1130"/>
      <w:bookmarkEnd w:id="1131"/>
      <w:bookmarkEnd w:id="1132"/>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3"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4"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4"/>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5" w:name="_Toc428456270"/>
      <w:bookmarkStart w:id="1136" w:name="_Toc428537233"/>
      <w:bookmarkStart w:id="1137" w:name="_Toc428969552"/>
      <w:bookmarkStart w:id="1138" w:name="_Toc429052943"/>
      <w:bookmarkStart w:id="1139" w:name="_Toc413359596"/>
      <w:bookmarkStart w:id="1140" w:name="_Toc3556988"/>
      <w:bookmarkStart w:id="1141" w:name="_Toc34747238"/>
      <w:bookmarkStart w:id="1142" w:name="_Toc77102054"/>
      <w:bookmarkStart w:id="1143" w:name="_Toc130981529"/>
      <w:bookmarkStart w:id="1144" w:name="_Ref401160443"/>
      <w:bookmarkStart w:id="1145" w:name="_Ref401160449"/>
      <w:bookmarkStart w:id="1146" w:name="_Ref401160453"/>
      <w:bookmarkEnd w:id="1135"/>
      <w:bookmarkEnd w:id="1136"/>
      <w:bookmarkEnd w:id="1137"/>
      <w:bookmarkEnd w:id="1138"/>
      <w:r w:rsidRPr="000A1B7B">
        <w:t>Bolt</w:t>
      </w:r>
      <w:bookmarkEnd w:id="1139"/>
      <w:bookmarkEnd w:id="1140"/>
      <w:bookmarkEnd w:id="1141"/>
      <w:bookmarkEnd w:id="1142"/>
      <w:bookmarkEnd w:id="1143"/>
      <w:r w:rsidRPr="000A1B7B">
        <w:t xml:space="preserve"> </w:t>
      </w:r>
      <w:bookmarkEnd w:id="1144"/>
      <w:bookmarkEnd w:id="1145"/>
      <w:bookmarkEnd w:id="1146"/>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7"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8"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8"/>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9" w:name="_Toc428456272"/>
      <w:bookmarkStart w:id="1150" w:name="_Toc428537235"/>
      <w:bookmarkStart w:id="1151" w:name="_Toc428969554"/>
      <w:bookmarkStart w:id="1152" w:name="_Toc429052945"/>
      <w:bookmarkStart w:id="1153" w:name="_Toc3556989"/>
      <w:bookmarkStart w:id="1154" w:name="_Toc34747239"/>
      <w:bookmarkStart w:id="1155" w:name="_Toc77102055"/>
      <w:bookmarkEnd w:id="1149"/>
      <w:bookmarkEnd w:id="1150"/>
      <w:bookmarkEnd w:id="1151"/>
      <w:bookmarkEnd w:id="1152"/>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3"/>
      <w:bookmarkEnd w:id="1154"/>
      <w:bookmarkEnd w:id="1155"/>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6" w:name="_Toc3557101"/>
      <w:bookmarkStart w:id="1157" w:name="_Toc34747352"/>
      <w:bookmarkStart w:id="1158" w:name="_Toc76030545"/>
      <w:bookmarkStart w:id="1159" w:name="_Toc94530831"/>
      <w:bookmarkStart w:id="1160" w:name="_Toc101428228"/>
      <w:bookmarkStart w:id="1161"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6"/>
      <w:bookmarkEnd w:id="1157"/>
      <w:bookmarkEnd w:id="1158"/>
      <w:bookmarkEnd w:id="1159"/>
      <w:bookmarkEnd w:id="1160"/>
      <w:bookmarkEnd w:id="1161"/>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2" w:name="_Ref3568949"/>
      <w:bookmarkStart w:id="1163" w:name="_Toc3557102"/>
      <w:bookmarkStart w:id="1164" w:name="_Ref3568942"/>
      <w:bookmarkStart w:id="1165" w:name="_Toc34747353"/>
      <w:bookmarkStart w:id="1166" w:name="_Toc76030546"/>
      <w:bookmarkStart w:id="1167" w:name="_Toc94530832"/>
      <w:bookmarkStart w:id="1168" w:name="_Toc101428229"/>
      <w:bookmarkStart w:id="1169"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2"/>
      <w:r w:rsidR="0019077F" w:rsidRPr="00F37191">
        <w:t xml:space="preserve"> —</w:t>
      </w:r>
      <w:r w:rsidRPr="00F37191">
        <w:t xml:space="preserve"> Bolt with free nut</w:t>
      </w:r>
      <w:bookmarkEnd w:id="1163"/>
      <w:bookmarkEnd w:id="1164"/>
      <w:bookmarkEnd w:id="1165"/>
      <w:bookmarkEnd w:id="1166"/>
      <w:bookmarkEnd w:id="1167"/>
      <w:bookmarkEnd w:id="1168"/>
      <w:bookmarkEnd w:id="1169"/>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70" w:name="_Ref3568964"/>
      <w:bookmarkStart w:id="1171" w:name="_Toc3557103"/>
      <w:bookmarkStart w:id="1172" w:name="_Toc34747354"/>
      <w:bookmarkStart w:id="1173" w:name="_Toc76030547"/>
      <w:bookmarkStart w:id="1174" w:name="_Toc94530833"/>
      <w:bookmarkStart w:id="1175" w:name="_Toc101428230"/>
      <w:bookmarkStart w:id="1176"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70"/>
      <w:r w:rsidR="0019077F" w:rsidRPr="00F37191">
        <w:t xml:space="preserve"> —</w:t>
      </w:r>
      <w:r w:rsidRPr="00F37191">
        <w:t xml:space="preserve"> Screw</w:t>
      </w:r>
      <w:bookmarkEnd w:id="1171"/>
      <w:bookmarkEnd w:id="1172"/>
      <w:bookmarkEnd w:id="1173"/>
      <w:bookmarkEnd w:id="1174"/>
      <w:bookmarkEnd w:id="1175"/>
      <w:bookmarkEnd w:id="1176"/>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7" w:name="_Toc3557104"/>
      <w:bookmarkStart w:id="1178" w:name="_Toc34747355"/>
      <w:bookmarkStart w:id="1179" w:name="_Toc76030548"/>
      <w:bookmarkStart w:id="1180" w:name="_Toc94530834"/>
      <w:bookmarkStart w:id="1181" w:name="_Toc101428231"/>
      <w:bookmarkStart w:id="1182"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7"/>
      <w:bookmarkEnd w:id="1178"/>
      <w:bookmarkEnd w:id="1179"/>
      <w:bookmarkEnd w:id="1180"/>
      <w:bookmarkEnd w:id="1181"/>
      <w:bookmarkEnd w:id="1182"/>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3" w:name="_Toc3557105"/>
      <w:bookmarkStart w:id="1184" w:name="_Toc34747356"/>
      <w:bookmarkStart w:id="1185" w:name="_Toc76030549"/>
      <w:bookmarkStart w:id="1186" w:name="_Toc94530835"/>
      <w:bookmarkStart w:id="1187" w:name="_Toc101428232"/>
      <w:bookmarkStart w:id="1188"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3"/>
      <w:bookmarkEnd w:id="1184"/>
      <w:bookmarkEnd w:id="1185"/>
      <w:bookmarkEnd w:id="1186"/>
      <w:bookmarkEnd w:id="1187"/>
      <w:bookmarkEnd w:id="1188"/>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9" w:name="_Toc428456274"/>
      <w:bookmarkStart w:id="1190" w:name="_Toc428537237"/>
      <w:bookmarkStart w:id="1191" w:name="_Toc428969556"/>
      <w:bookmarkStart w:id="1192" w:name="_Toc429052947"/>
      <w:bookmarkStart w:id="1193" w:name="_Toc428456275"/>
      <w:bookmarkStart w:id="1194" w:name="_Toc428537238"/>
      <w:bookmarkStart w:id="1195" w:name="_Toc428969557"/>
      <w:bookmarkStart w:id="1196" w:name="_Toc429052948"/>
      <w:bookmarkStart w:id="1197" w:name="_Toc413359597"/>
      <w:bookmarkStart w:id="1198" w:name="_Toc3556990"/>
      <w:bookmarkStart w:id="1199" w:name="_Toc34747240"/>
      <w:bookmarkStart w:id="1200" w:name="_Toc77102056"/>
      <w:bookmarkStart w:id="1201" w:name="_Toc130981530"/>
      <w:bookmarkEnd w:id="1189"/>
      <w:bookmarkEnd w:id="1190"/>
      <w:bookmarkEnd w:id="1191"/>
      <w:bookmarkEnd w:id="1192"/>
      <w:bookmarkEnd w:id="1193"/>
      <w:bookmarkEnd w:id="1194"/>
      <w:bookmarkEnd w:id="1195"/>
      <w:bookmarkEnd w:id="1196"/>
      <w:r w:rsidRPr="00F54804">
        <w:t>Screw</w:t>
      </w:r>
      <w:bookmarkEnd w:id="1197"/>
      <w:bookmarkEnd w:id="1198"/>
      <w:bookmarkEnd w:id="1199"/>
      <w:bookmarkEnd w:id="1200"/>
      <w:bookmarkEnd w:id="120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2"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2"/>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3"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3"/>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4" w:name="_Toc3556991"/>
      <w:bookmarkStart w:id="1205" w:name="_Toc34747241"/>
      <w:bookmarkStart w:id="1206" w:name="_Toc77102057"/>
      <w:r w:rsidRPr="00F54804">
        <w:t>Flow Drilled Screws (FDS)</w:t>
      </w:r>
      <w:bookmarkEnd w:id="1204"/>
      <w:bookmarkEnd w:id="1205"/>
      <w:bookmarkEnd w:id="1206"/>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7" w:name="_Toc3557106"/>
      <w:bookmarkStart w:id="1208" w:name="_Toc34747357"/>
      <w:bookmarkStart w:id="1209" w:name="_Toc76030550"/>
      <w:bookmarkStart w:id="1210" w:name="_Toc94530836"/>
      <w:bookmarkStart w:id="1211" w:name="_Toc101428233"/>
      <w:bookmarkStart w:id="1212"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7"/>
      <w:bookmarkEnd w:id="1208"/>
      <w:bookmarkEnd w:id="1209"/>
      <w:bookmarkEnd w:id="1210"/>
      <w:bookmarkEnd w:id="1211"/>
      <w:bookmarkEnd w:id="1212"/>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3" w:name="_Toc3557107"/>
      <w:bookmarkStart w:id="1214" w:name="_Toc34747358"/>
      <w:bookmarkStart w:id="1215" w:name="_Toc76030551"/>
      <w:bookmarkStart w:id="1216" w:name="_Toc94530837"/>
      <w:bookmarkStart w:id="1217" w:name="_Toc101428234"/>
      <w:bookmarkStart w:id="1218"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3"/>
      <w:bookmarkEnd w:id="1214"/>
      <w:bookmarkEnd w:id="1215"/>
      <w:bookmarkEnd w:id="1216"/>
      <w:bookmarkEnd w:id="1217"/>
      <w:bookmarkEnd w:id="1218"/>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9"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20" w:name="_Toc3557108"/>
      <w:bookmarkStart w:id="1221" w:name="_Toc34747359"/>
      <w:bookmarkStart w:id="1222" w:name="_Toc76030552"/>
      <w:bookmarkStart w:id="1223" w:name="_Toc94530838"/>
      <w:bookmarkStart w:id="1224" w:name="_Toc101428235"/>
      <w:bookmarkStart w:id="1225"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20"/>
      <w:bookmarkEnd w:id="1221"/>
      <w:bookmarkEnd w:id="1222"/>
      <w:bookmarkEnd w:id="1223"/>
      <w:bookmarkEnd w:id="1224"/>
      <w:r w:rsidR="00C1056C">
        <w:t xml:space="preserve"> with pre-machined clearance hole</w:t>
      </w:r>
      <w:bookmarkEnd w:id="1225"/>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6" w:name="_Toc3557109"/>
      <w:bookmarkStart w:id="1227" w:name="_Toc34747360"/>
      <w:bookmarkStart w:id="1228" w:name="_Toc76030553"/>
      <w:bookmarkStart w:id="1229" w:name="_Toc94530839"/>
      <w:bookmarkStart w:id="1230" w:name="_Toc101428236"/>
      <w:bookmarkStart w:id="1231"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6"/>
      <w:bookmarkEnd w:id="1227"/>
      <w:bookmarkEnd w:id="1228"/>
      <w:bookmarkEnd w:id="1229"/>
      <w:bookmarkEnd w:id="1230"/>
      <w:bookmarkEnd w:id="1231"/>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2" w:name="_Toc413359598"/>
      <w:bookmarkStart w:id="1233" w:name="_Toc3556992"/>
      <w:bookmarkStart w:id="1234" w:name="_Toc34747242"/>
      <w:bookmarkStart w:id="1235" w:name="_Toc77102058"/>
      <w:bookmarkStart w:id="1236" w:name="_Toc130981531"/>
      <w:r w:rsidRPr="00F54804">
        <w:t>Gum Drops</w:t>
      </w:r>
      <w:bookmarkEnd w:id="1232"/>
      <w:bookmarkEnd w:id="1233"/>
      <w:bookmarkEnd w:id="1234"/>
      <w:bookmarkEnd w:id="1235"/>
      <w:bookmarkEnd w:id="1236"/>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7"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8"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8"/>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9"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0" w:name="_Toc428456279"/>
      <w:bookmarkStart w:id="1241" w:name="_Toc3556993"/>
      <w:bookmarkStart w:id="1242" w:name="_Toc34747243"/>
      <w:bookmarkStart w:id="1243" w:name="_Toc77102059"/>
      <w:bookmarkStart w:id="1244" w:name="_Toc130981532"/>
      <w:bookmarkEnd w:id="1240"/>
      <w:r w:rsidRPr="00F54804">
        <w:t>Clinches</w:t>
      </w:r>
      <w:bookmarkEnd w:id="1241"/>
      <w:bookmarkEnd w:id="1242"/>
      <w:bookmarkEnd w:id="1243"/>
      <w:bookmarkEnd w:id="124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5" w:name="_Ref428794448"/>
      <w:bookmarkStart w:id="1246" w:name="_Ref428794398"/>
      <w:bookmarkStart w:id="1247" w:name="_Toc3557111"/>
      <w:bookmarkStart w:id="1248" w:name="_Toc34747362"/>
      <w:bookmarkStart w:id="1249" w:name="_Toc76030555"/>
      <w:bookmarkStart w:id="1250" w:name="_Toc94530841"/>
      <w:bookmarkStart w:id="1251" w:name="_Toc101428237"/>
      <w:bookmarkStart w:id="1252"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5"/>
      <w:r w:rsidR="0019077F">
        <w:t xml:space="preserve"> —</w:t>
      </w:r>
      <w:r w:rsidRPr="00F54804">
        <w:t xml:space="preserve"> </w:t>
      </w:r>
      <w:r w:rsidRPr="005C2D94">
        <w:t>Clinch Joint Dimensions</w:t>
      </w:r>
      <w:bookmarkEnd w:id="1246"/>
      <w:bookmarkEnd w:id="1247"/>
      <w:bookmarkEnd w:id="1248"/>
      <w:bookmarkEnd w:id="1249"/>
      <w:bookmarkEnd w:id="1250"/>
      <w:bookmarkEnd w:id="1251"/>
      <w:bookmarkEnd w:id="1252"/>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3" w:name="_Ref428798660"/>
      <w:bookmarkStart w:id="1254" w:name="_Toc3557112"/>
      <w:bookmarkStart w:id="1255" w:name="_Toc34747363"/>
      <w:bookmarkStart w:id="1256" w:name="_Toc76030556"/>
      <w:bookmarkStart w:id="1257" w:name="_Toc94530842"/>
      <w:bookmarkStart w:id="1258" w:name="_Toc101428238"/>
      <w:bookmarkStart w:id="1259"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4"/>
      <w:bookmarkEnd w:id="1255"/>
      <w:bookmarkEnd w:id="1256"/>
      <w:bookmarkEnd w:id="1257"/>
      <w:r w:rsidR="00E64A65" w:rsidRPr="005C2D94">
        <w:t>)</w:t>
      </w:r>
      <w:bookmarkEnd w:id="1258"/>
      <w:bookmarkEnd w:id="1259"/>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60"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1"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2"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3" w:name="_Toc3556994"/>
      <w:bookmarkStart w:id="1264" w:name="_Toc34747244"/>
      <w:bookmarkStart w:id="1265" w:name="_Toc77102060"/>
      <w:bookmarkStart w:id="1266" w:name="_Toc130981533"/>
      <w:r w:rsidRPr="00F54804">
        <w:t>Heat Stakes / Thermal Stakes</w:t>
      </w:r>
      <w:bookmarkEnd w:id="1263"/>
      <w:bookmarkEnd w:id="1264"/>
      <w:bookmarkEnd w:id="1265"/>
      <w:bookmarkEnd w:id="1266"/>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7" w:name="_Toc3557113"/>
      <w:bookmarkStart w:id="1268" w:name="_Toc34747364"/>
      <w:bookmarkStart w:id="1269" w:name="_Toc76030557"/>
      <w:bookmarkStart w:id="1270" w:name="_Toc94530843"/>
      <w:bookmarkStart w:id="1271" w:name="_Toc101428239"/>
      <w:bookmarkStart w:id="1272"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7"/>
      <w:bookmarkEnd w:id="1268"/>
      <w:bookmarkEnd w:id="1269"/>
      <w:bookmarkEnd w:id="1270"/>
      <w:bookmarkEnd w:id="1271"/>
      <w:bookmarkEnd w:id="1272"/>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3"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4"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4"/>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5"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6" w:name="_Toc3556995"/>
      <w:bookmarkStart w:id="1277" w:name="_Toc34747245"/>
      <w:bookmarkStart w:id="1278" w:name="_Toc77102061"/>
      <w:bookmarkStart w:id="1279" w:name="_Toc130981534"/>
      <w:r w:rsidRPr="00F54804">
        <w:t>Clips/Snap Joints</w:t>
      </w:r>
      <w:bookmarkEnd w:id="1276"/>
      <w:bookmarkEnd w:id="1277"/>
      <w:bookmarkEnd w:id="1278"/>
      <w:bookmarkEnd w:id="1279"/>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80" w:name="_Toc3557114"/>
      <w:bookmarkStart w:id="1281" w:name="_Toc34747365"/>
      <w:bookmarkStart w:id="1282" w:name="_Toc76030558"/>
      <w:bookmarkStart w:id="1283" w:name="_Toc94530844"/>
      <w:bookmarkStart w:id="1284" w:name="_Toc101428240"/>
      <w:bookmarkStart w:id="1285"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80"/>
      <w:r w:rsidRPr="00F54804">
        <w:t>"</w:t>
      </w:r>
      <w:bookmarkEnd w:id="1281"/>
      <w:bookmarkEnd w:id="1282"/>
      <w:bookmarkEnd w:id="1283"/>
      <w:bookmarkEnd w:id="1284"/>
      <w:bookmarkEnd w:id="1285"/>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6" w:name="_Toc3557115"/>
      <w:bookmarkStart w:id="1287" w:name="_Toc34747366"/>
      <w:bookmarkStart w:id="1288" w:name="_Toc76030559"/>
      <w:bookmarkStart w:id="1289" w:name="_Toc94530845"/>
      <w:bookmarkStart w:id="1290" w:name="_Toc101428241"/>
      <w:bookmarkStart w:id="1291"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6"/>
      <w:bookmarkEnd w:id="1287"/>
      <w:bookmarkEnd w:id="1288"/>
      <w:bookmarkEnd w:id="1289"/>
      <w:bookmarkEnd w:id="1290"/>
      <w:bookmarkEnd w:id="1291"/>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2" w:name="_Toc3557116"/>
      <w:bookmarkStart w:id="1293" w:name="_Ref7727027"/>
      <w:bookmarkStart w:id="1294" w:name="_Toc34747367"/>
      <w:bookmarkStart w:id="1295" w:name="_Toc76030560"/>
      <w:bookmarkStart w:id="1296" w:name="_Toc94530846"/>
      <w:bookmarkStart w:id="1297" w:name="_Toc101428242"/>
      <w:bookmarkStart w:id="1298"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2"/>
      <w:bookmarkEnd w:id="1293"/>
      <w:bookmarkEnd w:id="1294"/>
      <w:bookmarkEnd w:id="1295"/>
      <w:bookmarkEnd w:id="1296"/>
      <w:bookmarkEnd w:id="1297"/>
      <w:bookmarkEnd w:id="129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9" w:name="_Toc3557117"/>
      <w:bookmarkStart w:id="1300" w:name="_Toc34747368"/>
      <w:bookmarkStart w:id="1301" w:name="_Toc76030561"/>
      <w:bookmarkStart w:id="1302" w:name="_Toc94530847"/>
      <w:bookmarkStart w:id="1303" w:name="_Toc101428243"/>
      <w:bookmarkStart w:id="1304"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9"/>
      <w:bookmarkEnd w:id="1300"/>
      <w:bookmarkEnd w:id="1301"/>
      <w:bookmarkEnd w:id="1302"/>
      <w:bookmarkEnd w:id="1303"/>
      <w:bookmarkEnd w:id="1304"/>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5"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6"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7"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8" w:name="_Toc3556996"/>
      <w:bookmarkStart w:id="1309" w:name="_Toc34747246"/>
      <w:bookmarkStart w:id="1310" w:name="_Toc77102062"/>
      <w:bookmarkStart w:id="1311" w:name="_Toc130981535"/>
      <w:r w:rsidRPr="005C2D94">
        <w:t>Nails</w:t>
      </w:r>
      <w:bookmarkEnd w:id="1308"/>
      <w:bookmarkEnd w:id="1309"/>
      <w:bookmarkEnd w:id="1310"/>
      <w:bookmarkEnd w:id="1311"/>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2" w:name="_Toc3557119"/>
      <w:bookmarkStart w:id="1313" w:name="_Toc34747370"/>
      <w:bookmarkStart w:id="1314" w:name="_Toc76030563"/>
      <w:bookmarkStart w:id="1315" w:name="_Toc94530849"/>
      <w:bookmarkStart w:id="1316" w:name="_Toc101428244"/>
      <w:bookmarkStart w:id="1317"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2"/>
      <w:bookmarkEnd w:id="1313"/>
      <w:bookmarkEnd w:id="1314"/>
      <w:bookmarkEnd w:id="1315"/>
      <w:bookmarkEnd w:id="1316"/>
      <w:bookmarkEnd w:id="1317"/>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8"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8"/>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9"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9"/>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0" w:name="_Toc101428245"/>
      <w:bookmarkStart w:id="1321"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20"/>
      <w:bookmarkEnd w:id="1321"/>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2"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2"/>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3" w:name="_Toc77102063"/>
      <w:bookmarkStart w:id="1324" w:name="_Toc130981536"/>
      <w:bookmarkStart w:id="1325" w:name="_Toc27753609"/>
      <w:r w:rsidRPr="005C2D94">
        <w:t>Rotation Joints</w:t>
      </w:r>
      <w:bookmarkEnd w:id="1323"/>
      <w:bookmarkEnd w:id="1324"/>
    </w:p>
    <w:p w14:paraId="446BDB79" w14:textId="5E161DFD" w:rsidR="00BD3FB0" w:rsidRPr="00BF5C18" w:rsidRDefault="00BD3FB0" w:rsidP="0013175B">
      <w:pPr>
        <w:pStyle w:val="berschrift3"/>
      </w:pPr>
      <w:bookmarkStart w:id="1326" w:name="_Toc130981537"/>
      <w:r>
        <w:t>General</w:t>
      </w:r>
      <w:bookmarkEnd w:id="1326"/>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7"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8"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9"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0" w:name="_Toc77102064"/>
      <w:bookmarkStart w:id="1331" w:name="_Toc130981538"/>
      <w:r w:rsidRPr="005C2D94">
        <w:t>ROTAV</w:t>
      </w:r>
      <w:bookmarkEnd w:id="1330"/>
      <w:bookmarkEnd w:id="1331"/>
      <w:r w:rsidR="009376B7">
        <w:t xml:space="preserve"> </w:t>
      </w:r>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2" w:name="_Toc76030564"/>
      <w:bookmarkStart w:id="1333" w:name="_Toc94530850"/>
      <w:bookmarkStart w:id="1334" w:name="_Toc101428246"/>
      <w:bookmarkStart w:id="1335"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2"/>
      <w:bookmarkEnd w:id="133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4"/>
      <w:bookmarkEnd w:id="1335"/>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6" w:name="_Toc76030565"/>
      <w:bookmarkStart w:id="1337" w:name="_Toc94530851"/>
      <w:bookmarkStart w:id="1338" w:name="_Toc101428247"/>
      <w:bookmarkStart w:id="1339"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6"/>
      <w:bookmarkEnd w:id="1337"/>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8"/>
      <w:bookmarkEnd w:id="1339"/>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40"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4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5"/>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1" w:name="_Toc428537246"/>
      <w:bookmarkStart w:id="1342" w:name="_Toc428969565"/>
      <w:bookmarkStart w:id="1343" w:name="_Toc429052956"/>
      <w:bookmarkStart w:id="1344" w:name="_Toc428537247"/>
      <w:bookmarkStart w:id="1345" w:name="_Toc428965632"/>
      <w:bookmarkStart w:id="1346" w:name="_Toc428969566"/>
      <w:bookmarkStart w:id="1347" w:name="_Toc429052957"/>
      <w:bookmarkStart w:id="1348" w:name="_Toc428456280"/>
      <w:bookmarkStart w:id="1349" w:name="_Toc428537248"/>
      <w:bookmarkStart w:id="1350" w:name="_Toc428969567"/>
      <w:bookmarkStart w:id="1351" w:name="_Toc429052958"/>
      <w:bookmarkStart w:id="1352" w:name="_Toc338938901"/>
      <w:bookmarkStart w:id="1353" w:name="_Toc338939097"/>
      <w:bookmarkStart w:id="1354" w:name="_Toc3556997"/>
      <w:bookmarkStart w:id="1355" w:name="_Toc34747247"/>
      <w:bookmarkStart w:id="1356" w:name="_Toc77102065"/>
      <w:bookmarkStart w:id="1357" w:name="_Toc130981539"/>
      <w:bookmarkEnd w:id="1341"/>
      <w:bookmarkEnd w:id="1342"/>
      <w:bookmarkEnd w:id="1343"/>
      <w:bookmarkEnd w:id="1344"/>
      <w:bookmarkEnd w:id="1345"/>
      <w:bookmarkEnd w:id="1346"/>
      <w:bookmarkEnd w:id="1347"/>
      <w:bookmarkEnd w:id="1348"/>
      <w:bookmarkEnd w:id="1349"/>
      <w:bookmarkEnd w:id="1350"/>
      <w:bookmarkEnd w:id="1351"/>
      <w:r w:rsidRPr="00F54804">
        <w:t>1D connections</w:t>
      </w:r>
      <w:bookmarkEnd w:id="1352"/>
      <w:bookmarkEnd w:id="1353"/>
      <w:bookmarkEnd w:id="1354"/>
      <w:bookmarkEnd w:id="1355"/>
      <w:bookmarkEnd w:id="1356"/>
      <w:bookmarkEnd w:id="1357"/>
    </w:p>
    <w:p w14:paraId="249DECC1" w14:textId="77777777" w:rsidR="00FC68DB" w:rsidRPr="005C2D94" w:rsidRDefault="00FC68DB" w:rsidP="00B202D2">
      <w:pPr>
        <w:pStyle w:val="berschrift2"/>
      </w:pPr>
      <w:bookmarkStart w:id="1358" w:name="_Toc3556998"/>
      <w:bookmarkStart w:id="1359" w:name="_Toc34747248"/>
      <w:bookmarkStart w:id="1360" w:name="_Toc77102066"/>
      <w:bookmarkStart w:id="1361" w:name="_Toc130981540"/>
      <w:bookmarkStart w:id="1362" w:name="_Toc338938902"/>
      <w:bookmarkStart w:id="1363" w:name="_Toc338939098"/>
      <w:r w:rsidRPr="005C2D94">
        <w:t>Generic Definitions</w:t>
      </w:r>
      <w:bookmarkEnd w:id="1358"/>
      <w:bookmarkEnd w:id="1359"/>
      <w:bookmarkEnd w:id="1360"/>
      <w:bookmarkEnd w:id="1361"/>
    </w:p>
    <w:p w14:paraId="59908147" w14:textId="77777777" w:rsidR="00FC68DB" w:rsidRPr="00BD52D7" w:rsidRDefault="00FC68DB" w:rsidP="00B202D2">
      <w:pPr>
        <w:pStyle w:val="berschrift3"/>
      </w:pPr>
      <w:bookmarkStart w:id="1364" w:name="_Toc3556999"/>
      <w:bookmarkStart w:id="1365" w:name="_Toc34747249"/>
      <w:bookmarkStart w:id="1366" w:name="_Toc77102067"/>
      <w:bookmarkStart w:id="1367" w:name="_Toc130981541"/>
      <w:r w:rsidRPr="00BD52D7">
        <w:t>Identification</w:t>
      </w:r>
      <w:bookmarkEnd w:id="1364"/>
      <w:bookmarkEnd w:id="1365"/>
      <w:bookmarkEnd w:id="1366"/>
      <w:bookmarkEnd w:id="1367"/>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8" w:name="_Ref414571413"/>
      <w:bookmarkStart w:id="1369" w:name="_Ref429050458"/>
      <w:bookmarkStart w:id="1370" w:name="_Toc3557000"/>
      <w:bookmarkStart w:id="1371" w:name="_Toc34747250"/>
      <w:bookmarkStart w:id="1372" w:name="_Toc77102068"/>
      <w:bookmarkStart w:id="1373" w:name="_Toc130981542"/>
      <w:r w:rsidRPr="005C2D94">
        <w:t>L</w:t>
      </w:r>
      <w:bookmarkEnd w:id="1368"/>
      <w:r w:rsidRPr="001E4607">
        <w:t>ocation</w:t>
      </w:r>
      <w:bookmarkEnd w:id="1369"/>
      <w:bookmarkEnd w:id="1370"/>
      <w:bookmarkEnd w:id="1371"/>
      <w:bookmarkEnd w:id="1372"/>
      <w:bookmarkEnd w:id="1373"/>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4"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5"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D291118" w:rsidR="00461A3A" w:rsidRPr="00C44DA5" w:rsidRDefault="00461A3A" w:rsidP="001640C5">
      <w:pPr>
        <w:pStyle w:val="Beschriftung"/>
        <w:keepNext/>
        <w:keepLines/>
      </w:pPr>
      <w:bookmarkStart w:id="1376" w:name="_Toc130981758"/>
      <w:r w:rsidRPr="00C44DA5">
        <w:t xml:space="preserve">Table </w:t>
      </w:r>
      <w:r w:rsidRPr="00C44DA5">
        <w:fldChar w:fldCharType="begin"/>
      </w:r>
      <w:r w:rsidRPr="00C44DA5">
        <w:instrText xml:space="preserve"> SEQ Table \* ARABIC </w:instrText>
      </w:r>
      <w:r w:rsidRPr="00C44DA5">
        <w:fldChar w:fldCharType="separate"/>
      </w:r>
      <w:r w:rsidR="00F558BD" w:rsidRPr="00C44DA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7" w:name="_Toc432343680"/>
      <w:bookmarkStart w:id="1378" w:name="_Ref69114607"/>
      <w:bookmarkStart w:id="1379" w:name="_Ref69114623"/>
      <w:bookmarkStart w:id="1380" w:name="_Toc77102069"/>
      <w:bookmarkStart w:id="1381" w:name="_Toc130981543"/>
      <w:bookmarkStart w:id="1382" w:name="_Toc3557001"/>
      <w:bookmarkStart w:id="1383" w:name="_Toc34747251"/>
      <w:r w:rsidRPr="00C44DA5">
        <w:t>Intermittent Connection Lines</w:t>
      </w:r>
      <w:bookmarkEnd w:id="1377"/>
      <w:bookmarkEnd w:id="1378"/>
      <w:bookmarkEnd w:id="1379"/>
      <w:bookmarkEnd w:id="1380"/>
      <w:bookmarkEnd w:id="1381"/>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4" w:name="_Toc76030566"/>
      <w:bookmarkStart w:id="1385" w:name="_Toc94530852"/>
      <w:bookmarkStart w:id="1386" w:name="_Toc101428248"/>
      <w:bookmarkStart w:id="1387"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4"/>
      <w:bookmarkEnd w:id="1385"/>
      <w:bookmarkEnd w:id="1386"/>
      <w:bookmarkEnd w:id="1387"/>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8" w:name="_Toc76030567"/>
      <w:bookmarkStart w:id="1389" w:name="_Toc94530853"/>
      <w:bookmarkStart w:id="1390" w:name="_Toc101428249"/>
      <w:bookmarkStart w:id="1391"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8"/>
      <w:bookmarkEnd w:id="1389"/>
      <w:bookmarkEnd w:id="1390"/>
      <w:bookmarkEnd w:id="1391"/>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2" w:name="_Toc76030568"/>
      <w:bookmarkStart w:id="1393" w:name="_Toc94530854"/>
      <w:bookmarkStart w:id="1394" w:name="_Toc101428250"/>
      <w:bookmarkStart w:id="1395"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2"/>
      <w:bookmarkEnd w:id="1393"/>
      <w:bookmarkEnd w:id="1394"/>
      <w:bookmarkEnd w:id="1395"/>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6"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6"/>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7"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7"/>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8" w:name="_Ref101343985"/>
      <w:bookmarkStart w:id="1399"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8"/>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9"/>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00"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00"/>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23119A" w:rsidRDefault="00975D5B" w:rsidP="00975D5B">
      <w:pPr>
        <w:pStyle w:val="Beschriftung"/>
        <w:jc w:val="both"/>
      </w:pPr>
      <w:bookmarkStart w:id="1401"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1"/>
      <w:proofErr w:type="gramEnd"/>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23119A" w:rsidRDefault="006B3AE4" w:rsidP="006B3AE4">
      <w:pPr>
        <w:pStyle w:val="Beschriftung"/>
        <w:jc w:val="both"/>
      </w:pPr>
      <w:bookmarkStart w:id="1402" w:name="_Toc130981633"/>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2"/>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1197982"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23119A" w:rsidRDefault="006B3AE4" w:rsidP="006B3AE4">
      <w:pPr>
        <w:pStyle w:val="Beschriftung"/>
        <w:jc w:val="both"/>
        <w:rPr>
          <w:b w:val="0"/>
          <w:sz w:val="24"/>
        </w:rPr>
      </w:pPr>
      <w:bookmarkStart w:id="1403" w:name="_Toc130981634"/>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47</w:t>
      </w:r>
      <w:r w:rsidRPr="0023119A">
        <w:fldChar w:fldCharType="end"/>
      </w:r>
      <w:r w:rsidRPr="0023119A">
        <w:t xml:space="preserve"> — Staggered welding</w:t>
      </w:r>
      <w:bookmarkEnd w:id="1403"/>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4"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4"/>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23119A" w:rsidRDefault="0016687E" w:rsidP="0016687E">
      <w:pPr>
        <w:pStyle w:val="Beschriftung"/>
        <w:jc w:val="both"/>
        <w:rPr>
          <w:b w:val="0"/>
          <w:sz w:val="24"/>
        </w:rPr>
      </w:pPr>
      <w:bookmarkStart w:id="1405" w:name="_Toc130981635"/>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5"/>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6" w:name="_Toc77102070"/>
      <w:bookmarkStart w:id="1407" w:name="_Toc130981544"/>
      <w:r w:rsidRPr="00F54804">
        <w:lastRenderedPageBreak/>
        <w:t>Type Specification</w:t>
      </w:r>
      <w:bookmarkEnd w:id="1382"/>
      <w:bookmarkEnd w:id="1383"/>
      <w:bookmarkEnd w:id="1406"/>
      <w:bookmarkEnd w:id="1407"/>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8"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7CCD09ED" w:rsidR="00E76F7C" w:rsidRPr="00E76F7C" w:rsidRDefault="00FC68DB" w:rsidP="00E76F7C">
      <w:r w:rsidRPr="00E76F7C">
        <w:t>Only one of the elements (</w:t>
      </w:r>
      <w:proofErr w:type="spellStart"/>
      <w:r w:rsidRPr="00E76F7C">
        <w:rPr>
          <w:rStyle w:val="CodeCharacter"/>
        </w:rPr>
        <w:t>seamweld</w:t>
      </w:r>
      <w:proofErr w:type="spellEnd"/>
      <w:r w:rsidRPr="00E76F7C">
        <w:t xml:space="preserve">, </w:t>
      </w:r>
      <w:proofErr w:type="spellStart"/>
      <w:r w:rsidRPr="00E76F7C">
        <w:rPr>
          <w:rStyle w:val="CodeCharacter"/>
        </w:rPr>
        <w:t>adhesive_line</w:t>
      </w:r>
      <w:proofErr w:type="spellEnd"/>
      <w:r w:rsidRPr="00E76F7C">
        <w:rPr>
          <w:rStyle w:val="CodeCharacter"/>
        </w:rPr>
        <w:t>,</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exist, then this will default to </w:t>
      </w:r>
      <w:r w:rsidRPr="00E76F7C">
        <w:rPr>
          <w:rStyle w:val="CodeCharacter"/>
        </w:rPr>
        <w:t>&lt;</w:t>
      </w:r>
      <w:proofErr w:type="spellStart"/>
      <w:r w:rsidRPr="00E76F7C">
        <w:rPr>
          <w:rStyle w:val="CodeCharacter"/>
        </w:rPr>
        <w:t>seamweld</w:t>
      </w:r>
      <w:proofErr w:type="spellEnd"/>
      <w:r w:rsidRPr="00E76F7C">
        <w:rPr>
          <w:rStyle w:val="CodeCharacter"/>
        </w:rPr>
        <w:t>/&gt;</w:t>
      </w:r>
      <w:r w:rsidRPr="00E76F7C">
        <w:t>.</w:t>
      </w:r>
      <w:r w:rsidR="00E76F7C" w:rsidRPr="00E76F7C">
        <w:t xml:space="preserve"> </w:t>
      </w:r>
    </w:p>
    <w:p w14:paraId="1BC71844" w14:textId="77777777" w:rsidR="00FC68DB" w:rsidRPr="00F54804" w:rsidRDefault="00FC68DB" w:rsidP="00B202D2">
      <w:pPr>
        <w:pStyle w:val="berschrift2"/>
      </w:pPr>
      <w:bookmarkStart w:id="1409" w:name="_Toc3557002"/>
      <w:bookmarkStart w:id="1410" w:name="_Toc34747252"/>
      <w:bookmarkStart w:id="1411" w:name="_Toc77102071"/>
      <w:bookmarkStart w:id="1412" w:name="_Toc130981545"/>
      <w:r w:rsidRPr="00F54804">
        <w:t>Seam Weld</w:t>
      </w:r>
      <w:bookmarkEnd w:id="412"/>
      <w:r w:rsidRPr="00F54804">
        <w:t>s</w:t>
      </w:r>
      <w:bookmarkEnd w:id="1362"/>
      <w:bookmarkEnd w:id="1363"/>
      <w:bookmarkEnd w:id="1409"/>
      <w:bookmarkEnd w:id="1410"/>
      <w:bookmarkEnd w:id="1411"/>
      <w:bookmarkEnd w:id="1412"/>
    </w:p>
    <w:p w14:paraId="3FFAA6F8" w14:textId="48E1A220" w:rsidR="00FC68DB" w:rsidRPr="00F54804" w:rsidRDefault="00FC68DB" w:rsidP="00B202D2">
      <w:pPr>
        <w:pStyle w:val="berschrift3"/>
      </w:pPr>
      <w:bookmarkStart w:id="1413" w:name="_Toc338938903"/>
      <w:bookmarkStart w:id="1414" w:name="_Toc338939099"/>
      <w:bookmarkStart w:id="1415" w:name="_Toc3557003"/>
      <w:bookmarkStart w:id="1416" w:name="_Toc34747253"/>
      <w:bookmarkStart w:id="1417" w:name="_Toc77102072"/>
      <w:bookmarkStart w:id="1418" w:name="_Toc130981546"/>
      <w:r w:rsidRPr="00F54804">
        <w:t xml:space="preserve">Description and </w:t>
      </w:r>
      <w:r w:rsidR="007F7A98" w:rsidRPr="00F54804">
        <w:t>Modelling</w:t>
      </w:r>
      <w:r w:rsidRPr="00F54804">
        <w:t xml:space="preserve"> Parameters</w:t>
      </w:r>
      <w:bookmarkEnd w:id="413"/>
      <w:bookmarkEnd w:id="1413"/>
      <w:bookmarkEnd w:id="1414"/>
      <w:bookmarkEnd w:id="1415"/>
      <w:bookmarkEnd w:id="1416"/>
      <w:bookmarkEnd w:id="1417"/>
      <w:bookmarkEnd w:id="1418"/>
    </w:p>
    <w:p w14:paraId="0DE44FC3" w14:textId="177D21CE"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r w:rsidR="00E76F7C">
        <w:t xml:space="preserve"> </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9" w:name="_Toc288196463"/>
      <w:bookmarkStart w:id="1420" w:name="_Toc288200761"/>
      <w:bookmarkStart w:id="1421" w:name="_Toc338938907"/>
      <w:bookmarkStart w:id="1422" w:name="_Toc338939104"/>
      <w:bookmarkStart w:id="1423" w:name="_Toc3557004"/>
      <w:bookmarkStart w:id="1424" w:name="_Toc34747254"/>
      <w:bookmarkStart w:id="1425" w:name="_Toc77102073"/>
      <w:bookmarkStart w:id="1426" w:name="_Toc130981547"/>
      <w:bookmarkStart w:id="1427" w:name="_Toc288196487"/>
      <w:bookmarkStart w:id="1428" w:name="_Toc288200789"/>
      <w:bookmarkStart w:id="1429" w:name="_Toc338938910"/>
      <w:bookmarkStart w:id="1430" w:name="_Toc338939129"/>
      <w:r w:rsidRPr="00F54804">
        <w:t>Seam Weld Definition</w:t>
      </w:r>
      <w:bookmarkEnd w:id="1419"/>
      <w:bookmarkEnd w:id="1420"/>
      <w:bookmarkEnd w:id="1421"/>
      <w:bookmarkEnd w:id="1422"/>
      <w:r w:rsidRPr="00F54804">
        <w:t xml:space="preserve"> Overview</w:t>
      </w:r>
      <w:bookmarkEnd w:id="1423"/>
      <w:bookmarkEnd w:id="1424"/>
      <w:bookmarkEnd w:id="1425"/>
      <w:bookmarkEnd w:id="1426"/>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1" w:name="_MON_1364796837"/>
      <w:bookmarkStart w:id="1432" w:name="_MON_1364796880"/>
      <w:bookmarkStart w:id="1433" w:name="_MON_1364796906"/>
      <w:bookmarkStart w:id="1434" w:name="_MON_1364797126"/>
      <w:bookmarkStart w:id="1435" w:name="_MON_1364797186"/>
      <w:bookmarkStart w:id="1436" w:name="_MON_1364797218"/>
      <w:bookmarkStart w:id="1437" w:name="_MON_1364797858"/>
      <w:bookmarkStart w:id="1438" w:name="_MON_1364798353"/>
      <w:bookmarkStart w:id="1439" w:name="_MON_1364798519"/>
      <w:bookmarkStart w:id="1440" w:name="_MON_1364798747"/>
      <w:bookmarkStart w:id="1441" w:name="_MON_1364798771"/>
      <w:bookmarkStart w:id="1442" w:name="_MON_1364799011"/>
      <w:bookmarkStart w:id="1443" w:name="_MON_1364801153"/>
      <w:bookmarkStart w:id="1444" w:name="_MON_1364801290"/>
      <w:bookmarkStart w:id="1445" w:name="_MON_1364801615"/>
      <w:bookmarkStart w:id="1446" w:name="_MON_1364801624"/>
      <w:bookmarkStart w:id="1447" w:name="_MON_1364801706"/>
      <w:bookmarkStart w:id="1448" w:name="_MON_1364801789"/>
      <w:bookmarkStart w:id="1449" w:name="_MON_1364801849"/>
      <w:bookmarkStart w:id="1450" w:name="_MON_1364801901"/>
      <w:bookmarkStart w:id="1451" w:name="_MON_1364804394"/>
      <w:bookmarkStart w:id="1452" w:name="_MON_1364804536"/>
      <w:bookmarkStart w:id="1453" w:name="_MON_1364804660"/>
      <w:bookmarkStart w:id="1454" w:name="_MON_1364804697"/>
      <w:bookmarkStart w:id="1455" w:name="_MON_1364804737"/>
      <w:bookmarkStart w:id="1456" w:name="_MON_1364804801"/>
      <w:bookmarkStart w:id="1457" w:name="_MON_1364805030"/>
      <w:bookmarkStart w:id="1458" w:name="_MON_1364805461"/>
      <w:bookmarkStart w:id="1459" w:name="_MON_1364819404"/>
      <w:bookmarkStart w:id="1460" w:name="_MON_1364908755"/>
      <w:bookmarkStart w:id="1461" w:name="_MON_1364925659"/>
      <w:bookmarkStart w:id="1462" w:name="_MON_1364928250"/>
      <w:bookmarkStart w:id="1463" w:name="_MON_1365309185"/>
      <w:bookmarkStart w:id="1464" w:name="_MON_1365312010"/>
      <w:bookmarkStart w:id="1465" w:name="_MON_1365319861"/>
      <w:bookmarkStart w:id="1466" w:name="_MON_1365320347"/>
      <w:bookmarkStart w:id="1467" w:name="_MON_1365320586"/>
      <w:bookmarkStart w:id="1468" w:name="_MON_1365322967"/>
      <w:bookmarkStart w:id="1469" w:name="_MON_1376134054"/>
      <w:bookmarkStart w:id="1470" w:name="_MON_1376234613"/>
      <w:bookmarkStart w:id="1471" w:name="_MON_1378813652"/>
      <w:bookmarkStart w:id="1472" w:name="_MON_1378813684"/>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3" w:name="_Toc3557122"/>
      <w:bookmarkStart w:id="1474" w:name="_Toc34747373"/>
      <w:bookmarkStart w:id="1475" w:name="_Toc76030571"/>
      <w:bookmarkStart w:id="1476" w:name="_Toc94530856"/>
      <w:bookmarkStart w:id="1477" w:name="_Toc101428252"/>
      <w:bookmarkStart w:id="1478"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3"/>
      <w:bookmarkEnd w:id="1474"/>
      <w:bookmarkEnd w:id="1475"/>
      <w:bookmarkEnd w:id="1476"/>
      <w:bookmarkEnd w:id="1477"/>
      <w:bookmarkEnd w:id="1478"/>
    </w:p>
    <w:p w14:paraId="3E80C837" w14:textId="77777777" w:rsidR="00FC68DB" w:rsidRPr="001E4607" w:rsidRDefault="00FC68DB" w:rsidP="00B202D2">
      <w:pPr>
        <w:pStyle w:val="berschrift3"/>
      </w:pPr>
      <w:bookmarkStart w:id="1479" w:name="_Toc3557005"/>
      <w:bookmarkStart w:id="1480" w:name="_Toc34747255"/>
      <w:bookmarkStart w:id="1481" w:name="_Toc77102074"/>
      <w:bookmarkStart w:id="1482" w:name="_Toc130981548"/>
      <w:r w:rsidRPr="005C2D94">
        <w:lastRenderedPageBreak/>
        <w:t>Specific XML Realization</w:t>
      </w:r>
      <w:bookmarkEnd w:id="1479"/>
      <w:bookmarkEnd w:id="1480"/>
      <w:bookmarkEnd w:id="1481"/>
      <w:bookmarkEnd w:id="1482"/>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3" w:name="XMLStructureSeamWelds"/>
      <w:bookmarkEnd w:id="1483"/>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4" w:name="_Toc3557123"/>
      <w:bookmarkStart w:id="1485" w:name="_Toc34747374"/>
      <w:bookmarkStart w:id="1486" w:name="_Toc76030572"/>
      <w:bookmarkStart w:id="1487" w:name="_Toc94530857"/>
      <w:bookmarkStart w:id="1488" w:name="_Toc101428253"/>
      <w:bookmarkStart w:id="1489"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4"/>
      <w:bookmarkEnd w:id="1485"/>
      <w:bookmarkEnd w:id="1486"/>
      <w:bookmarkEnd w:id="1487"/>
      <w:bookmarkEnd w:id="1488"/>
      <w:bookmarkEnd w:id="1489"/>
    </w:p>
    <w:p w14:paraId="7D1BCE42" w14:textId="79D9E013" w:rsidR="00FC68DB" w:rsidRPr="001E4607" w:rsidRDefault="00FC68DB" w:rsidP="00B202D2">
      <w:pPr>
        <w:pStyle w:val="berschrift3"/>
      </w:pPr>
      <w:bookmarkStart w:id="1490" w:name="_Toc3557006"/>
      <w:bookmarkStart w:id="1491" w:name="_Toc34747256"/>
      <w:bookmarkStart w:id="1492" w:name="_Toc77102075"/>
      <w:bookmarkStart w:id="1493" w:name="_Toc130981549"/>
      <w:bookmarkStart w:id="1494" w:name="_Ref132201394"/>
      <w:r w:rsidRPr="005C2D94">
        <w:t>Generic Seam Weld Definition</w:t>
      </w:r>
      <w:bookmarkEnd w:id="1427"/>
      <w:bookmarkEnd w:id="1428"/>
      <w:bookmarkEnd w:id="1429"/>
      <w:bookmarkEnd w:id="1430"/>
      <w:bookmarkEnd w:id="1490"/>
      <w:bookmarkEnd w:id="1491"/>
      <w:bookmarkEnd w:id="1492"/>
      <w:bookmarkEnd w:id="1493"/>
      <w:bookmarkEnd w:id="1494"/>
      <w:r w:rsidR="00092852">
        <w:t xml:space="preserve"> </w:t>
      </w:r>
    </w:p>
    <w:p w14:paraId="066381A2" w14:textId="77777777" w:rsidR="00FC68DB" w:rsidRPr="00BD52D7" w:rsidRDefault="00FC68DB">
      <w:pPr>
        <w:pStyle w:val="berschrift4"/>
      </w:pPr>
      <w:bookmarkStart w:id="1495" w:name="_Ref414571756"/>
      <w:bookmarkStart w:id="1496" w:name="_Toc3557008"/>
      <w:bookmarkStart w:id="1497" w:name="_Toc34747258"/>
      <w:bookmarkStart w:id="1498" w:name="_Toc77102077"/>
      <w:r w:rsidRPr="00BD52D7">
        <w:t>Type Specification</w:t>
      </w:r>
      <w:bookmarkEnd w:id="1495"/>
      <w:bookmarkEnd w:id="1496"/>
      <w:bookmarkEnd w:id="1497"/>
      <w:bookmarkEnd w:id="1498"/>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9"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0" w:name="_Toc338939134"/>
      <w:bookmarkStart w:id="1501" w:name="_Toc288196488"/>
      <w:bookmarkStart w:id="1502" w:name="_Toc288200790"/>
      <w:bookmarkStart w:id="1503"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0"/>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4" w:name="_Toc288196490"/>
      <w:bookmarkStart w:id="1505" w:name="_Toc288200792"/>
      <w:bookmarkStart w:id="1506" w:name="_Toc338939132"/>
      <w:bookmarkStart w:id="1507" w:name="_Toc288196468"/>
      <w:bookmarkStart w:id="1508" w:name="_Toc288200771"/>
      <w:bookmarkStart w:id="1509" w:name="_Toc338938904"/>
      <w:bookmarkStart w:id="1510" w:name="_Toc338939100"/>
      <w:bookmarkEnd w:id="1501"/>
      <w:bookmarkEnd w:id="1502"/>
      <w:bookmarkEnd w:id="1503"/>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11"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1"/>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w:t>
      </w:r>
      <w:r w:rsidRPr="00BD52D7">
        <w:t>ted elements:</w:t>
      </w:r>
    </w:p>
    <w:p w14:paraId="25A4C9AD" w14:textId="5E74EA2C" w:rsidR="00BC532A" w:rsidRPr="00BD52D7" w:rsidRDefault="00BC532A" w:rsidP="001640C5">
      <w:pPr>
        <w:pStyle w:val="Beschriftung"/>
        <w:keepNext/>
        <w:keepLines/>
      </w:pPr>
      <w:bookmarkStart w:id="1512" w:name="_Toc130981764"/>
      <w:r w:rsidRPr="00F54804">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189D18B8" w14:textId="77777777" w:rsidR="00FC68DB" w:rsidRPr="00092852" w:rsidRDefault="00FC68DB" w:rsidP="00DD71FD">
      <w:pPr>
        <w:pStyle w:val="XMLCode"/>
        <w:keepNext/>
        <w:rPr>
          <w:lang w:val="en-GB"/>
        </w:rPr>
      </w:pPr>
      <w:bookmarkStart w:id="1513" w:name="_Toc288196493"/>
      <w:bookmarkStart w:id="1514"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5" w:name="GenericSeamWeldWeldPosition"/>
      <w:bookmarkStart w:id="1516" w:name="GenericSeamWelParameters"/>
      <w:bookmarkStart w:id="1517" w:name="GenericSeamWeldSubType"/>
      <w:bookmarkStart w:id="1518" w:name="GenericSeamWeldWeldingPosition"/>
      <w:bookmarkStart w:id="1519" w:name="_Toc3557009"/>
      <w:bookmarkStart w:id="1520" w:name="_Toc34747259"/>
      <w:bookmarkStart w:id="1521" w:name="_Toc77102078"/>
      <w:bookmarkStart w:id="1522" w:name="_Toc338938905"/>
      <w:bookmarkStart w:id="1523" w:name="_Toc338939101"/>
      <w:bookmarkStart w:id="1524" w:name="_Toc338939136"/>
      <w:bookmarkStart w:id="1525" w:name="_Ref132191916"/>
      <w:bookmarkStart w:id="1526" w:name="_Ref132191936"/>
      <w:bookmarkEnd w:id="1504"/>
      <w:bookmarkEnd w:id="1505"/>
      <w:bookmarkEnd w:id="1506"/>
      <w:bookmarkEnd w:id="1507"/>
      <w:bookmarkEnd w:id="1508"/>
      <w:bookmarkEnd w:id="1509"/>
      <w:bookmarkEnd w:id="1510"/>
      <w:bookmarkEnd w:id="1513"/>
      <w:bookmarkEnd w:id="1514"/>
      <w:bookmarkEnd w:id="1515"/>
      <w:bookmarkEnd w:id="1516"/>
      <w:bookmarkEnd w:id="1517"/>
      <w:bookmarkEnd w:id="1518"/>
      <w:r w:rsidRPr="00F54804">
        <w:lastRenderedPageBreak/>
        <w:t>Weld Position and Sheet Metal Parameters</w:t>
      </w:r>
      <w:bookmarkEnd w:id="1519"/>
      <w:bookmarkEnd w:id="1520"/>
      <w:bookmarkEnd w:id="1521"/>
      <w:bookmarkEnd w:id="1525"/>
      <w:bookmarkEnd w:id="1526"/>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7" w:name="_Ref397587838"/>
      <w:bookmarkStart w:id="1528" w:name="_Toc3557124"/>
      <w:bookmarkStart w:id="1529" w:name="_Toc34747375"/>
      <w:bookmarkStart w:id="1530" w:name="_Toc76030573"/>
      <w:bookmarkStart w:id="1531" w:name="_Toc94530858"/>
      <w:bookmarkStart w:id="1532" w:name="_Toc101428254"/>
      <w:bookmarkStart w:id="1533"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7"/>
      <w:r w:rsidR="00B00216">
        <w:t xml:space="preserve"> —</w:t>
      </w:r>
      <w:r w:rsidRPr="00F54804">
        <w:t xml:space="preserve"> Sheet Parameters vs. </w:t>
      </w:r>
      <w:r w:rsidRPr="0013175B">
        <w:t xml:space="preserve"> Weld Position Parameters</w:t>
      </w:r>
      <w:bookmarkEnd w:id="1528"/>
      <w:bookmarkEnd w:id="1529"/>
      <w:bookmarkEnd w:id="1530"/>
      <w:bookmarkEnd w:id="1531"/>
      <w:bookmarkEnd w:id="1532"/>
      <w:bookmarkEnd w:id="1533"/>
    </w:p>
    <w:p w14:paraId="185FC9E2" w14:textId="653EAE54" w:rsidR="00614562" w:rsidRPr="00614562" w:rsidRDefault="00614562" w:rsidP="0013175B">
      <w:pPr>
        <w:pStyle w:val="berschrift4"/>
      </w:pPr>
      <w:bookmarkStart w:id="1534" w:name="_Hlk101443281"/>
      <w:r w:rsidRPr="005C2D94">
        <w:t>Parameters Assigned to a Specific Sheet of the Flange</w:t>
      </w:r>
      <w:bookmarkEnd w:id="1534"/>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5"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6" w:name="_Welding_Position"/>
      <w:bookmarkStart w:id="1537" w:name="_Ref397524978"/>
      <w:bookmarkStart w:id="1538" w:name="_Toc3557011"/>
      <w:bookmarkStart w:id="1539" w:name="_Toc34747261"/>
      <w:bookmarkStart w:id="1540" w:name="_Toc77102080"/>
      <w:bookmarkEnd w:id="1536"/>
      <w:r w:rsidRPr="00F54804">
        <w:t>Welding Position</w:t>
      </w:r>
      <w:bookmarkEnd w:id="1522"/>
      <w:bookmarkEnd w:id="1523"/>
      <w:bookmarkEnd w:id="1537"/>
      <w:bookmarkEnd w:id="1538"/>
      <w:bookmarkEnd w:id="1539"/>
      <w:bookmarkEnd w:id="1540"/>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41"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42" w:name="_Ref397529286"/>
      <w:bookmarkStart w:id="1543" w:name="_Toc3557125"/>
      <w:bookmarkStart w:id="1544" w:name="_Toc34747376"/>
      <w:bookmarkStart w:id="1545" w:name="_Toc76030574"/>
      <w:bookmarkStart w:id="1546" w:name="_Toc94530859"/>
      <w:bookmarkStart w:id="1547" w:name="_Toc101428255"/>
      <w:bookmarkStart w:id="1548" w:name="_Toc130981639"/>
      <w:r w:rsidRPr="00F54804">
        <w:t xml:space="preserve">Figure </w:t>
      </w:r>
      <w:bookmarkStart w:id="1549"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42"/>
      <w:bookmarkEnd w:id="1549"/>
      <w:r w:rsidR="00B00216">
        <w:t xml:space="preserve"> —</w:t>
      </w:r>
      <w:r w:rsidRPr="00F54804">
        <w:t xml:space="preserve"> Welding Position of a Y-Joint</w:t>
      </w:r>
      <w:bookmarkEnd w:id="1543"/>
      <w:bookmarkEnd w:id="1544"/>
      <w:bookmarkEnd w:id="1545"/>
      <w:bookmarkEnd w:id="1546"/>
      <w:bookmarkEnd w:id="1547"/>
      <w:bookmarkEnd w:id="1548"/>
    </w:p>
    <w:p w14:paraId="793EF08A" w14:textId="77777777" w:rsidR="00FC68DB" w:rsidRPr="001E4607" w:rsidRDefault="00FC68DB" w:rsidP="000E094F">
      <w:pPr>
        <w:pStyle w:val="berschrift5"/>
      </w:pPr>
      <w:r w:rsidRPr="005C2D94">
        <w:t>Primary and Secondary Sides</w:t>
      </w:r>
      <w:bookmarkEnd w:id="1541"/>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50" w:name="_Toc288196495"/>
      <w:bookmarkStart w:id="1551" w:name="_Toc288200797"/>
      <w:bookmarkStart w:id="1552" w:name="_Toc338939138"/>
      <w:bookmarkEnd w:id="1524"/>
      <w:r w:rsidRPr="00F54804">
        <w:t>Element "</w:t>
      </w:r>
      <w:proofErr w:type="spellStart"/>
      <w:r w:rsidRPr="00F54804">
        <w:t>weld_position</w:t>
      </w:r>
      <w:bookmarkEnd w:id="1550"/>
      <w:bookmarkEnd w:id="1551"/>
      <w:bookmarkEnd w:id="1552"/>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53"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4"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092852" w:rsidRDefault="00FC68DB" w:rsidP="00B202D2">
      <w:pPr>
        <w:pStyle w:val="XMLCode"/>
        <w:keepNext/>
        <w:rPr>
          <w:rFonts w:cs="Courier New"/>
          <w:b/>
          <w:lang w:val="fr-FR"/>
        </w:rPr>
      </w:pPr>
      <w:r w:rsidRPr="00092852">
        <w:rPr>
          <w:rFonts w:cs="Courier New"/>
          <w:lang w:val="en-GB"/>
        </w:rPr>
        <w:t xml:space="preserve">            </w:t>
      </w:r>
      <w:r w:rsidRPr="00092852">
        <w:rPr>
          <w:rFonts w:cs="Courier New"/>
          <w:b/>
          <w:lang w:val="fr-FR"/>
        </w:rPr>
        <w:t>&lt;</w:t>
      </w:r>
      <w:proofErr w:type="spellStart"/>
      <w:proofErr w:type="gramStart"/>
      <w:r w:rsidRPr="00092852">
        <w:rPr>
          <w:rFonts w:cs="Courier New"/>
          <w:b/>
          <w:lang w:val="fr-FR"/>
        </w:rPr>
        <w:t>weld</w:t>
      </w:r>
      <w:proofErr w:type="gramEnd"/>
      <w:r w:rsidRPr="00092852">
        <w:rPr>
          <w:rFonts w:cs="Courier New"/>
          <w:b/>
          <w:lang w:val="fr-FR"/>
        </w:rPr>
        <w:t>_position</w:t>
      </w:r>
      <w:proofErr w:type="spellEnd"/>
      <w:r w:rsidRPr="00092852">
        <w:rPr>
          <w:rFonts w:cs="Courier New"/>
          <w:b/>
          <w:lang w:val="fr-FR"/>
        </w:rPr>
        <w:t xml:space="preserve"> u="0.2" x="1" y="0" z="1"</w:t>
      </w:r>
    </w:p>
    <w:p w14:paraId="58198522" w14:textId="77777777" w:rsidR="00FC68DB" w:rsidRPr="00092852" w:rsidRDefault="00FC68DB" w:rsidP="00B202D2">
      <w:pPr>
        <w:pStyle w:val="XMLCode"/>
        <w:rPr>
          <w:b/>
          <w:lang w:val="en-GB"/>
        </w:rPr>
      </w:pPr>
      <w:r w:rsidRPr="00092852">
        <w:rPr>
          <w:b/>
          <w:lang w:val="fr-FR"/>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5" w:name="_Toc338939139"/>
      <w:proofErr w:type="spellStart"/>
      <w:r w:rsidRPr="00FE50D6">
        <w:rPr>
          <w:lang w:val="fr-FR"/>
        </w:rPr>
        <w:t>Attributes</w:t>
      </w:r>
      <w:proofErr w:type="spellEnd"/>
      <w:r w:rsidRPr="00FE50D6">
        <w:rPr>
          <w:lang w:val="fr-FR"/>
        </w:rPr>
        <w:t xml:space="preserve"> "u", "x", "y", "z</w:t>
      </w:r>
      <w:bookmarkEnd w:id="1555"/>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6" w:name="_Ref397529572"/>
      <w:bookmarkStart w:id="1557" w:name="Figure11"/>
      <w:bookmarkStart w:id="1558" w:name="_Toc3557126"/>
      <w:bookmarkStart w:id="1559" w:name="_Toc34747377"/>
      <w:bookmarkStart w:id="1560" w:name="_Toc76030575"/>
      <w:bookmarkStart w:id="1561" w:name="_Toc94530860"/>
      <w:bookmarkStart w:id="1562" w:name="_Toc101428256"/>
      <w:bookmarkStart w:id="1563"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6"/>
      <w:bookmarkEnd w:id="1557"/>
      <w:r w:rsidR="00B00216">
        <w:t xml:space="preserve"> —</w:t>
      </w:r>
      <w:r w:rsidRPr="00F54804">
        <w:t xml:space="preserve"> Welding Position vector direction and length</w:t>
      </w:r>
      <w:bookmarkEnd w:id="1558"/>
      <w:bookmarkEnd w:id="1559"/>
      <w:bookmarkEnd w:id="1560"/>
      <w:bookmarkEnd w:id="1561"/>
      <w:bookmarkEnd w:id="1562"/>
      <w:bookmarkEnd w:id="1563"/>
    </w:p>
    <w:p w14:paraId="3FD74BE5" w14:textId="77777777" w:rsidR="00FC68DB" w:rsidRPr="00BD52D7" w:rsidRDefault="00FC68DB" w:rsidP="000E094F">
      <w:pPr>
        <w:pStyle w:val="berschrift5"/>
      </w:pPr>
      <w:bookmarkStart w:id="1564" w:name="_Toc338939140"/>
      <w:bookmarkStart w:id="1565" w:name="_Toc338939137"/>
      <w:bookmarkStart w:id="1566" w:name="_Toc338938906"/>
      <w:bookmarkStart w:id="1567" w:name="_Toc338939103"/>
      <w:r w:rsidRPr="005C2D94">
        <w:lastRenderedPageBreak/>
        <w:t xml:space="preserve">Attribute </w:t>
      </w:r>
      <w:r w:rsidRPr="001E4607">
        <w:t>"</w:t>
      </w:r>
      <w:r w:rsidRPr="00BD52D7">
        <w:t>reference</w:t>
      </w:r>
      <w:bookmarkEnd w:id="1564"/>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68" w:name="_Ref132201536"/>
      <w:r w:rsidRPr="00F54804">
        <w:t>Attribute "filler"</w:t>
      </w:r>
      <w:bookmarkEnd w:id="1568"/>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9"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9"/>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0" w:name="_Toc338939148"/>
      <w:bookmarkStart w:id="1571" w:name="_Toc288196499"/>
      <w:bookmarkStart w:id="1572" w:name="_Toc288200801"/>
      <w:bookmarkEnd w:id="1565"/>
      <w:bookmarkEnd w:id="1566"/>
      <w:bookmarkEnd w:id="1567"/>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0"/>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3" w:name="_Toc338939149"/>
      <w:r w:rsidRPr="00F54804">
        <w:t>Attribute "penetration</w:t>
      </w:r>
      <w:bookmarkEnd w:id="1571"/>
      <w:bookmarkEnd w:id="1572"/>
      <w:bookmarkEnd w:id="1573"/>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4" w:name="ModelizationWeldDefinition"/>
      <w:bookmarkStart w:id="1575" w:name="WeldDefinition"/>
      <w:bookmarkStart w:id="1576" w:name="WeldDefinitionButtWeld"/>
      <w:bookmarkStart w:id="1577" w:name="_Toc288200762"/>
      <w:bookmarkStart w:id="1578" w:name="_Toc338939106"/>
      <w:bookmarkStart w:id="1579" w:name="_Toc3557012"/>
      <w:bookmarkStart w:id="1580" w:name="_Toc34747262"/>
      <w:bookmarkStart w:id="1581" w:name="_Toc77102081"/>
      <w:bookmarkStart w:id="1582" w:name="_Toc130981550"/>
      <w:bookmarkStart w:id="1583" w:name="_Toc288196464"/>
      <w:bookmarkEnd w:id="1574"/>
      <w:bookmarkEnd w:id="1575"/>
      <w:bookmarkEnd w:id="1576"/>
      <w:r w:rsidRPr="00F54804">
        <w:t xml:space="preserve">Butt </w:t>
      </w:r>
      <w:bookmarkEnd w:id="1577"/>
      <w:r w:rsidRPr="00F54804">
        <w:t>Joint</w:t>
      </w:r>
      <w:bookmarkEnd w:id="1578"/>
      <w:bookmarkEnd w:id="1579"/>
      <w:bookmarkEnd w:id="1580"/>
      <w:bookmarkEnd w:id="1581"/>
      <w:bookmarkEnd w:id="1582"/>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84" w:name="_Toc3557013"/>
      <w:bookmarkStart w:id="1585" w:name="_Toc34747263"/>
      <w:bookmarkStart w:id="1586"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84"/>
      <w:bookmarkEnd w:id="1585"/>
      <w:bookmarkEnd w:id="1586"/>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7"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7"/>
    </w:p>
    <w:p w14:paraId="21B77D6F" w14:textId="0A355131" w:rsidR="00FC68DB" w:rsidRPr="005C2D94" w:rsidRDefault="00861D01">
      <w:pPr>
        <w:pStyle w:val="berschrift4"/>
      </w:pPr>
      <w:bookmarkStart w:id="1588" w:name="_Toc3557014"/>
      <w:bookmarkStart w:id="1589" w:name="_Toc34747264"/>
      <w:bookmarkStart w:id="1590"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8"/>
      <w:bookmarkEnd w:id="1589"/>
      <w:bookmarkEnd w:id="1590"/>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91"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91"/>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92"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92"/>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3" w:name="_Toc338939151"/>
      <w:bookmarkStart w:id="1594" w:name="_Toc3557015"/>
      <w:bookmarkStart w:id="1595" w:name="_Toc34747265"/>
      <w:bookmarkStart w:id="1596" w:name="_Toc77102084"/>
      <w:r w:rsidRPr="000A1B7B">
        <w:t>Attributes</w:t>
      </w:r>
      <w:bookmarkEnd w:id="1593"/>
      <w:bookmarkEnd w:id="1594"/>
      <w:bookmarkEnd w:id="1595"/>
      <w:bookmarkEnd w:id="1596"/>
    </w:p>
    <w:p w14:paraId="75987F07" w14:textId="77777777" w:rsidR="00FC68DB" w:rsidRPr="00F54804" w:rsidRDefault="00FC68DB" w:rsidP="000E094F">
      <w:pPr>
        <w:pStyle w:val="berschrift5"/>
      </w:pPr>
      <w:bookmarkStart w:id="1597" w:name="_Toc338939153"/>
      <w:r w:rsidRPr="00F54804">
        <w:t>Attribute "base</w:t>
      </w:r>
      <w:bookmarkEnd w:id="1597"/>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8" w:name="_Toc338939154"/>
      <w:r w:rsidRPr="00F54804">
        <w:t>Attribute "technology</w:t>
      </w:r>
      <w:bookmarkEnd w:id="1598"/>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9" w:name="_Toc288196505"/>
      <w:bookmarkStart w:id="1600" w:name="_Toc288200807"/>
      <w:bookmarkStart w:id="1601" w:name="_Toc338939155"/>
      <w:bookmarkStart w:id="1602" w:name="_Toc3557016"/>
      <w:bookmarkStart w:id="1603" w:name="_Toc34747266"/>
      <w:bookmarkStart w:id="1604" w:name="_Toc77102085"/>
      <w:r w:rsidRPr="00F54804">
        <w:t xml:space="preserve">Element </w:t>
      </w:r>
      <w:r w:rsidRPr="005C2D94">
        <w:t>"</w:t>
      </w:r>
      <w:proofErr w:type="spellStart"/>
      <w:r w:rsidRPr="005C2D94">
        <w:t>weld_position</w:t>
      </w:r>
      <w:bookmarkEnd w:id="1599"/>
      <w:bookmarkEnd w:id="1600"/>
      <w:bookmarkEnd w:id="1601"/>
      <w:bookmarkEnd w:id="1602"/>
      <w:proofErr w:type="spellEnd"/>
      <w:r w:rsidRPr="005C2D94">
        <w:t>"</w:t>
      </w:r>
      <w:bookmarkEnd w:id="1603"/>
      <w:bookmarkEnd w:id="1604"/>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5"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6" w:name="_Toc288196507"/>
      <w:bookmarkStart w:id="1607" w:name="_Toc288200809"/>
      <w:bookmarkStart w:id="1608" w:name="_Toc338939157"/>
      <w:proofErr w:type="spellStart"/>
      <w:r w:rsidRPr="00FE50D6">
        <w:rPr>
          <w:lang w:val="fr-FR"/>
        </w:rPr>
        <w:t>Attributes</w:t>
      </w:r>
      <w:proofErr w:type="spellEnd"/>
      <w:r w:rsidRPr="00FE50D6">
        <w:rPr>
          <w:lang w:val="fr-FR"/>
        </w:rPr>
        <w:t xml:space="preserve"> "u, x, y, z, reference"</w:t>
      </w:r>
    </w:p>
    <w:p w14:paraId="1768CA5A" w14:textId="4261FB76"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6"/>
      <w:bookmarkEnd w:id="1607"/>
      <w:bookmarkEnd w:id="1608"/>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9" w:name="_Toc338939158"/>
      <w:r w:rsidRPr="005C2D94">
        <w:t>Attribute "</w:t>
      </w:r>
      <w:r>
        <w:t>width</w:t>
      </w:r>
      <w:r w:rsidRPr="00BD52D7">
        <w:t>"</w:t>
      </w:r>
    </w:p>
    <w:bookmarkEnd w:id="1609"/>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0" w:name="_Toc338939159"/>
      <w:r w:rsidRPr="000A1B7B">
        <w:t xml:space="preserve">Attribute </w:t>
      </w:r>
      <w:r w:rsidRPr="00F54804">
        <w:t>"filler</w:t>
      </w:r>
      <w:bookmarkEnd w:id="1610"/>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7777777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t>10.2.4.4.19</w:t>
      </w:r>
      <w:r>
        <w:fldChar w:fldCharType="end"/>
      </w:r>
      <w:r>
        <w:t xml:space="preserve"> </w:t>
      </w:r>
      <w:r>
        <w:fldChar w:fldCharType="begin"/>
      </w:r>
      <w:r>
        <w:instrText xml:space="preserve"> REF _Ref132201536 \h </w:instrText>
      </w:r>
      <w:r>
        <w:fldChar w:fldCharType="separate"/>
      </w:r>
      <w:r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AB0A9A" w:rsidRDefault="00FC68DB" w:rsidP="00B202D2">
      <w:pPr>
        <w:pStyle w:val="XMLCode"/>
        <w:rPr>
          <w:b/>
          <w:lang w:val="fr-FR"/>
        </w:rPr>
      </w:pPr>
      <w:r w:rsidRPr="00AB0A9A">
        <w:rPr>
          <w:b/>
          <w:lang w:val="en-GB"/>
        </w:rPr>
        <w:t xml:space="preserve">        </w:t>
      </w:r>
      <w:r w:rsidRPr="00AB0A9A">
        <w:rPr>
          <w:b/>
          <w:iCs/>
          <w:lang w:val="fr-FR"/>
        </w:rPr>
        <w:t>&lt;</w:t>
      </w:r>
      <w:proofErr w:type="spellStart"/>
      <w:proofErr w:type="gramStart"/>
      <w:r w:rsidRPr="00AB0A9A">
        <w:rPr>
          <w:b/>
          <w:iCs/>
          <w:lang w:val="fr-FR"/>
        </w:rPr>
        <w:t>weld</w:t>
      </w:r>
      <w:proofErr w:type="gramEnd"/>
      <w:r w:rsidRPr="00AB0A9A">
        <w:rPr>
          <w:b/>
          <w:iCs/>
          <w:lang w:val="fr-FR"/>
        </w:rPr>
        <w:t>_position</w:t>
      </w:r>
      <w:proofErr w:type="spellEnd"/>
      <w:r w:rsidRPr="00AB0A9A">
        <w:rPr>
          <w:b/>
          <w:iCs/>
          <w:lang w:val="fr-FR"/>
        </w:rPr>
        <w:t xml:space="preserve"> u="0.2" x="1" y="0" z="1"</w:t>
      </w:r>
      <w:r w:rsidRPr="00AB0A9A">
        <w:rPr>
          <w:b/>
          <w:lang w:val="fr-FR"/>
        </w:rPr>
        <w:t>/&gt;</w:t>
      </w:r>
    </w:p>
    <w:p w14:paraId="17F68C6B" w14:textId="77777777" w:rsidR="00FC68DB" w:rsidRPr="00AB0A9A" w:rsidRDefault="00FC68DB" w:rsidP="00B202D2">
      <w:pPr>
        <w:pStyle w:val="XMLCode"/>
        <w:rPr>
          <w:lang w:val="en-GB"/>
        </w:rPr>
      </w:pPr>
      <w:r w:rsidRPr="00AB0A9A">
        <w:rPr>
          <w:lang w:val="fr-FR"/>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lastRenderedPageBreak/>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1" w:name="WeldDefinitionCornerWeld"/>
      <w:bookmarkStart w:id="1612" w:name="_Toc288200763"/>
      <w:bookmarkStart w:id="1613" w:name="_Toc338939107"/>
      <w:bookmarkEnd w:id="1611"/>
      <w:r w:rsidRPr="00AB0A9A">
        <w:t>EXAMPLE</w:t>
      </w:r>
      <w:r w:rsidRPr="00AB0A9A" w:rsidDel="0093678A">
        <w:t xml:space="preserve"> </w:t>
      </w:r>
      <w:r w:rsidR="00FC68DB" w:rsidRPr="00AB0A9A">
        <w:t>B</w:t>
      </w:r>
      <w:r w:rsidR="00460F6C" w:rsidRPr="00AB0A9A">
        <w:t xml:space="preserve">    </w:t>
      </w:r>
      <w:r w:rsidRPr="00AB0A9A">
        <w:t>&lt;</w:t>
      </w:r>
      <w:proofErr w:type="spellStart"/>
      <w:r w:rsidRPr="00AB0A9A">
        <w:t>weld_position</w:t>
      </w:r>
      <w:proofErr w:type="spellEnd"/>
      <w:r w:rsidRPr="00AB0A9A">
        <w:t>/&gt;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AB0A9A" w:rsidRDefault="00FC68DB" w:rsidP="00B202D2">
      <w:pPr>
        <w:pStyle w:val="XMLCode"/>
        <w:keepNext/>
        <w:keepLines/>
        <w:rPr>
          <w:b/>
          <w:iCs/>
          <w:lang w:val="fr-FR"/>
        </w:rPr>
      </w:pPr>
      <w:r w:rsidRPr="00AB0A9A">
        <w:rPr>
          <w:lang w:val="en-GB"/>
        </w:rPr>
        <w:t xml:space="preserve">        </w:t>
      </w:r>
      <w:r w:rsidRPr="00AB0A9A">
        <w:rPr>
          <w:b/>
          <w:iCs/>
          <w:lang w:val="fr-FR"/>
        </w:rPr>
        <w:t>&lt;</w:t>
      </w:r>
      <w:proofErr w:type="spellStart"/>
      <w:proofErr w:type="gramStart"/>
      <w:r w:rsidRPr="00AB0A9A">
        <w:rPr>
          <w:b/>
          <w:iCs/>
          <w:lang w:val="fr-FR"/>
        </w:rPr>
        <w:t>weld</w:t>
      </w:r>
      <w:proofErr w:type="gramEnd"/>
      <w:r w:rsidRPr="00AB0A9A">
        <w:rPr>
          <w:b/>
          <w:iCs/>
          <w:lang w:val="fr-FR"/>
        </w:rPr>
        <w:t>_position</w:t>
      </w:r>
      <w:proofErr w:type="spellEnd"/>
      <w:r w:rsidRPr="00AB0A9A">
        <w:rPr>
          <w:b/>
          <w:iCs/>
          <w:lang w:val="fr-FR"/>
        </w:rPr>
        <w:t xml:space="preserve"> u="0.2" x="1" y="0" z="1"</w:t>
      </w:r>
    </w:p>
    <w:p w14:paraId="225DC507" w14:textId="77777777" w:rsidR="00FC68DB" w:rsidRPr="00AB0A9A" w:rsidRDefault="00FC68DB" w:rsidP="00B202D2">
      <w:pPr>
        <w:pStyle w:val="XMLCode"/>
        <w:keepNext/>
        <w:keepLines/>
        <w:rPr>
          <w:b/>
          <w:lang w:val="en-GB"/>
        </w:rPr>
      </w:pPr>
      <w:r w:rsidRPr="00AB0A9A">
        <w:rPr>
          <w:b/>
          <w:iCs/>
          <w:lang w:val="fr-FR"/>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45CD2190"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4" w:name="_Toc414263397"/>
      <w:bookmarkStart w:id="1615" w:name="_Toc3557017"/>
      <w:bookmarkStart w:id="1616" w:name="_Toc34747267"/>
      <w:bookmarkStart w:id="1617" w:name="_Toc77102086"/>
      <w:bookmarkEnd w:id="1614"/>
      <w:r w:rsidRPr="00AB0A9A">
        <w:t>Element "</w:t>
      </w:r>
      <w:proofErr w:type="spellStart"/>
      <w:r w:rsidRPr="00AB0A9A">
        <w:t>sheet_parameter</w:t>
      </w:r>
      <w:bookmarkEnd w:id="1615"/>
      <w:proofErr w:type="spellEnd"/>
      <w:r w:rsidRPr="00AB0A9A">
        <w:t>"</w:t>
      </w:r>
      <w:bookmarkEnd w:id="1616"/>
      <w:bookmarkEnd w:id="1617"/>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57E09710" w:rsidR="0025265B" w:rsidRPr="00AB0A9A" w:rsidRDefault="0025265B" w:rsidP="001640C5">
      <w:pPr>
        <w:pStyle w:val="Beschriftung"/>
        <w:keepNext/>
        <w:keepLines/>
      </w:pPr>
      <w:bookmarkStart w:id="1618" w:name="_Toc130981771"/>
      <w:r w:rsidRPr="00AB0A9A">
        <w:t xml:space="preserve">Table </w:t>
      </w:r>
      <w:r w:rsidRPr="00AB0A9A">
        <w:fldChar w:fldCharType="begin"/>
      </w:r>
      <w:r w:rsidRPr="00AB0A9A">
        <w:instrText xml:space="preserve"> SEQ Table \* ARABIC </w:instrText>
      </w:r>
      <w:r w:rsidRPr="00AB0A9A">
        <w:fldChar w:fldCharType="separate"/>
      </w:r>
      <w:r w:rsidR="00F558BD" w:rsidRPr="00AB0A9A">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proofErr w:type="spellStart"/>
      <w:r w:rsidR="006B4166" w:rsidRPr="00AB0A9A">
        <w:t>sheet_parameter</w:t>
      </w:r>
      <w:proofErr w:type="spellEnd"/>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AB0A9A" w:rsidRDefault="00FC68DB" w:rsidP="00B202D2">
      <w:pPr>
        <w:pStyle w:val="XMLCode"/>
        <w:rPr>
          <w:lang w:val="fr-FR"/>
        </w:rPr>
      </w:pPr>
      <w:r w:rsidRPr="00AB0A9A">
        <w:rPr>
          <w:lang w:val="en-GB"/>
        </w:rPr>
        <w:t xml:space="preserve">        </w:t>
      </w:r>
      <w:r w:rsidRPr="00AB0A9A">
        <w:rPr>
          <w:lang w:val="fr-FR"/>
        </w:rPr>
        <w:t>&lt;</w:t>
      </w:r>
      <w:proofErr w:type="spellStart"/>
      <w:proofErr w:type="gramStart"/>
      <w:r w:rsidRPr="00AB0A9A">
        <w:rPr>
          <w:lang w:val="fr-FR"/>
        </w:rPr>
        <w:t>weld</w:t>
      </w:r>
      <w:proofErr w:type="gramEnd"/>
      <w:r w:rsidRPr="00AB0A9A">
        <w:rPr>
          <w:lang w:val="fr-FR"/>
        </w:rPr>
        <w:t>_position</w:t>
      </w:r>
      <w:proofErr w:type="spellEnd"/>
      <w:r w:rsidRPr="00AB0A9A">
        <w:rPr>
          <w:lang w:val="fr-FR"/>
        </w:rPr>
        <w:t xml:space="preserve"> u="0.2" x="1" y="0" z="1" ... /&gt;</w:t>
      </w:r>
    </w:p>
    <w:p w14:paraId="0C63DC2A" w14:textId="77777777" w:rsidR="00FC68DB" w:rsidRPr="00AB0A9A" w:rsidRDefault="00FC68DB" w:rsidP="00B202D2">
      <w:pPr>
        <w:pStyle w:val="XMLCode"/>
        <w:rPr>
          <w:b/>
          <w:lang w:val="en-GB"/>
        </w:rPr>
      </w:pPr>
      <w:r w:rsidRPr="00AB0A9A">
        <w:rPr>
          <w:lang w:val="fr-FR"/>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5B7CF59F"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9" w:name="_Toc3557018"/>
      <w:bookmarkStart w:id="1620" w:name="_Toc34747268"/>
      <w:bookmarkStart w:id="1621" w:name="_Toc77102087"/>
      <w:bookmarkStart w:id="1622" w:name="_Toc130981551"/>
      <w:r w:rsidRPr="00F54804">
        <w:t>Corner Weld</w:t>
      </w:r>
      <w:bookmarkEnd w:id="1612"/>
      <w:bookmarkEnd w:id="1613"/>
      <w:bookmarkEnd w:id="1619"/>
      <w:bookmarkEnd w:id="1620"/>
      <w:bookmarkEnd w:id="1621"/>
      <w:bookmarkEnd w:id="1622"/>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3" w:name="_Toc34747269"/>
      <w:bookmarkStart w:id="1624" w:name="_Toc77102088"/>
      <w:bookmarkStart w:id="1625" w:name="_Toc3557019"/>
      <w:r w:rsidRPr="00F54804">
        <w:lastRenderedPageBreak/>
        <w:t>Simple Corner Weld</w:t>
      </w:r>
      <w:bookmarkEnd w:id="1623"/>
      <w:bookmarkEnd w:id="1624"/>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5"/>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6"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6"/>
    </w:p>
    <w:p w14:paraId="60FF600B" w14:textId="016A9244" w:rsidR="00FC68DB" w:rsidRPr="005C2D94" w:rsidRDefault="00AA6901" w:rsidP="000E094F">
      <w:pPr>
        <w:pStyle w:val="berschrift5"/>
      </w:pPr>
      <w:bookmarkStart w:id="1627"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7"/>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8"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8"/>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16185"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9"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0" w:name="_Toc34747270"/>
      <w:bookmarkStart w:id="1631" w:name="_Toc77102089"/>
      <w:r w:rsidRPr="000A1B7B">
        <w:t>Double Corner Weld</w:t>
      </w:r>
      <w:bookmarkEnd w:id="1630"/>
      <w:bookmarkEnd w:id="1631"/>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32" w:name="_Toc76030580"/>
            <w:bookmarkStart w:id="1633" w:name="_Toc94530865"/>
            <w:bookmarkStart w:id="1634" w:name="_Toc101428261"/>
            <w:bookmarkStart w:id="1635"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2"/>
            <w:bookmarkEnd w:id="1633"/>
            <w:bookmarkEnd w:id="1634"/>
            <w:bookmarkEnd w:id="1635"/>
          </w:p>
        </w:tc>
        <w:tc>
          <w:tcPr>
            <w:tcW w:w="4605" w:type="dxa"/>
            <w:shd w:val="clear" w:color="auto" w:fill="auto"/>
          </w:tcPr>
          <w:p w14:paraId="37E17878" w14:textId="0FDBA899" w:rsidR="00FC68DB" w:rsidRPr="0013175B" w:rsidRDefault="00FC68DB" w:rsidP="00B202D2">
            <w:pPr>
              <w:jc w:val="center"/>
              <w:rPr>
                <w:b/>
                <w:bCs/>
              </w:rPr>
            </w:pPr>
            <w:bookmarkStart w:id="1636" w:name="_Toc76030581"/>
            <w:bookmarkStart w:id="1637" w:name="_Toc94530866"/>
            <w:bookmarkStart w:id="1638" w:name="_Toc101428262"/>
            <w:bookmarkStart w:id="1639"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6"/>
            <w:bookmarkEnd w:id="1637"/>
            <w:bookmarkEnd w:id="1638"/>
            <w:bookmarkEnd w:id="1639"/>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16186"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40"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1" w:name="_Toc338939161"/>
      <w:bookmarkStart w:id="1642" w:name="_Toc3557021"/>
      <w:bookmarkStart w:id="1643" w:name="_Toc34747271"/>
      <w:bookmarkStart w:id="1644" w:name="_Toc77102090"/>
      <w:r w:rsidRPr="00BD52D7">
        <w:t>Attributes</w:t>
      </w:r>
      <w:bookmarkEnd w:id="1641"/>
      <w:bookmarkEnd w:id="1642"/>
      <w:bookmarkEnd w:id="1643"/>
      <w:bookmarkEnd w:id="1644"/>
    </w:p>
    <w:p w14:paraId="117D2FF0" w14:textId="77777777" w:rsidR="00FC68DB" w:rsidRPr="00F54804" w:rsidRDefault="00FC68DB" w:rsidP="000E094F">
      <w:pPr>
        <w:pStyle w:val="berschrift5"/>
      </w:pPr>
      <w:bookmarkStart w:id="1645" w:name="_Toc338939163"/>
      <w:r w:rsidRPr="000A1B7B">
        <w:t xml:space="preserve">Attribute </w:t>
      </w:r>
      <w:r w:rsidRPr="00F54804">
        <w:t>"base</w:t>
      </w:r>
      <w:bookmarkEnd w:id="1645"/>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6" w:name="_Toc338939164"/>
      <w:r w:rsidRPr="00F54804">
        <w:t>Attribute "technology</w:t>
      </w:r>
      <w:bookmarkEnd w:id="1646"/>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7" w:name="_Toc338939165"/>
      <w:bookmarkStart w:id="1648" w:name="_Toc3557022"/>
      <w:bookmarkStart w:id="1649" w:name="_Toc34747272"/>
      <w:bookmarkStart w:id="1650" w:name="_Toc77102091"/>
      <w:r w:rsidRPr="00F54804">
        <w:t xml:space="preserve">Element </w:t>
      </w:r>
      <w:r w:rsidRPr="005C2D94">
        <w:t>"</w:t>
      </w:r>
      <w:proofErr w:type="spellStart"/>
      <w:r w:rsidRPr="005C2D94">
        <w:t>weld_position</w:t>
      </w:r>
      <w:bookmarkEnd w:id="1647"/>
      <w:bookmarkEnd w:id="1648"/>
      <w:proofErr w:type="spellEnd"/>
      <w:r w:rsidRPr="005C2D94">
        <w:t>"</w:t>
      </w:r>
      <w:bookmarkEnd w:id="1649"/>
      <w:bookmarkEnd w:id="1650"/>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51"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5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52" w:name="_Toc338939167"/>
      <w:proofErr w:type="spellStart"/>
      <w:r w:rsidRPr="00FE50D6">
        <w:rPr>
          <w:lang w:val="fr-FR"/>
        </w:rPr>
        <w:t>Attributes</w:t>
      </w:r>
      <w:proofErr w:type="spellEnd"/>
      <w:r w:rsidRPr="00FE50D6">
        <w:rPr>
          <w:lang w:val="fr-FR"/>
        </w:rPr>
        <w:t xml:space="preserve"> "u, x, y, z, reference"</w:t>
      </w:r>
    </w:p>
    <w:p w14:paraId="59B8F659" w14:textId="00FF6B88"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w:t>
      </w:r>
      <w:r w:rsidR="00F558BD" w:rsidRPr="00F54804">
        <w:t>o</w:t>
      </w:r>
      <w:r w:rsidR="00F558BD" w:rsidRPr="00F54804">
        <w:t>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2"/>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3" w:name="_Toc338939168"/>
      <w:r w:rsidRPr="00F54804">
        <w:t xml:space="preserve">Attribute </w:t>
      </w:r>
      <w:r w:rsidRPr="005C2D94">
        <w:t>"thickness</w:t>
      </w:r>
      <w:bookmarkEnd w:id="1653"/>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54"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5" w:name="_Toc338939169"/>
      <w:r w:rsidRPr="005C2D94">
        <w:t xml:space="preserve">Attribute </w:t>
      </w:r>
      <w:r w:rsidRPr="001E4607">
        <w:t>"</w:t>
      </w:r>
      <w:r w:rsidRPr="00BD52D7">
        <w:t>angle</w:t>
      </w:r>
      <w:bookmarkEnd w:id="1655"/>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6"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7" w:name="_Toc338939170"/>
      <w:r w:rsidRPr="005C2D94">
        <w:t xml:space="preserve">Attribute </w:t>
      </w:r>
      <w:r w:rsidRPr="001E4607">
        <w:t>"</w:t>
      </w:r>
      <w:r w:rsidRPr="00BD52D7">
        <w:t>shape</w:t>
      </w:r>
      <w:bookmarkEnd w:id="1657"/>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8" w:name="_Toc338939171"/>
      <w:r w:rsidRPr="00F54804">
        <w:t>Attribute "penetration</w:t>
      </w:r>
      <w:bookmarkEnd w:id="1658"/>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9" w:name="_Toc338939173"/>
      <w:r w:rsidRPr="00F54804">
        <w:lastRenderedPageBreak/>
        <w:t>Attribute "filler</w:t>
      </w:r>
      <w:bookmarkEnd w:id="1659"/>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7777777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t>10.2.4.4.19</w:t>
      </w:r>
      <w:r>
        <w:fldChar w:fldCharType="end"/>
      </w:r>
      <w:r>
        <w:t xml:space="preserve"> </w:t>
      </w:r>
      <w:r>
        <w:fldChar w:fldCharType="begin"/>
      </w:r>
      <w:r>
        <w:instrText xml:space="preserve"> REF _Ref132201536 \h </w:instrText>
      </w:r>
      <w:r>
        <w:fldChar w:fldCharType="separate"/>
      </w:r>
      <w:r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D97F70" w:rsidRDefault="00FC68DB" w:rsidP="00B202D2">
      <w:pPr>
        <w:pStyle w:val="XMLCode"/>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x="0" y="1" z="0"</w:t>
      </w:r>
    </w:p>
    <w:p w14:paraId="4F050A95"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512B2F60"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0" w:name="WeldDefinitionEdgeWeld"/>
      <w:bookmarkStart w:id="1661" w:name="_Toc3557023"/>
      <w:bookmarkStart w:id="1662" w:name="_Toc34747273"/>
      <w:bookmarkStart w:id="1663" w:name="_Toc77102092"/>
      <w:bookmarkStart w:id="1664" w:name="_Toc288200764"/>
      <w:bookmarkStart w:id="1665" w:name="_Toc338939108"/>
      <w:bookmarkEnd w:id="1660"/>
      <w:r w:rsidRPr="00D97F70">
        <w:t>Element "</w:t>
      </w:r>
      <w:proofErr w:type="spellStart"/>
      <w:r w:rsidRPr="00D97F70">
        <w:t>sheet_parameter</w:t>
      </w:r>
      <w:bookmarkEnd w:id="1661"/>
      <w:proofErr w:type="spellEnd"/>
      <w:r w:rsidRPr="00D97F70">
        <w:t>"</w:t>
      </w:r>
      <w:bookmarkEnd w:id="1662"/>
      <w:bookmarkEnd w:id="1663"/>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6BED759B" w:rsidR="0025265B" w:rsidRPr="00D97F70" w:rsidRDefault="0025265B" w:rsidP="001640C5">
      <w:pPr>
        <w:pStyle w:val="Beschriftung"/>
        <w:keepNext/>
        <w:keepLines/>
      </w:pPr>
      <w:bookmarkStart w:id="1666" w:name="_Toc130981777"/>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6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x="0" y="1" z="0" ... /&gt;</w:t>
      </w:r>
    </w:p>
    <w:p w14:paraId="1BCCB327"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3241172B" w14:textId="70ECB92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7" w:name="_Toc3557024"/>
      <w:bookmarkStart w:id="1668" w:name="_Toc34747274"/>
      <w:bookmarkStart w:id="1669" w:name="_Toc77102093"/>
      <w:bookmarkStart w:id="1670" w:name="_Toc130981552"/>
      <w:r w:rsidRPr="00F54804">
        <w:lastRenderedPageBreak/>
        <w:t>Edge Weld</w:t>
      </w:r>
      <w:bookmarkEnd w:id="1664"/>
      <w:bookmarkEnd w:id="1665"/>
      <w:bookmarkEnd w:id="1667"/>
      <w:bookmarkEnd w:id="1668"/>
      <w:bookmarkEnd w:id="1669"/>
      <w:bookmarkEnd w:id="1670"/>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71" w:name="_Toc3557025"/>
      <w:bookmarkStart w:id="1672" w:name="_Toc34747275"/>
      <w:bookmarkStart w:id="1673"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71"/>
      <w:bookmarkEnd w:id="1672"/>
      <w:bookmarkEnd w:id="1673"/>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74"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74"/>
      <w:r w:rsidRPr="0013175B">
        <w:rPr>
          <w:b w:val="0"/>
          <w:bCs w:val="0"/>
          <w:noProof/>
        </w:rPr>
        <w:t xml:space="preserve"> </w:t>
      </w:r>
    </w:p>
    <w:p w14:paraId="3A1A9349" w14:textId="2C0E3E8A" w:rsidR="00FC68DB" w:rsidRPr="005C2D94" w:rsidRDefault="00AE191A">
      <w:pPr>
        <w:pStyle w:val="berschrift4"/>
      </w:pPr>
      <w:bookmarkStart w:id="1675" w:name="_Toc3557026"/>
      <w:bookmarkStart w:id="1676" w:name="_Toc34747276"/>
      <w:bookmarkStart w:id="1677"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5"/>
      <w:bookmarkEnd w:id="1676"/>
      <w:bookmarkEnd w:id="1677"/>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8"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8"/>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9"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0" w:name="_Toc338939175"/>
      <w:bookmarkStart w:id="1681" w:name="_Toc3557027"/>
      <w:bookmarkStart w:id="1682" w:name="_Toc34747277"/>
      <w:bookmarkStart w:id="1683" w:name="_Toc77102096"/>
      <w:r w:rsidRPr="000A1B7B">
        <w:lastRenderedPageBreak/>
        <w:t>Attributes</w:t>
      </w:r>
      <w:bookmarkEnd w:id="1680"/>
      <w:bookmarkEnd w:id="1681"/>
      <w:bookmarkEnd w:id="1682"/>
      <w:bookmarkEnd w:id="1683"/>
    </w:p>
    <w:p w14:paraId="39DE4992" w14:textId="17EADCF9" w:rsidR="00FC68DB" w:rsidRPr="00F54804" w:rsidRDefault="00FC68DB" w:rsidP="000E094F">
      <w:pPr>
        <w:pStyle w:val="berschrift5"/>
      </w:pPr>
      <w:bookmarkStart w:id="1684" w:name="_Toc338939177"/>
      <w:r w:rsidRPr="00F54804">
        <w:t>Attribute "base</w:t>
      </w:r>
      <w:bookmarkEnd w:id="1684"/>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5" w:name="_Toc338939178"/>
      <w:r w:rsidRPr="00F54804">
        <w:t>Attribute "technology</w:t>
      </w:r>
      <w:bookmarkEnd w:id="1685"/>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6" w:name="_Toc338939179"/>
      <w:bookmarkStart w:id="1687" w:name="_Toc3557028"/>
      <w:bookmarkStart w:id="1688" w:name="_Toc34747278"/>
      <w:bookmarkStart w:id="1689" w:name="_Toc77102097"/>
      <w:r w:rsidRPr="00F54804">
        <w:t>Element "</w:t>
      </w:r>
      <w:proofErr w:type="spellStart"/>
      <w:r w:rsidRPr="005C2D94">
        <w:t>weld_position</w:t>
      </w:r>
      <w:bookmarkEnd w:id="1686"/>
      <w:bookmarkEnd w:id="1687"/>
      <w:proofErr w:type="spellEnd"/>
      <w:r w:rsidRPr="005C2D94">
        <w:t>"</w:t>
      </w:r>
      <w:bookmarkEnd w:id="1688"/>
      <w:bookmarkEnd w:id="1689"/>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90"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9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6CD5E8F"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1" w:name="_Toc338939182"/>
      <w:r w:rsidRPr="00F54804">
        <w:t>Attribute "</w:t>
      </w:r>
      <w:r w:rsidRPr="005C2D94">
        <w:t>width</w:t>
      </w:r>
      <w:bookmarkEnd w:id="1691"/>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2" w:name="_Toc338939184"/>
      <w:r w:rsidRPr="000A1B7B">
        <w:lastRenderedPageBreak/>
        <w:t xml:space="preserve">Attribute </w:t>
      </w:r>
      <w:r w:rsidRPr="00F54804">
        <w:t>"filler</w:t>
      </w:r>
      <w:bookmarkEnd w:id="1692"/>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7777777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t>10.2.4.4.19</w:t>
      </w:r>
      <w:r>
        <w:fldChar w:fldCharType="end"/>
      </w:r>
      <w:r>
        <w:t xml:space="preserve"> </w:t>
      </w:r>
      <w:r>
        <w:fldChar w:fldCharType="begin"/>
      </w:r>
      <w:r>
        <w:instrText xml:space="preserve"> REF _Ref132201536 \h </w:instrText>
      </w:r>
      <w:r>
        <w:fldChar w:fldCharType="separate"/>
      </w:r>
      <w:r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u="1" x="1" y="1" z="0"</w:t>
      </w:r>
    </w:p>
    <w:p w14:paraId="69CCE946"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2F90998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3" w:name="WeldDefinitionIWeld"/>
      <w:bookmarkStart w:id="1694" w:name="_Toc3557029"/>
      <w:bookmarkStart w:id="1695" w:name="_Toc34747279"/>
      <w:bookmarkStart w:id="1696" w:name="_Toc77102098"/>
      <w:bookmarkStart w:id="1697" w:name="_Toc288200765"/>
      <w:bookmarkStart w:id="1698" w:name="_Toc338939109"/>
      <w:bookmarkEnd w:id="1693"/>
      <w:r w:rsidRPr="00F54804">
        <w:t xml:space="preserve">Element </w:t>
      </w:r>
      <w:r w:rsidRPr="005C2D94">
        <w:t>"</w:t>
      </w:r>
      <w:proofErr w:type="spellStart"/>
      <w:r w:rsidRPr="005C2D94">
        <w:t>sheet_parameter</w:t>
      </w:r>
      <w:bookmarkEnd w:id="1694"/>
      <w:proofErr w:type="spellEnd"/>
      <w:r w:rsidRPr="005C2D94">
        <w:t>"</w:t>
      </w:r>
      <w:bookmarkEnd w:id="1695"/>
      <w:bookmarkEnd w:id="1696"/>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9"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D97F70" w:rsidRDefault="00FC68DB" w:rsidP="00B202D2">
      <w:pPr>
        <w:pStyle w:val="XMLCode"/>
        <w:keepNext/>
        <w:keepLines/>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 x="1" y="1" z="0" ... /&gt;</w:t>
      </w:r>
    </w:p>
    <w:p w14:paraId="0CFFA7C7"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548C846"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0" w:name="_Toc3557030"/>
      <w:bookmarkStart w:id="1701" w:name="_Toc34747280"/>
      <w:bookmarkStart w:id="1702" w:name="_Toc77102099"/>
      <w:bookmarkStart w:id="1703" w:name="_Toc130981553"/>
      <w:r w:rsidRPr="00D97F70">
        <w:t>I-Weld</w:t>
      </w:r>
      <w:bookmarkEnd w:id="1697"/>
      <w:bookmarkEnd w:id="1698"/>
      <w:bookmarkEnd w:id="1700"/>
      <w:bookmarkEnd w:id="1701"/>
      <w:bookmarkEnd w:id="1702"/>
      <w:bookmarkEnd w:id="1703"/>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704" w:name="_Toc3557031"/>
      <w:bookmarkStart w:id="1705" w:name="_Toc34747281"/>
      <w:bookmarkStart w:id="1706"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704"/>
      <w:bookmarkEnd w:id="1705"/>
      <w:bookmarkEnd w:id="1706"/>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7"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7"/>
      <w:r w:rsidRPr="00F54804">
        <w:t xml:space="preserve"> </w:t>
      </w:r>
    </w:p>
    <w:p w14:paraId="38C5A449" w14:textId="6DC2BBC3" w:rsidR="00FC68DB" w:rsidRPr="005C2D94" w:rsidRDefault="00D65343">
      <w:pPr>
        <w:pStyle w:val="berschrift4"/>
      </w:pPr>
      <w:bookmarkStart w:id="1708" w:name="_Toc3557032"/>
      <w:bookmarkStart w:id="1709" w:name="_Toc34747282"/>
      <w:bookmarkStart w:id="1710"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8"/>
      <w:bookmarkEnd w:id="1709"/>
      <w:bookmarkEnd w:id="1710"/>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11"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11"/>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12"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3" w:name="_Toc338939186"/>
      <w:bookmarkStart w:id="1714" w:name="_Toc3557033"/>
      <w:bookmarkStart w:id="1715" w:name="_Toc34747283"/>
      <w:bookmarkStart w:id="1716" w:name="_Toc77102102"/>
      <w:r w:rsidRPr="000A1B7B">
        <w:t>Attributes</w:t>
      </w:r>
      <w:bookmarkEnd w:id="1713"/>
      <w:bookmarkEnd w:id="1714"/>
      <w:bookmarkEnd w:id="1715"/>
      <w:bookmarkEnd w:id="1716"/>
    </w:p>
    <w:p w14:paraId="547A1CA7" w14:textId="77777777" w:rsidR="00FC68DB" w:rsidRPr="00F54804" w:rsidRDefault="00FC68DB" w:rsidP="000E094F">
      <w:pPr>
        <w:pStyle w:val="berschrift5"/>
      </w:pPr>
      <w:bookmarkStart w:id="1717" w:name="_Toc338939188"/>
      <w:r w:rsidRPr="00F54804">
        <w:t>Attribute "base</w:t>
      </w:r>
      <w:bookmarkEnd w:id="1717"/>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8" w:name="_Toc338939189"/>
      <w:r w:rsidRPr="00F54804">
        <w:lastRenderedPageBreak/>
        <w:t>Attribute "technology</w:t>
      </w:r>
      <w:bookmarkEnd w:id="1718"/>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9" w:name="_Toc338939190"/>
      <w:bookmarkStart w:id="1720" w:name="_Toc3557034"/>
      <w:bookmarkStart w:id="1721" w:name="_Toc34747284"/>
      <w:bookmarkStart w:id="1722" w:name="_Toc77102103"/>
      <w:r w:rsidRPr="00F54804">
        <w:t xml:space="preserve">Element </w:t>
      </w:r>
      <w:r w:rsidRPr="005C2D94">
        <w:t>"</w:t>
      </w:r>
      <w:proofErr w:type="spellStart"/>
      <w:r w:rsidRPr="005C2D94">
        <w:t>weld_position</w:t>
      </w:r>
      <w:bookmarkEnd w:id="1719"/>
      <w:bookmarkEnd w:id="1720"/>
      <w:proofErr w:type="spellEnd"/>
      <w:r w:rsidRPr="005C2D94">
        <w:t>"</w:t>
      </w:r>
      <w:bookmarkEnd w:id="1721"/>
      <w:bookmarkEnd w:id="1722"/>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23"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4" w:name="_Toc338939192"/>
      <w:proofErr w:type="spellStart"/>
      <w:r w:rsidRPr="00FE50D6">
        <w:rPr>
          <w:lang w:val="fr-FR"/>
        </w:rPr>
        <w:t>Attributes</w:t>
      </w:r>
      <w:proofErr w:type="spellEnd"/>
      <w:r w:rsidRPr="00FE50D6">
        <w:rPr>
          <w:lang w:val="fr-FR"/>
        </w:rPr>
        <w:t xml:space="preserve"> "u, x, y, z, reference"</w:t>
      </w:r>
    </w:p>
    <w:p w14:paraId="76FC7BCD" w14:textId="3FB19BA5"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4"/>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5" w:name="_Toc338939194"/>
      <w:r w:rsidRPr="00F54804">
        <w:t>Attribute "filler</w:t>
      </w:r>
      <w:bookmarkEnd w:id="1725"/>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7777777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t>10.2.4.4.19</w:t>
      </w:r>
      <w:r>
        <w:fldChar w:fldCharType="end"/>
      </w:r>
      <w:r>
        <w:t xml:space="preserve"> </w:t>
      </w:r>
      <w:r>
        <w:fldChar w:fldCharType="begin"/>
      </w:r>
      <w:r>
        <w:instrText xml:space="preserve"> REF _Ref132201536 \h </w:instrText>
      </w:r>
      <w:r>
        <w:fldChar w:fldCharType="separate"/>
      </w:r>
      <w:r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x="1" y="1" z="1"</w:t>
      </w:r>
    </w:p>
    <w:p w14:paraId="70D9E1D2"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lastRenderedPageBreak/>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51774B2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6" w:name="WeldDefinitionOverlapWeld"/>
      <w:bookmarkStart w:id="1727" w:name="_Toc3557035"/>
      <w:bookmarkStart w:id="1728" w:name="_Toc34747285"/>
      <w:bookmarkStart w:id="1729" w:name="_Toc77102104"/>
      <w:bookmarkStart w:id="1730" w:name="_Toc288200766"/>
      <w:bookmarkStart w:id="1731" w:name="_Toc338939110"/>
      <w:bookmarkEnd w:id="1726"/>
      <w:r w:rsidRPr="00D97F70">
        <w:t>Element "</w:t>
      </w:r>
      <w:proofErr w:type="spellStart"/>
      <w:r w:rsidRPr="00D97F70">
        <w:t>sheet_parameter</w:t>
      </w:r>
      <w:bookmarkEnd w:id="1727"/>
      <w:proofErr w:type="spellEnd"/>
      <w:r w:rsidRPr="00D97F70">
        <w:t>"</w:t>
      </w:r>
      <w:bookmarkEnd w:id="1728"/>
      <w:bookmarkEnd w:id="1729"/>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5A985864" w:rsidR="0025265B" w:rsidRPr="00D97F70" w:rsidRDefault="0025265B" w:rsidP="001640C5">
      <w:pPr>
        <w:pStyle w:val="Beschriftung"/>
        <w:keepNext/>
        <w:keepLines/>
      </w:pPr>
      <w:bookmarkStart w:id="1732" w:name="_Toc130981783"/>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3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74F8177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3" w:name="_Toc3557036"/>
      <w:bookmarkStart w:id="1734" w:name="_Toc34747286"/>
      <w:bookmarkStart w:id="1735" w:name="_Toc77102105"/>
      <w:bookmarkStart w:id="1736" w:name="_Toc130981554"/>
      <w:r w:rsidRPr="00F54804">
        <w:t>Overlap Weld</w:t>
      </w:r>
      <w:bookmarkEnd w:id="1730"/>
      <w:bookmarkEnd w:id="1731"/>
      <w:bookmarkEnd w:id="1733"/>
      <w:bookmarkEnd w:id="1734"/>
      <w:bookmarkEnd w:id="1735"/>
      <w:bookmarkEnd w:id="1736"/>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37" w:name="_Toc3557037"/>
      <w:bookmarkStart w:id="1738" w:name="_Toc34747287"/>
      <w:bookmarkStart w:id="1739" w:name="_Toc77102106"/>
      <w:r w:rsidRPr="00F54804">
        <w:lastRenderedPageBreak/>
        <w:t>Simple Overlap Weld</w:t>
      </w:r>
      <w:bookmarkEnd w:id="1737"/>
      <w:bookmarkEnd w:id="1738"/>
      <w:bookmarkEnd w:id="1739"/>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40"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40"/>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41"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41"/>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16187"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42"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4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3" w:name="_Toc338939112"/>
      <w:bookmarkStart w:id="1744" w:name="_Toc3557038"/>
      <w:bookmarkStart w:id="1745" w:name="_Toc34747288"/>
      <w:bookmarkStart w:id="1746" w:name="_Toc77102107"/>
      <w:r w:rsidRPr="000A1B7B">
        <w:lastRenderedPageBreak/>
        <w:t>Single Sided Double Overlap Weld</w:t>
      </w:r>
      <w:bookmarkEnd w:id="1743"/>
      <w:bookmarkEnd w:id="1744"/>
      <w:bookmarkEnd w:id="1745"/>
      <w:bookmarkEnd w:id="1746"/>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7"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7"/>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8"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8"/>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16188"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9"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0" w:name="_Toc338939113"/>
      <w:bookmarkStart w:id="1751" w:name="_Toc3557039"/>
      <w:bookmarkStart w:id="1752" w:name="_Toc34747289"/>
      <w:bookmarkStart w:id="1753" w:name="_Toc77102108"/>
      <w:r w:rsidRPr="000A1B7B">
        <w:t>Double-Sided</w:t>
      </w:r>
      <w:r w:rsidR="00FC68DB" w:rsidRPr="00F54804">
        <w:t xml:space="preserve"> Double Overlap Weld</w:t>
      </w:r>
      <w:bookmarkEnd w:id="1750"/>
      <w:bookmarkEnd w:id="1751"/>
      <w:bookmarkEnd w:id="1752"/>
      <w:bookmarkEnd w:id="1753"/>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54"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54"/>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5"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5"/>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16189"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6"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7" w:name="_Toc338939196"/>
      <w:bookmarkStart w:id="1758" w:name="_Toc3557040"/>
      <w:bookmarkStart w:id="1759" w:name="_Toc34747290"/>
      <w:bookmarkStart w:id="1760" w:name="_Toc77102109"/>
      <w:r w:rsidRPr="000A1B7B">
        <w:t>Attributes</w:t>
      </w:r>
      <w:bookmarkEnd w:id="1757"/>
      <w:bookmarkEnd w:id="1758"/>
      <w:bookmarkEnd w:id="1759"/>
      <w:bookmarkEnd w:id="1760"/>
    </w:p>
    <w:p w14:paraId="4EF2ED14" w14:textId="77777777" w:rsidR="00FC68DB" w:rsidRPr="00F54804" w:rsidRDefault="00FC68DB" w:rsidP="000E094F">
      <w:pPr>
        <w:pStyle w:val="berschrift5"/>
      </w:pPr>
      <w:bookmarkStart w:id="1761" w:name="_Toc338939198"/>
      <w:r w:rsidRPr="00F54804">
        <w:t>Attribute "base</w:t>
      </w:r>
      <w:bookmarkEnd w:id="1761"/>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2" w:name="_Toc338939199"/>
      <w:r w:rsidRPr="00F54804">
        <w:t>Attribute "technology</w:t>
      </w:r>
      <w:bookmarkEnd w:id="1762"/>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3" w:name="_Toc338939200"/>
      <w:bookmarkStart w:id="1764" w:name="_Toc3557041"/>
      <w:bookmarkStart w:id="1765" w:name="_Toc34747291"/>
      <w:bookmarkStart w:id="1766" w:name="_Toc77102110"/>
      <w:r w:rsidRPr="00F54804">
        <w:t xml:space="preserve">Element </w:t>
      </w:r>
      <w:r w:rsidRPr="005C2D94">
        <w:t>"</w:t>
      </w:r>
      <w:proofErr w:type="spellStart"/>
      <w:r w:rsidRPr="005C2D94">
        <w:t>weld_position</w:t>
      </w:r>
      <w:bookmarkEnd w:id="1763"/>
      <w:bookmarkEnd w:id="1764"/>
      <w:proofErr w:type="spellEnd"/>
      <w:r w:rsidRPr="005C2D94">
        <w:t>"</w:t>
      </w:r>
      <w:bookmarkEnd w:id="1765"/>
      <w:bookmarkEnd w:id="1766"/>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7"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8" w:name="_Toc338939203"/>
      <w:proofErr w:type="spellStart"/>
      <w:r w:rsidRPr="00FE50D6">
        <w:rPr>
          <w:lang w:val="fr-FR"/>
        </w:rPr>
        <w:t>Attributes</w:t>
      </w:r>
      <w:proofErr w:type="spellEnd"/>
      <w:r w:rsidRPr="00FE50D6">
        <w:rPr>
          <w:lang w:val="fr-FR"/>
        </w:rPr>
        <w:t xml:space="preserve"> "u, x, y, z, reference"</w:t>
      </w:r>
    </w:p>
    <w:p w14:paraId="33047A0F" w14:textId="38155DC6"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8"/>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69" w:name="_Toc338939204"/>
      <w:r w:rsidRPr="000A1B7B">
        <w:t xml:space="preserve">Attribute </w:t>
      </w:r>
      <w:r w:rsidRPr="00F54804">
        <w:t>"thickness</w:t>
      </w:r>
      <w:bookmarkEnd w:id="1769"/>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0" w:name="_Toc338939205"/>
      <w:r w:rsidRPr="00F54804">
        <w:t>Attribute "angle</w:t>
      </w:r>
      <w:bookmarkEnd w:id="1770"/>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1" w:name="_Toc338939206"/>
      <w:r w:rsidRPr="00F54804">
        <w:t>Attribute "shape</w:t>
      </w:r>
      <w:bookmarkEnd w:id="1771"/>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2" w:name="_Toc338939207"/>
      <w:r w:rsidRPr="00F54804">
        <w:t>Attribute "penetration</w:t>
      </w:r>
      <w:bookmarkEnd w:id="1772"/>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3" w:name="_Toc338939209"/>
      <w:r w:rsidRPr="00F54804">
        <w:t>Attribute "filler</w:t>
      </w:r>
      <w:bookmarkEnd w:id="1773"/>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7777777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t>10.2.4.4.19</w:t>
      </w:r>
      <w:r>
        <w:fldChar w:fldCharType="end"/>
      </w:r>
      <w:r>
        <w:t xml:space="preserve"> </w:t>
      </w:r>
      <w:r>
        <w:fldChar w:fldCharType="begin"/>
      </w:r>
      <w:r>
        <w:instrText xml:space="preserve"> REF _Ref132201536 \h </w:instrText>
      </w:r>
      <w:r>
        <w:fldChar w:fldCharType="separate"/>
      </w:r>
      <w:r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lastRenderedPageBreak/>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D97F70" w:rsidRDefault="00FC68DB" w:rsidP="00B202D2">
      <w:pPr>
        <w:pStyle w:val="XMLCode"/>
        <w:keepNext/>
        <w:keepLines/>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x="0" y="0" z="1"</w:t>
      </w:r>
    </w:p>
    <w:p w14:paraId="7D6419A6" w14:textId="77777777" w:rsidR="00FC68DB" w:rsidRPr="00D97F70" w:rsidRDefault="00FC68DB" w:rsidP="00B202D2">
      <w:pPr>
        <w:pStyle w:val="XMLCode"/>
        <w:keepNext/>
        <w:keepLines/>
        <w:rPr>
          <w:b/>
          <w:lang w:val="en-GB"/>
        </w:rPr>
      </w:pPr>
      <w:r w:rsidRPr="00D97F70">
        <w:rPr>
          <w:b/>
          <w:lang w:val="fr-FR"/>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r>
      <w:proofErr w:type="spellStart"/>
      <w:r w:rsidRPr="00D97F70">
        <w:rPr>
          <w:b/>
          <w:lang w:val="en-GB"/>
        </w:rPr>
        <w:t>filler_material</w:t>
      </w:r>
      <w:proofErr w:type="spellEnd"/>
      <w:r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AF01A43"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4" w:name="WeldDefinitionYJoint"/>
      <w:bookmarkStart w:id="1775" w:name="_Toc3557042"/>
      <w:bookmarkStart w:id="1776" w:name="_Toc34747292"/>
      <w:bookmarkStart w:id="1777" w:name="_Toc77102111"/>
      <w:bookmarkStart w:id="1778" w:name="_Toc288200767"/>
      <w:bookmarkStart w:id="1779" w:name="_Toc338939114"/>
      <w:bookmarkEnd w:id="1774"/>
      <w:r w:rsidRPr="00D97F70">
        <w:t>Element "</w:t>
      </w:r>
      <w:proofErr w:type="spellStart"/>
      <w:r w:rsidRPr="00D97F70">
        <w:t>sheet_parameter</w:t>
      </w:r>
      <w:bookmarkEnd w:id="1775"/>
      <w:proofErr w:type="spellEnd"/>
      <w:r w:rsidRPr="00D97F70">
        <w:t>"</w:t>
      </w:r>
      <w:bookmarkEnd w:id="1776"/>
      <w:bookmarkEnd w:id="1777"/>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1C838B46" w:rsidR="00E7561C" w:rsidRPr="00D97F70" w:rsidRDefault="00E7561C" w:rsidP="001640C5">
      <w:pPr>
        <w:pStyle w:val="Beschriftung"/>
        <w:keepNext/>
        <w:keepLines/>
      </w:pPr>
      <w:bookmarkStart w:id="1780" w:name="_Toc130981788"/>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7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x="0" y="0" z="1"/&gt;</w:t>
      </w:r>
    </w:p>
    <w:p w14:paraId="2964D98B"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CADC40A"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1" w:name="_Toc3557043"/>
      <w:bookmarkStart w:id="1782" w:name="_Toc34747293"/>
      <w:bookmarkStart w:id="1783" w:name="_Toc77102112"/>
      <w:bookmarkStart w:id="1784" w:name="_Toc130981555"/>
      <w:r w:rsidRPr="00D97F70">
        <w:t>Y-Joint</w:t>
      </w:r>
      <w:bookmarkEnd w:id="1778"/>
      <w:bookmarkEnd w:id="1779"/>
      <w:bookmarkEnd w:id="1781"/>
      <w:bookmarkEnd w:id="1782"/>
      <w:bookmarkEnd w:id="1783"/>
      <w:bookmarkEnd w:id="1784"/>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5" w:name="_Toc3557044"/>
      <w:bookmarkStart w:id="1786" w:name="_Toc34747294"/>
      <w:bookmarkStart w:id="1787" w:name="_Toc77102113"/>
      <w:r w:rsidRPr="00F54804">
        <w:lastRenderedPageBreak/>
        <w:t>Sheet Parameters</w:t>
      </w:r>
      <w:bookmarkEnd w:id="1785"/>
      <w:bookmarkEnd w:id="1786"/>
      <w:bookmarkEnd w:id="1787"/>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8" w:name="_Toc3557045"/>
      <w:bookmarkStart w:id="1789" w:name="_Toc34747295"/>
      <w:bookmarkStart w:id="1790" w:name="_Toc77102114"/>
      <w:r w:rsidRPr="00F54804">
        <w:t>Weld Parameters</w:t>
      </w:r>
      <w:bookmarkEnd w:id="1788"/>
      <w:bookmarkEnd w:id="1789"/>
      <w:bookmarkEnd w:id="1790"/>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91" w:name="_Ref7931629"/>
            <w:bookmarkStart w:id="1792" w:name="_Toc76030592"/>
            <w:bookmarkStart w:id="1793" w:name="_Toc94530877"/>
            <w:bookmarkStart w:id="1794" w:name="_Toc101428273"/>
            <w:bookmarkStart w:id="1795"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91"/>
            <w:r w:rsidR="000D79B0">
              <w:t xml:space="preserve"> —</w:t>
            </w:r>
            <w:r w:rsidRPr="00F54804">
              <w:t xml:space="preserve"> Y-Joint Sheet Layout</w:t>
            </w:r>
            <w:bookmarkEnd w:id="1792"/>
            <w:bookmarkEnd w:id="1793"/>
            <w:bookmarkEnd w:id="1794"/>
            <w:bookmarkEnd w:id="1795"/>
          </w:p>
        </w:tc>
        <w:tc>
          <w:tcPr>
            <w:tcW w:w="4605" w:type="dxa"/>
            <w:vAlign w:val="bottom"/>
          </w:tcPr>
          <w:p w14:paraId="0705A4F3" w14:textId="6EBE96FA" w:rsidR="00FC68DB" w:rsidRPr="00F54804" w:rsidRDefault="00FC68DB" w:rsidP="0014275F">
            <w:pPr>
              <w:pStyle w:val="Beschriftung"/>
            </w:pPr>
            <w:bookmarkStart w:id="1796" w:name="_Toc76030593"/>
            <w:bookmarkStart w:id="1797" w:name="_Toc94530878"/>
            <w:bookmarkStart w:id="1798" w:name="_Toc101428274"/>
            <w:bookmarkStart w:id="1799"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6"/>
            <w:bookmarkEnd w:id="1797"/>
            <w:bookmarkEnd w:id="1798"/>
            <w:bookmarkEnd w:id="1799"/>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16190"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800"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80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1" w:name="_Toc338939211"/>
      <w:bookmarkStart w:id="1802" w:name="_Toc3557046"/>
      <w:bookmarkStart w:id="1803" w:name="_Toc34747296"/>
      <w:bookmarkStart w:id="1804" w:name="_Toc77102115"/>
      <w:r w:rsidRPr="00890926">
        <w:t>Attributes</w:t>
      </w:r>
      <w:bookmarkEnd w:id="1801"/>
      <w:bookmarkEnd w:id="1802"/>
      <w:bookmarkEnd w:id="1803"/>
      <w:bookmarkEnd w:id="1804"/>
    </w:p>
    <w:p w14:paraId="5F7DE6A2" w14:textId="7C05C2EB" w:rsidR="00F85CA7" w:rsidRPr="00F85CA7" w:rsidRDefault="00FC68DB" w:rsidP="000E094F">
      <w:pPr>
        <w:pStyle w:val="berschrift5"/>
      </w:pPr>
      <w:bookmarkStart w:id="1805" w:name="_Toc338939213"/>
      <w:r w:rsidRPr="00BD52D7">
        <w:t>Attribute "</w:t>
      </w:r>
      <w:r w:rsidRPr="001668D7">
        <w:t>base</w:t>
      </w:r>
      <w:bookmarkEnd w:id="1805"/>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6" w:name="_Toc338939214"/>
      <w:r w:rsidRPr="00F54804">
        <w:lastRenderedPageBreak/>
        <w:t>Attribute "technology</w:t>
      </w:r>
      <w:bookmarkEnd w:id="1806"/>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7" w:name="_Toc338939215"/>
      <w:bookmarkStart w:id="1808" w:name="_Toc3557047"/>
      <w:bookmarkStart w:id="1809" w:name="_Toc34747297"/>
      <w:bookmarkStart w:id="1810"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7"/>
      <w:bookmarkEnd w:id="1808"/>
      <w:proofErr w:type="spellEnd"/>
      <w:r w:rsidRPr="005C2D94">
        <w:t>"</w:t>
      </w:r>
      <w:bookmarkEnd w:id="1809"/>
      <w:bookmarkEnd w:id="1810"/>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11"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1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2" w:name="_Toc338939218"/>
      <w:proofErr w:type="spellStart"/>
      <w:r w:rsidRPr="00FE50D6">
        <w:rPr>
          <w:lang w:val="fr-FR"/>
        </w:rPr>
        <w:t>Attributes</w:t>
      </w:r>
      <w:proofErr w:type="spellEnd"/>
      <w:r w:rsidRPr="00FE50D6">
        <w:rPr>
          <w:lang w:val="fr-FR"/>
        </w:rPr>
        <w:t xml:space="preserve"> "u, x, y, z, reference"</w:t>
      </w:r>
    </w:p>
    <w:p w14:paraId="7EC04D54" w14:textId="0D10A4B5"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2"/>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3" w:name="_Toc338939219"/>
      <w:r w:rsidRPr="00F54804">
        <w:lastRenderedPageBreak/>
        <w:t>Attribute "</w:t>
      </w:r>
      <w:r w:rsidRPr="005C2D94">
        <w:t>thickness</w:t>
      </w:r>
      <w:bookmarkEnd w:id="1813"/>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14"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5" w:name="_Toc338939220"/>
      <w:r w:rsidRPr="005C2D94">
        <w:t xml:space="preserve">Attribute </w:t>
      </w:r>
      <w:r w:rsidRPr="001E4607">
        <w:t>"</w:t>
      </w:r>
      <w:r w:rsidRPr="00BD52D7">
        <w:t>angle</w:t>
      </w:r>
      <w:bookmarkEnd w:id="1815"/>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6" w:name="_Toc338939221"/>
      <w:r w:rsidRPr="00F54804">
        <w:t>Attribute "penetration</w:t>
      </w:r>
      <w:bookmarkEnd w:id="1816"/>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7" w:name="_Toc338939223"/>
      <w:r w:rsidRPr="00F54804">
        <w:t>Attribute "shape</w:t>
      </w:r>
      <w:bookmarkEnd w:id="1817"/>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8" w:name="_Toc338939224"/>
      <w:r w:rsidRPr="00F54804">
        <w:t>Attribute "filler</w:t>
      </w:r>
      <w:bookmarkEnd w:id="1818"/>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CDE8F5C"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t>10.2.4.4.19</w:t>
      </w:r>
      <w:r>
        <w:fldChar w:fldCharType="end"/>
      </w:r>
      <w:r>
        <w:t xml:space="preserve"> </w:t>
      </w:r>
      <w:r>
        <w:fldChar w:fldCharType="begin"/>
      </w:r>
      <w:r>
        <w:instrText xml:space="preserve"> REF _Ref132201536 \h </w:instrText>
      </w:r>
      <w:r>
        <w:fldChar w:fldCharType="separate"/>
      </w:r>
      <w:r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D97F70" w:rsidRDefault="00FC68DB" w:rsidP="00B202D2">
      <w:pPr>
        <w:pStyle w:val="XMLCode"/>
        <w:keepNext/>
        <w:rPr>
          <w:lang w:val="en-GB"/>
        </w:rPr>
      </w:pP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u="0.5" x="1" y="0" z="1"</w:t>
      </w:r>
    </w:p>
    <w:p w14:paraId="6782A81D" w14:textId="77777777" w:rsidR="00FC68DB" w:rsidRPr="00D97F70" w:rsidRDefault="00FC68DB" w:rsidP="00B202D2">
      <w:pPr>
        <w:pStyle w:val="XMLCode"/>
        <w:ind w:firstLine="114"/>
        <w:rPr>
          <w:b/>
          <w:lang w:val="en-GB"/>
        </w:rPr>
      </w:pPr>
      <w:r w:rsidRPr="00D97F70">
        <w:rPr>
          <w:b/>
          <w:lang w:val="fr-FR"/>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2B72C5CE" w14:textId="77777777" w:rsidR="00FC68DB" w:rsidRPr="00D97F70" w:rsidRDefault="00FC68DB" w:rsidP="00B202D2">
      <w:pPr>
        <w:pStyle w:val="XMLCode"/>
        <w:rPr>
          <w:lang w:val="en-GB"/>
        </w:rPr>
      </w:pPr>
      <w:r w:rsidRPr="00D97F70">
        <w:rPr>
          <w:lang w:val="en-GB"/>
        </w:rPr>
        <w:lastRenderedPageBreak/>
        <w:t>&lt;/</w:t>
      </w:r>
      <w:proofErr w:type="spellStart"/>
      <w:r w:rsidRPr="00D97F70">
        <w:rPr>
          <w:lang w:val="en-GB"/>
        </w:rPr>
        <w:t>seamweld</w:t>
      </w:r>
      <w:proofErr w:type="spellEnd"/>
      <w:r w:rsidRPr="00D97F70">
        <w:rPr>
          <w:lang w:val="en-GB"/>
        </w:rPr>
        <w:t>&gt;</w:t>
      </w:r>
    </w:p>
    <w:p w14:paraId="6D1B4746" w14:textId="77777777" w:rsidR="00FC68DB" w:rsidRPr="00D97F70" w:rsidRDefault="00FC68DB" w:rsidP="00B202D2">
      <w:pPr>
        <w:pStyle w:val="XMLCode"/>
        <w:rPr>
          <w:lang w:val="en-GB"/>
        </w:rPr>
      </w:pPr>
    </w:p>
    <w:p w14:paraId="4A8A47A8" w14:textId="77777777" w:rsidR="00FC68DB" w:rsidRPr="00D97F70" w:rsidRDefault="00FC68DB">
      <w:pPr>
        <w:pStyle w:val="berschrift4"/>
      </w:pPr>
      <w:bookmarkStart w:id="1819" w:name="_Toc3557048"/>
      <w:bookmarkStart w:id="1820" w:name="_Toc34747298"/>
      <w:bookmarkStart w:id="1821" w:name="_Toc77102117"/>
      <w:r w:rsidRPr="00D97F70">
        <w:t>Element "</w:t>
      </w:r>
      <w:proofErr w:type="spellStart"/>
      <w:r w:rsidRPr="00D97F70">
        <w:t>sheet_parameter</w:t>
      </w:r>
      <w:bookmarkEnd w:id="1819"/>
      <w:proofErr w:type="spellEnd"/>
      <w:r w:rsidRPr="00D97F70">
        <w:t>"</w:t>
      </w:r>
      <w:bookmarkEnd w:id="1820"/>
      <w:bookmarkEnd w:id="1821"/>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0C5C0604" w:rsidR="00890926" w:rsidRPr="00D97F70" w:rsidRDefault="00890926" w:rsidP="001640C5">
      <w:pPr>
        <w:pStyle w:val="Beschriftung"/>
        <w:keepNext/>
        <w:keepLines/>
      </w:pPr>
      <w:bookmarkStart w:id="1822" w:name="_Toc130981792"/>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D97F70" w:rsidRDefault="00FC68DB" w:rsidP="00B202D2">
      <w:pPr>
        <w:pStyle w:val="XMLCode"/>
        <w:keepNext/>
        <w:keepLines/>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u="0.2" x="1" y="0" z="1" .../&gt;</w:t>
      </w:r>
    </w:p>
    <w:p w14:paraId="3D2A25D0"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E96DDBE"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3" w:name="WeldDefinitionKJoint"/>
      <w:bookmarkStart w:id="1824" w:name="_Toc338939115"/>
      <w:bookmarkStart w:id="1825" w:name="_Toc3557049"/>
      <w:bookmarkStart w:id="1826" w:name="_Toc34747299"/>
      <w:bookmarkStart w:id="1827" w:name="_Toc77102118"/>
      <w:bookmarkStart w:id="1828" w:name="_Toc130981556"/>
      <w:bookmarkEnd w:id="1823"/>
      <w:r w:rsidRPr="00D97F70">
        <w:t>K-Joint</w:t>
      </w:r>
      <w:bookmarkEnd w:id="1824"/>
      <w:bookmarkEnd w:id="1825"/>
      <w:bookmarkEnd w:id="1826"/>
      <w:bookmarkEnd w:id="1827"/>
      <w:bookmarkEnd w:id="1828"/>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9" w:name="_Toc3557050"/>
      <w:bookmarkStart w:id="1830" w:name="_Toc34747300"/>
      <w:bookmarkStart w:id="1831"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9"/>
      <w:bookmarkEnd w:id="1830"/>
      <w:bookmarkEnd w:id="1831"/>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32" w:name="_Ref104285372"/>
      <w:bookmarkStart w:id="1833"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32"/>
      <w:r w:rsidR="002D7110">
        <w:t xml:space="preserve"> </w:t>
      </w:r>
      <w:r>
        <w:t>— K-Joint Sheet Layout</w:t>
      </w:r>
      <w:bookmarkEnd w:id="1833"/>
    </w:p>
    <w:p w14:paraId="1C2E1085" w14:textId="6DB6D76B" w:rsidR="00FC68DB" w:rsidRPr="00F54804" w:rsidRDefault="006C3892">
      <w:pPr>
        <w:pStyle w:val="berschrift4"/>
      </w:pPr>
      <w:bookmarkStart w:id="1834" w:name="_Toc3557051"/>
      <w:bookmarkStart w:id="1835" w:name="_Toc34747301"/>
      <w:bookmarkStart w:id="1836"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34"/>
      <w:bookmarkEnd w:id="1835"/>
      <w:bookmarkEnd w:id="1836"/>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7"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7"/>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16191"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8"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8"/>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9" w:name="_Toc338939226"/>
      <w:bookmarkStart w:id="1840" w:name="_Toc3557052"/>
      <w:bookmarkStart w:id="1841" w:name="_Toc34747302"/>
      <w:bookmarkStart w:id="1842" w:name="_Toc77102121"/>
      <w:r w:rsidRPr="00F54804">
        <w:lastRenderedPageBreak/>
        <w:t>Attributes</w:t>
      </w:r>
      <w:bookmarkEnd w:id="1839"/>
      <w:bookmarkEnd w:id="1840"/>
      <w:bookmarkEnd w:id="1841"/>
      <w:bookmarkEnd w:id="1842"/>
    </w:p>
    <w:p w14:paraId="5D24B36D" w14:textId="77777777" w:rsidR="00FC68DB" w:rsidRPr="00F54804" w:rsidRDefault="00FC68DB" w:rsidP="000E094F">
      <w:pPr>
        <w:pStyle w:val="berschrift5"/>
      </w:pPr>
      <w:bookmarkStart w:id="1843" w:name="_Toc338939228"/>
      <w:r w:rsidRPr="00F54804">
        <w:t>Attribute "base</w:t>
      </w:r>
      <w:bookmarkEnd w:id="1843"/>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4" w:name="_Toc338939229"/>
      <w:r w:rsidRPr="00F54804">
        <w:t>Attribute "technology</w:t>
      </w:r>
      <w:bookmarkEnd w:id="1844"/>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5" w:name="_Toc338939230"/>
      <w:bookmarkStart w:id="1846" w:name="_Toc3557053"/>
      <w:bookmarkStart w:id="1847" w:name="_Toc34747303"/>
      <w:bookmarkStart w:id="1848"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5"/>
      <w:bookmarkEnd w:id="1846"/>
      <w:proofErr w:type="spellEnd"/>
      <w:r w:rsidRPr="005C2D94">
        <w:t>"</w:t>
      </w:r>
      <w:bookmarkEnd w:id="1847"/>
      <w:bookmarkEnd w:id="1848"/>
    </w:p>
    <w:p w14:paraId="62DC24C7" w14:textId="77777777" w:rsidR="002C7FD0" w:rsidRPr="00FE50D6" w:rsidRDefault="002C7FD0" w:rsidP="000E094F">
      <w:pPr>
        <w:pStyle w:val="berschrift5"/>
        <w:rPr>
          <w:lang w:val="fr-FR"/>
        </w:rPr>
      </w:pPr>
      <w:bookmarkStart w:id="1849" w:name="_Toc3566516"/>
      <w:bookmarkStart w:id="1850" w:name="_Toc34747518"/>
      <w:bookmarkStart w:id="1851" w:name="_Toc77095977"/>
      <w:bookmarkStart w:id="1852" w:name="_Toc338939233"/>
      <w:proofErr w:type="spellStart"/>
      <w:r w:rsidRPr="00FE50D6">
        <w:rPr>
          <w:lang w:val="fr-FR"/>
        </w:rPr>
        <w:t>Attributes</w:t>
      </w:r>
      <w:proofErr w:type="spellEnd"/>
      <w:r w:rsidRPr="00FE50D6">
        <w:rPr>
          <w:lang w:val="fr-FR"/>
        </w:rPr>
        <w:t xml:space="preserve"> "u, x, y, z, reference"</w:t>
      </w:r>
    </w:p>
    <w:bookmarkEnd w:id="1849"/>
    <w:bookmarkEnd w:id="1850"/>
    <w:bookmarkEnd w:id="1851"/>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53"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2"/>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4"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4"/>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5"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6" w:name="_Toc338939235"/>
      <w:r w:rsidRPr="005C2D94">
        <w:t xml:space="preserve">Attribute </w:t>
      </w:r>
      <w:r w:rsidRPr="001E4607">
        <w:t>"</w:t>
      </w:r>
      <w:r w:rsidRPr="00BD52D7">
        <w:t>angle</w:t>
      </w:r>
      <w:bookmarkEnd w:id="1856"/>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7" w:name="_Toc338939236"/>
      <w:r w:rsidRPr="00F54804">
        <w:t>Attribute "penetration</w:t>
      </w:r>
      <w:bookmarkEnd w:id="1857"/>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8" w:name="_Toc338939238"/>
      <w:r w:rsidRPr="00F54804">
        <w:t>Attribute "shape</w:t>
      </w:r>
      <w:bookmarkEnd w:id="1858"/>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9" w:name="_Toc338939239"/>
      <w:r w:rsidRPr="00F54804">
        <w:t>Attribute "filler</w:t>
      </w:r>
      <w:bookmarkEnd w:id="1859"/>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7777777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t>10.2.4.4.19</w:t>
      </w:r>
      <w:r>
        <w:fldChar w:fldCharType="end"/>
      </w:r>
      <w:r>
        <w:t xml:space="preserve"> </w:t>
      </w:r>
      <w:r>
        <w:fldChar w:fldCharType="begin"/>
      </w:r>
      <w:r>
        <w:instrText xml:space="preserve"> REF _Ref132201536 \h </w:instrText>
      </w:r>
      <w:r>
        <w:fldChar w:fldCharType="separate"/>
      </w:r>
      <w:r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D97F70" w:rsidRDefault="00FC68DB" w:rsidP="00B202D2">
      <w:pPr>
        <w:pStyle w:val="XMLCode"/>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u="1.0" x="2" y="0" z="1"</w:t>
      </w:r>
    </w:p>
    <w:p w14:paraId="76B6795D" w14:textId="77777777" w:rsidR="00FC68DB" w:rsidRPr="00D97F70" w:rsidRDefault="00FC68DB" w:rsidP="00B202D2">
      <w:pPr>
        <w:pStyle w:val="XMLCode"/>
        <w:rPr>
          <w:b/>
          <w:lang w:val="en-GB"/>
        </w:rPr>
      </w:pPr>
      <w:r w:rsidRPr="00D97F70">
        <w:rPr>
          <w:b/>
          <w:lang w:val="fr-FR"/>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lastRenderedPageBreak/>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u="0.0" x="1" y="0" z="2"</w:t>
      </w:r>
    </w:p>
    <w:p w14:paraId="27C13124" w14:textId="77777777" w:rsidR="00FC68DB" w:rsidRPr="00D97F70" w:rsidRDefault="00FC68DB" w:rsidP="00B202D2">
      <w:pPr>
        <w:pStyle w:val="XMLCode"/>
        <w:rPr>
          <w:b/>
          <w:lang w:val="en-GB"/>
        </w:rPr>
      </w:pPr>
      <w:r w:rsidRPr="00D97F70">
        <w:rPr>
          <w:b/>
          <w:lang w:val="en-GB"/>
        </w:rPr>
        <w:t xml:space="preserve">                       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u="1.0" x="-2" y="0" z="1"</w:t>
      </w:r>
    </w:p>
    <w:p w14:paraId="3DB36C76" w14:textId="77777777" w:rsidR="00FC68DB" w:rsidRPr="00D97F70" w:rsidRDefault="00FC68DB" w:rsidP="00B202D2">
      <w:pPr>
        <w:pStyle w:val="XMLCode"/>
        <w:rPr>
          <w:b/>
          <w:lang w:val="en-GB"/>
        </w:rPr>
      </w:pPr>
      <w:r w:rsidRPr="00D97F70">
        <w:rPr>
          <w:b/>
          <w:lang w:val="en-GB"/>
        </w:rPr>
        <w:t xml:space="preserve">                       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49230E7B"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0" w:name="WeldDefinitionCrossJoint"/>
      <w:bookmarkStart w:id="1861" w:name="_Ref397588351"/>
      <w:bookmarkStart w:id="1862" w:name="_Toc3557054"/>
      <w:bookmarkStart w:id="1863" w:name="_Toc34747304"/>
      <w:bookmarkStart w:id="1864" w:name="_Toc77102123"/>
      <w:bookmarkStart w:id="1865" w:name="_Toc338939116"/>
      <w:bookmarkEnd w:id="1860"/>
      <w:r w:rsidRPr="00D97F70">
        <w:t>Element "</w:t>
      </w:r>
      <w:proofErr w:type="spellStart"/>
      <w:r w:rsidRPr="00D97F70">
        <w:t>sheet_parameter</w:t>
      </w:r>
      <w:bookmarkEnd w:id="1861"/>
      <w:bookmarkEnd w:id="1862"/>
      <w:proofErr w:type="spellEnd"/>
      <w:r w:rsidRPr="00D97F70">
        <w:t>"</w:t>
      </w:r>
      <w:bookmarkEnd w:id="1863"/>
      <w:bookmarkEnd w:id="1864"/>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6AAD7F75" w:rsidR="00890926" w:rsidRPr="00D97F70" w:rsidRDefault="00890926" w:rsidP="001640C5">
      <w:pPr>
        <w:pStyle w:val="Beschriftung"/>
        <w:keepNext/>
        <w:keepLines/>
      </w:pPr>
      <w:bookmarkStart w:id="1866" w:name="_Toc130981796"/>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86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u="1.0" x="2" y="0" z="1" .../&gt;</w:t>
      </w:r>
    </w:p>
    <w:p w14:paraId="4F1E9ED2" w14:textId="77777777" w:rsidR="00FC68DB" w:rsidRPr="00D97F70" w:rsidRDefault="00FC68DB" w:rsidP="00B202D2">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u="0.0" x="1" y="0" z="2" .../&gt;</w:t>
      </w:r>
    </w:p>
    <w:p w14:paraId="64BFAD6A" w14:textId="77777777" w:rsidR="00FC68DB" w:rsidRPr="00D97F70" w:rsidRDefault="00FC68DB" w:rsidP="00B202D2">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u="1.0" x="-2" y="0" z="1" .../&gt;</w:t>
      </w:r>
    </w:p>
    <w:p w14:paraId="286CA529"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713AC91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67" w:name="_Toc3557055"/>
      <w:bookmarkStart w:id="1868" w:name="_Toc34747305"/>
      <w:bookmarkStart w:id="1869" w:name="_Toc77102124"/>
    </w:p>
    <w:p w14:paraId="4F56B9CF" w14:textId="3B34913D" w:rsidR="00FC68DB" w:rsidRDefault="00FC68DB" w:rsidP="00B202D2">
      <w:pPr>
        <w:pStyle w:val="berschrift3"/>
      </w:pPr>
      <w:bookmarkStart w:id="1870" w:name="_Toc130981557"/>
      <w:r w:rsidRPr="00F54804">
        <w:lastRenderedPageBreak/>
        <w:t>Cruciform Joint</w:t>
      </w:r>
      <w:bookmarkEnd w:id="1865"/>
      <w:bookmarkEnd w:id="1867"/>
      <w:bookmarkEnd w:id="1868"/>
      <w:bookmarkEnd w:id="1869"/>
      <w:bookmarkEnd w:id="1870"/>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71" w:name="GenericSeamWeldWeldingTechnology"/>
      <w:bookmarkEnd w:id="187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72" w:name="_Toc3557056"/>
      <w:bookmarkStart w:id="1873" w:name="_Toc34747306"/>
      <w:bookmarkStart w:id="1874"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72"/>
      <w:bookmarkEnd w:id="1873"/>
      <w:bookmarkEnd w:id="1874"/>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5"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5"/>
    </w:p>
    <w:bookmarkStart w:id="1876" w:name="_Toc3557057"/>
    <w:bookmarkStart w:id="1877" w:name="_Toc34747307"/>
    <w:bookmarkStart w:id="1878"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6"/>
      <w:bookmarkEnd w:id="1877"/>
      <w:bookmarkEnd w:id="1878"/>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9"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9"/>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80"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8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1" w:name="_Toc338939241"/>
      <w:bookmarkStart w:id="1882" w:name="_Toc3557058"/>
      <w:bookmarkStart w:id="1883" w:name="_Toc34747308"/>
      <w:bookmarkStart w:id="1884" w:name="_Toc77102127"/>
      <w:bookmarkStart w:id="1885" w:name="_Toc288196482"/>
      <w:bookmarkStart w:id="1886" w:name="_Toc288200784"/>
      <w:bookmarkStart w:id="1887" w:name="_Toc338938909"/>
      <w:bookmarkStart w:id="1888" w:name="_Toc338939128"/>
      <w:bookmarkEnd w:id="1583"/>
      <w:r w:rsidRPr="005C2D94">
        <w:t>Attributes</w:t>
      </w:r>
      <w:bookmarkEnd w:id="1881"/>
      <w:bookmarkEnd w:id="1882"/>
      <w:bookmarkEnd w:id="1883"/>
      <w:bookmarkEnd w:id="1884"/>
    </w:p>
    <w:p w14:paraId="78E13020" w14:textId="77777777" w:rsidR="00FC68DB" w:rsidRPr="000A1B7B" w:rsidRDefault="00FC68DB" w:rsidP="000E094F">
      <w:pPr>
        <w:pStyle w:val="berschrift5"/>
      </w:pPr>
      <w:bookmarkStart w:id="1889" w:name="_Toc338939243"/>
      <w:r w:rsidRPr="00BD52D7">
        <w:t>Attribute "</w:t>
      </w:r>
      <w:r w:rsidRPr="001668D7">
        <w:t>base</w:t>
      </w:r>
      <w:bookmarkEnd w:id="1889"/>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0" w:name="_Toc338939244"/>
      <w:r w:rsidRPr="00F54804">
        <w:t>Attribute "technology</w:t>
      </w:r>
      <w:bookmarkEnd w:id="1890"/>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1" w:name="_Toc338939245"/>
      <w:bookmarkStart w:id="1892" w:name="_Toc3557059"/>
      <w:bookmarkStart w:id="1893" w:name="_Toc34747309"/>
      <w:bookmarkStart w:id="1894"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91"/>
      <w:bookmarkEnd w:id="1892"/>
      <w:proofErr w:type="spellEnd"/>
      <w:r w:rsidRPr="005C2D94">
        <w:t>"</w:t>
      </w:r>
      <w:bookmarkEnd w:id="1893"/>
      <w:bookmarkEnd w:id="1894"/>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5"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5"/>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6" w:name="_Toc338939248"/>
      <w:proofErr w:type="spellStart"/>
      <w:r w:rsidRPr="00FE50D6">
        <w:rPr>
          <w:lang w:val="fr-FR"/>
        </w:rPr>
        <w:t>Attributes</w:t>
      </w:r>
      <w:proofErr w:type="spellEnd"/>
      <w:r w:rsidRPr="00FE50D6">
        <w:rPr>
          <w:lang w:val="fr-FR"/>
        </w:rPr>
        <w:t xml:space="preserve"> "u, x, y, z, reference"</w:t>
      </w:r>
    </w:p>
    <w:p w14:paraId="0353B976" w14:textId="24BB2B2B"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6"/>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7"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7"/>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8"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8"/>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9" w:name="_Toc338939250"/>
      <w:r w:rsidRPr="005C2D94">
        <w:t xml:space="preserve">Attribute </w:t>
      </w:r>
      <w:r w:rsidRPr="001E4607">
        <w:t>"</w:t>
      </w:r>
      <w:r w:rsidRPr="00BD52D7">
        <w:t>angle</w:t>
      </w:r>
      <w:bookmarkEnd w:id="1899"/>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0" w:name="_Toc338939251"/>
      <w:r w:rsidRPr="00F54804">
        <w:t>Attribute "penetration</w:t>
      </w:r>
      <w:bookmarkEnd w:id="1900"/>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(e. g. important for K-Joints).</w:t>
      </w:r>
    </w:p>
    <w:p w14:paraId="2450D773" w14:textId="77777777" w:rsidR="00FC68DB" w:rsidRPr="00BD52D7" w:rsidRDefault="00FC68DB" w:rsidP="000E094F">
      <w:pPr>
        <w:pStyle w:val="berschrift5"/>
      </w:pPr>
      <w:bookmarkStart w:id="1901" w:name="_Toc338939253"/>
      <w:r w:rsidRPr="005C2D94">
        <w:t>Attribute "</w:t>
      </w:r>
      <w:r w:rsidRPr="001E4607">
        <w:t>shape</w:t>
      </w:r>
      <w:bookmarkEnd w:id="1901"/>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2" w:name="_Toc338939254"/>
      <w:r w:rsidRPr="00F54804">
        <w:lastRenderedPageBreak/>
        <w:t>Attribute "filler</w:t>
      </w:r>
      <w:bookmarkEnd w:id="1902"/>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3526D84A"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F6268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F62686"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w:t>
      </w:r>
      <w:proofErr w:type="spellStart"/>
      <w:r w:rsidRPr="00D97F70">
        <w:t>cruciform_joint</w:t>
      </w:r>
      <w:proofErr w:type="spellEnd"/>
      <w:r w:rsidRPr="00D97F70">
        <w:t xml:space="preserve"> with all </w:t>
      </w:r>
      <w:r w:rsidR="0067475A" w:rsidRPr="00D97F70">
        <w:t xml:space="preserve">parameters of </w:t>
      </w:r>
      <w:proofErr w:type="spellStart"/>
      <w:r w:rsidRPr="00D97F70">
        <w:t>weld_position</w:t>
      </w:r>
      <w:proofErr w:type="spellEnd"/>
      <w:r w:rsidRPr="00D97F70">
        <w:t xml:space="preserve">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D97F70" w:rsidRDefault="00FC68DB" w:rsidP="00B202D2">
      <w:pPr>
        <w:pStyle w:val="XMLCode"/>
        <w:keepNext/>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u="0.2" x="1" y="0" z="1"</w:t>
      </w:r>
    </w:p>
    <w:p w14:paraId="3FEEC323" w14:textId="77777777" w:rsidR="00FC68DB" w:rsidRPr="00D97F70" w:rsidRDefault="00FC68DB" w:rsidP="00B202D2">
      <w:pPr>
        <w:pStyle w:val="XMLCode"/>
        <w:rPr>
          <w:b/>
          <w:lang w:val="en-GB"/>
        </w:rPr>
      </w:pPr>
      <w:r w:rsidRPr="00D97F70">
        <w:rPr>
          <w:b/>
          <w:lang w:val="fr-FR"/>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47AB5736"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3" w:name="GenericSeamWeldWeld"/>
      <w:bookmarkStart w:id="1904" w:name="_Toc3557060"/>
      <w:bookmarkStart w:id="1905" w:name="_Toc34747310"/>
      <w:bookmarkStart w:id="1906" w:name="_Toc77102129"/>
      <w:bookmarkStart w:id="1907" w:name="_Toc338938919"/>
      <w:bookmarkStart w:id="1908" w:name="_Toc338939255"/>
      <w:bookmarkEnd w:id="1885"/>
      <w:bookmarkEnd w:id="1886"/>
      <w:bookmarkEnd w:id="1887"/>
      <w:bookmarkEnd w:id="1888"/>
      <w:bookmarkEnd w:id="1903"/>
      <w:r w:rsidRPr="00F54804">
        <w:lastRenderedPageBreak/>
        <w:t xml:space="preserve">Element </w:t>
      </w:r>
      <w:r w:rsidRPr="005C2D94">
        <w:t>"</w:t>
      </w:r>
      <w:proofErr w:type="spellStart"/>
      <w:r w:rsidRPr="005C2D94">
        <w:t>sheet_parameter</w:t>
      </w:r>
      <w:bookmarkEnd w:id="1904"/>
      <w:proofErr w:type="spellEnd"/>
      <w:r w:rsidRPr="005C2D94">
        <w:t>"</w:t>
      </w:r>
      <w:bookmarkEnd w:id="1905"/>
      <w:bookmarkEnd w:id="1906"/>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9"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D97F70" w:rsidRDefault="00FC68DB" w:rsidP="00B202D2">
      <w:pPr>
        <w:pStyle w:val="XMLCode"/>
        <w:keepNext/>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u="0.2" x="1" y="0" z="1" .../&gt;</w:t>
      </w:r>
    </w:p>
    <w:p w14:paraId="3DE059CD" w14:textId="77777777" w:rsidR="00FC68DB" w:rsidRPr="00D97F70" w:rsidRDefault="00FC68DB" w:rsidP="00B202D2">
      <w:pPr>
        <w:pStyle w:val="XMLCode"/>
        <w:keepNext/>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u="0.4" x="-1" y="0" z="-1".../&gt;</w:t>
      </w:r>
    </w:p>
    <w:p w14:paraId="62E1D660" w14:textId="77777777" w:rsidR="00FC68DB" w:rsidRPr="00D97F70" w:rsidRDefault="00FC68DB" w:rsidP="00B202D2">
      <w:pPr>
        <w:pStyle w:val="XMLCode"/>
        <w:keepNext/>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u="0.6" x="-1" y="0" z="1" .../&gt;</w:t>
      </w:r>
    </w:p>
    <w:p w14:paraId="0CEA16F7" w14:textId="77777777" w:rsidR="00FC68DB" w:rsidRPr="00D97F70" w:rsidRDefault="00FC68DB" w:rsidP="00D0519E">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u="0.8" x="1" y="0" z="-1" .../&gt;</w:t>
      </w:r>
    </w:p>
    <w:p w14:paraId="0B7FBF66" w14:textId="77777777" w:rsidR="00FC68DB" w:rsidRPr="00D97F70" w:rsidRDefault="00FC68DB" w:rsidP="00B202D2">
      <w:pPr>
        <w:pStyle w:val="XMLCode"/>
        <w:keepNext/>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6C76C936"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0" w:name="_Toc413861928"/>
      <w:bookmarkStart w:id="1911" w:name="_Toc3557061"/>
      <w:bookmarkStart w:id="1912" w:name="_Toc34747311"/>
      <w:bookmarkStart w:id="1913" w:name="_Toc77102130"/>
      <w:bookmarkStart w:id="1914" w:name="_Toc130981558"/>
      <w:bookmarkStart w:id="1915" w:name="_Toc413359615"/>
      <w:bookmarkStart w:id="1916" w:name="_Toc338938920"/>
      <w:bookmarkStart w:id="1917" w:name="_Toc338939256"/>
      <w:bookmarkStart w:id="1918" w:name="_Toc391571769"/>
      <w:bookmarkEnd w:id="1907"/>
      <w:bookmarkEnd w:id="1908"/>
      <w:r w:rsidRPr="00F54804">
        <w:t>Flared Joint</w:t>
      </w:r>
      <w:bookmarkEnd w:id="1910"/>
      <w:bookmarkEnd w:id="1911"/>
      <w:bookmarkEnd w:id="1912"/>
      <w:bookmarkEnd w:id="1913"/>
      <w:bookmarkEnd w:id="1914"/>
      <w:r w:rsidR="00DF59B8">
        <w:t xml:space="preserve"> </w:t>
      </w:r>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9"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9"/>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20"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20"/>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21"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2" w:name="_Toc3557062"/>
      <w:bookmarkStart w:id="1923" w:name="_Toc34747312"/>
      <w:bookmarkStart w:id="1924" w:name="_Toc77102131"/>
      <w:r w:rsidRPr="000A1B7B">
        <w:t>Attributes</w:t>
      </w:r>
      <w:bookmarkEnd w:id="1922"/>
      <w:bookmarkEnd w:id="1923"/>
      <w:bookmarkEnd w:id="1924"/>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5" w:name="_Toc3557063"/>
      <w:bookmarkStart w:id="1926" w:name="_Toc34747313"/>
      <w:bookmarkStart w:id="1927"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5"/>
      <w:proofErr w:type="spellEnd"/>
      <w:r w:rsidRPr="00F54804">
        <w:t>"</w:t>
      </w:r>
      <w:bookmarkEnd w:id="1926"/>
      <w:bookmarkEnd w:id="1927"/>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8"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501CA38"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D97F70">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97F70"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x="1" y="1" z="1"</w:t>
      </w:r>
    </w:p>
    <w:p w14:paraId="3AD01E93"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B9AB04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9" w:name="_Toc3557064"/>
      <w:bookmarkStart w:id="1930" w:name="_Toc34747314"/>
      <w:bookmarkStart w:id="1931" w:name="_Toc77102133"/>
      <w:r w:rsidRPr="00F54804">
        <w:t>Element "</w:t>
      </w:r>
      <w:proofErr w:type="spellStart"/>
      <w:r w:rsidRPr="00F54804">
        <w:t>sheet_parameter</w:t>
      </w:r>
      <w:bookmarkEnd w:id="1929"/>
      <w:proofErr w:type="spellEnd"/>
      <w:r w:rsidRPr="00F54804">
        <w:t>"</w:t>
      </w:r>
      <w:bookmarkEnd w:id="1930"/>
      <w:bookmarkEnd w:id="1931"/>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32"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3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DF59B8">
        <w:rPr>
          <w:lang w:val="fr-FR"/>
        </w:rPr>
        <w:t>&lt;</w:t>
      </w:r>
      <w:proofErr w:type="spellStart"/>
      <w:proofErr w:type="gramStart"/>
      <w:r w:rsidRPr="00DF59B8">
        <w:rPr>
          <w:lang w:val="fr-FR"/>
        </w:rPr>
        <w:t>weld</w:t>
      </w:r>
      <w:proofErr w:type="gramEnd"/>
      <w:r w:rsidRPr="00DF59B8">
        <w:rPr>
          <w:lang w:val="fr-FR"/>
        </w:rPr>
        <w:t>_position</w:t>
      </w:r>
      <w:proofErr w:type="spellEnd"/>
      <w:r w:rsidRPr="00DF59B8">
        <w:rPr>
          <w:lang w:val="fr-FR"/>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408FB57D" w14:textId="77777777" w:rsidR="00FC68DB" w:rsidRPr="00DF59B8" w:rsidRDefault="00FC68DB" w:rsidP="00A671B0">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3" w:name="_Ref414345739"/>
      <w:bookmarkStart w:id="1934" w:name="_Ref414345749"/>
      <w:bookmarkStart w:id="1935" w:name="_Ref414345786"/>
      <w:bookmarkStart w:id="1936" w:name="_Ref414345798"/>
      <w:bookmarkStart w:id="1937" w:name="_Toc3557065"/>
      <w:bookmarkStart w:id="1938" w:name="_Toc34747315"/>
      <w:bookmarkStart w:id="1939" w:name="_Toc77102134"/>
      <w:bookmarkStart w:id="1940" w:name="_Toc130981559"/>
      <w:r w:rsidRPr="00F54804">
        <w:lastRenderedPageBreak/>
        <w:t>Adhesive Lines</w:t>
      </w:r>
      <w:bookmarkEnd w:id="1915"/>
      <w:bookmarkEnd w:id="1933"/>
      <w:bookmarkEnd w:id="1934"/>
      <w:bookmarkEnd w:id="1935"/>
      <w:bookmarkEnd w:id="1936"/>
      <w:bookmarkEnd w:id="1937"/>
      <w:bookmarkEnd w:id="1938"/>
      <w:bookmarkEnd w:id="1939"/>
      <w:bookmarkEnd w:id="1940"/>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41"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1"/>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2" w:name="_Toc130981560"/>
      <w:r w:rsidRPr="005C2D94">
        <w:t xml:space="preserve">Element </w:t>
      </w:r>
      <w:r w:rsidRPr="001E4607">
        <w:t>"</w:t>
      </w:r>
      <w:proofErr w:type="spellStart"/>
      <w:r w:rsidRPr="00BD52D7">
        <w:t>adhesive_line</w:t>
      </w:r>
      <w:proofErr w:type="spellEnd"/>
      <w:r w:rsidRPr="001668D7">
        <w:t>"</w:t>
      </w:r>
      <w:bookmarkEnd w:id="1942"/>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43"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4" w:name="_Toc130981561"/>
      <w:r w:rsidRPr="00F54804">
        <w:t xml:space="preserve">Element </w:t>
      </w:r>
      <w:r w:rsidRPr="005C2D94">
        <w:t>"</w:t>
      </w:r>
      <w:proofErr w:type="spellStart"/>
      <w:r w:rsidRPr="005C2D94">
        <w:t>loc_list</w:t>
      </w:r>
      <w:proofErr w:type="spellEnd"/>
      <w:r w:rsidRPr="005C2D94">
        <w:t>"</w:t>
      </w:r>
      <w:bookmarkEnd w:id="1944"/>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5" w:name="_Toc130981562"/>
      <w:r w:rsidRPr="0013175B">
        <w:t>Element "appdata"</w:t>
      </w:r>
      <w:bookmarkEnd w:id="1945"/>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6" w:name="_Toc130981563"/>
      <w:r w:rsidRPr="0013175B">
        <w:lastRenderedPageBreak/>
        <w:t>Element "</w:t>
      </w:r>
      <w:proofErr w:type="spellStart"/>
      <w:r w:rsidRPr="0013175B">
        <w:t>femdata</w:t>
      </w:r>
      <w:proofErr w:type="spellEnd"/>
      <w:r w:rsidRPr="0013175B">
        <w:t>"</w:t>
      </w:r>
      <w:bookmarkEnd w:id="1946"/>
      <w:r w:rsidR="00E74CE0">
        <w:t xml:space="preserve"> </w:t>
      </w:r>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E74CE0" w:rsidRDefault="00FC68DB" w:rsidP="00E74CE0">
      <w:pPr>
        <w:pStyle w:val="Code"/>
      </w:pPr>
      <w:r w:rsidRPr="00E74CE0">
        <w:t xml:space="preserve">        &lt;loc v="1"&gt; </w:t>
      </w:r>
      <w:proofErr w:type="gramStart"/>
      <w:r w:rsidRPr="00E74CE0">
        <w:t>2169.300  -</w:t>
      </w:r>
      <w:proofErr w:type="gramEnd"/>
      <w:r w:rsidRPr="00E74CE0">
        <w:t>489.495  1773.936 &lt;/loc&gt;</w:t>
      </w:r>
    </w:p>
    <w:p w14:paraId="1716BE33" w14:textId="77777777" w:rsidR="00FC68DB" w:rsidRPr="00E74CE0" w:rsidRDefault="00FC68DB" w:rsidP="00E74CE0">
      <w:pPr>
        <w:pStyle w:val="Code"/>
      </w:pPr>
      <w:r w:rsidRPr="00E74CE0">
        <w:t xml:space="preserve">        &lt;loc v="2"&gt; </w:t>
      </w:r>
      <w:proofErr w:type="gramStart"/>
      <w:r w:rsidRPr="00E74CE0">
        <w:t>2165.593  -</w:t>
      </w:r>
      <w:proofErr w:type="gramEnd"/>
      <w:r w:rsidRPr="00E74CE0">
        <w:t>480.000  1790.221 &lt;/loc&gt;</w:t>
      </w:r>
    </w:p>
    <w:p w14:paraId="5E8B6425" w14:textId="77777777" w:rsidR="00FC68DB" w:rsidRPr="00E74CE0" w:rsidRDefault="00FC68DB" w:rsidP="00E74CE0">
      <w:pPr>
        <w:pStyle w:val="Code"/>
      </w:pPr>
      <w:r w:rsidRPr="00E74CE0">
        <w:t xml:space="preserve">        &lt;loc v="3"&gt; 2165.593   </w:t>
      </w:r>
      <w:proofErr w:type="gramStart"/>
      <w:r w:rsidRPr="00E74CE0">
        <w:t>480.000  1790.221</w:t>
      </w:r>
      <w:proofErr w:type="gramEnd"/>
      <w:r w:rsidRPr="00E74CE0">
        <w:t xml:space="preserve"> &lt;/loc&gt;</w:t>
      </w:r>
    </w:p>
    <w:p w14:paraId="248DD36F" w14:textId="77777777" w:rsidR="00FC68DB" w:rsidRPr="00E74CE0" w:rsidRDefault="00FC68DB" w:rsidP="00E74CE0">
      <w:pPr>
        <w:pStyle w:val="Code"/>
      </w:pPr>
      <w:r w:rsidRPr="00E74CE0">
        <w:t xml:space="preserve">        &lt;loc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47" w:name="_Toc428279602"/>
      <w:bookmarkStart w:id="1948" w:name="_Toc428456348"/>
      <w:bookmarkStart w:id="1949" w:name="_Toc428537316"/>
      <w:bookmarkStart w:id="1950" w:name="_Toc428969638"/>
      <w:bookmarkStart w:id="1951" w:name="_Toc429053029"/>
      <w:bookmarkStart w:id="1952" w:name="_Toc413861930"/>
      <w:bookmarkStart w:id="1953" w:name="_Toc3557066"/>
      <w:bookmarkStart w:id="1954" w:name="_Toc34747316"/>
      <w:bookmarkStart w:id="1955" w:name="_Toc77102135"/>
      <w:bookmarkStart w:id="1956" w:name="_Toc130981564"/>
      <w:bookmarkStart w:id="1957" w:name="_Toc413359617"/>
      <w:bookmarkEnd w:id="1947"/>
      <w:bookmarkEnd w:id="1948"/>
      <w:bookmarkEnd w:id="1949"/>
      <w:bookmarkEnd w:id="1950"/>
      <w:bookmarkEnd w:id="1951"/>
      <w:r w:rsidRPr="00F54804">
        <w:t>Hemming Flanges</w:t>
      </w:r>
      <w:bookmarkEnd w:id="1952"/>
      <w:bookmarkEnd w:id="1953"/>
      <w:bookmarkEnd w:id="1954"/>
      <w:bookmarkEnd w:id="1955"/>
      <w:bookmarkEnd w:id="1956"/>
    </w:p>
    <w:p w14:paraId="6080E41B" w14:textId="49B3CC85" w:rsidR="005F66B2" w:rsidRPr="0013175B" w:rsidRDefault="005F66B2" w:rsidP="0013175B">
      <w:pPr>
        <w:pStyle w:val="berschrift3"/>
      </w:pPr>
      <w:bookmarkStart w:id="1958" w:name="_Toc130981565"/>
      <w:r>
        <w:t>General</w:t>
      </w:r>
      <w:bookmarkEnd w:id="1958"/>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9" w:name="_Ref413858805"/>
      <w:bookmarkStart w:id="1960" w:name="_Toc413861952"/>
      <w:bookmarkStart w:id="1961" w:name="_Toc3557149"/>
      <w:bookmarkStart w:id="1962" w:name="_Toc34747402"/>
      <w:bookmarkStart w:id="1963" w:name="_Toc76030600"/>
      <w:bookmarkStart w:id="1964" w:name="_Toc94530885"/>
      <w:bookmarkStart w:id="1965" w:name="_Toc101428281"/>
      <w:bookmarkStart w:id="1966"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9"/>
      <w:r w:rsidR="00683BEB">
        <w:t xml:space="preserve"> —</w:t>
      </w:r>
      <w:r w:rsidRPr="00F54804">
        <w:t xml:space="preserve"> The Three Regions of a Hemming</w:t>
      </w:r>
      <w:bookmarkEnd w:id="1960"/>
      <w:bookmarkEnd w:id="1961"/>
      <w:bookmarkEnd w:id="1962"/>
      <w:bookmarkEnd w:id="1963"/>
      <w:bookmarkEnd w:id="1964"/>
      <w:bookmarkEnd w:id="1965"/>
      <w:bookmarkEnd w:id="1966"/>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7" w:name="_Ref413850590"/>
      <w:bookmarkStart w:id="1968" w:name="_Toc413861953"/>
      <w:bookmarkStart w:id="1969" w:name="_Toc3557150"/>
      <w:bookmarkStart w:id="1970" w:name="_Toc34747403"/>
      <w:bookmarkStart w:id="1971" w:name="_Toc76030601"/>
      <w:bookmarkStart w:id="1972" w:name="_Toc94530886"/>
      <w:bookmarkStart w:id="1973" w:name="_Toc101428282"/>
      <w:bookmarkStart w:id="1974"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7"/>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8"/>
      <w:bookmarkEnd w:id="1969"/>
      <w:bookmarkEnd w:id="1970"/>
      <w:bookmarkEnd w:id="1971"/>
      <w:bookmarkEnd w:id="1972"/>
      <w:bookmarkEnd w:id="1973"/>
      <w:bookmarkEnd w:id="1974"/>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5" w:name="_Toc413861954"/>
      <w:bookmarkStart w:id="1976" w:name="_Toc3557151"/>
      <w:bookmarkStart w:id="1977" w:name="_Toc34747404"/>
      <w:bookmarkStart w:id="1978" w:name="_Toc76030602"/>
      <w:bookmarkStart w:id="1979" w:name="_Toc94530887"/>
      <w:bookmarkStart w:id="1980" w:name="_Toc101428283"/>
      <w:bookmarkStart w:id="1981"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5"/>
      <w:bookmarkEnd w:id="1976"/>
      <w:bookmarkEnd w:id="1977"/>
      <w:bookmarkEnd w:id="1978"/>
      <w:bookmarkEnd w:id="1979"/>
      <w:bookmarkEnd w:id="1980"/>
      <w:bookmarkEnd w:id="1981"/>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82" w:name="_Toc3557152"/>
      <w:bookmarkStart w:id="1983" w:name="_Toc34747405"/>
      <w:bookmarkStart w:id="1984" w:name="_Toc76030603"/>
      <w:bookmarkStart w:id="1985" w:name="_Toc94530888"/>
      <w:bookmarkStart w:id="1986" w:name="_Toc101428284"/>
      <w:bookmarkStart w:id="1987"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2"/>
      <w:bookmarkEnd w:id="1983"/>
      <w:bookmarkEnd w:id="1984"/>
      <w:bookmarkEnd w:id="1985"/>
      <w:bookmarkEnd w:id="1986"/>
      <w:bookmarkEnd w:id="1987"/>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8" w:name="_Toc413861932"/>
      <w:bookmarkStart w:id="1989" w:name="_Toc3557068"/>
      <w:bookmarkStart w:id="1990" w:name="_Toc34747318"/>
      <w:bookmarkStart w:id="1991" w:name="_Toc77102137"/>
      <w:bookmarkStart w:id="1992" w:name="_Toc130981566"/>
      <w:r>
        <w:t>E</w:t>
      </w:r>
      <w:r w:rsidR="00FC68DB" w:rsidRPr="00F54804">
        <w:t xml:space="preserve">lement </w:t>
      </w:r>
      <w:r w:rsidR="00FC68DB" w:rsidRPr="00F54804">
        <w:rPr>
          <w:rFonts w:ascii="Courier New" w:hAnsi="Courier New" w:cs="Courier New"/>
          <w:b w:val="0"/>
        </w:rPr>
        <w:t>&lt;hemming/&gt;</w:t>
      </w:r>
      <w:bookmarkEnd w:id="1988"/>
      <w:bookmarkEnd w:id="1989"/>
      <w:bookmarkEnd w:id="1990"/>
      <w:bookmarkEnd w:id="1991"/>
      <w:bookmarkEnd w:id="1992"/>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93"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4" w:name="_Toc130981567"/>
      <w:r w:rsidRPr="005C2D94">
        <w:t>Element "</w:t>
      </w:r>
      <w:proofErr w:type="spellStart"/>
      <w:r w:rsidRPr="005C2D94">
        <w:t>loc_list</w:t>
      </w:r>
      <w:proofErr w:type="spellEnd"/>
      <w:r w:rsidRPr="001E4607">
        <w:t>"</w:t>
      </w:r>
      <w:bookmarkEnd w:id="1994"/>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5" w:name="_Toc130981568"/>
      <w:r w:rsidRPr="0013175B">
        <w:t>Element "appdata"</w:t>
      </w:r>
      <w:bookmarkEnd w:id="1995"/>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6" w:name="_Toc130981569"/>
      <w:r w:rsidRPr="0013175B">
        <w:t>Element "</w:t>
      </w:r>
      <w:proofErr w:type="spellStart"/>
      <w:r w:rsidRPr="0013175B">
        <w:t>femdata</w:t>
      </w:r>
      <w:proofErr w:type="spellEnd"/>
      <w:r w:rsidRPr="0013175B">
        <w:t>"</w:t>
      </w:r>
      <w:bookmarkEnd w:id="1996"/>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7" w:name="_Toc130981570"/>
      <w:r w:rsidRPr="005C2D94">
        <w:lastRenderedPageBreak/>
        <w:t>Element "hemming"</w:t>
      </w:r>
      <w:bookmarkEnd w:id="1997"/>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8"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9"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2000"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2001"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8420CB"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v="1"&gt; </w:t>
      </w:r>
      <w:proofErr w:type="gramStart"/>
      <w:r w:rsidRPr="008420CB">
        <w:rPr>
          <w:rFonts w:ascii="Courier New" w:hAnsi="Courier New" w:cs="Courier New"/>
          <w:sz w:val="16"/>
        </w:rPr>
        <w:t>2169.300  -</w:t>
      </w:r>
      <w:proofErr w:type="gramEnd"/>
      <w:r w:rsidRPr="008420CB">
        <w:rPr>
          <w:rFonts w:ascii="Courier New" w:hAnsi="Courier New" w:cs="Courier New"/>
          <w:sz w:val="16"/>
        </w:rPr>
        <w:t>489.495  1773.936 &lt;/loc&gt;</w:t>
      </w:r>
    </w:p>
    <w:p w14:paraId="4D37039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v="2"&gt; </w:t>
      </w:r>
      <w:proofErr w:type="gramStart"/>
      <w:r w:rsidRPr="008420CB">
        <w:rPr>
          <w:rFonts w:ascii="Courier New" w:hAnsi="Courier New" w:cs="Courier New"/>
          <w:sz w:val="16"/>
        </w:rPr>
        <w:t>2165.593  -</w:t>
      </w:r>
      <w:proofErr w:type="gramEnd"/>
      <w:r w:rsidRPr="008420CB">
        <w:rPr>
          <w:rFonts w:ascii="Courier New" w:hAnsi="Courier New" w:cs="Courier New"/>
          <w:sz w:val="16"/>
        </w:rPr>
        <w:t>480.000  1790.221 &lt;/loc&gt;</w:t>
      </w:r>
    </w:p>
    <w:p w14:paraId="5291A9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v="3"&gt; 2165.593   </w:t>
      </w:r>
      <w:proofErr w:type="gramStart"/>
      <w:r w:rsidRPr="008420CB">
        <w:rPr>
          <w:rFonts w:ascii="Courier New" w:hAnsi="Courier New" w:cs="Courier New"/>
          <w:sz w:val="16"/>
        </w:rPr>
        <w:t>480.000  1790.221</w:t>
      </w:r>
      <w:proofErr w:type="gramEnd"/>
      <w:r w:rsidRPr="008420CB">
        <w:rPr>
          <w:rFonts w:ascii="Courier New" w:hAnsi="Courier New" w:cs="Courier New"/>
          <w:sz w:val="16"/>
        </w:rPr>
        <w:t xml:space="preserve">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8420CB" w:rsidRDefault="00FC68DB" w:rsidP="00997E2B">
      <w:pPr>
        <w:spacing w:before="240" w:after="240"/>
        <w:ind w:left="170" w:right="170" w:firstLine="113"/>
        <w:contextualSpacing/>
        <w:rPr>
          <w:rFonts w:cs="Calibri"/>
          <w:b/>
          <w:bCs/>
        </w:rPr>
      </w:pPr>
    </w:p>
    <w:p w14:paraId="63DED4EE" w14:textId="4A1CC24C" w:rsidR="00FC68DB" w:rsidRPr="00F54804" w:rsidRDefault="00FC68DB" w:rsidP="00B202D2">
      <w:pPr>
        <w:pStyle w:val="berschrift2"/>
      </w:pPr>
      <w:bookmarkStart w:id="2002" w:name="_Toc428537321"/>
      <w:bookmarkStart w:id="2003" w:name="_Toc428969643"/>
      <w:bookmarkStart w:id="2004" w:name="_Toc429053034"/>
      <w:bookmarkStart w:id="2005" w:name="_Toc428537324"/>
      <w:bookmarkStart w:id="2006" w:name="_Toc428969646"/>
      <w:bookmarkStart w:id="2007" w:name="_Toc429053037"/>
      <w:bookmarkStart w:id="2008" w:name="_Toc428537325"/>
      <w:bookmarkStart w:id="2009" w:name="_Toc428969647"/>
      <w:bookmarkStart w:id="2010" w:name="_Toc429053038"/>
      <w:bookmarkStart w:id="2011" w:name="_Toc428537328"/>
      <w:bookmarkStart w:id="2012" w:name="_Toc428969650"/>
      <w:bookmarkStart w:id="2013" w:name="_Toc429053041"/>
      <w:bookmarkStart w:id="2014" w:name="_Toc428537330"/>
      <w:bookmarkStart w:id="2015" w:name="_Toc428969652"/>
      <w:bookmarkStart w:id="2016" w:name="_Toc429053043"/>
      <w:bookmarkStart w:id="2017" w:name="_Toc3557069"/>
      <w:bookmarkStart w:id="2018" w:name="_Toc34747319"/>
      <w:bookmarkStart w:id="2019" w:name="_Toc77102138"/>
      <w:bookmarkStart w:id="2020" w:name="_Toc13098157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r w:rsidRPr="00F54804">
        <w:t>Sequence Connections</w:t>
      </w:r>
      <w:bookmarkEnd w:id="1957"/>
      <w:bookmarkEnd w:id="2017"/>
      <w:bookmarkEnd w:id="2018"/>
      <w:bookmarkEnd w:id="2019"/>
      <w:bookmarkEnd w:id="2020"/>
      <w:r w:rsidR="008420CB">
        <w:t xml:space="preserve"> </w:t>
      </w:r>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21" w:name="_Toc413359638"/>
      <w:bookmarkStart w:id="2022" w:name="_Toc3557153"/>
      <w:bookmarkStart w:id="2023" w:name="_Toc34747406"/>
      <w:bookmarkStart w:id="2024" w:name="_Toc76030604"/>
      <w:bookmarkStart w:id="2025" w:name="_Toc94530889"/>
      <w:bookmarkStart w:id="2026" w:name="_Toc101428285"/>
      <w:bookmarkStart w:id="2027"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21"/>
      <w:bookmarkEnd w:id="2022"/>
      <w:bookmarkEnd w:id="2023"/>
      <w:bookmarkEnd w:id="2024"/>
      <w:bookmarkEnd w:id="2025"/>
      <w:bookmarkEnd w:id="2026"/>
      <w:bookmarkEnd w:id="2027"/>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8" w:name="_Toc413359639"/>
      <w:bookmarkStart w:id="2029" w:name="_Toc3557154"/>
      <w:bookmarkStart w:id="2030" w:name="_Toc34747407"/>
      <w:bookmarkStart w:id="2031" w:name="_Toc76030605"/>
      <w:bookmarkStart w:id="2032" w:name="_Toc94530890"/>
      <w:bookmarkStart w:id="2033" w:name="_Toc101428286"/>
      <w:bookmarkStart w:id="2034"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8"/>
      <w:r w:rsidRPr="005C2D94">
        <w:t xml:space="preserve"> and </w:t>
      </w:r>
      <w:proofErr w:type="gramStart"/>
      <w:r w:rsidRPr="005C2D94">
        <w:t>spacing</w:t>
      </w:r>
      <w:bookmarkEnd w:id="2029"/>
      <w:bookmarkEnd w:id="2030"/>
      <w:bookmarkEnd w:id="2031"/>
      <w:bookmarkEnd w:id="2032"/>
      <w:bookmarkEnd w:id="2033"/>
      <w:bookmarkEnd w:id="2034"/>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5" w:name="_Toc3557155"/>
      <w:bookmarkStart w:id="2036" w:name="_Toc34747408"/>
      <w:bookmarkStart w:id="2037" w:name="_Toc76030606"/>
      <w:bookmarkStart w:id="2038" w:name="_Toc94530891"/>
      <w:bookmarkStart w:id="2039" w:name="_Toc101428287"/>
      <w:bookmarkStart w:id="2040"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5"/>
      <w:bookmarkEnd w:id="2036"/>
      <w:bookmarkEnd w:id="2037"/>
      <w:bookmarkEnd w:id="2038"/>
      <w:bookmarkEnd w:id="2039"/>
      <w:bookmarkEnd w:id="2040"/>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41" w:name="_Toc3557156"/>
      <w:bookmarkStart w:id="2042" w:name="_Toc34747409"/>
      <w:bookmarkStart w:id="2043" w:name="_Toc76030607"/>
      <w:bookmarkStart w:id="2044" w:name="_Toc94530892"/>
      <w:bookmarkStart w:id="2045" w:name="_Toc101428288"/>
      <w:bookmarkStart w:id="2046"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41"/>
      <w:bookmarkEnd w:id="2042"/>
      <w:bookmarkEnd w:id="2043"/>
      <w:bookmarkEnd w:id="2044"/>
      <w:bookmarkEnd w:id="2045"/>
      <w:bookmarkEnd w:id="2046"/>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7"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7"/>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8"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9"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9"/>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0" w:name="_Toc413359618"/>
      <w:bookmarkStart w:id="2051" w:name="_Toc3557070"/>
      <w:bookmarkStart w:id="2052" w:name="_Toc34747320"/>
      <w:bookmarkStart w:id="2053" w:name="_Toc77102139"/>
      <w:bookmarkStart w:id="2054" w:name="_Toc130981572"/>
      <w:bookmarkEnd w:id="1916"/>
      <w:bookmarkEnd w:id="1917"/>
      <w:bookmarkEnd w:id="1918"/>
      <w:r w:rsidRPr="005C2D94">
        <w:t>2D connections</w:t>
      </w:r>
      <w:bookmarkEnd w:id="2050"/>
      <w:bookmarkEnd w:id="2051"/>
      <w:bookmarkEnd w:id="2052"/>
      <w:bookmarkEnd w:id="2053"/>
      <w:bookmarkEnd w:id="2054"/>
      <w:r w:rsidR="000C7912">
        <w:t xml:space="preserve"> </w:t>
      </w:r>
    </w:p>
    <w:p w14:paraId="7FE12C3B" w14:textId="77777777" w:rsidR="00FC68DB" w:rsidRPr="001668D7" w:rsidRDefault="00FC68DB" w:rsidP="00B202D2">
      <w:pPr>
        <w:pStyle w:val="berschrift2"/>
      </w:pPr>
      <w:bookmarkStart w:id="2055" w:name="_Toc413359619"/>
      <w:bookmarkStart w:id="2056" w:name="_Toc3557071"/>
      <w:bookmarkStart w:id="2057" w:name="_Toc34747321"/>
      <w:bookmarkStart w:id="2058" w:name="_Toc77102140"/>
      <w:bookmarkStart w:id="2059" w:name="_Toc130981573"/>
      <w:r w:rsidRPr="00BD52D7">
        <w:t>Generic Definitions</w:t>
      </w:r>
      <w:bookmarkEnd w:id="2055"/>
      <w:bookmarkEnd w:id="2056"/>
      <w:bookmarkEnd w:id="2057"/>
      <w:bookmarkEnd w:id="2058"/>
      <w:bookmarkEnd w:id="2059"/>
    </w:p>
    <w:p w14:paraId="7C6ACD6A" w14:textId="77777777" w:rsidR="00FC68DB" w:rsidRPr="00F54804" w:rsidRDefault="00FC68DB" w:rsidP="00B202D2">
      <w:pPr>
        <w:pStyle w:val="berschrift3"/>
      </w:pPr>
      <w:bookmarkStart w:id="2060" w:name="_Toc413359620"/>
      <w:bookmarkStart w:id="2061" w:name="_Toc3557072"/>
      <w:bookmarkStart w:id="2062" w:name="_Toc34747322"/>
      <w:bookmarkStart w:id="2063" w:name="_Toc77102141"/>
      <w:bookmarkStart w:id="2064" w:name="_Toc130981574"/>
      <w:r w:rsidRPr="000A1B7B">
        <w:t>Identification</w:t>
      </w:r>
      <w:bookmarkEnd w:id="2060"/>
      <w:bookmarkEnd w:id="2061"/>
      <w:bookmarkEnd w:id="2062"/>
      <w:bookmarkEnd w:id="2063"/>
      <w:bookmarkEnd w:id="2064"/>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5" w:name="_Toc413359621"/>
      <w:bookmarkStart w:id="2066" w:name="_Toc3557073"/>
      <w:bookmarkStart w:id="2067" w:name="_Toc34747323"/>
      <w:bookmarkStart w:id="2068" w:name="_Toc77102142"/>
      <w:bookmarkStart w:id="2069" w:name="_Toc130981575"/>
      <w:r w:rsidRPr="005C2D94">
        <w:t>Connection Face</w:t>
      </w:r>
      <w:bookmarkEnd w:id="2065"/>
      <w:bookmarkEnd w:id="2066"/>
      <w:bookmarkEnd w:id="2067"/>
      <w:bookmarkEnd w:id="2068"/>
      <w:bookmarkEnd w:id="2069"/>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70"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71"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0C7912" w:rsidRDefault="00FC68DB" w:rsidP="00997E2B">
      <w:pPr>
        <w:pStyle w:val="Example"/>
        <w:keepNext/>
      </w:pPr>
      <w:r w:rsidRPr="00F54804">
        <w:t>E</w:t>
      </w:r>
      <w:r w:rsidR="00C525E1">
        <w:t>XAMPLE</w:t>
      </w:r>
    </w:p>
    <w:p w14:paraId="6DE9A687" w14:textId="77777777" w:rsidR="00FC68DB" w:rsidRPr="000C7912" w:rsidRDefault="00FC68DB" w:rsidP="00BF3A4A">
      <w:pPr>
        <w:pStyle w:val="XMLCode"/>
        <w:keepNext/>
      </w:pPr>
    </w:p>
    <w:p w14:paraId="37A66A00" w14:textId="77777777" w:rsidR="00FC68DB" w:rsidRPr="000C7912" w:rsidRDefault="00FC68DB" w:rsidP="00997E2B">
      <w:pPr>
        <w:pStyle w:val="XMLCode"/>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15D6DAF4" w14:textId="77777777" w:rsidR="00FC68DB" w:rsidRPr="000C7912" w:rsidRDefault="00FC68DB" w:rsidP="00997E2B">
      <w:pPr>
        <w:pStyle w:val="XMLCode"/>
      </w:pP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 xml:space="preserve">The </w:t>
      </w:r>
      <w:proofErr w:type="spellStart"/>
      <w:r w:rsidRPr="000C7912">
        <w:t>face_list</w:t>
      </w:r>
      <w:proofErr w:type="spellEnd"/>
      <w:r w:rsidRPr="000C7912">
        <w:t xml:space="preserve"> element has the following nested elements:</w:t>
      </w:r>
    </w:p>
    <w:p w14:paraId="1A8B07B8" w14:textId="7EF54E99" w:rsidR="00890926" w:rsidRPr="000C7912" w:rsidRDefault="00890926" w:rsidP="001640C5">
      <w:pPr>
        <w:pStyle w:val="Beschriftung"/>
        <w:keepNext/>
        <w:keepLines/>
      </w:pPr>
      <w:bookmarkStart w:id="2072" w:name="_Toc130981816"/>
      <w:r w:rsidRPr="000C7912">
        <w:t xml:space="preserve">Table </w:t>
      </w:r>
      <w:r w:rsidRPr="000C7912">
        <w:fldChar w:fldCharType="begin"/>
      </w:r>
      <w:r w:rsidRPr="000C7912">
        <w:instrText xml:space="preserve"> SEQ Table \* ARABIC </w:instrText>
      </w:r>
      <w:r w:rsidRPr="000C7912">
        <w:fldChar w:fldCharType="separate"/>
      </w:r>
      <w:r w:rsidR="00F558BD" w:rsidRPr="000C791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07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16D5E9E7" w:rsidR="00890926" w:rsidRPr="000C7912" w:rsidRDefault="00890926" w:rsidP="001640C5">
      <w:pPr>
        <w:pStyle w:val="Beschriftung"/>
        <w:keepNext/>
        <w:keepLines/>
      </w:pPr>
      <w:bookmarkStart w:id="2073" w:name="_Toc130981817"/>
      <w:r w:rsidRPr="000C7912">
        <w:t xml:space="preserve">Table </w:t>
      </w:r>
      <w:r w:rsidRPr="000C7912">
        <w:fldChar w:fldCharType="begin"/>
      </w:r>
      <w:r w:rsidRPr="000C7912">
        <w:instrText xml:space="preserve"> SEQ Table \* ARABIC </w:instrText>
      </w:r>
      <w:r w:rsidRPr="000C7912">
        <w:fldChar w:fldCharType="separate"/>
      </w:r>
      <w:r w:rsidR="00F558BD" w:rsidRPr="000C791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3"/>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w:t>
      </w:r>
      <w:proofErr w:type="spellStart"/>
      <w:r w:rsidRPr="000C7912">
        <w:t>loc_list</w:t>
      </w:r>
      <w:proofErr w:type="spellEnd"/>
      <w:r w:rsidRPr="000C7912">
        <w:t>&gt;</w:t>
      </w:r>
    </w:p>
    <w:p w14:paraId="522ECCAB" w14:textId="77777777" w:rsidR="00FC68DB" w:rsidRPr="000C7912" w:rsidRDefault="00FC68DB" w:rsidP="00BF3A4A">
      <w:pPr>
        <w:pStyle w:val="XMLCode"/>
      </w:pPr>
      <w:r w:rsidRPr="000C7912">
        <w:t xml:space="preserve">    &lt;loc v="</w:t>
      </w:r>
      <w:r w:rsidRPr="000C7912">
        <w:rPr>
          <w:b/>
        </w:rPr>
        <w:t>1</w:t>
      </w:r>
      <w:r w:rsidRPr="000C7912">
        <w:t xml:space="preserve">"&gt; </w:t>
      </w:r>
      <w:proofErr w:type="gramStart"/>
      <w:r w:rsidRPr="000C7912">
        <w:t>2001.557  14.435</w:t>
      </w:r>
      <w:proofErr w:type="gramEnd"/>
      <w:r w:rsidRPr="000C7912">
        <w:t xml:space="preserve">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 xml:space="preserve">"&gt; </w:t>
      </w:r>
      <w:proofErr w:type="gramStart"/>
      <w:r w:rsidRPr="000C7912">
        <w:t>1994.802  14.435</w:t>
      </w:r>
      <w:proofErr w:type="gramEnd"/>
      <w:r w:rsidRPr="000C7912">
        <w:t xml:space="preserve">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 xml:space="preserve">"&gt; </w:t>
      </w:r>
      <w:proofErr w:type="gramStart"/>
      <w:r w:rsidRPr="000C7912">
        <w:t>1994.790  0.0436</w:t>
      </w:r>
      <w:proofErr w:type="gramEnd"/>
      <w:r w:rsidRPr="000C7912">
        <w:t xml:space="preserve">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 xml:space="preserve">"&gt; </w:t>
      </w:r>
      <w:proofErr w:type="gramStart"/>
      <w:r w:rsidRPr="000C7912">
        <w:t>2001.547  0.0545</w:t>
      </w:r>
      <w:proofErr w:type="gramEnd"/>
      <w:r w:rsidRPr="000C7912">
        <w:t xml:space="preserve">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 xml:space="preserve">"&gt; </w:t>
      </w:r>
      <w:proofErr w:type="gramStart"/>
      <w:r w:rsidRPr="000C7912">
        <w:t>2008.298  14.435</w:t>
      </w:r>
      <w:proofErr w:type="gramEnd"/>
      <w:r w:rsidRPr="000C7912">
        <w:t xml:space="preserve">  1739.550 &lt;/loc&gt;</w:t>
      </w:r>
    </w:p>
    <w:p w14:paraId="703C7144" w14:textId="77777777" w:rsidR="00FC68DB" w:rsidRPr="000C7912" w:rsidRDefault="00FC68DB" w:rsidP="00BF3A4A">
      <w:pPr>
        <w:pStyle w:val="XMLCode"/>
      </w:pPr>
      <w:r w:rsidRPr="000C7912">
        <w:t xml:space="preserve">    &lt;loc v="</w:t>
      </w:r>
      <w:r w:rsidRPr="000C7912">
        <w:rPr>
          <w:b/>
        </w:rPr>
        <w:t>6</w:t>
      </w:r>
      <w:r w:rsidRPr="000C7912">
        <w:t xml:space="preserve">"&gt; </w:t>
      </w:r>
      <w:proofErr w:type="gramStart"/>
      <w:r w:rsidRPr="000C7912">
        <w:t>2008.336  28.784</w:t>
      </w:r>
      <w:proofErr w:type="gramEnd"/>
      <w:r w:rsidRPr="000C7912">
        <w:t xml:space="preserve">  1739.524 &lt;/loc&gt;</w:t>
      </w:r>
    </w:p>
    <w:p w14:paraId="59D2391C" w14:textId="77777777" w:rsidR="00FC68DB" w:rsidRPr="000C7912" w:rsidRDefault="00FC68DB" w:rsidP="00BF3A4A">
      <w:pPr>
        <w:pStyle w:val="XMLCode"/>
      </w:pPr>
      <w:r w:rsidRPr="000C7912">
        <w:t>&lt;/</w:t>
      </w:r>
      <w:proofErr w:type="spellStart"/>
      <w:r w:rsidRPr="000C7912">
        <w:t>loc_list</w:t>
      </w:r>
      <w:proofErr w:type="spellEnd"/>
      <w:r w:rsidRPr="000C7912">
        <w:t>&gt;</w:t>
      </w:r>
    </w:p>
    <w:p w14:paraId="70E5C74D" w14:textId="77777777" w:rsidR="00FC68DB" w:rsidRPr="000C7912" w:rsidRDefault="00FC68DB" w:rsidP="00BF3A4A">
      <w:pPr>
        <w:pStyle w:val="XMLCode"/>
      </w:pPr>
      <w:r w:rsidRPr="000C7912">
        <w:t>&lt;</w:t>
      </w:r>
      <w:proofErr w:type="spellStart"/>
      <w:r w:rsidRPr="000C7912">
        <w:t>face_list</w:t>
      </w:r>
      <w:proofErr w:type="spellEnd"/>
      <w:r w:rsidRPr="000C7912">
        <w:t>&gt;</w:t>
      </w:r>
    </w:p>
    <w:p w14:paraId="3A1BD6E6" w14:textId="77777777" w:rsidR="00FC68DB" w:rsidRPr="000C7912" w:rsidRDefault="00FC68DB" w:rsidP="00BF3A4A">
      <w:pPr>
        <w:pStyle w:val="XMLCode"/>
      </w:pPr>
      <w:r w:rsidRPr="000C7912">
        <w:t xml:space="preserve">     </w:t>
      </w:r>
      <w:r w:rsidRPr="000C7912">
        <w:rPr>
          <w:b/>
        </w:rPr>
        <w:t xml:space="preserve">&lt;face v1="1" v2="2" v3="3" v4="4"/&gt;   </w:t>
      </w:r>
      <w:proofErr w:type="gramStart"/>
      <w:r w:rsidRPr="000C7912">
        <w:t>&lt;!--</w:t>
      </w:r>
      <w:proofErr w:type="gramEnd"/>
      <w:r w:rsidRPr="000C7912">
        <w:t xml:space="preserve"> quadrangular facet --&gt;</w:t>
      </w:r>
    </w:p>
    <w:p w14:paraId="59100E32" w14:textId="77777777" w:rsidR="00FC68DB" w:rsidRPr="000C7912" w:rsidRDefault="00FC68DB" w:rsidP="00BF3A4A">
      <w:pPr>
        <w:pStyle w:val="XMLCode"/>
      </w:pPr>
      <w:r w:rsidRPr="000C7912">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57FD696E" w14:textId="77777777" w:rsidR="00FC68DB" w:rsidRPr="000C7912" w:rsidRDefault="00FC68DB" w:rsidP="00BF3A4A">
      <w:pPr>
        <w:pStyle w:val="XMLCode"/>
      </w:pPr>
      <w:r w:rsidRPr="000C7912">
        <w:t>&lt;/</w:t>
      </w:r>
      <w:proofErr w:type="spellStart"/>
      <w:r w:rsidRPr="000C7912">
        <w:t>face_list</w:t>
      </w:r>
      <w:proofErr w:type="spellEnd"/>
      <w:r w:rsidRPr="000C7912">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4" w:name="_Toc413359622"/>
      <w:bookmarkStart w:id="2075" w:name="_Toc3557074"/>
      <w:bookmarkStart w:id="2076" w:name="_Toc34747324"/>
      <w:bookmarkStart w:id="2077" w:name="_Toc77102143"/>
      <w:bookmarkStart w:id="2078" w:name="_Toc130981576"/>
      <w:r w:rsidRPr="00F54804">
        <w:t>Type Specification</w:t>
      </w:r>
      <w:bookmarkEnd w:id="2074"/>
      <w:bookmarkEnd w:id="2075"/>
      <w:bookmarkEnd w:id="2076"/>
      <w:bookmarkEnd w:id="2077"/>
      <w:bookmarkEnd w:id="2078"/>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9"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3F6C015"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080" w:name="_Toc413359623"/>
      <w:bookmarkStart w:id="2081" w:name="_Ref414345836"/>
      <w:bookmarkStart w:id="2082" w:name="_Ref414345889"/>
      <w:bookmarkStart w:id="2083" w:name="_Ref414350043"/>
      <w:bookmarkStart w:id="2084" w:name="_Ref429051261"/>
      <w:bookmarkStart w:id="2085" w:name="_Toc3557075"/>
      <w:bookmarkStart w:id="2086" w:name="_Toc34747325"/>
      <w:bookmarkStart w:id="2087" w:name="_Toc77102144"/>
      <w:bookmarkStart w:id="2088" w:name="_Toc130981577"/>
      <w:r w:rsidRPr="00F54804">
        <w:lastRenderedPageBreak/>
        <w:t>Adhesive Faces</w:t>
      </w:r>
      <w:bookmarkEnd w:id="2080"/>
      <w:bookmarkEnd w:id="2081"/>
      <w:bookmarkEnd w:id="2082"/>
      <w:bookmarkEnd w:id="2083"/>
      <w:bookmarkEnd w:id="2084"/>
      <w:bookmarkEnd w:id="2085"/>
      <w:bookmarkEnd w:id="2086"/>
      <w:bookmarkEnd w:id="2087"/>
      <w:bookmarkEnd w:id="2088"/>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9" w:name="_Toc413359640"/>
      <w:bookmarkStart w:id="2090" w:name="_Toc3557157"/>
      <w:bookmarkStart w:id="2091" w:name="_Toc34747410"/>
      <w:bookmarkStart w:id="2092" w:name="_Toc76030608"/>
      <w:bookmarkStart w:id="2093" w:name="_Toc94530893"/>
      <w:bookmarkStart w:id="2094" w:name="_Toc101428289"/>
      <w:bookmarkStart w:id="2095"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9"/>
      <w:bookmarkEnd w:id="2090"/>
      <w:bookmarkEnd w:id="2091"/>
      <w:bookmarkEnd w:id="2092"/>
      <w:bookmarkEnd w:id="2093"/>
      <w:bookmarkEnd w:id="2094"/>
      <w:bookmarkEnd w:id="2095"/>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6"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6"/>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7"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7"/>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BF3A4A">
      <w:pPr>
        <w:pStyle w:val="XMLCode"/>
        <w:rPr>
          <w:rFonts w:cs="Courier New"/>
        </w:rPr>
      </w:pPr>
      <w:r w:rsidRPr="000C7912">
        <w:rPr>
          <w:rFonts w:cs="Courier New"/>
          <w:b/>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8" w:name="_Toc3557076"/>
      <w:bookmarkStart w:id="2099" w:name="_Toc34747326"/>
      <w:bookmarkStart w:id="2100" w:name="_Toc77102147"/>
      <w:bookmarkStart w:id="2101" w:name="_Toc130981578"/>
      <w:bookmarkStart w:id="2102" w:name="_Toc443470372"/>
      <w:bookmarkStart w:id="2103" w:name="_Toc450303224"/>
      <w:bookmarkStart w:id="2104" w:name="_Toc9996979"/>
      <w:bookmarkStart w:id="2105" w:name="_Toc353342679"/>
      <w:bookmarkEnd w:id="77"/>
      <w:r w:rsidRPr="00F54804">
        <w:t>Future extensions</w:t>
      </w:r>
      <w:bookmarkEnd w:id="2098"/>
      <w:bookmarkEnd w:id="2099"/>
      <w:bookmarkEnd w:id="2100"/>
      <w:bookmarkEnd w:id="2101"/>
    </w:p>
    <w:p w14:paraId="43412240" w14:textId="2829AA2C" w:rsidR="00F85CA7" w:rsidRPr="0013175B" w:rsidRDefault="00F85CA7" w:rsidP="0013175B">
      <w:pPr>
        <w:pStyle w:val="berschrift2"/>
      </w:pPr>
      <w:bookmarkStart w:id="2106" w:name="_Toc130981579"/>
      <w:r>
        <w:t>General</w:t>
      </w:r>
      <w:bookmarkEnd w:id="2106"/>
    </w:p>
    <w:p w14:paraId="209DB769" w14:textId="77777777" w:rsidR="002D2C85" w:rsidRPr="00F54804" w:rsidRDefault="002D2C85" w:rsidP="00B202D2">
      <w:bookmarkStart w:id="2107" w:name="_Toc338938925"/>
      <w:bookmarkStart w:id="2108"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9" w:name="_Toc338938923"/>
      <w:bookmarkStart w:id="2110" w:name="_Toc338939259"/>
      <w:bookmarkStart w:id="2111" w:name="_Toc413359625"/>
      <w:bookmarkStart w:id="2112" w:name="_Toc3557077"/>
      <w:bookmarkStart w:id="2113" w:name="_Toc34747327"/>
      <w:bookmarkStart w:id="2114" w:name="_Toc77102148"/>
      <w:bookmarkStart w:id="2115" w:name="_Toc130981580"/>
      <w:r w:rsidRPr="00F54804">
        <w:t>Additional parameters for spot and seam welds</w:t>
      </w:r>
      <w:bookmarkEnd w:id="2109"/>
      <w:bookmarkEnd w:id="2110"/>
      <w:bookmarkEnd w:id="2111"/>
      <w:bookmarkEnd w:id="2112"/>
      <w:bookmarkEnd w:id="2113"/>
      <w:bookmarkEnd w:id="2114"/>
      <w:bookmarkEnd w:id="2115"/>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6" w:name="_Ref338846673"/>
      <w:bookmarkStart w:id="2117" w:name="_Toc338938924"/>
      <w:bookmarkStart w:id="2118" w:name="_Toc338939260"/>
      <w:bookmarkStart w:id="2119" w:name="_Toc413359626"/>
      <w:bookmarkStart w:id="2120" w:name="_Toc3557078"/>
      <w:bookmarkStart w:id="2121" w:name="_Toc34747328"/>
      <w:bookmarkStart w:id="2122" w:name="_Toc77102149"/>
      <w:bookmarkStart w:id="2123" w:name="_Toc130981581"/>
      <w:r w:rsidRPr="00F54804">
        <w:t>Other relevant and new joint types</w:t>
      </w:r>
      <w:bookmarkEnd w:id="2116"/>
      <w:bookmarkEnd w:id="2117"/>
      <w:bookmarkEnd w:id="2118"/>
      <w:bookmarkEnd w:id="2119"/>
      <w:bookmarkEnd w:id="2120"/>
      <w:bookmarkEnd w:id="2121"/>
      <w:bookmarkEnd w:id="2122"/>
      <w:bookmarkEnd w:id="2123"/>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4" w:name="_Ref69238344"/>
      <w:bookmarkStart w:id="2125" w:name="_Toc77102146"/>
      <w:bookmarkEnd w:id="2107"/>
      <w:bookmarkEnd w:id="2108"/>
      <w:r w:rsidRPr="0013175B">
        <w:lastRenderedPageBreak/>
        <w:br/>
      </w:r>
      <w:bookmarkStart w:id="2126" w:name="_Ref101250163"/>
      <w:bookmarkStart w:id="2127" w:name="_Toc130981582"/>
      <w:r w:rsidRPr="0013175B">
        <w:rPr>
          <w:b w:val="0"/>
          <w:bCs/>
        </w:rPr>
        <w:t>(informative)</w:t>
      </w:r>
      <w:r w:rsidRPr="0013175B">
        <w:br/>
      </w:r>
      <w:r w:rsidRPr="0013175B">
        <w:br/>
        <w:t>Derivation of Formulae used for Regular Intermittent Welds</w:t>
      </w:r>
      <w:bookmarkEnd w:id="2124"/>
      <w:bookmarkEnd w:id="2125"/>
      <w:bookmarkEnd w:id="2126"/>
      <w:bookmarkEnd w:id="2127"/>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8" w:name="_Toc76030609"/>
      <w:bookmarkStart w:id="2129" w:name="_Toc94530894"/>
      <w:bookmarkStart w:id="2130"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8"/>
      <w:bookmarkEnd w:id="2129"/>
      <w:bookmarkEnd w:id="2130"/>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31" w:name="_Toc76030610"/>
      <w:bookmarkStart w:id="2132" w:name="_Toc94530895"/>
      <w:bookmarkStart w:id="2133"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1"/>
      <w:bookmarkEnd w:id="2132"/>
      <w:bookmarkEnd w:id="2133"/>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34"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34"/>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5"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5"/>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6"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6"/>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7" w:name="_Ref101250429"/>
      <w:bookmarkStart w:id="2138" w:name="_Toc130981583"/>
      <w:r w:rsidRPr="0013175B">
        <w:rPr>
          <w:b w:val="0"/>
          <w:bCs/>
        </w:rPr>
        <w:t>(informative)</w:t>
      </w:r>
      <w:r w:rsidRPr="0013175B">
        <w:br/>
      </w:r>
      <w:r w:rsidRPr="0013175B">
        <w:br/>
      </w:r>
      <w:bookmarkStart w:id="213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7"/>
      <w:bookmarkEnd w:id="2138"/>
      <w:bookmarkEnd w:id="2139"/>
    </w:p>
    <w:p w14:paraId="4DCF037F" w14:textId="6017EB2C" w:rsidR="00F94939" w:rsidRPr="00F54804" w:rsidRDefault="00741F4D" w:rsidP="00DE0BBC">
      <w:pPr>
        <w:pStyle w:val="a2"/>
        <w:numPr>
          <w:ilvl w:val="1"/>
          <w:numId w:val="2"/>
        </w:numPr>
        <w:tabs>
          <w:tab w:val="clear" w:pos="501"/>
          <w:tab w:val="num" w:pos="360"/>
        </w:tabs>
        <w:ind w:left="0"/>
      </w:pPr>
      <w:bookmarkStart w:id="2140" w:name="_Toc130981584"/>
      <w:r w:rsidRPr="00F54804">
        <w:t>General principles</w:t>
      </w:r>
      <w:bookmarkEnd w:id="2140"/>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1"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42" w:name="_Ref97730893"/>
      <w:bookmarkStart w:id="2143" w:name="_Ref97730874"/>
      <w:bookmarkStart w:id="2144"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42"/>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43"/>
      <w:bookmarkEnd w:id="2144"/>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1"/>
    </w:p>
    <w:p w14:paraId="2F472891" w14:textId="25EA54AD" w:rsidR="00F94939" w:rsidRPr="00F54804" w:rsidRDefault="00F94939" w:rsidP="00DE0BBC">
      <w:pPr>
        <w:pStyle w:val="a2"/>
        <w:numPr>
          <w:ilvl w:val="1"/>
          <w:numId w:val="2"/>
        </w:numPr>
        <w:tabs>
          <w:tab w:val="clear" w:pos="501"/>
          <w:tab w:val="num" w:pos="360"/>
        </w:tabs>
        <w:ind w:left="0"/>
      </w:pPr>
      <w:bookmarkStart w:id="2145"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5"/>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6"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7" w:name="_Ref101250401"/>
      <w:bookmarkStart w:id="2148" w:name="_Toc130981586"/>
      <w:r w:rsidRPr="0013175B">
        <w:rPr>
          <w:b w:val="0"/>
          <w:bCs/>
        </w:rPr>
        <w:t>(informative)</w:t>
      </w:r>
      <w:r w:rsidRPr="0013175B">
        <w:br/>
      </w:r>
      <w:r w:rsidRPr="0013175B">
        <w:br/>
        <w:t>History</w:t>
      </w:r>
      <w:bookmarkEnd w:id="2147"/>
      <w:bookmarkEnd w:id="2148"/>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9" w:name="_Toc130981587"/>
      <w:r w:rsidRPr="00BD52D7">
        <w:lastRenderedPageBreak/>
        <w:t>Bibliography</w:t>
      </w:r>
      <w:bookmarkEnd w:id="2102"/>
      <w:bookmarkEnd w:id="2103"/>
      <w:bookmarkEnd w:id="2104"/>
      <w:bookmarkEnd w:id="2105"/>
      <w:bookmarkEnd w:id="2149"/>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0" w:name="_Ref21650472"/>
      <w:bookmarkEnd w:id="2150"/>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24DCD" w14:textId="77777777" w:rsidR="0055040A" w:rsidRDefault="0055040A">
      <w:pPr>
        <w:spacing w:after="0" w:line="240" w:lineRule="auto"/>
      </w:pPr>
      <w:r>
        <w:separator/>
      </w:r>
    </w:p>
  </w:endnote>
  <w:endnote w:type="continuationSeparator" w:id="0">
    <w:p w14:paraId="1C4E2C76" w14:textId="77777777" w:rsidR="0055040A" w:rsidRDefault="005504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CFB85" w14:textId="77777777" w:rsidR="0055040A" w:rsidRDefault="0055040A">
      <w:pPr>
        <w:spacing w:after="0" w:line="240" w:lineRule="auto"/>
      </w:pPr>
      <w:r>
        <w:separator/>
      </w:r>
    </w:p>
  </w:footnote>
  <w:footnote w:type="continuationSeparator" w:id="0">
    <w:p w14:paraId="7D8E60AB" w14:textId="77777777" w:rsidR="0055040A" w:rsidRDefault="005504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2852"/>
    <w:rsid w:val="0009498A"/>
    <w:rsid w:val="00096387"/>
    <w:rsid w:val="000A1B7B"/>
    <w:rsid w:val="000B04DD"/>
    <w:rsid w:val="000B0F9C"/>
    <w:rsid w:val="000B2770"/>
    <w:rsid w:val="000B56E6"/>
    <w:rsid w:val="000B5A61"/>
    <w:rsid w:val="000B6EDA"/>
    <w:rsid w:val="000C033F"/>
    <w:rsid w:val="000C04A9"/>
    <w:rsid w:val="000C7912"/>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4F68"/>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1BDF"/>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66E4"/>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0A"/>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77D3E"/>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6A0"/>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4BE"/>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4CA2"/>
    <w:rsid w:val="00776307"/>
    <w:rsid w:val="0077675E"/>
    <w:rsid w:val="0078119D"/>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0CB"/>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D719D"/>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14B9"/>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97F70"/>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59B8"/>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1B33"/>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44181</Words>
  <Characters>278345</Characters>
  <Application>Microsoft Office Word</Application>
  <DocSecurity>0</DocSecurity>
  <Lines>2319</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321883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144</cp:revision>
  <cp:lastPrinted>2022-04-07T07:51:00Z</cp:lastPrinted>
  <dcterms:created xsi:type="dcterms:W3CDTF">2023-03-14T16:35:00Z</dcterms:created>
  <dcterms:modified xsi:type="dcterms:W3CDTF">2023-04-12T12:45:00Z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