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60CDAFF" w14:textId="61247661" w:rsidR="00902B45"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81451" w:history="1">
        <w:r w:rsidR="00902B45" w:rsidRPr="004101D2">
          <w:rPr>
            <w:rStyle w:val="Hyperlink"/>
            <w:noProof/>
          </w:rPr>
          <w:t>Foreword</w:t>
        </w:r>
        <w:r w:rsidR="00902B45">
          <w:rPr>
            <w:noProof/>
            <w:webHidden/>
          </w:rPr>
          <w:tab/>
        </w:r>
        <w:r w:rsidR="00902B45">
          <w:rPr>
            <w:noProof/>
            <w:webHidden/>
          </w:rPr>
          <w:fldChar w:fldCharType="begin"/>
        </w:r>
        <w:r w:rsidR="00902B45">
          <w:rPr>
            <w:noProof/>
            <w:webHidden/>
          </w:rPr>
          <w:instrText xml:space="preserve"> PAGEREF _Toc130981451 \h </w:instrText>
        </w:r>
        <w:r w:rsidR="00902B45">
          <w:rPr>
            <w:noProof/>
            <w:webHidden/>
          </w:rPr>
        </w:r>
        <w:r w:rsidR="00902B45">
          <w:rPr>
            <w:noProof/>
            <w:webHidden/>
          </w:rPr>
          <w:fldChar w:fldCharType="separate"/>
        </w:r>
        <w:r w:rsidR="00F558BD">
          <w:rPr>
            <w:noProof/>
            <w:webHidden/>
          </w:rPr>
          <w:t>xiii</w:t>
        </w:r>
        <w:r w:rsidR="00902B45">
          <w:rPr>
            <w:noProof/>
            <w:webHidden/>
          </w:rPr>
          <w:fldChar w:fldCharType="end"/>
        </w:r>
      </w:hyperlink>
    </w:p>
    <w:p w14:paraId="763A3CDA" w14:textId="3F84AD29" w:rsidR="00902B45" w:rsidRDefault="00000000">
      <w:pPr>
        <w:pStyle w:val="Verzeichnis1"/>
        <w:rPr>
          <w:rFonts w:asciiTheme="minorHAnsi" w:eastAsiaTheme="minorEastAsia" w:hAnsiTheme="minorHAnsi" w:cstheme="minorBidi"/>
          <w:b w:val="0"/>
          <w:noProof/>
          <w:lang w:val="de-DE" w:eastAsia="de-DE"/>
        </w:rPr>
      </w:pPr>
      <w:hyperlink w:anchor="_Toc130981452" w:history="1">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_Toc130981452 \h </w:instrText>
        </w:r>
        <w:r w:rsidR="00902B45">
          <w:rPr>
            <w:noProof/>
            <w:webHidden/>
          </w:rPr>
        </w:r>
        <w:r w:rsidR="00902B45">
          <w:rPr>
            <w:noProof/>
            <w:webHidden/>
          </w:rPr>
          <w:fldChar w:fldCharType="separate"/>
        </w:r>
        <w:r w:rsidR="00F558BD">
          <w:rPr>
            <w:noProof/>
            <w:webHidden/>
          </w:rPr>
          <w:t>xiv</w:t>
        </w:r>
        <w:r w:rsidR="00902B45">
          <w:rPr>
            <w:noProof/>
            <w:webHidden/>
          </w:rPr>
          <w:fldChar w:fldCharType="end"/>
        </w:r>
      </w:hyperlink>
    </w:p>
    <w:p w14:paraId="333D7DB1" w14:textId="2AA20236" w:rsidR="00902B45" w:rsidRDefault="00000000">
      <w:pPr>
        <w:pStyle w:val="Verzeichnis1"/>
        <w:rPr>
          <w:rFonts w:asciiTheme="minorHAnsi" w:eastAsiaTheme="minorEastAsia" w:hAnsiTheme="minorHAnsi" w:cstheme="minorBidi"/>
          <w:b w:val="0"/>
          <w:noProof/>
          <w:lang w:val="de-DE" w:eastAsia="de-DE"/>
        </w:rPr>
      </w:pPr>
      <w:hyperlink w:anchor="_Toc130981453" w:history="1">
        <w:r w:rsidR="00902B45" w:rsidRPr="004101D2">
          <w:rPr>
            <w:rStyle w:val="Hyperlink"/>
            <w:noProof/>
          </w:rPr>
          <w:t>1</w:t>
        </w:r>
        <w:r w:rsidR="00902B45">
          <w:rPr>
            <w:rFonts w:asciiTheme="minorHAnsi" w:eastAsiaTheme="minorEastAsia" w:hAnsiTheme="minorHAnsi" w:cstheme="minorBidi"/>
            <w:b w:val="0"/>
            <w:noProof/>
            <w:lang w:val="de-DE" w:eastAsia="de-DE"/>
          </w:rPr>
          <w:tab/>
        </w:r>
        <w:r w:rsidR="00902B45" w:rsidRPr="004101D2">
          <w:rPr>
            <w:rStyle w:val="Hyperlink"/>
            <w:noProof/>
          </w:rPr>
          <w:t>Scope</w:t>
        </w:r>
        <w:r w:rsidR="00902B45">
          <w:rPr>
            <w:noProof/>
            <w:webHidden/>
          </w:rPr>
          <w:tab/>
        </w:r>
        <w:r w:rsidR="00902B45">
          <w:rPr>
            <w:noProof/>
            <w:webHidden/>
          </w:rPr>
          <w:fldChar w:fldCharType="begin"/>
        </w:r>
        <w:r w:rsidR="00902B45">
          <w:rPr>
            <w:noProof/>
            <w:webHidden/>
          </w:rPr>
          <w:instrText xml:space="preserve"> PAGEREF _Toc130981453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590BCAF0" w14:textId="1AE675F6" w:rsidR="00902B45" w:rsidRDefault="00000000">
      <w:pPr>
        <w:pStyle w:val="Verzeichnis1"/>
        <w:rPr>
          <w:rFonts w:asciiTheme="minorHAnsi" w:eastAsiaTheme="minorEastAsia" w:hAnsiTheme="minorHAnsi" w:cstheme="minorBidi"/>
          <w:b w:val="0"/>
          <w:noProof/>
          <w:lang w:val="de-DE" w:eastAsia="de-DE"/>
        </w:rPr>
      </w:pPr>
      <w:hyperlink w:anchor="_Toc130981454" w:history="1">
        <w:r w:rsidR="00902B45" w:rsidRPr="004101D2">
          <w:rPr>
            <w:rStyle w:val="Hyperlink"/>
            <w:noProof/>
          </w:rPr>
          <w:t>2</w:t>
        </w:r>
        <w:r w:rsidR="00902B45">
          <w:rPr>
            <w:rFonts w:asciiTheme="minorHAnsi" w:eastAsiaTheme="minorEastAsia" w:hAnsiTheme="minorHAnsi" w:cstheme="minorBidi"/>
            <w:b w:val="0"/>
            <w:noProof/>
            <w:lang w:val="de-DE" w:eastAsia="de-DE"/>
          </w:rPr>
          <w:tab/>
        </w:r>
        <w:r w:rsidR="00902B45" w:rsidRPr="004101D2">
          <w:rPr>
            <w:rStyle w:val="Hyperlink"/>
            <w:noProof/>
          </w:rPr>
          <w:t>Normative references</w:t>
        </w:r>
        <w:r w:rsidR="00902B45">
          <w:rPr>
            <w:noProof/>
            <w:webHidden/>
          </w:rPr>
          <w:tab/>
        </w:r>
        <w:r w:rsidR="00902B45">
          <w:rPr>
            <w:noProof/>
            <w:webHidden/>
          </w:rPr>
          <w:fldChar w:fldCharType="begin"/>
        </w:r>
        <w:r w:rsidR="00902B45">
          <w:rPr>
            <w:noProof/>
            <w:webHidden/>
          </w:rPr>
          <w:instrText xml:space="preserve"> PAGEREF _Toc130981454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347538A6" w14:textId="689EBD95" w:rsidR="00902B45" w:rsidRDefault="00000000">
      <w:pPr>
        <w:pStyle w:val="Verzeichnis1"/>
        <w:rPr>
          <w:rFonts w:asciiTheme="minorHAnsi" w:eastAsiaTheme="minorEastAsia" w:hAnsiTheme="minorHAnsi" w:cstheme="minorBidi"/>
          <w:b w:val="0"/>
          <w:noProof/>
          <w:lang w:val="de-DE" w:eastAsia="de-DE"/>
        </w:rPr>
      </w:pPr>
      <w:hyperlink w:anchor="_Toc130981455" w:history="1">
        <w:r w:rsidR="00902B45" w:rsidRPr="004101D2">
          <w:rPr>
            <w:rStyle w:val="Hyperlink"/>
            <w:noProof/>
          </w:rPr>
          <w:t>3</w:t>
        </w:r>
        <w:r w:rsidR="00902B45">
          <w:rPr>
            <w:rFonts w:asciiTheme="minorHAnsi" w:eastAsiaTheme="minorEastAsia" w:hAnsiTheme="minorHAnsi" w:cstheme="minorBidi"/>
            <w:b w:val="0"/>
            <w:noProof/>
            <w:lang w:val="de-DE" w:eastAsia="de-DE"/>
          </w:rPr>
          <w:tab/>
        </w:r>
        <w:r w:rsidR="00902B45" w:rsidRPr="004101D2">
          <w:rPr>
            <w:rStyle w:val="Hyperlink"/>
            <w:noProof/>
          </w:rPr>
          <w:t>Terms and definitions</w:t>
        </w:r>
        <w:r w:rsidR="00902B45">
          <w:rPr>
            <w:noProof/>
            <w:webHidden/>
          </w:rPr>
          <w:tab/>
        </w:r>
        <w:r w:rsidR="00902B45">
          <w:rPr>
            <w:noProof/>
            <w:webHidden/>
          </w:rPr>
          <w:fldChar w:fldCharType="begin"/>
        </w:r>
        <w:r w:rsidR="00902B45">
          <w:rPr>
            <w:noProof/>
            <w:webHidden/>
          </w:rPr>
          <w:instrText xml:space="preserve"> PAGEREF _Toc130981455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0AFB85" w14:textId="0D4AC64C" w:rsidR="00902B45" w:rsidRDefault="00000000">
      <w:pPr>
        <w:pStyle w:val="Verzeichnis1"/>
        <w:rPr>
          <w:rFonts w:asciiTheme="minorHAnsi" w:eastAsiaTheme="minorEastAsia" w:hAnsiTheme="minorHAnsi" w:cstheme="minorBidi"/>
          <w:b w:val="0"/>
          <w:noProof/>
          <w:lang w:val="de-DE" w:eastAsia="de-DE"/>
        </w:rPr>
      </w:pPr>
      <w:hyperlink w:anchor="_Toc130981456" w:history="1">
        <w:r w:rsidR="00902B45" w:rsidRPr="004101D2">
          <w:rPr>
            <w:rStyle w:val="Hyperlink"/>
            <w:noProof/>
          </w:rPr>
          <w:t>4</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 and Basic Features of χMCF</w:t>
        </w:r>
        <w:r w:rsidR="00902B45">
          <w:rPr>
            <w:noProof/>
            <w:webHidden/>
          </w:rPr>
          <w:tab/>
        </w:r>
        <w:r w:rsidR="00902B45">
          <w:rPr>
            <w:noProof/>
            <w:webHidden/>
          </w:rPr>
          <w:fldChar w:fldCharType="begin"/>
        </w:r>
        <w:r w:rsidR="00902B45">
          <w:rPr>
            <w:noProof/>
            <w:webHidden/>
          </w:rPr>
          <w:instrText xml:space="preserve"> PAGEREF _Toc130981456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5FCE2C" w14:textId="6576DF25" w:rsidR="00902B45" w:rsidRDefault="00000000">
      <w:pPr>
        <w:pStyle w:val="Verzeichnis2"/>
        <w:rPr>
          <w:rFonts w:asciiTheme="minorHAnsi" w:eastAsiaTheme="minorEastAsia" w:hAnsiTheme="minorHAnsi" w:cstheme="minorBidi"/>
          <w:b w:val="0"/>
          <w:noProof/>
          <w:lang w:val="de-DE" w:eastAsia="de-DE"/>
        </w:rPr>
      </w:pPr>
      <w:hyperlink w:anchor="_Toc130981457" w:history="1">
        <w:r w:rsidR="00902B45" w:rsidRPr="004101D2">
          <w:rPr>
            <w:rStyle w:val="Hyperlink"/>
            <w:noProof/>
          </w:rPr>
          <w:t>4.1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_Toc130981457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467531F2" w14:textId="7A4C1D5C" w:rsidR="00902B45" w:rsidRDefault="00000000">
      <w:pPr>
        <w:pStyle w:val="Verzeichnis2"/>
        <w:rPr>
          <w:rFonts w:asciiTheme="minorHAnsi" w:eastAsiaTheme="minorEastAsia" w:hAnsiTheme="minorHAnsi" w:cstheme="minorBidi"/>
          <w:b w:val="0"/>
          <w:noProof/>
          <w:lang w:val="de-DE" w:eastAsia="de-DE"/>
        </w:rPr>
      </w:pPr>
      <w:hyperlink w:anchor="_Toc130981458" w:history="1">
        <w:r w:rsidR="00902B45" w:rsidRPr="004101D2">
          <w:rPr>
            <w:rStyle w:val="Hyperlink"/>
            <w:noProof/>
          </w:rPr>
          <w:t>4.2</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w:t>
        </w:r>
        <w:r w:rsidR="00902B45">
          <w:rPr>
            <w:noProof/>
            <w:webHidden/>
          </w:rPr>
          <w:tab/>
        </w:r>
        <w:r w:rsidR="00902B45">
          <w:rPr>
            <w:noProof/>
            <w:webHidden/>
          </w:rPr>
          <w:fldChar w:fldCharType="begin"/>
        </w:r>
        <w:r w:rsidR="00902B45">
          <w:rPr>
            <w:noProof/>
            <w:webHidden/>
          </w:rPr>
          <w:instrText xml:space="preserve"> PAGEREF _Toc130981458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909E117" w14:textId="45AE2F38" w:rsidR="00902B45" w:rsidRDefault="00000000">
      <w:pPr>
        <w:pStyle w:val="Verzeichnis2"/>
        <w:rPr>
          <w:rFonts w:asciiTheme="minorHAnsi" w:eastAsiaTheme="minorEastAsia" w:hAnsiTheme="minorHAnsi" w:cstheme="minorBidi"/>
          <w:b w:val="0"/>
          <w:noProof/>
          <w:lang w:val="de-DE" w:eastAsia="de-DE"/>
        </w:rPr>
      </w:pPr>
      <w:hyperlink w:anchor="_Toc130981459" w:history="1">
        <w:r w:rsidR="00902B45" w:rsidRPr="004101D2">
          <w:rPr>
            <w:rStyle w:val="Hyperlink"/>
            <w:noProof/>
          </w:rPr>
          <w:t>4.3</w:t>
        </w:r>
        <w:r w:rsidR="00902B45">
          <w:rPr>
            <w:rFonts w:asciiTheme="minorHAnsi" w:eastAsiaTheme="minorEastAsia" w:hAnsiTheme="minorHAnsi" w:cstheme="minorBidi"/>
            <w:b w:val="0"/>
            <w:noProof/>
            <w:lang w:val="de-DE" w:eastAsia="de-DE"/>
          </w:rPr>
          <w:tab/>
        </w:r>
        <w:r w:rsidR="00902B45" w:rsidRPr="004101D2">
          <w:rPr>
            <w:rStyle w:val="Hyperlink"/>
            <w:noProof/>
          </w:rPr>
          <w:t>Idealization of Joints</w:t>
        </w:r>
        <w:r w:rsidR="00902B45">
          <w:rPr>
            <w:noProof/>
            <w:webHidden/>
          </w:rPr>
          <w:tab/>
        </w:r>
        <w:r w:rsidR="00902B45">
          <w:rPr>
            <w:noProof/>
            <w:webHidden/>
          </w:rPr>
          <w:fldChar w:fldCharType="begin"/>
        </w:r>
        <w:r w:rsidR="00902B45">
          <w:rPr>
            <w:noProof/>
            <w:webHidden/>
          </w:rPr>
          <w:instrText xml:space="preserve"> PAGEREF _Toc130981459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2B0CF078" w14:textId="79BFDADF" w:rsidR="00902B45" w:rsidRDefault="00000000">
      <w:pPr>
        <w:pStyle w:val="Verzeichnis2"/>
        <w:rPr>
          <w:rFonts w:asciiTheme="minorHAnsi" w:eastAsiaTheme="minorEastAsia" w:hAnsiTheme="minorHAnsi" w:cstheme="minorBidi"/>
          <w:b w:val="0"/>
          <w:noProof/>
          <w:lang w:val="de-DE" w:eastAsia="de-DE"/>
        </w:rPr>
      </w:pPr>
      <w:hyperlink w:anchor="_Toc130981460" w:history="1">
        <w:r w:rsidR="00902B45" w:rsidRPr="004101D2">
          <w:rPr>
            <w:rStyle w:val="Hyperlink"/>
            <w:noProof/>
          </w:rPr>
          <w:t>4.4</w:t>
        </w:r>
        <w:r w:rsidR="00902B45">
          <w:rPr>
            <w:rFonts w:asciiTheme="minorHAnsi" w:eastAsiaTheme="minorEastAsia" w:hAnsiTheme="minorHAnsi" w:cstheme="minorBidi"/>
            <w:b w:val="0"/>
            <w:noProof/>
            <w:lang w:val="de-DE" w:eastAsia="de-DE"/>
          </w:rPr>
          <w:tab/>
        </w:r>
        <w:r w:rsidR="00902B45" w:rsidRPr="004101D2">
          <w:rPr>
            <w:rStyle w:val="Hyperlink"/>
            <w:noProof/>
          </w:rPr>
          <w:t>Reconstruction of Joints from χMCF</w:t>
        </w:r>
        <w:r w:rsidR="00902B45">
          <w:rPr>
            <w:noProof/>
            <w:webHidden/>
          </w:rPr>
          <w:tab/>
        </w:r>
        <w:r w:rsidR="00902B45">
          <w:rPr>
            <w:noProof/>
            <w:webHidden/>
          </w:rPr>
          <w:fldChar w:fldCharType="begin"/>
        </w:r>
        <w:r w:rsidR="00902B45">
          <w:rPr>
            <w:noProof/>
            <w:webHidden/>
          </w:rPr>
          <w:instrText xml:space="preserve"> PAGEREF _Toc130981460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2A71FF84" w14:textId="3E4E90D6" w:rsidR="00902B45" w:rsidRDefault="00000000">
      <w:pPr>
        <w:pStyle w:val="Verzeichnis2"/>
        <w:rPr>
          <w:rFonts w:asciiTheme="minorHAnsi" w:eastAsiaTheme="minorEastAsia" w:hAnsiTheme="minorHAnsi" w:cstheme="minorBidi"/>
          <w:b w:val="0"/>
          <w:noProof/>
          <w:lang w:val="de-DE" w:eastAsia="de-DE"/>
        </w:rPr>
      </w:pPr>
      <w:hyperlink w:anchor="_Toc130981461" w:history="1">
        <w:r w:rsidR="00902B45" w:rsidRPr="004101D2">
          <w:rPr>
            <w:rStyle w:val="Hyperlink"/>
            <w:noProof/>
          </w:rPr>
          <w:t>4.5</w:t>
        </w:r>
        <w:r w:rsidR="00902B45">
          <w:rPr>
            <w:rFonts w:asciiTheme="minorHAnsi" w:eastAsiaTheme="minorEastAsia" w:hAnsiTheme="minorHAnsi" w:cstheme="minorBidi"/>
            <w:b w:val="0"/>
            <w:noProof/>
            <w:lang w:val="de-DE" w:eastAsia="de-DE"/>
          </w:rPr>
          <w:tab/>
        </w:r>
        <w:r w:rsidR="00902B45" w:rsidRPr="004101D2">
          <w:rPr>
            <w:rStyle w:val="Hyperlink"/>
            <w:noProof/>
          </w:rPr>
          <w:t>Description of Topology</w:t>
        </w:r>
        <w:r w:rsidR="00902B45">
          <w:rPr>
            <w:noProof/>
            <w:webHidden/>
          </w:rPr>
          <w:tab/>
        </w:r>
        <w:r w:rsidR="00902B45">
          <w:rPr>
            <w:noProof/>
            <w:webHidden/>
          </w:rPr>
          <w:fldChar w:fldCharType="begin"/>
        </w:r>
        <w:r w:rsidR="00902B45">
          <w:rPr>
            <w:noProof/>
            <w:webHidden/>
          </w:rPr>
          <w:instrText xml:space="preserve"> PAGEREF _Toc130981461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72642F36" w14:textId="01C5AFC3" w:rsidR="00902B45" w:rsidRDefault="00000000">
      <w:pPr>
        <w:pStyle w:val="Verzeichnis2"/>
        <w:rPr>
          <w:rFonts w:asciiTheme="minorHAnsi" w:eastAsiaTheme="minorEastAsia" w:hAnsiTheme="minorHAnsi" w:cstheme="minorBidi"/>
          <w:b w:val="0"/>
          <w:noProof/>
          <w:lang w:val="de-DE" w:eastAsia="de-DE"/>
        </w:rPr>
      </w:pPr>
      <w:hyperlink w:anchor="_Toc130981462" w:history="1">
        <w:r w:rsidR="00902B45" w:rsidRPr="004101D2">
          <w:rPr>
            <w:rStyle w:val="Hyperlink"/>
            <w:noProof/>
          </w:rPr>
          <w:t>4.6</w:t>
        </w:r>
        <w:r w:rsidR="00902B45">
          <w:rPr>
            <w:rFonts w:asciiTheme="minorHAnsi" w:eastAsiaTheme="minorEastAsia" w:hAnsiTheme="minorHAnsi" w:cstheme="minorBidi"/>
            <w:b w:val="0"/>
            <w:noProof/>
            <w:lang w:val="de-DE" w:eastAsia="de-DE"/>
          </w:rPr>
          <w:tab/>
        </w:r>
        <w:r w:rsidR="00902B45" w:rsidRPr="004101D2">
          <w:rPr>
            <w:rStyle w:val="Hyperlink"/>
            <w:noProof/>
          </w:rPr>
          <w:t>χMCF in the Development Processes</w:t>
        </w:r>
        <w:r w:rsidR="00902B45">
          <w:rPr>
            <w:noProof/>
            <w:webHidden/>
          </w:rPr>
          <w:tab/>
        </w:r>
        <w:r w:rsidR="00902B45">
          <w:rPr>
            <w:noProof/>
            <w:webHidden/>
          </w:rPr>
          <w:fldChar w:fldCharType="begin"/>
        </w:r>
        <w:r w:rsidR="00902B45">
          <w:rPr>
            <w:noProof/>
            <w:webHidden/>
          </w:rPr>
          <w:instrText xml:space="preserve"> PAGEREF _Toc130981462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087416AB" w14:textId="189D056C" w:rsidR="00902B45" w:rsidRDefault="00000000">
      <w:pPr>
        <w:pStyle w:val="Verzeichnis1"/>
        <w:rPr>
          <w:rFonts w:asciiTheme="minorHAnsi" w:eastAsiaTheme="minorEastAsia" w:hAnsiTheme="minorHAnsi" w:cstheme="minorBidi"/>
          <w:b w:val="0"/>
          <w:noProof/>
          <w:lang w:val="de-DE" w:eastAsia="de-DE"/>
        </w:rPr>
      </w:pPr>
      <w:hyperlink w:anchor="_Toc130981463" w:history="1">
        <w:r w:rsidR="00902B45" w:rsidRPr="004101D2">
          <w:rPr>
            <w:rStyle w:val="Hyperlink"/>
            <w:noProof/>
          </w:rPr>
          <w:t>5</w:t>
        </w:r>
        <w:r w:rsidR="00902B45">
          <w:rPr>
            <w:rFonts w:asciiTheme="minorHAnsi" w:eastAsiaTheme="minorEastAsia" w:hAnsiTheme="minorHAnsi" w:cstheme="minorBidi"/>
            <w:b w:val="0"/>
            <w:noProof/>
            <w:lang w:val="de-DE" w:eastAsia="de-DE"/>
          </w:rPr>
          <w:tab/>
        </w:r>
        <w:r w:rsidR="00902B45" w:rsidRPr="004101D2">
          <w:rPr>
            <w:rStyle w:val="Hyperlink"/>
            <w:noProof/>
          </w:rPr>
          <w:t>Keywords of XML specification</w:t>
        </w:r>
        <w:r w:rsidR="00902B45">
          <w:rPr>
            <w:noProof/>
            <w:webHidden/>
          </w:rPr>
          <w:tab/>
        </w:r>
        <w:r w:rsidR="00902B45">
          <w:rPr>
            <w:noProof/>
            <w:webHidden/>
          </w:rPr>
          <w:fldChar w:fldCharType="begin"/>
        </w:r>
        <w:r w:rsidR="00902B45">
          <w:rPr>
            <w:noProof/>
            <w:webHidden/>
          </w:rPr>
          <w:instrText xml:space="preserve"> PAGEREF _Toc130981463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8964EE6" w14:textId="3CEC3398" w:rsidR="00902B45" w:rsidRDefault="00000000">
      <w:pPr>
        <w:pStyle w:val="Verzeichnis2"/>
        <w:rPr>
          <w:rFonts w:asciiTheme="minorHAnsi" w:eastAsiaTheme="minorEastAsia" w:hAnsiTheme="minorHAnsi" w:cstheme="minorBidi"/>
          <w:b w:val="0"/>
          <w:noProof/>
          <w:lang w:val="de-DE" w:eastAsia="de-DE"/>
        </w:rPr>
      </w:pPr>
      <w:hyperlink w:anchor="_Toc130981464" w:history="1">
        <w:r w:rsidR="00902B45" w:rsidRPr="004101D2">
          <w:rPr>
            <w:rStyle w:val="Hyperlink"/>
            <w:noProof/>
          </w:rPr>
          <w:t>5.1</w:t>
        </w:r>
        <w:r w:rsidR="00902B45">
          <w:rPr>
            <w:rFonts w:asciiTheme="minorHAnsi" w:eastAsiaTheme="minorEastAsia" w:hAnsiTheme="minorHAnsi" w:cstheme="minorBidi"/>
            <w:b w:val="0"/>
            <w:noProof/>
            <w:lang w:val="de-DE" w:eastAsia="de-DE"/>
          </w:rPr>
          <w:tab/>
        </w:r>
        <w:r w:rsidR="00902B45" w:rsidRPr="004101D2">
          <w:rPr>
            <w:rStyle w:val="Hyperlink"/>
            <w:noProof/>
          </w:rPr>
          <w:t>Keywords</w:t>
        </w:r>
        <w:r w:rsidR="00902B45">
          <w:rPr>
            <w:noProof/>
            <w:webHidden/>
          </w:rPr>
          <w:tab/>
        </w:r>
        <w:r w:rsidR="00902B45">
          <w:rPr>
            <w:noProof/>
            <w:webHidden/>
          </w:rPr>
          <w:fldChar w:fldCharType="begin"/>
        </w:r>
        <w:r w:rsidR="00902B45">
          <w:rPr>
            <w:noProof/>
            <w:webHidden/>
          </w:rPr>
          <w:instrText xml:space="preserve"> PAGEREF _Toc130981464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95DB0E8" w14:textId="05A291E2" w:rsidR="00902B45" w:rsidRDefault="00000000">
      <w:pPr>
        <w:pStyle w:val="Verzeichnis1"/>
        <w:rPr>
          <w:rFonts w:asciiTheme="minorHAnsi" w:eastAsiaTheme="minorEastAsia" w:hAnsiTheme="minorHAnsi" w:cstheme="minorBidi"/>
          <w:b w:val="0"/>
          <w:noProof/>
          <w:lang w:val="de-DE" w:eastAsia="de-DE"/>
        </w:rPr>
      </w:pPr>
      <w:hyperlink w:anchor="_Toc130981465" w:history="1">
        <w:r w:rsidR="00902B45" w:rsidRPr="004101D2">
          <w:rPr>
            <w:rStyle w:val="Hyperlink"/>
            <w:noProof/>
          </w:rPr>
          <w:t>6</w:t>
        </w:r>
        <w:r w:rsidR="00902B45">
          <w:rPr>
            <w:rFonts w:asciiTheme="minorHAnsi" w:eastAsiaTheme="minorEastAsia" w:hAnsiTheme="minorHAnsi" w:cstheme="minorBidi"/>
            <w:b w:val="0"/>
            <w:noProof/>
            <w:lang w:val="de-DE" w:eastAsia="de-DE"/>
          </w:rPr>
          <w:tab/>
        </w:r>
        <w:r w:rsidR="00902B45" w:rsidRPr="004101D2">
          <w:rPr>
            <w:rStyle w:val="Hyperlink"/>
            <w:noProof/>
          </w:rPr>
          <w:t>Parts, Properties and Assemblies</w:t>
        </w:r>
        <w:r w:rsidR="00902B45">
          <w:rPr>
            <w:noProof/>
            <w:webHidden/>
          </w:rPr>
          <w:tab/>
        </w:r>
        <w:r w:rsidR="00902B45">
          <w:rPr>
            <w:noProof/>
            <w:webHidden/>
          </w:rPr>
          <w:fldChar w:fldCharType="begin"/>
        </w:r>
        <w:r w:rsidR="00902B45">
          <w:rPr>
            <w:noProof/>
            <w:webHidden/>
          </w:rPr>
          <w:instrText xml:space="preserve"> PAGEREF _Toc130981465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A58AEF0" w14:textId="051C4740" w:rsidR="00902B45" w:rsidRDefault="00000000">
      <w:pPr>
        <w:pStyle w:val="Verzeichnis2"/>
        <w:rPr>
          <w:rFonts w:asciiTheme="minorHAnsi" w:eastAsiaTheme="minorEastAsia" w:hAnsiTheme="minorHAnsi" w:cstheme="minorBidi"/>
          <w:b w:val="0"/>
          <w:noProof/>
          <w:lang w:val="de-DE" w:eastAsia="de-DE"/>
        </w:rPr>
      </w:pPr>
      <w:hyperlink w:anchor="_Toc130981466" w:history="1">
        <w:r w:rsidR="00902B45" w:rsidRPr="004101D2">
          <w:rPr>
            <w:rStyle w:val="Hyperlink"/>
            <w:noProof/>
          </w:rPr>
          <w:t>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_Toc130981466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73C144A" w14:textId="20B0B1A7" w:rsidR="00902B45" w:rsidRDefault="00000000">
      <w:pPr>
        <w:pStyle w:val="Verzeichnis2"/>
        <w:rPr>
          <w:rFonts w:asciiTheme="minorHAnsi" w:eastAsiaTheme="minorEastAsia" w:hAnsiTheme="minorHAnsi" w:cstheme="minorBidi"/>
          <w:b w:val="0"/>
          <w:noProof/>
          <w:lang w:val="de-DE" w:eastAsia="de-DE"/>
        </w:rPr>
      </w:pPr>
      <w:hyperlink w:anchor="_Toc130981467" w:history="1">
        <w:r w:rsidR="00902B45" w:rsidRPr="004101D2">
          <w:rPr>
            <w:rStyle w:val="Hyperlink"/>
            <w:noProof/>
          </w:rPr>
          <w:t>6.2</w:t>
        </w:r>
        <w:r w:rsidR="00902B45">
          <w:rPr>
            <w:rFonts w:asciiTheme="minorHAnsi" w:eastAsiaTheme="minorEastAsia" w:hAnsiTheme="minorHAnsi" w:cstheme="minorBidi"/>
            <w:b w:val="0"/>
            <w:noProof/>
            <w:lang w:val="de-DE" w:eastAsia="de-DE"/>
          </w:rPr>
          <w:tab/>
        </w:r>
        <w:r w:rsidR="00902B45" w:rsidRPr="004101D2">
          <w:rPr>
            <w:rStyle w:val="Hyperlink"/>
            <w:noProof/>
          </w:rPr>
          <w:t>Parts</w:t>
        </w:r>
        <w:r w:rsidR="00902B45">
          <w:rPr>
            <w:noProof/>
            <w:webHidden/>
          </w:rPr>
          <w:tab/>
        </w:r>
        <w:r w:rsidR="00902B45">
          <w:rPr>
            <w:noProof/>
            <w:webHidden/>
          </w:rPr>
          <w:fldChar w:fldCharType="begin"/>
        </w:r>
        <w:r w:rsidR="00902B45">
          <w:rPr>
            <w:noProof/>
            <w:webHidden/>
          </w:rPr>
          <w:instrText xml:space="preserve"> PAGEREF _Toc130981467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66E33252" w14:textId="4311EB55" w:rsidR="00902B45" w:rsidRDefault="00000000">
      <w:pPr>
        <w:pStyle w:val="Verzeichnis3"/>
        <w:rPr>
          <w:rFonts w:asciiTheme="minorHAnsi" w:eastAsiaTheme="minorEastAsia" w:hAnsiTheme="minorHAnsi" w:cstheme="minorBidi"/>
          <w:b w:val="0"/>
          <w:noProof/>
          <w:lang w:val="de-DE" w:eastAsia="de-DE"/>
        </w:rPr>
      </w:pPr>
      <w:hyperlink w:anchor="_Toc130981468" w:history="1">
        <w:r w:rsidR="00902B45" w:rsidRPr="004101D2">
          <w:rPr>
            <w:rStyle w:val="Hyperlink"/>
            <w:noProof/>
          </w:rPr>
          <w:t>6.2.1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_Toc130981468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350E7305" w14:textId="7568869F" w:rsidR="00902B45" w:rsidRDefault="00000000">
      <w:pPr>
        <w:pStyle w:val="Verzeichnis3"/>
        <w:rPr>
          <w:rFonts w:asciiTheme="minorHAnsi" w:eastAsiaTheme="minorEastAsia" w:hAnsiTheme="minorHAnsi" w:cstheme="minorBidi"/>
          <w:b w:val="0"/>
          <w:noProof/>
          <w:lang w:val="de-DE" w:eastAsia="de-DE"/>
        </w:rPr>
      </w:pPr>
      <w:hyperlink w:anchor="_Toc130981469" w:history="1">
        <w:r w:rsidR="00902B45" w:rsidRPr="004101D2">
          <w:rPr>
            <w:rStyle w:val="Hyperlink"/>
            <w:noProof/>
          </w:rPr>
          <w:t>6.2.2</w:t>
        </w:r>
        <w:r w:rsidR="00902B45">
          <w:rPr>
            <w:rFonts w:asciiTheme="minorHAnsi" w:eastAsiaTheme="minorEastAsia" w:hAnsiTheme="minorHAnsi" w:cstheme="minorBidi"/>
            <w:b w:val="0"/>
            <w:noProof/>
            <w:lang w:val="de-DE" w:eastAsia="de-DE"/>
          </w:rPr>
          <w:tab/>
        </w:r>
        <w:r w:rsidR="00902B45" w:rsidRPr="004101D2">
          <w:rPr>
            <w:rStyle w:val="Hyperlink"/>
            <w:noProof/>
          </w:rPr>
          <w:t>Part Labels</w:t>
        </w:r>
        <w:r w:rsidR="00902B45">
          <w:rPr>
            <w:noProof/>
            <w:webHidden/>
          </w:rPr>
          <w:tab/>
        </w:r>
        <w:r w:rsidR="00902B45">
          <w:rPr>
            <w:noProof/>
            <w:webHidden/>
          </w:rPr>
          <w:fldChar w:fldCharType="begin"/>
        </w:r>
        <w:r w:rsidR="00902B45">
          <w:rPr>
            <w:noProof/>
            <w:webHidden/>
          </w:rPr>
          <w:instrText xml:space="preserve"> PAGEREF _Toc130981469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65F4AA1" w14:textId="3FF2945C" w:rsidR="00902B45" w:rsidRDefault="00000000">
      <w:pPr>
        <w:pStyle w:val="Verzeichnis3"/>
        <w:rPr>
          <w:rFonts w:asciiTheme="minorHAnsi" w:eastAsiaTheme="minorEastAsia" w:hAnsiTheme="minorHAnsi" w:cstheme="minorBidi"/>
          <w:b w:val="0"/>
          <w:noProof/>
          <w:lang w:val="de-DE" w:eastAsia="de-DE"/>
        </w:rPr>
      </w:pPr>
      <w:hyperlink w:anchor="_Toc130981470" w:history="1">
        <w:r w:rsidR="00902B45" w:rsidRPr="004101D2">
          <w:rPr>
            <w:rStyle w:val="Hyperlink"/>
            <w:noProof/>
          </w:rPr>
          <w:t>6.2.3</w:t>
        </w:r>
        <w:r w:rsidR="00902B45">
          <w:rPr>
            <w:rFonts w:asciiTheme="minorHAnsi" w:eastAsiaTheme="minorEastAsia" w:hAnsiTheme="minorHAnsi" w:cstheme="minorBidi"/>
            <w:b w:val="0"/>
            <w:noProof/>
            <w:lang w:val="de-DE" w:eastAsia="de-DE"/>
          </w:rPr>
          <w:tab/>
        </w:r>
        <w:r w:rsidR="00902B45" w:rsidRPr="004101D2">
          <w:rPr>
            <w:rStyle w:val="Hyperlink"/>
            <w:noProof/>
          </w:rPr>
          <w:t>Part Instances</w:t>
        </w:r>
        <w:r w:rsidR="00902B45">
          <w:rPr>
            <w:noProof/>
            <w:webHidden/>
          </w:rPr>
          <w:tab/>
        </w:r>
        <w:r w:rsidR="00902B45">
          <w:rPr>
            <w:noProof/>
            <w:webHidden/>
          </w:rPr>
          <w:fldChar w:fldCharType="begin"/>
        </w:r>
        <w:r w:rsidR="00902B45">
          <w:rPr>
            <w:noProof/>
            <w:webHidden/>
          </w:rPr>
          <w:instrText xml:space="preserve"> PAGEREF _Toc130981470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10BEC4BA" w14:textId="227F1231" w:rsidR="00902B45" w:rsidRDefault="00000000">
      <w:pPr>
        <w:pStyle w:val="Verzeichnis2"/>
        <w:rPr>
          <w:rFonts w:asciiTheme="minorHAnsi" w:eastAsiaTheme="minorEastAsia" w:hAnsiTheme="minorHAnsi" w:cstheme="minorBidi"/>
          <w:b w:val="0"/>
          <w:noProof/>
          <w:lang w:val="de-DE" w:eastAsia="de-DE"/>
        </w:rPr>
      </w:pPr>
      <w:hyperlink w:anchor="_Toc130981471" w:history="1">
        <w:r w:rsidR="00902B45" w:rsidRPr="004101D2">
          <w:rPr>
            <w:rStyle w:val="Hyperlink"/>
            <w:noProof/>
          </w:rPr>
          <w:t>6.3</w:t>
        </w:r>
        <w:r w:rsidR="00902B45">
          <w:rPr>
            <w:rFonts w:asciiTheme="minorHAnsi" w:eastAsiaTheme="minorEastAsia" w:hAnsiTheme="minorHAnsi" w:cstheme="minorBidi"/>
            <w:b w:val="0"/>
            <w:noProof/>
            <w:lang w:val="de-DE" w:eastAsia="de-DE"/>
          </w:rPr>
          <w:tab/>
        </w:r>
        <w:r w:rsidR="00902B45" w:rsidRPr="004101D2">
          <w:rPr>
            <w:rStyle w:val="Hyperlink"/>
            <w:noProof/>
          </w:rPr>
          <w:t>Properties</w:t>
        </w:r>
        <w:r w:rsidR="00902B45">
          <w:rPr>
            <w:noProof/>
            <w:webHidden/>
          </w:rPr>
          <w:tab/>
        </w:r>
        <w:r w:rsidR="00902B45">
          <w:rPr>
            <w:noProof/>
            <w:webHidden/>
          </w:rPr>
          <w:fldChar w:fldCharType="begin"/>
        </w:r>
        <w:r w:rsidR="00902B45">
          <w:rPr>
            <w:noProof/>
            <w:webHidden/>
          </w:rPr>
          <w:instrText xml:space="preserve"> PAGEREF _Toc130981471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18DDCEE" w14:textId="430D088E" w:rsidR="00902B45" w:rsidRDefault="00000000">
      <w:pPr>
        <w:pStyle w:val="Verzeichnis2"/>
        <w:rPr>
          <w:rFonts w:asciiTheme="minorHAnsi" w:eastAsiaTheme="minorEastAsia" w:hAnsiTheme="minorHAnsi" w:cstheme="minorBidi"/>
          <w:b w:val="0"/>
          <w:noProof/>
          <w:lang w:val="de-DE" w:eastAsia="de-DE"/>
        </w:rPr>
      </w:pPr>
      <w:hyperlink w:anchor="_Toc130981472" w:history="1">
        <w:r w:rsidR="00902B45" w:rsidRPr="004101D2">
          <w:rPr>
            <w:rStyle w:val="Hyperlink"/>
            <w:noProof/>
          </w:rPr>
          <w:t>6.4</w:t>
        </w:r>
        <w:r w:rsidR="00902B45">
          <w:rPr>
            <w:rFonts w:asciiTheme="minorHAnsi" w:eastAsiaTheme="minorEastAsia" w:hAnsiTheme="minorHAnsi" w:cstheme="minorBidi"/>
            <w:b w:val="0"/>
            <w:noProof/>
            <w:lang w:val="de-DE" w:eastAsia="de-DE"/>
          </w:rPr>
          <w:tab/>
        </w:r>
        <w:r w:rsidR="00902B45" w:rsidRPr="004101D2">
          <w:rPr>
            <w:rStyle w:val="Hyperlink"/>
            <w:noProof/>
          </w:rPr>
          <w:t>Assemblies</w:t>
        </w:r>
        <w:r w:rsidR="00902B45">
          <w:rPr>
            <w:noProof/>
            <w:webHidden/>
          </w:rPr>
          <w:tab/>
        </w:r>
        <w:r w:rsidR="00902B45">
          <w:rPr>
            <w:noProof/>
            <w:webHidden/>
          </w:rPr>
          <w:fldChar w:fldCharType="begin"/>
        </w:r>
        <w:r w:rsidR="00902B45">
          <w:rPr>
            <w:noProof/>
            <w:webHidden/>
          </w:rPr>
          <w:instrText xml:space="preserve"> PAGEREF _Toc130981472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3A614345" w14:textId="42B7B5D7" w:rsidR="00902B45" w:rsidRDefault="00000000">
      <w:pPr>
        <w:pStyle w:val="Verzeichnis1"/>
        <w:rPr>
          <w:rFonts w:asciiTheme="minorHAnsi" w:eastAsiaTheme="minorEastAsia" w:hAnsiTheme="minorHAnsi" w:cstheme="minorBidi"/>
          <w:b w:val="0"/>
          <w:noProof/>
          <w:lang w:val="de-DE" w:eastAsia="de-DE"/>
        </w:rPr>
      </w:pPr>
      <w:hyperlink w:anchor="_Toc130981473" w:history="1">
        <w:r w:rsidR="00902B45" w:rsidRPr="004101D2">
          <w:rPr>
            <w:rStyle w:val="Hyperlink"/>
            <w:noProof/>
          </w:rPr>
          <w:t>7</w:t>
        </w:r>
        <w:r w:rsidR="00902B45">
          <w:rPr>
            <w:rFonts w:asciiTheme="minorHAnsi" w:eastAsiaTheme="minorEastAsia" w:hAnsiTheme="minorHAnsi" w:cstheme="minorBidi"/>
            <w:b w:val="0"/>
            <w:noProof/>
            <w:lang w:val="de-DE" w:eastAsia="de-DE"/>
          </w:rPr>
          <w:tab/>
        </w:r>
        <w:r w:rsidR="00902B45" w:rsidRPr="004101D2">
          <w:rPr>
            <w:rStyle w:val="Hyperlink"/>
            <w:noProof/>
          </w:rPr>
          <w:t>File Structure of χMCF</w:t>
        </w:r>
        <w:r w:rsidR="00902B45">
          <w:rPr>
            <w:noProof/>
            <w:webHidden/>
          </w:rPr>
          <w:tab/>
        </w:r>
        <w:r w:rsidR="00902B45">
          <w:rPr>
            <w:noProof/>
            <w:webHidden/>
          </w:rPr>
          <w:fldChar w:fldCharType="begin"/>
        </w:r>
        <w:r w:rsidR="00902B45">
          <w:rPr>
            <w:noProof/>
            <w:webHidden/>
          </w:rPr>
          <w:instrText xml:space="preserve"> PAGEREF _Toc130981473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405E795F" w14:textId="389863BA" w:rsidR="00902B45" w:rsidRDefault="00000000">
      <w:pPr>
        <w:pStyle w:val="Verzeichnis2"/>
        <w:rPr>
          <w:rFonts w:asciiTheme="minorHAnsi" w:eastAsiaTheme="minorEastAsia" w:hAnsiTheme="minorHAnsi" w:cstheme="minorBidi"/>
          <w:b w:val="0"/>
          <w:noProof/>
          <w:lang w:val="de-DE" w:eastAsia="de-DE"/>
        </w:rPr>
      </w:pPr>
      <w:hyperlink w:anchor="_Toc130981474" w:history="1">
        <w:r w:rsidR="00902B45" w:rsidRPr="004101D2">
          <w:rPr>
            <w:rStyle w:val="Hyperlink"/>
            <w:noProof/>
          </w:rPr>
          <w:t>7.1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_Toc130981474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3630583" w14:textId="4ECD63D6" w:rsidR="00902B45" w:rsidRDefault="00000000">
      <w:pPr>
        <w:pStyle w:val="Verzeichnis2"/>
        <w:rPr>
          <w:rFonts w:asciiTheme="minorHAnsi" w:eastAsiaTheme="minorEastAsia" w:hAnsiTheme="minorHAnsi" w:cstheme="minorBidi"/>
          <w:b w:val="0"/>
          <w:noProof/>
          <w:lang w:val="de-DE" w:eastAsia="de-DE"/>
        </w:rPr>
      </w:pPr>
      <w:hyperlink w:anchor="_Toc130981475" w:history="1">
        <w:r w:rsidR="00902B45" w:rsidRPr="004101D2">
          <w:rPr>
            <w:rStyle w:val="Hyperlink"/>
            <w:noProof/>
          </w:rPr>
          <w:t>7.2</w:t>
        </w:r>
        <w:r w:rsidR="00902B45">
          <w:rPr>
            <w:rFonts w:asciiTheme="minorHAnsi" w:eastAsiaTheme="minorEastAsia" w:hAnsiTheme="minorHAnsi" w:cstheme="minorBidi"/>
            <w:b w:val="0"/>
            <w:noProof/>
            <w:lang w:val="de-DE" w:eastAsia="de-DE"/>
          </w:rPr>
          <w:tab/>
        </w:r>
        <w:r w:rsidR="00902B45" w:rsidRPr="004101D2">
          <w:rPr>
            <w:rStyle w:val="Hyperlink"/>
            <w:noProof/>
          </w:rPr>
          <w:t>Elements containing general information</w:t>
        </w:r>
        <w:r w:rsidR="00902B45">
          <w:rPr>
            <w:noProof/>
            <w:webHidden/>
          </w:rPr>
          <w:tab/>
        </w:r>
        <w:r w:rsidR="00902B45">
          <w:rPr>
            <w:noProof/>
            <w:webHidden/>
          </w:rPr>
          <w:fldChar w:fldCharType="begin"/>
        </w:r>
        <w:r w:rsidR="00902B45">
          <w:rPr>
            <w:noProof/>
            <w:webHidden/>
          </w:rPr>
          <w:instrText xml:space="preserve"> PAGEREF _Toc130981475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8D71775" w14:textId="06F79A0B" w:rsidR="00902B45" w:rsidRDefault="00000000">
      <w:pPr>
        <w:pStyle w:val="Verzeichnis3"/>
        <w:rPr>
          <w:rFonts w:asciiTheme="minorHAnsi" w:eastAsiaTheme="minorEastAsia" w:hAnsiTheme="minorHAnsi" w:cstheme="minorBidi"/>
          <w:b w:val="0"/>
          <w:noProof/>
          <w:lang w:val="de-DE" w:eastAsia="de-DE"/>
        </w:rPr>
      </w:pPr>
      <w:hyperlink w:anchor="_Toc130981476" w:history="1">
        <w:r w:rsidR="00902B45" w:rsidRPr="004101D2">
          <w:rPr>
            <w:rStyle w:val="Hyperlink"/>
            <w:noProof/>
          </w:rPr>
          <w:t>7.2.1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_Toc130981476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3EABA511" w14:textId="39778BB8" w:rsidR="00902B45" w:rsidRDefault="00000000">
      <w:pPr>
        <w:pStyle w:val="Verzeichnis3"/>
        <w:rPr>
          <w:rFonts w:asciiTheme="minorHAnsi" w:eastAsiaTheme="minorEastAsia" w:hAnsiTheme="minorHAnsi" w:cstheme="minorBidi"/>
          <w:b w:val="0"/>
          <w:noProof/>
          <w:lang w:val="de-DE" w:eastAsia="de-DE"/>
        </w:rPr>
      </w:pPr>
      <w:hyperlink w:anchor="_Toc130981477" w:history="1">
        <w:r w:rsidR="00902B45" w:rsidRPr="004101D2">
          <w:rPr>
            <w:rStyle w:val="Hyperlink"/>
            <w:noProof/>
          </w:rPr>
          <w:t>7.2.2</w:t>
        </w:r>
        <w:r w:rsidR="00902B45">
          <w:rPr>
            <w:rFonts w:asciiTheme="minorHAnsi" w:eastAsiaTheme="minorEastAsia" w:hAnsiTheme="minorHAnsi" w:cstheme="minorBidi"/>
            <w:b w:val="0"/>
            <w:noProof/>
            <w:lang w:val="de-DE" w:eastAsia="de-DE"/>
          </w:rPr>
          <w:tab/>
        </w:r>
        <w:r w:rsidR="00902B45" w:rsidRPr="004101D2">
          <w:rPr>
            <w:rStyle w:val="Hyperlink"/>
            <w:noProof/>
          </w:rPr>
          <w:t>Date</w:t>
        </w:r>
        <w:r w:rsidR="00902B45">
          <w:rPr>
            <w:noProof/>
            <w:webHidden/>
          </w:rPr>
          <w:tab/>
        </w:r>
        <w:r w:rsidR="00902B45">
          <w:rPr>
            <w:noProof/>
            <w:webHidden/>
          </w:rPr>
          <w:fldChar w:fldCharType="begin"/>
        </w:r>
        <w:r w:rsidR="00902B45">
          <w:rPr>
            <w:noProof/>
            <w:webHidden/>
          </w:rPr>
          <w:instrText xml:space="preserve"> PAGEREF _Toc130981477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59E8548A" w14:textId="0D5C75A1" w:rsidR="00902B45" w:rsidRDefault="00000000">
      <w:pPr>
        <w:pStyle w:val="Verzeichnis3"/>
        <w:rPr>
          <w:rFonts w:asciiTheme="minorHAnsi" w:eastAsiaTheme="minorEastAsia" w:hAnsiTheme="minorHAnsi" w:cstheme="minorBidi"/>
          <w:b w:val="0"/>
          <w:noProof/>
          <w:lang w:val="de-DE" w:eastAsia="de-DE"/>
        </w:rPr>
      </w:pPr>
      <w:hyperlink w:anchor="_Toc130981478" w:history="1">
        <w:r w:rsidR="00902B45" w:rsidRPr="004101D2">
          <w:rPr>
            <w:rStyle w:val="Hyperlink"/>
            <w:noProof/>
          </w:rPr>
          <w:t>7.2.3</w:t>
        </w:r>
        <w:r w:rsidR="00902B45">
          <w:rPr>
            <w:rFonts w:asciiTheme="minorHAnsi" w:eastAsiaTheme="minorEastAsia" w:hAnsiTheme="minorHAnsi" w:cstheme="minorBidi"/>
            <w:b w:val="0"/>
            <w:noProof/>
            <w:lang w:val="de-DE" w:eastAsia="de-DE"/>
          </w:rPr>
          <w:tab/>
        </w:r>
        <w:r w:rsidR="00902B45" w:rsidRPr="004101D2">
          <w:rPr>
            <w:rStyle w:val="Hyperlink"/>
            <w:noProof/>
          </w:rPr>
          <w:t>Version</w:t>
        </w:r>
        <w:r w:rsidR="00902B45">
          <w:rPr>
            <w:noProof/>
            <w:webHidden/>
          </w:rPr>
          <w:tab/>
        </w:r>
        <w:r w:rsidR="00902B45">
          <w:rPr>
            <w:noProof/>
            <w:webHidden/>
          </w:rPr>
          <w:fldChar w:fldCharType="begin"/>
        </w:r>
        <w:r w:rsidR="00902B45">
          <w:rPr>
            <w:noProof/>
            <w:webHidden/>
          </w:rPr>
          <w:instrText xml:space="preserve"> PAGEREF _Toc130981478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41002A65" w14:textId="7C66FC2C" w:rsidR="00902B45" w:rsidRDefault="00000000">
      <w:pPr>
        <w:pStyle w:val="Verzeichnis3"/>
        <w:rPr>
          <w:rFonts w:asciiTheme="minorHAnsi" w:eastAsiaTheme="minorEastAsia" w:hAnsiTheme="minorHAnsi" w:cstheme="minorBidi"/>
          <w:b w:val="0"/>
          <w:noProof/>
          <w:lang w:val="de-DE" w:eastAsia="de-DE"/>
        </w:rPr>
      </w:pPr>
      <w:hyperlink w:anchor="_Toc130981479" w:history="1">
        <w:r w:rsidR="00902B45" w:rsidRPr="004101D2">
          <w:rPr>
            <w:rStyle w:val="Hyperlink"/>
            <w:noProof/>
          </w:rPr>
          <w:t>7.2.4</w:t>
        </w:r>
        <w:r w:rsidR="00902B45">
          <w:rPr>
            <w:rFonts w:asciiTheme="minorHAnsi" w:eastAsiaTheme="minorEastAsia" w:hAnsiTheme="minorHAnsi" w:cstheme="minorBidi"/>
            <w:b w:val="0"/>
            <w:noProof/>
            <w:lang w:val="de-DE" w:eastAsia="de-DE"/>
          </w:rPr>
          <w:tab/>
        </w:r>
        <w:r w:rsidR="00902B45" w:rsidRPr="004101D2">
          <w:rPr>
            <w:rStyle w:val="Hyperlink"/>
            <w:noProof/>
          </w:rPr>
          <w:t>Unit System</w:t>
        </w:r>
        <w:r w:rsidR="00902B45">
          <w:rPr>
            <w:noProof/>
            <w:webHidden/>
          </w:rPr>
          <w:tab/>
        </w:r>
        <w:r w:rsidR="00902B45">
          <w:rPr>
            <w:noProof/>
            <w:webHidden/>
          </w:rPr>
          <w:fldChar w:fldCharType="begin"/>
        </w:r>
        <w:r w:rsidR="00902B45">
          <w:rPr>
            <w:noProof/>
            <w:webHidden/>
          </w:rPr>
          <w:instrText xml:space="preserve"> PAGEREF _Toc130981479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3E672C9F" w14:textId="1100AA54" w:rsidR="00902B45" w:rsidRDefault="00000000">
      <w:pPr>
        <w:pStyle w:val="Verzeichnis2"/>
        <w:rPr>
          <w:rFonts w:asciiTheme="minorHAnsi" w:eastAsiaTheme="minorEastAsia" w:hAnsiTheme="minorHAnsi" w:cstheme="minorBidi"/>
          <w:b w:val="0"/>
          <w:noProof/>
          <w:lang w:val="de-DE" w:eastAsia="de-DE"/>
        </w:rPr>
      </w:pPr>
      <w:hyperlink w:anchor="_Toc130981480" w:history="1">
        <w:r w:rsidR="00902B45" w:rsidRPr="004101D2">
          <w:rPr>
            <w:rStyle w:val="Hyperlink"/>
            <w:noProof/>
          </w:rPr>
          <w:t>7.3</w:t>
        </w:r>
        <w:r w:rsidR="00902B45">
          <w:rPr>
            <w:rFonts w:asciiTheme="minorHAnsi" w:eastAsiaTheme="minorEastAsia" w:hAnsiTheme="minorHAnsi" w:cstheme="minorBidi"/>
            <w:b w:val="0"/>
            <w:noProof/>
            <w:lang w:val="de-DE" w:eastAsia="de-DE"/>
          </w:rPr>
          <w:tab/>
        </w:r>
        <w:r w:rsidR="00902B45" w:rsidRPr="004101D2">
          <w:rPr>
            <w:rStyle w:val="Hyperlink"/>
            <w:noProof/>
          </w:rPr>
          <w:t>Application, User and Process Specific Data</w:t>
        </w:r>
        <w:r w:rsidR="00902B45">
          <w:rPr>
            <w:noProof/>
            <w:webHidden/>
          </w:rPr>
          <w:tab/>
        </w:r>
        <w:r w:rsidR="00902B45">
          <w:rPr>
            <w:noProof/>
            <w:webHidden/>
          </w:rPr>
          <w:fldChar w:fldCharType="begin"/>
        </w:r>
        <w:r w:rsidR="00902B45">
          <w:rPr>
            <w:noProof/>
            <w:webHidden/>
          </w:rPr>
          <w:instrText xml:space="preserve"> PAGEREF _Toc130981480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1727B7FD" w14:textId="61A47C6B" w:rsidR="00902B45" w:rsidRDefault="00000000">
      <w:pPr>
        <w:pStyle w:val="Verzeichnis3"/>
        <w:rPr>
          <w:rFonts w:asciiTheme="minorHAnsi" w:eastAsiaTheme="minorEastAsia" w:hAnsiTheme="minorHAnsi" w:cstheme="minorBidi"/>
          <w:b w:val="0"/>
          <w:noProof/>
          <w:lang w:val="de-DE" w:eastAsia="de-DE"/>
        </w:rPr>
      </w:pPr>
      <w:hyperlink w:anchor="_Toc130981481" w:history="1">
        <w:r w:rsidR="00902B45" w:rsidRPr="004101D2">
          <w:rPr>
            <w:rStyle w:val="Hyperlink"/>
            <w:noProof/>
          </w:rPr>
          <w:t>7.3.1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_Toc130981481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69CA31C9" w14:textId="5D33DEA8" w:rsidR="00902B45" w:rsidRDefault="00000000">
      <w:pPr>
        <w:pStyle w:val="Verzeichnis3"/>
        <w:rPr>
          <w:rFonts w:asciiTheme="minorHAnsi" w:eastAsiaTheme="minorEastAsia" w:hAnsiTheme="minorHAnsi" w:cstheme="minorBidi"/>
          <w:b w:val="0"/>
          <w:noProof/>
          <w:lang w:val="de-DE" w:eastAsia="de-DE"/>
        </w:rPr>
      </w:pPr>
      <w:hyperlink w:anchor="_Toc130981482" w:history="1">
        <w:r w:rsidR="00902B45" w:rsidRPr="004101D2">
          <w:rPr>
            <w:rStyle w:val="Hyperlink"/>
            <w:noProof/>
          </w:rPr>
          <w:t>7.3.2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User Specific Data </w:t>
        </w:r>
        <w:r w:rsidR="00902B45" w:rsidRPr="004101D2">
          <w:rPr>
            <w:rStyle w:val="Hyperlink"/>
            <w:rFonts w:ascii="Courier New" w:hAnsi="Courier New"/>
            <w:noProof/>
          </w:rPr>
          <w:t>&lt;appdata/&gt;</w:t>
        </w:r>
        <w:r w:rsidR="00902B45">
          <w:rPr>
            <w:noProof/>
            <w:webHidden/>
          </w:rPr>
          <w:tab/>
        </w:r>
        <w:r w:rsidR="00902B45">
          <w:rPr>
            <w:noProof/>
            <w:webHidden/>
          </w:rPr>
          <w:fldChar w:fldCharType="begin"/>
        </w:r>
        <w:r w:rsidR="00902B45">
          <w:rPr>
            <w:noProof/>
            <w:webHidden/>
          </w:rPr>
          <w:instrText xml:space="preserve"> PAGEREF _Toc130981482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0CE4D3CC" w14:textId="39EE9CC0" w:rsidR="00902B45" w:rsidRDefault="00000000">
      <w:pPr>
        <w:pStyle w:val="Verzeichnis3"/>
        <w:rPr>
          <w:rFonts w:asciiTheme="minorHAnsi" w:eastAsiaTheme="minorEastAsia" w:hAnsiTheme="minorHAnsi" w:cstheme="minorBidi"/>
          <w:b w:val="0"/>
          <w:noProof/>
          <w:lang w:val="de-DE" w:eastAsia="de-DE"/>
        </w:rPr>
      </w:pPr>
      <w:hyperlink w:anchor="_Toc130981483" w:history="1">
        <w:r w:rsidR="00902B45" w:rsidRPr="004101D2">
          <w:rPr>
            <w:rStyle w:val="Hyperlink"/>
            <w:noProof/>
          </w:rPr>
          <w:t>7.3.3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Finite Element Specific Data </w:t>
        </w:r>
        <w:r w:rsidR="00902B45" w:rsidRPr="004101D2">
          <w:rPr>
            <w:rStyle w:val="Hyperlink"/>
            <w:rFonts w:ascii="Courier New"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_Toc130981483 \h </w:instrText>
        </w:r>
        <w:r w:rsidR="00902B45">
          <w:rPr>
            <w:noProof/>
            <w:webHidden/>
          </w:rPr>
        </w:r>
        <w:r w:rsidR="00902B45">
          <w:rPr>
            <w:noProof/>
            <w:webHidden/>
          </w:rPr>
          <w:fldChar w:fldCharType="separate"/>
        </w:r>
        <w:r w:rsidR="00F558BD">
          <w:rPr>
            <w:noProof/>
            <w:webHidden/>
          </w:rPr>
          <w:t>11</w:t>
        </w:r>
        <w:r w:rsidR="00902B45">
          <w:rPr>
            <w:noProof/>
            <w:webHidden/>
          </w:rPr>
          <w:fldChar w:fldCharType="end"/>
        </w:r>
      </w:hyperlink>
    </w:p>
    <w:p w14:paraId="419E028A" w14:textId="2F247FC1" w:rsidR="00902B45" w:rsidRDefault="00000000">
      <w:pPr>
        <w:pStyle w:val="Verzeichnis2"/>
        <w:rPr>
          <w:rFonts w:asciiTheme="minorHAnsi" w:eastAsiaTheme="minorEastAsia" w:hAnsiTheme="minorHAnsi" w:cstheme="minorBidi"/>
          <w:b w:val="0"/>
          <w:noProof/>
          <w:lang w:val="de-DE" w:eastAsia="de-DE"/>
        </w:rPr>
      </w:pPr>
      <w:hyperlink w:anchor="_Toc130981484" w:history="1">
        <w:r w:rsidR="00902B45" w:rsidRPr="004101D2">
          <w:rPr>
            <w:rStyle w:val="Hyperlink"/>
            <w:noProof/>
          </w:rPr>
          <w:t>7.4</w:t>
        </w:r>
        <w:r w:rsidR="00902B45">
          <w:rPr>
            <w:rFonts w:asciiTheme="minorHAnsi" w:eastAsiaTheme="minorEastAsia" w:hAnsiTheme="minorHAnsi" w:cstheme="minorBidi"/>
            <w:b w:val="0"/>
            <w:noProof/>
            <w:lang w:val="de-DE" w:eastAsia="de-DE"/>
          </w:rPr>
          <w:tab/>
        </w:r>
        <w:r w:rsidR="00902B45" w:rsidRPr="004101D2">
          <w:rPr>
            <w:rStyle w:val="Hyperlink"/>
            <w:noProof/>
          </w:rPr>
          <w:t>Connection Data &lt;connection_group/&gt;</w:t>
        </w:r>
        <w:r w:rsidR="00902B45">
          <w:rPr>
            <w:noProof/>
            <w:webHidden/>
          </w:rPr>
          <w:tab/>
        </w:r>
        <w:r w:rsidR="00902B45">
          <w:rPr>
            <w:noProof/>
            <w:webHidden/>
          </w:rPr>
          <w:fldChar w:fldCharType="begin"/>
        </w:r>
        <w:r w:rsidR="00902B45">
          <w:rPr>
            <w:noProof/>
            <w:webHidden/>
          </w:rPr>
          <w:instrText xml:space="preserve"> PAGEREF _Toc130981484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65D44245" w14:textId="61E7373E" w:rsidR="00902B45" w:rsidRDefault="00000000">
      <w:pPr>
        <w:pStyle w:val="Verzeichnis3"/>
        <w:rPr>
          <w:rFonts w:asciiTheme="minorHAnsi" w:eastAsiaTheme="minorEastAsia" w:hAnsiTheme="minorHAnsi" w:cstheme="minorBidi"/>
          <w:b w:val="0"/>
          <w:noProof/>
          <w:lang w:val="de-DE" w:eastAsia="de-DE"/>
        </w:rPr>
      </w:pPr>
      <w:hyperlink w:anchor="_Toc130981485" w:history="1">
        <w:r w:rsidR="00902B45" w:rsidRPr="004101D2">
          <w:rPr>
            <w:rStyle w:val="Hyperlink"/>
            <w:noProof/>
          </w:rPr>
          <w:t>7.4.1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_Toc130981485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1AFF3E9D" w14:textId="5AD61416" w:rsidR="00902B45" w:rsidRDefault="00000000">
      <w:pPr>
        <w:pStyle w:val="Verzeichnis3"/>
        <w:rPr>
          <w:rFonts w:asciiTheme="minorHAnsi" w:eastAsiaTheme="minorEastAsia" w:hAnsiTheme="minorHAnsi" w:cstheme="minorBidi"/>
          <w:b w:val="0"/>
          <w:noProof/>
          <w:lang w:val="de-DE" w:eastAsia="de-DE"/>
        </w:rPr>
      </w:pPr>
      <w:hyperlink w:anchor="_Toc130981486" w:history="1">
        <w:r w:rsidR="00902B45" w:rsidRPr="004101D2">
          <w:rPr>
            <w:rStyle w:val="Hyperlink"/>
            <w:noProof/>
          </w:rPr>
          <w:t>7.4.2</w:t>
        </w:r>
        <w:r w:rsidR="00902B45">
          <w:rPr>
            <w:rFonts w:asciiTheme="minorHAnsi" w:eastAsiaTheme="minorEastAsia" w:hAnsiTheme="minorHAnsi" w:cstheme="minorBidi"/>
            <w:b w:val="0"/>
            <w:noProof/>
            <w:lang w:val="de-DE" w:eastAsia="de-DE"/>
          </w:rPr>
          <w:tab/>
        </w:r>
        <w:r w:rsidR="00902B45" w:rsidRPr="004101D2">
          <w:rPr>
            <w:rStyle w:val="Hyperlink"/>
            <w:noProof/>
          </w:rPr>
          <w:t>Connected Objects</w:t>
        </w:r>
        <w:r w:rsidR="00902B45">
          <w:rPr>
            <w:noProof/>
            <w:webHidden/>
          </w:rPr>
          <w:tab/>
        </w:r>
        <w:r w:rsidR="00902B45">
          <w:rPr>
            <w:noProof/>
            <w:webHidden/>
          </w:rPr>
          <w:fldChar w:fldCharType="begin"/>
        </w:r>
        <w:r w:rsidR="00902B45">
          <w:rPr>
            <w:noProof/>
            <w:webHidden/>
          </w:rPr>
          <w:instrText xml:space="preserve"> PAGEREF _Toc130981486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4D11D5F1" w14:textId="250DAC41" w:rsidR="00902B45" w:rsidRDefault="00000000">
      <w:pPr>
        <w:pStyle w:val="Verzeichnis3"/>
        <w:rPr>
          <w:rFonts w:asciiTheme="minorHAnsi" w:eastAsiaTheme="minorEastAsia" w:hAnsiTheme="minorHAnsi" w:cstheme="minorBidi"/>
          <w:b w:val="0"/>
          <w:noProof/>
          <w:lang w:val="de-DE" w:eastAsia="de-DE"/>
        </w:rPr>
      </w:pPr>
      <w:hyperlink w:anchor="_Toc130981487" w:history="1">
        <w:r w:rsidR="00902B45" w:rsidRPr="004101D2">
          <w:rPr>
            <w:rStyle w:val="Hyperlink"/>
            <w:noProof/>
          </w:rPr>
          <w:t>7.4.3</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_Toc130981487 \h </w:instrText>
        </w:r>
        <w:r w:rsidR="00902B45">
          <w:rPr>
            <w:noProof/>
            <w:webHidden/>
          </w:rPr>
        </w:r>
        <w:r w:rsidR="00902B45">
          <w:rPr>
            <w:noProof/>
            <w:webHidden/>
          </w:rPr>
          <w:fldChar w:fldCharType="separate"/>
        </w:r>
        <w:r w:rsidR="00F558BD">
          <w:rPr>
            <w:noProof/>
            <w:webHidden/>
          </w:rPr>
          <w:t>19</w:t>
        </w:r>
        <w:r w:rsidR="00902B45">
          <w:rPr>
            <w:noProof/>
            <w:webHidden/>
          </w:rPr>
          <w:fldChar w:fldCharType="end"/>
        </w:r>
      </w:hyperlink>
    </w:p>
    <w:p w14:paraId="40494E46" w14:textId="4C70091C" w:rsidR="00902B45" w:rsidRDefault="00000000">
      <w:pPr>
        <w:pStyle w:val="Verzeichnis3"/>
        <w:rPr>
          <w:rFonts w:asciiTheme="minorHAnsi" w:eastAsiaTheme="minorEastAsia" w:hAnsiTheme="minorHAnsi" w:cstheme="minorBidi"/>
          <w:b w:val="0"/>
          <w:noProof/>
          <w:lang w:val="de-DE" w:eastAsia="de-DE"/>
        </w:rPr>
      </w:pPr>
      <w:hyperlink w:anchor="_Toc130981488" w:history="1">
        <w:r w:rsidR="00902B45" w:rsidRPr="004101D2">
          <w:rPr>
            <w:rStyle w:val="Hyperlink"/>
            <w:noProof/>
          </w:rPr>
          <w:t>7.4.4</w:t>
        </w:r>
        <w:r w:rsidR="00902B45">
          <w:rPr>
            <w:rFonts w:asciiTheme="minorHAnsi" w:eastAsiaTheme="minorEastAsia" w:hAnsiTheme="minorHAnsi" w:cstheme="minorBidi"/>
            <w:b w:val="0"/>
            <w:noProof/>
            <w:lang w:val="de-DE" w:eastAsia="de-DE"/>
          </w:rPr>
          <w:tab/>
        </w:r>
        <w:r w:rsidR="00902B45" w:rsidRPr="004101D2">
          <w:rPr>
            <w:rStyle w:val="Hyperlink"/>
            <w:noProof/>
          </w:rPr>
          <w:t>Joints</w:t>
        </w:r>
        <w:r w:rsidR="00902B45">
          <w:rPr>
            <w:noProof/>
            <w:webHidden/>
          </w:rPr>
          <w:tab/>
        </w:r>
        <w:r w:rsidR="00902B45">
          <w:rPr>
            <w:noProof/>
            <w:webHidden/>
          </w:rPr>
          <w:fldChar w:fldCharType="begin"/>
        </w:r>
        <w:r w:rsidR="00902B45">
          <w:rPr>
            <w:noProof/>
            <w:webHidden/>
          </w:rPr>
          <w:instrText xml:space="preserve"> PAGEREF _Toc130981488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74CB775" w14:textId="6C321446" w:rsidR="00902B45" w:rsidRDefault="00000000">
      <w:pPr>
        <w:pStyle w:val="Verzeichnis2"/>
        <w:rPr>
          <w:rFonts w:asciiTheme="minorHAnsi" w:eastAsiaTheme="minorEastAsia" w:hAnsiTheme="minorHAnsi" w:cstheme="minorBidi"/>
          <w:b w:val="0"/>
          <w:noProof/>
          <w:lang w:val="de-DE" w:eastAsia="de-DE"/>
        </w:rPr>
      </w:pPr>
      <w:hyperlink w:anchor="_Toc130981489" w:history="1">
        <w:r w:rsidR="00902B45" w:rsidRPr="004101D2">
          <w:rPr>
            <w:rStyle w:val="Hyperlink"/>
            <w:noProof/>
          </w:rPr>
          <w:t>7.5</w:t>
        </w:r>
        <w:r w:rsidR="00902B45">
          <w:rPr>
            <w:rFonts w:asciiTheme="minorHAnsi" w:eastAsiaTheme="minorEastAsia" w:hAnsiTheme="minorHAnsi" w:cstheme="minorBidi"/>
            <w:b w:val="0"/>
            <w:noProof/>
            <w:lang w:val="de-DE" w:eastAsia="de-DE"/>
          </w:rPr>
          <w:tab/>
        </w:r>
        <w:r w:rsidR="00902B45" w:rsidRPr="004101D2">
          <w:rPr>
            <w:rStyle w:val="Hyperlink"/>
            <w:noProof/>
          </w:rPr>
          <w:t>A Minimalistic Example of a χMCF file</w:t>
        </w:r>
        <w:r w:rsidR="00902B45">
          <w:rPr>
            <w:noProof/>
            <w:webHidden/>
          </w:rPr>
          <w:tab/>
        </w:r>
        <w:r w:rsidR="00902B45">
          <w:rPr>
            <w:noProof/>
            <w:webHidden/>
          </w:rPr>
          <w:fldChar w:fldCharType="begin"/>
        </w:r>
        <w:r w:rsidR="00902B45">
          <w:rPr>
            <w:noProof/>
            <w:webHidden/>
          </w:rPr>
          <w:instrText xml:space="preserve"> PAGEREF _Toc130981489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3526F027" w14:textId="446BA281" w:rsidR="00902B45" w:rsidRDefault="00000000">
      <w:pPr>
        <w:pStyle w:val="Verzeichnis2"/>
        <w:rPr>
          <w:rFonts w:asciiTheme="minorHAnsi" w:eastAsiaTheme="minorEastAsia" w:hAnsiTheme="minorHAnsi" w:cstheme="minorBidi"/>
          <w:b w:val="0"/>
          <w:noProof/>
          <w:lang w:val="de-DE" w:eastAsia="de-DE"/>
        </w:rPr>
      </w:pPr>
      <w:hyperlink w:anchor="_Toc130981490" w:history="1">
        <w:r w:rsidR="00902B45" w:rsidRPr="004101D2">
          <w:rPr>
            <w:rStyle w:val="Hyperlink"/>
            <w:noProof/>
          </w:rPr>
          <w:t>7.6</w:t>
        </w:r>
        <w:r w:rsidR="00902B45">
          <w:rPr>
            <w:rFonts w:asciiTheme="minorHAnsi" w:eastAsiaTheme="minorEastAsia" w:hAnsiTheme="minorHAnsi" w:cstheme="minorBidi"/>
            <w:b w:val="0"/>
            <w:noProof/>
            <w:lang w:val="de-DE" w:eastAsia="de-DE"/>
          </w:rPr>
          <w:tab/>
        </w:r>
        <w:r w:rsidR="00902B45" w:rsidRPr="004101D2">
          <w:rPr>
            <w:rStyle w:val="Hyperlink"/>
            <w:noProof/>
          </w:rPr>
          <w:t>XML Schema Definition</w:t>
        </w:r>
        <w:r w:rsidR="00902B45">
          <w:rPr>
            <w:noProof/>
            <w:webHidden/>
          </w:rPr>
          <w:tab/>
        </w:r>
        <w:r w:rsidR="00902B45">
          <w:rPr>
            <w:noProof/>
            <w:webHidden/>
          </w:rPr>
          <w:fldChar w:fldCharType="begin"/>
        </w:r>
        <w:r w:rsidR="00902B45">
          <w:rPr>
            <w:noProof/>
            <w:webHidden/>
          </w:rPr>
          <w:instrText xml:space="preserve"> PAGEREF _Toc130981490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1D7CA2E" w14:textId="48F6DC81" w:rsidR="00902B45" w:rsidRDefault="00000000">
      <w:pPr>
        <w:pStyle w:val="Verzeichnis1"/>
        <w:rPr>
          <w:rFonts w:asciiTheme="minorHAnsi" w:eastAsiaTheme="minorEastAsia" w:hAnsiTheme="minorHAnsi" w:cstheme="minorBidi"/>
          <w:b w:val="0"/>
          <w:noProof/>
          <w:lang w:val="de-DE" w:eastAsia="de-DE"/>
        </w:rPr>
      </w:pPr>
      <w:hyperlink w:anchor="_Toc130981491" w:history="1">
        <w:r w:rsidR="00902B45" w:rsidRPr="004101D2">
          <w:rPr>
            <w:rStyle w:val="Hyperlink"/>
            <w:noProof/>
          </w:rPr>
          <w:t>8</w:t>
        </w:r>
        <w:r w:rsidR="00902B45">
          <w:rPr>
            <w:rFonts w:asciiTheme="minorHAnsi" w:eastAsiaTheme="minorEastAsia" w:hAnsiTheme="minorHAnsi" w:cstheme="minorBidi"/>
            <w:b w:val="0"/>
            <w:noProof/>
            <w:lang w:val="de-DE" w:eastAsia="de-DE"/>
          </w:rPr>
          <w:tab/>
        </w:r>
        <w:r w:rsidR="00902B45" w:rsidRPr="004101D2">
          <w:rPr>
            <w:rStyle w:val="Hyperlink"/>
            <w:noProof/>
          </w:rPr>
          <w:t>Data Common to any Connection</w:t>
        </w:r>
        <w:r w:rsidR="00902B45">
          <w:rPr>
            <w:noProof/>
            <w:webHidden/>
          </w:rPr>
          <w:tab/>
        </w:r>
        <w:r w:rsidR="00902B45">
          <w:rPr>
            <w:noProof/>
            <w:webHidden/>
          </w:rPr>
          <w:fldChar w:fldCharType="begin"/>
        </w:r>
        <w:r w:rsidR="00902B45">
          <w:rPr>
            <w:noProof/>
            <w:webHidden/>
          </w:rPr>
          <w:instrText xml:space="preserve"> PAGEREF _Toc130981491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742186" w14:textId="69F4082F" w:rsidR="00902B45" w:rsidRDefault="00000000">
      <w:pPr>
        <w:pStyle w:val="Verzeichnis2"/>
        <w:rPr>
          <w:rFonts w:asciiTheme="minorHAnsi" w:eastAsiaTheme="minorEastAsia" w:hAnsiTheme="minorHAnsi" w:cstheme="minorBidi"/>
          <w:b w:val="0"/>
          <w:noProof/>
          <w:lang w:val="de-DE" w:eastAsia="de-DE"/>
        </w:rPr>
      </w:pPr>
      <w:hyperlink w:anchor="_Toc130981492" w:history="1">
        <w:r w:rsidR="00902B45" w:rsidRPr="004101D2">
          <w:rPr>
            <w:rStyle w:val="Hyperlink"/>
            <w:noProof/>
          </w:rPr>
          <w:t>8.1</w:t>
        </w:r>
        <w:r w:rsidR="00902B45">
          <w:rPr>
            <w:rFonts w:asciiTheme="minorHAnsi" w:eastAsiaTheme="minorEastAsia" w:hAnsiTheme="minorHAnsi" w:cstheme="minorBidi"/>
            <w:b w:val="0"/>
            <w:noProof/>
            <w:lang w:val="de-DE" w:eastAsia="de-DE"/>
          </w:rPr>
          <w:tab/>
        </w:r>
        <w:r w:rsidR="00902B45" w:rsidRPr="004101D2">
          <w:rPr>
            <w:rStyle w:val="Hyperlink"/>
            <w:noProof/>
          </w:rPr>
          <w:t>Indices and their properties</w:t>
        </w:r>
        <w:r w:rsidR="00902B45">
          <w:rPr>
            <w:noProof/>
            <w:webHidden/>
          </w:rPr>
          <w:tab/>
        </w:r>
        <w:r w:rsidR="00902B45">
          <w:rPr>
            <w:noProof/>
            <w:webHidden/>
          </w:rPr>
          <w:fldChar w:fldCharType="begin"/>
        </w:r>
        <w:r w:rsidR="00902B45">
          <w:rPr>
            <w:noProof/>
            <w:webHidden/>
          </w:rPr>
          <w:instrText xml:space="preserve"> PAGEREF _Toc130981492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0836F138" w14:textId="39116FAE" w:rsidR="00902B45" w:rsidRDefault="00000000">
      <w:pPr>
        <w:pStyle w:val="Verzeichnis2"/>
        <w:rPr>
          <w:rFonts w:asciiTheme="minorHAnsi" w:eastAsiaTheme="minorEastAsia" w:hAnsiTheme="minorHAnsi" w:cstheme="minorBidi"/>
          <w:b w:val="0"/>
          <w:noProof/>
          <w:lang w:val="de-DE" w:eastAsia="de-DE"/>
        </w:rPr>
      </w:pPr>
      <w:hyperlink w:anchor="_Toc130981493" w:history="1">
        <w:r w:rsidR="00902B45" w:rsidRPr="004101D2">
          <w:rPr>
            <w:rStyle w:val="Hyperlink"/>
            <w:noProof/>
          </w:rPr>
          <w:t>8.2</w:t>
        </w:r>
        <w:r w:rsidR="00902B45">
          <w:rPr>
            <w:rFonts w:asciiTheme="minorHAnsi" w:eastAsiaTheme="minorEastAsia" w:hAnsiTheme="minorHAnsi" w:cstheme="minorBidi"/>
            <w:b w:val="0"/>
            <w:noProof/>
            <w:lang w:val="de-DE" w:eastAsia="de-DE"/>
          </w:rPr>
          <w:tab/>
        </w:r>
        <w:r w:rsidR="00902B45" w:rsidRPr="004101D2">
          <w:rPr>
            <w:rStyle w:val="Hyperlink"/>
            <w:noProof/>
          </w:rPr>
          <w:t>Connection Referencing</w:t>
        </w:r>
        <w:r w:rsidR="00902B45">
          <w:rPr>
            <w:noProof/>
            <w:webHidden/>
          </w:rPr>
          <w:tab/>
        </w:r>
        <w:r w:rsidR="00902B45">
          <w:rPr>
            <w:noProof/>
            <w:webHidden/>
          </w:rPr>
          <w:fldChar w:fldCharType="begin"/>
        </w:r>
        <w:r w:rsidR="00902B45">
          <w:rPr>
            <w:noProof/>
            <w:webHidden/>
          </w:rPr>
          <w:instrText xml:space="preserve"> PAGEREF _Toc130981493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D09529" w14:textId="3B4C63B1" w:rsidR="00902B45" w:rsidRDefault="00000000">
      <w:pPr>
        <w:pStyle w:val="Verzeichnis3"/>
        <w:rPr>
          <w:rFonts w:asciiTheme="minorHAnsi" w:eastAsiaTheme="minorEastAsia" w:hAnsiTheme="minorHAnsi" w:cstheme="minorBidi"/>
          <w:b w:val="0"/>
          <w:noProof/>
          <w:lang w:val="de-DE" w:eastAsia="de-DE"/>
        </w:rPr>
      </w:pPr>
      <w:hyperlink w:anchor="_Toc130981494" w:history="1">
        <w:r w:rsidR="00902B45" w:rsidRPr="004101D2">
          <w:rPr>
            <w:rStyle w:val="Hyperlink"/>
            <w:noProof/>
          </w:rPr>
          <w:t>8.2.1</w:t>
        </w:r>
        <w:r w:rsidR="00902B45">
          <w:rPr>
            <w:rFonts w:asciiTheme="minorHAnsi" w:eastAsiaTheme="minorEastAsia" w:hAnsiTheme="minorHAnsi" w:cstheme="minorBidi"/>
            <w:b w:val="0"/>
            <w:noProof/>
            <w:lang w:val="de-DE" w:eastAsia="de-DE"/>
          </w:rPr>
          <w:tab/>
        </w:r>
        <w:r w:rsidR="00902B45" w:rsidRPr="004101D2">
          <w:rPr>
            <w:rStyle w:val="Hyperlink"/>
            <w:noProof/>
          </w:rPr>
          <w:t>Need for Referencing</w:t>
        </w:r>
        <w:r w:rsidR="00902B45">
          <w:rPr>
            <w:noProof/>
            <w:webHidden/>
          </w:rPr>
          <w:tab/>
        </w:r>
        <w:r w:rsidR="00902B45">
          <w:rPr>
            <w:noProof/>
            <w:webHidden/>
          </w:rPr>
          <w:fldChar w:fldCharType="begin"/>
        </w:r>
        <w:r w:rsidR="00902B45">
          <w:rPr>
            <w:noProof/>
            <w:webHidden/>
          </w:rPr>
          <w:instrText xml:space="preserve"> PAGEREF _Toc130981494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62F718FD" w14:textId="2199D2C9" w:rsidR="00902B45" w:rsidRDefault="00000000">
      <w:pPr>
        <w:pStyle w:val="Verzeichnis3"/>
        <w:rPr>
          <w:rFonts w:asciiTheme="minorHAnsi" w:eastAsiaTheme="minorEastAsia" w:hAnsiTheme="minorHAnsi" w:cstheme="minorBidi"/>
          <w:b w:val="0"/>
          <w:noProof/>
          <w:lang w:val="de-DE" w:eastAsia="de-DE"/>
        </w:rPr>
      </w:pPr>
      <w:hyperlink w:anchor="_Toc130981495" w:history="1">
        <w:r w:rsidR="00902B45" w:rsidRPr="004101D2">
          <w:rPr>
            <w:rStyle w:val="Hyperlink"/>
            <w:noProof/>
          </w:rPr>
          <w:t>8.2.2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label</w:t>
        </w:r>
        <w:r w:rsidR="00902B45">
          <w:rPr>
            <w:noProof/>
            <w:webHidden/>
          </w:rPr>
          <w:tab/>
        </w:r>
        <w:r w:rsidR="00902B45">
          <w:rPr>
            <w:noProof/>
            <w:webHidden/>
          </w:rPr>
          <w:fldChar w:fldCharType="begin"/>
        </w:r>
        <w:r w:rsidR="00902B45">
          <w:rPr>
            <w:noProof/>
            <w:webHidden/>
          </w:rPr>
          <w:instrText xml:space="preserve"> PAGEREF _Toc130981495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C868C9C" w14:textId="798F4D6B" w:rsidR="00902B45" w:rsidRDefault="00000000">
      <w:pPr>
        <w:pStyle w:val="Verzeichnis3"/>
        <w:rPr>
          <w:rFonts w:asciiTheme="minorHAnsi" w:eastAsiaTheme="minorEastAsia" w:hAnsiTheme="minorHAnsi" w:cstheme="minorBidi"/>
          <w:b w:val="0"/>
          <w:noProof/>
          <w:lang w:val="de-DE" w:eastAsia="de-DE"/>
        </w:rPr>
      </w:pPr>
      <w:hyperlink w:anchor="_Toc130981496" w:history="1">
        <w:r w:rsidR="00902B45" w:rsidRPr="004101D2">
          <w:rPr>
            <w:rStyle w:val="Hyperlink"/>
            <w:noProof/>
          </w:rPr>
          <w:t>8.2.3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ident</w:t>
        </w:r>
        <w:r w:rsidR="00902B45">
          <w:rPr>
            <w:noProof/>
            <w:webHidden/>
          </w:rPr>
          <w:tab/>
        </w:r>
        <w:r w:rsidR="00902B45">
          <w:rPr>
            <w:noProof/>
            <w:webHidden/>
          </w:rPr>
          <w:fldChar w:fldCharType="begin"/>
        </w:r>
        <w:r w:rsidR="00902B45">
          <w:rPr>
            <w:noProof/>
            <w:webHidden/>
          </w:rPr>
          <w:instrText xml:space="preserve"> PAGEREF _Toc130981496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10CD0954" w14:textId="752E9A8F" w:rsidR="00902B45" w:rsidRDefault="00000000">
      <w:pPr>
        <w:pStyle w:val="Verzeichnis2"/>
        <w:rPr>
          <w:rFonts w:asciiTheme="minorHAnsi" w:eastAsiaTheme="minorEastAsia" w:hAnsiTheme="minorHAnsi" w:cstheme="minorBidi"/>
          <w:b w:val="0"/>
          <w:noProof/>
          <w:lang w:val="de-DE" w:eastAsia="de-DE"/>
        </w:rPr>
      </w:pPr>
      <w:hyperlink w:anchor="_Toc130981497" w:history="1">
        <w:r w:rsidR="00902B45" w:rsidRPr="004101D2">
          <w:rPr>
            <w:rStyle w:val="Hyperlink"/>
            <w:noProof/>
          </w:rPr>
          <w:t>8.3</w:t>
        </w:r>
        <w:r w:rsidR="00902B45">
          <w:rPr>
            <w:rFonts w:asciiTheme="minorHAnsi" w:eastAsiaTheme="minorEastAsia" w:hAnsiTheme="minorHAnsi" w:cstheme="minorBidi"/>
            <w:b w:val="0"/>
            <w:noProof/>
            <w:lang w:val="de-DE" w:eastAsia="de-DE"/>
          </w:rPr>
          <w:tab/>
        </w:r>
        <w:r w:rsidR="00902B45" w:rsidRPr="004101D2">
          <w:rPr>
            <w:rStyle w:val="Hyperlink"/>
            <w:noProof/>
          </w:rPr>
          <w:t>Dimensions and Coordinates</w:t>
        </w:r>
        <w:r w:rsidR="00902B45">
          <w:rPr>
            <w:noProof/>
            <w:webHidden/>
          </w:rPr>
          <w:tab/>
        </w:r>
        <w:r w:rsidR="00902B45">
          <w:rPr>
            <w:noProof/>
            <w:webHidden/>
          </w:rPr>
          <w:fldChar w:fldCharType="begin"/>
        </w:r>
        <w:r w:rsidR="00902B45">
          <w:rPr>
            <w:noProof/>
            <w:webHidden/>
          </w:rPr>
          <w:instrText xml:space="preserve"> PAGEREF _Toc130981497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24EB8806" w14:textId="60FDF7AD" w:rsidR="00902B45" w:rsidRDefault="00000000">
      <w:pPr>
        <w:pStyle w:val="Verzeichnis2"/>
        <w:rPr>
          <w:rFonts w:asciiTheme="minorHAnsi" w:eastAsiaTheme="minorEastAsia" w:hAnsiTheme="minorHAnsi" w:cstheme="minorBidi"/>
          <w:b w:val="0"/>
          <w:noProof/>
          <w:lang w:val="de-DE" w:eastAsia="de-DE"/>
        </w:rPr>
      </w:pPr>
      <w:hyperlink w:anchor="_Toc130981498" w:history="1">
        <w:r w:rsidR="00902B45" w:rsidRPr="004101D2">
          <w:rPr>
            <w:rStyle w:val="Hyperlink"/>
            <w:noProof/>
          </w:rPr>
          <w:t>8.4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quality_control</w:t>
        </w:r>
        <w:r w:rsidR="00902B45">
          <w:rPr>
            <w:noProof/>
            <w:webHidden/>
          </w:rPr>
          <w:tab/>
        </w:r>
        <w:r w:rsidR="00902B45">
          <w:rPr>
            <w:noProof/>
            <w:webHidden/>
          </w:rPr>
          <w:fldChar w:fldCharType="begin"/>
        </w:r>
        <w:r w:rsidR="00902B45">
          <w:rPr>
            <w:noProof/>
            <w:webHidden/>
          </w:rPr>
          <w:instrText xml:space="preserve"> PAGEREF _Toc130981498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7ACE23F8" w14:textId="2C290EAB" w:rsidR="00902B45" w:rsidRDefault="00000000">
      <w:pPr>
        <w:pStyle w:val="Verzeichnis2"/>
        <w:rPr>
          <w:rFonts w:asciiTheme="minorHAnsi" w:eastAsiaTheme="minorEastAsia" w:hAnsiTheme="minorHAnsi" w:cstheme="minorBidi"/>
          <w:b w:val="0"/>
          <w:noProof/>
          <w:lang w:val="de-DE" w:eastAsia="de-DE"/>
        </w:rPr>
      </w:pPr>
      <w:hyperlink w:anchor="_Toc130981499" w:history="1">
        <w:r w:rsidR="00902B45" w:rsidRPr="004101D2">
          <w:rPr>
            <w:rStyle w:val="Hyperlink"/>
            <w:noProof/>
          </w:rPr>
          <w:t>8.5</w:t>
        </w:r>
        <w:r w:rsidR="00902B45">
          <w:rPr>
            <w:rFonts w:asciiTheme="minorHAnsi" w:eastAsiaTheme="minorEastAsia" w:hAnsiTheme="minorHAnsi" w:cstheme="minorBidi"/>
            <w:b w:val="0"/>
            <w:noProof/>
            <w:lang w:val="de-DE" w:eastAsia="de-DE"/>
          </w:rPr>
          <w:tab/>
        </w:r>
        <w:r w:rsidR="00902B45" w:rsidRPr="004101D2">
          <w:rPr>
            <w:rStyle w:val="Hyperlink"/>
            <w:noProof/>
          </w:rPr>
          <w:t>Custom Attributes list</w:t>
        </w:r>
        <w:r w:rsidR="00902B45">
          <w:rPr>
            <w:noProof/>
            <w:webHidden/>
          </w:rPr>
          <w:tab/>
        </w:r>
        <w:r w:rsidR="00902B45">
          <w:rPr>
            <w:noProof/>
            <w:webHidden/>
          </w:rPr>
          <w:fldChar w:fldCharType="begin"/>
        </w:r>
        <w:r w:rsidR="00902B45">
          <w:rPr>
            <w:noProof/>
            <w:webHidden/>
          </w:rPr>
          <w:instrText xml:space="preserve"> PAGEREF _Toc130981499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5146E079" w14:textId="1891A620" w:rsidR="00902B45" w:rsidRDefault="00000000">
      <w:pPr>
        <w:pStyle w:val="Verzeichnis2"/>
        <w:rPr>
          <w:rFonts w:asciiTheme="minorHAnsi" w:eastAsiaTheme="minorEastAsia" w:hAnsiTheme="minorHAnsi" w:cstheme="minorBidi"/>
          <w:b w:val="0"/>
          <w:noProof/>
          <w:lang w:val="de-DE" w:eastAsia="de-DE"/>
        </w:rPr>
      </w:pPr>
      <w:hyperlink w:anchor="_Toc130981500" w:history="1">
        <w:r w:rsidR="00902B45" w:rsidRPr="004101D2">
          <w:rPr>
            <w:rStyle w:val="Hyperlink"/>
            <w:rFonts w:ascii="Courier New" w:hAnsi="Courier New" w:cs="Courier New"/>
            <w:noProof/>
          </w:rPr>
          <w:t>8.6</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Distinction between </w:t>
        </w:r>
        <w:r w:rsidR="00902B45" w:rsidRPr="004101D2">
          <w:rPr>
            <w:rStyle w:val="Hyperlink"/>
            <w:rFonts w:ascii="Courier New" w:hAnsi="Courier New" w:cs="Courier New"/>
            <w:noProof/>
          </w:rPr>
          <w:t>&lt;custom_attributes/&gt;</w:t>
        </w:r>
        <w:r w:rsidR="00902B45" w:rsidRPr="004101D2">
          <w:rPr>
            <w:rStyle w:val="Hyperlink"/>
            <w:noProof/>
          </w:rPr>
          <w:t xml:space="preserve"> and </w:t>
        </w:r>
        <w:r w:rsidR="00902B45" w:rsidRPr="004101D2">
          <w:rPr>
            <w:rStyle w:val="Hyperlink"/>
            <w:rFonts w:ascii="Courier New" w:hAnsi="Courier New" w:cs="Courier New"/>
            <w:noProof/>
          </w:rPr>
          <w:t>&lt;appdata/&gt;</w:t>
        </w:r>
        <w:r w:rsidR="00902B45">
          <w:rPr>
            <w:noProof/>
            <w:webHidden/>
          </w:rPr>
          <w:tab/>
        </w:r>
        <w:r w:rsidR="00902B45">
          <w:rPr>
            <w:noProof/>
            <w:webHidden/>
          </w:rPr>
          <w:fldChar w:fldCharType="begin"/>
        </w:r>
        <w:r w:rsidR="00902B45">
          <w:rPr>
            <w:noProof/>
            <w:webHidden/>
          </w:rPr>
          <w:instrText xml:space="preserve"> PAGEREF _Toc130981500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71E53B5" w14:textId="34F2D2D6" w:rsidR="00902B45" w:rsidRDefault="00000000">
      <w:pPr>
        <w:pStyle w:val="Verzeichnis3"/>
        <w:rPr>
          <w:rFonts w:asciiTheme="minorHAnsi" w:eastAsiaTheme="minorEastAsia" w:hAnsiTheme="minorHAnsi" w:cstheme="minorBidi"/>
          <w:b w:val="0"/>
          <w:noProof/>
          <w:lang w:val="de-DE" w:eastAsia="de-DE"/>
        </w:rPr>
      </w:pPr>
      <w:hyperlink w:anchor="_Toc130981501" w:history="1">
        <w:r w:rsidR="00902B45" w:rsidRPr="004101D2">
          <w:rPr>
            <w:rStyle w:val="Hyperlink"/>
            <w:noProof/>
          </w:rPr>
          <w:t>8.6.1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_Toc130981501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517E00BF" w14:textId="26AEF8DA" w:rsidR="00902B45" w:rsidRDefault="00000000">
      <w:pPr>
        <w:pStyle w:val="Verzeichnis3"/>
        <w:rPr>
          <w:rFonts w:asciiTheme="minorHAnsi" w:eastAsiaTheme="minorEastAsia" w:hAnsiTheme="minorHAnsi" w:cstheme="minorBidi"/>
          <w:b w:val="0"/>
          <w:noProof/>
          <w:lang w:val="de-DE" w:eastAsia="de-DE"/>
        </w:rPr>
      </w:pPr>
      <w:hyperlink w:anchor="_Toc130981502" w:history="1">
        <w:r w:rsidR="00902B45" w:rsidRPr="004101D2">
          <w:rPr>
            <w:rStyle w:val="Hyperlink"/>
            <w:noProof/>
          </w:rPr>
          <w:t>8.6.2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process roles,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_Toc130981502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69EF8FDA" w14:textId="4E47710A" w:rsidR="00902B45" w:rsidRDefault="00000000">
      <w:pPr>
        <w:pStyle w:val="Verzeichnis3"/>
        <w:rPr>
          <w:rFonts w:asciiTheme="minorHAnsi" w:eastAsiaTheme="minorEastAsia" w:hAnsiTheme="minorHAnsi" w:cstheme="minorBidi"/>
          <w:b w:val="0"/>
          <w:noProof/>
          <w:lang w:val="de-DE" w:eastAsia="de-DE"/>
        </w:rPr>
      </w:pPr>
      <w:hyperlink w:anchor="_Toc130981503" w:history="1">
        <w:r w:rsidR="00902B45" w:rsidRPr="004101D2">
          <w:rPr>
            <w:rStyle w:val="Hyperlink"/>
            <w:noProof/>
          </w:rPr>
          <w:t>8.6.3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applications,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_Toc130981503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66E90B0" w14:textId="14F8D728" w:rsidR="00902B45" w:rsidRDefault="00000000">
      <w:pPr>
        <w:pStyle w:val="Verzeichnis3"/>
        <w:rPr>
          <w:rFonts w:asciiTheme="minorHAnsi" w:eastAsiaTheme="minorEastAsia" w:hAnsiTheme="minorHAnsi" w:cstheme="minorBidi"/>
          <w:b w:val="0"/>
          <w:noProof/>
          <w:lang w:val="de-DE" w:eastAsia="de-DE"/>
        </w:rPr>
      </w:pPr>
      <w:hyperlink w:anchor="_Toc130981504" w:history="1">
        <w:r w:rsidR="00902B45" w:rsidRPr="004101D2">
          <w:rPr>
            <w:rStyle w:val="Hyperlink"/>
            <w:noProof/>
          </w:rPr>
          <w:t>8.6.4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Different levels of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sidRPr="004101D2">
          <w:rPr>
            <w:rStyle w:val="Hyperlink"/>
            <w:noProof/>
          </w:rPr>
          <w:t xml:space="preserve"> within χMCF data model</w:t>
        </w:r>
        <w:r w:rsidR="00902B45">
          <w:rPr>
            <w:noProof/>
            <w:webHidden/>
          </w:rPr>
          <w:tab/>
        </w:r>
        <w:r w:rsidR="00902B45">
          <w:rPr>
            <w:noProof/>
            <w:webHidden/>
          </w:rPr>
          <w:fldChar w:fldCharType="begin"/>
        </w:r>
        <w:r w:rsidR="00902B45">
          <w:rPr>
            <w:noProof/>
            <w:webHidden/>
          </w:rPr>
          <w:instrText xml:space="preserve"> PAGEREF _Toc130981504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AB17864" w14:textId="50062463" w:rsidR="00902B45" w:rsidRDefault="00000000">
      <w:pPr>
        <w:pStyle w:val="Verzeichnis1"/>
        <w:rPr>
          <w:rFonts w:asciiTheme="minorHAnsi" w:eastAsiaTheme="minorEastAsia" w:hAnsiTheme="minorHAnsi" w:cstheme="minorBidi"/>
          <w:b w:val="0"/>
          <w:noProof/>
          <w:lang w:val="de-DE" w:eastAsia="de-DE"/>
        </w:rPr>
      </w:pPr>
      <w:hyperlink w:anchor="_Toc130981505" w:history="1">
        <w:r w:rsidR="00902B45" w:rsidRPr="004101D2">
          <w:rPr>
            <w:rStyle w:val="Hyperlink"/>
            <w:noProof/>
          </w:rPr>
          <w:t>9</w:t>
        </w:r>
        <w:r w:rsidR="00902B45">
          <w:rPr>
            <w:rFonts w:asciiTheme="minorHAnsi" w:eastAsiaTheme="minorEastAsia" w:hAnsiTheme="minorHAnsi" w:cstheme="minorBidi"/>
            <w:b w:val="0"/>
            <w:noProof/>
            <w:lang w:val="de-DE" w:eastAsia="de-DE"/>
          </w:rPr>
          <w:tab/>
        </w:r>
        <w:r w:rsidR="00902B45" w:rsidRPr="004101D2">
          <w:rPr>
            <w:rStyle w:val="Hyperlink"/>
            <w:noProof/>
          </w:rPr>
          <w:t>0D connections</w:t>
        </w:r>
        <w:r w:rsidR="00902B45">
          <w:rPr>
            <w:noProof/>
            <w:webHidden/>
          </w:rPr>
          <w:tab/>
        </w:r>
        <w:r w:rsidR="00902B45">
          <w:rPr>
            <w:noProof/>
            <w:webHidden/>
          </w:rPr>
          <w:fldChar w:fldCharType="begin"/>
        </w:r>
        <w:r w:rsidR="00902B45">
          <w:rPr>
            <w:noProof/>
            <w:webHidden/>
          </w:rPr>
          <w:instrText xml:space="preserve"> PAGEREF _Toc130981505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056486F9" w14:textId="4ABCDA72" w:rsidR="00902B45" w:rsidRDefault="00000000">
      <w:pPr>
        <w:pStyle w:val="Verzeichnis2"/>
        <w:rPr>
          <w:rFonts w:asciiTheme="minorHAnsi" w:eastAsiaTheme="minorEastAsia" w:hAnsiTheme="minorHAnsi" w:cstheme="minorBidi"/>
          <w:b w:val="0"/>
          <w:noProof/>
          <w:lang w:val="de-DE" w:eastAsia="de-DE"/>
        </w:rPr>
      </w:pPr>
      <w:hyperlink w:anchor="_Toc130981506" w:history="1">
        <w:r w:rsidR="00902B45" w:rsidRPr="004101D2">
          <w:rPr>
            <w:rStyle w:val="Hyperlink"/>
            <w:noProof/>
          </w:rPr>
          <w:t>9.1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_Toc130981506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C9AAEA2" w14:textId="2875A31B" w:rsidR="00902B45" w:rsidRDefault="00000000">
      <w:pPr>
        <w:pStyle w:val="Verzeichnis3"/>
        <w:rPr>
          <w:rFonts w:asciiTheme="minorHAnsi" w:eastAsiaTheme="minorEastAsia" w:hAnsiTheme="minorHAnsi" w:cstheme="minorBidi"/>
          <w:b w:val="0"/>
          <w:noProof/>
          <w:lang w:val="de-DE" w:eastAsia="de-DE"/>
        </w:rPr>
      </w:pPr>
      <w:hyperlink w:anchor="_Toc130981507"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_Toc130981507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552A752F" w14:textId="294EE845" w:rsidR="00902B45" w:rsidRDefault="00000000">
      <w:pPr>
        <w:pStyle w:val="Verzeichnis3"/>
        <w:rPr>
          <w:rFonts w:asciiTheme="minorHAnsi" w:eastAsiaTheme="minorEastAsia" w:hAnsiTheme="minorHAnsi" w:cstheme="minorBidi"/>
          <w:b w:val="0"/>
          <w:noProof/>
          <w:lang w:val="de-DE" w:eastAsia="de-DE"/>
        </w:rPr>
      </w:pPr>
      <w:hyperlink w:anchor="_Toc130981508" w:history="1">
        <w:r w:rsidR="00902B45" w:rsidRPr="004101D2">
          <w:rPr>
            <w:rStyle w:val="Hyperlink"/>
            <w:noProof/>
          </w:rPr>
          <w:t>9.1.2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_Toc130981508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58DE817C" w14:textId="26E2088A" w:rsidR="00902B45" w:rsidRDefault="00000000">
      <w:pPr>
        <w:pStyle w:val="Verzeichnis3"/>
        <w:rPr>
          <w:rFonts w:asciiTheme="minorHAnsi" w:eastAsiaTheme="minorEastAsia" w:hAnsiTheme="minorHAnsi" w:cstheme="minorBidi"/>
          <w:b w:val="0"/>
          <w:noProof/>
          <w:lang w:val="de-DE" w:eastAsia="de-DE"/>
        </w:rPr>
      </w:pPr>
      <w:hyperlink w:anchor="_Toc130981509" w:history="1">
        <w:r w:rsidR="00902B45" w:rsidRPr="004101D2">
          <w:rPr>
            <w:rStyle w:val="Hyperlink"/>
            <w:noProof/>
          </w:rPr>
          <w:t>9.1.3</w:t>
        </w:r>
        <w:r w:rsidR="00902B45">
          <w:rPr>
            <w:rFonts w:asciiTheme="minorHAnsi" w:eastAsiaTheme="minorEastAsia" w:hAnsiTheme="minorHAnsi" w:cstheme="minorBidi"/>
            <w:b w:val="0"/>
            <w:noProof/>
            <w:lang w:val="de-DE" w:eastAsia="de-DE"/>
          </w:rPr>
          <w:tab/>
        </w:r>
        <w:r w:rsidR="00902B45" w:rsidRPr="004101D2">
          <w:rPr>
            <w:rStyle w:val="Hyperlink"/>
            <w:noProof/>
          </w:rPr>
          <w:t>Direction</w:t>
        </w:r>
        <w:r w:rsidR="00902B45">
          <w:rPr>
            <w:noProof/>
            <w:webHidden/>
          </w:rPr>
          <w:tab/>
        </w:r>
        <w:r w:rsidR="00902B45">
          <w:rPr>
            <w:noProof/>
            <w:webHidden/>
          </w:rPr>
          <w:fldChar w:fldCharType="begin"/>
        </w:r>
        <w:r w:rsidR="00902B45">
          <w:rPr>
            <w:noProof/>
            <w:webHidden/>
          </w:rPr>
          <w:instrText xml:space="preserve"> PAGEREF _Toc130981509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6B1A6416" w14:textId="4DC7EC47" w:rsidR="00902B45" w:rsidRDefault="00000000">
      <w:pPr>
        <w:pStyle w:val="Verzeichnis3"/>
        <w:rPr>
          <w:rFonts w:asciiTheme="minorHAnsi" w:eastAsiaTheme="minorEastAsia" w:hAnsiTheme="minorHAnsi" w:cstheme="minorBidi"/>
          <w:b w:val="0"/>
          <w:noProof/>
          <w:lang w:val="de-DE" w:eastAsia="de-DE"/>
        </w:rPr>
      </w:pPr>
      <w:hyperlink w:anchor="_Toc130981510" w:history="1">
        <w:r w:rsidR="00902B45" w:rsidRPr="004101D2">
          <w:rPr>
            <w:rStyle w:val="Hyperlink"/>
            <w:noProof/>
          </w:rPr>
          <w:t>9.1.4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6E7E8B5D" w14:textId="2FAEDF2B" w:rsidR="00902B45" w:rsidRDefault="00000000">
      <w:pPr>
        <w:pStyle w:val="Verzeichnis2"/>
        <w:rPr>
          <w:rFonts w:asciiTheme="minorHAnsi" w:eastAsiaTheme="minorEastAsia" w:hAnsiTheme="minorHAnsi" w:cstheme="minorBidi"/>
          <w:b w:val="0"/>
          <w:noProof/>
          <w:lang w:val="de-DE" w:eastAsia="de-DE"/>
        </w:rPr>
      </w:pPr>
      <w:hyperlink w:anchor="_Toc130981511" w:history="1">
        <w:r w:rsidR="00902B45" w:rsidRPr="004101D2">
          <w:rPr>
            <w:rStyle w:val="Hyperlink"/>
            <w:noProof/>
          </w:rPr>
          <w:t>9.2</w:t>
        </w:r>
        <w:r w:rsidR="00902B45">
          <w:rPr>
            <w:rFonts w:asciiTheme="minorHAnsi" w:eastAsiaTheme="minorEastAsia" w:hAnsiTheme="minorHAnsi" w:cstheme="minorBidi"/>
            <w:b w:val="0"/>
            <w:noProof/>
            <w:lang w:val="de-DE" w:eastAsia="de-DE"/>
          </w:rPr>
          <w:tab/>
        </w:r>
        <w:r w:rsidR="00902B45" w:rsidRPr="004101D2">
          <w:rPr>
            <w:rStyle w:val="Hyperlink"/>
            <w:noProof/>
          </w:rPr>
          <w:t>Spot Welds</w:t>
        </w:r>
        <w:r w:rsidR="00902B45">
          <w:rPr>
            <w:noProof/>
            <w:webHidden/>
          </w:rPr>
          <w:tab/>
        </w:r>
        <w:r w:rsidR="00902B45">
          <w:rPr>
            <w:noProof/>
            <w:webHidden/>
          </w:rPr>
          <w:fldChar w:fldCharType="begin"/>
        </w:r>
        <w:r w:rsidR="00902B45">
          <w:rPr>
            <w:noProof/>
            <w:webHidden/>
          </w:rPr>
          <w:instrText xml:space="preserve"> PAGEREF _Toc130981511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07B553DE" w14:textId="3A91B246" w:rsidR="00902B45" w:rsidRDefault="00000000">
      <w:pPr>
        <w:pStyle w:val="Verzeichnis3"/>
        <w:rPr>
          <w:rFonts w:asciiTheme="minorHAnsi" w:eastAsiaTheme="minorEastAsia" w:hAnsiTheme="minorHAnsi" w:cstheme="minorBidi"/>
          <w:b w:val="0"/>
          <w:noProof/>
          <w:lang w:val="de-DE" w:eastAsia="de-DE"/>
        </w:rPr>
      </w:pPr>
      <w:hyperlink w:anchor="_Toc130981512" w:history="1">
        <w:r w:rsidR="00902B45" w:rsidRPr="004101D2">
          <w:rPr>
            <w:rStyle w:val="Hyperlink"/>
            <w:noProof/>
          </w:rPr>
          <w:t>9.2.1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25F2079" w14:textId="41174A99" w:rsidR="00902B45" w:rsidRDefault="00000000">
      <w:pPr>
        <w:pStyle w:val="Verzeichnis3"/>
        <w:rPr>
          <w:rFonts w:asciiTheme="minorHAnsi" w:eastAsiaTheme="minorEastAsia" w:hAnsiTheme="minorHAnsi" w:cstheme="minorBidi"/>
          <w:b w:val="0"/>
          <w:noProof/>
          <w:lang w:val="de-DE" w:eastAsia="de-DE"/>
        </w:rPr>
      </w:pPr>
      <w:hyperlink w:anchor="_Toc130981513" w:history="1">
        <w:r w:rsidR="00902B45" w:rsidRPr="004101D2">
          <w:rPr>
            <w:rStyle w:val="Hyperlink"/>
            <w:noProof/>
          </w:rPr>
          <w:t>9.2.2</w:t>
        </w:r>
        <w:r w:rsidR="00902B45">
          <w:rPr>
            <w:rFonts w:asciiTheme="minorHAnsi" w:eastAsiaTheme="minorEastAsia" w:hAnsiTheme="minorHAnsi" w:cstheme="minorBidi"/>
            <w:b w:val="0"/>
            <w:noProof/>
            <w:lang w:val="de-DE" w:eastAsia="de-DE"/>
          </w:rPr>
          <w:tab/>
        </w:r>
        <w:r w:rsidR="00902B45" w:rsidRPr="004101D2">
          <w:rPr>
            <w:rStyle w:val="Hyperlink"/>
            <w:noProof/>
          </w:rPr>
          <w:t>Attribute "diameter"</w:t>
        </w:r>
        <w:r w:rsidR="00902B45">
          <w:rPr>
            <w:noProof/>
            <w:webHidden/>
          </w:rPr>
          <w:tab/>
        </w:r>
        <w:r w:rsidR="00902B45">
          <w:rPr>
            <w:noProof/>
            <w:webHidden/>
          </w:rPr>
          <w:fldChar w:fldCharType="begin"/>
        </w:r>
        <w:r w:rsidR="00902B45">
          <w:rPr>
            <w:noProof/>
            <w:webHidden/>
          </w:rPr>
          <w:instrText xml:space="preserve"> PAGEREF _Toc130981513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266D9DF9" w14:textId="4749F72A" w:rsidR="00902B45" w:rsidRDefault="00000000">
      <w:pPr>
        <w:pStyle w:val="Verzeichnis3"/>
        <w:rPr>
          <w:rFonts w:asciiTheme="minorHAnsi" w:eastAsiaTheme="minorEastAsia" w:hAnsiTheme="minorHAnsi" w:cstheme="minorBidi"/>
          <w:b w:val="0"/>
          <w:noProof/>
          <w:lang w:val="de-DE" w:eastAsia="de-DE"/>
        </w:rPr>
      </w:pPr>
      <w:hyperlink w:anchor="_Toc130981514" w:history="1">
        <w:r w:rsidR="00902B45" w:rsidRPr="004101D2">
          <w:rPr>
            <w:rStyle w:val="Hyperlink"/>
            <w:noProof/>
          </w:rPr>
          <w:t>9.2.3</w:t>
        </w:r>
        <w:r w:rsidR="00902B45">
          <w:rPr>
            <w:rFonts w:asciiTheme="minorHAnsi" w:eastAsiaTheme="minorEastAsia" w:hAnsiTheme="minorHAnsi" w:cstheme="minorBidi"/>
            <w:b w:val="0"/>
            <w:noProof/>
            <w:lang w:val="de-DE" w:eastAsia="de-DE"/>
          </w:rPr>
          <w:tab/>
        </w:r>
        <w:r w:rsidR="00902B45" w:rsidRPr="004101D2">
          <w:rPr>
            <w:rStyle w:val="Hyperlink"/>
            <w:noProof/>
          </w:rPr>
          <w:t>Attribute "technology"</w:t>
        </w:r>
        <w:r w:rsidR="00902B45">
          <w:rPr>
            <w:noProof/>
            <w:webHidden/>
          </w:rPr>
          <w:tab/>
        </w:r>
        <w:r w:rsidR="00902B45">
          <w:rPr>
            <w:noProof/>
            <w:webHidden/>
          </w:rPr>
          <w:fldChar w:fldCharType="begin"/>
        </w:r>
        <w:r w:rsidR="00902B45">
          <w:rPr>
            <w:noProof/>
            <w:webHidden/>
          </w:rPr>
          <w:instrText xml:space="preserve"> PAGEREF _Toc130981514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6520F08" w14:textId="23674DFC" w:rsidR="00902B45" w:rsidRDefault="00000000">
      <w:pPr>
        <w:pStyle w:val="Verzeichnis2"/>
        <w:rPr>
          <w:rFonts w:asciiTheme="minorHAnsi" w:eastAsiaTheme="minorEastAsia" w:hAnsiTheme="minorHAnsi" w:cstheme="minorBidi"/>
          <w:b w:val="0"/>
          <w:noProof/>
          <w:lang w:val="de-DE" w:eastAsia="de-DE"/>
        </w:rPr>
      </w:pPr>
      <w:hyperlink w:anchor="_Toc130981515" w:history="1">
        <w:r w:rsidR="00902B45" w:rsidRPr="004101D2">
          <w:rPr>
            <w:rStyle w:val="Hyperlink"/>
            <w:noProof/>
          </w:rPr>
          <w:t>9.3</w:t>
        </w:r>
        <w:r w:rsidR="00902B45">
          <w:rPr>
            <w:rFonts w:asciiTheme="minorHAnsi" w:eastAsiaTheme="minorEastAsia" w:hAnsiTheme="minorHAnsi" w:cstheme="minorBidi"/>
            <w:b w:val="0"/>
            <w:noProof/>
            <w:lang w:val="de-DE" w:eastAsia="de-DE"/>
          </w:rPr>
          <w:tab/>
        </w:r>
        <w:r w:rsidR="00902B45" w:rsidRPr="004101D2">
          <w:rPr>
            <w:rStyle w:val="Hyperlink"/>
            <w:noProof/>
          </w:rPr>
          <w:t>Robscans</w:t>
        </w:r>
        <w:r w:rsidR="00902B45">
          <w:rPr>
            <w:noProof/>
            <w:webHidden/>
          </w:rPr>
          <w:tab/>
        </w:r>
        <w:r w:rsidR="00902B45">
          <w:rPr>
            <w:noProof/>
            <w:webHidden/>
          </w:rPr>
          <w:fldChar w:fldCharType="begin"/>
        </w:r>
        <w:r w:rsidR="00902B45">
          <w:rPr>
            <w:noProof/>
            <w:webHidden/>
          </w:rPr>
          <w:instrText xml:space="preserve"> PAGEREF _Toc130981515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25177AE0" w14:textId="7E885642" w:rsidR="00902B45" w:rsidRDefault="00000000">
      <w:pPr>
        <w:pStyle w:val="Verzeichnis2"/>
        <w:rPr>
          <w:rFonts w:asciiTheme="minorHAnsi" w:eastAsiaTheme="minorEastAsia" w:hAnsiTheme="minorHAnsi" w:cstheme="minorBidi"/>
          <w:b w:val="0"/>
          <w:noProof/>
          <w:lang w:val="de-DE" w:eastAsia="de-DE"/>
        </w:rPr>
      </w:pPr>
      <w:hyperlink w:anchor="_Toc130981516" w:history="1">
        <w:r w:rsidR="00902B45" w:rsidRPr="004101D2">
          <w:rPr>
            <w:rStyle w:val="Hyperlink"/>
            <w:noProof/>
          </w:rPr>
          <w:t>9.4</w:t>
        </w:r>
        <w:r w:rsidR="00902B45">
          <w:rPr>
            <w:rFonts w:asciiTheme="minorHAnsi" w:eastAsiaTheme="minorEastAsia" w:hAnsiTheme="minorHAnsi" w:cstheme="minorBidi"/>
            <w:b w:val="0"/>
            <w:noProof/>
            <w:lang w:val="de-DE" w:eastAsia="de-DE"/>
          </w:rPr>
          <w:tab/>
        </w:r>
        <w:r w:rsidR="00902B45" w:rsidRPr="004101D2">
          <w:rPr>
            <w:rStyle w:val="Hyperlink"/>
            <w:noProof/>
          </w:rPr>
          <w:t>Rivets</w:t>
        </w:r>
        <w:r w:rsidR="00902B45">
          <w:rPr>
            <w:noProof/>
            <w:webHidden/>
          </w:rPr>
          <w:tab/>
        </w:r>
        <w:r w:rsidR="00902B45">
          <w:rPr>
            <w:noProof/>
            <w:webHidden/>
          </w:rPr>
          <w:fldChar w:fldCharType="begin"/>
        </w:r>
        <w:r w:rsidR="00902B45">
          <w:rPr>
            <w:noProof/>
            <w:webHidden/>
          </w:rPr>
          <w:instrText xml:space="preserve"> PAGEREF _Toc130981516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10D1BC78" w14:textId="04F3B75F" w:rsidR="00902B45" w:rsidRDefault="00000000">
      <w:pPr>
        <w:pStyle w:val="Verzeichnis3"/>
        <w:rPr>
          <w:rFonts w:asciiTheme="minorHAnsi" w:eastAsiaTheme="minorEastAsia" w:hAnsiTheme="minorHAnsi" w:cstheme="minorBidi"/>
          <w:b w:val="0"/>
          <w:noProof/>
          <w:lang w:val="de-DE" w:eastAsia="de-DE"/>
        </w:rPr>
      </w:pPr>
      <w:hyperlink w:anchor="_Toc130981517" w:history="1">
        <w:r w:rsidR="00902B45" w:rsidRPr="004101D2">
          <w:rPr>
            <w:rStyle w:val="Hyperlink"/>
            <w:noProof/>
          </w:rPr>
          <w:t>9.4.1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5937F9F2" w14:textId="4FD107BA" w:rsidR="00902B45" w:rsidRDefault="00000000">
      <w:pPr>
        <w:pStyle w:val="Verzeichnis3"/>
        <w:rPr>
          <w:rFonts w:asciiTheme="minorHAnsi" w:eastAsiaTheme="minorEastAsia" w:hAnsiTheme="minorHAnsi" w:cstheme="minorBidi"/>
          <w:b w:val="0"/>
          <w:noProof/>
          <w:lang w:val="de-DE" w:eastAsia="de-DE"/>
        </w:rPr>
      </w:pPr>
      <w:hyperlink w:anchor="_Toc130981518" w:history="1">
        <w:r w:rsidR="00902B45" w:rsidRPr="004101D2">
          <w:rPr>
            <w:rStyle w:val="Hyperlink"/>
            <w:noProof/>
          </w:rPr>
          <w:t>9.4.2</w:t>
        </w:r>
        <w:r w:rsidR="00902B45">
          <w:rPr>
            <w:rFonts w:asciiTheme="minorHAnsi" w:eastAsiaTheme="minorEastAsia" w:hAnsiTheme="minorHAnsi" w:cstheme="minorBidi"/>
            <w:b w:val="0"/>
            <w:noProof/>
            <w:lang w:val="de-DE" w:eastAsia="de-DE"/>
          </w:rPr>
          <w:tab/>
        </w:r>
        <w:r w:rsidR="00902B45" w:rsidRPr="004101D2">
          <w:rPr>
            <w:rStyle w:val="Hyperlink"/>
            <w:noProof/>
          </w:rPr>
          <w:t>Blind Rivets</w:t>
        </w:r>
        <w:r w:rsidR="00902B45">
          <w:rPr>
            <w:noProof/>
            <w:webHidden/>
          </w:rPr>
          <w:tab/>
        </w:r>
        <w:r w:rsidR="00902B45">
          <w:rPr>
            <w:noProof/>
            <w:webHidden/>
          </w:rPr>
          <w:fldChar w:fldCharType="begin"/>
        </w:r>
        <w:r w:rsidR="00902B45">
          <w:rPr>
            <w:noProof/>
            <w:webHidden/>
          </w:rPr>
          <w:instrText xml:space="preserve"> PAGEREF _Toc130981518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537C9526" w14:textId="39B2ECCF" w:rsidR="00902B45" w:rsidRDefault="00000000">
      <w:pPr>
        <w:pStyle w:val="Verzeichnis3"/>
        <w:rPr>
          <w:rFonts w:asciiTheme="minorHAnsi" w:eastAsiaTheme="minorEastAsia" w:hAnsiTheme="minorHAnsi" w:cstheme="minorBidi"/>
          <w:b w:val="0"/>
          <w:noProof/>
          <w:lang w:val="de-DE" w:eastAsia="de-DE"/>
        </w:rPr>
      </w:pPr>
      <w:hyperlink w:anchor="_Toc130981519" w:history="1">
        <w:r w:rsidR="00902B45" w:rsidRPr="004101D2">
          <w:rPr>
            <w:rStyle w:val="Hyperlink"/>
            <w:noProof/>
          </w:rPr>
          <w:t>9.4.3</w:t>
        </w:r>
        <w:r w:rsidR="00902B45">
          <w:rPr>
            <w:rFonts w:asciiTheme="minorHAnsi" w:eastAsiaTheme="minorEastAsia" w:hAnsiTheme="minorHAnsi" w:cstheme="minorBidi"/>
            <w:b w:val="0"/>
            <w:noProof/>
            <w:lang w:val="de-DE" w:eastAsia="de-DE"/>
          </w:rPr>
          <w:tab/>
        </w:r>
        <w:r w:rsidR="00902B45" w:rsidRPr="004101D2">
          <w:rPr>
            <w:rStyle w:val="Hyperlink"/>
            <w:noProof/>
          </w:rPr>
          <w:t>Self-Piercing Rivets</w:t>
        </w:r>
        <w:r w:rsidR="00902B45">
          <w:rPr>
            <w:noProof/>
            <w:webHidden/>
          </w:rPr>
          <w:tab/>
        </w:r>
        <w:r w:rsidR="00902B45">
          <w:rPr>
            <w:noProof/>
            <w:webHidden/>
          </w:rPr>
          <w:fldChar w:fldCharType="begin"/>
        </w:r>
        <w:r w:rsidR="00902B45">
          <w:rPr>
            <w:noProof/>
            <w:webHidden/>
          </w:rPr>
          <w:instrText xml:space="preserve"> PAGEREF _Toc130981519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6D72C3A5" w14:textId="777EF86A" w:rsidR="00902B45" w:rsidRDefault="00000000">
      <w:pPr>
        <w:pStyle w:val="Verzeichnis3"/>
        <w:rPr>
          <w:rFonts w:asciiTheme="minorHAnsi" w:eastAsiaTheme="minorEastAsia" w:hAnsiTheme="minorHAnsi" w:cstheme="minorBidi"/>
          <w:b w:val="0"/>
          <w:noProof/>
          <w:lang w:val="de-DE" w:eastAsia="de-DE"/>
        </w:rPr>
      </w:pPr>
      <w:hyperlink w:anchor="_Toc130981520" w:history="1">
        <w:r w:rsidR="00902B45" w:rsidRPr="004101D2">
          <w:rPr>
            <w:rStyle w:val="Hyperlink"/>
            <w:noProof/>
          </w:rPr>
          <w:t>9.4.4</w:t>
        </w:r>
        <w:r w:rsidR="00902B45">
          <w:rPr>
            <w:rFonts w:asciiTheme="minorHAnsi" w:eastAsiaTheme="minorEastAsia" w:hAnsiTheme="minorHAnsi" w:cstheme="minorBidi"/>
            <w:b w:val="0"/>
            <w:noProof/>
            <w:lang w:val="de-DE" w:eastAsia="de-DE"/>
          </w:rPr>
          <w:tab/>
        </w:r>
        <w:r w:rsidR="00902B45" w:rsidRPr="004101D2">
          <w:rPr>
            <w:rStyle w:val="Hyperlink"/>
            <w:noProof/>
          </w:rPr>
          <w:t>Solid Rivets</w:t>
        </w:r>
        <w:r w:rsidR="00902B45">
          <w:rPr>
            <w:noProof/>
            <w:webHidden/>
          </w:rPr>
          <w:tab/>
        </w:r>
        <w:r w:rsidR="00902B45">
          <w:rPr>
            <w:noProof/>
            <w:webHidden/>
          </w:rPr>
          <w:fldChar w:fldCharType="begin"/>
        </w:r>
        <w:r w:rsidR="00902B45">
          <w:rPr>
            <w:noProof/>
            <w:webHidden/>
          </w:rPr>
          <w:instrText xml:space="preserve"> PAGEREF _Toc130981520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66C87FE8" w14:textId="52BC2F50" w:rsidR="00902B45" w:rsidRDefault="00000000">
      <w:pPr>
        <w:pStyle w:val="Verzeichnis3"/>
        <w:rPr>
          <w:rFonts w:asciiTheme="minorHAnsi" w:eastAsiaTheme="minorEastAsia" w:hAnsiTheme="minorHAnsi" w:cstheme="minorBidi"/>
          <w:b w:val="0"/>
          <w:noProof/>
          <w:lang w:val="de-DE" w:eastAsia="de-DE"/>
        </w:rPr>
      </w:pPr>
      <w:hyperlink w:anchor="_Toc130981521" w:history="1">
        <w:r w:rsidR="00902B45" w:rsidRPr="004101D2">
          <w:rPr>
            <w:rStyle w:val="Hyperlink"/>
            <w:noProof/>
          </w:rPr>
          <w:t>9.4.5</w:t>
        </w:r>
        <w:r w:rsidR="00902B45">
          <w:rPr>
            <w:rFonts w:asciiTheme="minorHAnsi" w:eastAsiaTheme="minorEastAsia" w:hAnsiTheme="minorHAnsi" w:cstheme="minorBidi"/>
            <w:b w:val="0"/>
            <w:noProof/>
            <w:lang w:val="de-DE" w:eastAsia="de-DE"/>
          </w:rPr>
          <w:tab/>
        </w:r>
        <w:r w:rsidR="00902B45" w:rsidRPr="004101D2">
          <w:rPr>
            <w:rStyle w:val="Hyperlink"/>
            <w:noProof/>
          </w:rPr>
          <w:t>Swop Rivets</w:t>
        </w:r>
        <w:r w:rsidR="00902B45">
          <w:rPr>
            <w:noProof/>
            <w:webHidden/>
          </w:rPr>
          <w:tab/>
        </w:r>
        <w:r w:rsidR="00902B45">
          <w:rPr>
            <w:noProof/>
            <w:webHidden/>
          </w:rPr>
          <w:fldChar w:fldCharType="begin"/>
        </w:r>
        <w:r w:rsidR="00902B45">
          <w:rPr>
            <w:noProof/>
            <w:webHidden/>
          </w:rPr>
          <w:instrText xml:space="preserve"> PAGEREF _Toc130981521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34DFE7EF" w14:textId="1AB49A57" w:rsidR="00902B45" w:rsidRDefault="00000000">
      <w:pPr>
        <w:pStyle w:val="Verzeichnis3"/>
        <w:rPr>
          <w:rFonts w:asciiTheme="minorHAnsi" w:eastAsiaTheme="minorEastAsia" w:hAnsiTheme="minorHAnsi" w:cstheme="minorBidi"/>
          <w:b w:val="0"/>
          <w:noProof/>
          <w:lang w:val="de-DE" w:eastAsia="de-DE"/>
        </w:rPr>
      </w:pPr>
      <w:hyperlink w:anchor="_Toc130981522" w:history="1">
        <w:r w:rsidR="00902B45" w:rsidRPr="004101D2">
          <w:rPr>
            <w:rStyle w:val="Hyperlink"/>
            <w:noProof/>
          </w:rPr>
          <w:t>9.4.6</w:t>
        </w:r>
        <w:r w:rsidR="00902B45">
          <w:rPr>
            <w:rFonts w:asciiTheme="minorHAnsi" w:eastAsiaTheme="minorEastAsia" w:hAnsiTheme="minorHAnsi" w:cstheme="minorBidi"/>
            <w:b w:val="0"/>
            <w:noProof/>
            <w:lang w:val="de-DE" w:eastAsia="de-DE"/>
          </w:rPr>
          <w:tab/>
        </w:r>
        <w:r w:rsidR="00902B45" w:rsidRPr="004101D2">
          <w:rPr>
            <w:rStyle w:val="Hyperlink"/>
            <w:noProof/>
          </w:rPr>
          <w:t>Clinch Rivet Studs</w:t>
        </w:r>
        <w:r w:rsidR="00902B45">
          <w:rPr>
            <w:noProof/>
            <w:webHidden/>
          </w:rPr>
          <w:tab/>
        </w:r>
        <w:r w:rsidR="00902B45">
          <w:rPr>
            <w:noProof/>
            <w:webHidden/>
          </w:rPr>
          <w:fldChar w:fldCharType="begin"/>
        </w:r>
        <w:r w:rsidR="00902B45">
          <w:rPr>
            <w:noProof/>
            <w:webHidden/>
          </w:rPr>
          <w:instrText xml:space="preserve"> PAGEREF _Toc130981522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0CD190F2" w14:textId="7A01DE45" w:rsidR="00902B45" w:rsidRDefault="00000000">
      <w:pPr>
        <w:pStyle w:val="Verzeichnis2"/>
        <w:rPr>
          <w:rFonts w:asciiTheme="minorHAnsi" w:eastAsiaTheme="minorEastAsia" w:hAnsiTheme="minorHAnsi" w:cstheme="minorBidi"/>
          <w:b w:val="0"/>
          <w:noProof/>
          <w:lang w:val="de-DE" w:eastAsia="de-DE"/>
        </w:rPr>
      </w:pPr>
      <w:hyperlink w:anchor="_Toc130981523" w:history="1">
        <w:r w:rsidR="00902B45" w:rsidRPr="004101D2">
          <w:rPr>
            <w:rStyle w:val="Hyperlink"/>
            <w:noProof/>
          </w:rPr>
          <w:t>9.5</w:t>
        </w:r>
        <w:r w:rsidR="00902B45">
          <w:rPr>
            <w:rFonts w:asciiTheme="minorHAnsi" w:eastAsiaTheme="minorEastAsia" w:hAnsiTheme="minorHAnsi" w:cstheme="minorBidi"/>
            <w:b w:val="0"/>
            <w:noProof/>
            <w:lang w:val="de-DE" w:eastAsia="de-DE"/>
          </w:rPr>
          <w:tab/>
        </w:r>
        <w:r w:rsidR="00902B45" w:rsidRPr="004101D2">
          <w:rPr>
            <w:rStyle w:val="Hyperlink"/>
            <w:noProof/>
          </w:rPr>
          <w:t>Threaded Connections: Bolts and Screws</w:t>
        </w:r>
        <w:r w:rsidR="00902B45">
          <w:rPr>
            <w:noProof/>
            <w:webHidden/>
          </w:rPr>
          <w:tab/>
        </w:r>
        <w:r w:rsidR="00902B45">
          <w:rPr>
            <w:noProof/>
            <w:webHidden/>
          </w:rPr>
          <w:fldChar w:fldCharType="begin"/>
        </w:r>
        <w:r w:rsidR="00902B45">
          <w:rPr>
            <w:noProof/>
            <w:webHidden/>
          </w:rPr>
          <w:instrText xml:space="preserve"> PAGEREF _Toc130981523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5EB25493" w14:textId="37D63205" w:rsidR="00902B45" w:rsidRDefault="00000000">
      <w:pPr>
        <w:pStyle w:val="Verzeichnis3"/>
        <w:rPr>
          <w:rFonts w:asciiTheme="minorHAnsi" w:eastAsiaTheme="minorEastAsia" w:hAnsiTheme="minorHAnsi" w:cstheme="minorBidi"/>
          <w:b w:val="0"/>
          <w:noProof/>
          <w:lang w:val="de-DE" w:eastAsia="de-DE"/>
        </w:rPr>
      </w:pPr>
      <w:hyperlink w:anchor="_Toc130981524" w:history="1">
        <w:r w:rsidR="00902B45" w:rsidRPr="004101D2">
          <w:rPr>
            <w:rStyle w:val="Hyperlink"/>
            <w:noProof/>
          </w:rPr>
          <w:t>9.5.1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_Toc130981524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A63823C" w14:textId="38C79987" w:rsidR="00902B45" w:rsidRDefault="00000000">
      <w:pPr>
        <w:pStyle w:val="Verzeichnis3"/>
        <w:rPr>
          <w:rFonts w:asciiTheme="minorHAnsi" w:eastAsiaTheme="minorEastAsia" w:hAnsiTheme="minorHAnsi" w:cstheme="minorBidi"/>
          <w:b w:val="0"/>
          <w:noProof/>
          <w:lang w:val="de-DE" w:eastAsia="de-DE"/>
        </w:rPr>
      </w:pPr>
      <w:hyperlink w:anchor="_Toc130981525" w:history="1">
        <w:r w:rsidR="00902B45" w:rsidRPr="004101D2">
          <w:rPr>
            <w:rStyle w:val="Hyperlink"/>
            <w:noProof/>
          </w:rPr>
          <w:t>9.5.2</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_Toc130981525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6883B25" w14:textId="755E85B6" w:rsidR="00902B45" w:rsidRDefault="00000000">
      <w:pPr>
        <w:pStyle w:val="Verzeichnis3"/>
        <w:rPr>
          <w:rFonts w:asciiTheme="minorHAnsi" w:eastAsiaTheme="minorEastAsia" w:hAnsiTheme="minorHAnsi" w:cstheme="minorBidi"/>
          <w:b w:val="0"/>
          <w:noProof/>
          <w:lang w:val="de-DE" w:eastAsia="de-DE"/>
        </w:rPr>
      </w:pPr>
      <w:hyperlink w:anchor="_Toc130981526" w:history="1">
        <w:r w:rsidR="00902B45" w:rsidRPr="004101D2">
          <w:rPr>
            <w:rStyle w:val="Hyperlink"/>
            <w:noProof/>
          </w:rPr>
          <w:t>9.5.3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Definition of element </w:t>
        </w:r>
        <w:r w:rsidR="00902B45" w:rsidRPr="004101D2">
          <w:rPr>
            <w:rStyle w:val="Hyperlink"/>
            <w:rFonts w:ascii="Courier New" w:hAnsi="Courier New" w:cs="Courier New"/>
            <w:bCs/>
            <w:noProof/>
          </w:rPr>
          <w:t>&lt;threaded_connection/&gt;</w:t>
        </w:r>
        <w:r w:rsidR="00902B45">
          <w:rPr>
            <w:noProof/>
            <w:webHidden/>
          </w:rPr>
          <w:tab/>
        </w:r>
        <w:r w:rsidR="00902B45">
          <w:rPr>
            <w:noProof/>
            <w:webHidden/>
          </w:rPr>
          <w:fldChar w:fldCharType="begin"/>
        </w:r>
        <w:r w:rsidR="00902B45">
          <w:rPr>
            <w:noProof/>
            <w:webHidden/>
          </w:rPr>
          <w:instrText xml:space="preserve"> PAGEREF _Toc130981526 \h </w:instrText>
        </w:r>
        <w:r w:rsidR="00902B45">
          <w:rPr>
            <w:noProof/>
            <w:webHidden/>
          </w:rPr>
        </w:r>
        <w:r w:rsidR="00902B45">
          <w:rPr>
            <w:noProof/>
            <w:webHidden/>
          </w:rPr>
          <w:fldChar w:fldCharType="separate"/>
        </w:r>
        <w:r w:rsidR="00F558BD">
          <w:rPr>
            <w:noProof/>
            <w:webHidden/>
          </w:rPr>
          <w:t>51</w:t>
        </w:r>
        <w:r w:rsidR="00902B45">
          <w:rPr>
            <w:noProof/>
            <w:webHidden/>
          </w:rPr>
          <w:fldChar w:fldCharType="end"/>
        </w:r>
      </w:hyperlink>
    </w:p>
    <w:p w14:paraId="4351E451" w14:textId="1DDF129B" w:rsidR="00902B45" w:rsidRDefault="00000000">
      <w:pPr>
        <w:pStyle w:val="Verzeichnis3"/>
        <w:rPr>
          <w:rFonts w:asciiTheme="minorHAnsi" w:eastAsiaTheme="minorEastAsia" w:hAnsiTheme="minorHAnsi" w:cstheme="minorBidi"/>
          <w:b w:val="0"/>
          <w:noProof/>
          <w:lang w:val="de-DE" w:eastAsia="de-DE"/>
        </w:rPr>
      </w:pPr>
      <w:hyperlink w:anchor="_Toc130981527" w:history="1">
        <w:r w:rsidR="00902B45" w:rsidRPr="004101D2">
          <w:rPr>
            <w:rStyle w:val="Hyperlink"/>
            <w:noProof/>
          </w:rPr>
          <w:t>9.5.4</w:t>
        </w:r>
        <w:r w:rsidR="00902B45">
          <w:rPr>
            <w:rFonts w:asciiTheme="minorHAnsi" w:eastAsiaTheme="minorEastAsia" w:hAnsiTheme="minorHAnsi" w:cstheme="minorBidi"/>
            <w:b w:val="0"/>
            <w:noProof/>
            <w:lang w:val="de-DE" w:eastAsia="de-DE"/>
          </w:rPr>
          <w:tab/>
        </w:r>
        <w:r w:rsidR="00902B45" w:rsidRPr="004101D2">
          <w:rPr>
            <w:rStyle w:val="Hyperlink"/>
            <w:noProof/>
          </w:rPr>
          <w:t>Washer</w:t>
        </w:r>
        <w:r w:rsidR="00902B45">
          <w:rPr>
            <w:noProof/>
            <w:webHidden/>
          </w:rPr>
          <w:tab/>
        </w:r>
        <w:r w:rsidR="00902B45">
          <w:rPr>
            <w:noProof/>
            <w:webHidden/>
          </w:rPr>
          <w:fldChar w:fldCharType="begin"/>
        </w:r>
        <w:r w:rsidR="00902B45">
          <w:rPr>
            <w:noProof/>
            <w:webHidden/>
          </w:rPr>
          <w:instrText xml:space="preserve"> PAGEREF _Toc130981527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37B0C427" w14:textId="5EF4CA44" w:rsidR="00902B45" w:rsidRDefault="00000000">
      <w:pPr>
        <w:pStyle w:val="Verzeichnis3"/>
        <w:rPr>
          <w:rFonts w:asciiTheme="minorHAnsi" w:eastAsiaTheme="minorEastAsia" w:hAnsiTheme="minorHAnsi" w:cstheme="minorBidi"/>
          <w:b w:val="0"/>
          <w:noProof/>
          <w:lang w:val="de-DE" w:eastAsia="de-DE"/>
        </w:rPr>
      </w:pPr>
      <w:hyperlink w:anchor="_Toc130981528" w:history="1">
        <w:r w:rsidR="00902B45" w:rsidRPr="004101D2">
          <w:rPr>
            <w:rStyle w:val="Hyperlink"/>
            <w:noProof/>
          </w:rPr>
          <w:t>9.5.5</w:t>
        </w:r>
        <w:r w:rsidR="00902B45">
          <w:rPr>
            <w:rFonts w:asciiTheme="minorHAnsi" w:eastAsiaTheme="minorEastAsia" w:hAnsiTheme="minorHAnsi" w:cstheme="minorBidi"/>
            <w:b w:val="0"/>
            <w:noProof/>
            <w:lang w:val="de-DE" w:eastAsia="de-DE"/>
          </w:rPr>
          <w:tab/>
        </w:r>
        <w:r w:rsidR="00902B45" w:rsidRPr="004101D2">
          <w:rPr>
            <w:rStyle w:val="Hyperlink"/>
            <w:noProof/>
          </w:rPr>
          <w:t>Nut</w:t>
        </w:r>
        <w:r w:rsidR="00902B45">
          <w:rPr>
            <w:noProof/>
            <w:webHidden/>
          </w:rPr>
          <w:tab/>
        </w:r>
        <w:r w:rsidR="00902B45">
          <w:rPr>
            <w:noProof/>
            <w:webHidden/>
          </w:rPr>
          <w:fldChar w:fldCharType="begin"/>
        </w:r>
        <w:r w:rsidR="00902B45">
          <w:rPr>
            <w:noProof/>
            <w:webHidden/>
          </w:rPr>
          <w:instrText xml:space="preserve"> PAGEREF _Toc130981528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1361E603" w14:textId="5FF40CC1" w:rsidR="00902B45" w:rsidRDefault="00000000">
      <w:pPr>
        <w:pStyle w:val="Verzeichnis3"/>
        <w:rPr>
          <w:rFonts w:asciiTheme="minorHAnsi" w:eastAsiaTheme="minorEastAsia" w:hAnsiTheme="minorHAnsi" w:cstheme="minorBidi"/>
          <w:b w:val="0"/>
          <w:noProof/>
          <w:lang w:val="de-DE" w:eastAsia="de-DE"/>
        </w:rPr>
      </w:pPr>
      <w:hyperlink w:anchor="_Toc130981529" w:history="1">
        <w:r w:rsidR="00902B45" w:rsidRPr="004101D2">
          <w:rPr>
            <w:rStyle w:val="Hyperlink"/>
            <w:noProof/>
          </w:rPr>
          <w:t>9.5.6</w:t>
        </w:r>
        <w:r w:rsidR="00902B45">
          <w:rPr>
            <w:rFonts w:asciiTheme="minorHAnsi" w:eastAsiaTheme="minorEastAsia" w:hAnsiTheme="minorHAnsi" w:cstheme="minorBidi"/>
            <w:b w:val="0"/>
            <w:noProof/>
            <w:lang w:val="de-DE" w:eastAsia="de-DE"/>
          </w:rPr>
          <w:tab/>
        </w:r>
        <w:r w:rsidR="00902B45" w:rsidRPr="004101D2">
          <w:rPr>
            <w:rStyle w:val="Hyperlink"/>
            <w:noProof/>
          </w:rPr>
          <w:t>Bolt</w:t>
        </w:r>
        <w:r w:rsidR="00902B45">
          <w:rPr>
            <w:noProof/>
            <w:webHidden/>
          </w:rPr>
          <w:tab/>
        </w:r>
        <w:r w:rsidR="00902B45">
          <w:rPr>
            <w:noProof/>
            <w:webHidden/>
          </w:rPr>
          <w:fldChar w:fldCharType="begin"/>
        </w:r>
        <w:r w:rsidR="00902B45">
          <w:rPr>
            <w:noProof/>
            <w:webHidden/>
          </w:rPr>
          <w:instrText xml:space="preserve"> PAGEREF _Toc130981529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2DC1AC66" w14:textId="27AD35EE" w:rsidR="00902B45" w:rsidRDefault="00000000">
      <w:pPr>
        <w:pStyle w:val="Verzeichnis3"/>
        <w:rPr>
          <w:rFonts w:asciiTheme="minorHAnsi" w:eastAsiaTheme="minorEastAsia" w:hAnsiTheme="minorHAnsi" w:cstheme="minorBidi"/>
          <w:b w:val="0"/>
          <w:noProof/>
          <w:lang w:val="de-DE" w:eastAsia="de-DE"/>
        </w:rPr>
      </w:pPr>
      <w:hyperlink w:anchor="_Toc130981530" w:history="1">
        <w:r w:rsidR="00902B45" w:rsidRPr="004101D2">
          <w:rPr>
            <w:rStyle w:val="Hyperlink"/>
            <w:noProof/>
          </w:rPr>
          <w:t>9.5.7</w:t>
        </w:r>
        <w:r w:rsidR="00902B45">
          <w:rPr>
            <w:rFonts w:asciiTheme="minorHAnsi" w:eastAsiaTheme="minorEastAsia" w:hAnsiTheme="minorHAnsi" w:cstheme="minorBidi"/>
            <w:b w:val="0"/>
            <w:noProof/>
            <w:lang w:val="de-DE" w:eastAsia="de-DE"/>
          </w:rPr>
          <w:tab/>
        </w:r>
        <w:r w:rsidR="00902B45" w:rsidRPr="004101D2">
          <w:rPr>
            <w:rStyle w:val="Hyperlink"/>
            <w:noProof/>
          </w:rPr>
          <w:t>Screw</w:t>
        </w:r>
        <w:r w:rsidR="00902B45">
          <w:rPr>
            <w:noProof/>
            <w:webHidden/>
          </w:rPr>
          <w:tab/>
        </w:r>
        <w:r w:rsidR="00902B45">
          <w:rPr>
            <w:noProof/>
            <w:webHidden/>
          </w:rPr>
          <w:fldChar w:fldCharType="begin"/>
        </w:r>
        <w:r w:rsidR="00902B45">
          <w:rPr>
            <w:noProof/>
            <w:webHidden/>
          </w:rPr>
          <w:instrText xml:space="preserve"> PAGEREF _Toc130981530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79FF9E71" w14:textId="3F36C640" w:rsidR="00902B45" w:rsidRDefault="00000000">
      <w:pPr>
        <w:pStyle w:val="Verzeichnis2"/>
        <w:rPr>
          <w:rFonts w:asciiTheme="minorHAnsi" w:eastAsiaTheme="minorEastAsia" w:hAnsiTheme="minorHAnsi" w:cstheme="minorBidi"/>
          <w:b w:val="0"/>
          <w:noProof/>
          <w:lang w:val="de-DE" w:eastAsia="de-DE"/>
        </w:rPr>
      </w:pPr>
      <w:hyperlink w:anchor="_Toc130981531" w:history="1">
        <w:r w:rsidR="00902B45" w:rsidRPr="004101D2">
          <w:rPr>
            <w:rStyle w:val="Hyperlink"/>
            <w:noProof/>
          </w:rPr>
          <w:t>9.6</w:t>
        </w:r>
        <w:r w:rsidR="00902B45">
          <w:rPr>
            <w:rFonts w:asciiTheme="minorHAnsi" w:eastAsiaTheme="minorEastAsia" w:hAnsiTheme="minorHAnsi" w:cstheme="minorBidi"/>
            <w:b w:val="0"/>
            <w:noProof/>
            <w:lang w:val="de-DE" w:eastAsia="de-DE"/>
          </w:rPr>
          <w:tab/>
        </w:r>
        <w:r w:rsidR="00902B45" w:rsidRPr="004101D2">
          <w:rPr>
            <w:rStyle w:val="Hyperlink"/>
            <w:noProof/>
          </w:rPr>
          <w:t>Gum Drops</w:t>
        </w:r>
        <w:r w:rsidR="00902B45">
          <w:rPr>
            <w:noProof/>
            <w:webHidden/>
          </w:rPr>
          <w:tab/>
        </w:r>
        <w:r w:rsidR="00902B45">
          <w:rPr>
            <w:noProof/>
            <w:webHidden/>
          </w:rPr>
          <w:fldChar w:fldCharType="begin"/>
        </w:r>
        <w:r w:rsidR="00902B45">
          <w:rPr>
            <w:noProof/>
            <w:webHidden/>
          </w:rPr>
          <w:instrText xml:space="preserve"> PAGEREF _Toc130981531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E6E49A3" w14:textId="14A835F6" w:rsidR="00902B45" w:rsidRDefault="00000000">
      <w:pPr>
        <w:pStyle w:val="Verzeichnis2"/>
        <w:rPr>
          <w:rFonts w:asciiTheme="minorHAnsi" w:eastAsiaTheme="minorEastAsia" w:hAnsiTheme="minorHAnsi" w:cstheme="minorBidi"/>
          <w:b w:val="0"/>
          <w:noProof/>
          <w:lang w:val="de-DE" w:eastAsia="de-DE"/>
        </w:rPr>
      </w:pPr>
      <w:hyperlink w:anchor="_Toc130981532" w:history="1">
        <w:r w:rsidR="00902B45" w:rsidRPr="004101D2">
          <w:rPr>
            <w:rStyle w:val="Hyperlink"/>
            <w:noProof/>
          </w:rPr>
          <w:t>9.7</w:t>
        </w:r>
        <w:r w:rsidR="00902B45">
          <w:rPr>
            <w:rFonts w:asciiTheme="minorHAnsi" w:eastAsiaTheme="minorEastAsia" w:hAnsiTheme="minorHAnsi" w:cstheme="minorBidi"/>
            <w:b w:val="0"/>
            <w:noProof/>
            <w:lang w:val="de-DE" w:eastAsia="de-DE"/>
          </w:rPr>
          <w:tab/>
        </w:r>
        <w:r w:rsidR="00902B45" w:rsidRPr="004101D2">
          <w:rPr>
            <w:rStyle w:val="Hyperlink"/>
            <w:noProof/>
          </w:rPr>
          <w:t>Clinches</w:t>
        </w:r>
        <w:r w:rsidR="00902B45">
          <w:rPr>
            <w:noProof/>
            <w:webHidden/>
          </w:rPr>
          <w:tab/>
        </w:r>
        <w:r w:rsidR="00902B45">
          <w:rPr>
            <w:noProof/>
            <w:webHidden/>
          </w:rPr>
          <w:fldChar w:fldCharType="begin"/>
        </w:r>
        <w:r w:rsidR="00902B45">
          <w:rPr>
            <w:noProof/>
            <w:webHidden/>
          </w:rPr>
          <w:instrText xml:space="preserve"> PAGEREF _Toc130981532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480BE455" w14:textId="48A769D0" w:rsidR="00902B45" w:rsidRDefault="00000000">
      <w:pPr>
        <w:pStyle w:val="Verzeichnis2"/>
        <w:rPr>
          <w:rFonts w:asciiTheme="minorHAnsi" w:eastAsiaTheme="minorEastAsia" w:hAnsiTheme="minorHAnsi" w:cstheme="minorBidi"/>
          <w:b w:val="0"/>
          <w:noProof/>
          <w:lang w:val="de-DE" w:eastAsia="de-DE"/>
        </w:rPr>
      </w:pPr>
      <w:hyperlink w:anchor="_Toc130981533" w:history="1">
        <w:r w:rsidR="00902B45" w:rsidRPr="004101D2">
          <w:rPr>
            <w:rStyle w:val="Hyperlink"/>
            <w:noProof/>
          </w:rPr>
          <w:t>9.8</w:t>
        </w:r>
        <w:r w:rsidR="00902B45">
          <w:rPr>
            <w:rFonts w:asciiTheme="minorHAnsi" w:eastAsiaTheme="minorEastAsia" w:hAnsiTheme="minorHAnsi" w:cstheme="minorBidi"/>
            <w:b w:val="0"/>
            <w:noProof/>
            <w:lang w:val="de-DE" w:eastAsia="de-DE"/>
          </w:rPr>
          <w:tab/>
        </w:r>
        <w:r w:rsidR="00902B45" w:rsidRPr="004101D2">
          <w:rPr>
            <w:rStyle w:val="Hyperlink"/>
            <w:noProof/>
          </w:rPr>
          <w:t>Heat Stakes / Thermal Stakes</w:t>
        </w:r>
        <w:r w:rsidR="00902B45">
          <w:rPr>
            <w:noProof/>
            <w:webHidden/>
          </w:rPr>
          <w:tab/>
        </w:r>
        <w:r w:rsidR="00902B45">
          <w:rPr>
            <w:noProof/>
            <w:webHidden/>
          </w:rPr>
          <w:fldChar w:fldCharType="begin"/>
        </w:r>
        <w:r w:rsidR="00902B45">
          <w:rPr>
            <w:noProof/>
            <w:webHidden/>
          </w:rPr>
          <w:instrText xml:space="preserve"> PAGEREF _Toc130981533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0B435CDC" w14:textId="00C560F4" w:rsidR="00902B45" w:rsidRDefault="00000000">
      <w:pPr>
        <w:pStyle w:val="Verzeichnis2"/>
        <w:rPr>
          <w:rFonts w:asciiTheme="minorHAnsi" w:eastAsiaTheme="minorEastAsia" w:hAnsiTheme="minorHAnsi" w:cstheme="minorBidi"/>
          <w:b w:val="0"/>
          <w:noProof/>
          <w:lang w:val="de-DE" w:eastAsia="de-DE"/>
        </w:rPr>
      </w:pPr>
      <w:hyperlink w:anchor="_Toc130981534" w:history="1">
        <w:r w:rsidR="00902B45" w:rsidRPr="004101D2">
          <w:rPr>
            <w:rStyle w:val="Hyperlink"/>
            <w:noProof/>
          </w:rPr>
          <w:t>9.9</w:t>
        </w:r>
        <w:r w:rsidR="00902B45">
          <w:rPr>
            <w:rFonts w:asciiTheme="minorHAnsi" w:eastAsiaTheme="minorEastAsia" w:hAnsiTheme="minorHAnsi" w:cstheme="minorBidi"/>
            <w:b w:val="0"/>
            <w:noProof/>
            <w:lang w:val="de-DE" w:eastAsia="de-DE"/>
          </w:rPr>
          <w:tab/>
        </w:r>
        <w:r w:rsidR="00902B45" w:rsidRPr="004101D2">
          <w:rPr>
            <w:rStyle w:val="Hyperlink"/>
            <w:noProof/>
          </w:rPr>
          <w:t>Clips/Snap Joints</w:t>
        </w:r>
        <w:r w:rsidR="00902B45">
          <w:rPr>
            <w:noProof/>
            <w:webHidden/>
          </w:rPr>
          <w:tab/>
        </w:r>
        <w:r w:rsidR="00902B45">
          <w:rPr>
            <w:noProof/>
            <w:webHidden/>
          </w:rPr>
          <w:fldChar w:fldCharType="begin"/>
        </w:r>
        <w:r w:rsidR="00902B45">
          <w:rPr>
            <w:noProof/>
            <w:webHidden/>
          </w:rPr>
          <w:instrText xml:space="preserve"> PAGEREF _Toc130981534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324E1E71" w14:textId="3CC53D25" w:rsidR="00902B45" w:rsidRDefault="00000000">
      <w:pPr>
        <w:pStyle w:val="Verzeichnis2"/>
        <w:rPr>
          <w:rFonts w:asciiTheme="minorHAnsi" w:eastAsiaTheme="minorEastAsia" w:hAnsiTheme="minorHAnsi" w:cstheme="minorBidi"/>
          <w:b w:val="0"/>
          <w:noProof/>
          <w:lang w:val="de-DE" w:eastAsia="de-DE"/>
        </w:rPr>
      </w:pPr>
      <w:hyperlink w:anchor="_Toc130981535" w:history="1">
        <w:r w:rsidR="00902B45" w:rsidRPr="004101D2">
          <w:rPr>
            <w:rStyle w:val="Hyperlink"/>
            <w:noProof/>
          </w:rPr>
          <w:t>9.10</w:t>
        </w:r>
        <w:r w:rsidR="00902B45">
          <w:rPr>
            <w:rFonts w:asciiTheme="minorHAnsi" w:eastAsiaTheme="minorEastAsia" w:hAnsiTheme="minorHAnsi" w:cstheme="minorBidi"/>
            <w:b w:val="0"/>
            <w:noProof/>
            <w:lang w:val="de-DE" w:eastAsia="de-DE"/>
          </w:rPr>
          <w:tab/>
        </w:r>
        <w:r w:rsidR="00902B45" w:rsidRPr="004101D2">
          <w:rPr>
            <w:rStyle w:val="Hyperlink"/>
            <w:noProof/>
          </w:rPr>
          <w:t>Nails</w:t>
        </w:r>
        <w:r w:rsidR="00902B45">
          <w:rPr>
            <w:noProof/>
            <w:webHidden/>
          </w:rPr>
          <w:tab/>
        </w:r>
        <w:r w:rsidR="00902B45">
          <w:rPr>
            <w:noProof/>
            <w:webHidden/>
          </w:rPr>
          <w:fldChar w:fldCharType="begin"/>
        </w:r>
        <w:r w:rsidR="00902B45">
          <w:rPr>
            <w:noProof/>
            <w:webHidden/>
          </w:rPr>
          <w:instrText xml:space="preserve"> PAGEREF _Toc130981535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79F2A991" w14:textId="01EE15DA" w:rsidR="00902B45" w:rsidRDefault="00000000">
      <w:pPr>
        <w:pStyle w:val="Verzeichnis2"/>
        <w:rPr>
          <w:rFonts w:asciiTheme="minorHAnsi" w:eastAsiaTheme="minorEastAsia" w:hAnsiTheme="minorHAnsi" w:cstheme="minorBidi"/>
          <w:b w:val="0"/>
          <w:noProof/>
          <w:lang w:val="de-DE" w:eastAsia="de-DE"/>
        </w:rPr>
      </w:pPr>
      <w:hyperlink w:anchor="_Toc130981536"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Rotation Joints</w:t>
        </w:r>
        <w:r w:rsidR="00902B45">
          <w:rPr>
            <w:noProof/>
            <w:webHidden/>
          </w:rPr>
          <w:tab/>
        </w:r>
        <w:r w:rsidR="00902B45">
          <w:rPr>
            <w:noProof/>
            <w:webHidden/>
          </w:rPr>
          <w:fldChar w:fldCharType="begin"/>
        </w:r>
        <w:r w:rsidR="00902B45">
          <w:rPr>
            <w:noProof/>
            <w:webHidden/>
          </w:rPr>
          <w:instrText xml:space="preserve"> PAGEREF _Toc130981536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6D601BAE" w14:textId="292DD05F" w:rsidR="00902B45" w:rsidRDefault="00000000">
      <w:pPr>
        <w:pStyle w:val="Verzeichnis3"/>
        <w:rPr>
          <w:rFonts w:asciiTheme="minorHAnsi" w:eastAsiaTheme="minorEastAsia" w:hAnsiTheme="minorHAnsi" w:cstheme="minorBidi"/>
          <w:b w:val="0"/>
          <w:noProof/>
          <w:lang w:val="de-DE" w:eastAsia="de-DE"/>
        </w:rPr>
      </w:pPr>
      <w:hyperlink w:anchor="_Toc130981537" w:history="1">
        <w:r w:rsidR="00902B45" w:rsidRPr="004101D2">
          <w:rPr>
            <w:rStyle w:val="Hyperlink"/>
            <w:noProof/>
          </w:rPr>
          <w:t>9.11.1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_Toc130981537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1B12D3BB" w14:textId="4C2BB101" w:rsidR="00902B45" w:rsidRDefault="00000000">
      <w:pPr>
        <w:pStyle w:val="Verzeichnis3"/>
        <w:rPr>
          <w:rFonts w:asciiTheme="minorHAnsi" w:eastAsiaTheme="minorEastAsia" w:hAnsiTheme="minorHAnsi" w:cstheme="minorBidi"/>
          <w:b w:val="0"/>
          <w:noProof/>
          <w:lang w:val="de-DE" w:eastAsia="de-DE"/>
        </w:rPr>
      </w:pPr>
      <w:hyperlink w:anchor="_Toc130981538" w:history="1">
        <w:r w:rsidR="00902B45" w:rsidRPr="004101D2">
          <w:rPr>
            <w:rStyle w:val="Hyperlink"/>
            <w:noProof/>
          </w:rPr>
          <w:t>9.11.2</w:t>
        </w:r>
        <w:r w:rsidR="00902B45">
          <w:rPr>
            <w:rFonts w:asciiTheme="minorHAnsi" w:eastAsiaTheme="minorEastAsia" w:hAnsiTheme="minorHAnsi" w:cstheme="minorBidi"/>
            <w:b w:val="0"/>
            <w:noProof/>
            <w:lang w:val="de-DE" w:eastAsia="de-DE"/>
          </w:rPr>
          <w:tab/>
        </w:r>
        <w:r w:rsidR="00902B45" w:rsidRPr="004101D2">
          <w:rPr>
            <w:rStyle w:val="Hyperlink"/>
            <w:noProof/>
          </w:rPr>
          <w:t>ROTAV</w:t>
        </w:r>
        <w:r w:rsidR="00902B45">
          <w:rPr>
            <w:noProof/>
            <w:webHidden/>
          </w:rPr>
          <w:tab/>
        </w:r>
        <w:r w:rsidR="00902B45">
          <w:rPr>
            <w:noProof/>
            <w:webHidden/>
          </w:rPr>
          <w:fldChar w:fldCharType="begin"/>
        </w:r>
        <w:r w:rsidR="00902B45">
          <w:rPr>
            <w:noProof/>
            <w:webHidden/>
          </w:rPr>
          <w:instrText xml:space="preserve"> PAGEREF _Toc130981538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3C51679A" w14:textId="7A1C48D4" w:rsidR="00902B45" w:rsidRDefault="00000000">
      <w:pPr>
        <w:pStyle w:val="Verzeichnis1"/>
        <w:rPr>
          <w:rFonts w:asciiTheme="minorHAnsi" w:eastAsiaTheme="minorEastAsia" w:hAnsiTheme="minorHAnsi" w:cstheme="minorBidi"/>
          <w:b w:val="0"/>
          <w:noProof/>
          <w:lang w:val="de-DE" w:eastAsia="de-DE"/>
        </w:rPr>
      </w:pPr>
      <w:hyperlink w:anchor="_Toc130981539" w:history="1">
        <w:r w:rsidR="00902B45" w:rsidRPr="004101D2">
          <w:rPr>
            <w:rStyle w:val="Hyperlink"/>
            <w:noProof/>
          </w:rPr>
          <w:t>10</w:t>
        </w:r>
        <w:r w:rsidR="00902B45">
          <w:rPr>
            <w:rFonts w:asciiTheme="minorHAnsi" w:eastAsiaTheme="minorEastAsia" w:hAnsiTheme="minorHAnsi" w:cstheme="minorBidi"/>
            <w:b w:val="0"/>
            <w:noProof/>
            <w:lang w:val="de-DE" w:eastAsia="de-DE"/>
          </w:rPr>
          <w:tab/>
        </w:r>
        <w:r w:rsidR="00902B45" w:rsidRPr="004101D2">
          <w:rPr>
            <w:rStyle w:val="Hyperlink"/>
            <w:noProof/>
          </w:rPr>
          <w:t>1D connections</w:t>
        </w:r>
        <w:r w:rsidR="00902B45">
          <w:rPr>
            <w:noProof/>
            <w:webHidden/>
          </w:rPr>
          <w:tab/>
        </w:r>
        <w:r w:rsidR="00902B45">
          <w:rPr>
            <w:noProof/>
            <w:webHidden/>
          </w:rPr>
          <w:fldChar w:fldCharType="begin"/>
        </w:r>
        <w:r w:rsidR="00902B45">
          <w:rPr>
            <w:noProof/>
            <w:webHidden/>
          </w:rPr>
          <w:instrText xml:space="preserve"> PAGEREF _Toc130981539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A006167" w14:textId="18EAAF68" w:rsidR="00902B45" w:rsidRDefault="00000000">
      <w:pPr>
        <w:pStyle w:val="Verzeichnis2"/>
        <w:rPr>
          <w:rFonts w:asciiTheme="minorHAnsi" w:eastAsiaTheme="minorEastAsia" w:hAnsiTheme="minorHAnsi" w:cstheme="minorBidi"/>
          <w:b w:val="0"/>
          <w:noProof/>
          <w:lang w:val="de-DE" w:eastAsia="de-DE"/>
        </w:rPr>
      </w:pPr>
      <w:hyperlink w:anchor="_Toc130981540" w:history="1">
        <w:r w:rsidR="00902B45" w:rsidRPr="004101D2">
          <w:rPr>
            <w:rStyle w:val="Hyperlink"/>
            <w:noProof/>
          </w:rPr>
          <w:t>10.1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_Toc130981540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BA579D2" w14:textId="0D72AD17" w:rsidR="00902B45" w:rsidRDefault="00000000">
      <w:pPr>
        <w:pStyle w:val="Verzeichnis3"/>
        <w:rPr>
          <w:rFonts w:asciiTheme="minorHAnsi" w:eastAsiaTheme="minorEastAsia" w:hAnsiTheme="minorHAnsi" w:cstheme="minorBidi"/>
          <w:b w:val="0"/>
          <w:noProof/>
          <w:lang w:val="de-DE" w:eastAsia="de-DE"/>
        </w:rPr>
      </w:pPr>
      <w:hyperlink w:anchor="_Toc130981541" w:history="1">
        <w:r w:rsidR="00902B45" w:rsidRPr="004101D2">
          <w:rPr>
            <w:rStyle w:val="Hyperlink"/>
            <w:noProof/>
          </w:rPr>
          <w:t>10.1.1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_Toc130981541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63F391E" w14:textId="20C6C901" w:rsidR="00902B45" w:rsidRDefault="00000000">
      <w:pPr>
        <w:pStyle w:val="Verzeichnis3"/>
        <w:rPr>
          <w:rFonts w:asciiTheme="minorHAnsi" w:eastAsiaTheme="minorEastAsia" w:hAnsiTheme="minorHAnsi" w:cstheme="minorBidi"/>
          <w:b w:val="0"/>
          <w:noProof/>
          <w:lang w:val="de-DE" w:eastAsia="de-DE"/>
        </w:rPr>
      </w:pPr>
      <w:hyperlink w:anchor="_Toc130981542" w:history="1">
        <w:r w:rsidR="00902B45" w:rsidRPr="004101D2">
          <w:rPr>
            <w:rStyle w:val="Hyperlink"/>
            <w:noProof/>
          </w:rPr>
          <w:t>10.1.2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_Toc130981542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27F06D8" w14:textId="4C1F346F" w:rsidR="00902B45" w:rsidRDefault="00000000">
      <w:pPr>
        <w:pStyle w:val="Verzeichnis3"/>
        <w:rPr>
          <w:rFonts w:asciiTheme="minorHAnsi" w:eastAsiaTheme="minorEastAsia" w:hAnsiTheme="minorHAnsi" w:cstheme="minorBidi"/>
          <w:b w:val="0"/>
          <w:noProof/>
          <w:lang w:val="de-DE" w:eastAsia="de-DE"/>
        </w:rPr>
      </w:pPr>
      <w:hyperlink w:anchor="_Toc130981543" w:history="1">
        <w:r w:rsidR="00902B45" w:rsidRPr="004101D2">
          <w:rPr>
            <w:rStyle w:val="Hyperlink"/>
            <w:noProof/>
          </w:rPr>
          <w:t>10.1.3</w:t>
        </w:r>
        <w:r w:rsidR="00902B45">
          <w:rPr>
            <w:rFonts w:asciiTheme="minorHAnsi" w:eastAsiaTheme="minorEastAsia" w:hAnsiTheme="minorHAnsi" w:cstheme="minorBidi"/>
            <w:b w:val="0"/>
            <w:noProof/>
            <w:lang w:val="de-DE" w:eastAsia="de-DE"/>
          </w:rPr>
          <w:tab/>
        </w:r>
        <w:r w:rsidR="00902B45" w:rsidRPr="004101D2">
          <w:rPr>
            <w:rStyle w:val="Hyperlink"/>
            <w:noProof/>
          </w:rPr>
          <w:t>Intermittent Connection Lines</w:t>
        </w:r>
        <w:r w:rsidR="00902B45">
          <w:rPr>
            <w:noProof/>
            <w:webHidden/>
          </w:rPr>
          <w:tab/>
        </w:r>
        <w:r w:rsidR="00902B45">
          <w:rPr>
            <w:noProof/>
            <w:webHidden/>
          </w:rPr>
          <w:fldChar w:fldCharType="begin"/>
        </w:r>
        <w:r w:rsidR="00902B45">
          <w:rPr>
            <w:noProof/>
            <w:webHidden/>
          </w:rPr>
          <w:instrText xml:space="preserve"> PAGEREF _Toc130981543 \h </w:instrText>
        </w:r>
        <w:r w:rsidR="00902B45">
          <w:rPr>
            <w:noProof/>
            <w:webHidden/>
          </w:rPr>
        </w:r>
        <w:r w:rsidR="00902B45">
          <w:rPr>
            <w:noProof/>
            <w:webHidden/>
          </w:rPr>
          <w:fldChar w:fldCharType="separate"/>
        </w:r>
        <w:r w:rsidR="00F558BD">
          <w:rPr>
            <w:noProof/>
            <w:webHidden/>
          </w:rPr>
          <w:t>80</w:t>
        </w:r>
        <w:r w:rsidR="00902B45">
          <w:rPr>
            <w:noProof/>
            <w:webHidden/>
          </w:rPr>
          <w:fldChar w:fldCharType="end"/>
        </w:r>
      </w:hyperlink>
    </w:p>
    <w:p w14:paraId="4E36693B" w14:textId="6E40467F" w:rsidR="00902B45" w:rsidRDefault="00000000">
      <w:pPr>
        <w:pStyle w:val="Verzeichnis3"/>
        <w:rPr>
          <w:rFonts w:asciiTheme="minorHAnsi" w:eastAsiaTheme="minorEastAsia" w:hAnsiTheme="minorHAnsi" w:cstheme="minorBidi"/>
          <w:b w:val="0"/>
          <w:noProof/>
          <w:lang w:val="de-DE" w:eastAsia="de-DE"/>
        </w:rPr>
      </w:pPr>
      <w:hyperlink w:anchor="_Toc130981544" w:history="1">
        <w:r w:rsidR="00902B45" w:rsidRPr="004101D2">
          <w:rPr>
            <w:rStyle w:val="Hyperlink"/>
            <w:noProof/>
          </w:rPr>
          <w:t>10.1.4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_Toc130981544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86FD155" w14:textId="74B5BD7D" w:rsidR="00902B45" w:rsidRDefault="00000000">
      <w:pPr>
        <w:pStyle w:val="Verzeichnis2"/>
        <w:rPr>
          <w:rFonts w:asciiTheme="minorHAnsi" w:eastAsiaTheme="minorEastAsia" w:hAnsiTheme="minorHAnsi" w:cstheme="minorBidi"/>
          <w:b w:val="0"/>
          <w:noProof/>
          <w:lang w:val="de-DE" w:eastAsia="de-DE"/>
        </w:rPr>
      </w:pPr>
      <w:hyperlink w:anchor="_Toc130981545" w:history="1">
        <w:r w:rsidR="00902B45" w:rsidRPr="004101D2">
          <w:rPr>
            <w:rStyle w:val="Hyperlink"/>
            <w:noProof/>
          </w:rPr>
          <w:t>10.2</w:t>
        </w:r>
        <w:r w:rsidR="00902B45">
          <w:rPr>
            <w:rFonts w:asciiTheme="minorHAnsi" w:eastAsiaTheme="minorEastAsia" w:hAnsiTheme="minorHAnsi" w:cstheme="minorBidi"/>
            <w:b w:val="0"/>
            <w:noProof/>
            <w:lang w:val="de-DE" w:eastAsia="de-DE"/>
          </w:rPr>
          <w:tab/>
        </w:r>
        <w:r w:rsidR="00902B45" w:rsidRPr="004101D2">
          <w:rPr>
            <w:rStyle w:val="Hyperlink"/>
            <w:noProof/>
          </w:rPr>
          <w:t>Seam Welds</w:t>
        </w:r>
        <w:r w:rsidR="00902B45">
          <w:rPr>
            <w:noProof/>
            <w:webHidden/>
          </w:rPr>
          <w:tab/>
        </w:r>
        <w:r w:rsidR="00902B45">
          <w:rPr>
            <w:noProof/>
            <w:webHidden/>
          </w:rPr>
          <w:fldChar w:fldCharType="begin"/>
        </w:r>
        <w:r w:rsidR="00902B45">
          <w:rPr>
            <w:noProof/>
            <w:webHidden/>
          </w:rPr>
          <w:instrText xml:space="preserve"> PAGEREF _Toc130981545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4BE55A4" w14:textId="7B65E6D9" w:rsidR="00902B45" w:rsidRDefault="00000000">
      <w:pPr>
        <w:pStyle w:val="Verzeichnis3"/>
        <w:rPr>
          <w:rFonts w:asciiTheme="minorHAnsi" w:eastAsiaTheme="minorEastAsia" w:hAnsiTheme="minorHAnsi" w:cstheme="minorBidi"/>
          <w:b w:val="0"/>
          <w:noProof/>
          <w:lang w:val="de-DE" w:eastAsia="de-DE"/>
        </w:rPr>
      </w:pPr>
      <w:hyperlink w:anchor="_Toc130981546" w:history="1">
        <w:r w:rsidR="00902B45" w:rsidRPr="004101D2">
          <w:rPr>
            <w:rStyle w:val="Hyperlink"/>
            <w:noProof/>
          </w:rPr>
          <w:t>10.2.1</w:t>
        </w:r>
        <w:r w:rsidR="00902B45">
          <w:rPr>
            <w:rFonts w:asciiTheme="minorHAnsi" w:eastAsiaTheme="minorEastAsia" w:hAnsiTheme="minorHAnsi" w:cstheme="minorBidi"/>
            <w:b w:val="0"/>
            <w:noProof/>
            <w:lang w:val="de-DE" w:eastAsia="de-DE"/>
          </w:rPr>
          <w:tab/>
        </w:r>
        <w:r w:rsidR="00902B45" w:rsidRPr="004101D2">
          <w:rPr>
            <w:rStyle w:val="Hyperlink"/>
            <w:noProof/>
          </w:rPr>
          <w:t>Description and Modelling Parameters</w:t>
        </w:r>
        <w:r w:rsidR="00902B45">
          <w:rPr>
            <w:noProof/>
            <w:webHidden/>
          </w:rPr>
          <w:tab/>
        </w:r>
        <w:r w:rsidR="00902B45">
          <w:rPr>
            <w:noProof/>
            <w:webHidden/>
          </w:rPr>
          <w:fldChar w:fldCharType="begin"/>
        </w:r>
        <w:r w:rsidR="00902B45">
          <w:rPr>
            <w:noProof/>
            <w:webHidden/>
          </w:rPr>
          <w:instrText xml:space="preserve"> PAGEREF _Toc130981546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64E82B0D" w14:textId="73D495A2" w:rsidR="00902B45" w:rsidRDefault="00000000">
      <w:pPr>
        <w:pStyle w:val="Verzeichnis3"/>
        <w:rPr>
          <w:rFonts w:asciiTheme="minorHAnsi" w:eastAsiaTheme="minorEastAsia" w:hAnsiTheme="minorHAnsi" w:cstheme="minorBidi"/>
          <w:b w:val="0"/>
          <w:noProof/>
          <w:lang w:val="de-DE" w:eastAsia="de-DE"/>
        </w:rPr>
      </w:pPr>
      <w:hyperlink w:anchor="_Toc130981547" w:history="1">
        <w:r w:rsidR="00902B45" w:rsidRPr="004101D2">
          <w:rPr>
            <w:rStyle w:val="Hyperlink"/>
            <w:noProof/>
          </w:rPr>
          <w:t>10.2.2</w:t>
        </w:r>
        <w:r w:rsidR="00902B45">
          <w:rPr>
            <w:rFonts w:asciiTheme="minorHAnsi" w:eastAsiaTheme="minorEastAsia" w:hAnsiTheme="minorHAnsi" w:cstheme="minorBidi"/>
            <w:b w:val="0"/>
            <w:noProof/>
            <w:lang w:val="de-DE" w:eastAsia="de-DE"/>
          </w:rPr>
          <w:tab/>
        </w:r>
        <w:r w:rsidR="00902B45" w:rsidRPr="004101D2">
          <w:rPr>
            <w:rStyle w:val="Hyperlink"/>
            <w:noProof/>
          </w:rPr>
          <w:t>Seam Weld Definition Overview</w:t>
        </w:r>
        <w:r w:rsidR="00902B45">
          <w:rPr>
            <w:noProof/>
            <w:webHidden/>
          </w:rPr>
          <w:tab/>
        </w:r>
        <w:r w:rsidR="00902B45">
          <w:rPr>
            <w:noProof/>
            <w:webHidden/>
          </w:rPr>
          <w:fldChar w:fldCharType="begin"/>
        </w:r>
        <w:r w:rsidR="00902B45">
          <w:rPr>
            <w:noProof/>
            <w:webHidden/>
          </w:rPr>
          <w:instrText xml:space="preserve"> PAGEREF _Toc130981547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39C86D96" w14:textId="10134724" w:rsidR="00902B45" w:rsidRDefault="00000000">
      <w:pPr>
        <w:pStyle w:val="Verzeichnis3"/>
        <w:rPr>
          <w:rFonts w:asciiTheme="minorHAnsi" w:eastAsiaTheme="minorEastAsia" w:hAnsiTheme="minorHAnsi" w:cstheme="minorBidi"/>
          <w:b w:val="0"/>
          <w:noProof/>
          <w:lang w:val="de-DE" w:eastAsia="de-DE"/>
        </w:rPr>
      </w:pPr>
      <w:hyperlink w:anchor="_Toc130981548" w:history="1">
        <w:r w:rsidR="00902B45" w:rsidRPr="004101D2">
          <w:rPr>
            <w:rStyle w:val="Hyperlink"/>
            <w:noProof/>
          </w:rPr>
          <w:t>10.2.3</w:t>
        </w:r>
        <w:r w:rsidR="00902B45">
          <w:rPr>
            <w:rFonts w:asciiTheme="minorHAnsi" w:eastAsiaTheme="minorEastAsia" w:hAnsiTheme="minorHAnsi" w:cstheme="minorBidi"/>
            <w:b w:val="0"/>
            <w:noProof/>
            <w:lang w:val="de-DE" w:eastAsia="de-DE"/>
          </w:rPr>
          <w:tab/>
        </w:r>
        <w:r w:rsidR="00902B45" w:rsidRPr="004101D2">
          <w:rPr>
            <w:rStyle w:val="Hyperlink"/>
            <w:noProof/>
          </w:rPr>
          <w:t>Specific XML Realization</w:t>
        </w:r>
        <w:r w:rsidR="00902B45">
          <w:rPr>
            <w:noProof/>
            <w:webHidden/>
          </w:rPr>
          <w:tab/>
        </w:r>
        <w:r w:rsidR="00902B45">
          <w:rPr>
            <w:noProof/>
            <w:webHidden/>
          </w:rPr>
          <w:fldChar w:fldCharType="begin"/>
        </w:r>
        <w:r w:rsidR="00902B45">
          <w:rPr>
            <w:noProof/>
            <w:webHidden/>
          </w:rPr>
          <w:instrText xml:space="preserve"> PAGEREF _Toc130981548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920E17E" w14:textId="77228A1B" w:rsidR="00902B45" w:rsidRDefault="00000000">
      <w:pPr>
        <w:pStyle w:val="Verzeichnis3"/>
        <w:rPr>
          <w:rFonts w:asciiTheme="minorHAnsi" w:eastAsiaTheme="minorEastAsia" w:hAnsiTheme="minorHAnsi" w:cstheme="minorBidi"/>
          <w:b w:val="0"/>
          <w:noProof/>
          <w:lang w:val="de-DE" w:eastAsia="de-DE"/>
        </w:rPr>
      </w:pPr>
      <w:hyperlink w:anchor="_Toc130981549" w:history="1">
        <w:r w:rsidR="00902B45" w:rsidRPr="004101D2">
          <w:rPr>
            <w:rStyle w:val="Hyperlink"/>
            <w:noProof/>
          </w:rPr>
          <w:t>10.2.4</w:t>
        </w:r>
        <w:r w:rsidR="00902B45">
          <w:rPr>
            <w:rFonts w:asciiTheme="minorHAnsi" w:eastAsiaTheme="minorEastAsia" w:hAnsiTheme="minorHAnsi" w:cstheme="minorBidi"/>
            <w:b w:val="0"/>
            <w:noProof/>
            <w:lang w:val="de-DE" w:eastAsia="de-DE"/>
          </w:rPr>
          <w:tab/>
        </w:r>
        <w:r w:rsidR="00902B45" w:rsidRPr="004101D2">
          <w:rPr>
            <w:rStyle w:val="Hyperlink"/>
            <w:noProof/>
          </w:rPr>
          <w:t>Generic Seam Weld Definition</w:t>
        </w:r>
        <w:r w:rsidR="00902B45">
          <w:rPr>
            <w:noProof/>
            <w:webHidden/>
          </w:rPr>
          <w:tab/>
        </w:r>
        <w:r w:rsidR="00902B45">
          <w:rPr>
            <w:noProof/>
            <w:webHidden/>
          </w:rPr>
          <w:fldChar w:fldCharType="begin"/>
        </w:r>
        <w:r w:rsidR="00902B45">
          <w:rPr>
            <w:noProof/>
            <w:webHidden/>
          </w:rPr>
          <w:instrText xml:space="preserve"> PAGEREF _Toc130981549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D777BFC" w14:textId="73FF0930" w:rsidR="00902B45" w:rsidRDefault="00000000">
      <w:pPr>
        <w:pStyle w:val="Verzeichnis3"/>
        <w:rPr>
          <w:rFonts w:asciiTheme="minorHAnsi" w:eastAsiaTheme="minorEastAsia" w:hAnsiTheme="minorHAnsi" w:cstheme="minorBidi"/>
          <w:b w:val="0"/>
          <w:noProof/>
          <w:lang w:val="de-DE" w:eastAsia="de-DE"/>
        </w:rPr>
      </w:pPr>
      <w:hyperlink w:anchor="_Toc130981550" w:history="1">
        <w:r w:rsidR="00902B45" w:rsidRPr="004101D2">
          <w:rPr>
            <w:rStyle w:val="Hyperlink"/>
            <w:noProof/>
          </w:rPr>
          <w:t>10.2.5</w:t>
        </w:r>
        <w:r w:rsidR="00902B45">
          <w:rPr>
            <w:rFonts w:asciiTheme="minorHAnsi" w:eastAsiaTheme="minorEastAsia" w:hAnsiTheme="minorHAnsi" w:cstheme="minorBidi"/>
            <w:b w:val="0"/>
            <w:noProof/>
            <w:lang w:val="de-DE" w:eastAsia="de-DE"/>
          </w:rPr>
          <w:tab/>
        </w:r>
        <w:r w:rsidR="00902B45" w:rsidRPr="004101D2">
          <w:rPr>
            <w:rStyle w:val="Hyperlink"/>
            <w:noProof/>
          </w:rPr>
          <w:t>Butt Joint</w:t>
        </w:r>
        <w:r w:rsidR="00902B45">
          <w:rPr>
            <w:noProof/>
            <w:webHidden/>
          </w:rPr>
          <w:tab/>
        </w:r>
        <w:r w:rsidR="00902B45">
          <w:rPr>
            <w:noProof/>
            <w:webHidden/>
          </w:rPr>
          <w:fldChar w:fldCharType="begin"/>
        </w:r>
        <w:r w:rsidR="00902B45">
          <w:rPr>
            <w:noProof/>
            <w:webHidden/>
          </w:rPr>
          <w:instrText xml:space="preserve"> PAGEREF _Toc130981550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4BDC4AE3" w14:textId="021217F3" w:rsidR="00902B45" w:rsidRDefault="00000000">
      <w:pPr>
        <w:pStyle w:val="Verzeichnis3"/>
        <w:rPr>
          <w:rFonts w:asciiTheme="minorHAnsi" w:eastAsiaTheme="minorEastAsia" w:hAnsiTheme="minorHAnsi" w:cstheme="minorBidi"/>
          <w:b w:val="0"/>
          <w:noProof/>
          <w:lang w:val="de-DE" w:eastAsia="de-DE"/>
        </w:rPr>
      </w:pPr>
      <w:hyperlink w:anchor="_Toc130981551" w:history="1">
        <w:r w:rsidR="00902B45" w:rsidRPr="004101D2">
          <w:rPr>
            <w:rStyle w:val="Hyperlink"/>
            <w:noProof/>
          </w:rPr>
          <w:t>10.2.6</w:t>
        </w:r>
        <w:r w:rsidR="00902B45">
          <w:rPr>
            <w:rFonts w:asciiTheme="minorHAnsi" w:eastAsiaTheme="minorEastAsia" w:hAnsiTheme="minorHAnsi" w:cstheme="minorBidi"/>
            <w:b w:val="0"/>
            <w:noProof/>
            <w:lang w:val="de-DE" w:eastAsia="de-DE"/>
          </w:rPr>
          <w:tab/>
        </w:r>
        <w:r w:rsidR="00902B45" w:rsidRPr="004101D2">
          <w:rPr>
            <w:rStyle w:val="Hyperlink"/>
            <w:noProof/>
          </w:rPr>
          <w:t>Corner Weld</w:t>
        </w:r>
        <w:r w:rsidR="00902B45">
          <w:rPr>
            <w:noProof/>
            <w:webHidden/>
          </w:rPr>
          <w:tab/>
        </w:r>
        <w:r w:rsidR="00902B45">
          <w:rPr>
            <w:noProof/>
            <w:webHidden/>
          </w:rPr>
          <w:fldChar w:fldCharType="begin"/>
        </w:r>
        <w:r w:rsidR="00902B45">
          <w:rPr>
            <w:noProof/>
            <w:webHidden/>
          </w:rPr>
          <w:instrText xml:space="preserve"> PAGEREF _Toc130981551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5D31C639" w14:textId="67CF54B2" w:rsidR="00902B45" w:rsidRDefault="00000000">
      <w:pPr>
        <w:pStyle w:val="Verzeichnis3"/>
        <w:rPr>
          <w:rFonts w:asciiTheme="minorHAnsi" w:eastAsiaTheme="minorEastAsia" w:hAnsiTheme="minorHAnsi" w:cstheme="minorBidi"/>
          <w:b w:val="0"/>
          <w:noProof/>
          <w:lang w:val="de-DE" w:eastAsia="de-DE"/>
        </w:rPr>
      </w:pPr>
      <w:hyperlink w:anchor="_Toc130981552" w:history="1">
        <w:r w:rsidR="00902B45" w:rsidRPr="004101D2">
          <w:rPr>
            <w:rStyle w:val="Hyperlink"/>
            <w:noProof/>
          </w:rPr>
          <w:t>10.2.7</w:t>
        </w:r>
        <w:r w:rsidR="00902B45">
          <w:rPr>
            <w:rFonts w:asciiTheme="minorHAnsi" w:eastAsiaTheme="minorEastAsia" w:hAnsiTheme="minorHAnsi" w:cstheme="minorBidi"/>
            <w:b w:val="0"/>
            <w:noProof/>
            <w:lang w:val="de-DE" w:eastAsia="de-DE"/>
          </w:rPr>
          <w:tab/>
        </w:r>
        <w:r w:rsidR="00902B45" w:rsidRPr="004101D2">
          <w:rPr>
            <w:rStyle w:val="Hyperlink"/>
            <w:noProof/>
          </w:rPr>
          <w:t>Edge Weld</w:t>
        </w:r>
        <w:r w:rsidR="00902B45">
          <w:rPr>
            <w:noProof/>
            <w:webHidden/>
          </w:rPr>
          <w:tab/>
        </w:r>
        <w:r w:rsidR="00902B45">
          <w:rPr>
            <w:noProof/>
            <w:webHidden/>
          </w:rPr>
          <w:fldChar w:fldCharType="begin"/>
        </w:r>
        <w:r w:rsidR="00902B45">
          <w:rPr>
            <w:noProof/>
            <w:webHidden/>
          </w:rPr>
          <w:instrText xml:space="preserve"> PAGEREF _Toc130981552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598E57CA" w14:textId="16AD9B32" w:rsidR="00902B45" w:rsidRDefault="00000000">
      <w:pPr>
        <w:pStyle w:val="Verzeichnis3"/>
        <w:rPr>
          <w:rFonts w:asciiTheme="minorHAnsi" w:eastAsiaTheme="minorEastAsia" w:hAnsiTheme="minorHAnsi" w:cstheme="minorBidi"/>
          <w:b w:val="0"/>
          <w:noProof/>
          <w:lang w:val="de-DE" w:eastAsia="de-DE"/>
        </w:rPr>
      </w:pPr>
      <w:hyperlink w:anchor="_Toc130981553" w:history="1">
        <w:r w:rsidR="00902B45" w:rsidRPr="004101D2">
          <w:rPr>
            <w:rStyle w:val="Hyperlink"/>
            <w:noProof/>
          </w:rPr>
          <w:t>10.2.8</w:t>
        </w:r>
        <w:r w:rsidR="00902B45">
          <w:rPr>
            <w:rFonts w:asciiTheme="minorHAnsi" w:eastAsiaTheme="minorEastAsia" w:hAnsiTheme="minorHAnsi" w:cstheme="minorBidi"/>
            <w:b w:val="0"/>
            <w:noProof/>
            <w:lang w:val="de-DE" w:eastAsia="de-DE"/>
          </w:rPr>
          <w:tab/>
        </w:r>
        <w:r w:rsidR="00902B45" w:rsidRPr="004101D2">
          <w:rPr>
            <w:rStyle w:val="Hyperlink"/>
            <w:noProof/>
          </w:rPr>
          <w:t>I-Weld</w:t>
        </w:r>
        <w:r w:rsidR="00902B45">
          <w:rPr>
            <w:noProof/>
            <w:webHidden/>
          </w:rPr>
          <w:tab/>
        </w:r>
        <w:r w:rsidR="00902B45">
          <w:rPr>
            <w:noProof/>
            <w:webHidden/>
          </w:rPr>
          <w:fldChar w:fldCharType="begin"/>
        </w:r>
        <w:r w:rsidR="00902B45">
          <w:rPr>
            <w:noProof/>
            <w:webHidden/>
          </w:rPr>
          <w:instrText xml:space="preserve"> PAGEREF _Toc130981553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44CACD7A" w14:textId="1298418F" w:rsidR="00902B45" w:rsidRDefault="00000000">
      <w:pPr>
        <w:pStyle w:val="Verzeichnis3"/>
        <w:rPr>
          <w:rFonts w:asciiTheme="minorHAnsi" w:eastAsiaTheme="minorEastAsia" w:hAnsiTheme="minorHAnsi" w:cstheme="minorBidi"/>
          <w:b w:val="0"/>
          <w:noProof/>
          <w:lang w:val="de-DE" w:eastAsia="de-DE"/>
        </w:rPr>
      </w:pPr>
      <w:hyperlink w:anchor="_Toc130981554" w:history="1">
        <w:r w:rsidR="00902B45" w:rsidRPr="004101D2">
          <w:rPr>
            <w:rStyle w:val="Hyperlink"/>
            <w:noProof/>
          </w:rPr>
          <w:t>10.2.9</w:t>
        </w:r>
        <w:r w:rsidR="00902B45">
          <w:rPr>
            <w:rFonts w:asciiTheme="minorHAnsi" w:eastAsiaTheme="minorEastAsia" w:hAnsiTheme="minorHAnsi" w:cstheme="minorBidi"/>
            <w:b w:val="0"/>
            <w:noProof/>
            <w:lang w:val="de-DE" w:eastAsia="de-DE"/>
          </w:rPr>
          <w:tab/>
        </w:r>
        <w:r w:rsidR="00902B45" w:rsidRPr="004101D2">
          <w:rPr>
            <w:rStyle w:val="Hyperlink"/>
            <w:noProof/>
          </w:rPr>
          <w:t>Overlap Weld</w:t>
        </w:r>
        <w:r w:rsidR="00902B45">
          <w:rPr>
            <w:noProof/>
            <w:webHidden/>
          </w:rPr>
          <w:tab/>
        </w:r>
        <w:r w:rsidR="00902B45">
          <w:rPr>
            <w:noProof/>
            <w:webHidden/>
          </w:rPr>
          <w:fldChar w:fldCharType="begin"/>
        </w:r>
        <w:r w:rsidR="00902B45">
          <w:rPr>
            <w:noProof/>
            <w:webHidden/>
          </w:rPr>
          <w:instrText xml:space="preserve"> PAGEREF _Toc130981554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3339AD25" w14:textId="09E556C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5" w:history="1">
        <w:r w:rsidR="00902B45" w:rsidRPr="004101D2">
          <w:rPr>
            <w:rStyle w:val="Hyperlink"/>
            <w:noProof/>
          </w:rPr>
          <w:t>10.2.10</w:t>
        </w:r>
        <w:r w:rsidR="00902B45">
          <w:rPr>
            <w:rFonts w:asciiTheme="minorHAnsi" w:eastAsiaTheme="minorEastAsia" w:hAnsiTheme="minorHAnsi" w:cstheme="minorBidi"/>
            <w:b w:val="0"/>
            <w:noProof/>
            <w:lang w:val="de-DE" w:eastAsia="de-DE"/>
          </w:rPr>
          <w:tab/>
        </w:r>
        <w:r w:rsidR="00902B45" w:rsidRPr="004101D2">
          <w:rPr>
            <w:rStyle w:val="Hyperlink"/>
            <w:noProof/>
          </w:rPr>
          <w:t>Y-Joint</w:t>
        </w:r>
        <w:r w:rsidR="00902B45">
          <w:rPr>
            <w:noProof/>
            <w:webHidden/>
          </w:rPr>
          <w:tab/>
        </w:r>
        <w:r w:rsidR="00902B45">
          <w:rPr>
            <w:noProof/>
            <w:webHidden/>
          </w:rPr>
          <w:fldChar w:fldCharType="begin"/>
        </w:r>
        <w:r w:rsidR="00902B45">
          <w:rPr>
            <w:noProof/>
            <w:webHidden/>
          </w:rPr>
          <w:instrText xml:space="preserve"> PAGEREF _Toc130981555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6B42687" w14:textId="7F1E9F02"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6" w:history="1">
        <w:r w:rsidR="00902B45" w:rsidRPr="004101D2">
          <w:rPr>
            <w:rStyle w:val="Hyperlink"/>
            <w:noProof/>
          </w:rPr>
          <w:t>10.2.11</w:t>
        </w:r>
        <w:r w:rsidR="00902B45">
          <w:rPr>
            <w:rFonts w:asciiTheme="minorHAnsi" w:eastAsiaTheme="minorEastAsia" w:hAnsiTheme="minorHAnsi" w:cstheme="minorBidi"/>
            <w:b w:val="0"/>
            <w:noProof/>
            <w:lang w:val="de-DE" w:eastAsia="de-DE"/>
          </w:rPr>
          <w:tab/>
        </w:r>
        <w:r w:rsidR="00902B45" w:rsidRPr="004101D2">
          <w:rPr>
            <w:rStyle w:val="Hyperlink"/>
            <w:noProof/>
          </w:rPr>
          <w:t>K-Joint</w:t>
        </w:r>
        <w:r w:rsidR="00902B45">
          <w:rPr>
            <w:noProof/>
            <w:webHidden/>
          </w:rPr>
          <w:tab/>
        </w:r>
        <w:r w:rsidR="00902B45">
          <w:rPr>
            <w:noProof/>
            <w:webHidden/>
          </w:rPr>
          <w:fldChar w:fldCharType="begin"/>
        </w:r>
        <w:r w:rsidR="00902B45">
          <w:rPr>
            <w:noProof/>
            <w:webHidden/>
          </w:rPr>
          <w:instrText xml:space="preserve"> PAGEREF _Toc130981556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0836EAD4" w14:textId="71C6C5B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7" w:history="1">
        <w:r w:rsidR="00902B45" w:rsidRPr="004101D2">
          <w:rPr>
            <w:rStyle w:val="Hyperlink"/>
            <w:noProof/>
          </w:rPr>
          <w:t>10.2.12</w:t>
        </w:r>
        <w:r w:rsidR="00902B45">
          <w:rPr>
            <w:rFonts w:asciiTheme="minorHAnsi" w:eastAsiaTheme="minorEastAsia" w:hAnsiTheme="minorHAnsi" w:cstheme="minorBidi"/>
            <w:b w:val="0"/>
            <w:noProof/>
            <w:lang w:val="de-DE" w:eastAsia="de-DE"/>
          </w:rPr>
          <w:tab/>
        </w:r>
        <w:r w:rsidR="00902B45" w:rsidRPr="004101D2">
          <w:rPr>
            <w:rStyle w:val="Hyperlink"/>
            <w:noProof/>
          </w:rPr>
          <w:t>Cruciform Joint</w:t>
        </w:r>
        <w:r w:rsidR="00902B45">
          <w:rPr>
            <w:noProof/>
            <w:webHidden/>
          </w:rPr>
          <w:tab/>
        </w:r>
        <w:r w:rsidR="00902B45">
          <w:rPr>
            <w:noProof/>
            <w:webHidden/>
          </w:rPr>
          <w:fldChar w:fldCharType="begin"/>
        </w:r>
        <w:r w:rsidR="00902B45">
          <w:rPr>
            <w:noProof/>
            <w:webHidden/>
          </w:rPr>
          <w:instrText xml:space="preserve"> PAGEREF _Toc130981557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DDB7C11" w14:textId="7C1461DB"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8" w:history="1">
        <w:r w:rsidR="00902B45" w:rsidRPr="004101D2">
          <w:rPr>
            <w:rStyle w:val="Hyperlink"/>
            <w:noProof/>
          </w:rPr>
          <w:t>10.2.13</w:t>
        </w:r>
        <w:r w:rsidR="00902B45">
          <w:rPr>
            <w:rFonts w:asciiTheme="minorHAnsi" w:eastAsiaTheme="minorEastAsia" w:hAnsiTheme="minorHAnsi" w:cstheme="minorBidi"/>
            <w:b w:val="0"/>
            <w:noProof/>
            <w:lang w:val="de-DE" w:eastAsia="de-DE"/>
          </w:rPr>
          <w:tab/>
        </w:r>
        <w:r w:rsidR="00902B45" w:rsidRPr="004101D2">
          <w:rPr>
            <w:rStyle w:val="Hyperlink"/>
            <w:noProof/>
          </w:rPr>
          <w:t>Flared Joint</w:t>
        </w:r>
        <w:r w:rsidR="00902B45">
          <w:rPr>
            <w:noProof/>
            <w:webHidden/>
          </w:rPr>
          <w:tab/>
        </w:r>
        <w:r w:rsidR="00902B45">
          <w:rPr>
            <w:noProof/>
            <w:webHidden/>
          </w:rPr>
          <w:fldChar w:fldCharType="begin"/>
        </w:r>
        <w:r w:rsidR="00902B45">
          <w:rPr>
            <w:noProof/>
            <w:webHidden/>
          </w:rPr>
          <w:instrText xml:space="preserve"> PAGEREF _Toc130981558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283362BB" w14:textId="1C3EB9F0" w:rsidR="00902B45" w:rsidRDefault="00000000">
      <w:pPr>
        <w:pStyle w:val="Verzeichnis2"/>
        <w:rPr>
          <w:rFonts w:asciiTheme="minorHAnsi" w:eastAsiaTheme="minorEastAsia" w:hAnsiTheme="minorHAnsi" w:cstheme="minorBidi"/>
          <w:b w:val="0"/>
          <w:noProof/>
          <w:lang w:val="de-DE" w:eastAsia="de-DE"/>
        </w:rPr>
      </w:pPr>
      <w:hyperlink w:anchor="_Toc130981559" w:history="1">
        <w:r w:rsidR="00902B45" w:rsidRPr="004101D2">
          <w:rPr>
            <w:rStyle w:val="Hyperlink"/>
            <w:noProof/>
          </w:rPr>
          <w:t>10.3</w:t>
        </w:r>
        <w:r w:rsidR="00902B45">
          <w:rPr>
            <w:rFonts w:asciiTheme="minorHAnsi" w:eastAsiaTheme="minorEastAsia" w:hAnsiTheme="minorHAnsi" w:cstheme="minorBidi"/>
            <w:b w:val="0"/>
            <w:noProof/>
            <w:lang w:val="de-DE" w:eastAsia="de-DE"/>
          </w:rPr>
          <w:tab/>
        </w:r>
        <w:r w:rsidR="00902B45" w:rsidRPr="004101D2">
          <w:rPr>
            <w:rStyle w:val="Hyperlink"/>
            <w:noProof/>
          </w:rPr>
          <w:t>Adhesive Lines</w:t>
        </w:r>
        <w:r w:rsidR="00902B45">
          <w:rPr>
            <w:noProof/>
            <w:webHidden/>
          </w:rPr>
          <w:tab/>
        </w:r>
        <w:r w:rsidR="00902B45">
          <w:rPr>
            <w:noProof/>
            <w:webHidden/>
          </w:rPr>
          <w:fldChar w:fldCharType="begin"/>
        </w:r>
        <w:r w:rsidR="00902B45">
          <w:rPr>
            <w:noProof/>
            <w:webHidden/>
          </w:rPr>
          <w:instrText xml:space="preserve"> PAGEREF _Toc130981559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65F6F82" w14:textId="392EDF8F" w:rsidR="00902B45" w:rsidRDefault="00000000">
      <w:pPr>
        <w:pStyle w:val="Verzeichnis3"/>
        <w:rPr>
          <w:rFonts w:asciiTheme="minorHAnsi" w:eastAsiaTheme="minorEastAsia" w:hAnsiTheme="minorHAnsi" w:cstheme="minorBidi"/>
          <w:b w:val="0"/>
          <w:noProof/>
          <w:lang w:val="de-DE" w:eastAsia="de-DE"/>
        </w:rPr>
      </w:pPr>
      <w:hyperlink w:anchor="_Toc130981560" w:history="1">
        <w:r w:rsidR="00902B45" w:rsidRPr="004101D2">
          <w:rPr>
            <w:rStyle w:val="Hyperlink"/>
            <w:rFonts w:cs="Calibri"/>
            <w:noProof/>
            <w:lang w:eastAsia="zh-CN"/>
          </w:rPr>
          <w:t>10.3.1</w:t>
        </w:r>
        <w:r w:rsidR="00902B45">
          <w:rPr>
            <w:rFonts w:asciiTheme="minorHAnsi" w:eastAsiaTheme="minorEastAsia" w:hAnsiTheme="minorHAnsi" w:cstheme="minorBidi"/>
            <w:b w:val="0"/>
            <w:noProof/>
            <w:lang w:val="de-DE" w:eastAsia="de-DE"/>
          </w:rPr>
          <w:tab/>
        </w:r>
        <w:r w:rsidR="00902B45" w:rsidRPr="004101D2">
          <w:rPr>
            <w:rStyle w:val="Hyperlink"/>
            <w:noProof/>
          </w:rPr>
          <w:t>Element "adhesive_line"</w:t>
        </w:r>
        <w:r w:rsidR="00902B45">
          <w:rPr>
            <w:noProof/>
            <w:webHidden/>
          </w:rPr>
          <w:tab/>
        </w:r>
        <w:r w:rsidR="00902B45">
          <w:rPr>
            <w:noProof/>
            <w:webHidden/>
          </w:rPr>
          <w:fldChar w:fldCharType="begin"/>
        </w:r>
        <w:r w:rsidR="00902B45">
          <w:rPr>
            <w:noProof/>
            <w:webHidden/>
          </w:rPr>
          <w:instrText xml:space="preserve"> PAGEREF _Toc130981560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2645A452" w14:textId="6C7F713C" w:rsidR="00902B45" w:rsidRDefault="00000000">
      <w:pPr>
        <w:pStyle w:val="Verzeichnis3"/>
        <w:rPr>
          <w:rFonts w:asciiTheme="minorHAnsi" w:eastAsiaTheme="minorEastAsia" w:hAnsiTheme="minorHAnsi" w:cstheme="minorBidi"/>
          <w:b w:val="0"/>
          <w:noProof/>
          <w:lang w:val="de-DE" w:eastAsia="de-DE"/>
        </w:rPr>
      </w:pPr>
      <w:hyperlink w:anchor="_Toc130981561" w:history="1">
        <w:r w:rsidR="00902B45" w:rsidRPr="004101D2">
          <w:rPr>
            <w:rStyle w:val="Hyperlink"/>
            <w:noProof/>
          </w:rPr>
          <w:t>10.3.2</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_Toc130981561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8BDAC50" w14:textId="4BAAEBC7" w:rsidR="00902B45" w:rsidRDefault="00000000">
      <w:pPr>
        <w:pStyle w:val="Verzeichnis3"/>
        <w:rPr>
          <w:rFonts w:asciiTheme="minorHAnsi" w:eastAsiaTheme="minorEastAsia" w:hAnsiTheme="minorHAnsi" w:cstheme="minorBidi"/>
          <w:b w:val="0"/>
          <w:noProof/>
          <w:lang w:val="de-DE" w:eastAsia="de-DE"/>
        </w:rPr>
      </w:pPr>
      <w:hyperlink w:anchor="_Toc130981562" w:history="1">
        <w:r w:rsidR="00902B45" w:rsidRPr="004101D2">
          <w:rPr>
            <w:rStyle w:val="Hyperlink"/>
            <w:noProof/>
          </w:rPr>
          <w:t>10.3.3</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_Toc130981562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F8860AF" w14:textId="3DBD5E29" w:rsidR="00902B45" w:rsidRDefault="00000000">
      <w:pPr>
        <w:pStyle w:val="Verzeichnis3"/>
        <w:rPr>
          <w:rFonts w:asciiTheme="minorHAnsi" w:eastAsiaTheme="minorEastAsia" w:hAnsiTheme="minorHAnsi" w:cstheme="minorBidi"/>
          <w:b w:val="0"/>
          <w:noProof/>
          <w:lang w:val="de-DE" w:eastAsia="de-DE"/>
        </w:rPr>
      </w:pPr>
      <w:hyperlink w:anchor="_Toc130981563" w:history="1">
        <w:r w:rsidR="00902B45" w:rsidRPr="004101D2">
          <w:rPr>
            <w:rStyle w:val="Hyperlink"/>
            <w:noProof/>
          </w:rPr>
          <w:t>10.3.4</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_Toc130981563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2DF221CC" w14:textId="2CAA140A" w:rsidR="00902B45" w:rsidRDefault="00000000">
      <w:pPr>
        <w:pStyle w:val="Verzeichnis2"/>
        <w:rPr>
          <w:rFonts w:asciiTheme="minorHAnsi" w:eastAsiaTheme="minorEastAsia" w:hAnsiTheme="minorHAnsi" w:cstheme="minorBidi"/>
          <w:b w:val="0"/>
          <w:noProof/>
          <w:lang w:val="de-DE" w:eastAsia="de-DE"/>
        </w:rPr>
      </w:pPr>
      <w:hyperlink w:anchor="_Toc130981564" w:history="1">
        <w:r w:rsidR="00902B45" w:rsidRPr="004101D2">
          <w:rPr>
            <w:rStyle w:val="Hyperlink"/>
            <w:noProof/>
          </w:rPr>
          <w:t>10.4</w:t>
        </w:r>
        <w:r w:rsidR="00902B45">
          <w:rPr>
            <w:rFonts w:asciiTheme="minorHAnsi" w:eastAsiaTheme="minorEastAsia" w:hAnsiTheme="minorHAnsi" w:cstheme="minorBidi"/>
            <w:b w:val="0"/>
            <w:noProof/>
            <w:lang w:val="de-DE" w:eastAsia="de-DE"/>
          </w:rPr>
          <w:tab/>
        </w:r>
        <w:r w:rsidR="00902B45" w:rsidRPr="004101D2">
          <w:rPr>
            <w:rStyle w:val="Hyperlink"/>
            <w:noProof/>
          </w:rPr>
          <w:t>Hemming Flanges</w:t>
        </w:r>
        <w:r w:rsidR="00902B45">
          <w:rPr>
            <w:noProof/>
            <w:webHidden/>
          </w:rPr>
          <w:tab/>
        </w:r>
        <w:r w:rsidR="00902B45">
          <w:rPr>
            <w:noProof/>
            <w:webHidden/>
          </w:rPr>
          <w:fldChar w:fldCharType="begin"/>
        </w:r>
        <w:r w:rsidR="00902B45">
          <w:rPr>
            <w:noProof/>
            <w:webHidden/>
          </w:rPr>
          <w:instrText xml:space="preserve"> PAGEREF _Toc130981564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3D074B47" w14:textId="1D29D008" w:rsidR="00902B45" w:rsidRDefault="00000000">
      <w:pPr>
        <w:pStyle w:val="Verzeichnis3"/>
        <w:rPr>
          <w:rFonts w:asciiTheme="minorHAnsi" w:eastAsiaTheme="minorEastAsia" w:hAnsiTheme="minorHAnsi" w:cstheme="minorBidi"/>
          <w:b w:val="0"/>
          <w:noProof/>
          <w:lang w:val="de-DE" w:eastAsia="de-DE"/>
        </w:rPr>
      </w:pPr>
      <w:hyperlink w:anchor="_Toc130981565" w:history="1">
        <w:r w:rsidR="00902B45" w:rsidRPr="004101D2">
          <w:rPr>
            <w:rStyle w:val="Hyperlink"/>
            <w:noProof/>
          </w:rPr>
          <w:t>10.4.1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_Toc130981565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5BDFB729" w14:textId="7445D88C" w:rsidR="00902B45" w:rsidRDefault="00000000">
      <w:pPr>
        <w:pStyle w:val="Verzeichnis3"/>
        <w:rPr>
          <w:rFonts w:asciiTheme="minorHAnsi" w:eastAsiaTheme="minorEastAsia" w:hAnsiTheme="minorHAnsi" w:cstheme="minorBidi"/>
          <w:b w:val="0"/>
          <w:noProof/>
          <w:lang w:val="de-DE" w:eastAsia="de-DE"/>
        </w:rPr>
      </w:pPr>
      <w:hyperlink w:anchor="_Toc130981566" w:history="1">
        <w:r w:rsidR="00902B45" w:rsidRPr="004101D2">
          <w:rPr>
            <w:rStyle w:val="Hyperlink"/>
            <w:noProof/>
          </w:rPr>
          <w:t>10.4.2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Element </w:t>
        </w:r>
        <w:r w:rsidR="00902B45" w:rsidRPr="004101D2">
          <w:rPr>
            <w:rStyle w:val="Hyperlink"/>
            <w:rFonts w:ascii="Courier New" w:hAnsi="Courier New" w:cs="Courier New"/>
            <w:noProof/>
          </w:rPr>
          <w:t>&lt;hemming/&gt;</w:t>
        </w:r>
        <w:r w:rsidR="00902B45">
          <w:rPr>
            <w:noProof/>
            <w:webHidden/>
          </w:rPr>
          <w:tab/>
        </w:r>
        <w:r w:rsidR="00902B45">
          <w:rPr>
            <w:noProof/>
            <w:webHidden/>
          </w:rPr>
          <w:fldChar w:fldCharType="begin"/>
        </w:r>
        <w:r w:rsidR="00902B45">
          <w:rPr>
            <w:noProof/>
            <w:webHidden/>
          </w:rPr>
          <w:instrText xml:space="preserve"> PAGEREF _Toc130981566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0828DF7" w14:textId="01886623" w:rsidR="00902B45" w:rsidRDefault="00000000">
      <w:pPr>
        <w:pStyle w:val="Verzeichnis3"/>
        <w:rPr>
          <w:rFonts w:asciiTheme="minorHAnsi" w:eastAsiaTheme="minorEastAsia" w:hAnsiTheme="minorHAnsi" w:cstheme="minorBidi"/>
          <w:b w:val="0"/>
          <w:noProof/>
          <w:lang w:val="de-DE" w:eastAsia="de-DE"/>
        </w:rPr>
      </w:pPr>
      <w:hyperlink w:anchor="_Toc130981567" w:history="1">
        <w:r w:rsidR="00902B45" w:rsidRPr="004101D2">
          <w:rPr>
            <w:rStyle w:val="Hyperlink"/>
            <w:noProof/>
          </w:rPr>
          <w:t>10.4.3</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_Toc130981567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1B8D100E" w14:textId="1C2786C3" w:rsidR="00902B45" w:rsidRDefault="00000000">
      <w:pPr>
        <w:pStyle w:val="Verzeichnis3"/>
        <w:rPr>
          <w:rFonts w:asciiTheme="minorHAnsi" w:eastAsiaTheme="minorEastAsia" w:hAnsiTheme="minorHAnsi" w:cstheme="minorBidi"/>
          <w:b w:val="0"/>
          <w:noProof/>
          <w:lang w:val="de-DE" w:eastAsia="de-DE"/>
        </w:rPr>
      </w:pPr>
      <w:hyperlink w:anchor="_Toc130981568" w:history="1">
        <w:r w:rsidR="00902B45" w:rsidRPr="004101D2">
          <w:rPr>
            <w:rStyle w:val="Hyperlink"/>
            <w:noProof/>
          </w:rPr>
          <w:t>10.4.4</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0DAD9BF7" w14:textId="757FE507" w:rsidR="00902B45" w:rsidRDefault="00000000">
      <w:pPr>
        <w:pStyle w:val="Verzeichnis3"/>
        <w:rPr>
          <w:rFonts w:asciiTheme="minorHAnsi" w:eastAsiaTheme="minorEastAsia" w:hAnsiTheme="minorHAnsi" w:cstheme="minorBidi"/>
          <w:b w:val="0"/>
          <w:noProof/>
          <w:lang w:val="de-DE" w:eastAsia="de-DE"/>
        </w:rPr>
      </w:pPr>
      <w:hyperlink w:anchor="_Toc130981569" w:history="1">
        <w:r w:rsidR="00902B45" w:rsidRPr="004101D2">
          <w:rPr>
            <w:rStyle w:val="Hyperlink"/>
            <w:noProof/>
          </w:rPr>
          <w:t>10.4.5</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_Toc130981569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58451305" w14:textId="09548A81" w:rsidR="00902B45" w:rsidRDefault="00000000">
      <w:pPr>
        <w:pStyle w:val="Verzeichnis3"/>
        <w:rPr>
          <w:rFonts w:asciiTheme="minorHAnsi" w:eastAsiaTheme="minorEastAsia" w:hAnsiTheme="minorHAnsi" w:cstheme="minorBidi"/>
          <w:b w:val="0"/>
          <w:noProof/>
          <w:lang w:val="de-DE" w:eastAsia="de-DE"/>
        </w:rPr>
      </w:pPr>
      <w:hyperlink w:anchor="_Toc130981570" w:history="1">
        <w:r w:rsidR="00902B45" w:rsidRPr="004101D2">
          <w:rPr>
            <w:rStyle w:val="Hyperlink"/>
            <w:noProof/>
          </w:rPr>
          <w:t>10.4.6</w:t>
        </w:r>
        <w:r w:rsidR="00902B45">
          <w:rPr>
            <w:rFonts w:asciiTheme="minorHAnsi" w:eastAsiaTheme="minorEastAsia" w:hAnsiTheme="minorHAnsi" w:cstheme="minorBidi"/>
            <w:b w:val="0"/>
            <w:noProof/>
            <w:lang w:val="de-DE" w:eastAsia="de-DE"/>
          </w:rPr>
          <w:tab/>
        </w:r>
        <w:r w:rsidR="00902B45" w:rsidRPr="004101D2">
          <w:rPr>
            <w:rStyle w:val="Hyperlink"/>
            <w:noProof/>
          </w:rPr>
          <w:t>Element "hemming"</w:t>
        </w:r>
        <w:r w:rsidR="00902B45">
          <w:rPr>
            <w:noProof/>
            <w:webHidden/>
          </w:rPr>
          <w:tab/>
        </w:r>
        <w:r w:rsidR="00902B45">
          <w:rPr>
            <w:noProof/>
            <w:webHidden/>
          </w:rPr>
          <w:fldChar w:fldCharType="begin"/>
        </w:r>
        <w:r w:rsidR="00902B45">
          <w:rPr>
            <w:noProof/>
            <w:webHidden/>
          </w:rPr>
          <w:instrText xml:space="preserve"> PAGEREF _Toc130981570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6CF77ACF" w14:textId="6C2BE662" w:rsidR="00902B45" w:rsidRDefault="00000000">
      <w:pPr>
        <w:pStyle w:val="Verzeichnis2"/>
        <w:rPr>
          <w:rFonts w:asciiTheme="minorHAnsi" w:eastAsiaTheme="minorEastAsia" w:hAnsiTheme="minorHAnsi" w:cstheme="minorBidi"/>
          <w:b w:val="0"/>
          <w:noProof/>
          <w:lang w:val="de-DE" w:eastAsia="de-DE"/>
        </w:rPr>
      </w:pPr>
      <w:hyperlink w:anchor="_Toc130981571" w:history="1">
        <w:r w:rsidR="00902B45" w:rsidRPr="004101D2">
          <w:rPr>
            <w:rStyle w:val="Hyperlink"/>
            <w:noProof/>
          </w:rPr>
          <w:t>10.5</w:t>
        </w:r>
        <w:r w:rsidR="00902B45">
          <w:rPr>
            <w:rFonts w:asciiTheme="minorHAnsi" w:eastAsiaTheme="minorEastAsia" w:hAnsiTheme="minorHAnsi" w:cstheme="minorBidi"/>
            <w:b w:val="0"/>
            <w:noProof/>
            <w:lang w:val="de-DE" w:eastAsia="de-DE"/>
          </w:rPr>
          <w:tab/>
        </w:r>
        <w:r w:rsidR="00902B45" w:rsidRPr="004101D2">
          <w:rPr>
            <w:rStyle w:val="Hyperlink"/>
            <w:noProof/>
          </w:rPr>
          <w:t>Sequence Connections</w:t>
        </w:r>
        <w:r w:rsidR="00902B45">
          <w:rPr>
            <w:noProof/>
            <w:webHidden/>
          </w:rPr>
          <w:tab/>
        </w:r>
        <w:r w:rsidR="00902B45">
          <w:rPr>
            <w:noProof/>
            <w:webHidden/>
          </w:rPr>
          <w:fldChar w:fldCharType="begin"/>
        </w:r>
        <w:r w:rsidR="00902B45">
          <w:rPr>
            <w:noProof/>
            <w:webHidden/>
          </w:rPr>
          <w:instrText xml:space="preserve"> PAGEREF _Toc130981571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6D2F48CA" w14:textId="01547B58" w:rsidR="00902B45" w:rsidRDefault="00000000">
      <w:pPr>
        <w:pStyle w:val="Verzeichnis1"/>
        <w:rPr>
          <w:rFonts w:asciiTheme="minorHAnsi" w:eastAsiaTheme="minorEastAsia" w:hAnsiTheme="minorHAnsi" w:cstheme="minorBidi"/>
          <w:b w:val="0"/>
          <w:noProof/>
          <w:lang w:val="de-DE" w:eastAsia="de-DE"/>
        </w:rPr>
      </w:pPr>
      <w:hyperlink w:anchor="_Toc130981572" w:history="1">
        <w:r w:rsidR="00902B45" w:rsidRPr="004101D2">
          <w:rPr>
            <w:rStyle w:val="Hyperlink"/>
            <w:noProof/>
          </w:rPr>
          <w:t>11</w:t>
        </w:r>
        <w:r w:rsidR="00902B45">
          <w:rPr>
            <w:rFonts w:asciiTheme="minorHAnsi" w:eastAsiaTheme="minorEastAsia" w:hAnsiTheme="minorHAnsi" w:cstheme="minorBidi"/>
            <w:b w:val="0"/>
            <w:noProof/>
            <w:lang w:val="de-DE" w:eastAsia="de-DE"/>
          </w:rPr>
          <w:tab/>
        </w:r>
        <w:r w:rsidR="00902B45" w:rsidRPr="004101D2">
          <w:rPr>
            <w:rStyle w:val="Hyperlink"/>
            <w:noProof/>
          </w:rPr>
          <w:t>2D connections</w:t>
        </w:r>
        <w:r w:rsidR="00902B45">
          <w:rPr>
            <w:noProof/>
            <w:webHidden/>
          </w:rPr>
          <w:tab/>
        </w:r>
        <w:r w:rsidR="00902B45">
          <w:rPr>
            <w:noProof/>
            <w:webHidden/>
          </w:rPr>
          <w:fldChar w:fldCharType="begin"/>
        </w:r>
        <w:r w:rsidR="00902B45">
          <w:rPr>
            <w:noProof/>
            <w:webHidden/>
          </w:rPr>
          <w:instrText xml:space="preserve"> PAGEREF _Toc130981572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A08554F" w14:textId="78EB01A3" w:rsidR="00902B45" w:rsidRDefault="00000000">
      <w:pPr>
        <w:pStyle w:val="Verzeichnis2"/>
        <w:rPr>
          <w:rFonts w:asciiTheme="minorHAnsi" w:eastAsiaTheme="minorEastAsia" w:hAnsiTheme="minorHAnsi" w:cstheme="minorBidi"/>
          <w:b w:val="0"/>
          <w:noProof/>
          <w:lang w:val="de-DE" w:eastAsia="de-DE"/>
        </w:rPr>
      </w:pPr>
      <w:hyperlink w:anchor="_Toc130981573" w:history="1">
        <w:r w:rsidR="00902B45" w:rsidRPr="004101D2">
          <w:rPr>
            <w:rStyle w:val="Hyperlink"/>
            <w:noProof/>
          </w:rPr>
          <w:t>11.1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_Toc130981573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3CBD8F24" w14:textId="355C4A22" w:rsidR="00902B45" w:rsidRDefault="00000000">
      <w:pPr>
        <w:pStyle w:val="Verzeichnis3"/>
        <w:rPr>
          <w:rFonts w:asciiTheme="minorHAnsi" w:eastAsiaTheme="minorEastAsia" w:hAnsiTheme="minorHAnsi" w:cstheme="minorBidi"/>
          <w:b w:val="0"/>
          <w:noProof/>
          <w:lang w:val="de-DE" w:eastAsia="de-DE"/>
        </w:rPr>
      </w:pPr>
      <w:hyperlink w:anchor="_Toc130981574" w:history="1">
        <w:r w:rsidR="00902B45" w:rsidRPr="004101D2">
          <w:rPr>
            <w:rStyle w:val="Hyperlink"/>
            <w:noProof/>
          </w:rPr>
          <w:t>11.1.1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_Toc130981574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F2930F1" w14:textId="5991827B" w:rsidR="00902B45" w:rsidRDefault="00000000">
      <w:pPr>
        <w:pStyle w:val="Verzeichnis3"/>
        <w:rPr>
          <w:rFonts w:asciiTheme="minorHAnsi" w:eastAsiaTheme="minorEastAsia" w:hAnsiTheme="minorHAnsi" w:cstheme="minorBidi"/>
          <w:b w:val="0"/>
          <w:noProof/>
          <w:lang w:val="de-DE" w:eastAsia="de-DE"/>
        </w:rPr>
      </w:pPr>
      <w:hyperlink w:anchor="_Toc130981575" w:history="1">
        <w:r w:rsidR="00902B45" w:rsidRPr="004101D2">
          <w:rPr>
            <w:rStyle w:val="Hyperlink"/>
            <w:noProof/>
          </w:rPr>
          <w:t>11.1.2</w:t>
        </w:r>
        <w:r w:rsidR="00902B45">
          <w:rPr>
            <w:rFonts w:asciiTheme="minorHAnsi" w:eastAsiaTheme="minorEastAsia" w:hAnsiTheme="minorHAnsi" w:cstheme="minorBidi"/>
            <w:b w:val="0"/>
            <w:noProof/>
            <w:lang w:val="de-DE" w:eastAsia="de-DE"/>
          </w:rPr>
          <w:tab/>
        </w:r>
        <w:r w:rsidR="00902B45" w:rsidRPr="004101D2">
          <w:rPr>
            <w:rStyle w:val="Hyperlink"/>
            <w:noProof/>
          </w:rPr>
          <w:t>Connection Face</w:t>
        </w:r>
        <w:r w:rsidR="00902B45">
          <w:rPr>
            <w:noProof/>
            <w:webHidden/>
          </w:rPr>
          <w:tab/>
        </w:r>
        <w:r w:rsidR="00902B45">
          <w:rPr>
            <w:noProof/>
            <w:webHidden/>
          </w:rPr>
          <w:fldChar w:fldCharType="begin"/>
        </w:r>
        <w:r w:rsidR="00902B45">
          <w:rPr>
            <w:noProof/>
            <w:webHidden/>
          </w:rPr>
          <w:instrText xml:space="preserve"> PAGEREF _Toc130981575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A4777B9" w14:textId="579549CB" w:rsidR="00902B45" w:rsidRDefault="00000000">
      <w:pPr>
        <w:pStyle w:val="Verzeichnis3"/>
        <w:rPr>
          <w:rFonts w:asciiTheme="minorHAnsi" w:eastAsiaTheme="minorEastAsia" w:hAnsiTheme="minorHAnsi" w:cstheme="minorBidi"/>
          <w:b w:val="0"/>
          <w:noProof/>
          <w:lang w:val="de-DE" w:eastAsia="de-DE"/>
        </w:rPr>
      </w:pPr>
      <w:hyperlink w:anchor="_Toc130981576" w:history="1">
        <w:r w:rsidR="00902B45" w:rsidRPr="004101D2">
          <w:rPr>
            <w:rStyle w:val="Hyperlink"/>
            <w:noProof/>
          </w:rPr>
          <w:t>11.1.3</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_Toc130981576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2C8DCCF" w14:textId="573A996A" w:rsidR="00902B45" w:rsidRDefault="00000000">
      <w:pPr>
        <w:pStyle w:val="Verzeichnis2"/>
        <w:rPr>
          <w:rFonts w:asciiTheme="minorHAnsi" w:eastAsiaTheme="minorEastAsia" w:hAnsiTheme="minorHAnsi" w:cstheme="minorBidi"/>
          <w:b w:val="0"/>
          <w:noProof/>
          <w:lang w:val="de-DE" w:eastAsia="de-DE"/>
        </w:rPr>
      </w:pPr>
      <w:hyperlink w:anchor="_Toc130981577" w:history="1">
        <w:r w:rsidR="00902B45" w:rsidRPr="004101D2">
          <w:rPr>
            <w:rStyle w:val="Hyperlink"/>
            <w:noProof/>
          </w:rPr>
          <w:t>11.2</w:t>
        </w:r>
        <w:r w:rsidR="00902B45">
          <w:rPr>
            <w:rFonts w:asciiTheme="minorHAnsi" w:eastAsiaTheme="minorEastAsia" w:hAnsiTheme="minorHAnsi" w:cstheme="minorBidi"/>
            <w:b w:val="0"/>
            <w:noProof/>
            <w:lang w:val="de-DE" w:eastAsia="de-DE"/>
          </w:rPr>
          <w:tab/>
        </w:r>
        <w:r w:rsidR="00902B45" w:rsidRPr="004101D2">
          <w:rPr>
            <w:rStyle w:val="Hyperlink"/>
            <w:noProof/>
          </w:rPr>
          <w:t>Adhesive Faces</w:t>
        </w:r>
        <w:r w:rsidR="00902B45">
          <w:rPr>
            <w:noProof/>
            <w:webHidden/>
          </w:rPr>
          <w:tab/>
        </w:r>
        <w:r w:rsidR="00902B45">
          <w:rPr>
            <w:noProof/>
            <w:webHidden/>
          </w:rPr>
          <w:fldChar w:fldCharType="begin"/>
        </w:r>
        <w:r w:rsidR="00902B45">
          <w:rPr>
            <w:noProof/>
            <w:webHidden/>
          </w:rPr>
          <w:instrText xml:space="preserve"> PAGEREF _Toc130981577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0ECBBA8F" w14:textId="21551EE4" w:rsidR="00902B45" w:rsidRDefault="00000000">
      <w:pPr>
        <w:pStyle w:val="Verzeichnis1"/>
        <w:rPr>
          <w:rFonts w:asciiTheme="minorHAnsi" w:eastAsiaTheme="minorEastAsia" w:hAnsiTheme="minorHAnsi" w:cstheme="minorBidi"/>
          <w:b w:val="0"/>
          <w:noProof/>
          <w:lang w:val="de-DE" w:eastAsia="de-DE"/>
        </w:rPr>
      </w:pPr>
      <w:hyperlink w:anchor="_Toc130981578" w:history="1">
        <w:r w:rsidR="00902B45" w:rsidRPr="004101D2">
          <w:rPr>
            <w:rStyle w:val="Hyperlink"/>
            <w:noProof/>
          </w:rPr>
          <w:t>12</w:t>
        </w:r>
        <w:r w:rsidR="00902B45">
          <w:rPr>
            <w:rFonts w:asciiTheme="minorHAnsi" w:eastAsiaTheme="minorEastAsia" w:hAnsiTheme="minorHAnsi" w:cstheme="minorBidi"/>
            <w:b w:val="0"/>
            <w:noProof/>
            <w:lang w:val="de-DE" w:eastAsia="de-DE"/>
          </w:rPr>
          <w:tab/>
        </w:r>
        <w:r w:rsidR="00902B45" w:rsidRPr="004101D2">
          <w:rPr>
            <w:rStyle w:val="Hyperlink"/>
            <w:noProof/>
          </w:rPr>
          <w:t>Future extensions</w:t>
        </w:r>
        <w:r w:rsidR="00902B45">
          <w:rPr>
            <w:noProof/>
            <w:webHidden/>
          </w:rPr>
          <w:tab/>
        </w:r>
        <w:r w:rsidR="00902B45">
          <w:rPr>
            <w:noProof/>
            <w:webHidden/>
          </w:rPr>
          <w:fldChar w:fldCharType="begin"/>
        </w:r>
        <w:r w:rsidR="00902B45">
          <w:rPr>
            <w:noProof/>
            <w:webHidden/>
          </w:rPr>
          <w:instrText xml:space="preserve"> PAGEREF _Toc130981578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38C0ACC2" w14:textId="589FCCE2" w:rsidR="00902B45" w:rsidRDefault="00000000">
      <w:pPr>
        <w:pStyle w:val="Verzeichnis2"/>
        <w:rPr>
          <w:rFonts w:asciiTheme="minorHAnsi" w:eastAsiaTheme="minorEastAsia" w:hAnsiTheme="minorHAnsi" w:cstheme="minorBidi"/>
          <w:b w:val="0"/>
          <w:noProof/>
          <w:lang w:val="de-DE" w:eastAsia="de-DE"/>
        </w:rPr>
      </w:pPr>
      <w:hyperlink w:anchor="_Toc130981579" w:history="1">
        <w:r w:rsidR="00902B45" w:rsidRPr="004101D2">
          <w:rPr>
            <w:rStyle w:val="Hyperlink"/>
            <w:noProof/>
          </w:rPr>
          <w:t>12.1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_Toc130981579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B059C7" w14:textId="2C69A19B" w:rsidR="00902B45" w:rsidRDefault="00000000">
      <w:pPr>
        <w:pStyle w:val="Verzeichnis2"/>
        <w:rPr>
          <w:rFonts w:asciiTheme="minorHAnsi" w:eastAsiaTheme="minorEastAsia" w:hAnsiTheme="minorHAnsi" w:cstheme="minorBidi"/>
          <w:b w:val="0"/>
          <w:noProof/>
          <w:lang w:val="de-DE" w:eastAsia="de-DE"/>
        </w:rPr>
      </w:pPr>
      <w:hyperlink w:anchor="_Toc130981580" w:history="1">
        <w:r w:rsidR="00902B45" w:rsidRPr="004101D2">
          <w:rPr>
            <w:rStyle w:val="Hyperlink"/>
            <w:noProof/>
          </w:rPr>
          <w:t>12.2</w:t>
        </w:r>
        <w:r w:rsidR="00902B45">
          <w:rPr>
            <w:rFonts w:asciiTheme="minorHAnsi" w:eastAsiaTheme="minorEastAsia" w:hAnsiTheme="minorHAnsi" w:cstheme="minorBidi"/>
            <w:b w:val="0"/>
            <w:noProof/>
            <w:lang w:val="de-DE" w:eastAsia="de-DE"/>
          </w:rPr>
          <w:tab/>
        </w:r>
        <w:r w:rsidR="00902B45" w:rsidRPr="004101D2">
          <w:rPr>
            <w:rStyle w:val="Hyperlink"/>
            <w:noProof/>
          </w:rPr>
          <w:t>Additional parameters for spot and seam welds</w:t>
        </w:r>
        <w:r w:rsidR="00902B45">
          <w:rPr>
            <w:noProof/>
            <w:webHidden/>
          </w:rPr>
          <w:tab/>
        </w:r>
        <w:r w:rsidR="00902B45">
          <w:rPr>
            <w:noProof/>
            <w:webHidden/>
          </w:rPr>
          <w:fldChar w:fldCharType="begin"/>
        </w:r>
        <w:r w:rsidR="00902B45">
          <w:rPr>
            <w:noProof/>
            <w:webHidden/>
          </w:rPr>
          <w:instrText xml:space="preserve"> PAGEREF _Toc130981580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711630" w14:textId="48BC1577" w:rsidR="00902B45" w:rsidRDefault="00000000">
      <w:pPr>
        <w:pStyle w:val="Verzeichnis2"/>
        <w:rPr>
          <w:rFonts w:asciiTheme="minorHAnsi" w:eastAsiaTheme="minorEastAsia" w:hAnsiTheme="minorHAnsi" w:cstheme="minorBidi"/>
          <w:b w:val="0"/>
          <w:noProof/>
          <w:lang w:val="de-DE" w:eastAsia="de-DE"/>
        </w:rPr>
      </w:pPr>
      <w:hyperlink w:anchor="_Toc130981581" w:history="1">
        <w:r w:rsidR="00902B45" w:rsidRPr="004101D2">
          <w:rPr>
            <w:rStyle w:val="Hyperlink"/>
            <w:noProof/>
          </w:rPr>
          <w:t>12.3</w:t>
        </w:r>
        <w:r w:rsidR="00902B45">
          <w:rPr>
            <w:rFonts w:asciiTheme="minorHAnsi" w:eastAsiaTheme="minorEastAsia" w:hAnsiTheme="minorHAnsi" w:cstheme="minorBidi"/>
            <w:b w:val="0"/>
            <w:noProof/>
            <w:lang w:val="de-DE" w:eastAsia="de-DE"/>
          </w:rPr>
          <w:tab/>
        </w:r>
        <w:r w:rsidR="00902B45" w:rsidRPr="004101D2">
          <w:rPr>
            <w:rStyle w:val="Hyperlink"/>
            <w:noProof/>
          </w:rPr>
          <w:t>Other relevant and new joint types</w:t>
        </w:r>
        <w:r w:rsidR="00902B45">
          <w:rPr>
            <w:noProof/>
            <w:webHidden/>
          </w:rPr>
          <w:tab/>
        </w:r>
        <w:r w:rsidR="00902B45">
          <w:rPr>
            <w:noProof/>
            <w:webHidden/>
          </w:rPr>
          <w:fldChar w:fldCharType="begin"/>
        </w:r>
        <w:r w:rsidR="00902B45">
          <w:rPr>
            <w:noProof/>
            <w:webHidden/>
          </w:rPr>
          <w:instrText xml:space="preserve"> PAGEREF _Toc130981581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76D02AF" w14:textId="23B3275A" w:rsidR="00902B45" w:rsidRDefault="00000000">
      <w:pPr>
        <w:pStyle w:val="Verzeichnis1"/>
        <w:rPr>
          <w:rFonts w:asciiTheme="minorHAnsi" w:eastAsiaTheme="minorEastAsia" w:hAnsiTheme="minorHAnsi" w:cstheme="minorBidi"/>
          <w:b w:val="0"/>
          <w:noProof/>
          <w:lang w:val="de-DE" w:eastAsia="de-DE"/>
        </w:rPr>
      </w:pPr>
      <w:hyperlink w:anchor="_Toc130981582" w:history="1">
        <w:r w:rsidR="00902B45" w:rsidRPr="004101D2">
          <w:rPr>
            <w:rStyle w:val="Hyperlink"/>
            <w:noProof/>
          </w:rPr>
          <w:t>Annex A</w:t>
        </w:r>
        <w:r w:rsidR="00902B45" w:rsidRPr="004101D2">
          <w:rPr>
            <w:rStyle w:val="Hyperlink"/>
            <w:bCs/>
            <w:noProof/>
          </w:rPr>
          <w:t xml:space="preserve"> (informative)</w:t>
        </w:r>
        <w:r w:rsidR="00902B45" w:rsidRPr="004101D2">
          <w:rPr>
            <w:rStyle w:val="Hyperlink"/>
            <w:noProof/>
          </w:rPr>
          <w:t xml:space="preserve">  Derivation of Formulae used for Regular Intermittent Welds</w:t>
        </w:r>
        <w:r w:rsidR="00902B45">
          <w:rPr>
            <w:noProof/>
            <w:webHidden/>
          </w:rPr>
          <w:tab/>
        </w:r>
        <w:r w:rsidR="00902B45">
          <w:rPr>
            <w:noProof/>
            <w:webHidden/>
          </w:rPr>
          <w:fldChar w:fldCharType="begin"/>
        </w:r>
        <w:r w:rsidR="00902B45">
          <w:rPr>
            <w:noProof/>
            <w:webHidden/>
          </w:rPr>
          <w:instrText xml:space="preserve"> PAGEREF _Toc130981582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0C0CC5D9" w14:textId="404A3DAF" w:rsidR="00902B45" w:rsidRDefault="00000000">
      <w:pPr>
        <w:pStyle w:val="Verzeichnis1"/>
        <w:rPr>
          <w:rFonts w:asciiTheme="minorHAnsi" w:eastAsiaTheme="minorEastAsia" w:hAnsiTheme="minorHAnsi" w:cstheme="minorBidi"/>
          <w:b w:val="0"/>
          <w:noProof/>
          <w:lang w:val="de-DE" w:eastAsia="de-DE"/>
        </w:rPr>
      </w:pPr>
      <w:hyperlink w:anchor="_Toc130981583" w:history="1">
        <w:r w:rsidR="00902B45" w:rsidRPr="004101D2">
          <w:rPr>
            <w:rStyle w:val="Hyperlink"/>
            <w:noProof/>
          </w:rPr>
          <w:t>Annex B</w:t>
        </w:r>
        <w:r w:rsidR="00902B45" w:rsidRPr="004101D2">
          <w:rPr>
            <w:rStyle w:val="Hyperlink"/>
            <w:bCs/>
            <w:noProof/>
          </w:rPr>
          <w:t xml:space="preserve"> (informative)</w:t>
        </w:r>
        <w:r w:rsidR="00902B45" w:rsidRPr="004101D2">
          <w:rPr>
            <w:rStyle w:val="Hyperlink"/>
            <w:noProof/>
          </w:rPr>
          <w:t xml:space="preserve">  Federative use of χMCF with ISO 10303-242</w:t>
        </w:r>
        <w:r w:rsidR="00902B45">
          <w:rPr>
            <w:noProof/>
            <w:webHidden/>
          </w:rPr>
          <w:tab/>
        </w:r>
        <w:r w:rsidR="00902B45">
          <w:rPr>
            <w:noProof/>
            <w:webHidden/>
          </w:rPr>
          <w:fldChar w:fldCharType="begin"/>
        </w:r>
        <w:r w:rsidR="00902B45">
          <w:rPr>
            <w:noProof/>
            <w:webHidden/>
          </w:rPr>
          <w:instrText xml:space="preserve"> PAGEREF _Toc130981583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610EDA3D" w14:textId="11793FED" w:rsidR="00902B45" w:rsidRDefault="00000000">
      <w:pPr>
        <w:pStyle w:val="Verzeichnis1"/>
        <w:rPr>
          <w:rFonts w:asciiTheme="minorHAnsi" w:eastAsiaTheme="minorEastAsia" w:hAnsiTheme="minorHAnsi" w:cstheme="minorBidi"/>
          <w:b w:val="0"/>
          <w:noProof/>
          <w:lang w:val="de-DE" w:eastAsia="de-DE"/>
        </w:rPr>
      </w:pPr>
      <w:hyperlink w:anchor="_Toc130981584" w:history="1">
        <w:r w:rsidR="00902B45" w:rsidRPr="004101D2">
          <w:rPr>
            <w:rStyle w:val="Hyperlink"/>
            <w:noProof/>
          </w:rPr>
          <w:t>B.1</w:t>
        </w:r>
        <w:r w:rsidR="00902B45">
          <w:rPr>
            <w:rFonts w:asciiTheme="minorHAnsi" w:eastAsiaTheme="minorEastAsia" w:hAnsiTheme="minorHAnsi" w:cstheme="minorBidi"/>
            <w:b w:val="0"/>
            <w:noProof/>
            <w:lang w:val="de-DE" w:eastAsia="de-DE"/>
          </w:rPr>
          <w:tab/>
        </w:r>
        <w:r w:rsidR="00902B45" w:rsidRPr="004101D2">
          <w:rPr>
            <w:rStyle w:val="Hyperlink"/>
            <w:noProof/>
          </w:rPr>
          <w:t>General principles</w:t>
        </w:r>
        <w:r w:rsidR="00902B45">
          <w:rPr>
            <w:noProof/>
            <w:webHidden/>
          </w:rPr>
          <w:tab/>
        </w:r>
        <w:r w:rsidR="00902B45">
          <w:rPr>
            <w:noProof/>
            <w:webHidden/>
          </w:rPr>
          <w:fldChar w:fldCharType="begin"/>
        </w:r>
        <w:r w:rsidR="00902B45">
          <w:rPr>
            <w:noProof/>
            <w:webHidden/>
          </w:rPr>
          <w:instrText xml:space="preserve"> PAGEREF _Toc130981584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11D75026" w14:textId="5F38DA13" w:rsidR="00902B45" w:rsidRDefault="00000000">
      <w:pPr>
        <w:pStyle w:val="Verzeichnis1"/>
        <w:rPr>
          <w:rFonts w:asciiTheme="minorHAnsi" w:eastAsiaTheme="minorEastAsia" w:hAnsiTheme="minorHAnsi" w:cstheme="minorBidi"/>
          <w:b w:val="0"/>
          <w:noProof/>
          <w:lang w:val="de-DE" w:eastAsia="de-DE"/>
        </w:rPr>
      </w:pPr>
      <w:hyperlink w:anchor="_Toc130981585" w:history="1">
        <w:r w:rsidR="00902B45" w:rsidRPr="004101D2">
          <w:rPr>
            <w:rStyle w:val="Hyperlink"/>
            <w:noProof/>
          </w:rPr>
          <w:t>B.2</w:t>
        </w:r>
        <w:r w:rsidR="00902B45">
          <w:rPr>
            <w:rFonts w:asciiTheme="minorHAnsi" w:eastAsiaTheme="minorEastAsia" w:hAnsiTheme="minorHAnsi" w:cstheme="minorBidi"/>
            <w:b w:val="0"/>
            <w:noProof/>
            <w:lang w:val="de-DE" w:eastAsia="de-DE"/>
          </w:rPr>
          <w:tab/>
        </w:r>
        <w:r w:rsidR="00902B45" w:rsidRPr="004101D2">
          <w:rPr>
            <w:rStyle w:val="Hyperlink"/>
            <w:noProof/>
          </w:rPr>
          <w:t>Cross-References between ISO 10303-242 and χMCF</w:t>
        </w:r>
        <w:r w:rsidR="00902B45">
          <w:rPr>
            <w:noProof/>
            <w:webHidden/>
          </w:rPr>
          <w:tab/>
        </w:r>
        <w:r w:rsidR="00902B45">
          <w:rPr>
            <w:noProof/>
            <w:webHidden/>
          </w:rPr>
          <w:fldChar w:fldCharType="begin"/>
        </w:r>
        <w:r w:rsidR="00902B45">
          <w:rPr>
            <w:noProof/>
            <w:webHidden/>
          </w:rPr>
          <w:instrText xml:space="preserve"> PAGEREF _Toc130981585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0C2A6A32" w14:textId="297900B2" w:rsidR="00902B45" w:rsidRDefault="00000000">
      <w:pPr>
        <w:pStyle w:val="Verzeichnis1"/>
        <w:rPr>
          <w:rFonts w:asciiTheme="minorHAnsi" w:eastAsiaTheme="minorEastAsia" w:hAnsiTheme="minorHAnsi" w:cstheme="minorBidi"/>
          <w:b w:val="0"/>
          <w:noProof/>
          <w:lang w:val="de-DE" w:eastAsia="de-DE"/>
        </w:rPr>
      </w:pPr>
      <w:hyperlink w:anchor="_Toc130981586" w:history="1">
        <w:r w:rsidR="00902B45" w:rsidRPr="004101D2">
          <w:rPr>
            <w:rStyle w:val="Hyperlink"/>
            <w:noProof/>
          </w:rPr>
          <w:t>Annex C</w:t>
        </w:r>
        <w:r w:rsidR="00902B45" w:rsidRPr="004101D2">
          <w:rPr>
            <w:rStyle w:val="Hyperlink"/>
            <w:bCs/>
            <w:noProof/>
          </w:rPr>
          <w:t xml:space="preserve"> (informative)</w:t>
        </w:r>
        <w:r w:rsidR="00902B45" w:rsidRPr="004101D2">
          <w:rPr>
            <w:rStyle w:val="Hyperlink"/>
            <w:noProof/>
          </w:rPr>
          <w:t xml:space="preserve">  History</w:t>
        </w:r>
        <w:r w:rsidR="00902B45">
          <w:rPr>
            <w:noProof/>
            <w:webHidden/>
          </w:rPr>
          <w:tab/>
        </w:r>
        <w:r w:rsidR="00902B45">
          <w:rPr>
            <w:noProof/>
            <w:webHidden/>
          </w:rPr>
          <w:fldChar w:fldCharType="begin"/>
        </w:r>
        <w:r w:rsidR="00902B45">
          <w:rPr>
            <w:noProof/>
            <w:webHidden/>
          </w:rPr>
          <w:instrText xml:space="preserve"> PAGEREF _Toc130981586 \h </w:instrText>
        </w:r>
        <w:r w:rsidR="00902B45">
          <w:rPr>
            <w:noProof/>
            <w:webHidden/>
          </w:rPr>
        </w:r>
        <w:r w:rsidR="00902B45">
          <w:rPr>
            <w:noProof/>
            <w:webHidden/>
          </w:rPr>
          <w:fldChar w:fldCharType="separate"/>
        </w:r>
        <w:r w:rsidR="00F558BD">
          <w:rPr>
            <w:noProof/>
            <w:webHidden/>
          </w:rPr>
          <w:t>152</w:t>
        </w:r>
        <w:r w:rsidR="00902B45">
          <w:rPr>
            <w:noProof/>
            <w:webHidden/>
          </w:rPr>
          <w:fldChar w:fldCharType="end"/>
        </w:r>
      </w:hyperlink>
    </w:p>
    <w:p w14:paraId="5238AFF8" w14:textId="3602D25B" w:rsidR="00902B45" w:rsidRDefault="00000000">
      <w:pPr>
        <w:pStyle w:val="Verzeichnis1"/>
        <w:rPr>
          <w:rFonts w:asciiTheme="minorHAnsi" w:eastAsiaTheme="minorEastAsia" w:hAnsiTheme="minorHAnsi" w:cstheme="minorBidi"/>
          <w:b w:val="0"/>
          <w:noProof/>
          <w:lang w:val="de-DE" w:eastAsia="de-DE"/>
        </w:rPr>
      </w:pPr>
      <w:hyperlink w:anchor="_Toc130981587" w:history="1">
        <w:r w:rsidR="00902B45" w:rsidRPr="004101D2">
          <w:rPr>
            <w:rStyle w:val="Hyperlink"/>
            <w:noProof/>
          </w:rPr>
          <w:t>Bibliography</w:t>
        </w:r>
        <w:r w:rsidR="00902B45">
          <w:rPr>
            <w:noProof/>
            <w:webHidden/>
          </w:rPr>
          <w:tab/>
        </w:r>
        <w:r w:rsidR="00902B45">
          <w:rPr>
            <w:noProof/>
            <w:webHidden/>
          </w:rPr>
          <w:fldChar w:fldCharType="begin"/>
        </w:r>
        <w:r w:rsidR="00902B45">
          <w:rPr>
            <w:noProof/>
            <w:webHidden/>
          </w:rPr>
          <w:instrText xml:space="preserve"> PAGEREF _Toc130981587 \h </w:instrText>
        </w:r>
        <w:r w:rsidR="00902B45">
          <w:rPr>
            <w:noProof/>
            <w:webHidden/>
          </w:rPr>
        </w:r>
        <w:r w:rsidR="00902B45">
          <w:rPr>
            <w:noProof/>
            <w:webHidden/>
          </w:rPr>
          <w:fldChar w:fldCharType="separate"/>
        </w:r>
        <w:r w:rsidR="00F558BD">
          <w:rPr>
            <w:noProof/>
            <w:webHidden/>
          </w:rPr>
          <w:t>153</w:t>
        </w:r>
        <w:r w:rsidR="00902B45">
          <w:rPr>
            <w:noProof/>
            <w:webHidden/>
          </w:rPr>
          <w:fldChar w:fldCharType="end"/>
        </w:r>
      </w:hyperlink>
    </w:p>
    <w:p w14:paraId="09883BFC" w14:textId="63C3929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36F4A7D0" w14:textId="09A5E333" w:rsidR="00902B45"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81588" w:history="1">
        <w:r w:rsidR="00902B45" w:rsidRPr="00B323A1">
          <w:rPr>
            <w:rStyle w:val="Hyperlink"/>
            <w:rFonts w:eastAsia="MS Mincho"/>
            <w:noProof/>
          </w:rPr>
          <w:t>Figure 1 — Seam weld as 1</w:t>
        </w:r>
        <w:r w:rsidR="00902B45" w:rsidRPr="00B323A1">
          <w:rPr>
            <w:rStyle w:val="Hyperlink"/>
            <w:rFonts w:eastAsia="MS Mincho"/>
            <w:noProof/>
          </w:rPr>
          <w:noBreakHyphen/>
          <w:t>dimensional joint</w:t>
        </w:r>
        <w:r w:rsidR="00902B45">
          <w:rPr>
            <w:noProof/>
            <w:webHidden/>
          </w:rPr>
          <w:tab/>
        </w:r>
        <w:r w:rsidR="00902B45">
          <w:rPr>
            <w:noProof/>
            <w:webHidden/>
          </w:rPr>
          <w:fldChar w:fldCharType="begin"/>
        </w:r>
        <w:r w:rsidR="00902B45">
          <w:rPr>
            <w:noProof/>
            <w:webHidden/>
          </w:rPr>
          <w:instrText xml:space="preserve"> PAGEREF _Toc130981588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62D69739" w14:textId="62484926" w:rsidR="00902B45" w:rsidRDefault="00000000">
      <w:pPr>
        <w:pStyle w:val="Abbildungsverzeichnis"/>
        <w:rPr>
          <w:rFonts w:asciiTheme="minorHAnsi" w:eastAsiaTheme="minorEastAsia" w:hAnsiTheme="minorHAnsi" w:cstheme="minorBidi"/>
          <w:b w:val="0"/>
          <w:noProof/>
          <w:szCs w:val="22"/>
          <w:lang w:val="de-DE"/>
        </w:rPr>
      </w:pPr>
      <w:hyperlink w:anchor="_Toc130981589" w:history="1">
        <w:r w:rsidR="00902B45" w:rsidRPr="00B323A1">
          <w:rPr>
            <w:rStyle w:val="Hyperlink"/>
            <w:rFonts w:eastAsia="MS Mincho"/>
            <w:noProof/>
          </w:rPr>
          <w:t>Figure 2 — Topological Relations between Parts and Assemblies</w:t>
        </w:r>
        <w:r w:rsidR="00902B45">
          <w:rPr>
            <w:noProof/>
            <w:webHidden/>
          </w:rPr>
          <w:tab/>
        </w:r>
        <w:r w:rsidR="00902B45">
          <w:rPr>
            <w:noProof/>
            <w:webHidden/>
          </w:rPr>
          <w:fldChar w:fldCharType="begin"/>
        </w:r>
        <w:r w:rsidR="00902B45">
          <w:rPr>
            <w:noProof/>
            <w:webHidden/>
          </w:rPr>
          <w:instrText xml:space="preserve"> PAGEREF _Toc130981589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D745C8B" w14:textId="360423BF" w:rsidR="00902B45" w:rsidRDefault="00000000">
      <w:pPr>
        <w:pStyle w:val="Abbildungsverzeichnis"/>
        <w:rPr>
          <w:rFonts w:asciiTheme="minorHAnsi" w:eastAsiaTheme="minorEastAsia" w:hAnsiTheme="minorHAnsi" w:cstheme="minorBidi"/>
          <w:b w:val="0"/>
          <w:noProof/>
          <w:szCs w:val="22"/>
          <w:lang w:val="de-DE"/>
        </w:rPr>
      </w:pPr>
      <w:hyperlink w:anchor="_Toc130981590" w:history="1">
        <w:r w:rsidR="00902B45" w:rsidRPr="00B323A1">
          <w:rPr>
            <w:rStyle w:val="Hyperlink"/>
            <w:rFonts w:eastAsia="MS Mincho"/>
            <w:noProof/>
          </w:rPr>
          <w:t>Figure 3 — Product Structures Fitting to Previous Figure.</w:t>
        </w:r>
        <w:r w:rsidR="00902B45">
          <w:rPr>
            <w:noProof/>
            <w:webHidden/>
          </w:rPr>
          <w:tab/>
        </w:r>
        <w:r w:rsidR="00902B45">
          <w:rPr>
            <w:noProof/>
            <w:webHidden/>
          </w:rPr>
          <w:fldChar w:fldCharType="begin"/>
        </w:r>
        <w:r w:rsidR="00902B45">
          <w:rPr>
            <w:noProof/>
            <w:webHidden/>
          </w:rPr>
          <w:instrText xml:space="preserve"> PAGEREF _Toc130981590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40F1D7B" w14:textId="32CBCE6B" w:rsidR="00902B45" w:rsidRDefault="00000000">
      <w:pPr>
        <w:pStyle w:val="Abbildungsverzeichnis"/>
        <w:rPr>
          <w:rFonts w:asciiTheme="minorHAnsi" w:eastAsiaTheme="minorEastAsia" w:hAnsiTheme="minorHAnsi" w:cstheme="minorBidi"/>
          <w:b w:val="0"/>
          <w:noProof/>
          <w:szCs w:val="22"/>
          <w:lang w:val="de-DE"/>
        </w:rPr>
      </w:pPr>
      <w:hyperlink w:anchor="_Toc130981591" w:history="1">
        <w:r w:rsidR="00902B45" w:rsidRPr="00B323A1">
          <w:rPr>
            <w:rStyle w:val="Hyperlink"/>
            <w:rFonts w:eastAsia="MS Mincho"/>
            <w:noProof/>
          </w:rPr>
          <w:t>Figure 4 — The Development Process</w:t>
        </w:r>
        <w:r w:rsidR="00902B45">
          <w:rPr>
            <w:noProof/>
            <w:webHidden/>
          </w:rPr>
          <w:tab/>
        </w:r>
        <w:r w:rsidR="00902B45">
          <w:rPr>
            <w:noProof/>
            <w:webHidden/>
          </w:rPr>
          <w:fldChar w:fldCharType="begin"/>
        </w:r>
        <w:r w:rsidR="00902B45">
          <w:rPr>
            <w:noProof/>
            <w:webHidden/>
          </w:rPr>
          <w:instrText xml:space="preserve"> PAGEREF _Toc130981591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2EAE17B" w14:textId="492A7157" w:rsidR="00902B45" w:rsidRDefault="00000000">
      <w:pPr>
        <w:pStyle w:val="Abbildungsverzeichnis"/>
        <w:rPr>
          <w:rFonts w:asciiTheme="minorHAnsi" w:eastAsiaTheme="minorEastAsia" w:hAnsiTheme="minorHAnsi" w:cstheme="minorBidi"/>
          <w:b w:val="0"/>
          <w:noProof/>
          <w:szCs w:val="22"/>
          <w:lang w:val="de-DE"/>
        </w:rPr>
      </w:pPr>
      <w:hyperlink w:anchor="_Toc130981592" w:history="1">
        <w:r w:rsidR="00902B45" w:rsidRPr="00B323A1">
          <w:rPr>
            <w:rStyle w:val="Hyperlink"/>
            <w:rFonts w:eastAsia="MS Mincho"/>
            <w:noProof/>
          </w:rPr>
          <w:t>Figure 5 — χMCF as a Platform for Connection Data in the Complete Development Process</w:t>
        </w:r>
        <w:r w:rsidR="00902B45">
          <w:rPr>
            <w:noProof/>
            <w:webHidden/>
          </w:rPr>
          <w:tab/>
        </w:r>
        <w:r w:rsidR="00902B45">
          <w:rPr>
            <w:noProof/>
            <w:webHidden/>
          </w:rPr>
          <w:fldChar w:fldCharType="begin"/>
        </w:r>
        <w:r w:rsidR="00902B45">
          <w:rPr>
            <w:noProof/>
            <w:webHidden/>
          </w:rPr>
          <w:instrText xml:space="preserve"> PAGEREF _Toc130981592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7D917CE" w14:textId="638F44B8" w:rsidR="00902B45" w:rsidRDefault="00000000">
      <w:pPr>
        <w:pStyle w:val="Abbildungsverzeichnis"/>
        <w:rPr>
          <w:rFonts w:asciiTheme="minorHAnsi" w:eastAsiaTheme="minorEastAsia" w:hAnsiTheme="minorHAnsi" w:cstheme="minorBidi"/>
          <w:b w:val="0"/>
          <w:noProof/>
          <w:szCs w:val="22"/>
          <w:lang w:val="de-DE"/>
        </w:rPr>
      </w:pPr>
      <w:hyperlink w:anchor="_Toc130981593" w:history="1">
        <w:r w:rsidR="00902B45" w:rsidRPr="00B323A1">
          <w:rPr>
            <w:rStyle w:val="Hyperlink"/>
            <w:rFonts w:eastAsia="MS Mincho"/>
            <w:noProof/>
          </w:rPr>
          <w:t>Figure 6  — Weld line crossing tailored blank vs. weld line crossing physical gap</w:t>
        </w:r>
        <w:r w:rsidR="00902B45">
          <w:rPr>
            <w:noProof/>
            <w:webHidden/>
          </w:rPr>
          <w:tab/>
        </w:r>
        <w:r w:rsidR="00902B45">
          <w:rPr>
            <w:noProof/>
            <w:webHidden/>
          </w:rPr>
          <w:fldChar w:fldCharType="begin"/>
        </w:r>
        <w:r w:rsidR="00902B45">
          <w:rPr>
            <w:noProof/>
            <w:webHidden/>
          </w:rPr>
          <w:instrText xml:space="preserve"> PAGEREF _Toc130981593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E7317CD" w14:textId="29C77A9F" w:rsidR="00902B45" w:rsidRDefault="00000000">
      <w:pPr>
        <w:pStyle w:val="Abbildungsverzeichnis"/>
        <w:rPr>
          <w:rFonts w:asciiTheme="minorHAnsi" w:eastAsiaTheme="minorEastAsia" w:hAnsiTheme="minorHAnsi" w:cstheme="minorBidi"/>
          <w:b w:val="0"/>
          <w:noProof/>
          <w:szCs w:val="22"/>
          <w:lang w:val="de-DE"/>
        </w:rPr>
      </w:pPr>
      <w:hyperlink w:anchor="_Toc130981594" w:history="1">
        <w:r w:rsidR="00902B45" w:rsidRPr="00B323A1">
          <w:rPr>
            <w:rStyle w:val="Hyperlink"/>
            <w:rFonts w:eastAsia="MS Mincho"/>
            <w:noProof/>
          </w:rPr>
          <w:t>Figure 7 — Special Stacking Topologies</w:t>
        </w:r>
        <w:r w:rsidR="00902B45">
          <w:rPr>
            <w:noProof/>
            <w:webHidden/>
          </w:rPr>
          <w:tab/>
        </w:r>
        <w:r w:rsidR="00902B45">
          <w:rPr>
            <w:noProof/>
            <w:webHidden/>
          </w:rPr>
          <w:fldChar w:fldCharType="begin"/>
        </w:r>
        <w:r w:rsidR="00902B45">
          <w:rPr>
            <w:noProof/>
            <w:webHidden/>
          </w:rPr>
          <w:instrText xml:space="preserve"> PAGEREF _Toc130981594 \h </w:instrText>
        </w:r>
        <w:r w:rsidR="00902B45">
          <w:rPr>
            <w:noProof/>
            <w:webHidden/>
          </w:rPr>
        </w:r>
        <w:r w:rsidR="00902B45">
          <w:rPr>
            <w:noProof/>
            <w:webHidden/>
          </w:rPr>
          <w:fldChar w:fldCharType="separate"/>
        </w:r>
        <w:r w:rsidR="00F558BD">
          <w:rPr>
            <w:noProof/>
            <w:webHidden/>
          </w:rPr>
          <w:t>17</w:t>
        </w:r>
        <w:r w:rsidR="00902B45">
          <w:rPr>
            <w:noProof/>
            <w:webHidden/>
          </w:rPr>
          <w:fldChar w:fldCharType="end"/>
        </w:r>
      </w:hyperlink>
    </w:p>
    <w:p w14:paraId="7064BE67" w14:textId="7F856341" w:rsidR="00902B45" w:rsidRDefault="00000000">
      <w:pPr>
        <w:pStyle w:val="Abbildungsverzeichnis"/>
        <w:rPr>
          <w:rFonts w:asciiTheme="minorHAnsi" w:eastAsiaTheme="minorEastAsia" w:hAnsiTheme="minorHAnsi" w:cstheme="minorBidi"/>
          <w:b w:val="0"/>
          <w:noProof/>
          <w:szCs w:val="22"/>
          <w:lang w:val="de-DE"/>
        </w:rPr>
      </w:pPr>
      <w:hyperlink w:anchor="_Toc130981595" w:history="1">
        <w:r w:rsidR="00902B45" w:rsidRPr="00B323A1">
          <w:rPr>
            <w:rStyle w:val="Hyperlink"/>
            <w:rFonts w:eastAsia="MS Mincho"/>
            <w:noProof/>
          </w:rPr>
          <w:t>Figure 8 — Robscans with Different Rotation Angles; Two of them Mirrored</w:t>
        </w:r>
        <w:r w:rsidR="00902B45">
          <w:rPr>
            <w:noProof/>
            <w:webHidden/>
          </w:rPr>
          <w:tab/>
        </w:r>
        <w:r w:rsidR="00902B45">
          <w:rPr>
            <w:noProof/>
            <w:webHidden/>
          </w:rPr>
          <w:fldChar w:fldCharType="begin"/>
        </w:r>
        <w:r w:rsidR="00902B45">
          <w:rPr>
            <w:noProof/>
            <w:webHidden/>
          </w:rPr>
          <w:instrText xml:space="preserve"> PAGEREF _Toc130981595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63E978B1" w14:textId="49FAFFEA" w:rsidR="00902B45" w:rsidRDefault="00000000">
      <w:pPr>
        <w:pStyle w:val="Abbildungsverzeichnis"/>
        <w:rPr>
          <w:rFonts w:asciiTheme="minorHAnsi" w:eastAsiaTheme="minorEastAsia" w:hAnsiTheme="minorHAnsi" w:cstheme="minorBidi"/>
          <w:b w:val="0"/>
          <w:noProof/>
          <w:szCs w:val="22"/>
          <w:lang w:val="de-DE"/>
        </w:rPr>
      </w:pPr>
      <w:hyperlink w:anchor="_Toc130981596" w:history="1">
        <w:r w:rsidR="00902B45" w:rsidRPr="00B323A1">
          <w:rPr>
            <w:rStyle w:val="Hyperlink"/>
            <w:rFonts w:eastAsia="MS Mincho"/>
            <w:noProof/>
          </w:rPr>
          <w:t>Figure 9 — Rivet head types (Dome, Large Flange, Countersunk)</w:t>
        </w:r>
        <w:r w:rsidR="00902B45">
          <w:rPr>
            <w:noProof/>
            <w:webHidden/>
          </w:rPr>
          <w:tab/>
        </w:r>
        <w:r w:rsidR="00902B45">
          <w:rPr>
            <w:noProof/>
            <w:webHidden/>
          </w:rPr>
          <w:fldChar w:fldCharType="begin"/>
        </w:r>
        <w:r w:rsidR="00902B45">
          <w:rPr>
            <w:noProof/>
            <w:webHidden/>
          </w:rPr>
          <w:instrText xml:space="preserve"> PAGEREF _Toc130981596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0EC80122" w14:textId="3C1141BD" w:rsidR="00902B45" w:rsidRDefault="00000000">
      <w:pPr>
        <w:pStyle w:val="Abbildungsverzeichnis"/>
        <w:rPr>
          <w:rFonts w:asciiTheme="minorHAnsi" w:eastAsiaTheme="minorEastAsia" w:hAnsiTheme="minorHAnsi" w:cstheme="minorBidi"/>
          <w:b w:val="0"/>
          <w:noProof/>
          <w:szCs w:val="22"/>
          <w:lang w:val="de-DE"/>
        </w:rPr>
      </w:pPr>
      <w:hyperlink w:anchor="_Toc130981597" w:history="1">
        <w:r w:rsidR="00902B45" w:rsidRPr="00B323A1">
          <w:rPr>
            <w:rStyle w:val="Hyperlink"/>
            <w:rFonts w:eastAsia="MS Mincho"/>
            <w:noProof/>
          </w:rPr>
          <w:t>Figure 10 — Blind rivet – key attributes</w:t>
        </w:r>
        <w:r w:rsidR="00902B45">
          <w:rPr>
            <w:noProof/>
            <w:webHidden/>
          </w:rPr>
          <w:tab/>
        </w:r>
        <w:r w:rsidR="00902B45">
          <w:rPr>
            <w:noProof/>
            <w:webHidden/>
          </w:rPr>
          <w:fldChar w:fldCharType="begin"/>
        </w:r>
        <w:r w:rsidR="00902B45">
          <w:rPr>
            <w:noProof/>
            <w:webHidden/>
          </w:rPr>
          <w:instrText xml:space="preserve"> PAGEREF _Toc130981597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29E03F3C" w14:textId="7BEC5C3F" w:rsidR="00902B45" w:rsidRDefault="00000000">
      <w:pPr>
        <w:pStyle w:val="Abbildungsverzeichnis"/>
        <w:rPr>
          <w:rFonts w:asciiTheme="minorHAnsi" w:eastAsiaTheme="minorEastAsia" w:hAnsiTheme="minorHAnsi" w:cstheme="minorBidi"/>
          <w:b w:val="0"/>
          <w:noProof/>
          <w:szCs w:val="22"/>
          <w:lang w:val="de-DE"/>
        </w:rPr>
      </w:pPr>
      <w:hyperlink w:anchor="_Toc130981598" w:history="1">
        <w:r w:rsidR="00902B45" w:rsidRPr="00B323A1">
          <w:rPr>
            <w:rStyle w:val="Hyperlink"/>
            <w:rFonts w:eastAsia="MS Mincho"/>
            <w:noProof/>
          </w:rPr>
          <w:t>Figure 11 — Assembly Recommendations for Blind Rivets</w:t>
        </w:r>
        <w:r w:rsidR="00902B45">
          <w:rPr>
            <w:noProof/>
            <w:webHidden/>
          </w:rPr>
          <w:tab/>
        </w:r>
        <w:r w:rsidR="00902B45">
          <w:rPr>
            <w:noProof/>
            <w:webHidden/>
          </w:rPr>
          <w:fldChar w:fldCharType="begin"/>
        </w:r>
        <w:r w:rsidR="00902B45">
          <w:rPr>
            <w:noProof/>
            <w:webHidden/>
          </w:rPr>
          <w:instrText xml:space="preserve"> PAGEREF _Toc130981598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AE69806" w14:textId="3510A90A" w:rsidR="00902B45" w:rsidRDefault="00000000">
      <w:pPr>
        <w:pStyle w:val="Abbildungsverzeichnis"/>
        <w:rPr>
          <w:rFonts w:asciiTheme="minorHAnsi" w:eastAsiaTheme="minorEastAsia" w:hAnsiTheme="minorHAnsi" w:cstheme="minorBidi"/>
          <w:b w:val="0"/>
          <w:noProof/>
          <w:szCs w:val="22"/>
          <w:lang w:val="de-DE"/>
        </w:rPr>
      </w:pPr>
      <w:hyperlink w:anchor="_Toc130981599" w:history="1">
        <w:r w:rsidR="00902B45" w:rsidRPr="00B323A1">
          <w:rPr>
            <w:rStyle w:val="Hyperlink"/>
            <w:rFonts w:eastAsia="MS Mincho"/>
            <w:noProof/>
          </w:rPr>
          <w:t>Figure 12 — Cross section of a self-piercing rivet &amp; riveting machine</w:t>
        </w:r>
        <w:r w:rsidR="00902B45">
          <w:rPr>
            <w:noProof/>
            <w:webHidden/>
          </w:rPr>
          <w:tab/>
        </w:r>
        <w:r w:rsidR="00902B45">
          <w:rPr>
            <w:noProof/>
            <w:webHidden/>
          </w:rPr>
          <w:fldChar w:fldCharType="begin"/>
        </w:r>
        <w:r w:rsidR="00902B45">
          <w:rPr>
            <w:noProof/>
            <w:webHidden/>
          </w:rPr>
          <w:instrText xml:space="preserve"> PAGEREF _Toc130981599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B62CCA3" w14:textId="1ACA4325" w:rsidR="00902B45" w:rsidRDefault="00000000">
      <w:pPr>
        <w:pStyle w:val="Abbildungsverzeichnis"/>
        <w:rPr>
          <w:rFonts w:asciiTheme="minorHAnsi" w:eastAsiaTheme="minorEastAsia" w:hAnsiTheme="minorHAnsi" w:cstheme="minorBidi"/>
          <w:b w:val="0"/>
          <w:noProof/>
          <w:szCs w:val="22"/>
          <w:lang w:val="de-DE"/>
        </w:rPr>
      </w:pPr>
      <w:hyperlink w:anchor="_Toc130981600" w:history="1">
        <w:r w:rsidR="00902B45" w:rsidRPr="00B323A1">
          <w:rPr>
            <w:rStyle w:val="Hyperlink"/>
            <w:rFonts w:eastAsia="MS Mincho"/>
            <w:noProof/>
          </w:rPr>
          <w:t>Figure 13 — Pictures of characteristic rivet types before and after mounting</w:t>
        </w:r>
        <w:r w:rsidR="00902B45">
          <w:rPr>
            <w:noProof/>
            <w:webHidden/>
          </w:rPr>
          <w:tab/>
        </w:r>
        <w:r w:rsidR="00902B45">
          <w:rPr>
            <w:noProof/>
            <w:webHidden/>
          </w:rPr>
          <w:fldChar w:fldCharType="begin"/>
        </w:r>
        <w:r w:rsidR="00902B45">
          <w:rPr>
            <w:noProof/>
            <w:webHidden/>
          </w:rPr>
          <w:instrText xml:space="preserve"> PAGEREF _Toc130981600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3851545E" w14:textId="01FEEAE1" w:rsidR="00902B45" w:rsidRDefault="00000000">
      <w:pPr>
        <w:pStyle w:val="Abbildungsverzeichnis"/>
        <w:rPr>
          <w:rFonts w:asciiTheme="minorHAnsi" w:eastAsiaTheme="minorEastAsia" w:hAnsiTheme="minorHAnsi" w:cstheme="minorBidi"/>
          <w:b w:val="0"/>
          <w:noProof/>
          <w:szCs w:val="22"/>
          <w:lang w:val="de-DE"/>
        </w:rPr>
      </w:pPr>
      <w:hyperlink w:anchor="_Toc130981601" w:history="1">
        <w:r w:rsidR="00902B45" w:rsidRPr="00B323A1">
          <w:rPr>
            <w:rStyle w:val="Hyperlink"/>
            <w:rFonts w:eastAsia="MS Mincho"/>
            <w:noProof/>
          </w:rPr>
          <w:t>Figure 14 — Key dimensions of solid rivets</w:t>
        </w:r>
        <w:r w:rsidR="00902B45">
          <w:rPr>
            <w:noProof/>
            <w:webHidden/>
          </w:rPr>
          <w:tab/>
        </w:r>
        <w:r w:rsidR="00902B45">
          <w:rPr>
            <w:noProof/>
            <w:webHidden/>
          </w:rPr>
          <w:fldChar w:fldCharType="begin"/>
        </w:r>
        <w:r w:rsidR="00902B45">
          <w:rPr>
            <w:noProof/>
            <w:webHidden/>
          </w:rPr>
          <w:instrText xml:space="preserve"> PAGEREF _Toc130981601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231E7B1C" w14:textId="394E420F" w:rsidR="00902B45" w:rsidRDefault="00000000">
      <w:pPr>
        <w:pStyle w:val="Abbildungsverzeichnis"/>
        <w:rPr>
          <w:rFonts w:asciiTheme="minorHAnsi" w:eastAsiaTheme="minorEastAsia" w:hAnsiTheme="minorHAnsi" w:cstheme="minorBidi"/>
          <w:b w:val="0"/>
          <w:noProof/>
          <w:szCs w:val="22"/>
          <w:lang w:val="de-DE"/>
        </w:rPr>
      </w:pPr>
      <w:hyperlink w:anchor="_Toc130981602" w:history="1">
        <w:r w:rsidR="00902B45" w:rsidRPr="00B323A1">
          <w:rPr>
            <w:rStyle w:val="Hyperlink"/>
            <w:rFonts w:eastAsia="MS Mincho"/>
            <w:noProof/>
          </w:rPr>
          <w:t>Figure 15 — Relation of working thickness (T1+T2) to max and min values of grip</w:t>
        </w:r>
        <w:r w:rsidR="00902B45">
          <w:rPr>
            <w:noProof/>
            <w:webHidden/>
          </w:rPr>
          <w:tab/>
        </w:r>
        <w:r w:rsidR="00902B45">
          <w:rPr>
            <w:noProof/>
            <w:webHidden/>
          </w:rPr>
          <w:fldChar w:fldCharType="begin"/>
        </w:r>
        <w:r w:rsidR="00902B45">
          <w:rPr>
            <w:noProof/>
            <w:webHidden/>
          </w:rPr>
          <w:instrText xml:space="preserve"> PAGEREF _Toc130981602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6365964B" w14:textId="3116C850" w:rsidR="00902B45" w:rsidRDefault="00000000">
      <w:pPr>
        <w:pStyle w:val="Abbildungsverzeichnis"/>
        <w:rPr>
          <w:rFonts w:asciiTheme="minorHAnsi" w:eastAsiaTheme="minorEastAsia" w:hAnsiTheme="minorHAnsi" w:cstheme="minorBidi"/>
          <w:b w:val="0"/>
          <w:noProof/>
          <w:szCs w:val="22"/>
          <w:lang w:val="de-DE"/>
        </w:rPr>
      </w:pPr>
      <w:hyperlink w:anchor="_Toc130981603" w:history="1">
        <w:r w:rsidR="00902B45" w:rsidRPr="00B323A1">
          <w:rPr>
            <w:rStyle w:val="Hyperlink"/>
            <w:rFonts w:eastAsia="MS Mincho"/>
            <w:noProof/>
          </w:rPr>
          <w:t>Figure 16 — Cross section of a SWOP Rivet</w:t>
        </w:r>
        <w:r w:rsidR="00902B45">
          <w:rPr>
            <w:noProof/>
            <w:webHidden/>
          </w:rPr>
          <w:tab/>
        </w:r>
        <w:r w:rsidR="00902B45">
          <w:rPr>
            <w:noProof/>
            <w:webHidden/>
          </w:rPr>
          <w:fldChar w:fldCharType="begin"/>
        </w:r>
        <w:r w:rsidR="00902B45">
          <w:rPr>
            <w:noProof/>
            <w:webHidden/>
          </w:rPr>
          <w:instrText xml:space="preserve"> PAGEREF _Toc130981603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4B43B322" w14:textId="375BF767" w:rsidR="00902B45" w:rsidRDefault="00000000">
      <w:pPr>
        <w:pStyle w:val="Abbildungsverzeichnis"/>
        <w:rPr>
          <w:rFonts w:asciiTheme="minorHAnsi" w:eastAsiaTheme="minorEastAsia" w:hAnsiTheme="minorHAnsi" w:cstheme="minorBidi"/>
          <w:b w:val="0"/>
          <w:noProof/>
          <w:szCs w:val="22"/>
          <w:lang w:val="de-DE"/>
        </w:rPr>
      </w:pPr>
      <w:hyperlink w:anchor="_Toc130981604" w:history="1">
        <w:r w:rsidR="00902B45" w:rsidRPr="00B323A1">
          <w:rPr>
            <w:rStyle w:val="Hyperlink"/>
            <w:rFonts w:eastAsia="MS Mincho"/>
            <w:noProof/>
          </w:rPr>
          <w:t>Figure 17 — Clinch Rivet Studs: Threaded variant and Ball stud</w:t>
        </w:r>
        <w:r w:rsidR="00902B45">
          <w:rPr>
            <w:noProof/>
            <w:webHidden/>
          </w:rPr>
          <w:tab/>
        </w:r>
        <w:r w:rsidR="00902B45">
          <w:rPr>
            <w:noProof/>
            <w:webHidden/>
          </w:rPr>
          <w:fldChar w:fldCharType="begin"/>
        </w:r>
        <w:r w:rsidR="00902B45">
          <w:rPr>
            <w:noProof/>
            <w:webHidden/>
          </w:rPr>
          <w:instrText xml:space="preserve"> PAGEREF _Toc130981604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F3BEACD" w14:textId="49D7CB46" w:rsidR="00902B45" w:rsidRDefault="00000000">
      <w:pPr>
        <w:pStyle w:val="Abbildungsverzeichnis"/>
        <w:rPr>
          <w:rFonts w:asciiTheme="minorHAnsi" w:eastAsiaTheme="minorEastAsia" w:hAnsiTheme="minorHAnsi" w:cstheme="minorBidi"/>
          <w:b w:val="0"/>
          <w:noProof/>
          <w:szCs w:val="22"/>
          <w:lang w:val="de-DE"/>
        </w:rPr>
      </w:pPr>
      <w:hyperlink w:anchor="_Toc130981605" w:history="1">
        <w:r w:rsidR="00902B45" w:rsidRPr="00B323A1">
          <w:rPr>
            <w:rStyle w:val="Hyperlink"/>
            <w:rFonts w:eastAsia="MS Mincho"/>
            <w:noProof/>
          </w:rPr>
          <w:t>Figure 18 — Bolts and Screws</w:t>
        </w:r>
        <w:r w:rsidR="00902B45">
          <w:rPr>
            <w:noProof/>
            <w:webHidden/>
          </w:rPr>
          <w:tab/>
        </w:r>
        <w:r w:rsidR="00902B45">
          <w:rPr>
            <w:noProof/>
            <w:webHidden/>
          </w:rPr>
          <w:fldChar w:fldCharType="begin"/>
        </w:r>
        <w:r w:rsidR="00902B45">
          <w:rPr>
            <w:noProof/>
            <w:webHidden/>
          </w:rPr>
          <w:instrText xml:space="preserve"> PAGEREF _Toc130981605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38ABB74E" w14:textId="29506C2C" w:rsidR="00902B45" w:rsidRDefault="00000000">
      <w:pPr>
        <w:pStyle w:val="Abbildungsverzeichnis"/>
        <w:rPr>
          <w:rFonts w:asciiTheme="minorHAnsi" w:eastAsiaTheme="minorEastAsia" w:hAnsiTheme="minorHAnsi" w:cstheme="minorBidi"/>
          <w:b w:val="0"/>
          <w:noProof/>
          <w:szCs w:val="22"/>
          <w:lang w:val="de-DE"/>
        </w:rPr>
      </w:pPr>
      <w:hyperlink w:anchor="_Toc130981606" w:history="1">
        <w:r w:rsidR="00902B45" w:rsidRPr="00B323A1">
          <w:rPr>
            <w:rStyle w:val="Hyperlink"/>
            <w:rFonts w:eastAsia="MS Mincho"/>
            <w:noProof/>
          </w:rPr>
          <w:t>Figure 19 — Different Screw Forms</w:t>
        </w:r>
        <w:r w:rsidR="00902B45">
          <w:rPr>
            <w:noProof/>
            <w:webHidden/>
          </w:rPr>
          <w:tab/>
        </w:r>
        <w:r w:rsidR="00902B45">
          <w:rPr>
            <w:noProof/>
            <w:webHidden/>
          </w:rPr>
          <w:fldChar w:fldCharType="begin"/>
        </w:r>
        <w:r w:rsidR="00902B45">
          <w:rPr>
            <w:noProof/>
            <w:webHidden/>
          </w:rPr>
          <w:instrText xml:space="preserve"> PAGEREF _Toc130981606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2EA3F67E" w14:textId="35036A6F" w:rsidR="00902B45" w:rsidRDefault="00000000">
      <w:pPr>
        <w:pStyle w:val="Abbildungsverzeichnis"/>
        <w:rPr>
          <w:rFonts w:asciiTheme="minorHAnsi" w:eastAsiaTheme="minorEastAsia" w:hAnsiTheme="minorHAnsi" w:cstheme="minorBidi"/>
          <w:b w:val="0"/>
          <w:noProof/>
          <w:szCs w:val="22"/>
          <w:lang w:val="de-DE"/>
        </w:rPr>
      </w:pPr>
      <w:hyperlink w:anchor="_Toc130981607" w:history="1">
        <w:r w:rsidR="00902B45" w:rsidRPr="00B323A1">
          <w:rPr>
            <w:rStyle w:val="Hyperlink"/>
            <w:rFonts w:eastAsia="MS Mincho"/>
            <w:noProof/>
          </w:rPr>
          <w:t>Figure 20 — Definition of Length and Head Sizes</w:t>
        </w:r>
        <w:r w:rsidR="00902B45">
          <w:rPr>
            <w:noProof/>
            <w:webHidden/>
          </w:rPr>
          <w:tab/>
        </w:r>
        <w:r w:rsidR="00902B45">
          <w:rPr>
            <w:noProof/>
            <w:webHidden/>
          </w:rPr>
          <w:fldChar w:fldCharType="begin"/>
        </w:r>
        <w:r w:rsidR="00902B45">
          <w:rPr>
            <w:noProof/>
            <w:webHidden/>
          </w:rPr>
          <w:instrText xml:space="preserve"> PAGEREF _Toc130981607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6333FA5E" w14:textId="0D3044D1" w:rsidR="00902B45" w:rsidRDefault="00000000">
      <w:pPr>
        <w:pStyle w:val="Abbildungsverzeichnis"/>
        <w:rPr>
          <w:rFonts w:asciiTheme="minorHAnsi" w:eastAsiaTheme="minorEastAsia" w:hAnsiTheme="minorHAnsi" w:cstheme="minorBidi"/>
          <w:b w:val="0"/>
          <w:noProof/>
          <w:szCs w:val="22"/>
          <w:lang w:val="de-DE"/>
        </w:rPr>
      </w:pPr>
      <w:hyperlink w:anchor="_Toc130981608" w:history="1">
        <w:r w:rsidR="00902B45" w:rsidRPr="00B323A1">
          <w:rPr>
            <w:rStyle w:val="Hyperlink"/>
            <w:rFonts w:eastAsia="MS Mincho"/>
            <w:noProof/>
          </w:rPr>
          <w:t>Figure 21 — Definition of lead, pitch and starts of a thread.</w:t>
        </w:r>
        <w:r w:rsidR="00902B45">
          <w:rPr>
            <w:noProof/>
            <w:webHidden/>
          </w:rPr>
          <w:tab/>
        </w:r>
        <w:r w:rsidR="00902B45">
          <w:rPr>
            <w:noProof/>
            <w:webHidden/>
          </w:rPr>
          <w:fldChar w:fldCharType="begin"/>
        </w:r>
        <w:r w:rsidR="00902B45">
          <w:rPr>
            <w:noProof/>
            <w:webHidden/>
          </w:rPr>
          <w:instrText xml:space="preserve"> PAGEREF _Toc130981608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C18C3A2" w14:textId="3CB4ED4C" w:rsidR="00902B45" w:rsidRDefault="00000000">
      <w:pPr>
        <w:pStyle w:val="Abbildungsverzeichnis"/>
        <w:rPr>
          <w:rFonts w:asciiTheme="minorHAnsi" w:eastAsiaTheme="minorEastAsia" w:hAnsiTheme="minorHAnsi" w:cstheme="minorBidi"/>
          <w:b w:val="0"/>
          <w:noProof/>
          <w:szCs w:val="22"/>
          <w:lang w:val="de-DE"/>
        </w:rPr>
      </w:pPr>
      <w:hyperlink w:anchor="_Toc130981609" w:history="1">
        <w:r w:rsidR="00902B45" w:rsidRPr="00B323A1">
          <w:rPr>
            <w:rStyle w:val="Hyperlink"/>
            <w:rFonts w:eastAsia="MS Mincho"/>
            <w:noProof/>
          </w:rPr>
          <w:t>Figure 22 — Bolt with welded nut</w:t>
        </w:r>
        <w:r w:rsidR="00902B45">
          <w:rPr>
            <w:noProof/>
            <w:webHidden/>
          </w:rPr>
          <w:tab/>
        </w:r>
        <w:r w:rsidR="00902B45">
          <w:rPr>
            <w:noProof/>
            <w:webHidden/>
          </w:rPr>
          <w:fldChar w:fldCharType="begin"/>
        </w:r>
        <w:r w:rsidR="00902B45">
          <w:rPr>
            <w:noProof/>
            <w:webHidden/>
          </w:rPr>
          <w:instrText xml:space="preserve"> PAGEREF _Toc130981609 \h </w:instrText>
        </w:r>
        <w:r w:rsidR="00902B45">
          <w:rPr>
            <w:noProof/>
            <w:webHidden/>
          </w:rPr>
        </w:r>
        <w:r w:rsidR="00902B45">
          <w:rPr>
            <w:noProof/>
            <w:webHidden/>
          </w:rPr>
          <w:fldChar w:fldCharType="separate"/>
        </w:r>
        <w:r w:rsidR="00F558BD">
          <w:rPr>
            <w:noProof/>
            <w:webHidden/>
          </w:rPr>
          <w:t>59</w:t>
        </w:r>
        <w:r w:rsidR="00902B45">
          <w:rPr>
            <w:noProof/>
            <w:webHidden/>
          </w:rPr>
          <w:fldChar w:fldCharType="end"/>
        </w:r>
      </w:hyperlink>
    </w:p>
    <w:p w14:paraId="3D1615BD" w14:textId="1A2FA067" w:rsidR="00902B45" w:rsidRDefault="00000000">
      <w:pPr>
        <w:pStyle w:val="Abbildungsverzeichnis"/>
        <w:rPr>
          <w:rFonts w:asciiTheme="minorHAnsi" w:eastAsiaTheme="minorEastAsia" w:hAnsiTheme="minorHAnsi" w:cstheme="minorBidi"/>
          <w:b w:val="0"/>
          <w:noProof/>
          <w:szCs w:val="22"/>
          <w:lang w:val="de-DE"/>
        </w:rPr>
      </w:pPr>
      <w:hyperlink w:anchor="_Toc130981610" w:history="1">
        <w:r w:rsidR="00902B45" w:rsidRPr="00B323A1">
          <w:rPr>
            <w:rStyle w:val="Hyperlink"/>
            <w:rFonts w:eastAsia="MS Mincho"/>
            <w:noProof/>
          </w:rPr>
          <w:t>Figure 23 — Bolt with free nut</w:t>
        </w:r>
        <w:r w:rsidR="00902B45">
          <w:rPr>
            <w:noProof/>
            <w:webHidden/>
          </w:rPr>
          <w:tab/>
        </w:r>
        <w:r w:rsidR="00902B45">
          <w:rPr>
            <w:noProof/>
            <w:webHidden/>
          </w:rPr>
          <w:fldChar w:fldCharType="begin"/>
        </w:r>
        <w:r w:rsidR="00902B45">
          <w:rPr>
            <w:noProof/>
            <w:webHidden/>
          </w:rPr>
          <w:instrText xml:space="preserve"> PAGEREF _Toc130981610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134CBF1E" w14:textId="3C370300" w:rsidR="00902B45" w:rsidRDefault="00000000">
      <w:pPr>
        <w:pStyle w:val="Abbildungsverzeichnis"/>
        <w:rPr>
          <w:rFonts w:asciiTheme="minorHAnsi" w:eastAsiaTheme="minorEastAsia" w:hAnsiTheme="minorHAnsi" w:cstheme="minorBidi"/>
          <w:b w:val="0"/>
          <w:noProof/>
          <w:szCs w:val="22"/>
          <w:lang w:val="de-DE"/>
        </w:rPr>
      </w:pPr>
      <w:hyperlink w:anchor="_Toc130981611" w:history="1">
        <w:r w:rsidR="00902B45" w:rsidRPr="00B323A1">
          <w:rPr>
            <w:rStyle w:val="Hyperlink"/>
            <w:rFonts w:eastAsia="MS Mincho"/>
            <w:noProof/>
          </w:rPr>
          <w:t>Figure 24 — Screw</w:t>
        </w:r>
        <w:r w:rsidR="00902B45">
          <w:rPr>
            <w:noProof/>
            <w:webHidden/>
          </w:rPr>
          <w:tab/>
        </w:r>
        <w:r w:rsidR="00902B45">
          <w:rPr>
            <w:noProof/>
            <w:webHidden/>
          </w:rPr>
          <w:fldChar w:fldCharType="begin"/>
        </w:r>
        <w:r w:rsidR="00902B45">
          <w:rPr>
            <w:noProof/>
            <w:webHidden/>
          </w:rPr>
          <w:instrText xml:space="preserve"> PAGEREF _Toc130981611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024C9202" w14:textId="759C1AA0" w:rsidR="00902B45" w:rsidRDefault="00000000">
      <w:pPr>
        <w:pStyle w:val="Abbildungsverzeichnis"/>
        <w:rPr>
          <w:rFonts w:asciiTheme="minorHAnsi" w:eastAsiaTheme="minorEastAsia" w:hAnsiTheme="minorHAnsi" w:cstheme="minorBidi"/>
          <w:b w:val="0"/>
          <w:noProof/>
          <w:szCs w:val="22"/>
          <w:lang w:val="de-DE"/>
        </w:rPr>
      </w:pPr>
      <w:hyperlink w:anchor="_Toc130981612" w:history="1">
        <w:r w:rsidR="00902B45" w:rsidRPr="00B323A1">
          <w:rPr>
            <w:rStyle w:val="Hyperlink"/>
            <w:rFonts w:eastAsia="MS Mincho"/>
            <w:noProof/>
          </w:rPr>
          <w:t>Figure 25 — Welded stud with free nut</w:t>
        </w:r>
        <w:r w:rsidR="00902B45">
          <w:rPr>
            <w:noProof/>
            <w:webHidden/>
          </w:rPr>
          <w:tab/>
        </w:r>
        <w:r w:rsidR="00902B45">
          <w:rPr>
            <w:noProof/>
            <w:webHidden/>
          </w:rPr>
          <w:fldChar w:fldCharType="begin"/>
        </w:r>
        <w:r w:rsidR="00902B45">
          <w:rPr>
            <w:noProof/>
            <w:webHidden/>
          </w:rPr>
          <w:instrText xml:space="preserve"> PAGEREF _Toc130981612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4E89FB5E" w14:textId="6D39545F" w:rsidR="00902B45" w:rsidRDefault="00000000">
      <w:pPr>
        <w:pStyle w:val="Abbildungsverzeichnis"/>
        <w:rPr>
          <w:rFonts w:asciiTheme="minorHAnsi" w:eastAsiaTheme="minorEastAsia" w:hAnsiTheme="minorHAnsi" w:cstheme="minorBidi"/>
          <w:b w:val="0"/>
          <w:noProof/>
          <w:szCs w:val="22"/>
          <w:lang w:val="de-DE"/>
        </w:rPr>
      </w:pPr>
      <w:hyperlink w:anchor="_Toc130981613" w:history="1">
        <w:r w:rsidR="00902B45" w:rsidRPr="00B323A1">
          <w:rPr>
            <w:rStyle w:val="Hyperlink"/>
            <w:rFonts w:eastAsia="MS Mincho"/>
            <w:noProof/>
          </w:rPr>
          <w:t>Figure 26 — Plain stud</w:t>
        </w:r>
        <w:r w:rsidR="00902B45">
          <w:rPr>
            <w:noProof/>
            <w:webHidden/>
          </w:rPr>
          <w:tab/>
        </w:r>
        <w:r w:rsidR="00902B45">
          <w:rPr>
            <w:noProof/>
            <w:webHidden/>
          </w:rPr>
          <w:fldChar w:fldCharType="begin"/>
        </w:r>
        <w:r w:rsidR="00902B45">
          <w:rPr>
            <w:noProof/>
            <w:webHidden/>
          </w:rPr>
          <w:instrText xml:space="preserve"> PAGEREF _Toc130981613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1E7D182C" w14:textId="3AFCE33E" w:rsidR="00902B45" w:rsidRDefault="00000000">
      <w:pPr>
        <w:pStyle w:val="Abbildungsverzeichnis"/>
        <w:rPr>
          <w:rFonts w:asciiTheme="minorHAnsi" w:eastAsiaTheme="minorEastAsia" w:hAnsiTheme="minorHAnsi" w:cstheme="minorBidi"/>
          <w:b w:val="0"/>
          <w:noProof/>
          <w:szCs w:val="22"/>
          <w:lang w:val="de-DE"/>
        </w:rPr>
      </w:pPr>
      <w:hyperlink w:anchor="_Toc130981614" w:history="1">
        <w:r w:rsidR="00902B45" w:rsidRPr="00B323A1">
          <w:rPr>
            <w:rStyle w:val="Hyperlink"/>
            <w:rFonts w:eastAsia="MS Mincho"/>
            <w:noProof/>
          </w:rPr>
          <w:t>Figure 27 — Process of Flow Drill Screwing</w:t>
        </w:r>
        <w:r w:rsidR="00902B45">
          <w:rPr>
            <w:noProof/>
            <w:webHidden/>
          </w:rPr>
          <w:tab/>
        </w:r>
        <w:r w:rsidR="00902B45">
          <w:rPr>
            <w:noProof/>
            <w:webHidden/>
          </w:rPr>
          <w:fldChar w:fldCharType="begin"/>
        </w:r>
        <w:r w:rsidR="00902B45">
          <w:rPr>
            <w:noProof/>
            <w:webHidden/>
          </w:rPr>
          <w:instrText xml:space="preserve"> PAGEREF _Toc130981614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4015245B" w14:textId="1B47401C" w:rsidR="00902B45" w:rsidRDefault="00000000">
      <w:pPr>
        <w:pStyle w:val="Abbildungsverzeichnis"/>
        <w:rPr>
          <w:rFonts w:asciiTheme="minorHAnsi" w:eastAsiaTheme="minorEastAsia" w:hAnsiTheme="minorHAnsi" w:cstheme="minorBidi"/>
          <w:b w:val="0"/>
          <w:noProof/>
          <w:szCs w:val="22"/>
          <w:lang w:val="de-DE"/>
        </w:rPr>
      </w:pPr>
      <w:hyperlink w:anchor="_Toc130981615" w:history="1">
        <w:r w:rsidR="00902B45" w:rsidRPr="00B323A1">
          <w:rPr>
            <w:rStyle w:val="Hyperlink"/>
            <w:rFonts w:eastAsia="MS Mincho"/>
            <w:noProof/>
          </w:rPr>
          <w:t>Figure 28 — Measures of applied FDS</w:t>
        </w:r>
        <w:r w:rsidR="00902B45">
          <w:rPr>
            <w:noProof/>
            <w:webHidden/>
          </w:rPr>
          <w:tab/>
        </w:r>
        <w:r w:rsidR="00902B45">
          <w:rPr>
            <w:noProof/>
            <w:webHidden/>
          </w:rPr>
          <w:fldChar w:fldCharType="begin"/>
        </w:r>
        <w:r w:rsidR="00902B45">
          <w:rPr>
            <w:noProof/>
            <w:webHidden/>
          </w:rPr>
          <w:instrText xml:space="preserve"> PAGEREF _Toc130981615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06207EC5" w14:textId="376403E2" w:rsidR="00902B45" w:rsidRDefault="00000000">
      <w:pPr>
        <w:pStyle w:val="Abbildungsverzeichnis"/>
        <w:rPr>
          <w:rFonts w:asciiTheme="minorHAnsi" w:eastAsiaTheme="minorEastAsia" w:hAnsiTheme="minorHAnsi" w:cstheme="minorBidi"/>
          <w:b w:val="0"/>
          <w:noProof/>
          <w:szCs w:val="22"/>
          <w:lang w:val="de-DE"/>
        </w:rPr>
      </w:pPr>
      <w:hyperlink w:anchor="_Toc130981616" w:history="1">
        <w:r w:rsidR="00902B45" w:rsidRPr="00B323A1">
          <w:rPr>
            <w:rStyle w:val="Hyperlink"/>
            <w:rFonts w:eastAsia="MS Mincho"/>
            <w:noProof/>
          </w:rPr>
          <w:t>Figure 29 — FDS connection with pre-machined clearance hole</w:t>
        </w:r>
        <w:r w:rsidR="00902B45">
          <w:rPr>
            <w:noProof/>
            <w:webHidden/>
          </w:rPr>
          <w:tab/>
        </w:r>
        <w:r w:rsidR="00902B45">
          <w:rPr>
            <w:noProof/>
            <w:webHidden/>
          </w:rPr>
          <w:fldChar w:fldCharType="begin"/>
        </w:r>
        <w:r w:rsidR="00902B45">
          <w:rPr>
            <w:noProof/>
            <w:webHidden/>
          </w:rPr>
          <w:instrText xml:space="preserve"> PAGEREF _Toc130981616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27ABF886" w14:textId="7992766B" w:rsidR="00902B45" w:rsidRDefault="00000000">
      <w:pPr>
        <w:pStyle w:val="Abbildungsverzeichnis"/>
        <w:rPr>
          <w:rFonts w:asciiTheme="minorHAnsi" w:eastAsiaTheme="minorEastAsia" w:hAnsiTheme="minorHAnsi" w:cstheme="minorBidi"/>
          <w:b w:val="0"/>
          <w:noProof/>
          <w:szCs w:val="22"/>
          <w:lang w:val="de-DE"/>
        </w:rPr>
      </w:pPr>
      <w:hyperlink w:anchor="_Toc130981617" w:history="1">
        <w:r w:rsidR="00902B45" w:rsidRPr="00B323A1">
          <w:rPr>
            <w:rStyle w:val="Hyperlink"/>
            <w:rFonts w:eastAsia="MS Mincho"/>
            <w:noProof/>
          </w:rPr>
          <w:t>Figure 30 — Pilot hole on sheet metal</w:t>
        </w:r>
        <w:r w:rsidR="00902B45">
          <w:rPr>
            <w:noProof/>
            <w:webHidden/>
          </w:rPr>
          <w:tab/>
        </w:r>
        <w:r w:rsidR="00902B45">
          <w:rPr>
            <w:noProof/>
            <w:webHidden/>
          </w:rPr>
          <w:fldChar w:fldCharType="begin"/>
        </w:r>
        <w:r w:rsidR="00902B45">
          <w:rPr>
            <w:noProof/>
            <w:webHidden/>
          </w:rPr>
          <w:instrText xml:space="preserve"> PAGEREF _Toc130981617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0B6A05EC" w14:textId="64A3E356" w:rsidR="00902B45" w:rsidRDefault="00000000">
      <w:pPr>
        <w:pStyle w:val="Abbildungsverzeichnis"/>
        <w:rPr>
          <w:rFonts w:asciiTheme="minorHAnsi" w:eastAsiaTheme="minorEastAsia" w:hAnsiTheme="minorHAnsi" w:cstheme="minorBidi"/>
          <w:b w:val="0"/>
          <w:noProof/>
          <w:szCs w:val="22"/>
          <w:lang w:val="de-DE"/>
        </w:rPr>
      </w:pPr>
      <w:hyperlink w:anchor="_Toc130981618" w:history="1">
        <w:r w:rsidR="00902B45" w:rsidRPr="00B323A1">
          <w:rPr>
            <w:rStyle w:val="Hyperlink"/>
            <w:rFonts w:eastAsia="MS Mincho"/>
            <w:noProof/>
          </w:rPr>
          <w:t>Figure 31 — Clinch Joint Dimensions</w:t>
        </w:r>
        <w:r w:rsidR="00902B45">
          <w:rPr>
            <w:noProof/>
            <w:webHidden/>
          </w:rPr>
          <w:tab/>
        </w:r>
        <w:r w:rsidR="00902B45">
          <w:rPr>
            <w:noProof/>
            <w:webHidden/>
          </w:rPr>
          <w:fldChar w:fldCharType="begin"/>
        </w:r>
        <w:r w:rsidR="00902B45">
          <w:rPr>
            <w:noProof/>
            <w:webHidden/>
          </w:rPr>
          <w:instrText xml:space="preserve"> PAGEREF _Toc130981618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7D71EF05" w14:textId="2A92DA91" w:rsidR="00902B45" w:rsidRDefault="00000000">
      <w:pPr>
        <w:pStyle w:val="Abbildungsverzeichnis"/>
        <w:rPr>
          <w:rFonts w:asciiTheme="minorHAnsi" w:eastAsiaTheme="minorEastAsia" w:hAnsiTheme="minorHAnsi" w:cstheme="minorBidi"/>
          <w:b w:val="0"/>
          <w:noProof/>
          <w:szCs w:val="22"/>
          <w:lang w:val="de-DE"/>
        </w:rPr>
      </w:pPr>
      <w:hyperlink w:anchor="_Toc130981619" w:history="1">
        <w:r w:rsidR="00902B45" w:rsidRPr="00B323A1">
          <w:rPr>
            <w:rStyle w:val="Hyperlink"/>
            <w:rFonts w:eastAsia="MS Mincho"/>
            <w:noProof/>
          </w:rPr>
          <w:t>Figure 32 — Two example clinch systems [5] (TOX (left) and BTM’s Tog-L-Loc system)</w:t>
        </w:r>
        <w:r w:rsidR="00902B45">
          <w:rPr>
            <w:noProof/>
            <w:webHidden/>
          </w:rPr>
          <w:tab/>
        </w:r>
        <w:r w:rsidR="00902B45">
          <w:rPr>
            <w:noProof/>
            <w:webHidden/>
          </w:rPr>
          <w:fldChar w:fldCharType="begin"/>
        </w:r>
        <w:r w:rsidR="00902B45">
          <w:rPr>
            <w:noProof/>
            <w:webHidden/>
          </w:rPr>
          <w:instrText xml:space="preserve"> PAGEREF _Toc130981619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16EB8D2D" w14:textId="13C2ABD7" w:rsidR="00902B45" w:rsidRDefault="00000000">
      <w:pPr>
        <w:pStyle w:val="Abbildungsverzeichnis"/>
        <w:rPr>
          <w:rFonts w:asciiTheme="minorHAnsi" w:eastAsiaTheme="minorEastAsia" w:hAnsiTheme="minorHAnsi" w:cstheme="minorBidi"/>
          <w:b w:val="0"/>
          <w:noProof/>
          <w:szCs w:val="22"/>
          <w:lang w:val="de-DE"/>
        </w:rPr>
      </w:pPr>
      <w:hyperlink w:anchor="_Toc130981620" w:history="1">
        <w:r w:rsidR="00902B45" w:rsidRPr="00B323A1">
          <w:rPr>
            <w:rStyle w:val="Hyperlink"/>
            <w:rFonts w:eastAsia="MS Mincho"/>
            <w:noProof/>
          </w:rPr>
          <w:t>Figure 33 — Heat Stakes: Process steps and Design dimensions</w:t>
        </w:r>
        <w:r w:rsidR="00902B45">
          <w:rPr>
            <w:noProof/>
            <w:webHidden/>
          </w:rPr>
          <w:tab/>
        </w:r>
        <w:r w:rsidR="00902B45">
          <w:rPr>
            <w:noProof/>
            <w:webHidden/>
          </w:rPr>
          <w:fldChar w:fldCharType="begin"/>
        </w:r>
        <w:r w:rsidR="00902B45">
          <w:rPr>
            <w:noProof/>
            <w:webHidden/>
          </w:rPr>
          <w:instrText xml:space="preserve"> PAGEREF _Toc130981620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6593C2A6" w14:textId="76CF8367" w:rsidR="00902B45" w:rsidRDefault="00000000">
      <w:pPr>
        <w:pStyle w:val="Abbildungsverzeichnis"/>
        <w:rPr>
          <w:rFonts w:asciiTheme="minorHAnsi" w:eastAsiaTheme="minorEastAsia" w:hAnsiTheme="minorHAnsi" w:cstheme="minorBidi"/>
          <w:b w:val="0"/>
          <w:noProof/>
          <w:szCs w:val="22"/>
          <w:lang w:val="de-DE"/>
        </w:rPr>
      </w:pPr>
      <w:hyperlink w:anchor="_Toc130981621" w:history="1">
        <w:r w:rsidR="00902B45" w:rsidRPr="00B323A1">
          <w:rPr>
            <w:rStyle w:val="Hyperlink"/>
            <w:rFonts w:eastAsia="MS Mincho"/>
            <w:noProof/>
          </w:rPr>
          <w:t>Figure 34 — A "Hairpin Clip"</w:t>
        </w:r>
        <w:r w:rsidR="00902B45">
          <w:rPr>
            <w:noProof/>
            <w:webHidden/>
          </w:rPr>
          <w:tab/>
        </w:r>
        <w:r w:rsidR="00902B45">
          <w:rPr>
            <w:noProof/>
            <w:webHidden/>
          </w:rPr>
          <w:fldChar w:fldCharType="begin"/>
        </w:r>
        <w:r w:rsidR="00902B45">
          <w:rPr>
            <w:noProof/>
            <w:webHidden/>
          </w:rPr>
          <w:instrText xml:space="preserve"> PAGEREF _Toc130981621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709F4932" w14:textId="62C67F7A" w:rsidR="00902B45" w:rsidRDefault="00000000">
      <w:pPr>
        <w:pStyle w:val="Abbildungsverzeichnis"/>
        <w:rPr>
          <w:rFonts w:asciiTheme="minorHAnsi" w:eastAsiaTheme="minorEastAsia" w:hAnsiTheme="minorHAnsi" w:cstheme="minorBidi"/>
          <w:b w:val="0"/>
          <w:noProof/>
          <w:szCs w:val="22"/>
          <w:lang w:val="de-DE"/>
        </w:rPr>
      </w:pPr>
      <w:hyperlink w:anchor="_Toc130981622" w:history="1">
        <w:r w:rsidR="00902B45" w:rsidRPr="00B323A1">
          <w:rPr>
            <w:rStyle w:val="Hyperlink"/>
            <w:rFonts w:eastAsia="MS Mincho"/>
            <w:noProof/>
          </w:rPr>
          <w:t>Figure 35 — Internal and External Circlips</w:t>
        </w:r>
        <w:r w:rsidR="00902B45">
          <w:rPr>
            <w:noProof/>
            <w:webHidden/>
          </w:rPr>
          <w:tab/>
        </w:r>
        <w:r w:rsidR="00902B45">
          <w:rPr>
            <w:noProof/>
            <w:webHidden/>
          </w:rPr>
          <w:fldChar w:fldCharType="begin"/>
        </w:r>
        <w:r w:rsidR="00902B45">
          <w:rPr>
            <w:noProof/>
            <w:webHidden/>
          </w:rPr>
          <w:instrText xml:space="preserve"> PAGEREF _Toc130981622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29C7FCC6" w14:textId="730779A7" w:rsidR="00902B45" w:rsidRDefault="00000000">
      <w:pPr>
        <w:pStyle w:val="Abbildungsverzeichnis"/>
        <w:rPr>
          <w:rFonts w:asciiTheme="minorHAnsi" w:eastAsiaTheme="minorEastAsia" w:hAnsiTheme="minorHAnsi" w:cstheme="minorBidi"/>
          <w:b w:val="0"/>
          <w:noProof/>
          <w:szCs w:val="22"/>
          <w:lang w:val="de-DE"/>
        </w:rPr>
      </w:pPr>
      <w:hyperlink w:anchor="_Toc130981623" w:history="1">
        <w:r w:rsidR="00902B45" w:rsidRPr="00B323A1">
          <w:rPr>
            <w:rStyle w:val="Hyperlink"/>
            <w:rFonts w:eastAsia="MS Mincho"/>
            <w:noProof/>
          </w:rPr>
          <w:t>Figure 36 — Clips Pushed into a Hole</w:t>
        </w:r>
        <w:r w:rsidR="00902B45">
          <w:rPr>
            <w:noProof/>
            <w:webHidden/>
          </w:rPr>
          <w:tab/>
        </w:r>
        <w:r w:rsidR="00902B45">
          <w:rPr>
            <w:noProof/>
            <w:webHidden/>
          </w:rPr>
          <w:fldChar w:fldCharType="begin"/>
        </w:r>
        <w:r w:rsidR="00902B45">
          <w:rPr>
            <w:noProof/>
            <w:webHidden/>
          </w:rPr>
          <w:instrText xml:space="preserve"> PAGEREF _Toc130981623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78390A46" w14:textId="3840B554" w:rsidR="00902B45" w:rsidRDefault="00000000">
      <w:pPr>
        <w:pStyle w:val="Abbildungsverzeichnis"/>
        <w:rPr>
          <w:rFonts w:asciiTheme="minorHAnsi" w:eastAsiaTheme="minorEastAsia" w:hAnsiTheme="minorHAnsi" w:cstheme="minorBidi"/>
          <w:b w:val="0"/>
          <w:noProof/>
          <w:szCs w:val="22"/>
          <w:lang w:val="de-DE"/>
        </w:rPr>
      </w:pPr>
      <w:hyperlink w:anchor="_Toc130981624" w:history="1">
        <w:r w:rsidR="00902B45" w:rsidRPr="00B323A1">
          <w:rPr>
            <w:rStyle w:val="Hyperlink"/>
            <w:rFonts w:eastAsia="MS Mincho"/>
            <w:noProof/>
          </w:rPr>
          <w:t>Figure 37 — Clips Sliding onto a Flat Surface</w:t>
        </w:r>
        <w:r w:rsidR="00902B45">
          <w:rPr>
            <w:noProof/>
            <w:webHidden/>
          </w:rPr>
          <w:tab/>
        </w:r>
        <w:r w:rsidR="00902B45">
          <w:rPr>
            <w:noProof/>
            <w:webHidden/>
          </w:rPr>
          <w:fldChar w:fldCharType="begin"/>
        </w:r>
        <w:r w:rsidR="00902B45">
          <w:rPr>
            <w:noProof/>
            <w:webHidden/>
          </w:rPr>
          <w:instrText xml:space="preserve"> PAGEREF _Toc130981624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3F4C112C" w14:textId="3616A54E" w:rsidR="00902B45" w:rsidRDefault="00000000">
      <w:pPr>
        <w:pStyle w:val="Abbildungsverzeichnis"/>
        <w:rPr>
          <w:rFonts w:asciiTheme="minorHAnsi" w:eastAsiaTheme="minorEastAsia" w:hAnsiTheme="minorHAnsi" w:cstheme="minorBidi"/>
          <w:b w:val="0"/>
          <w:noProof/>
          <w:szCs w:val="22"/>
          <w:lang w:val="de-DE"/>
        </w:rPr>
      </w:pPr>
      <w:hyperlink w:anchor="_Toc130981625" w:history="1">
        <w:r w:rsidR="00902B45" w:rsidRPr="00B323A1">
          <w:rPr>
            <w:rStyle w:val="Hyperlink"/>
            <w:rFonts w:eastAsia="MS Mincho"/>
            <w:noProof/>
          </w:rPr>
          <w:t>Figure 38 — Cross Section of a nail joint connecting two Sheets</w:t>
        </w:r>
        <w:r w:rsidR="00902B45">
          <w:rPr>
            <w:noProof/>
            <w:webHidden/>
          </w:rPr>
          <w:tab/>
        </w:r>
        <w:r w:rsidR="00902B45">
          <w:rPr>
            <w:noProof/>
            <w:webHidden/>
          </w:rPr>
          <w:fldChar w:fldCharType="begin"/>
        </w:r>
        <w:r w:rsidR="00902B45">
          <w:rPr>
            <w:noProof/>
            <w:webHidden/>
          </w:rPr>
          <w:instrText xml:space="preserve"> PAGEREF _Toc130981625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643B94A2" w14:textId="635FB004" w:rsidR="00902B45" w:rsidRDefault="00000000">
      <w:pPr>
        <w:pStyle w:val="Abbildungsverzeichnis"/>
        <w:rPr>
          <w:rFonts w:asciiTheme="minorHAnsi" w:eastAsiaTheme="minorEastAsia" w:hAnsiTheme="minorHAnsi" w:cstheme="minorBidi"/>
          <w:b w:val="0"/>
          <w:noProof/>
          <w:szCs w:val="22"/>
          <w:lang w:val="de-DE"/>
        </w:rPr>
      </w:pPr>
      <w:hyperlink w:anchor="_Toc130981626" w:history="1">
        <w:r w:rsidR="00902B45" w:rsidRPr="00B323A1">
          <w:rPr>
            <w:rStyle w:val="Hyperlink"/>
            <w:rFonts w:eastAsia="MS Mincho"/>
            <w:noProof/>
          </w:rPr>
          <w:t>Figure 39 — Key measures of a nail &amp; examples of different nail types</w:t>
        </w:r>
        <w:r w:rsidR="00902B45">
          <w:rPr>
            <w:noProof/>
            <w:webHidden/>
          </w:rPr>
          <w:tab/>
        </w:r>
        <w:r w:rsidR="00902B45">
          <w:rPr>
            <w:noProof/>
            <w:webHidden/>
          </w:rPr>
          <w:fldChar w:fldCharType="begin"/>
        </w:r>
        <w:r w:rsidR="00902B45">
          <w:rPr>
            <w:noProof/>
            <w:webHidden/>
          </w:rPr>
          <w:instrText xml:space="preserve"> PAGEREF _Toc130981626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5CC1E7E9" w14:textId="6C2622FF" w:rsidR="00902B45" w:rsidRDefault="00000000">
      <w:pPr>
        <w:pStyle w:val="Abbildungsverzeichnis"/>
        <w:rPr>
          <w:rFonts w:asciiTheme="minorHAnsi" w:eastAsiaTheme="minorEastAsia" w:hAnsiTheme="minorHAnsi" w:cstheme="minorBidi"/>
          <w:b w:val="0"/>
          <w:noProof/>
          <w:szCs w:val="22"/>
          <w:lang w:val="de-DE"/>
        </w:rPr>
      </w:pPr>
      <w:hyperlink w:anchor="_Toc130981627" w:history="1">
        <w:r w:rsidR="00902B45" w:rsidRPr="00B323A1">
          <w:rPr>
            <w:rStyle w:val="Hyperlink"/>
            <w:rFonts w:eastAsia="MS Mincho"/>
            <w:noProof/>
          </w:rPr>
          <w:t>Figure 40 — Process of Rotation Joining (ROTAV) [7]</w:t>
        </w:r>
        <w:r w:rsidR="00902B45">
          <w:rPr>
            <w:noProof/>
            <w:webHidden/>
          </w:rPr>
          <w:tab/>
        </w:r>
        <w:r w:rsidR="00902B45">
          <w:rPr>
            <w:noProof/>
            <w:webHidden/>
          </w:rPr>
          <w:fldChar w:fldCharType="begin"/>
        </w:r>
        <w:r w:rsidR="00902B45">
          <w:rPr>
            <w:noProof/>
            <w:webHidden/>
          </w:rPr>
          <w:instrText xml:space="preserve"> PAGEREF _Toc130981627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15EAC66A" w14:textId="05BF5AE4" w:rsidR="00902B45" w:rsidRDefault="00000000">
      <w:pPr>
        <w:pStyle w:val="Abbildungsverzeichnis"/>
        <w:rPr>
          <w:rFonts w:asciiTheme="minorHAnsi" w:eastAsiaTheme="minorEastAsia" w:hAnsiTheme="minorHAnsi" w:cstheme="minorBidi"/>
          <w:b w:val="0"/>
          <w:noProof/>
          <w:szCs w:val="22"/>
          <w:lang w:val="de-DE"/>
        </w:rPr>
      </w:pPr>
      <w:hyperlink w:anchor="_Toc130981628" w:history="1">
        <w:r w:rsidR="00902B45" w:rsidRPr="00B323A1">
          <w:rPr>
            <w:rStyle w:val="Hyperlink"/>
            <w:rFonts w:eastAsia="MS Mincho"/>
            <w:noProof/>
          </w:rPr>
          <w:t>Figure 41 — ROTAV connecting aluminium and steel sheets [7]</w:t>
        </w:r>
        <w:r w:rsidR="00902B45">
          <w:rPr>
            <w:noProof/>
            <w:webHidden/>
          </w:rPr>
          <w:tab/>
        </w:r>
        <w:r w:rsidR="00902B45">
          <w:rPr>
            <w:noProof/>
            <w:webHidden/>
          </w:rPr>
          <w:fldChar w:fldCharType="begin"/>
        </w:r>
        <w:r w:rsidR="00902B45">
          <w:rPr>
            <w:noProof/>
            <w:webHidden/>
          </w:rPr>
          <w:instrText xml:space="preserve"> PAGEREF _Toc130981628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6ACA9225" w14:textId="5EEDF011" w:rsidR="00902B45" w:rsidRDefault="00000000">
      <w:pPr>
        <w:pStyle w:val="Abbildungsverzeichnis"/>
        <w:rPr>
          <w:rFonts w:asciiTheme="minorHAnsi" w:eastAsiaTheme="minorEastAsia" w:hAnsiTheme="minorHAnsi" w:cstheme="minorBidi"/>
          <w:b w:val="0"/>
          <w:noProof/>
          <w:szCs w:val="22"/>
          <w:lang w:val="de-DE"/>
        </w:rPr>
      </w:pPr>
      <w:hyperlink w:anchor="_Toc130981629" w:history="1">
        <w:r w:rsidR="00902B45" w:rsidRPr="00B323A1">
          <w:rPr>
            <w:rStyle w:val="Hyperlink"/>
            <w:rFonts w:eastAsia="MS Mincho"/>
            <w:noProof/>
          </w:rPr>
          <w:t>Figure 42 — Terminology of a regular intermittent weld</w:t>
        </w:r>
        <w:r w:rsidR="00902B45">
          <w:rPr>
            <w:noProof/>
            <w:webHidden/>
          </w:rPr>
          <w:tab/>
        </w:r>
        <w:r w:rsidR="00902B45">
          <w:rPr>
            <w:noProof/>
            <w:webHidden/>
          </w:rPr>
          <w:fldChar w:fldCharType="begin"/>
        </w:r>
        <w:r w:rsidR="00902B45">
          <w:rPr>
            <w:noProof/>
            <w:webHidden/>
          </w:rPr>
          <w:instrText xml:space="preserve"> PAGEREF _Toc130981629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785573C6" w14:textId="7DF5B029" w:rsidR="00902B45" w:rsidRDefault="00000000">
      <w:pPr>
        <w:pStyle w:val="Abbildungsverzeichnis"/>
        <w:rPr>
          <w:rFonts w:asciiTheme="minorHAnsi" w:eastAsiaTheme="minorEastAsia" w:hAnsiTheme="minorHAnsi" w:cstheme="minorBidi"/>
          <w:b w:val="0"/>
          <w:noProof/>
          <w:szCs w:val="22"/>
          <w:lang w:val="de-DE"/>
        </w:rPr>
      </w:pPr>
      <w:hyperlink w:anchor="_Toc130981630" w:history="1">
        <w:r w:rsidR="00902B45" w:rsidRPr="00B323A1">
          <w:rPr>
            <w:rStyle w:val="Hyperlink"/>
            <w:rFonts w:eastAsia="MS Mincho"/>
            <w:noProof/>
          </w:rPr>
          <w:t>Figure 43 — Regular intermittent weld with first spacing and last spacing</w:t>
        </w:r>
        <w:r w:rsidR="00902B45">
          <w:rPr>
            <w:noProof/>
            <w:webHidden/>
          </w:rPr>
          <w:tab/>
        </w:r>
        <w:r w:rsidR="00902B45">
          <w:rPr>
            <w:noProof/>
            <w:webHidden/>
          </w:rPr>
          <w:fldChar w:fldCharType="begin"/>
        </w:r>
        <w:r w:rsidR="00902B45">
          <w:rPr>
            <w:noProof/>
            <w:webHidden/>
          </w:rPr>
          <w:instrText xml:space="preserve"> PAGEREF _Toc130981630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01476726" w14:textId="62D2C0F6" w:rsidR="00902B45" w:rsidRDefault="00000000">
      <w:pPr>
        <w:pStyle w:val="Abbildungsverzeichnis"/>
        <w:rPr>
          <w:rFonts w:asciiTheme="minorHAnsi" w:eastAsiaTheme="minorEastAsia" w:hAnsiTheme="minorHAnsi" w:cstheme="minorBidi"/>
          <w:b w:val="0"/>
          <w:noProof/>
          <w:szCs w:val="22"/>
          <w:lang w:val="de-DE"/>
        </w:rPr>
      </w:pPr>
      <w:hyperlink w:anchor="_Toc130981631" w:history="1">
        <w:r w:rsidR="00902B45" w:rsidRPr="00B323A1">
          <w:rPr>
            <w:rStyle w:val="Hyperlink"/>
            <w:rFonts w:eastAsia="MS Mincho"/>
            <w:bCs/>
            <w:noProof/>
          </w:rPr>
          <w:t>Figure 44 — Irregular intermittent welds</w:t>
        </w:r>
        <w:r w:rsidR="00902B45">
          <w:rPr>
            <w:noProof/>
            <w:webHidden/>
          </w:rPr>
          <w:tab/>
        </w:r>
        <w:r w:rsidR="00902B45">
          <w:rPr>
            <w:noProof/>
            <w:webHidden/>
          </w:rPr>
          <w:fldChar w:fldCharType="begin"/>
        </w:r>
        <w:r w:rsidR="00902B45">
          <w:rPr>
            <w:noProof/>
            <w:webHidden/>
          </w:rPr>
          <w:instrText xml:space="preserve"> PAGEREF _Toc130981631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2B4CC5CB" w14:textId="4E220B6E" w:rsidR="00902B45" w:rsidRDefault="00000000">
      <w:pPr>
        <w:pStyle w:val="Abbildungsverzeichnis"/>
        <w:rPr>
          <w:rFonts w:asciiTheme="minorHAnsi" w:eastAsiaTheme="minorEastAsia" w:hAnsiTheme="minorHAnsi" w:cstheme="minorBidi"/>
          <w:b w:val="0"/>
          <w:noProof/>
          <w:szCs w:val="22"/>
          <w:lang w:val="de-DE"/>
        </w:rPr>
      </w:pPr>
      <w:hyperlink w:anchor="_Toc130981632" w:history="1">
        <w:r w:rsidR="00902B45" w:rsidRPr="00B323A1">
          <w:rPr>
            <w:rStyle w:val="Hyperlink"/>
            <w:rFonts w:eastAsia="MS Mincho"/>
            <w:noProof/>
          </w:rPr>
          <w:t>Figure 45 — &lt;corner_weld/&gt; with &lt;regular_segments/&gt; and “Required” attributes only</w:t>
        </w:r>
        <w:r w:rsidR="00902B45">
          <w:rPr>
            <w:noProof/>
            <w:webHidden/>
          </w:rPr>
          <w:tab/>
        </w:r>
        <w:r w:rsidR="00902B45">
          <w:rPr>
            <w:noProof/>
            <w:webHidden/>
          </w:rPr>
          <w:fldChar w:fldCharType="begin"/>
        </w:r>
        <w:r w:rsidR="00902B45">
          <w:rPr>
            <w:noProof/>
            <w:webHidden/>
          </w:rPr>
          <w:instrText xml:space="preserve"> PAGEREF _Toc130981632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3B4CBDEF" w14:textId="02E5C4A3" w:rsidR="00902B45" w:rsidRDefault="00000000">
      <w:pPr>
        <w:pStyle w:val="Abbildungsverzeichnis"/>
        <w:rPr>
          <w:rFonts w:asciiTheme="minorHAnsi" w:eastAsiaTheme="minorEastAsia" w:hAnsiTheme="minorHAnsi" w:cstheme="minorBidi"/>
          <w:b w:val="0"/>
          <w:noProof/>
          <w:szCs w:val="22"/>
          <w:lang w:val="de-DE"/>
        </w:rPr>
      </w:pPr>
      <w:hyperlink w:anchor="_Toc130981633" w:history="1">
        <w:r w:rsidR="00902B45" w:rsidRPr="00B323A1">
          <w:rPr>
            <w:rStyle w:val="Hyperlink"/>
            <w:rFonts w:eastAsia="MS Mincho"/>
            <w:noProof/>
          </w:rPr>
          <w:t>Figure 46 — Regular single sided welding (a &lt;corner_weld/&gt; with &lt;regular_segments/&gt; and all attributes)</w:t>
        </w:r>
        <w:r w:rsidR="00902B45">
          <w:rPr>
            <w:noProof/>
            <w:webHidden/>
          </w:rPr>
          <w:tab/>
        </w:r>
        <w:r w:rsidR="00902B45">
          <w:rPr>
            <w:noProof/>
            <w:webHidden/>
          </w:rPr>
          <w:fldChar w:fldCharType="begin"/>
        </w:r>
        <w:r w:rsidR="00902B45">
          <w:rPr>
            <w:noProof/>
            <w:webHidden/>
          </w:rPr>
          <w:instrText xml:space="preserve"> PAGEREF _Toc130981633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0A1F6038" w14:textId="1BA79CB2" w:rsidR="00902B45" w:rsidRDefault="00000000">
      <w:pPr>
        <w:pStyle w:val="Abbildungsverzeichnis"/>
        <w:rPr>
          <w:rFonts w:asciiTheme="minorHAnsi" w:eastAsiaTheme="minorEastAsia" w:hAnsiTheme="minorHAnsi" w:cstheme="minorBidi"/>
          <w:b w:val="0"/>
          <w:noProof/>
          <w:szCs w:val="22"/>
          <w:lang w:val="de-DE"/>
        </w:rPr>
      </w:pPr>
      <w:hyperlink w:anchor="_Toc130981634" w:history="1">
        <w:r w:rsidR="00902B45" w:rsidRPr="00B323A1">
          <w:rPr>
            <w:rStyle w:val="Hyperlink"/>
            <w:rFonts w:eastAsia="MS Mincho"/>
            <w:noProof/>
          </w:rPr>
          <w:t>Figure 47 — Staggered welding</w:t>
        </w:r>
        <w:r w:rsidR="00902B45">
          <w:rPr>
            <w:noProof/>
            <w:webHidden/>
          </w:rPr>
          <w:tab/>
        </w:r>
        <w:r w:rsidR="00902B45">
          <w:rPr>
            <w:noProof/>
            <w:webHidden/>
          </w:rPr>
          <w:fldChar w:fldCharType="begin"/>
        </w:r>
        <w:r w:rsidR="00902B45">
          <w:rPr>
            <w:noProof/>
            <w:webHidden/>
          </w:rPr>
          <w:instrText xml:space="preserve"> PAGEREF _Toc130981634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70BAECCD" w14:textId="2DCC600E" w:rsidR="00902B45" w:rsidRDefault="00000000">
      <w:pPr>
        <w:pStyle w:val="Abbildungsverzeichnis"/>
        <w:rPr>
          <w:rFonts w:asciiTheme="minorHAnsi" w:eastAsiaTheme="minorEastAsia" w:hAnsiTheme="minorHAnsi" w:cstheme="minorBidi"/>
          <w:b w:val="0"/>
          <w:noProof/>
          <w:szCs w:val="22"/>
          <w:lang w:val="de-DE"/>
        </w:rPr>
      </w:pPr>
      <w:hyperlink w:anchor="_Toc130981635" w:history="1">
        <w:r w:rsidR="00902B45" w:rsidRPr="00B323A1">
          <w:rPr>
            <w:rStyle w:val="Hyperlink"/>
            <w:rFonts w:eastAsia="MS Mincho"/>
            <w:noProof/>
          </w:rPr>
          <w:t>Figure 48 — Definition of a &lt;corner_weld/&gt; with &lt;segment_list/&gt;</w:t>
        </w:r>
        <w:r w:rsidR="00902B45">
          <w:rPr>
            <w:noProof/>
            <w:webHidden/>
          </w:rPr>
          <w:tab/>
        </w:r>
        <w:r w:rsidR="00902B45">
          <w:rPr>
            <w:noProof/>
            <w:webHidden/>
          </w:rPr>
          <w:fldChar w:fldCharType="begin"/>
        </w:r>
        <w:r w:rsidR="00902B45">
          <w:rPr>
            <w:noProof/>
            <w:webHidden/>
          </w:rPr>
          <w:instrText xml:space="preserve"> PAGEREF _Toc130981635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4E1B77F9" w14:textId="1F2F67CA" w:rsidR="00902B45" w:rsidRDefault="00000000">
      <w:pPr>
        <w:pStyle w:val="Abbildungsverzeichnis"/>
        <w:rPr>
          <w:rFonts w:asciiTheme="minorHAnsi" w:eastAsiaTheme="minorEastAsia" w:hAnsiTheme="minorHAnsi" w:cstheme="minorBidi"/>
          <w:b w:val="0"/>
          <w:noProof/>
          <w:szCs w:val="22"/>
          <w:lang w:val="de-DE"/>
        </w:rPr>
      </w:pPr>
      <w:hyperlink w:anchor="_Toc130981636" w:history="1">
        <w:r w:rsidR="00902B45" w:rsidRPr="00B323A1">
          <w:rPr>
            <w:rStyle w:val="Hyperlink"/>
            <w:rFonts w:eastAsia="MS Mincho"/>
            <w:noProof/>
          </w:rPr>
          <w:t>Figure 49 — Seam weld types and attributes</w:t>
        </w:r>
        <w:r w:rsidR="00902B45">
          <w:rPr>
            <w:noProof/>
            <w:webHidden/>
          </w:rPr>
          <w:tab/>
        </w:r>
        <w:r w:rsidR="00902B45">
          <w:rPr>
            <w:noProof/>
            <w:webHidden/>
          </w:rPr>
          <w:fldChar w:fldCharType="begin"/>
        </w:r>
        <w:r w:rsidR="00902B45">
          <w:rPr>
            <w:noProof/>
            <w:webHidden/>
          </w:rPr>
          <w:instrText xml:space="preserve"> PAGEREF _Toc130981636 \h </w:instrText>
        </w:r>
        <w:r w:rsidR="00902B45">
          <w:rPr>
            <w:noProof/>
            <w:webHidden/>
          </w:rPr>
        </w:r>
        <w:r w:rsidR="00902B45">
          <w:rPr>
            <w:noProof/>
            <w:webHidden/>
          </w:rPr>
          <w:fldChar w:fldCharType="separate"/>
        </w:r>
        <w:r w:rsidR="00F558BD">
          <w:rPr>
            <w:noProof/>
            <w:webHidden/>
          </w:rPr>
          <w:t>88</w:t>
        </w:r>
        <w:r w:rsidR="00902B45">
          <w:rPr>
            <w:noProof/>
            <w:webHidden/>
          </w:rPr>
          <w:fldChar w:fldCharType="end"/>
        </w:r>
      </w:hyperlink>
    </w:p>
    <w:p w14:paraId="0ED65CE8" w14:textId="329715A9" w:rsidR="00902B45" w:rsidRDefault="00000000">
      <w:pPr>
        <w:pStyle w:val="Abbildungsverzeichnis"/>
        <w:rPr>
          <w:rFonts w:asciiTheme="minorHAnsi" w:eastAsiaTheme="minorEastAsia" w:hAnsiTheme="minorHAnsi" w:cstheme="minorBidi"/>
          <w:b w:val="0"/>
          <w:noProof/>
          <w:szCs w:val="22"/>
          <w:lang w:val="de-DE"/>
        </w:rPr>
      </w:pPr>
      <w:hyperlink w:anchor="_Toc130981637" w:history="1">
        <w:r w:rsidR="00902B45" w:rsidRPr="00B323A1">
          <w:rPr>
            <w:rStyle w:val="Hyperlink"/>
            <w:rFonts w:eastAsia="MS Mincho"/>
            <w:noProof/>
          </w:rPr>
          <w:t>Figure 50 — χMCF Structure of a Seam Weld (connection_1d)</w:t>
        </w:r>
        <w:r w:rsidR="00902B45">
          <w:rPr>
            <w:noProof/>
            <w:webHidden/>
          </w:rPr>
          <w:tab/>
        </w:r>
        <w:r w:rsidR="00902B45">
          <w:rPr>
            <w:noProof/>
            <w:webHidden/>
          </w:rPr>
          <w:fldChar w:fldCharType="begin"/>
        </w:r>
        <w:r w:rsidR="00902B45">
          <w:rPr>
            <w:noProof/>
            <w:webHidden/>
          </w:rPr>
          <w:instrText xml:space="preserve"> PAGEREF _Toc130981637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0B6F4C4" w14:textId="0CE5D1F6" w:rsidR="00902B45" w:rsidRDefault="00000000">
      <w:pPr>
        <w:pStyle w:val="Abbildungsverzeichnis"/>
        <w:rPr>
          <w:rFonts w:asciiTheme="minorHAnsi" w:eastAsiaTheme="minorEastAsia" w:hAnsiTheme="minorHAnsi" w:cstheme="minorBidi"/>
          <w:b w:val="0"/>
          <w:noProof/>
          <w:szCs w:val="22"/>
          <w:lang w:val="de-DE"/>
        </w:rPr>
      </w:pPr>
      <w:hyperlink w:anchor="_Toc130981638" w:history="1">
        <w:r w:rsidR="00902B45" w:rsidRPr="00B323A1">
          <w:rPr>
            <w:rStyle w:val="Hyperlink"/>
            <w:rFonts w:eastAsia="MS Mincho"/>
            <w:noProof/>
          </w:rPr>
          <w:t>Figure 51 — Sheet Parameters vs.  Weld Position Parameters</w:t>
        </w:r>
        <w:r w:rsidR="00902B45">
          <w:rPr>
            <w:noProof/>
            <w:webHidden/>
          </w:rPr>
          <w:tab/>
        </w:r>
        <w:r w:rsidR="00902B45">
          <w:rPr>
            <w:noProof/>
            <w:webHidden/>
          </w:rPr>
          <w:fldChar w:fldCharType="begin"/>
        </w:r>
        <w:r w:rsidR="00902B45">
          <w:rPr>
            <w:noProof/>
            <w:webHidden/>
          </w:rPr>
          <w:instrText xml:space="preserve"> PAGEREF _Toc130981638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15D8DDCB" w14:textId="11F65D06" w:rsidR="00902B45" w:rsidRDefault="00000000">
      <w:pPr>
        <w:pStyle w:val="Abbildungsverzeichnis"/>
        <w:rPr>
          <w:rFonts w:asciiTheme="minorHAnsi" w:eastAsiaTheme="minorEastAsia" w:hAnsiTheme="minorHAnsi" w:cstheme="minorBidi"/>
          <w:b w:val="0"/>
          <w:noProof/>
          <w:szCs w:val="22"/>
          <w:lang w:val="de-DE"/>
        </w:rPr>
      </w:pPr>
      <w:hyperlink w:anchor="_Toc130981639" w:history="1">
        <w:r w:rsidR="00902B45" w:rsidRPr="00B323A1">
          <w:rPr>
            <w:rStyle w:val="Hyperlink"/>
            <w:rFonts w:eastAsia="MS Mincho"/>
            <w:noProof/>
          </w:rPr>
          <w:t>Figure 52 — Welding Position of a Y-Joint</w:t>
        </w:r>
        <w:r w:rsidR="00902B45">
          <w:rPr>
            <w:noProof/>
            <w:webHidden/>
          </w:rPr>
          <w:tab/>
        </w:r>
        <w:r w:rsidR="00902B45">
          <w:rPr>
            <w:noProof/>
            <w:webHidden/>
          </w:rPr>
          <w:fldChar w:fldCharType="begin"/>
        </w:r>
        <w:r w:rsidR="00902B45">
          <w:rPr>
            <w:noProof/>
            <w:webHidden/>
          </w:rPr>
          <w:instrText xml:space="preserve"> PAGEREF _Toc130981639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3BC17F60" w14:textId="551B0ABC" w:rsidR="00902B45" w:rsidRDefault="00000000">
      <w:pPr>
        <w:pStyle w:val="Abbildungsverzeichnis"/>
        <w:rPr>
          <w:rFonts w:asciiTheme="minorHAnsi" w:eastAsiaTheme="minorEastAsia" w:hAnsiTheme="minorHAnsi" w:cstheme="minorBidi"/>
          <w:b w:val="0"/>
          <w:noProof/>
          <w:szCs w:val="22"/>
          <w:lang w:val="de-DE"/>
        </w:rPr>
      </w:pPr>
      <w:hyperlink w:anchor="_Toc130981640" w:history="1">
        <w:r w:rsidR="00902B45" w:rsidRPr="00B323A1">
          <w:rPr>
            <w:rStyle w:val="Hyperlink"/>
            <w:rFonts w:eastAsia="MS Mincho"/>
            <w:noProof/>
          </w:rPr>
          <w:t>Figure 53 — Welding Position vector direction and length</w:t>
        </w:r>
        <w:r w:rsidR="00902B45">
          <w:rPr>
            <w:noProof/>
            <w:webHidden/>
          </w:rPr>
          <w:tab/>
        </w:r>
        <w:r w:rsidR="00902B45">
          <w:rPr>
            <w:noProof/>
            <w:webHidden/>
          </w:rPr>
          <w:fldChar w:fldCharType="begin"/>
        </w:r>
        <w:r w:rsidR="00902B45">
          <w:rPr>
            <w:noProof/>
            <w:webHidden/>
          </w:rPr>
          <w:instrText xml:space="preserve"> PAGEREF _Toc130981640 \h </w:instrText>
        </w:r>
        <w:r w:rsidR="00902B45">
          <w:rPr>
            <w:noProof/>
            <w:webHidden/>
          </w:rPr>
        </w:r>
        <w:r w:rsidR="00902B45">
          <w:rPr>
            <w:noProof/>
            <w:webHidden/>
          </w:rPr>
          <w:fldChar w:fldCharType="separate"/>
        </w:r>
        <w:r w:rsidR="00F558BD">
          <w:rPr>
            <w:noProof/>
            <w:webHidden/>
          </w:rPr>
          <w:t>95</w:t>
        </w:r>
        <w:r w:rsidR="00902B45">
          <w:rPr>
            <w:noProof/>
            <w:webHidden/>
          </w:rPr>
          <w:fldChar w:fldCharType="end"/>
        </w:r>
      </w:hyperlink>
    </w:p>
    <w:p w14:paraId="09405C6C" w14:textId="50B33EC8" w:rsidR="00902B45" w:rsidRDefault="00000000">
      <w:pPr>
        <w:pStyle w:val="Abbildungsverzeichnis"/>
        <w:rPr>
          <w:rFonts w:asciiTheme="minorHAnsi" w:eastAsiaTheme="minorEastAsia" w:hAnsiTheme="minorHAnsi" w:cstheme="minorBidi"/>
          <w:b w:val="0"/>
          <w:noProof/>
          <w:szCs w:val="22"/>
          <w:lang w:val="de-DE"/>
        </w:rPr>
      </w:pPr>
      <w:hyperlink w:anchor="_Toc130981641" w:history="1">
        <w:r w:rsidR="00902B45" w:rsidRPr="00B323A1">
          <w:rPr>
            <w:rStyle w:val="Hyperlink"/>
            <w:rFonts w:eastAsia="MS Mincho"/>
            <w:noProof/>
          </w:rPr>
          <w:t>Figure 54— Butt Joint Sheet Layout</w:t>
        </w:r>
        <w:r w:rsidR="00902B45">
          <w:rPr>
            <w:noProof/>
            <w:webHidden/>
          </w:rPr>
          <w:tab/>
        </w:r>
        <w:r w:rsidR="00902B45">
          <w:rPr>
            <w:noProof/>
            <w:webHidden/>
          </w:rPr>
          <w:fldChar w:fldCharType="begin"/>
        </w:r>
        <w:r w:rsidR="00902B45">
          <w:rPr>
            <w:noProof/>
            <w:webHidden/>
          </w:rPr>
          <w:instrText xml:space="preserve"> PAGEREF _Toc130981641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052646D9" w14:textId="46BDE46E" w:rsidR="00902B45" w:rsidRDefault="00000000">
      <w:pPr>
        <w:pStyle w:val="Abbildungsverzeichnis"/>
        <w:rPr>
          <w:rFonts w:asciiTheme="minorHAnsi" w:eastAsiaTheme="minorEastAsia" w:hAnsiTheme="minorHAnsi" w:cstheme="minorBidi"/>
          <w:b w:val="0"/>
          <w:noProof/>
          <w:szCs w:val="22"/>
          <w:lang w:val="de-DE"/>
        </w:rPr>
      </w:pPr>
      <w:hyperlink w:anchor="_Toc130981642" w:history="1">
        <w:r w:rsidR="00902B45" w:rsidRPr="00B323A1">
          <w:rPr>
            <w:rStyle w:val="Hyperlink"/>
            <w:rFonts w:eastAsia="MS Mincho"/>
            <w:noProof/>
          </w:rPr>
          <w:t>Figure 55— Butt Joint Weld parameters</w:t>
        </w:r>
        <w:r w:rsidR="00902B45">
          <w:rPr>
            <w:noProof/>
            <w:webHidden/>
          </w:rPr>
          <w:tab/>
        </w:r>
        <w:r w:rsidR="00902B45">
          <w:rPr>
            <w:noProof/>
            <w:webHidden/>
          </w:rPr>
          <w:fldChar w:fldCharType="begin"/>
        </w:r>
        <w:r w:rsidR="00902B45">
          <w:rPr>
            <w:noProof/>
            <w:webHidden/>
          </w:rPr>
          <w:instrText xml:space="preserve"> PAGEREF _Toc130981642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28789B5F" w14:textId="2A7E10E2" w:rsidR="00902B45" w:rsidRDefault="00000000">
      <w:pPr>
        <w:pStyle w:val="Abbildungsverzeichnis"/>
        <w:rPr>
          <w:rFonts w:asciiTheme="minorHAnsi" w:eastAsiaTheme="minorEastAsia" w:hAnsiTheme="minorHAnsi" w:cstheme="minorBidi"/>
          <w:b w:val="0"/>
          <w:noProof/>
          <w:szCs w:val="22"/>
          <w:lang w:val="de-DE"/>
        </w:rPr>
      </w:pPr>
      <w:hyperlink w:anchor="_Toc130981643" w:history="1">
        <w:r w:rsidR="00902B45" w:rsidRPr="00B323A1">
          <w:rPr>
            <w:rStyle w:val="Hyperlink"/>
            <w:rFonts w:eastAsia="MS Mincho"/>
            <w:noProof/>
          </w:rPr>
          <w:t>Figure 56— Corner Weld Sheet Layout</w:t>
        </w:r>
        <w:r w:rsidR="00902B45">
          <w:rPr>
            <w:noProof/>
            <w:webHidden/>
          </w:rPr>
          <w:tab/>
        </w:r>
        <w:r w:rsidR="00902B45">
          <w:rPr>
            <w:noProof/>
            <w:webHidden/>
          </w:rPr>
          <w:fldChar w:fldCharType="begin"/>
        </w:r>
        <w:r w:rsidR="00902B45">
          <w:rPr>
            <w:noProof/>
            <w:webHidden/>
          </w:rPr>
          <w:instrText xml:space="preserve"> PAGEREF _Toc130981643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35ED4941" w14:textId="4843840D" w:rsidR="00902B45" w:rsidRDefault="00000000">
      <w:pPr>
        <w:pStyle w:val="Abbildungsverzeichnis"/>
        <w:rPr>
          <w:rFonts w:asciiTheme="minorHAnsi" w:eastAsiaTheme="minorEastAsia" w:hAnsiTheme="minorHAnsi" w:cstheme="minorBidi"/>
          <w:b w:val="0"/>
          <w:noProof/>
          <w:szCs w:val="22"/>
          <w:lang w:val="de-DE"/>
        </w:rPr>
      </w:pPr>
      <w:hyperlink w:anchor="_Toc130981644" w:history="1">
        <w:r w:rsidR="00902B45" w:rsidRPr="00B323A1">
          <w:rPr>
            <w:rStyle w:val="Hyperlink"/>
            <w:rFonts w:eastAsia="MS Mincho"/>
            <w:noProof/>
          </w:rPr>
          <w:t>Figure 57— Corner Weld Parameters</w:t>
        </w:r>
        <w:r w:rsidR="00902B45">
          <w:rPr>
            <w:noProof/>
            <w:webHidden/>
          </w:rPr>
          <w:tab/>
        </w:r>
        <w:r w:rsidR="00902B45">
          <w:rPr>
            <w:noProof/>
            <w:webHidden/>
          </w:rPr>
          <w:fldChar w:fldCharType="begin"/>
        </w:r>
        <w:r w:rsidR="00902B45">
          <w:rPr>
            <w:noProof/>
            <w:webHidden/>
          </w:rPr>
          <w:instrText xml:space="preserve"> PAGEREF _Toc130981644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6B200FDD" w14:textId="34215BE6" w:rsidR="00902B45" w:rsidRDefault="00000000">
      <w:pPr>
        <w:pStyle w:val="Abbildungsverzeichnis"/>
        <w:rPr>
          <w:rFonts w:asciiTheme="minorHAnsi" w:eastAsiaTheme="minorEastAsia" w:hAnsiTheme="minorHAnsi" w:cstheme="minorBidi"/>
          <w:b w:val="0"/>
          <w:noProof/>
          <w:szCs w:val="22"/>
          <w:lang w:val="de-DE"/>
        </w:rPr>
      </w:pPr>
      <w:hyperlink w:anchor="_Toc130981645" w:history="1">
        <w:r w:rsidR="00902B45" w:rsidRPr="00B323A1">
          <w:rPr>
            <w:rStyle w:val="Hyperlink"/>
            <w:rFonts w:eastAsia="MS Mincho"/>
            <w:bCs/>
            <w:noProof/>
          </w:rPr>
          <w:t xml:space="preserve">Figure 58 </w:t>
        </w:r>
        <w:r w:rsidR="00902B45" w:rsidRPr="00B323A1">
          <w:rPr>
            <w:rStyle w:val="Hyperlink"/>
            <w:rFonts w:eastAsia="MS Mincho"/>
            <w:noProof/>
          </w:rPr>
          <w:t>—</w:t>
        </w:r>
        <w:r w:rsidR="00902B45" w:rsidRPr="00B323A1">
          <w:rPr>
            <w:rStyle w:val="Hyperlink"/>
            <w:rFonts w:eastAsia="MS Mincho"/>
            <w:bCs/>
            <w:noProof/>
          </w:rPr>
          <w:t xml:space="preserve"> Corner Weld Sheet Layout</w:t>
        </w:r>
        <w:r w:rsidR="00902B45">
          <w:rPr>
            <w:noProof/>
            <w:webHidden/>
          </w:rPr>
          <w:tab/>
        </w:r>
        <w:r w:rsidR="00902B45">
          <w:rPr>
            <w:noProof/>
            <w:webHidden/>
          </w:rPr>
          <w:fldChar w:fldCharType="begin"/>
        </w:r>
        <w:r w:rsidR="00902B45">
          <w:rPr>
            <w:noProof/>
            <w:webHidden/>
          </w:rPr>
          <w:instrText xml:space="preserve"> PAGEREF _Toc130981645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80D758A" w14:textId="7272EE3A" w:rsidR="00902B45" w:rsidRDefault="00000000">
      <w:pPr>
        <w:pStyle w:val="Abbildungsverzeichnis"/>
        <w:rPr>
          <w:rFonts w:asciiTheme="minorHAnsi" w:eastAsiaTheme="minorEastAsia" w:hAnsiTheme="minorHAnsi" w:cstheme="minorBidi"/>
          <w:b w:val="0"/>
          <w:noProof/>
          <w:szCs w:val="22"/>
          <w:lang w:val="de-DE"/>
        </w:rPr>
      </w:pPr>
      <w:hyperlink w:anchor="_Toc130981646" w:history="1">
        <w:r w:rsidR="00902B45" w:rsidRPr="00B323A1">
          <w:rPr>
            <w:rStyle w:val="Hyperlink"/>
            <w:rFonts w:eastAsia="MS Mincho"/>
            <w:bCs/>
            <w:noProof/>
          </w:rPr>
          <w:t xml:space="preserve">Figure 59 </w:t>
        </w:r>
        <w:r w:rsidR="00902B45" w:rsidRPr="00B323A1">
          <w:rPr>
            <w:rStyle w:val="Hyperlink"/>
            <w:rFonts w:eastAsia="MS Mincho"/>
            <w:noProof/>
          </w:rPr>
          <w:t>—</w:t>
        </w:r>
        <w:r w:rsidR="00902B45" w:rsidRPr="00B323A1">
          <w:rPr>
            <w:rStyle w:val="Hyperlink"/>
            <w:rFonts w:eastAsia="MS Mincho"/>
            <w:bCs/>
            <w:noProof/>
          </w:rPr>
          <w:t xml:space="preserve"> Double Corner Weld Parameters</w:t>
        </w:r>
        <w:r w:rsidR="00902B45">
          <w:rPr>
            <w:noProof/>
            <w:webHidden/>
          </w:rPr>
          <w:tab/>
        </w:r>
        <w:r w:rsidR="00902B45">
          <w:rPr>
            <w:noProof/>
            <w:webHidden/>
          </w:rPr>
          <w:fldChar w:fldCharType="begin"/>
        </w:r>
        <w:r w:rsidR="00902B45">
          <w:rPr>
            <w:noProof/>
            <w:webHidden/>
          </w:rPr>
          <w:instrText xml:space="preserve"> PAGEREF _Toc130981646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7630A78" w14:textId="6F2F1CD5" w:rsidR="00902B45" w:rsidRDefault="00000000">
      <w:pPr>
        <w:pStyle w:val="Abbildungsverzeichnis"/>
        <w:rPr>
          <w:rFonts w:asciiTheme="minorHAnsi" w:eastAsiaTheme="minorEastAsia" w:hAnsiTheme="minorHAnsi" w:cstheme="minorBidi"/>
          <w:b w:val="0"/>
          <w:noProof/>
          <w:szCs w:val="22"/>
          <w:lang w:val="de-DE"/>
        </w:rPr>
      </w:pPr>
      <w:hyperlink w:anchor="_Toc130981647" w:history="1">
        <w:r w:rsidR="00902B45" w:rsidRPr="00B323A1">
          <w:rPr>
            <w:rStyle w:val="Hyperlink"/>
            <w:rFonts w:eastAsia="MS Mincho"/>
            <w:noProof/>
          </w:rPr>
          <w:t>Figure 60 — Edge Weld Sheet Layout</w:t>
        </w:r>
        <w:r w:rsidR="00902B45">
          <w:rPr>
            <w:noProof/>
            <w:webHidden/>
          </w:rPr>
          <w:tab/>
        </w:r>
        <w:r w:rsidR="00902B45">
          <w:rPr>
            <w:noProof/>
            <w:webHidden/>
          </w:rPr>
          <w:fldChar w:fldCharType="begin"/>
        </w:r>
        <w:r w:rsidR="00902B45">
          <w:rPr>
            <w:noProof/>
            <w:webHidden/>
          </w:rPr>
          <w:instrText xml:space="preserve"> PAGEREF _Toc130981647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3D95878B" w14:textId="1CC323AB" w:rsidR="00902B45" w:rsidRDefault="00000000">
      <w:pPr>
        <w:pStyle w:val="Abbildungsverzeichnis"/>
        <w:rPr>
          <w:rFonts w:asciiTheme="minorHAnsi" w:eastAsiaTheme="minorEastAsia" w:hAnsiTheme="minorHAnsi" w:cstheme="minorBidi"/>
          <w:b w:val="0"/>
          <w:noProof/>
          <w:szCs w:val="22"/>
          <w:lang w:val="de-DE"/>
        </w:rPr>
      </w:pPr>
      <w:hyperlink w:anchor="_Toc130981648" w:history="1">
        <w:r w:rsidR="00902B45" w:rsidRPr="00B323A1">
          <w:rPr>
            <w:rStyle w:val="Hyperlink"/>
            <w:rFonts w:eastAsia="MS Mincho"/>
            <w:noProof/>
          </w:rPr>
          <w:t>Figure 61 — Edge Weld parameters</w:t>
        </w:r>
        <w:r w:rsidR="00902B45">
          <w:rPr>
            <w:noProof/>
            <w:webHidden/>
          </w:rPr>
          <w:tab/>
        </w:r>
        <w:r w:rsidR="00902B45">
          <w:rPr>
            <w:noProof/>
            <w:webHidden/>
          </w:rPr>
          <w:fldChar w:fldCharType="begin"/>
        </w:r>
        <w:r w:rsidR="00902B45">
          <w:rPr>
            <w:noProof/>
            <w:webHidden/>
          </w:rPr>
          <w:instrText xml:space="preserve"> PAGEREF _Toc130981648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2C7DB331" w14:textId="6EF038E7" w:rsidR="00902B45" w:rsidRDefault="00000000">
      <w:pPr>
        <w:pStyle w:val="Abbildungsverzeichnis"/>
        <w:rPr>
          <w:rFonts w:asciiTheme="minorHAnsi" w:eastAsiaTheme="minorEastAsia" w:hAnsiTheme="minorHAnsi" w:cstheme="minorBidi"/>
          <w:b w:val="0"/>
          <w:noProof/>
          <w:szCs w:val="22"/>
          <w:lang w:val="de-DE"/>
        </w:rPr>
      </w:pPr>
      <w:hyperlink w:anchor="_Toc130981649" w:history="1">
        <w:r w:rsidR="00902B45" w:rsidRPr="00B323A1">
          <w:rPr>
            <w:rStyle w:val="Hyperlink"/>
            <w:rFonts w:eastAsia="MS Mincho"/>
            <w:noProof/>
          </w:rPr>
          <w:t>Figure 62 — I-Weld Sheet Layout</w:t>
        </w:r>
        <w:r w:rsidR="00902B45">
          <w:rPr>
            <w:noProof/>
            <w:webHidden/>
          </w:rPr>
          <w:tab/>
        </w:r>
        <w:r w:rsidR="00902B45">
          <w:rPr>
            <w:noProof/>
            <w:webHidden/>
          </w:rPr>
          <w:fldChar w:fldCharType="begin"/>
        </w:r>
        <w:r w:rsidR="00902B45">
          <w:rPr>
            <w:noProof/>
            <w:webHidden/>
          </w:rPr>
          <w:instrText xml:space="preserve"> PAGEREF _Toc130981649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6D503484" w14:textId="45BDB7ED" w:rsidR="00902B45" w:rsidRDefault="00000000">
      <w:pPr>
        <w:pStyle w:val="Abbildungsverzeichnis"/>
        <w:rPr>
          <w:rFonts w:asciiTheme="minorHAnsi" w:eastAsiaTheme="minorEastAsia" w:hAnsiTheme="minorHAnsi" w:cstheme="minorBidi"/>
          <w:b w:val="0"/>
          <w:noProof/>
          <w:szCs w:val="22"/>
          <w:lang w:val="de-DE"/>
        </w:rPr>
      </w:pPr>
      <w:hyperlink w:anchor="_Toc130981650" w:history="1">
        <w:r w:rsidR="00902B45" w:rsidRPr="00B323A1">
          <w:rPr>
            <w:rStyle w:val="Hyperlink"/>
            <w:rFonts w:eastAsia="MS Mincho"/>
            <w:noProof/>
          </w:rPr>
          <w:t>Figure 63 — I-Weld Parameters</w:t>
        </w:r>
        <w:r w:rsidR="00902B45">
          <w:rPr>
            <w:noProof/>
            <w:webHidden/>
          </w:rPr>
          <w:tab/>
        </w:r>
        <w:r w:rsidR="00902B45">
          <w:rPr>
            <w:noProof/>
            <w:webHidden/>
          </w:rPr>
          <w:fldChar w:fldCharType="begin"/>
        </w:r>
        <w:r w:rsidR="00902B45">
          <w:rPr>
            <w:noProof/>
            <w:webHidden/>
          </w:rPr>
          <w:instrText xml:space="preserve"> PAGEREF _Toc130981650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38FBA45D" w14:textId="05A0155A" w:rsidR="00902B45" w:rsidRDefault="00000000">
      <w:pPr>
        <w:pStyle w:val="Abbildungsverzeichnis"/>
        <w:rPr>
          <w:rFonts w:asciiTheme="minorHAnsi" w:eastAsiaTheme="minorEastAsia" w:hAnsiTheme="minorHAnsi" w:cstheme="minorBidi"/>
          <w:b w:val="0"/>
          <w:noProof/>
          <w:szCs w:val="22"/>
          <w:lang w:val="de-DE"/>
        </w:rPr>
      </w:pPr>
      <w:hyperlink w:anchor="_Toc130981651" w:history="1">
        <w:r w:rsidR="00902B45" w:rsidRPr="00B323A1">
          <w:rPr>
            <w:rStyle w:val="Hyperlink"/>
            <w:rFonts w:eastAsia="MS Mincho"/>
            <w:noProof/>
          </w:rPr>
          <w:t>Figure 64 — Overlap Weld Sheet Layout</w:t>
        </w:r>
        <w:r w:rsidR="00902B45">
          <w:rPr>
            <w:noProof/>
            <w:webHidden/>
          </w:rPr>
          <w:tab/>
        </w:r>
        <w:r w:rsidR="00902B45">
          <w:rPr>
            <w:noProof/>
            <w:webHidden/>
          </w:rPr>
          <w:fldChar w:fldCharType="begin"/>
        </w:r>
        <w:r w:rsidR="00902B45">
          <w:rPr>
            <w:noProof/>
            <w:webHidden/>
          </w:rPr>
          <w:instrText xml:space="preserve"> PAGEREF _Toc130981651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28DD59BB" w14:textId="1E5DDA56" w:rsidR="00902B45" w:rsidRDefault="00000000">
      <w:pPr>
        <w:pStyle w:val="Abbildungsverzeichnis"/>
        <w:rPr>
          <w:rFonts w:asciiTheme="minorHAnsi" w:eastAsiaTheme="minorEastAsia" w:hAnsiTheme="minorHAnsi" w:cstheme="minorBidi"/>
          <w:b w:val="0"/>
          <w:noProof/>
          <w:szCs w:val="22"/>
          <w:lang w:val="de-DE"/>
        </w:rPr>
      </w:pPr>
      <w:hyperlink w:anchor="_Toc130981652" w:history="1">
        <w:r w:rsidR="00902B45" w:rsidRPr="00B323A1">
          <w:rPr>
            <w:rStyle w:val="Hyperlink"/>
            <w:rFonts w:eastAsia="MS Mincho"/>
            <w:noProof/>
          </w:rPr>
          <w:t>Figure 65 — Overlap Weld Parameters</w:t>
        </w:r>
        <w:r w:rsidR="00902B45">
          <w:rPr>
            <w:noProof/>
            <w:webHidden/>
          </w:rPr>
          <w:tab/>
        </w:r>
        <w:r w:rsidR="00902B45">
          <w:rPr>
            <w:noProof/>
            <w:webHidden/>
          </w:rPr>
          <w:fldChar w:fldCharType="begin"/>
        </w:r>
        <w:r w:rsidR="00902B45">
          <w:rPr>
            <w:noProof/>
            <w:webHidden/>
          </w:rPr>
          <w:instrText xml:space="preserve"> PAGEREF _Toc130981652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4EC81B85" w14:textId="0A034DDE" w:rsidR="00902B45" w:rsidRDefault="00000000">
      <w:pPr>
        <w:pStyle w:val="Abbildungsverzeichnis"/>
        <w:rPr>
          <w:rFonts w:asciiTheme="minorHAnsi" w:eastAsiaTheme="minorEastAsia" w:hAnsiTheme="minorHAnsi" w:cstheme="minorBidi"/>
          <w:b w:val="0"/>
          <w:noProof/>
          <w:szCs w:val="22"/>
          <w:lang w:val="de-DE"/>
        </w:rPr>
      </w:pPr>
      <w:hyperlink w:anchor="_Toc130981653" w:history="1">
        <w:r w:rsidR="00902B45" w:rsidRPr="00B323A1">
          <w:rPr>
            <w:rStyle w:val="Hyperlink"/>
            <w:rFonts w:eastAsia="MS Mincho"/>
            <w:noProof/>
          </w:rPr>
          <w:t>Figure 66 — Single Sided Double Overlap Weld</w:t>
        </w:r>
        <w:r w:rsidR="00902B45">
          <w:rPr>
            <w:noProof/>
            <w:webHidden/>
          </w:rPr>
          <w:tab/>
        </w:r>
        <w:r w:rsidR="00902B45">
          <w:rPr>
            <w:noProof/>
            <w:webHidden/>
          </w:rPr>
          <w:fldChar w:fldCharType="begin"/>
        </w:r>
        <w:r w:rsidR="00902B45">
          <w:rPr>
            <w:noProof/>
            <w:webHidden/>
          </w:rPr>
          <w:instrText xml:space="preserve"> PAGEREF _Toc130981653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6DD4AD2F" w14:textId="10102741" w:rsidR="00902B45" w:rsidRDefault="00000000">
      <w:pPr>
        <w:pStyle w:val="Abbildungsverzeichnis"/>
        <w:rPr>
          <w:rFonts w:asciiTheme="minorHAnsi" w:eastAsiaTheme="minorEastAsia" w:hAnsiTheme="minorHAnsi" w:cstheme="minorBidi"/>
          <w:b w:val="0"/>
          <w:noProof/>
          <w:szCs w:val="22"/>
          <w:lang w:val="de-DE"/>
        </w:rPr>
      </w:pPr>
      <w:hyperlink w:anchor="_Toc130981654" w:history="1">
        <w:r w:rsidR="00902B45" w:rsidRPr="00B323A1">
          <w:rPr>
            <w:rStyle w:val="Hyperlink"/>
            <w:rFonts w:eastAsia="MS Mincho"/>
            <w:noProof/>
          </w:rPr>
          <w:t>Figure 67 — Overlap Weld Parameter Details for lower (left) and upper (right) Weld Section</w:t>
        </w:r>
        <w:r w:rsidR="00902B45">
          <w:rPr>
            <w:noProof/>
            <w:webHidden/>
          </w:rPr>
          <w:tab/>
        </w:r>
        <w:r w:rsidR="00902B45">
          <w:rPr>
            <w:noProof/>
            <w:webHidden/>
          </w:rPr>
          <w:fldChar w:fldCharType="begin"/>
        </w:r>
        <w:r w:rsidR="00902B45">
          <w:rPr>
            <w:noProof/>
            <w:webHidden/>
          </w:rPr>
          <w:instrText xml:space="preserve"> PAGEREF _Toc130981654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1304C52F" w14:textId="68C1D82C" w:rsidR="00902B45" w:rsidRDefault="00000000">
      <w:pPr>
        <w:pStyle w:val="Abbildungsverzeichnis"/>
        <w:rPr>
          <w:rFonts w:asciiTheme="minorHAnsi" w:eastAsiaTheme="minorEastAsia" w:hAnsiTheme="minorHAnsi" w:cstheme="minorBidi"/>
          <w:b w:val="0"/>
          <w:noProof/>
          <w:szCs w:val="22"/>
          <w:lang w:val="de-DE"/>
        </w:rPr>
      </w:pPr>
      <w:hyperlink w:anchor="_Toc130981655" w:history="1">
        <w:r w:rsidR="00902B45" w:rsidRPr="00B323A1">
          <w:rPr>
            <w:rStyle w:val="Hyperlink"/>
            <w:rFonts w:eastAsia="MS Mincho"/>
            <w:noProof/>
          </w:rPr>
          <w:t>Figure 68 — Double-Sided Double Overlap Weld</w:t>
        </w:r>
        <w:r w:rsidR="00902B45">
          <w:rPr>
            <w:noProof/>
            <w:webHidden/>
          </w:rPr>
          <w:tab/>
        </w:r>
        <w:r w:rsidR="00902B45">
          <w:rPr>
            <w:noProof/>
            <w:webHidden/>
          </w:rPr>
          <w:fldChar w:fldCharType="begin"/>
        </w:r>
        <w:r w:rsidR="00902B45">
          <w:rPr>
            <w:noProof/>
            <w:webHidden/>
          </w:rPr>
          <w:instrText xml:space="preserve"> PAGEREF _Toc130981655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390D5F23" w14:textId="5D058346" w:rsidR="00902B45" w:rsidRDefault="00000000">
      <w:pPr>
        <w:pStyle w:val="Abbildungsverzeichnis"/>
        <w:rPr>
          <w:rFonts w:asciiTheme="minorHAnsi" w:eastAsiaTheme="minorEastAsia" w:hAnsiTheme="minorHAnsi" w:cstheme="minorBidi"/>
          <w:b w:val="0"/>
          <w:noProof/>
          <w:szCs w:val="22"/>
          <w:lang w:val="de-DE"/>
        </w:rPr>
      </w:pPr>
      <w:hyperlink w:anchor="_Toc130981656" w:history="1">
        <w:r w:rsidR="00902B45" w:rsidRPr="00B323A1">
          <w:rPr>
            <w:rStyle w:val="Hyperlink"/>
            <w:rFonts w:eastAsia="MS Mincho"/>
            <w:noProof/>
          </w:rPr>
          <w:t>Figure 69 — Parameters of Double-Sided Double Overlap Weld  (left side: upper section; right side: lower section)</w:t>
        </w:r>
        <w:r w:rsidR="00902B45">
          <w:rPr>
            <w:noProof/>
            <w:webHidden/>
          </w:rPr>
          <w:tab/>
        </w:r>
        <w:r w:rsidR="00902B45">
          <w:rPr>
            <w:noProof/>
            <w:webHidden/>
          </w:rPr>
          <w:fldChar w:fldCharType="begin"/>
        </w:r>
        <w:r w:rsidR="00902B45">
          <w:rPr>
            <w:noProof/>
            <w:webHidden/>
          </w:rPr>
          <w:instrText xml:space="preserve"> PAGEREF _Toc130981656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51078AFE" w14:textId="43EDC310" w:rsidR="00902B45" w:rsidRDefault="00000000">
      <w:pPr>
        <w:pStyle w:val="Abbildungsverzeichnis"/>
        <w:rPr>
          <w:rFonts w:asciiTheme="minorHAnsi" w:eastAsiaTheme="minorEastAsia" w:hAnsiTheme="minorHAnsi" w:cstheme="minorBidi"/>
          <w:b w:val="0"/>
          <w:noProof/>
          <w:szCs w:val="22"/>
          <w:lang w:val="de-DE"/>
        </w:rPr>
      </w:pPr>
      <w:hyperlink w:anchor="_Toc130981657" w:history="1">
        <w:r w:rsidR="00902B45" w:rsidRPr="00B323A1">
          <w:rPr>
            <w:rStyle w:val="Hyperlink"/>
            <w:rFonts w:eastAsia="MS Mincho"/>
            <w:noProof/>
          </w:rPr>
          <w:t>Figure 70 — Y-Joint Sheet Layout</w:t>
        </w:r>
        <w:r w:rsidR="00902B45">
          <w:rPr>
            <w:noProof/>
            <w:webHidden/>
          </w:rPr>
          <w:tab/>
        </w:r>
        <w:r w:rsidR="00902B45">
          <w:rPr>
            <w:noProof/>
            <w:webHidden/>
          </w:rPr>
          <w:fldChar w:fldCharType="begin"/>
        </w:r>
        <w:r w:rsidR="00902B45">
          <w:rPr>
            <w:noProof/>
            <w:webHidden/>
          </w:rPr>
          <w:instrText xml:space="preserve"> PAGEREF _Toc130981657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296C24D7" w14:textId="0EAED658" w:rsidR="00902B45" w:rsidRDefault="00000000">
      <w:pPr>
        <w:pStyle w:val="Abbildungsverzeichnis"/>
        <w:rPr>
          <w:rFonts w:asciiTheme="minorHAnsi" w:eastAsiaTheme="minorEastAsia" w:hAnsiTheme="minorHAnsi" w:cstheme="minorBidi"/>
          <w:b w:val="0"/>
          <w:noProof/>
          <w:szCs w:val="22"/>
          <w:lang w:val="de-DE"/>
        </w:rPr>
      </w:pPr>
      <w:hyperlink w:anchor="_Toc130981658" w:history="1">
        <w:r w:rsidR="00902B45" w:rsidRPr="00B323A1">
          <w:rPr>
            <w:rStyle w:val="Hyperlink"/>
            <w:rFonts w:eastAsia="MS Mincho"/>
            <w:noProof/>
          </w:rPr>
          <w:t>Figure 71 — Parameters of Y-Joint Weld</w:t>
        </w:r>
        <w:r w:rsidR="00902B45">
          <w:rPr>
            <w:noProof/>
            <w:webHidden/>
          </w:rPr>
          <w:tab/>
        </w:r>
        <w:r w:rsidR="00902B45">
          <w:rPr>
            <w:noProof/>
            <w:webHidden/>
          </w:rPr>
          <w:fldChar w:fldCharType="begin"/>
        </w:r>
        <w:r w:rsidR="00902B45">
          <w:rPr>
            <w:noProof/>
            <w:webHidden/>
          </w:rPr>
          <w:instrText xml:space="preserve"> PAGEREF _Toc130981658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34CE1B88" w14:textId="106A24DD" w:rsidR="00902B45" w:rsidRDefault="00000000">
      <w:pPr>
        <w:pStyle w:val="Abbildungsverzeichnis"/>
        <w:rPr>
          <w:rFonts w:asciiTheme="minorHAnsi" w:eastAsiaTheme="minorEastAsia" w:hAnsiTheme="minorHAnsi" w:cstheme="minorBidi"/>
          <w:b w:val="0"/>
          <w:noProof/>
          <w:szCs w:val="22"/>
          <w:lang w:val="de-DE"/>
        </w:rPr>
      </w:pPr>
      <w:hyperlink w:anchor="_Toc130981659" w:history="1">
        <w:r w:rsidR="00902B45" w:rsidRPr="00B323A1">
          <w:rPr>
            <w:rStyle w:val="Hyperlink"/>
            <w:rFonts w:eastAsia="MS Mincho"/>
            <w:noProof/>
          </w:rPr>
          <w:t>Figure 72 — K-Joint Sheet Layout</w:t>
        </w:r>
        <w:r w:rsidR="00902B45">
          <w:rPr>
            <w:noProof/>
            <w:webHidden/>
          </w:rPr>
          <w:tab/>
        </w:r>
        <w:r w:rsidR="00902B45">
          <w:rPr>
            <w:noProof/>
            <w:webHidden/>
          </w:rPr>
          <w:fldChar w:fldCharType="begin"/>
        </w:r>
        <w:r w:rsidR="00902B45">
          <w:rPr>
            <w:noProof/>
            <w:webHidden/>
          </w:rPr>
          <w:instrText xml:space="preserve"> PAGEREF _Toc130981659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6202F88F" w14:textId="6762919C" w:rsidR="00902B45" w:rsidRDefault="00000000">
      <w:pPr>
        <w:pStyle w:val="Abbildungsverzeichnis"/>
        <w:rPr>
          <w:rFonts w:asciiTheme="minorHAnsi" w:eastAsiaTheme="minorEastAsia" w:hAnsiTheme="minorHAnsi" w:cstheme="minorBidi"/>
          <w:b w:val="0"/>
          <w:noProof/>
          <w:szCs w:val="22"/>
          <w:lang w:val="de-DE"/>
        </w:rPr>
      </w:pPr>
      <w:hyperlink w:anchor="_Toc130981660" w:history="1">
        <w:r w:rsidR="00902B45" w:rsidRPr="00B323A1">
          <w:rPr>
            <w:rStyle w:val="Hyperlink"/>
            <w:rFonts w:eastAsia="MS Mincho"/>
            <w:noProof/>
          </w:rPr>
          <w:t>Figure 73 — Parameters of K-Joint Weld</w:t>
        </w:r>
        <w:r w:rsidR="00902B45">
          <w:rPr>
            <w:noProof/>
            <w:webHidden/>
          </w:rPr>
          <w:tab/>
        </w:r>
        <w:r w:rsidR="00902B45">
          <w:rPr>
            <w:noProof/>
            <w:webHidden/>
          </w:rPr>
          <w:fldChar w:fldCharType="begin"/>
        </w:r>
        <w:r w:rsidR="00902B45">
          <w:rPr>
            <w:noProof/>
            <w:webHidden/>
          </w:rPr>
          <w:instrText xml:space="preserve"> PAGEREF _Toc130981660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27068315" w14:textId="7964921A" w:rsidR="00902B45" w:rsidRDefault="00000000">
      <w:pPr>
        <w:pStyle w:val="Abbildungsverzeichnis"/>
        <w:rPr>
          <w:rFonts w:asciiTheme="minorHAnsi" w:eastAsiaTheme="minorEastAsia" w:hAnsiTheme="minorHAnsi" w:cstheme="minorBidi"/>
          <w:b w:val="0"/>
          <w:noProof/>
          <w:szCs w:val="22"/>
          <w:lang w:val="de-DE"/>
        </w:rPr>
      </w:pPr>
      <w:hyperlink w:anchor="_Toc130981661" w:history="1">
        <w:r w:rsidR="00902B45" w:rsidRPr="00B323A1">
          <w:rPr>
            <w:rStyle w:val="Hyperlink"/>
            <w:rFonts w:eastAsia="MS Mincho"/>
            <w:noProof/>
          </w:rPr>
          <w:t>Figure 74 — Cruciform Joint Sheet Layout</w:t>
        </w:r>
        <w:r w:rsidR="00902B45">
          <w:rPr>
            <w:noProof/>
            <w:webHidden/>
          </w:rPr>
          <w:tab/>
        </w:r>
        <w:r w:rsidR="00902B45">
          <w:rPr>
            <w:noProof/>
            <w:webHidden/>
          </w:rPr>
          <w:fldChar w:fldCharType="begin"/>
        </w:r>
        <w:r w:rsidR="00902B45">
          <w:rPr>
            <w:noProof/>
            <w:webHidden/>
          </w:rPr>
          <w:instrText xml:space="preserve"> PAGEREF _Toc130981661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FDF7D24" w14:textId="6F668C4B" w:rsidR="00902B45" w:rsidRDefault="00000000">
      <w:pPr>
        <w:pStyle w:val="Abbildungsverzeichnis"/>
        <w:rPr>
          <w:rFonts w:asciiTheme="minorHAnsi" w:eastAsiaTheme="minorEastAsia" w:hAnsiTheme="minorHAnsi" w:cstheme="minorBidi"/>
          <w:b w:val="0"/>
          <w:noProof/>
          <w:szCs w:val="22"/>
          <w:lang w:val="de-DE"/>
        </w:rPr>
      </w:pPr>
      <w:hyperlink w:anchor="_Toc130981662" w:history="1">
        <w:r w:rsidR="00902B45" w:rsidRPr="00B323A1">
          <w:rPr>
            <w:rStyle w:val="Hyperlink"/>
            <w:rFonts w:eastAsia="MS Mincho"/>
            <w:noProof/>
          </w:rPr>
          <w:t>Figure 75 — Parameters of Cruciform Joint</w:t>
        </w:r>
        <w:r w:rsidR="00902B45">
          <w:rPr>
            <w:noProof/>
            <w:webHidden/>
          </w:rPr>
          <w:tab/>
        </w:r>
        <w:r w:rsidR="00902B45">
          <w:rPr>
            <w:noProof/>
            <w:webHidden/>
          </w:rPr>
          <w:fldChar w:fldCharType="begin"/>
        </w:r>
        <w:r w:rsidR="00902B45">
          <w:rPr>
            <w:noProof/>
            <w:webHidden/>
          </w:rPr>
          <w:instrText xml:space="preserve"> PAGEREF _Toc130981662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7BD0B6F9" w14:textId="282B7888" w:rsidR="00902B45" w:rsidRDefault="00000000">
      <w:pPr>
        <w:pStyle w:val="Abbildungsverzeichnis"/>
        <w:rPr>
          <w:rFonts w:asciiTheme="minorHAnsi" w:eastAsiaTheme="minorEastAsia" w:hAnsiTheme="minorHAnsi" w:cstheme="minorBidi"/>
          <w:b w:val="0"/>
          <w:noProof/>
          <w:szCs w:val="22"/>
          <w:lang w:val="de-DE"/>
        </w:rPr>
      </w:pPr>
      <w:hyperlink w:anchor="_Toc130981663" w:history="1">
        <w:r w:rsidR="00902B45" w:rsidRPr="00B323A1">
          <w:rPr>
            <w:rStyle w:val="Hyperlink"/>
            <w:rFonts w:eastAsia="MS Mincho"/>
            <w:noProof/>
          </w:rPr>
          <w:t>Figure 76 — Flared Joint Sheet Layout</w:t>
        </w:r>
        <w:r w:rsidR="00902B45">
          <w:rPr>
            <w:noProof/>
            <w:webHidden/>
          </w:rPr>
          <w:tab/>
        </w:r>
        <w:r w:rsidR="00902B45">
          <w:rPr>
            <w:noProof/>
            <w:webHidden/>
          </w:rPr>
          <w:fldChar w:fldCharType="begin"/>
        </w:r>
        <w:r w:rsidR="00902B45">
          <w:rPr>
            <w:noProof/>
            <w:webHidden/>
          </w:rPr>
          <w:instrText xml:space="preserve"> PAGEREF _Toc130981663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11087A0D" w14:textId="09BBC214" w:rsidR="00902B45" w:rsidRDefault="00000000">
      <w:pPr>
        <w:pStyle w:val="Abbildungsverzeichnis"/>
        <w:rPr>
          <w:rFonts w:asciiTheme="minorHAnsi" w:eastAsiaTheme="minorEastAsia" w:hAnsiTheme="minorHAnsi" w:cstheme="minorBidi"/>
          <w:b w:val="0"/>
          <w:noProof/>
          <w:szCs w:val="22"/>
          <w:lang w:val="de-DE"/>
        </w:rPr>
      </w:pPr>
      <w:hyperlink w:anchor="_Toc130981664" w:history="1">
        <w:r w:rsidR="00902B45" w:rsidRPr="00B323A1">
          <w:rPr>
            <w:rStyle w:val="Hyperlink"/>
            <w:rFonts w:eastAsia="MS Mincho"/>
            <w:noProof/>
          </w:rPr>
          <w:t>Figure 77 — Flared Joint Sheet Layout</w:t>
        </w:r>
        <w:r w:rsidR="00902B45">
          <w:rPr>
            <w:noProof/>
            <w:webHidden/>
          </w:rPr>
          <w:tab/>
        </w:r>
        <w:r w:rsidR="00902B45">
          <w:rPr>
            <w:noProof/>
            <w:webHidden/>
          </w:rPr>
          <w:fldChar w:fldCharType="begin"/>
        </w:r>
        <w:r w:rsidR="00902B45">
          <w:rPr>
            <w:noProof/>
            <w:webHidden/>
          </w:rPr>
          <w:instrText xml:space="preserve"> PAGEREF _Toc130981664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0D3F077D" w14:textId="4489AB39" w:rsidR="00902B45" w:rsidRDefault="00000000">
      <w:pPr>
        <w:pStyle w:val="Abbildungsverzeichnis"/>
        <w:rPr>
          <w:rFonts w:asciiTheme="minorHAnsi" w:eastAsiaTheme="minorEastAsia" w:hAnsiTheme="minorHAnsi" w:cstheme="minorBidi"/>
          <w:b w:val="0"/>
          <w:noProof/>
          <w:szCs w:val="22"/>
          <w:lang w:val="de-DE"/>
        </w:rPr>
      </w:pPr>
      <w:hyperlink w:anchor="_Toc130981665" w:history="1">
        <w:r w:rsidR="00902B45" w:rsidRPr="00B323A1">
          <w:rPr>
            <w:rStyle w:val="Hyperlink"/>
            <w:rFonts w:eastAsia="MS Mincho"/>
            <w:noProof/>
          </w:rPr>
          <w:t>Figure 78 — The Three Regions of a Hemming</w:t>
        </w:r>
        <w:r w:rsidR="00902B45">
          <w:rPr>
            <w:noProof/>
            <w:webHidden/>
          </w:rPr>
          <w:tab/>
        </w:r>
        <w:r w:rsidR="00902B45">
          <w:rPr>
            <w:noProof/>
            <w:webHidden/>
          </w:rPr>
          <w:fldChar w:fldCharType="begin"/>
        </w:r>
        <w:r w:rsidR="00902B45">
          <w:rPr>
            <w:noProof/>
            <w:webHidden/>
          </w:rPr>
          <w:instrText xml:space="preserve"> PAGEREF _Toc130981665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0EF3D1" w14:textId="25A2AB38" w:rsidR="00902B45" w:rsidRDefault="00000000">
      <w:pPr>
        <w:pStyle w:val="Abbildungsverzeichnis"/>
        <w:rPr>
          <w:rFonts w:asciiTheme="minorHAnsi" w:eastAsiaTheme="minorEastAsia" w:hAnsiTheme="minorHAnsi" w:cstheme="minorBidi"/>
          <w:b w:val="0"/>
          <w:noProof/>
          <w:szCs w:val="22"/>
          <w:lang w:val="de-DE"/>
        </w:rPr>
      </w:pPr>
      <w:hyperlink w:anchor="_Toc130981666" w:history="1">
        <w:r w:rsidR="00902B45" w:rsidRPr="00B323A1">
          <w:rPr>
            <w:rStyle w:val="Hyperlink"/>
            <w:rFonts w:eastAsia="MS Mincho"/>
            <w:noProof/>
          </w:rPr>
          <w:t>Figure 79 — Path Changes and Width Changes in Hemming Flanges</w:t>
        </w:r>
        <w:r w:rsidR="00902B45">
          <w:rPr>
            <w:noProof/>
            <w:webHidden/>
          </w:rPr>
          <w:tab/>
        </w:r>
        <w:r w:rsidR="00902B45">
          <w:rPr>
            <w:noProof/>
            <w:webHidden/>
          </w:rPr>
          <w:fldChar w:fldCharType="begin"/>
        </w:r>
        <w:r w:rsidR="00902B45">
          <w:rPr>
            <w:noProof/>
            <w:webHidden/>
          </w:rPr>
          <w:instrText xml:space="preserve"> PAGEREF _Toc130981666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AC759D" w14:textId="50B7BF9C" w:rsidR="00902B45" w:rsidRDefault="00000000">
      <w:pPr>
        <w:pStyle w:val="Abbildungsverzeichnis"/>
        <w:rPr>
          <w:rFonts w:asciiTheme="minorHAnsi" w:eastAsiaTheme="minorEastAsia" w:hAnsiTheme="minorHAnsi" w:cstheme="minorBidi"/>
          <w:b w:val="0"/>
          <w:noProof/>
          <w:szCs w:val="22"/>
          <w:lang w:val="de-DE"/>
        </w:rPr>
      </w:pPr>
      <w:hyperlink w:anchor="_Toc130981667" w:history="1">
        <w:r w:rsidR="00902B45" w:rsidRPr="00B323A1">
          <w:rPr>
            <w:rStyle w:val="Hyperlink"/>
            <w:rFonts w:eastAsia="MS Mincho"/>
            <w:noProof/>
          </w:rPr>
          <w:t>Figure 80 — Adhesive Path Differs from Root Path</w:t>
        </w:r>
        <w:r w:rsidR="00902B45">
          <w:rPr>
            <w:noProof/>
            <w:webHidden/>
          </w:rPr>
          <w:tab/>
        </w:r>
        <w:r w:rsidR="00902B45">
          <w:rPr>
            <w:noProof/>
            <w:webHidden/>
          </w:rPr>
          <w:fldChar w:fldCharType="begin"/>
        </w:r>
        <w:r w:rsidR="00902B45">
          <w:rPr>
            <w:noProof/>
            <w:webHidden/>
          </w:rPr>
          <w:instrText xml:space="preserve"> PAGEREF _Toc130981667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6128D5F5" w14:textId="63EADCB4" w:rsidR="00902B45" w:rsidRDefault="00000000">
      <w:pPr>
        <w:pStyle w:val="Abbildungsverzeichnis"/>
        <w:rPr>
          <w:rFonts w:asciiTheme="minorHAnsi" w:eastAsiaTheme="minorEastAsia" w:hAnsiTheme="minorHAnsi" w:cstheme="minorBidi"/>
          <w:b w:val="0"/>
          <w:noProof/>
          <w:szCs w:val="22"/>
          <w:lang w:val="de-DE"/>
        </w:rPr>
      </w:pPr>
      <w:hyperlink w:anchor="_Toc130981668" w:history="1">
        <w:r w:rsidR="00902B45" w:rsidRPr="00B323A1">
          <w:rPr>
            <w:rStyle w:val="Hyperlink"/>
            <w:rFonts w:eastAsia="MS Mincho"/>
            <w:noProof/>
          </w:rPr>
          <w:t>Figure 81 — Reinforcements need to be considered as Part of the Inner Panel</w:t>
        </w:r>
        <w:r w:rsidR="00902B45">
          <w:rPr>
            <w:noProof/>
            <w:webHidden/>
          </w:rPr>
          <w:tab/>
        </w:r>
        <w:r w:rsidR="00902B45">
          <w:rPr>
            <w:noProof/>
            <w:webHidden/>
          </w:rPr>
          <w:fldChar w:fldCharType="begin"/>
        </w:r>
        <w:r w:rsidR="00902B45">
          <w:rPr>
            <w:noProof/>
            <w:webHidden/>
          </w:rPr>
          <w:instrText xml:space="preserve"> PAGEREF _Toc130981668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76A5149B" w14:textId="622A18A2" w:rsidR="00902B45" w:rsidRDefault="00000000">
      <w:pPr>
        <w:pStyle w:val="Abbildungsverzeichnis"/>
        <w:rPr>
          <w:rFonts w:asciiTheme="minorHAnsi" w:eastAsiaTheme="minorEastAsia" w:hAnsiTheme="minorHAnsi" w:cstheme="minorBidi"/>
          <w:b w:val="0"/>
          <w:noProof/>
          <w:szCs w:val="22"/>
          <w:lang w:val="de-DE"/>
        </w:rPr>
      </w:pPr>
      <w:hyperlink w:anchor="_Toc130981669" w:history="1">
        <w:r w:rsidR="00902B45" w:rsidRPr="00B323A1">
          <w:rPr>
            <w:rStyle w:val="Hyperlink"/>
            <w:rFonts w:eastAsia="MS Mincho"/>
            <w:noProof/>
          </w:rPr>
          <w:t>Figure 82 — Sequence without margin</w:t>
        </w:r>
        <w:r w:rsidR="00902B45">
          <w:rPr>
            <w:noProof/>
            <w:webHidden/>
          </w:rPr>
          <w:tab/>
        </w:r>
        <w:r w:rsidR="00902B45">
          <w:rPr>
            <w:noProof/>
            <w:webHidden/>
          </w:rPr>
          <w:fldChar w:fldCharType="begin"/>
        </w:r>
        <w:r w:rsidR="00902B45">
          <w:rPr>
            <w:noProof/>
            <w:webHidden/>
          </w:rPr>
          <w:instrText xml:space="preserve"> PAGEREF _Toc130981669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36148122" w14:textId="0A81C075" w:rsidR="00902B45" w:rsidRDefault="00000000">
      <w:pPr>
        <w:pStyle w:val="Abbildungsverzeichnis"/>
        <w:rPr>
          <w:rFonts w:asciiTheme="minorHAnsi" w:eastAsiaTheme="minorEastAsia" w:hAnsiTheme="minorHAnsi" w:cstheme="minorBidi"/>
          <w:b w:val="0"/>
          <w:noProof/>
          <w:szCs w:val="22"/>
          <w:lang w:val="de-DE"/>
        </w:rPr>
      </w:pPr>
      <w:hyperlink w:anchor="_Toc130981670" w:history="1">
        <w:r w:rsidR="00902B45" w:rsidRPr="00B323A1">
          <w:rPr>
            <w:rStyle w:val="Hyperlink"/>
            <w:rFonts w:eastAsia="MS Mincho"/>
            <w:noProof/>
          </w:rPr>
          <w:t>Figure 83 — Sequence with margin and spacing</w:t>
        </w:r>
        <w:r w:rsidR="00902B45">
          <w:rPr>
            <w:noProof/>
            <w:webHidden/>
          </w:rPr>
          <w:tab/>
        </w:r>
        <w:r w:rsidR="00902B45">
          <w:rPr>
            <w:noProof/>
            <w:webHidden/>
          </w:rPr>
          <w:fldChar w:fldCharType="begin"/>
        </w:r>
        <w:r w:rsidR="00902B45">
          <w:rPr>
            <w:noProof/>
            <w:webHidden/>
          </w:rPr>
          <w:instrText xml:space="preserve"> PAGEREF _Toc130981670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4BAAD4E2" w14:textId="3D1F5764" w:rsidR="00902B45" w:rsidRDefault="00000000">
      <w:pPr>
        <w:pStyle w:val="Abbildungsverzeichnis"/>
        <w:rPr>
          <w:rFonts w:asciiTheme="minorHAnsi" w:eastAsiaTheme="minorEastAsia" w:hAnsiTheme="minorHAnsi" w:cstheme="minorBidi"/>
          <w:b w:val="0"/>
          <w:noProof/>
          <w:szCs w:val="22"/>
          <w:lang w:val="de-DE"/>
        </w:rPr>
      </w:pPr>
      <w:hyperlink w:anchor="_Toc130981671" w:history="1">
        <w:r w:rsidR="00902B45" w:rsidRPr="00B323A1">
          <w:rPr>
            <w:rStyle w:val="Hyperlink"/>
            <w:rFonts w:eastAsia="MS Mincho"/>
            <w:noProof/>
          </w:rPr>
          <w:t>Figure 84 — Margin relaxation</w:t>
        </w:r>
        <w:r w:rsidR="00902B45">
          <w:rPr>
            <w:noProof/>
            <w:webHidden/>
          </w:rPr>
          <w:tab/>
        </w:r>
        <w:r w:rsidR="00902B45">
          <w:rPr>
            <w:noProof/>
            <w:webHidden/>
          </w:rPr>
          <w:fldChar w:fldCharType="begin"/>
        </w:r>
        <w:r w:rsidR="00902B45">
          <w:rPr>
            <w:noProof/>
            <w:webHidden/>
          </w:rPr>
          <w:instrText xml:space="preserve"> PAGEREF _Toc130981671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73B5D2A4" w14:textId="1D96E9A5" w:rsidR="00902B45" w:rsidRDefault="00000000">
      <w:pPr>
        <w:pStyle w:val="Abbildungsverzeichnis"/>
        <w:rPr>
          <w:rFonts w:asciiTheme="minorHAnsi" w:eastAsiaTheme="minorEastAsia" w:hAnsiTheme="minorHAnsi" w:cstheme="minorBidi"/>
          <w:b w:val="0"/>
          <w:noProof/>
          <w:szCs w:val="22"/>
          <w:lang w:val="de-DE"/>
        </w:rPr>
      </w:pPr>
      <w:hyperlink w:anchor="_Toc130981672" w:history="1">
        <w:r w:rsidR="00902B45" w:rsidRPr="00B323A1">
          <w:rPr>
            <w:rStyle w:val="Hyperlink"/>
            <w:rFonts w:eastAsia="MS Mincho"/>
            <w:noProof/>
          </w:rPr>
          <w:t>Figure 85 — Spacing relaxation</w:t>
        </w:r>
        <w:r w:rsidR="00902B45">
          <w:rPr>
            <w:noProof/>
            <w:webHidden/>
          </w:rPr>
          <w:tab/>
        </w:r>
        <w:r w:rsidR="00902B45">
          <w:rPr>
            <w:noProof/>
            <w:webHidden/>
          </w:rPr>
          <w:fldChar w:fldCharType="begin"/>
        </w:r>
        <w:r w:rsidR="00902B45">
          <w:rPr>
            <w:noProof/>
            <w:webHidden/>
          </w:rPr>
          <w:instrText xml:space="preserve"> PAGEREF _Toc130981672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215ED70A" w14:textId="02AA6171" w:rsidR="00902B45" w:rsidRDefault="00000000">
      <w:pPr>
        <w:pStyle w:val="Abbildungsverzeichnis"/>
        <w:rPr>
          <w:rFonts w:asciiTheme="minorHAnsi" w:eastAsiaTheme="minorEastAsia" w:hAnsiTheme="minorHAnsi" w:cstheme="minorBidi"/>
          <w:b w:val="0"/>
          <w:noProof/>
          <w:szCs w:val="22"/>
          <w:lang w:val="de-DE"/>
        </w:rPr>
      </w:pPr>
      <w:hyperlink w:anchor="_Toc130981673" w:history="1">
        <w:r w:rsidR="00902B45" w:rsidRPr="00B323A1">
          <w:rPr>
            <w:rStyle w:val="Hyperlink"/>
            <w:rFonts w:eastAsia="MS Mincho"/>
            <w:noProof/>
          </w:rPr>
          <w:t>Figure 86 — Picture of a sealing or adhesive face</w:t>
        </w:r>
        <w:r w:rsidR="00902B45">
          <w:rPr>
            <w:noProof/>
            <w:webHidden/>
          </w:rPr>
          <w:tab/>
        </w:r>
        <w:r w:rsidR="00902B45">
          <w:rPr>
            <w:noProof/>
            <w:webHidden/>
          </w:rPr>
          <w:fldChar w:fldCharType="begin"/>
        </w:r>
        <w:r w:rsidR="00902B45">
          <w:rPr>
            <w:noProof/>
            <w:webHidden/>
          </w:rPr>
          <w:instrText xml:space="preserve"> PAGEREF _Toc130981673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69B0BE54" w14:textId="77777777" w:rsidR="00902B45"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C828A70" w14:textId="1DAFB490" w:rsidR="00902B45" w:rsidRDefault="00000000">
      <w:pPr>
        <w:pStyle w:val="Abbildungsverzeichnis"/>
        <w:rPr>
          <w:rFonts w:asciiTheme="minorHAnsi" w:eastAsiaTheme="minorEastAsia" w:hAnsiTheme="minorHAnsi" w:cstheme="minorBidi"/>
          <w:b w:val="0"/>
          <w:noProof/>
          <w:szCs w:val="22"/>
          <w:lang w:val="de-DE"/>
        </w:rPr>
      </w:pPr>
      <w:hyperlink w:anchor="_Toc130981674" w:history="1">
        <w:r w:rsidR="00902B45" w:rsidRPr="00FB52F0">
          <w:rPr>
            <w:rStyle w:val="Hyperlink"/>
            <w:rFonts w:eastAsia="MS Mincho"/>
            <w:noProof/>
          </w:rPr>
          <w:t>Figure A. 1 — 'length', 'spacing', 'first_spacing' and 'last_spacing' are the terms needed to define a regular intermittent weld.</w:t>
        </w:r>
        <w:r w:rsidR="00902B45">
          <w:rPr>
            <w:noProof/>
            <w:webHidden/>
          </w:rPr>
          <w:tab/>
        </w:r>
        <w:r w:rsidR="00902B45">
          <w:rPr>
            <w:noProof/>
            <w:webHidden/>
          </w:rPr>
          <w:fldChar w:fldCharType="begin"/>
        </w:r>
        <w:r w:rsidR="00902B45">
          <w:rPr>
            <w:noProof/>
            <w:webHidden/>
          </w:rPr>
          <w:instrText xml:space="preserve"> PAGEREF _Toc130981674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7705B011" w14:textId="602C541D" w:rsidR="00902B45" w:rsidRDefault="00000000">
      <w:pPr>
        <w:pStyle w:val="Abbildungsverzeichnis"/>
        <w:rPr>
          <w:rFonts w:asciiTheme="minorHAnsi" w:eastAsiaTheme="minorEastAsia" w:hAnsiTheme="minorHAnsi" w:cstheme="minorBidi"/>
          <w:b w:val="0"/>
          <w:noProof/>
          <w:szCs w:val="22"/>
          <w:lang w:val="de-DE"/>
        </w:rPr>
      </w:pPr>
      <w:hyperlink w:anchor="_Toc130981675" w:history="1">
        <w:r w:rsidR="00902B45" w:rsidRPr="00FB52F0">
          <w:rPr>
            <w:rStyle w:val="Hyperlink"/>
            <w:rFonts w:eastAsia="MS Mincho"/>
            <w:noProof/>
          </w:rPr>
          <w:t>Figure A. 2 — A regular intermittent weld with 'n' segments and 'n-1' spacings between segments.</w:t>
        </w:r>
        <w:r w:rsidR="00902B45">
          <w:rPr>
            <w:noProof/>
            <w:webHidden/>
          </w:rPr>
          <w:tab/>
        </w:r>
        <w:r w:rsidR="00902B45">
          <w:rPr>
            <w:noProof/>
            <w:webHidden/>
          </w:rPr>
          <w:fldChar w:fldCharType="begin"/>
        </w:r>
        <w:r w:rsidR="00902B45">
          <w:rPr>
            <w:noProof/>
            <w:webHidden/>
          </w:rPr>
          <w:instrText xml:space="preserve"> PAGEREF _Toc130981675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3560DF3A" w14:textId="77777777" w:rsidR="00902B45"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0607B40" w14:textId="68C5F975" w:rsidR="00902B45" w:rsidRDefault="00000000">
      <w:pPr>
        <w:pStyle w:val="Abbildungsverzeichnis"/>
        <w:rPr>
          <w:rFonts w:asciiTheme="minorHAnsi" w:eastAsiaTheme="minorEastAsia" w:hAnsiTheme="minorHAnsi" w:cstheme="minorBidi"/>
          <w:b w:val="0"/>
          <w:noProof/>
          <w:szCs w:val="22"/>
          <w:lang w:val="de-DE"/>
        </w:rPr>
      </w:pPr>
      <w:hyperlink w:anchor="_Toc130981676" w:history="1">
        <w:r w:rsidR="00902B45" w:rsidRPr="006A60B9">
          <w:rPr>
            <w:rStyle w:val="Hyperlink"/>
            <w:rFonts w:eastAsia="MS Mincho"/>
            <w:noProof/>
          </w:rPr>
          <w:t xml:space="preserve">Figure B. 1— References in STEP file to related </w:t>
        </w:r>
        <w:r w:rsidR="00902B45" w:rsidRPr="006A60B9">
          <w:rPr>
            <w:rStyle w:val="Hyperlink"/>
            <w:rFonts w:ascii="Symbol" w:eastAsia="MS Mincho" w:hAnsi="Symbol"/>
            <w:noProof/>
          </w:rPr>
          <w:t></w:t>
        </w:r>
        <w:r w:rsidR="00902B45" w:rsidRPr="006A60B9">
          <w:rPr>
            <w:rStyle w:val="Hyperlink"/>
            <w:rFonts w:eastAsia="MS Mincho"/>
            <w:noProof/>
          </w:rPr>
          <w:t>MCF file</w:t>
        </w:r>
        <w:r w:rsidR="00902B45">
          <w:rPr>
            <w:noProof/>
            <w:webHidden/>
          </w:rPr>
          <w:tab/>
        </w:r>
        <w:r w:rsidR="00902B45">
          <w:rPr>
            <w:noProof/>
            <w:webHidden/>
          </w:rPr>
          <w:fldChar w:fldCharType="begin"/>
        </w:r>
        <w:r w:rsidR="00902B45">
          <w:rPr>
            <w:noProof/>
            <w:webHidden/>
          </w:rPr>
          <w:instrText xml:space="preserve"> PAGEREF _Toc130981676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28DBBC9" w14:textId="2BCF92D0" w:rsidR="00902B45"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81677" w:history="1">
        <w:r w:rsidR="00902B45" w:rsidRPr="0077242D">
          <w:rPr>
            <w:rStyle w:val="Hyperlink"/>
            <w:rFonts w:eastAsia="MS Mincho"/>
            <w:noProof/>
          </w:rPr>
          <w:t xml:space="preserve">Table 1 — Nested elements of element </w:t>
        </w:r>
        <w:r w:rsidR="00902B45" w:rsidRPr="0077242D">
          <w:rPr>
            <w:rStyle w:val="Hyperlink"/>
            <w:rFonts w:ascii="Courier New" w:eastAsia="MS Mincho" w:hAnsi="Courier New"/>
            <w:noProof/>
          </w:rPr>
          <w:t>&lt;xmcf/&gt;</w:t>
        </w:r>
        <w:r w:rsidR="00902B45">
          <w:rPr>
            <w:noProof/>
            <w:webHidden/>
          </w:rPr>
          <w:tab/>
        </w:r>
        <w:r w:rsidR="00902B45">
          <w:rPr>
            <w:noProof/>
            <w:webHidden/>
          </w:rPr>
          <w:fldChar w:fldCharType="begin"/>
        </w:r>
        <w:r w:rsidR="00902B45">
          <w:rPr>
            <w:noProof/>
            <w:webHidden/>
          </w:rPr>
          <w:instrText xml:space="preserve"> PAGEREF _Toc130981677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1269C026" w14:textId="1498FFBB" w:rsidR="00902B45" w:rsidRDefault="00000000">
      <w:pPr>
        <w:pStyle w:val="Abbildungsverzeichnis"/>
        <w:rPr>
          <w:rFonts w:asciiTheme="minorHAnsi" w:eastAsiaTheme="minorEastAsia" w:hAnsiTheme="minorHAnsi" w:cstheme="minorBidi"/>
          <w:b w:val="0"/>
          <w:noProof/>
          <w:szCs w:val="22"/>
          <w:lang w:val="de-DE"/>
        </w:rPr>
      </w:pPr>
      <w:hyperlink w:anchor="_Toc130981678" w:history="1">
        <w:r w:rsidR="00902B45" w:rsidRPr="0077242D">
          <w:rPr>
            <w:rStyle w:val="Hyperlink"/>
            <w:rFonts w:eastAsia="MS Mincho"/>
            <w:noProof/>
          </w:rPr>
          <w:t xml:space="preserve">Table 2 — XML-specification of </w:t>
        </w:r>
        <w:r w:rsidR="00902B45" w:rsidRPr="0077242D">
          <w:rPr>
            <w:rStyle w:val="Hyperlink"/>
            <w:rFonts w:ascii="Courier New" w:eastAsia="MS Mincho" w:hAnsi="Courier New" w:cs="Courier New"/>
            <w:noProof/>
          </w:rPr>
          <w:t>&lt;units/&gt;</w:t>
        </w:r>
        <w:r w:rsidR="00902B45">
          <w:rPr>
            <w:noProof/>
            <w:webHidden/>
          </w:rPr>
          <w:tab/>
        </w:r>
        <w:r w:rsidR="00902B45">
          <w:rPr>
            <w:noProof/>
            <w:webHidden/>
          </w:rPr>
          <w:fldChar w:fldCharType="begin"/>
        </w:r>
        <w:r w:rsidR="00902B45">
          <w:rPr>
            <w:noProof/>
            <w:webHidden/>
          </w:rPr>
          <w:instrText xml:space="preserve"> PAGEREF _Toc130981678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7DFD3923" w14:textId="6986CE5C" w:rsidR="00902B45" w:rsidRDefault="00000000">
      <w:pPr>
        <w:pStyle w:val="Abbildungsverzeichnis"/>
        <w:rPr>
          <w:rFonts w:asciiTheme="minorHAnsi" w:eastAsiaTheme="minorEastAsia" w:hAnsiTheme="minorHAnsi" w:cstheme="minorBidi"/>
          <w:b w:val="0"/>
          <w:noProof/>
          <w:szCs w:val="22"/>
          <w:lang w:val="de-DE"/>
        </w:rPr>
      </w:pPr>
      <w:hyperlink w:anchor="_Toc130981679" w:history="1">
        <w:r w:rsidR="00902B45" w:rsidRPr="0077242D">
          <w:rPr>
            <w:rStyle w:val="Hyperlink"/>
            <w:rFonts w:eastAsia="MS Mincho"/>
            <w:noProof/>
          </w:rPr>
          <w:t xml:space="preserve">Table 3  — Nested elements of the child element of </w:t>
        </w:r>
        <w:r w:rsidR="00902B45" w:rsidRPr="0077242D">
          <w:rPr>
            <w:rStyle w:val="Hyperlink"/>
            <w:rFonts w:ascii="Courier New" w:eastAsia="MS Mincho"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_Toc130981679 \h </w:instrText>
        </w:r>
        <w:r w:rsidR="00902B45">
          <w:rPr>
            <w:noProof/>
            <w:webHidden/>
          </w:rPr>
        </w:r>
        <w:r w:rsidR="00902B45">
          <w:rPr>
            <w:noProof/>
            <w:webHidden/>
          </w:rPr>
          <w:fldChar w:fldCharType="separate"/>
        </w:r>
        <w:r w:rsidR="00F558BD">
          <w:rPr>
            <w:noProof/>
            <w:webHidden/>
          </w:rPr>
          <w:t>12</w:t>
        </w:r>
        <w:r w:rsidR="00902B45">
          <w:rPr>
            <w:noProof/>
            <w:webHidden/>
          </w:rPr>
          <w:fldChar w:fldCharType="end"/>
        </w:r>
      </w:hyperlink>
    </w:p>
    <w:p w14:paraId="7685E18F" w14:textId="000855C9" w:rsidR="00902B45" w:rsidRDefault="00000000">
      <w:pPr>
        <w:pStyle w:val="Abbildungsverzeichnis"/>
        <w:rPr>
          <w:rFonts w:asciiTheme="minorHAnsi" w:eastAsiaTheme="minorEastAsia" w:hAnsiTheme="minorHAnsi" w:cstheme="minorBidi"/>
          <w:b w:val="0"/>
          <w:noProof/>
          <w:szCs w:val="22"/>
          <w:lang w:val="de-DE"/>
        </w:rPr>
      </w:pPr>
      <w:hyperlink w:anchor="_Toc130981680" w:history="1">
        <w:r w:rsidR="00902B45" w:rsidRPr="0077242D">
          <w:rPr>
            <w:rStyle w:val="Hyperlink"/>
            <w:rFonts w:eastAsia="MS Mincho"/>
            <w:noProof/>
          </w:rPr>
          <w:t xml:space="preserve">Table 4  — Attributes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_Toc130981680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092B0FE2" w14:textId="6BEF6EC6" w:rsidR="00902B45" w:rsidRDefault="00000000">
      <w:pPr>
        <w:pStyle w:val="Abbildungsverzeichnis"/>
        <w:rPr>
          <w:rFonts w:asciiTheme="minorHAnsi" w:eastAsiaTheme="minorEastAsia" w:hAnsiTheme="minorHAnsi" w:cstheme="minorBidi"/>
          <w:b w:val="0"/>
          <w:noProof/>
          <w:szCs w:val="22"/>
          <w:lang w:val="de-DE"/>
        </w:rPr>
      </w:pPr>
      <w:hyperlink w:anchor="_Toc130981681" w:history="1">
        <w:r w:rsidR="00902B45" w:rsidRPr="0077242D">
          <w:rPr>
            <w:rStyle w:val="Hyperlink"/>
            <w:rFonts w:eastAsia="MS Mincho"/>
            <w:noProof/>
          </w:rPr>
          <w:t xml:space="preserve">Table 5 — Nested elements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_Toc130981681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540CF7FD" w14:textId="63FD47B8" w:rsidR="00902B45" w:rsidRDefault="00000000">
      <w:pPr>
        <w:pStyle w:val="Abbildungsverzeichnis"/>
        <w:rPr>
          <w:rFonts w:asciiTheme="minorHAnsi" w:eastAsiaTheme="minorEastAsia" w:hAnsiTheme="minorHAnsi" w:cstheme="minorBidi"/>
          <w:b w:val="0"/>
          <w:noProof/>
          <w:szCs w:val="22"/>
          <w:lang w:val="de-DE"/>
        </w:rPr>
      </w:pPr>
      <w:hyperlink w:anchor="_Toc130981682" w:history="1">
        <w:r w:rsidR="00902B45" w:rsidRPr="0077242D">
          <w:rPr>
            <w:rStyle w:val="Hyperlink"/>
            <w:rFonts w:eastAsia="MS Mincho"/>
            <w:noProof/>
          </w:rPr>
          <w:t xml:space="preserve">Table 6 — Nested elements of </w:t>
        </w:r>
        <w:r w:rsidR="00902B45" w:rsidRPr="0077242D">
          <w:rPr>
            <w:rStyle w:val="Hyperlink"/>
            <w:rFonts w:ascii="Courier New" w:eastAsia="MS Mincho" w:hAnsi="Courier New" w:cs="Courier New"/>
            <w:noProof/>
          </w:rPr>
          <w:t>&lt;connected_to/&gt;</w:t>
        </w:r>
        <w:r w:rsidR="00902B45">
          <w:rPr>
            <w:noProof/>
            <w:webHidden/>
          </w:rPr>
          <w:tab/>
        </w:r>
        <w:r w:rsidR="00902B45">
          <w:rPr>
            <w:noProof/>
            <w:webHidden/>
          </w:rPr>
          <w:fldChar w:fldCharType="begin"/>
        </w:r>
        <w:r w:rsidR="00902B45">
          <w:rPr>
            <w:noProof/>
            <w:webHidden/>
          </w:rPr>
          <w:instrText xml:space="preserve"> PAGEREF _Toc130981682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1092892B" w14:textId="722B9A7A" w:rsidR="00902B45" w:rsidRDefault="00000000">
      <w:pPr>
        <w:pStyle w:val="Abbildungsverzeichnis"/>
        <w:rPr>
          <w:rFonts w:asciiTheme="minorHAnsi" w:eastAsiaTheme="minorEastAsia" w:hAnsiTheme="minorHAnsi" w:cstheme="minorBidi"/>
          <w:b w:val="0"/>
          <w:noProof/>
          <w:szCs w:val="22"/>
          <w:lang w:val="de-DE"/>
        </w:rPr>
      </w:pPr>
      <w:hyperlink w:anchor="_Toc130981683" w:history="1">
        <w:r w:rsidR="00902B45" w:rsidRPr="0077242D">
          <w:rPr>
            <w:rStyle w:val="Hyperlink"/>
            <w:rFonts w:eastAsia="MS Mincho"/>
            <w:noProof/>
          </w:rPr>
          <w:t xml:space="preserve">Table 7  —  Attributes of element </w:t>
        </w:r>
        <w:r w:rsidR="00902B45" w:rsidRPr="0077242D">
          <w:rPr>
            <w:rStyle w:val="Hyperlink"/>
            <w:rFonts w:ascii="Courier New" w:eastAsia="MS Mincho" w:hAnsi="Courier New"/>
            <w:noProof/>
          </w:rPr>
          <w:t>&lt;part/&gt;</w:t>
        </w:r>
        <w:r w:rsidR="00902B45">
          <w:rPr>
            <w:noProof/>
            <w:webHidden/>
          </w:rPr>
          <w:tab/>
        </w:r>
        <w:r w:rsidR="00902B45">
          <w:rPr>
            <w:noProof/>
            <w:webHidden/>
          </w:rPr>
          <w:fldChar w:fldCharType="begin"/>
        </w:r>
        <w:r w:rsidR="00902B45">
          <w:rPr>
            <w:noProof/>
            <w:webHidden/>
          </w:rPr>
          <w:instrText xml:space="preserve"> PAGEREF _Toc130981683 \h </w:instrText>
        </w:r>
        <w:r w:rsidR="00902B45">
          <w:rPr>
            <w:noProof/>
            <w:webHidden/>
          </w:rPr>
        </w:r>
        <w:r w:rsidR="00902B45">
          <w:rPr>
            <w:noProof/>
            <w:webHidden/>
          </w:rPr>
          <w:fldChar w:fldCharType="separate"/>
        </w:r>
        <w:r w:rsidR="00F558BD">
          <w:rPr>
            <w:noProof/>
            <w:webHidden/>
          </w:rPr>
          <w:t>15</w:t>
        </w:r>
        <w:r w:rsidR="00902B45">
          <w:rPr>
            <w:noProof/>
            <w:webHidden/>
          </w:rPr>
          <w:fldChar w:fldCharType="end"/>
        </w:r>
      </w:hyperlink>
    </w:p>
    <w:p w14:paraId="60A4EB72" w14:textId="50958C78" w:rsidR="00902B45" w:rsidRDefault="00000000">
      <w:pPr>
        <w:pStyle w:val="Abbildungsverzeichnis"/>
        <w:rPr>
          <w:rFonts w:asciiTheme="minorHAnsi" w:eastAsiaTheme="minorEastAsia" w:hAnsiTheme="minorHAnsi" w:cstheme="minorBidi"/>
          <w:b w:val="0"/>
          <w:noProof/>
          <w:szCs w:val="22"/>
          <w:lang w:val="de-DE"/>
        </w:rPr>
      </w:pPr>
      <w:hyperlink w:anchor="_Toc130981684" w:history="1">
        <w:r w:rsidR="00902B45" w:rsidRPr="0077242D">
          <w:rPr>
            <w:rStyle w:val="Hyperlink"/>
            <w:rFonts w:eastAsia="MS Mincho"/>
            <w:noProof/>
          </w:rPr>
          <w:t xml:space="preserve">Table 8  —   Attributes of element </w:t>
        </w:r>
        <w:r w:rsidR="00902B45" w:rsidRPr="0077242D">
          <w:rPr>
            <w:rStyle w:val="Hyperlink"/>
            <w:rFonts w:ascii="Courier New" w:eastAsia="MS Mincho" w:hAnsi="Courier New" w:cs="Courier New"/>
            <w:noProof/>
          </w:rPr>
          <w:t>&lt;assy/&gt;</w:t>
        </w:r>
        <w:r w:rsidR="00902B45">
          <w:rPr>
            <w:noProof/>
            <w:webHidden/>
          </w:rPr>
          <w:tab/>
        </w:r>
        <w:r w:rsidR="00902B45">
          <w:rPr>
            <w:noProof/>
            <w:webHidden/>
          </w:rPr>
          <w:fldChar w:fldCharType="begin"/>
        </w:r>
        <w:r w:rsidR="00902B45">
          <w:rPr>
            <w:noProof/>
            <w:webHidden/>
          </w:rPr>
          <w:instrText xml:space="preserve"> PAGEREF _Toc130981684 \h </w:instrText>
        </w:r>
        <w:r w:rsidR="00902B45">
          <w:rPr>
            <w:noProof/>
            <w:webHidden/>
          </w:rPr>
        </w:r>
        <w:r w:rsidR="00902B45">
          <w:rPr>
            <w:noProof/>
            <w:webHidden/>
          </w:rPr>
          <w:fldChar w:fldCharType="separate"/>
        </w:r>
        <w:r w:rsidR="00F558BD">
          <w:rPr>
            <w:noProof/>
            <w:webHidden/>
          </w:rPr>
          <w:t>16</w:t>
        </w:r>
        <w:r w:rsidR="00902B45">
          <w:rPr>
            <w:noProof/>
            <w:webHidden/>
          </w:rPr>
          <w:fldChar w:fldCharType="end"/>
        </w:r>
      </w:hyperlink>
    </w:p>
    <w:p w14:paraId="31E9506D" w14:textId="2C50CE81" w:rsidR="00902B45" w:rsidRDefault="00000000">
      <w:pPr>
        <w:pStyle w:val="Abbildungsverzeichnis"/>
        <w:rPr>
          <w:rFonts w:asciiTheme="minorHAnsi" w:eastAsiaTheme="minorEastAsia" w:hAnsiTheme="minorHAnsi" w:cstheme="minorBidi"/>
          <w:b w:val="0"/>
          <w:noProof/>
          <w:szCs w:val="22"/>
          <w:lang w:val="de-DE"/>
        </w:rPr>
      </w:pPr>
      <w:hyperlink w:anchor="_Toc130981685" w:history="1">
        <w:r w:rsidR="00902B45" w:rsidRPr="0077242D">
          <w:rPr>
            <w:rStyle w:val="Hyperlink"/>
            <w:rFonts w:eastAsia="MS Mincho"/>
            <w:noProof/>
          </w:rPr>
          <w:t xml:space="preserve">Table 9   —   Nested elements of </w:t>
        </w:r>
        <w:r w:rsidR="00902B45" w:rsidRPr="0077242D">
          <w:rPr>
            <w:rStyle w:val="Hyperlink"/>
            <w:rFonts w:ascii="Courier New" w:eastAsia="MS Mincho" w:hAnsi="Courier New" w:cs="Courier New"/>
            <w:noProof/>
          </w:rPr>
          <w:t>&lt;stacking/&gt;</w:t>
        </w:r>
        <w:r w:rsidR="00902B45">
          <w:rPr>
            <w:noProof/>
            <w:webHidden/>
          </w:rPr>
          <w:tab/>
        </w:r>
        <w:r w:rsidR="00902B45">
          <w:rPr>
            <w:noProof/>
            <w:webHidden/>
          </w:rPr>
          <w:fldChar w:fldCharType="begin"/>
        </w:r>
        <w:r w:rsidR="00902B45">
          <w:rPr>
            <w:noProof/>
            <w:webHidden/>
          </w:rPr>
          <w:instrText xml:space="preserve"> PAGEREF _Toc130981685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5EBF4188" w14:textId="600F37C3" w:rsidR="00902B45" w:rsidRDefault="00000000">
      <w:pPr>
        <w:pStyle w:val="Abbildungsverzeichnis"/>
        <w:rPr>
          <w:rFonts w:asciiTheme="minorHAnsi" w:eastAsiaTheme="minorEastAsia" w:hAnsiTheme="minorHAnsi" w:cstheme="minorBidi"/>
          <w:b w:val="0"/>
          <w:noProof/>
          <w:szCs w:val="22"/>
          <w:lang w:val="de-DE"/>
        </w:rPr>
      </w:pPr>
      <w:hyperlink w:anchor="_Toc130981686" w:history="1">
        <w:r w:rsidR="00902B45" w:rsidRPr="0077242D">
          <w:rPr>
            <w:rStyle w:val="Hyperlink"/>
            <w:rFonts w:eastAsia="MS Mincho"/>
            <w:noProof/>
          </w:rPr>
          <w:t>Table 10  —   Attributes of &lt;stacking&gt;</w:t>
        </w:r>
        <w:r w:rsidR="00902B45">
          <w:rPr>
            <w:noProof/>
            <w:webHidden/>
          </w:rPr>
          <w:tab/>
        </w:r>
        <w:r w:rsidR="00902B45">
          <w:rPr>
            <w:noProof/>
            <w:webHidden/>
          </w:rPr>
          <w:fldChar w:fldCharType="begin"/>
        </w:r>
        <w:r w:rsidR="00902B45">
          <w:rPr>
            <w:noProof/>
            <w:webHidden/>
          </w:rPr>
          <w:instrText xml:space="preserve"> PAGEREF _Toc130981686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6A41F9BC" w14:textId="6B911C63" w:rsidR="00902B45" w:rsidRDefault="00000000">
      <w:pPr>
        <w:pStyle w:val="Abbildungsverzeichnis"/>
        <w:rPr>
          <w:rFonts w:asciiTheme="minorHAnsi" w:eastAsiaTheme="minorEastAsia" w:hAnsiTheme="minorHAnsi" w:cstheme="minorBidi"/>
          <w:b w:val="0"/>
          <w:noProof/>
          <w:szCs w:val="22"/>
          <w:lang w:val="de-DE"/>
        </w:rPr>
      </w:pPr>
      <w:hyperlink w:anchor="_Toc130981687" w:history="1">
        <w:r w:rsidR="00902B45" w:rsidRPr="0077242D">
          <w:rPr>
            <w:rStyle w:val="Hyperlink"/>
            <w:rFonts w:eastAsia="MS Mincho"/>
            <w:noProof/>
          </w:rPr>
          <w:t>Table 11 —   Attributes of &lt;level&gt;</w:t>
        </w:r>
        <w:r w:rsidR="00902B45">
          <w:rPr>
            <w:noProof/>
            <w:webHidden/>
          </w:rPr>
          <w:tab/>
        </w:r>
        <w:r w:rsidR="00902B45">
          <w:rPr>
            <w:noProof/>
            <w:webHidden/>
          </w:rPr>
          <w:fldChar w:fldCharType="begin"/>
        </w:r>
        <w:r w:rsidR="00902B45">
          <w:rPr>
            <w:noProof/>
            <w:webHidden/>
          </w:rPr>
          <w:instrText xml:space="preserve"> PAGEREF _Toc130981687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0016A0C1" w14:textId="0BC39485" w:rsidR="00902B45" w:rsidRDefault="00000000">
      <w:pPr>
        <w:pStyle w:val="Abbildungsverzeichnis"/>
        <w:rPr>
          <w:rFonts w:asciiTheme="minorHAnsi" w:eastAsiaTheme="minorEastAsia" w:hAnsiTheme="minorHAnsi" w:cstheme="minorBidi"/>
          <w:b w:val="0"/>
          <w:noProof/>
          <w:szCs w:val="22"/>
          <w:lang w:val="de-DE"/>
        </w:rPr>
      </w:pPr>
      <w:hyperlink w:anchor="_Toc130981688" w:history="1">
        <w:r w:rsidR="00902B45" w:rsidRPr="0077242D">
          <w:rPr>
            <w:rStyle w:val="Hyperlink"/>
            <w:rFonts w:eastAsia="MS Mincho"/>
            <w:noProof/>
          </w:rPr>
          <w:t xml:space="preserve">Table 12 — Nested elements of element </w:t>
        </w:r>
        <w:r w:rsidR="00902B45" w:rsidRPr="0077242D">
          <w:rPr>
            <w:rStyle w:val="Hyperlink"/>
            <w:rFonts w:ascii="Courier New" w:eastAsia="MS Mincho" w:hAnsi="Courier New" w:cs="Courier New"/>
            <w:noProof/>
          </w:rPr>
          <w:t>&lt;contact_list/&gt;</w:t>
        </w:r>
        <w:r w:rsidR="00902B45">
          <w:rPr>
            <w:noProof/>
            <w:webHidden/>
          </w:rPr>
          <w:tab/>
        </w:r>
        <w:r w:rsidR="00902B45">
          <w:rPr>
            <w:noProof/>
            <w:webHidden/>
          </w:rPr>
          <w:fldChar w:fldCharType="begin"/>
        </w:r>
        <w:r w:rsidR="00902B45">
          <w:rPr>
            <w:noProof/>
            <w:webHidden/>
          </w:rPr>
          <w:instrText xml:space="preserve"> PAGEREF _Toc130981688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7F21BE76" w14:textId="59ED17DC" w:rsidR="00902B45" w:rsidRDefault="00000000">
      <w:pPr>
        <w:pStyle w:val="Abbildungsverzeichnis"/>
        <w:rPr>
          <w:rFonts w:asciiTheme="minorHAnsi" w:eastAsiaTheme="minorEastAsia" w:hAnsiTheme="minorHAnsi" w:cstheme="minorBidi"/>
          <w:b w:val="0"/>
          <w:noProof/>
          <w:szCs w:val="22"/>
          <w:lang w:val="de-DE"/>
        </w:rPr>
      </w:pPr>
      <w:hyperlink w:anchor="_Toc130981689" w:history="1">
        <w:r w:rsidR="00902B45" w:rsidRPr="0077242D">
          <w:rPr>
            <w:rStyle w:val="Hyperlink"/>
            <w:rFonts w:eastAsia="MS Mincho"/>
            <w:noProof/>
          </w:rPr>
          <w:t xml:space="preserve">Table 13 — Nested elements of element </w:t>
        </w:r>
        <w:r w:rsidR="00902B45" w:rsidRPr="0077242D">
          <w:rPr>
            <w:rStyle w:val="Hyperlink"/>
            <w:rFonts w:ascii="Courier New" w:eastAsia="MS Mincho" w:hAnsi="Courier New" w:cs="Courier New"/>
            <w:noProof/>
          </w:rPr>
          <w:t>&lt;contact/&gt;</w:t>
        </w:r>
        <w:r w:rsidR="00902B45">
          <w:rPr>
            <w:noProof/>
            <w:webHidden/>
          </w:rPr>
          <w:tab/>
        </w:r>
        <w:r w:rsidR="00902B45">
          <w:rPr>
            <w:noProof/>
            <w:webHidden/>
          </w:rPr>
          <w:fldChar w:fldCharType="begin"/>
        </w:r>
        <w:r w:rsidR="00902B45">
          <w:rPr>
            <w:noProof/>
            <w:webHidden/>
          </w:rPr>
          <w:instrText xml:space="preserve"> PAGEREF _Toc130981689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4C94B778" w14:textId="14FCF1C4" w:rsidR="00902B45" w:rsidRDefault="00000000">
      <w:pPr>
        <w:pStyle w:val="Abbildungsverzeichnis"/>
        <w:rPr>
          <w:rFonts w:asciiTheme="minorHAnsi" w:eastAsiaTheme="minorEastAsia" w:hAnsiTheme="minorHAnsi" w:cstheme="minorBidi"/>
          <w:b w:val="0"/>
          <w:noProof/>
          <w:szCs w:val="22"/>
          <w:lang w:val="de-DE"/>
        </w:rPr>
      </w:pPr>
      <w:hyperlink w:anchor="_Toc130981690" w:history="1">
        <w:r w:rsidR="00902B45" w:rsidRPr="0077242D">
          <w:rPr>
            <w:rStyle w:val="Hyperlink"/>
            <w:rFonts w:eastAsia="MS Mincho"/>
            <w:noProof/>
          </w:rPr>
          <w:t xml:space="preserve">Table 14 — Attributes of element </w:t>
        </w:r>
        <w:r w:rsidR="00902B45" w:rsidRPr="0077242D">
          <w:rPr>
            <w:rStyle w:val="Hyperlink"/>
            <w:rFonts w:ascii="Courier New" w:eastAsia="MS Mincho" w:hAnsi="Courier New" w:cs="Courier New"/>
            <w:noProof/>
          </w:rPr>
          <w:t>&lt;partner/&gt;</w:t>
        </w:r>
        <w:r w:rsidR="00902B45">
          <w:rPr>
            <w:noProof/>
            <w:webHidden/>
          </w:rPr>
          <w:tab/>
        </w:r>
        <w:r w:rsidR="00902B45">
          <w:rPr>
            <w:noProof/>
            <w:webHidden/>
          </w:rPr>
          <w:fldChar w:fldCharType="begin"/>
        </w:r>
        <w:r w:rsidR="00902B45">
          <w:rPr>
            <w:noProof/>
            <w:webHidden/>
          </w:rPr>
          <w:instrText xml:space="preserve"> PAGEREF _Toc130981690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004F4ECA" w14:textId="419011A4" w:rsidR="00902B45" w:rsidRDefault="00000000">
      <w:pPr>
        <w:pStyle w:val="Abbildungsverzeichnis"/>
        <w:rPr>
          <w:rFonts w:asciiTheme="minorHAnsi" w:eastAsiaTheme="minorEastAsia" w:hAnsiTheme="minorHAnsi" w:cstheme="minorBidi"/>
          <w:b w:val="0"/>
          <w:noProof/>
          <w:szCs w:val="22"/>
          <w:lang w:val="de-DE"/>
        </w:rPr>
      </w:pPr>
      <w:hyperlink w:anchor="_Toc130981691" w:history="1">
        <w:r w:rsidR="00902B45" w:rsidRPr="0077242D">
          <w:rPr>
            <w:rStyle w:val="Hyperlink"/>
            <w:rFonts w:eastAsia="MS Mincho"/>
            <w:noProof/>
          </w:rPr>
          <w:t xml:space="preserve">Table 15 — Attributes of element </w:t>
        </w:r>
        <w:r w:rsidR="00902B45" w:rsidRPr="0077242D">
          <w:rPr>
            <w:rStyle w:val="Hyperlink"/>
            <w:rFonts w:ascii="Courier New" w:eastAsia="MS Mincho" w:hAnsi="Courier New" w:cs="Courier New"/>
            <w:noProof/>
          </w:rPr>
          <w:t>&lt;coefficients/&gt;</w:t>
        </w:r>
        <w:r w:rsidR="00902B45">
          <w:rPr>
            <w:noProof/>
            <w:webHidden/>
          </w:rPr>
          <w:tab/>
        </w:r>
        <w:r w:rsidR="00902B45">
          <w:rPr>
            <w:noProof/>
            <w:webHidden/>
          </w:rPr>
          <w:fldChar w:fldCharType="begin"/>
        </w:r>
        <w:r w:rsidR="00902B45">
          <w:rPr>
            <w:noProof/>
            <w:webHidden/>
          </w:rPr>
          <w:instrText xml:space="preserve"> PAGEREF _Toc130981691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7D8E46D6" w14:textId="08BF2CE1" w:rsidR="00902B45" w:rsidRDefault="00000000">
      <w:pPr>
        <w:pStyle w:val="Abbildungsverzeichnis"/>
        <w:rPr>
          <w:rFonts w:asciiTheme="minorHAnsi" w:eastAsiaTheme="minorEastAsia" w:hAnsiTheme="minorHAnsi" w:cstheme="minorBidi"/>
          <w:b w:val="0"/>
          <w:noProof/>
          <w:szCs w:val="22"/>
          <w:lang w:val="de-DE"/>
        </w:rPr>
      </w:pPr>
      <w:hyperlink w:anchor="_Toc130981692" w:history="1">
        <w:r w:rsidR="00902B45" w:rsidRPr="0077242D">
          <w:rPr>
            <w:rStyle w:val="Hyperlink"/>
            <w:rFonts w:eastAsia="MS Mincho"/>
            <w:noProof/>
          </w:rPr>
          <w:t xml:space="preserve">Table 16 — Nested elements of element </w:t>
        </w:r>
        <w:r w:rsidR="00902B45" w:rsidRPr="0077242D">
          <w:rPr>
            <w:rStyle w:val="Hyperlink"/>
            <w:rFonts w:ascii="Courier New" w:eastAsia="MS Mincho" w:hAnsi="Courier New" w:cs="Courier New"/>
            <w:noProof/>
          </w:rPr>
          <w:t>&lt;connection_list/&gt;</w:t>
        </w:r>
        <w:r w:rsidR="00902B45">
          <w:rPr>
            <w:noProof/>
            <w:webHidden/>
          </w:rPr>
          <w:tab/>
        </w:r>
        <w:r w:rsidR="00902B45">
          <w:rPr>
            <w:noProof/>
            <w:webHidden/>
          </w:rPr>
          <w:fldChar w:fldCharType="begin"/>
        </w:r>
        <w:r w:rsidR="00902B45">
          <w:rPr>
            <w:noProof/>
            <w:webHidden/>
          </w:rPr>
          <w:instrText xml:space="preserve"> PAGEREF _Toc130981692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6408D6F" w14:textId="33838500" w:rsidR="00902B45" w:rsidRDefault="00000000">
      <w:pPr>
        <w:pStyle w:val="Abbildungsverzeichnis"/>
        <w:rPr>
          <w:rFonts w:asciiTheme="minorHAnsi" w:eastAsiaTheme="minorEastAsia" w:hAnsiTheme="minorHAnsi" w:cstheme="minorBidi"/>
          <w:b w:val="0"/>
          <w:noProof/>
          <w:szCs w:val="22"/>
          <w:lang w:val="de-DE"/>
        </w:rPr>
      </w:pPr>
      <w:hyperlink w:anchor="_Toc130981693" w:history="1">
        <w:r w:rsidR="00902B45" w:rsidRPr="0077242D">
          <w:rPr>
            <w:rStyle w:val="Hyperlink"/>
            <w:rFonts w:eastAsia="MS Mincho"/>
            <w:noProof/>
          </w:rPr>
          <w:t xml:space="preserve">Table 17 — Nested elements of element </w:t>
        </w:r>
        <w:r w:rsidR="00902B45" w:rsidRPr="0077242D">
          <w:rPr>
            <w:rStyle w:val="Hyperlink"/>
            <w:rFonts w:ascii="Courier New" w:eastAsia="MS Mincho" w:hAnsi="Courier New" w:cs="Courier New"/>
            <w:noProof/>
          </w:rPr>
          <w:t>&lt;custom_attributes_list/&gt;</w:t>
        </w:r>
        <w:r w:rsidR="00902B45">
          <w:rPr>
            <w:noProof/>
            <w:webHidden/>
          </w:rPr>
          <w:tab/>
        </w:r>
        <w:r w:rsidR="00902B45">
          <w:rPr>
            <w:noProof/>
            <w:webHidden/>
          </w:rPr>
          <w:fldChar w:fldCharType="begin"/>
        </w:r>
        <w:r w:rsidR="00902B45">
          <w:rPr>
            <w:noProof/>
            <w:webHidden/>
          </w:rPr>
          <w:instrText xml:space="preserve"> PAGEREF _Toc130981693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057EAFC6" w14:textId="1B1B2775" w:rsidR="00902B45" w:rsidRDefault="00000000">
      <w:pPr>
        <w:pStyle w:val="Abbildungsverzeichnis"/>
        <w:rPr>
          <w:rFonts w:asciiTheme="minorHAnsi" w:eastAsiaTheme="minorEastAsia" w:hAnsiTheme="minorHAnsi" w:cstheme="minorBidi"/>
          <w:b w:val="0"/>
          <w:noProof/>
          <w:szCs w:val="22"/>
          <w:lang w:val="de-DE"/>
        </w:rPr>
      </w:pPr>
      <w:hyperlink w:anchor="_Toc130981694" w:history="1">
        <w:r w:rsidR="00902B45" w:rsidRPr="0077242D">
          <w:rPr>
            <w:rStyle w:val="Hyperlink"/>
            <w:rFonts w:eastAsia="MS Mincho"/>
            <w:noProof/>
          </w:rPr>
          <w:t xml:space="preserve">Table 18 — Attributes of </w:t>
        </w:r>
        <w:r w:rsidR="00902B45" w:rsidRPr="0077242D">
          <w:rPr>
            <w:rStyle w:val="Hyperlink"/>
            <w:rFonts w:ascii="Courier New" w:eastAsia="MS Mincho" w:hAnsi="Courier New"/>
            <w:noProof/>
          </w:rPr>
          <w:t>&lt;custom_attributes/&gt;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_Toc130981694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6829E73D" w14:textId="5EE9FE68" w:rsidR="00902B45" w:rsidRDefault="00000000">
      <w:pPr>
        <w:pStyle w:val="Abbildungsverzeichnis"/>
        <w:rPr>
          <w:rFonts w:asciiTheme="minorHAnsi" w:eastAsiaTheme="minorEastAsia" w:hAnsiTheme="minorHAnsi" w:cstheme="minorBidi"/>
          <w:b w:val="0"/>
          <w:noProof/>
          <w:szCs w:val="22"/>
          <w:lang w:val="de-DE"/>
        </w:rPr>
      </w:pPr>
      <w:hyperlink w:anchor="_Toc130981695" w:history="1">
        <w:r w:rsidR="00902B45" w:rsidRPr="0077242D">
          <w:rPr>
            <w:rStyle w:val="Hyperlink"/>
            <w:rFonts w:eastAsia="MS Mincho"/>
            <w:noProof/>
          </w:rPr>
          <w:t xml:space="preserve">Table 19 — Nested elements of element </w:t>
        </w:r>
        <w:r w:rsidR="00902B45" w:rsidRPr="0077242D">
          <w:rPr>
            <w:rStyle w:val="Hyperlink"/>
            <w:rFonts w:ascii="Courier New" w:eastAsia="MS Mincho" w:hAnsi="Courier New" w:cs="Courier New"/>
            <w:noProof/>
          </w:rPr>
          <w:t>&lt;custom_attributes/&gt;</w:t>
        </w:r>
        <w:r w:rsidR="00902B45">
          <w:rPr>
            <w:noProof/>
            <w:webHidden/>
          </w:rPr>
          <w:tab/>
        </w:r>
        <w:r w:rsidR="00902B45">
          <w:rPr>
            <w:noProof/>
            <w:webHidden/>
          </w:rPr>
          <w:fldChar w:fldCharType="begin"/>
        </w:r>
        <w:r w:rsidR="00902B45">
          <w:rPr>
            <w:noProof/>
            <w:webHidden/>
          </w:rPr>
          <w:instrText xml:space="preserve"> PAGEREF _Toc130981695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2A9904B9" w14:textId="76CF53CF" w:rsidR="00902B45" w:rsidRDefault="00000000">
      <w:pPr>
        <w:pStyle w:val="Abbildungsverzeichnis"/>
        <w:rPr>
          <w:rFonts w:asciiTheme="minorHAnsi" w:eastAsiaTheme="minorEastAsia" w:hAnsiTheme="minorHAnsi" w:cstheme="minorBidi"/>
          <w:b w:val="0"/>
          <w:noProof/>
          <w:szCs w:val="22"/>
          <w:lang w:val="de-DE"/>
        </w:rPr>
      </w:pPr>
      <w:hyperlink w:anchor="_Toc130981696" w:history="1">
        <w:r w:rsidR="00902B45" w:rsidRPr="0077242D">
          <w:rPr>
            <w:rStyle w:val="Hyperlink"/>
            <w:rFonts w:eastAsia="MS Mincho"/>
            <w:noProof/>
          </w:rPr>
          <w:t xml:space="preserve">Table 20 — Attributes of </w:t>
        </w:r>
        <w:r w:rsidR="00902B45" w:rsidRPr="0077242D">
          <w:rPr>
            <w:rStyle w:val="Hyperlink"/>
            <w:rFonts w:ascii="Courier New" w:eastAsia="MS Mincho" w:hAnsi="Courier New" w:cs="Courier New"/>
            <w:noProof/>
          </w:rPr>
          <w:t>&lt;string/&gt;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_Toc130981696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4B5706D2" w14:textId="46241CFB" w:rsidR="00902B45" w:rsidRDefault="00000000">
      <w:pPr>
        <w:pStyle w:val="Abbildungsverzeichnis"/>
        <w:rPr>
          <w:rFonts w:asciiTheme="minorHAnsi" w:eastAsiaTheme="minorEastAsia" w:hAnsiTheme="minorHAnsi" w:cstheme="minorBidi"/>
          <w:b w:val="0"/>
          <w:noProof/>
          <w:szCs w:val="22"/>
          <w:lang w:val="de-DE"/>
        </w:rPr>
      </w:pPr>
      <w:hyperlink w:anchor="_Toc130981697" w:history="1">
        <w:r w:rsidR="00902B45" w:rsidRPr="0077242D">
          <w:rPr>
            <w:rStyle w:val="Hyperlink"/>
            <w:rFonts w:eastAsia="MS Mincho"/>
            <w:noProof/>
          </w:rPr>
          <w:t xml:space="preserve">Table 21 — Attributes of </w:t>
        </w:r>
        <w:r w:rsidR="00902B45" w:rsidRPr="0077242D">
          <w:rPr>
            <w:rStyle w:val="Hyperlink"/>
            <w:rFonts w:ascii="Courier New" w:eastAsia="MS Mincho" w:hAnsi="Courier New" w:cs="Courier New"/>
            <w:noProof/>
          </w:rPr>
          <w:t>&lt;real/&gt;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_Toc130981697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64AD896B" w14:textId="16BFE9A0" w:rsidR="00902B45" w:rsidRDefault="00000000">
      <w:pPr>
        <w:pStyle w:val="Abbildungsverzeichnis"/>
        <w:rPr>
          <w:rFonts w:asciiTheme="minorHAnsi" w:eastAsiaTheme="minorEastAsia" w:hAnsiTheme="minorHAnsi" w:cstheme="minorBidi"/>
          <w:b w:val="0"/>
          <w:noProof/>
          <w:szCs w:val="22"/>
          <w:lang w:val="de-DE"/>
        </w:rPr>
      </w:pPr>
      <w:hyperlink w:anchor="_Toc130981698" w:history="1">
        <w:r w:rsidR="00902B45" w:rsidRPr="0077242D">
          <w:rPr>
            <w:rStyle w:val="Hyperlink"/>
            <w:rFonts w:eastAsia="MS Mincho"/>
            <w:noProof/>
          </w:rPr>
          <w:t xml:space="preserve">Table 22 — Attributes of </w:t>
        </w:r>
        <w:r w:rsidR="00902B45" w:rsidRPr="0077242D">
          <w:rPr>
            <w:rStyle w:val="Hyperlink"/>
            <w:rFonts w:ascii="Courier New" w:eastAsia="MS Mincho" w:hAnsi="Courier New" w:cs="Courier New"/>
            <w:noProof/>
          </w:rPr>
          <w:t>&lt;integer/&gt;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_Toc130981698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07DB39F" w14:textId="4D25209D" w:rsidR="00902B45" w:rsidRDefault="00000000">
      <w:pPr>
        <w:pStyle w:val="Abbildungsverzeichnis"/>
        <w:rPr>
          <w:rFonts w:asciiTheme="minorHAnsi" w:eastAsiaTheme="minorEastAsia" w:hAnsiTheme="minorHAnsi" w:cstheme="minorBidi"/>
          <w:b w:val="0"/>
          <w:noProof/>
          <w:szCs w:val="22"/>
          <w:lang w:val="de-DE"/>
        </w:rPr>
      </w:pPr>
      <w:hyperlink w:anchor="_Toc130981699" w:history="1">
        <w:r w:rsidR="00902B45" w:rsidRPr="0077242D">
          <w:rPr>
            <w:rStyle w:val="Hyperlink"/>
            <w:rFonts w:eastAsia="MS Mincho"/>
            <w:noProof/>
          </w:rPr>
          <w:t xml:space="preserve">Table 23 — Attributes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_Toc130981699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2160CE3A" w14:textId="3B738021" w:rsidR="00902B45" w:rsidRDefault="00000000">
      <w:pPr>
        <w:pStyle w:val="Abbildungsverzeichnis"/>
        <w:rPr>
          <w:rFonts w:asciiTheme="minorHAnsi" w:eastAsiaTheme="minorEastAsia" w:hAnsiTheme="minorHAnsi" w:cstheme="minorBidi"/>
          <w:b w:val="0"/>
          <w:noProof/>
          <w:szCs w:val="22"/>
          <w:lang w:val="de-DE"/>
        </w:rPr>
      </w:pPr>
      <w:hyperlink w:anchor="_Toc130981700" w:history="1">
        <w:r w:rsidR="00902B45" w:rsidRPr="0077242D">
          <w:rPr>
            <w:rStyle w:val="Hyperlink"/>
            <w:rFonts w:eastAsia="MS Mincho"/>
            <w:noProof/>
          </w:rPr>
          <w:t xml:space="preserve">Table 24 — Nested elements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_Toc130981700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19D45D77" w14:textId="07DDD6BA" w:rsidR="00902B45" w:rsidRDefault="00000000">
      <w:pPr>
        <w:pStyle w:val="Abbildungsverzeichnis"/>
        <w:rPr>
          <w:rFonts w:asciiTheme="minorHAnsi" w:eastAsiaTheme="minorEastAsia" w:hAnsiTheme="minorHAnsi" w:cstheme="minorBidi"/>
          <w:b w:val="0"/>
          <w:noProof/>
          <w:szCs w:val="22"/>
          <w:lang w:val="de-DE"/>
        </w:rPr>
      </w:pPr>
      <w:hyperlink w:anchor="_Toc130981701" w:history="1">
        <w:r w:rsidR="00902B45" w:rsidRPr="0077242D">
          <w:rPr>
            <w:rStyle w:val="Hyperlink"/>
            <w:rFonts w:eastAsia="MS Mincho"/>
            <w:noProof/>
          </w:rPr>
          <w:t xml:space="preserve">Table 25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string_list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_Toc130981701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03126245" w14:textId="1BE8D51F" w:rsidR="00902B45" w:rsidRDefault="00000000">
      <w:pPr>
        <w:pStyle w:val="Abbildungsverzeichnis"/>
        <w:rPr>
          <w:rFonts w:asciiTheme="minorHAnsi" w:eastAsiaTheme="minorEastAsia" w:hAnsiTheme="minorHAnsi" w:cstheme="minorBidi"/>
          <w:b w:val="0"/>
          <w:noProof/>
          <w:szCs w:val="22"/>
          <w:lang w:val="de-DE"/>
        </w:rPr>
      </w:pPr>
      <w:hyperlink w:anchor="_Toc130981702" w:history="1">
        <w:r w:rsidR="00902B45" w:rsidRPr="0077242D">
          <w:rPr>
            <w:rStyle w:val="Hyperlink"/>
            <w:rFonts w:eastAsia="MS Mincho"/>
            <w:noProof/>
          </w:rPr>
          <w:t xml:space="preserve">Table 26 — Attributes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_Toc130981702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350A1D8" w14:textId="3FB2C105" w:rsidR="00902B45" w:rsidRDefault="00000000">
      <w:pPr>
        <w:pStyle w:val="Abbildungsverzeichnis"/>
        <w:rPr>
          <w:rFonts w:asciiTheme="minorHAnsi" w:eastAsiaTheme="minorEastAsia" w:hAnsiTheme="minorHAnsi" w:cstheme="minorBidi"/>
          <w:b w:val="0"/>
          <w:noProof/>
          <w:szCs w:val="22"/>
          <w:lang w:val="de-DE"/>
        </w:rPr>
      </w:pPr>
      <w:hyperlink w:anchor="_Toc130981703" w:history="1">
        <w:r w:rsidR="00902B45" w:rsidRPr="0077242D">
          <w:rPr>
            <w:rStyle w:val="Hyperlink"/>
            <w:rFonts w:eastAsia="MS Mincho"/>
            <w:noProof/>
          </w:rPr>
          <w:t xml:space="preserve">Table 27— Nested element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_Toc130981703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775DBED3" w14:textId="6D726A69" w:rsidR="00902B45" w:rsidRDefault="00000000">
      <w:pPr>
        <w:pStyle w:val="Abbildungsverzeichnis"/>
        <w:rPr>
          <w:rFonts w:asciiTheme="minorHAnsi" w:eastAsiaTheme="minorEastAsia" w:hAnsiTheme="minorHAnsi" w:cstheme="minorBidi"/>
          <w:b w:val="0"/>
          <w:noProof/>
          <w:szCs w:val="22"/>
          <w:lang w:val="de-DE"/>
        </w:rPr>
      </w:pPr>
      <w:hyperlink w:anchor="_Toc130981704" w:history="1">
        <w:r w:rsidR="00902B45" w:rsidRPr="0077242D">
          <w:rPr>
            <w:rStyle w:val="Hyperlink"/>
            <w:rFonts w:eastAsia="MS Mincho"/>
            <w:noProof/>
          </w:rPr>
          <w:t xml:space="preserve">Table 28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_Toc130981704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626E9006" w14:textId="31F1D777" w:rsidR="00902B45" w:rsidRDefault="00000000">
      <w:pPr>
        <w:pStyle w:val="Abbildungsverzeichnis"/>
        <w:rPr>
          <w:rFonts w:asciiTheme="minorHAnsi" w:eastAsiaTheme="minorEastAsia" w:hAnsiTheme="minorHAnsi" w:cstheme="minorBidi"/>
          <w:b w:val="0"/>
          <w:noProof/>
          <w:szCs w:val="22"/>
          <w:lang w:val="de-DE"/>
        </w:rPr>
      </w:pPr>
      <w:hyperlink w:anchor="_Toc130981705" w:history="1">
        <w:r w:rsidR="00902B45" w:rsidRPr="0077242D">
          <w:rPr>
            <w:rStyle w:val="Hyperlink"/>
            <w:rFonts w:eastAsia="MS Mincho"/>
            <w:noProof/>
          </w:rPr>
          <w:t xml:space="preserve">Table 29 — Attributes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_Toc130981705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46981B42" w14:textId="2C2E2458" w:rsidR="00902B45" w:rsidRDefault="00000000">
      <w:pPr>
        <w:pStyle w:val="Abbildungsverzeichnis"/>
        <w:rPr>
          <w:rFonts w:asciiTheme="minorHAnsi" w:eastAsiaTheme="minorEastAsia" w:hAnsiTheme="minorHAnsi" w:cstheme="minorBidi"/>
          <w:b w:val="0"/>
          <w:noProof/>
          <w:szCs w:val="22"/>
          <w:lang w:val="de-DE"/>
        </w:rPr>
      </w:pPr>
      <w:hyperlink w:anchor="_Toc130981706" w:history="1">
        <w:r w:rsidR="00902B45" w:rsidRPr="0077242D">
          <w:rPr>
            <w:rStyle w:val="Hyperlink"/>
            <w:rFonts w:eastAsia="MS Mincho"/>
            <w:noProof/>
          </w:rPr>
          <w:t xml:space="preserve">Table 30 — Nested elements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_Toc130981706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545A8E17" w14:textId="6DDF3EB4" w:rsidR="00902B45" w:rsidRDefault="00000000">
      <w:pPr>
        <w:pStyle w:val="Abbildungsverzeichnis"/>
        <w:rPr>
          <w:rFonts w:asciiTheme="minorHAnsi" w:eastAsiaTheme="minorEastAsia" w:hAnsiTheme="minorHAnsi" w:cstheme="minorBidi"/>
          <w:b w:val="0"/>
          <w:noProof/>
          <w:szCs w:val="22"/>
          <w:lang w:val="de-DE"/>
        </w:rPr>
      </w:pPr>
      <w:hyperlink w:anchor="_Toc130981707" w:history="1">
        <w:r w:rsidR="00902B45" w:rsidRPr="0077242D">
          <w:rPr>
            <w:rStyle w:val="Hyperlink"/>
            <w:rFonts w:eastAsia="MS Mincho"/>
            <w:noProof/>
          </w:rPr>
          <w:t xml:space="preserve">Table 31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_Toc130981707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3109DD66" w14:textId="3ECC6602" w:rsidR="00902B45" w:rsidRDefault="00000000">
      <w:pPr>
        <w:pStyle w:val="Abbildungsverzeichnis"/>
        <w:rPr>
          <w:rFonts w:asciiTheme="minorHAnsi" w:eastAsiaTheme="minorEastAsia" w:hAnsiTheme="minorHAnsi" w:cstheme="minorBidi"/>
          <w:b w:val="0"/>
          <w:noProof/>
          <w:szCs w:val="22"/>
          <w:lang w:val="de-DE"/>
        </w:rPr>
      </w:pPr>
      <w:hyperlink w:anchor="_Toc130981708" w:history="1">
        <w:r w:rsidR="00902B45" w:rsidRPr="0077242D">
          <w:rPr>
            <w:rStyle w:val="Hyperlink"/>
            <w:rFonts w:eastAsia="MS Mincho"/>
            <w:noProof/>
          </w:rPr>
          <w:t xml:space="preserve">Table 32 — Attributes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_Toc130981708 \h </w:instrText>
        </w:r>
        <w:r w:rsidR="00902B45">
          <w:rPr>
            <w:noProof/>
            <w:webHidden/>
          </w:rPr>
        </w:r>
        <w:r w:rsidR="00902B45">
          <w:rPr>
            <w:noProof/>
            <w:webHidden/>
          </w:rPr>
          <w:fldChar w:fldCharType="separate"/>
        </w:r>
        <w:r w:rsidR="00F558BD">
          <w:rPr>
            <w:noProof/>
            <w:webHidden/>
          </w:rPr>
          <w:t>31</w:t>
        </w:r>
        <w:r w:rsidR="00902B45">
          <w:rPr>
            <w:noProof/>
            <w:webHidden/>
          </w:rPr>
          <w:fldChar w:fldCharType="end"/>
        </w:r>
      </w:hyperlink>
    </w:p>
    <w:p w14:paraId="627F721C" w14:textId="31129EF6" w:rsidR="00902B45" w:rsidRDefault="00000000">
      <w:pPr>
        <w:pStyle w:val="Abbildungsverzeichnis"/>
        <w:rPr>
          <w:rFonts w:asciiTheme="minorHAnsi" w:eastAsiaTheme="minorEastAsia" w:hAnsiTheme="minorHAnsi" w:cstheme="minorBidi"/>
          <w:b w:val="0"/>
          <w:noProof/>
          <w:szCs w:val="22"/>
          <w:lang w:val="de-DE"/>
        </w:rPr>
      </w:pPr>
      <w:hyperlink w:anchor="_Toc130981709" w:history="1">
        <w:r w:rsidR="00902B45" w:rsidRPr="0077242D">
          <w:rPr>
            <w:rStyle w:val="Hyperlink"/>
            <w:rFonts w:eastAsia="MS Mincho"/>
            <w:noProof/>
          </w:rPr>
          <w:t xml:space="preserve">Table 33 — Text values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4E499721" w14:textId="064D2386" w:rsidR="00902B45" w:rsidRDefault="00000000">
      <w:pPr>
        <w:pStyle w:val="Abbildungsverzeichnis"/>
        <w:rPr>
          <w:rFonts w:asciiTheme="minorHAnsi" w:eastAsiaTheme="minorEastAsia" w:hAnsiTheme="minorHAnsi" w:cstheme="minorBidi"/>
          <w:b w:val="0"/>
          <w:noProof/>
          <w:szCs w:val="22"/>
          <w:lang w:val="de-DE"/>
        </w:rPr>
      </w:pPr>
      <w:hyperlink w:anchor="_Toc130981710" w:history="1">
        <w:r w:rsidR="00902B45" w:rsidRPr="0077242D">
          <w:rPr>
            <w:rStyle w:val="Hyperlink"/>
            <w:rFonts w:eastAsia="MS Mincho"/>
            <w:noProof/>
          </w:rPr>
          <w:t xml:space="preserve">Table 34 — Attributes of elements </w:t>
        </w:r>
        <w:r w:rsidR="00902B45" w:rsidRPr="0077242D">
          <w:rPr>
            <w:rStyle w:val="Hyperlink"/>
            <w:rFonts w:ascii="Courier New" w:eastAsia="MS Mincho" w:hAnsi="Courier New" w:cs="Courier New"/>
            <w:noProof/>
            <w:highlight w:val="white"/>
          </w:rPr>
          <w:t>&lt;normal_direction</w:t>
        </w:r>
        <w:r w:rsidR="00902B45" w:rsidRPr="0077242D">
          <w:rPr>
            <w:rStyle w:val="Hyperlink"/>
            <w:rFonts w:ascii="Courier New" w:eastAsia="MS Mincho" w:hAnsi="Courier New" w:cs="Courier New"/>
            <w:noProof/>
          </w:rPr>
          <w:t>/&gt;</w:t>
        </w:r>
        <w:r w:rsidR="00902B45" w:rsidRPr="0077242D">
          <w:rPr>
            <w:rStyle w:val="Hyperlink"/>
            <w:rFonts w:eastAsia="MS Mincho"/>
            <w:noProof/>
          </w:rPr>
          <w:t xml:space="preserve"> &amp; </w:t>
        </w:r>
        <w:r w:rsidR="00902B45" w:rsidRPr="0077242D">
          <w:rPr>
            <w:rStyle w:val="Hyperlink"/>
            <w:rFonts w:ascii="Courier New" w:eastAsia="MS Mincho" w:hAnsi="Courier New" w:cs="Courier New"/>
            <w:noProof/>
            <w:highlight w:val="white"/>
          </w:rPr>
          <w:t>&lt;tangential_direction</w:t>
        </w:r>
        <w:r w:rsidR="00902B45" w:rsidRPr="0077242D">
          <w:rPr>
            <w:rStyle w:val="Hyperlink"/>
            <w:rFonts w:ascii="Courier New" w:eastAsia="MS Mincho" w:hAnsi="Courier New" w:cs="Courier New"/>
            <w:noProof/>
          </w:rPr>
          <w:t>/&gt;</w:t>
        </w:r>
        <w:r w:rsidR="00902B45">
          <w:rPr>
            <w:noProof/>
            <w:webHidden/>
          </w:rPr>
          <w:tab/>
        </w:r>
        <w:r w:rsidR="00902B45">
          <w:rPr>
            <w:noProof/>
            <w:webHidden/>
          </w:rPr>
          <w:fldChar w:fldCharType="begin"/>
        </w:r>
        <w:r w:rsidR="00902B45">
          <w:rPr>
            <w:noProof/>
            <w:webHidden/>
          </w:rPr>
          <w:instrText xml:space="preserve"> PAGEREF _Toc130981710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7837A999" w14:textId="561B92D0" w:rsidR="00902B45" w:rsidRDefault="00000000">
      <w:pPr>
        <w:pStyle w:val="Abbildungsverzeichnis"/>
        <w:rPr>
          <w:rFonts w:asciiTheme="minorHAnsi" w:eastAsiaTheme="minorEastAsia" w:hAnsiTheme="minorHAnsi" w:cstheme="minorBidi"/>
          <w:b w:val="0"/>
          <w:noProof/>
          <w:szCs w:val="22"/>
          <w:lang w:val="de-DE"/>
        </w:rPr>
      </w:pPr>
      <w:hyperlink w:anchor="_Toc130981711" w:history="1">
        <w:r w:rsidR="00902B45" w:rsidRPr="0077242D">
          <w:rPr>
            <w:rStyle w:val="Hyperlink"/>
            <w:rFonts w:eastAsia="MS Mincho"/>
            <w:noProof/>
          </w:rPr>
          <w:t xml:space="preserve">Table 35 — Nested elements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_Toc130981711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0A723FE8" w14:textId="6B1BE7FD" w:rsidR="00902B45" w:rsidRDefault="00000000">
      <w:pPr>
        <w:pStyle w:val="Abbildungsverzeichnis"/>
        <w:rPr>
          <w:rFonts w:asciiTheme="minorHAnsi" w:eastAsiaTheme="minorEastAsia" w:hAnsiTheme="minorHAnsi" w:cstheme="minorBidi"/>
          <w:b w:val="0"/>
          <w:noProof/>
          <w:szCs w:val="22"/>
          <w:lang w:val="de-DE"/>
        </w:rPr>
      </w:pPr>
      <w:hyperlink w:anchor="_Toc130981712" w:history="1">
        <w:r w:rsidR="00902B45" w:rsidRPr="0077242D">
          <w:rPr>
            <w:rStyle w:val="Hyperlink"/>
            <w:rFonts w:eastAsia="MS Mincho"/>
            <w:noProof/>
          </w:rPr>
          <w:t>Table 36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C0A5B5B" w14:textId="1310B5B4" w:rsidR="00902B45" w:rsidRDefault="00000000">
      <w:pPr>
        <w:pStyle w:val="Abbildungsverzeichnis"/>
        <w:rPr>
          <w:rFonts w:asciiTheme="minorHAnsi" w:eastAsiaTheme="minorEastAsia" w:hAnsiTheme="minorHAnsi" w:cstheme="minorBidi"/>
          <w:b w:val="0"/>
          <w:noProof/>
          <w:szCs w:val="22"/>
          <w:lang w:val="de-DE"/>
        </w:rPr>
      </w:pPr>
      <w:hyperlink w:anchor="_Toc130981713" w:history="1">
        <w:r w:rsidR="00902B45" w:rsidRPr="0077242D">
          <w:rPr>
            <w:rStyle w:val="Hyperlink"/>
            <w:rFonts w:eastAsia="MS Mincho"/>
            <w:noProof/>
          </w:rPr>
          <w:t xml:space="preserve">Table 37 — Attributes of element </w:t>
        </w:r>
        <w:r w:rsidR="00902B45" w:rsidRPr="0077242D">
          <w:rPr>
            <w:rStyle w:val="Hyperlink"/>
            <w:rFonts w:ascii="Courier New" w:eastAsia="MS Mincho" w:hAnsi="Courier New" w:cs="Courier New"/>
            <w:noProof/>
          </w:rPr>
          <w:t>&lt;spotweld/&gt;</w:t>
        </w:r>
        <w:r w:rsidR="00902B45">
          <w:rPr>
            <w:noProof/>
            <w:webHidden/>
          </w:rPr>
          <w:tab/>
        </w:r>
        <w:r w:rsidR="00902B45">
          <w:rPr>
            <w:noProof/>
            <w:webHidden/>
          </w:rPr>
          <w:fldChar w:fldCharType="begin"/>
        </w:r>
        <w:r w:rsidR="00902B45">
          <w:rPr>
            <w:noProof/>
            <w:webHidden/>
          </w:rPr>
          <w:instrText xml:space="preserve"> PAGEREF _Toc130981713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145F951E" w14:textId="3731B48D" w:rsidR="00902B45" w:rsidRDefault="00000000">
      <w:pPr>
        <w:pStyle w:val="Abbildungsverzeichnis"/>
        <w:rPr>
          <w:rFonts w:asciiTheme="minorHAnsi" w:eastAsiaTheme="minorEastAsia" w:hAnsiTheme="minorHAnsi" w:cstheme="minorBidi"/>
          <w:b w:val="0"/>
          <w:noProof/>
          <w:szCs w:val="22"/>
          <w:lang w:val="de-DE"/>
        </w:rPr>
      </w:pPr>
      <w:hyperlink w:anchor="_Toc130981714" w:history="1">
        <w:r w:rsidR="00902B45" w:rsidRPr="0077242D">
          <w:rPr>
            <w:rStyle w:val="Hyperlink"/>
            <w:rFonts w:eastAsia="MS Mincho"/>
            <w:noProof/>
          </w:rPr>
          <w:t xml:space="preserve">Table 38 — Nested elements of element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31E85852" w14:textId="5426C1E9" w:rsidR="00902B45" w:rsidRDefault="00000000">
      <w:pPr>
        <w:pStyle w:val="Abbildungsverzeichnis"/>
        <w:rPr>
          <w:rFonts w:asciiTheme="minorHAnsi" w:eastAsiaTheme="minorEastAsia" w:hAnsiTheme="minorHAnsi" w:cstheme="minorBidi"/>
          <w:b w:val="0"/>
          <w:noProof/>
          <w:szCs w:val="22"/>
          <w:lang w:val="de-DE"/>
        </w:rPr>
      </w:pPr>
      <w:hyperlink w:anchor="_Toc130981715" w:history="1">
        <w:r w:rsidR="00902B45" w:rsidRPr="0077242D">
          <w:rPr>
            <w:rStyle w:val="Hyperlink"/>
            <w:rFonts w:eastAsia="MS Mincho"/>
            <w:noProof/>
          </w:rPr>
          <w:t>Table 39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cstheme="minorHAnsi"/>
            <w:noProof/>
          </w:rPr>
          <w:t xml:space="preserve"> </w:t>
        </w:r>
        <w:r w:rsidR="00902B45" w:rsidRPr="0077242D">
          <w:rPr>
            <w:rStyle w:val="Hyperlink"/>
            <w:rFonts w:eastAsia="MS Mincho"/>
            <w:noProof/>
          </w:rPr>
          <w:t>for</w:t>
        </w:r>
        <w:r w:rsidR="00902B45" w:rsidRPr="0077242D">
          <w:rPr>
            <w:rStyle w:val="Hyperlink"/>
            <w:rFonts w:eastAsia="MS Mincho" w:cstheme="minorHAnsi"/>
            <w:noProof/>
          </w:rPr>
          <w:t xml:space="preserve"> </w:t>
        </w:r>
        <w:r w:rsidR="00902B45" w:rsidRPr="0077242D">
          <w:rPr>
            <w:rStyle w:val="Hyperlink"/>
            <w:rFonts w:ascii="Courier New" w:eastAsia="MS Mincho" w:hAnsi="Courier New"/>
            <w:noProof/>
          </w:rPr>
          <w:t>&lt;robscan/&gt;</w:t>
        </w:r>
        <w:r w:rsidR="00902B45">
          <w:rPr>
            <w:noProof/>
            <w:webHidden/>
          </w:rPr>
          <w:tab/>
        </w:r>
        <w:r w:rsidR="00902B45">
          <w:rPr>
            <w:noProof/>
            <w:webHidden/>
          </w:rPr>
          <w:fldChar w:fldCharType="begin"/>
        </w:r>
        <w:r w:rsidR="00902B45">
          <w:rPr>
            <w:noProof/>
            <w:webHidden/>
          </w:rPr>
          <w:instrText xml:space="preserve"> PAGEREF _Toc130981715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39911303" w14:textId="42C0C998" w:rsidR="00902B45" w:rsidRDefault="00000000">
      <w:pPr>
        <w:pStyle w:val="Abbildungsverzeichnis"/>
        <w:rPr>
          <w:rFonts w:asciiTheme="minorHAnsi" w:eastAsiaTheme="minorEastAsia" w:hAnsiTheme="minorHAnsi" w:cstheme="minorBidi"/>
          <w:b w:val="0"/>
          <w:noProof/>
          <w:szCs w:val="22"/>
          <w:lang w:val="de-DE"/>
        </w:rPr>
      </w:pPr>
      <w:hyperlink w:anchor="_Toc130981716" w:history="1">
        <w:r w:rsidR="00902B45" w:rsidRPr="0077242D">
          <w:rPr>
            <w:rStyle w:val="Hyperlink"/>
            <w:rFonts w:eastAsia="MS Mincho"/>
            <w:noProof/>
          </w:rPr>
          <w:t xml:space="preserve">Table 40 — Attributes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_Toc130981716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0D933009" w14:textId="7752CBFA" w:rsidR="00902B45" w:rsidRDefault="00000000">
      <w:pPr>
        <w:pStyle w:val="Abbildungsverzeichnis"/>
        <w:rPr>
          <w:rFonts w:asciiTheme="minorHAnsi" w:eastAsiaTheme="minorEastAsia" w:hAnsiTheme="minorHAnsi" w:cstheme="minorBidi"/>
          <w:b w:val="0"/>
          <w:noProof/>
          <w:szCs w:val="22"/>
          <w:lang w:val="de-DE"/>
        </w:rPr>
      </w:pPr>
      <w:hyperlink w:anchor="_Toc130981717" w:history="1">
        <w:r w:rsidR="00902B45" w:rsidRPr="0077242D">
          <w:rPr>
            <w:rStyle w:val="Hyperlink"/>
            <w:rFonts w:eastAsia="MS Mincho"/>
            <w:noProof/>
          </w:rPr>
          <w:t xml:space="preserve">Table 41 — Nested elements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62A689DB" w14:textId="3F774FB8" w:rsidR="00902B45" w:rsidRDefault="00000000">
      <w:pPr>
        <w:pStyle w:val="Abbildungsverzeichnis"/>
        <w:rPr>
          <w:rFonts w:asciiTheme="minorHAnsi" w:eastAsiaTheme="minorEastAsia" w:hAnsiTheme="minorHAnsi" w:cstheme="minorBidi"/>
          <w:b w:val="0"/>
          <w:noProof/>
          <w:szCs w:val="22"/>
          <w:lang w:val="de-DE"/>
        </w:rPr>
      </w:pPr>
      <w:hyperlink w:anchor="_Toc130981718" w:history="1">
        <w:r w:rsidR="00902B45" w:rsidRPr="0077242D">
          <w:rPr>
            <w:rStyle w:val="Hyperlink"/>
            <w:rFonts w:eastAsia="MS Mincho"/>
            <w:noProof/>
          </w:rPr>
          <w:t xml:space="preserve">Table 42 — Nested elements of </w:t>
        </w:r>
        <w:r w:rsidR="00902B45" w:rsidRPr="0077242D">
          <w:rPr>
            <w:rStyle w:val="Hyperlink"/>
            <w:rFonts w:ascii="Courier New" w:eastAsia="MS Mincho" w:hAnsi="Courier New" w:cs="Courier New"/>
            <w:iCs/>
            <w:noProof/>
          </w:rPr>
          <w:t>&lt;connection_0d/&gt;</w:t>
        </w:r>
        <w:r w:rsidR="00902B45" w:rsidRPr="0077242D">
          <w:rPr>
            <w:rStyle w:val="Hyperlink"/>
            <w:rFonts w:eastAsia="MS Mincho" w:cstheme="minorHAnsi"/>
            <w:iCs/>
            <w:noProof/>
          </w:rPr>
          <w:t xml:space="preserve"> for </w:t>
        </w:r>
        <w:r w:rsidR="00902B45" w:rsidRPr="0077242D">
          <w:rPr>
            <w:rStyle w:val="Hyperlink"/>
            <w:rFonts w:ascii="Courier New" w:eastAsia="MS Mincho" w:hAnsi="Courier New" w:cs="Courier New"/>
            <w:iCs/>
            <w:noProof/>
          </w:rPr>
          <w:t>&lt;rivet/&gt;</w:t>
        </w:r>
        <w:r w:rsidR="00902B45">
          <w:rPr>
            <w:noProof/>
            <w:webHidden/>
          </w:rPr>
          <w:tab/>
        </w:r>
        <w:r w:rsidR="00902B45">
          <w:rPr>
            <w:noProof/>
            <w:webHidden/>
          </w:rPr>
          <w:fldChar w:fldCharType="begin"/>
        </w:r>
        <w:r w:rsidR="00902B45">
          <w:rPr>
            <w:noProof/>
            <w:webHidden/>
          </w:rPr>
          <w:instrText xml:space="preserve"> PAGEREF _Toc130981718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2A03866E" w14:textId="53F26D57" w:rsidR="00902B45" w:rsidRDefault="00000000">
      <w:pPr>
        <w:pStyle w:val="Abbildungsverzeichnis"/>
        <w:rPr>
          <w:rFonts w:asciiTheme="minorHAnsi" w:eastAsiaTheme="minorEastAsia" w:hAnsiTheme="minorHAnsi" w:cstheme="minorBidi"/>
          <w:b w:val="0"/>
          <w:noProof/>
          <w:szCs w:val="22"/>
          <w:lang w:val="de-DE"/>
        </w:rPr>
      </w:pPr>
      <w:hyperlink w:anchor="_Toc130981719" w:history="1">
        <w:r w:rsidR="00902B45" w:rsidRPr="0077242D">
          <w:rPr>
            <w:rStyle w:val="Hyperlink"/>
            <w:rFonts w:eastAsia="MS Mincho"/>
            <w:noProof/>
          </w:rPr>
          <w:t xml:space="preserve">Table 43 — Attributes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_Toc130981719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6448E4B4" w14:textId="0363C371" w:rsidR="00902B45" w:rsidRDefault="00000000">
      <w:pPr>
        <w:pStyle w:val="Abbildungsverzeichnis"/>
        <w:rPr>
          <w:rFonts w:asciiTheme="minorHAnsi" w:eastAsiaTheme="minorEastAsia" w:hAnsiTheme="minorHAnsi" w:cstheme="minorBidi"/>
          <w:b w:val="0"/>
          <w:noProof/>
          <w:szCs w:val="22"/>
          <w:lang w:val="de-DE"/>
        </w:rPr>
      </w:pPr>
      <w:hyperlink w:anchor="_Toc130981720" w:history="1">
        <w:r w:rsidR="00902B45" w:rsidRPr="0077242D">
          <w:rPr>
            <w:rStyle w:val="Hyperlink"/>
            <w:rFonts w:eastAsia="MS Mincho"/>
            <w:noProof/>
          </w:rPr>
          <w:t xml:space="preserve">Table 44 — Nested elements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_Toc130981720 \h </w:instrText>
        </w:r>
        <w:r w:rsidR="00902B45">
          <w:rPr>
            <w:noProof/>
            <w:webHidden/>
          </w:rPr>
        </w:r>
        <w:r w:rsidR="00902B45">
          <w:rPr>
            <w:noProof/>
            <w:webHidden/>
          </w:rPr>
          <w:fldChar w:fldCharType="separate"/>
        </w:r>
        <w:r w:rsidR="00F558BD">
          <w:rPr>
            <w:noProof/>
            <w:webHidden/>
          </w:rPr>
          <w:t>39</w:t>
        </w:r>
        <w:r w:rsidR="00902B45">
          <w:rPr>
            <w:noProof/>
            <w:webHidden/>
          </w:rPr>
          <w:fldChar w:fldCharType="end"/>
        </w:r>
      </w:hyperlink>
    </w:p>
    <w:p w14:paraId="5B7AB6D0" w14:textId="282DA25D" w:rsidR="00902B45" w:rsidRDefault="00000000">
      <w:pPr>
        <w:pStyle w:val="Abbildungsverzeichnis"/>
        <w:rPr>
          <w:rFonts w:asciiTheme="minorHAnsi" w:eastAsiaTheme="minorEastAsia" w:hAnsiTheme="minorHAnsi" w:cstheme="minorBidi"/>
          <w:b w:val="0"/>
          <w:noProof/>
          <w:szCs w:val="22"/>
          <w:lang w:val="de-DE"/>
        </w:rPr>
      </w:pPr>
      <w:hyperlink w:anchor="_Toc130981721" w:history="1">
        <w:r w:rsidR="00902B45" w:rsidRPr="0077242D">
          <w:rPr>
            <w:rStyle w:val="Hyperlink"/>
            <w:rFonts w:eastAsia="MS Mincho"/>
            <w:noProof/>
          </w:rPr>
          <w:t xml:space="preserve">Table 45 — Attributes of element </w:t>
        </w:r>
        <w:r w:rsidR="00902B45" w:rsidRPr="0077242D">
          <w:rPr>
            <w:rStyle w:val="Hyperlink"/>
            <w:rFonts w:ascii="Courier New" w:eastAsia="MS Mincho" w:hAnsi="Courier New" w:cs="Courier New"/>
            <w:noProof/>
          </w:rPr>
          <w:t>&lt;blind/&gt;</w:t>
        </w:r>
        <w:r w:rsidR="00902B45">
          <w:rPr>
            <w:noProof/>
            <w:webHidden/>
          </w:rPr>
          <w:tab/>
        </w:r>
        <w:r w:rsidR="00902B45">
          <w:rPr>
            <w:noProof/>
            <w:webHidden/>
          </w:rPr>
          <w:fldChar w:fldCharType="begin"/>
        </w:r>
        <w:r w:rsidR="00902B45">
          <w:rPr>
            <w:noProof/>
            <w:webHidden/>
          </w:rPr>
          <w:instrText xml:space="preserve"> PAGEREF _Toc130981721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0DC43936" w14:textId="0569823A" w:rsidR="00902B45" w:rsidRDefault="00000000">
      <w:pPr>
        <w:pStyle w:val="Abbildungsverzeichnis"/>
        <w:rPr>
          <w:rFonts w:asciiTheme="minorHAnsi" w:eastAsiaTheme="minorEastAsia" w:hAnsiTheme="minorHAnsi" w:cstheme="minorBidi"/>
          <w:b w:val="0"/>
          <w:noProof/>
          <w:szCs w:val="22"/>
          <w:lang w:val="de-DE"/>
        </w:rPr>
      </w:pPr>
      <w:hyperlink w:anchor="_Toc130981722" w:history="1">
        <w:r w:rsidR="00902B45" w:rsidRPr="0077242D">
          <w:rPr>
            <w:rStyle w:val="Hyperlink"/>
            <w:rFonts w:eastAsia="MS Mincho"/>
            <w:noProof/>
          </w:rPr>
          <w:t xml:space="preserve">Table 46 — Attributes of element </w:t>
        </w:r>
        <w:r w:rsidR="00902B45" w:rsidRPr="0077242D">
          <w:rPr>
            <w:rStyle w:val="Hyperlink"/>
            <w:rFonts w:ascii="Courier New" w:eastAsia="MS Mincho" w:hAnsi="Courier New" w:cs="Courier New"/>
            <w:noProof/>
          </w:rPr>
          <w:t>&lt;self_piercing/&gt;</w:t>
        </w:r>
        <w:r w:rsidR="00902B45">
          <w:rPr>
            <w:noProof/>
            <w:webHidden/>
          </w:rPr>
          <w:tab/>
        </w:r>
        <w:r w:rsidR="00902B45">
          <w:rPr>
            <w:noProof/>
            <w:webHidden/>
          </w:rPr>
          <w:fldChar w:fldCharType="begin"/>
        </w:r>
        <w:r w:rsidR="00902B45">
          <w:rPr>
            <w:noProof/>
            <w:webHidden/>
          </w:rPr>
          <w:instrText xml:space="preserve"> PAGEREF _Toc130981722 \h </w:instrText>
        </w:r>
        <w:r w:rsidR="00902B45">
          <w:rPr>
            <w:noProof/>
            <w:webHidden/>
          </w:rPr>
        </w:r>
        <w:r w:rsidR="00902B45">
          <w:rPr>
            <w:noProof/>
            <w:webHidden/>
          </w:rPr>
          <w:fldChar w:fldCharType="separate"/>
        </w:r>
        <w:r w:rsidR="00F558BD">
          <w:rPr>
            <w:noProof/>
            <w:webHidden/>
          </w:rPr>
          <w:t>42</w:t>
        </w:r>
        <w:r w:rsidR="00902B45">
          <w:rPr>
            <w:noProof/>
            <w:webHidden/>
          </w:rPr>
          <w:fldChar w:fldCharType="end"/>
        </w:r>
      </w:hyperlink>
    </w:p>
    <w:p w14:paraId="3BD37275" w14:textId="421A2C53" w:rsidR="00902B45" w:rsidRDefault="00000000">
      <w:pPr>
        <w:pStyle w:val="Abbildungsverzeichnis"/>
        <w:rPr>
          <w:rFonts w:asciiTheme="minorHAnsi" w:eastAsiaTheme="minorEastAsia" w:hAnsiTheme="minorHAnsi" w:cstheme="minorBidi"/>
          <w:b w:val="0"/>
          <w:noProof/>
          <w:szCs w:val="22"/>
          <w:lang w:val="de-DE"/>
        </w:rPr>
      </w:pPr>
      <w:hyperlink w:anchor="_Toc130981723" w:history="1">
        <w:r w:rsidR="00902B45" w:rsidRPr="0077242D">
          <w:rPr>
            <w:rStyle w:val="Hyperlink"/>
            <w:rFonts w:eastAsia="MS Mincho"/>
            <w:noProof/>
          </w:rPr>
          <w:t xml:space="preserve">Table 47 — Attributes of element </w:t>
        </w:r>
        <w:r w:rsidR="00902B45" w:rsidRPr="0077242D">
          <w:rPr>
            <w:rStyle w:val="Hyperlink"/>
            <w:rFonts w:ascii="Courier New" w:eastAsia="MS Mincho" w:hAnsi="Courier New" w:cs="Courier New"/>
            <w:noProof/>
          </w:rPr>
          <w:t>&lt;solid/&gt;</w:t>
        </w:r>
        <w:r w:rsidR="00902B45">
          <w:rPr>
            <w:noProof/>
            <w:webHidden/>
          </w:rPr>
          <w:tab/>
        </w:r>
        <w:r w:rsidR="00902B45">
          <w:rPr>
            <w:noProof/>
            <w:webHidden/>
          </w:rPr>
          <w:fldChar w:fldCharType="begin"/>
        </w:r>
        <w:r w:rsidR="00902B45">
          <w:rPr>
            <w:noProof/>
            <w:webHidden/>
          </w:rPr>
          <w:instrText xml:space="preserve"> PAGEREF _Toc130981723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39DAC1EE" w14:textId="4049BE11" w:rsidR="00902B45" w:rsidRDefault="00000000">
      <w:pPr>
        <w:pStyle w:val="Abbildungsverzeichnis"/>
        <w:rPr>
          <w:rFonts w:asciiTheme="minorHAnsi" w:eastAsiaTheme="minorEastAsia" w:hAnsiTheme="minorHAnsi" w:cstheme="minorBidi"/>
          <w:b w:val="0"/>
          <w:noProof/>
          <w:szCs w:val="22"/>
          <w:lang w:val="de-DE"/>
        </w:rPr>
      </w:pPr>
      <w:hyperlink w:anchor="_Toc130981724" w:history="1">
        <w:r w:rsidR="00902B45" w:rsidRPr="0077242D">
          <w:rPr>
            <w:rStyle w:val="Hyperlink"/>
            <w:rFonts w:eastAsia="MS Mincho"/>
            <w:noProof/>
          </w:rPr>
          <w:t xml:space="preserve">Table 48 — Attributes of element </w:t>
        </w:r>
        <w:r w:rsidR="00902B45" w:rsidRPr="0077242D">
          <w:rPr>
            <w:rStyle w:val="Hyperlink"/>
            <w:rFonts w:ascii="Courier New" w:eastAsia="MS Mincho" w:hAnsi="Courier New"/>
            <w:noProof/>
          </w:rPr>
          <w:t>&lt;swop/&gt;</w:t>
        </w:r>
        <w:r w:rsidR="00902B45">
          <w:rPr>
            <w:noProof/>
            <w:webHidden/>
          </w:rPr>
          <w:tab/>
        </w:r>
        <w:r w:rsidR="00902B45">
          <w:rPr>
            <w:noProof/>
            <w:webHidden/>
          </w:rPr>
          <w:fldChar w:fldCharType="begin"/>
        </w:r>
        <w:r w:rsidR="00902B45">
          <w:rPr>
            <w:noProof/>
            <w:webHidden/>
          </w:rPr>
          <w:instrText xml:space="preserve"> PAGEREF _Toc130981724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184E8F9F" w14:textId="67432396" w:rsidR="00902B45" w:rsidRDefault="00000000">
      <w:pPr>
        <w:pStyle w:val="Abbildungsverzeichnis"/>
        <w:rPr>
          <w:rFonts w:asciiTheme="minorHAnsi" w:eastAsiaTheme="minorEastAsia" w:hAnsiTheme="minorHAnsi" w:cstheme="minorBidi"/>
          <w:b w:val="0"/>
          <w:noProof/>
          <w:szCs w:val="22"/>
          <w:lang w:val="de-DE"/>
        </w:rPr>
      </w:pPr>
      <w:hyperlink w:anchor="_Toc130981725" w:history="1">
        <w:r w:rsidR="00902B45" w:rsidRPr="0077242D">
          <w:rPr>
            <w:rStyle w:val="Hyperlink"/>
            <w:rFonts w:eastAsia="MS Mincho"/>
            <w:noProof/>
          </w:rPr>
          <w:t xml:space="preserve">Table 49 — Attributes of element </w:t>
        </w:r>
        <w:r w:rsidR="00902B45" w:rsidRPr="0077242D">
          <w:rPr>
            <w:rStyle w:val="Hyperlink"/>
            <w:rFonts w:ascii="Courier New" w:eastAsia="MS Mincho" w:hAnsi="Courier New"/>
            <w:noProof/>
          </w:rPr>
          <w:t>&lt;clinch_rivet_stud/&gt;</w:t>
        </w:r>
        <w:r w:rsidR="00902B45">
          <w:rPr>
            <w:noProof/>
            <w:webHidden/>
          </w:rPr>
          <w:tab/>
        </w:r>
        <w:r w:rsidR="00902B45">
          <w:rPr>
            <w:noProof/>
            <w:webHidden/>
          </w:rPr>
          <w:fldChar w:fldCharType="begin"/>
        </w:r>
        <w:r w:rsidR="00902B45">
          <w:rPr>
            <w:noProof/>
            <w:webHidden/>
          </w:rPr>
          <w:instrText xml:space="preserve"> PAGEREF _Toc130981725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18E8772B" w14:textId="78C91878" w:rsidR="00902B45" w:rsidRDefault="00000000">
      <w:pPr>
        <w:pStyle w:val="Abbildungsverzeichnis"/>
        <w:rPr>
          <w:rFonts w:asciiTheme="minorHAnsi" w:eastAsiaTheme="minorEastAsia" w:hAnsiTheme="minorHAnsi" w:cstheme="minorBidi"/>
          <w:b w:val="0"/>
          <w:noProof/>
          <w:szCs w:val="22"/>
          <w:lang w:val="de-DE"/>
        </w:rPr>
      </w:pPr>
      <w:hyperlink w:anchor="_Toc130981726" w:history="1">
        <w:r w:rsidR="00902B45" w:rsidRPr="0077242D">
          <w:rPr>
            <w:rStyle w:val="Hyperlink"/>
            <w:rFonts w:eastAsia="MS Mincho"/>
            <w:noProof/>
          </w:rPr>
          <w:t xml:space="preserve">Table 50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_Toc130981726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29306D23" w14:textId="404AED50" w:rsidR="00902B45" w:rsidRDefault="00000000">
      <w:pPr>
        <w:pStyle w:val="Abbildungsverzeichnis"/>
        <w:rPr>
          <w:rFonts w:asciiTheme="minorHAnsi" w:eastAsiaTheme="minorEastAsia" w:hAnsiTheme="minorHAnsi" w:cstheme="minorBidi"/>
          <w:b w:val="0"/>
          <w:noProof/>
          <w:szCs w:val="22"/>
          <w:lang w:val="de-DE"/>
        </w:rPr>
      </w:pPr>
      <w:hyperlink w:anchor="_Toc130981727" w:history="1">
        <w:r w:rsidR="00902B45" w:rsidRPr="0077242D">
          <w:rPr>
            <w:rStyle w:val="Hyperlink"/>
            <w:rFonts w:eastAsia="MS Mincho"/>
            <w:noProof/>
          </w:rPr>
          <w:t xml:space="preserve">Table 51 — Attributes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_Toc130981727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41D79A40" w14:textId="3FE07872" w:rsidR="00902B45" w:rsidRDefault="00000000">
      <w:pPr>
        <w:pStyle w:val="Abbildungsverzeichnis"/>
        <w:rPr>
          <w:rFonts w:asciiTheme="minorHAnsi" w:eastAsiaTheme="minorEastAsia" w:hAnsiTheme="minorHAnsi" w:cstheme="minorBidi"/>
          <w:b w:val="0"/>
          <w:noProof/>
          <w:szCs w:val="22"/>
          <w:lang w:val="de-DE"/>
        </w:rPr>
      </w:pPr>
      <w:hyperlink w:anchor="_Toc130981728" w:history="1">
        <w:r w:rsidR="00902B45" w:rsidRPr="0077242D">
          <w:rPr>
            <w:rStyle w:val="Hyperlink"/>
            <w:rFonts w:eastAsia="MS Mincho"/>
            <w:noProof/>
          </w:rPr>
          <w:t xml:space="preserve">Table 52 — Nested elements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_Toc130981728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7456E7B" w14:textId="4F1870D8" w:rsidR="00902B45" w:rsidRDefault="00000000">
      <w:pPr>
        <w:pStyle w:val="Abbildungsverzeichnis"/>
        <w:rPr>
          <w:rFonts w:asciiTheme="minorHAnsi" w:eastAsiaTheme="minorEastAsia" w:hAnsiTheme="minorHAnsi" w:cstheme="minorBidi"/>
          <w:b w:val="0"/>
          <w:noProof/>
          <w:szCs w:val="22"/>
          <w:lang w:val="de-DE"/>
        </w:rPr>
      </w:pPr>
      <w:hyperlink w:anchor="_Toc130981729" w:history="1">
        <w:r w:rsidR="00902B45" w:rsidRPr="0077242D">
          <w:rPr>
            <w:rStyle w:val="Hyperlink"/>
            <w:rFonts w:eastAsia="MS Mincho"/>
            <w:noProof/>
          </w:rPr>
          <w:t xml:space="preserve">Table 53 — Attributes of element </w:t>
        </w:r>
        <w:r w:rsidR="00902B45" w:rsidRPr="0077242D">
          <w:rPr>
            <w:rStyle w:val="Hyperlink"/>
            <w:rFonts w:ascii="Courier New" w:eastAsia="MS Mincho" w:hAnsi="Courier New" w:cs="Courier New"/>
            <w:noProof/>
          </w:rPr>
          <w:t>&lt;washer/&gt;</w:t>
        </w:r>
        <w:r w:rsidR="00902B45">
          <w:rPr>
            <w:noProof/>
            <w:webHidden/>
          </w:rPr>
          <w:tab/>
        </w:r>
        <w:r w:rsidR="00902B45">
          <w:rPr>
            <w:noProof/>
            <w:webHidden/>
          </w:rPr>
          <w:fldChar w:fldCharType="begin"/>
        </w:r>
        <w:r w:rsidR="00902B45">
          <w:rPr>
            <w:noProof/>
            <w:webHidden/>
          </w:rPr>
          <w:instrText xml:space="preserve"> PAGEREF _Toc130981729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DAC2760" w14:textId="668D86AB" w:rsidR="00902B45" w:rsidRDefault="00000000">
      <w:pPr>
        <w:pStyle w:val="Abbildungsverzeichnis"/>
        <w:rPr>
          <w:rFonts w:asciiTheme="minorHAnsi" w:eastAsiaTheme="minorEastAsia" w:hAnsiTheme="minorHAnsi" w:cstheme="minorBidi"/>
          <w:b w:val="0"/>
          <w:noProof/>
          <w:szCs w:val="22"/>
          <w:lang w:val="de-DE"/>
        </w:rPr>
      </w:pPr>
      <w:hyperlink w:anchor="_Toc130981730" w:history="1">
        <w:r w:rsidR="00902B45" w:rsidRPr="0077242D">
          <w:rPr>
            <w:rStyle w:val="Hyperlink"/>
            <w:rFonts w:eastAsia="MS Mincho"/>
            <w:noProof/>
          </w:rPr>
          <w:t xml:space="preserve">Table 54 — Attributes of element </w:t>
        </w:r>
        <w:r w:rsidR="00902B45" w:rsidRPr="0077242D">
          <w:rPr>
            <w:rStyle w:val="Hyperlink"/>
            <w:rFonts w:ascii="Courier New" w:eastAsia="MS Mincho" w:hAnsi="Courier New"/>
            <w:noProof/>
          </w:rPr>
          <w:t>&lt;nut/&gt;</w:t>
        </w:r>
        <w:r w:rsidR="00902B45">
          <w:rPr>
            <w:noProof/>
            <w:webHidden/>
          </w:rPr>
          <w:tab/>
        </w:r>
        <w:r w:rsidR="00902B45">
          <w:rPr>
            <w:noProof/>
            <w:webHidden/>
          </w:rPr>
          <w:fldChar w:fldCharType="begin"/>
        </w:r>
        <w:r w:rsidR="00902B45">
          <w:rPr>
            <w:noProof/>
            <w:webHidden/>
          </w:rPr>
          <w:instrText xml:space="preserve"> PAGEREF _Toc130981730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206F3451" w14:textId="2E8BDC39" w:rsidR="00902B45" w:rsidRDefault="00000000">
      <w:pPr>
        <w:pStyle w:val="Abbildungsverzeichnis"/>
        <w:rPr>
          <w:rFonts w:asciiTheme="minorHAnsi" w:eastAsiaTheme="minorEastAsia" w:hAnsiTheme="minorHAnsi" w:cstheme="minorBidi"/>
          <w:b w:val="0"/>
          <w:noProof/>
          <w:szCs w:val="22"/>
          <w:lang w:val="de-DE"/>
        </w:rPr>
      </w:pPr>
      <w:hyperlink w:anchor="_Toc130981731" w:history="1">
        <w:r w:rsidR="00902B45" w:rsidRPr="0077242D">
          <w:rPr>
            <w:rStyle w:val="Hyperlink"/>
            <w:rFonts w:eastAsia="MS Mincho"/>
            <w:noProof/>
          </w:rPr>
          <w:t xml:space="preserve">Table 55 — Nested elements of element </w:t>
        </w:r>
        <w:r w:rsidR="00902B45" w:rsidRPr="0077242D">
          <w:rPr>
            <w:rStyle w:val="Hyperlink"/>
            <w:rFonts w:ascii="Courier New" w:eastAsia="MS Mincho" w:hAnsi="Courier New" w:cs="Courier New"/>
            <w:noProof/>
          </w:rPr>
          <w:t>&lt;nut/&gt;</w:t>
        </w:r>
        <w:r w:rsidR="00902B45">
          <w:rPr>
            <w:noProof/>
            <w:webHidden/>
          </w:rPr>
          <w:tab/>
        </w:r>
        <w:r w:rsidR="00902B45">
          <w:rPr>
            <w:noProof/>
            <w:webHidden/>
          </w:rPr>
          <w:fldChar w:fldCharType="begin"/>
        </w:r>
        <w:r w:rsidR="00902B45">
          <w:rPr>
            <w:noProof/>
            <w:webHidden/>
          </w:rPr>
          <w:instrText xml:space="preserve"> PAGEREF _Toc130981731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6536C1DE" w14:textId="0DE9F455" w:rsidR="00902B45" w:rsidRDefault="00000000">
      <w:pPr>
        <w:pStyle w:val="Abbildungsverzeichnis"/>
        <w:rPr>
          <w:rFonts w:asciiTheme="minorHAnsi" w:eastAsiaTheme="minorEastAsia" w:hAnsiTheme="minorHAnsi" w:cstheme="minorBidi"/>
          <w:b w:val="0"/>
          <w:noProof/>
          <w:szCs w:val="22"/>
          <w:lang w:val="de-DE"/>
        </w:rPr>
      </w:pPr>
      <w:hyperlink w:anchor="_Toc130981732" w:history="1">
        <w:r w:rsidR="00902B45" w:rsidRPr="0077242D">
          <w:rPr>
            <w:rStyle w:val="Hyperlink"/>
            <w:rFonts w:eastAsia="MS Mincho"/>
            <w:noProof/>
          </w:rPr>
          <w:t xml:space="preserve">Table 56 — Attributes of element </w:t>
        </w:r>
        <w:r w:rsidR="00902B45" w:rsidRPr="0077242D">
          <w:rPr>
            <w:rStyle w:val="Hyperlink"/>
            <w:rFonts w:ascii="Courier New" w:eastAsia="MS Mincho" w:hAnsi="Courier New" w:cs="Courier New"/>
            <w:noProof/>
          </w:rPr>
          <w:t>&lt;bolt/&gt;</w:t>
        </w:r>
        <w:r w:rsidR="00902B45">
          <w:rPr>
            <w:noProof/>
            <w:webHidden/>
          </w:rPr>
          <w:tab/>
        </w:r>
        <w:r w:rsidR="00902B45">
          <w:rPr>
            <w:noProof/>
            <w:webHidden/>
          </w:rPr>
          <w:fldChar w:fldCharType="begin"/>
        </w:r>
        <w:r w:rsidR="00902B45">
          <w:rPr>
            <w:noProof/>
            <w:webHidden/>
          </w:rPr>
          <w:instrText xml:space="preserve"> PAGEREF _Toc130981732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00B85591" w14:textId="6A628906" w:rsidR="00902B45" w:rsidRDefault="00000000">
      <w:pPr>
        <w:pStyle w:val="Abbildungsverzeichnis"/>
        <w:rPr>
          <w:rFonts w:asciiTheme="minorHAnsi" w:eastAsiaTheme="minorEastAsia" w:hAnsiTheme="minorHAnsi" w:cstheme="minorBidi"/>
          <w:b w:val="0"/>
          <w:noProof/>
          <w:szCs w:val="22"/>
          <w:lang w:val="de-DE"/>
        </w:rPr>
      </w:pPr>
      <w:hyperlink w:anchor="_Toc130981733" w:history="1">
        <w:r w:rsidR="00902B45" w:rsidRPr="0077242D">
          <w:rPr>
            <w:rStyle w:val="Hyperlink"/>
            <w:rFonts w:eastAsia="MS Mincho"/>
            <w:noProof/>
          </w:rPr>
          <w:t xml:space="preserve">Table 57 — Nested elements of element </w:t>
        </w:r>
        <w:r w:rsidR="00902B45" w:rsidRPr="0077242D">
          <w:rPr>
            <w:rStyle w:val="Hyperlink"/>
            <w:rFonts w:ascii="Courier New" w:eastAsia="MS Mincho" w:hAnsi="Courier New"/>
            <w:noProof/>
          </w:rPr>
          <w:t>&lt;bolt/&gt;</w:t>
        </w:r>
        <w:r w:rsidR="00902B45">
          <w:rPr>
            <w:noProof/>
            <w:webHidden/>
          </w:rPr>
          <w:tab/>
        </w:r>
        <w:r w:rsidR="00902B45">
          <w:rPr>
            <w:noProof/>
            <w:webHidden/>
          </w:rPr>
          <w:fldChar w:fldCharType="begin"/>
        </w:r>
        <w:r w:rsidR="00902B45">
          <w:rPr>
            <w:noProof/>
            <w:webHidden/>
          </w:rPr>
          <w:instrText xml:space="preserve"> PAGEREF _Toc130981733 \h </w:instrText>
        </w:r>
        <w:r w:rsidR="00902B45">
          <w:rPr>
            <w:noProof/>
            <w:webHidden/>
          </w:rPr>
        </w:r>
        <w:r w:rsidR="00902B45">
          <w:rPr>
            <w:noProof/>
            <w:webHidden/>
          </w:rPr>
          <w:fldChar w:fldCharType="separate"/>
        </w:r>
        <w:r w:rsidR="00F558BD">
          <w:rPr>
            <w:noProof/>
            <w:webHidden/>
          </w:rPr>
          <w:t>57</w:t>
        </w:r>
        <w:r w:rsidR="00902B45">
          <w:rPr>
            <w:noProof/>
            <w:webHidden/>
          </w:rPr>
          <w:fldChar w:fldCharType="end"/>
        </w:r>
      </w:hyperlink>
    </w:p>
    <w:p w14:paraId="3AB74F14" w14:textId="7A113FD3" w:rsidR="00902B45" w:rsidRDefault="00000000">
      <w:pPr>
        <w:pStyle w:val="Abbildungsverzeichnis"/>
        <w:rPr>
          <w:rFonts w:asciiTheme="minorHAnsi" w:eastAsiaTheme="minorEastAsia" w:hAnsiTheme="minorHAnsi" w:cstheme="minorBidi"/>
          <w:b w:val="0"/>
          <w:noProof/>
          <w:szCs w:val="22"/>
          <w:lang w:val="de-DE"/>
        </w:rPr>
      </w:pPr>
      <w:hyperlink w:anchor="_Toc130981734" w:history="1">
        <w:r w:rsidR="00902B45" w:rsidRPr="0077242D">
          <w:rPr>
            <w:rStyle w:val="Hyperlink"/>
            <w:rFonts w:eastAsia="MS Mincho"/>
            <w:noProof/>
          </w:rPr>
          <w:t xml:space="preserve">Table 58 — Attributes of element </w:t>
        </w:r>
        <w:r w:rsidR="00902B45" w:rsidRPr="0077242D">
          <w:rPr>
            <w:rStyle w:val="Hyperlink"/>
            <w:rFonts w:ascii="Courier New" w:eastAsia="MS Mincho" w:hAnsi="Courier New" w:cs="Courier New"/>
            <w:noProof/>
          </w:rPr>
          <w:t>&lt;screw/&gt;</w:t>
        </w:r>
        <w:r w:rsidR="00902B45">
          <w:rPr>
            <w:noProof/>
            <w:webHidden/>
          </w:rPr>
          <w:tab/>
        </w:r>
        <w:r w:rsidR="00902B45">
          <w:rPr>
            <w:noProof/>
            <w:webHidden/>
          </w:rPr>
          <w:fldChar w:fldCharType="begin"/>
        </w:r>
        <w:r w:rsidR="00902B45">
          <w:rPr>
            <w:noProof/>
            <w:webHidden/>
          </w:rPr>
          <w:instrText xml:space="preserve"> PAGEREF _Toc130981734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5617CF9" w14:textId="2F09B31E" w:rsidR="00902B45" w:rsidRDefault="00000000">
      <w:pPr>
        <w:pStyle w:val="Abbildungsverzeichnis"/>
        <w:rPr>
          <w:rFonts w:asciiTheme="minorHAnsi" w:eastAsiaTheme="minorEastAsia" w:hAnsiTheme="minorHAnsi" w:cstheme="minorBidi"/>
          <w:b w:val="0"/>
          <w:noProof/>
          <w:szCs w:val="22"/>
          <w:lang w:val="de-DE"/>
        </w:rPr>
      </w:pPr>
      <w:hyperlink w:anchor="_Toc130981735" w:history="1">
        <w:r w:rsidR="00902B45" w:rsidRPr="0077242D">
          <w:rPr>
            <w:rStyle w:val="Hyperlink"/>
            <w:rFonts w:eastAsia="MS Mincho"/>
            <w:noProof/>
          </w:rPr>
          <w:t xml:space="preserve">Table 59 — Nested elements of element </w:t>
        </w:r>
        <w:r w:rsidR="00902B45" w:rsidRPr="0077242D">
          <w:rPr>
            <w:rStyle w:val="Hyperlink"/>
            <w:rFonts w:ascii="Courier New" w:eastAsia="MS Mincho" w:hAnsi="Courier New"/>
            <w:noProof/>
          </w:rPr>
          <w:t>&lt;screw/&gt;</w:t>
        </w:r>
        <w:r w:rsidR="00902B45">
          <w:rPr>
            <w:noProof/>
            <w:webHidden/>
          </w:rPr>
          <w:tab/>
        </w:r>
        <w:r w:rsidR="00902B45">
          <w:rPr>
            <w:noProof/>
            <w:webHidden/>
          </w:rPr>
          <w:fldChar w:fldCharType="begin"/>
        </w:r>
        <w:r w:rsidR="00902B45">
          <w:rPr>
            <w:noProof/>
            <w:webHidden/>
          </w:rPr>
          <w:instrText xml:space="preserve"> PAGEREF _Toc130981735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8041F12" w14:textId="23C45275" w:rsidR="00902B45" w:rsidRDefault="00000000">
      <w:pPr>
        <w:pStyle w:val="Abbildungsverzeichnis"/>
        <w:rPr>
          <w:rFonts w:asciiTheme="minorHAnsi" w:eastAsiaTheme="minorEastAsia" w:hAnsiTheme="minorHAnsi" w:cstheme="minorBidi"/>
          <w:b w:val="0"/>
          <w:noProof/>
          <w:szCs w:val="22"/>
          <w:lang w:val="de-DE"/>
        </w:rPr>
      </w:pPr>
      <w:hyperlink w:anchor="_Toc130981736" w:history="1">
        <w:r w:rsidR="00902B45" w:rsidRPr="0077242D">
          <w:rPr>
            <w:rStyle w:val="Hyperlink"/>
            <w:rFonts w:eastAsia="MS Mincho"/>
            <w:noProof/>
          </w:rPr>
          <w:t xml:space="preserve">Table 60 — Attributes of element </w:t>
        </w:r>
        <w:r w:rsidR="00902B45" w:rsidRPr="0077242D">
          <w:rPr>
            <w:rStyle w:val="Hyperlink"/>
            <w:rFonts w:ascii="Courier New" w:eastAsia="MS Mincho" w:hAnsi="Courier New"/>
            <w:noProof/>
          </w:rPr>
          <w:t>&lt;flow_drilled/&gt;</w:t>
        </w:r>
        <w:r w:rsidR="00902B45">
          <w:rPr>
            <w:noProof/>
            <w:webHidden/>
          </w:rPr>
          <w:tab/>
        </w:r>
        <w:r w:rsidR="00902B45">
          <w:rPr>
            <w:noProof/>
            <w:webHidden/>
          </w:rPr>
          <w:fldChar w:fldCharType="begin"/>
        </w:r>
        <w:r w:rsidR="00902B45">
          <w:rPr>
            <w:noProof/>
            <w:webHidden/>
          </w:rPr>
          <w:instrText xml:space="preserve"> PAGEREF _Toc130981736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4128BB5F" w14:textId="25DD7D03" w:rsidR="00902B45" w:rsidRDefault="00000000">
      <w:pPr>
        <w:pStyle w:val="Abbildungsverzeichnis"/>
        <w:rPr>
          <w:rFonts w:asciiTheme="minorHAnsi" w:eastAsiaTheme="minorEastAsia" w:hAnsiTheme="minorHAnsi" w:cstheme="minorBidi"/>
          <w:b w:val="0"/>
          <w:noProof/>
          <w:szCs w:val="22"/>
          <w:lang w:val="de-DE"/>
        </w:rPr>
      </w:pPr>
      <w:hyperlink w:anchor="_Toc130981737" w:history="1">
        <w:r w:rsidR="00902B45" w:rsidRPr="0077242D">
          <w:rPr>
            <w:rStyle w:val="Hyperlink"/>
            <w:rFonts w:eastAsia="MS Mincho"/>
            <w:noProof/>
          </w:rPr>
          <w:t xml:space="preserve">Table 61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_Toc130981737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2A91070" w14:textId="695555F6" w:rsidR="00902B45" w:rsidRDefault="00000000">
      <w:pPr>
        <w:pStyle w:val="Abbildungsverzeichnis"/>
        <w:rPr>
          <w:rFonts w:asciiTheme="minorHAnsi" w:eastAsiaTheme="minorEastAsia" w:hAnsiTheme="minorHAnsi" w:cstheme="minorBidi"/>
          <w:b w:val="0"/>
          <w:noProof/>
          <w:szCs w:val="22"/>
          <w:lang w:val="de-DE"/>
        </w:rPr>
      </w:pPr>
      <w:hyperlink w:anchor="_Toc130981738" w:history="1">
        <w:r w:rsidR="00902B45" w:rsidRPr="0077242D">
          <w:rPr>
            <w:rStyle w:val="Hyperlink"/>
            <w:rFonts w:eastAsia="MS Mincho"/>
            <w:noProof/>
          </w:rPr>
          <w:t xml:space="preserve">Table 62 — Attributes of element </w:t>
        </w:r>
        <w:r w:rsidR="00902B45" w:rsidRPr="0077242D">
          <w:rPr>
            <w:rStyle w:val="Hyperlink"/>
            <w:rFonts w:ascii="Courier New" w:eastAsia="MS Mincho" w:hAnsi="Courier New" w:cs="Courier New"/>
            <w:noProof/>
          </w:rPr>
          <w:t>&lt;gumdrop/&gt;</w:t>
        </w:r>
        <w:r w:rsidR="00902B45">
          <w:rPr>
            <w:noProof/>
            <w:webHidden/>
          </w:rPr>
          <w:tab/>
        </w:r>
        <w:r w:rsidR="00902B45">
          <w:rPr>
            <w:noProof/>
            <w:webHidden/>
          </w:rPr>
          <w:fldChar w:fldCharType="begin"/>
        </w:r>
        <w:r w:rsidR="00902B45">
          <w:rPr>
            <w:noProof/>
            <w:webHidden/>
          </w:rPr>
          <w:instrText xml:space="preserve"> PAGEREF _Toc130981738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3AE88C3A" w14:textId="7F959250" w:rsidR="00902B45" w:rsidRDefault="00000000">
      <w:pPr>
        <w:pStyle w:val="Abbildungsverzeichnis"/>
        <w:rPr>
          <w:rFonts w:asciiTheme="minorHAnsi" w:eastAsiaTheme="minorEastAsia" w:hAnsiTheme="minorHAnsi" w:cstheme="minorBidi"/>
          <w:b w:val="0"/>
          <w:noProof/>
          <w:szCs w:val="22"/>
          <w:lang w:val="de-DE"/>
        </w:rPr>
      </w:pPr>
      <w:hyperlink w:anchor="_Toc130981739" w:history="1">
        <w:r w:rsidR="00902B45" w:rsidRPr="0077242D">
          <w:rPr>
            <w:rStyle w:val="Hyperlink"/>
            <w:rFonts w:eastAsia="MS Mincho"/>
            <w:noProof/>
          </w:rPr>
          <w:t xml:space="preserve">Table 63 — Nested elements of element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06586A5C" w14:textId="316DFC61" w:rsidR="00902B45" w:rsidRDefault="00000000">
      <w:pPr>
        <w:pStyle w:val="Abbildungsverzeichnis"/>
        <w:rPr>
          <w:rFonts w:asciiTheme="minorHAnsi" w:eastAsiaTheme="minorEastAsia" w:hAnsiTheme="minorHAnsi" w:cstheme="minorBidi"/>
          <w:b w:val="0"/>
          <w:noProof/>
          <w:szCs w:val="22"/>
          <w:lang w:val="de-DE"/>
        </w:rPr>
      </w:pPr>
      <w:hyperlink w:anchor="_Toc130981740" w:history="1">
        <w:r w:rsidR="00902B45" w:rsidRPr="0077242D">
          <w:rPr>
            <w:rStyle w:val="Hyperlink"/>
            <w:rFonts w:eastAsia="MS Mincho"/>
            <w:noProof/>
          </w:rPr>
          <w:t xml:space="preserve">Table 64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_Toc130981740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08F5045F" w14:textId="0B0D4496" w:rsidR="00902B45" w:rsidRDefault="00000000">
      <w:pPr>
        <w:pStyle w:val="Abbildungsverzeichnis"/>
        <w:rPr>
          <w:rFonts w:asciiTheme="minorHAnsi" w:eastAsiaTheme="minorEastAsia" w:hAnsiTheme="minorHAnsi" w:cstheme="minorBidi"/>
          <w:b w:val="0"/>
          <w:noProof/>
          <w:szCs w:val="22"/>
          <w:lang w:val="de-DE"/>
        </w:rPr>
      </w:pPr>
      <w:hyperlink w:anchor="_Toc130981741" w:history="1">
        <w:r w:rsidR="00902B45" w:rsidRPr="0077242D">
          <w:rPr>
            <w:rStyle w:val="Hyperlink"/>
            <w:rFonts w:eastAsia="MS Mincho"/>
            <w:noProof/>
          </w:rPr>
          <w:t xml:space="preserve">Table 65 — Attributes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_Toc130981741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3AB565C9" w14:textId="674AF5FA" w:rsidR="00902B45" w:rsidRDefault="00000000">
      <w:pPr>
        <w:pStyle w:val="Abbildungsverzeichnis"/>
        <w:rPr>
          <w:rFonts w:asciiTheme="minorHAnsi" w:eastAsiaTheme="minorEastAsia" w:hAnsiTheme="minorHAnsi" w:cstheme="minorBidi"/>
          <w:b w:val="0"/>
          <w:noProof/>
          <w:szCs w:val="22"/>
          <w:lang w:val="de-DE"/>
        </w:rPr>
      </w:pPr>
      <w:hyperlink w:anchor="_Toc130981742" w:history="1">
        <w:r w:rsidR="00902B45" w:rsidRPr="0077242D">
          <w:rPr>
            <w:rStyle w:val="Hyperlink"/>
            <w:rFonts w:eastAsia="MS Mincho"/>
            <w:noProof/>
          </w:rPr>
          <w:t xml:space="preserve">Table 66 — Nested elements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_Toc130981742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5C0EAF7A" w14:textId="308FABFD" w:rsidR="00902B45" w:rsidRDefault="00000000">
      <w:pPr>
        <w:pStyle w:val="Abbildungsverzeichnis"/>
        <w:rPr>
          <w:rFonts w:asciiTheme="minorHAnsi" w:eastAsiaTheme="minorEastAsia" w:hAnsiTheme="minorHAnsi" w:cstheme="minorBidi"/>
          <w:b w:val="0"/>
          <w:noProof/>
          <w:szCs w:val="22"/>
          <w:lang w:val="de-DE"/>
        </w:rPr>
      </w:pPr>
      <w:hyperlink w:anchor="_Toc130981743" w:history="1">
        <w:r w:rsidR="00902B45" w:rsidRPr="0077242D">
          <w:rPr>
            <w:rStyle w:val="Hyperlink"/>
            <w:rFonts w:eastAsia="MS Mincho"/>
            <w:noProof/>
          </w:rPr>
          <w:t xml:space="preserve">Table 67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_Toc130981743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3A6EC4E5" w14:textId="4C3F956E" w:rsidR="00902B45" w:rsidRDefault="00000000">
      <w:pPr>
        <w:pStyle w:val="Abbildungsverzeichnis"/>
        <w:rPr>
          <w:rFonts w:asciiTheme="minorHAnsi" w:eastAsiaTheme="minorEastAsia" w:hAnsiTheme="minorHAnsi" w:cstheme="minorBidi"/>
          <w:b w:val="0"/>
          <w:noProof/>
          <w:szCs w:val="22"/>
          <w:lang w:val="de-DE"/>
        </w:rPr>
      </w:pPr>
      <w:hyperlink w:anchor="_Toc130981744" w:history="1">
        <w:r w:rsidR="00902B45" w:rsidRPr="0077242D">
          <w:rPr>
            <w:rStyle w:val="Hyperlink"/>
            <w:rFonts w:eastAsia="MS Mincho"/>
            <w:noProof/>
          </w:rPr>
          <w:t xml:space="preserve">Table 68 — Attributes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_Toc130981744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46845C68" w14:textId="4B32F310" w:rsidR="00902B45" w:rsidRDefault="00000000">
      <w:pPr>
        <w:pStyle w:val="Abbildungsverzeichnis"/>
        <w:rPr>
          <w:rFonts w:asciiTheme="minorHAnsi" w:eastAsiaTheme="minorEastAsia" w:hAnsiTheme="minorHAnsi" w:cstheme="minorBidi"/>
          <w:b w:val="0"/>
          <w:noProof/>
          <w:szCs w:val="22"/>
          <w:lang w:val="de-DE"/>
        </w:rPr>
      </w:pPr>
      <w:hyperlink w:anchor="_Toc130981745" w:history="1">
        <w:r w:rsidR="00902B45" w:rsidRPr="0077242D">
          <w:rPr>
            <w:rStyle w:val="Hyperlink"/>
            <w:rFonts w:eastAsia="MS Mincho"/>
            <w:noProof/>
          </w:rPr>
          <w:t xml:space="preserve">Table 69 — Nested elements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_Toc130981745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5ED9EC1A" w14:textId="2B31C6A8" w:rsidR="00902B45" w:rsidRDefault="00000000">
      <w:pPr>
        <w:pStyle w:val="Abbildungsverzeichnis"/>
        <w:rPr>
          <w:rFonts w:asciiTheme="minorHAnsi" w:eastAsiaTheme="minorEastAsia" w:hAnsiTheme="minorHAnsi" w:cstheme="minorBidi"/>
          <w:b w:val="0"/>
          <w:noProof/>
          <w:szCs w:val="22"/>
          <w:lang w:val="de-DE"/>
        </w:rPr>
      </w:pPr>
      <w:hyperlink w:anchor="_Toc130981746" w:history="1">
        <w:r w:rsidR="00902B45" w:rsidRPr="0077242D">
          <w:rPr>
            <w:rStyle w:val="Hyperlink"/>
            <w:rFonts w:eastAsia="MS Mincho"/>
            <w:noProof/>
          </w:rPr>
          <w:t xml:space="preserve">Table 70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_Toc130981746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94397FB" w14:textId="7E41F668" w:rsidR="00902B45" w:rsidRDefault="00000000">
      <w:pPr>
        <w:pStyle w:val="Abbildungsverzeichnis"/>
        <w:rPr>
          <w:rFonts w:asciiTheme="minorHAnsi" w:eastAsiaTheme="minorEastAsia" w:hAnsiTheme="minorHAnsi" w:cstheme="minorBidi"/>
          <w:b w:val="0"/>
          <w:noProof/>
          <w:szCs w:val="22"/>
          <w:lang w:val="de-DE"/>
        </w:rPr>
      </w:pPr>
      <w:hyperlink w:anchor="_Toc130981747" w:history="1">
        <w:r w:rsidR="00902B45" w:rsidRPr="0077242D">
          <w:rPr>
            <w:rStyle w:val="Hyperlink"/>
            <w:rFonts w:eastAsia="MS Mincho"/>
            <w:noProof/>
          </w:rPr>
          <w:t xml:space="preserve">Table 71 — Attributes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_Toc130981747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12A5FA8" w14:textId="114E99F8" w:rsidR="00902B45" w:rsidRDefault="00000000">
      <w:pPr>
        <w:pStyle w:val="Abbildungsverzeichnis"/>
        <w:rPr>
          <w:rFonts w:asciiTheme="minorHAnsi" w:eastAsiaTheme="minorEastAsia" w:hAnsiTheme="minorHAnsi" w:cstheme="minorBidi"/>
          <w:b w:val="0"/>
          <w:noProof/>
          <w:szCs w:val="22"/>
          <w:lang w:val="de-DE"/>
        </w:rPr>
      </w:pPr>
      <w:hyperlink w:anchor="_Toc130981748" w:history="1">
        <w:r w:rsidR="00902B45" w:rsidRPr="0077242D">
          <w:rPr>
            <w:rStyle w:val="Hyperlink"/>
            <w:rFonts w:eastAsia="MS Mincho"/>
            <w:noProof/>
          </w:rPr>
          <w:t xml:space="preserve">Table 72 — Nested elements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_Toc130981748 \h </w:instrText>
        </w:r>
        <w:r w:rsidR="00902B45">
          <w:rPr>
            <w:noProof/>
            <w:webHidden/>
          </w:rPr>
        </w:r>
        <w:r w:rsidR="00902B45">
          <w:rPr>
            <w:noProof/>
            <w:webHidden/>
          </w:rPr>
          <w:fldChar w:fldCharType="separate"/>
        </w:r>
        <w:r w:rsidR="00F558BD">
          <w:rPr>
            <w:noProof/>
            <w:webHidden/>
          </w:rPr>
          <w:t>73</w:t>
        </w:r>
        <w:r w:rsidR="00902B45">
          <w:rPr>
            <w:noProof/>
            <w:webHidden/>
          </w:rPr>
          <w:fldChar w:fldCharType="end"/>
        </w:r>
      </w:hyperlink>
    </w:p>
    <w:p w14:paraId="31A4AA51" w14:textId="2914ED10" w:rsidR="00902B45" w:rsidRDefault="00000000">
      <w:pPr>
        <w:pStyle w:val="Abbildungsverzeichnis"/>
        <w:rPr>
          <w:rFonts w:asciiTheme="minorHAnsi" w:eastAsiaTheme="minorEastAsia" w:hAnsiTheme="minorHAnsi" w:cstheme="minorBidi"/>
          <w:b w:val="0"/>
          <w:noProof/>
          <w:szCs w:val="22"/>
          <w:lang w:val="de-DE"/>
        </w:rPr>
      </w:pPr>
      <w:hyperlink w:anchor="_Toc130981749" w:history="1">
        <w:r w:rsidR="00902B45" w:rsidRPr="0077242D">
          <w:rPr>
            <w:rStyle w:val="Hyperlink"/>
            <w:rFonts w:eastAsia="MS Mincho"/>
            <w:noProof/>
          </w:rPr>
          <w:t xml:space="preserve">Table 73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_Toc130981749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1526A9B0" w14:textId="3A6270FD" w:rsidR="00902B45" w:rsidRDefault="00000000">
      <w:pPr>
        <w:pStyle w:val="Abbildungsverzeichnis"/>
        <w:rPr>
          <w:rFonts w:asciiTheme="minorHAnsi" w:eastAsiaTheme="minorEastAsia" w:hAnsiTheme="minorHAnsi" w:cstheme="minorBidi"/>
          <w:b w:val="0"/>
          <w:noProof/>
          <w:szCs w:val="22"/>
          <w:lang w:val="de-DE"/>
        </w:rPr>
      </w:pPr>
      <w:hyperlink w:anchor="_Toc130981750" w:history="1">
        <w:r w:rsidR="00902B45" w:rsidRPr="0077242D">
          <w:rPr>
            <w:rStyle w:val="Hyperlink"/>
            <w:rFonts w:eastAsia="MS Mincho"/>
            <w:noProof/>
          </w:rPr>
          <w:t xml:space="preserve">Table 74 — Attributes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_Toc130981750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07488AA0" w14:textId="16CBDDDA" w:rsidR="00902B45" w:rsidRDefault="00000000">
      <w:pPr>
        <w:pStyle w:val="Abbildungsverzeichnis"/>
        <w:rPr>
          <w:rFonts w:asciiTheme="minorHAnsi" w:eastAsiaTheme="minorEastAsia" w:hAnsiTheme="minorHAnsi" w:cstheme="minorBidi"/>
          <w:b w:val="0"/>
          <w:noProof/>
          <w:szCs w:val="22"/>
          <w:lang w:val="de-DE"/>
        </w:rPr>
      </w:pPr>
      <w:hyperlink w:anchor="_Toc130981751" w:history="1">
        <w:r w:rsidR="00902B45" w:rsidRPr="0077242D">
          <w:rPr>
            <w:rStyle w:val="Hyperlink"/>
            <w:rFonts w:eastAsia="MS Mincho"/>
            <w:noProof/>
          </w:rPr>
          <w:t xml:space="preserve">Table 75 — Nested elements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_Toc130981751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04FACCC2" w14:textId="02593CF4" w:rsidR="00902B45" w:rsidRDefault="00000000">
      <w:pPr>
        <w:pStyle w:val="Abbildungsverzeichnis"/>
        <w:rPr>
          <w:rFonts w:asciiTheme="minorHAnsi" w:eastAsiaTheme="minorEastAsia" w:hAnsiTheme="minorHAnsi" w:cstheme="minorBidi"/>
          <w:b w:val="0"/>
          <w:noProof/>
          <w:szCs w:val="22"/>
          <w:lang w:val="de-DE"/>
        </w:rPr>
      </w:pPr>
      <w:hyperlink w:anchor="_Toc130981752" w:history="1">
        <w:r w:rsidR="00902B45" w:rsidRPr="0077242D">
          <w:rPr>
            <w:rStyle w:val="Hyperlink"/>
            <w:rFonts w:eastAsia="MS Mincho"/>
            <w:noProof/>
          </w:rPr>
          <w:t xml:space="preserve">Table 76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_Toc130981752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248DDD89" w14:textId="4873EBB2" w:rsidR="00902B45" w:rsidRDefault="00000000">
      <w:pPr>
        <w:pStyle w:val="Abbildungsverzeichnis"/>
        <w:rPr>
          <w:rFonts w:asciiTheme="minorHAnsi" w:eastAsiaTheme="minorEastAsia" w:hAnsiTheme="minorHAnsi" w:cstheme="minorBidi"/>
          <w:b w:val="0"/>
          <w:noProof/>
          <w:szCs w:val="22"/>
          <w:lang w:val="de-DE"/>
        </w:rPr>
      </w:pPr>
      <w:hyperlink w:anchor="_Toc130981753" w:history="1">
        <w:r w:rsidR="00902B45" w:rsidRPr="0077242D">
          <w:rPr>
            <w:rStyle w:val="Hyperlink"/>
            <w:rFonts w:eastAsia="MS Mincho"/>
            <w:noProof/>
          </w:rPr>
          <w:t xml:space="preserve">Table 77 — Attributes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_Toc130981753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717886F1" w14:textId="21E2830C" w:rsidR="00902B45" w:rsidRDefault="00000000">
      <w:pPr>
        <w:pStyle w:val="Abbildungsverzeichnis"/>
        <w:rPr>
          <w:rFonts w:asciiTheme="minorHAnsi" w:eastAsiaTheme="minorEastAsia" w:hAnsiTheme="minorHAnsi" w:cstheme="minorBidi"/>
          <w:b w:val="0"/>
          <w:noProof/>
          <w:szCs w:val="22"/>
          <w:lang w:val="de-DE"/>
        </w:rPr>
      </w:pPr>
      <w:hyperlink w:anchor="_Toc130981754" w:history="1">
        <w:r w:rsidR="00902B45" w:rsidRPr="0077242D">
          <w:rPr>
            <w:rStyle w:val="Hyperlink"/>
            <w:rFonts w:eastAsia="MS Mincho"/>
            <w:noProof/>
          </w:rPr>
          <w:t xml:space="preserve">Table 78 — Nested elements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_Toc130981754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37DDB1E7" w14:textId="2C029D13" w:rsidR="00902B45" w:rsidRDefault="00000000">
      <w:pPr>
        <w:pStyle w:val="Abbildungsverzeichnis"/>
        <w:rPr>
          <w:rFonts w:asciiTheme="minorHAnsi" w:eastAsiaTheme="minorEastAsia" w:hAnsiTheme="minorHAnsi" w:cstheme="minorBidi"/>
          <w:b w:val="0"/>
          <w:noProof/>
          <w:szCs w:val="22"/>
          <w:lang w:val="de-DE"/>
        </w:rPr>
      </w:pPr>
      <w:hyperlink w:anchor="_Toc130981755" w:history="1">
        <w:r w:rsidR="00902B45" w:rsidRPr="0077242D">
          <w:rPr>
            <w:rStyle w:val="Hyperlink"/>
            <w:rFonts w:eastAsia="MS Mincho"/>
            <w:noProof/>
          </w:rPr>
          <w:t xml:space="preserve">Table 79 — Attributes of element </w:t>
        </w:r>
        <w:r w:rsidR="00902B45" w:rsidRPr="0077242D">
          <w:rPr>
            <w:rStyle w:val="Hyperlink"/>
            <w:rFonts w:ascii="Courier New" w:eastAsia="MS Mincho" w:hAnsi="Courier New"/>
            <w:noProof/>
          </w:rPr>
          <w:t>&lt;rotav/&gt;</w:t>
        </w:r>
        <w:r w:rsidR="00902B45">
          <w:rPr>
            <w:noProof/>
            <w:webHidden/>
          </w:rPr>
          <w:tab/>
        </w:r>
        <w:r w:rsidR="00902B45">
          <w:rPr>
            <w:noProof/>
            <w:webHidden/>
          </w:rPr>
          <w:fldChar w:fldCharType="begin"/>
        </w:r>
        <w:r w:rsidR="00902B45">
          <w:rPr>
            <w:noProof/>
            <w:webHidden/>
          </w:rPr>
          <w:instrText xml:space="preserve"> PAGEREF _Toc130981755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4EFEC98D" w14:textId="621CE6C1" w:rsidR="00902B45" w:rsidRDefault="00000000">
      <w:pPr>
        <w:pStyle w:val="Abbildungsverzeichnis"/>
        <w:rPr>
          <w:rFonts w:asciiTheme="minorHAnsi" w:eastAsiaTheme="minorEastAsia" w:hAnsiTheme="minorHAnsi" w:cstheme="minorBidi"/>
          <w:b w:val="0"/>
          <w:noProof/>
          <w:szCs w:val="22"/>
          <w:lang w:val="de-DE"/>
        </w:rPr>
      </w:pPr>
      <w:hyperlink w:anchor="_Toc130981756" w:history="1">
        <w:r w:rsidR="00902B45" w:rsidRPr="0077242D">
          <w:rPr>
            <w:rStyle w:val="Hyperlink"/>
            <w:rFonts w:eastAsia="MS Mincho"/>
            <w:noProof/>
          </w:rPr>
          <w:t xml:space="preserve">Table 80 — Attributes of element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_Toc130981756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F870FE0" w14:textId="29EE91B4" w:rsidR="00902B45" w:rsidRDefault="00000000">
      <w:pPr>
        <w:pStyle w:val="Abbildungsverzeichnis"/>
        <w:rPr>
          <w:rFonts w:asciiTheme="minorHAnsi" w:eastAsiaTheme="minorEastAsia" w:hAnsiTheme="minorHAnsi" w:cstheme="minorBidi"/>
          <w:b w:val="0"/>
          <w:noProof/>
          <w:szCs w:val="22"/>
          <w:lang w:val="de-DE"/>
        </w:rPr>
      </w:pPr>
      <w:hyperlink w:anchor="_Toc130981757" w:history="1">
        <w:r w:rsidR="00902B45" w:rsidRPr="0077242D">
          <w:rPr>
            <w:rStyle w:val="Hyperlink"/>
            <w:rFonts w:eastAsia="MS Mincho"/>
            <w:noProof/>
          </w:rPr>
          <w:t xml:space="preserve">Table 81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_Toc130981757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B78BC33" w14:textId="1D11368F" w:rsidR="00902B45" w:rsidRDefault="00000000">
      <w:pPr>
        <w:pStyle w:val="Abbildungsverzeichnis"/>
        <w:rPr>
          <w:rFonts w:asciiTheme="minorHAnsi" w:eastAsiaTheme="minorEastAsia" w:hAnsiTheme="minorHAnsi" w:cstheme="minorBidi"/>
          <w:b w:val="0"/>
          <w:noProof/>
          <w:szCs w:val="22"/>
          <w:lang w:val="de-DE"/>
        </w:rPr>
      </w:pPr>
      <w:hyperlink w:anchor="_Toc130981758" w:history="1">
        <w:r w:rsidR="00902B45" w:rsidRPr="0077242D">
          <w:rPr>
            <w:rStyle w:val="Hyperlink"/>
            <w:rFonts w:eastAsia="MS Mincho"/>
            <w:noProof/>
          </w:rPr>
          <w:t xml:space="preserve">Table 82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_Toc130981758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01D8B05F" w14:textId="59B63FAA" w:rsidR="00902B45" w:rsidRDefault="00000000">
      <w:pPr>
        <w:pStyle w:val="Abbildungsverzeichnis"/>
        <w:rPr>
          <w:rFonts w:asciiTheme="minorHAnsi" w:eastAsiaTheme="minorEastAsia" w:hAnsiTheme="minorHAnsi" w:cstheme="minorBidi"/>
          <w:b w:val="0"/>
          <w:noProof/>
          <w:szCs w:val="22"/>
          <w:lang w:val="de-DE"/>
        </w:rPr>
      </w:pPr>
      <w:hyperlink w:anchor="_Toc130981759" w:history="1">
        <w:r w:rsidR="00902B45" w:rsidRPr="0077242D">
          <w:rPr>
            <w:rStyle w:val="Hyperlink"/>
            <w:rFonts w:eastAsia="MS Mincho"/>
            <w:noProof/>
          </w:rPr>
          <w:t xml:space="preserve">Table 83 — Attributes of element </w:t>
        </w:r>
        <w:r w:rsidR="00902B45" w:rsidRPr="0077242D">
          <w:rPr>
            <w:rStyle w:val="Hyperlink"/>
            <w:rFonts w:ascii="Courier New" w:eastAsia="MS Mincho" w:hAnsi="Courier New"/>
            <w:noProof/>
          </w:rPr>
          <w:t>&lt;segment/&gt;</w:t>
        </w:r>
        <w:r w:rsidR="00902B45">
          <w:rPr>
            <w:noProof/>
            <w:webHidden/>
          </w:rPr>
          <w:tab/>
        </w:r>
        <w:r w:rsidR="00902B45">
          <w:rPr>
            <w:noProof/>
            <w:webHidden/>
          </w:rPr>
          <w:fldChar w:fldCharType="begin"/>
        </w:r>
        <w:r w:rsidR="00902B45">
          <w:rPr>
            <w:noProof/>
            <w:webHidden/>
          </w:rPr>
          <w:instrText xml:space="preserve"> PAGEREF _Toc130981759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70F2D6B2" w14:textId="2704D15C" w:rsidR="00902B45" w:rsidRDefault="00000000">
      <w:pPr>
        <w:pStyle w:val="Abbildungsverzeichnis"/>
        <w:rPr>
          <w:rFonts w:asciiTheme="minorHAnsi" w:eastAsiaTheme="minorEastAsia" w:hAnsiTheme="minorHAnsi" w:cstheme="minorBidi"/>
          <w:b w:val="0"/>
          <w:noProof/>
          <w:szCs w:val="22"/>
          <w:lang w:val="de-DE"/>
        </w:rPr>
      </w:pPr>
      <w:hyperlink w:anchor="_Toc130981760" w:history="1">
        <w:r w:rsidR="00902B45" w:rsidRPr="0077242D">
          <w:rPr>
            <w:rStyle w:val="Hyperlink"/>
            <w:rFonts w:eastAsia="MS Mincho"/>
            <w:noProof/>
          </w:rPr>
          <w:t xml:space="preserve">Table 84 — Attributes of element </w:t>
        </w:r>
        <w:r w:rsidR="00902B45" w:rsidRPr="0077242D">
          <w:rPr>
            <w:rStyle w:val="Hyperlink"/>
            <w:rFonts w:ascii="Courier New" w:eastAsia="MS Mincho" w:hAnsi="Courier New"/>
            <w:noProof/>
          </w:rPr>
          <w:t>&lt;regular_segments/&gt;</w:t>
        </w:r>
        <w:r w:rsidR="00902B45">
          <w:rPr>
            <w:noProof/>
            <w:webHidden/>
          </w:rPr>
          <w:tab/>
        </w:r>
        <w:r w:rsidR="00902B45">
          <w:rPr>
            <w:noProof/>
            <w:webHidden/>
          </w:rPr>
          <w:fldChar w:fldCharType="begin"/>
        </w:r>
        <w:r w:rsidR="00902B45">
          <w:rPr>
            <w:noProof/>
            <w:webHidden/>
          </w:rPr>
          <w:instrText xml:space="preserve"> PAGEREF _Toc130981760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2F234E9F" w14:textId="02E6A73F" w:rsidR="00902B45" w:rsidRDefault="00000000">
      <w:pPr>
        <w:pStyle w:val="Abbildungsverzeichnis"/>
        <w:rPr>
          <w:rFonts w:asciiTheme="minorHAnsi" w:eastAsiaTheme="minorEastAsia" w:hAnsiTheme="minorHAnsi" w:cstheme="minorBidi"/>
          <w:b w:val="0"/>
          <w:noProof/>
          <w:szCs w:val="22"/>
          <w:lang w:val="de-DE"/>
        </w:rPr>
      </w:pPr>
      <w:hyperlink w:anchor="_Toc130981761" w:history="1">
        <w:r w:rsidR="00902B45" w:rsidRPr="0077242D">
          <w:rPr>
            <w:rStyle w:val="Hyperlink"/>
            <w:rFonts w:eastAsia="MS Mincho"/>
            <w:noProof/>
          </w:rPr>
          <w:t xml:space="preserve">Table 85 — Nested elements of element </w:t>
        </w:r>
        <w:r w:rsidR="00902B45" w:rsidRPr="0077242D">
          <w:rPr>
            <w:rStyle w:val="Hyperlink"/>
            <w:rFonts w:ascii="Courier New" w:eastAsia="MS Mincho" w:hAnsi="Courier New" w:cs="Courier New"/>
            <w:noProof/>
            <w:kern w:val="22"/>
          </w:rPr>
          <w:t>&lt;connection_1d/&gt;</w:t>
        </w:r>
        <w:r w:rsidR="00902B45">
          <w:rPr>
            <w:noProof/>
            <w:webHidden/>
          </w:rPr>
          <w:tab/>
        </w:r>
        <w:r w:rsidR="00902B45">
          <w:rPr>
            <w:noProof/>
            <w:webHidden/>
          </w:rPr>
          <w:fldChar w:fldCharType="begin"/>
        </w:r>
        <w:r w:rsidR="00902B45">
          <w:rPr>
            <w:noProof/>
            <w:webHidden/>
          </w:rPr>
          <w:instrText xml:space="preserve"> PAGEREF _Toc130981761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788C0027" w14:textId="65F5E80B" w:rsidR="00902B45" w:rsidRDefault="00000000">
      <w:pPr>
        <w:pStyle w:val="Abbildungsverzeichnis"/>
        <w:rPr>
          <w:rFonts w:asciiTheme="minorHAnsi" w:eastAsiaTheme="minorEastAsia" w:hAnsiTheme="minorHAnsi" w:cstheme="minorBidi"/>
          <w:b w:val="0"/>
          <w:noProof/>
          <w:szCs w:val="22"/>
          <w:lang w:val="de-DE"/>
        </w:rPr>
      </w:pPr>
      <w:hyperlink w:anchor="_Toc130981762" w:history="1">
        <w:r w:rsidR="00902B45" w:rsidRPr="0077242D">
          <w:rPr>
            <w:rStyle w:val="Hyperlink"/>
            <w:rFonts w:eastAsia="MS Mincho"/>
            <w:noProof/>
          </w:rPr>
          <w:t xml:space="preserve">Table 86 — Nested elements of element </w:t>
        </w:r>
        <w:r w:rsidR="00902B45" w:rsidRPr="0077242D">
          <w:rPr>
            <w:rStyle w:val="Hyperlink"/>
            <w:rFonts w:ascii="Courier New" w:eastAsia="MS Mincho" w:hAnsi="Courier New" w:cs="Courier New"/>
            <w:noProof/>
            <w:kern w:val="22"/>
          </w:rPr>
          <w:t>&lt;seamweld/&gt;</w:t>
        </w:r>
        <w:r w:rsidR="00902B45">
          <w:rPr>
            <w:noProof/>
            <w:webHidden/>
          </w:rPr>
          <w:tab/>
        </w:r>
        <w:r w:rsidR="00902B45">
          <w:rPr>
            <w:noProof/>
            <w:webHidden/>
          </w:rPr>
          <w:fldChar w:fldCharType="begin"/>
        </w:r>
        <w:r w:rsidR="00902B45">
          <w:rPr>
            <w:noProof/>
            <w:webHidden/>
          </w:rPr>
          <w:instrText xml:space="preserve"> PAGEREF _Toc130981762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2DEEC291" w14:textId="4A3B7C2E" w:rsidR="00902B45" w:rsidRDefault="00000000">
      <w:pPr>
        <w:pStyle w:val="Abbildungsverzeichnis"/>
        <w:rPr>
          <w:rFonts w:asciiTheme="minorHAnsi" w:eastAsiaTheme="minorEastAsia" w:hAnsiTheme="minorHAnsi" w:cstheme="minorBidi"/>
          <w:b w:val="0"/>
          <w:noProof/>
          <w:szCs w:val="22"/>
          <w:lang w:val="de-DE"/>
        </w:rPr>
      </w:pPr>
      <w:hyperlink w:anchor="_Toc130981763" w:history="1">
        <w:r w:rsidR="00902B45" w:rsidRPr="0077242D">
          <w:rPr>
            <w:rStyle w:val="Hyperlink"/>
            <w:rFonts w:eastAsia="MS Mincho"/>
            <w:noProof/>
          </w:rPr>
          <w:t xml:space="preserve">Table 87 — Attributes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_Toc130981763 \h </w:instrText>
        </w:r>
        <w:r w:rsidR="00902B45">
          <w:rPr>
            <w:noProof/>
            <w:webHidden/>
          </w:rPr>
        </w:r>
        <w:r w:rsidR="00902B45">
          <w:rPr>
            <w:noProof/>
            <w:webHidden/>
          </w:rPr>
          <w:fldChar w:fldCharType="separate"/>
        </w:r>
        <w:r w:rsidR="00F558BD">
          <w:rPr>
            <w:noProof/>
            <w:webHidden/>
          </w:rPr>
          <w:t>90</w:t>
        </w:r>
        <w:r w:rsidR="00902B45">
          <w:rPr>
            <w:noProof/>
            <w:webHidden/>
          </w:rPr>
          <w:fldChar w:fldCharType="end"/>
        </w:r>
      </w:hyperlink>
    </w:p>
    <w:p w14:paraId="3BAB0BD1" w14:textId="15D97F5F" w:rsidR="00902B45" w:rsidRDefault="00000000">
      <w:pPr>
        <w:pStyle w:val="Abbildungsverzeichnis"/>
        <w:rPr>
          <w:rFonts w:asciiTheme="minorHAnsi" w:eastAsiaTheme="minorEastAsia" w:hAnsiTheme="minorHAnsi" w:cstheme="minorBidi"/>
          <w:b w:val="0"/>
          <w:noProof/>
          <w:szCs w:val="22"/>
          <w:lang w:val="de-DE"/>
        </w:rPr>
      </w:pPr>
      <w:hyperlink w:anchor="_Toc130981764" w:history="1">
        <w:r w:rsidR="00902B45" w:rsidRPr="0077242D">
          <w:rPr>
            <w:rStyle w:val="Hyperlink"/>
            <w:rFonts w:eastAsia="MS Mincho"/>
            <w:noProof/>
          </w:rPr>
          <w:t xml:space="preserve">Table 88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_Toc130981764 \h </w:instrText>
        </w:r>
        <w:r w:rsidR="00902B45">
          <w:rPr>
            <w:noProof/>
            <w:webHidden/>
          </w:rPr>
        </w:r>
        <w:r w:rsidR="00902B45">
          <w:rPr>
            <w:noProof/>
            <w:webHidden/>
          </w:rPr>
          <w:fldChar w:fldCharType="separate"/>
        </w:r>
        <w:r w:rsidR="00F558BD">
          <w:rPr>
            <w:noProof/>
            <w:webHidden/>
          </w:rPr>
          <w:t>91</w:t>
        </w:r>
        <w:r w:rsidR="00902B45">
          <w:rPr>
            <w:noProof/>
            <w:webHidden/>
          </w:rPr>
          <w:fldChar w:fldCharType="end"/>
        </w:r>
      </w:hyperlink>
    </w:p>
    <w:p w14:paraId="2BF13448" w14:textId="72F3F7ED" w:rsidR="00902B45" w:rsidRDefault="00000000">
      <w:pPr>
        <w:pStyle w:val="Abbildungsverzeichnis"/>
        <w:rPr>
          <w:rFonts w:asciiTheme="minorHAnsi" w:eastAsiaTheme="minorEastAsia" w:hAnsiTheme="minorHAnsi" w:cstheme="minorBidi"/>
          <w:b w:val="0"/>
          <w:noProof/>
          <w:szCs w:val="22"/>
          <w:lang w:val="de-DE"/>
        </w:rPr>
      </w:pPr>
      <w:hyperlink w:anchor="_Toc130981765" w:history="1">
        <w:r w:rsidR="00902B45" w:rsidRPr="0077242D">
          <w:rPr>
            <w:rStyle w:val="Hyperlink"/>
            <w:rFonts w:eastAsia="MS Mincho"/>
            <w:noProof/>
          </w:rPr>
          <w:t xml:space="preserve">Table 89 — Attributes of element </w:t>
        </w:r>
        <w:r w:rsidR="00902B45" w:rsidRPr="0077242D">
          <w:rPr>
            <w:rStyle w:val="Hyperlink"/>
            <w:rFonts w:ascii="Courier New" w:eastAsia="MS Mincho" w:hAnsi="Courier New" w:cs="Courier New"/>
            <w:noProof/>
            <w:kern w:val="22"/>
          </w:rPr>
          <w:t>&lt;sheet_parameter/&gt;</w:t>
        </w:r>
        <w:r w:rsidR="00902B45">
          <w:rPr>
            <w:noProof/>
            <w:webHidden/>
          </w:rPr>
          <w:tab/>
        </w:r>
        <w:r w:rsidR="00902B45">
          <w:rPr>
            <w:noProof/>
            <w:webHidden/>
          </w:rPr>
          <w:fldChar w:fldCharType="begin"/>
        </w:r>
        <w:r w:rsidR="00902B45">
          <w:rPr>
            <w:noProof/>
            <w:webHidden/>
          </w:rPr>
          <w:instrText xml:space="preserve"> PAGEREF _Toc130981765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5F6F8273" w14:textId="579CDA44" w:rsidR="00902B45" w:rsidRDefault="00000000">
      <w:pPr>
        <w:pStyle w:val="Abbildungsverzeichnis"/>
        <w:rPr>
          <w:rFonts w:asciiTheme="minorHAnsi" w:eastAsiaTheme="minorEastAsia" w:hAnsiTheme="minorHAnsi" w:cstheme="minorBidi"/>
          <w:b w:val="0"/>
          <w:noProof/>
          <w:szCs w:val="22"/>
          <w:lang w:val="de-DE"/>
        </w:rPr>
      </w:pPr>
      <w:hyperlink w:anchor="_Toc130981766" w:history="1">
        <w:r w:rsidR="00902B45" w:rsidRPr="0077242D">
          <w:rPr>
            <w:rStyle w:val="Hyperlink"/>
            <w:rFonts w:eastAsia="MS Mincho"/>
            <w:noProof/>
          </w:rPr>
          <w:t xml:space="preserve">Table 90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_Toc130981766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53EC5CE1" w14:textId="1E7C6AFC" w:rsidR="00902B45" w:rsidRDefault="00000000">
      <w:pPr>
        <w:pStyle w:val="Abbildungsverzeichnis"/>
        <w:rPr>
          <w:rFonts w:asciiTheme="minorHAnsi" w:eastAsiaTheme="minorEastAsia" w:hAnsiTheme="minorHAnsi" w:cstheme="minorBidi"/>
          <w:b w:val="0"/>
          <w:noProof/>
          <w:szCs w:val="22"/>
          <w:lang w:val="de-DE"/>
        </w:rPr>
      </w:pPr>
      <w:hyperlink w:anchor="_Toc130981767" w:history="1">
        <w:r w:rsidR="00902B45" w:rsidRPr="0077242D">
          <w:rPr>
            <w:rStyle w:val="Hyperlink"/>
            <w:rFonts w:eastAsia="MS Mincho"/>
            <w:noProof/>
          </w:rPr>
          <w:t xml:space="preserve">Table 91 — Attributes of element </w:t>
        </w:r>
        <w:r w:rsidR="00902B45" w:rsidRPr="0077242D">
          <w:rPr>
            <w:rStyle w:val="Hyperlink"/>
            <w:rFonts w:ascii="Courier New" w:eastAsia="MS Mincho" w:hAnsi="Courier New" w:cs="Courier New"/>
            <w:noProof/>
            <w:kern w:val="22"/>
          </w:rPr>
          <w:t>&lt;weld_position/&gt;</w:t>
        </w:r>
        <w:r w:rsidR="00902B45">
          <w:rPr>
            <w:noProof/>
            <w:webHidden/>
          </w:rPr>
          <w:tab/>
        </w:r>
        <w:r w:rsidR="00902B45">
          <w:rPr>
            <w:noProof/>
            <w:webHidden/>
          </w:rPr>
          <w:fldChar w:fldCharType="begin"/>
        </w:r>
        <w:r w:rsidR="00902B45">
          <w:rPr>
            <w:noProof/>
            <w:webHidden/>
          </w:rPr>
          <w:instrText xml:space="preserve"> PAGEREF _Toc130981767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2DB3FB2E" w14:textId="5C84EFC0" w:rsidR="00902B45" w:rsidRDefault="00000000">
      <w:pPr>
        <w:pStyle w:val="Abbildungsverzeichnis"/>
        <w:rPr>
          <w:rFonts w:asciiTheme="minorHAnsi" w:eastAsiaTheme="minorEastAsia" w:hAnsiTheme="minorHAnsi" w:cstheme="minorBidi"/>
          <w:b w:val="0"/>
          <w:noProof/>
          <w:szCs w:val="22"/>
          <w:lang w:val="de-DE"/>
        </w:rPr>
      </w:pPr>
      <w:hyperlink w:anchor="_Toc130981768" w:history="1">
        <w:r w:rsidR="00902B45" w:rsidRPr="0077242D">
          <w:rPr>
            <w:rStyle w:val="Hyperlink"/>
            <w:rFonts w:eastAsia="MS Mincho"/>
            <w:noProof/>
          </w:rPr>
          <w:t>Table 92 — Default values of attribute "filler", dependent from attribute "technology"</w:t>
        </w:r>
        <w:r w:rsidR="00902B45">
          <w:rPr>
            <w:noProof/>
            <w:webHidden/>
          </w:rPr>
          <w:tab/>
        </w:r>
        <w:r w:rsidR="00902B45">
          <w:rPr>
            <w:noProof/>
            <w:webHidden/>
          </w:rPr>
          <w:fldChar w:fldCharType="begin"/>
        </w:r>
        <w:r w:rsidR="00902B45">
          <w:rPr>
            <w:noProof/>
            <w:webHidden/>
          </w:rPr>
          <w:instrText xml:space="preserve"> PAGEREF _Toc130981768 \h </w:instrText>
        </w:r>
        <w:r w:rsidR="00902B45">
          <w:rPr>
            <w:noProof/>
            <w:webHidden/>
          </w:rPr>
        </w:r>
        <w:r w:rsidR="00902B45">
          <w:rPr>
            <w:noProof/>
            <w:webHidden/>
          </w:rPr>
          <w:fldChar w:fldCharType="separate"/>
        </w:r>
        <w:r w:rsidR="00F558BD">
          <w:rPr>
            <w:noProof/>
            <w:webHidden/>
          </w:rPr>
          <w:t>97</w:t>
        </w:r>
        <w:r w:rsidR="00902B45">
          <w:rPr>
            <w:noProof/>
            <w:webHidden/>
          </w:rPr>
          <w:fldChar w:fldCharType="end"/>
        </w:r>
      </w:hyperlink>
    </w:p>
    <w:p w14:paraId="6CB7EC93" w14:textId="45634657" w:rsidR="00902B45" w:rsidRDefault="00000000">
      <w:pPr>
        <w:pStyle w:val="Abbildungsverzeichnis"/>
        <w:rPr>
          <w:rFonts w:asciiTheme="minorHAnsi" w:eastAsiaTheme="minorEastAsia" w:hAnsiTheme="minorHAnsi" w:cstheme="minorBidi"/>
          <w:b w:val="0"/>
          <w:noProof/>
          <w:szCs w:val="22"/>
          <w:lang w:val="de-DE"/>
        </w:rPr>
      </w:pPr>
      <w:hyperlink w:anchor="_Toc130981769" w:history="1">
        <w:r w:rsidR="00902B45" w:rsidRPr="0077242D">
          <w:rPr>
            <w:rStyle w:val="Hyperlink"/>
            <w:rFonts w:eastAsia="MS Mincho"/>
            <w:noProof/>
          </w:rPr>
          <w:t>Table 93 — Parameters of Butt Joint Weld</w:t>
        </w:r>
        <w:r w:rsidR="00902B45">
          <w:rPr>
            <w:noProof/>
            <w:webHidden/>
          </w:rPr>
          <w:tab/>
        </w:r>
        <w:r w:rsidR="00902B45">
          <w:rPr>
            <w:noProof/>
            <w:webHidden/>
          </w:rPr>
          <w:fldChar w:fldCharType="begin"/>
        </w:r>
        <w:r w:rsidR="00902B45">
          <w:rPr>
            <w:noProof/>
            <w:webHidden/>
          </w:rPr>
          <w:instrText xml:space="preserve"> PAGEREF _Toc130981769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66FBAD93" w14:textId="4ABA9561" w:rsidR="00902B45" w:rsidRDefault="00000000">
      <w:pPr>
        <w:pStyle w:val="Abbildungsverzeichnis"/>
        <w:rPr>
          <w:rFonts w:asciiTheme="minorHAnsi" w:eastAsiaTheme="minorEastAsia" w:hAnsiTheme="minorHAnsi" w:cstheme="minorBidi"/>
          <w:b w:val="0"/>
          <w:noProof/>
          <w:szCs w:val="22"/>
          <w:lang w:val="de-DE"/>
        </w:rPr>
      </w:pPr>
      <w:hyperlink w:anchor="_Toc130981770" w:history="1">
        <w:r w:rsidR="00902B45" w:rsidRPr="0077242D">
          <w:rPr>
            <w:rStyle w:val="Hyperlink"/>
            <w:rFonts w:eastAsia="MS Mincho"/>
            <w:noProof/>
          </w:rPr>
          <w:t xml:space="preserve">Table 94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_Toc130981770 \h </w:instrText>
        </w:r>
        <w:r w:rsidR="00902B45">
          <w:rPr>
            <w:noProof/>
            <w:webHidden/>
          </w:rPr>
        </w:r>
        <w:r w:rsidR="00902B45">
          <w:rPr>
            <w:noProof/>
            <w:webHidden/>
          </w:rPr>
          <w:fldChar w:fldCharType="separate"/>
        </w:r>
        <w:r w:rsidR="00F558BD">
          <w:rPr>
            <w:noProof/>
            <w:webHidden/>
          </w:rPr>
          <w:t>100</w:t>
        </w:r>
        <w:r w:rsidR="00902B45">
          <w:rPr>
            <w:noProof/>
            <w:webHidden/>
          </w:rPr>
          <w:fldChar w:fldCharType="end"/>
        </w:r>
      </w:hyperlink>
    </w:p>
    <w:p w14:paraId="603EC913" w14:textId="1C90C0CD" w:rsidR="00902B45" w:rsidRDefault="00000000">
      <w:pPr>
        <w:pStyle w:val="Abbildungsverzeichnis"/>
        <w:rPr>
          <w:rFonts w:asciiTheme="minorHAnsi" w:eastAsiaTheme="minorEastAsia" w:hAnsiTheme="minorHAnsi" w:cstheme="minorBidi"/>
          <w:b w:val="0"/>
          <w:noProof/>
          <w:szCs w:val="22"/>
          <w:lang w:val="de-DE"/>
        </w:rPr>
      </w:pPr>
      <w:hyperlink w:anchor="_Toc130981771" w:history="1">
        <w:r w:rsidR="00902B45" w:rsidRPr="0077242D">
          <w:rPr>
            <w:rStyle w:val="Hyperlink"/>
            <w:rFonts w:eastAsia="MS Mincho"/>
            <w:noProof/>
          </w:rPr>
          <w:t xml:space="preserve">Table 95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63B4D496" w14:textId="7A703638" w:rsidR="00902B45" w:rsidRDefault="00000000">
      <w:pPr>
        <w:pStyle w:val="Abbildungsverzeichnis"/>
        <w:rPr>
          <w:rFonts w:asciiTheme="minorHAnsi" w:eastAsiaTheme="minorEastAsia" w:hAnsiTheme="minorHAnsi" w:cstheme="minorBidi"/>
          <w:b w:val="0"/>
          <w:noProof/>
          <w:szCs w:val="22"/>
          <w:lang w:val="de-DE"/>
        </w:rPr>
      </w:pPr>
      <w:hyperlink w:anchor="_Toc130981772" w:history="1">
        <w:r w:rsidR="00902B45" w:rsidRPr="0077242D">
          <w:rPr>
            <w:rStyle w:val="Hyperlink"/>
            <w:rFonts w:eastAsia="MS Mincho"/>
            <w:noProof/>
          </w:rPr>
          <w:t>Table 96 — Parameters of Simple Corner Weld</w:t>
        </w:r>
        <w:r w:rsidR="00902B45">
          <w:rPr>
            <w:noProof/>
            <w:webHidden/>
          </w:rPr>
          <w:tab/>
        </w:r>
        <w:r w:rsidR="00902B45">
          <w:rPr>
            <w:noProof/>
            <w:webHidden/>
          </w:rPr>
          <w:fldChar w:fldCharType="begin"/>
        </w:r>
        <w:r w:rsidR="00902B45">
          <w:rPr>
            <w:noProof/>
            <w:webHidden/>
          </w:rPr>
          <w:instrText xml:space="preserve"> PAGEREF _Toc130981772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2B4C73E8" w14:textId="5FC0A8BF" w:rsidR="00902B45" w:rsidRDefault="00000000">
      <w:pPr>
        <w:pStyle w:val="Abbildungsverzeichnis"/>
        <w:rPr>
          <w:rFonts w:asciiTheme="minorHAnsi" w:eastAsiaTheme="minorEastAsia" w:hAnsiTheme="minorHAnsi" w:cstheme="minorBidi"/>
          <w:b w:val="0"/>
          <w:noProof/>
          <w:szCs w:val="22"/>
          <w:lang w:val="de-DE"/>
        </w:rPr>
      </w:pPr>
      <w:hyperlink w:anchor="_Toc130981773" w:history="1">
        <w:r w:rsidR="00902B45" w:rsidRPr="0077242D">
          <w:rPr>
            <w:rStyle w:val="Hyperlink"/>
            <w:rFonts w:eastAsia="MS Mincho"/>
            <w:noProof/>
          </w:rPr>
          <w:t>Table 97 — Parameters of Double Corner Weld</w:t>
        </w:r>
        <w:r w:rsidR="00902B45">
          <w:rPr>
            <w:noProof/>
            <w:webHidden/>
          </w:rPr>
          <w:tab/>
        </w:r>
        <w:r w:rsidR="00902B45">
          <w:rPr>
            <w:noProof/>
            <w:webHidden/>
          </w:rPr>
          <w:fldChar w:fldCharType="begin"/>
        </w:r>
        <w:r w:rsidR="00902B45">
          <w:rPr>
            <w:noProof/>
            <w:webHidden/>
          </w:rPr>
          <w:instrText xml:space="preserve"> PAGEREF _Toc130981773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2F0756F6" w14:textId="66735CB1" w:rsidR="00902B45" w:rsidRDefault="00000000">
      <w:pPr>
        <w:pStyle w:val="Abbildungsverzeichnis"/>
        <w:rPr>
          <w:rFonts w:asciiTheme="minorHAnsi" w:eastAsiaTheme="minorEastAsia" w:hAnsiTheme="minorHAnsi" w:cstheme="minorBidi"/>
          <w:b w:val="0"/>
          <w:noProof/>
          <w:szCs w:val="22"/>
          <w:lang w:val="de-DE"/>
        </w:rPr>
      </w:pPr>
      <w:hyperlink w:anchor="_Toc130981774" w:history="1">
        <w:r w:rsidR="00902B45" w:rsidRPr="0077242D">
          <w:rPr>
            <w:rStyle w:val="Hyperlink"/>
            <w:rFonts w:eastAsia="MS Mincho"/>
            <w:noProof/>
          </w:rPr>
          <w:t xml:space="preserve">Table 98 — Attributes of element </w:t>
        </w:r>
        <w:r w:rsidR="00902B45" w:rsidRPr="0077242D">
          <w:rPr>
            <w:rStyle w:val="Hyperlink"/>
            <w:rFonts w:ascii="Courier New" w:eastAsia="MS Mincho" w:hAnsi="Courier New"/>
            <w:noProof/>
          </w:rPr>
          <w:t>&lt;weld_position/&gt;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_Toc130981774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479FE060" w14:textId="152CD88E" w:rsidR="00902B45" w:rsidRDefault="00000000">
      <w:pPr>
        <w:pStyle w:val="Abbildungsverzeichnis"/>
        <w:rPr>
          <w:rFonts w:asciiTheme="minorHAnsi" w:eastAsiaTheme="minorEastAsia" w:hAnsiTheme="minorHAnsi" w:cstheme="minorBidi"/>
          <w:b w:val="0"/>
          <w:noProof/>
          <w:szCs w:val="22"/>
          <w:lang w:val="de-DE"/>
        </w:rPr>
      </w:pPr>
      <w:hyperlink w:anchor="_Toc130981775" w:history="1">
        <w:r w:rsidR="00902B45" w:rsidRPr="0077242D">
          <w:rPr>
            <w:rStyle w:val="Hyperlink"/>
            <w:rFonts w:eastAsia="MS Mincho"/>
            <w:noProof/>
          </w:rPr>
          <w:t xml:space="preserve">Table 99 — Values of Attribute </w:t>
        </w:r>
        <w:r w:rsidR="00902B45" w:rsidRPr="0077242D">
          <w:rPr>
            <w:rStyle w:val="Hyperlink"/>
            <w:rFonts w:ascii="Courier New" w:eastAsia="MS Mincho" w:hAnsi="Courier New"/>
            <w:noProof/>
          </w:rPr>
          <w:t>section</w:t>
        </w:r>
        <w:r w:rsidR="00902B45">
          <w:rPr>
            <w:noProof/>
            <w:webHidden/>
          </w:rPr>
          <w:tab/>
        </w:r>
        <w:r w:rsidR="00902B45">
          <w:rPr>
            <w:noProof/>
            <w:webHidden/>
          </w:rPr>
          <w:fldChar w:fldCharType="begin"/>
        </w:r>
        <w:r w:rsidR="00902B45">
          <w:rPr>
            <w:noProof/>
            <w:webHidden/>
          </w:rPr>
          <w:instrText xml:space="preserve"> PAGEREF _Toc130981775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5B6FA7E1" w14:textId="6911538C" w:rsidR="00902B45" w:rsidRDefault="00000000">
      <w:pPr>
        <w:pStyle w:val="Abbildungsverzeichnis"/>
        <w:rPr>
          <w:rFonts w:asciiTheme="minorHAnsi" w:eastAsiaTheme="minorEastAsia" w:hAnsiTheme="minorHAnsi" w:cstheme="minorBidi"/>
          <w:b w:val="0"/>
          <w:noProof/>
          <w:szCs w:val="22"/>
          <w:lang w:val="de-DE"/>
        </w:rPr>
      </w:pPr>
      <w:hyperlink w:anchor="_Toc130981776" w:history="1">
        <w:r w:rsidR="00902B45" w:rsidRPr="0077242D">
          <w:rPr>
            <w:rStyle w:val="Hyperlink"/>
            <w:rFonts w:eastAsia="MS Mincho"/>
            <w:noProof/>
          </w:rPr>
          <w:t xml:space="preserve">Table 100 — Values of Attribute </w:t>
        </w:r>
        <w:r w:rsidR="00902B45" w:rsidRPr="0077242D">
          <w:rPr>
            <w:rStyle w:val="Hyperlink"/>
            <w:rFonts w:ascii="Courier New" w:eastAsia="MS Mincho" w:hAnsi="Courier New"/>
            <w:noProof/>
          </w:rPr>
          <w:t>angle</w:t>
        </w:r>
        <w:r w:rsidR="00902B45">
          <w:rPr>
            <w:noProof/>
            <w:webHidden/>
          </w:rPr>
          <w:tab/>
        </w:r>
        <w:r w:rsidR="00902B45">
          <w:rPr>
            <w:noProof/>
            <w:webHidden/>
          </w:rPr>
          <w:fldChar w:fldCharType="begin"/>
        </w:r>
        <w:r w:rsidR="00902B45">
          <w:rPr>
            <w:noProof/>
            <w:webHidden/>
          </w:rPr>
          <w:instrText xml:space="preserve"> PAGEREF _Toc130981776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658836E1" w14:textId="33ADBDF9" w:rsidR="00902B45" w:rsidRDefault="00000000">
      <w:pPr>
        <w:pStyle w:val="Abbildungsverzeichnis"/>
        <w:rPr>
          <w:rFonts w:asciiTheme="minorHAnsi" w:eastAsiaTheme="minorEastAsia" w:hAnsiTheme="minorHAnsi" w:cstheme="minorBidi"/>
          <w:b w:val="0"/>
          <w:noProof/>
          <w:szCs w:val="22"/>
          <w:lang w:val="de-DE"/>
        </w:rPr>
      </w:pPr>
      <w:hyperlink w:anchor="_Toc130981777" w:history="1">
        <w:r w:rsidR="00902B45" w:rsidRPr="0077242D">
          <w:rPr>
            <w:rStyle w:val="Hyperlink"/>
            <w:rFonts w:eastAsia="MS Mincho"/>
            <w:noProof/>
          </w:rPr>
          <w:t xml:space="preserve">Table 101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_Toc130981777 \h </w:instrText>
        </w:r>
        <w:r w:rsidR="00902B45">
          <w:rPr>
            <w:noProof/>
            <w:webHidden/>
          </w:rPr>
        </w:r>
        <w:r w:rsidR="00902B45">
          <w:rPr>
            <w:noProof/>
            <w:webHidden/>
          </w:rPr>
          <w:fldChar w:fldCharType="separate"/>
        </w:r>
        <w:r w:rsidR="00F558BD">
          <w:rPr>
            <w:noProof/>
            <w:webHidden/>
          </w:rPr>
          <w:t>106</w:t>
        </w:r>
        <w:r w:rsidR="00902B45">
          <w:rPr>
            <w:noProof/>
            <w:webHidden/>
          </w:rPr>
          <w:fldChar w:fldCharType="end"/>
        </w:r>
      </w:hyperlink>
    </w:p>
    <w:p w14:paraId="35AE5544" w14:textId="4929A029" w:rsidR="00902B45" w:rsidRDefault="00000000">
      <w:pPr>
        <w:pStyle w:val="Abbildungsverzeichnis"/>
        <w:rPr>
          <w:rFonts w:asciiTheme="minorHAnsi" w:eastAsiaTheme="minorEastAsia" w:hAnsiTheme="minorHAnsi" w:cstheme="minorBidi"/>
          <w:b w:val="0"/>
          <w:noProof/>
          <w:szCs w:val="22"/>
          <w:lang w:val="de-DE"/>
        </w:rPr>
      </w:pPr>
      <w:hyperlink w:anchor="_Toc130981778" w:history="1">
        <w:r w:rsidR="00902B45" w:rsidRPr="0077242D">
          <w:rPr>
            <w:rStyle w:val="Hyperlink"/>
            <w:rFonts w:eastAsia="MS Mincho"/>
            <w:noProof/>
          </w:rPr>
          <w:t>Table 102 — Parameters of Edge Weld</w:t>
        </w:r>
        <w:r w:rsidR="00902B45">
          <w:rPr>
            <w:noProof/>
            <w:webHidden/>
          </w:rPr>
          <w:tab/>
        </w:r>
        <w:r w:rsidR="00902B45">
          <w:rPr>
            <w:noProof/>
            <w:webHidden/>
          </w:rPr>
          <w:fldChar w:fldCharType="begin"/>
        </w:r>
        <w:r w:rsidR="00902B45">
          <w:rPr>
            <w:noProof/>
            <w:webHidden/>
          </w:rPr>
          <w:instrText xml:space="preserve"> PAGEREF _Toc130981778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7C09F162" w14:textId="50C85600" w:rsidR="00902B45" w:rsidRDefault="00000000">
      <w:pPr>
        <w:pStyle w:val="Abbildungsverzeichnis"/>
        <w:rPr>
          <w:rFonts w:asciiTheme="minorHAnsi" w:eastAsiaTheme="minorEastAsia" w:hAnsiTheme="minorHAnsi" w:cstheme="minorBidi"/>
          <w:b w:val="0"/>
          <w:noProof/>
          <w:szCs w:val="22"/>
          <w:lang w:val="de-DE"/>
        </w:rPr>
      </w:pPr>
      <w:hyperlink w:anchor="_Toc130981779" w:history="1">
        <w:r w:rsidR="00902B45" w:rsidRPr="0077242D">
          <w:rPr>
            <w:rStyle w:val="Hyperlink"/>
            <w:rFonts w:eastAsia="MS Mincho"/>
            <w:noProof/>
          </w:rPr>
          <w:t xml:space="preserve">Table 103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Edge Weld</w:t>
        </w:r>
        <w:r w:rsidR="00902B45">
          <w:rPr>
            <w:noProof/>
            <w:webHidden/>
          </w:rPr>
          <w:tab/>
        </w:r>
        <w:r w:rsidR="00902B45">
          <w:rPr>
            <w:noProof/>
            <w:webHidden/>
          </w:rPr>
          <w:fldChar w:fldCharType="begin"/>
        </w:r>
        <w:r w:rsidR="00902B45">
          <w:rPr>
            <w:noProof/>
            <w:webHidden/>
          </w:rPr>
          <w:instrText xml:space="preserve"> PAGEREF _Toc130981779 \h </w:instrText>
        </w:r>
        <w:r w:rsidR="00902B45">
          <w:rPr>
            <w:noProof/>
            <w:webHidden/>
          </w:rPr>
        </w:r>
        <w:r w:rsidR="00902B45">
          <w:rPr>
            <w:noProof/>
            <w:webHidden/>
          </w:rPr>
          <w:fldChar w:fldCharType="separate"/>
        </w:r>
        <w:r w:rsidR="00F558BD">
          <w:rPr>
            <w:noProof/>
            <w:webHidden/>
          </w:rPr>
          <w:t>108</w:t>
        </w:r>
        <w:r w:rsidR="00902B45">
          <w:rPr>
            <w:noProof/>
            <w:webHidden/>
          </w:rPr>
          <w:fldChar w:fldCharType="end"/>
        </w:r>
      </w:hyperlink>
    </w:p>
    <w:p w14:paraId="247E3B15" w14:textId="58108B2B" w:rsidR="00902B45" w:rsidRDefault="00000000">
      <w:pPr>
        <w:pStyle w:val="Abbildungsverzeichnis"/>
        <w:rPr>
          <w:rFonts w:asciiTheme="minorHAnsi" w:eastAsiaTheme="minorEastAsia" w:hAnsiTheme="minorHAnsi" w:cstheme="minorBidi"/>
          <w:b w:val="0"/>
          <w:noProof/>
          <w:szCs w:val="22"/>
          <w:lang w:val="de-DE"/>
        </w:rPr>
      </w:pPr>
      <w:hyperlink w:anchor="_Toc130981780" w:history="1">
        <w:r w:rsidR="00902B45" w:rsidRPr="0077242D">
          <w:rPr>
            <w:rStyle w:val="Hyperlink"/>
            <w:rFonts w:eastAsia="MS Mincho"/>
            <w:noProof/>
          </w:rPr>
          <w:t xml:space="preserve">Table 104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_Toc130981780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19AD5F7C" w14:textId="6300B2F2" w:rsidR="00902B45" w:rsidRDefault="00000000">
      <w:pPr>
        <w:pStyle w:val="Abbildungsverzeichnis"/>
        <w:rPr>
          <w:rFonts w:asciiTheme="minorHAnsi" w:eastAsiaTheme="minorEastAsia" w:hAnsiTheme="minorHAnsi" w:cstheme="minorBidi"/>
          <w:b w:val="0"/>
          <w:noProof/>
          <w:szCs w:val="22"/>
          <w:lang w:val="de-DE"/>
        </w:rPr>
      </w:pPr>
      <w:hyperlink w:anchor="_Toc130981781" w:history="1">
        <w:r w:rsidR="00902B45" w:rsidRPr="0077242D">
          <w:rPr>
            <w:rStyle w:val="Hyperlink"/>
            <w:rFonts w:eastAsia="MS Mincho"/>
            <w:noProof/>
          </w:rPr>
          <w:t>Table 105 — Parameters of I-Weld</w:t>
        </w:r>
        <w:r w:rsidR="00902B45">
          <w:rPr>
            <w:noProof/>
            <w:webHidden/>
          </w:rPr>
          <w:tab/>
        </w:r>
        <w:r w:rsidR="00902B45">
          <w:rPr>
            <w:noProof/>
            <w:webHidden/>
          </w:rPr>
          <w:fldChar w:fldCharType="begin"/>
        </w:r>
        <w:r w:rsidR="00902B45">
          <w:rPr>
            <w:noProof/>
            <w:webHidden/>
          </w:rPr>
          <w:instrText xml:space="preserve"> PAGEREF _Toc130981781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2B34DD22" w14:textId="55E5AA86" w:rsidR="00902B45" w:rsidRDefault="00000000">
      <w:pPr>
        <w:pStyle w:val="Abbildungsverzeichnis"/>
        <w:rPr>
          <w:rFonts w:asciiTheme="minorHAnsi" w:eastAsiaTheme="minorEastAsia" w:hAnsiTheme="minorHAnsi" w:cstheme="minorBidi"/>
          <w:b w:val="0"/>
          <w:noProof/>
          <w:szCs w:val="22"/>
          <w:lang w:val="de-DE"/>
        </w:rPr>
      </w:pPr>
      <w:hyperlink w:anchor="_Toc130981782" w:history="1">
        <w:r w:rsidR="00902B45" w:rsidRPr="0077242D">
          <w:rPr>
            <w:rStyle w:val="Hyperlink"/>
            <w:rFonts w:eastAsia="MS Mincho"/>
            <w:noProof/>
          </w:rPr>
          <w:t xml:space="preserve">Table 106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_Toc130981782 \h </w:instrText>
        </w:r>
        <w:r w:rsidR="00902B45">
          <w:rPr>
            <w:noProof/>
            <w:webHidden/>
          </w:rPr>
        </w:r>
        <w:r w:rsidR="00902B45">
          <w:rPr>
            <w:noProof/>
            <w:webHidden/>
          </w:rPr>
          <w:fldChar w:fldCharType="separate"/>
        </w:r>
        <w:r w:rsidR="00F558BD">
          <w:rPr>
            <w:noProof/>
            <w:webHidden/>
          </w:rPr>
          <w:t>111</w:t>
        </w:r>
        <w:r w:rsidR="00902B45">
          <w:rPr>
            <w:noProof/>
            <w:webHidden/>
          </w:rPr>
          <w:fldChar w:fldCharType="end"/>
        </w:r>
      </w:hyperlink>
    </w:p>
    <w:p w14:paraId="261426F6" w14:textId="2E6539D2" w:rsidR="00902B45" w:rsidRDefault="00000000">
      <w:pPr>
        <w:pStyle w:val="Abbildungsverzeichnis"/>
        <w:rPr>
          <w:rFonts w:asciiTheme="minorHAnsi" w:eastAsiaTheme="minorEastAsia" w:hAnsiTheme="minorHAnsi" w:cstheme="minorBidi"/>
          <w:b w:val="0"/>
          <w:noProof/>
          <w:szCs w:val="22"/>
          <w:lang w:val="de-DE"/>
        </w:rPr>
      </w:pPr>
      <w:hyperlink w:anchor="_Toc130981783" w:history="1">
        <w:r w:rsidR="00902B45" w:rsidRPr="0077242D">
          <w:rPr>
            <w:rStyle w:val="Hyperlink"/>
            <w:rFonts w:eastAsia="MS Mincho"/>
            <w:noProof/>
          </w:rPr>
          <w:t>Table 107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_Toc130981783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6E277B63" w14:textId="3906C6CA" w:rsidR="00902B45" w:rsidRDefault="00000000">
      <w:pPr>
        <w:pStyle w:val="Abbildungsverzeichnis"/>
        <w:rPr>
          <w:rFonts w:asciiTheme="minorHAnsi" w:eastAsiaTheme="minorEastAsia" w:hAnsiTheme="minorHAnsi" w:cstheme="minorBidi"/>
          <w:b w:val="0"/>
          <w:noProof/>
          <w:szCs w:val="22"/>
          <w:lang w:val="de-DE"/>
        </w:rPr>
      </w:pPr>
      <w:hyperlink w:anchor="_Toc130981784" w:history="1">
        <w:r w:rsidR="00902B45" w:rsidRPr="0077242D">
          <w:rPr>
            <w:rStyle w:val="Hyperlink"/>
            <w:rFonts w:eastAsia="MS Mincho"/>
            <w:noProof/>
          </w:rPr>
          <w:t>Table 108 — Parameters of Overlap Weld</w:t>
        </w:r>
        <w:r w:rsidR="00902B45">
          <w:rPr>
            <w:noProof/>
            <w:webHidden/>
          </w:rPr>
          <w:tab/>
        </w:r>
        <w:r w:rsidR="00902B45">
          <w:rPr>
            <w:noProof/>
            <w:webHidden/>
          </w:rPr>
          <w:fldChar w:fldCharType="begin"/>
        </w:r>
        <w:r w:rsidR="00902B45">
          <w:rPr>
            <w:noProof/>
            <w:webHidden/>
          </w:rPr>
          <w:instrText xml:space="preserve"> PAGEREF _Toc130981784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7BB584DD" w14:textId="5E9A2F3E" w:rsidR="00902B45" w:rsidRDefault="00000000">
      <w:pPr>
        <w:pStyle w:val="Abbildungsverzeichnis"/>
        <w:rPr>
          <w:rFonts w:asciiTheme="minorHAnsi" w:eastAsiaTheme="minorEastAsia" w:hAnsiTheme="minorHAnsi" w:cstheme="minorBidi"/>
          <w:b w:val="0"/>
          <w:noProof/>
          <w:szCs w:val="22"/>
          <w:lang w:val="de-DE"/>
        </w:rPr>
      </w:pPr>
      <w:hyperlink w:anchor="_Toc130981785" w:history="1">
        <w:r w:rsidR="00902B45" w:rsidRPr="0077242D">
          <w:rPr>
            <w:rStyle w:val="Hyperlink"/>
            <w:rFonts w:eastAsia="MS Mincho"/>
            <w:noProof/>
          </w:rPr>
          <w:t>Table 109 — Parameters of Single Sided Double Overlap Weld</w:t>
        </w:r>
        <w:r w:rsidR="00902B45">
          <w:rPr>
            <w:noProof/>
            <w:webHidden/>
          </w:rPr>
          <w:tab/>
        </w:r>
        <w:r w:rsidR="00902B45">
          <w:rPr>
            <w:noProof/>
            <w:webHidden/>
          </w:rPr>
          <w:fldChar w:fldCharType="begin"/>
        </w:r>
        <w:r w:rsidR="00902B45">
          <w:rPr>
            <w:noProof/>
            <w:webHidden/>
          </w:rPr>
          <w:instrText xml:space="preserve"> PAGEREF _Toc130981785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7DB714E2" w14:textId="6AF75D28" w:rsidR="00902B45" w:rsidRDefault="00000000">
      <w:pPr>
        <w:pStyle w:val="Abbildungsverzeichnis"/>
        <w:rPr>
          <w:rFonts w:asciiTheme="minorHAnsi" w:eastAsiaTheme="minorEastAsia" w:hAnsiTheme="minorHAnsi" w:cstheme="minorBidi"/>
          <w:b w:val="0"/>
          <w:noProof/>
          <w:szCs w:val="22"/>
          <w:lang w:val="de-DE"/>
        </w:rPr>
      </w:pPr>
      <w:hyperlink w:anchor="_Toc130981786" w:history="1">
        <w:r w:rsidR="00902B45" w:rsidRPr="0077242D">
          <w:rPr>
            <w:rStyle w:val="Hyperlink"/>
            <w:rFonts w:eastAsia="MS Mincho"/>
            <w:noProof/>
          </w:rPr>
          <w:t>Table 110 — Parameters of Double-Sided Double Overlap Weld</w:t>
        </w:r>
        <w:r w:rsidR="00902B45">
          <w:rPr>
            <w:noProof/>
            <w:webHidden/>
          </w:rPr>
          <w:tab/>
        </w:r>
        <w:r w:rsidR="00902B45">
          <w:rPr>
            <w:noProof/>
            <w:webHidden/>
          </w:rPr>
          <w:fldChar w:fldCharType="begin"/>
        </w:r>
        <w:r w:rsidR="00902B45">
          <w:rPr>
            <w:noProof/>
            <w:webHidden/>
          </w:rPr>
          <w:instrText xml:space="preserve"> PAGEREF _Toc130981786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73A91304" w14:textId="4198C990" w:rsidR="00902B45" w:rsidRDefault="00000000">
      <w:pPr>
        <w:pStyle w:val="Abbildungsverzeichnis"/>
        <w:rPr>
          <w:rFonts w:asciiTheme="minorHAnsi" w:eastAsiaTheme="minorEastAsia" w:hAnsiTheme="minorHAnsi" w:cstheme="minorBidi"/>
          <w:b w:val="0"/>
          <w:noProof/>
          <w:szCs w:val="22"/>
          <w:lang w:val="de-DE"/>
        </w:rPr>
      </w:pPr>
      <w:hyperlink w:anchor="_Toc130981787" w:history="1">
        <w:r w:rsidR="00902B45" w:rsidRPr="0077242D">
          <w:rPr>
            <w:rStyle w:val="Hyperlink"/>
            <w:rFonts w:eastAsia="MS Mincho"/>
            <w:noProof/>
          </w:rPr>
          <w:t>Table 111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_Toc130981787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384B7677" w14:textId="54F62B5A" w:rsidR="00902B45" w:rsidRDefault="00000000">
      <w:pPr>
        <w:pStyle w:val="Abbildungsverzeichnis"/>
        <w:rPr>
          <w:rFonts w:asciiTheme="minorHAnsi" w:eastAsiaTheme="minorEastAsia" w:hAnsiTheme="minorHAnsi" w:cstheme="minorBidi"/>
          <w:b w:val="0"/>
          <w:noProof/>
          <w:szCs w:val="22"/>
          <w:lang w:val="de-DE"/>
        </w:rPr>
      </w:pPr>
      <w:hyperlink w:anchor="_Toc130981788" w:history="1">
        <w:r w:rsidR="00902B45" w:rsidRPr="0077242D">
          <w:rPr>
            <w:rStyle w:val="Hyperlink"/>
            <w:rFonts w:eastAsia="MS Mincho"/>
            <w:noProof/>
          </w:rPr>
          <w:t>Table 112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_Toc130981788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20C905E" w14:textId="648BB9CB" w:rsidR="00902B45" w:rsidRDefault="00000000">
      <w:pPr>
        <w:pStyle w:val="Abbildungsverzeichnis"/>
        <w:rPr>
          <w:rFonts w:asciiTheme="minorHAnsi" w:eastAsiaTheme="minorEastAsia" w:hAnsiTheme="minorHAnsi" w:cstheme="minorBidi"/>
          <w:b w:val="0"/>
          <w:noProof/>
          <w:szCs w:val="22"/>
          <w:lang w:val="de-DE"/>
        </w:rPr>
      </w:pPr>
      <w:hyperlink w:anchor="_Toc130981789" w:history="1">
        <w:r w:rsidR="00902B45" w:rsidRPr="0077242D">
          <w:rPr>
            <w:rStyle w:val="Hyperlink"/>
            <w:rFonts w:eastAsia="MS Mincho"/>
            <w:noProof/>
          </w:rPr>
          <w:t>Table 113 — Parameters of Y-Joint</w:t>
        </w:r>
        <w:r w:rsidR="00902B45">
          <w:rPr>
            <w:noProof/>
            <w:webHidden/>
          </w:rPr>
          <w:tab/>
        </w:r>
        <w:r w:rsidR="00902B45">
          <w:rPr>
            <w:noProof/>
            <w:webHidden/>
          </w:rPr>
          <w:fldChar w:fldCharType="begin"/>
        </w:r>
        <w:r w:rsidR="00902B45">
          <w:rPr>
            <w:noProof/>
            <w:webHidden/>
          </w:rPr>
          <w:instrText xml:space="preserve"> PAGEREF _Toc130981789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770B3784" w14:textId="08FAB74C" w:rsidR="00902B45" w:rsidRDefault="00000000">
      <w:pPr>
        <w:pStyle w:val="Abbildungsverzeichnis"/>
        <w:rPr>
          <w:rFonts w:asciiTheme="minorHAnsi" w:eastAsiaTheme="minorEastAsia" w:hAnsiTheme="minorHAnsi" w:cstheme="minorBidi"/>
          <w:b w:val="0"/>
          <w:noProof/>
          <w:szCs w:val="22"/>
          <w:lang w:val="de-DE"/>
        </w:rPr>
      </w:pPr>
      <w:hyperlink w:anchor="_Toc130981790" w:history="1">
        <w:r w:rsidR="00902B45" w:rsidRPr="0077242D">
          <w:rPr>
            <w:rStyle w:val="Hyperlink"/>
            <w:rFonts w:eastAsia="MS Mincho"/>
            <w:noProof/>
          </w:rPr>
          <w:t>Table 114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Y Joint</w:t>
        </w:r>
        <w:r w:rsidR="00902B45">
          <w:rPr>
            <w:noProof/>
            <w:webHidden/>
          </w:rPr>
          <w:tab/>
        </w:r>
        <w:r w:rsidR="00902B45">
          <w:rPr>
            <w:noProof/>
            <w:webHidden/>
          </w:rPr>
          <w:fldChar w:fldCharType="begin"/>
        </w:r>
        <w:r w:rsidR="00902B45">
          <w:rPr>
            <w:noProof/>
            <w:webHidden/>
          </w:rPr>
          <w:instrText xml:space="preserve"> PAGEREF _Toc130981790 \h </w:instrText>
        </w:r>
        <w:r w:rsidR="00902B45">
          <w:rPr>
            <w:noProof/>
            <w:webHidden/>
          </w:rPr>
        </w:r>
        <w:r w:rsidR="00902B45">
          <w:rPr>
            <w:noProof/>
            <w:webHidden/>
          </w:rPr>
          <w:fldChar w:fldCharType="separate"/>
        </w:r>
        <w:r w:rsidR="00F558BD">
          <w:rPr>
            <w:noProof/>
            <w:webHidden/>
          </w:rPr>
          <w:t>120</w:t>
        </w:r>
        <w:r w:rsidR="00902B45">
          <w:rPr>
            <w:noProof/>
            <w:webHidden/>
          </w:rPr>
          <w:fldChar w:fldCharType="end"/>
        </w:r>
      </w:hyperlink>
    </w:p>
    <w:p w14:paraId="045DCD33" w14:textId="34D32BCE" w:rsidR="00902B45" w:rsidRDefault="00000000">
      <w:pPr>
        <w:pStyle w:val="Abbildungsverzeichnis"/>
        <w:rPr>
          <w:rFonts w:asciiTheme="minorHAnsi" w:eastAsiaTheme="minorEastAsia" w:hAnsiTheme="minorHAnsi" w:cstheme="minorBidi"/>
          <w:b w:val="0"/>
          <w:noProof/>
          <w:szCs w:val="22"/>
          <w:lang w:val="de-DE"/>
        </w:rPr>
      </w:pPr>
      <w:hyperlink w:anchor="_Toc130981791" w:history="1">
        <w:r w:rsidR="00902B45" w:rsidRPr="0077242D">
          <w:rPr>
            <w:rStyle w:val="Hyperlink"/>
            <w:rFonts w:eastAsia="MS Mincho"/>
            <w:noProof/>
          </w:rPr>
          <w:t xml:space="preserve">Table 115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_Toc130981791 \h </w:instrText>
        </w:r>
        <w:r w:rsidR="00902B45">
          <w:rPr>
            <w:noProof/>
            <w:webHidden/>
          </w:rPr>
        </w:r>
        <w:r w:rsidR="00902B45">
          <w:rPr>
            <w:noProof/>
            <w:webHidden/>
          </w:rPr>
          <w:fldChar w:fldCharType="separate"/>
        </w:r>
        <w:r w:rsidR="00F558BD">
          <w:rPr>
            <w:noProof/>
            <w:webHidden/>
          </w:rPr>
          <w:t>121</w:t>
        </w:r>
        <w:r w:rsidR="00902B45">
          <w:rPr>
            <w:noProof/>
            <w:webHidden/>
          </w:rPr>
          <w:fldChar w:fldCharType="end"/>
        </w:r>
      </w:hyperlink>
    </w:p>
    <w:p w14:paraId="1D95D5F3" w14:textId="69973F8A" w:rsidR="00902B45" w:rsidRDefault="00000000">
      <w:pPr>
        <w:pStyle w:val="Abbildungsverzeichnis"/>
        <w:rPr>
          <w:rFonts w:asciiTheme="minorHAnsi" w:eastAsiaTheme="minorEastAsia" w:hAnsiTheme="minorHAnsi" w:cstheme="minorBidi"/>
          <w:b w:val="0"/>
          <w:noProof/>
          <w:szCs w:val="22"/>
          <w:lang w:val="de-DE"/>
        </w:rPr>
      </w:pPr>
      <w:hyperlink w:anchor="_Toc130981792" w:history="1">
        <w:r w:rsidR="00902B45" w:rsidRPr="0077242D">
          <w:rPr>
            <w:rStyle w:val="Hyperlink"/>
            <w:rFonts w:eastAsia="MS Mincho"/>
            <w:noProof/>
          </w:rPr>
          <w:t xml:space="preserve">Table 116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Y-Joint</w:t>
        </w:r>
        <w:r w:rsidR="00902B45">
          <w:rPr>
            <w:noProof/>
            <w:webHidden/>
          </w:rPr>
          <w:tab/>
        </w:r>
        <w:r w:rsidR="00902B45">
          <w:rPr>
            <w:noProof/>
            <w:webHidden/>
          </w:rPr>
          <w:fldChar w:fldCharType="begin"/>
        </w:r>
        <w:r w:rsidR="00902B45">
          <w:rPr>
            <w:noProof/>
            <w:webHidden/>
          </w:rPr>
          <w:instrText xml:space="preserve"> PAGEREF _Toc130981792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183D9C81" w14:textId="05F4FE5F" w:rsidR="00902B45" w:rsidRDefault="00000000">
      <w:pPr>
        <w:pStyle w:val="Abbildungsverzeichnis"/>
        <w:rPr>
          <w:rFonts w:asciiTheme="minorHAnsi" w:eastAsiaTheme="minorEastAsia" w:hAnsiTheme="minorHAnsi" w:cstheme="minorBidi"/>
          <w:b w:val="0"/>
          <w:noProof/>
          <w:szCs w:val="22"/>
          <w:lang w:val="de-DE"/>
        </w:rPr>
      </w:pPr>
      <w:hyperlink w:anchor="_Toc130981793" w:history="1">
        <w:r w:rsidR="00902B45" w:rsidRPr="0077242D">
          <w:rPr>
            <w:rStyle w:val="Hyperlink"/>
            <w:rFonts w:eastAsia="MS Mincho"/>
            <w:noProof/>
          </w:rPr>
          <w:t>Table 117 — Parameters of K-Joint</w:t>
        </w:r>
        <w:r w:rsidR="00902B45">
          <w:rPr>
            <w:noProof/>
            <w:webHidden/>
          </w:rPr>
          <w:tab/>
        </w:r>
        <w:r w:rsidR="00902B45">
          <w:rPr>
            <w:noProof/>
            <w:webHidden/>
          </w:rPr>
          <w:fldChar w:fldCharType="begin"/>
        </w:r>
        <w:r w:rsidR="00902B45">
          <w:rPr>
            <w:noProof/>
            <w:webHidden/>
          </w:rPr>
          <w:instrText xml:space="preserve"> PAGEREF _Toc130981793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0EA9B072" w14:textId="002955AD" w:rsidR="00902B45" w:rsidRDefault="00000000">
      <w:pPr>
        <w:pStyle w:val="Abbildungsverzeichnis"/>
        <w:rPr>
          <w:rFonts w:asciiTheme="minorHAnsi" w:eastAsiaTheme="minorEastAsia" w:hAnsiTheme="minorHAnsi" w:cstheme="minorBidi"/>
          <w:b w:val="0"/>
          <w:noProof/>
          <w:szCs w:val="22"/>
          <w:lang w:val="de-DE"/>
        </w:rPr>
      </w:pPr>
      <w:hyperlink w:anchor="_Toc130981794" w:history="1">
        <w:r w:rsidR="00902B45" w:rsidRPr="0077242D">
          <w:rPr>
            <w:rStyle w:val="Hyperlink"/>
            <w:rFonts w:eastAsia="MS Mincho"/>
            <w:noProof/>
          </w:rPr>
          <w:t xml:space="preserve">Table 118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_Toc130981794 \h </w:instrText>
        </w:r>
        <w:r w:rsidR="00902B45">
          <w:rPr>
            <w:noProof/>
            <w:webHidden/>
          </w:rPr>
        </w:r>
        <w:r w:rsidR="00902B45">
          <w:rPr>
            <w:noProof/>
            <w:webHidden/>
          </w:rPr>
          <w:fldChar w:fldCharType="separate"/>
        </w:r>
        <w:r w:rsidR="00F558BD">
          <w:rPr>
            <w:noProof/>
            <w:webHidden/>
          </w:rPr>
          <w:t>124</w:t>
        </w:r>
        <w:r w:rsidR="00902B45">
          <w:rPr>
            <w:noProof/>
            <w:webHidden/>
          </w:rPr>
          <w:fldChar w:fldCharType="end"/>
        </w:r>
      </w:hyperlink>
    </w:p>
    <w:p w14:paraId="1EE2C601" w14:textId="42192A35" w:rsidR="00902B45" w:rsidRDefault="00000000">
      <w:pPr>
        <w:pStyle w:val="Abbildungsverzeichnis"/>
        <w:rPr>
          <w:rFonts w:asciiTheme="minorHAnsi" w:eastAsiaTheme="minorEastAsia" w:hAnsiTheme="minorHAnsi" w:cstheme="minorBidi"/>
          <w:b w:val="0"/>
          <w:noProof/>
          <w:szCs w:val="22"/>
          <w:lang w:val="de-DE"/>
        </w:rPr>
      </w:pPr>
      <w:hyperlink w:anchor="_Toc130981795" w:history="1">
        <w:r w:rsidR="00902B45" w:rsidRPr="0077242D">
          <w:rPr>
            <w:rStyle w:val="Hyperlink"/>
            <w:rFonts w:eastAsia="MS Mincho"/>
            <w:noProof/>
          </w:rPr>
          <w:t xml:space="preserve">Table 119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_Toc130981795 \h </w:instrText>
        </w:r>
        <w:r w:rsidR="00902B45">
          <w:rPr>
            <w:noProof/>
            <w:webHidden/>
          </w:rPr>
        </w:r>
        <w:r w:rsidR="00902B45">
          <w:rPr>
            <w:noProof/>
            <w:webHidden/>
          </w:rPr>
          <w:fldChar w:fldCharType="separate"/>
        </w:r>
        <w:r w:rsidR="00F558BD">
          <w:rPr>
            <w:noProof/>
            <w:webHidden/>
          </w:rPr>
          <w:t>125</w:t>
        </w:r>
        <w:r w:rsidR="00902B45">
          <w:rPr>
            <w:noProof/>
            <w:webHidden/>
          </w:rPr>
          <w:fldChar w:fldCharType="end"/>
        </w:r>
      </w:hyperlink>
    </w:p>
    <w:p w14:paraId="7CD2DDDD" w14:textId="5675EF8C" w:rsidR="00902B45" w:rsidRDefault="00000000">
      <w:pPr>
        <w:pStyle w:val="Abbildungsverzeichnis"/>
        <w:rPr>
          <w:rFonts w:asciiTheme="minorHAnsi" w:eastAsiaTheme="minorEastAsia" w:hAnsiTheme="minorHAnsi" w:cstheme="minorBidi"/>
          <w:b w:val="0"/>
          <w:noProof/>
          <w:szCs w:val="22"/>
          <w:lang w:val="de-DE"/>
        </w:rPr>
      </w:pPr>
      <w:hyperlink w:anchor="_Toc130981796" w:history="1">
        <w:r w:rsidR="00902B45" w:rsidRPr="0077242D">
          <w:rPr>
            <w:rStyle w:val="Hyperlink"/>
            <w:rFonts w:eastAsia="MS Mincho"/>
            <w:noProof/>
          </w:rPr>
          <w:t>Table 120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_Toc130981796 \h </w:instrText>
        </w:r>
        <w:r w:rsidR="00902B45">
          <w:rPr>
            <w:noProof/>
            <w:webHidden/>
          </w:rPr>
        </w:r>
        <w:r w:rsidR="00902B45">
          <w:rPr>
            <w:noProof/>
            <w:webHidden/>
          </w:rPr>
          <w:fldChar w:fldCharType="separate"/>
        </w:r>
        <w:r w:rsidR="00F558BD">
          <w:rPr>
            <w:noProof/>
            <w:webHidden/>
          </w:rPr>
          <w:t>126</w:t>
        </w:r>
        <w:r w:rsidR="00902B45">
          <w:rPr>
            <w:noProof/>
            <w:webHidden/>
          </w:rPr>
          <w:fldChar w:fldCharType="end"/>
        </w:r>
      </w:hyperlink>
    </w:p>
    <w:p w14:paraId="40966EC1" w14:textId="4173CA02" w:rsidR="00902B45" w:rsidRDefault="00000000">
      <w:pPr>
        <w:pStyle w:val="Abbildungsverzeichnis"/>
        <w:rPr>
          <w:rFonts w:asciiTheme="minorHAnsi" w:eastAsiaTheme="minorEastAsia" w:hAnsiTheme="minorHAnsi" w:cstheme="minorBidi"/>
          <w:b w:val="0"/>
          <w:noProof/>
          <w:szCs w:val="22"/>
          <w:lang w:val="de-DE"/>
        </w:rPr>
      </w:pPr>
      <w:hyperlink w:anchor="_Toc130981797" w:history="1">
        <w:r w:rsidR="00902B45" w:rsidRPr="0077242D">
          <w:rPr>
            <w:rStyle w:val="Hyperlink"/>
            <w:rFonts w:eastAsia="MS Mincho"/>
            <w:noProof/>
          </w:rPr>
          <w:t>Table 121 — Parameters of Cruciform Joint</w:t>
        </w:r>
        <w:r w:rsidR="00902B45">
          <w:rPr>
            <w:noProof/>
            <w:webHidden/>
          </w:rPr>
          <w:tab/>
        </w:r>
        <w:r w:rsidR="00902B45">
          <w:rPr>
            <w:noProof/>
            <w:webHidden/>
          </w:rPr>
          <w:fldChar w:fldCharType="begin"/>
        </w:r>
        <w:r w:rsidR="00902B45">
          <w:rPr>
            <w:noProof/>
            <w:webHidden/>
          </w:rPr>
          <w:instrText xml:space="preserve"> PAGEREF _Toc130981797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6623CB89" w14:textId="7A1A2304" w:rsidR="00902B45" w:rsidRDefault="00000000">
      <w:pPr>
        <w:pStyle w:val="Abbildungsverzeichnis"/>
        <w:rPr>
          <w:rFonts w:asciiTheme="minorHAnsi" w:eastAsiaTheme="minorEastAsia" w:hAnsiTheme="minorHAnsi" w:cstheme="minorBidi"/>
          <w:b w:val="0"/>
          <w:noProof/>
          <w:szCs w:val="22"/>
          <w:lang w:val="de-DE"/>
        </w:rPr>
      </w:pPr>
      <w:hyperlink w:anchor="_Toc130981798" w:history="1">
        <w:r w:rsidR="00902B45" w:rsidRPr="0077242D">
          <w:rPr>
            <w:rStyle w:val="Hyperlink"/>
            <w:rFonts w:eastAsia="MS Mincho"/>
            <w:noProof/>
          </w:rPr>
          <w:t xml:space="preserve">Table 122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_Toc130981798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0644366B" w14:textId="38D329AE" w:rsidR="00902B45" w:rsidRDefault="00000000">
      <w:pPr>
        <w:pStyle w:val="Abbildungsverzeichnis"/>
        <w:rPr>
          <w:rFonts w:asciiTheme="minorHAnsi" w:eastAsiaTheme="minorEastAsia" w:hAnsiTheme="minorHAnsi" w:cstheme="minorBidi"/>
          <w:b w:val="0"/>
          <w:noProof/>
          <w:szCs w:val="22"/>
          <w:lang w:val="de-DE"/>
        </w:rPr>
      </w:pPr>
      <w:hyperlink w:anchor="_Toc130981799" w:history="1">
        <w:r w:rsidR="00902B45" w:rsidRPr="0077242D">
          <w:rPr>
            <w:rStyle w:val="Hyperlink"/>
            <w:rFonts w:eastAsia="MS Mincho"/>
            <w:noProof/>
          </w:rPr>
          <w:t xml:space="preserve">Table 123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_Toc130981799 \h </w:instrText>
        </w:r>
        <w:r w:rsidR="00902B45">
          <w:rPr>
            <w:noProof/>
            <w:webHidden/>
          </w:rPr>
        </w:r>
        <w:r w:rsidR="00902B45">
          <w:rPr>
            <w:noProof/>
            <w:webHidden/>
          </w:rPr>
          <w:fldChar w:fldCharType="separate"/>
        </w:r>
        <w:r w:rsidR="00F558BD">
          <w:rPr>
            <w:noProof/>
            <w:webHidden/>
          </w:rPr>
          <w:t>129</w:t>
        </w:r>
        <w:r w:rsidR="00902B45">
          <w:rPr>
            <w:noProof/>
            <w:webHidden/>
          </w:rPr>
          <w:fldChar w:fldCharType="end"/>
        </w:r>
      </w:hyperlink>
    </w:p>
    <w:p w14:paraId="01E84CB7" w14:textId="56A54E98" w:rsidR="00902B45" w:rsidRDefault="00000000">
      <w:pPr>
        <w:pStyle w:val="Abbildungsverzeichnis"/>
        <w:rPr>
          <w:rFonts w:asciiTheme="minorHAnsi" w:eastAsiaTheme="minorEastAsia" w:hAnsiTheme="minorHAnsi" w:cstheme="minorBidi"/>
          <w:b w:val="0"/>
          <w:noProof/>
          <w:szCs w:val="22"/>
          <w:lang w:val="de-DE"/>
        </w:rPr>
      </w:pPr>
      <w:hyperlink w:anchor="_Toc130981800" w:history="1">
        <w:r w:rsidR="00902B45" w:rsidRPr="0077242D">
          <w:rPr>
            <w:rStyle w:val="Hyperlink"/>
            <w:rFonts w:eastAsia="MS Mincho"/>
            <w:noProof/>
          </w:rPr>
          <w:t xml:space="preserve">Table 124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_Toc130981800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47D3B18B" w14:textId="09827B5E" w:rsidR="00902B45" w:rsidRDefault="00000000">
      <w:pPr>
        <w:pStyle w:val="Abbildungsverzeichnis"/>
        <w:rPr>
          <w:rFonts w:asciiTheme="minorHAnsi" w:eastAsiaTheme="minorEastAsia" w:hAnsiTheme="minorHAnsi" w:cstheme="minorBidi"/>
          <w:b w:val="0"/>
          <w:noProof/>
          <w:szCs w:val="22"/>
          <w:lang w:val="de-DE"/>
        </w:rPr>
      </w:pPr>
      <w:hyperlink w:anchor="_Toc130981801" w:history="1">
        <w:r w:rsidR="00902B45" w:rsidRPr="0077242D">
          <w:rPr>
            <w:rStyle w:val="Hyperlink"/>
            <w:rFonts w:eastAsia="MS Mincho"/>
            <w:noProof/>
          </w:rPr>
          <w:t>Table 125 — Parameters of Flared joint</w:t>
        </w:r>
        <w:r w:rsidR="00902B45">
          <w:rPr>
            <w:noProof/>
            <w:webHidden/>
          </w:rPr>
          <w:tab/>
        </w:r>
        <w:r w:rsidR="00902B45">
          <w:rPr>
            <w:noProof/>
            <w:webHidden/>
          </w:rPr>
          <w:fldChar w:fldCharType="begin"/>
        </w:r>
        <w:r w:rsidR="00902B45">
          <w:rPr>
            <w:noProof/>
            <w:webHidden/>
          </w:rPr>
          <w:instrText xml:space="preserve"> PAGEREF _Toc130981801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1F4EE9A8" w14:textId="01C8E357" w:rsidR="00902B45" w:rsidRDefault="00000000">
      <w:pPr>
        <w:pStyle w:val="Abbildungsverzeichnis"/>
        <w:rPr>
          <w:rFonts w:asciiTheme="minorHAnsi" w:eastAsiaTheme="minorEastAsia" w:hAnsiTheme="minorHAnsi" w:cstheme="minorBidi"/>
          <w:b w:val="0"/>
          <w:noProof/>
          <w:szCs w:val="22"/>
          <w:lang w:val="de-DE"/>
        </w:rPr>
      </w:pPr>
      <w:hyperlink w:anchor="_Toc130981802" w:history="1">
        <w:r w:rsidR="00902B45" w:rsidRPr="0077242D">
          <w:rPr>
            <w:rStyle w:val="Hyperlink"/>
            <w:rFonts w:eastAsia="MS Mincho"/>
            <w:noProof/>
          </w:rPr>
          <w:t xml:space="preserve">Table 126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_Toc130981802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31669970" w14:textId="58F1197E" w:rsidR="00902B45" w:rsidRDefault="00000000">
      <w:pPr>
        <w:pStyle w:val="Abbildungsverzeichnis"/>
        <w:rPr>
          <w:rFonts w:asciiTheme="minorHAnsi" w:eastAsiaTheme="minorEastAsia" w:hAnsiTheme="minorHAnsi" w:cstheme="minorBidi"/>
          <w:b w:val="0"/>
          <w:noProof/>
          <w:szCs w:val="22"/>
          <w:lang w:val="de-DE"/>
        </w:rPr>
      </w:pPr>
      <w:hyperlink w:anchor="_Toc130981803" w:history="1">
        <w:r w:rsidR="00902B45" w:rsidRPr="0077242D">
          <w:rPr>
            <w:rStyle w:val="Hyperlink"/>
            <w:rFonts w:eastAsia="MS Mincho"/>
            <w:noProof/>
          </w:rPr>
          <w:t xml:space="preserve">Table 127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_Toc130981803 \h </w:instrText>
        </w:r>
        <w:r w:rsidR="00902B45">
          <w:rPr>
            <w:noProof/>
            <w:webHidden/>
          </w:rPr>
        </w:r>
        <w:r w:rsidR="00902B45">
          <w:rPr>
            <w:noProof/>
            <w:webHidden/>
          </w:rPr>
          <w:fldChar w:fldCharType="separate"/>
        </w:r>
        <w:r w:rsidR="00F558BD">
          <w:rPr>
            <w:noProof/>
            <w:webHidden/>
          </w:rPr>
          <w:t>133</w:t>
        </w:r>
        <w:r w:rsidR="00902B45">
          <w:rPr>
            <w:noProof/>
            <w:webHidden/>
          </w:rPr>
          <w:fldChar w:fldCharType="end"/>
        </w:r>
      </w:hyperlink>
    </w:p>
    <w:p w14:paraId="48193B7F" w14:textId="27AA8326" w:rsidR="00902B45" w:rsidRDefault="00000000">
      <w:pPr>
        <w:pStyle w:val="Abbildungsverzeichnis"/>
        <w:rPr>
          <w:rFonts w:asciiTheme="minorHAnsi" w:eastAsiaTheme="minorEastAsia" w:hAnsiTheme="minorHAnsi" w:cstheme="minorBidi"/>
          <w:b w:val="0"/>
          <w:noProof/>
          <w:szCs w:val="22"/>
          <w:lang w:val="de-DE"/>
        </w:rPr>
      </w:pPr>
      <w:hyperlink w:anchor="_Toc130981804" w:history="1">
        <w:r w:rsidR="00902B45" w:rsidRPr="0077242D">
          <w:rPr>
            <w:rStyle w:val="Hyperlink"/>
            <w:rFonts w:eastAsia="MS Mincho"/>
            <w:noProof/>
          </w:rPr>
          <w:t xml:space="preserve">Table 128 — Nested elements of </w:t>
        </w:r>
        <w:r w:rsidR="00902B45" w:rsidRPr="0077242D">
          <w:rPr>
            <w:rStyle w:val="Hyperlink"/>
            <w:rFonts w:ascii="Courier New" w:eastAsia="MS Mincho" w:hAnsi="Courier New"/>
            <w:noProof/>
          </w:rPr>
          <w:t>&lt;connection_1d/&gt;</w:t>
        </w:r>
        <w:r w:rsidR="00902B45">
          <w:rPr>
            <w:noProof/>
            <w:webHidden/>
          </w:rPr>
          <w:tab/>
        </w:r>
        <w:r w:rsidR="00902B45">
          <w:rPr>
            <w:noProof/>
            <w:webHidden/>
          </w:rPr>
          <w:fldChar w:fldCharType="begin"/>
        </w:r>
        <w:r w:rsidR="00902B45">
          <w:rPr>
            <w:noProof/>
            <w:webHidden/>
          </w:rPr>
          <w:instrText xml:space="preserve"> PAGEREF _Toc130981804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0B0C60DD" w14:textId="727B6F62" w:rsidR="00902B45" w:rsidRDefault="00000000">
      <w:pPr>
        <w:pStyle w:val="Abbildungsverzeichnis"/>
        <w:rPr>
          <w:rFonts w:asciiTheme="minorHAnsi" w:eastAsiaTheme="minorEastAsia" w:hAnsiTheme="minorHAnsi" w:cstheme="minorBidi"/>
          <w:b w:val="0"/>
          <w:noProof/>
          <w:szCs w:val="22"/>
          <w:lang w:val="de-DE"/>
        </w:rPr>
      </w:pPr>
      <w:hyperlink w:anchor="_Toc130981805" w:history="1">
        <w:r w:rsidR="00902B45" w:rsidRPr="0077242D">
          <w:rPr>
            <w:rStyle w:val="Hyperlink"/>
            <w:rFonts w:eastAsia="MS Mincho"/>
            <w:noProof/>
          </w:rPr>
          <w:t xml:space="preserve">Table 129 — Attributes of element </w:t>
        </w:r>
        <w:r w:rsidR="00902B45" w:rsidRPr="0077242D">
          <w:rPr>
            <w:rStyle w:val="Hyperlink"/>
            <w:rFonts w:ascii="Courier New" w:eastAsia="MS Mincho" w:hAnsi="Courier New" w:cs="Courier New"/>
            <w:noProof/>
          </w:rPr>
          <w:t>&lt;adhesive_line/&gt;</w:t>
        </w:r>
        <w:r w:rsidR="00902B45">
          <w:rPr>
            <w:noProof/>
            <w:webHidden/>
          </w:rPr>
          <w:tab/>
        </w:r>
        <w:r w:rsidR="00902B45">
          <w:rPr>
            <w:noProof/>
            <w:webHidden/>
          </w:rPr>
          <w:fldChar w:fldCharType="begin"/>
        </w:r>
        <w:r w:rsidR="00902B45">
          <w:rPr>
            <w:noProof/>
            <w:webHidden/>
          </w:rPr>
          <w:instrText xml:space="preserve"> PAGEREF _Toc130981805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4ECBD12" w14:textId="63429F7A" w:rsidR="00902B45" w:rsidRDefault="00000000">
      <w:pPr>
        <w:pStyle w:val="Abbildungsverzeichnis"/>
        <w:rPr>
          <w:rFonts w:asciiTheme="minorHAnsi" w:eastAsiaTheme="minorEastAsia" w:hAnsiTheme="minorHAnsi" w:cstheme="minorBidi"/>
          <w:b w:val="0"/>
          <w:noProof/>
          <w:szCs w:val="22"/>
          <w:lang w:val="de-DE"/>
        </w:rPr>
      </w:pPr>
      <w:hyperlink w:anchor="_Toc130981806" w:history="1">
        <w:r w:rsidR="00902B45" w:rsidRPr="0077242D">
          <w:rPr>
            <w:rStyle w:val="Hyperlink"/>
            <w:rFonts w:eastAsia="MS Mincho"/>
            <w:noProof/>
          </w:rPr>
          <w:t xml:space="preserve">Table 130 — Nested elements of </w:t>
        </w:r>
        <w:r w:rsidR="00902B45" w:rsidRPr="0077242D">
          <w:rPr>
            <w:rStyle w:val="Hyperlink"/>
            <w:rFonts w:ascii="Courier New" w:eastAsia="MS Mincho" w:hAnsi="Courier New"/>
            <w:noProof/>
          </w:rPr>
          <w:t>&lt;connection_1d/&gt;</w:t>
        </w:r>
        <w:r w:rsidR="00902B45" w:rsidRPr="0077242D">
          <w:rPr>
            <w:rStyle w:val="Hyperlink"/>
            <w:rFonts w:ascii="Courier New" w:eastAsia="MS Mincho" w:hAnsi="Courier New" w:cs="Courier New"/>
            <w:noProof/>
          </w:rPr>
          <w:t xml:space="preserve"> </w:t>
        </w:r>
        <w:r w:rsidR="00902B45" w:rsidRPr="0077242D">
          <w:rPr>
            <w:rStyle w:val="Hyperlink"/>
            <w:rFonts w:eastAsia="MS Mincho"/>
            <w:noProof/>
          </w:rPr>
          <w:t xml:space="preserve">for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91E63FC" w14:textId="57D79CC2" w:rsidR="00902B45" w:rsidRDefault="00000000">
      <w:pPr>
        <w:pStyle w:val="Abbildungsverzeichnis"/>
        <w:rPr>
          <w:rFonts w:asciiTheme="minorHAnsi" w:eastAsiaTheme="minorEastAsia" w:hAnsiTheme="minorHAnsi" w:cstheme="minorBidi"/>
          <w:b w:val="0"/>
          <w:noProof/>
          <w:szCs w:val="22"/>
          <w:lang w:val="de-DE"/>
        </w:rPr>
      </w:pPr>
      <w:hyperlink w:anchor="_Toc130981807" w:history="1">
        <w:r w:rsidR="00902B45" w:rsidRPr="0077242D">
          <w:rPr>
            <w:rStyle w:val="Hyperlink"/>
            <w:rFonts w:eastAsia="MS Mincho"/>
            <w:noProof/>
          </w:rPr>
          <w:t xml:space="preserve">Table 131 — Attributes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_Toc130981807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5DEE8B8B" w14:textId="3F4C7084" w:rsidR="00902B45" w:rsidRDefault="00000000">
      <w:pPr>
        <w:pStyle w:val="Abbildungsverzeichnis"/>
        <w:rPr>
          <w:rFonts w:asciiTheme="minorHAnsi" w:eastAsiaTheme="minorEastAsia" w:hAnsiTheme="minorHAnsi" w:cstheme="minorBidi"/>
          <w:b w:val="0"/>
          <w:noProof/>
          <w:szCs w:val="22"/>
          <w:lang w:val="de-DE"/>
        </w:rPr>
      </w:pPr>
      <w:hyperlink w:anchor="_Toc130981808" w:history="1">
        <w:r w:rsidR="00902B45" w:rsidRPr="0077242D">
          <w:rPr>
            <w:rStyle w:val="Hyperlink"/>
            <w:rFonts w:eastAsia="MS Mincho"/>
            <w:noProof/>
          </w:rPr>
          <w:t xml:space="preserve">Table 132 — Nested elements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_Toc130981808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236C3AE6" w14:textId="010CB9FF" w:rsidR="00902B45" w:rsidRDefault="00000000">
      <w:pPr>
        <w:pStyle w:val="Abbildungsverzeichnis"/>
        <w:rPr>
          <w:rFonts w:asciiTheme="minorHAnsi" w:eastAsiaTheme="minorEastAsia" w:hAnsiTheme="minorHAnsi" w:cstheme="minorBidi"/>
          <w:b w:val="0"/>
          <w:noProof/>
          <w:szCs w:val="22"/>
          <w:lang w:val="de-DE"/>
        </w:rPr>
      </w:pPr>
      <w:hyperlink w:anchor="_Toc130981809" w:history="1">
        <w:r w:rsidR="00902B45" w:rsidRPr="0077242D">
          <w:rPr>
            <w:rStyle w:val="Hyperlink"/>
            <w:rFonts w:eastAsia="MS Mincho"/>
            <w:noProof/>
          </w:rPr>
          <w:t xml:space="preserve">Table 133 — Attributes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_Toc130981809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0A1C5682" w14:textId="4BDE1630" w:rsidR="00902B45" w:rsidRDefault="00000000">
      <w:pPr>
        <w:pStyle w:val="Abbildungsverzeichnis"/>
        <w:rPr>
          <w:rFonts w:asciiTheme="minorHAnsi" w:eastAsiaTheme="minorEastAsia" w:hAnsiTheme="minorHAnsi" w:cstheme="minorBidi"/>
          <w:b w:val="0"/>
          <w:noProof/>
          <w:szCs w:val="22"/>
          <w:lang w:val="de-DE"/>
        </w:rPr>
      </w:pPr>
      <w:hyperlink w:anchor="_Toc130981810" w:history="1">
        <w:r w:rsidR="00902B45" w:rsidRPr="0077242D">
          <w:rPr>
            <w:rStyle w:val="Hyperlink"/>
            <w:rFonts w:eastAsia="MS Mincho"/>
            <w:noProof/>
          </w:rPr>
          <w:t xml:space="preserve">Table 134 — Nested elements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_Toc130981810 \h </w:instrText>
        </w:r>
        <w:r w:rsidR="00902B45">
          <w:rPr>
            <w:noProof/>
            <w:webHidden/>
          </w:rPr>
        </w:r>
        <w:r w:rsidR="00902B45">
          <w:rPr>
            <w:noProof/>
            <w:webHidden/>
          </w:rPr>
          <w:fldChar w:fldCharType="separate"/>
        </w:r>
        <w:r w:rsidR="00F558BD">
          <w:rPr>
            <w:noProof/>
            <w:webHidden/>
          </w:rPr>
          <w:t>139</w:t>
        </w:r>
        <w:r w:rsidR="00902B45">
          <w:rPr>
            <w:noProof/>
            <w:webHidden/>
          </w:rPr>
          <w:fldChar w:fldCharType="end"/>
        </w:r>
      </w:hyperlink>
    </w:p>
    <w:p w14:paraId="7C2F819B" w14:textId="5D930F78" w:rsidR="00902B45" w:rsidRDefault="00000000">
      <w:pPr>
        <w:pStyle w:val="Abbildungsverzeichnis"/>
        <w:rPr>
          <w:rFonts w:asciiTheme="minorHAnsi" w:eastAsiaTheme="minorEastAsia" w:hAnsiTheme="minorHAnsi" w:cstheme="minorBidi"/>
          <w:b w:val="0"/>
          <w:noProof/>
          <w:szCs w:val="22"/>
          <w:lang w:val="de-DE"/>
        </w:rPr>
      </w:pPr>
      <w:hyperlink w:anchor="_Toc130981811" w:history="1">
        <w:r w:rsidR="00902B45" w:rsidRPr="0077242D">
          <w:rPr>
            <w:rStyle w:val="Hyperlink"/>
            <w:rFonts w:eastAsia="MS Mincho"/>
            <w:noProof/>
          </w:rPr>
          <w:t xml:space="preserve">Table 135 — Nested elements of </w:t>
        </w:r>
        <w:r w:rsidR="00902B45" w:rsidRPr="0077242D">
          <w:rPr>
            <w:rStyle w:val="Hyperlink"/>
            <w:rFonts w:ascii="Courier New" w:eastAsia="MS Mincho" w:hAnsi="Courier New"/>
            <w:noProof/>
          </w:rPr>
          <w:t>&lt;connection_1d/&gt;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_Toc130981811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58C02FB" w14:textId="49668339" w:rsidR="00902B45" w:rsidRDefault="00000000">
      <w:pPr>
        <w:pStyle w:val="Abbildungsverzeichnis"/>
        <w:rPr>
          <w:rFonts w:asciiTheme="minorHAnsi" w:eastAsiaTheme="minorEastAsia" w:hAnsiTheme="minorHAnsi" w:cstheme="minorBidi"/>
          <w:b w:val="0"/>
          <w:noProof/>
          <w:szCs w:val="22"/>
          <w:lang w:val="de-DE"/>
        </w:rPr>
      </w:pPr>
      <w:hyperlink w:anchor="_Toc130981812" w:history="1">
        <w:r w:rsidR="00902B45" w:rsidRPr="0077242D">
          <w:rPr>
            <w:rStyle w:val="Hyperlink"/>
            <w:rFonts w:eastAsia="MS Mincho"/>
            <w:noProof/>
          </w:rPr>
          <w:t xml:space="preserve">Table 136 — Nested elements of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275B31C6" w14:textId="2AFBC6A8" w:rsidR="00902B45" w:rsidRDefault="00000000">
      <w:pPr>
        <w:pStyle w:val="Abbildungsverzeichnis"/>
        <w:rPr>
          <w:rFonts w:asciiTheme="minorHAnsi" w:eastAsiaTheme="minorEastAsia" w:hAnsiTheme="minorHAnsi" w:cstheme="minorBidi"/>
          <w:b w:val="0"/>
          <w:noProof/>
          <w:szCs w:val="22"/>
          <w:lang w:val="de-DE"/>
        </w:rPr>
      </w:pPr>
      <w:hyperlink w:anchor="_Toc130981813" w:history="1">
        <w:r w:rsidR="00902B45" w:rsidRPr="0077242D">
          <w:rPr>
            <w:rStyle w:val="Hyperlink"/>
            <w:rFonts w:eastAsia="MS Mincho"/>
            <w:noProof/>
          </w:rPr>
          <w:t xml:space="preserve">Table 137 — Attributes of element </w:t>
        </w:r>
        <w:r w:rsidR="00902B45" w:rsidRPr="0077242D">
          <w:rPr>
            <w:rStyle w:val="Hyperlink"/>
            <w:rFonts w:ascii="Courier New" w:eastAsia="MS Mincho" w:hAnsi="Courier New" w:cs="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091438E" w14:textId="734C93E5" w:rsidR="00902B45" w:rsidRDefault="00000000">
      <w:pPr>
        <w:pStyle w:val="Abbildungsverzeichnis"/>
        <w:rPr>
          <w:rFonts w:asciiTheme="minorHAnsi" w:eastAsiaTheme="minorEastAsia" w:hAnsiTheme="minorHAnsi" w:cstheme="minorBidi"/>
          <w:b w:val="0"/>
          <w:noProof/>
          <w:szCs w:val="22"/>
          <w:lang w:val="de-DE"/>
        </w:rPr>
      </w:pPr>
      <w:hyperlink w:anchor="_Toc130981814" w:history="1">
        <w:r w:rsidR="00902B45" w:rsidRPr="0077242D">
          <w:rPr>
            <w:rStyle w:val="Hyperlink"/>
            <w:rFonts w:eastAsia="MS Mincho"/>
            <w:noProof/>
          </w:rPr>
          <w:t xml:space="preserve">Table 138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_Toc130981814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0FD99B7F" w14:textId="3B412BBC" w:rsidR="00902B45" w:rsidRDefault="00000000">
      <w:pPr>
        <w:pStyle w:val="Abbildungsverzeichnis"/>
        <w:rPr>
          <w:rFonts w:asciiTheme="minorHAnsi" w:eastAsiaTheme="minorEastAsia" w:hAnsiTheme="minorHAnsi" w:cstheme="minorBidi"/>
          <w:b w:val="0"/>
          <w:noProof/>
          <w:szCs w:val="22"/>
          <w:lang w:val="de-DE"/>
        </w:rPr>
      </w:pPr>
      <w:hyperlink w:anchor="_Toc130981815" w:history="1">
        <w:r w:rsidR="00902B45" w:rsidRPr="0077242D">
          <w:rPr>
            <w:rStyle w:val="Hyperlink"/>
            <w:rFonts w:eastAsia="MS Mincho"/>
            <w:noProof/>
          </w:rPr>
          <w:t xml:space="preserve">Table 139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_Toc130981815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2A2F02D2" w14:textId="48BB5665" w:rsidR="00902B45" w:rsidRDefault="00000000">
      <w:pPr>
        <w:pStyle w:val="Abbildungsverzeichnis"/>
        <w:rPr>
          <w:rFonts w:asciiTheme="minorHAnsi" w:eastAsiaTheme="minorEastAsia" w:hAnsiTheme="minorHAnsi" w:cstheme="minorBidi"/>
          <w:b w:val="0"/>
          <w:noProof/>
          <w:szCs w:val="22"/>
          <w:lang w:val="de-DE"/>
        </w:rPr>
      </w:pPr>
      <w:hyperlink w:anchor="_Toc130981816" w:history="1">
        <w:r w:rsidR="00902B45" w:rsidRPr="0077242D">
          <w:rPr>
            <w:rStyle w:val="Hyperlink"/>
            <w:rFonts w:eastAsia="MS Mincho"/>
            <w:noProof/>
          </w:rPr>
          <w:t xml:space="preserve">Table 140 — Nested elements of element </w:t>
        </w:r>
        <w:r w:rsidR="00902B45" w:rsidRPr="0077242D">
          <w:rPr>
            <w:rStyle w:val="Hyperlink"/>
            <w:rFonts w:ascii="Courier New" w:eastAsia="MS Mincho" w:hAnsi="Courier New" w:cs="Courier New"/>
            <w:noProof/>
          </w:rPr>
          <w:t>&lt;face_list/&gt;</w:t>
        </w:r>
        <w:r w:rsidR="00902B45">
          <w:rPr>
            <w:noProof/>
            <w:webHidden/>
          </w:rPr>
          <w:tab/>
        </w:r>
        <w:r w:rsidR="00902B45">
          <w:rPr>
            <w:noProof/>
            <w:webHidden/>
          </w:rPr>
          <w:fldChar w:fldCharType="begin"/>
        </w:r>
        <w:r w:rsidR="00902B45">
          <w:rPr>
            <w:noProof/>
            <w:webHidden/>
          </w:rPr>
          <w:instrText xml:space="preserve"> PAGEREF _Toc130981816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688C0828" w14:textId="2E766E85" w:rsidR="00902B45" w:rsidRDefault="00000000">
      <w:pPr>
        <w:pStyle w:val="Abbildungsverzeichnis"/>
        <w:rPr>
          <w:rFonts w:asciiTheme="minorHAnsi" w:eastAsiaTheme="minorEastAsia" w:hAnsiTheme="minorHAnsi" w:cstheme="minorBidi"/>
          <w:b w:val="0"/>
          <w:noProof/>
          <w:szCs w:val="22"/>
          <w:lang w:val="de-DE"/>
        </w:rPr>
      </w:pPr>
      <w:hyperlink w:anchor="_Toc130981817" w:history="1">
        <w:r w:rsidR="00902B45" w:rsidRPr="0077242D">
          <w:rPr>
            <w:rStyle w:val="Hyperlink"/>
            <w:rFonts w:eastAsia="MS Mincho"/>
            <w:noProof/>
          </w:rPr>
          <w:t xml:space="preserve">Table 141 — Attributes of element </w:t>
        </w:r>
        <w:r w:rsidR="00902B45" w:rsidRPr="0077242D">
          <w:rPr>
            <w:rStyle w:val="Hyperlink"/>
            <w:rFonts w:ascii="Courier New" w:eastAsia="MS Mincho" w:hAnsi="Courier New"/>
            <w:noProof/>
          </w:rPr>
          <w:t>&lt;face/&gt;</w:t>
        </w:r>
        <w:r w:rsidR="00902B45">
          <w:rPr>
            <w:noProof/>
            <w:webHidden/>
          </w:rPr>
          <w:tab/>
        </w:r>
        <w:r w:rsidR="00902B45">
          <w:rPr>
            <w:noProof/>
            <w:webHidden/>
          </w:rPr>
          <w:fldChar w:fldCharType="begin"/>
        </w:r>
        <w:r w:rsidR="00902B45">
          <w:rPr>
            <w:noProof/>
            <w:webHidden/>
          </w:rPr>
          <w:instrText xml:space="preserve"> PAGEREF _Toc130981817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5F21C683" w14:textId="4EE3C174" w:rsidR="00902B45" w:rsidRDefault="00000000">
      <w:pPr>
        <w:pStyle w:val="Abbildungsverzeichnis"/>
        <w:rPr>
          <w:rFonts w:asciiTheme="minorHAnsi" w:eastAsiaTheme="minorEastAsia" w:hAnsiTheme="minorHAnsi" w:cstheme="minorBidi"/>
          <w:b w:val="0"/>
          <w:noProof/>
          <w:szCs w:val="22"/>
          <w:lang w:val="de-DE"/>
        </w:rPr>
      </w:pPr>
      <w:hyperlink w:anchor="_Toc130981818" w:history="1">
        <w:r w:rsidR="00902B45" w:rsidRPr="0077242D">
          <w:rPr>
            <w:rStyle w:val="Hyperlink"/>
            <w:rFonts w:eastAsia="MS Mincho"/>
            <w:noProof/>
          </w:rPr>
          <w:t xml:space="preserve">Table 142 — Nested elements of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_Toc130981818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DC98395" w14:textId="092AF0BF" w:rsidR="00902B45" w:rsidRDefault="00000000">
      <w:pPr>
        <w:pStyle w:val="Abbildungsverzeichnis"/>
        <w:rPr>
          <w:rFonts w:asciiTheme="minorHAnsi" w:eastAsiaTheme="minorEastAsia" w:hAnsiTheme="minorHAnsi" w:cstheme="minorBidi"/>
          <w:b w:val="0"/>
          <w:noProof/>
          <w:szCs w:val="22"/>
          <w:lang w:val="de-DE"/>
        </w:rPr>
      </w:pPr>
      <w:hyperlink w:anchor="_Toc130981819" w:history="1">
        <w:r w:rsidR="00902B45" w:rsidRPr="0077242D">
          <w:rPr>
            <w:rStyle w:val="Hyperlink"/>
            <w:rFonts w:eastAsia="MS Mincho"/>
            <w:noProof/>
          </w:rPr>
          <w:t xml:space="preserve">Table 143 — Nested elements of element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_Toc130981819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6C9A580" w14:textId="0F12A32E" w:rsidR="00902B45" w:rsidRDefault="00000000">
      <w:pPr>
        <w:pStyle w:val="Abbildungsverzeichnis"/>
        <w:rPr>
          <w:rFonts w:asciiTheme="minorHAnsi" w:eastAsiaTheme="minorEastAsia" w:hAnsiTheme="minorHAnsi" w:cstheme="minorBidi"/>
          <w:b w:val="0"/>
          <w:noProof/>
          <w:szCs w:val="22"/>
          <w:lang w:val="de-DE"/>
        </w:rPr>
      </w:pPr>
      <w:hyperlink w:anchor="_Toc130981820" w:history="1">
        <w:r w:rsidR="00902B45" w:rsidRPr="0077242D">
          <w:rPr>
            <w:rStyle w:val="Hyperlink"/>
            <w:rFonts w:eastAsia="MS Mincho"/>
            <w:noProof/>
          </w:rPr>
          <w:t xml:space="preserve">Table 144 — Attributes of element </w:t>
        </w:r>
        <w:r w:rsidR="00902B45" w:rsidRPr="0077242D">
          <w:rPr>
            <w:rStyle w:val="Hyperlink"/>
            <w:rFonts w:ascii="Courier New" w:eastAsia="MS Mincho" w:hAnsi="Courier New"/>
            <w:noProof/>
          </w:rPr>
          <w:t>&lt;adhesive_face/&gt;</w:t>
        </w:r>
        <w:r w:rsidR="00902B45">
          <w:rPr>
            <w:noProof/>
            <w:webHidden/>
          </w:rPr>
          <w:tab/>
        </w:r>
        <w:r w:rsidR="00902B45">
          <w:rPr>
            <w:noProof/>
            <w:webHidden/>
          </w:rPr>
          <w:fldChar w:fldCharType="begin"/>
        </w:r>
        <w:r w:rsidR="00902B45">
          <w:rPr>
            <w:noProof/>
            <w:webHidden/>
          </w:rPr>
          <w:instrText xml:space="preserve"> PAGEREF _Toc130981820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05D8AA2" w14:textId="77777777" w:rsidR="00902B45"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9C21F3" w14:textId="0E5C5A61" w:rsidR="00902B45" w:rsidRDefault="00000000">
      <w:pPr>
        <w:pStyle w:val="Abbildungsverzeichnis"/>
        <w:rPr>
          <w:rFonts w:asciiTheme="minorHAnsi" w:eastAsiaTheme="minorEastAsia" w:hAnsiTheme="minorHAnsi" w:cstheme="minorBidi"/>
          <w:b w:val="0"/>
          <w:noProof/>
          <w:szCs w:val="22"/>
          <w:lang w:val="de-DE"/>
        </w:rPr>
      </w:pPr>
      <w:hyperlink w:anchor="_Toc130981821" w:history="1">
        <w:r w:rsidR="00902B45" w:rsidRPr="00466628">
          <w:rPr>
            <w:rStyle w:val="Hyperlink"/>
            <w:rFonts w:eastAsia="MS Mincho"/>
            <w:noProof/>
          </w:rPr>
          <w:t>Table B. 1 — Cross-Reference Table between ISO 10303-242 and χMCF</w:t>
        </w:r>
        <w:r w:rsidR="00902B45">
          <w:rPr>
            <w:noProof/>
            <w:webHidden/>
          </w:rPr>
          <w:tab/>
        </w:r>
        <w:r w:rsidR="00902B45">
          <w:rPr>
            <w:noProof/>
            <w:webHidden/>
          </w:rPr>
          <w:fldChar w:fldCharType="begin"/>
        </w:r>
        <w:r w:rsidR="00902B45">
          <w:rPr>
            <w:noProof/>
            <w:webHidden/>
          </w:rPr>
          <w:instrText xml:space="preserve"> PAGEREF _Toc130981821 \h </w:instrText>
        </w:r>
        <w:r w:rsidR="00902B45">
          <w:rPr>
            <w:noProof/>
            <w:webHidden/>
          </w:rPr>
        </w:r>
        <w:r w:rsidR="00902B45">
          <w:rPr>
            <w:noProof/>
            <w:webHidden/>
          </w:rPr>
          <w:fldChar w:fldCharType="separate"/>
        </w:r>
        <w:r w:rsidR="00F558BD">
          <w:rPr>
            <w:noProof/>
            <w:webHidden/>
          </w:rPr>
          <w:t>151</w:t>
        </w:r>
        <w:r w:rsidR="00902B45">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8145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14CFF9E"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55252D8"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48950C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6E79AB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8145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CFA70D9"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558B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8145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814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8145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7CF9C6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0981456"/>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098145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81458"/>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8145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EA51976"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81588"/>
      <w:r w:rsidRPr="001E4607">
        <w:t xml:space="preserve">Figure </w:t>
      </w:r>
      <w:r w:rsidRPr="00F54804">
        <w:fldChar w:fldCharType="begin"/>
      </w:r>
      <w:r w:rsidRPr="00F54804">
        <w:instrText xml:space="preserve"> SEQ Figure \* ARABIC </w:instrText>
      </w:r>
      <w:r w:rsidRPr="00F54804">
        <w:fldChar w:fldCharType="separate"/>
      </w:r>
      <w:r w:rsidR="00F558B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8146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8146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DEBB668"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81589"/>
      <w:r w:rsidRPr="005C2D94">
        <w:t xml:space="preserve">Figure </w:t>
      </w:r>
      <w:r w:rsidRPr="005C2D94">
        <w:fldChar w:fldCharType="begin"/>
      </w:r>
      <w:r w:rsidRPr="005C2D94">
        <w:instrText xml:space="preserve"> SEQ Figure \* ARABIC </w:instrText>
      </w:r>
      <w:r w:rsidRPr="005C2D94">
        <w:fldChar w:fldCharType="separate"/>
      </w:r>
      <w:r w:rsidR="00F558B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1863377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558B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558BD" w:rsidRPr="005C2D94">
        <w:t xml:space="preserve">Figure </w:t>
      </w:r>
      <w:r w:rsidR="00F558B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04284" r:id="rId23"/>
        </w:object>
      </w:r>
    </w:p>
    <w:p w14:paraId="142BE546" w14:textId="15AB52E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81590"/>
      <w:r w:rsidRPr="001E4607">
        <w:t xml:space="preserve">Figure </w:t>
      </w:r>
      <w:r w:rsidRPr="001E4607">
        <w:fldChar w:fldCharType="begin"/>
      </w:r>
      <w:r w:rsidRPr="001E4607">
        <w:instrText xml:space="preserve"> SEQ Figure \* ARABIC </w:instrText>
      </w:r>
      <w:r w:rsidRPr="001E4607">
        <w:fldChar w:fldCharType="separate"/>
      </w:r>
      <w:r w:rsidR="00F558B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0981462"/>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1B8182DB"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558BD" w:rsidRPr="005C2D94">
        <w:t xml:space="preserve">Figure </w:t>
      </w:r>
      <w:r w:rsidR="00F558B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8F91467"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81591"/>
      <w:r w:rsidRPr="005C2D94">
        <w:t xml:space="preserve">Figure </w:t>
      </w:r>
      <w:r w:rsidRPr="005C2D94">
        <w:fldChar w:fldCharType="begin"/>
      </w:r>
      <w:r w:rsidRPr="00F54804">
        <w:instrText xml:space="preserve"> SEQ Figure \* ARABIC </w:instrText>
      </w:r>
      <w:r w:rsidRPr="005C2D94">
        <w:fldChar w:fldCharType="separate"/>
      </w:r>
      <w:r w:rsidR="00F558B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53C282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81592"/>
      <w:r w:rsidRPr="005C2D94">
        <w:t xml:space="preserve">Figure </w:t>
      </w:r>
      <w:r w:rsidRPr="005C2D94">
        <w:fldChar w:fldCharType="begin"/>
      </w:r>
      <w:r w:rsidRPr="00F54804">
        <w:instrText xml:space="preserve"> SEQ Figure \* ARABIC </w:instrText>
      </w:r>
      <w:r w:rsidRPr="005C2D94">
        <w:fldChar w:fldCharType="separate"/>
      </w:r>
      <w:r w:rsidR="00F558B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7572959"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DC74D6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1AA309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8146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8146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3A895AE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0981465"/>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098146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8146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8146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8146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8147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8147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pPr>
        <w:numPr>
          <w:ilvl w:val="0"/>
          <w:numId w:val="40"/>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8147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8B8A9C"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81593"/>
      <w:r w:rsidRPr="005C2D94">
        <w:t xml:space="preserve">Figure </w:t>
      </w:r>
      <w:r w:rsidRPr="005C2D94">
        <w:fldChar w:fldCharType="begin"/>
      </w:r>
      <w:r w:rsidRPr="00F54804">
        <w:instrText xml:space="preserve"> SEQ Figure \* ARABIC </w:instrText>
      </w:r>
      <w:r w:rsidRPr="005C2D94">
        <w:fldChar w:fldCharType="separate"/>
      </w:r>
      <w:r w:rsidR="00F558BD">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8147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8147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8147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3098147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54E18E1"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558BD" w:rsidRPr="00F54804">
        <w:t xml:space="preserve">Table </w:t>
      </w:r>
      <w:r w:rsidR="00F558BD">
        <w:rPr>
          <w:noProof/>
        </w:rPr>
        <w:t>1</w:t>
      </w:r>
      <w:r w:rsidR="004A0432">
        <w:fldChar w:fldCharType="end"/>
      </w:r>
      <w:r w:rsidR="004A0432">
        <w:t>.</w:t>
      </w:r>
    </w:p>
    <w:p w14:paraId="27DDAA13" w14:textId="3F6CCDB3" w:rsidR="004A0432" w:rsidRPr="005A35CE" w:rsidRDefault="004A0432" w:rsidP="001640C5">
      <w:pPr>
        <w:pStyle w:val="Beschriftung"/>
        <w:keepNext/>
        <w:keepLines/>
      </w:pPr>
      <w:bookmarkStart w:id="215" w:name="_Ref101283712"/>
      <w:bookmarkStart w:id="216" w:name="_Ref101283685"/>
      <w:bookmarkStart w:id="217" w:name="_Toc130981677"/>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D321F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BE13F58"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0B0BA3E"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18" w:name="_Toc3556940"/>
      <w:bookmarkStart w:id="219" w:name="_Toc34747189"/>
      <w:bookmarkStart w:id="220" w:name="_Toc77102002"/>
      <w:bookmarkStart w:id="221" w:name="_Toc130981477"/>
      <w:r w:rsidRPr="005C2D94">
        <w:t>Date</w:t>
      </w:r>
      <w:bookmarkEnd w:id="218"/>
      <w:bookmarkEnd w:id="219"/>
      <w:bookmarkEnd w:id="220"/>
      <w:bookmarkEnd w:id="221"/>
      <w:r w:rsidR="0007518D">
        <w:t xml:space="preserve"> </w:t>
      </w:r>
    </w:p>
    <w:p w14:paraId="29A69272" w14:textId="30CE6707"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-mm-dd" specifies the date on which the file is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07518D">
            <w:rPr>
              <w:lang w:val="de-DE"/>
            </w:rPr>
            <w:instrText xml:space="preserve"> CITATION Int1 \l 1031 </w:instrText>
          </w:r>
          <w:r w:rsidR="0009235B" w:rsidRPr="0007518D">
            <w:fldChar w:fldCharType="separate"/>
          </w:r>
          <w:r w:rsidR="00F558BD" w:rsidRPr="0007518D">
            <w:rPr>
              <w:noProof/>
              <w:lang w:val="de-DE"/>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44631369" w14:textId="366DA2B8"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Pr="0007518D">
        <w:rPr>
          <w:b/>
          <w:bCs/>
          <w:lang w:val="fr-FR"/>
        </w:rPr>
        <w:t>xmcf_3_</w:t>
      </w:r>
      <w:r w:rsidR="0095483F" w:rsidRPr="0007518D">
        <w:rPr>
          <w:b/>
          <w:bCs/>
          <w:lang w:val="fr-FR"/>
        </w:rPr>
        <w:t>1</w:t>
      </w:r>
      <w:r w:rsidRPr="0007518D">
        <w:rPr>
          <w:b/>
          <w:bCs/>
          <w:lang w:val="fr-FR"/>
        </w:rPr>
        <w:t>_1.xsd</w:t>
      </w:r>
      <w:r w:rsidRPr="0007518D">
        <w:rPr>
          <w:lang w:val="fr-FR"/>
        </w:rPr>
        <w:t>"&gt;</w:t>
      </w:r>
    </w:p>
    <w:p w14:paraId="27EC8D65" w14:textId="77777777" w:rsidR="00FC68DB" w:rsidRPr="0007518D" w:rsidRDefault="00FC68DB" w:rsidP="001046AD">
      <w:pPr>
        <w:pStyle w:val="XMLCode"/>
        <w:keepNext/>
        <w:keepLines/>
        <w:rPr>
          <w:b/>
          <w:lang w:val="fr-FR"/>
        </w:rPr>
      </w:pPr>
      <w:r w:rsidRPr="0007518D">
        <w:rPr>
          <w:lang w:val="fr-FR"/>
        </w:rPr>
        <w:t xml:space="preserve">    </w:t>
      </w:r>
      <w:r w:rsidRPr="0007518D">
        <w:rPr>
          <w:b/>
          <w:lang w:val="fr-FR"/>
        </w:rPr>
        <w:t>&lt;</w:t>
      </w:r>
      <w:proofErr w:type="gramStart"/>
      <w:r w:rsidRPr="0007518D">
        <w:rPr>
          <w:b/>
          <w:lang w:val="fr-FR"/>
        </w:rPr>
        <w:t>date</w:t>
      </w:r>
      <w:proofErr w:type="gramEnd"/>
      <w:r w:rsidRPr="0007518D">
        <w:rPr>
          <w:b/>
          <w:lang w:val="fr-FR"/>
        </w:rPr>
        <w:t>&gt; 2015-08-27 &lt;/date&gt;</w:t>
      </w:r>
    </w:p>
    <w:p w14:paraId="38F924E6" w14:textId="05FA97B8" w:rsidR="00FC68DB" w:rsidRPr="0007518D" w:rsidRDefault="00FC68DB" w:rsidP="001046AD">
      <w:pPr>
        <w:pStyle w:val="XMLCode"/>
        <w:keepNext/>
        <w:keepLines/>
        <w:rPr>
          <w:lang w:val="fr-FR"/>
        </w:rPr>
      </w:pPr>
      <w:r w:rsidRPr="0007518D">
        <w:rPr>
          <w:b/>
          <w:lang w:val="fr-FR"/>
        </w:rPr>
        <w:t xml:space="preserve">    </w:t>
      </w:r>
      <w:r w:rsidRPr="0007518D">
        <w:rPr>
          <w:lang w:val="fr-FR"/>
        </w:rPr>
        <w:t>&lt;</w:t>
      </w:r>
      <w:proofErr w:type="gramStart"/>
      <w:r w:rsidRPr="0007518D">
        <w:rPr>
          <w:lang w:val="fr-FR"/>
        </w:rPr>
        <w:t>version</w:t>
      </w:r>
      <w:proofErr w:type="gramEnd"/>
      <w:r w:rsidRPr="0007518D">
        <w:rPr>
          <w:lang w:val="fr-FR"/>
        </w:rPr>
        <w:t xml:space="preserve">&gt; </w:t>
      </w:r>
      <w:r w:rsidR="0095483F" w:rsidRPr="0007518D">
        <w:rPr>
          <w:lang w:val="fr-FR"/>
        </w:rPr>
        <w:t>3.1.1</w:t>
      </w:r>
      <w:r w:rsidRPr="0007518D">
        <w:rPr>
          <w:lang w:val="fr-FR"/>
        </w:rPr>
        <w:t xml:space="preserve"> &lt;/version&gt;</w:t>
      </w:r>
    </w:p>
    <w:p w14:paraId="490950CA" w14:textId="77777777" w:rsidR="00FC68DB" w:rsidRPr="0007518D" w:rsidRDefault="00FC68DB" w:rsidP="001046AD">
      <w:pPr>
        <w:pStyle w:val="XMLCode"/>
        <w:keepNext/>
        <w:keepLines/>
        <w:rPr>
          <w:lang w:val="en-GB"/>
        </w:rPr>
      </w:pPr>
      <w:r w:rsidRPr="0007518D">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5DD7F6CF" w14:textId="77777777" w:rsidR="00FC68DB" w:rsidRPr="0007518D" w:rsidRDefault="00FC68DB" w:rsidP="00B202D2">
      <w:pPr>
        <w:pStyle w:val="XMLCode"/>
        <w:rPr>
          <w:lang w:val="en-GB"/>
        </w:rPr>
      </w:pPr>
    </w:p>
    <w:p w14:paraId="41245EAE" w14:textId="77777777" w:rsidR="00FC68DB" w:rsidRPr="0007518D" w:rsidRDefault="00FC68DB" w:rsidP="00B202D2">
      <w:pPr>
        <w:pStyle w:val="berschrift3"/>
      </w:pPr>
      <w:bookmarkStart w:id="222" w:name="_Toc3556941"/>
      <w:bookmarkStart w:id="223" w:name="_Toc34747190"/>
      <w:bookmarkStart w:id="224" w:name="_Toc77102003"/>
      <w:bookmarkStart w:id="225" w:name="_Toc130981478"/>
      <w:r w:rsidRPr="0007518D">
        <w:t>Version</w:t>
      </w:r>
      <w:bookmarkEnd w:id="222"/>
      <w:bookmarkEnd w:id="223"/>
      <w:bookmarkEnd w:id="224"/>
      <w:bookmarkEnd w:id="225"/>
    </w:p>
    <w:p w14:paraId="2B51203D" w14:textId="639591CB" w:rsidR="00FC68DB" w:rsidRPr="0007518D" w:rsidRDefault="00FC68DB" w:rsidP="00B202D2">
      <w:r w:rsidRPr="0007518D">
        <w:t xml:space="preserve">The version code of the χMCF standard upon which the current file is built </w:t>
      </w:r>
      <w:r w:rsidR="00D2308B" w:rsidRPr="0007518D">
        <w:t xml:space="preserve">shall </w:t>
      </w:r>
      <w:r w:rsidRPr="0007518D">
        <w:t xml:space="preserve">be specified by the element </w:t>
      </w:r>
      <w:r w:rsidRPr="0007518D">
        <w:rPr>
          <w:rStyle w:val="CodeCharacter"/>
        </w:rPr>
        <w:t>&lt;version/&gt;.</w:t>
      </w:r>
    </w:p>
    <w:p w14:paraId="624E94A2" w14:textId="77777777" w:rsidR="00FC68DB" w:rsidRPr="0007518D" w:rsidRDefault="00FC68DB" w:rsidP="00B202D2">
      <w:r w:rsidRPr="0007518D">
        <w:t xml:space="preserve">The version code of χMCF files following this document is 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77777777" w:rsidR="00FC68DB" w:rsidRPr="0007518D" w:rsidRDefault="00FC68DB" w:rsidP="00B202D2">
      <w:pPr>
        <w:pStyle w:val="XMLCode"/>
        <w:keepNext/>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81479"/>
      <w:r w:rsidRPr="0007518D">
        <w:t>Unit System</w:t>
      </w:r>
      <w:bookmarkEnd w:id="226"/>
      <w:bookmarkEnd w:id="227"/>
      <w:bookmarkEnd w:id="228"/>
      <w:bookmarkEnd w:id="229"/>
      <w:bookmarkEnd w:id="230"/>
      <w:bookmarkEnd w:id="231"/>
      <w:r w:rsidR="0007518D" w:rsidRPr="0007518D">
        <w:t xml:space="preserve"> </w:t>
      </w:r>
    </w:p>
    <w:p w14:paraId="096E5E57" w14:textId="0E214DB7" w:rsidR="00FC68DB" w:rsidRPr="0007518D" w:rsidRDefault="00FC68DB" w:rsidP="00B202D2">
      <w:r w:rsidRPr="0007518D">
        <w:t xml:space="preserve">The unit system used by χMCF is based upon the International System of Units (SI) and specified by the element </w:t>
      </w:r>
      <w:r w:rsidRPr="0007518D">
        <w:rPr>
          <w:rStyle w:val="CodeCharacter"/>
        </w:rPr>
        <w:t>&lt;units</w:t>
      </w:r>
      <w:r w:rsidR="00143D47" w:rsidRPr="0007518D">
        <w:rPr>
          <w:rStyle w:val="CodeCharacter"/>
        </w:rPr>
        <w:t>/</w:t>
      </w:r>
      <w:r w:rsidRPr="0007518D">
        <w:rPr>
          <w:rStyle w:val="CodeCharacter"/>
        </w:rPr>
        <w:t>&gt;</w:t>
      </w:r>
      <w:r w:rsidRPr="0007518D">
        <w:t xml:space="preserve">. Both the base and the derived units are supported, including decimal prefixes. </w:t>
      </w:r>
    </w:p>
    <w:p w14:paraId="6A25D6A4" w14:textId="77777777" w:rsidR="00FC68DB" w:rsidRPr="0007518D" w:rsidRDefault="00FC68DB" w:rsidP="00B202D2">
      <w:r w:rsidRPr="0007518D">
        <w:t>Following non-SI units are allowed, additionally: Length</w:t>
      </w:r>
      <w:r w:rsidRPr="0007518D">
        <w:tab/>
        <w:t xml:space="preserve">[in] and [ft]; Mass [lb]. </w:t>
      </w:r>
    </w:p>
    <w:p w14:paraId="48A843C5" w14:textId="77777777" w:rsidR="00FC68DB" w:rsidRPr="0007518D" w:rsidRDefault="00FC68DB" w:rsidP="00B202D2">
      <w:r w:rsidRPr="0007518D">
        <w:t xml:space="preserve">There is no need to declare units for dimensionless physical quantities,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14C4DD0F" w:rsidR="004A0432" w:rsidRPr="0007518D" w:rsidRDefault="004A0432" w:rsidP="001640C5">
      <w:pPr>
        <w:pStyle w:val="Beschriftung"/>
        <w:keepNext/>
        <w:keepLines/>
      </w:pPr>
      <w:bookmarkStart w:id="232" w:name="_Toc130981678"/>
      <w:r w:rsidRPr="0007518D">
        <w:lastRenderedPageBreak/>
        <w:t xml:space="preserve">Table </w:t>
      </w:r>
      <w:bookmarkStart w:id="233" w:name="_Ref101283755"/>
      <w:r w:rsidRPr="0007518D">
        <w:fldChar w:fldCharType="begin"/>
      </w:r>
      <w:r w:rsidRPr="0007518D">
        <w:instrText xml:space="preserve"> SEQ Table \* ARABIC </w:instrText>
      </w:r>
      <w:r w:rsidRPr="0007518D">
        <w:fldChar w:fldCharType="separate"/>
      </w:r>
      <w:r w:rsidR="00F558BD" w:rsidRPr="0007518D">
        <w:rPr>
          <w:noProof/>
        </w:rPr>
        <w:t>2</w:t>
      </w:r>
      <w:r w:rsidRPr="0007518D">
        <w:fldChar w:fldCharType="end"/>
      </w:r>
      <w:bookmarkEnd w:id="233"/>
      <w:r w:rsidRPr="0007518D">
        <w:t xml:space="preserve"> — XML-specification of </w:t>
      </w:r>
      <w:r w:rsidRPr="0007518D">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77777777" w:rsidR="00FC68DB" w:rsidRPr="0007518D" w:rsidRDefault="00FC68DB" w:rsidP="001046AD">
      <w:pPr>
        <w:pStyle w:val="XMLCode"/>
        <w:keepNext/>
        <w:keepLines/>
        <w:rPr>
          <w:lang w:val="fr-FR"/>
        </w:rPr>
      </w:pPr>
      <w:r w:rsidRPr="0007518D">
        <w:rPr>
          <w:lang w:val="fr-FR"/>
        </w:rPr>
        <w:t>&lt;</w:t>
      </w:r>
      <w:proofErr w:type="spellStart"/>
      <w:proofErr w:type="gramStart"/>
      <w:r w:rsidRPr="0007518D">
        <w:rPr>
          <w:lang w:val="fr-FR"/>
        </w:rPr>
        <w:t>xmcf</w:t>
      </w:r>
      <w:proofErr w:type="spellEnd"/>
      <w:proofErr w:type="gramEnd"/>
      <w:r w:rsidRPr="0007518D">
        <w:rPr>
          <w:lang w:val="fr-FR"/>
        </w:rPr>
        <w:t xml:space="preserve"> </w:t>
      </w:r>
      <w:proofErr w:type="spellStart"/>
      <w:r w:rsidRPr="0007518D">
        <w:rPr>
          <w:lang w:val="fr-FR"/>
        </w:rPr>
        <w:t>xmlns:xsi</w:t>
      </w:r>
      <w:proofErr w:type="spellEnd"/>
      <w:r w:rsidRPr="0007518D">
        <w:rPr>
          <w:lang w:val="fr-FR"/>
        </w:rPr>
        <w:t xml:space="preserve">="http://www.w3.org/2001/XMLSchema-instance"          </w:t>
      </w:r>
    </w:p>
    <w:p w14:paraId="7DB4DCE9" w14:textId="1659784F"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w:t>
      </w:r>
      <w:proofErr w:type="gramStart"/>
      <w:r w:rsidRPr="0007518D">
        <w:rPr>
          <w:lang w:val="fr-FR"/>
        </w:rPr>
        <w:t>date</w:t>
      </w:r>
      <w:proofErr w:type="gramEnd"/>
      <w:r w:rsidRPr="0007518D">
        <w:rPr>
          <w:lang w:val="fr-FR"/>
        </w:rPr>
        <w:t>&gt;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w:t>
      </w:r>
      <w:proofErr w:type="gramStart"/>
      <w:r w:rsidRPr="0007518D">
        <w:rPr>
          <w:lang w:val="fr-FR"/>
        </w:rPr>
        <w:t>version</w:t>
      </w:r>
      <w:proofErr w:type="gramEnd"/>
      <w:r w:rsidRPr="0007518D">
        <w:rPr>
          <w:lang w:val="fr-FR"/>
        </w:rPr>
        <w:t>&gt;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8148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8148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18C754F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558BD" w:rsidRPr="00F558B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81482"/>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Additionally, it is also allowed to define directly under element </w:t>
      </w:r>
      <w:r w:rsidRPr="00A672BF">
        <w:rPr>
          <w:rStyle w:val="CodeCharacter"/>
        </w:rPr>
        <w:t>&lt;connection_group/&gt;</w:t>
      </w:r>
      <w:r w:rsidRPr="00A672BF">
        <w:t>.</w:t>
      </w:r>
    </w:p>
    <w:p w14:paraId="0D00FAF5" w14:textId="29E7F5D3" w:rsidR="00DD5EBC" w:rsidRPr="00A672BF" w:rsidRDefault="00FC68DB" w:rsidP="00B202D2">
      <w:r w:rsidRPr="00A672BF">
        <w:rPr>
          <w:rStyle w:val="CodeCharacter"/>
        </w:rPr>
        <w:t>&lt;appdata/&gt;</w:t>
      </w:r>
      <w:r w:rsidR="00F95D4B" w:rsidRPr="00A672BF">
        <w:t xml:space="preserve"> </w:t>
      </w:r>
      <w:r w:rsidR="00D2308B" w:rsidRPr="00A672BF">
        <w:t xml:space="preserve">shall </w:t>
      </w:r>
      <w:r w:rsidRPr="00A672BF">
        <w:t xml:space="preserve">contain at least one nested element named after the application or user that is intended to interpret the data. </w:t>
      </w:r>
      <w:r w:rsidR="00DD5EBC" w:rsidRPr="00A672BF">
        <w:t xml:space="preserve">In the examples A and B, the associated application is MEDINA, hence the nested element is </w:t>
      </w:r>
      <w:r w:rsidR="00DD5EBC" w:rsidRPr="00A672BF">
        <w:rPr>
          <w:rStyle w:val="CodeCharacter"/>
        </w:rPr>
        <w:t>&lt;MEDINA/&gt;</w:t>
      </w:r>
      <w:r w:rsidR="00DD5EBC" w:rsidRPr="00A672BF">
        <w:t xml:space="preserve">. </w:t>
      </w:r>
    </w:p>
    <w:p w14:paraId="3302A657" w14:textId="037CC67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 "private property" of the corresponding application. However, in the sense of "best practices", it is recommended, but not required</w:t>
      </w:r>
      <w:r w:rsidR="00E53873" w:rsidRPr="00A672BF">
        <w:t>:</w:t>
      </w:r>
    </w:p>
    <w:p w14:paraId="07B41E57" w14:textId="033F6150" w:rsidR="00FC68DB" w:rsidRPr="00A672BF" w:rsidRDefault="00FC68DB">
      <w:pPr>
        <w:numPr>
          <w:ilvl w:val="0"/>
          <w:numId w:val="41"/>
        </w:numPr>
        <w:tabs>
          <w:tab w:val="clear" w:pos="403"/>
        </w:tabs>
        <w:spacing w:line="240" w:lineRule="auto"/>
      </w:pPr>
      <w:r w:rsidRPr="00A672BF">
        <w:t xml:space="preserve">to place application specific tags into a separate </w:t>
      </w:r>
      <w:proofErr w:type="gramStart"/>
      <w:r w:rsidRPr="00A672BF">
        <w:t>namespace</w:t>
      </w:r>
      <w:r w:rsidR="00E53873" w:rsidRPr="00A672BF">
        <w:t>;</w:t>
      </w:r>
      <w:proofErr w:type="gramEnd"/>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4CAF22E8" w:rsidR="00FC68DB" w:rsidRPr="00A672BF" w:rsidRDefault="00FC68DB" w:rsidP="00B202D2">
      <w:pPr>
        <w:rPr>
          <w:rFonts w:cs="Arial"/>
        </w:rPr>
      </w:pPr>
      <w:r w:rsidRPr="00A672BF">
        <w:lastRenderedPageBreak/>
        <w:t xml:space="preserve">The user </w:t>
      </w:r>
      <w:r w:rsidR="007D5FF0" w:rsidRPr="00A672BF">
        <w:t xml:space="preserve">shall </w:t>
      </w:r>
      <w:r w:rsidRPr="00A672BF">
        <w:t>be aware that d</w:t>
      </w:r>
      <w:r w:rsidRPr="00A672BF">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A672BF" w:rsidRDefault="00FC68DB" w:rsidP="00B202D2">
      <w:pPr>
        <w:rPr>
          <w:rFonts w:cs="Arial"/>
          <w:sz w:val="20"/>
          <w:szCs w:val="20"/>
        </w:rPr>
      </w:pPr>
      <w:r w:rsidRPr="00A672BF">
        <w:rPr>
          <w:rFonts w:cs="Arial"/>
        </w:rPr>
        <w:t xml:space="preserve">A </w:t>
      </w:r>
      <w:proofErr w:type="spellStart"/>
      <w:r w:rsidRPr="00A672BF">
        <w:rPr>
          <w:rFonts w:cs="Arial"/>
        </w:rPr>
        <w:t>preprocessor</w:t>
      </w:r>
      <w:proofErr w:type="spellEnd"/>
      <w:r w:rsidRPr="00A672BF">
        <w:rPr>
          <w:rFonts w:cs="Arial"/>
        </w:rPr>
        <w:t xml:space="preserve">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A672BF" w:rsidRDefault="00FC68DB" w:rsidP="00B202D2">
      <w:pPr>
        <w:pStyle w:val="XMLCode"/>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6C1D76AB" w14:textId="77777777" w:rsidR="00FC68DB" w:rsidRPr="00A672BF" w:rsidRDefault="00FC68DB" w:rsidP="00B202D2">
      <w:pPr>
        <w:pStyle w:val="XMLCode"/>
        <w:rPr>
          <w:lang w:val="fr-FR"/>
        </w:rPr>
      </w:pPr>
      <w:proofErr w:type="spellStart"/>
      <w:proofErr w:type="gramStart"/>
      <w:r w:rsidRPr="00A672BF">
        <w:rPr>
          <w:lang w:val="fr-FR"/>
        </w:rPr>
        <w:t>xmlns:MEDINA</w:t>
      </w:r>
      <w:proofErr w:type="spellEnd"/>
      <w:proofErr w:type="gramEnd"/>
      <w:r w:rsidRPr="00A672BF">
        <w:rPr>
          <w:lang w:val="fr-FR"/>
        </w:rPr>
        <w:t>="http://servicenet.t-systems.com/medina/xMCF"</w:t>
      </w:r>
    </w:p>
    <w:p w14:paraId="415E7329" w14:textId="77777777" w:rsidR="00FC68DB" w:rsidRPr="00A672BF" w:rsidRDefault="00FC68DB" w:rsidP="00B202D2">
      <w:pPr>
        <w:pStyle w:val="XMLCode"/>
        <w:rPr>
          <w:lang w:val="en-GB"/>
        </w:rPr>
      </w:pPr>
      <w:proofErr w:type="spellStart"/>
      <w:proofErr w:type="gramStart"/>
      <w:r w:rsidRPr="00A672BF">
        <w:rPr>
          <w:lang w:val="en-GB"/>
        </w:rPr>
        <w:t>xsi:schemaLocation</w:t>
      </w:r>
      <w:proofErr w:type="spellEnd"/>
      <w:proofErr w:type="gramEnd"/>
      <w:r w:rsidRPr="00A672BF">
        <w:rPr>
          <w:lang w:val="en-GB"/>
        </w:rPr>
        <w:t xml:space="preserve">="http://servicenet.t-systems.com/medina/xMCF mcf_MEDINA.xsd" </w:t>
      </w:r>
    </w:p>
    <w:p w14:paraId="5F74BB3E" w14:textId="4AD7B981" w:rsidR="00FC68DB" w:rsidRPr="00A672BF" w:rsidRDefault="00FC68DB" w:rsidP="00B202D2">
      <w:pPr>
        <w:pStyle w:val="XMLCode"/>
        <w:rPr>
          <w:lang w:val="fr-FR"/>
        </w:rPr>
      </w:pPr>
      <w:proofErr w:type="spellStart"/>
      <w:proofErr w:type="gramStart"/>
      <w:r w:rsidRPr="00A672BF">
        <w:rPr>
          <w:lang w:val="fr-FR"/>
        </w:rPr>
        <w:t>xsi:noNamespace</w:t>
      </w:r>
      <w:r w:rsidR="0095483F" w:rsidRPr="00A672BF">
        <w:rPr>
          <w:lang w:val="fr-FR"/>
        </w:rPr>
        <w:t>SchemaLocation</w:t>
      </w:r>
      <w:proofErr w:type="spellEnd"/>
      <w:proofErr w:type="gramEnd"/>
      <w:r w:rsidR="0095483F" w:rsidRPr="00A672BF">
        <w:rPr>
          <w:lang w:val="fr-FR"/>
        </w:rPr>
        <w:t>="xmcf_3_1</w:t>
      </w:r>
      <w:r w:rsidRPr="00A672BF">
        <w:rPr>
          <w:lang w:val="fr-FR"/>
        </w:rPr>
        <w:t>_1.xsd"&gt;</w:t>
      </w:r>
    </w:p>
    <w:p w14:paraId="1C402114"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6341B0CA" w14:textId="19318E28"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6A281BE2" w14:textId="77777777" w:rsidR="00FC68DB" w:rsidRPr="00A672BF" w:rsidRDefault="00FC68DB" w:rsidP="00B202D2">
      <w:pPr>
        <w:pStyle w:val="XMLCode"/>
        <w:rPr>
          <w:lang w:val="en-GB"/>
        </w:rPr>
      </w:pPr>
      <w:r w:rsidRPr="00A672BF">
        <w:rPr>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07887D27" w14:textId="4646159B"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="http://servicenet.t-systems.com/medina/xMCF"&gt;</w:t>
      </w:r>
    </w:p>
    <w:p w14:paraId="1A3601FC"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A672BF" w:rsidRDefault="00FC68DB" w:rsidP="00551453">
      <w:pPr>
        <w:pStyle w:val="XMLCode"/>
        <w:keepNext/>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57BD05F1" w14:textId="77777777" w:rsidR="00FC68DB" w:rsidRPr="00A672BF" w:rsidRDefault="00FC68DB" w:rsidP="00551453">
      <w:pPr>
        <w:pStyle w:val="XMLCode"/>
        <w:keepNext/>
        <w:rPr>
          <w:b/>
          <w:lang w:val="fr-FR"/>
        </w:rPr>
      </w:pPr>
      <w:proofErr w:type="spellStart"/>
      <w:proofErr w:type="gramStart"/>
      <w:r w:rsidRPr="00A672BF">
        <w:rPr>
          <w:b/>
          <w:lang w:val="fr-FR"/>
        </w:rPr>
        <w:t>xmlns:MEDINA</w:t>
      </w:r>
      <w:proofErr w:type="spellEnd"/>
      <w:proofErr w:type="gramEnd"/>
      <w:r w:rsidRPr="00A672BF">
        <w:rPr>
          <w:b/>
          <w:lang w:val="fr-FR"/>
        </w:rPr>
        <w:t>="http://servicenet.t-systems.com/medina/xMCF"</w:t>
      </w:r>
    </w:p>
    <w:p w14:paraId="0999E5C4" w14:textId="77777777" w:rsidR="00FC68DB" w:rsidRPr="00A672BF" w:rsidRDefault="00FC68DB" w:rsidP="00B202D2">
      <w:pPr>
        <w:pStyle w:val="XMLCode"/>
        <w:rPr>
          <w:b/>
          <w:lang w:val="en-GB"/>
        </w:rPr>
      </w:pPr>
      <w:proofErr w:type="spellStart"/>
      <w:proofErr w:type="gramStart"/>
      <w:r w:rsidRPr="00A672BF">
        <w:rPr>
          <w:b/>
          <w:lang w:val="en-GB"/>
        </w:rPr>
        <w:t>xsi:schemaLocation</w:t>
      </w:r>
      <w:proofErr w:type="spellEnd"/>
      <w:proofErr w:type="gramEnd"/>
      <w:r w:rsidRPr="00A672BF">
        <w:rPr>
          <w:b/>
          <w:lang w:val="en-GB"/>
        </w:rPr>
        <w:t xml:space="preserve">="http://servicenet.t-systems.com/medina/xMCF mcf_MEDINA.xsd" </w:t>
      </w:r>
    </w:p>
    <w:p w14:paraId="7010434D" w14:textId="1E63642C" w:rsidR="00FC68DB" w:rsidRPr="00A672BF" w:rsidRDefault="00FC68DB" w:rsidP="00B202D2">
      <w:pPr>
        <w:pStyle w:val="XMLCode"/>
        <w:rPr>
          <w:lang w:val="fr-FR"/>
        </w:rPr>
      </w:pPr>
      <w:proofErr w:type="spellStart"/>
      <w:proofErr w:type="gramStart"/>
      <w:r w:rsidRPr="00A672BF">
        <w:rPr>
          <w:lang w:val="fr-FR"/>
        </w:rPr>
        <w:t>xsi:noN</w:t>
      </w:r>
      <w:r w:rsidR="0095483F" w:rsidRPr="00A672BF">
        <w:rPr>
          <w:lang w:val="fr-FR"/>
        </w:rPr>
        <w:t>amespaceSchemaLocation</w:t>
      </w:r>
      <w:proofErr w:type="spellEnd"/>
      <w:proofErr w:type="gramEnd"/>
      <w:r w:rsidR="0095483F" w:rsidRPr="00A672BF">
        <w:rPr>
          <w:lang w:val="fr-FR"/>
        </w:rPr>
        <w:t>="xmcf_3_1</w:t>
      </w:r>
      <w:r w:rsidRPr="00A672BF">
        <w:rPr>
          <w:lang w:val="fr-FR"/>
        </w:rPr>
        <w:t>_1.xsd"&gt;</w:t>
      </w:r>
    </w:p>
    <w:p w14:paraId="3AF2DC88"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1203151E" w14:textId="6FA51C15"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1B4DCCDC" w14:textId="77777777" w:rsidR="00FC68DB" w:rsidRPr="00A672BF" w:rsidRDefault="00FC68DB" w:rsidP="00B202D2">
      <w:pPr>
        <w:pStyle w:val="XMLCode"/>
        <w:rPr>
          <w:lang w:val="en-GB"/>
        </w:rPr>
      </w:pPr>
      <w:r w:rsidRPr="00A672BF">
        <w:rPr>
          <w:b/>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A672BF" w:rsidRDefault="00FC68DB" w:rsidP="00B202D2">
      <w:pPr>
        <w:pStyle w:val="XMLCode"/>
        <w:rPr>
          <w:lang w:val="en-GB"/>
        </w:rPr>
      </w:pPr>
      <w:r w:rsidRPr="00A672BF">
        <w:rPr>
          <w:lang w:val="en-GB"/>
        </w:rPr>
        <w:t xml:space="preserve">                    ...</w:t>
      </w:r>
    </w:p>
    <w:p w14:paraId="54D6BDB9"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D394FC0"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2AB56805" w14:textId="77777777"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w:t>
      </w:r>
      <w:r w:rsidRPr="00A672BF">
        <w:rPr>
          <w:lang w:val="en-GB"/>
        </w:rPr>
        <w:t>"</w:t>
      </w:r>
      <w:r w:rsidRPr="00A672BF">
        <w:rPr>
          <w:b/>
          <w:lang w:val="en-GB"/>
        </w:rPr>
        <w:t>&gt;</w:t>
      </w:r>
    </w:p>
    <w:p w14:paraId="0C6457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81483"/>
      <w:bookmarkEnd w:id="252"/>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3"/>
      <w:bookmarkEnd w:id="254"/>
      <w:bookmarkEnd w:id="255"/>
      <w:bookmarkEnd w:id="256"/>
      <w:bookmarkEnd w:id="257"/>
      <w:r w:rsidR="00CE6333" w:rsidRPr="00A672BF">
        <w:t xml:space="preserve"> </w:t>
      </w:r>
    </w:p>
    <w:p w14:paraId="039F9AAD" w14:textId="77777777" w:rsidR="00FC68DB" w:rsidRPr="00A672BF" w:rsidRDefault="00FC68DB" w:rsidP="00B202D2">
      <w:r w:rsidRPr="00A672BF">
        <w:t xml:space="preserve">For the numerical simulation by finite element method, a joint can be discretized (realized) in different kinds and ways depending on the focus of the simulation (crash, fatigue etc.). It is thus frequently </w:t>
      </w:r>
      <w:r w:rsidRPr="00A672BF">
        <w:lastRenderedPageBreak/>
        <w:t xml:space="preserve">necessary to switch from one realization to another one. For this purpose, details of a specific realization may be of interest. </w:t>
      </w:r>
    </w:p>
    <w:p w14:paraId="1CFD9D6A" w14:textId="4CB2545C"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7FD1C313" w:rsidR="00FE31EE" w:rsidRPr="00A672BF" w:rsidRDefault="00FE31EE" w:rsidP="0013175B">
      <w:pPr>
        <w:pStyle w:val="Note"/>
        <w:rPr>
          <w:lang w:val="en-US"/>
        </w:rPr>
      </w:pPr>
      <w:r w:rsidRPr="00A672BF">
        <w:t xml:space="preserve">NOTE: χMCF versions 3.1 or later allow to contain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at root level, but this is not allowed in V 3.0 and below.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is not allowed on </w:t>
      </w:r>
      <w:r w:rsidRPr="00A672BF">
        <w:rPr>
          <w:rStyle w:val="CodeCharacter"/>
        </w:rPr>
        <w:t>&lt;connection_group/&gt;</w:t>
      </w:r>
      <w:r w:rsidRPr="00A672BF">
        <w:t xml:space="preserve"> level in any case.</w:t>
      </w:r>
    </w:p>
    <w:p w14:paraId="488CB8AF" w14:textId="6DD8069F"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references FEM-entities that are related to the connector in which it is placed. Its content</w:t>
      </w:r>
      <w:r w:rsidR="005C2887" w:rsidRPr="00A672BF">
        <w:t xml:space="preserve"> or </w:t>
      </w:r>
      <w:r w:rsidRPr="00A672BF">
        <w:t>the referenced entities</w:t>
      </w:r>
      <w:r w:rsidR="005C2887" w:rsidRPr="00A672BF">
        <w:t xml:space="preserve"> respectively</w:t>
      </w:r>
      <w:r w:rsidRPr="00A672BF">
        <w:t xml:space="preserve">, are specific to a single solver.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w:t>
      </w:r>
      <w:proofErr w:type="gramStart"/>
      <w:r w:rsidRPr="00A672BF">
        <w:t>CRASH</w:t>
      </w:r>
      <w:r w:rsidR="00E53873" w:rsidRPr="00A672BF">
        <w:t>;</w:t>
      </w:r>
      <w:proofErr w:type="gramEnd"/>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w:t>
      </w:r>
      <w:proofErr w:type="gramStart"/>
      <w:r w:rsidRPr="00A672BF">
        <w:t>DYNA</w:t>
      </w:r>
      <w:r w:rsidR="00E53873" w:rsidRPr="00A672BF">
        <w:t>;</w:t>
      </w:r>
      <w:proofErr w:type="gramEnd"/>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RADIOSS</w:t>
      </w:r>
      <w:r w:rsidR="00E53873" w:rsidRPr="00A672BF">
        <w:t>;</w:t>
      </w:r>
      <w:proofErr w:type="gramEnd"/>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OPTISTRUCT</w:t>
      </w:r>
      <w:r w:rsidR="00E53873" w:rsidRPr="00A672BF">
        <w:t>;</w:t>
      </w:r>
      <w:proofErr w:type="gramEnd"/>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NASTRAN</w:t>
      </w:r>
      <w:r w:rsidR="00E53873" w:rsidRPr="00A672BF">
        <w:t>;</w:t>
      </w:r>
      <w:proofErr w:type="gramEnd"/>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PERMAS</w:t>
      </w:r>
      <w:r w:rsidR="00E53873" w:rsidRPr="00A672BF">
        <w:t>;</w:t>
      </w:r>
      <w:proofErr w:type="gramEnd"/>
    </w:p>
    <w:p w14:paraId="28A5F54E" w14:textId="33F3F917" w:rsidR="00FC68DB" w:rsidRPr="00A672BF" w:rsidRDefault="00FC68DB" w:rsidP="00DE0BBC">
      <w:pPr>
        <w:numPr>
          <w:ilvl w:val="0"/>
          <w:numId w:val="13"/>
        </w:numPr>
        <w:tabs>
          <w:tab w:val="clear" w:pos="403"/>
        </w:tabs>
        <w:spacing w:after="240" w:line="240" w:lineRule="auto"/>
        <w:ind w:left="1135" w:hanging="284"/>
        <w:jc w:val="left"/>
      </w:pPr>
      <w:r w:rsidRPr="00A672BF">
        <w:t>ABAQUS</w:t>
      </w:r>
      <w:r w:rsidR="00E53873" w:rsidRPr="00A672BF">
        <w:t>.</w:t>
      </w:r>
    </w:p>
    <w:p w14:paraId="3F973D39" w14:textId="6DCE93B6"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F558BD" w:rsidRPr="00A672BF">
        <w:t xml:space="preserve">Table </w:t>
      </w:r>
      <w:r w:rsidR="00F558BD" w:rsidRPr="00A672BF">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76F89864" w:rsidR="00FC68DB" w:rsidRPr="00A672BF" w:rsidRDefault="001011A1" w:rsidP="001640C5">
      <w:pPr>
        <w:pStyle w:val="Beschriftung"/>
        <w:keepNext/>
        <w:keepLines/>
      </w:pPr>
      <w:bookmarkStart w:id="258" w:name="_Ref101283923"/>
      <w:bookmarkStart w:id="259" w:name="_Toc130981679"/>
      <w:r w:rsidRPr="00A672BF">
        <w:t xml:space="preserve">Table </w:t>
      </w:r>
      <w:r w:rsidRPr="00A672BF">
        <w:fldChar w:fldCharType="begin"/>
      </w:r>
      <w:r w:rsidRPr="00A672BF">
        <w:instrText xml:space="preserve"> SEQ Table \* ARABIC </w:instrText>
      </w:r>
      <w:r w:rsidRPr="00A672BF">
        <w:fldChar w:fldCharType="separate"/>
      </w:r>
      <w:r w:rsidR="00F558BD" w:rsidRPr="00A672BF">
        <w:rPr>
          <w:noProof/>
        </w:rPr>
        <w:t>3</w:t>
      </w:r>
      <w:r w:rsidRPr="00A672BF">
        <w:fldChar w:fldCharType="end"/>
      </w:r>
      <w:bookmarkEnd w:id="258"/>
      <w:r w:rsidRPr="00A672BF">
        <w:t xml:space="preserve">  </w:t>
      </w:r>
      <w:bookmarkStart w:id="260" w:name="_Hlk101284091"/>
      <w:r w:rsidRPr="00A672BF">
        <w:t>—</w:t>
      </w:r>
      <w:bookmarkEnd w:id="260"/>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9"/>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1A973EF4"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rPr>
                <w:b w:val="0"/>
              </w:rPr>
              <w:t>.</w:t>
            </w:r>
          </w:p>
        </w:tc>
      </w:tr>
    </w:tbl>
    <w:p w14:paraId="05AEE197" w14:textId="6260B0D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lastRenderedPageBreak/>
        <w:t xml:space="preserve">EXAMPLE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16763EE8" w14:textId="7FBE325D" w:rsidR="00FC68DB" w:rsidRPr="00A672BF" w:rsidRDefault="00FC68DB" w:rsidP="0013175B">
      <w:pPr>
        <w:rPr>
          <w:bCs/>
        </w:rPr>
      </w:pPr>
      <w:bookmarkStart w:id="261" w:name="_Toc77102008"/>
      <w:r w:rsidRPr="00A672BF">
        <w:rPr>
          <w:b/>
          <w:bCs/>
        </w:rPr>
        <w:t xml:space="preserve">Reasoning about </w:t>
      </w:r>
      <w:r w:rsidRPr="00A672BF">
        <w:rPr>
          <w:rStyle w:val="CodeCharacter"/>
          <w:b/>
        </w:rPr>
        <w:t>&lt;</w:t>
      </w:r>
      <w:proofErr w:type="spellStart"/>
      <w:r w:rsidRPr="00A672BF">
        <w:rPr>
          <w:rStyle w:val="CodeCharacter"/>
          <w:b/>
        </w:rPr>
        <w:t>femdata</w:t>
      </w:r>
      <w:proofErr w:type="spellEnd"/>
      <w:r w:rsidRPr="00A672BF">
        <w:rPr>
          <w:rStyle w:val="CodeCharacter"/>
          <w:b/>
        </w:rPr>
        <w:t>/&gt;</w:t>
      </w:r>
      <w:bookmarkEnd w:id="261"/>
      <w:r w:rsidRPr="00A672BF">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8148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81485"/>
      <w:r>
        <w:t>General</w:t>
      </w:r>
      <w:bookmarkEnd w:id="270"/>
    </w:p>
    <w:p w14:paraId="0F93AA46" w14:textId="5939CBDE"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558B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558BD">
        <w:t>4.5</w:t>
      </w:r>
      <w:r w:rsidRPr="00F54804">
        <w:fldChar w:fldCharType="end"/>
      </w:r>
      <w:r w:rsidRPr="00F54804">
        <w:t xml:space="preserve">, joints are grouped together by the parts or assemblies which they commonly connect. </w:t>
      </w:r>
    </w:p>
    <w:p w14:paraId="2EF7F4DB" w14:textId="032C03B9"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64B626BE"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F558BD" w:rsidRPr="00F54804">
        <w:t xml:space="preserve">Table </w:t>
      </w:r>
      <w:r w:rsidR="00F558BD">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F558BD" w:rsidRPr="00F54804">
        <w:t xml:space="preserve">Table </w:t>
      </w:r>
      <w:r w:rsidR="00F558BD">
        <w:rPr>
          <w:noProof/>
        </w:rPr>
        <w:t>5</w:t>
      </w:r>
      <w:r w:rsidR="00F558BD">
        <w:t xml:space="preserve"> —</w:t>
      </w:r>
      <w:r w:rsidR="00F558BD" w:rsidRPr="00F54804">
        <w:t xml:space="preserve"> Nested elements of element </w:t>
      </w:r>
      <w:r w:rsidR="00F558BD" w:rsidRPr="00F54804">
        <w:rPr>
          <w:rFonts w:ascii="Courier New" w:hAnsi="Courier New" w:cs="Courier New"/>
        </w:rPr>
        <w:t>&lt;connection_group/</w:t>
      </w:r>
      <w:r w:rsidR="00F558BD" w:rsidRPr="005C2D94">
        <w:rPr>
          <w:rFonts w:ascii="Courier New" w:hAnsi="Courier New" w:cs="Courier New"/>
        </w:rPr>
        <w:t>&gt;</w:t>
      </w:r>
      <w:r w:rsidR="00FB6AF0">
        <w:fldChar w:fldCharType="end"/>
      </w:r>
    </w:p>
    <w:p w14:paraId="02DF5BB9" w14:textId="2A2862B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81680"/>
      <w:r w:rsidRPr="00F54804">
        <w:t xml:space="preserve">Table </w:t>
      </w:r>
      <w:r w:rsidRPr="00F54804">
        <w:fldChar w:fldCharType="begin"/>
      </w:r>
      <w:r w:rsidRPr="00F54804">
        <w:instrText xml:space="preserve"> SEQ Table \* ARABIC </w:instrText>
      </w:r>
      <w:r w:rsidRPr="00F54804">
        <w:fldChar w:fldCharType="separate"/>
      </w:r>
      <w:r w:rsidR="00F558BD">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7482DF0"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8168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pPr>
        <w:pStyle w:val="Listenabsatz"/>
        <w:numPr>
          <w:ilvl w:val="0"/>
          <w:numId w:val="43"/>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pPr>
        <w:pStyle w:val="Listenabsatz"/>
        <w:numPr>
          <w:ilvl w:val="0"/>
          <w:numId w:val="43"/>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8148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2C0B824B"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558BD">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F558BD" w:rsidRPr="00F54804">
        <w:t xml:space="preserve">Table </w:t>
      </w:r>
      <w:r w:rsidR="00F558BD">
        <w:rPr>
          <w:noProof/>
        </w:rPr>
        <w:t>6</w:t>
      </w:r>
      <w:r w:rsidR="00FB6AF0">
        <w:fldChar w:fldCharType="end"/>
      </w:r>
      <w:r w:rsidR="00FB6AF0">
        <w:t>.</w:t>
      </w:r>
    </w:p>
    <w:p w14:paraId="4BFE1FEC" w14:textId="48CEC14E"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Toc130981682"/>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F558BD">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2"/>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986240"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31B469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being used as nested element under element </w:t>
      </w:r>
      <w:r w:rsidRPr="00986240">
        <w:rPr>
          <w:rStyle w:val="CodeCharacter"/>
        </w:rPr>
        <w:t>&lt;connected_to</w:t>
      </w:r>
      <w:r w:rsidR="00641774" w:rsidRPr="00986240">
        <w:rPr>
          <w:rStyle w:val="CodeCharacter"/>
        </w:rPr>
        <w:t>/</w:t>
      </w:r>
      <w:r w:rsidRPr="00986240">
        <w:rPr>
          <w:rStyle w:val="CodeCharacter"/>
        </w:rPr>
        <w:t>&gt;</w:t>
      </w:r>
      <w:r w:rsidRPr="00986240">
        <w:t xml:space="preserve">. In case if the </w:t>
      </w:r>
      <w:r w:rsidRPr="00986240">
        <w:rPr>
          <w:rStyle w:val="CodeCharacter"/>
        </w:rPr>
        <w:t xml:space="preserve">&lt;part/&gt; </w:t>
      </w:r>
      <w:r w:rsidRPr="00986240">
        <w:t xml:space="preserve">element is used within the element </w:t>
      </w:r>
      <w:r w:rsidRPr="00986240">
        <w:rPr>
          <w:rStyle w:val="CodeCharacter"/>
        </w:rPr>
        <w:lastRenderedPageBreak/>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F558BD" w:rsidRPr="00986240">
        <w:t xml:space="preserve">Table </w:t>
      </w:r>
      <w:r w:rsidR="00F558BD" w:rsidRPr="00986240">
        <w:rPr>
          <w:noProof/>
        </w:rPr>
        <w:t>7</w:t>
      </w:r>
      <w:r w:rsidR="00FB6AF0" w:rsidRPr="00986240">
        <w:fldChar w:fldCharType="end"/>
      </w:r>
      <w:r w:rsidR="00FB6AF0" w:rsidRPr="00986240">
        <w:t>.</w:t>
      </w:r>
    </w:p>
    <w:p w14:paraId="6BDD5E3C" w14:textId="4B1474D8" w:rsidR="00FB6AF0" w:rsidRPr="00986240"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81683"/>
      <w:r w:rsidRPr="00986240">
        <w:t xml:space="preserve">Table </w:t>
      </w:r>
      <w:r w:rsidRPr="00986240">
        <w:fldChar w:fldCharType="begin"/>
      </w:r>
      <w:r w:rsidRPr="00986240">
        <w:instrText xml:space="preserve"> SEQ Table \* ARABIC </w:instrText>
      </w:r>
      <w:r w:rsidRPr="00986240">
        <w:fldChar w:fldCharType="separate"/>
      </w:r>
      <w:r w:rsidR="00F558BD" w:rsidRPr="00986240">
        <w:rPr>
          <w:noProof/>
        </w:rPr>
        <w:t>7</w:t>
      </w:r>
      <w:r w:rsidRPr="00986240">
        <w:fldChar w:fldCharType="end"/>
      </w:r>
      <w:bookmarkEnd w:id="299"/>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E6480C">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E6480C">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E6480C">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E6480C">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E6480C">
            <w:pPr>
              <w:keepNext/>
              <w:rPr>
                <w:b/>
              </w:rPr>
            </w:pPr>
            <w:r w:rsidRPr="00986240">
              <w:rPr>
                <w:b/>
              </w:rPr>
              <w:t>Constraint</w:t>
            </w:r>
          </w:p>
        </w:tc>
      </w:tr>
      <w:tr w:rsidR="00986240" w:rsidRPr="00986240" w14:paraId="3DE98273" w14:textId="77777777" w:rsidTr="00E6480C">
        <w:trPr>
          <w:trHeight w:val="355"/>
        </w:trPr>
        <w:tc>
          <w:tcPr>
            <w:tcW w:w="1258" w:type="dxa"/>
            <w:shd w:val="clear" w:color="auto" w:fill="auto"/>
          </w:tcPr>
          <w:p w14:paraId="5D0EA669" w14:textId="77777777" w:rsidR="00FB6AF0" w:rsidRPr="00986240" w:rsidRDefault="00FB6AF0" w:rsidP="00E6480C">
            <w:pPr>
              <w:keepNext/>
              <w:rPr>
                <w:sz w:val="20"/>
                <w:szCs w:val="20"/>
              </w:rPr>
            </w:pPr>
            <w:r w:rsidRPr="00986240">
              <w:rPr>
                <w:sz w:val="20"/>
                <w:szCs w:val="20"/>
              </w:rPr>
              <w:t>index</w:t>
            </w:r>
          </w:p>
        </w:tc>
        <w:tc>
          <w:tcPr>
            <w:tcW w:w="1855" w:type="dxa"/>
          </w:tcPr>
          <w:p w14:paraId="1612E230"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E6480C">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E6480C">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E6480C">
        <w:trPr>
          <w:trHeight w:val="355"/>
        </w:trPr>
        <w:tc>
          <w:tcPr>
            <w:tcW w:w="1258" w:type="dxa"/>
            <w:shd w:val="clear" w:color="auto" w:fill="auto"/>
          </w:tcPr>
          <w:p w14:paraId="423E3970" w14:textId="77777777" w:rsidR="00FB6AF0" w:rsidRPr="00986240" w:rsidRDefault="00FB6AF0" w:rsidP="00E6480C">
            <w:pPr>
              <w:keepNext/>
              <w:rPr>
                <w:sz w:val="20"/>
                <w:szCs w:val="20"/>
              </w:rPr>
            </w:pPr>
            <w:r w:rsidRPr="00986240">
              <w:rPr>
                <w:sz w:val="20"/>
                <w:szCs w:val="20"/>
              </w:rPr>
              <w:t>label</w:t>
            </w:r>
          </w:p>
        </w:tc>
        <w:tc>
          <w:tcPr>
            <w:tcW w:w="1855" w:type="dxa"/>
          </w:tcPr>
          <w:p w14:paraId="682E5859" w14:textId="77777777" w:rsidR="00FB6AF0" w:rsidRPr="00986240" w:rsidRDefault="00FB6AF0" w:rsidP="00E6480C">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E6480C">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E6480C">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E6480C">
        <w:trPr>
          <w:trHeight w:val="363"/>
        </w:trPr>
        <w:tc>
          <w:tcPr>
            <w:tcW w:w="1258" w:type="dxa"/>
            <w:shd w:val="clear" w:color="auto" w:fill="auto"/>
          </w:tcPr>
          <w:p w14:paraId="39B100F5" w14:textId="77777777" w:rsidR="00FB6AF0" w:rsidRPr="00986240" w:rsidRDefault="00FB6AF0" w:rsidP="00E6480C">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E6480C">
            <w:pPr>
              <w:keepNext/>
              <w:jc w:val="left"/>
              <w:rPr>
                <w:sz w:val="20"/>
                <w:szCs w:val="20"/>
              </w:rPr>
            </w:pPr>
          </w:p>
        </w:tc>
      </w:tr>
      <w:tr w:rsidR="00986240" w:rsidRPr="00986240" w14:paraId="23CE5C8F" w14:textId="77777777" w:rsidTr="00E6480C">
        <w:trPr>
          <w:trHeight w:val="363"/>
        </w:trPr>
        <w:tc>
          <w:tcPr>
            <w:tcW w:w="1258" w:type="dxa"/>
            <w:shd w:val="clear" w:color="auto" w:fill="auto"/>
          </w:tcPr>
          <w:p w14:paraId="04FD9043" w14:textId="77777777" w:rsidR="00FB6AF0" w:rsidRPr="00986240" w:rsidRDefault="00FB6AF0" w:rsidP="00E6480C">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E6480C">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E6480C">
            <w:pPr>
              <w:keepNext/>
              <w:jc w:val="left"/>
              <w:rPr>
                <w:sz w:val="20"/>
                <w:szCs w:val="20"/>
              </w:rPr>
            </w:pPr>
          </w:p>
        </w:tc>
      </w:tr>
      <w:tr w:rsidR="00FB6AF0" w:rsidRPr="00986240" w14:paraId="153ED959" w14:textId="77777777" w:rsidTr="00E6480C">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A76BFE">
      <w:pPr>
        <w:pStyle w:val="Example"/>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A76BFE">
      <w:pPr>
        <w:pStyle w:val="Example"/>
      </w:pPr>
      <w:r w:rsidRPr="00986240">
        <w:t>EXAMPLE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A76BFE">
      <w:pPr>
        <w:pStyle w:val="Example"/>
      </w:pPr>
      <w:r w:rsidRPr="00986240">
        <w:t xml:space="preserve">EXAMPLE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A76BFE">
      <w:pPr>
        <w:pStyle w:val="Example"/>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4" w:name="_Toc3556949"/>
      <w:bookmarkStart w:id="305" w:name="_Toc34747198"/>
      <w:bookmarkStart w:id="306"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4"/>
      <w:bookmarkEnd w:id="305"/>
      <w:bookmarkEnd w:id="306"/>
      <w:r w:rsidR="00986240">
        <w:rPr>
          <w:rFonts w:ascii="Courier New" w:hAnsi="Courier New" w:cs="Courier New"/>
        </w:rPr>
        <w:t xml:space="preserve"> </w:t>
      </w:r>
    </w:p>
    <w:p w14:paraId="16134B5C" w14:textId="614B4971"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F558BD" w:rsidRPr="00986240">
        <w:t xml:space="preserve">Table </w:t>
      </w:r>
      <w:r w:rsidR="00F558BD" w:rsidRPr="00986240">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190A5F1A" w:rsidR="007526CE" w:rsidRPr="00986240"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81684"/>
      <w:r w:rsidRPr="00986240">
        <w:lastRenderedPageBreak/>
        <w:t xml:space="preserve">Table </w:t>
      </w:r>
      <w:r w:rsidRPr="00986240">
        <w:fldChar w:fldCharType="begin"/>
      </w:r>
      <w:r w:rsidRPr="00986240">
        <w:instrText xml:space="preserve"> SEQ Table \* ARABIC </w:instrText>
      </w:r>
      <w:r w:rsidRPr="00986240">
        <w:fldChar w:fldCharType="separate"/>
      </w:r>
      <w:r w:rsidR="00F558BD" w:rsidRPr="00986240">
        <w:rPr>
          <w:noProof/>
        </w:rPr>
        <w:t>8</w:t>
      </w:r>
      <w:r w:rsidRPr="00986240">
        <w:fldChar w:fldCharType="end"/>
      </w:r>
      <w:bookmarkEnd w:id="307"/>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E6480C">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A76BFE">
      <w:pPr>
        <w:pStyle w:val="Example"/>
      </w:pPr>
      <w:r w:rsidRPr="00986240">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w:t>
      </w:r>
      <w:proofErr w:type="spellStart"/>
      <w:r w:rsidR="00FC68DB" w:rsidRPr="00986240">
        <w:t>assy</w:t>
      </w:r>
      <w:proofErr w:type="spellEnd"/>
      <w:r w:rsidR="00FC68DB" w:rsidRPr="00986240">
        <w:t>/&gt;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A76BFE">
      <w:pPr>
        <w:pStyle w:val="Example"/>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w:t>
      </w:r>
      <w:proofErr w:type="spellStart"/>
      <w:r w:rsidR="00A34B17" w:rsidRPr="00986240">
        <w:rPr>
          <w:rStyle w:val="CodeCharacter"/>
          <w:szCs w:val="22"/>
        </w:rPr>
        <w:t>ass</w:t>
      </w:r>
      <w:r w:rsidR="00FC68DB" w:rsidRPr="00986240">
        <w:rPr>
          <w:rStyle w:val="CodeCharacter"/>
          <w:szCs w:val="22"/>
        </w:rPr>
        <w:t>y</w:t>
      </w:r>
      <w:proofErr w:type="spellEnd"/>
      <w:r w:rsidR="00FC68DB" w:rsidRPr="00986240">
        <w:rPr>
          <w:rStyle w:val="CodeCharacter"/>
          <w:szCs w:val="22"/>
        </w:rPr>
        <w:t>/&gt;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w:t>
      </w:r>
      <w:proofErr w:type="spellStart"/>
      <w:r w:rsidR="004D6D98" w:rsidRPr="00986240">
        <w:t>assy</w:t>
      </w:r>
      <w:proofErr w:type="spellEnd"/>
      <w:r w:rsidR="004D6D98" w:rsidRPr="00986240">
        <w:t>/&gt; element</w:t>
      </w:r>
    </w:p>
    <w:p w14:paraId="7350D50A" w14:textId="77777777" w:rsidR="004D6D98" w:rsidRPr="00986240" w:rsidRDefault="004D6D98" w:rsidP="004D6D98">
      <w:pPr>
        <w:pStyle w:val="XMLCode"/>
        <w:keepNext/>
        <w:rPr>
          <w:lang w:val="en-GB"/>
        </w:rPr>
      </w:pPr>
      <w:r w:rsidRPr="00986240">
        <w:rPr>
          <w:lang w:val="en-GB"/>
        </w:rPr>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w:t>
      </w:r>
      <w:proofErr w:type="spellStart"/>
      <w:r w:rsidR="00FC68DB" w:rsidRPr="00986240">
        <w:t>assy</w:t>
      </w:r>
      <w:proofErr w:type="spellEnd"/>
      <w:r w:rsidR="00FC68DB" w:rsidRPr="00986240">
        <w:t>/&gt;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lastRenderedPageBreak/>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43F5D18" w:rsidR="00B269F2" w:rsidRDefault="00B269F2" w:rsidP="00B269F2">
      <w:pPr>
        <w:pStyle w:val="Beschriftung"/>
      </w:pPr>
      <w:bookmarkStart w:id="316" w:name="_Ref101779954"/>
      <w:bookmarkStart w:id="317" w:name="_Toc130981594"/>
      <w:r>
        <w:t xml:space="preserve">Figure </w:t>
      </w:r>
      <w:r>
        <w:fldChar w:fldCharType="begin"/>
      </w:r>
      <w:r>
        <w:instrText xml:space="preserve"> SEQ Figure \* ARABIC </w:instrText>
      </w:r>
      <w:r>
        <w:fldChar w:fldCharType="separate"/>
      </w:r>
      <w:r w:rsidR="00F558BD">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2EF355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558BD">
        <w:t xml:space="preserve">Figure </w:t>
      </w:r>
      <w:r w:rsidR="00F558B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932371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F558BD" w:rsidRPr="00F54804">
        <w:t xml:space="preserve">Table </w:t>
      </w:r>
      <w:r w:rsidR="00F558BD">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558BD" w:rsidRPr="00F54804">
        <w:t xml:space="preserve">Table </w:t>
      </w:r>
      <w:r w:rsidR="00F558BD">
        <w:rPr>
          <w:noProof/>
        </w:rPr>
        <w:t>10</w:t>
      </w:r>
      <w:r w:rsidR="007526CE">
        <w:fldChar w:fldCharType="end"/>
      </w:r>
      <w:r w:rsidR="007526CE">
        <w:t xml:space="preserve"> its attribute.</w:t>
      </w:r>
    </w:p>
    <w:p w14:paraId="2A5A41B4" w14:textId="07F49B6F" w:rsidR="007526CE" w:rsidRPr="00F54804" w:rsidRDefault="007526CE" w:rsidP="001640C5">
      <w:pPr>
        <w:pStyle w:val="Beschriftung"/>
        <w:keepNext/>
        <w:keepLines/>
      </w:pPr>
      <w:bookmarkStart w:id="318" w:name="_Ref101338492"/>
      <w:bookmarkStart w:id="319" w:name="_Toc130981685"/>
      <w:r w:rsidRPr="00F54804">
        <w:t xml:space="preserve">Table </w:t>
      </w:r>
      <w:r w:rsidRPr="00F54804">
        <w:fldChar w:fldCharType="begin"/>
      </w:r>
      <w:r w:rsidRPr="00F54804">
        <w:instrText xml:space="preserve"> SEQ Table \* ARABIC </w:instrText>
      </w:r>
      <w:r w:rsidRPr="00F54804">
        <w:fldChar w:fldCharType="separate"/>
      </w:r>
      <w:r w:rsidR="00F558BD">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1952C6E"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81686"/>
      <w:r w:rsidRPr="00F54804">
        <w:t xml:space="preserve">Table </w:t>
      </w:r>
      <w:r w:rsidRPr="00F54804">
        <w:fldChar w:fldCharType="begin"/>
      </w:r>
      <w:r w:rsidRPr="00F54804">
        <w:instrText xml:space="preserve"> SEQ Table \* ARABIC </w:instrText>
      </w:r>
      <w:r w:rsidRPr="00F54804">
        <w:fldChar w:fldCharType="separate"/>
      </w:r>
      <w:r w:rsidR="00F558BD">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6733A50"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F558BD" w:rsidRPr="00F54804">
        <w:t xml:space="preserve">Table </w:t>
      </w:r>
      <w:r w:rsidR="00F558BD">
        <w:rPr>
          <w:noProof/>
        </w:rPr>
        <w:t>11</w:t>
      </w:r>
      <w:r>
        <w:fldChar w:fldCharType="end"/>
      </w:r>
      <w:r>
        <w:t>.</w:t>
      </w:r>
    </w:p>
    <w:p w14:paraId="0020DF68" w14:textId="5E1A4035" w:rsidR="007526CE" w:rsidRPr="00BD52D7" w:rsidRDefault="007526CE" w:rsidP="001640C5">
      <w:pPr>
        <w:pStyle w:val="Beschriftung"/>
        <w:keepNext/>
        <w:keepLines/>
      </w:pPr>
      <w:bookmarkStart w:id="325" w:name="_Ref101338707"/>
      <w:bookmarkStart w:id="326" w:name="_Toc130981687"/>
      <w:r w:rsidRPr="00F54804">
        <w:t xml:space="preserve">Table </w:t>
      </w:r>
      <w:r w:rsidRPr="00F54804">
        <w:fldChar w:fldCharType="begin"/>
      </w:r>
      <w:r w:rsidRPr="00F54804">
        <w:instrText xml:space="preserve"> SEQ Table \* ARABIC </w:instrText>
      </w:r>
      <w:r w:rsidRPr="00F54804">
        <w:fldChar w:fldCharType="separate"/>
      </w:r>
      <w:r w:rsidR="00F558BD">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8CE33E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13A7D564" w:rsidR="00FC68DB" w:rsidRPr="00370A52" w:rsidRDefault="00577CF4" w:rsidP="00F0115F">
      <w:pPr>
        <w:pStyle w:val="Example"/>
        <w:keepNext/>
      </w:pPr>
      <w:r w:rsidRPr="00370A52">
        <w:lastRenderedPageBreak/>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457814FA"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228007F"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"red"/"</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8" w:name="_Ref414608310"/>
      <w:bookmarkStart w:id="329" w:name="_Toc3556950"/>
      <w:bookmarkStart w:id="330" w:name="_Toc34747200"/>
      <w:bookmarkStart w:id="331" w:name="_Toc77102014"/>
      <w:bookmarkStart w:id="332" w:name="_Toc130981487"/>
      <w:r w:rsidRPr="005C2D94">
        <w:lastRenderedPageBreak/>
        <w:t>Contacts and Friction</w:t>
      </w:r>
      <w:bookmarkEnd w:id="328"/>
      <w:bookmarkEnd w:id="329"/>
      <w:bookmarkEnd w:id="330"/>
      <w:bookmarkEnd w:id="331"/>
      <w:bookmarkEnd w:id="332"/>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3" w:name="_Ref414841585"/>
      <w:bookmarkStart w:id="334" w:name="_Toc3556951"/>
      <w:bookmarkStart w:id="335" w:name="_Toc34747201"/>
      <w:bookmarkStart w:id="336" w:name="_Toc77102015"/>
      <w:r w:rsidRPr="00F54804">
        <w:t>Element &lt;</w:t>
      </w:r>
      <w:proofErr w:type="spellStart"/>
      <w:r w:rsidRPr="00F54804">
        <w:t>contact_list</w:t>
      </w:r>
      <w:proofErr w:type="spellEnd"/>
      <w:r w:rsidRPr="00F54804">
        <w:t>/&gt;</w:t>
      </w:r>
      <w:bookmarkEnd w:id="333"/>
      <w:bookmarkEnd w:id="334"/>
      <w:bookmarkEnd w:id="335"/>
      <w:bookmarkEnd w:id="336"/>
    </w:p>
    <w:p w14:paraId="194FA874" w14:textId="0866FF7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558BD" w:rsidRPr="00F54804">
        <w:t xml:space="preserve">Table </w:t>
      </w:r>
      <w:r w:rsidR="00F558BD">
        <w:rPr>
          <w:noProof/>
        </w:rPr>
        <w:t>12</w:t>
      </w:r>
      <w:r w:rsidR="007526CE">
        <w:rPr>
          <w:rFonts w:cs="Courier New"/>
        </w:rPr>
        <w:fldChar w:fldCharType="end"/>
      </w:r>
      <w:r w:rsidR="007526CE">
        <w:t>.</w:t>
      </w:r>
    </w:p>
    <w:p w14:paraId="2DBC55AD" w14:textId="1B60F23D" w:rsidR="007526CE" w:rsidRPr="00F54804" w:rsidRDefault="00FC68DB" w:rsidP="001640C5">
      <w:pPr>
        <w:pStyle w:val="Beschriftung"/>
        <w:keepNext/>
        <w:keepLines/>
      </w:pPr>
      <w:bookmarkStart w:id="337" w:name="_Ref101338881"/>
      <w:bookmarkStart w:id="338" w:name="_Toc414573794"/>
      <w:bookmarkStart w:id="339" w:name="_Toc3566421"/>
      <w:bookmarkStart w:id="340" w:name="_Toc34747424"/>
      <w:bookmarkStart w:id="341" w:name="_Toc77095872"/>
      <w:bookmarkStart w:id="342" w:name="_Toc130981688"/>
      <w:r w:rsidRPr="00F54804">
        <w:t xml:space="preserve">Table </w:t>
      </w:r>
      <w:r w:rsidRPr="00F54804">
        <w:fldChar w:fldCharType="begin"/>
      </w:r>
      <w:r w:rsidRPr="00F54804">
        <w:instrText xml:space="preserve"> SEQ Table \* ARABIC </w:instrText>
      </w:r>
      <w:r w:rsidRPr="00F54804">
        <w:fldChar w:fldCharType="separate"/>
      </w:r>
      <w:r w:rsidR="00F558BD">
        <w:rPr>
          <w:noProof/>
        </w:rPr>
        <w:t>12</w:t>
      </w:r>
      <w:r w:rsidRPr="00F54804">
        <w:fldChar w:fldCharType="end"/>
      </w:r>
      <w:bookmarkEnd w:id="33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8"/>
      <w:bookmarkEnd w:id="339"/>
      <w:bookmarkEnd w:id="340"/>
      <w:bookmarkEnd w:id="341"/>
      <w:bookmarkEnd w:id="34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3" w:name="_Toc3556952"/>
      <w:bookmarkStart w:id="344" w:name="_Toc34747202"/>
      <w:bookmarkStart w:id="345" w:name="_Toc77102016"/>
      <w:r w:rsidRPr="000A1B7B">
        <w:t>Element &lt;contact</w:t>
      </w:r>
      <w:r w:rsidRPr="00726144">
        <w:t>/</w:t>
      </w:r>
      <w:r w:rsidRPr="00F54804">
        <w:t>&gt;</w:t>
      </w:r>
      <w:bookmarkEnd w:id="343"/>
      <w:bookmarkEnd w:id="344"/>
      <w:bookmarkEnd w:id="345"/>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8FC27E" w:rsidR="007526CE" w:rsidRPr="00F54804" w:rsidRDefault="007526CE" w:rsidP="001640C5">
      <w:pPr>
        <w:pStyle w:val="Beschriftung"/>
        <w:keepNext/>
        <w:keepLines/>
      </w:pPr>
      <w:bookmarkStart w:id="346" w:name="_Toc130981689"/>
      <w:r w:rsidRPr="00F54804">
        <w:t xml:space="preserve">Table </w:t>
      </w:r>
      <w:r w:rsidRPr="00F54804">
        <w:fldChar w:fldCharType="begin"/>
      </w:r>
      <w:r w:rsidRPr="00F54804">
        <w:instrText xml:space="preserve"> SEQ Table \* ARABIC </w:instrText>
      </w:r>
      <w:r w:rsidRPr="00F54804">
        <w:fldChar w:fldCharType="separate"/>
      </w:r>
      <w:r w:rsidR="00F558B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7" w:name="_Toc3556953"/>
      <w:bookmarkStart w:id="348" w:name="_Toc34747203"/>
      <w:bookmarkStart w:id="349" w:name="_Toc77102017"/>
      <w:r w:rsidRPr="00F54804">
        <w:lastRenderedPageBreak/>
        <w:t>Element &lt;partner/&gt;</w:t>
      </w:r>
      <w:bookmarkEnd w:id="347"/>
      <w:bookmarkEnd w:id="348"/>
      <w:bookmarkEnd w:id="349"/>
    </w:p>
    <w:p w14:paraId="0A5D7A6D" w14:textId="0E4B6102"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558BD" w:rsidRPr="00F54804">
        <w:t xml:space="preserve">Table </w:t>
      </w:r>
      <w:r w:rsidR="00F558BD">
        <w:rPr>
          <w:noProof/>
        </w:rPr>
        <w:t>14</w:t>
      </w:r>
      <w:r w:rsidR="00227C52">
        <w:fldChar w:fldCharType="end"/>
      </w:r>
      <w:r w:rsidR="00227C52">
        <w:t>.</w:t>
      </w:r>
    </w:p>
    <w:p w14:paraId="304CA07E" w14:textId="183E5F69" w:rsidR="00227C52" w:rsidRPr="00F54804" w:rsidRDefault="00FC68DB" w:rsidP="001640C5">
      <w:pPr>
        <w:pStyle w:val="Beschriftung"/>
        <w:keepNext/>
        <w:keepLines/>
      </w:pPr>
      <w:bookmarkStart w:id="350" w:name="_Ref101339376"/>
      <w:bookmarkStart w:id="351" w:name="_Toc414573795"/>
      <w:bookmarkStart w:id="352" w:name="_Toc3566423"/>
      <w:bookmarkStart w:id="353" w:name="_Toc34747426"/>
      <w:bookmarkStart w:id="354" w:name="_Toc77095874"/>
      <w:bookmarkStart w:id="355" w:name="_Toc130981690"/>
      <w:r w:rsidRPr="00F54804">
        <w:t xml:space="preserve">Table </w:t>
      </w:r>
      <w:r w:rsidRPr="00F54804">
        <w:fldChar w:fldCharType="begin"/>
      </w:r>
      <w:r w:rsidRPr="00F54804">
        <w:instrText xml:space="preserve"> SEQ Table \* ARABIC </w:instrText>
      </w:r>
      <w:r w:rsidRPr="00F54804">
        <w:fldChar w:fldCharType="separate"/>
      </w:r>
      <w:r w:rsidR="00F558BD">
        <w:rPr>
          <w:noProof/>
        </w:rPr>
        <w:t>14</w:t>
      </w:r>
      <w:r w:rsidRPr="00F54804">
        <w:fldChar w:fldCharType="end"/>
      </w:r>
      <w:bookmarkEnd w:id="35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1"/>
      <w:bookmarkEnd w:id="352"/>
      <w:bookmarkEnd w:id="353"/>
      <w:bookmarkEnd w:id="354"/>
      <w:bookmarkEnd w:id="35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C885A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56" w:name="_Toc3556954"/>
      <w:bookmarkStart w:id="357" w:name="_Toc34747204"/>
      <w:bookmarkStart w:id="358" w:name="_Toc77102018"/>
      <w:r w:rsidRPr="00F54804">
        <w:t>Element &lt;coefficients/&gt;</w:t>
      </w:r>
      <w:bookmarkEnd w:id="356"/>
      <w:bookmarkEnd w:id="357"/>
      <w:bookmarkEnd w:id="358"/>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77777777" w:rsidR="00FC68DB" w:rsidRPr="00E42208" w:rsidRDefault="00FC68DB" w:rsidP="00B202D2">
      <w:pPr>
        <w:pStyle w:val="XMLCode"/>
        <w:keepNext/>
        <w:rPr>
          <w:lang w:val="en-GB"/>
        </w:rPr>
      </w:pPr>
      <w:r w:rsidRPr="00E42208">
        <w:rPr>
          <w:lang w:val="en-GB"/>
        </w:rPr>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59" w:name="_Ref414837767"/>
      <w:bookmarkStart w:id="360" w:name="_Toc3556955"/>
      <w:bookmarkStart w:id="361" w:name="_Toc34747205"/>
      <w:bookmarkStart w:id="362" w:name="_Toc77102019"/>
      <w:r w:rsidRPr="00E42208">
        <w:t>Local Contact Properties</w:t>
      </w:r>
      <w:bookmarkEnd w:id="359"/>
      <w:bookmarkEnd w:id="360"/>
      <w:bookmarkEnd w:id="361"/>
      <w:bookmarkEnd w:id="362"/>
      <w:r w:rsidRPr="00E42208">
        <w:t xml:space="preserve"> </w:t>
      </w:r>
    </w:p>
    <w:p w14:paraId="34DEE08A" w14:textId="71CC923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558B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558BD"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6E1FA67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F558BD" w:rsidRPr="00F54804">
        <w:t xml:space="preserve">Table </w:t>
      </w:r>
      <w:r w:rsidR="00F558BD">
        <w:rPr>
          <w:noProof/>
        </w:rPr>
        <w:t>15</w:t>
      </w:r>
      <w:r w:rsidR="0039224F">
        <w:fldChar w:fldCharType="end"/>
      </w:r>
      <w:r w:rsidRPr="00BD52D7">
        <w:t xml:space="preserve"> </w:t>
      </w:r>
      <w:r w:rsidR="0039224F">
        <w:t xml:space="preserve">. </w:t>
      </w:r>
    </w:p>
    <w:p w14:paraId="12B1BD3F" w14:textId="7E249B90" w:rsidR="0039224F" w:rsidRPr="00BD52D7" w:rsidRDefault="0039224F" w:rsidP="001640C5">
      <w:pPr>
        <w:pStyle w:val="Beschriftung"/>
        <w:keepNext/>
        <w:keepLines/>
      </w:pPr>
      <w:bookmarkStart w:id="363" w:name="_Ref101340168"/>
      <w:bookmarkStart w:id="364" w:name="_Toc13098169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15</w:t>
      </w:r>
      <w:r w:rsidRPr="00F54804">
        <w:fldChar w:fldCharType="end"/>
      </w:r>
      <w:bookmarkEnd w:id="36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5" w:name="_Ref414836574"/>
      <w:bookmarkStart w:id="366" w:name="_Toc3556956"/>
      <w:bookmarkStart w:id="367" w:name="_Toc34747206"/>
      <w:bookmarkStart w:id="368" w:name="_Toc77102020"/>
      <w:bookmarkStart w:id="369" w:name="_Toc130981488"/>
      <w:r w:rsidRPr="000A1B7B">
        <w:t>Joints</w:t>
      </w:r>
      <w:bookmarkEnd w:id="365"/>
      <w:bookmarkEnd w:id="366"/>
      <w:bookmarkEnd w:id="367"/>
      <w:bookmarkEnd w:id="368"/>
      <w:bookmarkEnd w:id="36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958B3FF"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40D0BDC2" w:rsidR="0039224F" w:rsidRPr="00F54804" w:rsidRDefault="0039224F" w:rsidP="001640C5">
      <w:pPr>
        <w:pStyle w:val="Beschriftung"/>
        <w:keepNext/>
        <w:keepLines/>
      </w:pPr>
      <w:bookmarkStart w:id="370" w:name="_Toc130981692"/>
      <w:r w:rsidRPr="00F54804">
        <w:t xml:space="preserve">Table </w:t>
      </w:r>
      <w:r w:rsidRPr="00F54804">
        <w:fldChar w:fldCharType="begin"/>
      </w:r>
      <w:r w:rsidRPr="00F54804">
        <w:instrText xml:space="preserve"> SEQ Table \* ARABIC </w:instrText>
      </w:r>
      <w:r w:rsidRPr="00F54804">
        <w:fldChar w:fldCharType="separate"/>
      </w:r>
      <w:r w:rsidR="00F558B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1" w:name="_Toc428456083"/>
      <w:bookmarkStart w:id="372" w:name="_Toc428537047"/>
      <w:bookmarkStart w:id="373" w:name="_Toc428969366"/>
      <w:bookmarkStart w:id="374" w:name="_Toc429052757"/>
      <w:bookmarkStart w:id="375" w:name="_Toc3556957"/>
      <w:bookmarkStart w:id="376" w:name="_Toc34747207"/>
      <w:bookmarkStart w:id="377" w:name="_Toc77102021"/>
      <w:bookmarkStart w:id="378" w:name="_Toc130981489"/>
      <w:bookmarkEnd w:id="371"/>
      <w:bookmarkEnd w:id="372"/>
      <w:bookmarkEnd w:id="373"/>
      <w:bookmarkEnd w:id="374"/>
      <w:r w:rsidRPr="000A1B7B">
        <w:t>A Minimalistic Example of a χMCF file</w:t>
      </w:r>
      <w:bookmarkEnd w:id="375"/>
      <w:bookmarkEnd w:id="376"/>
      <w:bookmarkEnd w:id="377"/>
      <w:bookmarkEnd w:id="378"/>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&lt;</w:t>
      </w:r>
      <w:proofErr w:type="spellStart"/>
      <w:proofErr w:type="gramStart"/>
      <w:r w:rsidRPr="00C16469">
        <w:rPr>
          <w:rFonts w:cs="Courier New"/>
          <w:sz w:val="15"/>
          <w:szCs w:val="15"/>
          <w:lang w:val="fr-FR"/>
        </w:rPr>
        <w:t>xmcf</w:t>
      </w:r>
      <w:proofErr w:type="spellEnd"/>
      <w:proofErr w:type="gramEnd"/>
      <w:r w:rsidRPr="00C16469">
        <w:rPr>
          <w:rFonts w:cs="Courier New"/>
          <w:sz w:val="15"/>
          <w:szCs w:val="15"/>
          <w:lang w:val="fr-FR"/>
        </w:rPr>
        <w:t xml:space="preserve"> </w:t>
      </w:r>
      <w:proofErr w:type="spellStart"/>
      <w:r w:rsidRPr="00C16469">
        <w:rPr>
          <w:rFonts w:cs="Courier New"/>
          <w:sz w:val="15"/>
          <w:szCs w:val="15"/>
          <w:lang w:val="fr-FR"/>
        </w:rPr>
        <w:t>xmlns:xsi</w:t>
      </w:r>
      <w:proofErr w:type="spellEnd"/>
      <w:r w:rsidRPr="00C16469">
        <w:rPr>
          <w:rFonts w:cs="Courier New"/>
          <w:sz w:val="15"/>
          <w:szCs w:val="15"/>
          <w:lang w:val="fr-FR"/>
        </w:rPr>
        <w:t xml:space="preserve">="http://www.w3.org/2001/XMLSchema-instance" </w:t>
      </w:r>
    </w:p>
    <w:p w14:paraId="6BB8233E" w14:textId="77777777" w:rsidR="00FC68DB" w:rsidRPr="00C16469" w:rsidRDefault="00FC68DB" w:rsidP="00B202D2">
      <w:pPr>
        <w:pStyle w:val="XMLCode"/>
        <w:keepNext/>
        <w:rPr>
          <w:rFonts w:cs="Courier New"/>
          <w:sz w:val="15"/>
          <w:szCs w:val="15"/>
          <w:lang w:val="fr-FR"/>
        </w:rPr>
      </w:pPr>
      <w:proofErr w:type="spellStart"/>
      <w:proofErr w:type="gramStart"/>
      <w:r w:rsidRPr="00C16469">
        <w:rPr>
          <w:rFonts w:cs="Courier New"/>
          <w:sz w:val="15"/>
          <w:szCs w:val="15"/>
          <w:lang w:val="fr-FR"/>
        </w:rPr>
        <w:t>xmlns:MEDINA</w:t>
      </w:r>
      <w:proofErr w:type="spellEnd"/>
      <w:proofErr w:type="gramEnd"/>
      <w:r w:rsidRPr="00C16469">
        <w:rPr>
          <w:rFonts w:cs="Courier New"/>
          <w:sz w:val="15"/>
          <w:szCs w:val="15"/>
          <w:lang w:val="fr-FR"/>
        </w:rPr>
        <w:t>="http://servicenet.t-systems.com/medina/xMCF"</w:t>
      </w:r>
    </w:p>
    <w:p w14:paraId="122CEC4D" w14:textId="77777777" w:rsidR="00FC68DB" w:rsidRPr="00C16469" w:rsidRDefault="00FC68DB" w:rsidP="00B202D2">
      <w:pPr>
        <w:pStyle w:val="XMLCode"/>
        <w:keepNext/>
        <w:rPr>
          <w:rFonts w:cs="Courier New"/>
          <w:sz w:val="15"/>
          <w:szCs w:val="15"/>
          <w:lang w:val="en-GB"/>
        </w:rPr>
      </w:pPr>
      <w:proofErr w:type="spellStart"/>
      <w:proofErr w:type="gramStart"/>
      <w:r w:rsidRPr="00C16469">
        <w:rPr>
          <w:rFonts w:cs="Courier New"/>
          <w:sz w:val="15"/>
          <w:szCs w:val="15"/>
          <w:lang w:val="en-GB"/>
        </w:rPr>
        <w:t>xsi:schemaLocation</w:t>
      </w:r>
      <w:proofErr w:type="spellEnd"/>
      <w:proofErr w:type="gramEnd"/>
      <w:r w:rsidRPr="00C16469">
        <w:rPr>
          <w:rFonts w:cs="Courier New"/>
          <w:sz w:val="15"/>
          <w:szCs w:val="15"/>
          <w:lang w:val="en-GB"/>
        </w:rPr>
        <w:t xml:space="preserve">="http://servicenet.t-systems.com/medina/xMCF mcf_MEDINA.xsd" </w:t>
      </w:r>
    </w:p>
    <w:p w14:paraId="6071F34D" w14:textId="360770B9" w:rsidR="00FC68DB" w:rsidRPr="00C16469" w:rsidRDefault="00FC68DB" w:rsidP="00B202D2">
      <w:pPr>
        <w:pStyle w:val="XMLCode"/>
        <w:rPr>
          <w:rFonts w:cs="Courier New"/>
          <w:sz w:val="15"/>
          <w:szCs w:val="15"/>
          <w:lang w:val="en-GB"/>
        </w:rPr>
      </w:pPr>
      <w:proofErr w:type="spellStart"/>
      <w:proofErr w:type="gramStart"/>
      <w:r w:rsidRPr="00C16469">
        <w:rPr>
          <w:rFonts w:cs="Courier New"/>
          <w:sz w:val="15"/>
          <w:szCs w:val="15"/>
          <w:lang w:val="en-GB"/>
        </w:rPr>
        <w:t>xsi:noNamespaceSchemaLocation</w:t>
      </w:r>
      <w:proofErr w:type="spellEnd"/>
      <w:proofErr w:type="gramEnd"/>
      <w:r w:rsidRPr="00C16469">
        <w:rPr>
          <w:rFonts w:cs="Courier New"/>
          <w:sz w:val="15"/>
          <w:szCs w:val="15"/>
          <w:lang w:val="en-GB"/>
        </w:rPr>
        <w:t>="</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proofErr w:type="gramStart"/>
      <w:r w:rsidRPr="00C16469">
        <w:rPr>
          <w:rFonts w:cs="Courier New"/>
          <w:sz w:val="15"/>
          <w:szCs w:val="15"/>
          <w:lang w:val="en-GB"/>
        </w:rPr>
        <w:t>&lt;!--</w:t>
      </w:r>
      <w:proofErr w:type="gramEnd"/>
      <w:r w:rsidRPr="00C16469">
        <w:rPr>
          <w:rFonts w:cs="Courier New"/>
          <w:sz w:val="15"/>
          <w:szCs w:val="15"/>
          <w:lang w:val="en-GB"/>
        </w:rPr>
        <w:t xml:space="preserve">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9" w:name="_Toc428279348"/>
      <w:bookmarkStart w:id="380" w:name="_Toc428456085"/>
      <w:bookmarkStart w:id="381" w:name="_Toc428537049"/>
      <w:bookmarkStart w:id="382" w:name="_Toc428969368"/>
      <w:bookmarkStart w:id="383" w:name="_Toc429052759"/>
      <w:bookmarkStart w:id="384" w:name="_Toc3556958"/>
      <w:bookmarkStart w:id="385" w:name="_Toc34747208"/>
      <w:bookmarkStart w:id="386" w:name="_Toc77102022"/>
      <w:bookmarkStart w:id="387" w:name="_Toc130981490"/>
      <w:bookmarkEnd w:id="379"/>
      <w:bookmarkEnd w:id="380"/>
      <w:bookmarkEnd w:id="381"/>
      <w:bookmarkEnd w:id="382"/>
      <w:bookmarkEnd w:id="383"/>
      <w:r w:rsidRPr="00F54804">
        <w:t>XML Schema Definition</w:t>
      </w:r>
      <w:bookmarkEnd w:id="384"/>
      <w:bookmarkEnd w:id="385"/>
      <w:bookmarkEnd w:id="386"/>
      <w:bookmarkEnd w:id="387"/>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248AFF1"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8" w:name="_Toc334484488"/>
      <w:bookmarkStart w:id="389" w:name="_Toc334486133"/>
      <w:bookmarkStart w:id="390" w:name="XMLStructureConnectionGroups"/>
      <w:bookmarkStart w:id="391" w:name="SeamweldConnectionGroupPart"/>
      <w:bookmarkStart w:id="392" w:name="XMLStructurePartsPIDs"/>
      <w:bookmarkStart w:id="393" w:name="XMLStructureConnections"/>
      <w:bookmarkStart w:id="394" w:name="XMLStructurePointConnections"/>
      <w:bookmarkStart w:id="395" w:name="XMLStructureLineConnections"/>
      <w:bookmarkStart w:id="396" w:name="XMLStructurePlaneConnections"/>
      <w:bookmarkStart w:id="397" w:name="_Toc338938892"/>
      <w:bookmarkStart w:id="398" w:name="_Toc338939088"/>
      <w:bookmarkStart w:id="399" w:name="_Toc3556959"/>
      <w:bookmarkStart w:id="400" w:name="_Toc34747209"/>
      <w:bookmarkStart w:id="401" w:name="_Toc77102023"/>
      <w:bookmarkStart w:id="402" w:name="_Toc130981491"/>
      <w:bookmarkEnd w:id="169"/>
      <w:bookmarkEnd w:id="170"/>
      <w:bookmarkEnd w:id="388"/>
      <w:bookmarkEnd w:id="389"/>
      <w:bookmarkEnd w:id="390"/>
      <w:bookmarkEnd w:id="391"/>
      <w:bookmarkEnd w:id="392"/>
      <w:bookmarkEnd w:id="393"/>
      <w:bookmarkEnd w:id="394"/>
      <w:bookmarkEnd w:id="395"/>
      <w:bookmarkEnd w:id="396"/>
      <w:r w:rsidRPr="00F54804">
        <w:t>Data Common to any Connection</w:t>
      </w:r>
      <w:bookmarkEnd w:id="397"/>
      <w:bookmarkEnd w:id="398"/>
      <w:bookmarkEnd w:id="399"/>
      <w:bookmarkEnd w:id="400"/>
      <w:bookmarkEnd w:id="401"/>
      <w:bookmarkEnd w:id="402"/>
      <w:r w:rsidRPr="00F54804">
        <w:t xml:space="preserve"> </w:t>
      </w:r>
    </w:p>
    <w:p w14:paraId="065EFE33" w14:textId="77777777" w:rsidR="00FC68DB" w:rsidRPr="005C2D94" w:rsidRDefault="00FC68DB" w:rsidP="00B202D2">
      <w:pPr>
        <w:pStyle w:val="berschrift2"/>
      </w:pPr>
      <w:bookmarkStart w:id="403" w:name="_Ref448911656"/>
      <w:bookmarkStart w:id="404" w:name="_Toc3556960"/>
      <w:bookmarkStart w:id="405" w:name="_Toc34747210"/>
      <w:bookmarkStart w:id="406" w:name="_Toc77102024"/>
      <w:bookmarkStart w:id="407" w:name="_Toc130981492"/>
      <w:bookmarkStart w:id="408" w:name="_Toc413359574"/>
      <w:bookmarkStart w:id="409" w:name="_Toc338938893"/>
      <w:bookmarkStart w:id="410" w:name="_Toc338939089"/>
      <w:bookmarkStart w:id="411" w:name="_Toc288196462"/>
      <w:bookmarkStart w:id="412" w:name="_Toc288200760"/>
      <w:r w:rsidRPr="005C2D94">
        <w:t>Indices and their properties</w:t>
      </w:r>
      <w:bookmarkEnd w:id="403"/>
      <w:bookmarkEnd w:id="404"/>
      <w:bookmarkEnd w:id="405"/>
      <w:bookmarkEnd w:id="406"/>
      <w:bookmarkEnd w:id="40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3" w:name="_Toc130981493"/>
      <w:bookmarkEnd w:id="408"/>
      <w:r w:rsidRPr="00F54804">
        <w:rPr>
          <w:szCs w:val="34"/>
        </w:rPr>
        <w:lastRenderedPageBreak/>
        <w:t>Connection Referencing</w:t>
      </w:r>
      <w:bookmarkEnd w:id="413"/>
      <w:r w:rsidRPr="00F54804">
        <w:rPr>
          <w:szCs w:val="34"/>
        </w:rPr>
        <w:t xml:space="preserve"> </w:t>
      </w:r>
    </w:p>
    <w:p w14:paraId="5A305FE7" w14:textId="37AACF96" w:rsidR="00EE0CF2" w:rsidRPr="00BF5C18" w:rsidRDefault="00EE0CF2" w:rsidP="0013175B">
      <w:pPr>
        <w:pStyle w:val="berschrift3"/>
      </w:pPr>
      <w:bookmarkStart w:id="414" w:name="_Toc130981494"/>
      <w:r>
        <w:t>Need for Referencing</w:t>
      </w:r>
      <w:bookmarkEnd w:id="414"/>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5" w:name="_Toc130981495"/>
      <w:r w:rsidRPr="00F54804">
        <w:t xml:space="preserve">Attribute </w:t>
      </w:r>
      <w:r w:rsidRPr="00F54804">
        <w:rPr>
          <w:rFonts w:ascii="Courier New" w:hAnsi="Courier New" w:cs="Courier New"/>
          <w:szCs w:val="34"/>
          <w:highlight w:val="white"/>
        </w:rPr>
        <w:t>label</w:t>
      </w:r>
      <w:bookmarkEnd w:id="415"/>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6" w:name="_Toc130981496"/>
      <w:bookmarkStart w:id="417" w:name="_Toc77102026"/>
      <w:r w:rsidRPr="00F54804">
        <w:t xml:space="preserve">Attribute </w:t>
      </w:r>
      <w:r w:rsidRPr="00F54804">
        <w:rPr>
          <w:rFonts w:ascii="Courier New" w:hAnsi="Courier New" w:cs="Courier New"/>
          <w:szCs w:val="34"/>
          <w:highlight w:val="white"/>
        </w:rPr>
        <w:t>ident</w:t>
      </w:r>
      <w:bookmarkEnd w:id="416"/>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w:t>
      </w:r>
      <w:proofErr w:type="spellStart"/>
      <w:r w:rsidRPr="000F0457">
        <w:rPr>
          <w:lang w:val="en-GB"/>
        </w:rPr>
        <w:t>connection_list</w:t>
      </w:r>
      <w:proofErr w:type="spellEnd"/>
      <w:r w:rsidRPr="000F0457">
        <w:rPr>
          <w:lang w:val="en-GB"/>
        </w:rPr>
        <w: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w:t>
      </w:r>
      <w:proofErr w:type="spellStart"/>
      <w:r w:rsidRPr="000F0457">
        <w:rPr>
          <w:lang w:val="en-GB"/>
        </w:rPr>
        <w:t>connection_list</w:t>
      </w:r>
      <w:proofErr w:type="spellEnd"/>
      <w:r w:rsidRPr="000F0457">
        <w:rPr>
          <w:lang w:val="en-GB"/>
        </w:rPr>
        <w: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18" w:name="_Ref413329202"/>
      <w:bookmarkStart w:id="419" w:name="_Toc413359575"/>
      <w:bookmarkStart w:id="420" w:name="_Toc3556962"/>
      <w:bookmarkStart w:id="421" w:name="_Toc34747212"/>
      <w:bookmarkStart w:id="422" w:name="_Toc77102027"/>
      <w:bookmarkStart w:id="423" w:name="_Toc130981497"/>
      <w:r w:rsidRPr="005C2D94">
        <w:rPr>
          <w:szCs w:val="34"/>
        </w:rPr>
        <w:t>Dimensions and Coordinates</w:t>
      </w:r>
      <w:bookmarkEnd w:id="418"/>
      <w:bookmarkEnd w:id="419"/>
      <w:bookmarkEnd w:id="420"/>
      <w:bookmarkEnd w:id="421"/>
      <w:bookmarkEnd w:id="422"/>
      <w:bookmarkEnd w:id="423"/>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77102028"/>
      <w:bookmarkStart w:id="436" w:name="_Toc130981498"/>
      <w:r w:rsidRPr="00F54804">
        <w:rPr>
          <w:szCs w:val="34"/>
        </w:rPr>
        <w:t xml:space="preserve">Attribute </w:t>
      </w:r>
      <w:proofErr w:type="spellStart"/>
      <w:r w:rsidRPr="00F54804">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bookmarkEnd w:id="436"/>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37" w:name="_Ref428442251"/>
      <w:bookmarkStart w:id="438" w:name="_Toc3556964"/>
      <w:bookmarkStart w:id="439" w:name="_Toc34747214"/>
      <w:bookmarkStart w:id="440" w:name="_Toc77102029"/>
      <w:bookmarkStart w:id="441" w:name="_Toc130981499"/>
      <w:r w:rsidRPr="00F54804">
        <w:rPr>
          <w:szCs w:val="34"/>
        </w:rPr>
        <w:t>Custom Attributes list</w:t>
      </w:r>
      <w:bookmarkEnd w:id="437"/>
      <w:bookmarkEnd w:id="438"/>
      <w:bookmarkEnd w:id="439"/>
      <w:bookmarkEnd w:id="440"/>
      <w:bookmarkEnd w:id="441"/>
      <w:r w:rsidR="00734A9C">
        <w:rPr>
          <w:szCs w:val="34"/>
        </w:rPr>
        <w:t xml:space="preserve"> </w:t>
      </w:r>
    </w:p>
    <w:p w14:paraId="60816516" w14:textId="39E24E92"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558BD">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558BD">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064BFE2F" w14:textId="77777777" w:rsidR="00FC68DB" w:rsidRPr="00734A9C"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D21B92D" w:rsidR="0039224F" w:rsidRPr="00F54804" w:rsidRDefault="0039224F" w:rsidP="001640C5">
      <w:pPr>
        <w:pStyle w:val="Beschriftung"/>
        <w:keepNext/>
        <w:keepLines/>
      </w:pPr>
      <w:bookmarkStart w:id="442" w:name="_Toc130981693"/>
      <w:r w:rsidRPr="00F54804">
        <w:t xml:space="preserve">Table </w:t>
      </w:r>
      <w:r w:rsidRPr="00F54804">
        <w:fldChar w:fldCharType="begin"/>
      </w:r>
      <w:r w:rsidRPr="00F54804">
        <w:instrText xml:space="preserve"> SEQ Table \* ARABIC </w:instrText>
      </w:r>
      <w:r w:rsidRPr="00F54804">
        <w:fldChar w:fldCharType="separate"/>
      </w:r>
      <w:r w:rsidR="00F558BD">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2AC9698E" w:rsidR="0039224F" w:rsidRPr="00F54804" w:rsidRDefault="0039224F" w:rsidP="001640C5">
      <w:pPr>
        <w:pStyle w:val="Beschriftung"/>
        <w:keepNext/>
        <w:keepLines/>
      </w:pPr>
      <w:bookmarkStart w:id="443" w:name="_Toc130981694"/>
      <w:r w:rsidRPr="00F54804">
        <w:t xml:space="preserve">Table </w:t>
      </w:r>
      <w:r w:rsidRPr="00F54804">
        <w:fldChar w:fldCharType="begin"/>
      </w:r>
      <w:r w:rsidRPr="00F54804">
        <w:instrText xml:space="preserve"> SEQ Table \* ARABIC </w:instrText>
      </w:r>
      <w:r w:rsidRPr="00F54804">
        <w:fldChar w:fldCharType="separate"/>
      </w:r>
      <w:r w:rsidR="00F558BD">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5B033521" w:rsidR="0039224F" w:rsidRPr="00F54804" w:rsidRDefault="0039224F" w:rsidP="001640C5">
      <w:pPr>
        <w:pStyle w:val="Beschriftung"/>
        <w:keepNext/>
        <w:keepLines/>
      </w:pPr>
      <w:bookmarkStart w:id="444" w:name="_Toc130981695"/>
      <w:r w:rsidRPr="00F54804">
        <w:t xml:space="preserve">Table </w:t>
      </w:r>
      <w:r w:rsidRPr="00F54804">
        <w:fldChar w:fldCharType="begin"/>
      </w:r>
      <w:r w:rsidRPr="00F54804">
        <w:instrText xml:space="preserve"> SEQ Table \* ARABIC </w:instrText>
      </w:r>
      <w:r w:rsidRPr="00F54804">
        <w:fldChar w:fldCharType="separate"/>
      </w:r>
      <w:r w:rsidR="00F558BD">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0567F4F6" w:rsidR="0039224F" w:rsidRPr="006031CD" w:rsidRDefault="0039224F" w:rsidP="001640C5">
      <w:pPr>
        <w:pStyle w:val="Beschriftung"/>
        <w:keepNext/>
        <w:keepLines/>
      </w:pPr>
      <w:bookmarkStart w:id="445" w:name="_Toc130981696"/>
      <w:r w:rsidRPr="006031CD">
        <w:t xml:space="preserve">Table </w:t>
      </w:r>
      <w:r w:rsidRPr="006031CD">
        <w:fldChar w:fldCharType="begin"/>
      </w:r>
      <w:r w:rsidRPr="006031CD">
        <w:instrText xml:space="preserve"> SEQ Table \* ARABIC </w:instrText>
      </w:r>
      <w:r w:rsidRPr="006031CD">
        <w:fldChar w:fldCharType="separate"/>
      </w:r>
      <w:r w:rsidR="00F558BD">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F414F05" w:rsidR="0039224F" w:rsidRPr="006031CD" w:rsidRDefault="0039224F" w:rsidP="001640C5">
      <w:pPr>
        <w:pStyle w:val="Beschriftung"/>
        <w:keepNext/>
        <w:keepLines/>
      </w:pPr>
      <w:bookmarkStart w:id="446" w:name="_Toc130981697"/>
      <w:r w:rsidRPr="006031CD">
        <w:t xml:space="preserve">Table </w:t>
      </w:r>
      <w:r w:rsidRPr="006031CD">
        <w:fldChar w:fldCharType="begin"/>
      </w:r>
      <w:r w:rsidRPr="006031CD">
        <w:instrText xml:space="preserve"> SEQ Table \* ARABIC </w:instrText>
      </w:r>
      <w:r w:rsidRPr="006031CD">
        <w:fldChar w:fldCharType="separate"/>
      </w:r>
      <w:r w:rsidR="00F558BD">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A20D9DA" w:rsidR="0039224F" w:rsidRPr="006031CD" w:rsidRDefault="0039224F" w:rsidP="001640C5">
      <w:pPr>
        <w:pStyle w:val="Beschriftung"/>
        <w:keepNext/>
        <w:keepLines/>
      </w:pPr>
      <w:bookmarkStart w:id="447" w:name="_Toc130981698"/>
      <w:r w:rsidRPr="006031CD">
        <w:t xml:space="preserve">Table </w:t>
      </w:r>
      <w:r w:rsidRPr="006031CD">
        <w:fldChar w:fldCharType="begin"/>
      </w:r>
      <w:r w:rsidRPr="006031CD">
        <w:instrText xml:space="preserve"> SEQ Table \* ARABIC </w:instrText>
      </w:r>
      <w:r w:rsidRPr="006031CD">
        <w:fldChar w:fldCharType="separate"/>
      </w:r>
      <w:r w:rsidR="00F558BD">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152B0DC7" w:rsidR="0039224F" w:rsidRPr="006031CD" w:rsidRDefault="0039224F" w:rsidP="001640C5">
      <w:pPr>
        <w:pStyle w:val="Beschriftung"/>
        <w:keepNext/>
        <w:keepLines/>
      </w:pPr>
      <w:bookmarkStart w:id="448" w:name="_Toc130981699"/>
      <w:r w:rsidRPr="006031CD">
        <w:t xml:space="preserve">Table </w:t>
      </w:r>
      <w:r w:rsidRPr="006031CD">
        <w:fldChar w:fldCharType="begin"/>
      </w:r>
      <w:r w:rsidRPr="006031CD">
        <w:instrText xml:space="preserve"> SEQ Table \* ARABIC </w:instrText>
      </w:r>
      <w:r w:rsidRPr="006031CD">
        <w:fldChar w:fldCharType="separate"/>
      </w:r>
      <w:r w:rsidR="00F558BD">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672E84" w:rsidR="006C2BAB" w:rsidRPr="006031CD" w:rsidRDefault="006C2BAB" w:rsidP="001640C5">
      <w:pPr>
        <w:pStyle w:val="Beschriftung"/>
        <w:keepNext/>
        <w:keepLines/>
      </w:pPr>
      <w:bookmarkStart w:id="449" w:name="_Toc130981700"/>
      <w:r w:rsidRPr="006031CD">
        <w:t xml:space="preserve">Table </w:t>
      </w:r>
      <w:r w:rsidRPr="006031CD">
        <w:fldChar w:fldCharType="begin"/>
      </w:r>
      <w:r w:rsidRPr="006031CD">
        <w:instrText xml:space="preserve"> SEQ Table \* ARABIC </w:instrText>
      </w:r>
      <w:r w:rsidRPr="006031CD">
        <w:fldChar w:fldCharType="separate"/>
      </w:r>
      <w:r w:rsidR="00F558BD">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E57FFD9" w:rsidR="006C2BAB" w:rsidRPr="006031CD" w:rsidRDefault="006C2BAB" w:rsidP="001640C5">
      <w:pPr>
        <w:pStyle w:val="Beschriftung"/>
        <w:keepNext/>
        <w:keepLines/>
      </w:pPr>
      <w:bookmarkStart w:id="450" w:name="_Toc130981701"/>
      <w:r w:rsidRPr="006031CD">
        <w:t xml:space="preserve">Table </w:t>
      </w:r>
      <w:r w:rsidRPr="006031CD">
        <w:fldChar w:fldCharType="begin"/>
      </w:r>
      <w:r w:rsidRPr="006031CD">
        <w:instrText xml:space="preserve"> SEQ Table \* ARABIC </w:instrText>
      </w:r>
      <w:r w:rsidRPr="006031CD">
        <w:fldChar w:fldCharType="separate"/>
      </w:r>
      <w:r w:rsidR="00F558BD">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50"/>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01EE5F3A" w:rsidR="006C2BAB" w:rsidRPr="006031CD" w:rsidRDefault="006C2BAB" w:rsidP="001640C5">
      <w:pPr>
        <w:pStyle w:val="Beschriftung"/>
        <w:keepNext/>
        <w:keepLines/>
      </w:pPr>
      <w:bookmarkStart w:id="451" w:name="_Toc130981702"/>
      <w:r w:rsidRPr="006031CD">
        <w:t xml:space="preserve">Table </w:t>
      </w:r>
      <w:r w:rsidRPr="006031CD">
        <w:fldChar w:fldCharType="begin"/>
      </w:r>
      <w:r w:rsidRPr="006031CD">
        <w:instrText xml:space="preserve"> SEQ Table \* ARABIC </w:instrText>
      </w:r>
      <w:r w:rsidRPr="006031CD">
        <w:fldChar w:fldCharType="separate"/>
      </w:r>
      <w:r w:rsidR="00F558BD">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30E2E759" w:rsidR="006C2BAB" w:rsidRPr="006031CD" w:rsidRDefault="006C2BAB" w:rsidP="001640C5">
      <w:pPr>
        <w:pStyle w:val="Beschriftung"/>
        <w:keepNext/>
        <w:keepLines/>
      </w:pPr>
      <w:bookmarkStart w:id="452" w:name="_Toc130981703"/>
      <w:r w:rsidRPr="006031CD">
        <w:lastRenderedPageBreak/>
        <w:t xml:space="preserve">Table </w:t>
      </w:r>
      <w:r w:rsidRPr="006031CD">
        <w:fldChar w:fldCharType="begin"/>
      </w:r>
      <w:r w:rsidRPr="006031CD">
        <w:instrText xml:space="preserve"> SEQ Table \* ARABIC </w:instrText>
      </w:r>
      <w:r w:rsidRPr="006031CD">
        <w:fldChar w:fldCharType="separate"/>
      </w:r>
      <w:r w:rsidR="00F558BD">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83D173D" w:rsidR="0059323C" w:rsidRPr="006031CD" w:rsidRDefault="0059323C" w:rsidP="001640C5">
      <w:pPr>
        <w:pStyle w:val="Beschriftung"/>
        <w:keepNext/>
        <w:keepLines/>
      </w:pPr>
      <w:bookmarkStart w:id="453" w:name="_Toc130981704"/>
      <w:r w:rsidRPr="006031CD">
        <w:t xml:space="preserve">Table </w:t>
      </w:r>
      <w:r w:rsidRPr="006031CD">
        <w:fldChar w:fldCharType="begin"/>
      </w:r>
      <w:r w:rsidRPr="006031CD">
        <w:instrText xml:space="preserve"> SEQ Table \* ARABIC </w:instrText>
      </w:r>
      <w:r w:rsidRPr="006031CD">
        <w:fldChar w:fldCharType="separate"/>
      </w:r>
      <w:r w:rsidR="00F558BD">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3"/>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38ABAE0F" w:rsidR="0059323C" w:rsidRPr="006031CD" w:rsidRDefault="0059323C" w:rsidP="001640C5">
      <w:pPr>
        <w:pStyle w:val="Beschriftung"/>
        <w:keepNext/>
        <w:keepLines/>
      </w:pPr>
      <w:bookmarkStart w:id="454" w:name="_Toc130981705"/>
      <w:r w:rsidRPr="006031CD">
        <w:t xml:space="preserve">Table </w:t>
      </w:r>
      <w:r w:rsidRPr="006031CD">
        <w:fldChar w:fldCharType="begin"/>
      </w:r>
      <w:r w:rsidRPr="006031CD">
        <w:instrText xml:space="preserve"> SEQ Table \* ARABIC </w:instrText>
      </w:r>
      <w:r w:rsidRPr="006031CD">
        <w:fldChar w:fldCharType="separate"/>
      </w:r>
      <w:r w:rsidR="00F558BD">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25C45A68" w:rsidR="0059323C" w:rsidRPr="006031CD" w:rsidRDefault="0059323C" w:rsidP="001640C5">
      <w:pPr>
        <w:pStyle w:val="Beschriftung"/>
        <w:keepNext/>
        <w:keepLines/>
      </w:pPr>
      <w:bookmarkStart w:id="455" w:name="_Toc130981706"/>
      <w:r w:rsidRPr="006031CD">
        <w:t xml:space="preserve">Table </w:t>
      </w:r>
      <w:r w:rsidRPr="006031CD">
        <w:fldChar w:fldCharType="begin"/>
      </w:r>
      <w:r w:rsidRPr="006031CD">
        <w:instrText xml:space="preserve"> SEQ Table \* ARABIC </w:instrText>
      </w:r>
      <w:r w:rsidRPr="006031CD">
        <w:fldChar w:fldCharType="separate"/>
      </w:r>
      <w:r w:rsidR="00F558BD">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42BEBAC" w:rsidR="0059323C" w:rsidRPr="006031CD" w:rsidRDefault="0059323C" w:rsidP="001640C5">
      <w:pPr>
        <w:pStyle w:val="Beschriftung"/>
        <w:keepNext/>
        <w:keepLines/>
      </w:pPr>
      <w:bookmarkStart w:id="456" w:name="_Toc130981707"/>
      <w:r w:rsidRPr="006031CD">
        <w:t xml:space="preserve">Table </w:t>
      </w:r>
      <w:r w:rsidRPr="006031CD">
        <w:fldChar w:fldCharType="begin"/>
      </w:r>
      <w:r w:rsidRPr="006031CD">
        <w:instrText xml:space="preserve"> SEQ Table \* ARABIC </w:instrText>
      </w:r>
      <w:r w:rsidRPr="006031CD">
        <w:fldChar w:fldCharType="separate"/>
      </w:r>
      <w:r w:rsidR="00F558BD">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7" w:name="_Toc440038865"/>
      <w:bookmarkStart w:id="458" w:name="_Toc3556965"/>
      <w:bookmarkStart w:id="459" w:name="_Toc34747215"/>
      <w:bookmarkStart w:id="460" w:name="_Toc77102030"/>
      <w:bookmarkStart w:id="461" w:name="_Toc13098150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7"/>
      <w:bookmarkEnd w:id="458"/>
      <w:bookmarkEnd w:id="459"/>
      <w:bookmarkEnd w:id="460"/>
      <w:bookmarkEnd w:id="461"/>
    </w:p>
    <w:p w14:paraId="46209363" w14:textId="5E11C13B" w:rsidR="00EE0CF2" w:rsidRPr="00BF5C18" w:rsidRDefault="00EE0CF2" w:rsidP="0013175B">
      <w:pPr>
        <w:pStyle w:val="berschrift3"/>
      </w:pPr>
      <w:bookmarkStart w:id="462" w:name="_Toc130981501"/>
      <w:r>
        <w:t>General</w:t>
      </w:r>
      <w:bookmarkEnd w:id="462"/>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3" w:name="_Toc440038866"/>
      <w:bookmarkStart w:id="464" w:name="_Toc3556966"/>
      <w:bookmarkStart w:id="465" w:name="_Toc34747216"/>
      <w:bookmarkStart w:id="466" w:name="_Toc77102031"/>
      <w:bookmarkStart w:id="467" w:name="_Toc13098150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3"/>
      <w:bookmarkEnd w:id="464"/>
      <w:bookmarkEnd w:id="465"/>
      <w:bookmarkEnd w:id="466"/>
      <w:bookmarkEnd w:id="467"/>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8" w:name="_Toc440038867"/>
      <w:bookmarkStart w:id="469" w:name="_Toc3556967"/>
      <w:bookmarkStart w:id="470" w:name="_Toc34747217"/>
      <w:bookmarkStart w:id="471" w:name="_Toc77102032"/>
      <w:bookmarkStart w:id="472" w:name="_Toc13098150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3" w:name="_Toc440038868"/>
      <w:bookmarkStart w:id="474" w:name="_Toc3556968"/>
      <w:bookmarkStart w:id="475" w:name="_Toc34747218"/>
      <w:bookmarkStart w:id="476" w:name="_Toc77102033"/>
      <w:bookmarkStart w:id="477" w:name="_Toc13098150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3"/>
      <w:bookmarkEnd w:id="474"/>
      <w:bookmarkEnd w:id="475"/>
      <w:bookmarkEnd w:id="476"/>
      <w:bookmarkEnd w:id="477"/>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8" w:name="_Toc3556969"/>
      <w:bookmarkStart w:id="479" w:name="_Toc34747219"/>
      <w:bookmarkStart w:id="480" w:name="_Toc77102034"/>
      <w:bookmarkStart w:id="481" w:name="_Toc130981505"/>
      <w:r w:rsidRPr="00F54804">
        <w:t>0D connections</w:t>
      </w:r>
      <w:bookmarkEnd w:id="478"/>
      <w:bookmarkEnd w:id="479"/>
      <w:bookmarkEnd w:id="480"/>
      <w:bookmarkEnd w:id="481"/>
    </w:p>
    <w:p w14:paraId="7BFE46E1" w14:textId="77777777" w:rsidR="00FC68DB" w:rsidRPr="005C2D94" w:rsidRDefault="00FC68DB" w:rsidP="00B202D2">
      <w:pPr>
        <w:pStyle w:val="berschrift2"/>
      </w:pPr>
      <w:bookmarkStart w:id="482" w:name="_Toc413359578"/>
      <w:bookmarkStart w:id="483" w:name="_Toc3556970"/>
      <w:bookmarkStart w:id="484" w:name="_Toc34747220"/>
      <w:bookmarkStart w:id="485" w:name="_Toc77102035"/>
      <w:bookmarkStart w:id="486" w:name="_Toc130981506"/>
      <w:r w:rsidRPr="005C2D94">
        <w:t>Generic Definitions</w:t>
      </w:r>
      <w:bookmarkEnd w:id="482"/>
      <w:bookmarkEnd w:id="483"/>
      <w:bookmarkEnd w:id="484"/>
      <w:bookmarkEnd w:id="485"/>
      <w:bookmarkEnd w:id="486"/>
    </w:p>
    <w:p w14:paraId="64F211EF" w14:textId="3D181317" w:rsidR="00FC68DB" w:rsidRDefault="00FC68DB" w:rsidP="00B202D2">
      <w:pPr>
        <w:pStyle w:val="berschrift3"/>
      </w:pPr>
      <w:bookmarkStart w:id="487" w:name="_Toc413359579"/>
      <w:bookmarkStart w:id="488" w:name="_Ref428958711"/>
      <w:bookmarkStart w:id="489" w:name="_Toc3556971"/>
      <w:bookmarkStart w:id="490" w:name="_Toc34747221"/>
      <w:bookmarkStart w:id="491" w:name="_Toc77102036"/>
      <w:bookmarkStart w:id="492" w:name="_Toc130981507"/>
      <w:r w:rsidRPr="001E4607">
        <w:t>Identification</w:t>
      </w:r>
      <w:bookmarkEnd w:id="487"/>
      <w:bookmarkEnd w:id="488"/>
      <w:bookmarkEnd w:id="489"/>
      <w:bookmarkEnd w:id="490"/>
      <w:bookmarkEnd w:id="491"/>
      <w:bookmarkEnd w:id="492"/>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3BA0D3A6" w:rsidR="0059323C" w:rsidRPr="00CC3DCA" w:rsidRDefault="0059323C" w:rsidP="001640C5">
      <w:pPr>
        <w:pStyle w:val="Beschriftung"/>
        <w:keepNext/>
        <w:keepLines/>
      </w:pPr>
      <w:bookmarkStart w:id="493" w:name="_Toc130981708"/>
      <w:r w:rsidRPr="00CC3DCA">
        <w:t xml:space="preserve">Table </w:t>
      </w:r>
      <w:r w:rsidRPr="00CC3DCA">
        <w:fldChar w:fldCharType="begin"/>
      </w:r>
      <w:r w:rsidRPr="00CC3DCA">
        <w:instrText xml:space="preserve"> SEQ Table \* ARABIC </w:instrText>
      </w:r>
      <w:r w:rsidRPr="00CC3DCA">
        <w:fldChar w:fldCharType="separate"/>
      </w:r>
      <w:r w:rsidR="00F558BD" w:rsidRPr="00CC3DCA">
        <w:rPr>
          <w:noProof/>
        </w:rPr>
        <w:t>32</w:t>
      </w:r>
      <w:r w:rsidRPr="00CC3DCA">
        <w:fldChar w:fldCharType="end"/>
      </w:r>
      <w:r w:rsidRPr="00CC3DCA">
        <w:t xml:space="preserve"> — Attributes of element </w:t>
      </w:r>
      <w:r w:rsidRPr="00CC3DCA">
        <w:rPr>
          <w:rFonts w:ascii="Courier New" w:hAnsi="Courier New" w:cs="Courier New"/>
        </w:rPr>
        <w:t>&lt;connection_0d/&gt;</w:t>
      </w:r>
      <w:bookmarkEnd w:id="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670D5E5" w:rsidR="00BD4F32" w:rsidRPr="00CC3DCA" w:rsidRDefault="00BD4F32" w:rsidP="0008382E">
            <w:pPr>
              <w:keepNext/>
              <w:rPr>
                <w:sz w:val="20"/>
                <w:szCs w:val="20"/>
              </w:rPr>
            </w:pPr>
            <w:r w:rsidRPr="00CC3DCA">
              <w:rPr>
                <w:sz w:val="20"/>
                <w:szCs w:val="20"/>
              </w:rPr>
              <w:t xml:space="preserve">See section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F558BD" w:rsidRPr="00CC3DCA">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F558BD" w:rsidRPr="00CC3DCA">
              <w:rPr>
                <w:szCs w:val="34"/>
              </w:rPr>
              <w:t xml:space="preserve">Attribute </w:t>
            </w:r>
            <w:proofErr w:type="spellStart"/>
            <w:r w:rsidR="00F558BD" w:rsidRPr="00CC3DCA">
              <w:rPr>
                <w:rFonts w:ascii="Courier New" w:hAnsi="Courier New" w:cs="Courier New"/>
                <w:b/>
                <w:sz w:val="18"/>
                <w:szCs w:val="34"/>
                <w:highlight w:val="white"/>
              </w:rPr>
              <w:t>quality_control</w:t>
            </w:r>
            <w:proofErr w:type="spellEnd"/>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lastRenderedPageBreak/>
        <w:t>&lt;/</w:t>
      </w:r>
      <w:proofErr w:type="spellStart"/>
      <w:r w:rsidRPr="00CC3DCA">
        <w:rPr>
          <w:lang w:val="en-GB"/>
        </w:rPr>
        <w:t>connection_list</w:t>
      </w:r>
      <w:proofErr w:type="spellEnd"/>
      <w:r w:rsidRPr="00CC3DCA">
        <w:rPr>
          <w:lang w:val="en-GB"/>
        </w:rPr>
        <w: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4" w:name="_Ref414563154"/>
      <w:bookmarkStart w:id="495" w:name="_Toc3556972"/>
      <w:bookmarkStart w:id="496" w:name="_Toc34747222"/>
      <w:bookmarkStart w:id="497" w:name="_Toc77102037"/>
      <w:bookmarkStart w:id="498" w:name="_Toc130981508"/>
      <w:r w:rsidRPr="00CC3DCA">
        <w:t>Location</w:t>
      </w:r>
      <w:bookmarkEnd w:id="494"/>
      <w:bookmarkEnd w:id="495"/>
      <w:bookmarkEnd w:id="496"/>
      <w:bookmarkEnd w:id="497"/>
      <w:bookmarkEnd w:id="498"/>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084F75F7" w:rsidR="0059323C" w:rsidRPr="00CC3DCA" w:rsidRDefault="0059323C" w:rsidP="001640C5">
      <w:pPr>
        <w:pStyle w:val="Beschriftung"/>
        <w:keepNext/>
        <w:keepLines/>
      </w:pPr>
      <w:bookmarkStart w:id="499" w:name="_Toc130981709"/>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F558BD" w:rsidRPr="00CC3DCA">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49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0" w:name="_Toc428279359"/>
      <w:bookmarkStart w:id="501" w:name="_Toc428456096"/>
      <w:bookmarkStart w:id="502" w:name="_Toc428537060"/>
      <w:bookmarkStart w:id="503" w:name="_Toc428969379"/>
      <w:bookmarkStart w:id="504" w:name="_Toc429052770"/>
      <w:bookmarkStart w:id="505" w:name="_Direction"/>
      <w:bookmarkStart w:id="506" w:name="_Ref400880511"/>
      <w:bookmarkStart w:id="507" w:name="_Toc413359581"/>
      <w:bookmarkStart w:id="508" w:name="_Toc3556973"/>
      <w:bookmarkStart w:id="509" w:name="_Toc34747223"/>
      <w:bookmarkStart w:id="510" w:name="_Toc77102038"/>
      <w:bookmarkStart w:id="511" w:name="_Toc130981509"/>
      <w:bookmarkEnd w:id="500"/>
      <w:bookmarkEnd w:id="501"/>
      <w:bookmarkEnd w:id="502"/>
      <w:bookmarkEnd w:id="503"/>
      <w:bookmarkEnd w:id="504"/>
      <w:bookmarkEnd w:id="505"/>
      <w:r w:rsidRPr="00CC3DCA">
        <w:t>Direction</w:t>
      </w:r>
      <w:bookmarkEnd w:id="506"/>
      <w:bookmarkEnd w:id="507"/>
      <w:bookmarkEnd w:id="508"/>
      <w:bookmarkEnd w:id="509"/>
      <w:bookmarkEnd w:id="510"/>
      <w:bookmarkEnd w:id="511"/>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proofErr w:type="gramStart"/>
      <w:r w:rsidRPr="00CC3DCA">
        <w:t xml:space="preserve">relevant, </w:t>
      </w:r>
      <w:r w:rsidR="00314FD3" w:rsidRPr="00CC3DCA">
        <w:t>but</w:t>
      </w:r>
      <w:proofErr w:type="gramEnd"/>
      <w:r w:rsidR="00314FD3" w:rsidRPr="00CC3DCA">
        <w:t xml:space="preserve">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0F73852" w:rsidR="0059323C" w:rsidRPr="00EB1EA0" w:rsidRDefault="0059323C" w:rsidP="001640C5">
      <w:pPr>
        <w:pStyle w:val="Beschriftung"/>
        <w:keepNext/>
        <w:keepLines/>
      </w:pPr>
      <w:bookmarkStart w:id="512" w:name="_Toc130981710"/>
      <w:r w:rsidRPr="00EB1EA0">
        <w:t xml:space="preserve">Table </w:t>
      </w:r>
      <w:r w:rsidRPr="00EB1EA0">
        <w:fldChar w:fldCharType="begin"/>
      </w:r>
      <w:r w:rsidRPr="00EB1EA0">
        <w:instrText xml:space="preserve"> SEQ Table \* ARABIC </w:instrText>
      </w:r>
      <w:r w:rsidRPr="00EB1EA0">
        <w:fldChar w:fldCharType="separate"/>
      </w:r>
      <w:r w:rsidR="00F558BD">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lastRenderedPageBreak/>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3" w:name="_Toc428279361"/>
      <w:bookmarkStart w:id="514" w:name="_Toc428456098"/>
      <w:bookmarkStart w:id="515" w:name="_Toc3556974"/>
      <w:bookmarkStart w:id="516" w:name="_Toc34747224"/>
      <w:bookmarkStart w:id="517" w:name="_Toc77102039"/>
      <w:bookmarkStart w:id="518" w:name="_Toc130981510"/>
      <w:bookmarkEnd w:id="513"/>
      <w:bookmarkEnd w:id="514"/>
      <w:r w:rsidRPr="00F54804">
        <w:t>Type Specification</w:t>
      </w:r>
      <w:bookmarkEnd w:id="515"/>
      <w:bookmarkEnd w:id="516"/>
      <w:bookmarkEnd w:id="517"/>
      <w:bookmarkEnd w:id="518"/>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951281B" w:rsidR="0059323C" w:rsidRPr="00F54804" w:rsidRDefault="0059323C" w:rsidP="001640C5">
      <w:pPr>
        <w:pStyle w:val="Beschriftung"/>
        <w:keepNext/>
        <w:keepLines/>
      </w:pPr>
      <w:bookmarkStart w:id="519" w:name="_Toc130981711"/>
      <w:r w:rsidRPr="00F54804">
        <w:t xml:space="preserve">Table </w:t>
      </w:r>
      <w:r w:rsidRPr="00F54804">
        <w:fldChar w:fldCharType="begin"/>
      </w:r>
      <w:r w:rsidRPr="00F54804">
        <w:instrText xml:space="preserve"> SEQ Table \* ARABIC </w:instrText>
      </w:r>
      <w:r w:rsidRPr="00F54804">
        <w:fldChar w:fldCharType="separate"/>
      </w:r>
      <w:r w:rsidR="00F558B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CC9EE5"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2ED09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20" w:name="_Ref428355238"/>
      <w:bookmarkStart w:id="521" w:name="_Toc3556975"/>
      <w:bookmarkStart w:id="522" w:name="_Toc34747225"/>
      <w:bookmarkStart w:id="523" w:name="_Toc77102040"/>
      <w:bookmarkStart w:id="524" w:name="_Toc130981511"/>
      <w:r w:rsidRPr="00F54804">
        <w:t>Spot Welds</w:t>
      </w:r>
      <w:bookmarkEnd w:id="520"/>
      <w:bookmarkEnd w:id="521"/>
      <w:bookmarkEnd w:id="522"/>
      <w:bookmarkEnd w:id="523"/>
      <w:bookmarkEnd w:id="524"/>
    </w:p>
    <w:p w14:paraId="3ABA096B" w14:textId="7C229DB9" w:rsidR="00B70DBA" w:rsidRPr="00BF5C18" w:rsidRDefault="00DC655D" w:rsidP="0013175B">
      <w:pPr>
        <w:pStyle w:val="berschrift3"/>
      </w:pPr>
      <w:bookmarkStart w:id="525" w:name="_Toc130981512"/>
      <w:r>
        <w:t>General</w:t>
      </w:r>
      <w:bookmarkEnd w:id="525"/>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F260045" w:rsidR="0059323C" w:rsidRPr="000D4E8B" w:rsidRDefault="0059323C" w:rsidP="001640C5">
      <w:pPr>
        <w:pStyle w:val="Beschriftung"/>
        <w:keepNext/>
        <w:keepLines/>
      </w:pPr>
      <w:bookmarkStart w:id="526" w:name="_Toc130981712"/>
      <w:r w:rsidRPr="000D4E8B">
        <w:t xml:space="preserve">Table </w:t>
      </w:r>
      <w:r w:rsidRPr="000D4E8B">
        <w:fldChar w:fldCharType="begin"/>
      </w:r>
      <w:r w:rsidRPr="000D4E8B">
        <w:instrText xml:space="preserve"> SEQ Table \* ARABIC </w:instrText>
      </w:r>
      <w:r w:rsidRPr="000D4E8B">
        <w:fldChar w:fldCharType="separate"/>
      </w:r>
      <w:r w:rsidR="00F558BD">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6"/>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lastRenderedPageBreak/>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A4B15A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55306C" w:rsidR="0059323C" w:rsidRPr="00D7391D" w:rsidRDefault="0059323C" w:rsidP="001640C5">
      <w:pPr>
        <w:pStyle w:val="Beschriftung"/>
        <w:keepNext/>
        <w:keepLines/>
      </w:pPr>
      <w:bookmarkStart w:id="527" w:name="_Toc130981713"/>
      <w:r w:rsidRPr="00F54804">
        <w:t xml:space="preserve">Table </w:t>
      </w:r>
      <w:r w:rsidRPr="005C2D94">
        <w:fldChar w:fldCharType="begin"/>
      </w:r>
      <w:r w:rsidRPr="00F54804">
        <w:instrText xml:space="preserve"> SEQ Table \* ARABIC </w:instrText>
      </w:r>
      <w:r w:rsidRPr="005C2D94">
        <w:fldChar w:fldCharType="separate"/>
      </w:r>
      <w:r w:rsidR="00F558BD">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8" w:name="_Toc101426589"/>
      <w:bookmarkStart w:id="529" w:name="_Toc101427771"/>
      <w:bookmarkStart w:id="530" w:name="_Toc101428138"/>
      <w:bookmarkStart w:id="531" w:name="_Toc101453151"/>
      <w:bookmarkStart w:id="532" w:name="_Toc130981513"/>
      <w:bookmarkEnd w:id="528"/>
      <w:bookmarkEnd w:id="529"/>
      <w:bookmarkEnd w:id="530"/>
      <w:bookmarkEnd w:id="531"/>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2"/>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3" w:name="_Toc130981514"/>
      <w:r w:rsidRPr="000A1B7B">
        <w:t>Attribute "</w:t>
      </w:r>
      <w:r w:rsidRPr="00726144">
        <w:t>technology</w:t>
      </w:r>
      <w:r w:rsidRPr="00F54804">
        <w:t>"</w:t>
      </w:r>
      <w:bookmarkEnd w:id="533"/>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608C16F6" w:rsidR="0059323C" w:rsidRPr="0013175B" w:rsidRDefault="0059323C" w:rsidP="001640C5">
      <w:pPr>
        <w:pStyle w:val="Beschriftung"/>
        <w:keepNext/>
        <w:keepLines/>
      </w:pPr>
      <w:bookmarkStart w:id="534" w:name="_Toc130981714"/>
      <w:r w:rsidRPr="00F54804">
        <w:t xml:space="preserve">Table </w:t>
      </w:r>
      <w:r w:rsidRPr="005C2D94">
        <w:fldChar w:fldCharType="begin"/>
      </w:r>
      <w:r w:rsidRPr="00F54804">
        <w:instrText xml:space="preserve"> SEQ Table \* ARABIC </w:instrText>
      </w:r>
      <w:r w:rsidRPr="005C2D94">
        <w:fldChar w:fldCharType="separate"/>
      </w:r>
      <w:r w:rsidR="00F558BD">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5" w:name="_Toc3556976"/>
      <w:bookmarkStart w:id="536" w:name="_Toc34747226"/>
      <w:bookmarkStart w:id="537" w:name="_Toc77102041"/>
      <w:bookmarkStart w:id="538" w:name="_Toc130981515"/>
      <w:r w:rsidRPr="00F54804">
        <w:lastRenderedPageBreak/>
        <w:t>Robscans</w:t>
      </w:r>
      <w:bookmarkEnd w:id="535"/>
      <w:bookmarkEnd w:id="536"/>
      <w:bookmarkEnd w:id="537"/>
      <w:bookmarkEnd w:id="538"/>
      <w:r w:rsidR="00D76FD9">
        <w:t xml:space="preserve"> </w:t>
      </w:r>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B5B4BE9" w:rsidR="00FC68DB" w:rsidRPr="00BD52D7" w:rsidRDefault="00FC68DB" w:rsidP="001E4607">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101428214"/>
      <w:bookmarkStart w:id="546" w:name="_Toc130981595"/>
      <w:r w:rsidRPr="00F54804">
        <w:t xml:space="preserve">Figure </w:t>
      </w:r>
      <w:r w:rsidRPr="00F54804">
        <w:fldChar w:fldCharType="begin"/>
      </w:r>
      <w:r w:rsidRPr="00F54804">
        <w:instrText xml:space="preserve"> SEQ Figure \* ARABIC </w:instrText>
      </w:r>
      <w:r w:rsidRPr="00F54804">
        <w:fldChar w:fldCharType="separate"/>
      </w:r>
      <w:r w:rsidR="00F558BD">
        <w:rPr>
          <w:noProof/>
        </w:rPr>
        <w:t>8</w:t>
      </w:r>
      <w:r w:rsidRPr="00F54804">
        <w:fldChar w:fldCharType="end"/>
      </w:r>
      <w:bookmarkEnd w:id="539"/>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0"/>
      <w:bookmarkEnd w:id="541"/>
      <w:bookmarkEnd w:id="542"/>
      <w:bookmarkEnd w:id="543"/>
      <w:bookmarkEnd w:id="544"/>
      <w:bookmarkEnd w:id="545"/>
      <w:bookmarkEnd w:id="546"/>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2FACC74" w:rsidR="0059323C" w:rsidRPr="00204153" w:rsidRDefault="0059323C" w:rsidP="001640C5">
      <w:pPr>
        <w:pStyle w:val="Beschriftung"/>
        <w:keepNext/>
        <w:keepLines/>
      </w:pPr>
      <w:bookmarkStart w:id="547" w:name="_Toc130981715"/>
      <w:r w:rsidRPr="00F54804">
        <w:t xml:space="preserve">Table </w:t>
      </w:r>
      <w:r w:rsidRPr="00F54804">
        <w:fldChar w:fldCharType="begin"/>
      </w:r>
      <w:r w:rsidRPr="00F54804">
        <w:instrText xml:space="preserve"> SEQ Table \* ARABIC </w:instrText>
      </w:r>
      <w:r w:rsidRPr="00F54804">
        <w:fldChar w:fldCharType="separate"/>
      </w:r>
      <w:r w:rsidR="00F558BD">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47"/>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lastRenderedPageBreak/>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4E5294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295BB745" w:rsidR="0059323C" w:rsidRPr="00951A4A" w:rsidRDefault="0059323C" w:rsidP="001640C5">
      <w:pPr>
        <w:pStyle w:val="Beschriftung"/>
        <w:keepNext/>
        <w:keepLines/>
      </w:pPr>
      <w:bookmarkStart w:id="548" w:name="_Toc130981716"/>
      <w:r w:rsidRPr="00F54804">
        <w:t xml:space="preserve">Table </w:t>
      </w:r>
      <w:r w:rsidRPr="00F54804">
        <w:fldChar w:fldCharType="begin"/>
      </w:r>
      <w:r w:rsidRPr="00F54804">
        <w:instrText xml:space="preserve"> SEQ Table \* ARABIC </w:instrText>
      </w:r>
      <w:r w:rsidRPr="00F54804">
        <w:fldChar w:fldCharType="separate"/>
      </w:r>
      <w:r w:rsidR="00F558B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49"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9"/>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w:t>
      </w:r>
      <w:r w:rsidRPr="00F54804">
        <w:lastRenderedPageBreak/>
        <w:t xml:space="preserve">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3D1F20C6" w:rsidR="0059323C" w:rsidRPr="00951A4A" w:rsidRDefault="0059323C" w:rsidP="001640C5">
      <w:pPr>
        <w:pStyle w:val="Beschriftung"/>
        <w:keepNext/>
        <w:keepLines/>
      </w:pPr>
      <w:bookmarkStart w:id="550" w:name="_Toc130981717"/>
      <w:r w:rsidRPr="00F54804">
        <w:t xml:space="preserve">Table </w:t>
      </w:r>
      <w:r w:rsidRPr="00F54804">
        <w:fldChar w:fldCharType="begin"/>
      </w:r>
      <w:r w:rsidRPr="00F54804">
        <w:instrText xml:space="preserve"> SEQ Table \* ARABIC </w:instrText>
      </w:r>
      <w:r w:rsidRPr="00F54804">
        <w:fldChar w:fldCharType="separate"/>
      </w:r>
      <w:r w:rsidR="00F558B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76CA41"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0DF9108" w14:textId="1A5B9CF6" w:rsidR="00FC68DB" w:rsidRPr="00D76FD9" w:rsidRDefault="00212B55" w:rsidP="00A76BFE">
      <w:pPr>
        <w:pStyle w:val="Example"/>
      </w:pPr>
      <w:r>
        <w:t>EXAMPLE</w:t>
      </w:r>
    </w:p>
    <w:p w14:paraId="6BCB879E" w14:textId="77777777" w:rsidR="00FC68DB" w:rsidRPr="00D76FD9" w:rsidRDefault="00FC68DB" w:rsidP="00B202D2">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1" w:name="_Toc428279365"/>
      <w:bookmarkStart w:id="552" w:name="_Toc428456102"/>
      <w:bookmarkStart w:id="553" w:name="_Toc428537065"/>
      <w:bookmarkStart w:id="554" w:name="_Toc428969384"/>
      <w:bookmarkStart w:id="555" w:name="_Toc429052775"/>
      <w:bookmarkStart w:id="556" w:name="_Toc413359585"/>
      <w:bookmarkStart w:id="557" w:name="_Toc3556977"/>
      <w:bookmarkStart w:id="558" w:name="_Toc34747227"/>
      <w:bookmarkStart w:id="559" w:name="_Toc77102042"/>
      <w:bookmarkStart w:id="560" w:name="_Toc130981516"/>
      <w:bookmarkEnd w:id="551"/>
      <w:bookmarkEnd w:id="552"/>
      <w:bookmarkEnd w:id="553"/>
      <w:bookmarkEnd w:id="554"/>
      <w:bookmarkEnd w:id="555"/>
      <w:r w:rsidRPr="00F54804">
        <w:t>Rivets</w:t>
      </w:r>
      <w:bookmarkEnd w:id="556"/>
      <w:bookmarkEnd w:id="557"/>
      <w:bookmarkEnd w:id="558"/>
      <w:bookmarkEnd w:id="559"/>
      <w:bookmarkEnd w:id="560"/>
      <w:r w:rsidR="0078119D">
        <w:t xml:space="preserve"> </w:t>
      </w:r>
    </w:p>
    <w:p w14:paraId="5D925720" w14:textId="4BADEFC9" w:rsidR="00BD3FB0" w:rsidRPr="00BF5C18" w:rsidRDefault="00DC655D" w:rsidP="0013175B">
      <w:pPr>
        <w:pStyle w:val="berschrift3"/>
      </w:pPr>
      <w:bookmarkStart w:id="561" w:name="_Toc130981517"/>
      <w:r>
        <w:t>General</w:t>
      </w:r>
      <w:bookmarkEnd w:id="561"/>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33242C32" w:rsidR="0059323C" w:rsidRPr="00314FD3" w:rsidRDefault="0059323C" w:rsidP="001640C5">
      <w:pPr>
        <w:pStyle w:val="Beschriftung"/>
        <w:keepNext/>
        <w:keepLines/>
      </w:pPr>
      <w:bookmarkStart w:id="562" w:name="_Toc130981718"/>
      <w:r w:rsidRPr="00F54804">
        <w:t xml:space="preserve">Table </w:t>
      </w:r>
      <w:r w:rsidRPr="00F54804">
        <w:fldChar w:fldCharType="begin"/>
      </w:r>
      <w:r w:rsidRPr="00F54804">
        <w:instrText xml:space="preserve"> SEQ Table \* ARABIC </w:instrText>
      </w:r>
      <w:r w:rsidRPr="00F54804">
        <w:fldChar w:fldCharType="separate"/>
      </w:r>
      <w:r w:rsidR="00F558BD">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166419DC" w:rsidR="00FC68DB" w:rsidRPr="00F54804" w:rsidRDefault="00FC68DB" w:rsidP="0078119D">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lastRenderedPageBreak/>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3003A9C" w:rsidR="00055698" w:rsidRPr="00251C60" w:rsidRDefault="00055698" w:rsidP="001640C5">
      <w:pPr>
        <w:pStyle w:val="Beschriftung"/>
        <w:keepNext/>
        <w:keepLines/>
        <w:rPr>
          <w:rFonts w:asciiTheme="minorHAnsi" w:hAnsiTheme="minorHAnsi" w:cstheme="minorHAnsi"/>
          <w:iCs/>
        </w:rPr>
      </w:pPr>
      <w:bookmarkStart w:id="563" w:name="_Toc130981719"/>
      <w:r w:rsidRPr="00F54804">
        <w:t xml:space="preserve">Table </w:t>
      </w:r>
      <w:r w:rsidRPr="00F54804">
        <w:fldChar w:fldCharType="begin"/>
      </w:r>
      <w:r w:rsidRPr="00F54804">
        <w:instrText xml:space="preserve"> SEQ Table \* ARABIC </w:instrText>
      </w:r>
      <w:r w:rsidRPr="00F54804">
        <w:fldChar w:fldCharType="separate"/>
      </w:r>
      <w:r w:rsidR="00F558B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83764B5" w:rsidR="00FC68DB" w:rsidRPr="005C2D94" w:rsidRDefault="00FC68DB" w:rsidP="00BD52D7">
      <w:pPr>
        <w:pStyle w:val="Beschriftung"/>
      </w:pPr>
      <w:bookmarkStart w:id="564" w:name="_Toc3557088"/>
      <w:bookmarkStart w:id="565" w:name="_Toc34747339"/>
      <w:bookmarkStart w:id="566" w:name="_Toc76030530"/>
      <w:bookmarkStart w:id="567" w:name="_Toc94530816"/>
      <w:bookmarkStart w:id="568" w:name="_Toc101428215"/>
      <w:bookmarkStart w:id="569" w:name="_Toc130981596"/>
      <w:r w:rsidRPr="00F54804">
        <w:t xml:space="preserve">Figure </w:t>
      </w:r>
      <w:r w:rsidRPr="00F54804">
        <w:fldChar w:fldCharType="begin"/>
      </w:r>
      <w:r w:rsidRPr="00F54804">
        <w:instrText xml:space="preserve"> SEQ Figure \* ARABIC </w:instrText>
      </w:r>
      <w:r w:rsidRPr="00F54804">
        <w:fldChar w:fldCharType="separate"/>
      </w:r>
      <w:r w:rsidR="00F558BD">
        <w:rPr>
          <w:noProof/>
        </w:rPr>
        <w:t>9</w:t>
      </w:r>
      <w:r w:rsidRPr="00F54804">
        <w:fldChar w:fldCharType="end"/>
      </w:r>
      <w:r w:rsidR="0019077F">
        <w:t xml:space="preserve"> —</w:t>
      </w:r>
      <w:r w:rsidRPr="00F54804">
        <w:t xml:space="preserve"> Rivet head types</w:t>
      </w:r>
      <w:bookmarkEnd w:id="564"/>
      <w:bookmarkEnd w:id="565"/>
      <w:bookmarkEnd w:id="566"/>
      <w:bookmarkEnd w:id="567"/>
      <w:r w:rsidR="00D65EAA" w:rsidRPr="00F54804">
        <w:t xml:space="preserve"> (Dome, Large Flange, Countersunk)</w:t>
      </w:r>
      <w:bookmarkEnd w:id="568"/>
      <w:bookmarkEnd w:id="569"/>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22AA840B"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proofErr w:type="gramStart"/>
      <w:r w:rsidR="00850A2A">
        <w:t>e.g.</w:t>
      </w:r>
      <w:proofErr w:type="gramEnd"/>
      <w:r w:rsidR="00850A2A">
        <w:t xml:space="preserve">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F558BD" w:rsidRPr="00F558BD">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29E93539"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D3CD485" w:rsidR="00055698" w:rsidRPr="00F54804" w:rsidRDefault="00055698" w:rsidP="001640C5">
      <w:pPr>
        <w:pStyle w:val="Beschriftung"/>
        <w:keepNext/>
        <w:keepLines/>
      </w:pPr>
      <w:bookmarkStart w:id="570" w:name="_Toc130981720"/>
      <w:r w:rsidRPr="00F54804">
        <w:t xml:space="preserve">Table </w:t>
      </w:r>
      <w:r w:rsidRPr="00F54804">
        <w:fldChar w:fldCharType="begin"/>
      </w:r>
      <w:r w:rsidRPr="00F54804">
        <w:instrText xml:space="preserve"> SEQ Table \* ARABIC </w:instrText>
      </w:r>
      <w:r w:rsidRPr="00F54804">
        <w:fldChar w:fldCharType="separate"/>
      </w:r>
      <w:r w:rsidR="00F558B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78119D" w:rsidRDefault="00FC68DB" w:rsidP="00B202D2">
      <w:pPr>
        <w:pStyle w:val="XMLCode"/>
        <w:keepNext/>
        <w:rPr>
          <w:b/>
          <w:lang w:val="en-GB"/>
        </w:rPr>
      </w:pPr>
      <w:r w:rsidRPr="0078119D">
        <w:rPr>
          <w:b/>
          <w:lang w:val="fr-FR"/>
        </w:rPr>
        <w:t xml:space="preserve">    </w:t>
      </w:r>
      <w:r w:rsidRPr="0078119D">
        <w:rPr>
          <w:b/>
          <w:lang w:val="en-GB"/>
        </w:rPr>
        <w:t>&lt;/rivet&gt;</w:t>
      </w:r>
    </w:p>
    <w:p w14:paraId="40543FB4" w14:textId="77777777" w:rsidR="00FC68DB" w:rsidRPr="0078119D" w:rsidRDefault="00FC68DB" w:rsidP="00B202D2">
      <w:pPr>
        <w:pStyle w:val="XMLCode"/>
        <w:keepNext/>
        <w:rPr>
          <w:b/>
          <w:lang w:val="en-GB"/>
        </w:rPr>
      </w:pPr>
      <w:r w:rsidRPr="0078119D">
        <w:rPr>
          <w:lang w:val="en-GB"/>
        </w:rPr>
        <w:t xml:space="preserve">    &lt;loc&gt;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w:t>
      </w:r>
      <w:proofErr w:type="spellStart"/>
      <w:r w:rsidR="00F30A98" w:rsidRPr="0078119D">
        <w:t>tangential_direction</w:t>
      </w:r>
      <w:proofErr w:type="spellEnd"/>
      <w:r w:rsidR="00F30A98" w:rsidRPr="0078119D">
        <w:t>/&gt;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78119D" w:rsidRDefault="00FC68DB" w:rsidP="00AC3B38">
      <w:pPr>
        <w:pStyle w:val="XMLCode"/>
        <w:rPr>
          <w:b/>
          <w:lang w:val="en-GB"/>
        </w:rPr>
      </w:pPr>
      <w:r w:rsidRPr="0078119D">
        <w:rPr>
          <w:b/>
          <w:lang w:val="fr-FR"/>
        </w:rPr>
        <w:t xml:space="preserve">    </w:t>
      </w:r>
      <w:r w:rsidRPr="0078119D">
        <w:rPr>
          <w:b/>
          <w:lang w:val="en-GB"/>
        </w:rPr>
        <w:t>&lt;/rivet&gt;</w:t>
      </w:r>
    </w:p>
    <w:p w14:paraId="05E84EC4" w14:textId="77777777" w:rsidR="00FC68DB" w:rsidRPr="0078119D" w:rsidRDefault="00FC68DB" w:rsidP="00AC3B38">
      <w:pPr>
        <w:pStyle w:val="XMLCode"/>
        <w:rPr>
          <w:b/>
          <w:lang w:val="en-GB"/>
        </w:rPr>
      </w:pPr>
      <w:r w:rsidRPr="0078119D">
        <w:rPr>
          <w:lang w:val="en-GB"/>
        </w:rPr>
        <w:t xml:space="preserve">    &lt;loc&gt;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1" w:name="_Toc428279367"/>
      <w:bookmarkStart w:id="572" w:name="_Toc428456104"/>
      <w:bookmarkStart w:id="573" w:name="_Toc428537067"/>
      <w:bookmarkStart w:id="574" w:name="_Toc428969386"/>
      <w:bookmarkStart w:id="575" w:name="_Toc429052777"/>
      <w:bookmarkStart w:id="576" w:name="_Toc413359586"/>
      <w:bookmarkStart w:id="577" w:name="_Toc3556978"/>
      <w:bookmarkStart w:id="578" w:name="_Toc34747228"/>
      <w:bookmarkStart w:id="579" w:name="_Toc77102043"/>
      <w:bookmarkStart w:id="580" w:name="_Toc130981518"/>
      <w:bookmarkEnd w:id="571"/>
      <w:bookmarkEnd w:id="572"/>
      <w:bookmarkEnd w:id="573"/>
      <w:bookmarkEnd w:id="574"/>
      <w:bookmarkEnd w:id="575"/>
      <w:r w:rsidRPr="00F54804">
        <w:t>Blind</w:t>
      </w:r>
      <w:r w:rsidRPr="005C2D94">
        <w:t xml:space="preserve"> Rivets</w:t>
      </w:r>
      <w:bookmarkEnd w:id="576"/>
      <w:bookmarkEnd w:id="577"/>
      <w:bookmarkEnd w:id="578"/>
      <w:bookmarkEnd w:id="579"/>
      <w:bookmarkEnd w:id="58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29980C86" w:rsidR="00055698" w:rsidRPr="0013175B" w:rsidRDefault="00055698" w:rsidP="001640C5">
      <w:pPr>
        <w:pStyle w:val="Beschriftung"/>
        <w:keepNext/>
        <w:keepLines/>
      </w:pPr>
      <w:bookmarkStart w:id="581" w:name="_Toc130981721"/>
      <w:r w:rsidRPr="00F54804">
        <w:t xml:space="preserve">Table </w:t>
      </w:r>
      <w:r w:rsidRPr="005C2D94">
        <w:fldChar w:fldCharType="begin"/>
      </w:r>
      <w:r w:rsidRPr="00F54804">
        <w:instrText xml:space="preserve"> SEQ Table \* ARABIC </w:instrText>
      </w:r>
      <w:r w:rsidRPr="005C2D94">
        <w:fldChar w:fldCharType="separate"/>
      </w:r>
      <w:r w:rsidR="00F558BD">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6B0F88D" w:rsidR="00FC68DB" w:rsidRPr="005C2D94" w:rsidRDefault="00FC68DB" w:rsidP="00BD52D7">
      <w:pPr>
        <w:pStyle w:val="Beschriftung"/>
      </w:pPr>
      <w:bookmarkStart w:id="582" w:name="_Ref101266761"/>
      <w:bookmarkStart w:id="583" w:name="_Toc3557089"/>
      <w:bookmarkStart w:id="584" w:name="_Toc34747340"/>
      <w:bookmarkStart w:id="585" w:name="_Toc76030531"/>
      <w:bookmarkStart w:id="586" w:name="_Toc94530817"/>
      <w:bookmarkStart w:id="587" w:name="_Toc101428216"/>
      <w:bookmarkStart w:id="588" w:name="_Toc130981597"/>
      <w:r w:rsidRPr="00F54804">
        <w:t xml:space="preserve">Figure </w:t>
      </w:r>
      <w:r w:rsidRPr="00F54804">
        <w:fldChar w:fldCharType="begin"/>
      </w:r>
      <w:r w:rsidRPr="00F54804">
        <w:instrText xml:space="preserve"> SEQ Figure \* ARABIC </w:instrText>
      </w:r>
      <w:r w:rsidRPr="00F54804">
        <w:fldChar w:fldCharType="separate"/>
      </w:r>
      <w:r w:rsidR="00F558BD">
        <w:rPr>
          <w:noProof/>
        </w:rPr>
        <w:t>10</w:t>
      </w:r>
      <w:r w:rsidRPr="00F54804">
        <w:fldChar w:fldCharType="end"/>
      </w:r>
      <w:bookmarkEnd w:id="582"/>
      <w:r w:rsidR="0019077F">
        <w:t xml:space="preserve"> —</w:t>
      </w:r>
      <w:r w:rsidRPr="00F54804">
        <w:t xml:space="preserve"> </w:t>
      </w:r>
      <w:bookmarkEnd w:id="583"/>
      <w:bookmarkEnd w:id="584"/>
      <w:bookmarkEnd w:id="585"/>
      <w:bookmarkEnd w:id="586"/>
      <w:r w:rsidR="0049275F" w:rsidRPr="00F54804">
        <w:t>Blind rivet – key attributes</w:t>
      </w:r>
      <w:bookmarkEnd w:id="587"/>
      <w:bookmarkEnd w:id="588"/>
    </w:p>
    <w:p w14:paraId="2EA82C61" w14:textId="0B5AA75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558BD" w:rsidRPr="00F54804">
        <w:t xml:space="preserve">Figure </w:t>
      </w:r>
      <w:r w:rsidR="00F558B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13669D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558BD" w:rsidRPr="00F54804">
        <w:t xml:space="preserve">Figure </w:t>
      </w:r>
      <w:r w:rsidR="00F558BD">
        <w:rPr>
          <w:noProof/>
        </w:rPr>
        <w:t>11</w:t>
      </w:r>
      <w:r w:rsidR="00F558BD">
        <w:t xml:space="preserve"> —</w:t>
      </w:r>
      <w:r w:rsidR="00F558B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7936F96" w:rsidR="00C04088" w:rsidRPr="00F54804" w:rsidRDefault="00FC68DB" w:rsidP="00BD52D7">
      <w:pPr>
        <w:pStyle w:val="Beschriftung"/>
      </w:pPr>
      <w:bookmarkStart w:id="589" w:name="_Toc3557090"/>
      <w:bookmarkStart w:id="590" w:name="_Toc34747341"/>
      <w:bookmarkStart w:id="591" w:name="_Toc76030532"/>
      <w:bookmarkStart w:id="592" w:name="_Toc94530818"/>
      <w:bookmarkStart w:id="593" w:name="_Ref101266714"/>
      <w:bookmarkStart w:id="594" w:name="_Toc101428217"/>
      <w:bookmarkStart w:id="595" w:name="_Toc130981598"/>
      <w:r w:rsidRPr="00F54804">
        <w:t xml:space="preserve">Figure </w:t>
      </w:r>
      <w:r w:rsidRPr="00F54804">
        <w:fldChar w:fldCharType="begin"/>
      </w:r>
      <w:r w:rsidRPr="00F54804">
        <w:instrText xml:space="preserve"> SEQ Figure \* ARABIC </w:instrText>
      </w:r>
      <w:r w:rsidRPr="00F54804">
        <w:fldChar w:fldCharType="separate"/>
      </w:r>
      <w:r w:rsidR="00F558BD">
        <w:rPr>
          <w:noProof/>
        </w:rPr>
        <w:t>11</w:t>
      </w:r>
      <w:r w:rsidRPr="00F54804">
        <w:fldChar w:fldCharType="end"/>
      </w:r>
      <w:r w:rsidR="0019077F">
        <w:t xml:space="preserve"> —</w:t>
      </w:r>
      <w:r w:rsidRPr="00F54804">
        <w:t xml:space="preserve"> </w:t>
      </w:r>
      <w:bookmarkEnd w:id="589"/>
      <w:bookmarkEnd w:id="590"/>
      <w:bookmarkEnd w:id="591"/>
      <w:bookmarkEnd w:id="592"/>
      <w:r w:rsidR="00C04088" w:rsidRPr="00F54804">
        <w:t>Assembly Recommendations for Blind Rivets</w:t>
      </w:r>
      <w:bookmarkEnd w:id="593"/>
      <w:bookmarkEnd w:id="594"/>
      <w:bookmarkEnd w:id="595"/>
    </w:p>
    <w:p w14:paraId="635B8D5F" w14:textId="426773E8" w:rsidR="00FC68DB" w:rsidRPr="005C2D94" w:rsidRDefault="00212B55" w:rsidP="00A76BFE">
      <w:pPr>
        <w:pStyle w:val="Example"/>
      </w:pPr>
      <w:r>
        <w:t>EXAMPLE</w:t>
      </w:r>
    </w:p>
    <w:p w14:paraId="4A4B511C" w14:textId="77777777" w:rsidR="00FC68DB" w:rsidRPr="0078119D" w:rsidRDefault="00FC68DB" w:rsidP="00B202D2">
      <w:pPr>
        <w:pStyle w:val="XMLCode"/>
        <w:keepNext/>
        <w:keepLines/>
        <w:rPr>
          <w:lang w:val="en-GB"/>
        </w:rPr>
      </w:pPr>
    </w:p>
    <w:p w14:paraId="46738E5E" w14:textId="77777777" w:rsidR="00FC68DB" w:rsidRPr="0078119D" w:rsidRDefault="00FC68DB" w:rsidP="00B202D2">
      <w:pPr>
        <w:pStyle w:val="XMLCode"/>
        <w:keepNext/>
        <w:keepLines/>
        <w:rPr>
          <w:lang w:val="en-GB"/>
        </w:rPr>
      </w:pPr>
      <w:r w:rsidRPr="0078119D">
        <w:rPr>
          <w:lang w:val="en-GB"/>
        </w:rPr>
        <w:t>&lt;connection_0d label="RVT_2123921"&gt;</w:t>
      </w:r>
    </w:p>
    <w:p w14:paraId="5A2974E7"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77777777"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77777777" w:rsidR="00FC68DB" w:rsidRPr="0078119D" w:rsidRDefault="00FC68DB" w:rsidP="00B202D2">
      <w:pPr>
        <w:pStyle w:val="XMLCode"/>
        <w:keepNext/>
        <w:keepLines/>
        <w:rPr>
          <w:lang w:val="en-GB"/>
        </w:rPr>
      </w:pPr>
      <w:r w:rsidRPr="0078119D">
        <w:rPr>
          <w:lang w:val="fr-FR"/>
        </w:rPr>
        <w:tab/>
      </w:r>
      <w:r w:rsidRPr="0078119D">
        <w:rPr>
          <w:lang w:val="en-GB"/>
        </w:rPr>
        <w:t>&lt;/rivet&gt;</w:t>
      </w:r>
    </w:p>
    <w:p w14:paraId="0003AD1F" w14:textId="77777777" w:rsidR="00FC68DB" w:rsidRPr="0078119D" w:rsidRDefault="00FC68DB" w:rsidP="00B202D2">
      <w:pPr>
        <w:pStyle w:val="XMLCode"/>
        <w:keepNext/>
        <w:keepLines/>
        <w:rPr>
          <w:lang w:val="en-GB"/>
        </w:rPr>
      </w:pPr>
      <w:r w:rsidRPr="0078119D">
        <w:rPr>
          <w:lang w:val="en-GB"/>
        </w:rPr>
        <w:tab/>
        <w:t>&lt;loc&gt; 1645.83 821.145 616.585 &lt;/loc&gt;</w:t>
      </w:r>
    </w:p>
    <w:p w14:paraId="28153590" w14:textId="77777777" w:rsidR="00FC68DB" w:rsidRPr="0078119D" w:rsidRDefault="00FC68DB" w:rsidP="00B202D2">
      <w:pPr>
        <w:pStyle w:val="XMLCode"/>
        <w:keepNext/>
        <w:keepLines/>
        <w:rPr>
          <w:lang w:val="en-GB"/>
        </w:rPr>
      </w:pPr>
      <w:r w:rsidRPr="0078119D">
        <w:rPr>
          <w:lang w:val="en-GB"/>
        </w:rPr>
        <w:tab/>
        <w:t>&lt;appdata&gt;</w:t>
      </w:r>
    </w:p>
    <w:p w14:paraId="50B48ABD"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7777777" w:rsidR="00FC68DB" w:rsidRPr="0078119D" w:rsidRDefault="00FC68DB" w:rsidP="00B202D2">
      <w:pPr>
        <w:pStyle w:val="XMLCode"/>
        <w:keepNext/>
        <w:keepLines/>
        <w:rPr>
          <w:lang w:val="en-GB"/>
        </w:rPr>
      </w:pPr>
      <w:r w:rsidRPr="0078119D">
        <w:rPr>
          <w:lang w:val="en-GB"/>
        </w:rPr>
        <w:tab/>
        <w:t>&lt;/appdata&gt;</w:t>
      </w:r>
    </w:p>
    <w:p w14:paraId="32802ED0" w14:textId="77777777" w:rsidR="00FC68DB" w:rsidRPr="0078119D" w:rsidRDefault="00FC68DB" w:rsidP="00B202D2">
      <w:pPr>
        <w:pStyle w:val="XMLCode"/>
        <w:keepNext/>
        <w:keepLines/>
        <w:rPr>
          <w:lang w:val="en-GB"/>
        </w:rPr>
      </w:pPr>
      <w:r w:rsidRPr="0078119D">
        <w:rPr>
          <w:lang w:val="en-GB"/>
        </w:rPr>
        <w:t>&lt;/connection_0d&gt;</w:t>
      </w:r>
    </w:p>
    <w:p w14:paraId="7A909D94" w14:textId="77777777"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596" w:name="_Toc428279369"/>
      <w:bookmarkStart w:id="597" w:name="_Toc428965611"/>
      <w:bookmarkStart w:id="598" w:name="_Toc413359587"/>
      <w:bookmarkStart w:id="599" w:name="_Toc3556979"/>
      <w:bookmarkStart w:id="600" w:name="_Toc34747229"/>
      <w:bookmarkStart w:id="601" w:name="_Toc77102044"/>
      <w:bookmarkStart w:id="602" w:name="_Toc130981519"/>
      <w:bookmarkEnd w:id="596"/>
      <w:bookmarkEnd w:id="597"/>
      <w:r w:rsidRPr="00F54804">
        <w:t>Self-Piercing Rivets</w:t>
      </w:r>
      <w:bookmarkEnd w:id="598"/>
      <w:bookmarkEnd w:id="599"/>
      <w:bookmarkEnd w:id="600"/>
      <w:bookmarkEnd w:id="601"/>
      <w:bookmarkEnd w:id="602"/>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CFD7A8D" w:rsidR="00FC68DB" w:rsidRPr="00BD52D7" w:rsidRDefault="00FC68DB" w:rsidP="00BD52D7">
      <w:pPr>
        <w:pStyle w:val="Beschriftung"/>
      </w:pPr>
      <w:bookmarkStart w:id="603" w:name="_Toc413359629"/>
      <w:bookmarkStart w:id="604" w:name="_Toc3557092"/>
      <w:bookmarkStart w:id="605" w:name="_Toc34747343"/>
      <w:bookmarkStart w:id="606" w:name="_Toc76030534"/>
      <w:bookmarkStart w:id="607" w:name="_Toc94530820"/>
      <w:bookmarkStart w:id="608" w:name="_Toc101428218"/>
      <w:bookmarkStart w:id="609" w:name="_Toc130981599"/>
      <w:r w:rsidRPr="00F54804">
        <w:t xml:space="preserve">Figure </w:t>
      </w:r>
      <w:r w:rsidRPr="00F54804">
        <w:fldChar w:fldCharType="begin"/>
      </w:r>
      <w:r w:rsidRPr="00F54804">
        <w:instrText xml:space="preserve"> SEQ Figure \* ARABIC </w:instrText>
      </w:r>
      <w:r w:rsidRPr="00F54804">
        <w:fldChar w:fldCharType="separate"/>
      </w:r>
      <w:r w:rsidR="00F558B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3"/>
      <w:bookmarkEnd w:id="604"/>
      <w:bookmarkEnd w:id="605"/>
      <w:bookmarkEnd w:id="606"/>
      <w:bookmarkEnd w:id="607"/>
      <w:r w:rsidR="001F0AF7" w:rsidRPr="00BD52D7">
        <w:t xml:space="preserve"> &amp; riveting machine</w:t>
      </w:r>
      <w:bookmarkEnd w:id="608"/>
      <w:bookmarkEnd w:id="609"/>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9088A0A" w:rsidR="00055698" w:rsidRPr="00951A4A" w:rsidRDefault="00055698" w:rsidP="001640C5">
      <w:pPr>
        <w:pStyle w:val="Beschriftung"/>
        <w:keepNext/>
        <w:keepLines/>
      </w:pPr>
      <w:bookmarkStart w:id="610" w:name="_Toc130981722"/>
      <w:r w:rsidRPr="00F54804">
        <w:t xml:space="preserve">Table </w:t>
      </w:r>
      <w:r w:rsidRPr="00F54804">
        <w:fldChar w:fldCharType="begin"/>
      </w:r>
      <w:r w:rsidRPr="00F54804">
        <w:instrText xml:space="preserve"> SEQ Table \* ARABIC </w:instrText>
      </w:r>
      <w:r w:rsidRPr="00F54804">
        <w:fldChar w:fldCharType="separate"/>
      </w:r>
      <w:r w:rsidR="00F558BD">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78119D" w:rsidRDefault="00FC68DB" w:rsidP="00B202D2">
      <w:pPr>
        <w:pStyle w:val="XMLCode"/>
        <w:rPr>
          <w:b/>
          <w:lang w:val="fr-FR"/>
        </w:rPr>
      </w:pPr>
      <w:r w:rsidRPr="0078119D">
        <w:rPr>
          <w:b/>
          <w:lang w:val="en-GB"/>
        </w:rPr>
        <w:tab/>
      </w:r>
      <w:r w:rsidRPr="0078119D">
        <w:rPr>
          <w:b/>
          <w:lang w:val="en-GB"/>
        </w:rPr>
        <w:tab/>
      </w:r>
      <w:r w:rsidRPr="0078119D">
        <w:rPr>
          <w:b/>
          <w:lang w:val="fr-FR"/>
        </w:rPr>
        <w:t>&lt;</w:t>
      </w:r>
      <w:proofErr w:type="spellStart"/>
      <w:proofErr w:type="gramStart"/>
      <w:r w:rsidRPr="0078119D">
        <w:rPr>
          <w:b/>
          <w:lang w:val="fr-FR"/>
        </w:rPr>
        <w:t>normal</w:t>
      </w:r>
      <w:proofErr w:type="gramEnd"/>
      <w:r w:rsidRPr="0078119D">
        <w:rPr>
          <w:b/>
          <w:lang w:val="fr-FR"/>
        </w:rPr>
        <w:t>_direction</w:t>
      </w:r>
      <w:proofErr w:type="spellEnd"/>
      <w:r w:rsidRPr="0078119D">
        <w:rPr>
          <w:b/>
          <w:lang w:val="fr-FR"/>
        </w:rPr>
        <w:t xml:space="preserve"> x="0" y="0" z="3"/&gt;</w:t>
      </w:r>
    </w:p>
    <w:p w14:paraId="49663DD3" w14:textId="77777777" w:rsidR="00FC68DB" w:rsidRPr="0078119D" w:rsidRDefault="00FC68DB" w:rsidP="00B202D2">
      <w:pPr>
        <w:pStyle w:val="XMLCode"/>
        <w:rPr>
          <w:b/>
          <w:lang w:val="en-GB"/>
        </w:rPr>
      </w:pPr>
      <w:r w:rsidRPr="0078119D">
        <w:rPr>
          <w:b/>
          <w:lang w:val="fr-FR"/>
        </w:rPr>
        <w:tab/>
      </w:r>
      <w:r w:rsidRPr="0078119D">
        <w:rPr>
          <w:b/>
          <w:lang w:val="fr-FR"/>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78119D" w:rsidRDefault="00FC68DB" w:rsidP="00B202D2">
      <w:pPr>
        <w:pStyle w:val="XMLCode"/>
        <w:rPr>
          <w:b/>
          <w:lang w:val="en-GB"/>
        </w:rPr>
      </w:pPr>
      <w:r w:rsidRPr="0078119D">
        <w:rPr>
          <w:b/>
          <w:lang w:val="en-GB"/>
        </w:rPr>
        <w:tab/>
      </w:r>
      <w:r w:rsidRPr="0078119D">
        <w:rPr>
          <w:b/>
          <w:lang w:val="en-GB"/>
        </w:rPr>
        <w:tab/>
      </w:r>
      <w:proofErr w:type="spellStart"/>
      <w:r w:rsidRPr="0078119D">
        <w:rPr>
          <w:b/>
          <w:lang w:val="en-GB"/>
        </w:rPr>
        <w:t>die_depth</w:t>
      </w:r>
      <w:proofErr w:type="spellEnd"/>
      <w:r w:rsidRPr="0078119D">
        <w:rPr>
          <w:b/>
          <w:lang w:val="en-GB"/>
        </w:rPr>
        <w:t xml:space="preserve">="2.5" </w:t>
      </w:r>
      <w:proofErr w:type="spellStart"/>
      <w:r w:rsidRPr="0078119D">
        <w:rPr>
          <w:b/>
          <w:lang w:val="en-GB"/>
        </w:rPr>
        <w:t>die_label</w:t>
      </w:r>
      <w:proofErr w:type="spellEnd"/>
      <w:r w:rsidRPr="0078119D">
        <w:rPr>
          <w:b/>
          <w:lang w:val="en-GB"/>
        </w:rPr>
        <w:t xml:space="preserve">="DZ11x2,5-0,50" </w:t>
      </w:r>
      <w:proofErr w:type="spellStart"/>
      <w:r w:rsidRPr="0078119D">
        <w:rPr>
          <w:b/>
          <w:lang w:val="en-GB"/>
        </w:rPr>
        <w:t>die_diameter</w:t>
      </w:r>
      <w:proofErr w:type="spellEnd"/>
      <w:r w:rsidRPr="0078119D">
        <w:rPr>
          <w:b/>
          <w:lang w:val="en-GB"/>
        </w:rPr>
        <w:t>="11" /&gt;</w:t>
      </w:r>
    </w:p>
    <w:p w14:paraId="318351A3" w14:textId="77777777" w:rsidR="00FC68DB" w:rsidRPr="0078119D" w:rsidRDefault="00FC68DB" w:rsidP="00B202D2">
      <w:pPr>
        <w:pStyle w:val="XMLCode"/>
        <w:rPr>
          <w:lang w:val="en-GB"/>
        </w:rPr>
      </w:pPr>
      <w:r w:rsidRPr="0078119D">
        <w:rPr>
          <w:b/>
          <w:lang w:val="en-GB"/>
        </w:rPr>
        <w:tab/>
        <w:t>&lt;/rivet&gt;</w:t>
      </w:r>
    </w:p>
    <w:p w14:paraId="15DFAD77" w14:textId="77777777" w:rsidR="00FC68DB" w:rsidRPr="0078119D" w:rsidRDefault="00FC68DB" w:rsidP="00B202D2">
      <w:pPr>
        <w:pStyle w:val="XMLCode"/>
        <w:rPr>
          <w:lang w:val="en-GB"/>
        </w:rPr>
      </w:pPr>
      <w:r w:rsidRPr="0078119D">
        <w:rPr>
          <w:lang w:val="en-GB"/>
        </w:rPr>
        <w:tab/>
        <w:t>&lt;loc&gt; 1645.83 821.145 616.585 &lt;/loc&gt;</w:t>
      </w:r>
    </w:p>
    <w:p w14:paraId="410E5A24" w14:textId="77777777" w:rsidR="00FC68DB" w:rsidRPr="0078119D" w:rsidRDefault="00FC68DB" w:rsidP="00B202D2">
      <w:pPr>
        <w:pStyle w:val="XMLCode"/>
        <w:rPr>
          <w:lang w:val="en-GB"/>
        </w:rPr>
      </w:pPr>
      <w:r w:rsidRPr="0078119D">
        <w:rPr>
          <w:lang w:val="en-GB"/>
        </w:rPr>
        <w:tab/>
        <w:t>&lt;appdata&gt;</w:t>
      </w:r>
    </w:p>
    <w:p w14:paraId="5EA4DB7C" w14:textId="77777777" w:rsidR="00FC68DB" w:rsidRPr="0078119D" w:rsidRDefault="00FC68DB" w:rsidP="00B202D2">
      <w:pPr>
        <w:pStyle w:val="XMLCode"/>
        <w:rPr>
          <w:lang w:val="en-GB"/>
        </w:rPr>
      </w:pPr>
      <w:r w:rsidRPr="0078119D">
        <w:rPr>
          <w:lang w:val="en-GB"/>
        </w:rPr>
        <w:tab/>
      </w:r>
      <w:r w:rsidRPr="0078119D">
        <w:rPr>
          <w:lang w:val="en-GB"/>
        </w:rPr>
        <w:tab/>
        <w:t>...</w:t>
      </w:r>
    </w:p>
    <w:p w14:paraId="75851E07" w14:textId="77777777" w:rsidR="00FC68DB" w:rsidRPr="0078119D" w:rsidRDefault="00FC68DB" w:rsidP="00B202D2">
      <w:pPr>
        <w:pStyle w:val="XMLCode"/>
        <w:rPr>
          <w:lang w:val="en-GB"/>
        </w:rPr>
      </w:pPr>
      <w:r w:rsidRPr="0078119D">
        <w:rPr>
          <w:lang w:val="en-GB"/>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1" w:name="_Toc428456108"/>
      <w:bookmarkStart w:id="612" w:name="_Toc428537071"/>
      <w:bookmarkStart w:id="613" w:name="_Toc428969390"/>
      <w:bookmarkStart w:id="614" w:name="_Toc429052781"/>
      <w:bookmarkStart w:id="615" w:name="_Toc428279372"/>
      <w:bookmarkStart w:id="616" w:name="_Toc428456109"/>
      <w:bookmarkStart w:id="617" w:name="_Toc428537072"/>
      <w:bookmarkStart w:id="618" w:name="_Toc428969391"/>
      <w:bookmarkStart w:id="619" w:name="_Toc429052782"/>
      <w:bookmarkStart w:id="620" w:name="_Toc428279374"/>
      <w:bookmarkStart w:id="621" w:name="_Toc428456111"/>
      <w:bookmarkStart w:id="622" w:name="_Toc428537074"/>
      <w:bookmarkStart w:id="623" w:name="_Toc428969393"/>
      <w:bookmarkStart w:id="624" w:name="_Toc429052784"/>
      <w:bookmarkStart w:id="625" w:name="_Toc428279378"/>
      <w:bookmarkStart w:id="626" w:name="_Toc428456115"/>
      <w:bookmarkStart w:id="627" w:name="_Toc428537078"/>
      <w:bookmarkStart w:id="628" w:name="_Toc428969397"/>
      <w:bookmarkStart w:id="629" w:name="_Toc429052788"/>
      <w:bookmarkStart w:id="630" w:name="_Toc428279380"/>
      <w:bookmarkStart w:id="631" w:name="_Toc428456117"/>
      <w:bookmarkStart w:id="632" w:name="_Toc428537080"/>
      <w:bookmarkStart w:id="633" w:name="_Toc428969399"/>
      <w:bookmarkStart w:id="634" w:name="_Toc429052790"/>
      <w:bookmarkStart w:id="635" w:name="_Toc428279387"/>
      <w:bookmarkStart w:id="636" w:name="_Toc428456124"/>
      <w:bookmarkStart w:id="637" w:name="_Toc428537087"/>
      <w:bookmarkStart w:id="638" w:name="_Toc428969406"/>
      <w:bookmarkStart w:id="639" w:name="_Toc429052797"/>
      <w:bookmarkStart w:id="640" w:name="_Toc428279388"/>
      <w:bookmarkStart w:id="641" w:name="_Toc428456125"/>
      <w:bookmarkStart w:id="642" w:name="_Toc428537088"/>
      <w:bookmarkStart w:id="643" w:name="_Toc428969407"/>
      <w:bookmarkStart w:id="644" w:name="_Toc429052798"/>
      <w:bookmarkStart w:id="645" w:name="_Toc428279389"/>
      <w:bookmarkStart w:id="646" w:name="_Toc428456126"/>
      <w:bookmarkStart w:id="647" w:name="_Toc428537089"/>
      <w:bookmarkStart w:id="648" w:name="_Toc428969408"/>
      <w:bookmarkStart w:id="649" w:name="_Toc429052799"/>
      <w:bookmarkStart w:id="650" w:name="_Toc413359588"/>
      <w:bookmarkStart w:id="651" w:name="_Toc3556980"/>
      <w:bookmarkStart w:id="652" w:name="_Toc34747230"/>
      <w:bookmarkStart w:id="653" w:name="_Toc77102045"/>
      <w:bookmarkStart w:id="654" w:name="_Toc13098152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Pr="00F54804">
        <w:lastRenderedPageBreak/>
        <w:t>Solid</w:t>
      </w:r>
      <w:r w:rsidRPr="005C2D94">
        <w:t xml:space="preserve"> Rivets</w:t>
      </w:r>
      <w:bookmarkEnd w:id="650"/>
      <w:bookmarkEnd w:id="651"/>
      <w:bookmarkEnd w:id="652"/>
      <w:bookmarkEnd w:id="653"/>
      <w:bookmarkEnd w:id="654"/>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A21BD13" w:rsidR="00402A20" w:rsidRPr="005C2D94" w:rsidRDefault="00402A20" w:rsidP="00BD52D7">
      <w:pPr>
        <w:pStyle w:val="Beschriftung"/>
        <w:rPr>
          <w:rFonts w:cs="Calibri"/>
          <w:lang w:eastAsia="en-GB"/>
        </w:rPr>
      </w:pPr>
      <w:bookmarkStart w:id="655" w:name="_Toc101428219"/>
      <w:bookmarkStart w:id="656" w:name="_Toc130981600"/>
      <w:r w:rsidRPr="005C2D94">
        <w:t xml:space="preserve">Figure </w:t>
      </w:r>
      <w:r w:rsidRPr="005C2D94">
        <w:fldChar w:fldCharType="begin"/>
      </w:r>
      <w:r w:rsidRPr="00F54804">
        <w:instrText xml:space="preserve"> SEQ Figure \* ARABIC </w:instrText>
      </w:r>
      <w:r w:rsidRPr="005C2D94">
        <w:fldChar w:fldCharType="separate"/>
      </w:r>
      <w:r w:rsidR="00F558BD">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5"/>
      <w:bookmarkEnd w:id="656"/>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3E881A2" w:rsidR="00FC68DB" w:rsidRPr="00BD52D7" w:rsidRDefault="00FC68DB" w:rsidP="00BD52D7">
      <w:pPr>
        <w:pStyle w:val="Beschriftung"/>
        <w:rPr>
          <w:rFonts w:cs="Calibri"/>
          <w:lang w:eastAsia="en-GB"/>
        </w:rPr>
      </w:pPr>
      <w:bookmarkStart w:id="657" w:name="_Ref3565285"/>
      <w:bookmarkStart w:id="658" w:name="_Toc3557094"/>
      <w:bookmarkStart w:id="659" w:name="_Toc34747345"/>
      <w:bookmarkStart w:id="660" w:name="_Toc76030536"/>
      <w:bookmarkStart w:id="661" w:name="_Toc94530822"/>
      <w:bookmarkStart w:id="662" w:name="_Toc101428220"/>
      <w:bookmarkStart w:id="663" w:name="_Toc130981601"/>
      <w:r w:rsidRPr="005C2D94">
        <w:t xml:space="preserve">Figure </w:t>
      </w:r>
      <w:r w:rsidRPr="005C2D94">
        <w:fldChar w:fldCharType="begin"/>
      </w:r>
      <w:r w:rsidRPr="00F54804">
        <w:instrText xml:space="preserve"> SEQ Figure \* ARABIC </w:instrText>
      </w:r>
      <w:r w:rsidRPr="005C2D94">
        <w:fldChar w:fldCharType="separate"/>
      </w:r>
      <w:r w:rsidR="00F558BD">
        <w:rPr>
          <w:noProof/>
        </w:rPr>
        <w:t>14</w:t>
      </w:r>
      <w:r w:rsidRPr="005C2D94">
        <w:fldChar w:fldCharType="end"/>
      </w:r>
      <w:bookmarkEnd w:id="65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8"/>
      <w:bookmarkEnd w:id="659"/>
      <w:bookmarkEnd w:id="660"/>
      <w:bookmarkEnd w:id="661"/>
      <w:bookmarkEnd w:id="662"/>
      <w:bookmarkEnd w:id="663"/>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16C1050" w:rsidR="00055698" w:rsidRPr="00F54804" w:rsidRDefault="00055698" w:rsidP="001640C5">
      <w:pPr>
        <w:pStyle w:val="Beschriftung"/>
        <w:keepNext/>
        <w:keepLines/>
        <w:rPr>
          <w:rFonts w:cs="Calibri"/>
          <w:lang w:eastAsia="en-GB"/>
        </w:rPr>
      </w:pPr>
      <w:bookmarkStart w:id="664" w:name="_Toc130981723"/>
      <w:r w:rsidRPr="005C2D94">
        <w:t xml:space="preserve">Table </w:t>
      </w:r>
      <w:r w:rsidRPr="005C2D94">
        <w:fldChar w:fldCharType="begin"/>
      </w:r>
      <w:r w:rsidRPr="00F54804">
        <w:instrText xml:space="preserve"> SEQ Table \* ARABIC </w:instrText>
      </w:r>
      <w:r w:rsidRPr="005C2D94">
        <w:fldChar w:fldCharType="separate"/>
      </w:r>
      <w:r w:rsidR="00F558B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CEA9AD1" w:rsidR="00FC68DB" w:rsidRPr="005C2D94" w:rsidRDefault="00FC68DB" w:rsidP="00BD52D7">
      <w:pPr>
        <w:pStyle w:val="Beschriftung"/>
        <w:rPr>
          <w:rFonts w:cs="Calibri"/>
          <w:lang w:eastAsia="en-GB"/>
        </w:rPr>
      </w:pPr>
      <w:bookmarkStart w:id="665" w:name="_Toc3557095"/>
      <w:bookmarkStart w:id="666" w:name="_Toc34747346"/>
      <w:bookmarkStart w:id="667" w:name="_Toc76030537"/>
      <w:bookmarkStart w:id="668" w:name="_Toc94530823"/>
      <w:bookmarkStart w:id="669" w:name="_Toc101428221"/>
      <w:bookmarkStart w:id="670" w:name="_Toc130981602"/>
      <w:r w:rsidRPr="00F54804">
        <w:t xml:space="preserve">Figure </w:t>
      </w:r>
      <w:r w:rsidRPr="005C2D94">
        <w:fldChar w:fldCharType="begin"/>
      </w:r>
      <w:r w:rsidRPr="00F54804">
        <w:instrText xml:space="preserve"> SEQ Figure \* ARABIC </w:instrText>
      </w:r>
      <w:r w:rsidRPr="005C2D94">
        <w:fldChar w:fldCharType="separate"/>
      </w:r>
      <w:r w:rsidR="00F558BD">
        <w:rPr>
          <w:noProof/>
        </w:rPr>
        <w:t>15</w:t>
      </w:r>
      <w:r w:rsidRPr="005C2D94">
        <w:fldChar w:fldCharType="end"/>
      </w:r>
      <w:r w:rsidR="0019077F">
        <w:t xml:space="preserve"> —</w:t>
      </w:r>
      <w:r w:rsidRPr="00F54804">
        <w:t xml:space="preserve"> </w:t>
      </w:r>
      <w:bookmarkEnd w:id="665"/>
      <w:bookmarkEnd w:id="666"/>
      <w:bookmarkEnd w:id="667"/>
      <w:bookmarkEnd w:id="668"/>
      <w:r w:rsidR="00A2134E" w:rsidRPr="005C2D94">
        <w:t>Relation of working thickness (T1+T2) to max and min values of grip</w:t>
      </w:r>
      <w:bookmarkEnd w:id="669"/>
      <w:bookmarkEnd w:id="670"/>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1" w:name="_Toc428279391"/>
      <w:bookmarkStart w:id="672" w:name="_Toc428456128"/>
      <w:bookmarkStart w:id="673" w:name="_Toc428537091"/>
      <w:bookmarkStart w:id="674" w:name="_Toc428969410"/>
      <w:bookmarkStart w:id="675" w:name="_Toc429052801"/>
      <w:bookmarkStart w:id="676" w:name="_Toc413359589"/>
      <w:bookmarkStart w:id="677" w:name="_Toc3556981"/>
      <w:bookmarkStart w:id="678" w:name="_Toc34747231"/>
      <w:bookmarkStart w:id="679" w:name="_Toc77102046"/>
      <w:bookmarkStart w:id="680" w:name="_Toc130981521"/>
      <w:bookmarkEnd w:id="671"/>
      <w:bookmarkEnd w:id="672"/>
      <w:bookmarkEnd w:id="673"/>
      <w:bookmarkEnd w:id="674"/>
      <w:bookmarkEnd w:id="675"/>
      <w:r w:rsidRPr="00F54804">
        <w:t>Swop Rivets</w:t>
      </w:r>
      <w:bookmarkEnd w:id="676"/>
      <w:bookmarkEnd w:id="677"/>
      <w:bookmarkEnd w:id="678"/>
      <w:bookmarkEnd w:id="679"/>
      <w:bookmarkEnd w:id="680"/>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1" w:name="_Toc3557096"/>
      <w:bookmarkStart w:id="682" w:name="_Toc34747347"/>
      <w:bookmarkStart w:id="683" w:name="_Toc76030538"/>
      <w:bookmarkStart w:id="684"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40B8308" w:rsidR="00FC68DB" w:rsidRPr="00F54804" w:rsidRDefault="00FC68DB" w:rsidP="00BD52D7">
      <w:pPr>
        <w:pStyle w:val="Beschriftung"/>
      </w:pPr>
      <w:bookmarkStart w:id="685" w:name="_Toc101428222"/>
      <w:bookmarkStart w:id="686" w:name="_Toc130981603"/>
      <w:r w:rsidRPr="00F54804">
        <w:t xml:space="preserve">Figure </w:t>
      </w:r>
      <w:r w:rsidRPr="00F54804">
        <w:fldChar w:fldCharType="begin"/>
      </w:r>
      <w:r w:rsidRPr="00F54804">
        <w:instrText xml:space="preserve"> SEQ Figure \* ARABIC </w:instrText>
      </w:r>
      <w:r w:rsidRPr="00F54804">
        <w:fldChar w:fldCharType="separate"/>
      </w:r>
      <w:r w:rsidR="00F558BD">
        <w:rPr>
          <w:noProof/>
        </w:rPr>
        <w:t>16</w:t>
      </w:r>
      <w:r w:rsidRPr="00F54804">
        <w:fldChar w:fldCharType="end"/>
      </w:r>
      <w:r w:rsidR="0019077F">
        <w:t xml:space="preserve"> —</w:t>
      </w:r>
      <w:r w:rsidRPr="00F54804">
        <w:t xml:space="preserve"> Cross section of a SWOP Rivet</w:t>
      </w:r>
      <w:bookmarkEnd w:id="681"/>
      <w:bookmarkEnd w:id="682"/>
      <w:bookmarkEnd w:id="683"/>
      <w:bookmarkEnd w:id="684"/>
      <w:bookmarkEnd w:id="685"/>
      <w:bookmarkEnd w:id="686"/>
    </w:p>
    <w:p w14:paraId="5770294C" w14:textId="4842B40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F558BD" w:rsidRPr="00F558BD">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518392FD" w:rsidR="00055698" w:rsidRPr="00F54804" w:rsidRDefault="00055698" w:rsidP="001640C5">
      <w:pPr>
        <w:pStyle w:val="Beschriftung"/>
        <w:keepNext/>
        <w:keepLines/>
      </w:pPr>
      <w:bookmarkStart w:id="687" w:name="_Toc130981724"/>
      <w:r w:rsidRPr="00F54804">
        <w:t xml:space="preserve">Table </w:t>
      </w:r>
      <w:r w:rsidRPr="00F54804">
        <w:fldChar w:fldCharType="begin"/>
      </w:r>
      <w:r w:rsidRPr="00F54804">
        <w:instrText xml:space="preserve"> SEQ Table \* ARABIC </w:instrText>
      </w:r>
      <w:r w:rsidRPr="00F54804">
        <w:fldChar w:fldCharType="separate"/>
      </w:r>
      <w:r w:rsidR="00F558BD">
        <w:rPr>
          <w:noProof/>
        </w:rPr>
        <w:t>48</w:t>
      </w:r>
      <w:r w:rsidRPr="00F54804">
        <w:fldChar w:fldCharType="end"/>
      </w:r>
      <w:r>
        <w:t xml:space="preserve"> —</w:t>
      </w:r>
      <w:r w:rsidRPr="00F54804">
        <w:t xml:space="preserve"> Attributes of element </w:t>
      </w:r>
      <w:r w:rsidRPr="00204153">
        <w:rPr>
          <w:rStyle w:val="CodeCharacter"/>
        </w:rPr>
        <w:t>&lt;swop/&gt;</w:t>
      </w:r>
      <w:bookmarkEnd w:id="68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60100751"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001A254C">
        <w:t>;</w:t>
      </w:r>
    </w:p>
    <w:p w14:paraId="7FCB8B59" w14:textId="3D20E60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88" w:name="_Toc77102047"/>
      <w:bookmarkStart w:id="689" w:name="_Toc130981522"/>
      <w:r w:rsidRPr="005C2D94">
        <w:t>Clinch Rivet Studs</w:t>
      </w:r>
      <w:bookmarkEnd w:id="688"/>
      <w:bookmarkEnd w:id="689"/>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A579313" w:rsidR="00FC68DB" w:rsidRPr="00BD52D7" w:rsidRDefault="00FC68DB" w:rsidP="00BD52D7">
      <w:pPr>
        <w:pStyle w:val="Beschriftung"/>
      </w:pPr>
      <w:bookmarkStart w:id="690" w:name="_Toc76030540"/>
      <w:bookmarkStart w:id="691" w:name="_Toc94530826"/>
      <w:bookmarkStart w:id="692" w:name="_Toc101428223"/>
      <w:bookmarkStart w:id="693" w:name="_Toc130981604"/>
      <w:r w:rsidRPr="00F54804">
        <w:t xml:space="preserve">Figure </w:t>
      </w:r>
      <w:r w:rsidRPr="00F54804">
        <w:fldChar w:fldCharType="begin"/>
      </w:r>
      <w:r w:rsidRPr="00F54804">
        <w:instrText xml:space="preserve"> SEQ Figure \* ARABIC </w:instrText>
      </w:r>
      <w:r w:rsidRPr="00F54804">
        <w:fldChar w:fldCharType="separate"/>
      </w:r>
      <w:r w:rsidR="00F558B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0"/>
      <w:bookmarkEnd w:id="691"/>
      <w:bookmarkEnd w:id="692"/>
      <w:bookmarkEnd w:id="693"/>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F4E030A" w:rsidR="00055698" w:rsidRPr="00F54804" w:rsidRDefault="00055698" w:rsidP="001640C5">
      <w:pPr>
        <w:pStyle w:val="Beschriftung"/>
        <w:keepNext/>
        <w:keepLines/>
      </w:pPr>
      <w:bookmarkStart w:id="694" w:name="_Toc130981725"/>
      <w:r w:rsidRPr="00F54804">
        <w:t xml:space="preserve">Table </w:t>
      </w:r>
      <w:r w:rsidRPr="00F54804">
        <w:fldChar w:fldCharType="begin"/>
      </w:r>
      <w:r w:rsidRPr="00F54804">
        <w:instrText xml:space="preserve"> SEQ Table \* ARABIC </w:instrText>
      </w:r>
      <w:r w:rsidRPr="00F54804">
        <w:fldChar w:fldCharType="separate"/>
      </w:r>
      <w:r w:rsidR="00F558BD">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054542"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558B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558BD"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 y="0" z="3" /&gt;</w:t>
      </w:r>
    </w:p>
    <w:p w14:paraId="6F1F16A8" w14:textId="77777777" w:rsidR="00FC68DB" w:rsidRPr="0078119D" w:rsidRDefault="00FC68DB" w:rsidP="00B202D2">
      <w:pPr>
        <w:pStyle w:val="XMLCode"/>
        <w:keepNext/>
        <w:keepLines/>
        <w:rPr>
          <w:b/>
          <w:lang w:val="en-GB"/>
        </w:rPr>
      </w:pPr>
      <w:r w:rsidRPr="0078119D">
        <w:rPr>
          <w:lang w:val="fr-FR"/>
        </w:rPr>
        <w:tab/>
      </w:r>
      <w:r w:rsidRPr="0078119D">
        <w:rPr>
          <w:lang w:val="fr-FR"/>
        </w:rPr>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5" w:name="_Toc428456130"/>
      <w:bookmarkStart w:id="696" w:name="_Toc428537093"/>
      <w:bookmarkStart w:id="697" w:name="_Toc428969412"/>
      <w:bookmarkStart w:id="698" w:name="_Toc429052803"/>
      <w:bookmarkStart w:id="699" w:name="_Toc413359590"/>
      <w:bookmarkStart w:id="700" w:name="_Toc3556982"/>
      <w:bookmarkStart w:id="701" w:name="_Toc34747232"/>
      <w:bookmarkStart w:id="702" w:name="_Toc77102048"/>
      <w:bookmarkStart w:id="703" w:name="_Toc130981523"/>
      <w:bookmarkEnd w:id="695"/>
      <w:bookmarkEnd w:id="696"/>
      <w:bookmarkEnd w:id="697"/>
      <w:bookmarkEnd w:id="698"/>
      <w:r w:rsidRPr="00F54804">
        <w:t>Threaded Connections: Bolts and</w:t>
      </w:r>
      <w:r w:rsidRPr="005C2D94">
        <w:t xml:space="preserve"> Screws</w:t>
      </w:r>
      <w:bookmarkEnd w:id="699"/>
      <w:bookmarkEnd w:id="700"/>
      <w:bookmarkEnd w:id="701"/>
      <w:bookmarkEnd w:id="702"/>
      <w:bookmarkEnd w:id="703"/>
    </w:p>
    <w:p w14:paraId="4CF9BB2A" w14:textId="77777777" w:rsidR="00FC68DB" w:rsidRPr="005C2D94" w:rsidRDefault="00FC68DB" w:rsidP="00B202D2">
      <w:pPr>
        <w:pStyle w:val="berschrift3"/>
      </w:pPr>
      <w:bookmarkStart w:id="704" w:name="_Toc413359591"/>
      <w:bookmarkStart w:id="705" w:name="_Toc3556983"/>
      <w:bookmarkStart w:id="706" w:name="_Toc34747233"/>
      <w:bookmarkStart w:id="707" w:name="_Toc77102049"/>
      <w:bookmarkStart w:id="708" w:name="_Toc130981524"/>
      <w:r w:rsidRPr="005C2D94">
        <w:t>Introduction</w:t>
      </w:r>
      <w:bookmarkEnd w:id="704"/>
      <w:bookmarkEnd w:id="705"/>
      <w:bookmarkEnd w:id="706"/>
      <w:bookmarkEnd w:id="707"/>
      <w:bookmarkEnd w:id="70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4BBF751"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E7D5F25" w:rsidR="00FC68DB" w:rsidRPr="005C2D94" w:rsidRDefault="00FC68DB" w:rsidP="00BD52D7">
      <w:pPr>
        <w:pStyle w:val="Beschriftung"/>
      </w:pPr>
      <w:bookmarkStart w:id="709" w:name="_Toc413359630"/>
      <w:bookmarkStart w:id="710" w:name="_Toc3557097"/>
      <w:bookmarkStart w:id="711" w:name="_Toc34747348"/>
      <w:bookmarkStart w:id="712" w:name="_Toc76030541"/>
      <w:bookmarkStart w:id="713" w:name="_Toc94530827"/>
      <w:bookmarkStart w:id="714" w:name="_Toc101428224"/>
      <w:bookmarkStart w:id="715" w:name="_Toc130981605"/>
      <w:r w:rsidRPr="00F54804">
        <w:t xml:space="preserve">Figure </w:t>
      </w:r>
      <w:r w:rsidRPr="005C2D94">
        <w:fldChar w:fldCharType="begin"/>
      </w:r>
      <w:r w:rsidRPr="00F54804">
        <w:instrText xml:space="preserve"> SEQ Figure \* ARABIC </w:instrText>
      </w:r>
      <w:r w:rsidRPr="005C2D94">
        <w:fldChar w:fldCharType="separate"/>
      </w:r>
      <w:r w:rsidR="00F558BD">
        <w:rPr>
          <w:noProof/>
        </w:rPr>
        <w:t>18</w:t>
      </w:r>
      <w:r w:rsidRPr="005C2D94">
        <w:fldChar w:fldCharType="end"/>
      </w:r>
      <w:r w:rsidR="0019077F">
        <w:t xml:space="preserve"> —</w:t>
      </w:r>
      <w:r w:rsidRPr="00F54804">
        <w:t xml:space="preserve"> Bolts and Screws</w:t>
      </w:r>
      <w:bookmarkEnd w:id="709"/>
      <w:bookmarkEnd w:id="710"/>
      <w:bookmarkEnd w:id="711"/>
      <w:bookmarkEnd w:id="712"/>
      <w:bookmarkEnd w:id="713"/>
      <w:bookmarkEnd w:id="714"/>
      <w:bookmarkEnd w:id="715"/>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1CE9852"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5C589ABB" w:rsidR="00FC68DB" w:rsidRPr="005C2D94" w:rsidRDefault="00FC68DB" w:rsidP="00BD52D7">
      <w:pPr>
        <w:pStyle w:val="Beschriftung"/>
        <w:rPr>
          <w:highlight w:val="cyan"/>
        </w:rPr>
      </w:pPr>
      <w:bookmarkStart w:id="716" w:name="_Ref401160020"/>
      <w:bookmarkStart w:id="717" w:name="_Toc413359631"/>
      <w:bookmarkStart w:id="718" w:name="_Toc3557098"/>
      <w:bookmarkStart w:id="719" w:name="_Toc34747349"/>
      <w:bookmarkStart w:id="720" w:name="_Toc76030542"/>
      <w:bookmarkStart w:id="721" w:name="_Toc94530828"/>
      <w:bookmarkStart w:id="722" w:name="_Toc101428225"/>
      <w:bookmarkStart w:id="723" w:name="_Toc130981606"/>
      <w:r w:rsidRPr="001E4607">
        <w:t xml:space="preserve">Figure </w:t>
      </w:r>
      <w:r w:rsidRPr="005C2D94">
        <w:fldChar w:fldCharType="begin"/>
      </w:r>
      <w:r w:rsidRPr="00F54804">
        <w:instrText xml:space="preserve"> SEQ Figure \* ARABIC </w:instrText>
      </w:r>
      <w:r w:rsidRPr="005C2D94">
        <w:fldChar w:fldCharType="separate"/>
      </w:r>
      <w:r w:rsidR="00F558BD">
        <w:rPr>
          <w:noProof/>
        </w:rPr>
        <w:t>19</w:t>
      </w:r>
      <w:r w:rsidRPr="005C2D94">
        <w:fldChar w:fldCharType="end"/>
      </w:r>
      <w:bookmarkEnd w:id="716"/>
      <w:r w:rsidR="0019077F">
        <w:t xml:space="preserve"> —</w:t>
      </w:r>
      <w:r w:rsidRPr="00F54804">
        <w:t xml:space="preserve"> Different Screw Forms</w:t>
      </w:r>
      <w:bookmarkEnd w:id="717"/>
      <w:bookmarkEnd w:id="718"/>
      <w:bookmarkEnd w:id="719"/>
      <w:bookmarkEnd w:id="720"/>
      <w:bookmarkEnd w:id="721"/>
      <w:bookmarkEnd w:id="722"/>
      <w:bookmarkEnd w:id="723"/>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BAFD4B5" w:rsidR="00FC68DB" w:rsidRPr="0013175B" w:rsidRDefault="00FC68DB" w:rsidP="00BD52D7">
      <w:pPr>
        <w:pStyle w:val="Beschriftung"/>
        <w:rPr>
          <w:lang w:eastAsia="en-GB"/>
        </w:rPr>
      </w:pPr>
      <w:bookmarkStart w:id="724" w:name="_Ref401160136"/>
      <w:bookmarkStart w:id="725" w:name="_Toc413359632"/>
      <w:bookmarkStart w:id="726" w:name="_Ref428364733"/>
      <w:bookmarkStart w:id="727" w:name="_Ref428531136"/>
      <w:bookmarkStart w:id="728" w:name="_Toc3557099"/>
      <w:bookmarkStart w:id="729" w:name="_Toc34747350"/>
      <w:bookmarkStart w:id="730" w:name="_Toc76030543"/>
      <w:bookmarkStart w:id="731" w:name="_Toc94530829"/>
      <w:bookmarkStart w:id="732" w:name="_Toc101428226"/>
      <w:bookmarkStart w:id="733" w:name="_Toc130981607"/>
      <w:r w:rsidRPr="00F54804">
        <w:t xml:space="preserve">Figure </w:t>
      </w:r>
      <w:r w:rsidRPr="00F54804">
        <w:fldChar w:fldCharType="begin"/>
      </w:r>
      <w:r w:rsidRPr="00F54804">
        <w:instrText xml:space="preserve"> SEQ Figure \* ARABIC </w:instrText>
      </w:r>
      <w:r w:rsidRPr="00F54804">
        <w:fldChar w:fldCharType="separate"/>
      </w:r>
      <w:r w:rsidR="00F558BD">
        <w:rPr>
          <w:noProof/>
        </w:rPr>
        <w:t>20</w:t>
      </w:r>
      <w:r w:rsidRPr="00F54804">
        <w:fldChar w:fldCharType="end"/>
      </w:r>
      <w:bookmarkEnd w:id="724"/>
      <w:r w:rsidR="0019077F">
        <w:t xml:space="preserve"> —</w:t>
      </w:r>
      <w:r w:rsidRPr="00F54804">
        <w:t xml:space="preserve"> Definition of </w:t>
      </w:r>
      <w:r w:rsidRPr="005C2D94">
        <w:t xml:space="preserve">Length and Head </w:t>
      </w:r>
      <w:r w:rsidRPr="001E4607">
        <w:t>S</w:t>
      </w:r>
      <w:r w:rsidRPr="00BD52D7">
        <w:t>izes</w:t>
      </w:r>
      <w:bookmarkEnd w:id="725"/>
      <w:bookmarkEnd w:id="726"/>
      <w:bookmarkEnd w:id="727"/>
      <w:bookmarkEnd w:id="728"/>
      <w:bookmarkEnd w:id="729"/>
      <w:bookmarkEnd w:id="730"/>
      <w:bookmarkEnd w:id="731"/>
      <w:bookmarkEnd w:id="732"/>
      <w:bookmarkEnd w:id="733"/>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8BDE36C" w:rsidR="00FC68DB" w:rsidRPr="005C2D94" w:rsidRDefault="00FC68DB" w:rsidP="00BD52D7">
      <w:pPr>
        <w:pStyle w:val="Beschriftung"/>
      </w:pPr>
      <w:bookmarkStart w:id="734" w:name="_Ref413315993"/>
      <w:bookmarkStart w:id="735" w:name="_Toc413359633"/>
      <w:bookmarkStart w:id="736" w:name="_Toc3557100"/>
      <w:bookmarkStart w:id="737" w:name="_Toc34747351"/>
      <w:bookmarkStart w:id="738" w:name="_Toc76030544"/>
      <w:bookmarkStart w:id="739" w:name="_Toc94530830"/>
      <w:bookmarkStart w:id="740" w:name="_Toc101428227"/>
      <w:bookmarkStart w:id="741" w:name="_Toc130981608"/>
      <w:r w:rsidRPr="005C2D94">
        <w:t xml:space="preserve">Figure </w:t>
      </w:r>
      <w:r w:rsidRPr="00F54804">
        <w:fldChar w:fldCharType="begin"/>
      </w:r>
      <w:r w:rsidRPr="00F54804">
        <w:instrText xml:space="preserve"> SEQ Figure \* ARABIC </w:instrText>
      </w:r>
      <w:r w:rsidRPr="00F54804">
        <w:fldChar w:fldCharType="separate"/>
      </w:r>
      <w:r w:rsidR="00F558BD">
        <w:rPr>
          <w:noProof/>
        </w:rPr>
        <w:t>21</w:t>
      </w:r>
      <w:r w:rsidRPr="00F54804">
        <w:fldChar w:fldCharType="end"/>
      </w:r>
      <w:bookmarkEnd w:id="734"/>
      <w:r w:rsidR="0019077F">
        <w:t xml:space="preserve"> —</w:t>
      </w:r>
      <w:r w:rsidRPr="00F54804">
        <w:t xml:space="preserve"> Definition of lead,</w:t>
      </w:r>
      <w:r w:rsidRPr="005C2D94">
        <w:t xml:space="preserve"> pitch and starts of a thread.</w:t>
      </w:r>
      <w:bookmarkEnd w:id="735"/>
      <w:bookmarkEnd w:id="736"/>
      <w:bookmarkEnd w:id="737"/>
      <w:bookmarkEnd w:id="738"/>
      <w:bookmarkEnd w:id="739"/>
      <w:bookmarkEnd w:id="740"/>
      <w:bookmarkEnd w:id="741"/>
      <w:r w:rsidRPr="005C2D94">
        <w:t xml:space="preserve"> </w:t>
      </w:r>
    </w:p>
    <w:p w14:paraId="67175DE4" w14:textId="6E8276B7" w:rsidR="00FC68DB" w:rsidRPr="00BD52D7" w:rsidRDefault="00FC68DB" w:rsidP="00B202D2">
      <w:pPr>
        <w:pStyle w:val="berschrift3"/>
      </w:pPr>
      <w:bookmarkStart w:id="742" w:name="_Toc428279395"/>
      <w:bookmarkStart w:id="743" w:name="_Toc428456133"/>
      <w:bookmarkStart w:id="744" w:name="_Toc428537096"/>
      <w:bookmarkStart w:id="745" w:name="_Toc428969415"/>
      <w:bookmarkStart w:id="746" w:name="_Toc429052806"/>
      <w:bookmarkStart w:id="747" w:name="_Toc3556984"/>
      <w:bookmarkStart w:id="748" w:name="_Ref3566661"/>
      <w:bookmarkStart w:id="749" w:name="_Ref4272362"/>
      <w:bookmarkStart w:id="750" w:name="_Toc34747234"/>
      <w:bookmarkStart w:id="751" w:name="_Toc77102050"/>
      <w:bookmarkStart w:id="752" w:name="_Toc130981525"/>
      <w:bookmarkEnd w:id="742"/>
      <w:bookmarkEnd w:id="743"/>
      <w:bookmarkEnd w:id="744"/>
      <w:bookmarkEnd w:id="745"/>
      <w:bookmarkEnd w:id="746"/>
      <w:r w:rsidRPr="005C2D94">
        <w:t>Contacts and F</w:t>
      </w:r>
      <w:r w:rsidRPr="001E4607">
        <w:t>riction</w:t>
      </w:r>
      <w:bookmarkEnd w:id="747"/>
      <w:bookmarkEnd w:id="748"/>
      <w:bookmarkEnd w:id="749"/>
      <w:bookmarkEnd w:id="750"/>
      <w:bookmarkEnd w:id="751"/>
      <w:bookmarkEnd w:id="752"/>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3" w:name="_Ref3566632"/>
      <w:r w:rsidRPr="0013175B">
        <w:rPr>
          <w:rFonts w:cs="Calibri"/>
          <w:lang w:eastAsia="en-GB"/>
        </w:rPr>
        <w:t>the thread.</w:t>
      </w:r>
      <w:bookmarkEnd w:id="75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D816E64"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558B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558B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558BD" w:rsidRPr="001E4607">
        <w:t>Local Contact</w:t>
      </w:r>
      <w:r w:rsidR="00F558BD" w:rsidRPr="00BD52D7">
        <w:t xml:space="preserve"> Properties</w:t>
      </w:r>
      <w:r w:rsidRPr="00F54804">
        <w:rPr>
          <w:rFonts w:cs="Calibri"/>
          <w:lang w:eastAsia="en-GB"/>
        </w:rPr>
        <w:fldChar w:fldCharType="end"/>
      </w:r>
      <w:r w:rsidRPr="00F54804">
        <w:rPr>
          <w:rFonts w:cs="Calibri"/>
          <w:lang w:eastAsia="en-GB"/>
        </w:rPr>
        <w:t>).</w:t>
      </w:r>
    </w:p>
    <w:p w14:paraId="3F1178E3" w14:textId="2B052F9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558B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F558BD" w:rsidRPr="00F54804">
        <w:t xml:space="preserve">Definition </w:t>
      </w:r>
      <w:r w:rsidR="00F558BD" w:rsidRPr="00F54804">
        <w:rPr>
          <w:szCs w:val="30"/>
        </w:rPr>
        <w:t xml:space="preserve">of </w:t>
      </w:r>
      <w:r w:rsidR="00F558BD" w:rsidRPr="005C2D94">
        <w:rPr>
          <w:szCs w:val="30"/>
        </w:rPr>
        <w:t xml:space="preserve">element </w:t>
      </w:r>
      <w:r w:rsidR="00F558BD" w:rsidRPr="00F558BD">
        <w:rPr>
          <w:rStyle w:val="CodeCharacter"/>
        </w:rPr>
        <w:t>&lt;</w:t>
      </w:r>
      <w:proofErr w:type="spellStart"/>
      <w:r w:rsidR="00F558BD" w:rsidRPr="00F558BD">
        <w:rPr>
          <w:rStyle w:val="CodeCharacter"/>
        </w:rPr>
        <w:t>threaded_connection</w:t>
      </w:r>
      <w:proofErr w:type="spellEnd"/>
      <w:r w:rsidR="00F558BD" w:rsidRPr="00F558BD">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4" w:name="_Toc428279398"/>
      <w:bookmarkStart w:id="755" w:name="_Toc428456136"/>
      <w:bookmarkStart w:id="756" w:name="_Toc428537099"/>
      <w:bookmarkStart w:id="757" w:name="_Toc428969418"/>
      <w:bookmarkStart w:id="758" w:name="_Toc429052809"/>
      <w:bookmarkStart w:id="759" w:name="_Toc428279400"/>
      <w:bookmarkStart w:id="760" w:name="_Toc428456138"/>
      <w:bookmarkStart w:id="761" w:name="_Toc428537101"/>
      <w:bookmarkStart w:id="762" w:name="_Toc428969420"/>
      <w:bookmarkStart w:id="763" w:name="_Toc429052811"/>
      <w:bookmarkStart w:id="764" w:name="_Toc428279401"/>
      <w:bookmarkStart w:id="765" w:name="_Toc428456139"/>
      <w:bookmarkStart w:id="766" w:name="_Toc428537102"/>
      <w:bookmarkStart w:id="767" w:name="_Toc428969421"/>
      <w:bookmarkStart w:id="768" w:name="_Toc429052812"/>
      <w:bookmarkStart w:id="769" w:name="_Toc428279402"/>
      <w:bookmarkStart w:id="770" w:name="_Toc428456140"/>
      <w:bookmarkStart w:id="771" w:name="_Toc428537103"/>
      <w:bookmarkStart w:id="772" w:name="_Toc428969422"/>
      <w:bookmarkStart w:id="773" w:name="_Toc429052813"/>
      <w:bookmarkStart w:id="774" w:name="_Toc428279403"/>
      <w:bookmarkStart w:id="775" w:name="_Toc428456141"/>
      <w:bookmarkStart w:id="776" w:name="_Toc428537104"/>
      <w:bookmarkStart w:id="777" w:name="_Toc428969423"/>
      <w:bookmarkStart w:id="778" w:name="_Toc429052814"/>
      <w:bookmarkStart w:id="779" w:name="_Toc428279404"/>
      <w:bookmarkStart w:id="780" w:name="_Toc428456142"/>
      <w:bookmarkStart w:id="781" w:name="_Toc428537105"/>
      <w:bookmarkStart w:id="782" w:name="_Toc428969424"/>
      <w:bookmarkStart w:id="783" w:name="_Toc429052815"/>
      <w:bookmarkStart w:id="784" w:name="_Toc428279405"/>
      <w:bookmarkStart w:id="785" w:name="_Toc428456143"/>
      <w:bookmarkStart w:id="786" w:name="_Toc428537106"/>
      <w:bookmarkStart w:id="787" w:name="_Toc428969425"/>
      <w:bookmarkStart w:id="788" w:name="_Toc429052816"/>
      <w:bookmarkStart w:id="789" w:name="_Toc428279406"/>
      <w:bookmarkStart w:id="790" w:name="_Toc428456144"/>
      <w:bookmarkStart w:id="791" w:name="_Toc428537107"/>
      <w:bookmarkStart w:id="792" w:name="_Toc428969426"/>
      <w:bookmarkStart w:id="793" w:name="_Toc429052817"/>
      <w:bookmarkStart w:id="794" w:name="_Toc428279408"/>
      <w:bookmarkStart w:id="795" w:name="_Toc428456146"/>
      <w:bookmarkStart w:id="796" w:name="_Toc428537109"/>
      <w:bookmarkStart w:id="797" w:name="_Toc428969428"/>
      <w:bookmarkStart w:id="798" w:name="_Toc429052819"/>
      <w:bookmarkStart w:id="799" w:name="_Toc428279409"/>
      <w:bookmarkStart w:id="800" w:name="_Toc428456147"/>
      <w:bookmarkStart w:id="801" w:name="_Toc428537110"/>
      <w:bookmarkStart w:id="802" w:name="_Toc428969429"/>
      <w:bookmarkStart w:id="803" w:name="_Toc429052820"/>
      <w:bookmarkStart w:id="804" w:name="_Toc428279410"/>
      <w:bookmarkStart w:id="805" w:name="_Toc428456148"/>
      <w:bookmarkStart w:id="806" w:name="_Toc428537111"/>
      <w:bookmarkStart w:id="807" w:name="_Toc428969430"/>
      <w:bookmarkStart w:id="808" w:name="_Toc429052821"/>
      <w:bookmarkStart w:id="809" w:name="_Toc428279411"/>
      <w:bookmarkStart w:id="810" w:name="_Toc428456149"/>
      <w:bookmarkStart w:id="811" w:name="_Toc428537112"/>
      <w:bookmarkStart w:id="812" w:name="_Toc428969431"/>
      <w:bookmarkStart w:id="813" w:name="_Toc429052822"/>
      <w:bookmarkStart w:id="814" w:name="_Toc428279413"/>
      <w:bookmarkStart w:id="815" w:name="_Toc428456151"/>
      <w:bookmarkStart w:id="816" w:name="_Toc428537114"/>
      <w:bookmarkStart w:id="817" w:name="_Toc428969433"/>
      <w:bookmarkStart w:id="818" w:name="_Toc429052824"/>
      <w:bookmarkStart w:id="819" w:name="_Toc428279414"/>
      <w:bookmarkStart w:id="820" w:name="_Toc428456152"/>
      <w:bookmarkStart w:id="821" w:name="_Toc428537115"/>
      <w:bookmarkStart w:id="822" w:name="_Toc428969434"/>
      <w:bookmarkStart w:id="823" w:name="_Toc429052825"/>
      <w:bookmarkStart w:id="824" w:name="_Toc428279416"/>
      <w:bookmarkStart w:id="825" w:name="_Toc428456154"/>
      <w:bookmarkStart w:id="826" w:name="_Toc428537117"/>
      <w:bookmarkStart w:id="827" w:name="_Toc428969436"/>
      <w:bookmarkStart w:id="828" w:name="_Toc429052827"/>
      <w:bookmarkStart w:id="829" w:name="_Toc428279417"/>
      <w:bookmarkStart w:id="830" w:name="_Toc428456155"/>
      <w:bookmarkStart w:id="831" w:name="_Toc428537118"/>
      <w:bookmarkStart w:id="832" w:name="_Toc428969437"/>
      <w:bookmarkStart w:id="833" w:name="_Toc429052828"/>
      <w:bookmarkStart w:id="834" w:name="_Toc428279419"/>
      <w:bookmarkStart w:id="835" w:name="_Toc428456157"/>
      <w:bookmarkStart w:id="836" w:name="_Toc428537120"/>
      <w:bookmarkStart w:id="837" w:name="_Toc428969439"/>
      <w:bookmarkStart w:id="838" w:name="_Toc429052830"/>
      <w:bookmarkStart w:id="839" w:name="_Toc428279421"/>
      <w:bookmarkStart w:id="840" w:name="_Toc428456159"/>
      <w:bookmarkStart w:id="841" w:name="_Toc428537122"/>
      <w:bookmarkStart w:id="842" w:name="_Toc428969441"/>
      <w:bookmarkStart w:id="843" w:name="_Toc429052832"/>
      <w:bookmarkStart w:id="844" w:name="_Toc428279422"/>
      <w:bookmarkStart w:id="845" w:name="_Toc428456160"/>
      <w:bookmarkStart w:id="846" w:name="_Toc428537123"/>
      <w:bookmarkStart w:id="847" w:name="_Toc428969442"/>
      <w:bookmarkStart w:id="848" w:name="_Toc429052833"/>
      <w:bookmarkStart w:id="849" w:name="_Toc428279423"/>
      <w:bookmarkStart w:id="850" w:name="_Toc428456161"/>
      <w:bookmarkStart w:id="851" w:name="_Toc428537124"/>
      <w:bookmarkStart w:id="852" w:name="_Toc428969443"/>
      <w:bookmarkStart w:id="853" w:name="_Toc429052834"/>
      <w:bookmarkStart w:id="854" w:name="_Toc428279424"/>
      <w:bookmarkStart w:id="855" w:name="_Toc428456162"/>
      <w:bookmarkStart w:id="856" w:name="_Toc428537125"/>
      <w:bookmarkStart w:id="857" w:name="_Toc428969444"/>
      <w:bookmarkStart w:id="858" w:name="_Toc429052835"/>
      <w:bookmarkStart w:id="859" w:name="_Toc428279426"/>
      <w:bookmarkStart w:id="860" w:name="_Toc428456164"/>
      <w:bookmarkStart w:id="861" w:name="_Toc428537127"/>
      <w:bookmarkStart w:id="862" w:name="_Toc428969446"/>
      <w:bookmarkStart w:id="863" w:name="_Toc429052837"/>
      <w:bookmarkStart w:id="864" w:name="_Toc428279427"/>
      <w:bookmarkStart w:id="865" w:name="_Toc428456165"/>
      <w:bookmarkStart w:id="866" w:name="_Toc428537128"/>
      <w:bookmarkStart w:id="867" w:name="_Toc428969447"/>
      <w:bookmarkStart w:id="868" w:name="_Toc429052838"/>
      <w:bookmarkStart w:id="869" w:name="_Toc428279431"/>
      <w:bookmarkStart w:id="870" w:name="_Toc428456169"/>
      <w:bookmarkStart w:id="871" w:name="_Toc428537132"/>
      <w:bookmarkStart w:id="872" w:name="_Toc428969451"/>
      <w:bookmarkStart w:id="873" w:name="_Toc429052842"/>
      <w:bookmarkStart w:id="874" w:name="_Toc428279432"/>
      <w:bookmarkStart w:id="875" w:name="_Toc428456170"/>
      <w:bookmarkStart w:id="876" w:name="_Toc428537133"/>
      <w:bookmarkStart w:id="877" w:name="_Toc428969452"/>
      <w:bookmarkStart w:id="878" w:name="_Toc429052843"/>
      <w:bookmarkStart w:id="879" w:name="_Toc428279434"/>
      <w:bookmarkStart w:id="880" w:name="_Toc428456172"/>
      <w:bookmarkStart w:id="881" w:name="_Toc428537135"/>
      <w:bookmarkStart w:id="882" w:name="_Toc428969454"/>
      <w:bookmarkStart w:id="883" w:name="_Toc429052845"/>
      <w:bookmarkStart w:id="884" w:name="_Toc428279435"/>
      <w:bookmarkStart w:id="885" w:name="_Toc428456173"/>
      <w:bookmarkStart w:id="886" w:name="_Toc428537136"/>
      <w:bookmarkStart w:id="887" w:name="_Toc428969455"/>
      <w:bookmarkStart w:id="888" w:name="_Toc429052846"/>
      <w:bookmarkStart w:id="889" w:name="_Toc428279439"/>
      <w:bookmarkStart w:id="890" w:name="_Toc428456177"/>
      <w:bookmarkStart w:id="891" w:name="_Toc428537140"/>
      <w:bookmarkStart w:id="892" w:name="_Toc428969459"/>
      <w:bookmarkStart w:id="893" w:name="_Toc429052850"/>
      <w:bookmarkStart w:id="894" w:name="_Toc428279440"/>
      <w:bookmarkStart w:id="895" w:name="_Toc428456178"/>
      <w:bookmarkStart w:id="896" w:name="_Toc428537141"/>
      <w:bookmarkStart w:id="897" w:name="_Toc428969460"/>
      <w:bookmarkStart w:id="898" w:name="_Toc429052851"/>
      <w:bookmarkStart w:id="899" w:name="_Toc428279441"/>
      <w:bookmarkStart w:id="900" w:name="_Toc428456179"/>
      <w:bookmarkStart w:id="901" w:name="_Toc428537142"/>
      <w:bookmarkStart w:id="902" w:name="_Toc428969461"/>
      <w:bookmarkStart w:id="903" w:name="_Toc429052852"/>
      <w:bookmarkStart w:id="904" w:name="_Toc428279442"/>
      <w:bookmarkStart w:id="905" w:name="_Toc428456180"/>
      <w:bookmarkStart w:id="906" w:name="_Toc428537143"/>
      <w:bookmarkStart w:id="907" w:name="_Toc428969462"/>
      <w:bookmarkStart w:id="908" w:name="_Toc429052853"/>
      <w:bookmarkStart w:id="909" w:name="_Toc428279444"/>
      <w:bookmarkStart w:id="910" w:name="_Toc428456182"/>
      <w:bookmarkStart w:id="911" w:name="_Toc428537145"/>
      <w:bookmarkStart w:id="912" w:name="_Toc428969464"/>
      <w:bookmarkStart w:id="913" w:name="_Toc429052855"/>
      <w:bookmarkStart w:id="914" w:name="_Toc428279445"/>
      <w:bookmarkStart w:id="915" w:name="_Toc428456183"/>
      <w:bookmarkStart w:id="916" w:name="_Toc428537146"/>
      <w:bookmarkStart w:id="917" w:name="_Toc428969465"/>
      <w:bookmarkStart w:id="918" w:name="_Toc429052856"/>
      <w:bookmarkStart w:id="919" w:name="_Toc428279449"/>
      <w:bookmarkStart w:id="920" w:name="_Toc428456187"/>
      <w:bookmarkStart w:id="921" w:name="_Toc428537150"/>
      <w:bookmarkStart w:id="922" w:name="_Toc428969469"/>
      <w:bookmarkStart w:id="923" w:name="_Toc429052860"/>
      <w:bookmarkStart w:id="924" w:name="_Toc428279450"/>
      <w:bookmarkStart w:id="925" w:name="_Toc428456188"/>
      <w:bookmarkStart w:id="926" w:name="_Toc428537151"/>
      <w:bookmarkStart w:id="927" w:name="_Toc428969470"/>
      <w:bookmarkStart w:id="928" w:name="_Toc429052861"/>
      <w:bookmarkStart w:id="929" w:name="_Toc428279452"/>
      <w:bookmarkStart w:id="930" w:name="_Toc428456190"/>
      <w:bookmarkStart w:id="931" w:name="_Toc428537153"/>
      <w:bookmarkStart w:id="932" w:name="_Toc428969472"/>
      <w:bookmarkStart w:id="933" w:name="_Toc429052863"/>
      <w:bookmarkStart w:id="934" w:name="_Toc428279453"/>
      <w:bookmarkStart w:id="935" w:name="_Toc428456191"/>
      <w:bookmarkStart w:id="936" w:name="_Toc428537154"/>
      <w:bookmarkStart w:id="937" w:name="_Toc428969473"/>
      <w:bookmarkStart w:id="938" w:name="_Toc429052864"/>
      <w:bookmarkStart w:id="939" w:name="_Toc428279457"/>
      <w:bookmarkStart w:id="940" w:name="_Toc428456195"/>
      <w:bookmarkStart w:id="941" w:name="_Toc428537158"/>
      <w:bookmarkStart w:id="942" w:name="_Toc428969477"/>
      <w:bookmarkStart w:id="943" w:name="_Toc429052868"/>
      <w:bookmarkStart w:id="944" w:name="_Toc428279458"/>
      <w:bookmarkStart w:id="945" w:name="_Toc428456196"/>
      <w:bookmarkStart w:id="946" w:name="_Toc428537159"/>
      <w:bookmarkStart w:id="947" w:name="_Toc428969478"/>
      <w:bookmarkStart w:id="948" w:name="_Toc429052869"/>
      <w:bookmarkStart w:id="949" w:name="_Toc428279459"/>
      <w:bookmarkStart w:id="950" w:name="_Toc428456197"/>
      <w:bookmarkStart w:id="951" w:name="_Toc428537160"/>
      <w:bookmarkStart w:id="952" w:name="_Toc428969479"/>
      <w:bookmarkStart w:id="953" w:name="_Toc429052870"/>
      <w:bookmarkStart w:id="954" w:name="_Toc428279461"/>
      <w:bookmarkStart w:id="955" w:name="_Toc428456199"/>
      <w:bookmarkStart w:id="956" w:name="_Toc428537162"/>
      <w:bookmarkStart w:id="957" w:name="_Toc428969481"/>
      <w:bookmarkStart w:id="958" w:name="_Toc429052872"/>
      <w:bookmarkStart w:id="959" w:name="_Toc428279462"/>
      <w:bookmarkStart w:id="960" w:name="_Toc428456200"/>
      <w:bookmarkStart w:id="961" w:name="_Toc428537163"/>
      <w:bookmarkStart w:id="962" w:name="_Toc428969482"/>
      <w:bookmarkStart w:id="963" w:name="_Toc429052873"/>
      <w:bookmarkStart w:id="964" w:name="_Toc428279463"/>
      <w:bookmarkStart w:id="965" w:name="_Toc428456201"/>
      <w:bookmarkStart w:id="966" w:name="_Toc428537164"/>
      <w:bookmarkStart w:id="967" w:name="_Toc428969483"/>
      <w:bookmarkStart w:id="968" w:name="_Toc429052874"/>
      <w:bookmarkStart w:id="969" w:name="_Toc428279464"/>
      <w:bookmarkStart w:id="970" w:name="_Toc428456202"/>
      <w:bookmarkStart w:id="971" w:name="_Toc428537165"/>
      <w:bookmarkStart w:id="972" w:name="_Toc428969484"/>
      <w:bookmarkStart w:id="973" w:name="_Toc429052875"/>
      <w:bookmarkStart w:id="974" w:name="_Toc428279465"/>
      <w:bookmarkStart w:id="975" w:name="_Toc428456203"/>
      <w:bookmarkStart w:id="976" w:name="_Toc428537166"/>
      <w:bookmarkStart w:id="977" w:name="_Toc428969485"/>
      <w:bookmarkStart w:id="978" w:name="_Toc429052876"/>
      <w:bookmarkStart w:id="979" w:name="_Toc428279467"/>
      <w:bookmarkStart w:id="980" w:name="_Toc428456205"/>
      <w:bookmarkStart w:id="981" w:name="_Toc428537168"/>
      <w:bookmarkStart w:id="982" w:name="_Toc428969487"/>
      <w:bookmarkStart w:id="983" w:name="_Toc429052878"/>
      <w:bookmarkStart w:id="984" w:name="_Toc428279470"/>
      <w:bookmarkStart w:id="985" w:name="_Toc428456208"/>
      <w:bookmarkStart w:id="986" w:name="_Toc428537171"/>
      <w:bookmarkStart w:id="987" w:name="_Toc428969490"/>
      <w:bookmarkStart w:id="988" w:name="_Toc429052881"/>
      <w:bookmarkStart w:id="989" w:name="_Toc428279471"/>
      <w:bookmarkStart w:id="990" w:name="_Toc428456209"/>
      <w:bookmarkStart w:id="991" w:name="_Toc428537172"/>
      <w:bookmarkStart w:id="992" w:name="_Toc428969491"/>
      <w:bookmarkStart w:id="993" w:name="_Toc429052882"/>
      <w:bookmarkStart w:id="994" w:name="_Toc428279472"/>
      <w:bookmarkStart w:id="995" w:name="_Toc428456210"/>
      <w:bookmarkStart w:id="996" w:name="_Toc428537173"/>
      <w:bookmarkStart w:id="997" w:name="_Toc428969492"/>
      <w:bookmarkStart w:id="998" w:name="_Toc429052883"/>
      <w:bookmarkStart w:id="999" w:name="_Toc428279473"/>
      <w:bookmarkStart w:id="1000" w:name="_Toc428456211"/>
      <w:bookmarkStart w:id="1001" w:name="_Toc428537174"/>
      <w:bookmarkStart w:id="1002" w:name="_Toc428969493"/>
      <w:bookmarkStart w:id="1003" w:name="_Toc429052884"/>
      <w:bookmarkStart w:id="1004" w:name="_Toc428279474"/>
      <w:bookmarkStart w:id="1005" w:name="_Toc428456212"/>
      <w:bookmarkStart w:id="1006" w:name="_Toc428537175"/>
      <w:bookmarkStart w:id="1007" w:name="_Toc428969494"/>
      <w:bookmarkStart w:id="1008" w:name="_Toc429052885"/>
      <w:bookmarkStart w:id="1009" w:name="_Toc428279475"/>
      <w:bookmarkStart w:id="1010" w:name="_Toc428456213"/>
      <w:bookmarkStart w:id="1011" w:name="_Toc428537176"/>
      <w:bookmarkStart w:id="1012" w:name="_Toc428969495"/>
      <w:bookmarkStart w:id="1013" w:name="_Toc429052886"/>
      <w:bookmarkStart w:id="1014" w:name="_Toc428279476"/>
      <w:bookmarkStart w:id="1015" w:name="_Toc428456214"/>
      <w:bookmarkStart w:id="1016" w:name="_Toc428537177"/>
      <w:bookmarkStart w:id="1017" w:name="_Toc428969496"/>
      <w:bookmarkStart w:id="1018" w:name="_Toc429052887"/>
      <w:bookmarkStart w:id="1019" w:name="_Toc428279481"/>
      <w:bookmarkStart w:id="1020" w:name="_Toc428456219"/>
      <w:bookmarkStart w:id="1021" w:name="_Toc428537182"/>
      <w:bookmarkStart w:id="1022" w:name="_Toc428969501"/>
      <w:bookmarkStart w:id="1023" w:name="_Toc429052892"/>
      <w:bookmarkStart w:id="1024" w:name="_Toc428279482"/>
      <w:bookmarkStart w:id="1025" w:name="_Toc428456220"/>
      <w:bookmarkStart w:id="1026" w:name="_Toc428537183"/>
      <w:bookmarkStart w:id="1027" w:name="_Toc428969502"/>
      <w:bookmarkStart w:id="1028" w:name="_Toc429052893"/>
      <w:bookmarkStart w:id="1029" w:name="_Toc428279490"/>
      <w:bookmarkStart w:id="1030" w:name="_Toc428456228"/>
      <w:bookmarkStart w:id="1031" w:name="_Toc428537191"/>
      <w:bookmarkStart w:id="1032" w:name="_Toc428969510"/>
      <w:bookmarkStart w:id="1033" w:name="_Toc429052901"/>
      <w:bookmarkStart w:id="1034" w:name="_Toc428279504"/>
      <w:bookmarkStart w:id="1035" w:name="_Toc428456242"/>
      <w:bookmarkStart w:id="1036" w:name="_Toc428537205"/>
      <w:bookmarkStart w:id="1037" w:name="_Toc428969524"/>
      <w:bookmarkStart w:id="1038" w:name="_Toc429052915"/>
      <w:bookmarkStart w:id="1039" w:name="_Toc428279508"/>
      <w:bookmarkStart w:id="1040" w:name="_Toc428456246"/>
      <w:bookmarkStart w:id="1041" w:name="_Toc428537209"/>
      <w:bookmarkStart w:id="1042" w:name="_Toc428969528"/>
      <w:bookmarkStart w:id="1043" w:name="_Toc429052919"/>
      <w:bookmarkStart w:id="1044" w:name="_Toc428279509"/>
      <w:bookmarkStart w:id="1045" w:name="_Toc428456247"/>
      <w:bookmarkStart w:id="1046" w:name="_Toc428537210"/>
      <w:bookmarkStart w:id="1047" w:name="_Toc428969529"/>
      <w:bookmarkStart w:id="1048" w:name="_Toc429052920"/>
      <w:bookmarkStart w:id="1049" w:name="_Toc428279510"/>
      <w:bookmarkStart w:id="1050" w:name="_Toc428456248"/>
      <w:bookmarkStart w:id="1051" w:name="_Toc428537211"/>
      <w:bookmarkStart w:id="1052" w:name="_Toc428969530"/>
      <w:bookmarkStart w:id="1053" w:name="_Toc429052921"/>
      <w:bookmarkStart w:id="1054" w:name="_Toc428279512"/>
      <w:bookmarkStart w:id="1055" w:name="_Toc428456250"/>
      <w:bookmarkStart w:id="1056" w:name="_Toc428537213"/>
      <w:bookmarkStart w:id="1057" w:name="_Toc428969532"/>
      <w:bookmarkStart w:id="1058" w:name="_Toc429052923"/>
      <w:bookmarkStart w:id="1059" w:name="_Toc428279516"/>
      <w:bookmarkStart w:id="1060" w:name="_Toc428456254"/>
      <w:bookmarkStart w:id="1061" w:name="_Toc428537217"/>
      <w:bookmarkStart w:id="1062" w:name="_Toc428969536"/>
      <w:bookmarkStart w:id="1063" w:name="_Toc429052927"/>
      <w:bookmarkStart w:id="1064" w:name="_Toc428279517"/>
      <w:bookmarkStart w:id="1065" w:name="_Toc428456255"/>
      <w:bookmarkStart w:id="1066" w:name="_Toc428537218"/>
      <w:bookmarkStart w:id="1067" w:name="_Toc428969537"/>
      <w:bookmarkStart w:id="1068" w:name="_Toc429052928"/>
      <w:bookmarkStart w:id="1069" w:name="_Toc428279521"/>
      <w:bookmarkStart w:id="1070" w:name="_Toc428456259"/>
      <w:bookmarkStart w:id="1071" w:name="_Toc428537222"/>
      <w:bookmarkStart w:id="1072" w:name="_Toc428969541"/>
      <w:bookmarkStart w:id="1073" w:name="_Toc429052932"/>
      <w:bookmarkStart w:id="1074" w:name="_Toc428279522"/>
      <w:bookmarkStart w:id="1075" w:name="_Toc428456260"/>
      <w:bookmarkStart w:id="1076" w:name="_Toc428537223"/>
      <w:bookmarkStart w:id="1077" w:name="_Toc428969542"/>
      <w:bookmarkStart w:id="1078" w:name="_Toc429052933"/>
      <w:bookmarkStart w:id="1079" w:name="_Toc428279523"/>
      <w:bookmarkStart w:id="1080" w:name="_Toc428456261"/>
      <w:bookmarkStart w:id="1081" w:name="_Toc428537224"/>
      <w:bookmarkStart w:id="1082" w:name="_Toc428969543"/>
      <w:bookmarkStart w:id="1083" w:name="_Toc429052934"/>
      <w:bookmarkStart w:id="1084" w:name="_Toc428279524"/>
      <w:bookmarkStart w:id="1085" w:name="_Toc428456262"/>
      <w:bookmarkStart w:id="1086" w:name="_Toc428537225"/>
      <w:bookmarkStart w:id="1087" w:name="_Toc428969544"/>
      <w:bookmarkStart w:id="1088" w:name="_Toc429052935"/>
      <w:bookmarkStart w:id="1089" w:name="_Toc428279525"/>
      <w:bookmarkStart w:id="1090" w:name="_Toc428456263"/>
      <w:bookmarkStart w:id="1091" w:name="_Toc428537226"/>
      <w:bookmarkStart w:id="1092" w:name="_Toc428969545"/>
      <w:bookmarkStart w:id="1093" w:name="_Toc429052936"/>
      <w:bookmarkStart w:id="1094" w:name="_Toc428279526"/>
      <w:bookmarkStart w:id="1095" w:name="_Toc428456264"/>
      <w:bookmarkStart w:id="1096" w:name="_Toc428537227"/>
      <w:bookmarkStart w:id="1097" w:name="_Toc428969546"/>
      <w:bookmarkStart w:id="1098" w:name="_Toc429052937"/>
      <w:bookmarkStart w:id="1099" w:name="_Toc413359593"/>
      <w:bookmarkStart w:id="1100" w:name="_Toc3556985"/>
      <w:bookmarkStart w:id="1101" w:name="_Ref27683404"/>
      <w:bookmarkStart w:id="1102" w:name="_Ref34740002"/>
      <w:bookmarkStart w:id="1103" w:name="_Ref34740021"/>
      <w:bookmarkStart w:id="1104" w:name="_Ref34652201"/>
      <w:bookmarkStart w:id="1105" w:name="_Ref34652251"/>
      <w:bookmarkStart w:id="1106" w:name="_Toc34747235"/>
      <w:bookmarkStart w:id="1107" w:name="_Toc77102051"/>
      <w:bookmarkStart w:id="1108" w:name="_Toc130981526"/>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099"/>
      <w:bookmarkEnd w:id="1100"/>
      <w:bookmarkEnd w:id="1101"/>
      <w:bookmarkEnd w:id="1102"/>
      <w:bookmarkEnd w:id="1103"/>
      <w:bookmarkEnd w:id="1104"/>
      <w:bookmarkEnd w:id="1105"/>
      <w:bookmarkEnd w:id="1106"/>
      <w:bookmarkEnd w:id="1107"/>
      <w:bookmarkEnd w:id="1108"/>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368D53C3" w:rsidR="00055698" w:rsidRPr="002941B8" w:rsidRDefault="00055698" w:rsidP="001640C5">
      <w:pPr>
        <w:pStyle w:val="Beschriftung"/>
        <w:keepNext/>
        <w:keepLines/>
        <w:rPr>
          <w:b w:val="0"/>
          <w:kern w:val="22"/>
        </w:rPr>
      </w:pPr>
      <w:bookmarkStart w:id="1109" w:name="_Toc130981726"/>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424927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2A2D43E"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558B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558BD" w:rsidRPr="00F54804">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C04E279"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558B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558BD" w:rsidRPr="00F54804">
        <w:t xml:space="preserve">User Specific </w:t>
      </w:r>
      <w:r w:rsidR="00F558BD" w:rsidRPr="00143D47">
        <w:t xml:space="preserve">Data </w:t>
      </w:r>
      <w:r w:rsidR="00F558BD"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03566946"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6CD48BF" w:rsidR="00055698" w:rsidRPr="00D7391D" w:rsidRDefault="00055698" w:rsidP="001640C5">
      <w:pPr>
        <w:pStyle w:val="Beschriftung"/>
        <w:keepNext/>
        <w:keepLines/>
      </w:pPr>
      <w:bookmarkStart w:id="1110" w:name="_Toc130981727"/>
      <w:r w:rsidRPr="00F54804">
        <w:t xml:space="preserve">Table </w:t>
      </w:r>
      <w:r w:rsidRPr="00F54804">
        <w:fldChar w:fldCharType="begin"/>
      </w:r>
      <w:r w:rsidRPr="00F54804">
        <w:instrText xml:space="preserve"> SEQ Table \* ARABIC </w:instrText>
      </w:r>
      <w:r w:rsidRPr="00F54804">
        <w:fldChar w:fldCharType="separate"/>
      </w:r>
      <w:r w:rsidR="00F558BD">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F385B7E"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558BD" w:rsidRPr="00F54804">
        <w:t xml:space="preserve">Figure </w:t>
      </w:r>
      <w:r w:rsidR="00F558BD">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3CAC1FC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56262CE" w:rsidR="00055698" w:rsidRPr="00F54804" w:rsidRDefault="00055698" w:rsidP="001640C5">
      <w:pPr>
        <w:pStyle w:val="Beschriftung"/>
        <w:keepNext/>
        <w:keepLines/>
      </w:pPr>
      <w:bookmarkStart w:id="1111" w:name="_Toc130981728"/>
      <w:r w:rsidRPr="00F54804">
        <w:t xml:space="preserve">Table </w:t>
      </w:r>
      <w:r w:rsidRPr="00F54804">
        <w:fldChar w:fldCharType="begin"/>
      </w:r>
      <w:r w:rsidRPr="00F54804">
        <w:instrText xml:space="preserve"> SEQ Table \* ARABIC </w:instrText>
      </w:r>
      <w:r w:rsidRPr="00F54804">
        <w:fldChar w:fldCharType="separate"/>
      </w:r>
      <w:r w:rsidR="00F558B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68933A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2" w:name="_Toc428279528"/>
      <w:bookmarkStart w:id="1113" w:name="_Toc428456266"/>
      <w:bookmarkStart w:id="1114" w:name="_Toc428537229"/>
      <w:bookmarkStart w:id="1115" w:name="_Toc428969548"/>
      <w:bookmarkStart w:id="1116" w:name="_Toc429052939"/>
      <w:bookmarkStart w:id="1117" w:name="_Toc413359594"/>
      <w:bookmarkStart w:id="1118" w:name="_Toc3556986"/>
      <w:bookmarkStart w:id="1119" w:name="_Toc34747236"/>
      <w:bookmarkStart w:id="1120" w:name="_Toc77102052"/>
      <w:bookmarkStart w:id="1121" w:name="_Toc130981527"/>
      <w:bookmarkEnd w:id="1112"/>
      <w:bookmarkEnd w:id="1113"/>
      <w:bookmarkEnd w:id="1114"/>
      <w:bookmarkEnd w:id="1115"/>
      <w:bookmarkEnd w:id="1116"/>
      <w:r w:rsidRPr="00F54804">
        <w:t>Washer</w:t>
      </w:r>
      <w:bookmarkEnd w:id="1117"/>
      <w:bookmarkEnd w:id="1118"/>
      <w:bookmarkEnd w:id="1119"/>
      <w:bookmarkEnd w:id="1120"/>
      <w:bookmarkEnd w:id="1121"/>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EA76FE5" w:rsidR="00055698" w:rsidRPr="00F54804" w:rsidRDefault="00055698" w:rsidP="001640C5">
      <w:pPr>
        <w:pStyle w:val="Beschriftung"/>
        <w:keepNext/>
        <w:keepLines/>
      </w:pPr>
      <w:bookmarkStart w:id="1122" w:name="_Toc130981729"/>
      <w:r w:rsidRPr="00F54804">
        <w:t xml:space="preserve">Table </w:t>
      </w:r>
      <w:r w:rsidRPr="00F54804">
        <w:fldChar w:fldCharType="begin"/>
      </w:r>
      <w:r w:rsidRPr="00F54804">
        <w:instrText xml:space="preserve"> SEQ Table \* ARABIC </w:instrText>
      </w:r>
      <w:r w:rsidRPr="00F54804">
        <w:fldChar w:fldCharType="separate"/>
      </w:r>
      <w:r w:rsidR="00F558B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3" w:name="_Toc428456268"/>
      <w:bookmarkStart w:id="1124" w:name="_Toc428537231"/>
      <w:bookmarkStart w:id="1125" w:name="_Toc428969550"/>
      <w:bookmarkStart w:id="1126" w:name="_Toc429052941"/>
      <w:bookmarkStart w:id="1127" w:name="_Toc413359595"/>
      <w:bookmarkStart w:id="1128" w:name="_Toc3556987"/>
      <w:bookmarkStart w:id="1129" w:name="_Toc34747237"/>
      <w:bookmarkStart w:id="1130" w:name="_Toc77102053"/>
      <w:bookmarkStart w:id="1131" w:name="_Toc130981528"/>
      <w:bookmarkEnd w:id="1123"/>
      <w:bookmarkEnd w:id="1124"/>
      <w:bookmarkEnd w:id="1125"/>
      <w:bookmarkEnd w:id="1126"/>
      <w:r w:rsidRPr="00F54804">
        <w:t>Nut</w:t>
      </w:r>
      <w:bookmarkEnd w:id="1127"/>
      <w:bookmarkEnd w:id="1128"/>
      <w:bookmarkEnd w:id="1129"/>
      <w:bookmarkEnd w:id="1130"/>
      <w:bookmarkEnd w:id="1131"/>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2D66CD3F" w:rsidR="00055698" w:rsidRPr="00286F85" w:rsidRDefault="00055698" w:rsidP="001640C5">
      <w:pPr>
        <w:pStyle w:val="Beschriftung"/>
        <w:keepNext/>
        <w:keepLines/>
      </w:pPr>
      <w:bookmarkStart w:id="1132" w:name="_Toc130981730"/>
      <w:r w:rsidRPr="00F54804">
        <w:t xml:space="preserve">Table </w:t>
      </w:r>
      <w:r w:rsidRPr="00F54804">
        <w:fldChar w:fldCharType="begin"/>
      </w:r>
      <w:r w:rsidRPr="00F54804">
        <w:instrText xml:space="preserve"> SEQ Table \* ARABIC </w:instrText>
      </w:r>
      <w:r w:rsidRPr="00F54804">
        <w:fldChar w:fldCharType="separate"/>
      </w:r>
      <w:r w:rsidR="00F558BD">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B3CF70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7ACAF4D4"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748E8563" w:rsidR="00055698" w:rsidRPr="00F54804" w:rsidRDefault="00055698" w:rsidP="001640C5">
      <w:pPr>
        <w:pStyle w:val="Beschriftung"/>
        <w:keepNext/>
        <w:keepLines/>
      </w:pPr>
      <w:bookmarkStart w:id="1133" w:name="_Toc130981731"/>
      <w:r w:rsidRPr="00F54804">
        <w:t xml:space="preserve">Table </w:t>
      </w:r>
      <w:r w:rsidRPr="00F54804">
        <w:fldChar w:fldCharType="begin"/>
      </w:r>
      <w:r w:rsidRPr="00F54804">
        <w:instrText xml:space="preserve"> SEQ Table \* ARABIC </w:instrText>
      </w:r>
      <w:r w:rsidRPr="00F54804">
        <w:fldChar w:fldCharType="separate"/>
      </w:r>
      <w:r w:rsidR="00F558B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3"/>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4" w:name="_Toc428456270"/>
      <w:bookmarkStart w:id="1135" w:name="_Toc428537233"/>
      <w:bookmarkStart w:id="1136" w:name="_Toc428969552"/>
      <w:bookmarkStart w:id="1137" w:name="_Toc429052943"/>
      <w:bookmarkStart w:id="1138" w:name="_Toc413359596"/>
      <w:bookmarkStart w:id="1139" w:name="_Toc3556988"/>
      <w:bookmarkStart w:id="1140" w:name="_Toc34747238"/>
      <w:bookmarkStart w:id="1141" w:name="_Toc77102054"/>
      <w:bookmarkStart w:id="1142" w:name="_Toc130981529"/>
      <w:bookmarkStart w:id="1143" w:name="_Ref401160443"/>
      <w:bookmarkStart w:id="1144" w:name="_Ref401160449"/>
      <w:bookmarkStart w:id="1145" w:name="_Ref401160453"/>
      <w:bookmarkEnd w:id="1134"/>
      <w:bookmarkEnd w:id="1135"/>
      <w:bookmarkEnd w:id="1136"/>
      <w:bookmarkEnd w:id="1137"/>
      <w:r w:rsidRPr="000A1B7B">
        <w:t>Bolt</w:t>
      </w:r>
      <w:bookmarkEnd w:id="1138"/>
      <w:bookmarkEnd w:id="1139"/>
      <w:bookmarkEnd w:id="1140"/>
      <w:bookmarkEnd w:id="1141"/>
      <w:bookmarkEnd w:id="1142"/>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6546252" w:rsidR="00055698" w:rsidRPr="00F54804" w:rsidRDefault="00055698" w:rsidP="001640C5">
      <w:pPr>
        <w:pStyle w:val="Beschriftung"/>
        <w:keepNext/>
        <w:keepLines/>
      </w:pPr>
      <w:bookmarkStart w:id="1146" w:name="_Toc130981732"/>
      <w:r w:rsidRPr="00F54804">
        <w:t xml:space="preserve">Table </w:t>
      </w:r>
      <w:r w:rsidRPr="00F54804">
        <w:fldChar w:fldCharType="begin"/>
      </w:r>
      <w:r w:rsidRPr="00F54804">
        <w:instrText xml:space="preserve"> SEQ Table \* ARABIC </w:instrText>
      </w:r>
      <w:r w:rsidRPr="00F54804">
        <w:fldChar w:fldCharType="separate"/>
      </w:r>
      <w:r w:rsidR="00F558B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DDAA047" w:rsidR="00FC68DB" w:rsidRPr="00F54804" w:rsidRDefault="00FC68DB">
      <w:pPr>
        <w:numPr>
          <w:ilvl w:val="0"/>
          <w:numId w:val="14"/>
        </w:numPr>
        <w:tabs>
          <w:tab w:val="clear" w:pos="403"/>
        </w:tabs>
        <w:spacing w:before="120" w:line="240" w:lineRule="auto"/>
      </w:pPr>
      <w:proofErr w:type="spellStart"/>
      <w:r w:rsidRPr="00286F85">
        <w:rPr>
          <w:rStyle w:val="CodeCharacter"/>
        </w:rPr>
        <w:lastRenderedPageBreak/>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F7CD8D"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7AD8DD6" w:rsidR="00055698" w:rsidRPr="00F54804" w:rsidRDefault="00055698" w:rsidP="001640C5">
      <w:pPr>
        <w:pStyle w:val="Beschriftung"/>
        <w:keepNext/>
        <w:keepLines/>
      </w:pPr>
      <w:bookmarkStart w:id="1147" w:name="_Toc130981733"/>
      <w:r w:rsidRPr="00F54804">
        <w:t xml:space="preserve">Table </w:t>
      </w:r>
      <w:r w:rsidRPr="00F54804">
        <w:fldChar w:fldCharType="begin"/>
      </w:r>
      <w:r w:rsidRPr="00F54804">
        <w:instrText xml:space="preserve"> SEQ Table \* ARABIC </w:instrText>
      </w:r>
      <w:r w:rsidRPr="00F54804">
        <w:fldChar w:fldCharType="separate"/>
      </w:r>
      <w:r w:rsidR="00F558B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&gt; x="3.0" y="0.0"  z="0.0"/&gt;   </w:t>
      </w:r>
    </w:p>
    <w:p w14:paraId="39282459" w14:textId="77777777" w:rsidR="00FC68DB" w:rsidRPr="003354F7" w:rsidRDefault="00FC68DB">
      <w:pPr>
        <w:pStyle w:val="XMLCode"/>
        <w:keepNext/>
        <w:rPr>
          <w:lang w:val="en-GB"/>
        </w:rPr>
      </w:pPr>
      <w:r w:rsidRPr="003354F7">
        <w:rPr>
          <w:lang w:val="fr-FR"/>
        </w:rPr>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w:t>
      </w:r>
      <w:proofErr w:type="spellStart"/>
      <w:r w:rsidRPr="003354F7">
        <w:rPr>
          <w:lang w:val="en-GB"/>
        </w:rPr>
        <w:t>outer_diameter</w:t>
      </w:r>
      <w:proofErr w:type="spellEnd"/>
      <w:r w:rsidRPr="003354F7">
        <w:rPr>
          <w:lang w:val="en-GB"/>
        </w:rPr>
        <w:t>="20"/&gt;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1C1E9F13" w14:textId="77777777" w:rsidR="00FC68DB" w:rsidRPr="003354F7" w:rsidRDefault="00FC68DB" w:rsidP="00B202D2">
      <w:pPr>
        <w:pStyle w:val="XMLCode"/>
        <w:keepNext/>
        <w:rPr>
          <w:lang w:val="en-GB"/>
        </w:rPr>
      </w:pPr>
      <w:r w:rsidRPr="003354F7">
        <w:rPr>
          <w:lang w:val="fr-FR"/>
        </w:rPr>
        <w:lastRenderedPageBreak/>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49A99FC7" w14:textId="77777777" w:rsidR="00FC68DB" w:rsidRPr="003354F7" w:rsidRDefault="00FC68DB" w:rsidP="00B202D2">
      <w:pPr>
        <w:pStyle w:val="XMLCode"/>
        <w:rPr>
          <w:lang w:val="en-GB"/>
        </w:rPr>
      </w:pPr>
      <w:r w:rsidRPr="003354F7">
        <w:rPr>
          <w:lang w:val="fr-FR"/>
        </w:rPr>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proofErr w:type="gramStart"/>
      <w:r w:rsidRPr="003354F7">
        <w:rPr>
          <w:u w:val="single"/>
          <w:lang w:val="en-GB"/>
        </w:rPr>
        <w:t>&lt;!--</w:t>
      </w:r>
      <w:proofErr w:type="gramEnd"/>
      <w:r w:rsidRPr="003354F7">
        <w:rPr>
          <w:u w:val="single"/>
          <w:lang w:val="en-GB"/>
        </w:rPr>
        <w:t xml:space="preserve">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48" w:name="_Toc428456272"/>
      <w:bookmarkStart w:id="1149" w:name="_Toc428537235"/>
      <w:bookmarkStart w:id="1150" w:name="_Toc428969554"/>
      <w:bookmarkStart w:id="1151" w:name="_Toc429052945"/>
      <w:bookmarkStart w:id="1152" w:name="_Toc3556989"/>
      <w:bookmarkStart w:id="1153" w:name="_Toc34747239"/>
      <w:bookmarkStart w:id="1154" w:name="_Toc77102055"/>
      <w:bookmarkEnd w:id="1148"/>
      <w:bookmarkEnd w:id="1149"/>
      <w:bookmarkEnd w:id="1150"/>
      <w:bookmarkEnd w:id="1151"/>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2"/>
      <w:bookmarkEnd w:id="1153"/>
      <w:bookmarkEnd w:id="1154"/>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0066E4E4"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Bolt with welded nut (to the bottom sheet):</w:t>
      </w:r>
    </w:p>
    <w:p w14:paraId="0667B441" w14:textId="77777777" w:rsidR="00FC68DB" w:rsidRPr="00F37191" w:rsidRDefault="00FC68DB" w:rsidP="00B202D2">
      <w:pPr>
        <w:keepNext/>
        <w:spacing w:before="100" w:beforeAutospacing="1" w:after="100" w:afterAutospacing="1"/>
        <w:jc w:val="center"/>
      </w:pPr>
      <w:r w:rsidRPr="00F37191">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AEAF33F" w:rsidR="00FC68DB" w:rsidRPr="00F37191" w:rsidRDefault="00FC68DB" w:rsidP="00314DA6">
      <w:pPr>
        <w:pStyle w:val="Beschriftung"/>
      </w:pPr>
      <w:bookmarkStart w:id="1155" w:name="_Toc3557101"/>
      <w:bookmarkStart w:id="1156" w:name="_Toc34747352"/>
      <w:bookmarkStart w:id="1157" w:name="_Toc76030545"/>
      <w:bookmarkStart w:id="1158" w:name="_Toc94530831"/>
      <w:bookmarkStart w:id="1159" w:name="_Toc101428228"/>
      <w:bookmarkStart w:id="1160" w:name="_Toc130981609"/>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22</w:t>
      </w:r>
      <w:r w:rsidRPr="00F37191">
        <w:fldChar w:fldCharType="end"/>
      </w:r>
      <w:r w:rsidR="0019077F" w:rsidRPr="00F37191">
        <w:t xml:space="preserve"> —</w:t>
      </w:r>
      <w:r w:rsidRPr="00F37191">
        <w:t xml:space="preserve"> Bolt with welded nut</w:t>
      </w:r>
      <w:bookmarkEnd w:id="1155"/>
      <w:bookmarkEnd w:id="1156"/>
      <w:bookmarkEnd w:id="1157"/>
      <w:bookmarkEnd w:id="1158"/>
      <w:bookmarkEnd w:id="1159"/>
      <w:bookmarkEnd w:id="1160"/>
    </w:p>
    <w:p w14:paraId="2D3BF1A6" w14:textId="7EDB3722" w:rsidR="00FC68DB" w:rsidRPr="00F37191" w:rsidRDefault="00FC68DB" w:rsidP="001A2A7F">
      <w:pPr>
        <w:pStyle w:val="Example"/>
        <w:keepNext/>
      </w:pPr>
      <w:r w:rsidRPr="00F37191">
        <w:lastRenderedPageBreak/>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4714CF85" w14:textId="77777777" w:rsidR="00FC68DB" w:rsidRPr="00F37191" w:rsidRDefault="00FC68DB" w:rsidP="00B202D2">
      <w:pPr>
        <w:pStyle w:val="XMLCode"/>
        <w:keepNext/>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71D07A4B"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 xml:space="preserve">Bolt with free nut (not clipped, nor welded to the bottom sheet): </w:t>
      </w:r>
    </w:p>
    <w:p w14:paraId="65F09631" w14:textId="77777777" w:rsidR="00FC68DB" w:rsidRPr="00F37191" w:rsidRDefault="00FC68DB" w:rsidP="00B202D2">
      <w:pPr>
        <w:keepNext/>
        <w:jc w:val="center"/>
      </w:pPr>
      <w:r w:rsidRPr="00F37191">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53A40EB" w:rsidR="00FC68DB" w:rsidRPr="00F37191" w:rsidRDefault="00FC68DB" w:rsidP="00BD52D7">
      <w:pPr>
        <w:pStyle w:val="Beschriftung"/>
      </w:pPr>
      <w:bookmarkStart w:id="1161" w:name="_Ref3568949"/>
      <w:bookmarkStart w:id="1162" w:name="_Toc3557102"/>
      <w:bookmarkStart w:id="1163" w:name="_Ref3568942"/>
      <w:bookmarkStart w:id="1164" w:name="_Toc34747353"/>
      <w:bookmarkStart w:id="1165" w:name="_Toc76030546"/>
      <w:bookmarkStart w:id="1166" w:name="_Toc94530832"/>
      <w:bookmarkStart w:id="1167" w:name="_Toc101428229"/>
      <w:bookmarkStart w:id="1168" w:name="_Toc130981610"/>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23</w:t>
      </w:r>
      <w:r w:rsidRPr="00F37191">
        <w:fldChar w:fldCharType="end"/>
      </w:r>
      <w:bookmarkEnd w:id="1161"/>
      <w:r w:rsidR="0019077F" w:rsidRPr="00F37191">
        <w:t xml:space="preserve"> —</w:t>
      </w:r>
      <w:r w:rsidRPr="00F37191">
        <w:t xml:space="preserve"> Bolt with free nut</w:t>
      </w:r>
      <w:bookmarkEnd w:id="1162"/>
      <w:bookmarkEnd w:id="1163"/>
      <w:bookmarkEnd w:id="1164"/>
      <w:bookmarkEnd w:id="1165"/>
      <w:bookmarkEnd w:id="1166"/>
      <w:bookmarkEnd w:id="1167"/>
      <w:bookmarkEnd w:id="1168"/>
    </w:p>
    <w:p w14:paraId="042E2F33" w14:textId="77777777" w:rsidR="00FC68DB" w:rsidRPr="00F37191" w:rsidRDefault="00FC68DB" w:rsidP="00BD52D7">
      <w:pPr>
        <w:pStyle w:val="Beschriftung"/>
      </w:pPr>
      <w:r w:rsidRPr="00F37191">
        <w:t xml:space="preserve">(Since both, the screw and the nut are free, there is no </w:t>
      </w:r>
      <w:proofErr w:type="spellStart"/>
      <w:r w:rsidRPr="00F37191">
        <w:rPr>
          <w:rStyle w:val="CodeCharacter"/>
        </w:rPr>
        <w:t>fixed_to</w:t>
      </w:r>
      <w:proofErr w:type="spellEnd"/>
      <w:r w:rsidRPr="00F37191">
        <w:t xml:space="preserve"> nor </w:t>
      </w:r>
      <w:proofErr w:type="spellStart"/>
      <w:r w:rsidRPr="00F37191">
        <w:rPr>
          <w:rStyle w:val="CodeCharacter"/>
        </w:rPr>
        <w:t>clipped_to</w:t>
      </w:r>
      <w:proofErr w:type="spellEnd"/>
      <w:r w:rsidRPr="00F37191">
        <w:rPr>
          <w:rStyle w:val="CodeCharacter"/>
        </w:rPr>
        <w:t xml:space="preserve"> </w:t>
      </w:r>
      <w:r w:rsidRPr="00F37191">
        <w:t>attribute)</w:t>
      </w:r>
    </w:p>
    <w:p w14:paraId="7AD57CFC"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Screw (screwed to the last sheet):</w:t>
      </w:r>
    </w:p>
    <w:p w14:paraId="6B28B7FF" w14:textId="77777777" w:rsidR="00FC68DB" w:rsidRPr="00F37191" w:rsidRDefault="00FC68DB" w:rsidP="00B202D2">
      <w:pPr>
        <w:keepNext/>
        <w:spacing w:before="120"/>
        <w:jc w:val="center"/>
      </w:pPr>
      <w:r w:rsidRPr="00F37191">
        <w:rPr>
          <w:b/>
          <w:bCs/>
        </w:rPr>
        <w:t xml:space="preserve"> </w:t>
      </w:r>
      <w:r w:rsidRPr="00F37191">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93A97AB" w:rsidR="00FC68DB" w:rsidRPr="00F37191" w:rsidRDefault="00FC68DB" w:rsidP="00BD52D7">
      <w:pPr>
        <w:pStyle w:val="Beschriftung"/>
      </w:pPr>
      <w:bookmarkStart w:id="1169" w:name="_Ref3568964"/>
      <w:bookmarkStart w:id="1170" w:name="_Toc3557103"/>
      <w:bookmarkStart w:id="1171" w:name="_Toc34747354"/>
      <w:bookmarkStart w:id="1172" w:name="_Toc76030547"/>
      <w:bookmarkStart w:id="1173" w:name="_Toc94530833"/>
      <w:bookmarkStart w:id="1174" w:name="_Toc101428230"/>
      <w:bookmarkStart w:id="1175" w:name="_Toc130981611"/>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24</w:t>
      </w:r>
      <w:r w:rsidRPr="00F37191">
        <w:fldChar w:fldCharType="end"/>
      </w:r>
      <w:bookmarkEnd w:id="1169"/>
      <w:r w:rsidR="0019077F" w:rsidRPr="00F37191">
        <w:t xml:space="preserve"> —</w:t>
      </w:r>
      <w:r w:rsidRPr="00F37191">
        <w:t xml:space="preserve"> Screw</w:t>
      </w:r>
      <w:bookmarkEnd w:id="1170"/>
      <w:bookmarkEnd w:id="1171"/>
      <w:bookmarkEnd w:id="1172"/>
      <w:bookmarkEnd w:id="1173"/>
      <w:bookmarkEnd w:id="1174"/>
      <w:bookmarkEnd w:id="1175"/>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77777777" w:rsidR="00FC68DB" w:rsidRPr="00F37191" w:rsidRDefault="00FC68DB" w:rsidP="008760F0">
      <w:pPr>
        <w:pStyle w:val="XMLCode"/>
        <w:spacing w:before="120" w:after="120"/>
        <w:rPr>
          <w:lang w:val="en-GB"/>
        </w:rPr>
      </w:pPr>
    </w:p>
    <w:p w14:paraId="130C8831"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rPr>
          <w:b/>
          <w:bCs/>
        </w:rPr>
      </w:pPr>
      <w:r w:rsidRPr="00F37191">
        <w:lastRenderedPageBreak/>
        <w:t xml:space="preserve">Welded stud (with a free nut, of course): </w:t>
      </w:r>
    </w:p>
    <w:p w14:paraId="62D18376" w14:textId="77777777" w:rsidR="00FC68DB" w:rsidRPr="00F37191" w:rsidRDefault="00FC68DB" w:rsidP="00B202D2">
      <w:pPr>
        <w:pStyle w:val="Listenabsatz"/>
        <w:keepNext/>
        <w:spacing w:before="120"/>
        <w:ind w:left="0"/>
        <w:jc w:val="center"/>
      </w:pPr>
      <w:r w:rsidRPr="00F37191">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FF0FB34" w:rsidR="00FC68DB" w:rsidRPr="00F37191" w:rsidRDefault="00FC68DB" w:rsidP="00BD52D7">
      <w:pPr>
        <w:pStyle w:val="Beschriftung"/>
      </w:pPr>
      <w:bookmarkStart w:id="1176" w:name="_Toc3557104"/>
      <w:bookmarkStart w:id="1177" w:name="_Toc34747355"/>
      <w:bookmarkStart w:id="1178" w:name="_Toc76030548"/>
      <w:bookmarkStart w:id="1179" w:name="_Toc94530834"/>
      <w:bookmarkStart w:id="1180" w:name="_Toc101428231"/>
      <w:bookmarkStart w:id="1181" w:name="_Toc130981612"/>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25</w:t>
      </w:r>
      <w:r w:rsidRPr="00F37191">
        <w:fldChar w:fldCharType="end"/>
      </w:r>
      <w:r w:rsidR="0019077F" w:rsidRPr="00F37191">
        <w:t xml:space="preserve"> —</w:t>
      </w:r>
      <w:r w:rsidRPr="00F37191">
        <w:t xml:space="preserve"> Welded stud with free nut</w:t>
      </w:r>
      <w:bookmarkEnd w:id="1176"/>
      <w:bookmarkEnd w:id="1177"/>
      <w:bookmarkEnd w:id="1178"/>
      <w:bookmarkEnd w:id="1179"/>
      <w:bookmarkEnd w:id="1180"/>
      <w:bookmarkEnd w:id="1181"/>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6E0A21" w:rsidR="00FC68DB" w:rsidRPr="00F54804" w:rsidRDefault="00FC68DB" w:rsidP="00BD52D7">
      <w:pPr>
        <w:pStyle w:val="Beschriftung"/>
        <w:rPr>
          <w:lang w:eastAsia="x-none"/>
        </w:rPr>
      </w:pPr>
      <w:bookmarkStart w:id="1182" w:name="_Toc3557105"/>
      <w:bookmarkStart w:id="1183" w:name="_Toc34747356"/>
      <w:bookmarkStart w:id="1184" w:name="_Toc76030549"/>
      <w:bookmarkStart w:id="1185" w:name="_Toc94530835"/>
      <w:bookmarkStart w:id="1186" w:name="_Toc101428232"/>
      <w:bookmarkStart w:id="1187" w:name="_Toc130981613"/>
      <w:r w:rsidRPr="00F54804">
        <w:t xml:space="preserve">Figure </w:t>
      </w:r>
      <w:r w:rsidRPr="00F54804">
        <w:fldChar w:fldCharType="begin"/>
      </w:r>
      <w:r w:rsidRPr="00F54804">
        <w:instrText xml:space="preserve"> SEQ Figure \* ARABIC </w:instrText>
      </w:r>
      <w:r w:rsidRPr="00F54804">
        <w:fldChar w:fldCharType="separate"/>
      </w:r>
      <w:r w:rsidR="00F558BD">
        <w:rPr>
          <w:noProof/>
        </w:rPr>
        <w:t>26</w:t>
      </w:r>
      <w:r w:rsidRPr="00F54804">
        <w:fldChar w:fldCharType="end"/>
      </w:r>
      <w:r w:rsidR="0019077F">
        <w:t xml:space="preserve"> —</w:t>
      </w:r>
      <w:r w:rsidRPr="00F54804">
        <w:t xml:space="preserve"> Plain stud</w:t>
      </w:r>
      <w:bookmarkEnd w:id="1182"/>
      <w:bookmarkEnd w:id="1183"/>
      <w:bookmarkEnd w:id="1184"/>
      <w:bookmarkEnd w:id="1185"/>
      <w:bookmarkEnd w:id="1186"/>
      <w:bookmarkEnd w:id="1187"/>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8" w:name="_Toc428456274"/>
      <w:bookmarkStart w:id="1189" w:name="_Toc428537237"/>
      <w:bookmarkStart w:id="1190" w:name="_Toc428969556"/>
      <w:bookmarkStart w:id="1191" w:name="_Toc429052947"/>
      <w:bookmarkStart w:id="1192" w:name="_Toc428456275"/>
      <w:bookmarkStart w:id="1193" w:name="_Toc428537238"/>
      <w:bookmarkStart w:id="1194" w:name="_Toc428969557"/>
      <w:bookmarkStart w:id="1195" w:name="_Toc429052948"/>
      <w:bookmarkStart w:id="1196" w:name="_Toc413359597"/>
      <w:bookmarkStart w:id="1197" w:name="_Toc3556990"/>
      <w:bookmarkStart w:id="1198" w:name="_Toc34747240"/>
      <w:bookmarkStart w:id="1199" w:name="_Toc77102056"/>
      <w:bookmarkStart w:id="1200" w:name="_Toc130981530"/>
      <w:bookmarkEnd w:id="1188"/>
      <w:bookmarkEnd w:id="1189"/>
      <w:bookmarkEnd w:id="1190"/>
      <w:bookmarkEnd w:id="1191"/>
      <w:bookmarkEnd w:id="1192"/>
      <w:bookmarkEnd w:id="1193"/>
      <w:bookmarkEnd w:id="1194"/>
      <w:bookmarkEnd w:id="1195"/>
      <w:r w:rsidRPr="00F54804">
        <w:t>Screw</w:t>
      </w:r>
      <w:bookmarkEnd w:id="1196"/>
      <w:bookmarkEnd w:id="1197"/>
      <w:bookmarkEnd w:id="1198"/>
      <w:bookmarkEnd w:id="1199"/>
      <w:bookmarkEnd w:id="120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lastRenderedPageBreak/>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6A971A1" w:rsidR="00055698" w:rsidRPr="00951A4A" w:rsidRDefault="00055698" w:rsidP="001640C5">
      <w:pPr>
        <w:pStyle w:val="Beschriftung"/>
        <w:keepNext/>
        <w:keepLines/>
      </w:pPr>
      <w:bookmarkStart w:id="1201" w:name="_Toc130981734"/>
      <w:r w:rsidRPr="00F54804">
        <w:t xml:space="preserve">Table </w:t>
      </w:r>
      <w:r w:rsidRPr="00F54804">
        <w:fldChar w:fldCharType="begin"/>
      </w:r>
      <w:r w:rsidRPr="00F54804">
        <w:instrText xml:space="preserve"> SEQ Table \* ARABIC </w:instrText>
      </w:r>
      <w:r w:rsidRPr="00F54804">
        <w:fldChar w:fldCharType="separate"/>
      </w:r>
      <w:r w:rsidR="00F558B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2D3C47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558BD">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66AFDA6A" w:rsidR="00055698" w:rsidRPr="003C51B1" w:rsidRDefault="00055698" w:rsidP="001640C5">
      <w:pPr>
        <w:pStyle w:val="Beschriftung"/>
        <w:keepNext/>
        <w:keepLines/>
      </w:pPr>
      <w:bookmarkStart w:id="1202" w:name="_Toc130981735"/>
      <w:r w:rsidRPr="003C51B1">
        <w:t xml:space="preserve">Table </w:t>
      </w:r>
      <w:r w:rsidRPr="003C51B1">
        <w:fldChar w:fldCharType="begin"/>
      </w:r>
      <w:r w:rsidRPr="003C51B1">
        <w:instrText xml:space="preserve"> SEQ Table \* ARABIC </w:instrText>
      </w:r>
      <w:r w:rsidRPr="003C51B1">
        <w:fldChar w:fldCharType="separate"/>
      </w:r>
      <w:r w:rsidR="00F558BD" w:rsidRPr="003C51B1">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proofErr w:type="spellStart"/>
      <w:r w:rsidRPr="003C51B1">
        <w:rPr>
          <w:lang w:val="en-GB"/>
        </w:rPr>
        <w:t>threaded_connection</w:t>
      </w:r>
      <w:proofErr w:type="spellEnd"/>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x="3.0" y="0.0" z="0.0" /&gt; </w:t>
      </w:r>
    </w:p>
    <w:p w14:paraId="669E0B52" w14:textId="77777777" w:rsidR="00FC68DB" w:rsidRPr="003C51B1" w:rsidRDefault="00FC68DB" w:rsidP="00553C72">
      <w:pPr>
        <w:pStyle w:val="XMLCode"/>
        <w:rPr>
          <w:lang w:val="en-GB"/>
        </w:rPr>
      </w:pPr>
      <w:r w:rsidRPr="003C51B1">
        <w:rPr>
          <w:lang w:val="fr-FR"/>
        </w:rPr>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3C51B1" w:rsidRDefault="00FC68DB" w:rsidP="00553C72">
      <w:pPr>
        <w:pStyle w:val="XMLCode"/>
        <w:rPr>
          <w:b/>
          <w:lang w:val="en-GB"/>
        </w:rPr>
      </w:pPr>
      <w:r w:rsidRPr="003C51B1">
        <w:rPr>
          <w:b/>
          <w:lang w:val="en-GB"/>
        </w:rPr>
        <w:tab/>
        <w:t xml:space="preserve">  &lt;/</w:t>
      </w:r>
      <w:proofErr w:type="spellStart"/>
      <w:r w:rsidRPr="003C51B1">
        <w:rPr>
          <w:lang w:val="en-GB"/>
        </w:rPr>
        <w:t>threaded_connection</w:t>
      </w:r>
      <w:proofErr w:type="spellEnd"/>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77777777"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lastRenderedPageBreak/>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77777777" w:rsidR="00FC68DB" w:rsidRPr="003C51B1" w:rsidRDefault="00FC68DB" w:rsidP="0056585E">
      <w:pPr>
        <w:pStyle w:val="XMLCode"/>
        <w:rPr>
          <w:lang w:val="en-GB"/>
        </w:rPr>
      </w:pPr>
    </w:p>
    <w:p w14:paraId="6FADC184" w14:textId="32FEA087" w:rsidR="00FC68DB" w:rsidRDefault="00FC68DB" w:rsidP="0013175B">
      <w:pPr>
        <w:pStyle w:val="berschrift4"/>
      </w:pPr>
      <w:bookmarkStart w:id="1203" w:name="_Toc3556991"/>
      <w:bookmarkStart w:id="1204" w:name="_Toc34747241"/>
      <w:bookmarkStart w:id="1205" w:name="_Toc77102057"/>
      <w:r w:rsidRPr="00F54804">
        <w:t>Flow Drilled Screws (FDS)</w:t>
      </w:r>
      <w:bookmarkEnd w:id="1203"/>
      <w:bookmarkEnd w:id="1204"/>
      <w:bookmarkEnd w:id="1205"/>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40D778F" w:rsidR="00FC68DB" w:rsidRPr="0013175B" w:rsidRDefault="00FC68DB" w:rsidP="00BD52D7">
      <w:pPr>
        <w:pStyle w:val="Beschriftung"/>
        <w:rPr>
          <w:color w:val="676F76"/>
          <w:sz w:val="21"/>
          <w:szCs w:val="21"/>
        </w:rPr>
      </w:pPr>
      <w:bookmarkStart w:id="1206" w:name="_Toc3557106"/>
      <w:bookmarkStart w:id="1207" w:name="_Toc34747357"/>
      <w:bookmarkStart w:id="1208" w:name="_Toc76030550"/>
      <w:bookmarkStart w:id="1209" w:name="_Toc94530836"/>
      <w:bookmarkStart w:id="1210" w:name="_Toc101428233"/>
      <w:bookmarkStart w:id="1211" w:name="_Toc130981614"/>
      <w:r w:rsidRPr="00F54804">
        <w:t xml:space="preserve">Figure </w:t>
      </w:r>
      <w:r w:rsidRPr="00F54804">
        <w:fldChar w:fldCharType="begin"/>
      </w:r>
      <w:r w:rsidRPr="00F54804">
        <w:instrText xml:space="preserve"> SEQ Figure \* ARABIC </w:instrText>
      </w:r>
      <w:r w:rsidRPr="00F54804">
        <w:fldChar w:fldCharType="separate"/>
      </w:r>
      <w:r w:rsidR="00F558BD">
        <w:rPr>
          <w:noProof/>
        </w:rPr>
        <w:t>27</w:t>
      </w:r>
      <w:r w:rsidRPr="00F54804">
        <w:fldChar w:fldCharType="end"/>
      </w:r>
      <w:r w:rsidR="0019077F">
        <w:t xml:space="preserve"> —</w:t>
      </w:r>
      <w:r w:rsidRPr="00F54804">
        <w:t xml:space="preserve"> Process of Flow Drill Screwing</w:t>
      </w:r>
      <w:bookmarkEnd w:id="1206"/>
      <w:bookmarkEnd w:id="1207"/>
      <w:bookmarkEnd w:id="1208"/>
      <w:bookmarkEnd w:id="1209"/>
      <w:bookmarkEnd w:id="1210"/>
      <w:bookmarkEnd w:id="1211"/>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2A5AFBD" w:rsidR="00FC68DB" w:rsidRPr="005C2D94" w:rsidRDefault="00FC68DB" w:rsidP="00BD52D7">
      <w:pPr>
        <w:pStyle w:val="Beschriftung"/>
      </w:pPr>
      <w:bookmarkStart w:id="1212" w:name="_Toc3557107"/>
      <w:bookmarkStart w:id="1213" w:name="_Toc34747358"/>
      <w:bookmarkStart w:id="1214" w:name="_Toc76030551"/>
      <w:bookmarkStart w:id="1215" w:name="_Toc94530837"/>
      <w:bookmarkStart w:id="1216" w:name="_Toc101428234"/>
      <w:bookmarkStart w:id="1217" w:name="_Toc130981615"/>
      <w:r w:rsidRPr="00F54804">
        <w:t xml:space="preserve">Figure </w:t>
      </w:r>
      <w:r w:rsidRPr="00F54804">
        <w:fldChar w:fldCharType="begin"/>
      </w:r>
      <w:r w:rsidRPr="00F54804">
        <w:instrText xml:space="preserve"> SEQ Figure \* ARABIC </w:instrText>
      </w:r>
      <w:r w:rsidRPr="00F54804">
        <w:fldChar w:fldCharType="separate"/>
      </w:r>
      <w:r w:rsidR="00F558BD">
        <w:rPr>
          <w:noProof/>
        </w:rPr>
        <w:t>28</w:t>
      </w:r>
      <w:r w:rsidRPr="00F54804">
        <w:fldChar w:fldCharType="end"/>
      </w:r>
      <w:r w:rsidR="0019077F">
        <w:t xml:space="preserve"> —</w:t>
      </w:r>
      <w:r w:rsidRPr="00F54804">
        <w:t xml:space="preserve"> Measures of applied FDS</w:t>
      </w:r>
      <w:bookmarkEnd w:id="1212"/>
      <w:bookmarkEnd w:id="1213"/>
      <w:bookmarkEnd w:id="1214"/>
      <w:bookmarkEnd w:id="1215"/>
      <w:bookmarkEnd w:id="1216"/>
      <w:bookmarkEnd w:id="1217"/>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4858CBC1" w:rsidR="00055698" w:rsidRPr="00F54804" w:rsidRDefault="00055698" w:rsidP="001640C5">
      <w:pPr>
        <w:pStyle w:val="Beschriftung"/>
        <w:keepNext/>
        <w:keepLines/>
        <w:rPr>
          <w:rFonts w:cs="Calibri"/>
          <w:lang w:eastAsia="en-GB"/>
        </w:rPr>
      </w:pPr>
      <w:bookmarkStart w:id="1218" w:name="_Toc130981736"/>
      <w:r w:rsidRPr="00F54804">
        <w:t xml:space="preserve">Table </w:t>
      </w:r>
      <w:r w:rsidRPr="00F54804">
        <w:fldChar w:fldCharType="begin"/>
      </w:r>
      <w:r w:rsidRPr="00F54804">
        <w:instrText xml:space="preserve"> SEQ Table \* ARABIC </w:instrText>
      </w:r>
      <w:r w:rsidRPr="00F54804">
        <w:fldChar w:fldCharType="separate"/>
      </w:r>
      <w:r w:rsidR="00F558B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1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F8987E7" w:rsidR="00FC68DB" w:rsidRPr="00F54804" w:rsidRDefault="00FC68DB" w:rsidP="00BD52D7">
      <w:pPr>
        <w:pStyle w:val="Beschriftung"/>
        <w:rPr>
          <w:rFonts w:cs="Calibri"/>
          <w:lang w:eastAsia="en-GB"/>
        </w:rPr>
      </w:pPr>
      <w:bookmarkStart w:id="1219" w:name="_Toc3557108"/>
      <w:bookmarkStart w:id="1220" w:name="_Toc34747359"/>
      <w:bookmarkStart w:id="1221" w:name="_Toc76030552"/>
      <w:bookmarkStart w:id="1222" w:name="_Toc94530838"/>
      <w:bookmarkStart w:id="1223" w:name="_Toc101428235"/>
      <w:bookmarkStart w:id="1224" w:name="_Toc130981616"/>
      <w:r w:rsidRPr="00F54804">
        <w:t xml:space="preserve">Figure </w:t>
      </w:r>
      <w:r w:rsidRPr="00F54804">
        <w:fldChar w:fldCharType="begin"/>
      </w:r>
      <w:r w:rsidRPr="00F54804">
        <w:instrText xml:space="preserve"> SEQ Figure \* ARABIC </w:instrText>
      </w:r>
      <w:r w:rsidRPr="00F54804">
        <w:fldChar w:fldCharType="separate"/>
      </w:r>
      <w:r w:rsidR="00F558BD">
        <w:rPr>
          <w:noProof/>
        </w:rPr>
        <w:t>29</w:t>
      </w:r>
      <w:r w:rsidRPr="00F54804">
        <w:fldChar w:fldCharType="end"/>
      </w:r>
      <w:r w:rsidR="0019077F">
        <w:t xml:space="preserve"> —</w:t>
      </w:r>
      <w:r w:rsidRPr="00F54804">
        <w:t xml:space="preserve"> FDS connection</w:t>
      </w:r>
      <w:bookmarkEnd w:id="1219"/>
      <w:bookmarkEnd w:id="1220"/>
      <w:bookmarkEnd w:id="1221"/>
      <w:bookmarkEnd w:id="1222"/>
      <w:bookmarkEnd w:id="1223"/>
      <w:r w:rsidR="00C1056C">
        <w:t xml:space="preserve"> with pre-machined clearance hole</w:t>
      </w:r>
      <w:bookmarkEnd w:id="1224"/>
    </w:p>
    <w:p w14:paraId="49C4E57A" w14:textId="717ABBCD"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2B36164" w:rsidR="00FC68DB" w:rsidRPr="005C2D94" w:rsidRDefault="00FC68DB" w:rsidP="00BD52D7">
      <w:pPr>
        <w:pStyle w:val="Beschriftung"/>
        <w:rPr>
          <w:rFonts w:cs="Calibri"/>
          <w:lang w:eastAsia="en-GB"/>
        </w:rPr>
      </w:pPr>
      <w:bookmarkStart w:id="1225" w:name="_Toc3557109"/>
      <w:bookmarkStart w:id="1226" w:name="_Toc34747360"/>
      <w:bookmarkStart w:id="1227" w:name="_Toc76030553"/>
      <w:bookmarkStart w:id="1228" w:name="_Toc94530839"/>
      <w:bookmarkStart w:id="1229" w:name="_Toc101428236"/>
      <w:bookmarkStart w:id="1230" w:name="_Toc130981617"/>
      <w:r w:rsidRPr="00F54804">
        <w:t xml:space="preserve">Figure </w:t>
      </w:r>
      <w:r w:rsidRPr="005C2D94">
        <w:fldChar w:fldCharType="begin"/>
      </w:r>
      <w:r w:rsidRPr="00F54804">
        <w:instrText xml:space="preserve"> SEQ Figure \* ARABIC </w:instrText>
      </w:r>
      <w:r w:rsidRPr="005C2D94">
        <w:fldChar w:fldCharType="separate"/>
      </w:r>
      <w:r w:rsidR="00F558BD">
        <w:rPr>
          <w:noProof/>
        </w:rPr>
        <w:t>30</w:t>
      </w:r>
      <w:r w:rsidRPr="005C2D94">
        <w:fldChar w:fldCharType="end"/>
      </w:r>
      <w:r w:rsidR="0019077F">
        <w:t xml:space="preserve"> —</w:t>
      </w:r>
      <w:r w:rsidRPr="00F54804">
        <w:t xml:space="preserve"> Pilot hole on sheet metal</w:t>
      </w:r>
      <w:bookmarkEnd w:id="1225"/>
      <w:bookmarkEnd w:id="1226"/>
      <w:bookmarkEnd w:id="1227"/>
      <w:bookmarkEnd w:id="1228"/>
      <w:bookmarkEnd w:id="1229"/>
      <w:bookmarkEnd w:id="1230"/>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1" w:name="_Toc413359598"/>
      <w:bookmarkStart w:id="1232" w:name="_Toc3556992"/>
      <w:bookmarkStart w:id="1233" w:name="_Toc34747242"/>
      <w:bookmarkStart w:id="1234" w:name="_Toc77102058"/>
      <w:bookmarkStart w:id="1235" w:name="_Toc130981531"/>
      <w:r w:rsidRPr="00F54804">
        <w:t>Gum Drops</w:t>
      </w:r>
      <w:bookmarkEnd w:id="1231"/>
      <w:bookmarkEnd w:id="1232"/>
      <w:bookmarkEnd w:id="1233"/>
      <w:bookmarkEnd w:id="1234"/>
      <w:bookmarkEnd w:id="1235"/>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0689D99" w:rsidR="00055698" w:rsidRPr="002941B8" w:rsidRDefault="00055698" w:rsidP="001640C5">
      <w:pPr>
        <w:pStyle w:val="Beschriftung"/>
        <w:keepNext/>
        <w:keepLines/>
      </w:pPr>
      <w:bookmarkStart w:id="1236" w:name="_Toc130981737"/>
      <w:r w:rsidRPr="00F54804">
        <w:t xml:space="preserve">Table </w:t>
      </w:r>
      <w:r w:rsidRPr="005C2D94">
        <w:fldChar w:fldCharType="begin"/>
      </w:r>
      <w:r w:rsidRPr="00F54804">
        <w:instrText xml:space="preserve"> SEQ Table \* ARABIC </w:instrText>
      </w:r>
      <w:r w:rsidRPr="005C2D94">
        <w:fldChar w:fldCharType="separate"/>
      </w:r>
      <w:r w:rsidR="00F558BD">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604200"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EB3C28B" w:rsidR="00055698" w:rsidRPr="000A1B7B" w:rsidRDefault="00055698" w:rsidP="001640C5">
      <w:pPr>
        <w:pStyle w:val="Beschriftung"/>
        <w:keepNext/>
        <w:keepLines/>
      </w:pPr>
      <w:bookmarkStart w:id="1237" w:name="_Toc130981738"/>
      <w:r w:rsidRPr="00F54804">
        <w:t xml:space="preserve">Table </w:t>
      </w:r>
      <w:r w:rsidRPr="00F54804">
        <w:fldChar w:fldCharType="begin"/>
      </w:r>
      <w:r w:rsidRPr="00F54804">
        <w:instrText xml:space="preserve"> SEQ Table \* ARABIC </w:instrText>
      </w:r>
      <w:r w:rsidRPr="00F54804">
        <w:fldChar w:fldCharType="separate"/>
      </w:r>
      <w:r w:rsidR="00F558B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A7B7A9" w:rsidR="00055698" w:rsidRPr="004B5FD5" w:rsidRDefault="00055698" w:rsidP="001640C5">
      <w:pPr>
        <w:pStyle w:val="Beschriftung"/>
        <w:keepNext/>
        <w:keepLines/>
      </w:pPr>
      <w:bookmarkStart w:id="1238" w:name="_Toc130981739"/>
      <w:r w:rsidRPr="00F54804">
        <w:t xml:space="preserve">Table </w:t>
      </w:r>
      <w:r w:rsidRPr="00F54804">
        <w:fldChar w:fldCharType="begin"/>
      </w:r>
      <w:r w:rsidRPr="00F54804">
        <w:instrText xml:space="preserve"> SEQ Table \* ARABIC </w:instrText>
      </w:r>
      <w:r w:rsidRPr="00F54804">
        <w:fldChar w:fldCharType="separate"/>
      </w:r>
      <w:r w:rsidR="00F558BD">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39" w:name="_Toc428456279"/>
      <w:bookmarkStart w:id="1240" w:name="_Toc3556993"/>
      <w:bookmarkStart w:id="1241" w:name="_Toc34747243"/>
      <w:bookmarkStart w:id="1242" w:name="_Toc77102059"/>
      <w:bookmarkStart w:id="1243" w:name="_Toc130981532"/>
      <w:bookmarkEnd w:id="1239"/>
      <w:r w:rsidRPr="00F54804">
        <w:t>Clinches</w:t>
      </w:r>
      <w:bookmarkEnd w:id="1240"/>
      <w:bookmarkEnd w:id="1241"/>
      <w:bookmarkEnd w:id="1242"/>
      <w:bookmarkEnd w:id="1243"/>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D760AC3" w:rsidR="00FC68DB" w:rsidRPr="005C2D94" w:rsidRDefault="00FC68DB" w:rsidP="00BD52D7">
      <w:pPr>
        <w:pStyle w:val="Beschriftung"/>
      </w:pPr>
      <w:bookmarkStart w:id="1244" w:name="_Ref428794448"/>
      <w:bookmarkStart w:id="1245" w:name="_Ref428794398"/>
      <w:bookmarkStart w:id="1246" w:name="_Toc3557111"/>
      <w:bookmarkStart w:id="1247" w:name="_Toc34747362"/>
      <w:bookmarkStart w:id="1248" w:name="_Toc76030555"/>
      <w:bookmarkStart w:id="1249" w:name="_Toc94530841"/>
      <w:bookmarkStart w:id="1250" w:name="_Toc101428237"/>
      <w:bookmarkStart w:id="1251" w:name="_Toc130981618"/>
      <w:r w:rsidRPr="005C2D94">
        <w:t xml:space="preserve">Figure </w:t>
      </w:r>
      <w:r w:rsidRPr="005C2D94">
        <w:fldChar w:fldCharType="begin"/>
      </w:r>
      <w:r w:rsidRPr="00F54804">
        <w:instrText xml:space="preserve"> SEQ Figure \* ARABIC </w:instrText>
      </w:r>
      <w:r w:rsidRPr="005C2D94">
        <w:fldChar w:fldCharType="separate"/>
      </w:r>
      <w:r w:rsidR="00F558BD">
        <w:rPr>
          <w:noProof/>
        </w:rPr>
        <w:t>31</w:t>
      </w:r>
      <w:r w:rsidRPr="005C2D94">
        <w:fldChar w:fldCharType="end"/>
      </w:r>
      <w:bookmarkEnd w:id="1244"/>
      <w:r w:rsidR="0019077F">
        <w:t xml:space="preserve"> —</w:t>
      </w:r>
      <w:r w:rsidRPr="00F54804">
        <w:t xml:space="preserve"> </w:t>
      </w:r>
      <w:r w:rsidRPr="005C2D94">
        <w:t>Clinch Joint Dimensions</w:t>
      </w:r>
      <w:bookmarkEnd w:id="1245"/>
      <w:bookmarkEnd w:id="1246"/>
      <w:bookmarkEnd w:id="1247"/>
      <w:bookmarkEnd w:id="1248"/>
      <w:bookmarkEnd w:id="1249"/>
      <w:bookmarkEnd w:id="1250"/>
      <w:bookmarkEnd w:id="1251"/>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F8A43F7" w:rsidR="00FC68DB" w:rsidRPr="005C2D94" w:rsidRDefault="00FC68DB" w:rsidP="00BD52D7">
      <w:pPr>
        <w:pStyle w:val="Beschriftung"/>
        <w:rPr>
          <w:rFonts w:cs="Calibri"/>
          <w:lang w:eastAsia="en-GB"/>
        </w:rPr>
      </w:pPr>
      <w:bookmarkStart w:id="1252" w:name="_Ref428798660"/>
      <w:bookmarkStart w:id="1253" w:name="_Toc3557112"/>
      <w:bookmarkStart w:id="1254" w:name="_Toc34747363"/>
      <w:bookmarkStart w:id="1255" w:name="_Toc76030556"/>
      <w:bookmarkStart w:id="1256" w:name="_Toc94530842"/>
      <w:bookmarkStart w:id="1257" w:name="_Toc101428238"/>
      <w:bookmarkStart w:id="1258" w:name="_Toc130981619"/>
      <w:r w:rsidRPr="005C2D94">
        <w:t xml:space="preserve">Figure </w:t>
      </w:r>
      <w:r w:rsidRPr="005C2D94">
        <w:fldChar w:fldCharType="begin"/>
      </w:r>
      <w:r w:rsidRPr="00F54804">
        <w:instrText xml:space="preserve"> SEQ Figure \* ARABIC </w:instrText>
      </w:r>
      <w:r w:rsidRPr="005C2D94">
        <w:fldChar w:fldCharType="separate"/>
      </w:r>
      <w:r w:rsidR="00F558BD">
        <w:rPr>
          <w:noProof/>
        </w:rPr>
        <w:t>32</w:t>
      </w:r>
      <w:r w:rsidRPr="005C2D94">
        <w:fldChar w:fldCharType="end"/>
      </w:r>
      <w:bookmarkEnd w:id="125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558BD" w:rsidRPr="00F558BD">
            <w:rPr>
              <w:noProof/>
            </w:rPr>
            <w:t>[5]</w:t>
          </w:r>
          <w:r w:rsidR="00E64A65" w:rsidRPr="005C2D94">
            <w:fldChar w:fldCharType="end"/>
          </w:r>
        </w:sdtContent>
      </w:sdt>
      <w:r w:rsidR="00E64A65" w:rsidRPr="00F54804">
        <w:t xml:space="preserve"> (</w:t>
      </w:r>
      <w:r w:rsidRPr="005C2D94">
        <w:t>TOX (left) and BTM’s Tog-L-Loc system</w:t>
      </w:r>
      <w:bookmarkEnd w:id="1253"/>
      <w:bookmarkEnd w:id="1254"/>
      <w:bookmarkEnd w:id="1255"/>
      <w:bookmarkEnd w:id="1256"/>
      <w:r w:rsidR="00E64A65" w:rsidRPr="005C2D94">
        <w:t>)</w:t>
      </w:r>
      <w:bookmarkEnd w:id="1257"/>
      <w:bookmarkEnd w:id="1258"/>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182E90C" w:rsidR="00055698" w:rsidRPr="004B5FD5" w:rsidRDefault="00055698" w:rsidP="001640C5">
      <w:pPr>
        <w:pStyle w:val="Beschriftung"/>
        <w:keepNext/>
        <w:keepLines/>
      </w:pPr>
      <w:bookmarkStart w:id="1259" w:name="_Toc130981740"/>
      <w:r w:rsidRPr="00F54804">
        <w:t xml:space="preserve">Table </w:t>
      </w:r>
      <w:r w:rsidRPr="005C2D94">
        <w:fldChar w:fldCharType="begin"/>
      </w:r>
      <w:r w:rsidRPr="00F54804">
        <w:instrText xml:space="preserve"> SEQ Table \* ARABIC </w:instrText>
      </w:r>
      <w:r w:rsidRPr="005C2D94">
        <w:fldChar w:fldCharType="separate"/>
      </w:r>
      <w:r w:rsidR="00F558BD">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05661A2"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8EF8711" w:rsidR="00055698" w:rsidRPr="0013175B" w:rsidRDefault="00055698" w:rsidP="001640C5">
      <w:pPr>
        <w:pStyle w:val="Beschriftung"/>
        <w:keepNext/>
        <w:keepLines/>
        <w:rPr>
          <w:b w:val="0"/>
          <w:bCs w:val="0"/>
        </w:rPr>
      </w:pPr>
      <w:bookmarkStart w:id="1260" w:name="_Toc130981741"/>
      <w:r w:rsidRPr="00F54804">
        <w:t xml:space="preserve">Table </w:t>
      </w:r>
      <w:r w:rsidRPr="00F54804">
        <w:fldChar w:fldCharType="begin"/>
      </w:r>
      <w:r w:rsidRPr="00F54804">
        <w:instrText xml:space="preserve"> SEQ Table \* ARABIC </w:instrText>
      </w:r>
      <w:r w:rsidRPr="00F54804">
        <w:fldChar w:fldCharType="separate"/>
      </w:r>
      <w:r w:rsidR="00F558BD">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DC4714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558BD" w:rsidRPr="00F558BD">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558BD" w:rsidRPr="005C2D94">
        <w:t xml:space="preserve">Figure </w:t>
      </w:r>
      <w:r w:rsidR="00F558BD">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505503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18D6DFD" w:rsidR="00BF29DE" w:rsidRPr="004B5FD5" w:rsidRDefault="00BF29DE" w:rsidP="001640C5">
      <w:pPr>
        <w:pStyle w:val="Beschriftung"/>
        <w:keepNext/>
        <w:keepLines/>
      </w:pPr>
      <w:bookmarkStart w:id="1261" w:name="_Toc130981742"/>
      <w:r w:rsidRPr="00F54804">
        <w:t xml:space="preserve">Table </w:t>
      </w:r>
      <w:r w:rsidRPr="00F54804">
        <w:fldChar w:fldCharType="begin"/>
      </w:r>
      <w:r w:rsidRPr="00F54804">
        <w:instrText xml:space="preserve"> SEQ Table \* ARABIC </w:instrText>
      </w:r>
      <w:r w:rsidRPr="00F54804">
        <w:fldChar w:fldCharType="separate"/>
      </w:r>
      <w:r w:rsidR="00F558BD">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2" w:name="_Toc3556994"/>
      <w:bookmarkStart w:id="1263" w:name="_Toc34747244"/>
      <w:bookmarkStart w:id="1264" w:name="_Toc77102060"/>
      <w:bookmarkStart w:id="1265" w:name="_Toc130981533"/>
      <w:r w:rsidRPr="00F54804">
        <w:t>Heat Stakes / Thermal Stakes</w:t>
      </w:r>
      <w:bookmarkEnd w:id="1262"/>
      <w:bookmarkEnd w:id="1263"/>
      <w:bookmarkEnd w:id="1264"/>
      <w:bookmarkEnd w:id="1265"/>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B639363" w:rsidR="00FC68DB" w:rsidRPr="005C2D94" w:rsidRDefault="00FC68DB" w:rsidP="00BD52D7">
      <w:pPr>
        <w:pStyle w:val="Beschriftung"/>
      </w:pPr>
      <w:bookmarkStart w:id="1266" w:name="_Toc3557113"/>
      <w:bookmarkStart w:id="1267" w:name="_Toc34747364"/>
      <w:bookmarkStart w:id="1268" w:name="_Toc76030557"/>
      <w:bookmarkStart w:id="1269" w:name="_Toc94530843"/>
      <w:bookmarkStart w:id="1270" w:name="_Toc101428239"/>
      <w:bookmarkStart w:id="1271" w:name="_Toc130981620"/>
      <w:r w:rsidRPr="00F54804">
        <w:t xml:space="preserve">Figure </w:t>
      </w:r>
      <w:r w:rsidRPr="00F54804">
        <w:fldChar w:fldCharType="begin"/>
      </w:r>
      <w:r w:rsidRPr="00F54804">
        <w:instrText xml:space="preserve"> SEQ Figure \* ARABIC </w:instrText>
      </w:r>
      <w:r w:rsidRPr="00F54804">
        <w:fldChar w:fldCharType="separate"/>
      </w:r>
      <w:r w:rsidR="00F558BD">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6"/>
      <w:bookmarkEnd w:id="1267"/>
      <w:bookmarkEnd w:id="1268"/>
      <w:bookmarkEnd w:id="1269"/>
      <w:bookmarkEnd w:id="1270"/>
      <w:bookmarkEnd w:id="1271"/>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65859A61" w:rsidR="00BF29DE" w:rsidRPr="004B5FD5" w:rsidRDefault="00BF29DE" w:rsidP="001640C5">
      <w:pPr>
        <w:pStyle w:val="Beschriftung"/>
        <w:keepNext/>
        <w:keepLines/>
        <w:rPr>
          <w:bCs w:val="0"/>
        </w:rPr>
      </w:pPr>
      <w:bookmarkStart w:id="1272" w:name="_Toc130981743"/>
      <w:r w:rsidRPr="00F54804">
        <w:t xml:space="preserve">Table </w:t>
      </w:r>
      <w:r w:rsidRPr="00F54804">
        <w:fldChar w:fldCharType="begin"/>
      </w:r>
      <w:r w:rsidRPr="00F54804">
        <w:instrText xml:space="preserve"> SEQ Table \* ARABIC </w:instrText>
      </w:r>
      <w:r w:rsidRPr="00F54804">
        <w:fldChar w:fldCharType="separate"/>
      </w:r>
      <w:r w:rsidR="00F558BD">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A53BEE"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60637E1D" w:rsidR="00BF29DE" w:rsidRPr="004B5FD5" w:rsidRDefault="00BF29DE" w:rsidP="001640C5">
      <w:pPr>
        <w:pStyle w:val="Beschriftung"/>
        <w:keepNext/>
        <w:keepLines/>
        <w:rPr>
          <w:bCs w:val="0"/>
        </w:rPr>
      </w:pPr>
      <w:bookmarkStart w:id="1273" w:name="_Toc130981744"/>
      <w:r w:rsidRPr="00F54804">
        <w:t xml:space="preserve">Table </w:t>
      </w:r>
      <w:r w:rsidRPr="00F54804">
        <w:fldChar w:fldCharType="begin"/>
      </w:r>
      <w:r w:rsidRPr="00F54804">
        <w:instrText xml:space="preserve"> SEQ Table \* ARABIC </w:instrText>
      </w:r>
      <w:r w:rsidRPr="00F54804">
        <w:fldChar w:fldCharType="separate"/>
      </w:r>
      <w:r w:rsidR="00F558BD">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3"/>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A5242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429462CC" w:rsidR="00BF29DE" w:rsidRPr="004B5FD5" w:rsidRDefault="00BF29DE" w:rsidP="001640C5">
      <w:pPr>
        <w:pStyle w:val="Beschriftung"/>
        <w:keepNext/>
        <w:keepLines/>
        <w:rPr>
          <w:bCs w:val="0"/>
        </w:rPr>
      </w:pPr>
      <w:bookmarkStart w:id="1274" w:name="_Toc130981745"/>
      <w:r w:rsidRPr="00F54804">
        <w:t xml:space="preserve">Table </w:t>
      </w:r>
      <w:r w:rsidRPr="00F54804">
        <w:fldChar w:fldCharType="begin"/>
      </w:r>
      <w:r w:rsidRPr="00F54804">
        <w:instrText xml:space="preserve"> SEQ Table \* ARABIC </w:instrText>
      </w:r>
      <w:r w:rsidRPr="00F54804">
        <w:fldChar w:fldCharType="separate"/>
      </w:r>
      <w:r w:rsidR="00F558BD">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5" w:name="_Toc3556995"/>
      <w:bookmarkStart w:id="1276" w:name="_Toc34747245"/>
      <w:bookmarkStart w:id="1277" w:name="_Toc77102061"/>
      <w:bookmarkStart w:id="1278" w:name="_Toc130981534"/>
      <w:r w:rsidRPr="00F54804">
        <w:t>Clips/Snap Joints</w:t>
      </w:r>
      <w:bookmarkEnd w:id="1275"/>
      <w:bookmarkEnd w:id="1276"/>
      <w:bookmarkEnd w:id="1277"/>
      <w:bookmarkEnd w:id="1278"/>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1C48674" w:rsidR="00FC68DB" w:rsidRPr="005C2D94" w:rsidRDefault="00FC68DB" w:rsidP="00BD52D7">
      <w:pPr>
        <w:pStyle w:val="Beschriftung"/>
      </w:pPr>
      <w:bookmarkStart w:id="1279" w:name="_Toc3557114"/>
      <w:bookmarkStart w:id="1280" w:name="_Toc34747365"/>
      <w:bookmarkStart w:id="1281" w:name="_Toc76030558"/>
      <w:bookmarkStart w:id="1282" w:name="_Toc94530844"/>
      <w:bookmarkStart w:id="1283" w:name="_Toc101428240"/>
      <w:bookmarkStart w:id="1284" w:name="_Toc130981621"/>
      <w:r w:rsidRPr="00F54804">
        <w:t xml:space="preserve">Figure </w:t>
      </w:r>
      <w:r w:rsidRPr="00F54804">
        <w:fldChar w:fldCharType="begin"/>
      </w:r>
      <w:r w:rsidRPr="00F54804">
        <w:instrText xml:space="preserve"> SEQ Figure \* ARABIC </w:instrText>
      </w:r>
      <w:r w:rsidRPr="00F54804">
        <w:fldChar w:fldCharType="separate"/>
      </w:r>
      <w:r w:rsidR="00F558BD">
        <w:rPr>
          <w:noProof/>
        </w:rPr>
        <w:t>34</w:t>
      </w:r>
      <w:r w:rsidRPr="00F54804">
        <w:fldChar w:fldCharType="end"/>
      </w:r>
      <w:r w:rsidR="00B00216">
        <w:t xml:space="preserve"> —</w:t>
      </w:r>
      <w:r w:rsidRPr="00F54804">
        <w:t xml:space="preserve"> A "Hairpin Clip</w:t>
      </w:r>
      <w:bookmarkEnd w:id="1279"/>
      <w:r w:rsidRPr="00F54804">
        <w:t>"</w:t>
      </w:r>
      <w:bookmarkEnd w:id="1280"/>
      <w:bookmarkEnd w:id="1281"/>
      <w:bookmarkEnd w:id="1282"/>
      <w:bookmarkEnd w:id="1283"/>
      <w:bookmarkEnd w:id="1284"/>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2B892424" w:rsidR="00FC68DB" w:rsidRPr="005C2D94" w:rsidRDefault="00FC68DB" w:rsidP="00BD52D7">
      <w:pPr>
        <w:pStyle w:val="Beschriftung"/>
      </w:pPr>
      <w:bookmarkStart w:id="1285" w:name="_Toc3557115"/>
      <w:bookmarkStart w:id="1286" w:name="_Toc34747366"/>
      <w:bookmarkStart w:id="1287" w:name="_Toc76030559"/>
      <w:bookmarkStart w:id="1288" w:name="_Toc94530845"/>
      <w:bookmarkStart w:id="1289" w:name="_Toc101428241"/>
      <w:bookmarkStart w:id="1290" w:name="_Toc130981622"/>
      <w:r w:rsidRPr="00F54804">
        <w:t xml:space="preserve">Figure </w:t>
      </w:r>
      <w:r w:rsidRPr="00F54804">
        <w:fldChar w:fldCharType="begin"/>
      </w:r>
      <w:r w:rsidRPr="00F54804">
        <w:instrText xml:space="preserve"> SEQ Figure \* ARABIC </w:instrText>
      </w:r>
      <w:r w:rsidRPr="00F54804">
        <w:fldChar w:fldCharType="separate"/>
      </w:r>
      <w:r w:rsidR="00F558BD">
        <w:rPr>
          <w:noProof/>
        </w:rPr>
        <w:t>35</w:t>
      </w:r>
      <w:r w:rsidRPr="00F54804">
        <w:fldChar w:fldCharType="end"/>
      </w:r>
      <w:r w:rsidR="00B00216">
        <w:t xml:space="preserve"> —</w:t>
      </w:r>
      <w:r w:rsidRPr="00F54804">
        <w:t xml:space="preserve"> Internal and External Circlips</w:t>
      </w:r>
      <w:bookmarkEnd w:id="1285"/>
      <w:bookmarkEnd w:id="1286"/>
      <w:bookmarkEnd w:id="1287"/>
      <w:bookmarkEnd w:id="1288"/>
      <w:bookmarkEnd w:id="1289"/>
      <w:bookmarkEnd w:id="1290"/>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847AC83" w:rsidR="00FC68DB" w:rsidRPr="00F54804" w:rsidRDefault="00FC68DB" w:rsidP="00BD52D7">
      <w:pPr>
        <w:pStyle w:val="Beschriftung"/>
      </w:pPr>
      <w:bookmarkStart w:id="1291" w:name="_Toc3557116"/>
      <w:bookmarkStart w:id="1292" w:name="_Ref7727027"/>
      <w:bookmarkStart w:id="1293" w:name="_Toc34747367"/>
      <w:bookmarkStart w:id="1294" w:name="_Toc76030560"/>
      <w:bookmarkStart w:id="1295" w:name="_Toc94530846"/>
      <w:bookmarkStart w:id="1296" w:name="_Toc101428242"/>
      <w:bookmarkStart w:id="1297" w:name="_Toc130981623"/>
      <w:r w:rsidRPr="00F54804">
        <w:t xml:space="preserve">Figure </w:t>
      </w:r>
      <w:r w:rsidRPr="00F54804">
        <w:fldChar w:fldCharType="begin"/>
      </w:r>
      <w:r w:rsidRPr="00F54804">
        <w:instrText xml:space="preserve"> SEQ Figure \* ARABIC </w:instrText>
      </w:r>
      <w:r w:rsidRPr="00F54804">
        <w:fldChar w:fldCharType="separate"/>
      </w:r>
      <w:r w:rsidR="00F558BD">
        <w:rPr>
          <w:noProof/>
        </w:rPr>
        <w:t>36</w:t>
      </w:r>
      <w:r w:rsidRPr="00F54804">
        <w:fldChar w:fldCharType="end"/>
      </w:r>
      <w:r w:rsidR="00B00216">
        <w:t xml:space="preserve"> —</w:t>
      </w:r>
      <w:r w:rsidRPr="00F54804">
        <w:t xml:space="preserve"> Clips Pushed into a Hole</w:t>
      </w:r>
      <w:bookmarkEnd w:id="1291"/>
      <w:bookmarkEnd w:id="1292"/>
      <w:bookmarkEnd w:id="1293"/>
      <w:bookmarkEnd w:id="1294"/>
      <w:bookmarkEnd w:id="1295"/>
      <w:bookmarkEnd w:id="1296"/>
      <w:bookmarkEnd w:id="129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18A04F9" w:rsidR="00FC68DB" w:rsidRPr="005C2D94" w:rsidRDefault="00FC68DB" w:rsidP="00BD52D7">
      <w:pPr>
        <w:pStyle w:val="Beschriftung"/>
      </w:pPr>
      <w:bookmarkStart w:id="1298" w:name="_Toc3557117"/>
      <w:bookmarkStart w:id="1299" w:name="_Toc34747368"/>
      <w:bookmarkStart w:id="1300" w:name="_Toc76030561"/>
      <w:bookmarkStart w:id="1301" w:name="_Toc94530847"/>
      <w:bookmarkStart w:id="1302" w:name="_Toc101428243"/>
      <w:bookmarkStart w:id="1303" w:name="_Toc130981624"/>
      <w:r w:rsidRPr="00F54804">
        <w:t xml:space="preserve">Figure </w:t>
      </w:r>
      <w:r w:rsidRPr="00F54804">
        <w:fldChar w:fldCharType="begin"/>
      </w:r>
      <w:r w:rsidRPr="00F54804">
        <w:instrText xml:space="preserve"> SEQ Figure \* ARABIC </w:instrText>
      </w:r>
      <w:r w:rsidRPr="00F54804">
        <w:fldChar w:fldCharType="separate"/>
      </w:r>
      <w:r w:rsidR="00F558BD">
        <w:rPr>
          <w:noProof/>
        </w:rPr>
        <w:t>37</w:t>
      </w:r>
      <w:r w:rsidRPr="00F54804">
        <w:fldChar w:fldCharType="end"/>
      </w:r>
      <w:r w:rsidR="00B00216">
        <w:t xml:space="preserve"> —</w:t>
      </w:r>
      <w:r w:rsidRPr="00F54804">
        <w:t xml:space="preserve"> Clips Sliding onto a Flat Surface</w:t>
      </w:r>
      <w:bookmarkEnd w:id="1298"/>
      <w:bookmarkEnd w:id="1299"/>
      <w:bookmarkEnd w:id="1300"/>
      <w:bookmarkEnd w:id="1301"/>
      <w:bookmarkEnd w:id="1302"/>
      <w:bookmarkEnd w:id="1303"/>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E53E86F" w:rsidR="00BF29DE" w:rsidRPr="004A2B79" w:rsidRDefault="00BF29DE" w:rsidP="001640C5">
      <w:pPr>
        <w:pStyle w:val="Beschriftung"/>
        <w:keepNext/>
        <w:keepLines/>
        <w:rPr>
          <w:bCs w:val="0"/>
        </w:rPr>
      </w:pPr>
      <w:bookmarkStart w:id="1304" w:name="_Toc130981746"/>
      <w:r w:rsidRPr="00F54804">
        <w:t xml:space="preserve">Table </w:t>
      </w:r>
      <w:r w:rsidRPr="00F54804">
        <w:fldChar w:fldCharType="begin"/>
      </w:r>
      <w:r w:rsidRPr="00F54804">
        <w:instrText xml:space="preserve"> SEQ Table \* ARABIC </w:instrText>
      </w:r>
      <w:r w:rsidRPr="00F54804">
        <w:fldChar w:fldCharType="separate"/>
      </w:r>
      <w:r w:rsidR="00F558BD">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AC79DB9"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88A4D8C" w:rsidR="00BF29DE" w:rsidRPr="004A2B79" w:rsidRDefault="00BF29DE" w:rsidP="001640C5">
      <w:pPr>
        <w:pStyle w:val="Beschriftung"/>
        <w:keepNext/>
        <w:keepLines/>
        <w:rPr>
          <w:b w:val="0"/>
          <w:bCs w:val="0"/>
        </w:rPr>
      </w:pPr>
      <w:bookmarkStart w:id="1305" w:name="_Toc130981747"/>
      <w:r w:rsidRPr="005C2D94">
        <w:t xml:space="preserve">Table </w:t>
      </w:r>
      <w:r w:rsidRPr="00F54804">
        <w:fldChar w:fldCharType="begin"/>
      </w:r>
      <w:r w:rsidRPr="00F54804">
        <w:instrText xml:space="preserve"> SEQ Table \* ARABIC </w:instrText>
      </w:r>
      <w:r w:rsidRPr="00F54804">
        <w:fldChar w:fldCharType="separate"/>
      </w:r>
      <w:r w:rsidR="00F558BD">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5"/>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3432999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558BD" w:rsidRPr="00F54804">
        <w:t xml:space="preserve">Figure </w:t>
      </w:r>
      <w:r w:rsidR="00F558BD">
        <w:rPr>
          <w:noProof/>
        </w:rPr>
        <w:t>36</w:t>
      </w:r>
      <w:r w:rsidR="00F558BD">
        <w:t xml:space="preserve"> —</w:t>
      </w:r>
      <w:r w:rsidR="00F558B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51B7490"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48B25D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D0A931D" w:rsidR="00461A3A" w:rsidRPr="004A2B79" w:rsidRDefault="00461A3A" w:rsidP="001640C5">
      <w:pPr>
        <w:pStyle w:val="Beschriftung"/>
        <w:keepNext/>
        <w:keepLines/>
        <w:rPr>
          <w:b w:val="0"/>
          <w:bCs w:val="0"/>
        </w:rPr>
      </w:pPr>
      <w:bookmarkStart w:id="1306" w:name="_Toc130981748"/>
      <w:r w:rsidRPr="00F54804">
        <w:t xml:space="preserve">Table </w:t>
      </w:r>
      <w:r w:rsidRPr="00F54804">
        <w:fldChar w:fldCharType="begin"/>
      </w:r>
      <w:r w:rsidRPr="00F54804">
        <w:instrText xml:space="preserve"> SEQ Table \* ARABIC </w:instrText>
      </w:r>
      <w:r w:rsidRPr="00F54804">
        <w:fldChar w:fldCharType="separate"/>
      </w:r>
      <w:r w:rsidR="00F558BD">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7" w:name="_Toc3556996"/>
      <w:bookmarkStart w:id="1308" w:name="_Toc34747246"/>
      <w:bookmarkStart w:id="1309" w:name="_Toc77102062"/>
      <w:bookmarkStart w:id="1310" w:name="_Toc130981535"/>
      <w:r w:rsidRPr="005C2D94">
        <w:t>Nails</w:t>
      </w:r>
      <w:bookmarkEnd w:id="1307"/>
      <w:bookmarkEnd w:id="1308"/>
      <w:bookmarkEnd w:id="1309"/>
      <w:bookmarkEnd w:id="1310"/>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2D5A76A" w:rsidR="00FC68DB" w:rsidRPr="001668D7" w:rsidRDefault="00FC68DB" w:rsidP="00BD52D7">
      <w:pPr>
        <w:pStyle w:val="Beschriftung"/>
      </w:pPr>
      <w:bookmarkStart w:id="1311" w:name="_Toc3557119"/>
      <w:bookmarkStart w:id="1312" w:name="_Toc34747370"/>
      <w:bookmarkStart w:id="1313" w:name="_Toc76030563"/>
      <w:bookmarkStart w:id="1314" w:name="_Toc94530849"/>
      <w:bookmarkStart w:id="1315" w:name="_Toc101428244"/>
      <w:bookmarkStart w:id="1316" w:name="_Toc130981625"/>
      <w:r w:rsidRPr="005C2D94">
        <w:t xml:space="preserve">Figure </w:t>
      </w:r>
      <w:r w:rsidRPr="005C2D94">
        <w:fldChar w:fldCharType="begin"/>
      </w:r>
      <w:r w:rsidRPr="00F54804">
        <w:instrText xml:space="preserve"> SEQ Figure \* ARABIC </w:instrText>
      </w:r>
      <w:r w:rsidRPr="005C2D94">
        <w:fldChar w:fldCharType="separate"/>
      </w:r>
      <w:r w:rsidR="00F558B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1"/>
      <w:bookmarkEnd w:id="1312"/>
      <w:bookmarkEnd w:id="1313"/>
      <w:bookmarkEnd w:id="1314"/>
      <w:bookmarkEnd w:id="1315"/>
      <w:bookmarkEnd w:id="1316"/>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72B01FC" w:rsidR="00461A3A" w:rsidRPr="004A2B79" w:rsidRDefault="00461A3A" w:rsidP="001640C5">
      <w:pPr>
        <w:pStyle w:val="Beschriftung"/>
        <w:keepNext/>
        <w:keepLines/>
        <w:rPr>
          <w:bCs w:val="0"/>
        </w:rPr>
      </w:pPr>
      <w:bookmarkStart w:id="1317" w:name="_Toc130981749"/>
      <w:r w:rsidRPr="00F54804">
        <w:t xml:space="preserve">Table </w:t>
      </w:r>
      <w:r w:rsidRPr="005C2D94">
        <w:fldChar w:fldCharType="begin"/>
      </w:r>
      <w:r w:rsidRPr="00F54804">
        <w:instrText xml:space="preserve"> SEQ Table \* ARABIC </w:instrText>
      </w:r>
      <w:r w:rsidRPr="005C2D94">
        <w:fldChar w:fldCharType="separate"/>
      </w:r>
      <w:r w:rsidR="00F558BD">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7"/>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07C6D3"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412A8BF" w:rsidR="00461A3A" w:rsidRPr="004A2B79" w:rsidRDefault="00461A3A" w:rsidP="001640C5">
      <w:pPr>
        <w:pStyle w:val="Beschriftung"/>
        <w:keepNext/>
        <w:keepLines/>
        <w:rPr>
          <w:bCs w:val="0"/>
        </w:rPr>
      </w:pPr>
      <w:bookmarkStart w:id="1318" w:name="_Toc130981750"/>
      <w:r w:rsidRPr="00F54804">
        <w:t xml:space="preserve">Table </w:t>
      </w:r>
      <w:r w:rsidRPr="00F54804">
        <w:fldChar w:fldCharType="begin"/>
      </w:r>
      <w:r w:rsidRPr="00F54804">
        <w:instrText xml:space="preserve"> SEQ Table \* ARABIC </w:instrText>
      </w:r>
      <w:r w:rsidRPr="00F54804">
        <w:fldChar w:fldCharType="separate"/>
      </w:r>
      <w:r w:rsidR="00F558BD">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8"/>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lastRenderedPageBreak/>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7C69F50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9" w:name="_Toc101428245"/>
      <w:bookmarkStart w:id="1320" w:name="_Toc130981626"/>
      <w:r w:rsidRPr="00F54804">
        <w:t xml:space="preserve">Figure </w:t>
      </w:r>
      <w:r w:rsidRPr="00F54804">
        <w:fldChar w:fldCharType="begin"/>
      </w:r>
      <w:r w:rsidRPr="00F54804">
        <w:instrText xml:space="preserve"> SEQ Figure \* ARABIC </w:instrText>
      </w:r>
      <w:r w:rsidRPr="00F54804">
        <w:fldChar w:fldCharType="separate"/>
      </w:r>
      <w:r w:rsidR="00F558BD">
        <w:rPr>
          <w:noProof/>
        </w:rPr>
        <w:t>39</w:t>
      </w:r>
      <w:r w:rsidRPr="00F54804">
        <w:fldChar w:fldCharType="end"/>
      </w:r>
      <w:r w:rsidR="00B00216">
        <w:t xml:space="preserve"> —</w:t>
      </w:r>
      <w:r w:rsidRPr="00F54804">
        <w:t xml:space="preserve"> Key measures of a nail &amp; examples of different nail types</w:t>
      </w:r>
      <w:bookmarkEnd w:id="1319"/>
      <w:bookmarkEnd w:id="1320"/>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96B769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F558BD" w:rsidRPr="00F558BD">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37BDD5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9F456E0" w:rsidR="00461A3A" w:rsidRPr="004A2B79" w:rsidRDefault="00461A3A" w:rsidP="001640C5">
      <w:pPr>
        <w:pStyle w:val="Beschriftung"/>
        <w:keepNext/>
        <w:keepLines/>
        <w:rPr>
          <w:bCs w:val="0"/>
        </w:rPr>
      </w:pPr>
      <w:bookmarkStart w:id="1321" w:name="_Toc130981751"/>
      <w:r w:rsidRPr="005C2D94">
        <w:t xml:space="preserve">Table </w:t>
      </w:r>
      <w:r w:rsidRPr="00F54804">
        <w:fldChar w:fldCharType="begin"/>
      </w:r>
      <w:r w:rsidRPr="00F54804">
        <w:instrText xml:space="preserve"> SEQ Table \* ARABIC </w:instrText>
      </w:r>
      <w:r w:rsidRPr="00F54804">
        <w:fldChar w:fldCharType="separate"/>
      </w:r>
      <w:r w:rsidR="00F558BD">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lastRenderedPageBreak/>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2" w:name="_Toc77102063"/>
      <w:bookmarkStart w:id="1323" w:name="_Toc130981536"/>
      <w:bookmarkStart w:id="1324" w:name="_Toc27753609"/>
      <w:r w:rsidRPr="005C2D94">
        <w:t>Rotation Joints</w:t>
      </w:r>
      <w:bookmarkEnd w:id="1322"/>
      <w:bookmarkEnd w:id="1323"/>
    </w:p>
    <w:p w14:paraId="446BDB79" w14:textId="5E161DFD" w:rsidR="00BD3FB0" w:rsidRPr="00BF5C18" w:rsidRDefault="00BD3FB0" w:rsidP="0013175B">
      <w:pPr>
        <w:pStyle w:val="berschrift3"/>
      </w:pPr>
      <w:bookmarkStart w:id="1325" w:name="_Toc130981537"/>
      <w:r>
        <w:t>General</w:t>
      </w:r>
      <w:bookmarkEnd w:id="1325"/>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0BDD70B3" w:rsidR="00461A3A" w:rsidRPr="0013175B" w:rsidRDefault="00461A3A" w:rsidP="001640C5">
      <w:pPr>
        <w:pStyle w:val="Beschriftung"/>
        <w:keepNext/>
        <w:keepLines/>
      </w:pPr>
      <w:bookmarkStart w:id="1326" w:name="_Toc130981752"/>
      <w:r w:rsidRPr="00F54804">
        <w:t xml:space="preserve">Table </w:t>
      </w:r>
      <w:r w:rsidRPr="00F54804">
        <w:fldChar w:fldCharType="begin"/>
      </w:r>
      <w:r w:rsidRPr="00F54804">
        <w:instrText xml:space="preserve"> SEQ Table \* ARABIC </w:instrText>
      </w:r>
      <w:r w:rsidRPr="00F54804">
        <w:fldChar w:fldCharType="separate"/>
      </w:r>
      <w:r w:rsidR="00F558BD">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6755C673"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072FA80" w:rsidR="00461A3A" w:rsidRPr="00D7391D" w:rsidRDefault="00461A3A" w:rsidP="001640C5">
      <w:pPr>
        <w:pStyle w:val="Beschriftung"/>
        <w:keepNext/>
        <w:keepLines/>
      </w:pPr>
      <w:bookmarkStart w:id="1327" w:name="_Toc130981753"/>
      <w:r w:rsidRPr="00F54804">
        <w:t xml:space="preserve">Table </w:t>
      </w:r>
      <w:r w:rsidRPr="00F54804">
        <w:fldChar w:fldCharType="begin"/>
      </w:r>
      <w:r w:rsidRPr="00F54804">
        <w:instrText xml:space="preserve"> SEQ Table \* ARABIC </w:instrText>
      </w:r>
      <w:r w:rsidRPr="00F54804">
        <w:fldChar w:fldCharType="separate"/>
      </w:r>
      <w:r w:rsidR="00F558BD">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604F87A"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534B0DF" w:rsidR="00461A3A" w:rsidRPr="00F54804" w:rsidRDefault="00461A3A" w:rsidP="001640C5">
      <w:pPr>
        <w:pStyle w:val="Beschriftung"/>
        <w:keepNext/>
        <w:keepLines/>
      </w:pPr>
      <w:bookmarkStart w:id="1328" w:name="_Toc130981754"/>
      <w:r w:rsidRPr="00F54804">
        <w:t xml:space="preserve">Table </w:t>
      </w:r>
      <w:r w:rsidRPr="00F54804">
        <w:fldChar w:fldCharType="begin"/>
      </w:r>
      <w:r w:rsidRPr="00F54804">
        <w:instrText xml:space="preserve"> SEQ Table \* ARABIC </w:instrText>
      </w:r>
      <w:r w:rsidRPr="00F54804">
        <w:fldChar w:fldCharType="separate"/>
      </w:r>
      <w:r w:rsidR="00F558BD">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w:t>
      </w:r>
      <w:proofErr w:type="spellStart"/>
      <w:proofErr w:type="gramStart"/>
      <w:r w:rsidRPr="009376B7">
        <w:rPr>
          <w:b/>
          <w:lang w:val="fr-FR"/>
        </w:rPr>
        <w:t>normal</w:t>
      </w:r>
      <w:proofErr w:type="gramEnd"/>
      <w:r w:rsidRPr="009376B7">
        <w:rPr>
          <w:b/>
          <w:bCs/>
          <w:lang w:val="fr-FR"/>
        </w:rPr>
        <w:t>_direction</w:t>
      </w:r>
      <w:proofErr w:type="spellEnd"/>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29" w:name="_Toc77102064"/>
      <w:bookmarkStart w:id="1330" w:name="_Toc130981538"/>
      <w:r w:rsidRPr="005C2D94">
        <w:t>ROTAV</w:t>
      </w:r>
      <w:bookmarkEnd w:id="1329"/>
      <w:bookmarkEnd w:id="1330"/>
      <w:r w:rsidR="009376B7">
        <w:t xml:space="preserve"> </w:t>
      </w:r>
    </w:p>
    <w:p w14:paraId="5A854863" w14:textId="40EE67B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558BD" w:rsidRPr="00F558BD">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64A2AA2" w:rsidR="00FC68DB" w:rsidRPr="0013175B" w:rsidRDefault="00FC68DB" w:rsidP="00314DA6">
      <w:pPr>
        <w:pStyle w:val="Beschriftung"/>
        <w:rPr>
          <w:color w:val="676F76"/>
          <w:sz w:val="21"/>
          <w:szCs w:val="21"/>
        </w:rPr>
      </w:pPr>
      <w:bookmarkStart w:id="1331" w:name="_Toc76030564"/>
      <w:bookmarkStart w:id="1332" w:name="_Toc94530850"/>
      <w:bookmarkStart w:id="1333" w:name="_Toc101428246"/>
      <w:bookmarkStart w:id="1334" w:name="_Toc130981627"/>
      <w:r w:rsidRPr="00F54804">
        <w:t xml:space="preserve">Figure </w:t>
      </w:r>
      <w:r w:rsidRPr="00F54804">
        <w:fldChar w:fldCharType="begin"/>
      </w:r>
      <w:r w:rsidRPr="00F54804">
        <w:instrText xml:space="preserve"> SEQ Figure \* ARABIC </w:instrText>
      </w:r>
      <w:r w:rsidRPr="00F54804">
        <w:fldChar w:fldCharType="separate"/>
      </w:r>
      <w:r w:rsidR="00F558BD">
        <w:rPr>
          <w:noProof/>
        </w:rPr>
        <w:t>40</w:t>
      </w:r>
      <w:r w:rsidRPr="00F54804">
        <w:fldChar w:fldCharType="end"/>
      </w:r>
      <w:r w:rsidR="00B00216">
        <w:t xml:space="preserve"> —</w:t>
      </w:r>
      <w:r w:rsidRPr="00F54804">
        <w:t xml:space="preserve"> Process of Rotation Joining (ROTAV)</w:t>
      </w:r>
      <w:bookmarkEnd w:id="1331"/>
      <w:bookmarkEnd w:id="1332"/>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3"/>
      <w:bookmarkEnd w:id="1334"/>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762B44F" w:rsidR="00FC68DB" w:rsidRPr="00F54804" w:rsidRDefault="00FC68DB" w:rsidP="00BD52D7">
      <w:pPr>
        <w:pStyle w:val="Beschriftung"/>
      </w:pPr>
      <w:bookmarkStart w:id="1335" w:name="_Toc76030565"/>
      <w:bookmarkStart w:id="1336" w:name="_Toc94530851"/>
      <w:bookmarkStart w:id="1337" w:name="_Toc101428247"/>
      <w:bookmarkStart w:id="1338" w:name="_Toc130981628"/>
      <w:r w:rsidRPr="00F54804">
        <w:t xml:space="preserve">Figure </w:t>
      </w:r>
      <w:r w:rsidRPr="00F54804">
        <w:fldChar w:fldCharType="begin"/>
      </w:r>
      <w:r w:rsidRPr="00F54804">
        <w:instrText xml:space="preserve"> SEQ Figure \* ARABIC </w:instrText>
      </w:r>
      <w:r w:rsidRPr="00F54804">
        <w:fldChar w:fldCharType="separate"/>
      </w:r>
      <w:r w:rsidR="00F558B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5"/>
      <w:bookmarkEnd w:id="1336"/>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7"/>
      <w:bookmarkEnd w:id="1338"/>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CC867F9" w:rsidR="00461A3A" w:rsidRPr="00BD52D7" w:rsidRDefault="00461A3A" w:rsidP="001640C5">
      <w:pPr>
        <w:pStyle w:val="Beschriftung"/>
        <w:keepNext/>
        <w:keepLines/>
        <w:rPr>
          <w:rFonts w:cs="Calibri"/>
          <w:lang w:eastAsia="en-GB"/>
        </w:rPr>
      </w:pPr>
      <w:bookmarkStart w:id="1339" w:name="_Toc130981755"/>
      <w:r w:rsidRPr="00F54804">
        <w:t xml:space="preserve">Table </w:t>
      </w:r>
      <w:r w:rsidRPr="00F54804">
        <w:fldChar w:fldCharType="begin"/>
      </w:r>
      <w:r w:rsidRPr="00F54804">
        <w:instrText xml:space="preserve"> SEQ Table \* ARABIC </w:instrText>
      </w:r>
      <w:r w:rsidRPr="00F54804">
        <w:fldChar w:fldCharType="separate"/>
      </w:r>
      <w:r w:rsidR="00F558B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3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w:t>
      </w:r>
      <w:proofErr w:type="spellStart"/>
      <w:r w:rsidRPr="009376B7">
        <w:t>Rotav</w:t>
      </w:r>
      <w:proofErr w:type="spellEnd"/>
      <w:r w:rsidRPr="009376B7">
        <w:t>”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w:t>
      </w:r>
      <w:proofErr w:type="spellStart"/>
      <w:r w:rsidR="00460F6C" w:rsidRPr="009376B7">
        <w:t>Rotav</w:t>
      </w:r>
      <w:proofErr w:type="spellEnd"/>
      <w:r w:rsidR="00460F6C" w:rsidRPr="009376B7">
        <w:t>”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w:t>
      </w:r>
      <w:proofErr w:type="spellStart"/>
      <w:r w:rsidRPr="009376B7">
        <w:rPr>
          <w:lang w:val="en-GB"/>
        </w:rPr>
        <w:t>rotation_joint</w:t>
      </w:r>
      <w:proofErr w:type="spellEnd"/>
      <w:r w:rsidRPr="009376B7">
        <w:rPr>
          <w:lang w:val="en-GB"/>
        </w:rPr>
        <w: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4"/>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0" w:name="_Toc428537246"/>
      <w:bookmarkStart w:id="1341" w:name="_Toc428969565"/>
      <w:bookmarkStart w:id="1342" w:name="_Toc429052956"/>
      <w:bookmarkStart w:id="1343" w:name="_Toc428537247"/>
      <w:bookmarkStart w:id="1344" w:name="_Toc428965632"/>
      <w:bookmarkStart w:id="1345" w:name="_Toc428969566"/>
      <w:bookmarkStart w:id="1346" w:name="_Toc429052957"/>
      <w:bookmarkStart w:id="1347" w:name="_Toc428456280"/>
      <w:bookmarkStart w:id="1348" w:name="_Toc428537248"/>
      <w:bookmarkStart w:id="1349" w:name="_Toc428969567"/>
      <w:bookmarkStart w:id="1350" w:name="_Toc429052958"/>
      <w:bookmarkStart w:id="1351" w:name="_Toc338938901"/>
      <w:bookmarkStart w:id="1352" w:name="_Toc338939097"/>
      <w:bookmarkStart w:id="1353" w:name="_Toc3556997"/>
      <w:bookmarkStart w:id="1354" w:name="_Toc34747247"/>
      <w:bookmarkStart w:id="1355" w:name="_Toc77102065"/>
      <w:bookmarkStart w:id="1356" w:name="_Toc130981539"/>
      <w:bookmarkEnd w:id="1340"/>
      <w:bookmarkEnd w:id="1341"/>
      <w:bookmarkEnd w:id="1342"/>
      <w:bookmarkEnd w:id="1343"/>
      <w:bookmarkEnd w:id="1344"/>
      <w:bookmarkEnd w:id="1345"/>
      <w:bookmarkEnd w:id="1346"/>
      <w:bookmarkEnd w:id="1347"/>
      <w:bookmarkEnd w:id="1348"/>
      <w:bookmarkEnd w:id="1349"/>
      <w:bookmarkEnd w:id="1350"/>
      <w:r w:rsidRPr="00F54804">
        <w:t>1D connections</w:t>
      </w:r>
      <w:bookmarkEnd w:id="1351"/>
      <w:bookmarkEnd w:id="1352"/>
      <w:bookmarkEnd w:id="1353"/>
      <w:bookmarkEnd w:id="1354"/>
      <w:bookmarkEnd w:id="1355"/>
      <w:bookmarkEnd w:id="1356"/>
    </w:p>
    <w:p w14:paraId="249DECC1" w14:textId="77777777" w:rsidR="00FC68DB" w:rsidRPr="005C2D94" w:rsidRDefault="00FC68DB" w:rsidP="00B202D2">
      <w:pPr>
        <w:pStyle w:val="berschrift2"/>
      </w:pPr>
      <w:bookmarkStart w:id="1357" w:name="_Toc3556998"/>
      <w:bookmarkStart w:id="1358" w:name="_Toc34747248"/>
      <w:bookmarkStart w:id="1359" w:name="_Toc77102066"/>
      <w:bookmarkStart w:id="1360" w:name="_Toc130981540"/>
      <w:bookmarkStart w:id="1361" w:name="_Toc338938902"/>
      <w:bookmarkStart w:id="1362" w:name="_Toc338939098"/>
      <w:r w:rsidRPr="005C2D94">
        <w:t>Generic Definitions</w:t>
      </w:r>
      <w:bookmarkEnd w:id="1357"/>
      <w:bookmarkEnd w:id="1358"/>
      <w:bookmarkEnd w:id="1359"/>
      <w:bookmarkEnd w:id="1360"/>
    </w:p>
    <w:p w14:paraId="59908147" w14:textId="77777777" w:rsidR="00FC68DB" w:rsidRPr="00BD52D7" w:rsidRDefault="00FC68DB" w:rsidP="00B202D2">
      <w:pPr>
        <w:pStyle w:val="berschrift3"/>
      </w:pPr>
      <w:bookmarkStart w:id="1363" w:name="_Toc3556999"/>
      <w:bookmarkStart w:id="1364" w:name="_Toc34747249"/>
      <w:bookmarkStart w:id="1365" w:name="_Toc77102067"/>
      <w:bookmarkStart w:id="1366" w:name="_Toc130981541"/>
      <w:r w:rsidRPr="00BD52D7">
        <w:t>Identification</w:t>
      </w:r>
      <w:bookmarkEnd w:id="1363"/>
      <w:bookmarkEnd w:id="1364"/>
      <w:bookmarkEnd w:id="1365"/>
      <w:bookmarkEnd w:id="1366"/>
    </w:p>
    <w:p w14:paraId="17BC607B" w14:textId="64339ED1"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7" w:name="_Ref414571413"/>
      <w:bookmarkStart w:id="1368" w:name="_Ref429050458"/>
      <w:bookmarkStart w:id="1369" w:name="_Toc3557000"/>
      <w:bookmarkStart w:id="1370" w:name="_Toc34747250"/>
      <w:bookmarkStart w:id="1371" w:name="_Toc77102068"/>
      <w:bookmarkStart w:id="1372" w:name="_Toc130981542"/>
      <w:r w:rsidRPr="005C2D94">
        <w:t>L</w:t>
      </w:r>
      <w:bookmarkEnd w:id="1367"/>
      <w:r w:rsidRPr="001E4607">
        <w:t>ocation</w:t>
      </w:r>
      <w:bookmarkEnd w:id="1368"/>
      <w:bookmarkEnd w:id="1369"/>
      <w:bookmarkEnd w:id="1370"/>
      <w:bookmarkEnd w:id="1371"/>
      <w:bookmarkEnd w:id="1372"/>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7969BC89" w:rsidR="00461A3A" w:rsidRPr="00F54804" w:rsidRDefault="00461A3A" w:rsidP="001640C5">
      <w:pPr>
        <w:pStyle w:val="Beschriftung"/>
        <w:keepNext/>
        <w:keepLines/>
      </w:pPr>
      <w:bookmarkStart w:id="1373" w:name="_Toc130981756"/>
      <w:r w:rsidRPr="00F54804">
        <w:t xml:space="preserve">Table </w:t>
      </w:r>
      <w:r w:rsidRPr="00F54804">
        <w:fldChar w:fldCharType="begin"/>
      </w:r>
      <w:r w:rsidRPr="00F54804">
        <w:instrText xml:space="preserve"> SEQ Table \* ARABIC </w:instrText>
      </w:r>
      <w:r w:rsidRPr="00F54804">
        <w:fldChar w:fldCharType="separate"/>
      </w:r>
      <w:r w:rsidR="00F558BD">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AECC075" w:rsidR="00461A3A" w:rsidRPr="00F54804" w:rsidRDefault="00461A3A" w:rsidP="001640C5">
      <w:pPr>
        <w:pStyle w:val="Beschriftung"/>
        <w:keepNext/>
        <w:keepLines/>
      </w:pPr>
      <w:bookmarkStart w:id="1374" w:name="_Toc130981757"/>
      <w:r w:rsidRPr="00F54804">
        <w:t xml:space="preserve">Table </w:t>
      </w:r>
      <w:r w:rsidRPr="00F54804">
        <w:fldChar w:fldCharType="begin"/>
      </w:r>
      <w:r w:rsidRPr="00F54804">
        <w:instrText xml:space="preserve"> SEQ Table \* ARABIC </w:instrText>
      </w:r>
      <w:r w:rsidRPr="00F54804">
        <w:fldChar w:fldCharType="separate"/>
      </w:r>
      <w:r w:rsidR="00F558BD">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D291118" w:rsidR="00461A3A" w:rsidRPr="00C44DA5" w:rsidRDefault="00461A3A" w:rsidP="001640C5">
      <w:pPr>
        <w:pStyle w:val="Beschriftung"/>
        <w:keepNext/>
        <w:keepLines/>
      </w:pPr>
      <w:bookmarkStart w:id="1375" w:name="_Toc130981758"/>
      <w:r w:rsidRPr="00C44DA5">
        <w:t xml:space="preserve">Table </w:t>
      </w:r>
      <w:r w:rsidRPr="00C44DA5">
        <w:fldChar w:fldCharType="begin"/>
      </w:r>
      <w:r w:rsidRPr="00C44DA5">
        <w:instrText xml:space="preserve"> SEQ Table \* ARABIC </w:instrText>
      </w:r>
      <w:r w:rsidRPr="00C44DA5">
        <w:fldChar w:fldCharType="separate"/>
      </w:r>
      <w:r w:rsidR="00F558BD" w:rsidRPr="00C44DA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lastRenderedPageBreak/>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384227AC"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27B3A87B"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6" w:name="_Toc432343680"/>
      <w:bookmarkStart w:id="1377" w:name="_Ref69114607"/>
      <w:bookmarkStart w:id="1378" w:name="_Ref69114623"/>
      <w:bookmarkStart w:id="1379" w:name="_Toc77102069"/>
      <w:bookmarkStart w:id="1380" w:name="_Toc130981543"/>
      <w:bookmarkStart w:id="1381" w:name="_Toc3557001"/>
      <w:bookmarkStart w:id="1382" w:name="_Toc34747251"/>
      <w:r w:rsidRPr="00C44DA5">
        <w:t>Intermittent Connection Lines</w:t>
      </w:r>
      <w:bookmarkEnd w:id="1376"/>
      <w:bookmarkEnd w:id="1377"/>
      <w:bookmarkEnd w:id="1378"/>
      <w:bookmarkEnd w:id="1379"/>
      <w:bookmarkEnd w:id="1380"/>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DEEBB74" w:rsidR="00FC68DB" w:rsidRPr="00F54804" w:rsidRDefault="00FC68DB" w:rsidP="00BD52D7">
      <w:pPr>
        <w:pStyle w:val="Beschriftung"/>
      </w:pPr>
      <w:bookmarkStart w:id="1383" w:name="_Toc76030566"/>
      <w:bookmarkStart w:id="1384" w:name="_Toc94530852"/>
      <w:bookmarkStart w:id="1385" w:name="_Toc101428248"/>
      <w:bookmarkStart w:id="1386" w:name="_Toc130981629"/>
      <w:r w:rsidRPr="00F54804">
        <w:t xml:space="preserve">Figure </w:t>
      </w:r>
      <w:r w:rsidRPr="00F54804">
        <w:fldChar w:fldCharType="begin"/>
      </w:r>
      <w:r w:rsidRPr="00F54804">
        <w:instrText xml:space="preserve"> SEQ Figure \* ARABIC </w:instrText>
      </w:r>
      <w:r w:rsidRPr="00F54804">
        <w:fldChar w:fldCharType="separate"/>
      </w:r>
      <w:r w:rsidR="00F558BD">
        <w:rPr>
          <w:noProof/>
        </w:rPr>
        <w:t>42</w:t>
      </w:r>
      <w:r w:rsidRPr="00F54804">
        <w:fldChar w:fldCharType="end"/>
      </w:r>
      <w:r w:rsidR="00B00216">
        <w:t xml:space="preserve"> —</w:t>
      </w:r>
      <w:r w:rsidRPr="00F54804">
        <w:t xml:space="preserve"> Terminology of a regular intermittent weld</w:t>
      </w:r>
      <w:bookmarkEnd w:id="1383"/>
      <w:bookmarkEnd w:id="1384"/>
      <w:bookmarkEnd w:id="1385"/>
      <w:bookmarkEnd w:id="1386"/>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A4C217B" w:rsidR="00FC68DB" w:rsidRPr="00F54804" w:rsidRDefault="00FC68DB" w:rsidP="00BD52D7">
      <w:pPr>
        <w:pStyle w:val="Beschriftung"/>
      </w:pPr>
      <w:bookmarkStart w:id="1387" w:name="_Toc76030567"/>
      <w:bookmarkStart w:id="1388" w:name="_Toc94530853"/>
      <w:bookmarkStart w:id="1389" w:name="_Toc101428249"/>
      <w:bookmarkStart w:id="1390" w:name="_Toc130981630"/>
      <w:r w:rsidRPr="00F54804">
        <w:t xml:space="preserve">Figure </w:t>
      </w:r>
      <w:r w:rsidRPr="00F54804">
        <w:fldChar w:fldCharType="begin"/>
      </w:r>
      <w:r w:rsidRPr="00F54804">
        <w:instrText xml:space="preserve"> SEQ Figure \* ARABIC </w:instrText>
      </w:r>
      <w:r w:rsidRPr="00F54804">
        <w:fldChar w:fldCharType="separate"/>
      </w:r>
      <w:r w:rsidR="00F558BD">
        <w:rPr>
          <w:noProof/>
        </w:rPr>
        <w:t>43</w:t>
      </w:r>
      <w:r w:rsidRPr="00F54804">
        <w:fldChar w:fldCharType="end"/>
      </w:r>
      <w:r w:rsidR="00B00216">
        <w:t xml:space="preserve"> —</w:t>
      </w:r>
      <w:r w:rsidRPr="00F54804">
        <w:t xml:space="preserve"> Regular intermittent weld with first spacing and last spacing</w:t>
      </w:r>
      <w:bookmarkEnd w:id="1387"/>
      <w:bookmarkEnd w:id="1388"/>
      <w:bookmarkEnd w:id="1389"/>
      <w:bookmarkEnd w:id="1390"/>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9ABA1FB" w:rsidR="00FC68DB" w:rsidRPr="0013175B" w:rsidRDefault="00FC68DB" w:rsidP="00314DA6">
      <w:pPr>
        <w:jc w:val="center"/>
        <w:rPr>
          <w:b/>
          <w:bCs/>
        </w:rPr>
      </w:pPr>
      <w:bookmarkStart w:id="1391" w:name="_Toc76030568"/>
      <w:bookmarkStart w:id="1392" w:name="_Toc94530854"/>
      <w:bookmarkStart w:id="1393" w:name="_Toc101428250"/>
      <w:bookmarkStart w:id="1394" w:name="_Toc1309816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1"/>
      <w:bookmarkEnd w:id="1392"/>
      <w:bookmarkEnd w:id="1393"/>
      <w:bookmarkEnd w:id="1394"/>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5"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5"/>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4F6CF24" w:rsidR="00FC68DB" w:rsidRPr="00F54804" w:rsidRDefault="00461A3A" w:rsidP="001640C5">
      <w:pPr>
        <w:pStyle w:val="Beschriftung"/>
        <w:keepNext/>
        <w:keepLines/>
      </w:pPr>
      <w:bookmarkStart w:id="1396" w:name="_Toc130981759"/>
      <w:r w:rsidRPr="00F54804">
        <w:t xml:space="preserve">Table </w:t>
      </w:r>
      <w:r w:rsidRPr="00F54804">
        <w:fldChar w:fldCharType="begin"/>
      </w:r>
      <w:r w:rsidRPr="00F54804">
        <w:instrText xml:space="preserve"> SEQ Table \* ARABIC </w:instrText>
      </w:r>
      <w:r w:rsidRPr="00F54804">
        <w:fldChar w:fldCharType="separate"/>
      </w:r>
      <w:r w:rsidR="00F558BD">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1D61FC0" w:rsidR="00461A3A" w:rsidRPr="0013175B" w:rsidRDefault="00461A3A" w:rsidP="001640C5">
      <w:pPr>
        <w:pStyle w:val="Beschriftung"/>
        <w:keepNext/>
        <w:keepLines/>
      </w:pPr>
      <w:bookmarkStart w:id="1397" w:name="_Ref101343985"/>
      <w:bookmarkStart w:id="1398" w:name="_Toc130981760"/>
      <w:r w:rsidRPr="00F54804">
        <w:t xml:space="preserve">Table </w:t>
      </w:r>
      <w:r w:rsidRPr="00F54804">
        <w:fldChar w:fldCharType="begin"/>
      </w:r>
      <w:r w:rsidRPr="00F54804">
        <w:instrText xml:space="preserve"> SEQ Table \* ARABIC </w:instrText>
      </w:r>
      <w:r w:rsidRPr="00F54804">
        <w:fldChar w:fldCharType="separate"/>
      </w:r>
      <w:r w:rsidR="00F558BD">
        <w:rPr>
          <w:noProof/>
        </w:rPr>
        <w:t>84</w:t>
      </w:r>
      <w:r w:rsidRPr="00F54804">
        <w:fldChar w:fldCharType="end"/>
      </w:r>
      <w:bookmarkEnd w:id="139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39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C4B48C"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558BD" w:rsidRPr="00F54804">
        <w:t xml:space="preserve">Table </w:t>
      </w:r>
      <w:r w:rsidR="00F558BD">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EF26841"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3F9264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558B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399"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399"/>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62FCE34" w:rsidR="00FC68DB" w:rsidRPr="0023119A" w:rsidRDefault="00975D5B" w:rsidP="00975D5B">
      <w:pPr>
        <w:pStyle w:val="Beschriftung"/>
        <w:jc w:val="both"/>
      </w:pPr>
      <w:bookmarkStart w:id="1400" w:name="_Toc130981632"/>
      <w:r>
        <w:t xml:space="preserve">Figure </w:t>
      </w:r>
      <w:r>
        <w:fldChar w:fldCharType="begin"/>
      </w:r>
      <w:r>
        <w:instrText xml:space="preserve"> SEQ Figure \* ARABIC </w:instrText>
      </w:r>
      <w:r>
        <w:fldChar w:fldCharType="separate"/>
      </w:r>
      <w:r w:rsidR="00F558BD">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00"/>
      <w:proofErr w:type="gramEnd"/>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474EBEF8" w14:textId="77777777" w:rsidR="00FC68DB" w:rsidRPr="0023119A" w:rsidRDefault="00FC68DB" w:rsidP="00B202D2">
      <w:pPr>
        <w:pStyle w:val="XMLCode"/>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381FD0CA"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7A9181CA" w14:textId="77777777" w:rsidR="006B3AE4" w:rsidRPr="0023119A" w:rsidRDefault="00FC68DB" w:rsidP="006B3AE4">
      <w:pPr>
        <w:pStyle w:val="Example"/>
        <w:keepNext/>
      </w:pPr>
      <w:r w:rsidRPr="0023119A">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545D335" w:rsidR="00FC68DB" w:rsidRPr="0023119A" w:rsidRDefault="006B3AE4" w:rsidP="006B3AE4">
      <w:pPr>
        <w:pStyle w:val="Beschriftung"/>
        <w:jc w:val="both"/>
      </w:pPr>
      <w:bookmarkStart w:id="1401" w:name="_Toc130981633"/>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1"/>
    </w:p>
    <w:p w14:paraId="38F1CA95" w14:textId="77777777" w:rsidR="00FC68DB" w:rsidRPr="0023119A" w:rsidRDefault="00FC68DB" w:rsidP="00B202D2">
      <w:pPr>
        <w:pStyle w:val="XMLCode"/>
        <w:keepNext/>
        <w:rPr>
          <w:lang w:val="en-GB"/>
        </w:rPr>
      </w:pPr>
    </w:p>
    <w:p w14:paraId="2EF58D0C"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623A9389"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74532363"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lastRenderedPageBreak/>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1197982"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79576915" w14:textId="77777777" w:rsidR="00FC68DB" w:rsidRPr="0023119A" w:rsidRDefault="00FC68DB" w:rsidP="00B202D2">
      <w:pPr>
        <w:pStyle w:val="XMLCode"/>
        <w:rPr>
          <w:lang w:val="en-GB"/>
        </w:rPr>
      </w:pPr>
    </w:p>
    <w:p w14:paraId="29674A62" w14:textId="1C46C4E7" w:rsidR="00FC68DB"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77777777" w:rsidR="006B3AE4" w:rsidRPr="0023119A" w:rsidRDefault="00FC68DB" w:rsidP="006B3AE4">
      <w:pPr>
        <w:keepNext/>
        <w:autoSpaceDE w:val="0"/>
        <w:autoSpaceDN w:val="0"/>
        <w:adjustRightInd w:val="0"/>
        <w:spacing w:after="0"/>
      </w:pPr>
      <w:r w:rsidRPr="0023119A">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20F5CD93" w:rsidR="00FC68DB" w:rsidRPr="0023119A" w:rsidRDefault="006B3AE4" w:rsidP="006B3AE4">
      <w:pPr>
        <w:pStyle w:val="Beschriftung"/>
        <w:jc w:val="both"/>
        <w:rPr>
          <w:b w:val="0"/>
          <w:sz w:val="24"/>
        </w:rPr>
      </w:pPr>
      <w:bookmarkStart w:id="1402" w:name="_Toc130981634"/>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47</w:t>
      </w:r>
      <w:r w:rsidRPr="0023119A">
        <w:fldChar w:fldCharType="end"/>
      </w:r>
      <w:r w:rsidRPr="0023119A">
        <w:t xml:space="preserve"> — Staggered welding</w:t>
      </w:r>
      <w:bookmarkEnd w:id="1402"/>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52F20521"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3"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3"/>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77777777" w:rsidR="0016687E" w:rsidRPr="0023119A" w:rsidRDefault="00FC68DB" w:rsidP="0016687E">
      <w:pPr>
        <w:keepNext/>
        <w:autoSpaceDE w:val="0"/>
        <w:autoSpaceDN w:val="0"/>
        <w:adjustRightInd w:val="0"/>
        <w:spacing w:after="0"/>
      </w:pPr>
      <w:r w:rsidRPr="0023119A">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086EFAF" w:rsidR="00FC68DB" w:rsidRPr="0023119A" w:rsidRDefault="0016687E" w:rsidP="0016687E">
      <w:pPr>
        <w:pStyle w:val="Beschriftung"/>
        <w:jc w:val="both"/>
        <w:rPr>
          <w:b w:val="0"/>
          <w:sz w:val="24"/>
        </w:rPr>
      </w:pPr>
      <w:bookmarkStart w:id="1404" w:name="_Toc130981635"/>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04"/>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312675CE"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w:t>
      </w:r>
      <w:proofErr w:type="gramStart"/>
      <w:r w:rsidR="00FC68DB" w:rsidRPr="0023119A">
        <w:t>is</w:t>
      </w:r>
      <w:proofErr w:type="gramEnd"/>
      <w:r w:rsidR="00FC68DB" w:rsidRPr="0023119A">
        <w:t xml:space="preserve">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5" w:name="_Toc77102070"/>
      <w:bookmarkStart w:id="1406" w:name="_Toc130981544"/>
      <w:r w:rsidRPr="00F54804">
        <w:lastRenderedPageBreak/>
        <w:t>Type Specification</w:t>
      </w:r>
      <w:bookmarkEnd w:id="1381"/>
      <w:bookmarkEnd w:id="1382"/>
      <w:bookmarkEnd w:id="1405"/>
      <w:bookmarkEnd w:id="1406"/>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12D484C" w:rsidR="00461A3A" w:rsidRPr="00F54804" w:rsidRDefault="00461A3A" w:rsidP="001640C5">
      <w:pPr>
        <w:pStyle w:val="Beschriftung"/>
        <w:keepNext/>
        <w:keepLines/>
        <w:rPr>
          <w:lang w:eastAsia="x-none"/>
        </w:rPr>
      </w:pPr>
      <w:bookmarkStart w:id="1407" w:name="_Toc130981761"/>
      <w:r w:rsidRPr="00F54804">
        <w:t xml:space="preserve">Table </w:t>
      </w:r>
      <w:r w:rsidRPr="00F54804">
        <w:fldChar w:fldCharType="begin"/>
      </w:r>
      <w:r w:rsidRPr="00F54804">
        <w:instrText xml:space="preserve"> SEQ Table \* ARABIC </w:instrText>
      </w:r>
      <w:r w:rsidRPr="00F54804">
        <w:fldChar w:fldCharType="separate"/>
      </w:r>
      <w:r w:rsidR="00F558B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DE9675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1CF70DB"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8" w:name="_Toc3557002"/>
      <w:bookmarkStart w:id="1409" w:name="_Toc34747252"/>
      <w:bookmarkStart w:id="1410" w:name="_Toc77102071"/>
      <w:bookmarkStart w:id="1411" w:name="_Toc130981545"/>
      <w:r w:rsidRPr="00F54804">
        <w:t>Seam Weld</w:t>
      </w:r>
      <w:bookmarkEnd w:id="411"/>
      <w:r w:rsidRPr="00F54804">
        <w:t>s</w:t>
      </w:r>
      <w:bookmarkEnd w:id="1361"/>
      <w:bookmarkEnd w:id="1362"/>
      <w:bookmarkEnd w:id="1408"/>
      <w:bookmarkEnd w:id="1409"/>
      <w:bookmarkEnd w:id="1410"/>
      <w:bookmarkEnd w:id="1411"/>
    </w:p>
    <w:p w14:paraId="3FFAA6F8" w14:textId="48E1A220" w:rsidR="00FC68DB" w:rsidRPr="00F54804" w:rsidRDefault="00FC68DB" w:rsidP="00B202D2">
      <w:pPr>
        <w:pStyle w:val="berschrift3"/>
      </w:pPr>
      <w:bookmarkStart w:id="1412" w:name="_Toc338938903"/>
      <w:bookmarkStart w:id="1413" w:name="_Toc338939099"/>
      <w:bookmarkStart w:id="1414" w:name="_Toc3557003"/>
      <w:bookmarkStart w:id="1415" w:name="_Toc34747253"/>
      <w:bookmarkStart w:id="1416" w:name="_Toc77102072"/>
      <w:bookmarkStart w:id="1417" w:name="_Toc130981546"/>
      <w:r w:rsidRPr="00F54804">
        <w:t xml:space="preserve">Description and </w:t>
      </w:r>
      <w:r w:rsidR="007F7A98" w:rsidRPr="00F54804">
        <w:t>Modelling</w:t>
      </w:r>
      <w:r w:rsidRPr="00F54804">
        <w:t xml:space="preserve"> Parameters</w:t>
      </w:r>
      <w:bookmarkEnd w:id="412"/>
      <w:bookmarkEnd w:id="1412"/>
      <w:bookmarkEnd w:id="1413"/>
      <w:bookmarkEnd w:id="1414"/>
      <w:bookmarkEnd w:id="1415"/>
      <w:bookmarkEnd w:id="1416"/>
      <w:bookmarkEnd w:id="1417"/>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8" w:name="_Toc288196463"/>
      <w:bookmarkStart w:id="1419" w:name="_Toc288200761"/>
      <w:bookmarkStart w:id="1420" w:name="_Toc338938907"/>
      <w:bookmarkStart w:id="1421" w:name="_Toc338939104"/>
      <w:bookmarkStart w:id="1422" w:name="_Toc3557004"/>
      <w:bookmarkStart w:id="1423" w:name="_Toc34747254"/>
      <w:bookmarkStart w:id="1424" w:name="_Toc77102073"/>
      <w:bookmarkStart w:id="1425" w:name="_Toc130981547"/>
      <w:bookmarkStart w:id="1426" w:name="_Toc288196487"/>
      <w:bookmarkStart w:id="1427" w:name="_Toc288200789"/>
      <w:bookmarkStart w:id="1428" w:name="_Toc338938910"/>
      <w:bookmarkStart w:id="1429" w:name="_Toc338939129"/>
      <w:r w:rsidRPr="00F54804">
        <w:t>Seam Weld Definition</w:t>
      </w:r>
      <w:bookmarkEnd w:id="1418"/>
      <w:bookmarkEnd w:id="1419"/>
      <w:bookmarkEnd w:id="1420"/>
      <w:bookmarkEnd w:id="1421"/>
      <w:r w:rsidRPr="00F54804">
        <w:t xml:space="preserve"> Overview</w:t>
      </w:r>
      <w:bookmarkEnd w:id="1422"/>
      <w:bookmarkEnd w:id="1423"/>
      <w:bookmarkEnd w:id="1424"/>
      <w:bookmarkEnd w:id="1425"/>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0" w:name="_MON_1364796837"/>
      <w:bookmarkStart w:id="1431" w:name="_MON_1364796880"/>
      <w:bookmarkStart w:id="1432" w:name="_MON_1364796906"/>
      <w:bookmarkStart w:id="1433" w:name="_MON_1364797126"/>
      <w:bookmarkStart w:id="1434" w:name="_MON_1364797186"/>
      <w:bookmarkStart w:id="1435" w:name="_MON_1364797218"/>
      <w:bookmarkStart w:id="1436" w:name="_MON_1364797858"/>
      <w:bookmarkStart w:id="1437" w:name="_MON_1364798353"/>
      <w:bookmarkStart w:id="1438" w:name="_MON_1364798519"/>
      <w:bookmarkStart w:id="1439" w:name="_MON_1364798747"/>
      <w:bookmarkStart w:id="1440" w:name="_MON_1364798771"/>
      <w:bookmarkStart w:id="1441" w:name="_MON_1364799011"/>
      <w:bookmarkStart w:id="1442" w:name="_MON_1364801153"/>
      <w:bookmarkStart w:id="1443" w:name="_MON_1364801290"/>
      <w:bookmarkStart w:id="1444" w:name="_MON_1364801615"/>
      <w:bookmarkStart w:id="1445" w:name="_MON_1364801624"/>
      <w:bookmarkStart w:id="1446" w:name="_MON_1364801706"/>
      <w:bookmarkStart w:id="1447" w:name="_MON_1364801789"/>
      <w:bookmarkStart w:id="1448" w:name="_MON_1364801849"/>
      <w:bookmarkStart w:id="1449" w:name="_MON_1364801901"/>
      <w:bookmarkStart w:id="1450" w:name="_MON_1364804394"/>
      <w:bookmarkStart w:id="1451" w:name="_MON_1364804536"/>
      <w:bookmarkStart w:id="1452" w:name="_MON_1364804660"/>
      <w:bookmarkStart w:id="1453" w:name="_MON_1364804697"/>
      <w:bookmarkStart w:id="1454" w:name="_MON_1364804737"/>
      <w:bookmarkStart w:id="1455" w:name="_MON_1364804801"/>
      <w:bookmarkStart w:id="1456" w:name="_MON_1364805030"/>
      <w:bookmarkStart w:id="1457" w:name="_MON_1364805461"/>
      <w:bookmarkStart w:id="1458" w:name="_MON_1364819404"/>
      <w:bookmarkStart w:id="1459" w:name="_MON_1364908755"/>
      <w:bookmarkStart w:id="1460" w:name="_MON_1364925659"/>
      <w:bookmarkStart w:id="1461" w:name="_MON_1364928250"/>
      <w:bookmarkStart w:id="1462" w:name="_MON_1365309185"/>
      <w:bookmarkStart w:id="1463" w:name="_MON_1365312010"/>
      <w:bookmarkStart w:id="1464" w:name="_MON_1365319861"/>
      <w:bookmarkStart w:id="1465" w:name="_MON_1365320347"/>
      <w:bookmarkStart w:id="1466" w:name="_MON_1365320586"/>
      <w:bookmarkStart w:id="1467" w:name="_MON_1365322967"/>
      <w:bookmarkStart w:id="1468" w:name="_MON_1376134054"/>
      <w:bookmarkStart w:id="1469" w:name="_MON_1376234613"/>
      <w:bookmarkStart w:id="1470" w:name="_MON_1378813652"/>
      <w:bookmarkStart w:id="1471" w:name="_MON_1378813684"/>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1646126" w:rsidR="00FC68DB" w:rsidRPr="005C2D94" w:rsidRDefault="00FC68DB" w:rsidP="00BD52D7">
      <w:pPr>
        <w:pStyle w:val="Beschriftung"/>
      </w:pPr>
      <w:bookmarkStart w:id="1472" w:name="_Toc3557122"/>
      <w:bookmarkStart w:id="1473" w:name="_Toc34747373"/>
      <w:bookmarkStart w:id="1474" w:name="_Toc76030571"/>
      <w:bookmarkStart w:id="1475" w:name="_Toc94530856"/>
      <w:bookmarkStart w:id="1476" w:name="_Toc101428252"/>
      <w:bookmarkStart w:id="1477" w:name="_Toc130981636"/>
      <w:r w:rsidRPr="005C2D94">
        <w:t xml:space="preserve">Figure </w:t>
      </w:r>
      <w:r w:rsidRPr="005C2D94">
        <w:fldChar w:fldCharType="begin"/>
      </w:r>
      <w:r w:rsidRPr="00F54804">
        <w:instrText xml:space="preserve"> SEQ Figure \* ARABIC </w:instrText>
      </w:r>
      <w:r w:rsidRPr="005C2D94">
        <w:fldChar w:fldCharType="separate"/>
      </w:r>
      <w:r w:rsidR="00F558BD">
        <w:rPr>
          <w:noProof/>
        </w:rPr>
        <w:t>49</w:t>
      </w:r>
      <w:r w:rsidRPr="005C2D94">
        <w:fldChar w:fldCharType="end"/>
      </w:r>
      <w:r w:rsidR="00B00216">
        <w:t xml:space="preserve"> —</w:t>
      </w:r>
      <w:r w:rsidRPr="00F54804">
        <w:t xml:space="preserve"> Seam weld types and attributes</w:t>
      </w:r>
      <w:bookmarkEnd w:id="1472"/>
      <w:bookmarkEnd w:id="1473"/>
      <w:bookmarkEnd w:id="1474"/>
      <w:bookmarkEnd w:id="1475"/>
      <w:bookmarkEnd w:id="1476"/>
      <w:bookmarkEnd w:id="1477"/>
    </w:p>
    <w:p w14:paraId="3E80C837" w14:textId="77777777" w:rsidR="00FC68DB" w:rsidRPr="001E4607" w:rsidRDefault="00FC68DB" w:rsidP="00B202D2">
      <w:pPr>
        <w:pStyle w:val="berschrift3"/>
      </w:pPr>
      <w:bookmarkStart w:id="1478" w:name="_Toc3557005"/>
      <w:bookmarkStart w:id="1479" w:name="_Toc34747255"/>
      <w:bookmarkStart w:id="1480" w:name="_Toc77102074"/>
      <w:bookmarkStart w:id="1481" w:name="_Toc130981548"/>
      <w:r w:rsidRPr="005C2D94">
        <w:lastRenderedPageBreak/>
        <w:t>Specific XML Realization</w:t>
      </w:r>
      <w:bookmarkEnd w:id="1478"/>
      <w:bookmarkEnd w:id="1479"/>
      <w:bookmarkEnd w:id="1480"/>
      <w:bookmarkEnd w:id="1481"/>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2" w:name="XMLStructureSeamWelds"/>
      <w:bookmarkEnd w:id="1482"/>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37EAB15" w:rsidR="00FC68DB" w:rsidRPr="005C2D94" w:rsidRDefault="00FC68DB" w:rsidP="00BD52D7">
      <w:pPr>
        <w:pStyle w:val="Beschriftung"/>
      </w:pPr>
      <w:bookmarkStart w:id="1483" w:name="_Toc3557123"/>
      <w:bookmarkStart w:id="1484" w:name="_Toc34747374"/>
      <w:bookmarkStart w:id="1485" w:name="_Toc76030572"/>
      <w:bookmarkStart w:id="1486" w:name="_Toc94530857"/>
      <w:bookmarkStart w:id="1487" w:name="_Toc101428253"/>
      <w:bookmarkStart w:id="1488" w:name="_Toc130981637"/>
      <w:r w:rsidRPr="005C2D94">
        <w:t xml:space="preserve">Figure </w:t>
      </w:r>
      <w:r w:rsidRPr="005C2D94">
        <w:fldChar w:fldCharType="begin"/>
      </w:r>
      <w:r w:rsidRPr="00F54804">
        <w:instrText xml:space="preserve"> SEQ Figure \* ARABIC </w:instrText>
      </w:r>
      <w:r w:rsidRPr="005C2D94">
        <w:fldChar w:fldCharType="separate"/>
      </w:r>
      <w:r w:rsidR="00F558BD">
        <w:rPr>
          <w:noProof/>
        </w:rPr>
        <w:t>50</w:t>
      </w:r>
      <w:r w:rsidRPr="005C2D94">
        <w:fldChar w:fldCharType="end"/>
      </w:r>
      <w:r w:rsidR="00B00216">
        <w:t xml:space="preserve"> —</w:t>
      </w:r>
      <w:r w:rsidRPr="00F54804">
        <w:t xml:space="preserve"> </w:t>
      </w:r>
      <w:r w:rsidRPr="005C2D94">
        <w:t>χMCF Structure of a Seam Weld (connection_1d)</w:t>
      </w:r>
      <w:bookmarkEnd w:id="1483"/>
      <w:bookmarkEnd w:id="1484"/>
      <w:bookmarkEnd w:id="1485"/>
      <w:bookmarkEnd w:id="1486"/>
      <w:bookmarkEnd w:id="1487"/>
      <w:bookmarkEnd w:id="1488"/>
    </w:p>
    <w:p w14:paraId="7D1BCE42" w14:textId="77777777" w:rsidR="00FC68DB" w:rsidRPr="001E4607" w:rsidRDefault="00FC68DB" w:rsidP="00B202D2">
      <w:pPr>
        <w:pStyle w:val="berschrift3"/>
      </w:pPr>
      <w:bookmarkStart w:id="1489" w:name="_Toc3557006"/>
      <w:bookmarkStart w:id="1490" w:name="_Toc34747256"/>
      <w:bookmarkStart w:id="1491" w:name="_Toc77102075"/>
      <w:bookmarkStart w:id="1492" w:name="_Toc130981549"/>
      <w:r w:rsidRPr="005C2D94">
        <w:t>Generic Seam Weld Definition</w:t>
      </w:r>
      <w:bookmarkEnd w:id="1426"/>
      <w:bookmarkEnd w:id="1427"/>
      <w:bookmarkEnd w:id="1428"/>
      <w:bookmarkEnd w:id="1429"/>
      <w:bookmarkEnd w:id="1489"/>
      <w:bookmarkEnd w:id="1490"/>
      <w:bookmarkEnd w:id="1491"/>
      <w:bookmarkEnd w:id="1492"/>
    </w:p>
    <w:p w14:paraId="066381A2" w14:textId="77777777" w:rsidR="00FC68DB" w:rsidRPr="00BD52D7" w:rsidRDefault="00FC68DB">
      <w:pPr>
        <w:pStyle w:val="berschrift4"/>
      </w:pPr>
      <w:bookmarkStart w:id="1493" w:name="_Ref414571756"/>
      <w:bookmarkStart w:id="1494" w:name="_Toc3557008"/>
      <w:bookmarkStart w:id="1495" w:name="_Toc34747258"/>
      <w:bookmarkStart w:id="1496" w:name="_Toc77102077"/>
      <w:r w:rsidRPr="00BD52D7">
        <w:t>Type Specification</w:t>
      </w:r>
      <w:bookmarkEnd w:id="1493"/>
      <w:bookmarkEnd w:id="1494"/>
      <w:bookmarkEnd w:id="1495"/>
      <w:bookmarkEnd w:id="1496"/>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DBC94B3" w:rsidR="00461A3A" w:rsidRPr="00F54804" w:rsidRDefault="00461A3A" w:rsidP="001640C5">
      <w:pPr>
        <w:pStyle w:val="Beschriftung"/>
        <w:keepNext/>
        <w:keepLines/>
      </w:pPr>
      <w:bookmarkStart w:id="1497" w:name="_Toc130981762"/>
      <w:r w:rsidRPr="00F54804">
        <w:t xml:space="preserve">Table </w:t>
      </w:r>
      <w:r w:rsidRPr="005C2D94">
        <w:fldChar w:fldCharType="begin"/>
      </w:r>
      <w:r w:rsidRPr="00F54804">
        <w:instrText xml:space="preserve"> SEQ Table \* ARABIC </w:instrText>
      </w:r>
      <w:r w:rsidRPr="005C2D94">
        <w:fldChar w:fldCharType="separate"/>
      </w:r>
      <w:r w:rsidR="00F558B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498" w:name="_Toc338939134"/>
      <w:bookmarkStart w:id="1499" w:name="_Toc288196488"/>
      <w:bookmarkStart w:id="1500" w:name="_Toc288200790"/>
      <w:bookmarkStart w:id="1501"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1A9364E6"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2" w:name="_Toc288196490"/>
      <w:bookmarkStart w:id="1503" w:name="_Toc288200792"/>
      <w:bookmarkStart w:id="1504" w:name="_Toc338939132"/>
      <w:bookmarkStart w:id="1505" w:name="_Toc288196468"/>
      <w:bookmarkStart w:id="1506" w:name="_Toc288200771"/>
      <w:bookmarkStart w:id="1507" w:name="_Toc338938904"/>
      <w:bookmarkStart w:id="1508" w:name="_Toc338939100"/>
      <w:bookmarkEnd w:id="1499"/>
      <w:bookmarkEnd w:id="1500"/>
      <w:bookmarkEnd w:id="1501"/>
      <w:r w:rsidRPr="00F54804">
        <w:t>Each subtype element can cont</w:t>
      </w:r>
      <w:r w:rsidRPr="005C2D94">
        <w:t>ain the following attributes:</w:t>
      </w:r>
    </w:p>
    <w:p w14:paraId="6F6C34D4" w14:textId="60FD5A7F" w:rsidR="00461A3A" w:rsidRPr="005C2D94" w:rsidRDefault="00461A3A" w:rsidP="001640C5">
      <w:pPr>
        <w:pStyle w:val="Beschriftung"/>
        <w:keepNext/>
        <w:keepLines/>
      </w:pPr>
      <w:bookmarkStart w:id="1509" w:name="_Toc130981763"/>
      <w:r w:rsidRPr="00F54804">
        <w:t xml:space="preserve">Table </w:t>
      </w:r>
      <w:r w:rsidRPr="00F54804">
        <w:fldChar w:fldCharType="begin"/>
      </w:r>
      <w:r w:rsidRPr="00F54804">
        <w:instrText xml:space="preserve"> SEQ Table \* ARABIC </w:instrText>
      </w:r>
      <w:r w:rsidRPr="00F54804">
        <w:fldChar w:fldCharType="separate"/>
      </w:r>
      <w:r w:rsidR="00F558B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5E74EA2C" w:rsidR="00BC532A" w:rsidRPr="00BD52D7" w:rsidRDefault="00BC532A" w:rsidP="001640C5">
      <w:pPr>
        <w:pStyle w:val="Beschriftung"/>
        <w:keepNext/>
        <w:keepLines/>
      </w:pPr>
      <w:bookmarkStart w:id="1510" w:name="_Toc13098176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13175B" w:rsidRDefault="004C41B1" w:rsidP="00DD71FD">
      <w:pPr>
        <w:pStyle w:val="Example"/>
        <w:keepNext/>
        <w:spacing w:line="240" w:lineRule="auto"/>
      </w:pPr>
      <w:r>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1" w:name="_Toc288196493"/>
      <w:bookmarkStart w:id="1512"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3" w:name="GenericSeamWeldWeldPosition"/>
      <w:bookmarkStart w:id="1514" w:name="GenericSeamWelParameters"/>
      <w:bookmarkStart w:id="1515" w:name="GenericSeamWeldSubType"/>
      <w:bookmarkStart w:id="1516" w:name="GenericSeamWeldWeldingPosition"/>
      <w:bookmarkStart w:id="1517" w:name="_Toc3557009"/>
      <w:bookmarkStart w:id="1518" w:name="_Toc34747259"/>
      <w:bookmarkStart w:id="1519" w:name="_Toc77102078"/>
      <w:bookmarkStart w:id="1520" w:name="_Toc338938905"/>
      <w:bookmarkStart w:id="1521" w:name="_Toc338939101"/>
      <w:bookmarkStart w:id="1522" w:name="_Toc338939136"/>
      <w:bookmarkEnd w:id="1502"/>
      <w:bookmarkEnd w:id="1503"/>
      <w:bookmarkEnd w:id="1504"/>
      <w:bookmarkEnd w:id="1505"/>
      <w:bookmarkEnd w:id="1506"/>
      <w:bookmarkEnd w:id="1507"/>
      <w:bookmarkEnd w:id="1508"/>
      <w:bookmarkEnd w:id="1511"/>
      <w:bookmarkEnd w:id="1512"/>
      <w:bookmarkEnd w:id="1513"/>
      <w:bookmarkEnd w:id="1514"/>
      <w:bookmarkEnd w:id="1515"/>
      <w:bookmarkEnd w:id="1516"/>
      <w:r w:rsidRPr="00F54804">
        <w:lastRenderedPageBreak/>
        <w:t>Weld Position and Sheet Metal Parameters</w:t>
      </w:r>
      <w:bookmarkEnd w:id="1517"/>
      <w:bookmarkEnd w:id="1518"/>
      <w:bookmarkEnd w:id="1519"/>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88DFA71"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558B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558B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1755133" w:rsidR="00EE5FFA" w:rsidRDefault="00FC68DB" w:rsidP="000E094F">
      <w:pPr>
        <w:pStyle w:val="Beschriftung"/>
      </w:pPr>
      <w:bookmarkStart w:id="1523" w:name="_Ref397587838"/>
      <w:bookmarkStart w:id="1524" w:name="_Toc3557124"/>
      <w:bookmarkStart w:id="1525" w:name="_Toc34747375"/>
      <w:bookmarkStart w:id="1526" w:name="_Toc76030573"/>
      <w:bookmarkStart w:id="1527" w:name="_Toc94530858"/>
      <w:bookmarkStart w:id="1528" w:name="_Toc101428254"/>
      <w:bookmarkStart w:id="1529" w:name="_Toc130981638"/>
      <w:r w:rsidRPr="00F54804">
        <w:t xml:space="preserve">Figure </w:t>
      </w:r>
      <w:r w:rsidRPr="00F54804">
        <w:fldChar w:fldCharType="begin"/>
      </w:r>
      <w:r w:rsidRPr="00F54804">
        <w:instrText xml:space="preserve"> SEQ Figure \* ARABIC </w:instrText>
      </w:r>
      <w:r w:rsidRPr="00F54804">
        <w:fldChar w:fldCharType="separate"/>
      </w:r>
      <w:r w:rsidR="00F558BD">
        <w:rPr>
          <w:noProof/>
        </w:rPr>
        <w:t>51</w:t>
      </w:r>
      <w:r w:rsidRPr="00F54804">
        <w:fldChar w:fldCharType="end"/>
      </w:r>
      <w:bookmarkEnd w:id="1523"/>
      <w:r w:rsidR="00B00216">
        <w:t xml:space="preserve"> —</w:t>
      </w:r>
      <w:r w:rsidRPr="00F54804">
        <w:t xml:space="preserve"> Sheet Parameters vs. </w:t>
      </w:r>
      <w:r w:rsidRPr="0013175B">
        <w:t xml:space="preserve"> Weld Position Parameters</w:t>
      </w:r>
      <w:bookmarkEnd w:id="1524"/>
      <w:bookmarkEnd w:id="1525"/>
      <w:bookmarkEnd w:id="1526"/>
      <w:bookmarkEnd w:id="1527"/>
      <w:bookmarkEnd w:id="1528"/>
      <w:bookmarkEnd w:id="1529"/>
    </w:p>
    <w:p w14:paraId="185FC9E2" w14:textId="653EAE54" w:rsidR="00614562" w:rsidRPr="00614562" w:rsidRDefault="00614562" w:rsidP="0013175B">
      <w:pPr>
        <w:pStyle w:val="berschrift4"/>
      </w:pPr>
      <w:bookmarkStart w:id="1530" w:name="_Hlk101443281"/>
      <w:r w:rsidRPr="005C2D94">
        <w:t>Parameters Assigned to a Specific Sheet of the Flange</w:t>
      </w:r>
      <w:bookmarkEnd w:id="1530"/>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1EB2FEB9" w:rsidR="00BC532A" w:rsidRPr="00F54804" w:rsidRDefault="00BC532A" w:rsidP="001640C5">
      <w:pPr>
        <w:pStyle w:val="Beschriftung"/>
        <w:keepNext/>
        <w:keepLines/>
      </w:pPr>
      <w:bookmarkStart w:id="1531" w:name="_Toc130981765"/>
      <w:r w:rsidRPr="00F54804">
        <w:t xml:space="preserve">Table </w:t>
      </w:r>
      <w:r w:rsidRPr="00F54804">
        <w:fldChar w:fldCharType="begin"/>
      </w:r>
      <w:r w:rsidRPr="00F54804">
        <w:instrText xml:space="preserve"> SEQ Table \* ARABIC </w:instrText>
      </w:r>
      <w:r w:rsidRPr="00F54804">
        <w:fldChar w:fldCharType="separate"/>
      </w:r>
      <w:r w:rsidR="00F558B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4976B6C5"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558BD" w:rsidRPr="00F54804">
        <w:t xml:space="preserve">Figure </w:t>
      </w:r>
      <w:r w:rsidR="00F558BD">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558BD">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2" w:name="_Welding_Position"/>
      <w:bookmarkStart w:id="1533" w:name="_Ref397524978"/>
      <w:bookmarkStart w:id="1534" w:name="_Toc3557011"/>
      <w:bookmarkStart w:id="1535" w:name="_Toc34747261"/>
      <w:bookmarkStart w:id="1536" w:name="_Toc77102080"/>
      <w:bookmarkEnd w:id="1532"/>
      <w:r w:rsidRPr="00F54804">
        <w:t>Welding Position</w:t>
      </w:r>
      <w:bookmarkEnd w:id="1520"/>
      <w:bookmarkEnd w:id="1521"/>
      <w:bookmarkEnd w:id="1533"/>
      <w:bookmarkEnd w:id="1534"/>
      <w:bookmarkEnd w:id="1535"/>
      <w:bookmarkEnd w:id="1536"/>
    </w:p>
    <w:p w14:paraId="6595E0F6" w14:textId="6D1F7CBE" w:rsidR="00A96355" w:rsidRDefault="00FF3869" w:rsidP="000E094F">
      <w:pPr>
        <w:pStyle w:val="berschrift5"/>
      </w:pPr>
      <w:r>
        <w:t>Basic Definitions</w:t>
      </w:r>
    </w:p>
    <w:p w14:paraId="0F2FE194" w14:textId="6F317FE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558BD" w:rsidRPr="00F54804">
        <w:t xml:space="preserve">Figure </w:t>
      </w:r>
      <w:r w:rsidR="00F558BD">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D06300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558BD">
        <w:t>10.2.5</w:t>
      </w:r>
      <w:r w:rsidRPr="00F54804">
        <w:fldChar w:fldCharType="end"/>
      </w:r>
      <w:r w:rsidRPr="00F54804">
        <w:t>).</w:t>
      </w:r>
    </w:p>
    <w:p w14:paraId="0A9613D9" w14:textId="77777777" w:rsidR="00FC68DB" w:rsidRPr="00F54804" w:rsidRDefault="00FC68DB" w:rsidP="00B202D2">
      <w:pPr>
        <w:keepNext/>
        <w:jc w:val="center"/>
      </w:pPr>
      <w:bookmarkStart w:id="1537"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A0F5321" w:rsidR="00FC68DB" w:rsidRPr="00F54804" w:rsidRDefault="00FC68DB" w:rsidP="00BD52D7">
      <w:pPr>
        <w:pStyle w:val="Beschriftung"/>
      </w:pPr>
      <w:bookmarkStart w:id="1538" w:name="_Ref397529286"/>
      <w:bookmarkStart w:id="1539" w:name="_Toc3557125"/>
      <w:bookmarkStart w:id="1540" w:name="_Toc34747376"/>
      <w:bookmarkStart w:id="1541" w:name="_Toc76030574"/>
      <w:bookmarkStart w:id="1542" w:name="_Toc94530859"/>
      <w:bookmarkStart w:id="1543" w:name="_Toc101428255"/>
      <w:bookmarkStart w:id="1544" w:name="_Toc130981639"/>
      <w:r w:rsidRPr="00F54804">
        <w:t xml:space="preserve">Figure </w:t>
      </w:r>
      <w:bookmarkStart w:id="1545" w:name="Figure10"/>
      <w:r w:rsidRPr="00F54804">
        <w:fldChar w:fldCharType="begin"/>
      </w:r>
      <w:r w:rsidRPr="00F54804">
        <w:instrText xml:space="preserve"> SEQ Figure \* ARABIC </w:instrText>
      </w:r>
      <w:r w:rsidRPr="00F54804">
        <w:fldChar w:fldCharType="separate"/>
      </w:r>
      <w:r w:rsidR="00F558BD">
        <w:rPr>
          <w:noProof/>
        </w:rPr>
        <w:t>52</w:t>
      </w:r>
      <w:r w:rsidRPr="00F54804">
        <w:fldChar w:fldCharType="end"/>
      </w:r>
      <w:bookmarkEnd w:id="1538"/>
      <w:bookmarkEnd w:id="1545"/>
      <w:r w:rsidR="00B00216">
        <w:t xml:space="preserve"> —</w:t>
      </w:r>
      <w:r w:rsidRPr="00F54804">
        <w:t xml:space="preserve"> Welding Position of a Y-Joint</w:t>
      </w:r>
      <w:bookmarkEnd w:id="1539"/>
      <w:bookmarkEnd w:id="1540"/>
      <w:bookmarkEnd w:id="1541"/>
      <w:bookmarkEnd w:id="1542"/>
      <w:bookmarkEnd w:id="1543"/>
      <w:bookmarkEnd w:id="1544"/>
    </w:p>
    <w:p w14:paraId="793EF08A" w14:textId="77777777" w:rsidR="00FC68DB" w:rsidRPr="001E4607" w:rsidRDefault="00FC68DB" w:rsidP="000E094F">
      <w:pPr>
        <w:pStyle w:val="berschrift5"/>
      </w:pPr>
      <w:r w:rsidRPr="005C2D94">
        <w:t>Primary and Secondary Sides</w:t>
      </w:r>
      <w:bookmarkEnd w:id="1537"/>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6" w:name="_Toc288196495"/>
      <w:bookmarkStart w:id="1547" w:name="_Toc288200797"/>
      <w:bookmarkStart w:id="1548" w:name="_Toc338939138"/>
      <w:bookmarkEnd w:id="1522"/>
      <w:r w:rsidRPr="00F54804">
        <w:t>Element "</w:t>
      </w:r>
      <w:proofErr w:type="spellStart"/>
      <w:r w:rsidRPr="00F54804">
        <w:t>weld_position</w:t>
      </w:r>
      <w:bookmarkEnd w:id="1546"/>
      <w:bookmarkEnd w:id="1547"/>
      <w:bookmarkEnd w:id="1548"/>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F38C64C" w:rsidR="00BC532A" w:rsidRPr="00F54804" w:rsidRDefault="00BC532A" w:rsidP="001640C5">
      <w:pPr>
        <w:pStyle w:val="Beschriftung"/>
        <w:keepNext/>
        <w:keepLines/>
      </w:pPr>
      <w:bookmarkStart w:id="1549" w:name="_Toc130981766"/>
      <w:r w:rsidRPr="00F54804">
        <w:t xml:space="preserve">Table </w:t>
      </w:r>
      <w:r w:rsidRPr="00F54804">
        <w:fldChar w:fldCharType="begin"/>
      </w:r>
      <w:r w:rsidRPr="00F54804">
        <w:instrText xml:space="preserve"> SEQ Table \* ARABIC </w:instrText>
      </w:r>
      <w:r w:rsidRPr="00F54804">
        <w:fldChar w:fldCharType="separate"/>
      </w:r>
      <w:r w:rsidR="00F558B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BE754D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558B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558BD" w:rsidRPr="00F558B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76A4FE62" w:rsidR="00BC532A" w:rsidRPr="00BD52D7" w:rsidRDefault="00BC532A" w:rsidP="001640C5">
      <w:pPr>
        <w:pStyle w:val="Beschriftung"/>
        <w:keepNext/>
        <w:keepLines/>
      </w:pPr>
      <w:bookmarkStart w:id="1550" w:name="_Toc130981767"/>
      <w:r w:rsidRPr="00F54804">
        <w:t xml:space="preserve">Table </w:t>
      </w:r>
      <w:r w:rsidRPr="00F54804">
        <w:fldChar w:fldCharType="begin"/>
      </w:r>
      <w:r w:rsidRPr="00F54804">
        <w:instrText xml:space="preserve"> SEQ Table \* ARABIC </w:instrText>
      </w:r>
      <w:r w:rsidRPr="00F54804">
        <w:fldChar w:fldCharType="separate"/>
      </w:r>
      <w:r w:rsidR="00F558B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proofErr w:type="gramStart"/>
      <w:r w:rsidRPr="00FE50D6">
        <w:rPr>
          <w:rFonts w:cs="Courier New"/>
          <w:b/>
          <w:color w:val="0070C0"/>
          <w:lang w:val="fr-FR"/>
        </w:rPr>
        <w:t>weld</w:t>
      </w:r>
      <w:proofErr w:type="gramEnd"/>
      <w:r w:rsidRPr="00FE50D6">
        <w:rPr>
          <w:rFonts w:cs="Courier New"/>
          <w:b/>
          <w:color w:val="0070C0"/>
          <w:lang w:val="fr-FR"/>
        </w:rPr>
        <w:t>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1" w:name="_Toc338939139"/>
      <w:proofErr w:type="spellStart"/>
      <w:r w:rsidRPr="00FE50D6">
        <w:rPr>
          <w:lang w:val="fr-FR"/>
        </w:rPr>
        <w:t>Attributes</w:t>
      </w:r>
      <w:proofErr w:type="spellEnd"/>
      <w:r w:rsidRPr="00FE50D6">
        <w:rPr>
          <w:lang w:val="fr-FR"/>
        </w:rPr>
        <w:t xml:space="preserve"> "u", "x", "y", "z</w:t>
      </w:r>
      <w:bookmarkEnd w:id="1551"/>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0D3229D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558BD" w:rsidRPr="00F54804">
        <w:t xml:space="preserve">Figure </w:t>
      </w:r>
      <w:r w:rsidR="00F558BD">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8D36270" w:rsidR="00FC68DB" w:rsidRPr="005C2D94" w:rsidRDefault="00FC68DB" w:rsidP="00BD52D7">
      <w:pPr>
        <w:pStyle w:val="Beschriftung"/>
      </w:pPr>
      <w:bookmarkStart w:id="1552" w:name="_Ref397529572"/>
      <w:bookmarkStart w:id="1553" w:name="Figure11"/>
      <w:bookmarkStart w:id="1554" w:name="_Toc3557126"/>
      <w:bookmarkStart w:id="1555" w:name="_Toc34747377"/>
      <w:bookmarkStart w:id="1556" w:name="_Toc76030575"/>
      <w:bookmarkStart w:id="1557" w:name="_Toc94530860"/>
      <w:bookmarkStart w:id="1558" w:name="_Toc101428256"/>
      <w:bookmarkStart w:id="1559" w:name="_Toc130981640"/>
      <w:r w:rsidRPr="00F54804">
        <w:t xml:space="preserve">Figure </w:t>
      </w:r>
      <w:r w:rsidRPr="00F54804">
        <w:fldChar w:fldCharType="begin"/>
      </w:r>
      <w:r w:rsidRPr="00F54804">
        <w:instrText xml:space="preserve"> SEQ Figure \* ARABIC </w:instrText>
      </w:r>
      <w:r w:rsidRPr="00F54804">
        <w:fldChar w:fldCharType="separate"/>
      </w:r>
      <w:r w:rsidR="00F558BD">
        <w:rPr>
          <w:noProof/>
        </w:rPr>
        <w:t>53</w:t>
      </w:r>
      <w:r w:rsidRPr="00F54804">
        <w:fldChar w:fldCharType="end"/>
      </w:r>
      <w:bookmarkEnd w:id="1552"/>
      <w:bookmarkEnd w:id="1553"/>
      <w:r w:rsidR="00B00216">
        <w:t xml:space="preserve"> —</w:t>
      </w:r>
      <w:r w:rsidRPr="00F54804">
        <w:t xml:space="preserve"> Welding Position vector direction and length</w:t>
      </w:r>
      <w:bookmarkEnd w:id="1554"/>
      <w:bookmarkEnd w:id="1555"/>
      <w:bookmarkEnd w:id="1556"/>
      <w:bookmarkEnd w:id="1557"/>
      <w:bookmarkEnd w:id="1558"/>
      <w:bookmarkEnd w:id="1559"/>
    </w:p>
    <w:p w14:paraId="3FD74BE5" w14:textId="77777777" w:rsidR="00FC68DB" w:rsidRPr="00BD52D7" w:rsidRDefault="00FC68DB" w:rsidP="000E094F">
      <w:pPr>
        <w:pStyle w:val="berschrift5"/>
      </w:pPr>
      <w:bookmarkStart w:id="1560" w:name="_Toc338939140"/>
      <w:bookmarkStart w:id="1561" w:name="_Toc338939137"/>
      <w:bookmarkStart w:id="1562" w:name="_Toc338938906"/>
      <w:bookmarkStart w:id="1563" w:name="_Toc338939103"/>
      <w:r w:rsidRPr="005C2D94">
        <w:lastRenderedPageBreak/>
        <w:t xml:space="preserve">Attribute </w:t>
      </w:r>
      <w:r w:rsidRPr="001E4607">
        <w:t>"</w:t>
      </w:r>
      <w:r w:rsidRPr="00BD52D7">
        <w:t>reference</w:t>
      </w:r>
      <w:bookmarkEnd w:id="1560"/>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177717F"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558B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00C3B261" w:rsidR="00BC532A" w:rsidRPr="00BD52D7" w:rsidRDefault="00BC532A" w:rsidP="001640C5">
      <w:pPr>
        <w:pStyle w:val="Beschriftung"/>
        <w:keepNext/>
        <w:keepLines/>
      </w:pPr>
      <w:bookmarkStart w:id="1564" w:name="_Toc130981768"/>
      <w:r w:rsidRPr="00F54804">
        <w:t xml:space="preserve">Table </w:t>
      </w:r>
      <w:r w:rsidRPr="00F54804">
        <w:fldChar w:fldCharType="begin"/>
      </w:r>
      <w:r w:rsidRPr="00F54804">
        <w:instrText xml:space="preserve"> SEQ Table \* ARABIC </w:instrText>
      </w:r>
      <w:r w:rsidRPr="00F54804">
        <w:fldChar w:fldCharType="separate"/>
      </w:r>
      <w:r w:rsidR="00F558B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4"/>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5" w:name="_Toc338939148"/>
      <w:bookmarkStart w:id="1566" w:name="_Toc288196499"/>
      <w:bookmarkStart w:id="1567" w:name="_Toc288200801"/>
      <w:bookmarkEnd w:id="1561"/>
      <w:bookmarkEnd w:id="1562"/>
      <w:bookmarkEnd w:id="1563"/>
      <w:r w:rsidRPr="005C2D94">
        <w:lastRenderedPageBreak/>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5"/>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68" w:name="_Toc338939149"/>
      <w:r w:rsidRPr="00F54804">
        <w:t>Attribute "penetration</w:t>
      </w:r>
      <w:bookmarkEnd w:id="1566"/>
      <w:bookmarkEnd w:id="1567"/>
      <w:bookmarkEnd w:id="1568"/>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9" w:name="ModelizationWeldDefinition"/>
      <w:bookmarkStart w:id="1570" w:name="WeldDefinition"/>
      <w:bookmarkStart w:id="1571" w:name="WeldDefinitionButtWeld"/>
      <w:bookmarkStart w:id="1572" w:name="_Toc288200762"/>
      <w:bookmarkStart w:id="1573" w:name="_Toc338939106"/>
      <w:bookmarkStart w:id="1574" w:name="_Toc3557012"/>
      <w:bookmarkStart w:id="1575" w:name="_Toc34747262"/>
      <w:bookmarkStart w:id="1576" w:name="_Toc77102081"/>
      <w:bookmarkStart w:id="1577" w:name="_Toc130981550"/>
      <w:bookmarkStart w:id="1578" w:name="_Toc288196464"/>
      <w:bookmarkEnd w:id="1569"/>
      <w:bookmarkEnd w:id="1570"/>
      <w:bookmarkEnd w:id="1571"/>
      <w:r w:rsidRPr="00F54804">
        <w:t xml:space="preserve">Butt </w:t>
      </w:r>
      <w:bookmarkEnd w:id="1572"/>
      <w:r w:rsidRPr="00F54804">
        <w:t>Joint</w:t>
      </w:r>
      <w:bookmarkEnd w:id="1573"/>
      <w:bookmarkEnd w:id="1574"/>
      <w:bookmarkEnd w:id="1575"/>
      <w:bookmarkEnd w:id="1576"/>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9" w:name="_Toc3557013"/>
      <w:bookmarkStart w:id="1580" w:name="_Toc34747263"/>
      <w:bookmarkStart w:id="1581"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9"/>
      <w:bookmarkEnd w:id="1580"/>
      <w:bookmarkEnd w:id="1581"/>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39422F03" w:rsidR="00032AE6" w:rsidRDefault="008B6C92" w:rsidP="008B6C92">
      <w:pPr>
        <w:pStyle w:val="Beschriftung"/>
      </w:pPr>
      <w:bookmarkStart w:id="1582" w:name="_Toc130981641"/>
      <w:r>
        <w:t xml:space="preserve">Figure </w:t>
      </w:r>
      <w:r>
        <w:fldChar w:fldCharType="begin"/>
      </w:r>
      <w:r>
        <w:instrText xml:space="preserve"> SEQ Figure \* ARABIC </w:instrText>
      </w:r>
      <w:r>
        <w:fldChar w:fldCharType="separate"/>
      </w:r>
      <w:r w:rsidR="00F558BD">
        <w:rPr>
          <w:noProof/>
        </w:rPr>
        <w:t>54</w:t>
      </w:r>
      <w:r>
        <w:fldChar w:fldCharType="end"/>
      </w:r>
      <w:r>
        <w:t>— Butt Joint Sheet Layout</w:t>
      </w:r>
      <w:bookmarkEnd w:id="1582"/>
    </w:p>
    <w:p w14:paraId="21B77D6F" w14:textId="0A355131" w:rsidR="00FC68DB" w:rsidRPr="005C2D94" w:rsidRDefault="00861D01">
      <w:pPr>
        <w:pStyle w:val="berschrift4"/>
      </w:pPr>
      <w:bookmarkStart w:id="1583" w:name="_Toc3557014"/>
      <w:bookmarkStart w:id="1584" w:name="_Toc34747264"/>
      <w:bookmarkStart w:id="1585"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3"/>
      <w:bookmarkEnd w:id="1584"/>
      <w:bookmarkEnd w:id="1585"/>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AAD07EE" w:rsidR="00032AE6" w:rsidRDefault="00C64D50" w:rsidP="00C64D50">
      <w:pPr>
        <w:pStyle w:val="Beschriftung"/>
      </w:pPr>
      <w:bookmarkStart w:id="1586" w:name="_Toc130981642"/>
      <w:r>
        <w:t xml:space="preserve">Figure </w:t>
      </w:r>
      <w:r>
        <w:fldChar w:fldCharType="begin"/>
      </w:r>
      <w:r>
        <w:instrText xml:space="preserve"> SEQ Figure \* ARABIC </w:instrText>
      </w:r>
      <w:r>
        <w:fldChar w:fldCharType="separate"/>
      </w:r>
      <w:r w:rsidR="00F558BD">
        <w:rPr>
          <w:noProof/>
        </w:rPr>
        <w:t>55</w:t>
      </w:r>
      <w:r>
        <w:fldChar w:fldCharType="end"/>
      </w:r>
      <w:r>
        <w:t>— Butt Joint Weld parameters</w:t>
      </w:r>
      <w:bookmarkEnd w:id="1586"/>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BDFB34" w:rsidR="0025265B" w:rsidRPr="005C2D94" w:rsidRDefault="0025265B" w:rsidP="001640C5">
      <w:pPr>
        <w:pStyle w:val="Beschriftung"/>
        <w:keepNext/>
        <w:keepLines/>
      </w:pPr>
      <w:bookmarkStart w:id="1587" w:name="_Toc130981769"/>
      <w:r w:rsidRPr="00F54804">
        <w:t xml:space="preserve">Table </w:t>
      </w:r>
      <w:r w:rsidRPr="005C2D94">
        <w:fldChar w:fldCharType="begin"/>
      </w:r>
      <w:r w:rsidRPr="00F54804">
        <w:instrText xml:space="preserve"> SEQ Table \* ARABIC </w:instrText>
      </w:r>
      <w:r w:rsidRPr="005C2D94">
        <w:fldChar w:fldCharType="separate"/>
      </w:r>
      <w:r w:rsidR="00F558BD">
        <w:rPr>
          <w:noProof/>
        </w:rPr>
        <w:t>93</w:t>
      </w:r>
      <w:r w:rsidRPr="005C2D94">
        <w:fldChar w:fldCharType="end"/>
      </w:r>
      <w:r w:rsidR="00916E78">
        <w:t xml:space="preserve"> —</w:t>
      </w:r>
      <w:r w:rsidR="00916E78" w:rsidRPr="00F54804">
        <w:t xml:space="preserve"> </w:t>
      </w:r>
      <w:r w:rsidRPr="00F54804">
        <w:t>Parameters of Butt Joint Weld</w:t>
      </w:r>
      <w:bookmarkEnd w:id="1587"/>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8" w:name="_Toc338939151"/>
      <w:bookmarkStart w:id="1589" w:name="_Toc3557015"/>
      <w:bookmarkStart w:id="1590" w:name="_Toc34747265"/>
      <w:bookmarkStart w:id="1591" w:name="_Toc77102084"/>
      <w:r w:rsidRPr="000A1B7B">
        <w:t>Attributes</w:t>
      </w:r>
      <w:bookmarkEnd w:id="1588"/>
      <w:bookmarkEnd w:id="1589"/>
      <w:bookmarkEnd w:id="1590"/>
      <w:bookmarkEnd w:id="1591"/>
    </w:p>
    <w:p w14:paraId="75987F07" w14:textId="77777777" w:rsidR="00FC68DB" w:rsidRPr="00F54804" w:rsidRDefault="00FC68DB" w:rsidP="000E094F">
      <w:pPr>
        <w:pStyle w:val="berschrift5"/>
      </w:pPr>
      <w:bookmarkStart w:id="1592" w:name="_Toc338939153"/>
      <w:r w:rsidRPr="00F54804">
        <w:t>Attribute "base</w:t>
      </w:r>
      <w:bookmarkEnd w:id="1592"/>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3" w:name="_Toc338939154"/>
      <w:r w:rsidRPr="00F54804">
        <w:t>Attribute "technology</w:t>
      </w:r>
      <w:bookmarkEnd w:id="1593"/>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4" w:name="_Toc288196505"/>
      <w:bookmarkStart w:id="1595" w:name="_Toc288200807"/>
      <w:bookmarkStart w:id="1596" w:name="_Toc338939155"/>
      <w:bookmarkStart w:id="1597" w:name="_Toc3557016"/>
      <w:bookmarkStart w:id="1598" w:name="_Toc34747266"/>
      <w:bookmarkStart w:id="1599" w:name="_Toc77102085"/>
      <w:r w:rsidRPr="00F54804">
        <w:t xml:space="preserve">Element </w:t>
      </w:r>
      <w:r w:rsidRPr="005C2D94">
        <w:t>"</w:t>
      </w:r>
      <w:proofErr w:type="spellStart"/>
      <w:r w:rsidRPr="005C2D94">
        <w:t>weld_position</w:t>
      </w:r>
      <w:bookmarkEnd w:id="1594"/>
      <w:bookmarkEnd w:id="1595"/>
      <w:bookmarkEnd w:id="1596"/>
      <w:bookmarkEnd w:id="1597"/>
      <w:proofErr w:type="spellEnd"/>
      <w:r w:rsidRPr="005C2D94">
        <w:t>"</w:t>
      </w:r>
      <w:bookmarkEnd w:id="1598"/>
      <w:bookmarkEnd w:id="1599"/>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69328B3A" w:rsidR="0025265B" w:rsidRPr="00F54804" w:rsidRDefault="0025265B" w:rsidP="001640C5">
      <w:pPr>
        <w:pStyle w:val="Beschriftung"/>
        <w:keepNext/>
        <w:keepLines/>
      </w:pPr>
      <w:bookmarkStart w:id="1600" w:name="_Toc130981770"/>
      <w:r w:rsidRPr="00F54804">
        <w:lastRenderedPageBreak/>
        <w:t xml:space="preserve">Table </w:t>
      </w:r>
      <w:r w:rsidRPr="005C2D94">
        <w:fldChar w:fldCharType="begin"/>
      </w:r>
      <w:r w:rsidRPr="00F54804">
        <w:instrText xml:space="preserve"> SEQ Table \* ARABIC </w:instrText>
      </w:r>
      <w:r w:rsidRPr="005C2D94">
        <w:fldChar w:fldCharType="separate"/>
      </w:r>
      <w:r w:rsidR="00F558B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1" w:name="_Toc288196507"/>
      <w:bookmarkStart w:id="1602" w:name="_Toc288200809"/>
      <w:bookmarkStart w:id="1603" w:name="_Toc338939157"/>
      <w:proofErr w:type="spellStart"/>
      <w:r w:rsidRPr="00FE50D6">
        <w:rPr>
          <w:lang w:val="fr-FR"/>
        </w:rPr>
        <w:t>Attributes</w:t>
      </w:r>
      <w:proofErr w:type="spellEnd"/>
      <w:r w:rsidRPr="00FE50D6">
        <w:rPr>
          <w:lang w:val="fr-FR"/>
        </w:rPr>
        <w:t xml:space="preserve"> "u, x, y, z, reference"</w:t>
      </w:r>
    </w:p>
    <w:p w14:paraId="1768CA5A" w14:textId="463C99BE"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558BD">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1"/>
      <w:bookmarkEnd w:id="1602"/>
      <w:bookmarkEnd w:id="1603"/>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5925333"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4" w:name="_Toc338939158"/>
      <w:r w:rsidRPr="005C2D94">
        <w:t>Attribute "</w:t>
      </w:r>
      <w:r>
        <w:t>width</w:t>
      </w:r>
      <w:r w:rsidRPr="00BD52D7">
        <w:t>"</w:t>
      </w:r>
    </w:p>
    <w:bookmarkEnd w:id="1604"/>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5" w:name="_Toc338939159"/>
      <w:r w:rsidRPr="000A1B7B">
        <w:t xml:space="preserve">Attribute </w:t>
      </w:r>
      <w:r w:rsidRPr="00F54804">
        <w:t>"filler</w:t>
      </w:r>
      <w:bookmarkEnd w:id="1605"/>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lastRenderedPageBreak/>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D2122F">
      <w:pPr>
        <w:pStyle w:val="Example"/>
        <w:keepNext/>
      </w:pPr>
      <w:bookmarkStart w:id="1606" w:name="WeldDefinitionCornerWeld"/>
      <w:bookmarkStart w:id="1607" w:name="_Toc288200763"/>
      <w:bookmarkStart w:id="1608" w:name="_Toc338939107"/>
      <w:bookmarkEnd w:id="1606"/>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D2122F" w:rsidRDefault="00FC68DB" w:rsidP="00B202D2">
      <w:pPr>
        <w:pStyle w:val="XMLCode"/>
        <w:keepNext/>
        <w:keepLines/>
        <w:rPr>
          <w:b/>
          <w:iCs/>
          <w:color w:val="0070C0"/>
          <w:lang w:val="fr-FR"/>
        </w:rPr>
      </w:pPr>
      <w:r w:rsidRPr="0013175B">
        <w:rPr>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30487D">
        <w:rPr>
          <w:b/>
          <w:iCs/>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9" w:name="_Toc414263397"/>
      <w:bookmarkStart w:id="1610" w:name="_Toc3557017"/>
      <w:bookmarkStart w:id="1611" w:name="_Toc34747267"/>
      <w:bookmarkStart w:id="1612" w:name="_Toc77102086"/>
      <w:bookmarkEnd w:id="1609"/>
      <w:r w:rsidRPr="00F54804">
        <w:t>Element "</w:t>
      </w:r>
      <w:proofErr w:type="spellStart"/>
      <w:r w:rsidRPr="00F54804">
        <w:t>sheet_parameter</w:t>
      </w:r>
      <w:bookmarkEnd w:id="1610"/>
      <w:proofErr w:type="spellEnd"/>
      <w:r w:rsidRPr="00F54804">
        <w:t>"</w:t>
      </w:r>
      <w:bookmarkEnd w:id="1611"/>
      <w:bookmarkEnd w:id="1612"/>
    </w:p>
    <w:p w14:paraId="11C1B025" w14:textId="6F4AF888" w:rsidR="00FC68DB" w:rsidRDefault="00FC68DB" w:rsidP="00B202D2">
      <w:pPr>
        <w:keepNext/>
        <w:keepLines/>
      </w:pPr>
      <w:r w:rsidRPr="005C2D94">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1E4607">
        <w:t>, t</w:t>
      </w:r>
      <w:r w:rsidRPr="00BD52D7">
        <w:t>he following attributes can be specified for the Butt J</w:t>
      </w:r>
      <w:r w:rsidRPr="001668D7">
        <w:t>oint:</w:t>
      </w:r>
    </w:p>
    <w:p w14:paraId="2A2D733E" w14:textId="57E09710" w:rsidR="0025265B" w:rsidRPr="00D7391D" w:rsidRDefault="0025265B" w:rsidP="001640C5">
      <w:pPr>
        <w:pStyle w:val="Beschriftung"/>
        <w:keepNext/>
        <w:keepLines/>
      </w:pPr>
      <w:bookmarkStart w:id="1613" w:name="_Toc130981771"/>
      <w:r w:rsidRPr="00F54804">
        <w:t xml:space="preserve">Table </w:t>
      </w:r>
      <w:r w:rsidRPr="00F54804">
        <w:fldChar w:fldCharType="begin"/>
      </w:r>
      <w:r w:rsidRPr="00F54804">
        <w:instrText xml:space="preserve"> SEQ Table \* ARABIC </w:instrText>
      </w:r>
      <w:r w:rsidRPr="00F54804">
        <w:fldChar w:fldCharType="separate"/>
      </w:r>
      <w:r w:rsidR="00F558BD">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667E5" w:rsidRDefault="00FC68DB" w:rsidP="00B202D2">
            <w:pPr>
              <w:keepNext/>
              <w:keepLines/>
              <w:rPr>
                <w:b/>
              </w:rPr>
            </w:pPr>
            <w:r w:rsidRPr="00F667E5">
              <w:rPr>
                <w:b/>
              </w:rPr>
              <w:t>Constraint / Remarks</w:t>
            </w:r>
          </w:p>
        </w:tc>
      </w:tr>
      <w:tr w:rsidR="00FC68DB" w:rsidRPr="00F54804" w14:paraId="6CB91E6A" w14:textId="77777777" w:rsidTr="005039E0">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36C2DD86" w14:textId="7B4CD537"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507AC9AE" w14:textId="77777777" w:rsidTr="005039E0">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5039E0">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430"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5039E0">
        <w:trPr>
          <w:jc w:val="center"/>
        </w:trPr>
        <w:tc>
          <w:tcPr>
            <w:tcW w:w="1574" w:type="dxa"/>
            <w:shd w:val="clear" w:color="auto" w:fill="auto"/>
            <w:vAlign w:val="bottom"/>
          </w:tcPr>
          <w:p w14:paraId="184B0BC4"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6A452DEE"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7AFFE218" w14:textId="77777777" w:rsidR="00FC68DB" w:rsidRPr="00F54804" w:rsidRDefault="00FC68DB" w:rsidP="00997E2B">
            <w:pPr>
              <w:rPr>
                <w:sz w:val="20"/>
                <w:szCs w:val="20"/>
              </w:rPr>
            </w:pPr>
            <w:r w:rsidRPr="00F54804">
              <w:rPr>
                <w:sz w:val="20"/>
                <w:szCs w:val="20"/>
              </w:rPr>
              <w:t>-</w:t>
            </w:r>
          </w:p>
        </w:tc>
      </w:tr>
    </w:tbl>
    <w:p w14:paraId="77A182D2" w14:textId="6676E20A" w:rsidR="00FC68DB" w:rsidRPr="0013175B" w:rsidRDefault="0093678A" w:rsidP="00997E2B">
      <w:pPr>
        <w:pStyle w:val="Example"/>
        <w:keepNext/>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997E2B">
      <w:pPr>
        <w:pStyle w:val="XMLCode"/>
        <w:keepNext/>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4" w:name="_Toc3557018"/>
      <w:bookmarkStart w:id="1615" w:name="_Toc34747268"/>
      <w:bookmarkStart w:id="1616" w:name="_Toc77102087"/>
      <w:bookmarkStart w:id="1617" w:name="_Toc130981551"/>
      <w:r w:rsidRPr="00F54804">
        <w:t>Corner Weld</w:t>
      </w:r>
      <w:bookmarkEnd w:id="1607"/>
      <w:bookmarkEnd w:id="1608"/>
      <w:bookmarkEnd w:id="1614"/>
      <w:bookmarkEnd w:id="1615"/>
      <w:bookmarkEnd w:id="1616"/>
      <w:bookmarkEnd w:id="1617"/>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8" w:name="_Toc34747269"/>
      <w:bookmarkStart w:id="1619" w:name="_Toc77102088"/>
      <w:bookmarkStart w:id="1620" w:name="_Toc3557019"/>
      <w:r w:rsidRPr="00F54804">
        <w:lastRenderedPageBreak/>
        <w:t>Simple Corner Weld</w:t>
      </w:r>
      <w:bookmarkEnd w:id="1618"/>
      <w:bookmarkEnd w:id="1619"/>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0"/>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6983EA" w:rsidR="00D7663B" w:rsidRPr="00F54804" w:rsidRDefault="00261D7B" w:rsidP="00261D7B">
      <w:pPr>
        <w:pStyle w:val="Beschriftung"/>
      </w:pPr>
      <w:bookmarkStart w:id="1621" w:name="_Toc130981643"/>
      <w:r>
        <w:t xml:space="preserve">Figure </w:t>
      </w:r>
      <w:r>
        <w:fldChar w:fldCharType="begin"/>
      </w:r>
      <w:r>
        <w:instrText xml:space="preserve"> SEQ Figure \* ARABIC </w:instrText>
      </w:r>
      <w:r>
        <w:fldChar w:fldCharType="separate"/>
      </w:r>
      <w:r w:rsidR="00F558BD">
        <w:rPr>
          <w:noProof/>
        </w:rPr>
        <w:t>56</w:t>
      </w:r>
      <w:r>
        <w:fldChar w:fldCharType="end"/>
      </w:r>
      <w:r>
        <w:t>— Corner Weld Sheet Layout</w:t>
      </w:r>
      <w:bookmarkEnd w:id="1621"/>
    </w:p>
    <w:p w14:paraId="60FF600B" w14:textId="016A9244" w:rsidR="00FC68DB" w:rsidRPr="005C2D94" w:rsidRDefault="00AA6901" w:rsidP="000E094F">
      <w:pPr>
        <w:pStyle w:val="berschrift5"/>
      </w:pPr>
      <w:bookmarkStart w:id="1622"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2"/>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C1D54FC" w:rsidR="00FC68DB" w:rsidRPr="00F54804" w:rsidRDefault="00261D7B" w:rsidP="00261D7B">
      <w:pPr>
        <w:pStyle w:val="Beschriftung"/>
      </w:pPr>
      <w:bookmarkStart w:id="1623" w:name="_Toc130981644"/>
      <w:r>
        <w:t xml:space="preserve">Figure </w:t>
      </w:r>
      <w:r>
        <w:fldChar w:fldCharType="begin"/>
      </w:r>
      <w:r>
        <w:instrText xml:space="preserve"> SEQ Figure \* ARABIC </w:instrText>
      </w:r>
      <w:r>
        <w:fldChar w:fldCharType="separate"/>
      </w:r>
      <w:r w:rsidR="00F558BD">
        <w:rPr>
          <w:noProof/>
        </w:rPr>
        <w:t>57</w:t>
      </w:r>
      <w:r>
        <w:fldChar w:fldCharType="end"/>
      </w:r>
      <w:r>
        <w:t>— Corner Weld Parameters</w:t>
      </w:r>
      <w:bookmarkEnd w:id="1623"/>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804285"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6AEC16F" w:rsidR="0025265B" w:rsidRPr="00F54804" w:rsidRDefault="0025265B" w:rsidP="001640C5">
      <w:pPr>
        <w:pStyle w:val="Beschriftung"/>
        <w:keepNext/>
        <w:keepLines/>
      </w:pPr>
      <w:bookmarkStart w:id="1624" w:name="_Toc130981772"/>
      <w:r w:rsidRPr="00F54804">
        <w:t xml:space="preserve">Table </w:t>
      </w:r>
      <w:r w:rsidRPr="005C2D94">
        <w:fldChar w:fldCharType="begin"/>
      </w:r>
      <w:r w:rsidRPr="00F54804">
        <w:instrText xml:space="preserve"> SEQ Table \* ARABIC </w:instrText>
      </w:r>
      <w:r w:rsidRPr="005C2D94">
        <w:fldChar w:fldCharType="separate"/>
      </w:r>
      <w:r w:rsidR="00F558BD">
        <w:rPr>
          <w:noProof/>
        </w:rPr>
        <w:t>96</w:t>
      </w:r>
      <w:r w:rsidRPr="005C2D94">
        <w:fldChar w:fldCharType="end"/>
      </w:r>
      <w:r w:rsidR="00916E78">
        <w:t xml:space="preserve"> —</w:t>
      </w:r>
      <w:r w:rsidR="00916E78" w:rsidRPr="00F54804">
        <w:t xml:space="preserve"> </w:t>
      </w:r>
      <w:r w:rsidRPr="00F54804">
        <w:t>Parameters of Simple Corner Weld</w:t>
      </w:r>
      <w:bookmarkEnd w:id="16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5" w:name="_Toc34747270"/>
      <w:bookmarkStart w:id="1626" w:name="_Toc77102089"/>
      <w:r w:rsidRPr="000A1B7B">
        <w:t>Double Corner Weld</w:t>
      </w:r>
      <w:bookmarkEnd w:id="1625"/>
      <w:bookmarkEnd w:id="1626"/>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4EB6D41" w:rsidR="00FC68DB" w:rsidRPr="0013175B" w:rsidRDefault="00FC68DB" w:rsidP="00B202D2">
            <w:pPr>
              <w:jc w:val="center"/>
              <w:rPr>
                <w:b/>
                <w:bCs/>
              </w:rPr>
            </w:pPr>
            <w:bookmarkStart w:id="1627" w:name="_Toc76030580"/>
            <w:bookmarkStart w:id="1628" w:name="_Toc94530865"/>
            <w:bookmarkStart w:id="1629" w:name="_Toc101428261"/>
            <w:bookmarkStart w:id="1630" w:name="_Toc130981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7"/>
            <w:bookmarkEnd w:id="1628"/>
            <w:bookmarkEnd w:id="1629"/>
            <w:bookmarkEnd w:id="1630"/>
          </w:p>
        </w:tc>
        <w:tc>
          <w:tcPr>
            <w:tcW w:w="4605" w:type="dxa"/>
            <w:shd w:val="clear" w:color="auto" w:fill="auto"/>
          </w:tcPr>
          <w:p w14:paraId="37E17878" w14:textId="0FDBA899" w:rsidR="00FC68DB" w:rsidRPr="0013175B" w:rsidRDefault="00FC68DB" w:rsidP="00B202D2">
            <w:pPr>
              <w:jc w:val="center"/>
              <w:rPr>
                <w:b/>
                <w:bCs/>
              </w:rPr>
            </w:pPr>
            <w:bookmarkStart w:id="1631" w:name="_Toc76030581"/>
            <w:bookmarkStart w:id="1632" w:name="_Toc94530866"/>
            <w:bookmarkStart w:id="1633" w:name="_Toc101428262"/>
            <w:bookmarkStart w:id="1634" w:name="_Toc13098164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1"/>
            <w:bookmarkEnd w:id="1632"/>
            <w:bookmarkEnd w:id="1633"/>
            <w:bookmarkEnd w:id="1634"/>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804286"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195C312" w:rsidR="0025265B" w:rsidRPr="00F54804" w:rsidRDefault="0025265B" w:rsidP="001640C5">
      <w:pPr>
        <w:pStyle w:val="Beschriftung"/>
        <w:keepNext/>
        <w:keepLines/>
      </w:pPr>
      <w:bookmarkStart w:id="1635" w:name="_Toc130981773"/>
      <w:r w:rsidRPr="00F54804">
        <w:t xml:space="preserve">Table </w:t>
      </w:r>
      <w:r w:rsidRPr="005C2D94">
        <w:fldChar w:fldCharType="begin"/>
      </w:r>
      <w:r w:rsidRPr="00F54804">
        <w:instrText xml:space="preserve"> SEQ Table \* ARABIC </w:instrText>
      </w:r>
      <w:r w:rsidRPr="005C2D94">
        <w:fldChar w:fldCharType="separate"/>
      </w:r>
      <w:r w:rsidR="00F558BD">
        <w:rPr>
          <w:noProof/>
        </w:rPr>
        <w:t>97</w:t>
      </w:r>
      <w:r w:rsidRPr="005C2D94">
        <w:fldChar w:fldCharType="end"/>
      </w:r>
      <w:r w:rsidR="00916E78">
        <w:t xml:space="preserve"> —</w:t>
      </w:r>
      <w:r w:rsidR="00916E78" w:rsidRPr="00F54804">
        <w:t xml:space="preserve"> </w:t>
      </w:r>
      <w:r w:rsidRPr="00F54804">
        <w:t>Parameters of Double Corner Weld</w:t>
      </w:r>
      <w:bookmarkEnd w:id="16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6" w:name="_Toc338939161"/>
      <w:bookmarkStart w:id="1637" w:name="_Toc3557021"/>
      <w:bookmarkStart w:id="1638" w:name="_Toc34747271"/>
      <w:bookmarkStart w:id="1639" w:name="_Toc77102090"/>
      <w:r w:rsidRPr="00BD52D7">
        <w:t>Attributes</w:t>
      </w:r>
      <w:bookmarkEnd w:id="1636"/>
      <w:bookmarkEnd w:id="1637"/>
      <w:bookmarkEnd w:id="1638"/>
      <w:bookmarkEnd w:id="1639"/>
    </w:p>
    <w:p w14:paraId="117D2FF0" w14:textId="77777777" w:rsidR="00FC68DB" w:rsidRPr="00F54804" w:rsidRDefault="00FC68DB" w:rsidP="000E094F">
      <w:pPr>
        <w:pStyle w:val="berschrift5"/>
      </w:pPr>
      <w:bookmarkStart w:id="1640" w:name="_Toc338939163"/>
      <w:r w:rsidRPr="000A1B7B">
        <w:t xml:space="preserve">Attribute </w:t>
      </w:r>
      <w:r w:rsidRPr="00F54804">
        <w:t>"base</w:t>
      </w:r>
      <w:bookmarkEnd w:id="1640"/>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1" w:name="_Toc338939164"/>
      <w:r w:rsidRPr="00F54804">
        <w:t>Attribute "technology</w:t>
      </w:r>
      <w:bookmarkEnd w:id="1641"/>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2" w:name="_Toc338939165"/>
      <w:bookmarkStart w:id="1643" w:name="_Toc3557022"/>
      <w:bookmarkStart w:id="1644" w:name="_Toc34747272"/>
      <w:bookmarkStart w:id="1645" w:name="_Toc77102091"/>
      <w:r w:rsidRPr="00F54804">
        <w:t xml:space="preserve">Element </w:t>
      </w:r>
      <w:r w:rsidRPr="005C2D94">
        <w:t>"</w:t>
      </w:r>
      <w:proofErr w:type="spellStart"/>
      <w:r w:rsidRPr="005C2D94">
        <w:t>weld_position</w:t>
      </w:r>
      <w:bookmarkEnd w:id="1642"/>
      <w:bookmarkEnd w:id="1643"/>
      <w:proofErr w:type="spellEnd"/>
      <w:r w:rsidRPr="005C2D94">
        <w:t>"</w:t>
      </w:r>
      <w:bookmarkEnd w:id="1644"/>
      <w:bookmarkEnd w:id="1645"/>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415EDEE" w:rsidR="0025265B" w:rsidRPr="00F54804" w:rsidRDefault="0025265B" w:rsidP="001640C5">
      <w:pPr>
        <w:pStyle w:val="Beschriftung"/>
        <w:keepNext/>
        <w:keepLines/>
      </w:pPr>
      <w:bookmarkStart w:id="1646" w:name="_Toc130981774"/>
      <w:r w:rsidRPr="00F54804">
        <w:t xml:space="preserve">Table </w:t>
      </w:r>
      <w:r w:rsidRPr="005C2D94">
        <w:fldChar w:fldCharType="begin"/>
      </w:r>
      <w:r w:rsidRPr="00F54804">
        <w:instrText xml:space="preserve"> SEQ Table \* ARABIC </w:instrText>
      </w:r>
      <w:r w:rsidRPr="005C2D94">
        <w:fldChar w:fldCharType="separate"/>
      </w:r>
      <w:r w:rsidR="00F558BD">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4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7" w:name="_Toc338939167"/>
      <w:proofErr w:type="spellStart"/>
      <w:r w:rsidRPr="00FE50D6">
        <w:rPr>
          <w:lang w:val="fr-FR"/>
        </w:rPr>
        <w:t>Attributes</w:t>
      </w:r>
      <w:proofErr w:type="spellEnd"/>
      <w:r w:rsidRPr="00FE50D6">
        <w:rPr>
          <w:lang w:val="fr-FR"/>
        </w:rPr>
        <w:t xml:space="preserve"> "u, x, y, z, reference"</w:t>
      </w:r>
    </w:p>
    <w:p w14:paraId="59B8F659" w14:textId="01B67D9A"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7"/>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48" w:name="_Toc338939168"/>
      <w:r w:rsidRPr="00F54804">
        <w:t xml:space="preserve">Attribute </w:t>
      </w:r>
      <w:r w:rsidRPr="005C2D94">
        <w:t>"thickness</w:t>
      </w:r>
      <w:bookmarkEnd w:id="1648"/>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69060B2" w:rsidR="0025265B" w:rsidRPr="00F54804" w:rsidRDefault="0025265B" w:rsidP="001640C5">
      <w:pPr>
        <w:pStyle w:val="Beschriftung"/>
        <w:keepNext/>
        <w:keepLines/>
      </w:pPr>
      <w:bookmarkStart w:id="1649" w:name="_Toc130981775"/>
      <w:r w:rsidRPr="00F54804">
        <w:t xml:space="preserve">Table </w:t>
      </w:r>
      <w:r w:rsidRPr="005C2D94">
        <w:fldChar w:fldCharType="begin"/>
      </w:r>
      <w:r w:rsidRPr="00F54804">
        <w:instrText xml:space="preserve"> SEQ Table \* ARABIC </w:instrText>
      </w:r>
      <w:r w:rsidRPr="005C2D94">
        <w:fldChar w:fldCharType="separate"/>
      </w:r>
      <w:r w:rsidR="00F558BD">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0" w:name="_Toc338939169"/>
      <w:r w:rsidRPr="005C2D94">
        <w:t xml:space="preserve">Attribute </w:t>
      </w:r>
      <w:r w:rsidRPr="001E4607">
        <w:t>"</w:t>
      </w:r>
      <w:r w:rsidRPr="00BD52D7">
        <w:t>angle</w:t>
      </w:r>
      <w:bookmarkEnd w:id="1650"/>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2074C91" w:rsidR="0025265B" w:rsidRPr="00F54804" w:rsidRDefault="0025265B" w:rsidP="001640C5">
      <w:pPr>
        <w:pStyle w:val="Beschriftung"/>
        <w:keepNext/>
        <w:keepLines/>
      </w:pPr>
      <w:bookmarkStart w:id="1651" w:name="_Toc130981776"/>
      <w:r w:rsidRPr="00F54804">
        <w:t xml:space="preserve">Table </w:t>
      </w:r>
      <w:r w:rsidRPr="005C2D94">
        <w:fldChar w:fldCharType="begin"/>
      </w:r>
      <w:r w:rsidRPr="00F54804">
        <w:instrText xml:space="preserve"> SEQ Table \* ARABIC </w:instrText>
      </w:r>
      <w:r w:rsidRPr="005C2D94">
        <w:fldChar w:fldCharType="separate"/>
      </w:r>
      <w:r w:rsidR="00F558BD">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2" w:name="_Toc338939170"/>
      <w:r w:rsidRPr="005C2D94">
        <w:t xml:space="preserve">Attribute </w:t>
      </w:r>
      <w:r w:rsidRPr="001E4607">
        <w:t>"</w:t>
      </w:r>
      <w:r w:rsidRPr="00BD52D7">
        <w:t>shape</w:t>
      </w:r>
      <w:bookmarkEnd w:id="1652"/>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3" w:name="_Toc338939171"/>
      <w:r w:rsidRPr="00F54804">
        <w:t>Attribute "penetration</w:t>
      </w:r>
      <w:bookmarkEnd w:id="1653"/>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4" w:name="_Toc338939173"/>
      <w:r w:rsidRPr="00F54804">
        <w:lastRenderedPageBreak/>
        <w:t>Attribute "filler</w:t>
      </w:r>
      <w:bookmarkEnd w:id="1654"/>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5" w:name="WeldDefinitionEdgeWeld"/>
      <w:bookmarkStart w:id="1656" w:name="_Toc3557023"/>
      <w:bookmarkStart w:id="1657" w:name="_Toc34747273"/>
      <w:bookmarkStart w:id="1658" w:name="_Toc77102092"/>
      <w:bookmarkStart w:id="1659" w:name="_Toc288200764"/>
      <w:bookmarkStart w:id="1660" w:name="_Toc338939108"/>
      <w:bookmarkEnd w:id="1655"/>
      <w:r w:rsidRPr="00F54804">
        <w:t xml:space="preserve">Element </w:t>
      </w:r>
      <w:r w:rsidRPr="005C2D94">
        <w:t>"</w:t>
      </w:r>
      <w:proofErr w:type="spellStart"/>
      <w:r w:rsidRPr="005C2D94">
        <w:t>sheet_parameter</w:t>
      </w:r>
      <w:bookmarkEnd w:id="1656"/>
      <w:proofErr w:type="spellEnd"/>
      <w:r w:rsidRPr="005C2D94">
        <w:t>"</w:t>
      </w:r>
      <w:bookmarkEnd w:id="1657"/>
      <w:bookmarkEnd w:id="1658"/>
    </w:p>
    <w:p w14:paraId="65EB9124" w14:textId="1DAD0A4B" w:rsidR="00FC68DB" w:rsidRDefault="00FC68DB" w:rsidP="00B202D2">
      <w:pPr>
        <w:keepNext/>
        <w:keepLines/>
      </w:pPr>
      <w:r w:rsidRPr="00BD52D7">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BD52D7">
        <w:t>, the following attri</w:t>
      </w:r>
      <w:r w:rsidRPr="001668D7">
        <w:t>butes can be specified for the Corner</w:t>
      </w:r>
      <w:r w:rsidRPr="00D7391D">
        <w:t xml:space="preserve"> </w:t>
      </w:r>
      <w:r w:rsidRPr="000A1B7B">
        <w:t>Weld</w:t>
      </w:r>
      <w:r w:rsidRPr="00F54804">
        <w:t>:</w:t>
      </w:r>
    </w:p>
    <w:p w14:paraId="1270A768" w14:textId="6BED759B" w:rsidR="0025265B" w:rsidRPr="00F54804" w:rsidRDefault="0025265B" w:rsidP="001640C5">
      <w:pPr>
        <w:pStyle w:val="Beschriftung"/>
        <w:keepNext/>
        <w:keepLines/>
      </w:pPr>
      <w:bookmarkStart w:id="1661" w:name="_Toc130981777"/>
      <w:r w:rsidRPr="00F54804">
        <w:t xml:space="preserve">Table </w:t>
      </w:r>
      <w:r w:rsidRPr="005C2D94">
        <w:fldChar w:fldCharType="begin"/>
      </w:r>
      <w:r w:rsidRPr="00F54804">
        <w:instrText xml:space="preserve"> SEQ Table \* ARABIC </w:instrText>
      </w:r>
      <w:r w:rsidRPr="005C2D94">
        <w:fldChar w:fldCharType="separate"/>
      </w:r>
      <w:r w:rsidR="00F558BD">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667E5" w:rsidRDefault="00FC68DB" w:rsidP="00B202D2">
            <w:pPr>
              <w:keepNext/>
              <w:keepLines/>
              <w:rPr>
                <w:b/>
              </w:rPr>
            </w:pPr>
            <w:r w:rsidRPr="00F667E5">
              <w:rPr>
                <w:b/>
              </w:rPr>
              <w:t>Constraint / Remarks</w:t>
            </w:r>
          </w:p>
        </w:tc>
      </w:tr>
      <w:tr w:rsidR="00FC68DB" w:rsidRPr="00F54804" w14:paraId="1216F65D" w14:textId="77777777" w:rsidTr="005039E0">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6A7127F6" w14:textId="07F3981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332499E8" w14:textId="77777777" w:rsidTr="005039E0">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5039E0">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5039E0">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997E2B">
      <w:pPr>
        <w:pStyle w:val="Example"/>
        <w:keepNext/>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2" w:name="_Toc3557024"/>
      <w:bookmarkStart w:id="1663" w:name="_Toc34747274"/>
      <w:bookmarkStart w:id="1664" w:name="_Toc77102093"/>
      <w:bookmarkStart w:id="1665" w:name="_Toc130981552"/>
      <w:r w:rsidRPr="00F54804">
        <w:lastRenderedPageBreak/>
        <w:t>Edge Weld</w:t>
      </w:r>
      <w:bookmarkEnd w:id="1659"/>
      <w:bookmarkEnd w:id="1660"/>
      <w:bookmarkEnd w:id="1662"/>
      <w:bookmarkEnd w:id="1663"/>
      <w:bookmarkEnd w:id="1664"/>
      <w:bookmarkEnd w:id="1665"/>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6" w:name="_Toc3557025"/>
      <w:bookmarkStart w:id="1667" w:name="_Toc34747275"/>
      <w:bookmarkStart w:id="1668"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6"/>
      <w:bookmarkEnd w:id="1667"/>
      <w:bookmarkEnd w:id="1668"/>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3953C11" w:rsidR="000D79B0" w:rsidRPr="0013175B" w:rsidRDefault="00AF605E" w:rsidP="0013175B">
      <w:pPr>
        <w:pStyle w:val="Beschriftung"/>
      </w:pPr>
      <w:bookmarkStart w:id="1669" w:name="_Toc130981647"/>
      <w:r>
        <w:t xml:space="preserve">Figure </w:t>
      </w:r>
      <w:r>
        <w:fldChar w:fldCharType="begin"/>
      </w:r>
      <w:r>
        <w:instrText xml:space="preserve"> SEQ Figure \* ARABIC </w:instrText>
      </w:r>
      <w:r>
        <w:fldChar w:fldCharType="separate"/>
      </w:r>
      <w:r w:rsidR="00F558BD">
        <w:rPr>
          <w:noProof/>
        </w:rPr>
        <w:t>60</w:t>
      </w:r>
      <w:r>
        <w:fldChar w:fldCharType="end"/>
      </w:r>
      <w:r>
        <w:t xml:space="preserve"> — Edge Weld Sheet Layout</w:t>
      </w:r>
      <w:bookmarkEnd w:id="1669"/>
      <w:r w:rsidRPr="0013175B">
        <w:rPr>
          <w:b w:val="0"/>
          <w:bCs w:val="0"/>
          <w:noProof/>
        </w:rPr>
        <w:t xml:space="preserve"> </w:t>
      </w:r>
    </w:p>
    <w:p w14:paraId="3A1A9349" w14:textId="2C0E3E8A" w:rsidR="00FC68DB" w:rsidRPr="005C2D94" w:rsidRDefault="00AE191A">
      <w:pPr>
        <w:pStyle w:val="berschrift4"/>
      </w:pPr>
      <w:bookmarkStart w:id="1670" w:name="_Toc3557026"/>
      <w:bookmarkStart w:id="1671" w:name="_Toc34747276"/>
      <w:bookmarkStart w:id="1672"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0"/>
      <w:bookmarkEnd w:id="1671"/>
      <w:bookmarkEnd w:id="1672"/>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89F88C2" w:rsidR="000D79B0" w:rsidRPr="00F54804" w:rsidRDefault="00FF4F65" w:rsidP="00FF4F65">
      <w:pPr>
        <w:pStyle w:val="Beschriftung"/>
      </w:pPr>
      <w:bookmarkStart w:id="1673" w:name="_Toc130981648"/>
      <w:r>
        <w:t xml:space="preserve">Figure </w:t>
      </w:r>
      <w:r>
        <w:fldChar w:fldCharType="begin"/>
      </w:r>
      <w:r>
        <w:instrText xml:space="preserve"> SEQ Figure \* ARABIC </w:instrText>
      </w:r>
      <w:r>
        <w:fldChar w:fldCharType="separate"/>
      </w:r>
      <w:r w:rsidR="00F558BD">
        <w:rPr>
          <w:noProof/>
        </w:rPr>
        <w:t>61</w:t>
      </w:r>
      <w:r>
        <w:fldChar w:fldCharType="end"/>
      </w:r>
      <w:r>
        <w:t xml:space="preserve"> — Edge Weld parameters</w:t>
      </w:r>
      <w:bookmarkEnd w:id="1673"/>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85026C4" w:rsidR="0025265B" w:rsidRPr="005C2D94" w:rsidRDefault="0025265B" w:rsidP="001640C5">
      <w:pPr>
        <w:pStyle w:val="Beschriftung"/>
        <w:keepNext/>
        <w:keepLines/>
      </w:pPr>
      <w:bookmarkStart w:id="1674" w:name="_Toc130981778"/>
      <w:r w:rsidRPr="00F54804">
        <w:t xml:space="preserve">Table </w:t>
      </w:r>
      <w:r w:rsidRPr="005C2D94">
        <w:fldChar w:fldCharType="begin"/>
      </w:r>
      <w:r w:rsidRPr="00F54804">
        <w:instrText xml:space="preserve"> SEQ Table \* ARABIC </w:instrText>
      </w:r>
      <w:r w:rsidRPr="005C2D94">
        <w:fldChar w:fldCharType="separate"/>
      </w:r>
      <w:r w:rsidR="00F558BD">
        <w:rPr>
          <w:noProof/>
        </w:rPr>
        <w:t>102</w:t>
      </w:r>
      <w:r w:rsidRPr="005C2D94">
        <w:fldChar w:fldCharType="end"/>
      </w:r>
      <w:r w:rsidR="00916E78">
        <w:t xml:space="preserve"> —</w:t>
      </w:r>
      <w:r w:rsidR="00916E78" w:rsidRPr="00F54804">
        <w:t xml:space="preserve"> </w:t>
      </w:r>
      <w:r w:rsidRPr="00F54804">
        <w:t>Parameters of Edge Weld</w:t>
      </w:r>
      <w:bookmarkEnd w:id="16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5" w:name="_Toc338939175"/>
      <w:bookmarkStart w:id="1676" w:name="_Toc3557027"/>
      <w:bookmarkStart w:id="1677" w:name="_Toc34747277"/>
      <w:bookmarkStart w:id="1678" w:name="_Toc77102096"/>
      <w:r w:rsidRPr="000A1B7B">
        <w:lastRenderedPageBreak/>
        <w:t>Attributes</w:t>
      </w:r>
      <w:bookmarkEnd w:id="1675"/>
      <w:bookmarkEnd w:id="1676"/>
      <w:bookmarkEnd w:id="1677"/>
      <w:bookmarkEnd w:id="1678"/>
    </w:p>
    <w:p w14:paraId="39DE4992" w14:textId="17EADCF9" w:rsidR="00FC68DB" w:rsidRPr="00F54804" w:rsidRDefault="00FC68DB" w:rsidP="000E094F">
      <w:pPr>
        <w:pStyle w:val="berschrift5"/>
      </w:pPr>
      <w:bookmarkStart w:id="1679" w:name="_Toc338939177"/>
      <w:r w:rsidRPr="00F54804">
        <w:t>Attribute "base</w:t>
      </w:r>
      <w:bookmarkEnd w:id="1679"/>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0" w:name="_Toc338939178"/>
      <w:r w:rsidRPr="00F54804">
        <w:t>Attribute "technology</w:t>
      </w:r>
      <w:bookmarkEnd w:id="1680"/>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1" w:name="_Toc338939179"/>
      <w:bookmarkStart w:id="1682" w:name="_Toc3557028"/>
      <w:bookmarkStart w:id="1683" w:name="_Toc34747278"/>
      <w:bookmarkStart w:id="1684" w:name="_Toc77102097"/>
      <w:r w:rsidRPr="00F54804">
        <w:t>Element "</w:t>
      </w:r>
      <w:proofErr w:type="spellStart"/>
      <w:r w:rsidRPr="005C2D94">
        <w:t>weld_position</w:t>
      </w:r>
      <w:bookmarkEnd w:id="1681"/>
      <w:bookmarkEnd w:id="1682"/>
      <w:proofErr w:type="spellEnd"/>
      <w:r w:rsidRPr="005C2D94">
        <w:t>"</w:t>
      </w:r>
      <w:bookmarkEnd w:id="1683"/>
      <w:bookmarkEnd w:id="1684"/>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26892CAE" w:rsidR="0025265B" w:rsidRPr="00F54804" w:rsidRDefault="0025265B" w:rsidP="001640C5">
      <w:pPr>
        <w:pStyle w:val="Beschriftung"/>
        <w:keepNext/>
        <w:keepLines/>
      </w:pPr>
      <w:bookmarkStart w:id="1685" w:name="_Toc130981779"/>
      <w:r w:rsidRPr="00F54804">
        <w:t xml:space="preserve">Table </w:t>
      </w:r>
      <w:r w:rsidRPr="00F54804">
        <w:fldChar w:fldCharType="begin"/>
      </w:r>
      <w:r w:rsidRPr="00F54804">
        <w:instrText xml:space="preserve"> SEQ Table \* ARABIC </w:instrText>
      </w:r>
      <w:r w:rsidRPr="00F54804">
        <w:fldChar w:fldCharType="separate"/>
      </w:r>
      <w:r w:rsidR="00F558B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7C63720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D7FC3B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6" w:name="_Toc338939182"/>
      <w:r w:rsidRPr="00F54804">
        <w:t>Attribute "</w:t>
      </w:r>
      <w:r w:rsidRPr="005C2D94">
        <w:t>width</w:t>
      </w:r>
      <w:bookmarkEnd w:id="1686"/>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7" w:name="_Toc338939184"/>
      <w:r w:rsidRPr="000A1B7B">
        <w:lastRenderedPageBreak/>
        <w:t xml:space="preserve">Attribute </w:t>
      </w:r>
      <w:r w:rsidRPr="00F54804">
        <w:t>"filler</w:t>
      </w:r>
      <w:bookmarkEnd w:id="1687"/>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8" w:name="WeldDefinitionIWeld"/>
      <w:bookmarkStart w:id="1689" w:name="_Toc3557029"/>
      <w:bookmarkStart w:id="1690" w:name="_Toc34747279"/>
      <w:bookmarkStart w:id="1691" w:name="_Toc77102098"/>
      <w:bookmarkStart w:id="1692" w:name="_Toc288200765"/>
      <w:bookmarkStart w:id="1693" w:name="_Toc338939109"/>
      <w:bookmarkEnd w:id="1688"/>
      <w:r w:rsidRPr="00F54804">
        <w:t xml:space="preserve">Element </w:t>
      </w:r>
      <w:r w:rsidRPr="005C2D94">
        <w:t>"</w:t>
      </w:r>
      <w:proofErr w:type="spellStart"/>
      <w:r w:rsidRPr="005C2D94">
        <w:t>sheet_parameter</w:t>
      </w:r>
      <w:bookmarkEnd w:id="1689"/>
      <w:proofErr w:type="spellEnd"/>
      <w:r w:rsidRPr="005C2D94">
        <w:t>"</w:t>
      </w:r>
      <w:bookmarkEnd w:id="1690"/>
      <w:bookmarkEnd w:id="1691"/>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D6A484D" w:rsidR="0025265B" w:rsidRPr="000A1B7B" w:rsidRDefault="0025265B" w:rsidP="001640C5">
      <w:pPr>
        <w:pStyle w:val="Beschriftung"/>
        <w:keepNext/>
        <w:keepLines/>
      </w:pPr>
      <w:bookmarkStart w:id="1694" w:name="_Toc130981780"/>
      <w:r w:rsidRPr="00F54804">
        <w:t xml:space="preserve">Table </w:t>
      </w:r>
      <w:r w:rsidRPr="005C2D94">
        <w:fldChar w:fldCharType="begin"/>
      </w:r>
      <w:r w:rsidRPr="00F54804">
        <w:instrText xml:space="preserve"> SEQ Table \* ARABIC </w:instrText>
      </w:r>
      <w:r w:rsidRPr="005C2D94">
        <w:fldChar w:fldCharType="separate"/>
      </w:r>
      <w:r w:rsidR="00F558B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5" w:name="_Toc3557030"/>
      <w:bookmarkStart w:id="1696" w:name="_Toc34747280"/>
      <w:bookmarkStart w:id="1697" w:name="_Toc77102099"/>
      <w:bookmarkStart w:id="1698" w:name="_Toc130981553"/>
      <w:r w:rsidRPr="00F54804">
        <w:t>I-Weld</w:t>
      </w:r>
      <w:bookmarkEnd w:id="1692"/>
      <w:bookmarkEnd w:id="1693"/>
      <w:bookmarkEnd w:id="1695"/>
      <w:bookmarkEnd w:id="1696"/>
      <w:bookmarkEnd w:id="1697"/>
      <w:bookmarkEnd w:id="1698"/>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9" w:name="_Toc3557031"/>
      <w:bookmarkStart w:id="1700" w:name="_Toc34747281"/>
      <w:bookmarkStart w:id="1701"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9"/>
      <w:bookmarkEnd w:id="1700"/>
      <w:bookmarkEnd w:id="1701"/>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22C25D1" w:rsidR="00C7035E" w:rsidRDefault="00C7035E" w:rsidP="00C7035E">
      <w:pPr>
        <w:pStyle w:val="Beschriftung"/>
      </w:pPr>
      <w:bookmarkStart w:id="1702" w:name="_Toc130981649"/>
      <w:r w:rsidRPr="00F54804">
        <w:t xml:space="preserve">Figure </w:t>
      </w:r>
      <w:r w:rsidRPr="005C2D94">
        <w:fldChar w:fldCharType="begin"/>
      </w:r>
      <w:r w:rsidRPr="00F54804">
        <w:instrText xml:space="preserve"> SEQ Figure \* ARABIC </w:instrText>
      </w:r>
      <w:r w:rsidRPr="005C2D94">
        <w:fldChar w:fldCharType="separate"/>
      </w:r>
      <w:r w:rsidR="00F558BD">
        <w:rPr>
          <w:noProof/>
        </w:rPr>
        <w:t>62</w:t>
      </w:r>
      <w:r w:rsidRPr="005C2D94">
        <w:fldChar w:fldCharType="end"/>
      </w:r>
      <w:r>
        <w:t xml:space="preserve"> —</w:t>
      </w:r>
      <w:r w:rsidRPr="00F54804">
        <w:t xml:space="preserve"> I-Weld Sheet Layout</w:t>
      </w:r>
      <w:bookmarkEnd w:id="1702"/>
      <w:r w:rsidRPr="00F54804">
        <w:t xml:space="preserve"> </w:t>
      </w:r>
    </w:p>
    <w:p w14:paraId="38C5A449" w14:textId="6DC2BBC3" w:rsidR="00FC68DB" w:rsidRPr="005C2D94" w:rsidRDefault="00D65343">
      <w:pPr>
        <w:pStyle w:val="berschrift4"/>
      </w:pPr>
      <w:bookmarkStart w:id="1703" w:name="_Toc3557032"/>
      <w:bookmarkStart w:id="1704" w:name="_Toc34747282"/>
      <w:bookmarkStart w:id="1705"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3"/>
      <w:bookmarkEnd w:id="1704"/>
      <w:bookmarkEnd w:id="1705"/>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3539F920" w:rsidR="00C7035E" w:rsidRDefault="00C7035E" w:rsidP="00C7035E">
      <w:pPr>
        <w:pStyle w:val="Beschriftung"/>
      </w:pPr>
      <w:bookmarkStart w:id="1706" w:name="_Toc130981650"/>
      <w:r w:rsidRPr="00BD52D7">
        <w:t xml:space="preserve">Figure </w:t>
      </w:r>
      <w:r w:rsidRPr="005C2D94">
        <w:fldChar w:fldCharType="begin"/>
      </w:r>
      <w:r w:rsidRPr="00F54804">
        <w:instrText xml:space="preserve"> SEQ Figure \* ARABIC </w:instrText>
      </w:r>
      <w:r w:rsidRPr="005C2D94">
        <w:fldChar w:fldCharType="separate"/>
      </w:r>
      <w:r w:rsidR="00F558BD">
        <w:rPr>
          <w:noProof/>
        </w:rPr>
        <w:t>63</w:t>
      </w:r>
      <w:r w:rsidRPr="005C2D94">
        <w:fldChar w:fldCharType="end"/>
      </w:r>
      <w:r>
        <w:t xml:space="preserve"> —</w:t>
      </w:r>
      <w:r w:rsidRPr="00F54804">
        <w:t xml:space="preserve"> I-Weld Parameters</w:t>
      </w:r>
      <w:bookmarkEnd w:id="1706"/>
      <w:r>
        <w:t xml:space="preserve"> </w:t>
      </w:r>
    </w:p>
    <w:p w14:paraId="0B5BA3AE" w14:textId="2D16CEE2" w:rsidR="00FC68DB" w:rsidRDefault="00FC68DB" w:rsidP="00153289">
      <w:pPr>
        <w:keepNext/>
      </w:pPr>
      <w:r w:rsidRPr="00F54804">
        <w:t>The following parameter can be specified for the I-weld:</w:t>
      </w:r>
    </w:p>
    <w:p w14:paraId="42992C78" w14:textId="3506A3C8" w:rsidR="0025265B" w:rsidRPr="00F54804" w:rsidRDefault="0025265B" w:rsidP="001640C5">
      <w:pPr>
        <w:pStyle w:val="Beschriftung"/>
        <w:keepNext/>
        <w:keepLines/>
      </w:pPr>
      <w:bookmarkStart w:id="1707" w:name="_Toc130981781"/>
      <w:r w:rsidRPr="00F54804">
        <w:t xml:space="preserve">Table </w:t>
      </w:r>
      <w:r w:rsidRPr="005C2D94">
        <w:fldChar w:fldCharType="begin"/>
      </w:r>
      <w:r w:rsidRPr="00F54804">
        <w:instrText xml:space="preserve"> SEQ Table \* ARABIC </w:instrText>
      </w:r>
      <w:r w:rsidRPr="005C2D94">
        <w:fldChar w:fldCharType="separate"/>
      </w:r>
      <w:r w:rsidR="00F558BD">
        <w:rPr>
          <w:noProof/>
        </w:rPr>
        <w:t>105</w:t>
      </w:r>
      <w:r w:rsidRPr="005C2D94">
        <w:fldChar w:fldCharType="end"/>
      </w:r>
      <w:r w:rsidR="00916E78">
        <w:t xml:space="preserve"> —</w:t>
      </w:r>
      <w:r w:rsidR="00916E78" w:rsidRPr="00F54804">
        <w:t xml:space="preserve"> </w:t>
      </w:r>
      <w:r w:rsidRPr="00F54804">
        <w:t>Parameters of I-Weld</w:t>
      </w:r>
      <w:bookmarkEnd w:id="170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8" w:name="_Toc338939186"/>
      <w:bookmarkStart w:id="1709" w:name="_Toc3557033"/>
      <w:bookmarkStart w:id="1710" w:name="_Toc34747283"/>
      <w:bookmarkStart w:id="1711" w:name="_Toc77102102"/>
      <w:r w:rsidRPr="000A1B7B">
        <w:t>Attributes</w:t>
      </w:r>
      <w:bookmarkEnd w:id="1708"/>
      <w:bookmarkEnd w:id="1709"/>
      <w:bookmarkEnd w:id="1710"/>
      <w:bookmarkEnd w:id="1711"/>
    </w:p>
    <w:p w14:paraId="547A1CA7" w14:textId="77777777" w:rsidR="00FC68DB" w:rsidRPr="00F54804" w:rsidRDefault="00FC68DB" w:rsidP="000E094F">
      <w:pPr>
        <w:pStyle w:val="berschrift5"/>
      </w:pPr>
      <w:bookmarkStart w:id="1712" w:name="_Toc338939188"/>
      <w:r w:rsidRPr="00F54804">
        <w:t>Attribute "base</w:t>
      </w:r>
      <w:bookmarkEnd w:id="1712"/>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3" w:name="_Toc338939189"/>
      <w:r w:rsidRPr="00F54804">
        <w:lastRenderedPageBreak/>
        <w:t>Attribute "technology</w:t>
      </w:r>
      <w:bookmarkEnd w:id="1713"/>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4" w:name="_Toc338939190"/>
      <w:bookmarkStart w:id="1715" w:name="_Toc3557034"/>
      <w:bookmarkStart w:id="1716" w:name="_Toc34747284"/>
      <w:bookmarkStart w:id="1717" w:name="_Toc77102103"/>
      <w:r w:rsidRPr="00F54804">
        <w:t xml:space="preserve">Element </w:t>
      </w:r>
      <w:r w:rsidRPr="005C2D94">
        <w:t>"</w:t>
      </w:r>
      <w:proofErr w:type="spellStart"/>
      <w:r w:rsidRPr="005C2D94">
        <w:t>weld_position</w:t>
      </w:r>
      <w:bookmarkEnd w:id="1714"/>
      <w:bookmarkEnd w:id="1715"/>
      <w:proofErr w:type="spellEnd"/>
      <w:r w:rsidRPr="005C2D94">
        <w:t>"</w:t>
      </w:r>
      <w:bookmarkEnd w:id="1716"/>
      <w:bookmarkEnd w:id="1717"/>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CBD7AB" w:rsidR="0025265B" w:rsidRPr="000A1B7B" w:rsidRDefault="0025265B" w:rsidP="001640C5">
      <w:pPr>
        <w:pStyle w:val="Beschriftung"/>
        <w:keepNext/>
        <w:keepLines/>
      </w:pPr>
      <w:bookmarkStart w:id="1718" w:name="_Toc130981782"/>
      <w:r w:rsidRPr="00F54804">
        <w:t xml:space="preserve">Table </w:t>
      </w:r>
      <w:r w:rsidRPr="005C2D94">
        <w:fldChar w:fldCharType="begin"/>
      </w:r>
      <w:r w:rsidRPr="00F54804">
        <w:instrText xml:space="preserve"> SEQ Table \* ARABIC </w:instrText>
      </w:r>
      <w:r w:rsidRPr="005C2D94">
        <w:fldChar w:fldCharType="separate"/>
      </w:r>
      <w:r w:rsidR="00F558BD">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1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9" w:name="_Toc338939192"/>
      <w:proofErr w:type="spellStart"/>
      <w:r w:rsidRPr="00FE50D6">
        <w:rPr>
          <w:lang w:val="fr-FR"/>
        </w:rPr>
        <w:t>Attributes</w:t>
      </w:r>
      <w:proofErr w:type="spellEnd"/>
      <w:r w:rsidRPr="00FE50D6">
        <w:rPr>
          <w:lang w:val="fr-FR"/>
        </w:rPr>
        <w:t xml:space="preserve"> "u, x, y, z, reference"</w:t>
      </w:r>
    </w:p>
    <w:p w14:paraId="76FC7BCD" w14:textId="2BF36FFE"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9"/>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0" w:name="_Toc338939194"/>
      <w:r w:rsidRPr="00F54804">
        <w:t>Attribute "filler</w:t>
      </w:r>
      <w:bookmarkEnd w:id="1720"/>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lastRenderedPageBreak/>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1" w:name="WeldDefinitionOverlapWeld"/>
      <w:bookmarkStart w:id="1722" w:name="_Toc3557035"/>
      <w:bookmarkStart w:id="1723" w:name="_Toc34747285"/>
      <w:bookmarkStart w:id="1724" w:name="_Toc77102104"/>
      <w:bookmarkStart w:id="1725" w:name="_Toc288200766"/>
      <w:bookmarkStart w:id="1726" w:name="_Toc338939110"/>
      <w:bookmarkEnd w:id="1721"/>
      <w:r w:rsidRPr="00F54804">
        <w:t xml:space="preserve">Element </w:t>
      </w:r>
      <w:r w:rsidRPr="005C2D94">
        <w:t>"</w:t>
      </w:r>
      <w:proofErr w:type="spellStart"/>
      <w:r w:rsidRPr="005C2D94">
        <w:t>sheet_parameter</w:t>
      </w:r>
      <w:bookmarkEnd w:id="1722"/>
      <w:proofErr w:type="spellEnd"/>
      <w:r w:rsidRPr="005C2D94">
        <w:t>"</w:t>
      </w:r>
      <w:bookmarkEnd w:id="1723"/>
      <w:bookmarkEnd w:id="1724"/>
    </w:p>
    <w:p w14:paraId="1DFC0A55" w14:textId="1BAD0879"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I </w:t>
      </w:r>
      <w:r w:rsidRPr="001668D7">
        <w:t>Weld</w:t>
      </w:r>
      <w:r w:rsidRPr="00D7391D">
        <w:t>:</w:t>
      </w:r>
    </w:p>
    <w:p w14:paraId="582ABE55" w14:textId="5A985864" w:rsidR="0025265B" w:rsidRPr="000A1B7B" w:rsidRDefault="0025265B" w:rsidP="001640C5">
      <w:pPr>
        <w:pStyle w:val="Beschriftung"/>
        <w:keepNext/>
        <w:keepLines/>
      </w:pPr>
      <w:bookmarkStart w:id="1727" w:name="_Toc130981783"/>
      <w:r w:rsidRPr="00F54804">
        <w:t xml:space="preserve">Table </w:t>
      </w:r>
      <w:r w:rsidRPr="005C2D94">
        <w:fldChar w:fldCharType="begin"/>
      </w:r>
      <w:r w:rsidRPr="00F54804">
        <w:instrText xml:space="preserve"> SEQ Table \* ARABIC </w:instrText>
      </w:r>
      <w:r w:rsidRPr="005C2D94">
        <w:fldChar w:fldCharType="separate"/>
      </w:r>
      <w:r w:rsidR="00F558BD">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27"/>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667E5" w:rsidRDefault="00FC68DB" w:rsidP="00B202D2">
            <w:pPr>
              <w:keepNext/>
              <w:rPr>
                <w:b/>
              </w:rPr>
            </w:pPr>
            <w:r w:rsidRPr="00F667E5">
              <w:rPr>
                <w:b/>
              </w:rPr>
              <w:t>Constraint / Remarks</w:t>
            </w:r>
          </w:p>
        </w:tc>
      </w:tr>
      <w:tr w:rsidR="00FC68DB" w:rsidRPr="00F54804" w14:paraId="75F4FD6B" w14:textId="77777777" w:rsidTr="000E59E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705B345E" w14:textId="46179167"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sidRPr="000E59EB">
              <w:rPr>
                <w:rStyle w:val="CodeCharacter"/>
              </w:rPr>
              <w:t>/</w:t>
            </w:r>
            <w:r w:rsidRPr="000E59EB">
              <w:rPr>
                <w:rStyle w:val="CodeCharacter"/>
              </w:rPr>
              <w:t>&gt;</w:t>
            </w:r>
            <w:r w:rsidRPr="00F54804">
              <w:rPr>
                <w:sz w:val="20"/>
                <w:szCs w:val="20"/>
              </w:rPr>
              <w:t xml:space="preserve"> index attribute</w:t>
            </w:r>
          </w:p>
        </w:tc>
      </w:tr>
      <w:tr w:rsidR="00FC68DB" w:rsidRPr="00F54804" w14:paraId="17DAD9B2" w14:textId="77777777" w:rsidTr="000E59E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0E59E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997E2B">
      <w:pPr>
        <w:pStyle w:val="Example"/>
        <w:keepNext/>
      </w:pPr>
      <w:r w:rsidRPr="0013175B">
        <w:t>EXAMPLE</w:t>
      </w:r>
    </w:p>
    <w:p w14:paraId="3C8111AB" w14:textId="77777777" w:rsidR="00FC68DB" w:rsidRPr="0013175B" w:rsidRDefault="00FC68DB" w:rsidP="00997E2B">
      <w:pPr>
        <w:pStyle w:val="XMLCode"/>
        <w:keepNext/>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8" w:name="_Toc3557036"/>
      <w:bookmarkStart w:id="1729" w:name="_Toc34747286"/>
      <w:bookmarkStart w:id="1730" w:name="_Toc77102105"/>
      <w:bookmarkStart w:id="1731" w:name="_Toc130981554"/>
      <w:r w:rsidRPr="00F54804">
        <w:t>Overlap Weld</w:t>
      </w:r>
      <w:bookmarkEnd w:id="1725"/>
      <w:bookmarkEnd w:id="1726"/>
      <w:bookmarkEnd w:id="1728"/>
      <w:bookmarkEnd w:id="1729"/>
      <w:bookmarkEnd w:id="1730"/>
      <w:bookmarkEnd w:id="1731"/>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2" w:name="_Toc3557037"/>
      <w:bookmarkStart w:id="1733" w:name="_Toc34747287"/>
      <w:bookmarkStart w:id="1734" w:name="_Toc77102106"/>
      <w:r w:rsidRPr="00F54804">
        <w:lastRenderedPageBreak/>
        <w:t>Simple Overlap Weld</w:t>
      </w:r>
      <w:bookmarkEnd w:id="1732"/>
      <w:bookmarkEnd w:id="1733"/>
      <w:bookmarkEnd w:id="1734"/>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6C195A2" w:rsidR="00261D7B" w:rsidRPr="0013175B" w:rsidRDefault="00261D7B" w:rsidP="00375E15">
      <w:pPr>
        <w:pStyle w:val="Beschriftung"/>
        <w:rPr>
          <w:sz w:val="20"/>
        </w:rPr>
      </w:pPr>
      <w:bookmarkStart w:id="1735" w:name="_Toc130981651"/>
      <w:r>
        <w:t xml:space="preserve">Figure </w:t>
      </w:r>
      <w:r>
        <w:fldChar w:fldCharType="begin"/>
      </w:r>
      <w:r>
        <w:instrText xml:space="preserve"> SEQ Figure \* ARABIC </w:instrText>
      </w:r>
      <w:r>
        <w:fldChar w:fldCharType="separate"/>
      </w:r>
      <w:r w:rsidR="00F558BD">
        <w:rPr>
          <w:noProof/>
        </w:rPr>
        <w:t>64</w:t>
      </w:r>
      <w:r>
        <w:fldChar w:fldCharType="end"/>
      </w:r>
      <w:r w:rsidR="002D7110">
        <w:t xml:space="preserve"> </w:t>
      </w:r>
      <w:r>
        <w:t>— Overlap Weld Sheet Layout</w:t>
      </w:r>
      <w:bookmarkEnd w:id="1735"/>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2ED1C80" w:rsidR="00FC68DB" w:rsidRPr="0013175B" w:rsidRDefault="00261D7B" w:rsidP="00314DA6">
      <w:pPr>
        <w:pStyle w:val="Beschriftung"/>
        <w:rPr>
          <w:sz w:val="20"/>
        </w:rPr>
      </w:pPr>
      <w:bookmarkStart w:id="1736" w:name="_Toc130981652"/>
      <w:r>
        <w:t xml:space="preserve">Figure </w:t>
      </w:r>
      <w:r>
        <w:fldChar w:fldCharType="begin"/>
      </w:r>
      <w:r>
        <w:instrText xml:space="preserve"> SEQ Figure \* ARABIC </w:instrText>
      </w:r>
      <w:r>
        <w:fldChar w:fldCharType="separate"/>
      </w:r>
      <w:r w:rsidR="00F558BD">
        <w:rPr>
          <w:noProof/>
        </w:rPr>
        <w:t>65</w:t>
      </w:r>
      <w:r>
        <w:fldChar w:fldCharType="end"/>
      </w:r>
      <w:r w:rsidR="002D7110">
        <w:t xml:space="preserve"> </w:t>
      </w:r>
      <w:r>
        <w:t>— Overlap Weld Parameters</w:t>
      </w:r>
      <w:bookmarkEnd w:id="173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04287"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239236B" w:rsidR="0025265B" w:rsidRPr="00BD52D7" w:rsidRDefault="0025265B" w:rsidP="001640C5">
      <w:pPr>
        <w:pStyle w:val="Beschriftung"/>
        <w:keepNext/>
        <w:keepLines/>
      </w:pPr>
      <w:bookmarkStart w:id="1737" w:name="_Toc130981784"/>
      <w:r w:rsidRPr="00F54804">
        <w:t xml:space="preserve">Table </w:t>
      </w:r>
      <w:r w:rsidRPr="00F54804">
        <w:fldChar w:fldCharType="begin"/>
      </w:r>
      <w:r w:rsidRPr="00F54804">
        <w:instrText xml:space="preserve"> SEQ Table \* ARABIC </w:instrText>
      </w:r>
      <w:r w:rsidRPr="00F54804">
        <w:fldChar w:fldCharType="separate"/>
      </w:r>
      <w:r w:rsidR="00F558BD">
        <w:rPr>
          <w:noProof/>
        </w:rPr>
        <w:t>108</w:t>
      </w:r>
      <w:r w:rsidRPr="00F54804">
        <w:fldChar w:fldCharType="end"/>
      </w:r>
      <w:r w:rsidR="005F32CD">
        <w:t xml:space="preserve"> —</w:t>
      </w:r>
      <w:r w:rsidR="005F32CD" w:rsidRPr="00F54804">
        <w:t xml:space="preserve"> </w:t>
      </w:r>
      <w:r w:rsidRPr="00F54804">
        <w:t>Parameters of Overlap Weld</w:t>
      </w:r>
      <w:bookmarkEnd w:id="17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8" w:name="_Toc338939112"/>
      <w:bookmarkStart w:id="1739" w:name="_Toc3557038"/>
      <w:bookmarkStart w:id="1740" w:name="_Toc34747288"/>
      <w:bookmarkStart w:id="1741" w:name="_Toc77102107"/>
      <w:r w:rsidRPr="000A1B7B">
        <w:lastRenderedPageBreak/>
        <w:t>Single Sided Double Overlap Weld</w:t>
      </w:r>
      <w:bookmarkEnd w:id="1738"/>
      <w:bookmarkEnd w:id="1739"/>
      <w:bookmarkEnd w:id="1740"/>
      <w:bookmarkEnd w:id="1741"/>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3F288E8E" w:rsidR="00261D7B" w:rsidRPr="00F54804" w:rsidRDefault="00261D7B" w:rsidP="00314DA6">
      <w:pPr>
        <w:pStyle w:val="Beschriftung"/>
      </w:pPr>
      <w:bookmarkStart w:id="1742" w:name="_Toc130981653"/>
      <w:r>
        <w:t xml:space="preserve">Figure </w:t>
      </w:r>
      <w:r>
        <w:fldChar w:fldCharType="begin"/>
      </w:r>
      <w:r>
        <w:instrText xml:space="preserve"> SEQ Figure \* ARABIC </w:instrText>
      </w:r>
      <w:r>
        <w:fldChar w:fldCharType="separate"/>
      </w:r>
      <w:r w:rsidR="00F558BD">
        <w:rPr>
          <w:noProof/>
        </w:rPr>
        <w:t>66</w:t>
      </w:r>
      <w:r>
        <w:fldChar w:fldCharType="end"/>
      </w:r>
      <w:r w:rsidR="002D7110">
        <w:t xml:space="preserve"> </w:t>
      </w:r>
      <w:r>
        <w:t xml:space="preserve">— </w:t>
      </w:r>
      <w:r w:rsidRPr="007055D9">
        <w:t>Single Sided Double Overlap Weld</w:t>
      </w:r>
      <w:bookmarkEnd w:id="1742"/>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124732E" w:rsidR="00FC68DB" w:rsidRPr="005C2D94" w:rsidRDefault="00261D7B" w:rsidP="00261D7B">
      <w:pPr>
        <w:pStyle w:val="Beschriftung"/>
      </w:pPr>
      <w:bookmarkStart w:id="1743" w:name="_Toc130981654"/>
      <w:r>
        <w:t xml:space="preserve">Figure </w:t>
      </w:r>
      <w:r>
        <w:fldChar w:fldCharType="begin"/>
      </w:r>
      <w:r>
        <w:instrText xml:space="preserve"> SEQ Figure \* ARABIC </w:instrText>
      </w:r>
      <w:r>
        <w:fldChar w:fldCharType="separate"/>
      </w:r>
      <w:r w:rsidR="00F558BD">
        <w:rPr>
          <w:noProof/>
        </w:rPr>
        <w:t>67</w:t>
      </w:r>
      <w:r>
        <w:fldChar w:fldCharType="end"/>
      </w:r>
      <w:r w:rsidR="002D7110">
        <w:t xml:space="preserve"> </w:t>
      </w:r>
      <w:r>
        <w:t>— Overlap Weld Parameter Details for lower (left) and upper (right) Weld Section</w:t>
      </w:r>
      <w:bookmarkEnd w:id="1743"/>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804288"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020183F" w:rsidR="0025265B" w:rsidRPr="00F54804" w:rsidRDefault="0025265B" w:rsidP="001640C5">
      <w:pPr>
        <w:pStyle w:val="Beschriftung"/>
        <w:keepNext/>
        <w:keepLines/>
      </w:pPr>
      <w:bookmarkStart w:id="1744" w:name="_Toc130981785"/>
      <w:r w:rsidRPr="00F54804">
        <w:t xml:space="preserve">Table </w:t>
      </w:r>
      <w:r w:rsidRPr="00F54804">
        <w:fldChar w:fldCharType="begin"/>
      </w:r>
      <w:r w:rsidRPr="00F54804">
        <w:instrText xml:space="preserve"> SEQ Table \* ARABIC </w:instrText>
      </w:r>
      <w:r w:rsidRPr="00F54804">
        <w:fldChar w:fldCharType="separate"/>
      </w:r>
      <w:r w:rsidR="00F558BD">
        <w:rPr>
          <w:noProof/>
        </w:rPr>
        <w:t>109</w:t>
      </w:r>
      <w:r w:rsidRPr="00F54804">
        <w:fldChar w:fldCharType="end"/>
      </w:r>
      <w:r w:rsidR="005F32CD">
        <w:t xml:space="preserve"> —</w:t>
      </w:r>
      <w:r w:rsidR="005F32CD" w:rsidRPr="00F54804">
        <w:t xml:space="preserve"> </w:t>
      </w:r>
      <w:r w:rsidRPr="00F54804">
        <w:t>Parameters of Single Sided Double Overlap Weld</w:t>
      </w:r>
      <w:bookmarkEnd w:id="17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5" w:name="_Toc338939113"/>
      <w:bookmarkStart w:id="1746" w:name="_Toc3557039"/>
      <w:bookmarkStart w:id="1747" w:name="_Toc34747289"/>
      <w:bookmarkStart w:id="1748" w:name="_Toc77102108"/>
      <w:r w:rsidRPr="000A1B7B">
        <w:t>Double-Sided</w:t>
      </w:r>
      <w:r w:rsidR="00FC68DB" w:rsidRPr="00F54804">
        <w:t xml:space="preserve"> Double Overlap Weld</w:t>
      </w:r>
      <w:bookmarkEnd w:id="1745"/>
      <w:bookmarkEnd w:id="1746"/>
      <w:bookmarkEnd w:id="1747"/>
      <w:bookmarkEnd w:id="1748"/>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7E3DACD" w:rsidR="00FC68DB" w:rsidRPr="0013175B" w:rsidRDefault="00261D7B" w:rsidP="0014275F">
      <w:pPr>
        <w:pStyle w:val="Beschriftung"/>
      </w:pPr>
      <w:bookmarkStart w:id="1749" w:name="_Toc130981655"/>
      <w:r>
        <w:t xml:space="preserve">Figure </w:t>
      </w:r>
      <w:r>
        <w:fldChar w:fldCharType="begin"/>
      </w:r>
      <w:r>
        <w:instrText xml:space="preserve"> SEQ Figure \* ARABIC </w:instrText>
      </w:r>
      <w:r>
        <w:fldChar w:fldCharType="separate"/>
      </w:r>
      <w:r w:rsidR="00F558BD">
        <w:rPr>
          <w:noProof/>
        </w:rPr>
        <w:t>68</w:t>
      </w:r>
      <w:r>
        <w:fldChar w:fldCharType="end"/>
      </w:r>
      <w:r w:rsidR="002D7110">
        <w:t xml:space="preserve"> </w:t>
      </w:r>
      <w:r>
        <w:t>— Double-Sided</w:t>
      </w:r>
      <w:r w:rsidRPr="007055D9">
        <w:t xml:space="preserve"> Double Overlap Weld</w:t>
      </w:r>
      <w:bookmarkEnd w:id="1749"/>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63D1D47" w:rsidR="00261D7B" w:rsidRPr="00F739B3" w:rsidRDefault="00261D7B" w:rsidP="00314DA6">
      <w:pPr>
        <w:pStyle w:val="Beschriftung"/>
        <w:rPr>
          <w:noProof/>
          <w:szCs w:val="24"/>
        </w:rPr>
      </w:pPr>
      <w:bookmarkStart w:id="1750" w:name="_Toc130981656"/>
      <w:r>
        <w:t xml:space="preserve">Figure </w:t>
      </w:r>
      <w:r>
        <w:fldChar w:fldCharType="begin"/>
      </w:r>
      <w:r>
        <w:instrText xml:space="preserve"> SEQ Figure \* ARABIC </w:instrText>
      </w:r>
      <w:r>
        <w:fldChar w:fldCharType="separate"/>
      </w:r>
      <w:r w:rsidR="00F558BD">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0"/>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804289"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90F6894" w:rsidR="0025265B" w:rsidRPr="00F54804" w:rsidRDefault="0025265B" w:rsidP="001640C5">
      <w:pPr>
        <w:pStyle w:val="Beschriftung"/>
        <w:keepNext/>
        <w:keepLines/>
      </w:pPr>
      <w:bookmarkStart w:id="1751" w:name="_Toc130981786"/>
      <w:r w:rsidRPr="00F54804">
        <w:t xml:space="preserve">Table </w:t>
      </w:r>
      <w:r w:rsidRPr="005C2D94">
        <w:fldChar w:fldCharType="begin"/>
      </w:r>
      <w:r w:rsidRPr="00F54804">
        <w:instrText xml:space="preserve"> SEQ Table \* ARABIC </w:instrText>
      </w:r>
      <w:r w:rsidRPr="005C2D94">
        <w:fldChar w:fldCharType="separate"/>
      </w:r>
      <w:r w:rsidR="00F558B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2" w:name="_Toc338939196"/>
      <w:bookmarkStart w:id="1753" w:name="_Toc3557040"/>
      <w:bookmarkStart w:id="1754" w:name="_Toc34747290"/>
      <w:bookmarkStart w:id="1755" w:name="_Toc77102109"/>
      <w:r w:rsidRPr="000A1B7B">
        <w:t>Attributes</w:t>
      </w:r>
      <w:bookmarkEnd w:id="1752"/>
      <w:bookmarkEnd w:id="1753"/>
      <w:bookmarkEnd w:id="1754"/>
      <w:bookmarkEnd w:id="1755"/>
    </w:p>
    <w:p w14:paraId="4EF2ED14" w14:textId="77777777" w:rsidR="00FC68DB" w:rsidRPr="00F54804" w:rsidRDefault="00FC68DB" w:rsidP="000E094F">
      <w:pPr>
        <w:pStyle w:val="berschrift5"/>
      </w:pPr>
      <w:bookmarkStart w:id="1756" w:name="_Toc338939198"/>
      <w:r w:rsidRPr="00F54804">
        <w:t>Attribute "base</w:t>
      </w:r>
      <w:bookmarkEnd w:id="1756"/>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7" w:name="_Toc338939199"/>
      <w:r w:rsidRPr="00F54804">
        <w:t>Attribute "technology</w:t>
      </w:r>
      <w:bookmarkEnd w:id="1757"/>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58" w:name="_Toc338939200"/>
      <w:bookmarkStart w:id="1759" w:name="_Toc3557041"/>
      <w:bookmarkStart w:id="1760" w:name="_Toc34747291"/>
      <w:bookmarkStart w:id="1761" w:name="_Toc77102110"/>
      <w:r w:rsidRPr="00F54804">
        <w:t xml:space="preserve">Element </w:t>
      </w:r>
      <w:r w:rsidRPr="005C2D94">
        <w:t>"</w:t>
      </w:r>
      <w:proofErr w:type="spellStart"/>
      <w:r w:rsidRPr="005C2D94">
        <w:t>weld_position</w:t>
      </w:r>
      <w:bookmarkEnd w:id="1758"/>
      <w:bookmarkEnd w:id="1759"/>
      <w:proofErr w:type="spellEnd"/>
      <w:r w:rsidRPr="005C2D94">
        <w:t>"</w:t>
      </w:r>
      <w:bookmarkEnd w:id="1760"/>
      <w:bookmarkEnd w:id="1761"/>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573A9C2" w:rsidR="0025265B" w:rsidRPr="000A1B7B" w:rsidRDefault="0025265B" w:rsidP="001640C5">
      <w:pPr>
        <w:pStyle w:val="Beschriftung"/>
        <w:keepNext/>
        <w:keepLines/>
      </w:pPr>
      <w:bookmarkStart w:id="1762" w:name="_Toc130981787"/>
      <w:r w:rsidRPr="00F54804">
        <w:t xml:space="preserve">Table </w:t>
      </w:r>
      <w:r w:rsidRPr="005C2D94">
        <w:fldChar w:fldCharType="begin"/>
      </w:r>
      <w:r w:rsidRPr="00F54804">
        <w:instrText xml:space="preserve"> SEQ Table \* ARABIC </w:instrText>
      </w:r>
      <w:r w:rsidRPr="005C2D94">
        <w:fldChar w:fldCharType="separate"/>
      </w:r>
      <w:r w:rsidR="00F558BD">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3" w:name="_Toc338939203"/>
      <w:proofErr w:type="spellStart"/>
      <w:r w:rsidRPr="00FE50D6">
        <w:rPr>
          <w:lang w:val="fr-FR"/>
        </w:rPr>
        <w:t>Attributes</w:t>
      </w:r>
      <w:proofErr w:type="spellEnd"/>
      <w:r w:rsidRPr="00FE50D6">
        <w:rPr>
          <w:lang w:val="fr-FR"/>
        </w:rPr>
        <w:t xml:space="preserve"> "u, x, y, z, reference"</w:t>
      </w:r>
    </w:p>
    <w:p w14:paraId="33047A0F" w14:textId="20420AD8" w:rsidR="00FC68DB" w:rsidRPr="0030487D" w:rsidRDefault="00FC68DB" w:rsidP="000E094F">
      <w:pPr>
        <w:pStyle w:val="berschrift5"/>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3"/>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4" w:name="_Toc338939204"/>
      <w:r w:rsidRPr="000A1B7B">
        <w:t xml:space="preserve">Attribute </w:t>
      </w:r>
      <w:r w:rsidRPr="00F54804">
        <w:t>"thickness</w:t>
      </w:r>
      <w:bookmarkEnd w:id="1764"/>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5" w:name="_Toc338939205"/>
      <w:r w:rsidRPr="00F54804">
        <w:t>Attribute "angle</w:t>
      </w:r>
      <w:bookmarkEnd w:id="1765"/>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6" w:name="_Toc338939206"/>
      <w:r w:rsidRPr="00F54804">
        <w:t>Attribute "shape</w:t>
      </w:r>
      <w:bookmarkEnd w:id="1766"/>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7" w:name="_Toc338939207"/>
      <w:r w:rsidRPr="00F54804">
        <w:t>Attribute "penetration</w:t>
      </w:r>
      <w:bookmarkEnd w:id="1767"/>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8" w:name="_Toc338939209"/>
      <w:r w:rsidRPr="00F54804">
        <w:t>Attribute "filler</w:t>
      </w:r>
      <w:bookmarkEnd w:id="1768"/>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9" w:name="WeldDefinitionYJoint"/>
      <w:bookmarkStart w:id="1770" w:name="_Toc3557042"/>
      <w:bookmarkStart w:id="1771" w:name="_Toc34747292"/>
      <w:bookmarkStart w:id="1772" w:name="_Toc77102111"/>
      <w:bookmarkStart w:id="1773" w:name="_Toc288200767"/>
      <w:bookmarkStart w:id="1774" w:name="_Toc338939114"/>
      <w:bookmarkEnd w:id="1769"/>
      <w:r w:rsidRPr="00F54804">
        <w:t>Element "</w:t>
      </w:r>
      <w:proofErr w:type="spellStart"/>
      <w:r w:rsidRPr="00F54804">
        <w:t>sheet_parameter</w:t>
      </w:r>
      <w:bookmarkEnd w:id="1770"/>
      <w:proofErr w:type="spellEnd"/>
      <w:r w:rsidRPr="00F54804">
        <w:t>"</w:t>
      </w:r>
      <w:bookmarkEnd w:id="1771"/>
      <w:bookmarkEnd w:id="1772"/>
    </w:p>
    <w:p w14:paraId="45F63E85" w14:textId="26ED52CB" w:rsidR="00FC68DB" w:rsidRDefault="00FC68DB" w:rsidP="00827D13">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1C838B46" w:rsidR="00E7561C" w:rsidRPr="00F54804" w:rsidRDefault="00E7561C" w:rsidP="001640C5">
      <w:pPr>
        <w:pStyle w:val="Beschriftung"/>
        <w:keepNext/>
        <w:keepLines/>
      </w:pPr>
      <w:bookmarkStart w:id="1775" w:name="_Toc130981788"/>
      <w:r w:rsidRPr="00F54804">
        <w:t xml:space="preserve">Table </w:t>
      </w:r>
      <w:r w:rsidRPr="00F54804">
        <w:fldChar w:fldCharType="begin"/>
      </w:r>
      <w:r w:rsidRPr="00F54804">
        <w:instrText xml:space="preserve"> SEQ Table \* ARABIC </w:instrText>
      </w:r>
      <w:r w:rsidRPr="00F54804">
        <w:fldChar w:fldCharType="separate"/>
      </w:r>
      <w:r w:rsidR="00F558BD">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667E5" w:rsidRDefault="00FC68DB" w:rsidP="00B202D2">
            <w:pPr>
              <w:keepNext/>
              <w:rPr>
                <w:b/>
              </w:rPr>
            </w:pPr>
            <w:r w:rsidRPr="00F667E5">
              <w:rPr>
                <w:b/>
              </w:rPr>
              <w:t>Constraint / Remarks</w:t>
            </w:r>
          </w:p>
        </w:tc>
      </w:tr>
      <w:tr w:rsidR="00FC68DB" w:rsidRPr="00F54804" w14:paraId="13C4B09F" w14:textId="77777777" w:rsidTr="000E59E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17117510" w14:textId="10989B2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Pr>
                <w:rStyle w:val="CodeCharacter"/>
              </w:rPr>
              <w:t>/</w:t>
            </w:r>
            <w:r w:rsidRPr="000E59EB">
              <w:rPr>
                <w:rStyle w:val="CodeCharacter"/>
              </w:rPr>
              <w:t>&gt;</w:t>
            </w:r>
            <w:r w:rsidRPr="00F54804">
              <w:rPr>
                <w:sz w:val="20"/>
                <w:szCs w:val="20"/>
              </w:rPr>
              <w:t xml:space="preserve"> index attribute</w:t>
            </w:r>
          </w:p>
        </w:tc>
      </w:tr>
      <w:tr w:rsidR="00FC68DB" w:rsidRPr="00F54804" w14:paraId="694C4F64" w14:textId="77777777" w:rsidTr="000E59E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0E59E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0E59E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109"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997E2B">
      <w:pPr>
        <w:pStyle w:val="Example"/>
        <w:keepNext/>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997E2B">
      <w:pPr>
        <w:pStyle w:val="XMLCode"/>
        <w:keepNext/>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6" w:name="_Toc3557043"/>
      <w:bookmarkStart w:id="1777" w:name="_Toc34747293"/>
      <w:bookmarkStart w:id="1778" w:name="_Toc77102112"/>
      <w:bookmarkStart w:id="1779" w:name="_Toc130981555"/>
      <w:r w:rsidRPr="00F54804">
        <w:t>Y-Joint</w:t>
      </w:r>
      <w:bookmarkEnd w:id="1773"/>
      <w:bookmarkEnd w:id="1774"/>
      <w:bookmarkEnd w:id="1776"/>
      <w:bookmarkEnd w:id="1777"/>
      <w:bookmarkEnd w:id="1778"/>
      <w:bookmarkEnd w:id="177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688704E6"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F558BD" w:rsidRPr="00F54804">
        <w:t xml:space="preserve">Figure </w:t>
      </w:r>
      <w:r w:rsidR="00F558BD">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0" w:name="_Toc3557044"/>
      <w:bookmarkStart w:id="1781" w:name="_Toc34747294"/>
      <w:bookmarkStart w:id="1782" w:name="_Toc77102113"/>
      <w:r w:rsidRPr="00F54804">
        <w:t>Sheet Parameters</w:t>
      </w:r>
      <w:bookmarkEnd w:id="1780"/>
      <w:bookmarkEnd w:id="1781"/>
      <w:bookmarkEnd w:id="178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3" w:name="_Toc3557045"/>
      <w:bookmarkStart w:id="1784" w:name="_Toc34747295"/>
      <w:bookmarkStart w:id="1785" w:name="_Toc77102114"/>
      <w:r w:rsidRPr="00F54804">
        <w:t>Weld Parameters</w:t>
      </w:r>
      <w:bookmarkEnd w:id="1783"/>
      <w:bookmarkEnd w:id="1784"/>
      <w:bookmarkEnd w:id="178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6F0DB89" w:rsidR="00FC68DB" w:rsidRPr="00F54804" w:rsidRDefault="00FC68DB" w:rsidP="0014275F">
            <w:pPr>
              <w:pStyle w:val="Beschriftung"/>
            </w:pPr>
            <w:bookmarkStart w:id="1786" w:name="_Ref7931629"/>
            <w:bookmarkStart w:id="1787" w:name="_Toc76030592"/>
            <w:bookmarkStart w:id="1788" w:name="_Toc94530877"/>
            <w:bookmarkStart w:id="1789" w:name="_Toc101428273"/>
            <w:bookmarkStart w:id="1790" w:name="_Toc130981657"/>
            <w:r w:rsidRPr="00F54804">
              <w:t xml:space="preserve">Figure </w:t>
            </w:r>
            <w:r w:rsidRPr="00F54804">
              <w:fldChar w:fldCharType="begin"/>
            </w:r>
            <w:r w:rsidRPr="00F54804">
              <w:instrText xml:space="preserve"> SEQ Figure \* ARABIC </w:instrText>
            </w:r>
            <w:r w:rsidRPr="00F54804">
              <w:fldChar w:fldCharType="separate"/>
            </w:r>
            <w:r w:rsidR="00F558BD">
              <w:rPr>
                <w:noProof/>
              </w:rPr>
              <w:t>70</w:t>
            </w:r>
            <w:r w:rsidRPr="00F54804">
              <w:fldChar w:fldCharType="end"/>
            </w:r>
            <w:bookmarkEnd w:id="1786"/>
            <w:r w:rsidR="000D79B0">
              <w:t xml:space="preserve"> —</w:t>
            </w:r>
            <w:r w:rsidRPr="00F54804">
              <w:t xml:space="preserve"> Y-Joint Sheet Layout</w:t>
            </w:r>
            <w:bookmarkEnd w:id="1787"/>
            <w:bookmarkEnd w:id="1788"/>
            <w:bookmarkEnd w:id="1789"/>
            <w:bookmarkEnd w:id="1790"/>
          </w:p>
        </w:tc>
        <w:tc>
          <w:tcPr>
            <w:tcW w:w="4605" w:type="dxa"/>
            <w:vAlign w:val="bottom"/>
          </w:tcPr>
          <w:p w14:paraId="0705A4F3" w14:textId="6EBE96FA" w:rsidR="00FC68DB" w:rsidRPr="00F54804" w:rsidRDefault="00FC68DB" w:rsidP="0014275F">
            <w:pPr>
              <w:pStyle w:val="Beschriftung"/>
            </w:pPr>
            <w:bookmarkStart w:id="1791" w:name="_Toc76030593"/>
            <w:bookmarkStart w:id="1792" w:name="_Toc94530878"/>
            <w:bookmarkStart w:id="1793" w:name="_Toc101428274"/>
            <w:bookmarkStart w:id="1794" w:name="_Toc130981658"/>
            <w:r w:rsidRPr="00F54804">
              <w:t xml:space="preserve">Figure </w:t>
            </w:r>
            <w:r w:rsidRPr="00F54804">
              <w:fldChar w:fldCharType="begin"/>
            </w:r>
            <w:r w:rsidRPr="00F54804">
              <w:instrText xml:space="preserve"> SEQ Figure \* ARABIC </w:instrText>
            </w:r>
            <w:r w:rsidRPr="00F54804">
              <w:fldChar w:fldCharType="separate"/>
            </w:r>
            <w:r w:rsidR="00F558BD">
              <w:rPr>
                <w:noProof/>
              </w:rPr>
              <w:t>71</w:t>
            </w:r>
            <w:r w:rsidRPr="00F54804">
              <w:fldChar w:fldCharType="end"/>
            </w:r>
            <w:r w:rsidR="000D79B0">
              <w:t xml:space="preserve"> —</w:t>
            </w:r>
            <w:r w:rsidRPr="00F54804">
              <w:t xml:space="preserve"> Parameters of Y-Joint Weld</w:t>
            </w:r>
            <w:bookmarkEnd w:id="1791"/>
            <w:bookmarkEnd w:id="1792"/>
            <w:bookmarkEnd w:id="1793"/>
            <w:bookmarkEnd w:id="1794"/>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804290" r:id="rId11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FB2760E" w:rsidR="00890926" w:rsidRPr="001E4607" w:rsidRDefault="00890926" w:rsidP="001640C5">
      <w:pPr>
        <w:pStyle w:val="Beschriftung"/>
        <w:keepNext/>
        <w:keepLines/>
      </w:pPr>
      <w:bookmarkStart w:id="1795" w:name="_Toc130981789"/>
      <w:r w:rsidRPr="00F54804">
        <w:t xml:space="preserve">Table </w:t>
      </w:r>
      <w:r w:rsidRPr="00F54804">
        <w:fldChar w:fldCharType="begin"/>
      </w:r>
      <w:r w:rsidRPr="00F54804">
        <w:instrText xml:space="preserve"> SEQ Table \* ARABIC </w:instrText>
      </w:r>
      <w:r w:rsidRPr="00F54804">
        <w:fldChar w:fldCharType="separate"/>
      </w:r>
      <w:r w:rsidR="00F558BD">
        <w:rPr>
          <w:noProof/>
        </w:rPr>
        <w:t>113</w:t>
      </w:r>
      <w:r w:rsidRPr="00F54804">
        <w:fldChar w:fldCharType="end"/>
      </w:r>
      <w:r w:rsidR="005F32CD">
        <w:t xml:space="preserve"> —</w:t>
      </w:r>
      <w:r w:rsidR="005F32CD" w:rsidRPr="00F54804">
        <w:t xml:space="preserve"> </w:t>
      </w:r>
      <w:r w:rsidRPr="00F54804">
        <w:t>Parameters of Y-Joint</w:t>
      </w:r>
      <w:bookmarkEnd w:id="179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6" w:name="_Toc338939211"/>
      <w:bookmarkStart w:id="1797" w:name="_Toc3557046"/>
      <w:bookmarkStart w:id="1798" w:name="_Toc34747296"/>
      <w:bookmarkStart w:id="1799" w:name="_Toc77102115"/>
      <w:r w:rsidRPr="00890926">
        <w:t>Attributes</w:t>
      </w:r>
      <w:bookmarkEnd w:id="1796"/>
      <w:bookmarkEnd w:id="1797"/>
      <w:bookmarkEnd w:id="1798"/>
      <w:bookmarkEnd w:id="1799"/>
    </w:p>
    <w:p w14:paraId="5F7DE6A2" w14:textId="7C05C2EB" w:rsidR="00F85CA7" w:rsidRPr="00F85CA7" w:rsidRDefault="00FC68DB" w:rsidP="000E094F">
      <w:pPr>
        <w:pStyle w:val="berschrift5"/>
      </w:pPr>
      <w:bookmarkStart w:id="1800" w:name="_Toc338939213"/>
      <w:r w:rsidRPr="00BD52D7">
        <w:t>Attribute "</w:t>
      </w:r>
      <w:r w:rsidRPr="001668D7">
        <w:t>base</w:t>
      </w:r>
      <w:bookmarkEnd w:id="1800"/>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1" w:name="_Toc338939214"/>
      <w:r w:rsidRPr="00F54804">
        <w:lastRenderedPageBreak/>
        <w:t>Attribute "technology</w:t>
      </w:r>
      <w:bookmarkEnd w:id="1801"/>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2" w:name="_Toc338939215"/>
      <w:bookmarkStart w:id="1803" w:name="_Toc3557047"/>
      <w:bookmarkStart w:id="1804" w:name="_Toc34747297"/>
      <w:bookmarkStart w:id="1805"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2"/>
      <w:bookmarkEnd w:id="1803"/>
      <w:proofErr w:type="spellEnd"/>
      <w:r w:rsidRPr="005C2D94">
        <w:t>"</w:t>
      </w:r>
      <w:bookmarkEnd w:id="1804"/>
      <w:bookmarkEnd w:id="1805"/>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210C86F" w:rsidR="00890926" w:rsidRPr="00F54804" w:rsidRDefault="00890926" w:rsidP="001640C5">
      <w:pPr>
        <w:pStyle w:val="Beschriftung"/>
        <w:keepNext/>
        <w:keepLines/>
      </w:pPr>
      <w:bookmarkStart w:id="1806" w:name="_Toc130981790"/>
      <w:r w:rsidRPr="00F54804">
        <w:t xml:space="preserve">Table </w:t>
      </w:r>
      <w:r w:rsidRPr="00F54804">
        <w:fldChar w:fldCharType="begin"/>
      </w:r>
      <w:r w:rsidRPr="00F54804">
        <w:instrText xml:space="preserve"> SEQ Table \* ARABIC </w:instrText>
      </w:r>
      <w:r w:rsidRPr="00F54804">
        <w:fldChar w:fldCharType="separate"/>
      </w:r>
      <w:r w:rsidR="00F558BD">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7" w:name="_Toc338939218"/>
      <w:proofErr w:type="spellStart"/>
      <w:r w:rsidRPr="00FE50D6">
        <w:rPr>
          <w:lang w:val="fr-FR"/>
        </w:rPr>
        <w:t>Attributes</w:t>
      </w:r>
      <w:proofErr w:type="spellEnd"/>
      <w:r w:rsidRPr="00FE50D6">
        <w:rPr>
          <w:lang w:val="fr-FR"/>
        </w:rPr>
        <w:t xml:space="preserve"> "u, x, y, z, reference"</w:t>
      </w:r>
    </w:p>
    <w:p w14:paraId="7EC04D54" w14:textId="1D658F3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7"/>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08" w:name="_Toc338939219"/>
      <w:r w:rsidRPr="00F54804">
        <w:t>Attribute "</w:t>
      </w:r>
      <w:r w:rsidRPr="005C2D94">
        <w:t>thickness</w:t>
      </w:r>
      <w:bookmarkEnd w:id="1808"/>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4E0D1FC8" w:rsidR="00890926" w:rsidRPr="00F54804" w:rsidRDefault="00890926" w:rsidP="001640C5">
      <w:pPr>
        <w:pStyle w:val="Beschriftung"/>
        <w:keepNext/>
        <w:keepLines/>
      </w:pPr>
      <w:bookmarkStart w:id="1809" w:name="_Toc130981791"/>
      <w:r w:rsidRPr="00F54804">
        <w:t xml:space="preserve">Table </w:t>
      </w:r>
      <w:r w:rsidRPr="005C2D94">
        <w:fldChar w:fldCharType="begin"/>
      </w:r>
      <w:r w:rsidRPr="00F54804">
        <w:instrText xml:space="preserve"> SEQ Table \* ARABIC </w:instrText>
      </w:r>
      <w:r w:rsidRPr="005C2D94">
        <w:fldChar w:fldCharType="separate"/>
      </w:r>
      <w:r w:rsidR="00F558BD">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0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0" w:name="_Toc338939220"/>
      <w:r w:rsidRPr="005C2D94">
        <w:t xml:space="preserve">Attribute </w:t>
      </w:r>
      <w:r w:rsidRPr="001E4607">
        <w:t>"</w:t>
      </w:r>
      <w:r w:rsidRPr="00BD52D7">
        <w:t>angle</w:t>
      </w:r>
      <w:bookmarkEnd w:id="1810"/>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1" w:name="_Toc338939221"/>
      <w:r w:rsidRPr="00F54804">
        <w:t>Attribute "penetration</w:t>
      </w:r>
      <w:bookmarkEnd w:id="1811"/>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2" w:name="_Toc338939223"/>
      <w:r w:rsidRPr="00F54804">
        <w:t>Attribute "shape</w:t>
      </w:r>
      <w:bookmarkEnd w:id="1812"/>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3" w:name="_Toc338939224"/>
      <w:r w:rsidRPr="00F54804">
        <w:t>Attribute "filler</w:t>
      </w:r>
      <w:bookmarkEnd w:id="1813"/>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lastRenderedPageBreak/>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4" w:name="_Toc3557048"/>
      <w:bookmarkStart w:id="1815" w:name="_Toc34747298"/>
      <w:bookmarkStart w:id="1816" w:name="_Toc77102117"/>
      <w:r w:rsidRPr="00F54804">
        <w:t>Element "</w:t>
      </w:r>
      <w:proofErr w:type="spellStart"/>
      <w:r w:rsidRPr="00F54804">
        <w:t>sheet_parameter</w:t>
      </w:r>
      <w:bookmarkEnd w:id="1814"/>
      <w:proofErr w:type="spellEnd"/>
      <w:r w:rsidRPr="00F54804">
        <w:t>"</w:t>
      </w:r>
      <w:bookmarkEnd w:id="1815"/>
      <w:bookmarkEnd w:id="1816"/>
    </w:p>
    <w:p w14:paraId="35EBE25B" w14:textId="685F4A23" w:rsidR="00FC68DB" w:rsidRDefault="00FC68DB" w:rsidP="00B202D2">
      <w:pPr>
        <w:keepNext/>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1E4607">
        <w:t>, the following attri</w:t>
      </w:r>
      <w:r w:rsidRPr="00BD52D7">
        <w:t>butes can be specified for the Y-Joint:</w:t>
      </w:r>
    </w:p>
    <w:p w14:paraId="2AAC1215" w14:textId="0C5C0604" w:rsidR="00890926" w:rsidRPr="001668D7" w:rsidRDefault="00890926" w:rsidP="001640C5">
      <w:pPr>
        <w:pStyle w:val="Beschriftung"/>
        <w:keepNext/>
        <w:keepLines/>
      </w:pPr>
      <w:bookmarkStart w:id="1817" w:name="_Toc130981792"/>
      <w:r w:rsidRPr="00F54804">
        <w:t xml:space="preserve">Table </w:t>
      </w:r>
      <w:r w:rsidRPr="00F54804">
        <w:fldChar w:fldCharType="begin"/>
      </w:r>
      <w:r w:rsidRPr="00F54804">
        <w:instrText xml:space="preserve"> SEQ Table \* ARABIC </w:instrText>
      </w:r>
      <w:r w:rsidRPr="00F54804">
        <w:fldChar w:fldCharType="separate"/>
      </w:r>
      <w:r w:rsidR="00F558BD">
        <w:rPr>
          <w:noProof/>
        </w:rPr>
        <w:t>116</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2E4498" w:rsidRDefault="00FC68DB" w:rsidP="00B202D2">
            <w:pPr>
              <w:keepNext/>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2E4498" w:rsidRDefault="00FC68DB" w:rsidP="00B202D2">
            <w:pPr>
              <w:keepNext/>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2E4498" w:rsidRDefault="00FC68DB" w:rsidP="00B202D2">
            <w:pPr>
              <w:keepNext/>
              <w:rPr>
                <w:b/>
              </w:rPr>
            </w:pPr>
            <w:r w:rsidRPr="002E4498">
              <w:rPr>
                <w:b/>
              </w:rPr>
              <w:t>Constraint / Remarks</w:t>
            </w:r>
          </w:p>
        </w:tc>
      </w:tr>
      <w:tr w:rsidR="00FC68DB" w:rsidRPr="00F54804" w14:paraId="0B67D9DC" w14:textId="77777777" w:rsidTr="00770DC5">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58DF590B" w14:textId="579D4A7B"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1F00AA01" w14:textId="77777777" w:rsidTr="00770DC5">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770DC5">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770DC5">
        <w:trPr>
          <w:jc w:val="center"/>
        </w:trPr>
        <w:tc>
          <w:tcPr>
            <w:tcW w:w="1574" w:type="dxa"/>
            <w:shd w:val="clear" w:color="auto" w:fill="auto"/>
            <w:vAlign w:val="bottom"/>
          </w:tcPr>
          <w:p w14:paraId="6539F10C" w14:textId="77777777" w:rsidR="00FC68DB" w:rsidRPr="00F54804" w:rsidRDefault="00FC68DB" w:rsidP="002E4498">
            <w:pPr>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2E4498">
            <w:pPr>
              <w:rPr>
                <w:sz w:val="20"/>
                <w:szCs w:val="20"/>
              </w:rPr>
            </w:pPr>
            <w:r w:rsidRPr="00F54804">
              <w:rPr>
                <w:sz w:val="20"/>
                <w:szCs w:val="20"/>
              </w:rPr>
              <w:t>Floating point</w:t>
            </w:r>
          </w:p>
        </w:tc>
        <w:tc>
          <w:tcPr>
            <w:tcW w:w="1109" w:type="dxa"/>
            <w:shd w:val="clear" w:color="auto" w:fill="auto"/>
            <w:vAlign w:val="bottom"/>
          </w:tcPr>
          <w:p w14:paraId="2FA098BB" w14:textId="77777777" w:rsidR="00FC68DB" w:rsidRPr="00F54804" w:rsidRDefault="00FC68DB" w:rsidP="002E4498">
            <w:pPr>
              <w:rPr>
                <w:sz w:val="20"/>
                <w:szCs w:val="20"/>
              </w:rPr>
            </w:pPr>
            <w:r w:rsidRPr="00F54804">
              <w:rPr>
                <w:sz w:val="20"/>
                <w:szCs w:val="20"/>
              </w:rPr>
              <w:t>Optional</w:t>
            </w:r>
          </w:p>
        </w:tc>
        <w:tc>
          <w:tcPr>
            <w:tcW w:w="4430" w:type="dxa"/>
            <w:shd w:val="clear" w:color="auto" w:fill="auto"/>
            <w:vAlign w:val="bottom"/>
          </w:tcPr>
          <w:p w14:paraId="3F100C16" w14:textId="77777777" w:rsidR="00FC68DB" w:rsidRPr="00F54804" w:rsidRDefault="00FC68DB" w:rsidP="002E4498">
            <w:pPr>
              <w:rPr>
                <w:sz w:val="20"/>
                <w:szCs w:val="20"/>
              </w:rPr>
            </w:pPr>
            <w:r w:rsidRPr="00F54804">
              <w:rPr>
                <w:sz w:val="20"/>
                <w:szCs w:val="20"/>
              </w:rPr>
              <w:t>-</w:t>
            </w:r>
          </w:p>
        </w:tc>
      </w:tr>
    </w:tbl>
    <w:p w14:paraId="01C182D7" w14:textId="2F598967" w:rsidR="00FC68DB" w:rsidRPr="0013175B" w:rsidRDefault="00BC7A8A" w:rsidP="002E4498">
      <w:pPr>
        <w:pStyle w:val="Example"/>
        <w:keepNext/>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30487D" w:rsidRDefault="00FC68DB" w:rsidP="00B202D2">
      <w:pPr>
        <w:pStyle w:val="XMLCode"/>
        <w:keepNext/>
        <w:keepLines/>
        <w:rPr>
          <w:lang w:val="fr-FR"/>
        </w:rPr>
      </w:pPr>
      <w:r w:rsidRPr="00FE50D6">
        <w:rPr>
          <w:lang w:val="fr-FR"/>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8" w:name="WeldDefinitionKJoint"/>
      <w:bookmarkStart w:id="1819" w:name="_Toc338939115"/>
      <w:bookmarkStart w:id="1820" w:name="_Toc3557049"/>
      <w:bookmarkStart w:id="1821" w:name="_Toc34747299"/>
      <w:bookmarkStart w:id="1822" w:name="_Toc77102118"/>
      <w:bookmarkStart w:id="1823" w:name="_Toc130981556"/>
      <w:bookmarkEnd w:id="1818"/>
      <w:r w:rsidRPr="00F54804">
        <w:t>K-Joint</w:t>
      </w:r>
      <w:bookmarkEnd w:id="1819"/>
      <w:bookmarkEnd w:id="1820"/>
      <w:bookmarkEnd w:id="1821"/>
      <w:bookmarkEnd w:id="1822"/>
      <w:bookmarkEnd w:id="182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692C56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558BD">
        <w:t xml:space="preserve">Figure </w:t>
      </w:r>
      <w:r w:rsidR="00F558BD">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4" w:name="_Toc3557050"/>
      <w:bookmarkStart w:id="1825" w:name="_Toc34747300"/>
      <w:bookmarkStart w:id="1826"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4"/>
      <w:bookmarkEnd w:id="1825"/>
      <w:bookmarkEnd w:id="1826"/>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7C5A36BA" w:rsidR="007A2348" w:rsidRPr="0013175B" w:rsidRDefault="007A2348" w:rsidP="007A2348">
      <w:pPr>
        <w:pStyle w:val="Beschriftung"/>
      </w:pPr>
      <w:bookmarkStart w:id="1827" w:name="_Ref104285372"/>
      <w:bookmarkStart w:id="1828" w:name="_Toc130981659"/>
      <w:r>
        <w:t xml:space="preserve">Figure </w:t>
      </w:r>
      <w:r>
        <w:fldChar w:fldCharType="begin"/>
      </w:r>
      <w:r>
        <w:instrText xml:space="preserve"> SEQ Figure \* ARABIC </w:instrText>
      </w:r>
      <w:r>
        <w:fldChar w:fldCharType="separate"/>
      </w:r>
      <w:r w:rsidR="00F558BD">
        <w:rPr>
          <w:noProof/>
        </w:rPr>
        <w:t>72</w:t>
      </w:r>
      <w:r>
        <w:fldChar w:fldCharType="end"/>
      </w:r>
      <w:bookmarkEnd w:id="1827"/>
      <w:r w:rsidR="002D7110">
        <w:t xml:space="preserve"> </w:t>
      </w:r>
      <w:r>
        <w:t>— K-Joint Sheet Layout</w:t>
      </w:r>
      <w:bookmarkEnd w:id="1828"/>
    </w:p>
    <w:p w14:paraId="1C2E1085" w14:textId="6DB6D76B" w:rsidR="00FC68DB" w:rsidRPr="00F54804" w:rsidRDefault="006C3892">
      <w:pPr>
        <w:pStyle w:val="berschrift4"/>
      </w:pPr>
      <w:bookmarkStart w:id="1829" w:name="_Toc3557051"/>
      <w:bookmarkStart w:id="1830" w:name="_Toc34747301"/>
      <w:bookmarkStart w:id="1831"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9"/>
      <w:bookmarkEnd w:id="1830"/>
      <w:bookmarkEnd w:id="1831"/>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2731EE6" w:rsidR="00FC68DB" w:rsidRPr="005C2D94" w:rsidRDefault="007A2348" w:rsidP="007A2348">
      <w:pPr>
        <w:pStyle w:val="Beschriftung"/>
      </w:pPr>
      <w:bookmarkStart w:id="1832" w:name="_Toc130981660"/>
      <w:r>
        <w:t xml:space="preserve">Figure </w:t>
      </w:r>
      <w:r>
        <w:fldChar w:fldCharType="begin"/>
      </w:r>
      <w:r>
        <w:instrText xml:space="preserve"> SEQ Figure \* ARABIC </w:instrText>
      </w:r>
      <w:r>
        <w:fldChar w:fldCharType="separate"/>
      </w:r>
      <w:r w:rsidR="00F558BD">
        <w:rPr>
          <w:noProof/>
        </w:rPr>
        <w:t>73</w:t>
      </w:r>
      <w:r>
        <w:fldChar w:fldCharType="end"/>
      </w:r>
      <w:r w:rsidR="002D7110">
        <w:t xml:space="preserve"> </w:t>
      </w:r>
      <w:r>
        <w:t>— Parameters of K-Joint Weld</w:t>
      </w:r>
      <w:bookmarkEnd w:id="1832"/>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2804291" r:id="rId11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5A3DDE2" w:rsidR="00890926" w:rsidRPr="00BD52D7" w:rsidRDefault="00890926" w:rsidP="001640C5">
      <w:pPr>
        <w:pStyle w:val="Beschriftung"/>
        <w:keepNext/>
        <w:keepLines/>
      </w:pPr>
      <w:bookmarkStart w:id="1833" w:name="_Toc130981793"/>
      <w:r w:rsidRPr="00F54804">
        <w:t xml:space="preserve">Table </w:t>
      </w:r>
      <w:r w:rsidRPr="00F54804">
        <w:fldChar w:fldCharType="begin"/>
      </w:r>
      <w:r w:rsidRPr="00F54804">
        <w:instrText xml:space="preserve"> SEQ Table \* ARABIC </w:instrText>
      </w:r>
      <w:r w:rsidRPr="00F54804">
        <w:fldChar w:fldCharType="separate"/>
      </w:r>
      <w:r w:rsidR="00F558BD">
        <w:rPr>
          <w:noProof/>
        </w:rPr>
        <w:t>117</w:t>
      </w:r>
      <w:r w:rsidRPr="00F54804">
        <w:fldChar w:fldCharType="end"/>
      </w:r>
      <w:r w:rsidR="005F32CD">
        <w:t xml:space="preserve"> —</w:t>
      </w:r>
      <w:r w:rsidR="005F32CD" w:rsidRPr="00F54804">
        <w:t xml:space="preserve"> </w:t>
      </w:r>
      <w:r w:rsidRPr="00F54804">
        <w:t>Parameters of K-Joint</w:t>
      </w:r>
      <w:bookmarkEnd w:id="183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4" w:name="_Toc338939226"/>
      <w:bookmarkStart w:id="1835" w:name="_Toc3557052"/>
      <w:bookmarkStart w:id="1836" w:name="_Toc34747302"/>
      <w:bookmarkStart w:id="1837" w:name="_Toc77102121"/>
      <w:r w:rsidRPr="00F54804">
        <w:lastRenderedPageBreak/>
        <w:t>Attributes</w:t>
      </w:r>
      <w:bookmarkEnd w:id="1834"/>
      <w:bookmarkEnd w:id="1835"/>
      <w:bookmarkEnd w:id="1836"/>
      <w:bookmarkEnd w:id="1837"/>
    </w:p>
    <w:p w14:paraId="5D24B36D" w14:textId="77777777" w:rsidR="00FC68DB" w:rsidRPr="00F54804" w:rsidRDefault="00FC68DB" w:rsidP="000E094F">
      <w:pPr>
        <w:pStyle w:val="berschrift5"/>
      </w:pPr>
      <w:bookmarkStart w:id="1838" w:name="_Toc338939228"/>
      <w:r w:rsidRPr="00F54804">
        <w:t>Attribute "base</w:t>
      </w:r>
      <w:bookmarkEnd w:id="1838"/>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39" w:name="_Toc338939229"/>
      <w:r w:rsidRPr="00F54804">
        <w:t>Attribute "technology</w:t>
      </w:r>
      <w:bookmarkEnd w:id="1839"/>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0" w:name="_Toc338939230"/>
      <w:bookmarkStart w:id="1841" w:name="_Toc3557053"/>
      <w:bookmarkStart w:id="1842" w:name="_Toc34747303"/>
      <w:bookmarkStart w:id="1843"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0"/>
      <w:bookmarkEnd w:id="1841"/>
      <w:proofErr w:type="spellEnd"/>
      <w:r w:rsidRPr="005C2D94">
        <w:t>"</w:t>
      </w:r>
      <w:bookmarkEnd w:id="1842"/>
      <w:bookmarkEnd w:id="1843"/>
    </w:p>
    <w:p w14:paraId="62DC24C7" w14:textId="77777777" w:rsidR="002C7FD0" w:rsidRPr="00FE50D6" w:rsidRDefault="002C7FD0" w:rsidP="000E094F">
      <w:pPr>
        <w:pStyle w:val="berschrift5"/>
        <w:rPr>
          <w:lang w:val="fr-FR"/>
        </w:rPr>
      </w:pPr>
      <w:bookmarkStart w:id="1844" w:name="_Toc3566516"/>
      <w:bookmarkStart w:id="1845" w:name="_Toc34747518"/>
      <w:bookmarkStart w:id="1846" w:name="_Toc77095977"/>
      <w:bookmarkStart w:id="1847" w:name="_Toc338939233"/>
      <w:proofErr w:type="spellStart"/>
      <w:r w:rsidRPr="00FE50D6">
        <w:rPr>
          <w:lang w:val="fr-FR"/>
        </w:rPr>
        <w:t>Attributes</w:t>
      </w:r>
      <w:proofErr w:type="spellEnd"/>
      <w:r w:rsidRPr="00FE50D6">
        <w:rPr>
          <w:lang w:val="fr-FR"/>
        </w:rPr>
        <w:t xml:space="preserve"> "u, x, y, z, reference"</w:t>
      </w:r>
    </w:p>
    <w:bookmarkEnd w:id="1844"/>
    <w:bookmarkEnd w:id="1845"/>
    <w:bookmarkEnd w:id="1846"/>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AB19137" w:rsidR="002C7FD0" w:rsidRPr="00F54804" w:rsidRDefault="002C7FD0" w:rsidP="001640C5">
      <w:pPr>
        <w:pStyle w:val="Beschriftung"/>
        <w:keepNext/>
        <w:keepLines/>
      </w:pPr>
      <w:bookmarkStart w:id="1848" w:name="_Toc130981794"/>
      <w:r w:rsidRPr="00F54804">
        <w:t xml:space="preserve">Table </w:t>
      </w:r>
      <w:r w:rsidRPr="00F54804">
        <w:fldChar w:fldCharType="begin"/>
      </w:r>
      <w:r w:rsidRPr="00F54804">
        <w:instrText xml:space="preserve"> SEQ Table \* ARABIC </w:instrText>
      </w:r>
      <w:r w:rsidRPr="00F54804">
        <w:fldChar w:fldCharType="separate"/>
      </w:r>
      <w:r w:rsidR="00F558BD">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4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A96309E"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558B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7"/>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49"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49"/>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6019E78" w:rsidR="00890926" w:rsidRPr="00F54804" w:rsidRDefault="00890926" w:rsidP="001640C5">
      <w:pPr>
        <w:pStyle w:val="Beschriftung"/>
        <w:keepNext/>
        <w:keepLines/>
      </w:pPr>
      <w:bookmarkStart w:id="1850" w:name="_Toc130981795"/>
      <w:r w:rsidRPr="00F54804">
        <w:t xml:space="preserve">Table </w:t>
      </w:r>
      <w:r w:rsidRPr="00F54804">
        <w:fldChar w:fldCharType="begin"/>
      </w:r>
      <w:r w:rsidRPr="00F54804">
        <w:instrText xml:space="preserve"> SEQ Table \* ARABIC </w:instrText>
      </w:r>
      <w:r w:rsidRPr="00F54804">
        <w:fldChar w:fldCharType="separate"/>
      </w:r>
      <w:r w:rsidR="00F558BD">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1" w:name="_Toc338939235"/>
      <w:r w:rsidRPr="005C2D94">
        <w:t xml:space="preserve">Attribute </w:t>
      </w:r>
      <w:r w:rsidRPr="001E4607">
        <w:t>"</w:t>
      </w:r>
      <w:r w:rsidRPr="00BD52D7">
        <w:t>angle</w:t>
      </w:r>
      <w:bookmarkEnd w:id="1851"/>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2" w:name="_Toc338939236"/>
      <w:r w:rsidRPr="00F54804">
        <w:t>Attribute "penetration</w:t>
      </w:r>
      <w:bookmarkEnd w:id="1852"/>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3" w:name="_Toc338939238"/>
      <w:r w:rsidRPr="00F54804">
        <w:t>Attribute "shape</w:t>
      </w:r>
      <w:bookmarkEnd w:id="1853"/>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4" w:name="_Toc338939239"/>
      <w:r w:rsidRPr="00F54804">
        <w:t>Attribute "filler</w:t>
      </w:r>
      <w:bookmarkEnd w:id="1854"/>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30487D"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5" w:name="WeldDefinitionCrossJoint"/>
      <w:bookmarkStart w:id="1856" w:name="_Ref397588351"/>
      <w:bookmarkStart w:id="1857" w:name="_Toc3557054"/>
      <w:bookmarkStart w:id="1858" w:name="_Toc34747304"/>
      <w:bookmarkStart w:id="1859" w:name="_Toc77102123"/>
      <w:bookmarkStart w:id="1860" w:name="_Toc338939116"/>
      <w:bookmarkEnd w:id="1855"/>
      <w:r w:rsidRPr="00F54804">
        <w:t xml:space="preserve">Element </w:t>
      </w:r>
      <w:r w:rsidRPr="005C2D94">
        <w:t>"</w:t>
      </w:r>
      <w:proofErr w:type="spellStart"/>
      <w:r w:rsidRPr="005C2D94">
        <w:t>sheet_parameter</w:t>
      </w:r>
      <w:bookmarkEnd w:id="1856"/>
      <w:bookmarkEnd w:id="1857"/>
      <w:proofErr w:type="spellEnd"/>
      <w:r w:rsidRPr="005C2D94">
        <w:t>"</w:t>
      </w:r>
      <w:bookmarkEnd w:id="1858"/>
      <w:bookmarkEnd w:id="1859"/>
    </w:p>
    <w:p w14:paraId="0BEC9635" w14:textId="1072F832" w:rsidR="00FC68DB" w:rsidRDefault="00FC68DB" w:rsidP="00B202D2">
      <w:pPr>
        <w:keepNext/>
        <w:keepLines/>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BD52D7">
        <w:t>, the following attri</w:t>
      </w:r>
      <w:r w:rsidRPr="001668D7">
        <w:t>butes can be specified for the K Joint</w:t>
      </w:r>
      <w:r w:rsidRPr="00D7391D">
        <w:t>:</w:t>
      </w:r>
    </w:p>
    <w:p w14:paraId="25A8461F" w14:textId="6AAD7F75" w:rsidR="00890926" w:rsidRPr="000A1B7B" w:rsidRDefault="00890926" w:rsidP="001640C5">
      <w:pPr>
        <w:pStyle w:val="Beschriftung"/>
        <w:keepNext/>
        <w:keepLines/>
      </w:pPr>
      <w:bookmarkStart w:id="1861" w:name="_Toc130981796"/>
      <w:r w:rsidRPr="00F54804">
        <w:t xml:space="preserve">Table </w:t>
      </w:r>
      <w:r w:rsidRPr="005C2D94">
        <w:fldChar w:fldCharType="begin"/>
      </w:r>
      <w:r w:rsidRPr="00F54804">
        <w:instrText xml:space="preserve"> SEQ Table \* ARABIC </w:instrText>
      </w:r>
      <w:r w:rsidRPr="005C2D94">
        <w:fldChar w:fldCharType="separate"/>
      </w:r>
      <w:r w:rsidR="00F558BD">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1"/>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2E4498" w:rsidRDefault="00FC68DB" w:rsidP="00B202D2">
            <w:pPr>
              <w:keepNext/>
              <w:keepLines/>
              <w:rPr>
                <w:b/>
              </w:rPr>
            </w:pPr>
            <w:r w:rsidRPr="002E4498">
              <w:rPr>
                <w:b/>
              </w:rPr>
              <w:t>Constraint / Remarks</w:t>
            </w:r>
          </w:p>
        </w:tc>
      </w:tr>
      <w:tr w:rsidR="00FC68DB" w:rsidRPr="00F54804" w14:paraId="47626640" w14:textId="77777777" w:rsidTr="006E12C4">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2D2D8C0C" w14:textId="7481570B"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6E12C4">
              <w:rPr>
                <w:rStyle w:val="CodeCharacter"/>
              </w:rPr>
              <w:t>&lt;part</w:t>
            </w:r>
            <w:r w:rsidR="006E12C4" w:rsidRPr="006E12C4">
              <w:rPr>
                <w:rStyle w:val="CodeCharacter"/>
              </w:rPr>
              <w:t>/</w:t>
            </w:r>
            <w:r w:rsidRPr="006E12C4">
              <w:rPr>
                <w:rStyle w:val="CodeCharacter"/>
              </w:rPr>
              <w:t>&gt;</w:t>
            </w:r>
            <w:r w:rsidRPr="00F54804">
              <w:rPr>
                <w:sz w:val="20"/>
                <w:szCs w:val="20"/>
              </w:rPr>
              <w:t xml:space="preserve"> index attribute</w:t>
            </w:r>
          </w:p>
        </w:tc>
      </w:tr>
      <w:tr w:rsidR="00FC68DB" w:rsidRPr="00F54804" w14:paraId="3FD6761E" w14:textId="77777777" w:rsidTr="006E12C4">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109"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430"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6E12C4">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6E12C4">
        <w:trPr>
          <w:jc w:val="center"/>
        </w:trPr>
        <w:tc>
          <w:tcPr>
            <w:tcW w:w="1574" w:type="dxa"/>
            <w:shd w:val="clear" w:color="auto" w:fill="auto"/>
            <w:vAlign w:val="bottom"/>
          </w:tcPr>
          <w:p w14:paraId="0651FAAE"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3E480A50"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6CC07899" w14:textId="77777777" w:rsidR="00FC68DB" w:rsidRPr="00F54804" w:rsidRDefault="00FC68DB" w:rsidP="00997E2B">
            <w:pPr>
              <w:rPr>
                <w:sz w:val="20"/>
                <w:szCs w:val="20"/>
              </w:rPr>
            </w:pPr>
            <w:r w:rsidRPr="00F54804">
              <w:rPr>
                <w:sz w:val="20"/>
                <w:szCs w:val="20"/>
              </w:rPr>
              <w:t>-</w:t>
            </w:r>
          </w:p>
        </w:tc>
      </w:tr>
    </w:tbl>
    <w:p w14:paraId="419D8F0B" w14:textId="5D0F807A" w:rsidR="00FC68DB" w:rsidRPr="0013175B" w:rsidRDefault="0011767D" w:rsidP="00997E2B">
      <w:pPr>
        <w:pStyle w:val="Example"/>
        <w:keepNext/>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30487D"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4F1E9ED2"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u="0.0" x="1" y="0" z="2" .../&gt;</w:t>
      </w:r>
    </w:p>
    <w:p w14:paraId="64BFAD6A"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2" w:name="_Toc3557055"/>
      <w:bookmarkStart w:id="1863" w:name="_Toc34747305"/>
      <w:bookmarkStart w:id="1864" w:name="_Toc77102124"/>
    </w:p>
    <w:p w14:paraId="4F56B9CF" w14:textId="3B34913D" w:rsidR="00FC68DB" w:rsidRDefault="00FC68DB" w:rsidP="00B202D2">
      <w:pPr>
        <w:pStyle w:val="berschrift3"/>
      </w:pPr>
      <w:bookmarkStart w:id="1865" w:name="_Toc130981557"/>
      <w:r w:rsidRPr="00F54804">
        <w:lastRenderedPageBreak/>
        <w:t>Cruciform Joint</w:t>
      </w:r>
      <w:bookmarkEnd w:id="1860"/>
      <w:bookmarkEnd w:id="1862"/>
      <w:bookmarkEnd w:id="1863"/>
      <w:bookmarkEnd w:id="1864"/>
      <w:bookmarkEnd w:id="1865"/>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6" w:name="GenericSeamWeldWeldingTechnology"/>
      <w:bookmarkEnd w:id="1866"/>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7" w:name="_Toc3557056"/>
      <w:bookmarkStart w:id="1868" w:name="_Toc34747306"/>
      <w:bookmarkStart w:id="1869"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7"/>
      <w:bookmarkEnd w:id="1868"/>
      <w:bookmarkEnd w:id="1869"/>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451DC08" w:rsidR="000D79B0" w:rsidRDefault="007A2348" w:rsidP="007A2348">
      <w:pPr>
        <w:pStyle w:val="Beschriftung"/>
      </w:pPr>
      <w:bookmarkStart w:id="1870" w:name="_Toc130981661"/>
      <w:r>
        <w:t xml:space="preserve">Figure </w:t>
      </w:r>
      <w:r>
        <w:fldChar w:fldCharType="begin"/>
      </w:r>
      <w:r>
        <w:instrText xml:space="preserve"> SEQ Figure \* ARABIC </w:instrText>
      </w:r>
      <w:r>
        <w:fldChar w:fldCharType="separate"/>
      </w:r>
      <w:r w:rsidR="00F558BD">
        <w:rPr>
          <w:noProof/>
        </w:rPr>
        <w:t>74</w:t>
      </w:r>
      <w:r>
        <w:fldChar w:fldCharType="end"/>
      </w:r>
      <w:r w:rsidR="002D7110">
        <w:t xml:space="preserve"> </w:t>
      </w:r>
      <w:r>
        <w:t>— Cruciform Joint Sheet Layout</w:t>
      </w:r>
      <w:bookmarkEnd w:id="1870"/>
    </w:p>
    <w:bookmarkStart w:id="1871" w:name="_Toc3557057"/>
    <w:bookmarkStart w:id="1872" w:name="_Toc34747307"/>
    <w:bookmarkStart w:id="1873"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1"/>
      <w:bookmarkEnd w:id="1872"/>
      <w:bookmarkEnd w:id="1873"/>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0B65336" w:rsidR="00683BEB" w:rsidRDefault="007A2348" w:rsidP="007A2348">
      <w:pPr>
        <w:pStyle w:val="Beschriftung"/>
      </w:pPr>
      <w:bookmarkStart w:id="1874" w:name="_Toc130981662"/>
      <w:r>
        <w:t xml:space="preserve">Figure </w:t>
      </w:r>
      <w:r>
        <w:fldChar w:fldCharType="begin"/>
      </w:r>
      <w:r>
        <w:instrText xml:space="preserve"> SEQ Figure \* ARABIC </w:instrText>
      </w:r>
      <w:r>
        <w:fldChar w:fldCharType="separate"/>
      </w:r>
      <w:r w:rsidR="00F558BD">
        <w:rPr>
          <w:noProof/>
        </w:rPr>
        <w:t>75</w:t>
      </w:r>
      <w:r>
        <w:fldChar w:fldCharType="end"/>
      </w:r>
      <w:r w:rsidR="002D7110">
        <w:t xml:space="preserve"> </w:t>
      </w:r>
      <w:r>
        <w:t>— Parameters of Cruciform Joint</w:t>
      </w:r>
      <w:bookmarkEnd w:id="1874"/>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D8B8641" w:rsidR="00890926" w:rsidRPr="00F54804" w:rsidRDefault="00890926" w:rsidP="001640C5">
      <w:pPr>
        <w:pStyle w:val="Beschriftung"/>
        <w:keepNext/>
        <w:keepLines/>
      </w:pPr>
      <w:bookmarkStart w:id="1875" w:name="_Toc130981797"/>
      <w:r w:rsidRPr="00F54804">
        <w:t xml:space="preserve">Table </w:t>
      </w:r>
      <w:r w:rsidRPr="00F54804">
        <w:fldChar w:fldCharType="begin"/>
      </w:r>
      <w:r w:rsidRPr="00F54804">
        <w:instrText xml:space="preserve"> SEQ Table \* ARABIC </w:instrText>
      </w:r>
      <w:r w:rsidRPr="00F54804">
        <w:fldChar w:fldCharType="separate"/>
      </w:r>
      <w:r w:rsidR="00F558BD">
        <w:rPr>
          <w:noProof/>
        </w:rPr>
        <w:t>121</w:t>
      </w:r>
      <w:r w:rsidRPr="00F54804">
        <w:fldChar w:fldCharType="end"/>
      </w:r>
      <w:r w:rsidR="005F32CD">
        <w:t xml:space="preserve"> —</w:t>
      </w:r>
      <w:r w:rsidR="005F32CD" w:rsidRPr="00F54804">
        <w:t xml:space="preserve"> </w:t>
      </w:r>
      <w:r w:rsidRPr="00F54804">
        <w:t>Parameters of Cruciform Joint</w:t>
      </w:r>
      <w:bookmarkEnd w:id="187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6" w:name="_Toc338939241"/>
      <w:bookmarkStart w:id="1877" w:name="_Toc3557058"/>
      <w:bookmarkStart w:id="1878" w:name="_Toc34747308"/>
      <w:bookmarkStart w:id="1879" w:name="_Toc77102127"/>
      <w:bookmarkStart w:id="1880" w:name="_Toc288196482"/>
      <w:bookmarkStart w:id="1881" w:name="_Toc288200784"/>
      <w:bookmarkStart w:id="1882" w:name="_Toc338938909"/>
      <w:bookmarkStart w:id="1883" w:name="_Toc338939128"/>
      <w:bookmarkEnd w:id="1578"/>
      <w:r w:rsidRPr="005C2D94">
        <w:t>Attributes</w:t>
      </w:r>
      <w:bookmarkEnd w:id="1876"/>
      <w:bookmarkEnd w:id="1877"/>
      <w:bookmarkEnd w:id="1878"/>
      <w:bookmarkEnd w:id="1879"/>
    </w:p>
    <w:p w14:paraId="78E13020" w14:textId="77777777" w:rsidR="00FC68DB" w:rsidRPr="000A1B7B" w:rsidRDefault="00FC68DB" w:rsidP="000E094F">
      <w:pPr>
        <w:pStyle w:val="berschrift5"/>
      </w:pPr>
      <w:bookmarkStart w:id="1884" w:name="_Toc338939243"/>
      <w:r w:rsidRPr="00BD52D7">
        <w:t>Attribute "</w:t>
      </w:r>
      <w:r w:rsidRPr="001668D7">
        <w:t>base</w:t>
      </w:r>
      <w:bookmarkEnd w:id="1884"/>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5" w:name="_Toc338939244"/>
      <w:r w:rsidRPr="00F54804">
        <w:t>Attribute "technology</w:t>
      </w:r>
      <w:bookmarkEnd w:id="1885"/>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6" w:name="_Toc338939245"/>
      <w:bookmarkStart w:id="1887" w:name="_Toc3557059"/>
      <w:bookmarkStart w:id="1888" w:name="_Toc34747309"/>
      <w:bookmarkStart w:id="1889"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86"/>
      <w:bookmarkEnd w:id="1887"/>
      <w:proofErr w:type="spellEnd"/>
      <w:r w:rsidRPr="005C2D94">
        <w:t>"</w:t>
      </w:r>
      <w:bookmarkEnd w:id="1888"/>
      <w:bookmarkEnd w:id="1889"/>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969397" w:rsidR="00890926" w:rsidRPr="00F54804" w:rsidRDefault="00890926" w:rsidP="001640C5">
      <w:pPr>
        <w:pStyle w:val="Beschriftung"/>
        <w:keepNext/>
        <w:keepLines/>
      </w:pPr>
      <w:bookmarkStart w:id="1890" w:name="_Toc130981798"/>
      <w:r w:rsidRPr="00F54804">
        <w:t xml:space="preserve">Table </w:t>
      </w:r>
      <w:r w:rsidRPr="00F54804">
        <w:fldChar w:fldCharType="begin"/>
      </w:r>
      <w:r w:rsidRPr="00F54804">
        <w:instrText xml:space="preserve"> SEQ Table \* ARABIC </w:instrText>
      </w:r>
      <w:r w:rsidRPr="00F54804">
        <w:fldChar w:fldCharType="separate"/>
      </w:r>
      <w:r w:rsidR="00F558BD">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1" w:name="_Toc338939248"/>
      <w:proofErr w:type="spellStart"/>
      <w:r w:rsidRPr="00FE50D6">
        <w:rPr>
          <w:lang w:val="fr-FR"/>
        </w:rPr>
        <w:t>Attributes</w:t>
      </w:r>
      <w:proofErr w:type="spellEnd"/>
      <w:r w:rsidRPr="00FE50D6">
        <w:rPr>
          <w:lang w:val="fr-FR"/>
        </w:rPr>
        <w:t xml:space="preserve"> "u, x, y, z, reference"</w:t>
      </w:r>
    </w:p>
    <w:p w14:paraId="0353B976" w14:textId="755CFC2A"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1"/>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2"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2"/>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238970" w:rsidR="00890926" w:rsidRPr="00F54804" w:rsidRDefault="00890926" w:rsidP="001640C5">
      <w:pPr>
        <w:pStyle w:val="Beschriftung"/>
        <w:keepNext/>
        <w:keepLines/>
      </w:pPr>
      <w:bookmarkStart w:id="1893" w:name="_Toc130981799"/>
      <w:r w:rsidRPr="00F54804">
        <w:t xml:space="preserve">Table </w:t>
      </w:r>
      <w:r w:rsidRPr="005C2D94">
        <w:fldChar w:fldCharType="begin"/>
      </w:r>
      <w:r w:rsidRPr="00F54804">
        <w:instrText xml:space="preserve"> SEQ Table \* ARABIC </w:instrText>
      </w:r>
      <w:r w:rsidRPr="005C2D94">
        <w:fldChar w:fldCharType="separate"/>
      </w:r>
      <w:r w:rsidR="00F558BD">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4" w:name="_Toc338939250"/>
      <w:r w:rsidRPr="005C2D94">
        <w:t xml:space="preserve">Attribute </w:t>
      </w:r>
      <w:r w:rsidRPr="001E4607">
        <w:t>"</w:t>
      </w:r>
      <w:r w:rsidRPr="00BD52D7">
        <w:t>angle</w:t>
      </w:r>
      <w:bookmarkEnd w:id="1894"/>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5" w:name="_Toc338939251"/>
      <w:r w:rsidRPr="00F54804">
        <w:t>Attribute "penetration</w:t>
      </w:r>
      <w:bookmarkEnd w:id="1895"/>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holds for all sheets connected by this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(e. g. important for K-Joints).</w:t>
      </w:r>
    </w:p>
    <w:p w14:paraId="2450D773" w14:textId="77777777" w:rsidR="00FC68DB" w:rsidRPr="00BD52D7" w:rsidRDefault="00FC68DB" w:rsidP="000E094F">
      <w:pPr>
        <w:pStyle w:val="berschrift5"/>
      </w:pPr>
      <w:bookmarkStart w:id="1896" w:name="_Toc338939253"/>
      <w:r w:rsidRPr="005C2D94">
        <w:t>Attribute "</w:t>
      </w:r>
      <w:r w:rsidRPr="001E4607">
        <w:t>shape</w:t>
      </w:r>
      <w:bookmarkEnd w:id="1896"/>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7" w:name="_Toc338939254"/>
      <w:r w:rsidRPr="00F54804">
        <w:lastRenderedPageBreak/>
        <w:t>Attribute "filler</w:t>
      </w:r>
      <w:bookmarkEnd w:id="1897"/>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997E2B">
      <w:pPr>
        <w:pStyle w:val="Example"/>
        <w:keepNext/>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8" w:name="GenericSeamWeldWeld"/>
      <w:bookmarkStart w:id="1899" w:name="_Toc3557060"/>
      <w:bookmarkStart w:id="1900" w:name="_Toc34747310"/>
      <w:bookmarkStart w:id="1901" w:name="_Toc77102129"/>
      <w:bookmarkStart w:id="1902" w:name="_Toc338938919"/>
      <w:bookmarkStart w:id="1903" w:name="_Toc338939255"/>
      <w:bookmarkEnd w:id="1880"/>
      <w:bookmarkEnd w:id="1881"/>
      <w:bookmarkEnd w:id="1882"/>
      <w:bookmarkEnd w:id="1883"/>
      <w:bookmarkEnd w:id="1898"/>
      <w:r w:rsidRPr="00F54804">
        <w:lastRenderedPageBreak/>
        <w:t xml:space="preserve">Element </w:t>
      </w:r>
      <w:r w:rsidRPr="005C2D94">
        <w:t>"</w:t>
      </w:r>
      <w:proofErr w:type="spellStart"/>
      <w:r w:rsidRPr="005C2D94">
        <w:t>sheet_parameter</w:t>
      </w:r>
      <w:bookmarkEnd w:id="1899"/>
      <w:proofErr w:type="spellEnd"/>
      <w:r w:rsidRPr="005C2D94">
        <w:t>"</w:t>
      </w:r>
      <w:bookmarkEnd w:id="1900"/>
      <w:bookmarkEnd w:id="1901"/>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0251FFC9" w:rsidR="00890926" w:rsidRPr="00D7391D" w:rsidRDefault="00890926" w:rsidP="001640C5">
      <w:pPr>
        <w:pStyle w:val="Beschriftung"/>
        <w:keepNext/>
        <w:keepLines/>
      </w:pPr>
      <w:bookmarkStart w:id="1904" w:name="_Toc130981800"/>
      <w:r w:rsidRPr="00F54804">
        <w:t xml:space="preserve">Table </w:t>
      </w:r>
      <w:r w:rsidRPr="005C2D94">
        <w:fldChar w:fldCharType="begin"/>
      </w:r>
      <w:r w:rsidRPr="00F54804">
        <w:instrText xml:space="preserve"> SEQ Table \* ARABIC </w:instrText>
      </w:r>
      <w:r w:rsidRPr="005C2D94">
        <w:fldChar w:fldCharType="separate"/>
      </w:r>
      <w:r w:rsidR="00F558BD">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30487D" w:rsidRDefault="00FC68DB" w:rsidP="00B202D2">
      <w:pPr>
        <w:pStyle w:val="XMLCode"/>
        <w:keepNext/>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.../&gt;</w:t>
      </w:r>
    </w:p>
    <w:p w14:paraId="3DE059CD"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u="0.4" x="-1" y="0" z="-1".../&gt;</w:t>
      </w:r>
    </w:p>
    <w:p w14:paraId="62E1D660"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u="0.6" x="-1" y="0" z="1" .../&gt;</w:t>
      </w:r>
    </w:p>
    <w:p w14:paraId="0CEA16F7" w14:textId="77777777" w:rsidR="00FC68DB" w:rsidRPr="00FE50D6" w:rsidRDefault="00FC68DB" w:rsidP="00D0519E">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5" w:name="_Toc413861928"/>
      <w:bookmarkStart w:id="1906" w:name="_Toc3557061"/>
      <w:bookmarkStart w:id="1907" w:name="_Toc34747311"/>
      <w:bookmarkStart w:id="1908" w:name="_Toc77102130"/>
      <w:bookmarkStart w:id="1909" w:name="_Toc130981558"/>
      <w:bookmarkStart w:id="1910" w:name="_Toc413359615"/>
      <w:bookmarkStart w:id="1911" w:name="_Toc338938920"/>
      <w:bookmarkStart w:id="1912" w:name="_Toc338939256"/>
      <w:bookmarkStart w:id="1913" w:name="_Toc391571769"/>
      <w:bookmarkEnd w:id="1902"/>
      <w:bookmarkEnd w:id="1903"/>
      <w:r w:rsidRPr="00F54804">
        <w:t>Flared Joint</w:t>
      </w:r>
      <w:bookmarkEnd w:id="1905"/>
      <w:bookmarkEnd w:id="1906"/>
      <w:bookmarkEnd w:id="1907"/>
      <w:bookmarkEnd w:id="1908"/>
      <w:bookmarkEnd w:id="1909"/>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D7E7044" w:rsidR="00FC68DB" w:rsidRPr="0013175B" w:rsidRDefault="002D7110" w:rsidP="002D7110">
      <w:pPr>
        <w:pStyle w:val="Beschriftung"/>
        <w:rPr>
          <w:sz w:val="20"/>
        </w:rPr>
      </w:pPr>
      <w:bookmarkStart w:id="1914" w:name="_Toc130981663"/>
      <w:r>
        <w:t xml:space="preserve">Figure </w:t>
      </w:r>
      <w:r>
        <w:fldChar w:fldCharType="begin"/>
      </w:r>
      <w:r>
        <w:instrText xml:space="preserve"> SEQ Figure \* ARABIC </w:instrText>
      </w:r>
      <w:r>
        <w:fldChar w:fldCharType="separate"/>
      </w:r>
      <w:r w:rsidR="00F558BD">
        <w:rPr>
          <w:noProof/>
        </w:rPr>
        <w:t>76</w:t>
      </w:r>
      <w:r>
        <w:fldChar w:fldCharType="end"/>
      </w:r>
      <w:r>
        <w:t xml:space="preserve"> — Flared Joint Sheet Layout</w:t>
      </w:r>
      <w:bookmarkEnd w:id="1914"/>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52FE5575" w:rsidR="002D7110" w:rsidRDefault="002D7110" w:rsidP="00314DA6">
      <w:pPr>
        <w:pStyle w:val="Beschriftung"/>
      </w:pPr>
      <w:bookmarkStart w:id="1915" w:name="_Toc130981664"/>
      <w:r>
        <w:t xml:space="preserve">Figure </w:t>
      </w:r>
      <w:r>
        <w:fldChar w:fldCharType="begin"/>
      </w:r>
      <w:r>
        <w:instrText xml:space="preserve"> SEQ Figure \* ARABIC </w:instrText>
      </w:r>
      <w:r>
        <w:fldChar w:fldCharType="separate"/>
      </w:r>
      <w:r w:rsidR="00F558BD">
        <w:rPr>
          <w:noProof/>
        </w:rPr>
        <w:t>77</w:t>
      </w:r>
      <w:r>
        <w:fldChar w:fldCharType="end"/>
      </w:r>
      <w:r>
        <w:t xml:space="preserve"> — Flared Joint Sheet Layout</w:t>
      </w:r>
      <w:bookmarkEnd w:id="1915"/>
    </w:p>
    <w:p w14:paraId="12F1E591" w14:textId="3D28ADE9" w:rsidR="00FC68DB" w:rsidRDefault="00FC68DB" w:rsidP="00B202D2">
      <w:r w:rsidRPr="005C2D94">
        <w:t>The following parameter can be specified for the</w:t>
      </w:r>
      <w:r w:rsidRPr="001E4607">
        <w:t xml:space="preserve"> Flared Joint:</w:t>
      </w:r>
    </w:p>
    <w:p w14:paraId="1E022C15" w14:textId="1DE7A4F7" w:rsidR="00890926" w:rsidRPr="00BD52D7" w:rsidRDefault="00890926" w:rsidP="001640C5">
      <w:pPr>
        <w:pStyle w:val="Beschriftung"/>
        <w:keepNext/>
        <w:keepLines/>
      </w:pPr>
      <w:bookmarkStart w:id="1916" w:name="_Toc130981801"/>
      <w:r w:rsidRPr="00F54804">
        <w:t xml:space="preserve">Table </w:t>
      </w:r>
      <w:r w:rsidRPr="005C2D94">
        <w:fldChar w:fldCharType="begin"/>
      </w:r>
      <w:r w:rsidRPr="00F54804">
        <w:instrText xml:space="preserve"> SEQ Table \* ARABIC </w:instrText>
      </w:r>
      <w:r w:rsidRPr="005C2D94">
        <w:fldChar w:fldCharType="separate"/>
      </w:r>
      <w:r w:rsidR="00F558B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7" w:name="_Toc3557062"/>
      <w:bookmarkStart w:id="1918" w:name="_Toc34747312"/>
      <w:bookmarkStart w:id="1919" w:name="_Toc77102131"/>
      <w:r w:rsidRPr="000A1B7B">
        <w:t>Attributes</w:t>
      </w:r>
      <w:bookmarkEnd w:id="1917"/>
      <w:bookmarkEnd w:id="1918"/>
      <w:bookmarkEnd w:id="1919"/>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0" w:name="_Toc3557063"/>
      <w:bookmarkStart w:id="1921" w:name="_Toc34747313"/>
      <w:bookmarkStart w:id="1922" w:name="_Toc77102132"/>
      <w:proofErr w:type="gramStart"/>
      <w:r w:rsidRPr="003F6B75">
        <w:rPr>
          <w:rStyle w:val="CodeCharacter"/>
        </w:rPr>
        <w:t>resistance;</w:t>
      </w:r>
      <w:proofErr w:type="gramEnd"/>
    </w:p>
    <w:p w14:paraId="754EF4C5" w14:textId="77777777"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20"/>
      <w:proofErr w:type="spellEnd"/>
      <w:r w:rsidRPr="00F54804">
        <w:t>"</w:t>
      </w:r>
      <w:bookmarkEnd w:id="1921"/>
      <w:bookmarkEnd w:id="1922"/>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22DFF480" w:rsidR="00890926" w:rsidRPr="00BD52D7" w:rsidRDefault="00890926" w:rsidP="001640C5">
      <w:pPr>
        <w:pStyle w:val="Beschriftung"/>
        <w:keepNext/>
        <w:keepLines/>
      </w:pPr>
      <w:bookmarkStart w:id="1923" w:name="_Toc130981802"/>
      <w:r w:rsidRPr="00F54804">
        <w:t xml:space="preserve">Table </w:t>
      </w:r>
      <w:r w:rsidRPr="005C2D94">
        <w:fldChar w:fldCharType="begin"/>
      </w:r>
      <w:r w:rsidRPr="00F54804">
        <w:instrText xml:space="preserve"> SEQ Table \* ARABIC </w:instrText>
      </w:r>
      <w:r w:rsidRPr="005C2D94">
        <w:fldChar w:fldCharType="separate"/>
      </w:r>
      <w:r w:rsidR="00F558BD">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467F2AD"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4" w:name="_Toc3557064"/>
      <w:bookmarkStart w:id="1925" w:name="_Toc34747314"/>
      <w:bookmarkStart w:id="1926" w:name="_Toc77102133"/>
      <w:r w:rsidRPr="00F54804">
        <w:t>Element "</w:t>
      </w:r>
      <w:proofErr w:type="spellStart"/>
      <w:r w:rsidRPr="00F54804">
        <w:t>sheet_parameter</w:t>
      </w:r>
      <w:bookmarkEnd w:id="1924"/>
      <w:proofErr w:type="spellEnd"/>
      <w:r w:rsidRPr="00F54804">
        <w:t>"</w:t>
      </w:r>
      <w:bookmarkEnd w:id="1925"/>
      <w:bookmarkEnd w:id="1926"/>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04B5A404" w:rsidR="00890926" w:rsidRPr="00BD52D7" w:rsidRDefault="00890926" w:rsidP="001640C5">
      <w:pPr>
        <w:pStyle w:val="Beschriftung"/>
        <w:keepNext/>
        <w:keepLines/>
      </w:pPr>
      <w:bookmarkStart w:id="1927" w:name="_Toc130981803"/>
      <w:r w:rsidRPr="00F54804">
        <w:t xml:space="preserve">Table </w:t>
      </w:r>
      <w:r w:rsidRPr="005C2D94">
        <w:fldChar w:fldCharType="begin"/>
      </w:r>
      <w:r w:rsidRPr="00F54804">
        <w:instrText xml:space="preserve"> SEQ Table \* ARABIC </w:instrText>
      </w:r>
      <w:r w:rsidRPr="005C2D94">
        <w:fldChar w:fldCharType="separate"/>
      </w:r>
      <w:r w:rsidR="00F558BD">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w:t>
      </w:r>
      <w:proofErr w:type="spellStart"/>
      <w:r w:rsidRPr="003F6B75">
        <w:rPr>
          <w:rStyle w:val="CodeCharacter"/>
        </w:rPr>
        <w:t>flared_joint</w:t>
      </w:r>
      <w:proofErr w:type="spellEnd"/>
      <w:r w:rsidRPr="003F6B75">
        <w:rPr>
          <w:rStyle w:val="CodeCharacter"/>
        </w:rPr>
        <w:t>/&gt;</w:t>
      </w:r>
      <w:r>
        <w:t xml:space="preserve"> with all </w:t>
      </w:r>
      <w:r w:rsidR="0067475A">
        <w:t xml:space="preserve">parameters of </w:t>
      </w:r>
      <w:proofErr w:type="spellStart"/>
      <w:r w:rsidRPr="003F6B75">
        <w:rPr>
          <w:rStyle w:val="CodeCharacter"/>
        </w:rPr>
        <w:t>weld_position</w:t>
      </w:r>
      <w:proofErr w:type="spell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8" w:name="_Ref414345739"/>
      <w:bookmarkStart w:id="1929" w:name="_Ref414345749"/>
      <w:bookmarkStart w:id="1930" w:name="_Ref414345786"/>
      <w:bookmarkStart w:id="1931" w:name="_Ref414345798"/>
      <w:bookmarkStart w:id="1932" w:name="_Toc3557065"/>
      <w:bookmarkStart w:id="1933" w:name="_Toc34747315"/>
      <w:bookmarkStart w:id="1934" w:name="_Toc77102134"/>
      <w:bookmarkStart w:id="1935" w:name="_Toc130981559"/>
      <w:r w:rsidRPr="00F54804">
        <w:lastRenderedPageBreak/>
        <w:t>Adhesive Lines</w:t>
      </w:r>
      <w:bookmarkEnd w:id="1910"/>
      <w:bookmarkEnd w:id="1928"/>
      <w:bookmarkEnd w:id="1929"/>
      <w:bookmarkEnd w:id="1930"/>
      <w:bookmarkEnd w:id="1931"/>
      <w:bookmarkEnd w:id="1932"/>
      <w:bookmarkEnd w:id="1933"/>
      <w:bookmarkEnd w:id="1934"/>
      <w:bookmarkEnd w:id="1935"/>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025C7CC9" w:rsidR="00890926" w:rsidRPr="00F54804" w:rsidRDefault="00890926" w:rsidP="001640C5">
      <w:pPr>
        <w:pStyle w:val="Beschriftung"/>
        <w:keepNext/>
        <w:keepLines/>
      </w:pPr>
      <w:bookmarkStart w:id="1936" w:name="_Toc130981804"/>
      <w:r w:rsidRPr="00F54804">
        <w:t xml:space="preserve">Table </w:t>
      </w:r>
      <w:r w:rsidRPr="005C2D94">
        <w:fldChar w:fldCharType="begin"/>
      </w:r>
      <w:r w:rsidRPr="00F54804">
        <w:instrText xml:space="preserve"> SEQ Table \* ARABIC </w:instrText>
      </w:r>
      <w:r w:rsidRPr="005C2D94">
        <w:fldChar w:fldCharType="separate"/>
      </w:r>
      <w:r w:rsidR="00F558BD">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3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D92E252"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558BD">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F4ADD93"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7" w:name="_Toc130981560"/>
      <w:r w:rsidRPr="005C2D94">
        <w:t xml:space="preserve">Element </w:t>
      </w:r>
      <w:r w:rsidRPr="001E4607">
        <w:t>"</w:t>
      </w:r>
      <w:proofErr w:type="spellStart"/>
      <w:r w:rsidRPr="00BD52D7">
        <w:t>adhesive_line</w:t>
      </w:r>
      <w:proofErr w:type="spellEnd"/>
      <w:r w:rsidRPr="001668D7">
        <w:t>"</w:t>
      </w:r>
      <w:bookmarkEnd w:id="1937"/>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172B493F" w:rsidR="00890926" w:rsidRPr="0013175B" w:rsidRDefault="00890926" w:rsidP="001640C5">
      <w:pPr>
        <w:pStyle w:val="Beschriftung"/>
        <w:keepNext/>
        <w:keepLines/>
        <w:rPr>
          <w:rFonts w:ascii="Courier New" w:hAnsi="Courier New"/>
          <w:b w:val="0"/>
        </w:rPr>
      </w:pPr>
      <w:bookmarkStart w:id="1938" w:name="_Toc130981805"/>
      <w:r w:rsidRPr="00F54804">
        <w:t xml:space="preserve">Table </w:t>
      </w:r>
      <w:r w:rsidRPr="005C2D94">
        <w:fldChar w:fldCharType="begin"/>
      </w:r>
      <w:r w:rsidRPr="00F54804">
        <w:instrText xml:space="preserve"> SEQ Table \* ARABIC </w:instrText>
      </w:r>
      <w:r w:rsidRPr="005C2D94">
        <w:fldChar w:fldCharType="separate"/>
      </w:r>
      <w:r w:rsidR="00F558B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3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9" w:name="_Toc130981561"/>
      <w:r w:rsidRPr="00F54804">
        <w:t xml:space="preserve">Element </w:t>
      </w:r>
      <w:r w:rsidRPr="005C2D94">
        <w:t>"</w:t>
      </w:r>
      <w:proofErr w:type="spellStart"/>
      <w:r w:rsidRPr="005C2D94">
        <w:t>loc_list</w:t>
      </w:r>
      <w:proofErr w:type="spellEnd"/>
      <w:r w:rsidRPr="005C2D94">
        <w:t>"</w:t>
      </w:r>
      <w:bookmarkEnd w:id="1939"/>
    </w:p>
    <w:p w14:paraId="47EBC35B" w14:textId="369ADA9F"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558B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558BD" w:rsidRPr="005C2D94">
        <w:t>L</w:t>
      </w:r>
      <w:r w:rsidR="00F558BD" w:rsidRPr="001E4607">
        <w:t>ocation</w:t>
      </w:r>
      <w:r w:rsidRPr="005C2D94">
        <w:fldChar w:fldCharType="end"/>
      </w:r>
      <w:r w:rsidRPr="00F54804">
        <w:t>.</w:t>
      </w:r>
    </w:p>
    <w:p w14:paraId="3AB247FC" w14:textId="77777777" w:rsidR="00FC68DB" w:rsidRPr="0013175B" w:rsidRDefault="00FC68DB" w:rsidP="0013175B">
      <w:pPr>
        <w:pStyle w:val="berschrift3"/>
      </w:pPr>
      <w:bookmarkStart w:id="1940" w:name="_Toc130981562"/>
      <w:r w:rsidRPr="0013175B">
        <w:t>Element "appdata"</w:t>
      </w:r>
      <w:bookmarkEnd w:id="1940"/>
    </w:p>
    <w:p w14:paraId="648064CA" w14:textId="3F580B0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558B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558BD" w:rsidRPr="00F558BD">
        <w:rPr>
          <w:rStyle w:val="Hervorhebung"/>
          <w:i w:val="0"/>
        </w:rPr>
        <w:t>User Specific Data &lt;appdata/</w:t>
      </w:r>
      <w:r w:rsidR="00F558BD" w:rsidRPr="00F558BD">
        <w:rPr>
          <w:rFonts w:cs="Courier New"/>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1" w:name="_Toc130981563"/>
      <w:r w:rsidRPr="0013175B">
        <w:lastRenderedPageBreak/>
        <w:t>Element "</w:t>
      </w:r>
      <w:proofErr w:type="spellStart"/>
      <w:r w:rsidRPr="0013175B">
        <w:t>femdata</w:t>
      </w:r>
      <w:proofErr w:type="spellEnd"/>
      <w:r w:rsidRPr="0013175B">
        <w:t>"</w:t>
      </w:r>
      <w:bookmarkEnd w:id="1941"/>
    </w:p>
    <w:p w14:paraId="2F60BEDB" w14:textId="4296E424"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997E2B">
      <w:pPr>
        <w:pStyle w:val="Example"/>
        <w:keepNext/>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2" w:name="_Toc428279602"/>
      <w:bookmarkStart w:id="1943" w:name="_Toc428456348"/>
      <w:bookmarkStart w:id="1944" w:name="_Toc428537316"/>
      <w:bookmarkStart w:id="1945" w:name="_Toc428969638"/>
      <w:bookmarkStart w:id="1946" w:name="_Toc429053029"/>
      <w:bookmarkStart w:id="1947" w:name="_Toc413861930"/>
      <w:bookmarkStart w:id="1948" w:name="_Toc3557066"/>
      <w:bookmarkStart w:id="1949" w:name="_Toc34747316"/>
      <w:bookmarkStart w:id="1950" w:name="_Toc77102135"/>
      <w:bookmarkStart w:id="1951" w:name="_Toc130981564"/>
      <w:bookmarkStart w:id="1952" w:name="_Toc413359617"/>
      <w:bookmarkEnd w:id="1942"/>
      <w:bookmarkEnd w:id="1943"/>
      <w:bookmarkEnd w:id="1944"/>
      <w:bookmarkEnd w:id="1945"/>
      <w:bookmarkEnd w:id="1946"/>
      <w:r w:rsidRPr="00F54804">
        <w:t>Hemming Flanges</w:t>
      </w:r>
      <w:bookmarkEnd w:id="1947"/>
      <w:bookmarkEnd w:id="1948"/>
      <w:bookmarkEnd w:id="1949"/>
      <w:bookmarkEnd w:id="1950"/>
      <w:bookmarkEnd w:id="1951"/>
    </w:p>
    <w:p w14:paraId="6080E41B" w14:textId="49B3CC85" w:rsidR="005F66B2" w:rsidRPr="0013175B" w:rsidRDefault="005F66B2" w:rsidP="0013175B">
      <w:pPr>
        <w:pStyle w:val="berschrift3"/>
      </w:pPr>
      <w:bookmarkStart w:id="1953" w:name="_Toc130981565"/>
      <w:r>
        <w:t>General</w:t>
      </w:r>
      <w:bookmarkEnd w:id="195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3AB492" w:rsidR="00FC68DB" w:rsidRPr="005C2D94" w:rsidRDefault="00FC68DB" w:rsidP="00BD52D7">
      <w:pPr>
        <w:pStyle w:val="Beschriftung"/>
        <w:rPr>
          <w:u w:val="single"/>
        </w:rPr>
      </w:pPr>
      <w:bookmarkStart w:id="1954" w:name="_Ref413858805"/>
      <w:bookmarkStart w:id="1955" w:name="_Toc413861952"/>
      <w:bookmarkStart w:id="1956" w:name="_Toc3557149"/>
      <w:bookmarkStart w:id="1957" w:name="_Toc34747402"/>
      <w:bookmarkStart w:id="1958" w:name="_Toc76030600"/>
      <w:bookmarkStart w:id="1959" w:name="_Toc94530885"/>
      <w:bookmarkStart w:id="1960" w:name="_Toc101428281"/>
      <w:bookmarkStart w:id="1961" w:name="_Toc130981665"/>
      <w:r w:rsidRPr="005C2D94">
        <w:t xml:space="preserve">Figure </w:t>
      </w:r>
      <w:r w:rsidRPr="005C2D94">
        <w:fldChar w:fldCharType="begin"/>
      </w:r>
      <w:r w:rsidRPr="00F54804">
        <w:instrText xml:space="preserve"> SEQ Figure \* ARABIC </w:instrText>
      </w:r>
      <w:r w:rsidRPr="005C2D94">
        <w:fldChar w:fldCharType="separate"/>
      </w:r>
      <w:r w:rsidR="00F558BD">
        <w:rPr>
          <w:noProof/>
        </w:rPr>
        <w:t>78</w:t>
      </w:r>
      <w:r w:rsidRPr="005C2D94">
        <w:fldChar w:fldCharType="end"/>
      </w:r>
      <w:bookmarkEnd w:id="1954"/>
      <w:r w:rsidR="00683BEB">
        <w:t xml:space="preserve"> —</w:t>
      </w:r>
      <w:r w:rsidRPr="00F54804">
        <w:t xml:space="preserve"> The Three Regions of a Hemming</w:t>
      </w:r>
      <w:bookmarkEnd w:id="1955"/>
      <w:bookmarkEnd w:id="1956"/>
      <w:bookmarkEnd w:id="1957"/>
      <w:bookmarkEnd w:id="1958"/>
      <w:bookmarkEnd w:id="1959"/>
      <w:bookmarkEnd w:id="1960"/>
      <w:bookmarkEnd w:id="196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8D843FC" w:rsidR="00FC68DB" w:rsidRPr="0013175B" w:rsidRDefault="00FC68DB" w:rsidP="00BD52D7">
      <w:pPr>
        <w:pStyle w:val="Beschriftung"/>
        <w:rPr>
          <w:lang w:eastAsia="en-GB"/>
        </w:rPr>
      </w:pPr>
      <w:bookmarkStart w:id="1962" w:name="_Ref413850590"/>
      <w:bookmarkStart w:id="1963" w:name="_Toc413861953"/>
      <w:bookmarkStart w:id="1964" w:name="_Toc3557150"/>
      <w:bookmarkStart w:id="1965" w:name="_Toc34747403"/>
      <w:bookmarkStart w:id="1966" w:name="_Toc76030601"/>
      <w:bookmarkStart w:id="1967" w:name="_Toc94530886"/>
      <w:bookmarkStart w:id="1968" w:name="_Toc101428282"/>
      <w:bookmarkStart w:id="1969" w:name="_Toc130981666"/>
      <w:r w:rsidRPr="005C2D94">
        <w:t xml:space="preserve">Figure </w:t>
      </w:r>
      <w:r w:rsidRPr="005C2D94">
        <w:fldChar w:fldCharType="begin"/>
      </w:r>
      <w:r w:rsidRPr="00F54804">
        <w:instrText xml:space="preserve"> SEQ Figure \* ARABIC </w:instrText>
      </w:r>
      <w:r w:rsidRPr="005C2D94">
        <w:fldChar w:fldCharType="separate"/>
      </w:r>
      <w:r w:rsidR="00F558BD">
        <w:rPr>
          <w:noProof/>
        </w:rPr>
        <w:t>79</w:t>
      </w:r>
      <w:r w:rsidRPr="005C2D94">
        <w:fldChar w:fldCharType="end"/>
      </w:r>
      <w:bookmarkEnd w:id="196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3"/>
      <w:bookmarkEnd w:id="1964"/>
      <w:bookmarkEnd w:id="1965"/>
      <w:bookmarkEnd w:id="1966"/>
      <w:bookmarkEnd w:id="1967"/>
      <w:bookmarkEnd w:id="1968"/>
      <w:bookmarkEnd w:id="1969"/>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EB2E823" w:rsidR="00FC68DB" w:rsidRPr="005C2D94" w:rsidRDefault="00FC68DB" w:rsidP="00BD52D7">
      <w:pPr>
        <w:pStyle w:val="Beschriftung"/>
      </w:pPr>
      <w:bookmarkStart w:id="1970" w:name="_Toc413861954"/>
      <w:bookmarkStart w:id="1971" w:name="_Toc3557151"/>
      <w:bookmarkStart w:id="1972" w:name="_Toc34747404"/>
      <w:bookmarkStart w:id="1973" w:name="_Toc76030602"/>
      <w:bookmarkStart w:id="1974" w:name="_Toc94530887"/>
      <w:bookmarkStart w:id="1975" w:name="_Toc101428283"/>
      <w:bookmarkStart w:id="1976" w:name="_Toc130981667"/>
      <w:r w:rsidRPr="00F54804">
        <w:t xml:space="preserve">Figure </w:t>
      </w:r>
      <w:r w:rsidRPr="005C2D94">
        <w:fldChar w:fldCharType="begin"/>
      </w:r>
      <w:r w:rsidRPr="00F54804">
        <w:instrText xml:space="preserve"> SEQ Figure \* ARABIC </w:instrText>
      </w:r>
      <w:r w:rsidRPr="005C2D94">
        <w:fldChar w:fldCharType="separate"/>
      </w:r>
      <w:r w:rsidR="00F558BD">
        <w:rPr>
          <w:noProof/>
        </w:rPr>
        <w:t>80</w:t>
      </w:r>
      <w:r w:rsidRPr="005C2D94">
        <w:fldChar w:fldCharType="end"/>
      </w:r>
      <w:r w:rsidR="00683BEB">
        <w:t xml:space="preserve"> —</w:t>
      </w:r>
      <w:r w:rsidRPr="00F54804">
        <w:t xml:space="preserve"> Adhesive Path Differs from Root Path</w:t>
      </w:r>
      <w:bookmarkEnd w:id="1970"/>
      <w:bookmarkEnd w:id="1971"/>
      <w:bookmarkEnd w:id="1972"/>
      <w:bookmarkEnd w:id="1973"/>
      <w:bookmarkEnd w:id="1974"/>
      <w:bookmarkEnd w:id="1975"/>
      <w:bookmarkEnd w:id="1976"/>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01B7474" w:rsidR="00FC68DB" w:rsidRPr="0013175B" w:rsidRDefault="00FC68DB" w:rsidP="00BD52D7">
      <w:pPr>
        <w:pStyle w:val="Beschriftung"/>
        <w:rPr>
          <w:lang w:eastAsia="en-GB"/>
        </w:rPr>
      </w:pPr>
      <w:bookmarkStart w:id="1977" w:name="_Toc3557152"/>
      <w:bookmarkStart w:id="1978" w:name="_Toc34747405"/>
      <w:bookmarkStart w:id="1979" w:name="_Toc76030603"/>
      <w:bookmarkStart w:id="1980" w:name="_Toc94530888"/>
      <w:bookmarkStart w:id="1981" w:name="_Toc101428284"/>
      <w:bookmarkStart w:id="1982" w:name="_Toc130981668"/>
      <w:r w:rsidRPr="00F54804">
        <w:t xml:space="preserve">Figure </w:t>
      </w:r>
      <w:r w:rsidRPr="00F54804">
        <w:fldChar w:fldCharType="begin"/>
      </w:r>
      <w:r w:rsidRPr="00F54804">
        <w:instrText xml:space="preserve"> SEQ Figure \* ARABIC </w:instrText>
      </w:r>
      <w:r w:rsidRPr="00F54804">
        <w:fldChar w:fldCharType="separate"/>
      </w:r>
      <w:r w:rsidR="00F558BD">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7"/>
      <w:bookmarkEnd w:id="1978"/>
      <w:bookmarkEnd w:id="1979"/>
      <w:bookmarkEnd w:id="1980"/>
      <w:bookmarkEnd w:id="1981"/>
      <w:bookmarkEnd w:id="198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3" w:name="_Toc413861932"/>
      <w:bookmarkStart w:id="1984" w:name="_Toc3557068"/>
      <w:bookmarkStart w:id="1985" w:name="_Toc34747318"/>
      <w:bookmarkStart w:id="1986" w:name="_Toc77102137"/>
      <w:bookmarkStart w:id="1987" w:name="_Toc130981566"/>
      <w:r>
        <w:t>E</w:t>
      </w:r>
      <w:r w:rsidR="00FC68DB" w:rsidRPr="00F54804">
        <w:t xml:space="preserve">lement </w:t>
      </w:r>
      <w:r w:rsidR="00FC68DB" w:rsidRPr="00F54804">
        <w:rPr>
          <w:rFonts w:ascii="Courier New" w:hAnsi="Courier New" w:cs="Courier New"/>
          <w:b w:val="0"/>
        </w:rPr>
        <w:t>&lt;hemming/&gt;</w:t>
      </w:r>
      <w:bookmarkEnd w:id="1983"/>
      <w:bookmarkEnd w:id="1984"/>
      <w:bookmarkEnd w:id="1985"/>
      <w:bookmarkEnd w:id="1986"/>
      <w:bookmarkEnd w:id="1987"/>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54599F0D" w:rsidR="00890926" w:rsidRPr="00F54804" w:rsidRDefault="00890926" w:rsidP="001640C5">
      <w:pPr>
        <w:pStyle w:val="Beschriftung"/>
        <w:keepNext/>
        <w:keepLines/>
      </w:pPr>
      <w:bookmarkStart w:id="1988" w:name="_Toc130981806"/>
      <w:r w:rsidRPr="00F54804">
        <w:t xml:space="preserve">Table </w:t>
      </w:r>
      <w:r w:rsidRPr="00F54804">
        <w:fldChar w:fldCharType="begin"/>
      </w:r>
      <w:r w:rsidRPr="00F54804">
        <w:instrText xml:space="preserve"> SEQ Table \* ARABIC </w:instrText>
      </w:r>
      <w:r w:rsidRPr="00F54804">
        <w:fldChar w:fldCharType="separate"/>
      </w:r>
      <w:r w:rsidR="00F558BD">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8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DE5E3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E79374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9" w:name="_Toc130981567"/>
      <w:r w:rsidRPr="005C2D94">
        <w:t>Element "</w:t>
      </w:r>
      <w:proofErr w:type="spellStart"/>
      <w:r w:rsidRPr="005C2D94">
        <w:t>loc_list</w:t>
      </w:r>
      <w:proofErr w:type="spellEnd"/>
      <w:r w:rsidRPr="001E4607">
        <w:t>"</w:t>
      </w:r>
      <w:bookmarkEnd w:id="1989"/>
    </w:p>
    <w:p w14:paraId="4EAA9F99" w14:textId="49F1645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558B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558BD" w:rsidRPr="005C2D94">
        <w:t>L</w:t>
      </w:r>
      <w:r w:rsidR="00F558BD" w:rsidRPr="001E4607">
        <w:t>ocation</w:t>
      </w:r>
      <w:r w:rsidRPr="00F54804">
        <w:fldChar w:fldCharType="end"/>
      </w:r>
      <w:r w:rsidRPr="00F54804">
        <w:t>.</w:t>
      </w:r>
    </w:p>
    <w:p w14:paraId="02B9A0AE" w14:textId="580F4E0E" w:rsidR="00FC68DB" w:rsidRPr="0013175B" w:rsidRDefault="00FC68DB" w:rsidP="0013175B">
      <w:pPr>
        <w:pStyle w:val="berschrift3"/>
      </w:pPr>
      <w:bookmarkStart w:id="1990" w:name="_Toc130981568"/>
      <w:r w:rsidRPr="0013175B">
        <w:t>Element "appdata"</w:t>
      </w:r>
      <w:bookmarkEnd w:id="1990"/>
      <w:r w:rsidR="00B412D8">
        <w:t xml:space="preserve"> </w:t>
      </w:r>
    </w:p>
    <w:p w14:paraId="2655DC80" w14:textId="092F6CF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558BD">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558BD" w:rsidRPr="00F54804">
        <w:t xml:space="preserve">User Specific </w:t>
      </w:r>
      <w:r w:rsidR="00F558BD" w:rsidRPr="00143D47">
        <w:t xml:space="preserve">Data </w:t>
      </w:r>
      <w:r w:rsidR="00F558BD" w:rsidRPr="00F558BD">
        <w:rPr>
          <w:rStyle w:val="Hervorhebung"/>
          <w:i w:val="0"/>
        </w:rPr>
        <w:t>&lt;appdata/</w:t>
      </w:r>
      <w:r w:rsidR="00F558BD" w:rsidRPr="00F558BD">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1" w:name="_Toc130981569"/>
      <w:r w:rsidRPr="0013175B">
        <w:t>Element "</w:t>
      </w:r>
      <w:proofErr w:type="spellStart"/>
      <w:r w:rsidRPr="0013175B">
        <w:t>femdata</w:t>
      </w:r>
      <w:proofErr w:type="spellEnd"/>
      <w:r w:rsidRPr="0013175B">
        <w:t>"</w:t>
      </w:r>
      <w:bookmarkEnd w:id="1991"/>
    </w:p>
    <w:p w14:paraId="527E72EF" w14:textId="62EEF559"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580C19C2" w14:textId="3F850941" w:rsidR="00FC68DB" w:rsidRDefault="00FC68DB" w:rsidP="005F66B2">
      <w:pPr>
        <w:pStyle w:val="berschrift3"/>
      </w:pPr>
      <w:bookmarkStart w:id="1992" w:name="_Toc130981570"/>
      <w:r w:rsidRPr="005C2D94">
        <w:lastRenderedPageBreak/>
        <w:t>Element "hemming"</w:t>
      </w:r>
      <w:bookmarkEnd w:id="1992"/>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507FBB" w:rsidR="00890926" w:rsidRPr="0013175B" w:rsidRDefault="00890926" w:rsidP="001640C5">
      <w:pPr>
        <w:pStyle w:val="Beschriftung"/>
        <w:keepNext/>
        <w:keepLines/>
        <w:rPr>
          <w:b w:val="0"/>
        </w:rPr>
      </w:pPr>
      <w:bookmarkStart w:id="1993" w:name="_Toc130981807"/>
      <w:r w:rsidRPr="005C2D94">
        <w:t xml:space="preserve">Table </w:t>
      </w:r>
      <w:r w:rsidRPr="00F54804">
        <w:fldChar w:fldCharType="begin"/>
      </w:r>
      <w:r w:rsidRPr="00F54804">
        <w:instrText xml:space="preserve"> SEQ Table \* ARABIC </w:instrText>
      </w:r>
      <w:r w:rsidRPr="00F54804">
        <w:fldChar w:fldCharType="separate"/>
      </w:r>
      <w:r w:rsidR="00F558BD">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6561C6BE"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558B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558BD" w:rsidRPr="005C2D94">
        <w:t>Element</w:t>
      </w:r>
      <w:r w:rsidR="00F558BD" w:rsidRPr="00F558BD">
        <w:rPr>
          <w:rStyle w:val="Hervorhebung"/>
          <w:i w:val="0"/>
        </w:rPr>
        <w:t xml:space="preserve"> &lt;part/&gt;</w:t>
      </w:r>
      <w:r w:rsidRPr="0013175B">
        <w:fldChar w:fldCharType="end"/>
      </w:r>
      <w:r w:rsidRPr="0013175B">
        <w:t>.</w:t>
      </w:r>
    </w:p>
    <w:p w14:paraId="39586273" w14:textId="121AE053"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558B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5731D06" w:rsidR="00890926" w:rsidRPr="001E4607" w:rsidRDefault="00890926" w:rsidP="001640C5">
      <w:pPr>
        <w:pStyle w:val="Beschriftung"/>
        <w:keepNext/>
        <w:keepLines/>
      </w:pPr>
      <w:bookmarkStart w:id="1994" w:name="_Toc130981808"/>
      <w:r w:rsidRPr="00F54804">
        <w:t xml:space="preserve">Table </w:t>
      </w:r>
      <w:r w:rsidRPr="00F54804">
        <w:fldChar w:fldCharType="begin"/>
      </w:r>
      <w:r w:rsidRPr="00F54804">
        <w:instrText xml:space="preserve"> SEQ Table \* ARABIC </w:instrText>
      </w:r>
      <w:r w:rsidRPr="00F54804">
        <w:fldChar w:fldCharType="separate"/>
      </w:r>
      <w:r w:rsidR="00F558B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2C39CEB" w:rsidR="00890926" w:rsidRPr="0013175B" w:rsidRDefault="00890926" w:rsidP="001640C5">
      <w:pPr>
        <w:pStyle w:val="Beschriftung"/>
        <w:keepNext/>
        <w:keepLines/>
        <w:rPr>
          <w:b w:val="0"/>
        </w:rPr>
      </w:pPr>
      <w:bookmarkStart w:id="1995" w:name="_Toc130981809"/>
      <w:r w:rsidRPr="00F54804">
        <w:t xml:space="preserve">Table </w:t>
      </w:r>
      <w:r w:rsidRPr="00F54804">
        <w:fldChar w:fldCharType="begin"/>
      </w:r>
      <w:r w:rsidRPr="00F54804">
        <w:instrText xml:space="preserve"> SEQ Table \* ARABIC </w:instrText>
      </w:r>
      <w:r w:rsidRPr="00F54804">
        <w:fldChar w:fldCharType="separate"/>
      </w:r>
      <w:r w:rsidR="00F558BD">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18D2D5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558BD" w:rsidRPr="005C2D94">
        <w:t xml:space="preserve">Figure </w:t>
      </w:r>
      <w:r w:rsidR="00F558BD">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A69074D"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F558BD">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5335BDE5"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A77EB21" w:rsidR="00890926" w:rsidRPr="00951A4A" w:rsidRDefault="00890926" w:rsidP="001640C5">
      <w:pPr>
        <w:pStyle w:val="Beschriftung"/>
        <w:keepNext/>
        <w:keepLines/>
        <w:rPr>
          <w:rFonts w:cs="Courier New"/>
        </w:rPr>
      </w:pPr>
      <w:bookmarkStart w:id="1996" w:name="_Toc130981810"/>
      <w:r w:rsidRPr="00F54804">
        <w:t xml:space="preserve">Table </w:t>
      </w:r>
      <w:r w:rsidRPr="00F54804">
        <w:fldChar w:fldCharType="begin"/>
      </w:r>
      <w:r w:rsidRPr="00F54804">
        <w:instrText xml:space="preserve"> SEQ Table \* ARABIC </w:instrText>
      </w:r>
      <w:r w:rsidRPr="00F54804">
        <w:fldChar w:fldCharType="separate"/>
      </w:r>
      <w:r w:rsidR="00F558BD">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1996"/>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D5AD97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558B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558B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558B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558BD"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F54804"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997E2B">
      <w:pPr>
        <w:keepNext/>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4D37039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291A9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3929E1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16C9228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997E2B">
      <w:pPr>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997E2B">
      <w:pPr>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7" w:name="_Toc428537321"/>
      <w:bookmarkStart w:id="1998" w:name="_Toc428969643"/>
      <w:bookmarkStart w:id="1999" w:name="_Toc429053034"/>
      <w:bookmarkStart w:id="2000" w:name="_Toc428537324"/>
      <w:bookmarkStart w:id="2001" w:name="_Toc428969646"/>
      <w:bookmarkStart w:id="2002" w:name="_Toc429053037"/>
      <w:bookmarkStart w:id="2003" w:name="_Toc428537325"/>
      <w:bookmarkStart w:id="2004" w:name="_Toc428969647"/>
      <w:bookmarkStart w:id="2005" w:name="_Toc429053038"/>
      <w:bookmarkStart w:id="2006" w:name="_Toc428537328"/>
      <w:bookmarkStart w:id="2007" w:name="_Toc428969650"/>
      <w:bookmarkStart w:id="2008" w:name="_Toc429053041"/>
      <w:bookmarkStart w:id="2009" w:name="_Toc428537330"/>
      <w:bookmarkStart w:id="2010" w:name="_Toc428969652"/>
      <w:bookmarkStart w:id="2011" w:name="_Toc429053043"/>
      <w:bookmarkStart w:id="2012" w:name="_Toc3557069"/>
      <w:bookmarkStart w:id="2013" w:name="_Toc34747319"/>
      <w:bookmarkStart w:id="2014" w:name="_Toc77102138"/>
      <w:bookmarkStart w:id="2015" w:name="_Toc130981571"/>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r w:rsidRPr="00F54804">
        <w:t>Sequence Connections</w:t>
      </w:r>
      <w:bookmarkEnd w:id="1952"/>
      <w:bookmarkEnd w:id="2012"/>
      <w:bookmarkEnd w:id="2013"/>
      <w:bookmarkEnd w:id="2014"/>
      <w:bookmarkEnd w:id="2015"/>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6ECC0E28" w:rsidR="00FC68DB" w:rsidRPr="00F54804" w:rsidRDefault="00FC68DB" w:rsidP="00BD52D7">
      <w:pPr>
        <w:pStyle w:val="Beschriftung"/>
      </w:pPr>
      <w:bookmarkStart w:id="2016" w:name="_Toc413359638"/>
      <w:bookmarkStart w:id="2017" w:name="_Toc3557153"/>
      <w:bookmarkStart w:id="2018" w:name="_Toc34747406"/>
      <w:bookmarkStart w:id="2019" w:name="_Toc76030604"/>
      <w:bookmarkStart w:id="2020" w:name="_Toc94530889"/>
      <w:bookmarkStart w:id="2021" w:name="_Toc101428285"/>
      <w:bookmarkStart w:id="2022" w:name="_Toc130981669"/>
      <w:r w:rsidRPr="00F54804">
        <w:t xml:space="preserve">Figure </w:t>
      </w:r>
      <w:r w:rsidRPr="00F54804">
        <w:fldChar w:fldCharType="begin"/>
      </w:r>
      <w:r w:rsidRPr="00F54804">
        <w:instrText xml:space="preserve"> SEQ Figure \* ARABIC </w:instrText>
      </w:r>
      <w:r w:rsidRPr="00F54804">
        <w:fldChar w:fldCharType="separate"/>
      </w:r>
      <w:r w:rsidR="00F558BD">
        <w:rPr>
          <w:noProof/>
        </w:rPr>
        <w:t>82</w:t>
      </w:r>
      <w:r w:rsidRPr="00F54804">
        <w:fldChar w:fldCharType="end"/>
      </w:r>
      <w:r w:rsidR="00683BEB">
        <w:t xml:space="preserve"> —</w:t>
      </w:r>
      <w:r w:rsidRPr="00F54804">
        <w:t xml:space="preserve"> Sequence without margin</w:t>
      </w:r>
      <w:bookmarkEnd w:id="2016"/>
      <w:bookmarkEnd w:id="2017"/>
      <w:bookmarkEnd w:id="2018"/>
      <w:bookmarkEnd w:id="2019"/>
      <w:bookmarkEnd w:id="2020"/>
      <w:bookmarkEnd w:id="2021"/>
      <w:bookmarkEnd w:id="2022"/>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349BC3B" w:rsidR="00FC68DB" w:rsidRPr="0013175B" w:rsidRDefault="00FC68DB" w:rsidP="00BD52D7">
      <w:pPr>
        <w:pStyle w:val="Beschriftung"/>
        <w:rPr>
          <w:lang w:eastAsia="en-GB"/>
        </w:rPr>
      </w:pPr>
      <w:bookmarkStart w:id="2023" w:name="_Toc413359639"/>
      <w:bookmarkStart w:id="2024" w:name="_Toc3557154"/>
      <w:bookmarkStart w:id="2025" w:name="_Toc34747407"/>
      <w:bookmarkStart w:id="2026" w:name="_Toc76030605"/>
      <w:bookmarkStart w:id="2027" w:name="_Toc94530890"/>
      <w:bookmarkStart w:id="2028" w:name="_Toc101428286"/>
      <w:bookmarkStart w:id="2029" w:name="_Toc130981670"/>
      <w:r w:rsidRPr="00F54804">
        <w:t xml:space="preserve">Figure </w:t>
      </w:r>
      <w:r w:rsidRPr="00F54804">
        <w:fldChar w:fldCharType="begin"/>
      </w:r>
      <w:r w:rsidRPr="00F54804">
        <w:instrText xml:space="preserve"> SEQ Figure \* ARABIC </w:instrText>
      </w:r>
      <w:r w:rsidRPr="00F54804">
        <w:fldChar w:fldCharType="separate"/>
      </w:r>
      <w:r w:rsidR="00F558BD">
        <w:rPr>
          <w:noProof/>
        </w:rPr>
        <w:t>83</w:t>
      </w:r>
      <w:r w:rsidRPr="00F54804">
        <w:fldChar w:fldCharType="end"/>
      </w:r>
      <w:r w:rsidR="00683BEB">
        <w:t xml:space="preserve"> —</w:t>
      </w:r>
      <w:r w:rsidRPr="00F54804">
        <w:t xml:space="preserve"> Sequence with margin</w:t>
      </w:r>
      <w:bookmarkEnd w:id="2023"/>
      <w:r w:rsidRPr="005C2D94">
        <w:t xml:space="preserve"> and </w:t>
      </w:r>
      <w:proofErr w:type="gramStart"/>
      <w:r w:rsidRPr="005C2D94">
        <w:t>spacing</w:t>
      </w:r>
      <w:bookmarkEnd w:id="2024"/>
      <w:bookmarkEnd w:id="2025"/>
      <w:bookmarkEnd w:id="2026"/>
      <w:bookmarkEnd w:id="2027"/>
      <w:bookmarkEnd w:id="2028"/>
      <w:bookmarkEnd w:id="2029"/>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5D12482" w:rsidR="00FC68DB" w:rsidRPr="0013175B" w:rsidRDefault="00FC68DB" w:rsidP="00BD52D7">
      <w:pPr>
        <w:pStyle w:val="Beschriftung"/>
        <w:rPr>
          <w:lang w:eastAsia="en-GB"/>
        </w:rPr>
      </w:pPr>
      <w:bookmarkStart w:id="2030" w:name="_Toc3557155"/>
      <w:bookmarkStart w:id="2031" w:name="_Toc34747408"/>
      <w:bookmarkStart w:id="2032" w:name="_Toc76030606"/>
      <w:bookmarkStart w:id="2033" w:name="_Toc94530891"/>
      <w:bookmarkStart w:id="2034" w:name="_Toc101428287"/>
      <w:bookmarkStart w:id="2035" w:name="_Toc130981671"/>
      <w:r w:rsidRPr="00F54804">
        <w:t xml:space="preserve">Figure </w:t>
      </w:r>
      <w:r w:rsidRPr="00F54804">
        <w:fldChar w:fldCharType="begin"/>
      </w:r>
      <w:r w:rsidRPr="00F54804">
        <w:instrText xml:space="preserve"> SEQ Figure \* ARABIC </w:instrText>
      </w:r>
      <w:r w:rsidRPr="00F54804">
        <w:fldChar w:fldCharType="separate"/>
      </w:r>
      <w:r w:rsidR="00F558BD">
        <w:rPr>
          <w:noProof/>
        </w:rPr>
        <w:t>84</w:t>
      </w:r>
      <w:r w:rsidRPr="00F54804">
        <w:fldChar w:fldCharType="end"/>
      </w:r>
      <w:r w:rsidR="00683BEB">
        <w:t xml:space="preserve"> —</w:t>
      </w:r>
      <w:r w:rsidRPr="00F54804">
        <w:t xml:space="preserve"> Margin relaxation</w:t>
      </w:r>
      <w:bookmarkEnd w:id="2030"/>
      <w:bookmarkEnd w:id="2031"/>
      <w:bookmarkEnd w:id="2032"/>
      <w:bookmarkEnd w:id="2033"/>
      <w:bookmarkEnd w:id="2034"/>
      <w:bookmarkEnd w:id="2035"/>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0E4429E" w:rsidR="00FC68DB" w:rsidRPr="0013175B" w:rsidRDefault="00FC68DB" w:rsidP="00BD52D7">
      <w:pPr>
        <w:pStyle w:val="Beschriftung"/>
        <w:rPr>
          <w:lang w:eastAsia="en-GB"/>
        </w:rPr>
      </w:pPr>
      <w:bookmarkStart w:id="2036" w:name="_Toc3557156"/>
      <w:bookmarkStart w:id="2037" w:name="_Toc34747409"/>
      <w:bookmarkStart w:id="2038" w:name="_Toc76030607"/>
      <w:bookmarkStart w:id="2039" w:name="_Toc94530892"/>
      <w:bookmarkStart w:id="2040" w:name="_Toc101428288"/>
      <w:bookmarkStart w:id="2041" w:name="_Toc130981672"/>
      <w:r w:rsidRPr="00F54804">
        <w:t xml:space="preserve">Figure </w:t>
      </w:r>
      <w:r w:rsidRPr="00F54804">
        <w:fldChar w:fldCharType="begin"/>
      </w:r>
      <w:r w:rsidRPr="00F54804">
        <w:instrText xml:space="preserve"> SEQ Figure \* ARABIC </w:instrText>
      </w:r>
      <w:r w:rsidRPr="00F54804">
        <w:fldChar w:fldCharType="separate"/>
      </w:r>
      <w:r w:rsidR="00F558BD">
        <w:rPr>
          <w:noProof/>
        </w:rPr>
        <w:t>85</w:t>
      </w:r>
      <w:r w:rsidRPr="00F54804">
        <w:fldChar w:fldCharType="end"/>
      </w:r>
      <w:r w:rsidR="00683BEB">
        <w:t xml:space="preserve"> —</w:t>
      </w:r>
      <w:r w:rsidRPr="00F54804">
        <w:t xml:space="preserve"> Spacing relaxation</w:t>
      </w:r>
      <w:bookmarkEnd w:id="2036"/>
      <w:bookmarkEnd w:id="2037"/>
      <w:bookmarkEnd w:id="2038"/>
      <w:bookmarkEnd w:id="2039"/>
      <w:bookmarkEnd w:id="2040"/>
      <w:bookmarkEnd w:id="2041"/>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F54804"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13175B" w:rsidRDefault="00FC68DB" w:rsidP="00997E2B">
      <w:pPr>
        <w:pStyle w:val="Example"/>
        <w:keepNext/>
      </w:pPr>
      <w:r w:rsidRPr="0013175B">
        <w:t>Example A</w:t>
      </w:r>
      <w:r w:rsidR="00C525E1">
        <w:t xml:space="preserve">    M</w:t>
      </w:r>
      <w:r w:rsidRPr="0013175B">
        <w:t xml:space="preserve">inimum definition for </w:t>
      </w:r>
      <w:r w:rsidRPr="003F6B75">
        <w:rPr>
          <w:rStyle w:val="CodeCharacter"/>
        </w:rPr>
        <w:t>&lt;sequence_connection_0d/&gt;</w:t>
      </w:r>
      <w:r w:rsidR="003F6B75">
        <w:t xml:space="preserve"> </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7AE474F4" w:rsidR="00FC68DB" w:rsidRPr="0013175B" w:rsidRDefault="00FC68DB" w:rsidP="00997E2B">
      <w:pPr>
        <w:pStyle w:val="Example"/>
        <w:keepNext/>
      </w:pPr>
      <w:r w:rsidRPr="0013175B">
        <w:t>Example B</w:t>
      </w:r>
      <w:r w:rsidR="00C525E1">
        <w:t xml:space="preserve">    Complete</w:t>
      </w:r>
      <w:r w:rsidRPr="0013175B">
        <w:t xml:space="preserve"> definition for</w:t>
      </w:r>
      <w:r w:rsidRPr="003F6B75">
        <w:rPr>
          <w:rStyle w:val="CodeCharacter"/>
        </w:rPr>
        <w:t xml:space="preserve"> &lt;sequence_connection_0d/&gt;</w:t>
      </w:r>
      <w:r w:rsidR="003F6B75" w:rsidRPr="003F6B75">
        <w:rPr>
          <w:rStyle w:val="CodeCharacter"/>
        </w:rPr>
        <w:t xml:space="preserve"> </w:t>
      </w:r>
    </w:p>
    <w:p w14:paraId="63845671" w14:textId="77777777" w:rsidR="00FC68DB" w:rsidRPr="0013175B" w:rsidRDefault="00FC68DB" w:rsidP="00997E2B">
      <w:pPr>
        <w:pStyle w:val="XMLCode"/>
        <w:keepNext/>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997E2B">
      <w:pPr>
        <w:pStyle w:val="Example"/>
        <w:keepNext/>
      </w:pPr>
      <w:r w:rsidRPr="0013175B">
        <w:t>Example C</w:t>
      </w:r>
      <w:r w:rsidR="00C525E1">
        <w:t xml:space="preserve">    D</w:t>
      </w:r>
      <w:r w:rsidRPr="0013175B">
        <w:t xml:space="preserve">efinition of a </w:t>
      </w:r>
      <w:r w:rsidRPr="003F6B75">
        <w:rPr>
          <w:rStyle w:val="CodeCharacter"/>
        </w:rPr>
        <w:t>&lt;sequence_connection_0d/&gt;</w:t>
      </w:r>
      <w:r w:rsidRPr="0013175B">
        <w:t xml:space="preserve"> of </w:t>
      </w:r>
      <w:r w:rsidRPr="003F6B75">
        <w:rPr>
          <w:rStyle w:val="CodeCharacter"/>
        </w:rPr>
        <w:t>&lt;spotweld/&gt;</w:t>
      </w:r>
      <w:r w:rsidR="00C525E1">
        <w:t xml:space="preserve"> with a </w:t>
      </w:r>
      <w:r w:rsidR="00C525E1" w:rsidRPr="003F6B75">
        <w:rPr>
          <w:rStyle w:val="CodeCharacter"/>
        </w:rPr>
        <w:t>diameter</w:t>
      </w:r>
      <w:r w:rsidR="00C525E1">
        <w:t xml:space="preserve"> of 6mm</w:t>
      </w:r>
    </w:p>
    <w:p w14:paraId="0CF5CE32" w14:textId="77777777" w:rsidR="00FC68DB" w:rsidRPr="0013175B" w:rsidRDefault="00FC68DB" w:rsidP="00997E2B">
      <w:pPr>
        <w:pStyle w:val="XMLCode"/>
        <w:keepNext/>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9AC6DC3" w:rsidR="00890926" w:rsidRPr="0013175B" w:rsidRDefault="00890926" w:rsidP="001640C5">
      <w:pPr>
        <w:pStyle w:val="Beschriftung"/>
        <w:keepNext/>
        <w:keepLines/>
        <w:rPr>
          <w:b w:val="0"/>
        </w:rPr>
      </w:pPr>
      <w:bookmarkStart w:id="2042" w:name="_Toc130981811"/>
      <w:r w:rsidRPr="00F54804">
        <w:t xml:space="preserve">Table </w:t>
      </w:r>
      <w:r w:rsidRPr="00F54804">
        <w:fldChar w:fldCharType="begin"/>
      </w:r>
      <w:r w:rsidRPr="00F54804">
        <w:instrText xml:space="preserve"> SEQ Table \* ARABIC </w:instrText>
      </w:r>
      <w:r w:rsidRPr="00F54804">
        <w:fldChar w:fldCharType="separate"/>
      </w:r>
      <w:r w:rsidR="00F558BD">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39970FC"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1D612F8"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7902D57C" w:rsidR="00890926" w:rsidRPr="00F54804" w:rsidRDefault="00890926" w:rsidP="001640C5">
      <w:pPr>
        <w:pStyle w:val="Beschriftung"/>
        <w:keepNext/>
        <w:keepLines/>
      </w:pPr>
      <w:bookmarkStart w:id="2043" w:name="_Toc130981812"/>
      <w:r w:rsidRPr="00F54804">
        <w:t xml:space="preserve">Table </w:t>
      </w:r>
      <w:r w:rsidRPr="00F54804">
        <w:fldChar w:fldCharType="begin"/>
      </w:r>
      <w:r w:rsidRPr="00F54804">
        <w:instrText xml:space="preserve"> SEQ Table \* ARABIC </w:instrText>
      </w:r>
      <w:r w:rsidRPr="00F54804">
        <w:fldChar w:fldCharType="separate"/>
      </w:r>
      <w:r w:rsidR="00F558BD">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F9EBFCA" w:rsidR="00890926" w:rsidRPr="00F54804" w:rsidRDefault="00890926" w:rsidP="001640C5">
      <w:pPr>
        <w:pStyle w:val="Beschriftung"/>
        <w:keepNext/>
        <w:keepLines/>
      </w:pPr>
      <w:bookmarkStart w:id="2044" w:name="_Toc130981813"/>
      <w:r w:rsidRPr="00F54804">
        <w:t xml:space="preserve">Table </w:t>
      </w:r>
      <w:r w:rsidRPr="00F54804">
        <w:fldChar w:fldCharType="begin"/>
      </w:r>
      <w:r w:rsidRPr="00F54804">
        <w:instrText xml:space="preserve"> SEQ Table \* ARABIC </w:instrText>
      </w:r>
      <w:r w:rsidRPr="00F54804">
        <w:fldChar w:fldCharType="separate"/>
      </w:r>
      <w:r w:rsidR="00F558B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4"/>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5" w:name="_Toc413359618"/>
      <w:bookmarkStart w:id="2046" w:name="_Toc3557070"/>
      <w:bookmarkStart w:id="2047" w:name="_Toc34747320"/>
      <w:bookmarkStart w:id="2048" w:name="_Toc77102139"/>
      <w:bookmarkStart w:id="2049" w:name="_Toc130981572"/>
      <w:bookmarkEnd w:id="1911"/>
      <w:bookmarkEnd w:id="1912"/>
      <w:bookmarkEnd w:id="1913"/>
      <w:r w:rsidRPr="005C2D94">
        <w:t>2D connections</w:t>
      </w:r>
      <w:bookmarkEnd w:id="2045"/>
      <w:bookmarkEnd w:id="2046"/>
      <w:bookmarkEnd w:id="2047"/>
      <w:bookmarkEnd w:id="2048"/>
      <w:bookmarkEnd w:id="2049"/>
    </w:p>
    <w:p w14:paraId="7FE12C3B" w14:textId="77777777" w:rsidR="00FC68DB" w:rsidRPr="001668D7" w:rsidRDefault="00FC68DB" w:rsidP="00B202D2">
      <w:pPr>
        <w:pStyle w:val="berschrift2"/>
      </w:pPr>
      <w:bookmarkStart w:id="2050" w:name="_Toc413359619"/>
      <w:bookmarkStart w:id="2051" w:name="_Toc3557071"/>
      <w:bookmarkStart w:id="2052" w:name="_Toc34747321"/>
      <w:bookmarkStart w:id="2053" w:name="_Toc77102140"/>
      <w:bookmarkStart w:id="2054" w:name="_Toc130981573"/>
      <w:r w:rsidRPr="00BD52D7">
        <w:t>Generic Definitions</w:t>
      </w:r>
      <w:bookmarkEnd w:id="2050"/>
      <w:bookmarkEnd w:id="2051"/>
      <w:bookmarkEnd w:id="2052"/>
      <w:bookmarkEnd w:id="2053"/>
      <w:bookmarkEnd w:id="2054"/>
    </w:p>
    <w:p w14:paraId="7C6ACD6A" w14:textId="77777777" w:rsidR="00FC68DB" w:rsidRPr="00F54804" w:rsidRDefault="00FC68DB" w:rsidP="00B202D2">
      <w:pPr>
        <w:pStyle w:val="berschrift3"/>
      </w:pPr>
      <w:bookmarkStart w:id="2055" w:name="_Toc413359620"/>
      <w:bookmarkStart w:id="2056" w:name="_Toc3557072"/>
      <w:bookmarkStart w:id="2057" w:name="_Toc34747322"/>
      <w:bookmarkStart w:id="2058" w:name="_Toc77102141"/>
      <w:bookmarkStart w:id="2059" w:name="_Toc130981574"/>
      <w:r w:rsidRPr="000A1B7B">
        <w:t>Identification</w:t>
      </w:r>
      <w:bookmarkEnd w:id="2055"/>
      <w:bookmarkEnd w:id="2056"/>
      <w:bookmarkEnd w:id="2057"/>
      <w:bookmarkEnd w:id="2058"/>
      <w:bookmarkEnd w:id="2059"/>
    </w:p>
    <w:p w14:paraId="6B80BAF0" w14:textId="395986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0" w:name="_Toc413359621"/>
      <w:bookmarkStart w:id="2061" w:name="_Toc3557073"/>
      <w:bookmarkStart w:id="2062" w:name="_Toc34747323"/>
      <w:bookmarkStart w:id="2063" w:name="_Toc77102142"/>
      <w:bookmarkStart w:id="2064" w:name="_Toc130981575"/>
      <w:r w:rsidRPr="005C2D94">
        <w:t>Connection Face</w:t>
      </w:r>
      <w:bookmarkEnd w:id="2060"/>
      <w:bookmarkEnd w:id="2061"/>
      <w:bookmarkEnd w:id="2062"/>
      <w:bookmarkEnd w:id="2063"/>
      <w:bookmarkEnd w:id="2064"/>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43493EA" w:rsidR="00890926" w:rsidRPr="00F54804" w:rsidRDefault="00890926" w:rsidP="001640C5">
      <w:pPr>
        <w:pStyle w:val="Beschriftung"/>
        <w:keepNext/>
        <w:keepLines/>
      </w:pPr>
      <w:bookmarkStart w:id="2065" w:name="_Toc130981814"/>
      <w:r w:rsidRPr="00F54804">
        <w:t xml:space="preserve">Table </w:t>
      </w:r>
      <w:r w:rsidRPr="00F54804">
        <w:fldChar w:fldCharType="begin"/>
      </w:r>
      <w:r w:rsidRPr="00F54804">
        <w:instrText xml:space="preserve"> SEQ Table \* ARABIC </w:instrText>
      </w:r>
      <w:r w:rsidRPr="00F54804">
        <w:fldChar w:fldCharType="separate"/>
      </w:r>
      <w:r w:rsidR="00F558BD">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23445523" w:rsidR="00890926" w:rsidRPr="00F54804" w:rsidRDefault="00890926" w:rsidP="001640C5">
      <w:pPr>
        <w:pStyle w:val="Beschriftung"/>
        <w:keepNext/>
        <w:keepLines/>
      </w:pPr>
      <w:bookmarkStart w:id="2066" w:name="_Toc130981815"/>
      <w:r w:rsidRPr="00F54804">
        <w:t xml:space="preserve">Table </w:t>
      </w:r>
      <w:r w:rsidRPr="00F54804">
        <w:fldChar w:fldCharType="begin"/>
      </w:r>
      <w:r w:rsidRPr="00F54804">
        <w:instrText xml:space="preserve"> SEQ Table \* ARABIC </w:instrText>
      </w:r>
      <w:r w:rsidRPr="00F54804">
        <w:fldChar w:fldCharType="separate"/>
      </w:r>
      <w:r w:rsidR="00F558BD">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F54804" w:rsidRDefault="00FC68DB" w:rsidP="00997E2B">
      <w:pPr>
        <w:pStyle w:val="Example"/>
        <w:keepNext/>
      </w:pPr>
      <w:r w:rsidRPr="00F54804">
        <w:t>E</w:t>
      </w:r>
      <w:r w:rsidR="00C525E1">
        <w:t>XAMPLE</w:t>
      </w:r>
    </w:p>
    <w:p w14:paraId="6DE9A687" w14:textId="77777777" w:rsidR="00FC68DB" w:rsidRPr="00F54804" w:rsidRDefault="00FC68DB" w:rsidP="00BF3A4A">
      <w:pPr>
        <w:pStyle w:val="XMLCode"/>
        <w:keepNext/>
      </w:pPr>
    </w:p>
    <w:p w14:paraId="37A66A00" w14:textId="77777777" w:rsidR="00FC68DB" w:rsidRPr="00F54804" w:rsidRDefault="00FC68DB" w:rsidP="00997E2B">
      <w:pPr>
        <w:pStyle w:val="XMLCode"/>
      </w:pPr>
      <w:r w:rsidRPr="00F54804">
        <w:t>&lt;</w:t>
      </w:r>
      <w:proofErr w:type="spellStart"/>
      <w:r w:rsidRPr="00F54804">
        <w:t>loc_list</w:t>
      </w:r>
      <w:proofErr w:type="spellEnd"/>
      <w:r w:rsidRPr="00F54804">
        <w:t>&gt;</w:t>
      </w:r>
    </w:p>
    <w:p w14:paraId="063D5DA4" w14:textId="77777777" w:rsidR="00FC68DB" w:rsidRPr="00F54804" w:rsidRDefault="00FC68DB" w:rsidP="00997E2B">
      <w:pPr>
        <w:pStyle w:val="XMLCode"/>
        <w:rPr>
          <w:b/>
          <w:color w:val="0070C0"/>
        </w:rPr>
      </w:pPr>
      <w:r w:rsidRPr="00F54804">
        <w:tab/>
      </w:r>
      <w:r w:rsidRPr="00F54804">
        <w:rPr>
          <w:b/>
          <w:color w:val="0070C0"/>
        </w:rPr>
        <w:t>&lt;loc v="1"&gt;   2581.21 -708.408 31.6532   &lt;/loc&gt;</w:t>
      </w:r>
    </w:p>
    <w:p w14:paraId="7B3E15AC" w14:textId="77777777" w:rsidR="00FC68DB" w:rsidRPr="00F54804" w:rsidRDefault="00FC68DB" w:rsidP="00997E2B">
      <w:pPr>
        <w:pStyle w:val="XMLCode"/>
        <w:rPr>
          <w:b/>
          <w:color w:val="0070C0"/>
        </w:rPr>
      </w:pPr>
      <w:r w:rsidRPr="00F54804">
        <w:rPr>
          <w:b/>
          <w:color w:val="0070C0"/>
        </w:rPr>
        <w:tab/>
        <w:t>&lt;loc v="2"&gt;   2581.42 -708.357 35.2816   &lt;/loc&gt;</w:t>
      </w:r>
    </w:p>
    <w:p w14:paraId="17D25110" w14:textId="77777777" w:rsidR="00FC68DB" w:rsidRPr="00F54804" w:rsidRDefault="00FC68DB" w:rsidP="00997E2B">
      <w:pPr>
        <w:pStyle w:val="XMLCode"/>
        <w:rPr>
          <w:b/>
          <w:color w:val="0070C0"/>
        </w:rPr>
      </w:pPr>
      <w:r w:rsidRPr="00F54804">
        <w:rPr>
          <w:b/>
          <w:color w:val="0070C0"/>
        </w:rPr>
        <w:tab/>
        <w:t>&lt;loc v="3"&gt;   2581.05 -708.302 39.0643   &lt;/loc&gt;</w:t>
      </w:r>
    </w:p>
    <w:p w14:paraId="7A7C83BD" w14:textId="77777777" w:rsidR="00FC68DB" w:rsidRPr="00F54804" w:rsidRDefault="00FC68DB" w:rsidP="00997E2B">
      <w:pPr>
        <w:pStyle w:val="XMLCode"/>
      </w:pPr>
      <w:r w:rsidRPr="00F54804">
        <w:t>&lt;/</w:t>
      </w:r>
      <w:proofErr w:type="spellStart"/>
      <w:r w:rsidRPr="00F54804">
        <w:t>loc_list</w:t>
      </w:r>
      <w:proofErr w:type="spellEnd"/>
      <w:r w:rsidRPr="00F54804">
        <w:t>&gt;</w:t>
      </w:r>
    </w:p>
    <w:p w14:paraId="15D6DAF4" w14:textId="77777777" w:rsidR="00FC68DB" w:rsidRPr="00F54804" w:rsidRDefault="00FC68DB" w:rsidP="00997E2B">
      <w:pPr>
        <w:pStyle w:val="XMLCode"/>
      </w:pPr>
    </w:p>
    <w:p w14:paraId="6E9A8EB1" w14:textId="77777777" w:rsidR="00FC68DB" w:rsidRPr="00862A06" w:rsidRDefault="00FC68DB" w:rsidP="00B202D2">
      <w:pPr>
        <w:spacing w:before="240" w:after="60"/>
        <w:rPr>
          <w:b/>
          <w:bCs/>
          <w:iCs/>
          <w:sz w:val="24"/>
          <w:szCs w:val="26"/>
        </w:rPr>
      </w:pPr>
      <w:r w:rsidRPr="00862A06">
        <w:rPr>
          <w:b/>
          <w:bCs/>
          <w:iCs/>
          <w:sz w:val="24"/>
          <w:szCs w:val="26"/>
        </w:rPr>
        <w:t>Element "</w:t>
      </w:r>
      <w:proofErr w:type="spellStart"/>
      <w:r w:rsidRPr="00862A06">
        <w:rPr>
          <w:b/>
          <w:bCs/>
          <w:iCs/>
          <w:sz w:val="24"/>
          <w:szCs w:val="26"/>
        </w:rPr>
        <w:t>face_list</w:t>
      </w:r>
      <w:proofErr w:type="spellEnd"/>
      <w:r w:rsidRPr="00862A06">
        <w:rPr>
          <w:b/>
          <w:bCs/>
          <w:iCs/>
          <w:sz w:val="24"/>
          <w:szCs w:val="26"/>
        </w:rPr>
        <w:t>"</w:t>
      </w:r>
    </w:p>
    <w:p w14:paraId="3A610427" w14:textId="47A2FE85" w:rsidR="00FC68DB" w:rsidRPr="00F54804" w:rsidRDefault="00FC68DB" w:rsidP="00B202D2">
      <w:r w:rsidRPr="00F54804">
        <w:t xml:space="preserve">The list of facets for the definition of the connection face is stored in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530B19D8"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7EF54E99" w:rsidR="00890926" w:rsidRPr="00F54804" w:rsidRDefault="00890926" w:rsidP="001640C5">
      <w:pPr>
        <w:pStyle w:val="Beschriftung"/>
        <w:keepNext/>
        <w:keepLines/>
      </w:pPr>
      <w:bookmarkStart w:id="2067" w:name="_Toc130981816"/>
      <w:r w:rsidRPr="00F54804">
        <w:t xml:space="preserve">Table </w:t>
      </w:r>
      <w:r w:rsidRPr="00F54804">
        <w:fldChar w:fldCharType="begin"/>
      </w:r>
      <w:r w:rsidRPr="00F54804">
        <w:instrText xml:space="preserve"> SEQ Table \* ARABIC </w:instrText>
      </w:r>
      <w:r w:rsidRPr="00F54804">
        <w:fldChar w:fldCharType="separate"/>
      </w:r>
      <w:r w:rsidR="00F558BD">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00DF7BD4">
        <w:rPr>
          <w:rFonts w:ascii="Courier New" w:hAnsi="Courier New" w:cs="Courier New"/>
        </w:rPr>
        <w:t>/</w:t>
      </w:r>
      <w:r w:rsidRPr="005C2D94">
        <w:rPr>
          <w:rFonts w:ascii="Courier New" w:hAnsi="Courier New" w:cs="Courier New"/>
        </w:rPr>
        <w:t>&gt;</w:t>
      </w:r>
      <w:bookmarkEnd w:id="2067"/>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E4498" w:rsidRDefault="00FC68DB" w:rsidP="00FF4F65">
            <w:pPr>
              <w:keepNext/>
              <w:spacing w:line="240" w:lineRule="auto"/>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E4498" w:rsidRDefault="00FC68DB" w:rsidP="00FF4F65">
            <w:pPr>
              <w:keepNext/>
              <w:spacing w:line="240" w:lineRule="auto"/>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E4498" w:rsidRDefault="00FC68DB" w:rsidP="00FF4F65">
            <w:pPr>
              <w:keepNext/>
              <w:spacing w:line="240" w:lineRule="auto"/>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E4498" w:rsidRDefault="00FC68DB" w:rsidP="00FF4F65">
            <w:pPr>
              <w:keepNext/>
              <w:spacing w:line="240" w:lineRule="auto"/>
              <w:rPr>
                <w:b/>
              </w:rPr>
            </w:pPr>
            <w:r w:rsidRPr="002E4498">
              <w:rPr>
                <w:b/>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997E2B">
            <w:pPr>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997E2B">
            <w:pPr>
              <w:rPr>
                <w:sz w:val="20"/>
                <w:szCs w:val="20"/>
              </w:rPr>
            </w:pPr>
            <w:r w:rsidRPr="00F54804">
              <w:rPr>
                <w:sz w:val="20"/>
                <w:szCs w:val="20"/>
              </w:rPr>
              <w:t>-</w:t>
            </w:r>
          </w:p>
        </w:tc>
      </w:tr>
    </w:tbl>
    <w:p w14:paraId="07830979" w14:textId="77777777" w:rsidR="00FC68DB" w:rsidRPr="002E4498" w:rsidRDefault="00FC68DB" w:rsidP="0013175B">
      <w:pPr>
        <w:pStyle w:val="berschrift4"/>
        <w:rPr>
          <w:bCs/>
          <w:sz w:val="24"/>
          <w:szCs w:val="26"/>
        </w:rPr>
      </w:pPr>
      <w:r w:rsidRPr="002E4498">
        <w:rPr>
          <w:bCs/>
          <w:sz w:val="24"/>
          <w:szCs w:val="26"/>
        </w:rPr>
        <w:t>Element "face"</w:t>
      </w:r>
    </w:p>
    <w:p w14:paraId="490F2BE4" w14:textId="3DB6B939" w:rsidR="00FC68DB" w:rsidRDefault="00FC68DB" w:rsidP="00BA7BF8">
      <w:pPr>
        <w:keepNext/>
      </w:pPr>
      <w:r w:rsidRPr="00F54804">
        <w:t>Each location specified by the element &lt;</w:t>
      </w:r>
      <w:r w:rsidRPr="00DF7BD4">
        <w:rPr>
          <w:rStyle w:val="CodeCharacter"/>
        </w:rPr>
        <w:t>face/&gt;</w:t>
      </w:r>
      <w:r w:rsidRPr="00F54804">
        <w:t xml:space="preserve"> contains </w:t>
      </w:r>
      <w:r w:rsidRPr="00F54804">
        <w:rPr>
          <w:i/>
        </w:rPr>
        <w:t>four</w:t>
      </w:r>
      <w:r w:rsidRPr="00F54804">
        <w:t xml:space="preserve"> values specifying each vertex of the facet, using the </w:t>
      </w:r>
      <w:r w:rsidRPr="00DF7BD4">
        <w:rPr>
          <w:rStyle w:val="CodeCharacter"/>
        </w:rPr>
        <w:t>&lt;loc</w:t>
      </w:r>
      <w:r w:rsidR="00DF7BD4" w:rsidRPr="00DF7BD4">
        <w:rPr>
          <w:rStyle w:val="CodeCharacter"/>
        </w:rPr>
        <w:t>/</w:t>
      </w:r>
      <w:r w:rsidRPr="00DF7BD4">
        <w:rPr>
          <w:rStyle w:val="CodeCharacter"/>
        </w:rPr>
        <w:t>&gt;</w:t>
      </w:r>
      <w:r w:rsidRPr="00F54804">
        <w:t xml:space="preserve"> identifier, </w:t>
      </w:r>
      <w:r w:rsidRPr="00F54804">
        <w:rPr>
          <w:rFonts w:ascii="Courier New" w:hAnsi="Courier New" w:cs="Courier New"/>
          <w:sz w:val="20"/>
        </w:rPr>
        <w:t>v</w:t>
      </w:r>
      <w:r w:rsidRPr="00F54804">
        <w:t>.</w:t>
      </w:r>
    </w:p>
    <w:p w14:paraId="52275DA7" w14:textId="16D5E9E7" w:rsidR="00890926" w:rsidRPr="00F54804" w:rsidRDefault="00890926" w:rsidP="001640C5">
      <w:pPr>
        <w:pStyle w:val="Beschriftung"/>
        <w:keepNext/>
        <w:keepLines/>
      </w:pPr>
      <w:bookmarkStart w:id="2068" w:name="_Toc130981817"/>
      <w:r w:rsidRPr="00F54804">
        <w:t xml:space="preserve">Table </w:t>
      </w:r>
      <w:r w:rsidRPr="00F54804">
        <w:fldChar w:fldCharType="begin"/>
      </w:r>
      <w:r w:rsidRPr="00F54804">
        <w:instrText xml:space="preserve"> SEQ Table \* ARABIC </w:instrText>
      </w:r>
      <w:r w:rsidRPr="00F54804">
        <w:fldChar w:fldCharType="separate"/>
      </w:r>
      <w:r w:rsidR="00F558BD">
        <w:rPr>
          <w:noProof/>
        </w:rPr>
        <w:t>141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&lt;face/&gt;</w:t>
      </w:r>
      <w:bookmarkEnd w:id="2068"/>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E4498"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E4498" w:rsidRDefault="00FC68DB" w:rsidP="00B202D2">
            <w:pPr>
              <w:keepNext/>
              <w:rPr>
                <w:b/>
              </w:rPr>
            </w:pPr>
            <w:r w:rsidRPr="002E4498">
              <w:rPr>
                <w:b/>
              </w:rPr>
              <w:t>Attribute (</w:t>
            </w:r>
            <w:r w:rsidRPr="002E4498">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E4498" w:rsidRDefault="00FC68DB" w:rsidP="00B202D2">
            <w:pPr>
              <w:keepNext/>
              <w:rPr>
                <w:b/>
              </w:rPr>
            </w:pPr>
            <w:r w:rsidRPr="002E4498">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E4498" w:rsidRDefault="00FC68DB" w:rsidP="00B202D2">
            <w:pPr>
              <w:keepNext/>
              <w:rPr>
                <w:b/>
              </w:rPr>
            </w:pPr>
            <w:r w:rsidRPr="002E4498">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E4498" w:rsidRDefault="00FC68DB" w:rsidP="00B202D2">
            <w:pPr>
              <w:keepNext/>
              <w:rPr>
                <w:b/>
              </w:rPr>
            </w:pPr>
            <w:r w:rsidRPr="002E4498">
              <w:rPr>
                <w:b/>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997E2B">
            <w:pPr>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997E2B">
            <w:pPr>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997E2B">
            <w:pPr>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997E2B">
            <w:pPr>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997E2B">
      <w:pPr>
        <w:pStyle w:val="Example"/>
        <w:keepNext/>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F3A4A">
      <w:pPr>
        <w:pStyle w:val="XMLCode"/>
        <w:keepNext/>
      </w:pPr>
    </w:p>
    <w:p w14:paraId="6BB67837" w14:textId="77777777" w:rsidR="00FC68DB" w:rsidRPr="00F54804" w:rsidRDefault="00FC68DB" w:rsidP="00BF3A4A">
      <w:pPr>
        <w:pStyle w:val="XMLCode"/>
      </w:pPr>
      <w:r w:rsidRPr="00F54804">
        <w:t>&lt;</w:t>
      </w:r>
      <w:proofErr w:type="spellStart"/>
      <w:r w:rsidRPr="00F54804">
        <w:t>loc_list</w:t>
      </w:r>
      <w:proofErr w:type="spellEnd"/>
      <w:r w:rsidRPr="00F54804">
        <w:t>&gt;</w:t>
      </w:r>
    </w:p>
    <w:p w14:paraId="522ECCAB" w14:textId="77777777" w:rsidR="00FC68DB" w:rsidRPr="00F54804" w:rsidRDefault="00FC68DB" w:rsidP="00BF3A4A">
      <w:pPr>
        <w:pStyle w:val="XMLCode"/>
      </w:pPr>
      <w:r w:rsidRPr="00F54804">
        <w:t xml:space="preserve">    &lt;loc v="</w:t>
      </w:r>
      <w:r w:rsidRPr="00F54804">
        <w:rPr>
          <w:b/>
          <w:color w:val="0070C0"/>
        </w:rPr>
        <w:t>1</w:t>
      </w:r>
      <w:r w:rsidRPr="00F54804">
        <w:t xml:space="preserve">"&gt; </w:t>
      </w:r>
      <w:proofErr w:type="gramStart"/>
      <w:r w:rsidRPr="00F54804">
        <w:t>2001.557  14.435</w:t>
      </w:r>
      <w:proofErr w:type="gramEnd"/>
      <w:r w:rsidRPr="00F54804">
        <w:t xml:space="preserve">  1736.898 &lt;/loc&gt;</w:t>
      </w:r>
    </w:p>
    <w:p w14:paraId="686E8B2B" w14:textId="77777777" w:rsidR="00FC68DB" w:rsidRPr="00F54804" w:rsidRDefault="00FC68DB" w:rsidP="00BF3A4A">
      <w:pPr>
        <w:pStyle w:val="XMLCode"/>
      </w:pPr>
      <w:r w:rsidRPr="00F54804">
        <w:t xml:space="preserve">    &lt;loc v="</w:t>
      </w:r>
      <w:r w:rsidRPr="00F54804">
        <w:rPr>
          <w:b/>
          <w:color w:val="0070C0"/>
        </w:rPr>
        <w:t>2</w:t>
      </w:r>
      <w:r w:rsidRPr="00F54804">
        <w:t xml:space="preserve">"&gt; </w:t>
      </w:r>
      <w:proofErr w:type="gramStart"/>
      <w:r w:rsidRPr="00F54804">
        <w:t>1994.802  14.435</w:t>
      </w:r>
      <w:proofErr w:type="gramEnd"/>
      <w:r w:rsidRPr="00F54804">
        <w:t xml:space="preserve">  1734.247 &lt;/loc&gt;</w:t>
      </w:r>
    </w:p>
    <w:p w14:paraId="73DDE2A9" w14:textId="77777777" w:rsidR="00FC68DB" w:rsidRPr="00F54804" w:rsidRDefault="00FC68DB" w:rsidP="00BF3A4A">
      <w:pPr>
        <w:pStyle w:val="XMLCode"/>
      </w:pPr>
      <w:r w:rsidRPr="00F54804">
        <w:t xml:space="preserve">    &lt;loc v="</w:t>
      </w:r>
      <w:r w:rsidRPr="00F54804">
        <w:rPr>
          <w:b/>
          <w:color w:val="0070C0"/>
        </w:rPr>
        <w:t>3</w:t>
      </w:r>
      <w:r w:rsidRPr="00F54804">
        <w:t xml:space="preserve">"&gt; </w:t>
      </w:r>
      <w:proofErr w:type="gramStart"/>
      <w:r w:rsidRPr="00F54804">
        <w:t>1994.790  0.0436</w:t>
      </w:r>
      <w:proofErr w:type="gramEnd"/>
      <w:r w:rsidRPr="00F54804">
        <w:t xml:space="preserve">  1734.256 &lt;/loc&gt;</w:t>
      </w:r>
    </w:p>
    <w:p w14:paraId="224D58C5" w14:textId="77777777" w:rsidR="00FC68DB" w:rsidRPr="00F54804" w:rsidRDefault="00FC68DB" w:rsidP="00BF3A4A">
      <w:pPr>
        <w:pStyle w:val="XMLCode"/>
      </w:pPr>
      <w:r w:rsidRPr="00F54804">
        <w:t xml:space="preserve">    &lt;loc v="</w:t>
      </w:r>
      <w:r w:rsidRPr="00F54804">
        <w:rPr>
          <w:b/>
          <w:color w:val="0070C0"/>
        </w:rPr>
        <w:t>4</w:t>
      </w:r>
      <w:r w:rsidRPr="00F54804">
        <w:t xml:space="preserve">"&gt; </w:t>
      </w:r>
      <w:proofErr w:type="gramStart"/>
      <w:r w:rsidRPr="00F54804">
        <w:t>2001.547  0.0545</w:t>
      </w:r>
      <w:proofErr w:type="gramEnd"/>
      <w:r w:rsidRPr="00F54804">
        <w:t xml:space="preserve">  1736.911 &lt;/loc&gt;</w:t>
      </w:r>
    </w:p>
    <w:p w14:paraId="0C533C49" w14:textId="77777777" w:rsidR="00FC68DB" w:rsidRPr="00F54804" w:rsidRDefault="00FC68DB" w:rsidP="00BF3A4A">
      <w:pPr>
        <w:pStyle w:val="XMLCode"/>
      </w:pPr>
      <w:r w:rsidRPr="00F54804">
        <w:t xml:space="preserve">    &lt;loc v="</w:t>
      </w:r>
      <w:r w:rsidRPr="00F54804">
        <w:rPr>
          <w:b/>
          <w:color w:val="0070C0"/>
        </w:rPr>
        <w:t>5</w:t>
      </w:r>
      <w:r w:rsidRPr="00F54804">
        <w:t xml:space="preserve">"&gt; </w:t>
      </w:r>
      <w:proofErr w:type="gramStart"/>
      <w:r w:rsidRPr="00F54804">
        <w:t>2008.298  14.435</w:t>
      </w:r>
      <w:proofErr w:type="gramEnd"/>
      <w:r w:rsidRPr="00F54804">
        <w:t xml:space="preserve">  1739.550 &lt;/loc&gt;</w:t>
      </w:r>
    </w:p>
    <w:p w14:paraId="703C7144" w14:textId="77777777" w:rsidR="00FC68DB" w:rsidRPr="00F54804" w:rsidRDefault="00FC68DB" w:rsidP="00BF3A4A">
      <w:pPr>
        <w:pStyle w:val="XMLCode"/>
      </w:pPr>
      <w:r w:rsidRPr="00F54804">
        <w:t xml:space="preserve">    &lt;loc v="</w:t>
      </w:r>
      <w:r w:rsidRPr="00F54804">
        <w:rPr>
          <w:b/>
          <w:color w:val="0070C0"/>
        </w:rPr>
        <w:t>6</w:t>
      </w:r>
      <w:r w:rsidRPr="00F54804">
        <w:t xml:space="preserve">"&gt; </w:t>
      </w:r>
      <w:proofErr w:type="gramStart"/>
      <w:r w:rsidRPr="00F54804">
        <w:t>2008.336  28.784</w:t>
      </w:r>
      <w:proofErr w:type="gramEnd"/>
      <w:r w:rsidRPr="00F54804">
        <w:t xml:space="preserve">  1739.524 &lt;/loc&gt;</w:t>
      </w:r>
    </w:p>
    <w:p w14:paraId="59D2391C" w14:textId="77777777" w:rsidR="00FC68DB" w:rsidRPr="00F54804" w:rsidRDefault="00FC68DB" w:rsidP="00BF3A4A">
      <w:pPr>
        <w:pStyle w:val="XMLCode"/>
      </w:pPr>
      <w:r w:rsidRPr="00F54804">
        <w:t>&lt;/</w:t>
      </w:r>
      <w:proofErr w:type="spellStart"/>
      <w:r w:rsidRPr="00F54804">
        <w:t>loc_list</w:t>
      </w:r>
      <w:proofErr w:type="spellEnd"/>
      <w:r w:rsidRPr="00F54804">
        <w:t>&gt;</w:t>
      </w:r>
    </w:p>
    <w:p w14:paraId="70E5C74D"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3A1BD6E6" w14:textId="77777777" w:rsidR="00FC68DB" w:rsidRPr="00F54804" w:rsidRDefault="00FC68DB" w:rsidP="00BF3A4A">
      <w:pPr>
        <w:pStyle w:val="XMLCode"/>
      </w:pPr>
      <w:r w:rsidRPr="00F54804">
        <w:t xml:space="preserve">     </w:t>
      </w:r>
      <w:r w:rsidRPr="00F54804">
        <w:rPr>
          <w:b/>
          <w:color w:val="0070C0"/>
        </w:rPr>
        <w:t xml:space="preserve">&lt;face v1="1" v2="2" v3="3" v4="4"/&gt;   </w:t>
      </w:r>
      <w:proofErr w:type="gramStart"/>
      <w:r w:rsidRPr="00F54804">
        <w:rPr>
          <w:color w:val="FF0000"/>
        </w:rPr>
        <w:t>&lt;!--</w:t>
      </w:r>
      <w:proofErr w:type="gramEnd"/>
      <w:r w:rsidRPr="00F54804">
        <w:rPr>
          <w:color w:val="FF0000"/>
        </w:rPr>
        <w:t xml:space="preserve"> quadrangular facet --&gt;</w:t>
      </w:r>
    </w:p>
    <w:p w14:paraId="59100E32" w14:textId="77777777" w:rsidR="00FC68DB" w:rsidRPr="00F54804" w:rsidRDefault="00FC68DB" w:rsidP="00BF3A4A">
      <w:pPr>
        <w:pStyle w:val="XMLCode"/>
      </w:pPr>
      <w:r w:rsidRPr="00F54804">
        <w:t xml:space="preserve">     </w:t>
      </w:r>
      <w:r w:rsidRPr="00F54804">
        <w:rPr>
          <w:b/>
          <w:color w:val="0070C0"/>
        </w:rPr>
        <w:t xml:space="preserve">&lt;face v1="1" v2="5" v3="6"/&gt;        </w:t>
      </w:r>
      <w:r w:rsidRPr="00F54804">
        <w:t xml:space="preserve">  </w:t>
      </w:r>
      <w:proofErr w:type="gramStart"/>
      <w:r w:rsidRPr="00F54804">
        <w:rPr>
          <w:color w:val="FF0000"/>
        </w:rPr>
        <w:t>&lt;!--</w:t>
      </w:r>
      <w:proofErr w:type="gramEnd"/>
      <w:r w:rsidRPr="00F54804">
        <w:rPr>
          <w:color w:val="FF0000"/>
        </w:rPr>
        <w:t xml:space="preserve"> triangular facet   --&gt;</w:t>
      </w:r>
    </w:p>
    <w:p w14:paraId="57FD696E"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69" w:name="_Toc413359622"/>
      <w:bookmarkStart w:id="2070" w:name="_Toc3557074"/>
      <w:bookmarkStart w:id="2071" w:name="_Toc34747324"/>
      <w:bookmarkStart w:id="2072" w:name="_Toc77102143"/>
      <w:bookmarkStart w:id="2073" w:name="_Toc130981576"/>
      <w:r w:rsidRPr="00F54804">
        <w:t>Type Specification</w:t>
      </w:r>
      <w:bookmarkEnd w:id="2069"/>
      <w:bookmarkEnd w:id="2070"/>
      <w:bookmarkEnd w:id="2071"/>
      <w:bookmarkEnd w:id="2072"/>
      <w:bookmarkEnd w:id="2073"/>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48ACBE4" w:rsidR="00890926" w:rsidRPr="00F54804" w:rsidRDefault="00890926" w:rsidP="001640C5">
      <w:pPr>
        <w:pStyle w:val="Beschriftung"/>
        <w:keepNext/>
        <w:keepLines/>
      </w:pPr>
      <w:bookmarkStart w:id="2074" w:name="_Toc130981818"/>
      <w:r w:rsidRPr="00F54804">
        <w:t xml:space="preserve">Table </w:t>
      </w:r>
      <w:r w:rsidRPr="00F54804">
        <w:fldChar w:fldCharType="begin"/>
      </w:r>
      <w:r w:rsidRPr="00F54804">
        <w:instrText xml:space="preserve"> SEQ Table \* ARABIC </w:instrText>
      </w:r>
      <w:r w:rsidRPr="00F54804">
        <w:fldChar w:fldCharType="separate"/>
      </w:r>
      <w:r w:rsidR="00F558BD">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D2AF3AC"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75" w:name="_Toc413359623"/>
      <w:bookmarkStart w:id="2076" w:name="_Ref414345836"/>
      <w:bookmarkStart w:id="2077" w:name="_Ref414345889"/>
      <w:bookmarkStart w:id="2078" w:name="_Ref414350043"/>
      <w:bookmarkStart w:id="2079" w:name="_Ref429051261"/>
      <w:bookmarkStart w:id="2080" w:name="_Toc3557075"/>
      <w:bookmarkStart w:id="2081" w:name="_Toc34747325"/>
      <w:bookmarkStart w:id="2082" w:name="_Toc77102144"/>
      <w:bookmarkStart w:id="2083" w:name="_Toc130981577"/>
      <w:r w:rsidRPr="00F54804">
        <w:lastRenderedPageBreak/>
        <w:t>Adhesive Faces</w:t>
      </w:r>
      <w:bookmarkEnd w:id="2075"/>
      <w:bookmarkEnd w:id="2076"/>
      <w:bookmarkEnd w:id="2077"/>
      <w:bookmarkEnd w:id="2078"/>
      <w:bookmarkEnd w:id="2079"/>
      <w:bookmarkEnd w:id="2080"/>
      <w:bookmarkEnd w:id="2081"/>
      <w:bookmarkEnd w:id="2082"/>
      <w:bookmarkEnd w:id="2083"/>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14C2F6A" w:rsidR="00FC68DB" w:rsidRPr="00F54804" w:rsidRDefault="00FC68DB" w:rsidP="00BD52D7">
      <w:pPr>
        <w:pStyle w:val="Beschriftung"/>
      </w:pPr>
      <w:bookmarkStart w:id="2084" w:name="_Toc413359640"/>
      <w:bookmarkStart w:id="2085" w:name="_Toc3557157"/>
      <w:bookmarkStart w:id="2086" w:name="_Toc34747410"/>
      <w:bookmarkStart w:id="2087" w:name="_Toc76030608"/>
      <w:bookmarkStart w:id="2088" w:name="_Toc94530893"/>
      <w:bookmarkStart w:id="2089" w:name="_Toc101428289"/>
      <w:bookmarkStart w:id="2090" w:name="_Toc130981673"/>
      <w:r w:rsidRPr="00F54804">
        <w:t xml:space="preserve">Figure </w:t>
      </w:r>
      <w:r w:rsidRPr="00F54804">
        <w:fldChar w:fldCharType="begin"/>
      </w:r>
      <w:r w:rsidRPr="00F54804">
        <w:instrText xml:space="preserve"> SEQ Figure \* ARABIC </w:instrText>
      </w:r>
      <w:r w:rsidRPr="00F54804">
        <w:fldChar w:fldCharType="separate"/>
      </w:r>
      <w:r w:rsidR="00F558BD">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4"/>
      <w:bookmarkEnd w:id="2085"/>
      <w:bookmarkEnd w:id="2086"/>
      <w:bookmarkEnd w:id="2087"/>
      <w:bookmarkEnd w:id="2088"/>
      <w:bookmarkEnd w:id="2089"/>
      <w:bookmarkEnd w:id="2090"/>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EE8F2E4" w:rsidR="00890926" w:rsidRPr="00F54804" w:rsidRDefault="00890926" w:rsidP="001640C5">
      <w:pPr>
        <w:pStyle w:val="Beschriftung"/>
        <w:keepNext/>
        <w:keepLines/>
      </w:pPr>
      <w:bookmarkStart w:id="2091" w:name="_Toc130981819"/>
      <w:r w:rsidRPr="00F54804">
        <w:t xml:space="preserve">Table </w:t>
      </w:r>
      <w:r w:rsidRPr="00F54804">
        <w:fldChar w:fldCharType="begin"/>
      </w:r>
      <w:r w:rsidRPr="00F54804">
        <w:instrText xml:space="preserve"> SEQ Table \* ARABIC </w:instrText>
      </w:r>
      <w:r w:rsidRPr="00F54804">
        <w:fldChar w:fldCharType="separate"/>
      </w:r>
      <w:r w:rsidR="00F558BD">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4F632B2"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3254CF4D" w:rsidR="00890926" w:rsidRPr="001668D7" w:rsidRDefault="00890926" w:rsidP="001640C5">
      <w:pPr>
        <w:pStyle w:val="Beschriftung"/>
        <w:keepNext/>
        <w:keepLines/>
      </w:pPr>
      <w:bookmarkStart w:id="2092" w:name="_Toc130981820"/>
      <w:r w:rsidRPr="00F54804">
        <w:t xml:space="preserve">Table </w:t>
      </w:r>
      <w:r w:rsidRPr="00F54804">
        <w:fldChar w:fldCharType="begin"/>
      </w:r>
      <w:r w:rsidRPr="00F54804">
        <w:instrText xml:space="preserve"> SEQ Table \* ARABIC </w:instrText>
      </w:r>
      <w:r w:rsidRPr="00F54804">
        <w:fldChar w:fldCharType="separate"/>
      </w:r>
      <w:r w:rsidR="00F558BD">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09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BF3A4A">
      <w:pPr>
        <w:pStyle w:val="XMLCode"/>
        <w:keepNext/>
      </w:pPr>
    </w:p>
    <w:p w14:paraId="0837C378" w14:textId="77777777" w:rsidR="00FC68DB" w:rsidRPr="00F54804" w:rsidRDefault="00FC68DB" w:rsidP="00BF3A4A">
      <w:pPr>
        <w:pStyle w:val="XMLCode"/>
        <w:rPr>
          <w:rFonts w:cs="Courier New"/>
        </w:rPr>
      </w:pPr>
      <w:r w:rsidRPr="00F54804">
        <w:rPr>
          <w:rFonts w:cs="Courier New"/>
        </w:rPr>
        <w:t>&lt;connection_2d&gt;</w:t>
      </w:r>
    </w:p>
    <w:p w14:paraId="5E528924" w14:textId="77777777" w:rsidR="00FC68DB" w:rsidRPr="00F54804" w:rsidRDefault="00FC68DB" w:rsidP="00BF3A4A">
      <w:pPr>
        <w:pStyle w:val="XMLCode"/>
        <w:rPr>
          <w:rFonts w:cs="Courier New"/>
          <w:b/>
          <w:color w:val="0070C0"/>
        </w:rPr>
      </w:pPr>
      <w:r w:rsidRPr="00F54804">
        <w:rPr>
          <w:rFonts w:cs="Courier New"/>
        </w:rPr>
        <w:t xml:space="preserve">    </w:t>
      </w:r>
      <w:r w:rsidRPr="00F54804">
        <w:rPr>
          <w:rFonts w:cs="Courier New"/>
          <w:b/>
          <w:color w:val="0070C0"/>
        </w:rPr>
        <w:t>&lt;</w:t>
      </w:r>
      <w:proofErr w:type="spellStart"/>
      <w:r w:rsidRPr="00F54804">
        <w:rPr>
          <w:rFonts w:cs="Courier New"/>
          <w:b/>
          <w:color w:val="0070C0"/>
        </w:rPr>
        <w:t>adhesive_face</w:t>
      </w:r>
      <w:proofErr w:type="spellEnd"/>
      <w:r w:rsidRPr="00F54804">
        <w:rPr>
          <w:rFonts w:cs="Courier New"/>
          <w:sz w:val="18"/>
          <w:szCs w:val="18"/>
        </w:rPr>
        <w:t xml:space="preserve"> </w:t>
      </w:r>
      <w:r w:rsidRPr="00F54804">
        <w:rPr>
          <w:rFonts w:cs="Courier New"/>
          <w:b/>
          <w:color w:val="0070C0"/>
        </w:rPr>
        <w:t>thickness="2.0" material="</w:t>
      </w:r>
      <w:proofErr w:type="spellStart"/>
      <w:r w:rsidRPr="00F54804">
        <w:rPr>
          <w:rFonts w:cs="Courier New"/>
          <w:b/>
          <w:color w:val="0070C0"/>
        </w:rPr>
        <w:t>CAD_Material</w:t>
      </w:r>
      <w:proofErr w:type="spellEnd"/>
      <w:r w:rsidRPr="00F54804">
        <w:rPr>
          <w:rFonts w:cs="Courier New"/>
          <w:b/>
          <w:color w:val="0070C0"/>
        </w:rPr>
        <w:t>"/&gt;</w:t>
      </w:r>
    </w:p>
    <w:p w14:paraId="1F640CE9" w14:textId="77777777" w:rsidR="00FC68DB" w:rsidRPr="00F54804" w:rsidRDefault="00FC68DB" w:rsidP="00BF3A4A">
      <w:pPr>
        <w:pStyle w:val="XMLCode"/>
        <w:rPr>
          <w:rFonts w:cs="Courier New"/>
        </w:rPr>
      </w:pPr>
      <w:r w:rsidRPr="00F54804">
        <w:rPr>
          <w:rFonts w:cs="Courier New"/>
          <w:b/>
          <w:color w:val="0070C0"/>
        </w:rPr>
        <w:t xml:space="preserve">    </w:t>
      </w:r>
      <w:r w:rsidRPr="00F54804">
        <w:rPr>
          <w:rFonts w:cs="Courier New"/>
        </w:rPr>
        <w:t>&lt;</w:t>
      </w:r>
      <w:proofErr w:type="spellStart"/>
      <w:r w:rsidRPr="00F54804">
        <w:rPr>
          <w:rFonts w:cs="Courier New"/>
        </w:rPr>
        <w:t>loc_list</w:t>
      </w:r>
      <w:proofErr w:type="spellEnd"/>
      <w:r w:rsidRPr="00F54804">
        <w:rPr>
          <w:rFonts w:cs="Courier New"/>
        </w:rPr>
        <w: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w:t>
      </w:r>
      <w:proofErr w:type="gramStart"/>
      <w:r w:rsidRPr="00F54804">
        <w:rPr>
          <w:rFonts w:cs="Courier New"/>
        </w:rPr>
        <w:t>2001.557  14.435</w:t>
      </w:r>
      <w:proofErr w:type="gramEnd"/>
      <w:r w:rsidRPr="00F54804">
        <w:rPr>
          <w:rFonts w:cs="Courier New"/>
        </w:rPr>
        <w:t xml:space="preserve">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w:t>
      </w:r>
      <w:proofErr w:type="gramStart"/>
      <w:r w:rsidRPr="00F54804">
        <w:rPr>
          <w:rFonts w:cs="Courier New"/>
        </w:rPr>
        <w:t>1994.802  14.435</w:t>
      </w:r>
      <w:proofErr w:type="gramEnd"/>
      <w:r w:rsidRPr="00F54804">
        <w:rPr>
          <w:rFonts w:cs="Courier New"/>
        </w:rPr>
        <w:t xml:space="preserve">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w:t>
      </w:r>
      <w:proofErr w:type="gramStart"/>
      <w:r w:rsidRPr="00F54804">
        <w:rPr>
          <w:rFonts w:cs="Courier New"/>
        </w:rPr>
        <w:t>1994.790  0.0436</w:t>
      </w:r>
      <w:proofErr w:type="gramEnd"/>
      <w:r w:rsidRPr="00F54804">
        <w:rPr>
          <w:rFonts w:cs="Courier New"/>
        </w:rPr>
        <w:t xml:space="preserve">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w:t>
      </w:r>
      <w:proofErr w:type="gramStart"/>
      <w:r w:rsidRPr="00F54804">
        <w:rPr>
          <w:rFonts w:cs="Courier New"/>
        </w:rPr>
        <w:t>2001.547  0.0545</w:t>
      </w:r>
      <w:proofErr w:type="gramEnd"/>
      <w:r w:rsidRPr="00F54804">
        <w:rPr>
          <w:rFonts w:cs="Courier New"/>
        </w:rPr>
        <w:t xml:space="preserve">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w:t>
      </w:r>
      <w:proofErr w:type="gramStart"/>
      <w:r w:rsidRPr="00F54804">
        <w:rPr>
          <w:rFonts w:cs="Courier New"/>
        </w:rPr>
        <w:t>2008.298  14.435</w:t>
      </w:r>
      <w:proofErr w:type="gramEnd"/>
      <w:r w:rsidRPr="00F54804">
        <w:rPr>
          <w:rFonts w:cs="Courier New"/>
        </w:rPr>
        <w:t xml:space="preserve">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w:t>
      </w:r>
      <w:proofErr w:type="gramStart"/>
      <w:r w:rsidRPr="00F54804">
        <w:rPr>
          <w:rFonts w:cs="Courier New"/>
        </w:rPr>
        <w:t>2008.336  28.784</w:t>
      </w:r>
      <w:proofErr w:type="gramEnd"/>
      <w:r w:rsidRPr="00F54804">
        <w:rPr>
          <w:rFonts w:cs="Courier New"/>
        </w:rPr>
        <w:t xml:space="preserve">  1739.524 &lt;/loc&gt;</w:t>
      </w:r>
    </w:p>
    <w:p w14:paraId="1233137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loc_list</w:t>
      </w:r>
      <w:proofErr w:type="spellEnd"/>
      <w:r w:rsidRPr="00F54804">
        <w:rPr>
          <w:rFonts w:cs="Courier New"/>
        </w:rPr>
        <w:t>&gt;</w:t>
      </w:r>
    </w:p>
    <w:p w14:paraId="4C7E3AF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proofErr w:type="gramStart"/>
      <w:r w:rsidRPr="00F54804">
        <w:rPr>
          <w:rFonts w:cs="Courier New"/>
          <w:color w:val="FF0000"/>
        </w:rPr>
        <w:t>&lt;!--</w:t>
      </w:r>
      <w:proofErr w:type="gramEnd"/>
      <w:r w:rsidRPr="00F54804">
        <w:rPr>
          <w:rFonts w:cs="Courier New"/>
          <w:color w:val="FF0000"/>
        </w:rPr>
        <w:t xml:space="preserve">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proofErr w:type="gramStart"/>
      <w:r w:rsidRPr="00F54804">
        <w:rPr>
          <w:rFonts w:cs="Courier New"/>
          <w:color w:val="FF0000"/>
        </w:rPr>
        <w:t>&lt;!--</w:t>
      </w:r>
      <w:proofErr w:type="gramEnd"/>
      <w:r w:rsidRPr="00F54804">
        <w:rPr>
          <w:rFonts w:cs="Courier New"/>
          <w:color w:val="FF0000"/>
        </w:rPr>
        <w:t xml:space="preserve"> triangular facet   --&gt;</w:t>
      </w:r>
    </w:p>
    <w:p w14:paraId="183D4364"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3" w:name="_Toc3557076"/>
      <w:bookmarkStart w:id="2094" w:name="_Toc34747326"/>
      <w:bookmarkStart w:id="2095" w:name="_Toc77102147"/>
      <w:bookmarkStart w:id="2096" w:name="_Toc130981578"/>
      <w:bookmarkStart w:id="2097" w:name="_Toc443470372"/>
      <w:bookmarkStart w:id="2098" w:name="_Toc450303224"/>
      <w:bookmarkStart w:id="2099" w:name="_Toc9996979"/>
      <w:bookmarkStart w:id="2100" w:name="_Toc353342679"/>
      <w:bookmarkEnd w:id="77"/>
      <w:r w:rsidRPr="00F54804">
        <w:t>Future extensions</w:t>
      </w:r>
      <w:bookmarkEnd w:id="2093"/>
      <w:bookmarkEnd w:id="2094"/>
      <w:bookmarkEnd w:id="2095"/>
      <w:bookmarkEnd w:id="2096"/>
    </w:p>
    <w:p w14:paraId="43412240" w14:textId="2829AA2C" w:rsidR="00F85CA7" w:rsidRPr="0013175B" w:rsidRDefault="00F85CA7" w:rsidP="0013175B">
      <w:pPr>
        <w:pStyle w:val="berschrift2"/>
      </w:pPr>
      <w:bookmarkStart w:id="2101" w:name="_Toc130981579"/>
      <w:r>
        <w:t>General</w:t>
      </w:r>
      <w:bookmarkEnd w:id="2101"/>
    </w:p>
    <w:p w14:paraId="209DB769" w14:textId="77777777" w:rsidR="002D2C85" w:rsidRPr="00F54804" w:rsidRDefault="002D2C85" w:rsidP="00B202D2">
      <w:bookmarkStart w:id="2102" w:name="_Toc338938925"/>
      <w:bookmarkStart w:id="2103"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4" w:name="_Toc338938923"/>
      <w:bookmarkStart w:id="2105" w:name="_Toc338939259"/>
      <w:bookmarkStart w:id="2106" w:name="_Toc413359625"/>
      <w:bookmarkStart w:id="2107" w:name="_Toc3557077"/>
      <w:bookmarkStart w:id="2108" w:name="_Toc34747327"/>
      <w:bookmarkStart w:id="2109" w:name="_Toc77102148"/>
      <w:bookmarkStart w:id="2110" w:name="_Toc130981580"/>
      <w:r w:rsidRPr="00F54804">
        <w:t>Additional parameters for spot and seam welds</w:t>
      </w:r>
      <w:bookmarkEnd w:id="2104"/>
      <w:bookmarkEnd w:id="2105"/>
      <w:bookmarkEnd w:id="2106"/>
      <w:bookmarkEnd w:id="2107"/>
      <w:bookmarkEnd w:id="2108"/>
      <w:bookmarkEnd w:id="2109"/>
      <w:bookmarkEnd w:id="2110"/>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1" w:name="_Ref338846673"/>
      <w:bookmarkStart w:id="2112" w:name="_Toc338938924"/>
      <w:bookmarkStart w:id="2113" w:name="_Toc338939260"/>
      <w:bookmarkStart w:id="2114" w:name="_Toc413359626"/>
      <w:bookmarkStart w:id="2115" w:name="_Toc3557078"/>
      <w:bookmarkStart w:id="2116" w:name="_Toc34747328"/>
      <w:bookmarkStart w:id="2117" w:name="_Toc77102149"/>
      <w:bookmarkStart w:id="2118" w:name="_Toc130981581"/>
      <w:r w:rsidRPr="00F54804">
        <w:t>Other relevant and new joint types</w:t>
      </w:r>
      <w:bookmarkEnd w:id="2111"/>
      <w:bookmarkEnd w:id="2112"/>
      <w:bookmarkEnd w:id="2113"/>
      <w:bookmarkEnd w:id="2114"/>
      <w:bookmarkEnd w:id="2115"/>
      <w:bookmarkEnd w:id="2116"/>
      <w:bookmarkEnd w:id="2117"/>
      <w:bookmarkEnd w:id="211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9" w:name="_Ref69238344"/>
      <w:bookmarkStart w:id="2120" w:name="_Toc77102146"/>
      <w:bookmarkEnd w:id="2102"/>
      <w:bookmarkEnd w:id="2103"/>
      <w:r w:rsidRPr="0013175B">
        <w:lastRenderedPageBreak/>
        <w:br/>
      </w:r>
      <w:bookmarkStart w:id="2121" w:name="_Ref101250163"/>
      <w:bookmarkStart w:id="2122" w:name="_Toc130981582"/>
      <w:r w:rsidRPr="0013175B">
        <w:rPr>
          <w:b w:val="0"/>
          <w:bCs/>
        </w:rPr>
        <w:t>(informative)</w:t>
      </w:r>
      <w:r w:rsidRPr="0013175B">
        <w:br/>
      </w:r>
      <w:r w:rsidRPr="0013175B">
        <w:br/>
        <w:t>Derivation of Formulae used for Regular Intermittent Welds</w:t>
      </w:r>
      <w:bookmarkEnd w:id="2119"/>
      <w:bookmarkEnd w:id="2120"/>
      <w:bookmarkEnd w:id="2121"/>
      <w:bookmarkEnd w:id="2122"/>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19C436D8" w:rsidR="0036320E" w:rsidRPr="00F54804" w:rsidRDefault="0008382E" w:rsidP="00951A4A">
      <w:pPr>
        <w:pStyle w:val="Beschriftung"/>
      </w:pPr>
      <w:bookmarkStart w:id="2123" w:name="_Toc76030609"/>
      <w:bookmarkStart w:id="2124" w:name="_Toc94530894"/>
      <w:bookmarkStart w:id="2125" w:name="_Toc130981674"/>
      <w:r>
        <w:t xml:space="preserve">Figure A. </w:t>
      </w:r>
      <w:r>
        <w:fldChar w:fldCharType="begin"/>
      </w:r>
      <w:r>
        <w:instrText xml:space="preserve"> SEQ Figure_A. \* ARABIC </w:instrText>
      </w:r>
      <w:r>
        <w:fldChar w:fldCharType="separate"/>
      </w:r>
      <w:r w:rsidR="00F558BD">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3"/>
      <w:bookmarkEnd w:id="2124"/>
      <w:bookmarkEnd w:id="212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A1CB4EA" w:rsidR="0036320E" w:rsidRPr="001E4607" w:rsidRDefault="0008382E" w:rsidP="00951A4A">
      <w:pPr>
        <w:pStyle w:val="Beschriftung"/>
      </w:pPr>
      <w:bookmarkStart w:id="2126" w:name="_Toc76030610"/>
      <w:bookmarkStart w:id="2127" w:name="_Toc94530895"/>
      <w:bookmarkStart w:id="2128" w:name="_Toc130981675"/>
      <w:r>
        <w:t xml:space="preserve">Figure A. </w:t>
      </w:r>
      <w:r>
        <w:fldChar w:fldCharType="begin"/>
      </w:r>
      <w:r>
        <w:instrText xml:space="preserve"> SEQ Figure_A. \* ARABIC </w:instrText>
      </w:r>
      <w:r>
        <w:fldChar w:fldCharType="separate"/>
      </w:r>
      <w:r w:rsidR="00F558B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6"/>
      <w:bookmarkEnd w:id="2127"/>
      <w:bookmarkEnd w:id="2128"/>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B40C4DA" w:rsidR="0036320E" w:rsidRPr="008C6717" w:rsidRDefault="00692E72" w:rsidP="0013175B">
            <w:pPr>
              <w:pStyle w:val="Beschriftung"/>
              <w:rPr>
                <w:b w:val="0"/>
              </w:rPr>
            </w:pPr>
            <w:bookmarkStart w:id="2129"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1</w:t>
            </w:r>
            <w:r w:rsidRPr="008C6717">
              <w:rPr>
                <w:b w:val="0"/>
              </w:rPr>
              <w:fldChar w:fldCharType="end"/>
            </w:r>
            <w:r w:rsidRPr="008C6717">
              <w:rPr>
                <w:b w:val="0"/>
              </w:rPr>
              <w:t>)</w:t>
            </w:r>
            <w:bookmarkEnd w:id="2129"/>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EABC438" w:rsidR="0036320E" w:rsidRPr="008C6717" w:rsidRDefault="00692E72" w:rsidP="00BD52D7">
            <w:pPr>
              <w:pStyle w:val="Beschriftung"/>
              <w:rPr>
                <w:b w:val="0"/>
              </w:rPr>
            </w:pPr>
            <w:bookmarkStart w:id="2130"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2</w:t>
            </w:r>
            <w:r w:rsidRPr="008C6717">
              <w:rPr>
                <w:b w:val="0"/>
              </w:rPr>
              <w:fldChar w:fldCharType="end"/>
            </w:r>
            <w:r w:rsidRPr="008C6717">
              <w:rPr>
                <w:b w:val="0"/>
              </w:rPr>
              <w:t>)</w:t>
            </w:r>
            <w:bookmarkEnd w:id="213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5BAD36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03C1512" w:rsidR="0036320E" w:rsidRPr="008C6717" w:rsidRDefault="00E8704B"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C0C090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EEB77AB" w:rsidR="0036320E" w:rsidRPr="008C6717" w:rsidRDefault="00692E72"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F1D1B7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1</w:t>
            </w:r>
            <w:r w:rsidR="00F558BD"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FB49C9D" w:rsidR="0036320E" w:rsidRPr="008C6717" w:rsidRDefault="00A7279A" w:rsidP="0013175B">
            <w:pPr>
              <w:pStyle w:val="Beschriftung"/>
              <w:rPr>
                <w:b w:val="0"/>
              </w:rPr>
            </w:pPr>
            <w:bookmarkStart w:id="2131"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5</w:t>
            </w:r>
            <w:r w:rsidRPr="008C6717">
              <w:rPr>
                <w:b w:val="0"/>
              </w:rPr>
              <w:fldChar w:fldCharType="end"/>
            </w:r>
            <w:r w:rsidRPr="008C6717">
              <w:rPr>
                <w:b w:val="0"/>
              </w:rPr>
              <w:t>)</w:t>
            </w:r>
            <w:bookmarkEnd w:id="2131"/>
            <w:r w:rsidRPr="008C6717">
              <w:rPr>
                <w:b w:val="0"/>
              </w:rPr>
              <w:t xml:space="preserve"> </w:t>
            </w:r>
          </w:p>
        </w:tc>
      </w:tr>
      <w:tr w:rsidR="0036320E" w:rsidRPr="008C6717" w14:paraId="5028CFE3" w14:textId="77777777" w:rsidTr="002477B0">
        <w:tc>
          <w:tcPr>
            <w:tcW w:w="2903" w:type="dxa"/>
            <w:vAlign w:val="center"/>
          </w:tcPr>
          <w:p w14:paraId="0DA13778" w14:textId="6F2C195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F4A1C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F558BD" w:rsidRPr="008C6717">
              <w:t>(</w:t>
            </w:r>
            <w:r w:rsidR="00F558BD" w:rsidRPr="00F558BD">
              <w:rPr>
                <w:noProof/>
              </w:rPr>
              <w:t>Annex A</w:t>
            </w:r>
            <w:r w:rsidR="00F558BD" w:rsidRPr="008C6717">
              <w:t>.</w:t>
            </w:r>
            <w:r w:rsidR="00F558BD" w:rsidRPr="00F558BD">
              <w:rPr>
                <w:noProof/>
              </w:rPr>
              <w:t>5</w:t>
            </w:r>
            <w:r w:rsidR="00F558BD"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CDC531" w:rsidR="0036320E" w:rsidRPr="008C6717" w:rsidRDefault="00692E72" w:rsidP="0007274A">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2E4E23A" w:rsidR="0036320E" w:rsidRPr="005C2D94" w:rsidRDefault="00692E72" w:rsidP="00692E72">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2" w:name="_Ref101250429"/>
      <w:bookmarkStart w:id="2133" w:name="_Toc130981583"/>
      <w:r w:rsidRPr="0013175B">
        <w:rPr>
          <w:b w:val="0"/>
          <w:bCs/>
        </w:rPr>
        <w:t>(informative)</w:t>
      </w:r>
      <w:r w:rsidRPr="0013175B">
        <w:br/>
      </w:r>
      <w:r w:rsidRPr="0013175B">
        <w:br/>
      </w:r>
      <w:bookmarkStart w:id="213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2"/>
      <w:bookmarkEnd w:id="2133"/>
      <w:bookmarkEnd w:id="2134"/>
    </w:p>
    <w:p w14:paraId="4DCF037F" w14:textId="6017EB2C" w:rsidR="00F94939" w:rsidRPr="00F54804" w:rsidRDefault="00741F4D" w:rsidP="00DE0BBC">
      <w:pPr>
        <w:pStyle w:val="a2"/>
        <w:numPr>
          <w:ilvl w:val="1"/>
          <w:numId w:val="2"/>
        </w:numPr>
        <w:tabs>
          <w:tab w:val="clear" w:pos="501"/>
          <w:tab w:val="num" w:pos="360"/>
        </w:tabs>
        <w:ind w:left="0"/>
      </w:pPr>
      <w:bookmarkStart w:id="2135" w:name="_Toc130981584"/>
      <w:r w:rsidRPr="00F54804">
        <w:t>General principles</w:t>
      </w:r>
      <w:bookmarkEnd w:id="2135"/>
      <w:r w:rsidR="00B42AD7" w:rsidRPr="00F54804">
        <w:t xml:space="preserve"> </w:t>
      </w:r>
    </w:p>
    <w:p w14:paraId="74D7C362" w14:textId="21FF195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F558BD" w:rsidRPr="00F558BD">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6"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71C2015" w:rsidR="00822F7D" w:rsidRPr="005C2D94" w:rsidRDefault="00A14C6B">
      <w:pPr>
        <w:pStyle w:val="Beschriftung"/>
      </w:pPr>
      <w:bookmarkStart w:id="2137" w:name="_Ref97730893"/>
      <w:bookmarkStart w:id="2138" w:name="_Ref97730874"/>
      <w:bookmarkStart w:id="2139" w:name="_Toc130981676"/>
      <w:r>
        <w:t xml:space="preserve">Figure B. </w:t>
      </w:r>
      <w:r>
        <w:fldChar w:fldCharType="begin"/>
      </w:r>
      <w:r>
        <w:instrText xml:space="preserve"> SEQ Figure_B. \* ARABIC </w:instrText>
      </w:r>
      <w:r>
        <w:fldChar w:fldCharType="separate"/>
      </w:r>
      <w:r w:rsidR="00F558BD">
        <w:rPr>
          <w:noProof/>
        </w:rPr>
        <w:t>1</w:t>
      </w:r>
      <w:r>
        <w:fldChar w:fldCharType="end"/>
      </w:r>
      <w:bookmarkEnd w:id="2137"/>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38"/>
      <w:bookmarkEnd w:id="2139"/>
      <w:proofErr w:type="gramEnd"/>
    </w:p>
    <w:p w14:paraId="78CD9C76" w14:textId="4B1E7BBD" w:rsidR="002D782E" w:rsidRPr="00F54804" w:rsidRDefault="00E14E78" w:rsidP="00931307">
      <w:r w:rsidRPr="00F54804">
        <w:fldChar w:fldCharType="begin"/>
      </w:r>
      <w:r w:rsidRPr="00F54804">
        <w:instrText xml:space="preserve"> REF _Ref97730893 \h </w:instrText>
      </w:r>
      <w:r w:rsidRPr="00F54804">
        <w:fldChar w:fldCharType="separate"/>
      </w:r>
      <w:r w:rsidR="00F558BD">
        <w:t xml:space="preserve">Figure B. </w:t>
      </w:r>
      <w:r w:rsidR="00F558B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558BD" w:rsidRPr="005C2D94">
        <w:t xml:space="preserve">Figure </w:t>
      </w:r>
      <w:r w:rsidR="00F558B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6"/>
    </w:p>
    <w:p w14:paraId="2F472891" w14:textId="25EA54AD" w:rsidR="00F94939" w:rsidRPr="00F54804" w:rsidRDefault="00F94939" w:rsidP="00DE0BBC">
      <w:pPr>
        <w:pStyle w:val="a2"/>
        <w:numPr>
          <w:ilvl w:val="1"/>
          <w:numId w:val="2"/>
        </w:numPr>
        <w:tabs>
          <w:tab w:val="clear" w:pos="501"/>
          <w:tab w:val="num" w:pos="360"/>
        </w:tabs>
        <w:ind w:left="0"/>
      </w:pPr>
      <w:bookmarkStart w:id="2140" w:name="_Toc13098158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0"/>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52F7581" w:rsidR="00890926" w:rsidRPr="00F54804" w:rsidRDefault="004233BF" w:rsidP="001640C5">
      <w:pPr>
        <w:pStyle w:val="Beschriftung"/>
        <w:keepNext/>
        <w:keepLines/>
      </w:pPr>
      <w:bookmarkStart w:id="2141" w:name="_Toc130981821"/>
      <w:r>
        <w:t xml:space="preserve">Table B. </w:t>
      </w:r>
      <w:r>
        <w:fldChar w:fldCharType="begin"/>
      </w:r>
      <w:r>
        <w:instrText xml:space="preserve"> SEQ Table_B. \* ARABIC </w:instrText>
      </w:r>
      <w:r>
        <w:fldChar w:fldCharType="separate"/>
      </w:r>
      <w:r w:rsidR="00F558BD">
        <w:rPr>
          <w:noProof/>
        </w:rPr>
        <w:t>1</w:t>
      </w:r>
      <w:r>
        <w:fldChar w:fldCharType="end"/>
      </w:r>
      <w:r>
        <w:t xml:space="preserve"> — </w:t>
      </w:r>
      <w:r w:rsidRPr="000008E9">
        <w:t>Cross-Reference Table between ISO 10303-242 and χMCF</w:t>
      </w:r>
      <w:bookmarkEnd w:id="214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2" w:name="_Ref101250401"/>
      <w:bookmarkStart w:id="2143" w:name="_Toc130981586"/>
      <w:r w:rsidRPr="0013175B">
        <w:rPr>
          <w:b w:val="0"/>
          <w:bCs/>
        </w:rPr>
        <w:t>(informative)</w:t>
      </w:r>
      <w:r w:rsidRPr="0013175B">
        <w:br/>
      </w:r>
      <w:r w:rsidRPr="0013175B">
        <w:br/>
        <w:t>History</w:t>
      </w:r>
      <w:bookmarkEnd w:id="2142"/>
      <w:bookmarkEnd w:id="2143"/>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1C1E099"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7897C4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558BD" w:rsidRPr="00F558BD">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91F83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558BD" w:rsidRPr="00F558BD">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558BD">
            <w:rPr>
              <w:noProof/>
              <w:lang w:val="en-GB"/>
            </w:rPr>
            <w:t xml:space="preserve"> </w:t>
          </w:r>
          <w:r w:rsidR="00F558BD" w:rsidRPr="00F558BD">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558BD" w:rsidRPr="00F558BD">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4" w:name="_Toc130981587"/>
      <w:r w:rsidRPr="00BD52D7">
        <w:lastRenderedPageBreak/>
        <w:t>Bibliography</w:t>
      </w:r>
      <w:bookmarkEnd w:id="2097"/>
      <w:bookmarkEnd w:id="2098"/>
      <w:bookmarkEnd w:id="2099"/>
      <w:bookmarkEnd w:id="2100"/>
      <w:bookmarkEnd w:id="2144"/>
    </w:p>
    <w:p w14:paraId="68ACFAEF" w14:textId="77777777" w:rsidR="00F558B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558BD" w14:paraId="34A178FF" w14:textId="77777777">
        <w:trPr>
          <w:divId w:val="1077021456"/>
          <w:tblCellSpacing w:w="15" w:type="dxa"/>
        </w:trPr>
        <w:tc>
          <w:tcPr>
            <w:tcW w:w="50" w:type="pct"/>
            <w:hideMark/>
          </w:tcPr>
          <w:p w14:paraId="7EF5FA2E" w14:textId="2573DB33" w:rsidR="00F558BD" w:rsidRDefault="00F558BD">
            <w:pPr>
              <w:pStyle w:val="Literaturverzeichnis"/>
              <w:rPr>
                <w:noProof/>
                <w:sz w:val="20"/>
                <w:szCs w:val="20"/>
              </w:rPr>
            </w:pPr>
            <w:r>
              <w:rPr>
                <w:noProof/>
              </w:rPr>
              <w:t xml:space="preserve">[1] </w:t>
            </w:r>
          </w:p>
        </w:tc>
        <w:tc>
          <w:tcPr>
            <w:tcW w:w="0" w:type="auto"/>
            <w:hideMark/>
          </w:tcPr>
          <w:p w14:paraId="3D8BBB69" w14:textId="77777777" w:rsidR="00F558BD" w:rsidRDefault="00F558B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F558BD" w14:paraId="693B9414" w14:textId="77777777">
        <w:trPr>
          <w:divId w:val="1077021456"/>
          <w:tblCellSpacing w:w="15" w:type="dxa"/>
        </w:trPr>
        <w:tc>
          <w:tcPr>
            <w:tcW w:w="50" w:type="pct"/>
            <w:hideMark/>
          </w:tcPr>
          <w:p w14:paraId="31AB9DE9" w14:textId="77777777" w:rsidR="00F558BD" w:rsidRDefault="00F558BD">
            <w:pPr>
              <w:pStyle w:val="Literaturverzeichnis"/>
              <w:rPr>
                <w:noProof/>
                <w:lang w:val="en-GB"/>
              </w:rPr>
            </w:pPr>
            <w:r>
              <w:rPr>
                <w:noProof/>
                <w:lang w:val="en-GB"/>
              </w:rPr>
              <w:t xml:space="preserve">[2] </w:t>
            </w:r>
          </w:p>
        </w:tc>
        <w:tc>
          <w:tcPr>
            <w:tcW w:w="0" w:type="auto"/>
            <w:hideMark/>
          </w:tcPr>
          <w:p w14:paraId="1FD5D43B" w14:textId="77777777" w:rsidR="00F558BD" w:rsidRDefault="00F558BD">
            <w:pPr>
              <w:pStyle w:val="Literaturverzeichnis"/>
              <w:rPr>
                <w:noProof/>
                <w:lang w:val="en-GB"/>
              </w:rPr>
            </w:pPr>
            <w:r>
              <w:rPr>
                <w:noProof/>
                <w:lang w:val="en-GB"/>
              </w:rPr>
              <w:t>N. Schulte-Frankenfeld, “FATXML-Format Version V1.2 R3,” VDA FAT-Ak27, Berlin, 2020.</w:t>
            </w:r>
          </w:p>
        </w:tc>
      </w:tr>
      <w:tr w:rsidR="00F558BD" w14:paraId="0599AC25" w14:textId="77777777">
        <w:trPr>
          <w:divId w:val="1077021456"/>
          <w:tblCellSpacing w:w="15" w:type="dxa"/>
        </w:trPr>
        <w:tc>
          <w:tcPr>
            <w:tcW w:w="50" w:type="pct"/>
            <w:hideMark/>
          </w:tcPr>
          <w:p w14:paraId="2DACA965" w14:textId="77777777" w:rsidR="00F558BD" w:rsidRDefault="00F558BD">
            <w:pPr>
              <w:pStyle w:val="Literaturverzeichnis"/>
              <w:rPr>
                <w:noProof/>
              </w:rPr>
            </w:pPr>
            <w:r>
              <w:rPr>
                <w:noProof/>
              </w:rPr>
              <w:t xml:space="preserve">[3] </w:t>
            </w:r>
          </w:p>
        </w:tc>
        <w:tc>
          <w:tcPr>
            <w:tcW w:w="0" w:type="auto"/>
            <w:hideMark/>
          </w:tcPr>
          <w:p w14:paraId="53EB5145" w14:textId="77777777" w:rsidR="00F558BD" w:rsidRDefault="00F558BD">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F558BD" w14:paraId="6E6617BB" w14:textId="77777777">
        <w:trPr>
          <w:divId w:val="1077021456"/>
          <w:tblCellSpacing w:w="15" w:type="dxa"/>
        </w:trPr>
        <w:tc>
          <w:tcPr>
            <w:tcW w:w="50" w:type="pct"/>
            <w:hideMark/>
          </w:tcPr>
          <w:p w14:paraId="736DC661" w14:textId="77777777" w:rsidR="00F558BD" w:rsidRDefault="00F558BD">
            <w:pPr>
              <w:pStyle w:val="Literaturverzeichnis"/>
              <w:rPr>
                <w:noProof/>
                <w:lang w:val="en-GB"/>
              </w:rPr>
            </w:pPr>
            <w:r>
              <w:rPr>
                <w:noProof/>
                <w:lang w:val="en-GB"/>
              </w:rPr>
              <w:t xml:space="preserve">[4] </w:t>
            </w:r>
          </w:p>
        </w:tc>
        <w:tc>
          <w:tcPr>
            <w:tcW w:w="0" w:type="auto"/>
            <w:hideMark/>
          </w:tcPr>
          <w:p w14:paraId="55606741" w14:textId="77777777" w:rsidR="00F558BD" w:rsidRDefault="00F558B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F558BD" w14:paraId="4E60A131" w14:textId="77777777">
        <w:trPr>
          <w:divId w:val="1077021456"/>
          <w:tblCellSpacing w:w="15" w:type="dxa"/>
        </w:trPr>
        <w:tc>
          <w:tcPr>
            <w:tcW w:w="50" w:type="pct"/>
            <w:hideMark/>
          </w:tcPr>
          <w:p w14:paraId="5DA94915" w14:textId="77777777" w:rsidR="00F558BD" w:rsidRDefault="00F558BD">
            <w:pPr>
              <w:pStyle w:val="Literaturverzeichnis"/>
              <w:rPr>
                <w:noProof/>
                <w:lang w:val="en-GB"/>
              </w:rPr>
            </w:pPr>
            <w:r>
              <w:rPr>
                <w:noProof/>
                <w:lang w:val="en-GB"/>
              </w:rPr>
              <w:t xml:space="preserve">[5] </w:t>
            </w:r>
          </w:p>
        </w:tc>
        <w:tc>
          <w:tcPr>
            <w:tcW w:w="0" w:type="auto"/>
            <w:hideMark/>
          </w:tcPr>
          <w:p w14:paraId="4265970D" w14:textId="77777777" w:rsidR="00F558BD" w:rsidRDefault="00F558BD">
            <w:pPr>
              <w:pStyle w:val="Literaturverzeichnis"/>
              <w:rPr>
                <w:noProof/>
                <w:lang w:val="en-GB"/>
              </w:rPr>
            </w:pPr>
            <w:r>
              <w:rPr>
                <w:noProof/>
                <w:lang w:val="en-GB"/>
              </w:rPr>
              <w:t>O. Hahn and A. Schulte, “Nutzung des Festigkeitspotentials höherfesten Stahlfeinbleche durch Stanzniet- und Clinchverbindungen,” 1998.</w:t>
            </w:r>
          </w:p>
        </w:tc>
      </w:tr>
      <w:tr w:rsidR="00F558BD" w14:paraId="2452602E" w14:textId="77777777">
        <w:trPr>
          <w:divId w:val="1077021456"/>
          <w:tblCellSpacing w:w="15" w:type="dxa"/>
        </w:trPr>
        <w:tc>
          <w:tcPr>
            <w:tcW w:w="50" w:type="pct"/>
            <w:hideMark/>
          </w:tcPr>
          <w:p w14:paraId="6C14BBFA" w14:textId="77777777" w:rsidR="00F558BD" w:rsidRDefault="00F558BD">
            <w:pPr>
              <w:pStyle w:val="Literaturverzeichnis"/>
              <w:rPr>
                <w:noProof/>
                <w:lang w:val="en-GB"/>
              </w:rPr>
            </w:pPr>
            <w:r>
              <w:rPr>
                <w:noProof/>
                <w:lang w:val="en-GB"/>
              </w:rPr>
              <w:t xml:space="preserve">[6] </w:t>
            </w:r>
          </w:p>
        </w:tc>
        <w:tc>
          <w:tcPr>
            <w:tcW w:w="0" w:type="auto"/>
            <w:hideMark/>
          </w:tcPr>
          <w:p w14:paraId="727C443A" w14:textId="77777777" w:rsidR="00F558BD" w:rsidRDefault="00F558BD">
            <w:pPr>
              <w:pStyle w:val="Literaturverzeichnis"/>
              <w:rPr>
                <w:noProof/>
                <w:lang w:val="en-GB"/>
              </w:rPr>
            </w:pPr>
            <w:r>
              <w:rPr>
                <w:noProof/>
                <w:lang w:val="en-GB"/>
              </w:rPr>
              <w:t>T. Draht and G. Meschut, “Method of producing a nail connection, and nail for this purpose”. European Patent EP1926918B1, 16 01 2007.</w:t>
            </w:r>
          </w:p>
        </w:tc>
      </w:tr>
      <w:tr w:rsidR="00F558BD" w14:paraId="399B0212" w14:textId="77777777">
        <w:trPr>
          <w:divId w:val="1077021456"/>
          <w:tblCellSpacing w:w="15" w:type="dxa"/>
        </w:trPr>
        <w:tc>
          <w:tcPr>
            <w:tcW w:w="50" w:type="pct"/>
            <w:hideMark/>
          </w:tcPr>
          <w:p w14:paraId="074088F9" w14:textId="77777777" w:rsidR="00F558BD" w:rsidRDefault="00F558BD">
            <w:pPr>
              <w:pStyle w:val="Literaturverzeichnis"/>
              <w:rPr>
                <w:noProof/>
                <w:lang w:val="en-GB"/>
              </w:rPr>
            </w:pPr>
            <w:r>
              <w:rPr>
                <w:noProof/>
                <w:lang w:val="en-GB"/>
              </w:rPr>
              <w:t xml:space="preserve">[7] </w:t>
            </w:r>
          </w:p>
        </w:tc>
        <w:tc>
          <w:tcPr>
            <w:tcW w:w="0" w:type="auto"/>
            <w:hideMark/>
          </w:tcPr>
          <w:p w14:paraId="51D37E24" w14:textId="77777777" w:rsidR="00F558BD" w:rsidRDefault="00F558B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558BD" w14:paraId="2669047D" w14:textId="77777777">
        <w:trPr>
          <w:divId w:val="1077021456"/>
          <w:tblCellSpacing w:w="15" w:type="dxa"/>
        </w:trPr>
        <w:tc>
          <w:tcPr>
            <w:tcW w:w="50" w:type="pct"/>
            <w:hideMark/>
          </w:tcPr>
          <w:p w14:paraId="0AAB41F6" w14:textId="77777777" w:rsidR="00F558BD" w:rsidRDefault="00F558BD">
            <w:pPr>
              <w:pStyle w:val="Literaturverzeichnis"/>
              <w:rPr>
                <w:noProof/>
                <w:lang w:val="en-GB"/>
              </w:rPr>
            </w:pPr>
            <w:r>
              <w:rPr>
                <w:noProof/>
                <w:lang w:val="en-GB"/>
              </w:rPr>
              <w:t xml:space="preserve">[8] </w:t>
            </w:r>
          </w:p>
        </w:tc>
        <w:tc>
          <w:tcPr>
            <w:tcW w:w="0" w:type="auto"/>
            <w:hideMark/>
          </w:tcPr>
          <w:p w14:paraId="670E308A" w14:textId="77777777" w:rsidR="00F558BD" w:rsidRDefault="00F558B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F558BD" w14:paraId="4CF7ED53" w14:textId="77777777">
        <w:trPr>
          <w:divId w:val="1077021456"/>
          <w:tblCellSpacing w:w="15" w:type="dxa"/>
        </w:trPr>
        <w:tc>
          <w:tcPr>
            <w:tcW w:w="50" w:type="pct"/>
            <w:hideMark/>
          </w:tcPr>
          <w:p w14:paraId="25DDE789" w14:textId="77777777" w:rsidR="00F558BD" w:rsidRDefault="00F558BD">
            <w:pPr>
              <w:pStyle w:val="Literaturverzeichnis"/>
              <w:rPr>
                <w:noProof/>
              </w:rPr>
            </w:pPr>
            <w:r>
              <w:rPr>
                <w:noProof/>
              </w:rPr>
              <w:t xml:space="preserve">[9] </w:t>
            </w:r>
          </w:p>
        </w:tc>
        <w:tc>
          <w:tcPr>
            <w:tcW w:w="0" w:type="auto"/>
            <w:hideMark/>
          </w:tcPr>
          <w:p w14:paraId="4D08281E" w14:textId="77777777" w:rsidR="00F558BD" w:rsidRDefault="00F558BD">
            <w:pPr>
              <w:pStyle w:val="Literaturverzeichnis"/>
              <w:rPr>
                <w:noProof/>
              </w:rPr>
            </w:pPr>
            <w:r>
              <w:rPr>
                <w:noProof/>
              </w:rPr>
              <w:t>B. E. Huf, "Managing Connections using the Master Connection File," Ford Motor Co., Dearborn, 2001.</w:t>
            </w:r>
          </w:p>
        </w:tc>
      </w:tr>
      <w:tr w:rsidR="00F558BD" w14:paraId="4073E95B" w14:textId="77777777">
        <w:trPr>
          <w:divId w:val="1077021456"/>
          <w:tblCellSpacing w:w="15" w:type="dxa"/>
        </w:trPr>
        <w:tc>
          <w:tcPr>
            <w:tcW w:w="50" w:type="pct"/>
            <w:hideMark/>
          </w:tcPr>
          <w:p w14:paraId="5E586E9B" w14:textId="77777777" w:rsidR="00F558BD" w:rsidRDefault="00F558BD">
            <w:pPr>
              <w:pStyle w:val="Literaturverzeichnis"/>
              <w:rPr>
                <w:noProof/>
                <w:lang w:val="en-GB"/>
              </w:rPr>
            </w:pPr>
            <w:r>
              <w:rPr>
                <w:noProof/>
                <w:lang w:val="en-GB"/>
              </w:rPr>
              <w:t xml:space="preserve">[10] </w:t>
            </w:r>
          </w:p>
        </w:tc>
        <w:tc>
          <w:tcPr>
            <w:tcW w:w="0" w:type="auto"/>
            <w:hideMark/>
          </w:tcPr>
          <w:p w14:paraId="019807E7" w14:textId="77777777" w:rsidR="00F558BD" w:rsidRDefault="00F558BD">
            <w:pPr>
              <w:pStyle w:val="Literaturverzeichnis"/>
              <w:rPr>
                <w:noProof/>
                <w:lang w:val="en-GB"/>
              </w:rPr>
            </w:pPr>
            <w:r>
              <w:rPr>
                <w:noProof/>
                <w:lang w:val="en-GB"/>
              </w:rPr>
              <w:t>S. Zhang, “Classification of Seam Welds,” Daimler AG, Stuttgart, 2005.</w:t>
            </w:r>
          </w:p>
        </w:tc>
      </w:tr>
      <w:tr w:rsidR="00F558BD" w14:paraId="3C2870DD" w14:textId="77777777">
        <w:trPr>
          <w:divId w:val="1077021456"/>
          <w:tblCellSpacing w:w="15" w:type="dxa"/>
        </w:trPr>
        <w:tc>
          <w:tcPr>
            <w:tcW w:w="50" w:type="pct"/>
            <w:hideMark/>
          </w:tcPr>
          <w:p w14:paraId="39CC29FE" w14:textId="77777777" w:rsidR="00F558BD" w:rsidRDefault="00F558BD">
            <w:pPr>
              <w:pStyle w:val="Literaturverzeichnis"/>
              <w:rPr>
                <w:noProof/>
                <w:lang w:val="en-GB"/>
              </w:rPr>
            </w:pPr>
            <w:r>
              <w:rPr>
                <w:noProof/>
                <w:lang w:val="en-GB"/>
              </w:rPr>
              <w:t xml:space="preserve">[11] </w:t>
            </w:r>
          </w:p>
        </w:tc>
        <w:tc>
          <w:tcPr>
            <w:tcW w:w="0" w:type="auto"/>
            <w:hideMark/>
          </w:tcPr>
          <w:p w14:paraId="6873C3B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558BD" w14:paraId="39D53049" w14:textId="77777777">
        <w:trPr>
          <w:divId w:val="1077021456"/>
          <w:tblCellSpacing w:w="15" w:type="dxa"/>
        </w:trPr>
        <w:tc>
          <w:tcPr>
            <w:tcW w:w="50" w:type="pct"/>
            <w:hideMark/>
          </w:tcPr>
          <w:p w14:paraId="767EB442" w14:textId="77777777" w:rsidR="00F558BD" w:rsidRDefault="00F558BD">
            <w:pPr>
              <w:pStyle w:val="Literaturverzeichnis"/>
              <w:rPr>
                <w:noProof/>
                <w:lang w:val="en-GB"/>
              </w:rPr>
            </w:pPr>
            <w:r>
              <w:rPr>
                <w:noProof/>
                <w:lang w:val="en-GB"/>
              </w:rPr>
              <w:t xml:space="preserve">[12] </w:t>
            </w:r>
          </w:p>
        </w:tc>
        <w:tc>
          <w:tcPr>
            <w:tcW w:w="0" w:type="auto"/>
            <w:hideMark/>
          </w:tcPr>
          <w:p w14:paraId="75D65058"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558BD" w14:paraId="38D1DB5D" w14:textId="77777777">
        <w:trPr>
          <w:divId w:val="1077021456"/>
          <w:tblCellSpacing w:w="15" w:type="dxa"/>
        </w:trPr>
        <w:tc>
          <w:tcPr>
            <w:tcW w:w="50" w:type="pct"/>
            <w:hideMark/>
          </w:tcPr>
          <w:p w14:paraId="42AA4526" w14:textId="77777777" w:rsidR="00F558BD" w:rsidRDefault="00F558BD">
            <w:pPr>
              <w:pStyle w:val="Literaturverzeichnis"/>
              <w:rPr>
                <w:noProof/>
                <w:lang w:val="en-GB"/>
              </w:rPr>
            </w:pPr>
            <w:r>
              <w:rPr>
                <w:noProof/>
                <w:lang w:val="en-GB"/>
              </w:rPr>
              <w:t xml:space="preserve">[13] </w:t>
            </w:r>
          </w:p>
        </w:tc>
        <w:tc>
          <w:tcPr>
            <w:tcW w:w="0" w:type="auto"/>
            <w:hideMark/>
          </w:tcPr>
          <w:p w14:paraId="192B9A7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558BD" w14:paraId="57DD2EB4" w14:textId="77777777">
        <w:trPr>
          <w:divId w:val="1077021456"/>
          <w:tblCellSpacing w:w="15" w:type="dxa"/>
        </w:trPr>
        <w:tc>
          <w:tcPr>
            <w:tcW w:w="50" w:type="pct"/>
            <w:hideMark/>
          </w:tcPr>
          <w:p w14:paraId="65D95C98" w14:textId="77777777" w:rsidR="00F558BD" w:rsidRDefault="00F558BD">
            <w:pPr>
              <w:pStyle w:val="Literaturverzeichnis"/>
              <w:rPr>
                <w:noProof/>
                <w:lang w:val="en-GB"/>
              </w:rPr>
            </w:pPr>
            <w:r>
              <w:rPr>
                <w:noProof/>
                <w:lang w:val="en-GB"/>
              </w:rPr>
              <w:t xml:space="preserve">[14] </w:t>
            </w:r>
          </w:p>
        </w:tc>
        <w:tc>
          <w:tcPr>
            <w:tcW w:w="0" w:type="auto"/>
            <w:hideMark/>
          </w:tcPr>
          <w:p w14:paraId="5EC21CF1" w14:textId="77777777" w:rsidR="00F558BD" w:rsidRDefault="00F558BD">
            <w:pPr>
              <w:pStyle w:val="Literaturverzeichnis"/>
              <w:rPr>
                <w:noProof/>
                <w:lang w:val="en-GB"/>
              </w:rPr>
            </w:pPr>
            <w:r>
              <w:rPr>
                <w:noProof/>
                <w:lang w:val="en-GB"/>
              </w:rPr>
              <w:t>B. C. Systems, “χMCF pilot in ANSA,” Beta CAE System S.A., Thessaloniki, 2008.</w:t>
            </w:r>
          </w:p>
        </w:tc>
      </w:tr>
      <w:tr w:rsidR="00F558BD" w14:paraId="1E945B2C" w14:textId="77777777">
        <w:trPr>
          <w:divId w:val="1077021456"/>
          <w:tblCellSpacing w:w="15" w:type="dxa"/>
        </w:trPr>
        <w:tc>
          <w:tcPr>
            <w:tcW w:w="50" w:type="pct"/>
            <w:hideMark/>
          </w:tcPr>
          <w:p w14:paraId="5B559178" w14:textId="77777777" w:rsidR="00F558BD" w:rsidRDefault="00F558BD">
            <w:pPr>
              <w:pStyle w:val="Literaturverzeichnis"/>
              <w:rPr>
                <w:noProof/>
                <w:lang w:val="en-GB"/>
              </w:rPr>
            </w:pPr>
            <w:r>
              <w:rPr>
                <w:noProof/>
                <w:lang w:val="en-GB"/>
              </w:rPr>
              <w:t xml:space="preserve">[15] </w:t>
            </w:r>
          </w:p>
        </w:tc>
        <w:tc>
          <w:tcPr>
            <w:tcW w:w="0" w:type="auto"/>
            <w:hideMark/>
          </w:tcPr>
          <w:p w14:paraId="7CBA9FE0" w14:textId="77777777" w:rsidR="00F558BD" w:rsidRDefault="00F558B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558BD" w14:paraId="07A47E3B" w14:textId="77777777">
        <w:trPr>
          <w:divId w:val="1077021456"/>
          <w:tblCellSpacing w:w="15" w:type="dxa"/>
        </w:trPr>
        <w:tc>
          <w:tcPr>
            <w:tcW w:w="50" w:type="pct"/>
            <w:hideMark/>
          </w:tcPr>
          <w:p w14:paraId="3C7A7822" w14:textId="77777777" w:rsidR="00F558BD" w:rsidRDefault="00F558BD">
            <w:pPr>
              <w:pStyle w:val="Literaturverzeichnis"/>
              <w:rPr>
                <w:noProof/>
                <w:lang w:val="en-GB"/>
              </w:rPr>
            </w:pPr>
            <w:r>
              <w:rPr>
                <w:noProof/>
                <w:lang w:val="en-GB"/>
              </w:rPr>
              <w:t xml:space="preserve">[16] </w:t>
            </w:r>
          </w:p>
        </w:tc>
        <w:tc>
          <w:tcPr>
            <w:tcW w:w="0" w:type="auto"/>
            <w:hideMark/>
          </w:tcPr>
          <w:p w14:paraId="415F7F54" w14:textId="77777777" w:rsidR="00F558BD" w:rsidRDefault="00F558B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C8B4033" w14:textId="77777777" w:rsidR="00F558BD" w:rsidRDefault="00F558BD">
      <w:pPr>
        <w:divId w:val="107702145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5" w:name="_Ref21650472"/>
      <w:bookmarkEnd w:id="2145"/>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B96028" w14:textId="77777777" w:rsidR="00E575B1" w:rsidRDefault="00E575B1">
      <w:pPr>
        <w:spacing w:after="0" w:line="240" w:lineRule="auto"/>
      </w:pPr>
      <w:r>
        <w:separator/>
      </w:r>
    </w:p>
  </w:endnote>
  <w:endnote w:type="continuationSeparator" w:id="0">
    <w:p w14:paraId="433D2D92" w14:textId="77777777" w:rsidR="00E575B1" w:rsidRDefault="00E575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037BB2" w14:textId="77777777" w:rsidR="00E575B1" w:rsidRDefault="00E575B1">
      <w:pPr>
        <w:spacing w:after="0" w:line="240" w:lineRule="auto"/>
      </w:pPr>
      <w:r>
        <w:separator/>
      </w:r>
    </w:p>
  </w:footnote>
  <w:footnote w:type="continuationSeparator" w:id="0">
    <w:p w14:paraId="22DBDCAD" w14:textId="77777777" w:rsidR="00E575B1" w:rsidRDefault="00E575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7518D"/>
    <w:rsid w:val="000823A1"/>
    <w:rsid w:val="00083076"/>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C04A9"/>
    <w:rsid w:val="000D087B"/>
    <w:rsid w:val="000D278C"/>
    <w:rsid w:val="000D2DCB"/>
    <w:rsid w:val="000D4E8B"/>
    <w:rsid w:val="000D702B"/>
    <w:rsid w:val="000D79B0"/>
    <w:rsid w:val="000E094F"/>
    <w:rsid w:val="000E59EB"/>
    <w:rsid w:val="000E66FB"/>
    <w:rsid w:val="000E6724"/>
    <w:rsid w:val="000E6865"/>
    <w:rsid w:val="000E6DD1"/>
    <w:rsid w:val="000F009F"/>
    <w:rsid w:val="000F0457"/>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119A"/>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4F7"/>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51B1"/>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6307"/>
    <w:rsid w:val="0077675E"/>
    <w:rsid w:val="0078119D"/>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76B7"/>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240"/>
    <w:rsid w:val="00986544"/>
    <w:rsid w:val="0098693E"/>
    <w:rsid w:val="0099082A"/>
    <w:rsid w:val="00997E2B"/>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3DCA"/>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76FD9"/>
    <w:rsid w:val="00D86395"/>
    <w:rsid w:val="00D940C3"/>
    <w:rsid w:val="00D9660C"/>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208"/>
    <w:rsid w:val="00E42788"/>
    <w:rsid w:val="00E4541E"/>
    <w:rsid w:val="00E45C50"/>
    <w:rsid w:val="00E45DE1"/>
    <w:rsid w:val="00E507F5"/>
    <w:rsid w:val="00E50F27"/>
    <w:rsid w:val="00E52664"/>
    <w:rsid w:val="00E532ED"/>
    <w:rsid w:val="00E53873"/>
    <w:rsid w:val="00E575B1"/>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44160</Words>
  <Characters>278210</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321727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121</cp:revision>
  <cp:lastPrinted>2022-04-07T07:51:00Z</cp:lastPrinted>
  <dcterms:created xsi:type="dcterms:W3CDTF">2023-03-14T16:35:00Z</dcterms:created>
  <dcterms:modified xsi:type="dcterms:W3CDTF">2023-04-12T09:29:00Z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