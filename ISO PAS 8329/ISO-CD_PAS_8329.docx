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5853"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8" w:name="_Hlk132202491"/>
      <w:r w:rsidRPr="00A672BF">
        <w:t>ABAQUS</w:t>
      </w:r>
      <w:bookmarkEnd w:id="258"/>
      <w:r w:rsidR="00E53873" w:rsidRPr="00A672BF">
        <w:t>.</w:t>
      </w:r>
      <w:r w:rsidR="004366E4">
        <w:t xml:space="preserve"> </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9" w:name="_Ref101283923"/>
      <w:bookmarkStart w:id="260"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9"/>
      <w:r w:rsidRPr="00A672BF">
        <w:t xml:space="preserve">  </w:t>
      </w:r>
      <w:bookmarkStart w:id="261" w:name="_Hlk101284091"/>
      <w:r w:rsidRPr="00A672BF">
        <w:t>—</w:t>
      </w:r>
      <w:bookmarkEnd w:id="261"/>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0"/>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2"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2"/>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3" w:name="_Toc373504790"/>
      <w:bookmarkStart w:id="264" w:name="_Toc373505008"/>
      <w:bookmarkStart w:id="265" w:name="_Toc339013872"/>
      <w:bookmarkStart w:id="266" w:name="_Ref414560151"/>
      <w:bookmarkStart w:id="267" w:name="_Toc3556946"/>
      <w:bookmarkStart w:id="268" w:name="_Toc34747195"/>
      <w:bookmarkStart w:id="269" w:name="_Toc77102009"/>
      <w:bookmarkStart w:id="270" w:name="_Toc130981484"/>
      <w:bookmarkEnd w:id="263"/>
      <w:bookmarkEnd w:id="264"/>
      <w:r w:rsidRPr="00416C5E">
        <w:t>Connection Data</w:t>
      </w:r>
      <w:bookmarkEnd w:id="265"/>
      <w:r w:rsidRPr="00416C5E">
        <w:t xml:space="preserve"> &lt;connection_group/&gt;</w:t>
      </w:r>
      <w:bookmarkEnd w:id="266"/>
      <w:bookmarkEnd w:id="267"/>
      <w:bookmarkEnd w:id="268"/>
      <w:bookmarkEnd w:id="269"/>
      <w:bookmarkEnd w:id="270"/>
    </w:p>
    <w:p w14:paraId="32F6E620" w14:textId="7D420197" w:rsidR="00560DF4" w:rsidRPr="00560DF4" w:rsidRDefault="00560DF4" w:rsidP="0013175B">
      <w:pPr>
        <w:pStyle w:val="berschrift3"/>
      </w:pPr>
      <w:bookmarkStart w:id="271" w:name="_Toc130981485"/>
      <w:r>
        <w:t>General</w:t>
      </w:r>
      <w:bookmarkEnd w:id="271"/>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6EFF581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558BD" w:rsidRPr="004366E4">
        <w:rPr>
          <w:sz w:val="22"/>
          <w:szCs w:val="22"/>
        </w:rPr>
        <w:t xml:space="preserve">Table </w:t>
      </w:r>
      <w:r w:rsidR="00F558BD" w:rsidRPr="004366E4">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FB6AF0" w:rsidRPr="004366E4">
        <w:rPr>
          <w:sz w:val="22"/>
          <w:szCs w:val="22"/>
        </w:rPr>
      </w:r>
      <w:r w:rsidR="004366E4">
        <w:rPr>
          <w:sz w:val="22"/>
          <w:szCs w:val="22"/>
        </w:rPr>
        <w:instrText xml:space="preserve"> \* MERGEFORMAT </w:instrText>
      </w:r>
      <w:r w:rsidR="00FB6AF0" w:rsidRPr="004366E4">
        <w:rPr>
          <w:sz w:val="22"/>
          <w:szCs w:val="22"/>
        </w:rPr>
        <w:fldChar w:fldCharType="separate"/>
      </w:r>
      <w:r w:rsidR="00F558BD" w:rsidRPr="004366E4">
        <w:rPr>
          <w:sz w:val="22"/>
          <w:szCs w:val="22"/>
        </w:rPr>
        <w:t xml:space="preserve">Table </w:t>
      </w:r>
      <w:r w:rsidR="00F558BD" w:rsidRPr="004366E4">
        <w:rPr>
          <w:noProof/>
          <w:sz w:val="22"/>
          <w:szCs w:val="22"/>
        </w:rPr>
        <w:t>5</w:t>
      </w:r>
      <w:r w:rsidR="00F558BD" w:rsidRPr="004366E4">
        <w:rPr>
          <w:sz w:val="22"/>
          <w:szCs w:val="22"/>
        </w:rPr>
        <w:t xml:space="preserve"> — Nested elements of element </w:t>
      </w:r>
      <w:r w:rsidR="00F558BD" w:rsidRPr="004366E4">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2A2862BE" w:rsidR="00487DEB" w:rsidRPr="0013175B" w:rsidRDefault="00FC68DB" w:rsidP="001640C5">
      <w:pPr>
        <w:pStyle w:val="Beschriftung"/>
        <w:keepNext/>
        <w:keepLines/>
        <w:rPr>
          <w:rFonts w:ascii="Courier New" w:hAnsi="Courier New" w:cs="Courier New"/>
        </w:rPr>
      </w:pPr>
      <w:bookmarkStart w:id="272" w:name="_Ref101337911"/>
      <w:bookmarkStart w:id="273" w:name="_Toc3566416"/>
      <w:bookmarkStart w:id="274" w:name="_Toc34747416"/>
      <w:bookmarkStart w:id="275" w:name="_Toc77095864"/>
      <w:bookmarkStart w:id="276" w:name="_Ref101337842"/>
      <w:bookmarkStart w:id="277"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2"/>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3"/>
      <w:bookmarkEnd w:id="274"/>
      <w:bookmarkEnd w:id="275"/>
      <w:bookmarkEnd w:id="276"/>
      <w:bookmarkEnd w:id="277"/>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8" w:name="_Toc3566417"/>
      <w:bookmarkStart w:id="279" w:name="_Toc34747417"/>
      <w:bookmarkStart w:id="280" w:name="_Toc77095865"/>
      <w:bookmarkStart w:id="281" w:name="_Ref101337844"/>
      <w:bookmarkStart w:id="282"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3" w:name="_Ref432343981"/>
      <w:bookmarkStart w:id="284" w:name="_Toc3556947"/>
      <w:bookmarkStart w:id="285" w:name="_Toc34747196"/>
      <w:bookmarkStart w:id="286" w:name="_Toc77102010"/>
      <w:bookmarkStart w:id="287" w:name="_Toc130981486"/>
      <w:r w:rsidRPr="00F54804">
        <w:t>Connected Objects</w:t>
      </w:r>
      <w:bookmarkEnd w:id="283"/>
      <w:bookmarkEnd w:id="284"/>
      <w:bookmarkEnd w:id="285"/>
      <w:bookmarkEnd w:id="286"/>
      <w:bookmarkEnd w:id="287"/>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8" w:name="_Ref101338215"/>
      <w:bookmarkStart w:id="289" w:name="_Toc3566418"/>
      <w:bookmarkStart w:id="290" w:name="_Toc34747418"/>
      <w:bookmarkStart w:id="291" w:name="_Toc77095866"/>
      <w:bookmarkStart w:id="292" w:name="_Toc130981682"/>
      <w:bookmarkStart w:id="293"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8"/>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9"/>
      <w:bookmarkEnd w:id="290"/>
      <w:bookmarkEnd w:id="291"/>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4" w:name="_Ref428791371"/>
      <w:bookmarkStart w:id="295" w:name="_Ref428891357"/>
      <w:bookmarkStart w:id="296" w:name="_Ref428892751"/>
      <w:bookmarkStart w:id="297" w:name="_Toc3556948"/>
      <w:bookmarkStart w:id="298" w:name="_Toc34747197"/>
      <w:bookmarkStart w:id="299" w:name="_Toc77102011"/>
      <w:r w:rsidRPr="005C2D94">
        <w:t xml:space="preserve">Element </w:t>
      </w:r>
      <w:r w:rsidRPr="00251C60">
        <w:rPr>
          <w:rStyle w:val="CodeCharacter"/>
        </w:rPr>
        <w:t>&lt;part/&gt;</w:t>
      </w:r>
      <w:bookmarkEnd w:id="293"/>
      <w:bookmarkEnd w:id="294"/>
      <w:bookmarkEnd w:id="295"/>
      <w:bookmarkEnd w:id="296"/>
      <w:bookmarkEnd w:id="297"/>
      <w:bookmarkEnd w:id="298"/>
      <w:bookmarkEnd w:id="299"/>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300" w:name="_Ref101338320"/>
      <w:bookmarkStart w:id="301" w:name="_Toc3566419"/>
      <w:bookmarkStart w:id="302" w:name="_Toc34747419"/>
      <w:bookmarkStart w:id="303" w:name="_Toc77095867"/>
      <w:bookmarkStart w:id="304" w:name="_Toc130981683"/>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300"/>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1"/>
      <w:bookmarkEnd w:id="302"/>
      <w:bookmarkEnd w:id="303"/>
      <w:bookmarkEnd w:id="30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5" w:name="_Toc3556949"/>
      <w:bookmarkStart w:id="306" w:name="_Toc34747198"/>
      <w:bookmarkStart w:id="307"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5"/>
      <w:bookmarkEnd w:id="306"/>
      <w:bookmarkEnd w:id="307"/>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8" w:name="_Ref101338396"/>
      <w:bookmarkStart w:id="309" w:name="_Toc3566420"/>
      <w:bookmarkStart w:id="310" w:name="_Toc34747420"/>
      <w:bookmarkStart w:id="311" w:name="_Toc77095868"/>
      <w:bookmarkStart w:id="312" w:name="_Toc130981684"/>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8"/>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9"/>
      <w:bookmarkEnd w:id="310"/>
      <w:bookmarkEnd w:id="311"/>
      <w:bookmarkEnd w:id="3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3" w:name="_Toc21650806"/>
      <w:bookmarkStart w:id="314" w:name="_Ref21651717"/>
      <w:bookmarkStart w:id="315" w:name="_Toc34747199"/>
      <w:bookmarkStart w:id="316" w:name="_Toc77102013"/>
      <w:r w:rsidRPr="00F54804">
        <w:lastRenderedPageBreak/>
        <w:t>Special Topological situations</w:t>
      </w:r>
      <w:bookmarkEnd w:id="313"/>
      <w:bookmarkEnd w:id="314"/>
      <w:bookmarkEnd w:id="315"/>
      <w:bookmarkEnd w:id="316"/>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7" w:name="_Ref101779954"/>
      <w:bookmarkStart w:id="318"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7"/>
      <w:r>
        <w:t xml:space="preserve"> — Special </w:t>
      </w:r>
      <w:r w:rsidR="007F01E9">
        <w:t xml:space="preserve">Stacking </w:t>
      </w:r>
      <w:r>
        <w:t>Topologies</w:t>
      </w:r>
      <w:bookmarkEnd w:id="318"/>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9" w:name="_Ref101338492"/>
      <w:bookmarkStart w:id="320" w:name="_Toc130981685"/>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9"/>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1" w:name="_Ref101338594"/>
      <w:bookmarkStart w:id="322" w:name="_Toc21651032"/>
      <w:bookmarkStart w:id="323" w:name="_Toc34747422"/>
      <w:bookmarkStart w:id="324" w:name="_Toc77095870"/>
      <w:bookmarkStart w:id="325"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1"/>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2"/>
      <w:bookmarkEnd w:id="323"/>
      <w:bookmarkEnd w:id="324"/>
      <w:bookmarkEnd w:id="325"/>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6" w:name="_Ref101338707"/>
      <w:bookmarkStart w:id="327"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6"/>
      <w:r>
        <w:t xml:space="preserve"> —</w:t>
      </w:r>
      <w:r w:rsidRPr="00F54804">
        <w:t xml:space="preserve"> </w:t>
      </w:r>
      <w:r>
        <w:t xml:space="preserve"> </w:t>
      </w:r>
      <w:r w:rsidRPr="00F54804">
        <w:t xml:space="preserve"> Attributes of &lt;level&gt;</w:t>
      </w:r>
      <w:bookmarkEnd w:id="3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13A7D564"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8"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8"/>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9" w:name="_Ref414608310"/>
      <w:bookmarkStart w:id="330" w:name="_Toc3556950"/>
      <w:bookmarkStart w:id="331" w:name="_Toc34747200"/>
      <w:bookmarkStart w:id="332" w:name="_Toc77102014"/>
      <w:bookmarkStart w:id="333" w:name="_Toc130981487"/>
      <w:r w:rsidRPr="005C2D94">
        <w:t>Contacts and Friction</w:t>
      </w:r>
      <w:bookmarkEnd w:id="329"/>
      <w:bookmarkEnd w:id="330"/>
      <w:bookmarkEnd w:id="331"/>
      <w:bookmarkEnd w:id="332"/>
      <w:bookmarkEnd w:id="333"/>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4" w:name="_Ref414841585"/>
      <w:bookmarkStart w:id="335" w:name="_Toc3556951"/>
      <w:bookmarkStart w:id="336" w:name="_Toc34747201"/>
      <w:bookmarkStart w:id="337" w:name="_Toc77102015"/>
      <w:r w:rsidRPr="00F54804">
        <w:t>Element &lt;</w:t>
      </w:r>
      <w:proofErr w:type="spellStart"/>
      <w:r w:rsidRPr="00F54804">
        <w:t>contact_list</w:t>
      </w:r>
      <w:proofErr w:type="spellEnd"/>
      <w:r w:rsidRPr="00F54804">
        <w:t>/&gt;</w:t>
      </w:r>
      <w:bookmarkEnd w:id="334"/>
      <w:bookmarkEnd w:id="335"/>
      <w:bookmarkEnd w:id="336"/>
      <w:bookmarkEnd w:id="337"/>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8" w:name="_Ref101338881"/>
      <w:bookmarkStart w:id="339" w:name="_Toc414573794"/>
      <w:bookmarkStart w:id="340" w:name="_Toc3566421"/>
      <w:bookmarkStart w:id="341" w:name="_Toc34747424"/>
      <w:bookmarkStart w:id="342" w:name="_Toc77095872"/>
      <w:bookmarkStart w:id="343"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8"/>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9"/>
      <w:bookmarkEnd w:id="340"/>
      <w:bookmarkEnd w:id="341"/>
      <w:bookmarkEnd w:id="342"/>
      <w:bookmarkEnd w:id="343"/>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4" w:name="_Toc3556952"/>
      <w:bookmarkStart w:id="345" w:name="_Toc34747202"/>
      <w:bookmarkStart w:id="346" w:name="_Toc77102016"/>
      <w:r w:rsidRPr="000A1B7B">
        <w:t>Element &lt;contact</w:t>
      </w:r>
      <w:r w:rsidRPr="00726144">
        <w:t>/</w:t>
      </w:r>
      <w:r w:rsidRPr="00F54804">
        <w:t>&gt;</w:t>
      </w:r>
      <w:bookmarkEnd w:id="344"/>
      <w:bookmarkEnd w:id="345"/>
      <w:bookmarkEnd w:id="346"/>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7"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7"/>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8" w:name="_Toc3556953"/>
      <w:bookmarkStart w:id="349" w:name="_Toc34747203"/>
      <w:bookmarkStart w:id="350" w:name="_Toc77102017"/>
      <w:r w:rsidRPr="00F54804">
        <w:t>Element &lt;partner/&gt;</w:t>
      </w:r>
      <w:bookmarkEnd w:id="348"/>
      <w:bookmarkEnd w:id="349"/>
      <w:bookmarkEnd w:id="350"/>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1" w:name="_Ref101339376"/>
      <w:bookmarkStart w:id="352" w:name="_Toc414573795"/>
      <w:bookmarkStart w:id="353" w:name="_Toc3566423"/>
      <w:bookmarkStart w:id="354" w:name="_Toc34747426"/>
      <w:bookmarkStart w:id="355" w:name="_Toc77095874"/>
      <w:bookmarkStart w:id="356"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1"/>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2"/>
      <w:bookmarkEnd w:id="353"/>
      <w:bookmarkEnd w:id="354"/>
      <w:bookmarkEnd w:id="355"/>
      <w:bookmarkEnd w:id="356"/>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7" w:name="_Toc3556954"/>
      <w:bookmarkStart w:id="358" w:name="_Toc34747204"/>
      <w:bookmarkStart w:id="359" w:name="_Toc77102018"/>
      <w:r w:rsidRPr="00F54804">
        <w:t>Element &lt;coefficients/&gt;</w:t>
      </w:r>
      <w:bookmarkEnd w:id="357"/>
      <w:bookmarkEnd w:id="358"/>
      <w:bookmarkEnd w:id="359"/>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0" w:name="_Ref414837767"/>
      <w:bookmarkStart w:id="361" w:name="_Toc3556955"/>
      <w:bookmarkStart w:id="362" w:name="_Toc34747205"/>
      <w:bookmarkStart w:id="363" w:name="_Toc77102019"/>
      <w:r w:rsidRPr="00E42208">
        <w:t>Local Contact Properties</w:t>
      </w:r>
      <w:bookmarkEnd w:id="360"/>
      <w:bookmarkEnd w:id="361"/>
      <w:bookmarkEnd w:id="362"/>
      <w:bookmarkEnd w:id="363"/>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4" w:name="_Ref101340168"/>
      <w:bookmarkStart w:id="365" w:name="_Toc130981691"/>
      <w:r w:rsidRPr="00F54804">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4"/>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6" w:name="_Ref414836574"/>
      <w:bookmarkStart w:id="367" w:name="_Toc3556956"/>
      <w:bookmarkStart w:id="368" w:name="_Toc34747206"/>
      <w:bookmarkStart w:id="369" w:name="_Toc77102020"/>
      <w:bookmarkStart w:id="370" w:name="_Toc130981488"/>
      <w:r w:rsidRPr="000A1B7B">
        <w:t>Joints</w:t>
      </w:r>
      <w:bookmarkEnd w:id="366"/>
      <w:bookmarkEnd w:id="367"/>
      <w:bookmarkEnd w:id="368"/>
      <w:bookmarkEnd w:id="369"/>
      <w:bookmarkEnd w:id="370"/>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1"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2" w:name="_Toc428456083"/>
      <w:bookmarkStart w:id="373" w:name="_Toc428537047"/>
      <w:bookmarkStart w:id="374" w:name="_Toc428969366"/>
      <w:bookmarkStart w:id="375" w:name="_Toc429052757"/>
      <w:bookmarkStart w:id="376" w:name="_Toc3556957"/>
      <w:bookmarkStart w:id="377" w:name="_Toc34747207"/>
      <w:bookmarkStart w:id="378" w:name="_Toc77102021"/>
      <w:bookmarkStart w:id="379" w:name="_Toc130981489"/>
      <w:bookmarkEnd w:id="372"/>
      <w:bookmarkEnd w:id="373"/>
      <w:bookmarkEnd w:id="374"/>
      <w:bookmarkEnd w:id="375"/>
      <w:r w:rsidRPr="000A1B7B">
        <w:t>A Minimalistic Example of a χMCF file</w:t>
      </w:r>
      <w:bookmarkEnd w:id="376"/>
      <w:bookmarkEnd w:id="377"/>
      <w:bookmarkEnd w:id="378"/>
      <w:bookmarkEnd w:id="379"/>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0" w:name="_Toc428279348"/>
      <w:bookmarkStart w:id="381" w:name="_Toc428456085"/>
      <w:bookmarkStart w:id="382" w:name="_Toc428537049"/>
      <w:bookmarkStart w:id="383" w:name="_Toc428969368"/>
      <w:bookmarkStart w:id="384" w:name="_Toc429052759"/>
      <w:bookmarkStart w:id="385" w:name="_Toc3556958"/>
      <w:bookmarkStart w:id="386" w:name="_Toc34747208"/>
      <w:bookmarkStart w:id="387" w:name="_Toc77102022"/>
      <w:bookmarkStart w:id="388" w:name="_Toc130981490"/>
      <w:bookmarkEnd w:id="380"/>
      <w:bookmarkEnd w:id="381"/>
      <w:bookmarkEnd w:id="382"/>
      <w:bookmarkEnd w:id="383"/>
      <w:bookmarkEnd w:id="384"/>
      <w:r w:rsidRPr="00F54804">
        <w:t>XML Schema Definition</w:t>
      </w:r>
      <w:bookmarkEnd w:id="385"/>
      <w:bookmarkEnd w:id="386"/>
      <w:bookmarkEnd w:id="387"/>
      <w:bookmarkEnd w:id="388"/>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9" w:name="_Toc334484488"/>
      <w:bookmarkStart w:id="390" w:name="_Toc334486133"/>
      <w:bookmarkStart w:id="391" w:name="XMLStructureConnectionGroups"/>
      <w:bookmarkStart w:id="392" w:name="SeamweldConnectionGroupPart"/>
      <w:bookmarkStart w:id="393" w:name="XMLStructurePartsPIDs"/>
      <w:bookmarkStart w:id="394" w:name="XMLStructureConnections"/>
      <w:bookmarkStart w:id="395" w:name="XMLStructurePointConnections"/>
      <w:bookmarkStart w:id="396" w:name="XMLStructureLineConnections"/>
      <w:bookmarkStart w:id="397" w:name="XMLStructurePlaneConnections"/>
      <w:bookmarkStart w:id="398" w:name="_Toc338938892"/>
      <w:bookmarkStart w:id="399" w:name="_Toc338939088"/>
      <w:bookmarkStart w:id="400" w:name="_Toc3556959"/>
      <w:bookmarkStart w:id="401" w:name="_Toc34747209"/>
      <w:bookmarkStart w:id="402" w:name="_Toc77102023"/>
      <w:bookmarkStart w:id="403" w:name="_Toc130981491"/>
      <w:bookmarkEnd w:id="169"/>
      <w:bookmarkEnd w:id="170"/>
      <w:bookmarkEnd w:id="389"/>
      <w:bookmarkEnd w:id="390"/>
      <w:bookmarkEnd w:id="391"/>
      <w:bookmarkEnd w:id="392"/>
      <w:bookmarkEnd w:id="393"/>
      <w:bookmarkEnd w:id="394"/>
      <w:bookmarkEnd w:id="395"/>
      <w:bookmarkEnd w:id="396"/>
      <w:bookmarkEnd w:id="397"/>
      <w:r w:rsidRPr="00F54804">
        <w:t>Data Common to any Connection</w:t>
      </w:r>
      <w:bookmarkEnd w:id="398"/>
      <w:bookmarkEnd w:id="399"/>
      <w:bookmarkEnd w:id="400"/>
      <w:bookmarkEnd w:id="401"/>
      <w:bookmarkEnd w:id="402"/>
      <w:bookmarkEnd w:id="403"/>
      <w:r w:rsidRPr="00F54804">
        <w:t xml:space="preserve"> </w:t>
      </w:r>
    </w:p>
    <w:p w14:paraId="065EFE33" w14:textId="77777777" w:rsidR="00FC68DB" w:rsidRPr="005C2D94" w:rsidRDefault="00FC68DB" w:rsidP="00B202D2">
      <w:pPr>
        <w:pStyle w:val="berschrift2"/>
      </w:pPr>
      <w:bookmarkStart w:id="404" w:name="_Ref448911656"/>
      <w:bookmarkStart w:id="405" w:name="_Toc3556960"/>
      <w:bookmarkStart w:id="406" w:name="_Toc34747210"/>
      <w:bookmarkStart w:id="407" w:name="_Toc77102024"/>
      <w:bookmarkStart w:id="408" w:name="_Toc130981492"/>
      <w:bookmarkStart w:id="409" w:name="_Toc413359574"/>
      <w:bookmarkStart w:id="410" w:name="_Toc338938893"/>
      <w:bookmarkStart w:id="411" w:name="_Toc338939089"/>
      <w:bookmarkStart w:id="412" w:name="_Toc288196462"/>
      <w:bookmarkStart w:id="413" w:name="_Toc288200760"/>
      <w:r w:rsidRPr="005C2D94">
        <w:t>Indices and their properties</w:t>
      </w:r>
      <w:bookmarkEnd w:id="404"/>
      <w:bookmarkEnd w:id="405"/>
      <w:bookmarkEnd w:id="406"/>
      <w:bookmarkEnd w:id="407"/>
      <w:bookmarkEnd w:id="40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4" w:name="_Toc130981493"/>
      <w:bookmarkEnd w:id="409"/>
      <w:r w:rsidRPr="00F54804">
        <w:rPr>
          <w:szCs w:val="34"/>
        </w:rPr>
        <w:t>Connection Referencing</w:t>
      </w:r>
      <w:bookmarkEnd w:id="414"/>
      <w:r w:rsidRPr="00F54804">
        <w:rPr>
          <w:szCs w:val="34"/>
        </w:rPr>
        <w:t xml:space="preserve"> </w:t>
      </w:r>
    </w:p>
    <w:p w14:paraId="5A305FE7" w14:textId="37AACF96" w:rsidR="00EE0CF2" w:rsidRPr="00BF5C18" w:rsidRDefault="00EE0CF2" w:rsidP="0013175B">
      <w:pPr>
        <w:pStyle w:val="berschrift3"/>
      </w:pPr>
      <w:bookmarkStart w:id="415" w:name="_Toc130981494"/>
      <w:r>
        <w:t>Need for Referencing</w:t>
      </w:r>
      <w:bookmarkEnd w:id="415"/>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6" w:name="_Toc130981495"/>
      <w:r w:rsidRPr="00F54804">
        <w:t xml:space="preserve">Attribute </w:t>
      </w:r>
      <w:r w:rsidRPr="00F54804">
        <w:rPr>
          <w:rFonts w:ascii="Courier New" w:hAnsi="Courier New" w:cs="Courier New"/>
          <w:szCs w:val="34"/>
          <w:highlight w:val="white"/>
        </w:rPr>
        <w:t>label</w:t>
      </w:r>
      <w:bookmarkEnd w:id="416"/>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7" w:name="_Toc130981496"/>
      <w:bookmarkStart w:id="418" w:name="_Toc77102026"/>
      <w:r w:rsidRPr="00F54804">
        <w:lastRenderedPageBreak/>
        <w:t xml:space="preserve">Attribute </w:t>
      </w:r>
      <w:r w:rsidRPr="00F54804">
        <w:rPr>
          <w:rFonts w:ascii="Courier New" w:hAnsi="Courier New" w:cs="Courier New"/>
          <w:szCs w:val="34"/>
          <w:highlight w:val="white"/>
        </w:rPr>
        <w:t>ident</w:t>
      </w:r>
      <w:bookmarkEnd w:id="417"/>
      <w:r w:rsidRPr="00F54804">
        <w:t xml:space="preserve"> </w:t>
      </w:r>
      <w:bookmarkEnd w:id="41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9" w:name="_Ref413329202"/>
      <w:bookmarkStart w:id="420" w:name="_Toc413359575"/>
      <w:bookmarkStart w:id="421" w:name="_Toc3556962"/>
      <w:bookmarkStart w:id="422" w:name="_Toc34747212"/>
      <w:bookmarkStart w:id="423" w:name="_Toc77102027"/>
      <w:bookmarkStart w:id="424" w:name="_Toc130981497"/>
      <w:r w:rsidRPr="005C2D94">
        <w:rPr>
          <w:szCs w:val="34"/>
        </w:rPr>
        <w:t>Dimensions and Coordinates</w:t>
      </w:r>
      <w:bookmarkEnd w:id="419"/>
      <w:bookmarkEnd w:id="420"/>
      <w:bookmarkEnd w:id="421"/>
      <w:bookmarkEnd w:id="422"/>
      <w:bookmarkEnd w:id="423"/>
      <w:bookmarkEnd w:id="424"/>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5" w:name="_Toc413359576"/>
      <w:bookmarkStart w:id="426" w:name="_Ref440360308"/>
      <w:bookmarkStart w:id="427" w:name="_Ref440360312"/>
      <w:bookmarkStart w:id="428" w:name="_Ref440360851"/>
      <w:bookmarkStart w:id="429" w:name="_Ref440360857"/>
      <w:bookmarkStart w:id="430" w:name="_Ref440453613"/>
      <w:bookmarkStart w:id="431" w:name="_Ref440453616"/>
      <w:bookmarkStart w:id="432" w:name="_Ref440454500"/>
      <w:bookmarkStart w:id="433" w:name="_Ref440454502"/>
      <w:bookmarkStart w:id="434" w:name="_Toc3556963"/>
      <w:bookmarkStart w:id="435" w:name="_Toc34747213"/>
      <w:bookmarkStart w:id="436" w:name="_Toc77102028"/>
      <w:bookmarkStart w:id="437"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5"/>
      <w:bookmarkEnd w:id="426"/>
      <w:bookmarkEnd w:id="427"/>
      <w:bookmarkEnd w:id="428"/>
      <w:bookmarkEnd w:id="429"/>
      <w:bookmarkEnd w:id="430"/>
      <w:bookmarkEnd w:id="431"/>
      <w:bookmarkEnd w:id="432"/>
      <w:bookmarkEnd w:id="433"/>
      <w:bookmarkEnd w:id="434"/>
      <w:bookmarkEnd w:id="435"/>
      <w:bookmarkEnd w:id="436"/>
      <w:bookmarkEnd w:id="437"/>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8" w:name="_Ref428442251"/>
      <w:bookmarkStart w:id="439" w:name="_Toc3556964"/>
      <w:bookmarkStart w:id="440" w:name="_Toc34747214"/>
      <w:bookmarkStart w:id="441" w:name="_Toc77102029"/>
      <w:bookmarkStart w:id="442" w:name="_Toc130981499"/>
      <w:r w:rsidRPr="00F54804">
        <w:rPr>
          <w:szCs w:val="34"/>
        </w:rPr>
        <w:t>Custom Attributes list</w:t>
      </w:r>
      <w:bookmarkEnd w:id="438"/>
      <w:bookmarkEnd w:id="439"/>
      <w:bookmarkEnd w:id="440"/>
      <w:bookmarkEnd w:id="441"/>
      <w:bookmarkEnd w:id="442"/>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3"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4"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5"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6"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7"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8"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9"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50"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1"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1"/>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2"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3"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4"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4"/>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5"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6"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7"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8" w:name="_Toc440038865"/>
      <w:bookmarkStart w:id="459" w:name="_Toc3556965"/>
      <w:bookmarkStart w:id="460" w:name="_Toc34747215"/>
      <w:bookmarkStart w:id="461" w:name="_Toc77102030"/>
      <w:bookmarkStart w:id="462"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8"/>
      <w:bookmarkEnd w:id="459"/>
      <w:bookmarkEnd w:id="460"/>
      <w:bookmarkEnd w:id="461"/>
      <w:bookmarkEnd w:id="462"/>
    </w:p>
    <w:p w14:paraId="46209363" w14:textId="5E11C13B" w:rsidR="00EE0CF2" w:rsidRPr="00BF5C18" w:rsidRDefault="00EE0CF2" w:rsidP="0013175B">
      <w:pPr>
        <w:pStyle w:val="berschrift3"/>
      </w:pPr>
      <w:bookmarkStart w:id="463" w:name="_Toc130981501"/>
      <w:r>
        <w:t>General</w:t>
      </w:r>
      <w:bookmarkEnd w:id="463"/>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4" w:name="_Toc440038866"/>
      <w:bookmarkStart w:id="465" w:name="_Toc3556966"/>
      <w:bookmarkStart w:id="466" w:name="_Toc34747216"/>
      <w:bookmarkStart w:id="467" w:name="_Toc77102031"/>
      <w:bookmarkStart w:id="468"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4"/>
      <w:bookmarkEnd w:id="465"/>
      <w:bookmarkEnd w:id="466"/>
      <w:bookmarkEnd w:id="467"/>
      <w:bookmarkEnd w:id="468"/>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9" w:name="_Toc440038867"/>
      <w:bookmarkStart w:id="470" w:name="_Toc3556967"/>
      <w:bookmarkStart w:id="471" w:name="_Toc34747217"/>
      <w:bookmarkStart w:id="472" w:name="_Toc77102032"/>
      <w:bookmarkStart w:id="473"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4" w:name="_Toc440038868"/>
      <w:bookmarkStart w:id="475" w:name="_Toc3556968"/>
      <w:bookmarkStart w:id="476" w:name="_Toc34747218"/>
      <w:bookmarkStart w:id="477" w:name="_Toc77102033"/>
      <w:bookmarkStart w:id="478"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4"/>
      <w:bookmarkEnd w:id="475"/>
      <w:bookmarkEnd w:id="476"/>
      <w:bookmarkEnd w:id="477"/>
      <w:bookmarkEnd w:id="478"/>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9" w:name="_Toc3556969"/>
      <w:bookmarkStart w:id="480" w:name="_Toc34747219"/>
      <w:bookmarkStart w:id="481" w:name="_Toc77102034"/>
      <w:bookmarkStart w:id="482" w:name="_Toc130981505"/>
      <w:r w:rsidRPr="00F54804">
        <w:t>0D connections</w:t>
      </w:r>
      <w:bookmarkEnd w:id="479"/>
      <w:bookmarkEnd w:id="480"/>
      <w:bookmarkEnd w:id="481"/>
      <w:bookmarkEnd w:id="482"/>
    </w:p>
    <w:p w14:paraId="7BFE46E1" w14:textId="77777777" w:rsidR="00FC68DB" w:rsidRPr="005C2D94" w:rsidRDefault="00FC68DB" w:rsidP="00B202D2">
      <w:pPr>
        <w:pStyle w:val="berschrift2"/>
      </w:pPr>
      <w:bookmarkStart w:id="483" w:name="_Toc413359578"/>
      <w:bookmarkStart w:id="484" w:name="_Toc3556970"/>
      <w:bookmarkStart w:id="485" w:name="_Toc34747220"/>
      <w:bookmarkStart w:id="486" w:name="_Toc77102035"/>
      <w:bookmarkStart w:id="487" w:name="_Toc130981506"/>
      <w:r w:rsidRPr="005C2D94">
        <w:t>Generic Definitions</w:t>
      </w:r>
      <w:bookmarkEnd w:id="483"/>
      <w:bookmarkEnd w:id="484"/>
      <w:bookmarkEnd w:id="485"/>
      <w:bookmarkEnd w:id="486"/>
      <w:bookmarkEnd w:id="487"/>
    </w:p>
    <w:p w14:paraId="64F211EF" w14:textId="3D181317" w:rsidR="00FC68DB" w:rsidRDefault="00FC68DB" w:rsidP="00B202D2">
      <w:pPr>
        <w:pStyle w:val="berschrift3"/>
      </w:pPr>
      <w:bookmarkStart w:id="488" w:name="_Toc413359579"/>
      <w:bookmarkStart w:id="489" w:name="_Ref428958711"/>
      <w:bookmarkStart w:id="490" w:name="_Toc3556971"/>
      <w:bookmarkStart w:id="491" w:name="_Toc34747221"/>
      <w:bookmarkStart w:id="492" w:name="_Toc77102036"/>
      <w:bookmarkStart w:id="493" w:name="_Toc130981507"/>
      <w:r w:rsidRPr="001E4607">
        <w:t>Identification</w:t>
      </w:r>
      <w:bookmarkEnd w:id="488"/>
      <w:bookmarkEnd w:id="489"/>
      <w:bookmarkEnd w:id="490"/>
      <w:bookmarkEnd w:id="491"/>
      <w:bookmarkEnd w:id="492"/>
      <w:bookmarkEnd w:id="493"/>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4"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5" w:name="_Ref414563154"/>
      <w:bookmarkStart w:id="496" w:name="_Toc3556972"/>
      <w:bookmarkStart w:id="497" w:name="_Toc34747222"/>
      <w:bookmarkStart w:id="498" w:name="_Toc77102037"/>
      <w:bookmarkStart w:id="499" w:name="_Toc130981508"/>
      <w:r w:rsidRPr="00CC3DCA">
        <w:t>Location</w:t>
      </w:r>
      <w:bookmarkEnd w:id="495"/>
      <w:bookmarkEnd w:id="496"/>
      <w:bookmarkEnd w:id="497"/>
      <w:bookmarkEnd w:id="498"/>
      <w:bookmarkEnd w:id="499"/>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500"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1" w:name="_Toc428279359"/>
      <w:bookmarkStart w:id="502" w:name="_Toc428456096"/>
      <w:bookmarkStart w:id="503" w:name="_Toc428537060"/>
      <w:bookmarkStart w:id="504" w:name="_Toc428969379"/>
      <w:bookmarkStart w:id="505" w:name="_Toc429052770"/>
      <w:bookmarkStart w:id="506" w:name="_Direction"/>
      <w:bookmarkStart w:id="507" w:name="_Ref400880511"/>
      <w:bookmarkStart w:id="508" w:name="_Toc413359581"/>
      <w:bookmarkStart w:id="509" w:name="_Toc3556973"/>
      <w:bookmarkStart w:id="510" w:name="_Toc34747223"/>
      <w:bookmarkStart w:id="511" w:name="_Toc77102038"/>
      <w:bookmarkStart w:id="512" w:name="_Toc130981509"/>
      <w:bookmarkEnd w:id="501"/>
      <w:bookmarkEnd w:id="502"/>
      <w:bookmarkEnd w:id="503"/>
      <w:bookmarkEnd w:id="504"/>
      <w:bookmarkEnd w:id="505"/>
      <w:bookmarkEnd w:id="506"/>
      <w:r w:rsidRPr="00CC3DCA">
        <w:t>Direction</w:t>
      </w:r>
      <w:bookmarkEnd w:id="507"/>
      <w:bookmarkEnd w:id="508"/>
      <w:bookmarkEnd w:id="509"/>
      <w:bookmarkEnd w:id="510"/>
      <w:bookmarkEnd w:id="511"/>
      <w:bookmarkEnd w:id="512"/>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3"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4" w:name="_Toc428279361"/>
      <w:bookmarkStart w:id="515" w:name="_Toc428456098"/>
      <w:bookmarkStart w:id="516" w:name="_Toc3556974"/>
      <w:bookmarkStart w:id="517" w:name="_Toc34747224"/>
      <w:bookmarkStart w:id="518" w:name="_Toc77102039"/>
      <w:bookmarkStart w:id="519" w:name="_Toc130981510"/>
      <w:bookmarkEnd w:id="514"/>
      <w:bookmarkEnd w:id="515"/>
      <w:r w:rsidRPr="00F54804">
        <w:t>Type Specification</w:t>
      </w:r>
      <w:bookmarkEnd w:id="516"/>
      <w:bookmarkEnd w:id="517"/>
      <w:bookmarkEnd w:id="518"/>
      <w:bookmarkEnd w:id="519"/>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20"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1" w:name="_Ref428355238"/>
      <w:bookmarkStart w:id="522" w:name="_Toc3556975"/>
      <w:bookmarkStart w:id="523" w:name="_Toc34747225"/>
      <w:bookmarkStart w:id="524" w:name="_Toc77102040"/>
      <w:bookmarkStart w:id="525" w:name="_Toc130981511"/>
      <w:r w:rsidRPr="00F54804">
        <w:t>Spot Welds</w:t>
      </w:r>
      <w:bookmarkEnd w:id="521"/>
      <w:bookmarkEnd w:id="522"/>
      <w:bookmarkEnd w:id="523"/>
      <w:bookmarkEnd w:id="524"/>
      <w:bookmarkEnd w:id="525"/>
    </w:p>
    <w:p w14:paraId="3ABA096B" w14:textId="7C229DB9" w:rsidR="00B70DBA" w:rsidRPr="00BF5C18" w:rsidRDefault="00DC655D" w:rsidP="0013175B">
      <w:pPr>
        <w:pStyle w:val="berschrift3"/>
      </w:pPr>
      <w:bookmarkStart w:id="526" w:name="_Toc130981512"/>
      <w:r>
        <w:t>General</w:t>
      </w:r>
      <w:bookmarkEnd w:id="526"/>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7"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8"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8"/>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9" w:name="_Toc101426589"/>
      <w:bookmarkStart w:id="530" w:name="_Toc101427771"/>
      <w:bookmarkStart w:id="531" w:name="_Toc101428138"/>
      <w:bookmarkStart w:id="532" w:name="_Toc101453151"/>
      <w:bookmarkStart w:id="533" w:name="_Toc130981513"/>
      <w:bookmarkEnd w:id="529"/>
      <w:bookmarkEnd w:id="530"/>
      <w:bookmarkEnd w:id="531"/>
      <w:bookmarkEnd w:id="532"/>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3"/>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4" w:name="_Toc130981514"/>
      <w:r w:rsidRPr="000A1B7B">
        <w:t>Attribute "</w:t>
      </w:r>
      <w:r w:rsidRPr="00726144">
        <w:t>technology</w:t>
      </w:r>
      <w:r w:rsidRPr="00F54804">
        <w:t>"</w:t>
      </w:r>
      <w:bookmarkEnd w:id="534"/>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5"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6" w:name="_Toc3556976"/>
      <w:bookmarkStart w:id="537" w:name="_Toc34747226"/>
      <w:bookmarkStart w:id="538" w:name="_Toc77102041"/>
      <w:bookmarkStart w:id="539" w:name="_Toc130981515"/>
      <w:r w:rsidRPr="00F54804">
        <w:lastRenderedPageBreak/>
        <w:t>Robscans</w:t>
      </w:r>
      <w:bookmarkEnd w:id="536"/>
      <w:bookmarkEnd w:id="537"/>
      <w:bookmarkEnd w:id="538"/>
      <w:bookmarkEnd w:id="539"/>
      <w:r w:rsidR="00D76FD9">
        <w:t xml:space="preserve"> </w:t>
      </w:r>
    </w:p>
    <w:bookmarkEnd w:id="410"/>
    <w:bookmarkEnd w:id="411"/>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40" w:name="_Ref401160011"/>
      <w:bookmarkStart w:id="541" w:name="_Toc413359628"/>
      <w:bookmarkStart w:id="542" w:name="_Toc3557087"/>
      <w:bookmarkStart w:id="543" w:name="_Toc34747338"/>
      <w:bookmarkStart w:id="544" w:name="_Toc76030529"/>
      <w:bookmarkStart w:id="545" w:name="_Toc94530815"/>
      <w:bookmarkStart w:id="546" w:name="_Toc101428214"/>
      <w:bookmarkStart w:id="547"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40"/>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1"/>
      <w:bookmarkEnd w:id="542"/>
      <w:bookmarkEnd w:id="543"/>
      <w:bookmarkEnd w:id="544"/>
      <w:bookmarkEnd w:id="545"/>
      <w:bookmarkEnd w:id="546"/>
      <w:bookmarkEnd w:id="547"/>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8"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8"/>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9"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0"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50"/>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1"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2" w:name="_Toc428279365"/>
      <w:bookmarkStart w:id="553" w:name="_Toc428456102"/>
      <w:bookmarkStart w:id="554" w:name="_Toc428537065"/>
      <w:bookmarkStart w:id="555" w:name="_Toc428969384"/>
      <w:bookmarkStart w:id="556" w:name="_Toc429052775"/>
      <w:bookmarkStart w:id="557" w:name="_Toc413359585"/>
      <w:bookmarkStart w:id="558" w:name="_Toc3556977"/>
      <w:bookmarkStart w:id="559" w:name="_Toc34747227"/>
      <w:bookmarkStart w:id="560" w:name="_Toc77102042"/>
      <w:bookmarkStart w:id="561" w:name="_Toc130981516"/>
      <w:bookmarkEnd w:id="552"/>
      <w:bookmarkEnd w:id="553"/>
      <w:bookmarkEnd w:id="554"/>
      <w:bookmarkEnd w:id="555"/>
      <w:bookmarkEnd w:id="556"/>
      <w:r w:rsidRPr="00F54804">
        <w:t>Rivets</w:t>
      </w:r>
      <w:bookmarkEnd w:id="557"/>
      <w:bookmarkEnd w:id="558"/>
      <w:bookmarkEnd w:id="559"/>
      <w:bookmarkEnd w:id="560"/>
      <w:bookmarkEnd w:id="561"/>
      <w:r w:rsidR="0078119D">
        <w:t xml:space="preserve"> </w:t>
      </w:r>
    </w:p>
    <w:p w14:paraId="5D925720" w14:textId="4BADEFC9" w:rsidR="00BD3FB0" w:rsidRPr="00BF5C18" w:rsidRDefault="00DC655D" w:rsidP="0013175B">
      <w:pPr>
        <w:pStyle w:val="berschrift3"/>
      </w:pPr>
      <w:bookmarkStart w:id="562" w:name="_Toc130981517"/>
      <w:r>
        <w:t>General</w:t>
      </w:r>
      <w:bookmarkEnd w:id="562"/>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3"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4"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5" w:name="_Toc3557088"/>
      <w:bookmarkStart w:id="566" w:name="_Toc34747339"/>
      <w:bookmarkStart w:id="567" w:name="_Toc76030530"/>
      <w:bookmarkStart w:id="568" w:name="_Toc94530816"/>
      <w:bookmarkStart w:id="569" w:name="_Toc101428215"/>
      <w:bookmarkStart w:id="570"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5"/>
      <w:bookmarkEnd w:id="566"/>
      <w:bookmarkEnd w:id="567"/>
      <w:bookmarkEnd w:id="568"/>
      <w:r w:rsidR="00D65EAA" w:rsidRPr="00F54804">
        <w:t xml:space="preserve"> (Dome, Large Flange, Countersunk)</w:t>
      </w:r>
      <w:bookmarkEnd w:id="569"/>
      <w:bookmarkEnd w:id="570"/>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1"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34747228"/>
      <w:bookmarkStart w:id="580" w:name="_Toc77102043"/>
      <w:bookmarkStart w:id="581" w:name="_Toc130981518"/>
      <w:bookmarkEnd w:id="572"/>
      <w:bookmarkEnd w:id="573"/>
      <w:bookmarkEnd w:id="574"/>
      <w:bookmarkEnd w:id="575"/>
      <w:bookmarkEnd w:id="576"/>
      <w:r w:rsidRPr="00F54804">
        <w:t>Blind</w:t>
      </w:r>
      <w:r w:rsidRPr="005C2D94">
        <w:t xml:space="preserve"> Rivets</w:t>
      </w:r>
      <w:bookmarkEnd w:id="577"/>
      <w:bookmarkEnd w:id="578"/>
      <w:bookmarkEnd w:id="579"/>
      <w:bookmarkEnd w:id="580"/>
      <w:bookmarkEnd w:id="58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2"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3" w:name="_Ref101266761"/>
      <w:bookmarkStart w:id="584" w:name="_Toc3557089"/>
      <w:bookmarkStart w:id="585" w:name="_Toc34747340"/>
      <w:bookmarkStart w:id="586" w:name="_Toc76030531"/>
      <w:bookmarkStart w:id="587" w:name="_Toc94530817"/>
      <w:bookmarkStart w:id="588" w:name="_Toc101428216"/>
      <w:bookmarkStart w:id="589"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3"/>
      <w:r w:rsidR="0019077F">
        <w:t xml:space="preserve"> —</w:t>
      </w:r>
      <w:r w:rsidRPr="00F54804">
        <w:t xml:space="preserve"> </w:t>
      </w:r>
      <w:bookmarkEnd w:id="584"/>
      <w:bookmarkEnd w:id="585"/>
      <w:bookmarkEnd w:id="586"/>
      <w:bookmarkEnd w:id="587"/>
      <w:r w:rsidR="0049275F" w:rsidRPr="00F54804">
        <w:t>Blind rivet – key attributes</w:t>
      </w:r>
      <w:bookmarkEnd w:id="588"/>
      <w:bookmarkEnd w:id="589"/>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90" w:name="_Toc3557090"/>
      <w:bookmarkStart w:id="591" w:name="_Toc34747341"/>
      <w:bookmarkStart w:id="592" w:name="_Toc76030532"/>
      <w:bookmarkStart w:id="593" w:name="_Toc94530818"/>
      <w:bookmarkStart w:id="594" w:name="_Ref101266714"/>
      <w:bookmarkStart w:id="595" w:name="_Toc101428217"/>
      <w:bookmarkStart w:id="596"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90"/>
      <w:bookmarkEnd w:id="591"/>
      <w:bookmarkEnd w:id="592"/>
      <w:bookmarkEnd w:id="593"/>
      <w:r w:rsidR="00C04088" w:rsidRPr="00F54804">
        <w:t>Assembly Recommendations for Blind Rivets</w:t>
      </w:r>
      <w:bookmarkEnd w:id="594"/>
      <w:bookmarkEnd w:id="595"/>
      <w:bookmarkEnd w:id="596"/>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7" w:name="_Toc428279369"/>
      <w:bookmarkStart w:id="598" w:name="_Toc428965611"/>
      <w:bookmarkStart w:id="599" w:name="_Toc413359587"/>
      <w:bookmarkStart w:id="600" w:name="_Toc3556979"/>
      <w:bookmarkStart w:id="601" w:name="_Toc34747229"/>
      <w:bookmarkStart w:id="602" w:name="_Toc77102044"/>
      <w:bookmarkStart w:id="603" w:name="_Toc130981519"/>
      <w:bookmarkEnd w:id="597"/>
      <w:bookmarkEnd w:id="598"/>
      <w:r w:rsidRPr="00F54804">
        <w:t>Self-Piercing Rivets</w:t>
      </w:r>
      <w:bookmarkEnd w:id="599"/>
      <w:bookmarkEnd w:id="600"/>
      <w:bookmarkEnd w:id="601"/>
      <w:bookmarkEnd w:id="602"/>
      <w:bookmarkEnd w:id="603"/>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4" w:name="_Toc413359629"/>
      <w:bookmarkStart w:id="605" w:name="_Toc3557092"/>
      <w:bookmarkStart w:id="606" w:name="_Toc34747343"/>
      <w:bookmarkStart w:id="607" w:name="_Toc76030534"/>
      <w:bookmarkStart w:id="608" w:name="_Toc94530820"/>
      <w:bookmarkStart w:id="609" w:name="_Toc101428218"/>
      <w:bookmarkStart w:id="610"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4"/>
      <w:bookmarkEnd w:id="605"/>
      <w:bookmarkEnd w:id="606"/>
      <w:bookmarkEnd w:id="607"/>
      <w:bookmarkEnd w:id="608"/>
      <w:r w:rsidR="001F0AF7" w:rsidRPr="00BD52D7">
        <w:t xml:space="preserve"> &amp; riveting machine</w:t>
      </w:r>
      <w:bookmarkEnd w:id="609"/>
      <w:bookmarkEnd w:id="610"/>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1"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2" w:name="_Toc428456108"/>
      <w:bookmarkStart w:id="613" w:name="_Toc428537071"/>
      <w:bookmarkStart w:id="614" w:name="_Toc428969390"/>
      <w:bookmarkStart w:id="615" w:name="_Toc429052781"/>
      <w:bookmarkStart w:id="616" w:name="_Toc428279372"/>
      <w:bookmarkStart w:id="617" w:name="_Toc428456109"/>
      <w:bookmarkStart w:id="618" w:name="_Toc428537072"/>
      <w:bookmarkStart w:id="619" w:name="_Toc428969391"/>
      <w:bookmarkStart w:id="620" w:name="_Toc429052782"/>
      <w:bookmarkStart w:id="621" w:name="_Toc428279374"/>
      <w:bookmarkStart w:id="622" w:name="_Toc428456111"/>
      <w:bookmarkStart w:id="623" w:name="_Toc428537074"/>
      <w:bookmarkStart w:id="624" w:name="_Toc428969393"/>
      <w:bookmarkStart w:id="625" w:name="_Toc429052784"/>
      <w:bookmarkStart w:id="626" w:name="_Toc428279378"/>
      <w:bookmarkStart w:id="627" w:name="_Toc428456115"/>
      <w:bookmarkStart w:id="628" w:name="_Toc428537078"/>
      <w:bookmarkStart w:id="629" w:name="_Toc428969397"/>
      <w:bookmarkStart w:id="630" w:name="_Toc429052788"/>
      <w:bookmarkStart w:id="631" w:name="_Toc428279380"/>
      <w:bookmarkStart w:id="632" w:name="_Toc428456117"/>
      <w:bookmarkStart w:id="633" w:name="_Toc428537080"/>
      <w:bookmarkStart w:id="634" w:name="_Toc428969399"/>
      <w:bookmarkStart w:id="635" w:name="_Toc429052790"/>
      <w:bookmarkStart w:id="636" w:name="_Toc428279387"/>
      <w:bookmarkStart w:id="637" w:name="_Toc428456124"/>
      <w:bookmarkStart w:id="638" w:name="_Toc428537087"/>
      <w:bookmarkStart w:id="639" w:name="_Toc428969406"/>
      <w:bookmarkStart w:id="640" w:name="_Toc429052797"/>
      <w:bookmarkStart w:id="641" w:name="_Toc428279388"/>
      <w:bookmarkStart w:id="642" w:name="_Toc428456125"/>
      <w:bookmarkStart w:id="643" w:name="_Toc428537088"/>
      <w:bookmarkStart w:id="644" w:name="_Toc428969407"/>
      <w:bookmarkStart w:id="645" w:name="_Toc429052798"/>
      <w:bookmarkStart w:id="646" w:name="_Toc428279389"/>
      <w:bookmarkStart w:id="647" w:name="_Toc428456126"/>
      <w:bookmarkStart w:id="648" w:name="_Toc428537089"/>
      <w:bookmarkStart w:id="649" w:name="_Toc428969408"/>
      <w:bookmarkStart w:id="650" w:name="_Toc429052799"/>
      <w:bookmarkStart w:id="651" w:name="_Toc413359588"/>
      <w:bookmarkStart w:id="652" w:name="_Toc3556980"/>
      <w:bookmarkStart w:id="653" w:name="_Toc34747230"/>
      <w:bookmarkStart w:id="654" w:name="_Toc77102045"/>
      <w:bookmarkStart w:id="655" w:name="_Toc130981520"/>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F54804">
        <w:lastRenderedPageBreak/>
        <w:t>Solid</w:t>
      </w:r>
      <w:r w:rsidRPr="005C2D94">
        <w:t xml:space="preserve"> Rivets</w:t>
      </w:r>
      <w:bookmarkEnd w:id="651"/>
      <w:bookmarkEnd w:id="652"/>
      <w:bookmarkEnd w:id="653"/>
      <w:bookmarkEnd w:id="654"/>
      <w:bookmarkEnd w:id="655"/>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6" w:name="_Toc101428219"/>
      <w:bookmarkStart w:id="657"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6"/>
      <w:bookmarkEnd w:id="657"/>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8" w:name="_Ref3565285"/>
      <w:bookmarkStart w:id="659" w:name="_Toc3557094"/>
      <w:bookmarkStart w:id="660" w:name="_Toc34747345"/>
      <w:bookmarkStart w:id="661" w:name="_Toc76030536"/>
      <w:bookmarkStart w:id="662" w:name="_Toc94530822"/>
      <w:bookmarkStart w:id="663" w:name="_Toc101428220"/>
      <w:bookmarkStart w:id="664"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8"/>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9"/>
      <w:bookmarkEnd w:id="660"/>
      <w:bookmarkEnd w:id="661"/>
      <w:bookmarkEnd w:id="662"/>
      <w:bookmarkEnd w:id="663"/>
      <w:bookmarkEnd w:id="664"/>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5"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6" w:name="_Toc3557095"/>
      <w:bookmarkStart w:id="667" w:name="_Toc34747346"/>
      <w:bookmarkStart w:id="668" w:name="_Toc76030537"/>
      <w:bookmarkStart w:id="669" w:name="_Toc94530823"/>
      <w:bookmarkStart w:id="670" w:name="_Toc101428221"/>
      <w:bookmarkStart w:id="671"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6"/>
      <w:bookmarkEnd w:id="667"/>
      <w:bookmarkEnd w:id="668"/>
      <w:bookmarkEnd w:id="669"/>
      <w:r w:rsidR="00A2134E" w:rsidRPr="005C2D94">
        <w:t>Relation of working thickness (T1+T2) to max and min values of grip</w:t>
      </w:r>
      <w:bookmarkEnd w:id="670"/>
      <w:bookmarkEnd w:id="671"/>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2" w:name="_Toc428279391"/>
      <w:bookmarkStart w:id="673" w:name="_Toc428456128"/>
      <w:bookmarkStart w:id="674" w:name="_Toc428537091"/>
      <w:bookmarkStart w:id="675" w:name="_Toc428969410"/>
      <w:bookmarkStart w:id="676" w:name="_Toc429052801"/>
      <w:bookmarkStart w:id="677" w:name="_Toc413359589"/>
      <w:bookmarkStart w:id="678" w:name="_Toc3556981"/>
      <w:bookmarkStart w:id="679" w:name="_Toc34747231"/>
      <w:bookmarkStart w:id="680" w:name="_Toc77102046"/>
      <w:bookmarkStart w:id="681" w:name="_Toc130981521"/>
      <w:bookmarkEnd w:id="672"/>
      <w:bookmarkEnd w:id="673"/>
      <w:bookmarkEnd w:id="674"/>
      <w:bookmarkEnd w:id="675"/>
      <w:bookmarkEnd w:id="676"/>
      <w:r w:rsidRPr="00F54804">
        <w:t>Swop Rivets</w:t>
      </w:r>
      <w:bookmarkEnd w:id="677"/>
      <w:bookmarkEnd w:id="678"/>
      <w:bookmarkEnd w:id="679"/>
      <w:bookmarkEnd w:id="680"/>
      <w:bookmarkEnd w:id="681"/>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2" w:name="_Toc3557096"/>
      <w:bookmarkStart w:id="683" w:name="_Toc34747347"/>
      <w:bookmarkStart w:id="684" w:name="_Toc76030538"/>
      <w:bookmarkStart w:id="685"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6" w:name="_Toc101428222"/>
      <w:bookmarkStart w:id="687"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2"/>
      <w:bookmarkEnd w:id="683"/>
      <w:bookmarkEnd w:id="684"/>
      <w:bookmarkEnd w:id="685"/>
      <w:bookmarkEnd w:id="686"/>
      <w:bookmarkEnd w:id="687"/>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8"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9" w:name="_Toc77102047"/>
      <w:bookmarkStart w:id="690" w:name="_Toc130981522"/>
      <w:r w:rsidRPr="005C2D94">
        <w:t>Clinch Rivet Studs</w:t>
      </w:r>
      <w:bookmarkEnd w:id="689"/>
      <w:bookmarkEnd w:id="690"/>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1" w:name="_Toc76030540"/>
      <w:bookmarkStart w:id="692" w:name="_Toc94530826"/>
      <w:bookmarkStart w:id="693" w:name="_Toc101428223"/>
      <w:bookmarkStart w:id="694"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1"/>
      <w:bookmarkEnd w:id="692"/>
      <w:bookmarkEnd w:id="693"/>
      <w:bookmarkEnd w:id="694"/>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5"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6" w:name="_Toc428456130"/>
      <w:bookmarkStart w:id="697" w:name="_Toc428537093"/>
      <w:bookmarkStart w:id="698" w:name="_Toc428969412"/>
      <w:bookmarkStart w:id="699" w:name="_Toc429052803"/>
      <w:bookmarkStart w:id="700" w:name="_Toc413359590"/>
      <w:bookmarkStart w:id="701" w:name="_Toc3556982"/>
      <w:bookmarkStart w:id="702" w:name="_Toc34747232"/>
      <w:bookmarkStart w:id="703" w:name="_Toc77102048"/>
      <w:bookmarkStart w:id="704" w:name="_Toc130981523"/>
      <w:bookmarkEnd w:id="696"/>
      <w:bookmarkEnd w:id="697"/>
      <w:bookmarkEnd w:id="698"/>
      <w:bookmarkEnd w:id="699"/>
      <w:r w:rsidRPr="00F54804">
        <w:t>Threaded Connections: Bolts and</w:t>
      </w:r>
      <w:r w:rsidRPr="005C2D94">
        <w:t xml:space="preserve"> Screws</w:t>
      </w:r>
      <w:bookmarkEnd w:id="700"/>
      <w:bookmarkEnd w:id="701"/>
      <w:bookmarkEnd w:id="702"/>
      <w:bookmarkEnd w:id="703"/>
      <w:bookmarkEnd w:id="704"/>
    </w:p>
    <w:p w14:paraId="4CF9BB2A" w14:textId="77777777" w:rsidR="00FC68DB" w:rsidRPr="005C2D94" w:rsidRDefault="00FC68DB" w:rsidP="00B202D2">
      <w:pPr>
        <w:pStyle w:val="berschrift3"/>
      </w:pPr>
      <w:bookmarkStart w:id="705" w:name="_Toc413359591"/>
      <w:bookmarkStart w:id="706" w:name="_Toc3556983"/>
      <w:bookmarkStart w:id="707" w:name="_Toc34747233"/>
      <w:bookmarkStart w:id="708" w:name="_Toc77102049"/>
      <w:bookmarkStart w:id="709" w:name="_Toc130981524"/>
      <w:r w:rsidRPr="005C2D94">
        <w:t>Introduction</w:t>
      </w:r>
      <w:bookmarkEnd w:id="705"/>
      <w:bookmarkEnd w:id="706"/>
      <w:bookmarkEnd w:id="707"/>
      <w:bookmarkEnd w:id="708"/>
      <w:bookmarkEnd w:id="709"/>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10" w:name="_Toc413359630"/>
      <w:bookmarkStart w:id="711" w:name="_Toc3557097"/>
      <w:bookmarkStart w:id="712" w:name="_Toc34747348"/>
      <w:bookmarkStart w:id="713" w:name="_Toc76030541"/>
      <w:bookmarkStart w:id="714" w:name="_Toc94530827"/>
      <w:bookmarkStart w:id="715" w:name="_Toc101428224"/>
      <w:bookmarkStart w:id="716"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10"/>
      <w:bookmarkEnd w:id="711"/>
      <w:bookmarkEnd w:id="712"/>
      <w:bookmarkEnd w:id="713"/>
      <w:bookmarkEnd w:id="714"/>
      <w:bookmarkEnd w:id="715"/>
      <w:bookmarkEnd w:id="716"/>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7" w:name="_Ref401160020"/>
      <w:bookmarkStart w:id="718" w:name="_Toc413359631"/>
      <w:bookmarkStart w:id="719" w:name="_Toc3557098"/>
      <w:bookmarkStart w:id="720" w:name="_Toc34747349"/>
      <w:bookmarkStart w:id="721" w:name="_Toc76030542"/>
      <w:bookmarkStart w:id="722" w:name="_Toc94530828"/>
      <w:bookmarkStart w:id="723" w:name="_Toc101428225"/>
      <w:bookmarkStart w:id="724"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7"/>
      <w:r w:rsidR="0019077F">
        <w:t xml:space="preserve"> —</w:t>
      </w:r>
      <w:r w:rsidRPr="00F54804">
        <w:t xml:space="preserve"> Different Screw Forms</w:t>
      </w:r>
      <w:bookmarkEnd w:id="718"/>
      <w:bookmarkEnd w:id="719"/>
      <w:bookmarkEnd w:id="720"/>
      <w:bookmarkEnd w:id="721"/>
      <w:bookmarkEnd w:id="722"/>
      <w:bookmarkEnd w:id="723"/>
      <w:bookmarkEnd w:id="724"/>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5" w:name="_Ref401160136"/>
      <w:bookmarkStart w:id="726" w:name="_Toc413359632"/>
      <w:bookmarkStart w:id="727" w:name="_Ref428364733"/>
      <w:bookmarkStart w:id="728" w:name="_Ref428531136"/>
      <w:bookmarkStart w:id="729" w:name="_Toc3557099"/>
      <w:bookmarkStart w:id="730" w:name="_Toc34747350"/>
      <w:bookmarkStart w:id="731" w:name="_Toc76030543"/>
      <w:bookmarkStart w:id="732" w:name="_Toc94530829"/>
      <w:bookmarkStart w:id="733" w:name="_Toc101428226"/>
      <w:bookmarkStart w:id="734"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5"/>
      <w:r w:rsidR="0019077F">
        <w:t xml:space="preserve"> —</w:t>
      </w:r>
      <w:r w:rsidRPr="00F54804">
        <w:t xml:space="preserve"> Definition of </w:t>
      </w:r>
      <w:r w:rsidRPr="005C2D94">
        <w:t xml:space="preserve">Length and Head </w:t>
      </w:r>
      <w:r w:rsidRPr="001E4607">
        <w:t>S</w:t>
      </w:r>
      <w:r w:rsidRPr="00BD52D7">
        <w:t>izes</w:t>
      </w:r>
      <w:bookmarkEnd w:id="726"/>
      <w:bookmarkEnd w:id="727"/>
      <w:bookmarkEnd w:id="728"/>
      <w:bookmarkEnd w:id="729"/>
      <w:bookmarkEnd w:id="730"/>
      <w:bookmarkEnd w:id="731"/>
      <w:bookmarkEnd w:id="732"/>
      <w:bookmarkEnd w:id="733"/>
      <w:bookmarkEnd w:id="734"/>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5" w:name="_Ref413315993"/>
      <w:bookmarkStart w:id="736" w:name="_Toc413359633"/>
      <w:bookmarkStart w:id="737" w:name="_Toc3557100"/>
      <w:bookmarkStart w:id="738" w:name="_Toc34747351"/>
      <w:bookmarkStart w:id="739" w:name="_Toc76030544"/>
      <w:bookmarkStart w:id="740" w:name="_Toc94530830"/>
      <w:bookmarkStart w:id="741" w:name="_Toc101428227"/>
      <w:bookmarkStart w:id="742"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5"/>
      <w:r w:rsidR="0019077F">
        <w:t xml:space="preserve"> —</w:t>
      </w:r>
      <w:r w:rsidRPr="00F54804">
        <w:t xml:space="preserve"> Definition of lead,</w:t>
      </w:r>
      <w:r w:rsidRPr="005C2D94">
        <w:t xml:space="preserve"> pitch and starts of a thread.</w:t>
      </w:r>
      <w:bookmarkEnd w:id="736"/>
      <w:bookmarkEnd w:id="737"/>
      <w:bookmarkEnd w:id="738"/>
      <w:bookmarkEnd w:id="739"/>
      <w:bookmarkEnd w:id="740"/>
      <w:bookmarkEnd w:id="741"/>
      <w:bookmarkEnd w:id="742"/>
      <w:r w:rsidRPr="005C2D94">
        <w:t xml:space="preserve"> </w:t>
      </w:r>
    </w:p>
    <w:p w14:paraId="67175DE4" w14:textId="6E8276B7" w:rsidR="00FC68DB" w:rsidRPr="00BD52D7" w:rsidRDefault="00FC68DB" w:rsidP="00B202D2">
      <w:pPr>
        <w:pStyle w:val="berschrift3"/>
      </w:pPr>
      <w:bookmarkStart w:id="743" w:name="_Toc428279395"/>
      <w:bookmarkStart w:id="744" w:name="_Toc428456133"/>
      <w:bookmarkStart w:id="745" w:name="_Toc428537096"/>
      <w:bookmarkStart w:id="746" w:name="_Toc428969415"/>
      <w:bookmarkStart w:id="747" w:name="_Toc429052806"/>
      <w:bookmarkStart w:id="748" w:name="_Toc3556984"/>
      <w:bookmarkStart w:id="749" w:name="_Ref3566661"/>
      <w:bookmarkStart w:id="750" w:name="_Ref4272362"/>
      <w:bookmarkStart w:id="751" w:name="_Toc34747234"/>
      <w:bookmarkStart w:id="752" w:name="_Toc77102050"/>
      <w:bookmarkStart w:id="753" w:name="_Toc130981525"/>
      <w:bookmarkEnd w:id="743"/>
      <w:bookmarkEnd w:id="744"/>
      <w:bookmarkEnd w:id="745"/>
      <w:bookmarkEnd w:id="746"/>
      <w:bookmarkEnd w:id="747"/>
      <w:r w:rsidRPr="005C2D94">
        <w:t>Contacts and F</w:t>
      </w:r>
      <w:r w:rsidRPr="001E4607">
        <w:t>riction</w:t>
      </w:r>
      <w:bookmarkEnd w:id="748"/>
      <w:bookmarkEnd w:id="749"/>
      <w:bookmarkEnd w:id="750"/>
      <w:bookmarkEnd w:id="751"/>
      <w:bookmarkEnd w:id="752"/>
      <w:bookmarkEnd w:id="753"/>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4" w:name="_Ref3566632"/>
      <w:r w:rsidRPr="0013175B">
        <w:rPr>
          <w:rFonts w:cs="Calibri"/>
          <w:lang w:eastAsia="en-GB"/>
        </w:rPr>
        <w:t>the thread.</w:t>
      </w:r>
      <w:bookmarkEnd w:id="754"/>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5" w:name="_Toc428279398"/>
      <w:bookmarkStart w:id="756" w:name="_Toc428456136"/>
      <w:bookmarkStart w:id="757" w:name="_Toc428537099"/>
      <w:bookmarkStart w:id="758" w:name="_Toc428969418"/>
      <w:bookmarkStart w:id="759" w:name="_Toc429052809"/>
      <w:bookmarkStart w:id="760" w:name="_Toc428279400"/>
      <w:bookmarkStart w:id="761" w:name="_Toc428456138"/>
      <w:bookmarkStart w:id="762" w:name="_Toc428537101"/>
      <w:bookmarkStart w:id="763" w:name="_Toc428969420"/>
      <w:bookmarkStart w:id="764" w:name="_Toc429052811"/>
      <w:bookmarkStart w:id="765" w:name="_Toc428279401"/>
      <w:bookmarkStart w:id="766" w:name="_Toc428456139"/>
      <w:bookmarkStart w:id="767" w:name="_Toc428537102"/>
      <w:bookmarkStart w:id="768" w:name="_Toc428969421"/>
      <w:bookmarkStart w:id="769" w:name="_Toc429052812"/>
      <w:bookmarkStart w:id="770" w:name="_Toc428279402"/>
      <w:bookmarkStart w:id="771" w:name="_Toc428456140"/>
      <w:bookmarkStart w:id="772" w:name="_Toc428537103"/>
      <w:bookmarkStart w:id="773" w:name="_Toc428969422"/>
      <w:bookmarkStart w:id="774" w:name="_Toc429052813"/>
      <w:bookmarkStart w:id="775" w:name="_Toc428279403"/>
      <w:bookmarkStart w:id="776" w:name="_Toc428456141"/>
      <w:bookmarkStart w:id="777" w:name="_Toc428537104"/>
      <w:bookmarkStart w:id="778" w:name="_Toc428969423"/>
      <w:bookmarkStart w:id="779" w:name="_Toc429052814"/>
      <w:bookmarkStart w:id="780" w:name="_Toc428279404"/>
      <w:bookmarkStart w:id="781" w:name="_Toc428456142"/>
      <w:bookmarkStart w:id="782" w:name="_Toc428537105"/>
      <w:bookmarkStart w:id="783" w:name="_Toc428969424"/>
      <w:bookmarkStart w:id="784" w:name="_Toc429052815"/>
      <w:bookmarkStart w:id="785" w:name="_Toc428279405"/>
      <w:bookmarkStart w:id="786" w:name="_Toc428456143"/>
      <w:bookmarkStart w:id="787" w:name="_Toc428537106"/>
      <w:bookmarkStart w:id="788" w:name="_Toc428969425"/>
      <w:bookmarkStart w:id="789" w:name="_Toc429052816"/>
      <w:bookmarkStart w:id="790" w:name="_Toc428279406"/>
      <w:bookmarkStart w:id="791" w:name="_Toc428456144"/>
      <w:bookmarkStart w:id="792" w:name="_Toc428537107"/>
      <w:bookmarkStart w:id="793" w:name="_Toc428969426"/>
      <w:bookmarkStart w:id="794" w:name="_Toc429052817"/>
      <w:bookmarkStart w:id="795" w:name="_Toc428279408"/>
      <w:bookmarkStart w:id="796" w:name="_Toc428456146"/>
      <w:bookmarkStart w:id="797" w:name="_Toc428537109"/>
      <w:bookmarkStart w:id="798" w:name="_Toc428969428"/>
      <w:bookmarkStart w:id="799" w:name="_Toc429052819"/>
      <w:bookmarkStart w:id="800" w:name="_Toc428279409"/>
      <w:bookmarkStart w:id="801" w:name="_Toc428456147"/>
      <w:bookmarkStart w:id="802" w:name="_Toc428537110"/>
      <w:bookmarkStart w:id="803" w:name="_Toc428969429"/>
      <w:bookmarkStart w:id="804" w:name="_Toc429052820"/>
      <w:bookmarkStart w:id="805" w:name="_Toc428279410"/>
      <w:bookmarkStart w:id="806" w:name="_Toc428456148"/>
      <w:bookmarkStart w:id="807" w:name="_Toc428537111"/>
      <w:bookmarkStart w:id="808" w:name="_Toc428969430"/>
      <w:bookmarkStart w:id="809" w:name="_Toc429052821"/>
      <w:bookmarkStart w:id="810" w:name="_Toc428279411"/>
      <w:bookmarkStart w:id="811" w:name="_Toc428456149"/>
      <w:bookmarkStart w:id="812" w:name="_Toc428537112"/>
      <w:bookmarkStart w:id="813" w:name="_Toc428969431"/>
      <w:bookmarkStart w:id="814" w:name="_Toc429052822"/>
      <w:bookmarkStart w:id="815" w:name="_Toc428279413"/>
      <w:bookmarkStart w:id="816" w:name="_Toc428456151"/>
      <w:bookmarkStart w:id="817" w:name="_Toc428537114"/>
      <w:bookmarkStart w:id="818" w:name="_Toc428969433"/>
      <w:bookmarkStart w:id="819" w:name="_Toc429052824"/>
      <w:bookmarkStart w:id="820" w:name="_Toc428279414"/>
      <w:bookmarkStart w:id="821" w:name="_Toc428456152"/>
      <w:bookmarkStart w:id="822" w:name="_Toc428537115"/>
      <w:bookmarkStart w:id="823" w:name="_Toc428969434"/>
      <w:bookmarkStart w:id="824" w:name="_Toc429052825"/>
      <w:bookmarkStart w:id="825" w:name="_Toc428279416"/>
      <w:bookmarkStart w:id="826" w:name="_Toc428456154"/>
      <w:bookmarkStart w:id="827" w:name="_Toc428537117"/>
      <w:bookmarkStart w:id="828" w:name="_Toc428969436"/>
      <w:bookmarkStart w:id="829" w:name="_Toc429052827"/>
      <w:bookmarkStart w:id="830" w:name="_Toc428279417"/>
      <w:bookmarkStart w:id="831" w:name="_Toc428456155"/>
      <w:bookmarkStart w:id="832" w:name="_Toc428537118"/>
      <w:bookmarkStart w:id="833" w:name="_Toc428969437"/>
      <w:bookmarkStart w:id="834" w:name="_Toc429052828"/>
      <w:bookmarkStart w:id="835" w:name="_Toc428279419"/>
      <w:bookmarkStart w:id="836" w:name="_Toc428456157"/>
      <w:bookmarkStart w:id="837" w:name="_Toc428537120"/>
      <w:bookmarkStart w:id="838" w:name="_Toc428969439"/>
      <w:bookmarkStart w:id="839" w:name="_Toc429052830"/>
      <w:bookmarkStart w:id="840" w:name="_Toc428279421"/>
      <w:bookmarkStart w:id="841" w:name="_Toc428456159"/>
      <w:bookmarkStart w:id="842" w:name="_Toc428537122"/>
      <w:bookmarkStart w:id="843" w:name="_Toc428969441"/>
      <w:bookmarkStart w:id="844" w:name="_Toc429052832"/>
      <w:bookmarkStart w:id="845" w:name="_Toc428279422"/>
      <w:bookmarkStart w:id="846" w:name="_Toc428456160"/>
      <w:bookmarkStart w:id="847" w:name="_Toc428537123"/>
      <w:bookmarkStart w:id="848" w:name="_Toc428969442"/>
      <w:bookmarkStart w:id="849" w:name="_Toc429052833"/>
      <w:bookmarkStart w:id="850" w:name="_Toc428279423"/>
      <w:bookmarkStart w:id="851" w:name="_Toc428456161"/>
      <w:bookmarkStart w:id="852" w:name="_Toc428537124"/>
      <w:bookmarkStart w:id="853" w:name="_Toc428969443"/>
      <w:bookmarkStart w:id="854" w:name="_Toc429052834"/>
      <w:bookmarkStart w:id="855" w:name="_Toc428279424"/>
      <w:bookmarkStart w:id="856" w:name="_Toc428456162"/>
      <w:bookmarkStart w:id="857" w:name="_Toc428537125"/>
      <w:bookmarkStart w:id="858" w:name="_Toc428969444"/>
      <w:bookmarkStart w:id="859" w:name="_Toc429052835"/>
      <w:bookmarkStart w:id="860" w:name="_Toc428279426"/>
      <w:bookmarkStart w:id="861" w:name="_Toc428456164"/>
      <w:bookmarkStart w:id="862" w:name="_Toc428537127"/>
      <w:bookmarkStart w:id="863" w:name="_Toc428969446"/>
      <w:bookmarkStart w:id="864" w:name="_Toc429052837"/>
      <w:bookmarkStart w:id="865" w:name="_Toc428279427"/>
      <w:bookmarkStart w:id="866" w:name="_Toc428456165"/>
      <w:bookmarkStart w:id="867" w:name="_Toc428537128"/>
      <w:bookmarkStart w:id="868" w:name="_Toc428969447"/>
      <w:bookmarkStart w:id="869" w:name="_Toc429052838"/>
      <w:bookmarkStart w:id="870" w:name="_Toc428279431"/>
      <w:bookmarkStart w:id="871" w:name="_Toc428456169"/>
      <w:bookmarkStart w:id="872" w:name="_Toc428537132"/>
      <w:bookmarkStart w:id="873" w:name="_Toc428969451"/>
      <w:bookmarkStart w:id="874" w:name="_Toc429052842"/>
      <w:bookmarkStart w:id="875" w:name="_Toc428279432"/>
      <w:bookmarkStart w:id="876" w:name="_Toc428456170"/>
      <w:bookmarkStart w:id="877" w:name="_Toc428537133"/>
      <w:bookmarkStart w:id="878" w:name="_Toc428969452"/>
      <w:bookmarkStart w:id="879" w:name="_Toc429052843"/>
      <w:bookmarkStart w:id="880" w:name="_Toc428279434"/>
      <w:bookmarkStart w:id="881" w:name="_Toc428456172"/>
      <w:bookmarkStart w:id="882" w:name="_Toc428537135"/>
      <w:bookmarkStart w:id="883" w:name="_Toc428969454"/>
      <w:bookmarkStart w:id="884" w:name="_Toc429052845"/>
      <w:bookmarkStart w:id="885" w:name="_Toc428279435"/>
      <w:bookmarkStart w:id="886" w:name="_Toc428456173"/>
      <w:bookmarkStart w:id="887" w:name="_Toc428537136"/>
      <w:bookmarkStart w:id="888" w:name="_Toc428969455"/>
      <w:bookmarkStart w:id="889" w:name="_Toc429052846"/>
      <w:bookmarkStart w:id="890" w:name="_Toc428279439"/>
      <w:bookmarkStart w:id="891" w:name="_Toc428456177"/>
      <w:bookmarkStart w:id="892" w:name="_Toc428537140"/>
      <w:bookmarkStart w:id="893" w:name="_Toc428969459"/>
      <w:bookmarkStart w:id="894" w:name="_Toc429052850"/>
      <w:bookmarkStart w:id="895" w:name="_Toc428279440"/>
      <w:bookmarkStart w:id="896" w:name="_Toc428456178"/>
      <w:bookmarkStart w:id="897" w:name="_Toc428537141"/>
      <w:bookmarkStart w:id="898" w:name="_Toc428969460"/>
      <w:bookmarkStart w:id="899" w:name="_Toc429052851"/>
      <w:bookmarkStart w:id="900" w:name="_Toc428279441"/>
      <w:bookmarkStart w:id="901" w:name="_Toc428456179"/>
      <w:bookmarkStart w:id="902" w:name="_Toc428537142"/>
      <w:bookmarkStart w:id="903" w:name="_Toc428969461"/>
      <w:bookmarkStart w:id="904" w:name="_Toc429052852"/>
      <w:bookmarkStart w:id="905" w:name="_Toc428279442"/>
      <w:bookmarkStart w:id="906" w:name="_Toc428456180"/>
      <w:bookmarkStart w:id="907" w:name="_Toc428537143"/>
      <w:bookmarkStart w:id="908" w:name="_Toc428969462"/>
      <w:bookmarkStart w:id="909" w:name="_Toc429052853"/>
      <w:bookmarkStart w:id="910" w:name="_Toc428279444"/>
      <w:bookmarkStart w:id="911" w:name="_Toc428456182"/>
      <w:bookmarkStart w:id="912" w:name="_Toc428537145"/>
      <w:bookmarkStart w:id="913" w:name="_Toc428969464"/>
      <w:bookmarkStart w:id="914" w:name="_Toc429052855"/>
      <w:bookmarkStart w:id="915" w:name="_Toc428279445"/>
      <w:bookmarkStart w:id="916" w:name="_Toc428456183"/>
      <w:bookmarkStart w:id="917" w:name="_Toc428537146"/>
      <w:bookmarkStart w:id="918" w:name="_Toc428969465"/>
      <w:bookmarkStart w:id="919" w:name="_Toc429052856"/>
      <w:bookmarkStart w:id="920" w:name="_Toc428279449"/>
      <w:bookmarkStart w:id="921" w:name="_Toc428456187"/>
      <w:bookmarkStart w:id="922" w:name="_Toc428537150"/>
      <w:bookmarkStart w:id="923" w:name="_Toc428969469"/>
      <w:bookmarkStart w:id="924" w:name="_Toc429052860"/>
      <w:bookmarkStart w:id="925" w:name="_Toc428279450"/>
      <w:bookmarkStart w:id="926" w:name="_Toc428456188"/>
      <w:bookmarkStart w:id="927" w:name="_Toc428537151"/>
      <w:bookmarkStart w:id="928" w:name="_Toc428969470"/>
      <w:bookmarkStart w:id="929" w:name="_Toc429052861"/>
      <w:bookmarkStart w:id="930" w:name="_Toc428279452"/>
      <w:bookmarkStart w:id="931" w:name="_Toc428456190"/>
      <w:bookmarkStart w:id="932" w:name="_Toc428537153"/>
      <w:bookmarkStart w:id="933" w:name="_Toc428969472"/>
      <w:bookmarkStart w:id="934" w:name="_Toc429052863"/>
      <w:bookmarkStart w:id="935" w:name="_Toc428279453"/>
      <w:bookmarkStart w:id="936" w:name="_Toc428456191"/>
      <w:bookmarkStart w:id="937" w:name="_Toc428537154"/>
      <w:bookmarkStart w:id="938" w:name="_Toc428969473"/>
      <w:bookmarkStart w:id="939" w:name="_Toc429052864"/>
      <w:bookmarkStart w:id="940" w:name="_Toc428279457"/>
      <w:bookmarkStart w:id="941" w:name="_Toc428456195"/>
      <w:bookmarkStart w:id="942" w:name="_Toc428537158"/>
      <w:bookmarkStart w:id="943" w:name="_Toc428969477"/>
      <w:bookmarkStart w:id="944" w:name="_Toc429052868"/>
      <w:bookmarkStart w:id="945" w:name="_Toc428279458"/>
      <w:bookmarkStart w:id="946" w:name="_Toc428456196"/>
      <w:bookmarkStart w:id="947" w:name="_Toc428537159"/>
      <w:bookmarkStart w:id="948" w:name="_Toc428969478"/>
      <w:bookmarkStart w:id="949" w:name="_Toc429052869"/>
      <w:bookmarkStart w:id="950" w:name="_Toc428279459"/>
      <w:bookmarkStart w:id="951" w:name="_Toc428456197"/>
      <w:bookmarkStart w:id="952" w:name="_Toc428537160"/>
      <w:bookmarkStart w:id="953" w:name="_Toc428969479"/>
      <w:bookmarkStart w:id="954" w:name="_Toc429052870"/>
      <w:bookmarkStart w:id="955" w:name="_Toc428279461"/>
      <w:bookmarkStart w:id="956" w:name="_Toc428456199"/>
      <w:bookmarkStart w:id="957" w:name="_Toc428537162"/>
      <w:bookmarkStart w:id="958" w:name="_Toc428969481"/>
      <w:bookmarkStart w:id="959" w:name="_Toc429052872"/>
      <w:bookmarkStart w:id="960" w:name="_Toc428279462"/>
      <w:bookmarkStart w:id="961" w:name="_Toc428456200"/>
      <w:bookmarkStart w:id="962" w:name="_Toc428537163"/>
      <w:bookmarkStart w:id="963" w:name="_Toc428969482"/>
      <w:bookmarkStart w:id="964" w:name="_Toc429052873"/>
      <w:bookmarkStart w:id="965" w:name="_Toc428279463"/>
      <w:bookmarkStart w:id="966" w:name="_Toc428456201"/>
      <w:bookmarkStart w:id="967" w:name="_Toc428537164"/>
      <w:bookmarkStart w:id="968" w:name="_Toc428969483"/>
      <w:bookmarkStart w:id="969" w:name="_Toc429052874"/>
      <w:bookmarkStart w:id="970" w:name="_Toc428279464"/>
      <w:bookmarkStart w:id="971" w:name="_Toc428456202"/>
      <w:bookmarkStart w:id="972" w:name="_Toc428537165"/>
      <w:bookmarkStart w:id="973" w:name="_Toc428969484"/>
      <w:bookmarkStart w:id="974" w:name="_Toc429052875"/>
      <w:bookmarkStart w:id="975" w:name="_Toc428279465"/>
      <w:bookmarkStart w:id="976" w:name="_Toc428456203"/>
      <w:bookmarkStart w:id="977" w:name="_Toc428537166"/>
      <w:bookmarkStart w:id="978" w:name="_Toc428969485"/>
      <w:bookmarkStart w:id="979" w:name="_Toc429052876"/>
      <w:bookmarkStart w:id="980" w:name="_Toc428279467"/>
      <w:bookmarkStart w:id="981" w:name="_Toc428456205"/>
      <w:bookmarkStart w:id="982" w:name="_Toc428537168"/>
      <w:bookmarkStart w:id="983" w:name="_Toc428969487"/>
      <w:bookmarkStart w:id="984" w:name="_Toc429052878"/>
      <w:bookmarkStart w:id="985" w:name="_Toc428279470"/>
      <w:bookmarkStart w:id="986" w:name="_Toc428456208"/>
      <w:bookmarkStart w:id="987" w:name="_Toc428537171"/>
      <w:bookmarkStart w:id="988" w:name="_Toc428969490"/>
      <w:bookmarkStart w:id="989" w:name="_Toc429052881"/>
      <w:bookmarkStart w:id="990" w:name="_Toc428279471"/>
      <w:bookmarkStart w:id="991" w:name="_Toc428456209"/>
      <w:bookmarkStart w:id="992" w:name="_Toc428537172"/>
      <w:bookmarkStart w:id="993" w:name="_Toc428969491"/>
      <w:bookmarkStart w:id="994" w:name="_Toc429052882"/>
      <w:bookmarkStart w:id="995" w:name="_Toc428279472"/>
      <w:bookmarkStart w:id="996" w:name="_Toc428456210"/>
      <w:bookmarkStart w:id="997" w:name="_Toc428537173"/>
      <w:bookmarkStart w:id="998" w:name="_Toc428969492"/>
      <w:bookmarkStart w:id="999" w:name="_Toc429052883"/>
      <w:bookmarkStart w:id="1000" w:name="_Toc428279473"/>
      <w:bookmarkStart w:id="1001" w:name="_Toc428456211"/>
      <w:bookmarkStart w:id="1002" w:name="_Toc428537174"/>
      <w:bookmarkStart w:id="1003" w:name="_Toc428969493"/>
      <w:bookmarkStart w:id="1004" w:name="_Toc429052884"/>
      <w:bookmarkStart w:id="1005" w:name="_Toc428279474"/>
      <w:bookmarkStart w:id="1006" w:name="_Toc428456212"/>
      <w:bookmarkStart w:id="1007" w:name="_Toc428537175"/>
      <w:bookmarkStart w:id="1008" w:name="_Toc428969494"/>
      <w:bookmarkStart w:id="1009" w:name="_Toc429052885"/>
      <w:bookmarkStart w:id="1010" w:name="_Toc428279475"/>
      <w:bookmarkStart w:id="1011" w:name="_Toc428456213"/>
      <w:bookmarkStart w:id="1012" w:name="_Toc428537176"/>
      <w:bookmarkStart w:id="1013" w:name="_Toc428969495"/>
      <w:bookmarkStart w:id="1014" w:name="_Toc429052886"/>
      <w:bookmarkStart w:id="1015" w:name="_Toc428279476"/>
      <w:bookmarkStart w:id="1016" w:name="_Toc428456214"/>
      <w:bookmarkStart w:id="1017" w:name="_Toc428537177"/>
      <w:bookmarkStart w:id="1018" w:name="_Toc428969496"/>
      <w:bookmarkStart w:id="1019" w:name="_Toc429052887"/>
      <w:bookmarkStart w:id="1020" w:name="_Toc428279481"/>
      <w:bookmarkStart w:id="1021" w:name="_Toc428456219"/>
      <w:bookmarkStart w:id="1022" w:name="_Toc428537182"/>
      <w:bookmarkStart w:id="1023" w:name="_Toc428969501"/>
      <w:bookmarkStart w:id="1024" w:name="_Toc429052892"/>
      <w:bookmarkStart w:id="1025" w:name="_Toc428279482"/>
      <w:bookmarkStart w:id="1026" w:name="_Toc428456220"/>
      <w:bookmarkStart w:id="1027" w:name="_Toc428537183"/>
      <w:bookmarkStart w:id="1028" w:name="_Toc428969502"/>
      <w:bookmarkStart w:id="1029" w:name="_Toc429052893"/>
      <w:bookmarkStart w:id="1030" w:name="_Toc428279490"/>
      <w:bookmarkStart w:id="1031" w:name="_Toc428456228"/>
      <w:bookmarkStart w:id="1032" w:name="_Toc428537191"/>
      <w:bookmarkStart w:id="1033" w:name="_Toc428969510"/>
      <w:bookmarkStart w:id="1034" w:name="_Toc429052901"/>
      <w:bookmarkStart w:id="1035" w:name="_Toc428279504"/>
      <w:bookmarkStart w:id="1036" w:name="_Toc428456242"/>
      <w:bookmarkStart w:id="1037" w:name="_Toc428537205"/>
      <w:bookmarkStart w:id="1038" w:name="_Toc428969524"/>
      <w:bookmarkStart w:id="1039" w:name="_Toc429052915"/>
      <w:bookmarkStart w:id="1040" w:name="_Toc428279508"/>
      <w:bookmarkStart w:id="1041" w:name="_Toc428456246"/>
      <w:bookmarkStart w:id="1042" w:name="_Toc428537209"/>
      <w:bookmarkStart w:id="1043" w:name="_Toc428969528"/>
      <w:bookmarkStart w:id="1044" w:name="_Toc429052919"/>
      <w:bookmarkStart w:id="1045" w:name="_Toc428279509"/>
      <w:bookmarkStart w:id="1046" w:name="_Toc428456247"/>
      <w:bookmarkStart w:id="1047" w:name="_Toc428537210"/>
      <w:bookmarkStart w:id="1048" w:name="_Toc428969529"/>
      <w:bookmarkStart w:id="1049" w:name="_Toc429052920"/>
      <w:bookmarkStart w:id="1050" w:name="_Toc428279510"/>
      <w:bookmarkStart w:id="1051" w:name="_Toc428456248"/>
      <w:bookmarkStart w:id="1052" w:name="_Toc428537211"/>
      <w:bookmarkStart w:id="1053" w:name="_Toc428969530"/>
      <w:bookmarkStart w:id="1054" w:name="_Toc429052921"/>
      <w:bookmarkStart w:id="1055" w:name="_Toc428279512"/>
      <w:bookmarkStart w:id="1056" w:name="_Toc428456250"/>
      <w:bookmarkStart w:id="1057" w:name="_Toc428537213"/>
      <w:bookmarkStart w:id="1058" w:name="_Toc428969532"/>
      <w:bookmarkStart w:id="1059" w:name="_Toc429052923"/>
      <w:bookmarkStart w:id="1060" w:name="_Toc428279516"/>
      <w:bookmarkStart w:id="1061" w:name="_Toc428456254"/>
      <w:bookmarkStart w:id="1062" w:name="_Toc428537217"/>
      <w:bookmarkStart w:id="1063" w:name="_Toc428969536"/>
      <w:bookmarkStart w:id="1064" w:name="_Toc429052927"/>
      <w:bookmarkStart w:id="1065" w:name="_Toc428279517"/>
      <w:bookmarkStart w:id="1066" w:name="_Toc428456255"/>
      <w:bookmarkStart w:id="1067" w:name="_Toc428537218"/>
      <w:bookmarkStart w:id="1068" w:name="_Toc428969537"/>
      <w:bookmarkStart w:id="1069" w:name="_Toc429052928"/>
      <w:bookmarkStart w:id="1070" w:name="_Toc428279521"/>
      <w:bookmarkStart w:id="1071" w:name="_Toc428456259"/>
      <w:bookmarkStart w:id="1072" w:name="_Toc428537222"/>
      <w:bookmarkStart w:id="1073" w:name="_Toc428969541"/>
      <w:bookmarkStart w:id="1074" w:name="_Toc429052932"/>
      <w:bookmarkStart w:id="1075" w:name="_Toc428279522"/>
      <w:bookmarkStart w:id="1076" w:name="_Toc428456260"/>
      <w:bookmarkStart w:id="1077" w:name="_Toc428537223"/>
      <w:bookmarkStart w:id="1078" w:name="_Toc428969542"/>
      <w:bookmarkStart w:id="1079" w:name="_Toc429052933"/>
      <w:bookmarkStart w:id="1080" w:name="_Toc428279523"/>
      <w:bookmarkStart w:id="1081" w:name="_Toc428456261"/>
      <w:bookmarkStart w:id="1082" w:name="_Toc428537224"/>
      <w:bookmarkStart w:id="1083" w:name="_Toc428969543"/>
      <w:bookmarkStart w:id="1084" w:name="_Toc429052934"/>
      <w:bookmarkStart w:id="1085" w:name="_Toc428279524"/>
      <w:bookmarkStart w:id="1086" w:name="_Toc428456262"/>
      <w:bookmarkStart w:id="1087" w:name="_Toc428537225"/>
      <w:bookmarkStart w:id="1088" w:name="_Toc428969544"/>
      <w:bookmarkStart w:id="1089" w:name="_Toc429052935"/>
      <w:bookmarkStart w:id="1090" w:name="_Toc428279525"/>
      <w:bookmarkStart w:id="1091" w:name="_Toc428456263"/>
      <w:bookmarkStart w:id="1092" w:name="_Toc428537226"/>
      <w:bookmarkStart w:id="1093" w:name="_Toc428969545"/>
      <w:bookmarkStart w:id="1094" w:name="_Toc429052936"/>
      <w:bookmarkStart w:id="1095" w:name="_Toc428279526"/>
      <w:bookmarkStart w:id="1096" w:name="_Toc428456264"/>
      <w:bookmarkStart w:id="1097" w:name="_Toc428537227"/>
      <w:bookmarkStart w:id="1098" w:name="_Toc428969546"/>
      <w:bookmarkStart w:id="1099" w:name="_Toc429052937"/>
      <w:bookmarkStart w:id="1100" w:name="_Toc413359593"/>
      <w:bookmarkStart w:id="1101" w:name="_Toc3556985"/>
      <w:bookmarkStart w:id="1102" w:name="_Ref27683404"/>
      <w:bookmarkStart w:id="1103" w:name="_Ref34740002"/>
      <w:bookmarkStart w:id="1104" w:name="_Ref34740021"/>
      <w:bookmarkStart w:id="1105" w:name="_Ref34652201"/>
      <w:bookmarkStart w:id="1106" w:name="_Ref34652251"/>
      <w:bookmarkStart w:id="1107" w:name="_Toc34747235"/>
      <w:bookmarkStart w:id="1108" w:name="_Toc77102051"/>
      <w:bookmarkStart w:id="1109" w:name="_Toc130981526"/>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0"/>
      <w:bookmarkEnd w:id="1101"/>
      <w:bookmarkEnd w:id="1102"/>
      <w:bookmarkEnd w:id="1103"/>
      <w:bookmarkEnd w:id="1104"/>
      <w:bookmarkEnd w:id="1105"/>
      <w:bookmarkEnd w:id="1106"/>
      <w:bookmarkEnd w:id="1107"/>
      <w:bookmarkEnd w:id="1108"/>
      <w:bookmarkEnd w:id="1109"/>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10"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1"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2"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3" w:name="_Toc428279528"/>
      <w:bookmarkStart w:id="1114" w:name="_Toc428456266"/>
      <w:bookmarkStart w:id="1115" w:name="_Toc428537229"/>
      <w:bookmarkStart w:id="1116" w:name="_Toc428969548"/>
      <w:bookmarkStart w:id="1117" w:name="_Toc429052939"/>
      <w:bookmarkStart w:id="1118" w:name="_Toc413359594"/>
      <w:bookmarkStart w:id="1119" w:name="_Toc3556986"/>
      <w:bookmarkStart w:id="1120" w:name="_Toc34747236"/>
      <w:bookmarkStart w:id="1121" w:name="_Toc77102052"/>
      <w:bookmarkStart w:id="1122" w:name="_Toc130981527"/>
      <w:bookmarkEnd w:id="1113"/>
      <w:bookmarkEnd w:id="1114"/>
      <w:bookmarkEnd w:id="1115"/>
      <w:bookmarkEnd w:id="1116"/>
      <w:bookmarkEnd w:id="1117"/>
      <w:r w:rsidRPr="00F54804">
        <w:t>Washer</w:t>
      </w:r>
      <w:bookmarkEnd w:id="1118"/>
      <w:bookmarkEnd w:id="1119"/>
      <w:bookmarkEnd w:id="1120"/>
      <w:bookmarkEnd w:id="1121"/>
      <w:bookmarkEnd w:id="1122"/>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3"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4" w:name="_Toc428456268"/>
      <w:bookmarkStart w:id="1125" w:name="_Toc428537231"/>
      <w:bookmarkStart w:id="1126" w:name="_Toc428969550"/>
      <w:bookmarkStart w:id="1127" w:name="_Toc429052941"/>
      <w:bookmarkStart w:id="1128" w:name="_Toc413359595"/>
      <w:bookmarkStart w:id="1129" w:name="_Toc3556987"/>
      <w:bookmarkStart w:id="1130" w:name="_Toc34747237"/>
      <w:bookmarkStart w:id="1131" w:name="_Toc77102053"/>
      <w:bookmarkStart w:id="1132" w:name="_Toc130981528"/>
      <w:bookmarkEnd w:id="1124"/>
      <w:bookmarkEnd w:id="1125"/>
      <w:bookmarkEnd w:id="1126"/>
      <w:bookmarkEnd w:id="1127"/>
      <w:r w:rsidRPr="00F54804">
        <w:t>Nut</w:t>
      </w:r>
      <w:bookmarkEnd w:id="1128"/>
      <w:bookmarkEnd w:id="1129"/>
      <w:bookmarkEnd w:id="1130"/>
      <w:bookmarkEnd w:id="1131"/>
      <w:bookmarkEnd w:id="1132"/>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3"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4"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5" w:name="_Toc428456270"/>
      <w:bookmarkStart w:id="1136" w:name="_Toc428537233"/>
      <w:bookmarkStart w:id="1137" w:name="_Toc428969552"/>
      <w:bookmarkStart w:id="1138" w:name="_Toc429052943"/>
      <w:bookmarkStart w:id="1139" w:name="_Toc413359596"/>
      <w:bookmarkStart w:id="1140" w:name="_Toc3556988"/>
      <w:bookmarkStart w:id="1141" w:name="_Toc34747238"/>
      <w:bookmarkStart w:id="1142" w:name="_Toc77102054"/>
      <w:bookmarkStart w:id="1143" w:name="_Toc130981529"/>
      <w:bookmarkStart w:id="1144" w:name="_Ref401160443"/>
      <w:bookmarkStart w:id="1145" w:name="_Ref401160449"/>
      <w:bookmarkStart w:id="1146" w:name="_Ref401160453"/>
      <w:bookmarkEnd w:id="1135"/>
      <w:bookmarkEnd w:id="1136"/>
      <w:bookmarkEnd w:id="1137"/>
      <w:bookmarkEnd w:id="1138"/>
      <w:r w:rsidRPr="000A1B7B">
        <w:t>Bolt</w:t>
      </w:r>
      <w:bookmarkEnd w:id="1139"/>
      <w:bookmarkEnd w:id="1140"/>
      <w:bookmarkEnd w:id="1141"/>
      <w:bookmarkEnd w:id="1142"/>
      <w:bookmarkEnd w:id="1143"/>
      <w:r w:rsidRPr="000A1B7B">
        <w:t xml:space="preserve"> </w:t>
      </w:r>
      <w:bookmarkEnd w:id="1144"/>
      <w:bookmarkEnd w:id="1145"/>
      <w:bookmarkEnd w:id="114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7"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8"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8"/>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9" w:name="_Toc428456272"/>
      <w:bookmarkStart w:id="1150" w:name="_Toc428537235"/>
      <w:bookmarkStart w:id="1151" w:name="_Toc428969554"/>
      <w:bookmarkStart w:id="1152" w:name="_Toc429052945"/>
      <w:bookmarkStart w:id="1153" w:name="_Toc3556989"/>
      <w:bookmarkStart w:id="1154" w:name="_Toc34747239"/>
      <w:bookmarkStart w:id="1155" w:name="_Toc77102055"/>
      <w:bookmarkEnd w:id="1149"/>
      <w:bookmarkEnd w:id="1150"/>
      <w:bookmarkEnd w:id="1151"/>
      <w:bookmarkEnd w:id="1152"/>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3"/>
      <w:bookmarkEnd w:id="1154"/>
      <w:bookmarkEnd w:id="1155"/>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6" w:name="_Toc3557101"/>
      <w:bookmarkStart w:id="1157" w:name="_Toc34747352"/>
      <w:bookmarkStart w:id="1158" w:name="_Toc76030545"/>
      <w:bookmarkStart w:id="1159" w:name="_Toc94530831"/>
      <w:bookmarkStart w:id="1160" w:name="_Toc101428228"/>
      <w:bookmarkStart w:id="1161"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6"/>
      <w:bookmarkEnd w:id="1157"/>
      <w:bookmarkEnd w:id="1158"/>
      <w:bookmarkEnd w:id="1159"/>
      <w:bookmarkEnd w:id="1160"/>
      <w:bookmarkEnd w:id="1161"/>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2" w:name="_Ref3568949"/>
      <w:bookmarkStart w:id="1163" w:name="_Toc3557102"/>
      <w:bookmarkStart w:id="1164" w:name="_Ref3568942"/>
      <w:bookmarkStart w:id="1165" w:name="_Toc34747353"/>
      <w:bookmarkStart w:id="1166" w:name="_Toc76030546"/>
      <w:bookmarkStart w:id="1167" w:name="_Toc94530832"/>
      <w:bookmarkStart w:id="1168" w:name="_Toc101428229"/>
      <w:bookmarkStart w:id="1169"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2"/>
      <w:r w:rsidR="0019077F" w:rsidRPr="00F37191">
        <w:t xml:space="preserve"> —</w:t>
      </w:r>
      <w:r w:rsidRPr="00F37191">
        <w:t xml:space="preserve"> Bolt with free nut</w:t>
      </w:r>
      <w:bookmarkEnd w:id="1163"/>
      <w:bookmarkEnd w:id="1164"/>
      <w:bookmarkEnd w:id="1165"/>
      <w:bookmarkEnd w:id="1166"/>
      <w:bookmarkEnd w:id="1167"/>
      <w:bookmarkEnd w:id="1168"/>
      <w:bookmarkEnd w:id="1169"/>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70" w:name="_Ref3568964"/>
      <w:bookmarkStart w:id="1171" w:name="_Toc3557103"/>
      <w:bookmarkStart w:id="1172" w:name="_Toc34747354"/>
      <w:bookmarkStart w:id="1173" w:name="_Toc76030547"/>
      <w:bookmarkStart w:id="1174" w:name="_Toc94530833"/>
      <w:bookmarkStart w:id="1175" w:name="_Toc101428230"/>
      <w:bookmarkStart w:id="1176"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70"/>
      <w:r w:rsidR="0019077F" w:rsidRPr="00F37191">
        <w:t xml:space="preserve"> —</w:t>
      </w:r>
      <w:r w:rsidRPr="00F37191">
        <w:t xml:space="preserve"> Screw</w:t>
      </w:r>
      <w:bookmarkEnd w:id="1171"/>
      <w:bookmarkEnd w:id="1172"/>
      <w:bookmarkEnd w:id="1173"/>
      <w:bookmarkEnd w:id="1174"/>
      <w:bookmarkEnd w:id="1175"/>
      <w:bookmarkEnd w:id="1176"/>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7" w:name="_Toc3557104"/>
      <w:bookmarkStart w:id="1178" w:name="_Toc34747355"/>
      <w:bookmarkStart w:id="1179" w:name="_Toc76030548"/>
      <w:bookmarkStart w:id="1180" w:name="_Toc94530834"/>
      <w:bookmarkStart w:id="1181" w:name="_Toc101428231"/>
      <w:bookmarkStart w:id="1182"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7"/>
      <w:bookmarkEnd w:id="1178"/>
      <w:bookmarkEnd w:id="1179"/>
      <w:bookmarkEnd w:id="1180"/>
      <w:bookmarkEnd w:id="1181"/>
      <w:bookmarkEnd w:id="1182"/>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3" w:name="_Toc3557105"/>
      <w:bookmarkStart w:id="1184" w:name="_Toc34747356"/>
      <w:bookmarkStart w:id="1185" w:name="_Toc76030549"/>
      <w:bookmarkStart w:id="1186" w:name="_Toc94530835"/>
      <w:bookmarkStart w:id="1187" w:name="_Toc101428232"/>
      <w:bookmarkStart w:id="1188"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3"/>
      <w:bookmarkEnd w:id="1184"/>
      <w:bookmarkEnd w:id="1185"/>
      <w:bookmarkEnd w:id="1186"/>
      <w:bookmarkEnd w:id="1187"/>
      <w:bookmarkEnd w:id="1188"/>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9" w:name="_Toc428456274"/>
      <w:bookmarkStart w:id="1190" w:name="_Toc428537237"/>
      <w:bookmarkStart w:id="1191" w:name="_Toc428969556"/>
      <w:bookmarkStart w:id="1192" w:name="_Toc429052947"/>
      <w:bookmarkStart w:id="1193" w:name="_Toc428456275"/>
      <w:bookmarkStart w:id="1194" w:name="_Toc428537238"/>
      <w:bookmarkStart w:id="1195" w:name="_Toc428969557"/>
      <w:bookmarkStart w:id="1196" w:name="_Toc429052948"/>
      <w:bookmarkStart w:id="1197" w:name="_Toc413359597"/>
      <w:bookmarkStart w:id="1198" w:name="_Toc3556990"/>
      <w:bookmarkStart w:id="1199" w:name="_Toc34747240"/>
      <w:bookmarkStart w:id="1200" w:name="_Toc77102056"/>
      <w:bookmarkStart w:id="1201" w:name="_Toc130981530"/>
      <w:bookmarkEnd w:id="1189"/>
      <w:bookmarkEnd w:id="1190"/>
      <w:bookmarkEnd w:id="1191"/>
      <w:bookmarkEnd w:id="1192"/>
      <w:bookmarkEnd w:id="1193"/>
      <w:bookmarkEnd w:id="1194"/>
      <w:bookmarkEnd w:id="1195"/>
      <w:bookmarkEnd w:id="1196"/>
      <w:r w:rsidRPr="00F54804">
        <w:t>Screw</w:t>
      </w:r>
      <w:bookmarkEnd w:id="1197"/>
      <w:bookmarkEnd w:id="1198"/>
      <w:bookmarkEnd w:id="1199"/>
      <w:bookmarkEnd w:id="1200"/>
      <w:bookmarkEnd w:id="120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2"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3"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3"/>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4" w:name="_Toc3556991"/>
      <w:bookmarkStart w:id="1205" w:name="_Toc34747241"/>
      <w:bookmarkStart w:id="1206" w:name="_Toc77102057"/>
      <w:r w:rsidRPr="00F54804">
        <w:t>Flow Drilled Screws (FDS)</w:t>
      </w:r>
      <w:bookmarkEnd w:id="1204"/>
      <w:bookmarkEnd w:id="1205"/>
      <w:bookmarkEnd w:id="1206"/>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7" w:name="_Toc3557106"/>
      <w:bookmarkStart w:id="1208" w:name="_Toc34747357"/>
      <w:bookmarkStart w:id="1209" w:name="_Toc76030550"/>
      <w:bookmarkStart w:id="1210" w:name="_Toc94530836"/>
      <w:bookmarkStart w:id="1211" w:name="_Toc101428233"/>
      <w:bookmarkStart w:id="1212"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7"/>
      <w:bookmarkEnd w:id="1208"/>
      <w:bookmarkEnd w:id="1209"/>
      <w:bookmarkEnd w:id="1210"/>
      <w:bookmarkEnd w:id="1211"/>
      <w:bookmarkEnd w:id="1212"/>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3" w:name="_Toc3557107"/>
      <w:bookmarkStart w:id="1214" w:name="_Toc34747358"/>
      <w:bookmarkStart w:id="1215" w:name="_Toc76030551"/>
      <w:bookmarkStart w:id="1216" w:name="_Toc94530837"/>
      <w:bookmarkStart w:id="1217" w:name="_Toc101428234"/>
      <w:bookmarkStart w:id="1218"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3"/>
      <w:bookmarkEnd w:id="1214"/>
      <w:bookmarkEnd w:id="1215"/>
      <w:bookmarkEnd w:id="1216"/>
      <w:bookmarkEnd w:id="1217"/>
      <w:bookmarkEnd w:id="1218"/>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9"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20" w:name="_Toc3557108"/>
      <w:bookmarkStart w:id="1221" w:name="_Toc34747359"/>
      <w:bookmarkStart w:id="1222" w:name="_Toc76030552"/>
      <w:bookmarkStart w:id="1223" w:name="_Toc94530838"/>
      <w:bookmarkStart w:id="1224" w:name="_Toc101428235"/>
      <w:bookmarkStart w:id="1225"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20"/>
      <w:bookmarkEnd w:id="1221"/>
      <w:bookmarkEnd w:id="1222"/>
      <w:bookmarkEnd w:id="1223"/>
      <w:bookmarkEnd w:id="1224"/>
      <w:r w:rsidR="00C1056C">
        <w:t xml:space="preserve"> with pre-machined clearance hole</w:t>
      </w:r>
      <w:bookmarkEnd w:id="1225"/>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6" w:name="_Toc3557109"/>
      <w:bookmarkStart w:id="1227" w:name="_Toc34747360"/>
      <w:bookmarkStart w:id="1228" w:name="_Toc76030553"/>
      <w:bookmarkStart w:id="1229" w:name="_Toc94530839"/>
      <w:bookmarkStart w:id="1230" w:name="_Toc101428236"/>
      <w:bookmarkStart w:id="1231"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6"/>
      <w:bookmarkEnd w:id="1227"/>
      <w:bookmarkEnd w:id="1228"/>
      <w:bookmarkEnd w:id="1229"/>
      <w:bookmarkEnd w:id="1230"/>
      <w:bookmarkEnd w:id="123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2" w:name="_Toc413359598"/>
      <w:bookmarkStart w:id="1233" w:name="_Toc3556992"/>
      <w:bookmarkStart w:id="1234" w:name="_Toc34747242"/>
      <w:bookmarkStart w:id="1235" w:name="_Toc77102058"/>
      <w:bookmarkStart w:id="1236" w:name="_Toc130981531"/>
      <w:r w:rsidRPr="00F54804">
        <w:t>Gum Drops</w:t>
      </w:r>
      <w:bookmarkEnd w:id="1232"/>
      <w:bookmarkEnd w:id="1233"/>
      <w:bookmarkEnd w:id="1234"/>
      <w:bookmarkEnd w:id="1235"/>
      <w:bookmarkEnd w:id="123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7"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8"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9"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0" w:name="_Toc428456279"/>
      <w:bookmarkStart w:id="1241" w:name="_Toc3556993"/>
      <w:bookmarkStart w:id="1242" w:name="_Toc34747243"/>
      <w:bookmarkStart w:id="1243" w:name="_Toc77102059"/>
      <w:bookmarkStart w:id="1244" w:name="_Toc130981532"/>
      <w:bookmarkEnd w:id="1240"/>
      <w:r w:rsidRPr="00F54804">
        <w:t>Clinches</w:t>
      </w:r>
      <w:bookmarkEnd w:id="1241"/>
      <w:bookmarkEnd w:id="1242"/>
      <w:bookmarkEnd w:id="1243"/>
      <w:bookmarkEnd w:id="124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5" w:name="_Ref428794448"/>
      <w:bookmarkStart w:id="1246" w:name="_Ref428794398"/>
      <w:bookmarkStart w:id="1247" w:name="_Toc3557111"/>
      <w:bookmarkStart w:id="1248" w:name="_Toc34747362"/>
      <w:bookmarkStart w:id="1249" w:name="_Toc76030555"/>
      <w:bookmarkStart w:id="1250" w:name="_Toc94530841"/>
      <w:bookmarkStart w:id="1251" w:name="_Toc101428237"/>
      <w:bookmarkStart w:id="1252"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5"/>
      <w:r w:rsidR="0019077F">
        <w:t xml:space="preserve"> —</w:t>
      </w:r>
      <w:r w:rsidRPr="00F54804">
        <w:t xml:space="preserve"> </w:t>
      </w:r>
      <w:r w:rsidRPr="005C2D94">
        <w:t>Clinch Joint Dimensions</w:t>
      </w:r>
      <w:bookmarkEnd w:id="1246"/>
      <w:bookmarkEnd w:id="1247"/>
      <w:bookmarkEnd w:id="1248"/>
      <w:bookmarkEnd w:id="1249"/>
      <w:bookmarkEnd w:id="1250"/>
      <w:bookmarkEnd w:id="1251"/>
      <w:bookmarkEnd w:id="1252"/>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3" w:name="_Ref428798660"/>
      <w:bookmarkStart w:id="1254" w:name="_Toc3557112"/>
      <w:bookmarkStart w:id="1255" w:name="_Toc34747363"/>
      <w:bookmarkStart w:id="1256" w:name="_Toc76030556"/>
      <w:bookmarkStart w:id="1257" w:name="_Toc94530842"/>
      <w:bookmarkStart w:id="1258" w:name="_Toc101428238"/>
      <w:bookmarkStart w:id="1259"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4"/>
      <w:bookmarkEnd w:id="1255"/>
      <w:bookmarkEnd w:id="1256"/>
      <w:bookmarkEnd w:id="1257"/>
      <w:r w:rsidR="00E64A65" w:rsidRPr="005C2D94">
        <w:t>)</w:t>
      </w:r>
      <w:bookmarkEnd w:id="1258"/>
      <w:bookmarkEnd w:id="1259"/>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60"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1"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2"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3" w:name="_Toc3556994"/>
      <w:bookmarkStart w:id="1264" w:name="_Toc34747244"/>
      <w:bookmarkStart w:id="1265" w:name="_Toc77102060"/>
      <w:bookmarkStart w:id="1266" w:name="_Toc130981533"/>
      <w:r w:rsidRPr="00F54804">
        <w:t>Heat Stakes / Thermal Stakes</w:t>
      </w:r>
      <w:bookmarkEnd w:id="1263"/>
      <w:bookmarkEnd w:id="1264"/>
      <w:bookmarkEnd w:id="1265"/>
      <w:bookmarkEnd w:id="1266"/>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7" w:name="_Toc3557113"/>
      <w:bookmarkStart w:id="1268" w:name="_Toc34747364"/>
      <w:bookmarkStart w:id="1269" w:name="_Toc76030557"/>
      <w:bookmarkStart w:id="1270" w:name="_Toc94530843"/>
      <w:bookmarkStart w:id="1271" w:name="_Toc101428239"/>
      <w:bookmarkStart w:id="1272"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7"/>
      <w:bookmarkEnd w:id="1268"/>
      <w:bookmarkEnd w:id="1269"/>
      <w:bookmarkEnd w:id="1270"/>
      <w:bookmarkEnd w:id="1271"/>
      <w:bookmarkEnd w:id="1272"/>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3"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4"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5"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6" w:name="_Toc3556995"/>
      <w:bookmarkStart w:id="1277" w:name="_Toc34747245"/>
      <w:bookmarkStart w:id="1278" w:name="_Toc77102061"/>
      <w:bookmarkStart w:id="1279" w:name="_Toc130981534"/>
      <w:r w:rsidRPr="00F54804">
        <w:t>Clips/Snap Joints</w:t>
      </w:r>
      <w:bookmarkEnd w:id="1276"/>
      <w:bookmarkEnd w:id="1277"/>
      <w:bookmarkEnd w:id="1278"/>
      <w:bookmarkEnd w:id="127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80" w:name="_Toc3557114"/>
      <w:bookmarkStart w:id="1281" w:name="_Toc34747365"/>
      <w:bookmarkStart w:id="1282" w:name="_Toc76030558"/>
      <w:bookmarkStart w:id="1283" w:name="_Toc94530844"/>
      <w:bookmarkStart w:id="1284" w:name="_Toc101428240"/>
      <w:bookmarkStart w:id="1285"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80"/>
      <w:r w:rsidRPr="00F54804">
        <w:t>"</w:t>
      </w:r>
      <w:bookmarkEnd w:id="1281"/>
      <w:bookmarkEnd w:id="1282"/>
      <w:bookmarkEnd w:id="1283"/>
      <w:bookmarkEnd w:id="1284"/>
      <w:bookmarkEnd w:id="128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6" w:name="_Toc3557115"/>
      <w:bookmarkStart w:id="1287" w:name="_Toc34747366"/>
      <w:bookmarkStart w:id="1288" w:name="_Toc76030559"/>
      <w:bookmarkStart w:id="1289" w:name="_Toc94530845"/>
      <w:bookmarkStart w:id="1290" w:name="_Toc101428241"/>
      <w:bookmarkStart w:id="1291"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6"/>
      <w:bookmarkEnd w:id="1287"/>
      <w:bookmarkEnd w:id="1288"/>
      <w:bookmarkEnd w:id="1289"/>
      <w:bookmarkEnd w:id="1290"/>
      <w:bookmarkEnd w:id="129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2" w:name="_Toc3557116"/>
      <w:bookmarkStart w:id="1293" w:name="_Ref7727027"/>
      <w:bookmarkStart w:id="1294" w:name="_Toc34747367"/>
      <w:bookmarkStart w:id="1295" w:name="_Toc76030560"/>
      <w:bookmarkStart w:id="1296" w:name="_Toc94530846"/>
      <w:bookmarkStart w:id="1297" w:name="_Toc101428242"/>
      <w:bookmarkStart w:id="1298"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2"/>
      <w:bookmarkEnd w:id="1293"/>
      <w:bookmarkEnd w:id="1294"/>
      <w:bookmarkEnd w:id="1295"/>
      <w:bookmarkEnd w:id="1296"/>
      <w:bookmarkEnd w:id="1297"/>
      <w:bookmarkEnd w:id="129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9" w:name="_Toc3557117"/>
      <w:bookmarkStart w:id="1300" w:name="_Toc34747368"/>
      <w:bookmarkStart w:id="1301" w:name="_Toc76030561"/>
      <w:bookmarkStart w:id="1302" w:name="_Toc94530847"/>
      <w:bookmarkStart w:id="1303" w:name="_Toc101428243"/>
      <w:bookmarkStart w:id="1304"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9"/>
      <w:bookmarkEnd w:id="1300"/>
      <w:bookmarkEnd w:id="1301"/>
      <w:bookmarkEnd w:id="1302"/>
      <w:bookmarkEnd w:id="1303"/>
      <w:bookmarkEnd w:id="130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5"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6"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7"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8" w:name="_Toc3556996"/>
      <w:bookmarkStart w:id="1309" w:name="_Toc34747246"/>
      <w:bookmarkStart w:id="1310" w:name="_Toc77102062"/>
      <w:bookmarkStart w:id="1311" w:name="_Toc130981535"/>
      <w:r w:rsidRPr="005C2D94">
        <w:t>Nails</w:t>
      </w:r>
      <w:bookmarkEnd w:id="1308"/>
      <w:bookmarkEnd w:id="1309"/>
      <w:bookmarkEnd w:id="1310"/>
      <w:bookmarkEnd w:id="131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2" w:name="_Toc3557119"/>
      <w:bookmarkStart w:id="1313" w:name="_Toc34747370"/>
      <w:bookmarkStart w:id="1314" w:name="_Toc76030563"/>
      <w:bookmarkStart w:id="1315" w:name="_Toc94530849"/>
      <w:bookmarkStart w:id="1316" w:name="_Toc101428244"/>
      <w:bookmarkStart w:id="1317"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2"/>
      <w:bookmarkEnd w:id="1313"/>
      <w:bookmarkEnd w:id="1314"/>
      <w:bookmarkEnd w:id="1315"/>
      <w:bookmarkEnd w:id="1316"/>
      <w:bookmarkEnd w:id="1317"/>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8"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9"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0" w:name="_Toc101428245"/>
      <w:bookmarkStart w:id="1321"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20"/>
      <w:bookmarkEnd w:id="132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2"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3" w:name="_Toc77102063"/>
      <w:bookmarkStart w:id="1324" w:name="_Toc130981536"/>
      <w:bookmarkStart w:id="1325" w:name="_Toc27753609"/>
      <w:r w:rsidRPr="005C2D94">
        <w:t>Rotation Joints</w:t>
      </w:r>
      <w:bookmarkEnd w:id="1323"/>
      <w:bookmarkEnd w:id="1324"/>
    </w:p>
    <w:p w14:paraId="446BDB79" w14:textId="5E161DFD" w:rsidR="00BD3FB0" w:rsidRPr="00BF5C18" w:rsidRDefault="00BD3FB0" w:rsidP="0013175B">
      <w:pPr>
        <w:pStyle w:val="berschrift3"/>
      </w:pPr>
      <w:bookmarkStart w:id="1326" w:name="_Toc130981537"/>
      <w:r>
        <w:t>General</w:t>
      </w:r>
      <w:bookmarkEnd w:id="1326"/>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7"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8"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9"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0" w:name="_Toc77102064"/>
      <w:bookmarkStart w:id="1331" w:name="_Toc130981538"/>
      <w:r w:rsidRPr="005C2D94">
        <w:t>ROTAV</w:t>
      </w:r>
      <w:bookmarkEnd w:id="1330"/>
      <w:bookmarkEnd w:id="1331"/>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2" w:name="_Toc76030564"/>
      <w:bookmarkStart w:id="1333" w:name="_Toc94530850"/>
      <w:bookmarkStart w:id="1334" w:name="_Toc101428246"/>
      <w:bookmarkStart w:id="1335"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2"/>
      <w:bookmarkEnd w:id="133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4"/>
      <w:bookmarkEnd w:id="133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6" w:name="_Toc76030565"/>
      <w:bookmarkStart w:id="1337" w:name="_Toc94530851"/>
      <w:bookmarkStart w:id="1338" w:name="_Toc101428247"/>
      <w:bookmarkStart w:id="1339"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6"/>
      <w:bookmarkEnd w:id="133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8"/>
      <w:bookmarkEnd w:id="1339"/>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40"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5"/>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77102065"/>
      <w:bookmarkStart w:id="1357" w:name="_Toc130981539"/>
      <w:bookmarkEnd w:id="1341"/>
      <w:bookmarkEnd w:id="1342"/>
      <w:bookmarkEnd w:id="1343"/>
      <w:bookmarkEnd w:id="1344"/>
      <w:bookmarkEnd w:id="1345"/>
      <w:bookmarkEnd w:id="1346"/>
      <w:bookmarkEnd w:id="1347"/>
      <w:bookmarkEnd w:id="1348"/>
      <w:bookmarkEnd w:id="1349"/>
      <w:bookmarkEnd w:id="1350"/>
      <w:bookmarkEnd w:id="1351"/>
      <w:r w:rsidRPr="00F54804">
        <w:t>1D connections</w:t>
      </w:r>
      <w:bookmarkEnd w:id="1352"/>
      <w:bookmarkEnd w:id="1353"/>
      <w:bookmarkEnd w:id="1354"/>
      <w:bookmarkEnd w:id="1355"/>
      <w:bookmarkEnd w:id="1356"/>
      <w:bookmarkEnd w:id="1357"/>
    </w:p>
    <w:p w14:paraId="249DECC1" w14:textId="77777777" w:rsidR="00FC68DB" w:rsidRPr="005C2D94" w:rsidRDefault="00FC68DB" w:rsidP="00B202D2">
      <w:pPr>
        <w:pStyle w:val="berschrift2"/>
      </w:pPr>
      <w:bookmarkStart w:id="1358" w:name="_Toc3556998"/>
      <w:bookmarkStart w:id="1359" w:name="_Toc34747248"/>
      <w:bookmarkStart w:id="1360" w:name="_Toc77102066"/>
      <w:bookmarkStart w:id="1361" w:name="_Toc130981540"/>
      <w:bookmarkStart w:id="1362" w:name="_Toc338938902"/>
      <w:bookmarkStart w:id="1363" w:name="_Toc338939098"/>
      <w:r w:rsidRPr="005C2D94">
        <w:t>Generic Definitions</w:t>
      </w:r>
      <w:bookmarkEnd w:id="1358"/>
      <w:bookmarkEnd w:id="1359"/>
      <w:bookmarkEnd w:id="1360"/>
      <w:bookmarkEnd w:id="1361"/>
    </w:p>
    <w:p w14:paraId="59908147" w14:textId="77777777" w:rsidR="00FC68DB" w:rsidRPr="00BD52D7" w:rsidRDefault="00FC68DB" w:rsidP="00B202D2">
      <w:pPr>
        <w:pStyle w:val="berschrift3"/>
      </w:pPr>
      <w:bookmarkStart w:id="1364" w:name="_Toc3556999"/>
      <w:bookmarkStart w:id="1365" w:name="_Toc34747249"/>
      <w:bookmarkStart w:id="1366" w:name="_Toc77102067"/>
      <w:bookmarkStart w:id="1367" w:name="_Toc130981541"/>
      <w:r w:rsidRPr="00BD52D7">
        <w:t>Identification</w:t>
      </w:r>
      <w:bookmarkEnd w:id="1364"/>
      <w:bookmarkEnd w:id="1365"/>
      <w:bookmarkEnd w:id="1366"/>
      <w:bookmarkEnd w:id="1367"/>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8" w:name="_Ref414571413"/>
      <w:bookmarkStart w:id="1369" w:name="_Ref429050458"/>
      <w:bookmarkStart w:id="1370" w:name="_Toc3557000"/>
      <w:bookmarkStart w:id="1371" w:name="_Toc34747250"/>
      <w:bookmarkStart w:id="1372" w:name="_Toc77102068"/>
      <w:bookmarkStart w:id="1373" w:name="_Toc130981542"/>
      <w:r w:rsidRPr="005C2D94">
        <w:t>L</w:t>
      </w:r>
      <w:bookmarkEnd w:id="1368"/>
      <w:r w:rsidRPr="001E4607">
        <w:t>ocation</w:t>
      </w:r>
      <w:bookmarkEnd w:id="1369"/>
      <w:bookmarkEnd w:id="1370"/>
      <w:bookmarkEnd w:id="1371"/>
      <w:bookmarkEnd w:id="1372"/>
      <w:bookmarkEnd w:id="1373"/>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4"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5"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6"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7" w:name="_Toc432343680"/>
      <w:bookmarkStart w:id="1378" w:name="_Ref69114607"/>
      <w:bookmarkStart w:id="1379" w:name="_Ref69114623"/>
      <w:bookmarkStart w:id="1380" w:name="_Toc77102069"/>
      <w:bookmarkStart w:id="1381" w:name="_Toc130981543"/>
      <w:bookmarkStart w:id="1382" w:name="_Toc3557001"/>
      <w:bookmarkStart w:id="1383" w:name="_Toc34747251"/>
      <w:r w:rsidRPr="00C44DA5">
        <w:t>Intermittent Connection Lines</w:t>
      </w:r>
      <w:bookmarkEnd w:id="1377"/>
      <w:bookmarkEnd w:id="1378"/>
      <w:bookmarkEnd w:id="1379"/>
      <w:bookmarkEnd w:id="1380"/>
      <w:bookmarkEnd w:id="1381"/>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4" w:name="_Toc76030566"/>
      <w:bookmarkStart w:id="1385" w:name="_Toc94530852"/>
      <w:bookmarkStart w:id="1386" w:name="_Toc101428248"/>
      <w:bookmarkStart w:id="1387"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4"/>
      <w:bookmarkEnd w:id="1385"/>
      <w:bookmarkEnd w:id="1386"/>
      <w:bookmarkEnd w:id="1387"/>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8" w:name="_Toc76030567"/>
      <w:bookmarkStart w:id="1389" w:name="_Toc94530853"/>
      <w:bookmarkStart w:id="1390" w:name="_Toc101428249"/>
      <w:bookmarkStart w:id="1391"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8"/>
      <w:bookmarkEnd w:id="1389"/>
      <w:bookmarkEnd w:id="1390"/>
      <w:bookmarkEnd w:id="1391"/>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2" w:name="_Toc76030568"/>
      <w:bookmarkStart w:id="1393" w:name="_Toc94530854"/>
      <w:bookmarkStart w:id="1394" w:name="_Toc101428250"/>
      <w:bookmarkStart w:id="1395"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2"/>
      <w:bookmarkEnd w:id="1393"/>
      <w:bookmarkEnd w:id="1394"/>
      <w:bookmarkEnd w:id="1395"/>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6"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6"/>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7"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8" w:name="_Ref101343985"/>
      <w:bookmarkStart w:id="1399"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8"/>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0"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0"/>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1"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1"/>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2"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2"/>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3"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3"/>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4"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5"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6" w:name="_Toc77102070"/>
      <w:bookmarkStart w:id="1407" w:name="_Toc130981544"/>
      <w:r w:rsidRPr="00F54804">
        <w:lastRenderedPageBreak/>
        <w:t>Type Specification</w:t>
      </w:r>
      <w:bookmarkEnd w:id="1382"/>
      <w:bookmarkEnd w:id="1383"/>
      <w:bookmarkEnd w:id="1406"/>
      <w:bookmarkEnd w:id="1407"/>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8"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09" w:name="_Toc3557002"/>
      <w:bookmarkStart w:id="1410" w:name="_Toc34747252"/>
      <w:bookmarkStart w:id="1411" w:name="_Toc77102071"/>
      <w:bookmarkStart w:id="1412" w:name="_Toc130981545"/>
      <w:r w:rsidRPr="00F54804">
        <w:t>Seam Weld</w:t>
      </w:r>
      <w:bookmarkEnd w:id="412"/>
      <w:r w:rsidRPr="00F54804">
        <w:t>s</w:t>
      </w:r>
      <w:bookmarkEnd w:id="1362"/>
      <w:bookmarkEnd w:id="1363"/>
      <w:bookmarkEnd w:id="1409"/>
      <w:bookmarkEnd w:id="1410"/>
      <w:bookmarkEnd w:id="1411"/>
      <w:bookmarkEnd w:id="1412"/>
    </w:p>
    <w:p w14:paraId="3FFAA6F8" w14:textId="48E1A220" w:rsidR="00FC68DB" w:rsidRPr="00F54804" w:rsidRDefault="00FC68DB" w:rsidP="00B202D2">
      <w:pPr>
        <w:pStyle w:val="berschrift3"/>
      </w:pPr>
      <w:bookmarkStart w:id="1413" w:name="_Toc338938903"/>
      <w:bookmarkStart w:id="1414" w:name="_Toc338939099"/>
      <w:bookmarkStart w:id="1415" w:name="_Toc3557003"/>
      <w:bookmarkStart w:id="1416" w:name="_Toc34747253"/>
      <w:bookmarkStart w:id="1417" w:name="_Toc77102072"/>
      <w:bookmarkStart w:id="1418" w:name="_Toc130981546"/>
      <w:r w:rsidRPr="00F54804">
        <w:t xml:space="preserve">Description and </w:t>
      </w:r>
      <w:r w:rsidR="007F7A98" w:rsidRPr="00F54804">
        <w:t>Modelling</w:t>
      </w:r>
      <w:r w:rsidRPr="00F54804">
        <w:t xml:space="preserve"> Parameters</w:t>
      </w:r>
      <w:bookmarkEnd w:id="413"/>
      <w:bookmarkEnd w:id="1413"/>
      <w:bookmarkEnd w:id="1414"/>
      <w:bookmarkEnd w:id="1415"/>
      <w:bookmarkEnd w:id="1416"/>
      <w:bookmarkEnd w:id="1417"/>
      <w:bookmarkEnd w:id="1418"/>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9" w:name="_Toc288196463"/>
      <w:bookmarkStart w:id="1420" w:name="_Toc288200761"/>
      <w:bookmarkStart w:id="1421" w:name="_Toc338938907"/>
      <w:bookmarkStart w:id="1422" w:name="_Toc338939104"/>
      <w:bookmarkStart w:id="1423" w:name="_Toc3557004"/>
      <w:bookmarkStart w:id="1424" w:name="_Toc34747254"/>
      <w:bookmarkStart w:id="1425" w:name="_Toc77102073"/>
      <w:bookmarkStart w:id="1426" w:name="_Toc130981547"/>
      <w:bookmarkStart w:id="1427" w:name="_Toc288196487"/>
      <w:bookmarkStart w:id="1428" w:name="_Toc288200789"/>
      <w:bookmarkStart w:id="1429" w:name="_Toc338938910"/>
      <w:bookmarkStart w:id="1430" w:name="_Toc338939129"/>
      <w:r w:rsidRPr="00F54804">
        <w:t>Seam Weld Definition</w:t>
      </w:r>
      <w:bookmarkEnd w:id="1419"/>
      <w:bookmarkEnd w:id="1420"/>
      <w:bookmarkEnd w:id="1421"/>
      <w:bookmarkEnd w:id="1422"/>
      <w:r w:rsidRPr="00F54804">
        <w:t xml:space="preserve"> Overview</w:t>
      </w:r>
      <w:bookmarkEnd w:id="1423"/>
      <w:bookmarkEnd w:id="1424"/>
      <w:bookmarkEnd w:id="1425"/>
      <w:bookmarkEnd w:id="1426"/>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1" w:name="_MON_1364796837"/>
      <w:bookmarkStart w:id="1432" w:name="_MON_1364796880"/>
      <w:bookmarkStart w:id="1433" w:name="_MON_1364796906"/>
      <w:bookmarkStart w:id="1434" w:name="_MON_1364797126"/>
      <w:bookmarkStart w:id="1435" w:name="_MON_1364797186"/>
      <w:bookmarkStart w:id="1436" w:name="_MON_1364797218"/>
      <w:bookmarkStart w:id="1437" w:name="_MON_1364797858"/>
      <w:bookmarkStart w:id="1438" w:name="_MON_1364798353"/>
      <w:bookmarkStart w:id="1439" w:name="_MON_1364798519"/>
      <w:bookmarkStart w:id="1440" w:name="_MON_1364798747"/>
      <w:bookmarkStart w:id="1441" w:name="_MON_1364798771"/>
      <w:bookmarkStart w:id="1442" w:name="_MON_1364799011"/>
      <w:bookmarkStart w:id="1443" w:name="_MON_1364801153"/>
      <w:bookmarkStart w:id="1444" w:name="_MON_1364801290"/>
      <w:bookmarkStart w:id="1445" w:name="_MON_1364801615"/>
      <w:bookmarkStart w:id="1446" w:name="_MON_1364801624"/>
      <w:bookmarkStart w:id="1447" w:name="_MON_1364801706"/>
      <w:bookmarkStart w:id="1448" w:name="_MON_1364801789"/>
      <w:bookmarkStart w:id="1449" w:name="_MON_1364801849"/>
      <w:bookmarkStart w:id="1450" w:name="_MON_1364801901"/>
      <w:bookmarkStart w:id="1451" w:name="_MON_1364804394"/>
      <w:bookmarkStart w:id="1452" w:name="_MON_1364804536"/>
      <w:bookmarkStart w:id="1453" w:name="_MON_1364804660"/>
      <w:bookmarkStart w:id="1454" w:name="_MON_1364804697"/>
      <w:bookmarkStart w:id="1455" w:name="_MON_1364804737"/>
      <w:bookmarkStart w:id="1456" w:name="_MON_1364804801"/>
      <w:bookmarkStart w:id="1457" w:name="_MON_1364805030"/>
      <w:bookmarkStart w:id="1458" w:name="_MON_1364805461"/>
      <w:bookmarkStart w:id="1459" w:name="_MON_1364819404"/>
      <w:bookmarkStart w:id="1460" w:name="_MON_1364908755"/>
      <w:bookmarkStart w:id="1461" w:name="_MON_1364925659"/>
      <w:bookmarkStart w:id="1462" w:name="_MON_1364928250"/>
      <w:bookmarkStart w:id="1463" w:name="_MON_1365309185"/>
      <w:bookmarkStart w:id="1464" w:name="_MON_1365312010"/>
      <w:bookmarkStart w:id="1465" w:name="_MON_1365319861"/>
      <w:bookmarkStart w:id="1466" w:name="_MON_1365320347"/>
      <w:bookmarkStart w:id="1467" w:name="_MON_1365320586"/>
      <w:bookmarkStart w:id="1468" w:name="_MON_1365322967"/>
      <w:bookmarkStart w:id="1469" w:name="_MON_1376134054"/>
      <w:bookmarkStart w:id="1470" w:name="_MON_1376234613"/>
      <w:bookmarkStart w:id="1471" w:name="_MON_1378813652"/>
      <w:bookmarkStart w:id="1472" w:name="_MON_1378813684"/>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3" w:name="_Toc3557122"/>
      <w:bookmarkStart w:id="1474" w:name="_Toc34747373"/>
      <w:bookmarkStart w:id="1475" w:name="_Toc76030571"/>
      <w:bookmarkStart w:id="1476" w:name="_Toc94530856"/>
      <w:bookmarkStart w:id="1477" w:name="_Toc101428252"/>
      <w:bookmarkStart w:id="1478"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3"/>
      <w:bookmarkEnd w:id="1474"/>
      <w:bookmarkEnd w:id="1475"/>
      <w:bookmarkEnd w:id="1476"/>
      <w:bookmarkEnd w:id="1477"/>
      <w:bookmarkEnd w:id="1478"/>
    </w:p>
    <w:p w14:paraId="3E80C837" w14:textId="77777777" w:rsidR="00FC68DB" w:rsidRPr="001E4607" w:rsidRDefault="00FC68DB" w:rsidP="00B202D2">
      <w:pPr>
        <w:pStyle w:val="berschrift3"/>
      </w:pPr>
      <w:bookmarkStart w:id="1479" w:name="_Toc3557005"/>
      <w:bookmarkStart w:id="1480" w:name="_Toc34747255"/>
      <w:bookmarkStart w:id="1481" w:name="_Toc77102074"/>
      <w:bookmarkStart w:id="1482" w:name="_Toc130981548"/>
      <w:r w:rsidRPr="005C2D94">
        <w:lastRenderedPageBreak/>
        <w:t>Specific XML Realization</w:t>
      </w:r>
      <w:bookmarkEnd w:id="1479"/>
      <w:bookmarkEnd w:id="1480"/>
      <w:bookmarkEnd w:id="1481"/>
      <w:bookmarkEnd w:id="148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3" w:name="XMLStructureSeamWelds"/>
      <w:bookmarkEnd w:id="1483"/>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4" w:name="_Toc3557123"/>
      <w:bookmarkStart w:id="1485" w:name="_Toc34747374"/>
      <w:bookmarkStart w:id="1486" w:name="_Toc76030572"/>
      <w:bookmarkStart w:id="1487" w:name="_Toc94530857"/>
      <w:bookmarkStart w:id="1488" w:name="_Toc101428253"/>
      <w:bookmarkStart w:id="1489"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4"/>
      <w:bookmarkEnd w:id="1485"/>
      <w:bookmarkEnd w:id="1486"/>
      <w:bookmarkEnd w:id="1487"/>
      <w:bookmarkEnd w:id="1488"/>
      <w:bookmarkEnd w:id="1489"/>
    </w:p>
    <w:p w14:paraId="7D1BCE42" w14:textId="79D9E013" w:rsidR="00FC68DB" w:rsidRPr="001E4607" w:rsidRDefault="00FC68DB" w:rsidP="00B202D2">
      <w:pPr>
        <w:pStyle w:val="berschrift3"/>
      </w:pPr>
      <w:bookmarkStart w:id="1490" w:name="_Toc3557006"/>
      <w:bookmarkStart w:id="1491" w:name="_Toc34747256"/>
      <w:bookmarkStart w:id="1492" w:name="_Toc77102075"/>
      <w:bookmarkStart w:id="1493" w:name="_Toc130981549"/>
      <w:bookmarkStart w:id="1494" w:name="_Ref132201394"/>
      <w:r w:rsidRPr="005C2D94">
        <w:t>Generic Seam Weld Definition</w:t>
      </w:r>
      <w:bookmarkEnd w:id="1427"/>
      <w:bookmarkEnd w:id="1428"/>
      <w:bookmarkEnd w:id="1429"/>
      <w:bookmarkEnd w:id="1430"/>
      <w:bookmarkEnd w:id="1490"/>
      <w:bookmarkEnd w:id="1491"/>
      <w:bookmarkEnd w:id="1492"/>
      <w:bookmarkEnd w:id="1493"/>
      <w:bookmarkEnd w:id="1494"/>
      <w:r w:rsidR="00092852">
        <w:t xml:space="preserve"> </w:t>
      </w:r>
    </w:p>
    <w:p w14:paraId="066381A2" w14:textId="77777777" w:rsidR="00FC68DB" w:rsidRPr="00BD52D7" w:rsidRDefault="00FC68DB">
      <w:pPr>
        <w:pStyle w:val="berschrift4"/>
      </w:pPr>
      <w:bookmarkStart w:id="1495" w:name="_Ref414571756"/>
      <w:bookmarkStart w:id="1496" w:name="_Toc3557008"/>
      <w:bookmarkStart w:id="1497" w:name="_Toc34747258"/>
      <w:bookmarkStart w:id="1498" w:name="_Toc77102077"/>
      <w:r w:rsidRPr="00BD52D7">
        <w:t>Type Specification</w:t>
      </w:r>
      <w:bookmarkEnd w:id="1495"/>
      <w:bookmarkEnd w:id="1496"/>
      <w:bookmarkEnd w:id="1497"/>
      <w:bookmarkEnd w:id="1498"/>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9"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0" w:name="_Toc338939134"/>
      <w:bookmarkStart w:id="1501" w:name="_Toc288196488"/>
      <w:bookmarkStart w:id="1502" w:name="_Toc288200790"/>
      <w:bookmarkStart w:id="1503"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4" w:name="_Toc288196490"/>
      <w:bookmarkStart w:id="1505" w:name="_Toc288200792"/>
      <w:bookmarkStart w:id="1506" w:name="_Toc338939132"/>
      <w:bookmarkStart w:id="1507" w:name="_Toc288196468"/>
      <w:bookmarkStart w:id="1508" w:name="_Toc288200771"/>
      <w:bookmarkStart w:id="1509" w:name="_Toc338938904"/>
      <w:bookmarkStart w:id="1510" w:name="_Toc338939100"/>
      <w:bookmarkEnd w:id="1501"/>
      <w:bookmarkEnd w:id="1502"/>
      <w:bookmarkEnd w:id="1503"/>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11"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w:t>
      </w:r>
      <w:r w:rsidRPr="00BD52D7">
        <w:t>ted elements:</w:t>
      </w:r>
    </w:p>
    <w:p w14:paraId="25A4C9AD" w14:textId="5E74EA2C" w:rsidR="00BC532A" w:rsidRPr="00BD52D7" w:rsidRDefault="00BC532A" w:rsidP="001640C5">
      <w:pPr>
        <w:pStyle w:val="Beschriftung"/>
        <w:keepNext/>
        <w:keepLines/>
      </w:pPr>
      <w:bookmarkStart w:id="1512" w:name="_Toc130981764"/>
      <w:r w:rsidRPr="00F54804">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3" w:name="_Toc288196493"/>
      <w:bookmarkStart w:id="1514"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5" w:name="GenericSeamWeldWeldPosition"/>
      <w:bookmarkStart w:id="1516" w:name="GenericSeamWelParameters"/>
      <w:bookmarkStart w:id="1517" w:name="GenericSeamWeldSubType"/>
      <w:bookmarkStart w:id="1518" w:name="GenericSeamWeldWeldingPosition"/>
      <w:bookmarkStart w:id="1519" w:name="_Toc3557009"/>
      <w:bookmarkStart w:id="1520" w:name="_Toc34747259"/>
      <w:bookmarkStart w:id="1521" w:name="_Toc77102078"/>
      <w:bookmarkStart w:id="1522" w:name="_Toc338938905"/>
      <w:bookmarkStart w:id="1523" w:name="_Toc338939101"/>
      <w:bookmarkStart w:id="1524" w:name="_Toc338939136"/>
      <w:bookmarkStart w:id="1525" w:name="_Ref132191916"/>
      <w:bookmarkStart w:id="1526" w:name="_Ref132191936"/>
      <w:bookmarkEnd w:id="1504"/>
      <w:bookmarkEnd w:id="1505"/>
      <w:bookmarkEnd w:id="1506"/>
      <w:bookmarkEnd w:id="1507"/>
      <w:bookmarkEnd w:id="1508"/>
      <w:bookmarkEnd w:id="1509"/>
      <w:bookmarkEnd w:id="1510"/>
      <w:bookmarkEnd w:id="1513"/>
      <w:bookmarkEnd w:id="1514"/>
      <w:bookmarkEnd w:id="1515"/>
      <w:bookmarkEnd w:id="1516"/>
      <w:bookmarkEnd w:id="1517"/>
      <w:bookmarkEnd w:id="1518"/>
      <w:r w:rsidRPr="00F54804">
        <w:lastRenderedPageBreak/>
        <w:t>Weld Position and Sheet Metal Parameters</w:t>
      </w:r>
      <w:bookmarkEnd w:id="1519"/>
      <w:bookmarkEnd w:id="1520"/>
      <w:bookmarkEnd w:id="1521"/>
      <w:bookmarkEnd w:id="1525"/>
      <w:bookmarkEnd w:id="1526"/>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7" w:name="_Ref397587838"/>
      <w:bookmarkStart w:id="1528" w:name="_Toc3557124"/>
      <w:bookmarkStart w:id="1529" w:name="_Toc34747375"/>
      <w:bookmarkStart w:id="1530" w:name="_Toc76030573"/>
      <w:bookmarkStart w:id="1531" w:name="_Toc94530858"/>
      <w:bookmarkStart w:id="1532" w:name="_Toc101428254"/>
      <w:bookmarkStart w:id="1533"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7"/>
      <w:r w:rsidR="00B00216">
        <w:t xml:space="preserve"> —</w:t>
      </w:r>
      <w:r w:rsidRPr="00F54804">
        <w:t xml:space="preserve"> Sheet Parameters vs. </w:t>
      </w:r>
      <w:r w:rsidRPr="0013175B">
        <w:t xml:space="preserve"> Weld Position Parameters</w:t>
      </w:r>
      <w:bookmarkEnd w:id="1528"/>
      <w:bookmarkEnd w:id="1529"/>
      <w:bookmarkEnd w:id="1530"/>
      <w:bookmarkEnd w:id="1531"/>
      <w:bookmarkEnd w:id="1532"/>
      <w:bookmarkEnd w:id="1533"/>
    </w:p>
    <w:p w14:paraId="185FC9E2" w14:textId="653EAE54" w:rsidR="00614562" w:rsidRPr="00614562" w:rsidRDefault="00614562" w:rsidP="0013175B">
      <w:pPr>
        <w:pStyle w:val="berschrift4"/>
      </w:pPr>
      <w:bookmarkStart w:id="1534" w:name="_Hlk101443281"/>
      <w:r w:rsidRPr="005C2D94">
        <w:t>Parameters Assigned to a Specific Sheet of the Flange</w:t>
      </w:r>
      <w:bookmarkEnd w:id="153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5"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6" w:name="_Welding_Position"/>
      <w:bookmarkStart w:id="1537" w:name="_Ref397524978"/>
      <w:bookmarkStart w:id="1538" w:name="_Toc3557011"/>
      <w:bookmarkStart w:id="1539" w:name="_Toc34747261"/>
      <w:bookmarkStart w:id="1540" w:name="_Toc77102080"/>
      <w:bookmarkEnd w:id="1536"/>
      <w:r w:rsidRPr="00F54804">
        <w:t>Welding Position</w:t>
      </w:r>
      <w:bookmarkEnd w:id="1522"/>
      <w:bookmarkEnd w:id="1523"/>
      <w:bookmarkEnd w:id="1537"/>
      <w:bookmarkEnd w:id="1538"/>
      <w:bookmarkEnd w:id="1539"/>
      <w:bookmarkEnd w:id="1540"/>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41"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2" w:name="_Ref397529286"/>
      <w:bookmarkStart w:id="1543" w:name="_Toc3557125"/>
      <w:bookmarkStart w:id="1544" w:name="_Toc34747376"/>
      <w:bookmarkStart w:id="1545" w:name="_Toc76030574"/>
      <w:bookmarkStart w:id="1546" w:name="_Toc94530859"/>
      <w:bookmarkStart w:id="1547" w:name="_Toc101428255"/>
      <w:bookmarkStart w:id="1548" w:name="_Toc130981639"/>
      <w:r w:rsidRPr="00F54804">
        <w:t xml:space="preserve">Figure </w:t>
      </w:r>
      <w:bookmarkStart w:id="1549"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2"/>
      <w:bookmarkEnd w:id="1549"/>
      <w:r w:rsidR="00B00216">
        <w:t xml:space="preserve"> —</w:t>
      </w:r>
      <w:r w:rsidRPr="00F54804">
        <w:t xml:space="preserve"> Welding Position of a Y-Joint</w:t>
      </w:r>
      <w:bookmarkEnd w:id="1543"/>
      <w:bookmarkEnd w:id="1544"/>
      <w:bookmarkEnd w:id="1545"/>
      <w:bookmarkEnd w:id="1546"/>
      <w:bookmarkEnd w:id="1547"/>
      <w:bookmarkEnd w:id="1548"/>
    </w:p>
    <w:p w14:paraId="793EF08A" w14:textId="77777777" w:rsidR="00FC68DB" w:rsidRPr="001E4607" w:rsidRDefault="00FC68DB" w:rsidP="000E094F">
      <w:pPr>
        <w:pStyle w:val="berschrift5"/>
      </w:pPr>
      <w:r w:rsidRPr="005C2D94">
        <w:t>Primary and Secondary Sides</w:t>
      </w:r>
      <w:bookmarkEnd w:id="1541"/>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0" w:name="_Toc288196495"/>
      <w:bookmarkStart w:id="1551" w:name="_Toc288200797"/>
      <w:bookmarkStart w:id="1552" w:name="_Toc338939138"/>
      <w:bookmarkEnd w:id="1524"/>
      <w:r w:rsidRPr="00F54804">
        <w:t>Element "</w:t>
      </w:r>
      <w:proofErr w:type="spellStart"/>
      <w:r w:rsidRPr="00F54804">
        <w:t>weld_position</w:t>
      </w:r>
      <w:bookmarkEnd w:id="1550"/>
      <w:bookmarkEnd w:id="1551"/>
      <w:bookmarkEnd w:id="1552"/>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3"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4"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5" w:name="_Toc338939139"/>
      <w:proofErr w:type="spellStart"/>
      <w:r w:rsidRPr="00FE50D6">
        <w:rPr>
          <w:lang w:val="fr-FR"/>
        </w:rPr>
        <w:t>Attributes</w:t>
      </w:r>
      <w:proofErr w:type="spellEnd"/>
      <w:r w:rsidRPr="00FE50D6">
        <w:rPr>
          <w:lang w:val="fr-FR"/>
        </w:rPr>
        <w:t xml:space="preserve"> "u", "x", "y", "z</w:t>
      </w:r>
      <w:bookmarkEnd w:id="1555"/>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6" w:name="_Ref397529572"/>
      <w:bookmarkStart w:id="1557" w:name="Figure11"/>
      <w:bookmarkStart w:id="1558" w:name="_Toc3557126"/>
      <w:bookmarkStart w:id="1559" w:name="_Toc34747377"/>
      <w:bookmarkStart w:id="1560" w:name="_Toc76030575"/>
      <w:bookmarkStart w:id="1561" w:name="_Toc94530860"/>
      <w:bookmarkStart w:id="1562" w:name="_Toc101428256"/>
      <w:bookmarkStart w:id="1563"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6"/>
      <w:bookmarkEnd w:id="1557"/>
      <w:r w:rsidR="00B00216">
        <w:t xml:space="preserve"> —</w:t>
      </w:r>
      <w:r w:rsidRPr="00F54804">
        <w:t xml:space="preserve"> Welding Position vector direction and length</w:t>
      </w:r>
      <w:bookmarkEnd w:id="1558"/>
      <w:bookmarkEnd w:id="1559"/>
      <w:bookmarkEnd w:id="1560"/>
      <w:bookmarkEnd w:id="1561"/>
      <w:bookmarkEnd w:id="1562"/>
      <w:bookmarkEnd w:id="1563"/>
    </w:p>
    <w:p w14:paraId="3FD74BE5" w14:textId="77777777" w:rsidR="00FC68DB" w:rsidRPr="00BD52D7" w:rsidRDefault="00FC68DB" w:rsidP="000E094F">
      <w:pPr>
        <w:pStyle w:val="berschrift5"/>
      </w:pPr>
      <w:bookmarkStart w:id="1564" w:name="_Toc338939140"/>
      <w:bookmarkStart w:id="1565" w:name="_Toc338939137"/>
      <w:bookmarkStart w:id="1566" w:name="_Toc338938906"/>
      <w:bookmarkStart w:id="1567" w:name="_Toc338939103"/>
      <w:r w:rsidRPr="005C2D94">
        <w:lastRenderedPageBreak/>
        <w:t xml:space="preserve">Attribute </w:t>
      </w:r>
      <w:r w:rsidRPr="001E4607">
        <w:t>"</w:t>
      </w:r>
      <w:r w:rsidRPr="00BD52D7">
        <w:t>reference</w:t>
      </w:r>
      <w:bookmarkEnd w:id="156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8" w:name="_Ref132201536"/>
      <w:r w:rsidRPr="00F54804">
        <w:t>Attribute "filler"</w:t>
      </w:r>
      <w:bookmarkEnd w:id="156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9"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5"/>
      <w:bookmarkEnd w:id="1566"/>
      <w:bookmarkEnd w:id="1567"/>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130981550"/>
      <w:bookmarkStart w:id="1583" w:name="_Toc288196464"/>
      <w:bookmarkEnd w:id="1574"/>
      <w:bookmarkEnd w:id="1575"/>
      <w:bookmarkEnd w:id="1576"/>
      <w:r w:rsidRPr="00F54804">
        <w:t xml:space="preserve">Butt </w:t>
      </w:r>
      <w:bookmarkEnd w:id="1577"/>
      <w:r w:rsidRPr="00F54804">
        <w:t>Joint</w:t>
      </w:r>
      <w:bookmarkEnd w:id="1578"/>
      <w:bookmarkEnd w:id="1579"/>
      <w:bookmarkEnd w:id="1580"/>
      <w:bookmarkEnd w:id="1581"/>
      <w:bookmarkEnd w:id="158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4" w:name="_Toc3557013"/>
      <w:bookmarkStart w:id="1585" w:name="_Toc34747263"/>
      <w:bookmarkStart w:id="1586"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4"/>
      <w:bookmarkEnd w:id="1585"/>
      <w:bookmarkEnd w:id="1586"/>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7"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7"/>
    </w:p>
    <w:p w14:paraId="21B77D6F" w14:textId="0A355131" w:rsidR="00FC68DB" w:rsidRPr="005C2D94" w:rsidRDefault="00861D01">
      <w:pPr>
        <w:pStyle w:val="berschrift4"/>
      </w:pPr>
      <w:bookmarkStart w:id="1588" w:name="_Toc3557014"/>
      <w:bookmarkStart w:id="1589" w:name="_Toc34747264"/>
      <w:bookmarkStart w:id="1590"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8"/>
      <w:bookmarkEnd w:id="1589"/>
      <w:bookmarkEnd w:id="1590"/>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91"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92"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t>
      </w:r>
      <w:proofErr w:type="spellStart"/>
      <w:r w:rsidRPr="005C2D94">
        <w:t>weld_position</w:t>
      </w:r>
      <w:bookmarkEnd w:id="1599"/>
      <w:bookmarkEnd w:id="1600"/>
      <w:bookmarkEnd w:id="1601"/>
      <w:bookmarkEnd w:id="1602"/>
      <w:proofErr w:type="spellEnd"/>
      <w:r w:rsidRPr="005C2D94">
        <w:t>"</w:t>
      </w:r>
      <w:bookmarkEnd w:id="1603"/>
      <w:bookmarkEnd w:id="1604"/>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5"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lastRenderedPageBreak/>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1" w:name="WeldDefinitionCornerWeld"/>
      <w:bookmarkStart w:id="1612" w:name="_Toc288200763"/>
      <w:bookmarkStart w:id="1613" w:name="_Toc338939107"/>
      <w:bookmarkEnd w:id="1611"/>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4" w:name="_Toc414263397"/>
      <w:bookmarkStart w:id="1615" w:name="_Toc3557017"/>
      <w:bookmarkStart w:id="1616" w:name="_Toc34747267"/>
      <w:bookmarkStart w:id="1617" w:name="_Toc77102086"/>
      <w:bookmarkEnd w:id="1614"/>
      <w:r w:rsidRPr="00AB0A9A">
        <w:t>Element "</w:t>
      </w:r>
      <w:proofErr w:type="spellStart"/>
      <w:r w:rsidRPr="00AB0A9A">
        <w:t>sheet_parameter</w:t>
      </w:r>
      <w:bookmarkEnd w:id="1615"/>
      <w:proofErr w:type="spellEnd"/>
      <w:r w:rsidRPr="00AB0A9A">
        <w:t>"</w:t>
      </w:r>
      <w:bookmarkEnd w:id="1616"/>
      <w:bookmarkEnd w:id="1617"/>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8"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30981551"/>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3" w:name="_Toc34747269"/>
      <w:bookmarkStart w:id="1624" w:name="_Toc77102088"/>
      <w:bookmarkStart w:id="1625" w:name="_Toc3557019"/>
      <w:r w:rsidRPr="00F54804">
        <w:lastRenderedPageBreak/>
        <w:t>Simple Corner Weld</w:t>
      </w:r>
      <w:bookmarkEnd w:id="1623"/>
      <w:bookmarkEnd w:id="1624"/>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5"/>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6"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6"/>
    </w:p>
    <w:p w14:paraId="60FF600B" w14:textId="016A9244" w:rsidR="00FC68DB" w:rsidRPr="005C2D94" w:rsidRDefault="00AA6901" w:rsidP="000E094F">
      <w:pPr>
        <w:pStyle w:val="berschrift5"/>
      </w:pPr>
      <w:bookmarkStart w:id="1627"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7"/>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8"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5854"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9"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32" w:name="_Toc76030580"/>
            <w:bookmarkStart w:id="1633" w:name="_Toc94530865"/>
            <w:bookmarkStart w:id="1634" w:name="_Toc101428261"/>
            <w:bookmarkStart w:id="1635"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0FDBA899" w:rsidR="00FC68DB" w:rsidRPr="0013175B" w:rsidRDefault="00FC68DB" w:rsidP="00B202D2">
            <w:pPr>
              <w:jc w:val="center"/>
              <w:rPr>
                <w:b/>
                <w:bCs/>
              </w:rPr>
            </w:pPr>
            <w:bookmarkStart w:id="1636" w:name="_Toc76030581"/>
            <w:bookmarkStart w:id="1637" w:name="_Toc94530866"/>
            <w:bookmarkStart w:id="1638" w:name="_Toc101428262"/>
            <w:bookmarkStart w:id="1639"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5855"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40"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t>
      </w:r>
      <w:proofErr w:type="spellStart"/>
      <w:r w:rsidRPr="005C2D94">
        <w:t>weld_position</w:t>
      </w:r>
      <w:bookmarkEnd w:id="1647"/>
      <w:bookmarkEnd w:id="1648"/>
      <w:proofErr w:type="spellEnd"/>
      <w:r w:rsidRPr="005C2D94">
        <w:t>"</w:t>
      </w:r>
      <w:bookmarkEnd w:id="1649"/>
      <w:bookmarkEnd w:id="1650"/>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51"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4"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6"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lastRenderedPageBreak/>
        <w:t>Attribute "filler</w:t>
      </w:r>
      <w:bookmarkEnd w:id="165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D97F70">
        <w:t>Element "</w:t>
      </w:r>
      <w:proofErr w:type="spellStart"/>
      <w:r w:rsidRPr="00D97F70">
        <w:t>sheet_parameter</w:t>
      </w:r>
      <w:bookmarkEnd w:id="1661"/>
      <w:proofErr w:type="spellEnd"/>
      <w:r w:rsidRPr="00D97F70">
        <w:t>"</w:t>
      </w:r>
      <w:bookmarkEnd w:id="1662"/>
      <w:bookmarkEnd w:id="1663"/>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6"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30981552"/>
      <w:r w:rsidRPr="00F54804">
        <w:lastRenderedPageBreak/>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71" w:name="_Toc3557025"/>
      <w:bookmarkStart w:id="1672" w:name="_Toc34747275"/>
      <w:bookmarkStart w:id="1673"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71"/>
      <w:bookmarkEnd w:id="1672"/>
      <w:bookmarkEnd w:id="167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4"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4"/>
      <w:r w:rsidRPr="0013175B">
        <w:rPr>
          <w:b w:val="0"/>
          <w:bCs w:val="0"/>
          <w:noProof/>
        </w:rPr>
        <w:t xml:space="preserve"> </w:t>
      </w:r>
    </w:p>
    <w:p w14:paraId="3A1A9349" w14:textId="2C0E3E8A" w:rsidR="00FC68DB" w:rsidRPr="005C2D94" w:rsidRDefault="00AE191A">
      <w:pPr>
        <w:pStyle w:val="berschrift4"/>
      </w:pPr>
      <w:bookmarkStart w:id="1675" w:name="_Toc3557026"/>
      <w:bookmarkStart w:id="1676" w:name="_Toc34747276"/>
      <w:bookmarkStart w:id="1677"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5"/>
      <w:bookmarkEnd w:id="1676"/>
      <w:bookmarkEnd w:id="1677"/>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8"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9"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proofErr w:type="spellStart"/>
      <w:r w:rsidRPr="005C2D94">
        <w:t>weld_position</w:t>
      </w:r>
      <w:bookmarkEnd w:id="1686"/>
      <w:bookmarkEnd w:id="1687"/>
      <w:proofErr w:type="spellEnd"/>
      <w:r w:rsidRPr="005C2D94">
        <w:t>"</w:t>
      </w:r>
      <w:bookmarkEnd w:id="1688"/>
      <w:bookmarkEnd w:id="1689"/>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90"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w:t>
      </w:r>
      <w:proofErr w:type="spellStart"/>
      <w:r w:rsidRPr="005C2D94">
        <w:t>sheet_parameter</w:t>
      </w:r>
      <w:bookmarkEnd w:id="1694"/>
      <w:proofErr w:type="spellEnd"/>
      <w:r w:rsidRPr="005C2D94">
        <w:t>"</w:t>
      </w:r>
      <w:bookmarkEnd w:id="1695"/>
      <w:bookmarkEnd w:id="1696"/>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9"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0" w:name="_Toc3557030"/>
      <w:bookmarkStart w:id="1701" w:name="_Toc34747280"/>
      <w:bookmarkStart w:id="1702" w:name="_Toc77102099"/>
      <w:bookmarkStart w:id="1703" w:name="_Toc130981553"/>
      <w:r w:rsidRPr="00D97F70">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4" w:name="_Toc3557031"/>
      <w:bookmarkStart w:id="1705" w:name="_Toc34747281"/>
      <w:bookmarkStart w:id="1706"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4"/>
      <w:bookmarkEnd w:id="1705"/>
      <w:bookmarkEnd w:id="1706"/>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7"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7"/>
      <w:r w:rsidRPr="00F54804">
        <w:t xml:space="preserve"> </w:t>
      </w:r>
    </w:p>
    <w:p w14:paraId="38C5A449" w14:textId="6DC2BBC3" w:rsidR="00FC68DB" w:rsidRPr="005C2D94" w:rsidRDefault="00D65343">
      <w:pPr>
        <w:pStyle w:val="berschrift4"/>
      </w:pPr>
      <w:bookmarkStart w:id="1708" w:name="_Toc3557032"/>
      <w:bookmarkStart w:id="1709" w:name="_Toc34747282"/>
      <w:bookmarkStart w:id="1710"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8"/>
      <w:bookmarkEnd w:id="1709"/>
      <w:bookmarkEnd w:id="1710"/>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11"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11"/>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12"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3" w:name="_Toc338939186"/>
      <w:bookmarkStart w:id="1714" w:name="_Toc3557033"/>
      <w:bookmarkStart w:id="1715" w:name="_Toc34747283"/>
      <w:bookmarkStart w:id="1716" w:name="_Toc77102102"/>
      <w:r w:rsidRPr="000A1B7B">
        <w:t>Attributes</w:t>
      </w:r>
      <w:bookmarkEnd w:id="1713"/>
      <w:bookmarkEnd w:id="1714"/>
      <w:bookmarkEnd w:id="1715"/>
      <w:bookmarkEnd w:id="1716"/>
    </w:p>
    <w:p w14:paraId="547A1CA7" w14:textId="77777777" w:rsidR="00FC68DB" w:rsidRPr="00F54804" w:rsidRDefault="00FC68DB" w:rsidP="000E094F">
      <w:pPr>
        <w:pStyle w:val="berschrift5"/>
      </w:pPr>
      <w:bookmarkStart w:id="1717" w:name="_Toc338939188"/>
      <w:r w:rsidRPr="00F54804">
        <w:t>Attribute "base</w:t>
      </w:r>
      <w:bookmarkEnd w:id="171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8" w:name="_Toc338939189"/>
      <w:r w:rsidRPr="00F54804">
        <w:lastRenderedPageBreak/>
        <w:t>Attribute "technology</w:t>
      </w:r>
      <w:bookmarkEnd w:id="171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9" w:name="_Toc338939190"/>
      <w:bookmarkStart w:id="1720" w:name="_Toc3557034"/>
      <w:bookmarkStart w:id="1721" w:name="_Toc34747284"/>
      <w:bookmarkStart w:id="1722" w:name="_Toc77102103"/>
      <w:r w:rsidRPr="00F54804">
        <w:t xml:space="preserve">Element </w:t>
      </w:r>
      <w:r w:rsidRPr="005C2D94">
        <w:t>"</w:t>
      </w:r>
      <w:proofErr w:type="spellStart"/>
      <w:r w:rsidRPr="005C2D94">
        <w:t>weld_position</w:t>
      </w:r>
      <w:bookmarkEnd w:id="1719"/>
      <w:bookmarkEnd w:id="1720"/>
      <w:proofErr w:type="spellEnd"/>
      <w:r w:rsidRPr="005C2D94">
        <w:t>"</w:t>
      </w:r>
      <w:bookmarkEnd w:id="1721"/>
      <w:bookmarkEnd w:id="1722"/>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3"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4"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5" w:name="_Toc338939194"/>
      <w:r w:rsidRPr="00F54804">
        <w:t>Attribute "filler</w:t>
      </w:r>
      <w:bookmarkEnd w:id="172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6" w:name="WeldDefinitionOverlapWeld"/>
      <w:bookmarkStart w:id="1727" w:name="_Toc3557035"/>
      <w:bookmarkStart w:id="1728" w:name="_Toc34747285"/>
      <w:bookmarkStart w:id="1729" w:name="_Toc77102104"/>
      <w:bookmarkStart w:id="1730" w:name="_Toc288200766"/>
      <w:bookmarkStart w:id="1731" w:name="_Toc338939110"/>
      <w:bookmarkEnd w:id="1726"/>
      <w:r w:rsidRPr="00D97F70">
        <w:t>Element "</w:t>
      </w:r>
      <w:proofErr w:type="spellStart"/>
      <w:r w:rsidRPr="00D97F70">
        <w:t>sheet_parameter</w:t>
      </w:r>
      <w:bookmarkEnd w:id="1727"/>
      <w:proofErr w:type="spellEnd"/>
      <w:r w:rsidRPr="00D97F70">
        <w:t>"</w:t>
      </w:r>
      <w:bookmarkEnd w:id="1728"/>
      <w:bookmarkEnd w:id="1729"/>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32"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3" w:name="_Toc3557036"/>
      <w:bookmarkStart w:id="1734" w:name="_Toc34747286"/>
      <w:bookmarkStart w:id="1735" w:name="_Toc77102105"/>
      <w:bookmarkStart w:id="1736" w:name="_Toc130981554"/>
      <w:r w:rsidRPr="00F54804">
        <w:t>Overlap Weld</w:t>
      </w:r>
      <w:bookmarkEnd w:id="1730"/>
      <w:bookmarkEnd w:id="1731"/>
      <w:bookmarkEnd w:id="1733"/>
      <w:bookmarkEnd w:id="1734"/>
      <w:bookmarkEnd w:id="1735"/>
      <w:bookmarkEnd w:id="173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7" w:name="_Toc3557037"/>
      <w:bookmarkStart w:id="1738" w:name="_Toc34747287"/>
      <w:bookmarkStart w:id="1739" w:name="_Toc77102106"/>
      <w:r w:rsidRPr="00F54804">
        <w:lastRenderedPageBreak/>
        <w:t>Simple Overlap Weld</w:t>
      </w:r>
      <w:bookmarkEnd w:id="1737"/>
      <w:bookmarkEnd w:id="1738"/>
      <w:bookmarkEnd w:id="1739"/>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40"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40"/>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41"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4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5856"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42"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4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3" w:name="_Toc338939112"/>
      <w:bookmarkStart w:id="1744" w:name="_Toc3557038"/>
      <w:bookmarkStart w:id="1745" w:name="_Toc34747288"/>
      <w:bookmarkStart w:id="1746" w:name="_Toc77102107"/>
      <w:r w:rsidRPr="000A1B7B">
        <w:lastRenderedPageBreak/>
        <w:t>Single Sided Double Overlap Weld</w:t>
      </w:r>
      <w:bookmarkEnd w:id="1743"/>
      <w:bookmarkEnd w:id="1744"/>
      <w:bookmarkEnd w:id="1745"/>
      <w:bookmarkEnd w:id="1746"/>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7"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8"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8"/>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5857"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9"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0" w:name="_Toc338939113"/>
      <w:bookmarkStart w:id="1751" w:name="_Toc3557039"/>
      <w:bookmarkStart w:id="1752" w:name="_Toc34747289"/>
      <w:bookmarkStart w:id="1753" w:name="_Toc77102108"/>
      <w:r w:rsidRPr="000A1B7B">
        <w:t>Double-Sided</w:t>
      </w:r>
      <w:r w:rsidR="00FC68DB" w:rsidRPr="00F54804">
        <w:t xml:space="preserve"> Double Overlap Weld</w:t>
      </w:r>
      <w:bookmarkEnd w:id="1750"/>
      <w:bookmarkEnd w:id="1751"/>
      <w:bookmarkEnd w:id="1752"/>
      <w:bookmarkEnd w:id="175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4"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4"/>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5"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5"/>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5858"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6"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7" w:name="_Toc338939196"/>
      <w:bookmarkStart w:id="1758" w:name="_Toc3557040"/>
      <w:bookmarkStart w:id="1759" w:name="_Toc34747290"/>
      <w:bookmarkStart w:id="1760" w:name="_Toc77102109"/>
      <w:r w:rsidRPr="000A1B7B">
        <w:t>Attributes</w:t>
      </w:r>
      <w:bookmarkEnd w:id="1757"/>
      <w:bookmarkEnd w:id="1758"/>
      <w:bookmarkEnd w:id="1759"/>
      <w:bookmarkEnd w:id="1760"/>
    </w:p>
    <w:p w14:paraId="4EF2ED14" w14:textId="77777777" w:rsidR="00FC68DB" w:rsidRPr="00F54804" w:rsidRDefault="00FC68DB" w:rsidP="000E094F">
      <w:pPr>
        <w:pStyle w:val="berschrift5"/>
      </w:pPr>
      <w:bookmarkStart w:id="1761" w:name="_Toc338939198"/>
      <w:r w:rsidRPr="00F54804">
        <w:t>Attribute "base</w:t>
      </w:r>
      <w:bookmarkEnd w:id="176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2" w:name="_Toc338939199"/>
      <w:r w:rsidRPr="00F54804">
        <w:t>Attribute "technology</w:t>
      </w:r>
      <w:bookmarkEnd w:id="176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3" w:name="_Toc338939200"/>
      <w:bookmarkStart w:id="1764" w:name="_Toc3557041"/>
      <w:bookmarkStart w:id="1765" w:name="_Toc34747291"/>
      <w:bookmarkStart w:id="1766" w:name="_Toc77102110"/>
      <w:r w:rsidRPr="00F54804">
        <w:t xml:space="preserve">Element </w:t>
      </w:r>
      <w:r w:rsidRPr="005C2D94">
        <w:t>"</w:t>
      </w:r>
      <w:proofErr w:type="spellStart"/>
      <w:r w:rsidRPr="005C2D94">
        <w:t>weld_position</w:t>
      </w:r>
      <w:bookmarkEnd w:id="1763"/>
      <w:bookmarkEnd w:id="1764"/>
      <w:proofErr w:type="spellEnd"/>
      <w:r w:rsidRPr="005C2D94">
        <w:t>"</w:t>
      </w:r>
      <w:bookmarkEnd w:id="1765"/>
      <w:bookmarkEnd w:id="1766"/>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7"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8"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9" w:name="_Toc338939204"/>
      <w:r w:rsidRPr="000A1B7B">
        <w:t xml:space="preserve">Attribute </w:t>
      </w:r>
      <w:r w:rsidRPr="00F54804">
        <w:t>"thickness</w:t>
      </w:r>
      <w:bookmarkEnd w:id="176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0" w:name="_Toc338939205"/>
      <w:r w:rsidRPr="00F54804">
        <w:t>Attribute "angle</w:t>
      </w:r>
      <w:bookmarkEnd w:id="177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1" w:name="_Toc338939206"/>
      <w:r w:rsidRPr="00F54804">
        <w:t>Attribute "shape</w:t>
      </w:r>
      <w:bookmarkEnd w:id="177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2" w:name="_Toc338939207"/>
      <w:r w:rsidRPr="00F54804">
        <w:t>Attribute "penetration</w:t>
      </w:r>
      <w:bookmarkEnd w:id="177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3" w:name="_Toc338939209"/>
      <w:r w:rsidRPr="00F54804">
        <w:t>Attribute "filler</w:t>
      </w:r>
      <w:bookmarkEnd w:id="177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4" w:name="WeldDefinitionYJoint"/>
      <w:bookmarkStart w:id="1775" w:name="_Toc3557042"/>
      <w:bookmarkStart w:id="1776" w:name="_Toc34747292"/>
      <w:bookmarkStart w:id="1777" w:name="_Toc77102111"/>
      <w:bookmarkStart w:id="1778" w:name="_Toc288200767"/>
      <w:bookmarkStart w:id="1779" w:name="_Toc338939114"/>
      <w:bookmarkEnd w:id="1774"/>
      <w:r w:rsidRPr="00D97F70">
        <w:t>Element "</w:t>
      </w:r>
      <w:proofErr w:type="spellStart"/>
      <w:r w:rsidRPr="00D97F70">
        <w:t>sheet_parameter</w:t>
      </w:r>
      <w:bookmarkEnd w:id="1775"/>
      <w:proofErr w:type="spellEnd"/>
      <w:r w:rsidRPr="00D97F70">
        <w:t>"</w:t>
      </w:r>
      <w:bookmarkEnd w:id="1776"/>
      <w:bookmarkEnd w:id="1777"/>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80"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1" w:name="_Toc3557043"/>
      <w:bookmarkStart w:id="1782" w:name="_Toc34747293"/>
      <w:bookmarkStart w:id="1783" w:name="_Toc77102112"/>
      <w:bookmarkStart w:id="1784" w:name="_Toc130981555"/>
      <w:r w:rsidRPr="00D97F70">
        <w:t>Y-Joint</w:t>
      </w:r>
      <w:bookmarkEnd w:id="1778"/>
      <w:bookmarkEnd w:id="1779"/>
      <w:bookmarkEnd w:id="1781"/>
      <w:bookmarkEnd w:id="1782"/>
      <w:bookmarkEnd w:id="1783"/>
      <w:bookmarkEnd w:id="178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5" w:name="_Toc3557044"/>
      <w:bookmarkStart w:id="1786" w:name="_Toc34747294"/>
      <w:bookmarkStart w:id="1787" w:name="_Toc77102113"/>
      <w:r w:rsidRPr="00F54804">
        <w:lastRenderedPageBreak/>
        <w:t>Sheet Parameters</w:t>
      </w:r>
      <w:bookmarkEnd w:id="1785"/>
      <w:bookmarkEnd w:id="1786"/>
      <w:bookmarkEnd w:id="178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8" w:name="_Toc3557045"/>
      <w:bookmarkStart w:id="1789" w:name="_Toc34747295"/>
      <w:bookmarkStart w:id="1790" w:name="_Toc77102114"/>
      <w:r w:rsidRPr="00F54804">
        <w:t>Weld Parameters</w:t>
      </w:r>
      <w:bookmarkEnd w:id="1788"/>
      <w:bookmarkEnd w:id="1789"/>
      <w:bookmarkEnd w:id="179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91" w:name="_Ref7931629"/>
            <w:bookmarkStart w:id="1792" w:name="_Toc76030592"/>
            <w:bookmarkStart w:id="1793" w:name="_Toc94530877"/>
            <w:bookmarkStart w:id="1794" w:name="_Toc101428273"/>
            <w:bookmarkStart w:id="1795"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91"/>
            <w:r w:rsidR="000D79B0">
              <w:t xml:space="preserve"> —</w:t>
            </w:r>
            <w:r w:rsidRPr="00F54804">
              <w:t xml:space="preserve"> Y-Joint Sheet Layout</w:t>
            </w:r>
            <w:bookmarkEnd w:id="1792"/>
            <w:bookmarkEnd w:id="1793"/>
            <w:bookmarkEnd w:id="1794"/>
            <w:bookmarkEnd w:id="1795"/>
          </w:p>
        </w:tc>
        <w:tc>
          <w:tcPr>
            <w:tcW w:w="4605" w:type="dxa"/>
            <w:vAlign w:val="bottom"/>
          </w:tcPr>
          <w:p w14:paraId="0705A4F3" w14:textId="6EBE96FA" w:rsidR="00FC68DB" w:rsidRPr="00F54804" w:rsidRDefault="00FC68DB" w:rsidP="0014275F">
            <w:pPr>
              <w:pStyle w:val="Beschriftung"/>
            </w:pPr>
            <w:bookmarkStart w:id="1796" w:name="_Toc76030593"/>
            <w:bookmarkStart w:id="1797" w:name="_Toc94530878"/>
            <w:bookmarkStart w:id="1798" w:name="_Toc101428274"/>
            <w:bookmarkStart w:id="1799"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6"/>
            <w:bookmarkEnd w:id="1797"/>
            <w:bookmarkEnd w:id="1798"/>
            <w:bookmarkEnd w:id="1799"/>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5859"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800"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80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1" w:name="_Toc338939211"/>
      <w:bookmarkStart w:id="1802" w:name="_Toc3557046"/>
      <w:bookmarkStart w:id="1803" w:name="_Toc34747296"/>
      <w:bookmarkStart w:id="1804" w:name="_Toc77102115"/>
      <w:r w:rsidRPr="00890926">
        <w:t>Attributes</w:t>
      </w:r>
      <w:bookmarkEnd w:id="1801"/>
      <w:bookmarkEnd w:id="1802"/>
      <w:bookmarkEnd w:id="1803"/>
      <w:bookmarkEnd w:id="1804"/>
    </w:p>
    <w:p w14:paraId="5F7DE6A2" w14:textId="7C05C2EB" w:rsidR="00F85CA7" w:rsidRPr="00F85CA7" w:rsidRDefault="00FC68DB" w:rsidP="000E094F">
      <w:pPr>
        <w:pStyle w:val="berschrift5"/>
      </w:pPr>
      <w:bookmarkStart w:id="1805" w:name="_Toc338939213"/>
      <w:r w:rsidRPr="00BD52D7">
        <w:t>Attribute "</w:t>
      </w:r>
      <w:r w:rsidRPr="001668D7">
        <w:t>base</w:t>
      </w:r>
      <w:bookmarkEnd w:id="180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6" w:name="_Toc338939214"/>
      <w:r w:rsidRPr="00F54804">
        <w:lastRenderedPageBreak/>
        <w:t>Attribute "technology</w:t>
      </w:r>
      <w:bookmarkEnd w:id="180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7" w:name="_Toc338939215"/>
      <w:bookmarkStart w:id="1808" w:name="_Toc3557047"/>
      <w:bookmarkStart w:id="1809" w:name="_Toc34747297"/>
      <w:bookmarkStart w:id="1810"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7"/>
      <w:bookmarkEnd w:id="1808"/>
      <w:proofErr w:type="spellEnd"/>
      <w:r w:rsidRPr="005C2D94">
        <w:t>"</w:t>
      </w:r>
      <w:bookmarkEnd w:id="1809"/>
      <w:bookmarkEnd w:id="1810"/>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11"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2"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3" w:name="_Toc338939219"/>
      <w:r w:rsidRPr="00F54804">
        <w:lastRenderedPageBreak/>
        <w:t>Attribute "</w:t>
      </w:r>
      <w:r w:rsidRPr="005C2D94">
        <w:t>thickness</w:t>
      </w:r>
      <w:bookmarkEnd w:id="1813"/>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4"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5" w:name="_Toc338939220"/>
      <w:r w:rsidRPr="005C2D94">
        <w:t xml:space="preserve">Attribute </w:t>
      </w:r>
      <w:r w:rsidRPr="001E4607">
        <w:t>"</w:t>
      </w:r>
      <w:r w:rsidRPr="00BD52D7">
        <w:t>angle</w:t>
      </w:r>
      <w:bookmarkEnd w:id="181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6" w:name="_Toc338939221"/>
      <w:r w:rsidRPr="00F54804">
        <w:t>Attribute "penetration</w:t>
      </w:r>
      <w:bookmarkEnd w:id="181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7" w:name="_Toc338939223"/>
      <w:r w:rsidRPr="00F54804">
        <w:t>Attribute "shape</w:t>
      </w:r>
      <w:bookmarkEnd w:id="181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8" w:name="_Toc338939224"/>
      <w:r w:rsidRPr="00F54804">
        <w:t>Attribute "filler</w:t>
      </w:r>
      <w:bookmarkEnd w:id="181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CDE8F5C"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lastRenderedPageBreak/>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9" w:name="_Toc3557048"/>
      <w:bookmarkStart w:id="1820" w:name="_Toc34747298"/>
      <w:bookmarkStart w:id="1821" w:name="_Toc77102117"/>
      <w:r w:rsidRPr="00D97F70">
        <w:t>Element "</w:t>
      </w:r>
      <w:proofErr w:type="spellStart"/>
      <w:r w:rsidRPr="00D97F70">
        <w:t>sheet_parameter</w:t>
      </w:r>
      <w:bookmarkEnd w:id="1819"/>
      <w:proofErr w:type="spellEnd"/>
      <w:r w:rsidRPr="00D97F70">
        <w:t>"</w:t>
      </w:r>
      <w:bookmarkEnd w:id="1820"/>
      <w:bookmarkEnd w:id="1821"/>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22"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3" w:name="WeldDefinitionKJoint"/>
      <w:bookmarkStart w:id="1824" w:name="_Toc338939115"/>
      <w:bookmarkStart w:id="1825" w:name="_Toc3557049"/>
      <w:bookmarkStart w:id="1826" w:name="_Toc34747299"/>
      <w:bookmarkStart w:id="1827" w:name="_Toc77102118"/>
      <w:bookmarkStart w:id="1828" w:name="_Toc130981556"/>
      <w:bookmarkEnd w:id="1823"/>
      <w:r w:rsidRPr="00D97F70">
        <w:t>K-Joint</w:t>
      </w:r>
      <w:bookmarkEnd w:id="1824"/>
      <w:bookmarkEnd w:id="1825"/>
      <w:bookmarkEnd w:id="1826"/>
      <w:bookmarkEnd w:id="1827"/>
      <w:bookmarkEnd w:id="182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9" w:name="_Toc3557050"/>
      <w:bookmarkStart w:id="1830" w:name="_Toc34747300"/>
      <w:bookmarkStart w:id="1831"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9"/>
      <w:bookmarkEnd w:id="1830"/>
      <w:bookmarkEnd w:id="1831"/>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32" w:name="_Ref104285372"/>
      <w:bookmarkStart w:id="1833"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32"/>
      <w:r w:rsidR="002D7110">
        <w:t xml:space="preserve"> </w:t>
      </w:r>
      <w:r>
        <w:t>— K-Joint Sheet Layout</w:t>
      </w:r>
      <w:bookmarkEnd w:id="1833"/>
    </w:p>
    <w:p w14:paraId="1C2E1085" w14:textId="6DB6D76B" w:rsidR="00FC68DB" w:rsidRPr="00F54804" w:rsidRDefault="006C3892">
      <w:pPr>
        <w:pStyle w:val="berschrift4"/>
      </w:pPr>
      <w:bookmarkStart w:id="1834" w:name="_Toc3557051"/>
      <w:bookmarkStart w:id="1835" w:name="_Toc34747301"/>
      <w:bookmarkStart w:id="1836"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4"/>
      <w:bookmarkEnd w:id="1835"/>
      <w:bookmarkEnd w:id="1836"/>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7"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5860"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8"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9" w:name="_Toc338939226"/>
      <w:bookmarkStart w:id="1840" w:name="_Toc3557052"/>
      <w:bookmarkStart w:id="1841" w:name="_Toc34747302"/>
      <w:bookmarkStart w:id="1842" w:name="_Toc77102121"/>
      <w:r w:rsidRPr="00F54804">
        <w:lastRenderedPageBreak/>
        <w:t>Attributes</w:t>
      </w:r>
      <w:bookmarkEnd w:id="1839"/>
      <w:bookmarkEnd w:id="1840"/>
      <w:bookmarkEnd w:id="1841"/>
      <w:bookmarkEnd w:id="1842"/>
    </w:p>
    <w:p w14:paraId="5D24B36D" w14:textId="77777777" w:rsidR="00FC68DB" w:rsidRPr="00F54804" w:rsidRDefault="00FC68DB" w:rsidP="000E094F">
      <w:pPr>
        <w:pStyle w:val="berschrift5"/>
      </w:pPr>
      <w:bookmarkStart w:id="1843" w:name="_Toc338939228"/>
      <w:r w:rsidRPr="00F54804">
        <w:t>Attribute "base</w:t>
      </w:r>
      <w:bookmarkEnd w:id="184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4" w:name="_Toc338939229"/>
      <w:r w:rsidRPr="00F54804">
        <w:t>Attribute "technology</w:t>
      </w:r>
      <w:bookmarkEnd w:id="184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5" w:name="_Toc338939230"/>
      <w:bookmarkStart w:id="1846" w:name="_Toc3557053"/>
      <w:bookmarkStart w:id="1847" w:name="_Toc34747303"/>
      <w:bookmarkStart w:id="1848"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5"/>
      <w:bookmarkEnd w:id="1846"/>
      <w:proofErr w:type="spellEnd"/>
      <w:r w:rsidRPr="005C2D94">
        <w:t>"</w:t>
      </w:r>
      <w:bookmarkEnd w:id="1847"/>
      <w:bookmarkEnd w:id="1848"/>
    </w:p>
    <w:p w14:paraId="62DC24C7" w14:textId="77777777" w:rsidR="002C7FD0" w:rsidRPr="00FE50D6" w:rsidRDefault="002C7FD0" w:rsidP="000E094F">
      <w:pPr>
        <w:pStyle w:val="berschrift5"/>
        <w:rPr>
          <w:lang w:val="fr-FR"/>
        </w:rPr>
      </w:pPr>
      <w:bookmarkStart w:id="1849" w:name="_Toc3566516"/>
      <w:bookmarkStart w:id="1850" w:name="_Toc34747518"/>
      <w:bookmarkStart w:id="1851" w:name="_Toc77095977"/>
      <w:bookmarkStart w:id="1852" w:name="_Toc338939233"/>
      <w:proofErr w:type="spellStart"/>
      <w:r w:rsidRPr="00FE50D6">
        <w:rPr>
          <w:lang w:val="fr-FR"/>
        </w:rPr>
        <w:t>Attributes</w:t>
      </w:r>
      <w:proofErr w:type="spellEnd"/>
      <w:r w:rsidRPr="00FE50D6">
        <w:rPr>
          <w:lang w:val="fr-FR"/>
        </w:rPr>
        <w:t xml:space="preserve"> "u, x, y, z, reference"</w:t>
      </w:r>
    </w:p>
    <w:bookmarkEnd w:id="1849"/>
    <w:bookmarkEnd w:id="1850"/>
    <w:bookmarkEnd w:id="1851"/>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3"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4"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5"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6" w:name="_Toc338939235"/>
      <w:r w:rsidRPr="005C2D94">
        <w:t xml:space="preserve">Attribute </w:t>
      </w:r>
      <w:r w:rsidRPr="001E4607">
        <w:t>"</w:t>
      </w:r>
      <w:r w:rsidRPr="00BD52D7">
        <w:t>angle</w:t>
      </w:r>
      <w:bookmarkEnd w:id="185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7" w:name="_Toc338939236"/>
      <w:r w:rsidRPr="00F54804">
        <w:t>Attribute "penetration</w:t>
      </w:r>
      <w:bookmarkEnd w:id="185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8" w:name="_Toc338939238"/>
      <w:r w:rsidRPr="00F54804">
        <w:t>Attribute "shape</w:t>
      </w:r>
      <w:bookmarkEnd w:id="185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9" w:name="_Toc338939239"/>
      <w:r w:rsidRPr="00F54804">
        <w:t>Attribute "filler</w:t>
      </w:r>
      <w:bookmarkEnd w:id="185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777777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t>10.2.4.4.19</w:t>
      </w:r>
      <w:r>
        <w:fldChar w:fldCharType="end"/>
      </w:r>
      <w:r>
        <w:t xml:space="preserve"> </w:t>
      </w:r>
      <w:r>
        <w:fldChar w:fldCharType="begin"/>
      </w:r>
      <w:r>
        <w:instrText xml:space="preserve"> REF _Ref132201536 \h </w:instrText>
      </w:r>
      <w:r>
        <w:fldChar w:fldCharType="separate"/>
      </w:r>
      <w:r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0" w:name="WeldDefinitionCrossJoint"/>
      <w:bookmarkStart w:id="1861" w:name="_Ref397588351"/>
      <w:bookmarkStart w:id="1862" w:name="_Toc3557054"/>
      <w:bookmarkStart w:id="1863" w:name="_Toc34747304"/>
      <w:bookmarkStart w:id="1864" w:name="_Toc77102123"/>
      <w:bookmarkStart w:id="1865" w:name="_Toc338939116"/>
      <w:bookmarkEnd w:id="1860"/>
      <w:r w:rsidRPr="00D97F70">
        <w:t>Element "</w:t>
      </w:r>
      <w:proofErr w:type="spellStart"/>
      <w:r w:rsidRPr="00D97F70">
        <w:t>sheet_parameter</w:t>
      </w:r>
      <w:bookmarkEnd w:id="1861"/>
      <w:bookmarkEnd w:id="1862"/>
      <w:proofErr w:type="spellEnd"/>
      <w:r w:rsidRPr="00D97F70">
        <w:t>"</w:t>
      </w:r>
      <w:bookmarkEnd w:id="1863"/>
      <w:bookmarkEnd w:id="1864"/>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6"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7" w:name="_Toc3557055"/>
      <w:bookmarkStart w:id="1868" w:name="_Toc34747305"/>
      <w:bookmarkStart w:id="1869" w:name="_Toc77102124"/>
    </w:p>
    <w:p w14:paraId="4F56B9CF" w14:textId="3B34913D" w:rsidR="00FC68DB" w:rsidRDefault="00FC68DB" w:rsidP="00B202D2">
      <w:pPr>
        <w:pStyle w:val="berschrift3"/>
      </w:pPr>
      <w:bookmarkStart w:id="1870" w:name="_Toc130981557"/>
      <w:r w:rsidRPr="00F54804">
        <w:lastRenderedPageBreak/>
        <w:t>Cruciform Joint</w:t>
      </w:r>
      <w:bookmarkEnd w:id="1865"/>
      <w:bookmarkEnd w:id="1867"/>
      <w:bookmarkEnd w:id="1868"/>
      <w:bookmarkEnd w:id="1869"/>
      <w:bookmarkEnd w:id="1870"/>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71" w:name="GenericSeamWeldWeldingTechnology"/>
      <w:bookmarkEnd w:id="187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72" w:name="_Toc3557056"/>
      <w:bookmarkStart w:id="1873" w:name="_Toc34747306"/>
      <w:bookmarkStart w:id="1874"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72"/>
      <w:bookmarkEnd w:id="1873"/>
      <w:bookmarkEnd w:id="1874"/>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5"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5"/>
    </w:p>
    <w:bookmarkStart w:id="1876" w:name="_Toc3557057"/>
    <w:bookmarkStart w:id="1877" w:name="_Toc34747307"/>
    <w:bookmarkStart w:id="1878"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6"/>
      <w:bookmarkEnd w:id="1877"/>
      <w:bookmarkEnd w:id="1878"/>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9"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9"/>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80"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1" w:name="_Toc338939241"/>
      <w:bookmarkStart w:id="1882" w:name="_Toc3557058"/>
      <w:bookmarkStart w:id="1883" w:name="_Toc34747308"/>
      <w:bookmarkStart w:id="1884" w:name="_Toc77102127"/>
      <w:bookmarkStart w:id="1885" w:name="_Toc288196482"/>
      <w:bookmarkStart w:id="1886" w:name="_Toc288200784"/>
      <w:bookmarkStart w:id="1887" w:name="_Toc338938909"/>
      <w:bookmarkStart w:id="1888" w:name="_Toc338939128"/>
      <w:bookmarkEnd w:id="1583"/>
      <w:r w:rsidRPr="005C2D94">
        <w:t>Attributes</w:t>
      </w:r>
      <w:bookmarkEnd w:id="1881"/>
      <w:bookmarkEnd w:id="1882"/>
      <w:bookmarkEnd w:id="1883"/>
      <w:bookmarkEnd w:id="1884"/>
    </w:p>
    <w:p w14:paraId="78E13020" w14:textId="77777777" w:rsidR="00FC68DB" w:rsidRPr="000A1B7B" w:rsidRDefault="00FC68DB" w:rsidP="000E094F">
      <w:pPr>
        <w:pStyle w:val="berschrift5"/>
      </w:pPr>
      <w:bookmarkStart w:id="1889" w:name="_Toc338939243"/>
      <w:r w:rsidRPr="00BD52D7">
        <w:t>Attribute "</w:t>
      </w:r>
      <w:r w:rsidRPr="001668D7">
        <w:t>base</w:t>
      </w:r>
      <w:bookmarkEnd w:id="188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0" w:name="_Toc338939244"/>
      <w:r w:rsidRPr="00F54804">
        <w:t>Attribute "technology</w:t>
      </w:r>
      <w:bookmarkEnd w:id="189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5"/>
      <w:bookmarkStart w:id="1892" w:name="_Toc3557059"/>
      <w:bookmarkStart w:id="1893" w:name="_Toc34747309"/>
      <w:bookmarkStart w:id="1894"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1"/>
      <w:bookmarkEnd w:id="1892"/>
      <w:proofErr w:type="spellEnd"/>
      <w:r w:rsidRPr="005C2D94">
        <w:t>"</w:t>
      </w:r>
      <w:bookmarkEnd w:id="1893"/>
      <w:bookmarkEnd w:id="1894"/>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5"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6"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7"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8"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9" w:name="_Toc338939250"/>
      <w:r w:rsidRPr="005C2D94">
        <w:t xml:space="preserve">Attribute </w:t>
      </w:r>
      <w:r w:rsidRPr="001E4607">
        <w:t>"</w:t>
      </w:r>
      <w:r w:rsidRPr="00BD52D7">
        <w:t>angle</w:t>
      </w:r>
      <w:bookmarkEnd w:id="189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0" w:name="_Toc338939251"/>
      <w:r w:rsidRPr="00F54804">
        <w:t>Attribute "penetration</w:t>
      </w:r>
      <w:bookmarkEnd w:id="190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1" w:name="_Toc338939253"/>
      <w:r w:rsidRPr="005C2D94">
        <w:t>Attribute "</w:t>
      </w:r>
      <w:r w:rsidRPr="001E4607">
        <w:t>shape</w:t>
      </w:r>
      <w:bookmarkEnd w:id="190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2" w:name="_Toc338939254"/>
      <w:r w:rsidRPr="00F54804">
        <w:lastRenderedPageBreak/>
        <w:t>Attribute "filler</w:t>
      </w:r>
      <w:bookmarkEnd w:id="190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3526D84A"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F626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F6268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3" w:name="GenericSeamWeldWeld"/>
      <w:bookmarkStart w:id="1904" w:name="_Toc3557060"/>
      <w:bookmarkStart w:id="1905" w:name="_Toc34747310"/>
      <w:bookmarkStart w:id="1906" w:name="_Toc77102129"/>
      <w:bookmarkStart w:id="1907" w:name="_Toc338938919"/>
      <w:bookmarkStart w:id="1908" w:name="_Toc338939255"/>
      <w:bookmarkEnd w:id="1885"/>
      <w:bookmarkEnd w:id="1886"/>
      <w:bookmarkEnd w:id="1887"/>
      <w:bookmarkEnd w:id="1888"/>
      <w:bookmarkEnd w:id="1903"/>
      <w:r w:rsidRPr="00F54804">
        <w:lastRenderedPageBreak/>
        <w:t xml:space="preserve">Element </w:t>
      </w:r>
      <w:r w:rsidRPr="005C2D94">
        <w:t>"</w:t>
      </w:r>
      <w:proofErr w:type="spellStart"/>
      <w:r w:rsidRPr="005C2D94">
        <w:t>sheet_parameter</w:t>
      </w:r>
      <w:bookmarkEnd w:id="1904"/>
      <w:proofErr w:type="spellEnd"/>
      <w:r w:rsidRPr="005C2D94">
        <w:t>"</w:t>
      </w:r>
      <w:bookmarkEnd w:id="1905"/>
      <w:bookmarkEnd w:id="1906"/>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9"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0" w:name="_Toc413861928"/>
      <w:bookmarkStart w:id="1911" w:name="_Toc3557061"/>
      <w:bookmarkStart w:id="1912" w:name="_Toc34747311"/>
      <w:bookmarkStart w:id="1913" w:name="_Toc77102130"/>
      <w:bookmarkStart w:id="1914" w:name="_Toc130981558"/>
      <w:bookmarkStart w:id="1915" w:name="_Toc413359615"/>
      <w:bookmarkStart w:id="1916" w:name="_Toc338938920"/>
      <w:bookmarkStart w:id="1917" w:name="_Toc338939256"/>
      <w:bookmarkStart w:id="1918" w:name="_Toc391571769"/>
      <w:bookmarkEnd w:id="1907"/>
      <w:bookmarkEnd w:id="1908"/>
      <w:r w:rsidRPr="00F54804">
        <w:t>Flared Joint</w:t>
      </w:r>
      <w:bookmarkEnd w:id="1910"/>
      <w:bookmarkEnd w:id="1911"/>
      <w:bookmarkEnd w:id="1912"/>
      <w:bookmarkEnd w:id="1913"/>
      <w:bookmarkEnd w:id="1914"/>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9"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9"/>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20"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20"/>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21"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2" w:name="_Toc3557062"/>
      <w:bookmarkStart w:id="1923" w:name="_Toc34747312"/>
      <w:bookmarkStart w:id="1924" w:name="_Toc77102131"/>
      <w:r w:rsidRPr="000A1B7B">
        <w:t>Attributes</w:t>
      </w:r>
      <w:bookmarkEnd w:id="1922"/>
      <w:bookmarkEnd w:id="1923"/>
      <w:bookmarkEnd w:id="1924"/>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5" w:name="_Toc3557063"/>
      <w:bookmarkStart w:id="1926" w:name="_Toc34747313"/>
      <w:bookmarkStart w:id="1927"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5"/>
      <w:proofErr w:type="spellEnd"/>
      <w:r w:rsidRPr="00F54804">
        <w:t>"</w:t>
      </w:r>
      <w:bookmarkEnd w:id="1926"/>
      <w:bookmarkEnd w:id="1927"/>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8"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9" w:name="_Toc3557064"/>
      <w:bookmarkStart w:id="1930" w:name="_Toc34747314"/>
      <w:bookmarkStart w:id="1931" w:name="_Toc77102133"/>
      <w:r w:rsidRPr="00F54804">
        <w:t>Element "</w:t>
      </w:r>
      <w:proofErr w:type="spellStart"/>
      <w:r w:rsidRPr="00F54804">
        <w:t>sheet_parameter</w:t>
      </w:r>
      <w:bookmarkEnd w:id="1929"/>
      <w:proofErr w:type="spellEnd"/>
      <w:r w:rsidRPr="00F54804">
        <w:t>"</w:t>
      </w:r>
      <w:bookmarkEnd w:id="1930"/>
      <w:bookmarkEnd w:id="1931"/>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32"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3" w:name="_Ref414345739"/>
      <w:bookmarkStart w:id="1934" w:name="_Ref414345749"/>
      <w:bookmarkStart w:id="1935" w:name="_Ref414345786"/>
      <w:bookmarkStart w:id="1936" w:name="_Ref414345798"/>
      <w:bookmarkStart w:id="1937" w:name="_Toc3557065"/>
      <w:bookmarkStart w:id="1938" w:name="_Toc34747315"/>
      <w:bookmarkStart w:id="1939" w:name="_Toc77102134"/>
      <w:bookmarkStart w:id="1940" w:name="_Toc130981559"/>
      <w:r w:rsidRPr="00F54804">
        <w:lastRenderedPageBreak/>
        <w:t>Adhesive Lines</w:t>
      </w:r>
      <w:bookmarkEnd w:id="1915"/>
      <w:bookmarkEnd w:id="1933"/>
      <w:bookmarkEnd w:id="1934"/>
      <w:bookmarkEnd w:id="1935"/>
      <w:bookmarkEnd w:id="1936"/>
      <w:bookmarkEnd w:id="1937"/>
      <w:bookmarkEnd w:id="1938"/>
      <w:bookmarkEnd w:id="1939"/>
      <w:bookmarkEnd w:id="194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41"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2" w:name="_Toc130981560"/>
      <w:r w:rsidRPr="005C2D94">
        <w:t xml:space="preserve">Element </w:t>
      </w:r>
      <w:r w:rsidRPr="001E4607">
        <w:t>"</w:t>
      </w:r>
      <w:proofErr w:type="spellStart"/>
      <w:r w:rsidRPr="00BD52D7">
        <w:t>adhesive_line</w:t>
      </w:r>
      <w:proofErr w:type="spellEnd"/>
      <w:r w:rsidRPr="001668D7">
        <w:t>"</w:t>
      </w:r>
      <w:bookmarkEnd w:id="194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3"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4" w:name="_Toc130981561"/>
      <w:r w:rsidRPr="00F54804">
        <w:t xml:space="preserve">Element </w:t>
      </w:r>
      <w:r w:rsidRPr="005C2D94">
        <w:t>"</w:t>
      </w:r>
      <w:proofErr w:type="spellStart"/>
      <w:r w:rsidRPr="005C2D94">
        <w:t>loc_list</w:t>
      </w:r>
      <w:proofErr w:type="spellEnd"/>
      <w:r w:rsidRPr="005C2D94">
        <w:t>"</w:t>
      </w:r>
      <w:bookmarkEnd w:id="1944"/>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5" w:name="_Toc130981562"/>
      <w:r w:rsidRPr="0013175B">
        <w:t>Element "appdata"</w:t>
      </w:r>
      <w:bookmarkEnd w:id="1945"/>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6" w:name="_Toc130981563"/>
      <w:r w:rsidRPr="0013175B">
        <w:lastRenderedPageBreak/>
        <w:t>Element "</w:t>
      </w:r>
      <w:proofErr w:type="spellStart"/>
      <w:r w:rsidRPr="0013175B">
        <w:t>femdata</w:t>
      </w:r>
      <w:proofErr w:type="spellEnd"/>
      <w:r w:rsidRPr="0013175B">
        <w:t>"</w:t>
      </w:r>
      <w:bookmarkEnd w:id="1946"/>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7" w:name="_Toc428279602"/>
      <w:bookmarkStart w:id="1948" w:name="_Toc428456348"/>
      <w:bookmarkStart w:id="1949" w:name="_Toc428537316"/>
      <w:bookmarkStart w:id="1950" w:name="_Toc428969638"/>
      <w:bookmarkStart w:id="1951" w:name="_Toc429053029"/>
      <w:bookmarkStart w:id="1952" w:name="_Toc413861930"/>
      <w:bookmarkStart w:id="1953" w:name="_Toc3557066"/>
      <w:bookmarkStart w:id="1954" w:name="_Toc34747316"/>
      <w:bookmarkStart w:id="1955" w:name="_Toc77102135"/>
      <w:bookmarkStart w:id="1956" w:name="_Toc130981564"/>
      <w:bookmarkStart w:id="1957" w:name="_Toc413359617"/>
      <w:bookmarkEnd w:id="1947"/>
      <w:bookmarkEnd w:id="1948"/>
      <w:bookmarkEnd w:id="1949"/>
      <w:bookmarkEnd w:id="1950"/>
      <w:bookmarkEnd w:id="1951"/>
      <w:r w:rsidRPr="00F54804">
        <w:t>Hemming Flanges</w:t>
      </w:r>
      <w:bookmarkEnd w:id="1952"/>
      <w:bookmarkEnd w:id="1953"/>
      <w:bookmarkEnd w:id="1954"/>
      <w:bookmarkEnd w:id="1955"/>
      <w:bookmarkEnd w:id="1956"/>
    </w:p>
    <w:p w14:paraId="6080E41B" w14:textId="49B3CC85" w:rsidR="005F66B2" w:rsidRPr="0013175B" w:rsidRDefault="005F66B2" w:rsidP="0013175B">
      <w:pPr>
        <w:pStyle w:val="berschrift3"/>
      </w:pPr>
      <w:bookmarkStart w:id="1958" w:name="_Toc130981565"/>
      <w:r>
        <w:t>General</w:t>
      </w:r>
      <w:bookmarkEnd w:id="195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9" w:name="_Ref413858805"/>
      <w:bookmarkStart w:id="1960" w:name="_Toc413861952"/>
      <w:bookmarkStart w:id="1961" w:name="_Toc3557149"/>
      <w:bookmarkStart w:id="1962" w:name="_Toc34747402"/>
      <w:bookmarkStart w:id="1963" w:name="_Toc76030600"/>
      <w:bookmarkStart w:id="1964" w:name="_Toc94530885"/>
      <w:bookmarkStart w:id="1965" w:name="_Toc101428281"/>
      <w:bookmarkStart w:id="1966"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9"/>
      <w:r w:rsidR="00683BEB">
        <w:t xml:space="preserve"> —</w:t>
      </w:r>
      <w:r w:rsidRPr="00F54804">
        <w:t xml:space="preserve"> The Three Regions of a Hemming</w:t>
      </w:r>
      <w:bookmarkEnd w:id="1960"/>
      <w:bookmarkEnd w:id="1961"/>
      <w:bookmarkEnd w:id="1962"/>
      <w:bookmarkEnd w:id="1963"/>
      <w:bookmarkEnd w:id="1964"/>
      <w:bookmarkEnd w:id="1965"/>
      <w:bookmarkEnd w:id="1966"/>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7" w:name="_Ref413850590"/>
      <w:bookmarkStart w:id="1968" w:name="_Toc413861953"/>
      <w:bookmarkStart w:id="1969" w:name="_Toc3557150"/>
      <w:bookmarkStart w:id="1970" w:name="_Toc34747403"/>
      <w:bookmarkStart w:id="1971" w:name="_Toc76030601"/>
      <w:bookmarkStart w:id="1972" w:name="_Toc94530886"/>
      <w:bookmarkStart w:id="1973" w:name="_Toc101428282"/>
      <w:bookmarkStart w:id="1974"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8"/>
      <w:bookmarkEnd w:id="1969"/>
      <w:bookmarkEnd w:id="1970"/>
      <w:bookmarkEnd w:id="1971"/>
      <w:bookmarkEnd w:id="1972"/>
      <w:bookmarkEnd w:id="1973"/>
      <w:bookmarkEnd w:id="1974"/>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5" w:name="_Toc413861954"/>
      <w:bookmarkStart w:id="1976" w:name="_Toc3557151"/>
      <w:bookmarkStart w:id="1977" w:name="_Toc34747404"/>
      <w:bookmarkStart w:id="1978" w:name="_Toc76030602"/>
      <w:bookmarkStart w:id="1979" w:name="_Toc94530887"/>
      <w:bookmarkStart w:id="1980" w:name="_Toc101428283"/>
      <w:bookmarkStart w:id="1981"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5"/>
      <w:bookmarkEnd w:id="1976"/>
      <w:bookmarkEnd w:id="1977"/>
      <w:bookmarkEnd w:id="1978"/>
      <w:bookmarkEnd w:id="1979"/>
      <w:bookmarkEnd w:id="1980"/>
      <w:bookmarkEnd w:id="1981"/>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82" w:name="_Toc3557152"/>
      <w:bookmarkStart w:id="1983" w:name="_Toc34747405"/>
      <w:bookmarkStart w:id="1984" w:name="_Toc76030603"/>
      <w:bookmarkStart w:id="1985" w:name="_Toc94530888"/>
      <w:bookmarkStart w:id="1986" w:name="_Toc101428284"/>
      <w:bookmarkStart w:id="1987"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2"/>
      <w:bookmarkEnd w:id="1983"/>
      <w:bookmarkEnd w:id="1984"/>
      <w:bookmarkEnd w:id="1985"/>
      <w:bookmarkEnd w:id="1986"/>
      <w:bookmarkEnd w:id="198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8" w:name="_Toc413861932"/>
      <w:bookmarkStart w:id="1989" w:name="_Toc3557068"/>
      <w:bookmarkStart w:id="1990" w:name="_Toc34747318"/>
      <w:bookmarkStart w:id="1991" w:name="_Toc77102137"/>
      <w:bookmarkStart w:id="1992" w:name="_Toc130981566"/>
      <w:r>
        <w:t>E</w:t>
      </w:r>
      <w:r w:rsidR="00FC68DB" w:rsidRPr="00F54804">
        <w:t xml:space="preserve">lement </w:t>
      </w:r>
      <w:r w:rsidR="00FC68DB" w:rsidRPr="00F54804">
        <w:rPr>
          <w:rFonts w:ascii="Courier New" w:hAnsi="Courier New" w:cs="Courier New"/>
          <w:b w:val="0"/>
        </w:rPr>
        <w:t>&lt;hemming/&gt;</w:t>
      </w:r>
      <w:bookmarkEnd w:id="1988"/>
      <w:bookmarkEnd w:id="1989"/>
      <w:bookmarkEnd w:id="1990"/>
      <w:bookmarkEnd w:id="1991"/>
      <w:bookmarkEnd w:id="1992"/>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3"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4" w:name="_Toc130981567"/>
      <w:r w:rsidRPr="005C2D94">
        <w:t>Element "</w:t>
      </w:r>
      <w:proofErr w:type="spellStart"/>
      <w:r w:rsidRPr="005C2D94">
        <w:t>loc_list</w:t>
      </w:r>
      <w:proofErr w:type="spellEnd"/>
      <w:r w:rsidRPr="001E4607">
        <w:t>"</w:t>
      </w:r>
      <w:bookmarkEnd w:id="1994"/>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5" w:name="_Toc130981568"/>
      <w:r w:rsidRPr="0013175B">
        <w:t>Element "appdata"</w:t>
      </w:r>
      <w:bookmarkEnd w:id="1995"/>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6" w:name="_Toc130981569"/>
      <w:r w:rsidRPr="0013175B">
        <w:t>Element "</w:t>
      </w:r>
      <w:proofErr w:type="spellStart"/>
      <w:r w:rsidRPr="0013175B">
        <w:t>femdata</w:t>
      </w:r>
      <w:proofErr w:type="spellEnd"/>
      <w:r w:rsidRPr="0013175B">
        <w:t>"</w:t>
      </w:r>
      <w:bookmarkEnd w:id="1996"/>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7" w:name="_Toc130981570"/>
      <w:r w:rsidRPr="005C2D94">
        <w:lastRenderedPageBreak/>
        <w:t>Element "hemming"</w:t>
      </w:r>
      <w:bookmarkEnd w:id="199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8"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9"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2000"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2001"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2002" w:name="_Toc428537321"/>
      <w:bookmarkStart w:id="2003" w:name="_Toc428969643"/>
      <w:bookmarkStart w:id="2004" w:name="_Toc429053034"/>
      <w:bookmarkStart w:id="2005" w:name="_Toc428537324"/>
      <w:bookmarkStart w:id="2006" w:name="_Toc428969646"/>
      <w:bookmarkStart w:id="2007" w:name="_Toc429053037"/>
      <w:bookmarkStart w:id="2008" w:name="_Toc428537325"/>
      <w:bookmarkStart w:id="2009" w:name="_Toc428969647"/>
      <w:bookmarkStart w:id="2010" w:name="_Toc429053038"/>
      <w:bookmarkStart w:id="2011" w:name="_Toc428537328"/>
      <w:bookmarkStart w:id="2012" w:name="_Toc428969650"/>
      <w:bookmarkStart w:id="2013" w:name="_Toc429053041"/>
      <w:bookmarkStart w:id="2014" w:name="_Toc428537330"/>
      <w:bookmarkStart w:id="2015" w:name="_Toc428969652"/>
      <w:bookmarkStart w:id="2016" w:name="_Toc429053043"/>
      <w:bookmarkStart w:id="2017" w:name="_Toc3557069"/>
      <w:bookmarkStart w:id="2018" w:name="_Toc34747319"/>
      <w:bookmarkStart w:id="2019" w:name="_Toc77102138"/>
      <w:bookmarkStart w:id="2020" w:name="_Toc13098157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sidRPr="00F54804">
        <w:t>Sequence Connections</w:t>
      </w:r>
      <w:bookmarkEnd w:id="1957"/>
      <w:bookmarkEnd w:id="2017"/>
      <w:bookmarkEnd w:id="2018"/>
      <w:bookmarkEnd w:id="2019"/>
      <w:bookmarkEnd w:id="2020"/>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21" w:name="_Toc413359638"/>
      <w:bookmarkStart w:id="2022" w:name="_Toc3557153"/>
      <w:bookmarkStart w:id="2023" w:name="_Toc34747406"/>
      <w:bookmarkStart w:id="2024" w:name="_Toc76030604"/>
      <w:bookmarkStart w:id="2025" w:name="_Toc94530889"/>
      <w:bookmarkStart w:id="2026" w:name="_Toc101428285"/>
      <w:bookmarkStart w:id="2027"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21"/>
      <w:bookmarkEnd w:id="2022"/>
      <w:bookmarkEnd w:id="2023"/>
      <w:bookmarkEnd w:id="2024"/>
      <w:bookmarkEnd w:id="2025"/>
      <w:bookmarkEnd w:id="2026"/>
      <w:bookmarkEnd w:id="2027"/>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8" w:name="_Toc413359639"/>
      <w:bookmarkStart w:id="2029" w:name="_Toc3557154"/>
      <w:bookmarkStart w:id="2030" w:name="_Toc34747407"/>
      <w:bookmarkStart w:id="2031" w:name="_Toc76030605"/>
      <w:bookmarkStart w:id="2032" w:name="_Toc94530890"/>
      <w:bookmarkStart w:id="2033" w:name="_Toc101428286"/>
      <w:bookmarkStart w:id="2034"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8"/>
      <w:r w:rsidRPr="005C2D94">
        <w:t xml:space="preserve"> and </w:t>
      </w:r>
      <w:proofErr w:type="gramStart"/>
      <w:r w:rsidRPr="005C2D94">
        <w:t>spacing</w:t>
      </w:r>
      <w:bookmarkEnd w:id="2029"/>
      <w:bookmarkEnd w:id="2030"/>
      <w:bookmarkEnd w:id="2031"/>
      <w:bookmarkEnd w:id="2032"/>
      <w:bookmarkEnd w:id="2033"/>
      <w:bookmarkEnd w:id="2034"/>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5" w:name="_Toc3557155"/>
      <w:bookmarkStart w:id="2036" w:name="_Toc34747408"/>
      <w:bookmarkStart w:id="2037" w:name="_Toc76030606"/>
      <w:bookmarkStart w:id="2038" w:name="_Toc94530891"/>
      <w:bookmarkStart w:id="2039" w:name="_Toc101428287"/>
      <w:bookmarkStart w:id="2040"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5"/>
      <w:bookmarkEnd w:id="2036"/>
      <w:bookmarkEnd w:id="2037"/>
      <w:bookmarkEnd w:id="2038"/>
      <w:bookmarkEnd w:id="2039"/>
      <w:bookmarkEnd w:id="2040"/>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41" w:name="_Toc3557156"/>
      <w:bookmarkStart w:id="2042" w:name="_Toc34747409"/>
      <w:bookmarkStart w:id="2043" w:name="_Toc76030607"/>
      <w:bookmarkStart w:id="2044" w:name="_Toc94530892"/>
      <w:bookmarkStart w:id="2045" w:name="_Toc101428288"/>
      <w:bookmarkStart w:id="2046"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41"/>
      <w:bookmarkEnd w:id="2042"/>
      <w:bookmarkEnd w:id="2043"/>
      <w:bookmarkEnd w:id="2044"/>
      <w:bookmarkEnd w:id="2045"/>
      <w:bookmarkEnd w:id="2046"/>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7"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8"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9"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0" w:name="_Toc413359618"/>
      <w:bookmarkStart w:id="2051" w:name="_Toc3557070"/>
      <w:bookmarkStart w:id="2052" w:name="_Toc34747320"/>
      <w:bookmarkStart w:id="2053" w:name="_Toc77102139"/>
      <w:bookmarkStart w:id="2054" w:name="_Toc130981572"/>
      <w:bookmarkEnd w:id="1916"/>
      <w:bookmarkEnd w:id="1917"/>
      <w:bookmarkEnd w:id="1918"/>
      <w:r w:rsidRPr="005C2D94">
        <w:t>2D connections</w:t>
      </w:r>
      <w:bookmarkEnd w:id="2050"/>
      <w:bookmarkEnd w:id="2051"/>
      <w:bookmarkEnd w:id="2052"/>
      <w:bookmarkEnd w:id="2053"/>
      <w:bookmarkEnd w:id="2054"/>
      <w:r w:rsidR="000C7912">
        <w:t xml:space="preserve"> </w:t>
      </w:r>
    </w:p>
    <w:p w14:paraId="7FE12C3B" w14:textId="77777777" w:rsidR="00FC68DB" w:rsidRPr="001668D7" w:rsidRDefault="00FC68DB" w:rsidP="00B202D2">
      <w:pPr>
        <w:pStyle w:val="berschrift2"/>
      </w:pPr>
      <w:bookmarkStart w:id="2055" w:name="_Toc413359619"/>
      <w:bookmarkStart w:id="2056" w:name="_Toc3557071"/>
      <w:bookmarkStart w:id="2057" w:name="_Toc34747321"/>
      <w:bookmarkStart w:id="2058" w:name="_Toc77102140"/>
      <w:bookmarkStart w:id="2059" w:name="_Toc130981573"/>
      <w:r w:rsidRPr="00BD52D7">
        <w:t>Generic Definitions</w:t>
      </w:r>
      <w:bookmarkEnd w:id="2055"/>
      <w:bookmarkEnd w:id="2056"/>
      <w:bookmarkEnd w:id="2057"/>
      <w:bookmarkEnd w:id="2058"/>
      <w:bookmarkEnd w:id="2059"/>
    </w:p>
    <w:p w14:paraId="7C6ACD6A" w14:textId="77777777" w:rsidR="00FC68DB" w:rsidRPr="00F54804" w:rsidRDefault="00FC68DB" w:rsidP="00B202D2">
      <w:pPr>
        <w:pStyle w:val="berschrift3"/>
      </w:pPr>
      <w:bookmarkStart w:id="2060" w:name="_Toc413359620"/>
      <w:bookmarkStart w:id="2061" w:name="_Toc3557072"/>
      <w:bookmarkStart w:id="2062" w:name="_Toc34747322"/>
      <w:bookmarkStart w:id="2063" w:name="_Toc77102141"/>
      <w:bookmarkStart w:id="2064" w:name="_Toc130981574"/>
      <w:r w:rsidRPr="000A1B7B">
        <w:t>Identification</w:t>
      </w:r>
      <w:bookmarkEnd w:id="2060"/>
      <w:bookmarkEnd w:id="2061"/>
      <w:bookmarkEnd w:id="2062"/>
      <w:bookmarkEnd w:id="2063"/>
      <w:bookmarkEnd w:id="2064"/>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5" w:name="_Toc413359621"/>
      <w:bookmarkStart w:id="2066" w:name="_Toc3557073"/>
      <w:bookmarkStart w:id="2067" w:name="_Toc34747323"/>
      <w:bookmarkStart w:id="2068" w:name="_Toc77102142"/>
      <w:bookmarkStart w:id="2069" w:name="_Toc130981575"/>
      <w:r w:rsidRPr="005C2D94">
        <w:t>Connection Face</w:t>
      </w:r>
      <w:bookmarkEnd w:id="2065"/>
      <w:bookmarkEnd w:id="2066"/>
      <w:bookmarkEnd w:id="2067"/>
      <w:bookmarkEnd w:id="2068"/>
      <w:bookmarkEnd w:id="2069"/>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70"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71"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72"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3"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4" w:name="_Toc413359622"/>
      <w:bookmarkStart w:id="2075" w:name="_Toc3557074"/>
      <w:bookmarkStart w:id="2076" w:name="_Toc34747324"/>
      <w:bookmarkStart w:id="2077" w:name="_Toc77102143"/>
      <w:bookmarkStart w:id="2078" w:name="_Toc130981576"/>
      <w:r w:rsidRPr="00F54804">
        <w:t>Type Specification</w:t>
      </w:r>
      <w:bookmarkEnd w:id="2074"/>
      <w:bookmarkEnd w:id="2075"/>
      <w:bookmarkEnd w:id="2076"/>
      <w:bookmarkEnd w:id="2077"/>
      <w:bookmarkEnd w:id="207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9"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0" w:name="_Toc413359623"/>
      <w:bookmarkStart w:id="2081" w:name="_Ref414345836"/>
      <w:bookmarkStart w:id="2082" w:name="_Ref414345889"/>
      <w:bookmarkStart w:id="2083" w:name="_Ref414350043"/>
      <w:bookmarkStart w:id="2084" w:name="_Ref429051261"/>
      <w:bookmarkStart w:id="2085" w:name="_Toc3557075"/>
      <w:bookmarkStart w:id="2086" w:name="_Toc34747325"/>
      <w:bookmarkStart w:id="2087" w:name="_Toc77102144"/>
      <w:bookmarkStart w:id="2088" w:name="_Toc130981577"/>
      <w:r w:rsidRPr="00F54804">
        <w:lastRenderedPageBreak/>
        <w:t>Adhesive Faces</w:t>
      </w:r>
      <w:bookmarkEnd w:id="2080"/>
      <w:bookmarkEnd w:id="2081"/>
      <w:bookmarkEnd w:id="2082"/>
      <w:bookmarkEnd w:id="2083"/>
      <w:bookmarkEnd w:id="2084"/>
      <w:bookmarkEnd w:id="2085"/>
      <w:bookmarkEnd w:id="2086"/>
      <w:bookmarkEnd w:id="2087"/>
      <w:bookmarkEnd w:id="208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9" w:name="_Toc413359640"/>
      <w:bookmarkStart w:id="2090" w:name="_Toc3557157"/>
      <w:bookmarkStart w:id="2091" w:name="_Toc34747410"/>
      <w:bookmarkStart w:id="2092" w:name="_Toc76030608"/>
      <w:bookmarkStart w:id="2093" w:name="_Toc94530893"/>
      <w:bookmarkStart w:id="2094" w:name="_Toc101428289"/>
      <w:bookmarkStart w:id="2095"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9"/>
      <w:bookmarkEnd w:id="2090"/>
      <w:bookmarkEnd w:id="2091"/>
      <w:bookmarkEnd w:id="2092"/>
      <w:bookmarkEnd w:id="2093"/>
      <w:bookmarkEnd w:id="2094"/>
      <w:bookmarkEnd w:id="209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6"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7"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8" w:name="_Toc3557076"/>
      <w:bookmarkStart w:id="2099" w:name="_Toc34747326"/>
      <w:bookmarkStart w:id="2100" w:name="_Toc77102147"/>
      <w:bookmarkStart w:id="2101" w:name="_Toc130981578"/>
      <w:bookmarkStart w:id="2102" w:name="_Toc443470372"/>
      <w:bookmarkStart w:id="2103" w:name="_Toc450303224"/>
      <w:bookmarkStart w:id="2104" w:name="_Toc9996979"/>
      <w:bookmarkStart w:id="2105" w:name="_Toc353342679"/>
      <w:bookmarkEnd w:id="77"/>
      <w:r w:rsidRPr="00F54804">
        <w:t>Future extensions</w:t>
      </w:r>
      <w:bookmarkEnd w:id="2098"/>
      <w:bookmarkEnd w:id="2099"/>
      <w:bookmarkEnd w:id="2100"/>
      <w:bookmarkEnd w:id="2101"/>
    </w:p>
    <w:p w14:paraId="43412240" w14:textId="2829AA2C" w:rsidR="00F85CA7" w:rsidRPr="0013175B" w:rsidRDefault="00F85CA7" w:rsidP="0013175B">
      <w:pPr>
        <w:pStyle w:val="berschrift2"/>
      </w:pPr>
      <w:bookmarkStart w:id="2106" w:name="_Toc130981579"/>
      <w:r>
        <w:t>General</w:t>
      </w:r>
      <w:bookmarkEnd w:id="2106"/>
    </w:p>
    <w:p w14:paraId="209DB769" w14:textId="77777777" w:rsidR="002D2C85" w:rsidRPr="00F54804" w:rsidRDefault="002D2C85" w:rsidP="00B202D2">
      <w:bookmarkStart w:id="2107" w:name="_Toc338938925"/>
      <w:bookmarkStart w:id="2108"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9" w:name="_Toc338938923"/>
      <w:bookmarkStart w:id="2110" w:name="_Toc338939259"/>
      <w:bookmarkStart w:id="2111" w:name="_Toc413359625"/>
      <w:bookmarkStart w:id="2112" w:name="_Toc3557077"/>
      <w:bookmarkStart w:id="2113" w:name="_Toc34747327"/>
      <w:bookmarkStart w:id="2114" w:name="_Toc77102148"/>
      <w:bookmarkStart w:id="2115" w:name="_Toc130981580"/>
      <w:r w:rsidRPr="00F54804">
        <w:t>Additional parameters for spot and seam welds</w:t>
      </w:r>
      <w:bookmarkEnd w:id="2109"/>
      <w:bookmarkEnd w:id="2110"/>
      <w:bookmarkEnd w:id="2111"/>
      <w:bookmarkEnd w:id="2112"/>
      <w:bookmarkEnd w:id="2113"/>
      <w:bookmarkEnd w:id="2114"/>
      <w:bookmarkEnd w:id="2115"/>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6" w:name="_Ref338846673"/>
      <w:bookmarkStart w:id="2117" w:name="_Toc338938924"/>
      <w:bookmarkStart w:id="2118" w:name="_Toc338939260"/>
      <w:bookmarkStart w:id="2119" w:name="_Toc413359626"/>
      <w:bookmarkStart w:id="2120" w:name="_Toc3557078"/>
      <w:bookmarkStart w:id="2121" w:name="_Toc34747328"/>
      <w:bookmarkStart w:id="2122" w:name="_Toc77102149"/>
      <w:bookmarkStart w:id="2123" w:name="_Toc130981581"/>
      <w:r w:rsidRPr="00F54804">
        <w:t>Other relevant and new joint types</w:t>
      </w:r>
      <w:bookmarkEnd w:id="2116"/>
      <w:bookmarkEnd w:id="2117"/>
      <w:bookmarkEnd w:id="2118"/>
      <w:bookmarkEnd w:id="2119"/>
      <w:bookmarkEnd w:id="2120"/>
      <w:bookmarkEnd w:id="2121"/>
      <w:bookmarkEnd w:id="2122"/>
      <w:bookmarkEnd w:id="212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4" w:name="_Ref69238344"/>
      <w:bookmarkStart w:id="2125" w:name="_Toc77102146"/>
      <w:bookmarkEnd w:id="2107"/>
      <w:bookmarkEnd w:id="2108"/>
      <w:r w:rsidRPr="0013175B">
        <w:lastRenderedPageBreak/>
        <w:br/>
      </w:r>
      <w:bookmarkStart w:id="2126" w:name="_Ref101250163"/>
      <w:bookmarkStart w:id="2127" w:name="_Toc130981582"/>
      <w:r w:rsidRPr="0013175B">
        <w:rPr>
          <w:b w:val="0"/>
          <w:bCs/>
        </w:rPr>
        <w:t>(informative)</w:t>
      </w:r>
      <w:r w:rsidRPr="0013175B">
        <w:br/>
      </w:r>
      <w:r w:rsidRPr="0013175B">
        <w:br/>
        <w:t>Derivation of Formulae used for Regular Intermittent Welds</w:t>
      </w:r>
      <w:bookmarkEnd w:id="2124"/>
      <w:bookmarkEnd w:id="2125"/>
      <w:bookmarkEnd w:id="2126"/>
      <w:bookmarkEnd w:id="212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8" w:name="_Toc76030609"/>
      <w:bookmarkStart w:id="2129" w:name="_Toc94530894"/>
      <w:bookmarkStart w:id="2130"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8"/>
      <w:bookmarkEnd w:id="2129"/>
      <w:bookmarkEnd w:id="213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31" w:name="_Toc76030610"/>
      <w:bookmarkStart w:id="2132" w:name="_Toc94530895"/>
      <w:bookmarkStart w:id="2133"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1"/>
      <w:bookmarkEnd w:id="2132"/>
      <w:bookmarkEnd w:id="2133"/>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6"/>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7" w:name="_Ref101250429"/>
      <w:bookmarkStart w:id="2138" w:name="_Toc130981583"/>
      <w:r w:rsidRPr="0013175B">
        <w:rPr>
          <w:b w:val="0"/>
          <w:bCs/>
        </w:rPr>
        <w:t>(informative)</w:t>
      </w:r>
      <w:r w:rsidRPr="0013175B">
        <w:br/>
      </w:r>
      <w:r w:rsidRPr="0013175B">
        <w:br/>
      </w:r>
      <w:bookmarkStart w:id="213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7"/>
      <w:bookmarkEnd w:id="2138"/>
      <w:bookmarkEnd w:id="2139"/>
    </w:p>
    <w:p w14:paraId="4DCF037F" w14:textId="6017EB2C" w:rsidR="00F94939" w:rsidRPr="00F54804" w:rsidRDefault="00741F4D" w:rsidP="00DE0BBC">
      <w:pPr>
        <w:pStyle w:val="a2"/>
        <w:numPr>
          <w:ilvl w:val="1"/>
          <w:numId w:val="2"/>
        </w:numPr>
        <w:tabs>
          <w:tab w:val="clear" w:pos="501"/>
          <w:tab w:val="num" w:pos="360"/>
        </w:tabs>
        <w:ind w:left="0"/>
      </w:pPr>
      <w:bookmarkStart w:id="2140" w:name="_Toc130981584"/>
      <w:r w:rsidRPr="00F54804">
        <w:t>General principles</w:t>
      </w:r>
      <w:bookmarkEnd w:id="2140"/>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1"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42" w:name="_Ref97730893"/>
      <w:bookmarkStart w:id="2143" w:name="_Ref97730874"/>
      <w:bookmarkStart w:id="2144"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4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3"/>
      <w:bookmarkEnd w:id="2144"/>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1"/>
    </w:p>
    <w:p w14:paraId="2F472891" w14:textId="25EA54AD" w:rsidR="00F94939" w:rsidRPr="00F54804" w:rsidRDefault="00F94939" w:rsidP="00DE0BBC">
      <w:pPr>
        <w:pStyle w:val="a2"/>
        <w:numPr>
          <w:ilvl w:val="1"/>
          <w:numId w:val="2"/>
        </w:numPr>
        <w:tabs>
          <w:tab w:val="clear" w:pos="501"/>
          <w:tab w:val="num" w:pos="360"/>
        </w:tabs>
        <w:ind w:left="0"/>
      </w:pPr>
      <w:bookmarkStart w:id="2145"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5"/>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6"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7" w:name="_Ref101250401"/>
      <w:bookmarkStart w:id="2148" w:name="_Toc130981586"/>
      <w:r w:rsidRPr="0013175B">
        <w:rPr>
          <w:b w:val="0"/>
          <w:bCs/>
        </w:rPr>
        <w:t>(informative)</w:t>
      </w:r>
      <w:r w:rsidRPr="0013175B">
        <w:br/>
      </w:r>
      <w:r w:rsidRPr="0013175B">
        <w:br/>
        <w:t>History</w:t>
      </w:r>
      <w:bookmarkEnd w:id="2147"/>
      <w:bookmarkEnd w:id="2148"/>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9" w:name="_Toc130981587"/>
      <w:r w:rsidRPr="00BD52D7">
        <w:lastRenderedPageBreak/>
        <w:t>Bibliography</w:t>
      </w:r>
      <w:bookmarkEnd w:id="2102"/>
      <w:bookmarkEnd w:id="2103"/>
      <w:bookmarkEnd w:id="2104"/>
      <w:bookmarkEnd w:id="2105"/>
      <w:bookmarkEnd w:id="2149"/>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0" w:name="_Ref21650472"/>
      <w:bookmarkEnd w:id="2150"/>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46809" w14:textId="77777777" w:rsidR="0091535C" w:rsidRDefault="0091535C">
      <w:pPr>
        <w:spacing w:after="0" w:line="240" w:lineRule="auto"/>
      </w:pPr>
      <w:r>
        <w:separator/>
      </w:r>
    </w:p>
  </w:endnote>
  <w:endnote w:type="continuationSeparator" w:id="0">
    <w:p w14:paraId="3F4F795E" w14:textId="77777777" w:rsidR="0091535C" w:rsidRDefault="00915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3DF3D" w14:textId="77777777" w:rsidR="0091535C" w:rsidRDefault="0091535C">
      <w:pPr>
        <w:spacing w:after="0" w:line="240" w:lineRule="auto"/>
      </w:pPr>
      <w:r>
        <w:separator/>
      </w:r>
    </w:p>
  </w:footnote>
  <w:footnote w:type="continuationSeparator" w:id="0">
    <w:p w14:paraId="625031B8" w14:textId="77777777" w:rsidR="0091535C" w:rsidRDefault="009153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4F68"/>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1BDF"/>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66E4"/>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4BE"/>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535C"/>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44183</Words>
  <Characters>278359</Characters>
  <Application>Microsoft Office Word</Application>
  <DocSecurity>0</DocSecurity>
  <Lines>2319</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321899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143</cp:revision>
  <cp:lastPrinted>2022-04-07T07:51:00Z</cp:lastPrinted>
  <dcterms:created xsi:type="dcterms:W3CDTF">2023-03-14T16:35:00Z</dcterms:created>
  <dcterms:modified xsi:type="dcterms:W3CDTF">2023-04-12T12:39:00Z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