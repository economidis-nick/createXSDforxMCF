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4051"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w:t>
      </w:r>
      <w:r w:rsidRPr="0013175B">
        <w:lastRenderedPageBreak/>
        <w:t xml:space="preserve">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4052"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4053"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4054"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4055"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4056"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4057"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4058"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C37BA" w14:textId="77777777" w:rsidR="00392EF3" w:rsidRDefault="00392EF3">
      <w:pPr>
        <w:spacing w:after="0" w:line="240" w:lineRule="auto"/>
      </w:pPr>
      <w:r>
        <w:separator/>
      </w:r>
    </w:p>
  </w:endnote>
  <w:endnote w:type="continuationSeparator" w:id="0">
    <w:p w14:paraId="4D3410E9" w14:textId="77777777" w:rsidR="00392EF3" w:rsidRDefault="00392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6EEE6" w14:textId="77777777" w:rsidR="00392EF3" w:rsidRDefault="00392EF3">
      <w:pPr>
        <w:spacing w:after="0" w:line="240" w:lineRule="auto"/>
      </w:pPr>
      <w:r>
        <w:separator/>
      </w:r>
    </w:p>
  </w:footnote>
  <w:footnote w:type="continuationSeparator" w:id="0">
    <w:p w14:paraId="6E5A4CEC" w14:textId="77777777" w:rsidR="00392EF3" w:rsidRDefault="00392E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2EF3"/>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44160</Words>
  <Characters>278209</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120</cp:revision>
  <cp:lastPrinted>2022-04-07T07:51:00Z</cp:lastPrinted>
  <dcterms:created xsi:type="dcterms:W3CDTF">2023-03-14T16:35:00Z</dcterms:created>
  <dcterms:modified xsi:type="dcterms:W3CDTF">2023-04-12T09:25:00Z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