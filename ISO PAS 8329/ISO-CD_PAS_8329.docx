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5589"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9D9E013"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r w:rsidR="00092852">
        <w:t xml:space="preserve"> </w:t>
      </w:r>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1" w:name="_Toc288196493"/>
      <w:bookmarkStart w:id="1512"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Start w:id="1523" w:name="_Ref132191916"/>
      <w:bookmarkStart w:id="1524" w:name="_Ref1321919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bookmarkEnd w:id="1523"/>
      <w:bookmarkEnd w:id="1524"/>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5" w:name="_Ref397587838"/>
      <w:bookmarkStart w:id="1526" w:name="_Toc3557124"/>
      <w:bookmarkStart w:id="1527" w:name="_Toc34747375"/>
      <w:bookmarkStart w:id="1528" w:name="_Toc76030573"/>
      <w:bookmarkStart w:id="1529" w:name="_Toc94530858"/>
      <w:bookmarkStart w:id="1530" w:name="_Toc101428254"/>
      <w:bookmarkStart w:id="1531"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5"/>
      <w:r w:rsidR="00B00216">
        <w:t xml:space="preserve"> —</w:t>
      </w:r>
      <w:r w:rsidRPr="00F54804">
        <w:t xml:space="preserve"> Sheet Parameters vs. </w:t>
      </w:r>
      <w:r w:rsidRPr="0013175B">
        <w:t xml:space="preserve"> Weld Position Parameters</w:t>
      </w:r>
      <w:bookmarkEnd w:id="1526"/>
      <w:bookmarkEnd w:id="1527"/>
      <w:bookmarkEnd w:id="1528"/>
      <w:bookmarkEnd w:id="1529"/>
      <w:bookmarkEnd w:id="1530"/>
      <w:bookmarkEnd w:id="1531"/>
    </w:p>
    <w:p w14:paraId="185FC9E2" w14:textId="653EAE54" w:rsidR="00614562" w:rsidRPr="00614562" w:rsidRDefault="00614562" w:rsidP="0013175B">
      <w:pPr>
        <w:pStyle w:val="berschrift4"/>
      </w:pPr>
      <w:bookmarkStart w:id="1532" w:name="_Hlk101443281"/>
      <w:r w:rsidRPr="005C2D94">
        <w:t>Parameters Assigned to a Specific Sheet of the Flange</w:t>
      </w:r>
      <w:bookmarkEnd w:id="153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3"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4" w:name="_Welding_Position"/>
      <w:bookmarkStart w:id="1535" w:name="_Ref397524978"/>
      <w:bookmarkStart w:id="1536" w:name="_Toc3557011"/>
      <w:bookmarkStart w:id="1537" w:name="_Toc34747261"/>
      <w:bookmarkStart w:id="1538" w:name="_Toc77102080"/>
      <w:bookmarkEnd w:id="1534"/>
      <w:r w:rsidRPr="00F54804">
        <w:t>Welding Position</w:t>
      </w:r>
      <w:bookmarkEnd w:id="1520"/>
      <w:bookmarkEnd w:id="1521"/>
      <w:bookmarkEnd w:id="1535"/>
      <w:bookmarkEnd w:id="1536"/>
      <w:bookmarkEnd w:id="1537"/>
      <w:bookmarkEnd w:id="1538"/>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9"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40" w:name="_Ref397529286"/>
      <w:bookmarkStart w:id="1541" w:name="_Toc3557125"/>
      <w:bookmarkStart w:id="1542" w:name="_Toc34747376"/>
      <w:bookmarkStart w:id="1543" w:name="_Toc76030574"/>
      <w:bookmarkStart w:id="1544" w:name="_Toc94530859"/>
      <w:bookmarkStart w:id="1545" w:name="_Toc101428255"/>
      <w:bookmarkStart w:id="1546" w:name="_Toc130981639"/>
      <w:r w:rsidRPr="00F54804">
        <w:t xml:space="preserve">Figure </w:t>
      </w:r>
      <w:bookmarkStart w:id="1547"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40"/>
      <w:bookmarkEnd w:id="1547"/>
      <w:r w:rsidR="00B00216">
        <w:t xml:space="preserve"> —</w:t>
      </w:r>
      <w:r w:rsidRPr="00F54804">
        <w:t xml:space="preserve"> Welding Position of a Y-Joint</w:t>
      </w:r>
      <w:bookmarkEnd w:id="1541"/>
      <w:bookmarkEnd w:id="1542"/>
      <w:bookmarkEnd w:id="1543"/>
      <w:bookmarkEnd w:id="1544"/>
      <w:bookmarkEnd w:id="1545"/>
      <w:bookmarkEnd w:id="1546"/>
    </w:p>
    <w:p w14:paraId="793EF08A" w14:textId="77777777" w:rsidR="00FC68DB" w:rsidRPr="001E4607" w:rsidRDefault="00FC68DB" w:rsidP="000E094F">
      <w:pPr>
        <w:pStyle w:val="berschrift5"/>
      </w:pPr>
      <w:r w:rsidRPr="005C2D94">
        <w:t>Primary and Secondary Sides</w:t>
      </w:r>
      <w:bookmarkEnd w:id="1539"/>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8" w:name="_Toc288196495"/>
      <w:bookmarkStart w:id="1549" w:name="_Toc288200797"/>
      <w:bookmarkStart w:id="1550" w:name="_Toc338939138"/>
      <w:bookmarkEnd w:id="1522"/>
      <w:r w:rsidRPr="00F54804">
        <w:t>Element "</w:t>
      </w:r>
      <w:proofErr w:type="spellStart"/>
      <w:r w:rsidRPr="00F54804">
        <w:t>weld_position</w:t>
      </w:r>
      <w:bookmarkEnd w:id="1548"/>
      <w:bookmarkEnd w:id="1549"/>
      <w:bookmarkEnd w:id="1550"/>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51"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2"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3" w:name="_Toc338939139"/>
      <w:proofErr w:type="spellStart"/>
      <w:r w:rsidRPr="00FE50D6">
        <w:rPr>
          <w:lang w:val="fr-FR"/>
        </w:rPr>
        <w:t>Attributes</w:t>
      </w:r>
      <w:proofErr w:type="spellEnd"/>
      <w:r w:rsidRPr="00FE50D6">
        <w:rPr>
          <w:lang w:val="fr-FR"/>
        </w:rPr>
        <w:t xml:space="preserve"> "u", "x", "y", "z</w:t>
      </w:r>
      <w:bookmarkEnd w:id="1553"/>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4" w:name="_Ref397529572"/>
      <w:bookmarkStart w:id="1555" w:name="Figure11"/>
      <w:bookmarkStart w:id="1556" w:name="_Toc3557126"/>
      <w:bookmarkStart w:id="1557" w:name="_Toc34747377"/>
      <w:bookmarkStart w:id="1558" w:name="_Toc76030575"/>
      <w:bookmarkStart w:id="1559" w:name="_Toc94530860"/>
      <w:bookmarkStart w:id="1560" w:name="_Toc101428256"/>
      <w:bookmarkStart w:id="1561"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4"/>
      <w:bookmarkEnd w:id="1555"/>
      <w:r w:rsidR="00B00216">
        <w:t xml:space="preserve"> —</w:t>
      </w:r>
      <w:r w:rsidRPr="00F54804">
        <w:t xml:space="preserve"> Welding Position vector direction and length</w:t>
      </w:r>
      <w:bookmarkEnd w:id="1556"/>
      <w:bookmarkEnd w:id="1557"/>
      <w:bookmarkEnd w:id="1558"/>
      <w:bookmarkEnd w:id="1559"/>
      <w:bookmarkEnd w:id="1560"/>
      <w:bookmarkEnd w:id="1561"/>
    </w:p>
    <w:p w14:paraId="3FD74BE5" w14:textId="77777777" w:rsidR="00FC68DB" w:rsidRPr="00BD52D7" w:rsidRDefault="00FC68DB" w:rsidP="000E094F">
      <w:pPr>
        <w:pStyle w:val="berschrift5"/>
      </w:pPr>
      <w:bookmarkStart w:id="1562" w:name="_Toc338939140"/>
      <w:bookmarkStart w:id="1563" w:name="_Toc338939137"/>
      <w:bookmarkStart w:id="1564" w:name="_Toc338938906"/>
      <w:bookmarkStart w:id="1565" w:name="_Toc338939103"/>
      <w:r w:rsidRPr="005C2D94">
        <w:lastRenderedPageBreak/>
        <w:t xml:space="preserve">Attribute </w:t>
      </w:r>
      <w:r w:rsidRPr="001E4607">
        <w:t>"</w:t>
      </w:r>
      <w:r w:rsidRPr="00BD52D7">
        <w:t>reference</w:t>
      </w:r>
      <w:bookmarkEnd w:id="156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6"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6"/>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7" w:name="_Toc338939148"/>
      <w:bookmarkStart w:id="1568" w:name="_Toc288196499"/>
      <w:bookmarkStart w:id="1569" w:name="_Toc288200801"/>
      <w:bookmarkEnd w:id="1563"/>
      <w:bookmarkEnd w:id="1564"/>
      <w:bookmarkEnd w:id="1565"/>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7"/>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0" w:name="_Toc338939149"/>
      <w:r w:rsidRPr="00F54804">
        <w:t>Attribute "penetration</w:t>
      </w:r>
      <w:bookmarkEnd w:id="1568"/>
      <w:bookmarkEnd w:id="1569"/>
      <w:bookmarkEnd w:id="1570"/>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55C561DC" w:rsidR="00FC68DB" w:rsidRDefault="00FC68DB" w:rsidP="00B202D2">
      <w:pPr>
        <w:pStyle w:val="berschrift3"/>
      </w:pPr>
      <w:bookmarkStart w:id="1571" w:name="ModelizationWeldDefinition"/>
      <w:bookmarkStart w:id="1572" w:name="WeldDefinition"/>
      <w:bookmarkStart w:id="1573" w:name="WeldDefinitionButtWeld"/>
      <w:bookmarkStart w:id="1574" w:name="_Toc288200762"/>
      <w:bookmarkStart w:id="1575" w:name="_Toc338939106"/>
      <w:bookmarkStart w:id="1576" w:name="_Toc3557012"/>
      <w:bookmarkStart w:id="1577" w:name="_Toc34747262"/>
      <w:bookmarkStart w:id="1578" w:name="_Toc77102081"/>
      <w:bookmarkStart w:id="1579" w:name="_Toc130981550"/>
      <w:bookmarkStart w:id="1580" w:name="_Toc288196464"/>
      <w:bookmarkEnd w:id="1571"/>
      <w:bookmarkEnd w:id="1572"/>
      <w:bookmarkEnd w:id="1573"/>
      <w:r w:rsidRPr="00F54804">
        <w:t xml:space="preserve">Butt </w:t>
      </w:r>
      <w:bookmarkEnd w:id="1574"/>
      <w:r w:rsidRPr="00F54804">
        <w:t>Joint</w:t>
      </w:r>
      <w:bookmarkEnd w:id="1575"/>
      <w:bookmarkEnd w:id="1576"/>
      <w:bookmarkEnd w:id="1577"/>
      <w:bookmarkEnd w:id="1578"/>
      <w:bookmarkEnd w:id="157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1" w:name="_Toc3557013"/>
      <w:bookmarkStart w:id="1582" w:name="_Toc34747263"/>
      <w:bookmarkStart w:id="1583"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1"/>
      <w:bookmarkEnd w:id="1582"/>
      <w:bookmarkEnd w:id="1583"/>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4"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4"/>
    </w:p>
    <w:p w14:paraId="21B77D6F" w14:textId="0A355131" w:rsidR="00FC68DB" w:rsidRPr="005C2D94" w:rsidRDefault="00861D01">
      <w:pPr>
        <w:pStyle w:val="berschrift4"/>
      </w:pPr>
      <w:bookmarkStart w:id="1585" w:name="_Toc3557014"/>
      <w:bookmarkStart w:id="1586" w:name="_Toc34747264"/>
      <w:bookmarkStart w:id="1587"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5"/>
      <w:bookmarkEnd w:id="1586"/>
      <w:bookmarkEnd w:id="1587"/>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8"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8"/>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9"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0" w:name="_Toc338939151"/>
      <w:bookmarkStart w:id="1591" w:name="_Toc3557015"/>
      <w:bookmarkStart w:id="1592" w:name="_Toc34747265"/>
      <w:bookmarkStart w:id="1593" w:name="_Toc77102084"/>
      <w:r w:rsidRPr="000A1B7B">
        <w:t>Attributes</w:t>
      </w:r>
      <w:bookmarkEnd w:id="1590"/>
      <w:bookmarkEnd w:id="1591"/>
      <w:bookmarkEnd w:id="1592"/>
      <w:bookmarkEnd w:id="1593"/>
    </w:p>
    <w:p w14:paraId="75987F07" w14:textId="77777777" w:rsidR="00FC68DB" w:rsidRPr="00F54804" w:rsidRDefault="00FC68DB" w:rsidP="000E094F">
      <w:pPr>
        <w:pStyle w:val="berschrift5"/>
      </w:pPr>
      <w:bookmarkStart w:id="1594" w:name="_Toc338939153"/>
      <w:r w:rsidRPr="00F54804">
        <w:t>Attribute "base</w:t>
      </w:r>
      <w:bookmarkEnd w:id="1594"/>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5" w:name="_Toc338939154"/>
      <w:r w:rsidRPr="00F54804">
        <w:t>Attribute "technology</w:t>
      </w:r>
      <w:bookmarkEnd w:id="1595"/>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6" w:name="_Toc288196505"/>
      <w:bookmarkStart w:id="1597" w:name="_Toc288200807"/>
      <w:bookmarkStart w:id="1598" w:name="_Toc338939155"/>
      <w:bookmarkStart w:id="1599" w:name="_Toc3557016"/>
      <w:bookmarkStart w:id="1600" w:name="_Toc34747266"/>
      <w:bookmarkStart w:id="1601" w:name="_Toc77102085"/>
      <w:r w:rsidRPr="00F54804">
        <w:t xml:space="preserve">Element </w:t>
      </w:r>
      <w:r w:rsidRPr="005C2D94">
        <w:t>"</w:t>
      </w:r>
      <w:proofErr w:type="spellStart"/>
      <w:r w:rsidRPr="005C2D94">
        <w:t>weld_position</w:t>
      </w:r>
      <w:bookmarkEnd w:id="1596"/>
      <w:bookmarkEnd w:id="1597"/>
      <w:bookmarkEnd w:id="1598"/>
      <w:bookmarkEnd w:id="1599"/>
      <w:proofErr w:type="spellEnd"/>
      <w:r w:rsidRPr="005C2D94">
        <w:t>"</w:t>
      </w:r>
      <w:bookmarkEnd w:id="1600"/>
      <w:bookmarkEnd w:id="1601"/>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2"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3" w:name="_Toc288196507"/>
      <w:bookmarkStart w:id="1604" w:name="_Toc288200809"/>
      <w:bookmarkStart w:id="1605" w:name="_Toc338939157"/>
      <w:proofErr w:type="spellStart"/>
      <w:r w:rsidRPr="00FE50D6">
        <w:rPr>
          <w:lang w:val="fr-FR"/>
        </w:rPr>
        <w:t>Attributes</w:t>
      </w:r>
      <w:proofErr w:type="spellEnd"/>
      <w:r w:rsidRPr="00FE50D6">
        <w:rPr>
          <w:lang w:val="fr-FR"/>
        </w:rPr>
        <w:t xml:space="preserve"> "u, x, y, z, reference"</w:t>
      </w:r>
    </w:p>
    <w:p w14:paraId="1768CA5A" w14:textId="4261FB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3"/>
      <w:bookmarkEnd w:id="1604"/>
      <w:bookmarkEnd w:id="1605"/>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6" w:name="_Toc338939158"/>
      <w:r w:rsidRPr="005C2D94">
        <w:t>Attribute "</w:t>
      </w:r>
      <w:r>
        <w:t>width</w:t>
      </w:r>
      <w:r w:rsidRPr="00BD52D7">
        <w:t>"</w:t>
      </w:r>
    </w:p>
    <w:bookmarkEnd w:id="1606"/>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7" w:name="_Toc338939159"/>
      <w:r w:rsidRPr="000A1B7B">
        <w:t xml:space="preserve">Attribute </w:t>
      </w:r>
      <w:r w:rsidRPr="00F54804">
        <w:t>"filler</w:t>
      </w:r>
      <w:bookmarkEnd w:id="1607"/>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08" w:name="WeldDefinitionCornerWeld"/>
      <w:bookmarkStart w:id="1609" w:name="_Toc288200763"/>
      <w:bookmarkStart w:id="1610" w:name="_Toc338939107"/>
      <w:bookmarkEnd w:id="1608"/>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1" w:name="_Toc414263397"/>
      <w:bookmarkStart w:id="1612" w:name="_Toc3557017"/>
      <w:bookmarkStart w:id="1613" w:name="_Toc34747267"/>
      <w:bookmarkStart w:id="1614" w:name="_Toc77102086"/>
      <w:bookmarkEnd w:id="1611"/>
      <w:r w:rsidRPr="00AB0A9A">
        <w:t>Element "</w:t>
      </w:r>
      <w:proofErr w:type="spellStart"/>
      <w:r w:rsidRPr="00AB0A9A">
        <w:t>sheet_parameter</w:t>
      </w:r>
      <w:bookmarkEnd w:id="1612"/>
      <w:proofErr w:type="spellEnd"/>
      <w:r w:rsidRPr="00AB0A9A">
        <w:t>"</w:t>
      </w:r>
      <w:bookmarkEnd w:id="1613"/>
      <w:bookmarkEnd w:id="1614"/>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5"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6" w:name="_Toc3557018"/>
      <w:bookmarkStart w:id="1617" w:name="_Toc34747268"/>
      <w:bookmarkStart w:id="1618" w:name="_Toc77102087"/>
      <w:bookmarkStart w:id="1619" w:name="_Toc130981551"/>
      <w:r w:rsidRPr="00F54804">
        <w:t>Corner Weld</w:t>
      </w:r>
      <w:bookmarkEnd w:id="1609"/>
      <w:bookmarkEnd w:id="1610"/>
      <w:bookmarkEnd w:id="1616"/>
      <w:bookmarkEnd w:id="1617"/>
      <w:bookmarkEnd w:id="1618"/>
      <w:bookmarkEnd w:id="161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0" w:name="_Toc34747269"/>
      <w:bookmarkStart w:id="1621" w:name="_Toc77102088"/>
      <w:bookmarkStart w:id="1622" w:name="_Toc3557019"/>
      <w:r w:rsidRPr="00F54804">
        <w:lastRenderedPageBreak/>
        <w:t>Simple Corner Weld</w:t>
      </w:r>
      <w:bookmarkEnd w:id="1620"/>
      <w:bookmarkEnd w:id="1621"/>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2"/>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3"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3"/>
    </w:p>
    <w:p w14:paraId="60FF600B" w14:textId="016A9244" w:rsidR="00FC68DB" w:rsidRPr="005C2D94" w:rsidRDefault="00AA6901" w:rsidP="000E094F">
      <w:pPr>
        <w:pStyle w:val="berschrift5"/>
      </w:pPr>
      <w:bookmarkStart w:id="1624"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4"/>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5"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5590"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6"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7" w:name="_Toc34747270"/>
      <w:bookmarkStart w:id="1628" w:name="_Toc77102089"/>
      <w:r w:rsidRPr="000A1B7B">
        <w:t>Double Corner Weld</w:t>
      </w:r>
      <w:bookmarkEnd w:id="1627"/>
      <w:bookmarkEnd w:id="1628"/>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9" w:name="_Toc76030580"/>
            <w:bookmarkStart w:id="1630" w:name="_Toc94530865"/>
            <w:bookmarkStart w:id="1631" w:name="_Toc101428261"/>
            <w:bookmarkStart w:id="1632"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9"/>
            <w:bookmarkEnd w:id="1630"/>
            <w:bookmarkEnd w:id="1631"/>
            <w:bookmarkEnd w:id="1632"/>
          </w:p>
        </w:tc>
        <w:tc>
          <w:tcPr>
            <w:tcW w:w="4605" w:type="dxa"/>
            <w:shd w:val="clear" w:color="auto" w:fill="auto"/>
          </w:tcPr>
          <w:p w14:paraId="37E17878" w14:textId="0FDBA899" w:rsidR="00FC68DB" w:rsidRPr="0013175B" w:rsidRDefault="00FC68DB" w:rsidP="00B202D2">
            <w:pPr>
              <w:jc w:val="center"/>
              <w:rPr>
                <w:b/>
                <w:bCs/>
              </w:rPr>
            </w:pPr>
            <w:bookmarkStart w:id="1633" w:name="_Toc76030581"/>
            <w:bookmarkStart w:id="1634" w:name="_Toc94530866"/>
            <w:bookmarkStart w:id="1635" w:name="_Toc101428262"/>
            <w:bookmarkStart w:id="1636"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3"/>
            <w:bookmarkEnd w:id="1634"/>
            <w:bookmarkEnd w:id="1635"/>
            <w:bookmarkEnd w:id="1636"/>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5591"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7"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8" w:name="_Toc338939161"/>
      <w:bookmarkStart w:id="1639" w:name="_Toc3557021"/>
      <w:bookmarkStart w:id="1640" w:name="_Toc34747271"/>
      <w:bookmarkStart w:id="1641" w:name="_Toc77102090"/>
      <w:r w:rsidRPr="00BD52D7">
        <w:t>Attributes</w:t>
      </w:r>
      <w:bookmarkEnd w:id="1638"/>
      <w:bookmarkEnd w:id="1639"/>
      <w:bookmarkEnd w:id="1640"/>
      <w:bookmarkEnd w:id="1641"/>
    </w:p>
    <w:p w14:paraId="117D2FF0" w14:textId="77777777" w:rsidR="00FC68DB" w:rsidRPr="00F54804" w:rsidRDefault="00FC68DB" w:rsidP="000E094F">
      <w:pPr>
        <w:pStyle w:val="berschrift5"/>
      </w:pPr>
      <w:bookmarkStart w:id="1642" w:name="_Toc338939163"/>
      <w:r w:rsidRPr="000A1B7B">
        <w:t xml:space="preserve">Attribute </w:t>
      </w:r>
      <w:r w:rsidRPr="00F54804">
        <w:t>"base</w:t>
      </w:r>
      <w:bookmarkEnd w:id="1642"/>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3" w:name="_Toc338939164"/>
      <w:r w:rsidRPr="00F54804">
        <w:t>Attribute "technology</w:t>
      </w:r>
      <w:bookmarkEnd w:id="1643"/>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4" w:name="_Toc338939165"/>
      <w:bookmarkStart w:id="1645" w:name="_Toc3557022"/>
      <w:bookmarkStart w:id="1646" w:name="_Toc34747272"/>
      <w:bookmarkStart w:id="1647" w:name="_Toc77102091"/>
      <w:r w:rsidRPr="00F54804">
        <w:t xml:space="preserve">Element </w:t>
      </w:r>
      <w:r w:rsidRPr="005C2D94">
        <w:t>"</w:t>
      </w:r>
      <w:proofErr w:type="spellStart"/>
      <w:r w:rsidRPr="005C2D94">
        <w:t>weld_position</w:t>
      </w:r>
      <w:bookmarkEnd w:id="1644"/>
      <w:bookmarkEnd w:id="1645"/>
      <w:proofErr w:type="spellEnd"/>
      <w:r w:rsidRPr="005C2D94">
        <w:t>"</w:t>
      </w:r>
      <w:bookmarkEnd w:id="1646"/>
      <w:bookmarkEnd w:id="1647"/>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8"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9" w:name="_Toc338939167"/>
      <w:proofErr w:type="spellStart"/>
      <w:r w:rsidRPr="00FE50D6">
        <w:rPr>
          <w:lang w:val="fr-FR"/>
        </w:rPr>
        <w:t>Attributes</w:t>
      </w:r>
      <w:proofErr w:type="spellEnd"/>
      <w:r w:rsidRPr="00FE50D6">
        <w:rPr>
          <w:lang w:val="fr-FR"/>
        </w:rPr>
        <w:t xml:space="preserve"> "u, x, y, z, reference"</w:t>
      </w:r>
    </w:p>
    <w:p w14:paraId="59B8F659" w14:textId="00FF6B8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w:t>
      </w:r>
      <w:r w:rsidR="00F558BD" w:rsidRPr="00F54804">
        <w:t>o</w:t>
      </w:r>
      <w:r w:rsidR="00F558BD" w:rsidRPr="00F54804">
        <w:t>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49"/>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0" w:name="_Toc338939168"/>
      <w:r w:rsidRPr="00F54804">
        <w:t xml:space="preserve">Attribute </w:t>
      </w:r>
      <w:r w:rsidRPr="005C2D94">
        <w:t>"thickness</w:t>
      </w:r>
      <w:bookmarkEnd w:id="1650"/>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51"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2" w:name="_Toc338939169"/>
      <w:r w:rsidRPr="005C2D94">
        <w:t xml:space="preserve">Attribute </w:t>
      </w:r>
      <w:r w:rsidRPr="001E4607">
        <w:t>"</w:t>
      </w:r>
      <w:r w:rsidRPr="00BD52D7">
        <w:t>angle</w:t>
      </w:r>
      <w:bookmarkEnd w:id="1652"/>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3"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4" w:name="_Toc338939170"/>
      <w:r w:rsidRPr="005C2D94">
        <w:t xml:space="preserve">Attribute </w:t>
      </w:r>
      <w:r w:rsidRPr="001E4607">
        <w:t>"</w:t>
      </w:r>
      <w:r w:rsidRPr="00BD52D7">
        <w:t>shape</w:t>
      </w:r>
      <w:bookmarkEnd w:id="1654"/>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5" w:name="_Toc338939171"/>
      <w:r w:rsidRPr="00F54804">
        <w:t>Attribute "penetration</w:t>
      </w:r>
      <w:bookmarkEnd w:id="1655"/>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6" w:name="_Toc338939173"/>
      <w:r w:rsidRPr="00F54804">
        <w:lastRenderedPageBreak/>
        <w:t>Attribute "filler</w:t>
      </w:r>
      <w:bookmarkEnd w:id="1656"/>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57" w:name="WeldDefinitionEdgeWeld"/>
      <w:bookmarkStart w:id="1658" w:name="_Toc3557023"/>
      <w:bookmarkStart w:id="1659" w:name="_Toc34747273"/>
      <w:bookmarkStart w:id="1660" w:name="_Toc77102092"/>
      <w:bookmarkStart w:id="1661" w:name="_Toc288200764"/>
      <w:bookmarkStart w:id="1662" w:name="_Toc338939108"/>
      <w:bookmarkEnd w:id="1657"/>
      <w:r w:rsidRPr="00D97F70">
        <w:t>Element "</w:t>
      </w:r>
      <w:proofErr w:type="spellStart"/>
      <w:r w:rsidRPr="00D97F70">
        <w:t>sheet_parameter</w:t>
      </w:r>
      <w:bookmarkEnd w:id="1658"/>
      <w:proofErr w:type="spellEnd"/>
      <w:r w:rsidRPr="00D97F70">
        <w:t>"</w:t>
      </w:r>
      <w:bookmarkEnd w:id="1659"/>
      <w:bookmarkEnd w:id="1660"/>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BED759B" w:rsidR="0025265B" w:rsidRPr="00D97F70" w:rsidRDefault="0025265B" w:rsidP="001640C5">
      <w:pPr>
        <w:pStyle w:val="Beschriftung"/>
        <w:keepNext/>
        <w:keepLines/>
      </w:pPr>
      <w:bookmarkStart w:id="1663" w:name="_Toc130981777"/>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4" w:name="_Toc3557024"/>
      <w:bookmarkStart w:id="1665" w:name="_Toc34747274"/>
      <w:bookmarkStart w:id="1666" w:name="_Toc77102093"/>
      <w:bookmarkStart w:id="1667" w:name="_Toc130981552"/>
      <w:r w:rsidRPr="00F54804">
        <w:lastRenderedPageBreak/>
        <w:t>Edge Weld</w:t>
      </w:r>
      <w:bookmarkEnd w:id="1661"/>
      <w:bookmarkEnd w:id="1662"/>
      <w:bookmarkEnd w:id="1664"/>
      <w:bookmarkEnd w:id="1665"/>
      <w:bookmarkEnd w:id="1666"/>
      <w:bookmarkEnd w:id="1667"/>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8" w:name="_Toc3557025"/>
      <w:bookmarkStart w:id="1669" w:name="_Toc34747275"/>
      <w:bookmarkStart w:id="1670"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8"/>
      <w:bookmarkEnd w:id="1669"/>
      <w:bookmarkEnd w:id="1670"/>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71"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71"/>
      <w:r w:rsidRPr="0013175B">
        <w:rPr>
          <w:b w:val="0"/>
          <w:bCs w:val="0"/>
          <w:noProof/>
        </w:rPr>
        <w:t xml:space="preserve"> </w:t>
      </w:r>
    </w:p>
    <w:p w14:paraId="3A1A9349" w14:textId="2C0E3E8A" w:rsidR="00FC68DB" w:rsidRPr="005C2D94" w:rsidRDefault="00AE191A">
      <w:pPr>
        <w:pStyle w:val="berschrift4"/>
      </w:pPr>
      <w:bookmarkStart w:id="1672" w:name="_Toc3557026"/>
      <w:bookmarkStart w:id="1673" w:name="_Toc34747276"/>
      <w:bookmarkStart w:id="1674"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2"/>
      <w:bookmarkEnd w:id="1673"/>
      <w:bookmarkEnd w:id="1674"/>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5"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5"/>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6"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7" w:name="_Toc338939175"/>
      <w:bookmarkStart w:id="1678" w:name="_Toc3557027"/>
      <w:bookmarkStart w:id="1679" w:name="_Toc34747277"/>
      <w:bookmarkStart w:id="1680" w:name="_Toc77102096"/>
      <w:r w:rsidRPr="000A1B7B">
        <w:lastRenderedPageBreak/>
        <w:t>Attributes</w:t>
      </w:r>
      <w:bookmarkEnd w:id="1677"/>
      <w:bookmarkEnd w:id="1678"/>
      <w:bookmarkEnd w:id="1679"/>
      <w:bookmarkEnd w:id="1680"/>
    </w:p>
    <w:p w14:paraId="39DE4992" w14:textId="17EADCF9" w:rsidR="00FC68DB" w:rsidRPr="00F54804" w:rsidRDefault="00FC68DB" w:rsidP="000E094F">
      <w:pPr>
        <w:pStyle w:val="berschrift5"/>
      </w:pPr>
      <w:bookmarkStart w:id="1681" w:name="_Toc338939177"/>
      <w:r w:rsidRPr="00F54804">
        <w:t>Attribute "base</w:t>
      </w:r>
      <w:bookmarkEnd w:id="1681"/>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2" w:name="_Toc338939178"/>
      <w:r w:rsidRPr="00F54804">
        <w:t>Attribute "technology</w:t>
      </w:r>
      <w:bookmarkEnd w:id="1682"/>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3" w:name="_Toc338939179"/>
      <w:bookmarkStart w:id="1684" w:name="_Toc3557028"/>
      <w:bookmarkStart w:id="1685" w:name="_Toc34747278"/>
      <w:bookmarkStart w:id="1686" w:name="_Toc77102097"/>
      <w:r w:rsidRPr="00F54804">
        <w:t>Element "</w:t>
      </w:r>
      <w:proofErr w:type="spellStart"/>
      <w:r w:rsidRPr="005C2D94">
        <w:t>weld_position</w:t>
      </w:r>
      <w:bookmarkEnd w:id="1683"/>
      <w:bookmarkEnd w:id="1684"/>
      <w:proofErr w:type="spellEnd"/>
      <w:r w:rsidRPr="005C2D94">
        <w:t>"</w:t>
      </w:r>
      <w:bookmarkEnd w:id="1685"/>
      <w:bookmarkEnd w:id="1686"/>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7"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6CD5E8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8" w:name="_Toc338939182"/>
      <w:r w:rsidRPr="00F54804">
        <w:t>Attribute "</w:t>
      </w:r>
      <w:r w:rsidRPr="005C2D94">
        <w:t>width</w:t>
      </w:r>
      <w:bookmarkEnd w:id="1688"/>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9" w:name="_Toc338939184"/>
      <w:r w:rsidRPr="000A1B7B">
        <w:lastRenderedPageBreak/>
        <w:t xml:space="preserve">Attribute </w:t>
      </w:r>
      <w:r w:rsidRPr="00F54804">
        <w:t>"filler</w:t>
      </w:r>
      <w:bookmarkEnd w:id="1689"/>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0" w:name="WeldDefinitionIWeld"/>
      <w:bookmarkStart w:id="1691" w:name="_Toc3557029"/>
      <w:bookmarkStart w:id="1692" w:name="_Toc34747279"/>
      <w:bookmarkStart w:id="1693" w:name="_Toc77102098"/>
      <w:bookmarkStart w:id="1694" w:name="_Toc288200765"/>
      <w:bookmarkStart w:id="1695" w:name="_Toc338939109"/>
      <w:bookmarkEnd w:id="1690"/>
      <w:r w:rsidRPr="00F54804">
        <w:t xml:space="preserve">Element </w:t>
      </w:r>
      <w:r w:rsidRPr="005C2D94">
        <w:t>"</w:t>
      </w:r>
      <w:proofErr w:type="spellStart"/>
      <w:r w:rsidRPr="005C2D94">
        <w:t>sheet_parameter</w:t>
      </w:r>
      <w:bookmarkEnd w:id="1691"/>
      <w:proofErr w:type="spellEnd"/>
      <w:r w:rsidRPr="005C2D94">
        <w:t>"</w:t>
      </w:r>
      <w:bookmarkEnd w:id="1692"/>
      <w:bookmarkEnd w:id="1693"/>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6"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697" w:name="_Toc3557030"/>
      <w:bookmarkStart w:id="1698" w:name="_Toc34747280"/>
      <w:bookmarkStart w:id="1699" w:name="_Toc77102099"/>
      <w:bookmarkStart w:id="1700" w:name="_Toc130981553"/>
      <w:r w:rsidRPr="00D97F70">
        <w:t>I-Weld</w:t>
      </w:r>
      <w:bookmarkEnd w:id="1694"/>
      <w:bookmarkEnd w:id="1695"/>
      <w:bookmarkEnd w:id="1697"/>
      <w:bookmarkEnd w:id="1698"/>
      <w:bookmarkEnd w:id="1699"/>
      <w:bookmarkEnd w:id="170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1" w:name="_Toc3557031"/>
      <w:bookmarkStart w:id="1702" w:name="_Toc34747281"/>
      <w:bookmarkStart w:id="1703"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1"/>
      <w:bookmarkEnd w:id="1702"/>
      <w:bookmarkEnd w:id="1703"/>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4"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4"/>
      <w:r w:rsidRPr="00F54804">
        <w:t xml:space="preserve"> </w:t>
      </w:r>
    </w:p>
    <w:p w14:paraId="38C5A449" w14:textId="6DC2BBC3" w:rsidR="00FC68DB" w:rsidRPr="005C2D94" w:rsidRDefault="00D65343">
      <w:pPr>
        <w:pStyle w:val="berschrift4"/>
      </w:pPr>
      <w:bookmarkStart w:id="1705" w:name="_Toc3557032"/>
      <w:bookmarkStart w:id="1706" w:name="_Toc34747282"/>
      <w:bookmarkStart w:id="1707"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5"/>
      <w:bookmarkEnd w:id="1706"/>
      <w:bookmarkEnd w:id="1707"/>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8"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8"/>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9"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0" w:name="_Toc338939186"/>
      <w:bookmarkStart w:id="1711" w:name="_Toc3557033"/>
      <w:bookmarkStart w:id="1712" w:name="_Toc34747283"/>
      <w:bookmarkStart w:id="1713" w:name="_Toc77102102"/>
      <w:r w:rsidRPr="000A1B7B">
        <w:t>Attributes</w:t>
      </w:r>
      <w:bookmarkEnd w:id="1710"/>
      <w:bookmarkEnd w:id="1711"/>
      <w:bookmarkEnd w:id="1712"/>
      <w:bookmarkEnd w:id="1713"/>
    </w:p>
    <w:p w14:paraId="547A1CA7" w14:textId="77777777" w:rsidR="00FC68DB" w:rsidRPr="00F54804" w:rsidRDefault="00FC68DB" w:rsidP="000E094F">
      <w:pPr>
        <w:pStyle w:val="berschrift5"/>
      </w:pPr>
      <w:bookmarkStart w:id="1714" w:name="_Toc338939188"/>
      <w:r w:rsidRPr="00F54804">
        <w:t>Attribute "base</w:t>
      </w:r>
      <w:bookmarkEnd w:id="1714"/>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5" w:name="_Toc338939189"/>
      <w:r w:rsidRPr="00F54804">
        <w:lastRenderedPageBreak/>
        <w:t>Attribute "technology</w:t>
      </w:r>
      <w:bookmarkEnd w:id="1715"/>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6" w:name="_Toc338939190"/>
      <w:bookmarkStart w:id="1717" w:name="_Toc3557034"/>
      <w:bookmarkStart w:id="1718" w:name="_Toc34747284"/>
      <w:bookmarkStart w:id="1719" w:name="_Toc77102103"/>
      <w:r w:rsidRPr="00F54804">
        <w:t xml:space="preserve">Element </w:t>
      </w:r>
      <w:r w:rsidRPr="005C2D94">
        <w:t>"</w:t>
      </w:r>
      <w:proofErr w:type="spellStart"/>
      <w:r w:rsidRPr="005C2D94">
        <w:t>weld_position</w:t>
      </w:r>
      <w:bookmarkEnd w:id="1716"/>
      <w:bookmarkEnd w:id="1717"/>
      <w:proofErr w:type="spellEnd"/>
      <w:r w:rsidRPr="005C2D94">
        <w:t>"</w:t>
      </w:r>
      <w:bookmarkEnd w:id="1718"/>
      <w:bookmarkEnd w:id="1719"/>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20"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1" w:name="_Toc338939192"/>
      <w:proofErr w:type="spellStart"/>
      <w:r w:rsidRPr="00FE50D6">
        <w:rPr>
          <w:lang w:val="fr-FR"/>
        </w:rPr>
        <w:t>Attributes</w:t>
      </w:r>
      <w:proofErr w:type="spellEnd"/>
      <w:r w:rsidRPr="00FE50D6">
        <w:rPr>
          <w:lang w:val="fr-FR"/>
        </w:rPr>
        <w:t xml:space="preserve"> "u, x, y, z, reference"</w:t>
      </w:r>
    </w:p>
    <w:p w14:paraId="76FC7BCD" w14:textId="3FB19BA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1"/>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2" w:name="_Toc338939194"/>
      <w:r w:rsidRPr="00F54804">
        <w:t>Attribute "filler</w:t>
      </w:r>
      <w:bookmarkEnd w:id="1722"/>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3" w:name="WeldDefinitionOverlapWeld"/>
      <w:bookmarkStart w:id="1724" w:name="_Toc3557035"/>
      <w:bookmarkStart w:id="1725" w:name="_Toc34747285"/>
      <w:bookmarkStart w:id="1726" w:name="_Toc77102104"/>
      <w:bookmarkStart w:id="1727" w:name="_Toc288200766"/>
      <w:bookmarkStart w:id="1728" w:name="_Toc338939110"/>
      <w:bookmarkEnd w:id="1723"/>
      <w:r w:rsidRPr="00D97F70">
        <w:t>Element "</w:t>
      </w:r>
      <w:proofErr w:type="spellStart"/>
      <w:r w:rsidRPr="00D97F70">
        <w:t>sheet_parameter</w:t>
      </w:r>
      <w:bookmarkEnd w:id="1724"/>
      <w:proofErr w:type="spellEnd"/>
      <w:r w:rsidRPr="00D97F70">
        <w:t>"</w:t>
      </w:r>
      <w:bookmarkEnd w:id="1725"/>
      <w:bookmarkEnd w:id="1726"/>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A985864" w:rsidR="0025265B" w:rsidRPr="00D97F70" w:rsidRDefault="0025265B" w:rsidP="001640C5">
      <w:pPr>
        <w:pStyle w:val="Beschriftung"/>
        <w:keepNext/>
        <w:keepLines/>
      </w:pPr>
      <w:bookmarkStart w:id="1729" w:name="_Toc130981783"/>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2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0" w:name="_Toc3557036"/>
      <w:bookmarkStart w:id="1731" w:name="_Toc34747286"/>
      <w:bookmarkStart w:id="1732" w:name="_Toc77102105"/>
      <w:bookmarkStart w:id="1733" w:name="_Toc130981554"/>
      <w:r w:rsidRPr="00F54804">
        <w:t>Overlap Weld</w:t>
      </w:r>
      <w:bookmarkEnd w:id="1727"/>
      <w:bookmarkEnd w:id="1728"/>
      <w:bookmarkEnd w:id="1730"/>
      <w:bookmarkEnd w:id="1731"/>
      <w:bookmarkEnd w:id="1732"/>
      <w:bookmarkEnd w:id="1733"/>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4" w:name="_Toc3557037"/>
      <w:bookmarkStart w:id="1735" w:name="_Toc34747287"/>
      <w:bookmarkStart w:id="1736" w:name="_Toc77102106"/>
      <w:r w:rsidRPr="00F54804">
        <w:lastRenderedPageBreak/>
        <w:t>Simple Overlap Weld</w:t>
      </w:r>
      <w:bookmarkEnd w:id="1734"/>
      <w:bookmarkEnd w:id="1735"/>
      <w:bookmarkEnd w:id="1736"/>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7"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7"/>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8"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5592"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9"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0" w:name="_Toc338939112"/>
      <w:bookmarkStart w:id="1741" w:name="_Toc3557038"/>
      <w:bookmarkStart w:id="1742" w:name="_Toc34747288"/>
      <w:bookmarkStart w:id="1743" w:name="_Toc77102107"/>
      <w:r w:rsidRPr="000A1B7B">
        <w:lastRenderedPageBreak/>
        <w:t>Single Sided Double Overlap Weld</w:t>
      </w:r>
      <w:bookmarkEnd w:id="1740"/>
      <w:bookmarkEnd w:id="1741"/>
      <w:bookmarkEnd w:id="1742"/>
      <w:bookmarkEnd w:id="1743"/>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4"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4"/>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5"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5"/>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5593"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6"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7" w:name="_Toc338939113"/>
      <w:bookmarkStart w:id="1748" w:name="_Toc3557039"/>
      <w:bookmarkStart w:id="1749" w:name="_Toc34747289"/>
      <w:bookmarkStart w:id="1750" w:name="_Toc77102108"/>
      <w:r w:rsidRPr="000A1B7B">
        <w:t>Double-Sided</w:t>
      </w:r>
      <w:r w:rsidR="00FC68DB" w:rsidRPr="00F54804">
        <w:t xml:space="preserve"> Double Overlap Weld</w:t>
      </w:r>
      <w:bookmarkEnd w:id="1747"/>
      <w:bookmarkEnd w:id="1748"/>
      <w:bookmarkEnd w:id="1749"/>
      <w:bookmarkEnd w:id="1750"/>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51"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51"/>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2"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2"/>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5594"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3"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4" w:name="_Toc338939196"/>
      <w:bookmarkStart w:id="1755" w:name="_Toc3557040"/>
      <w:bookmarkStart w:id="1756" w:name="_Toc34747290"/>
      <w:bookmarkStart w:id="1757" w:name="_Toc77102109"/>
      <w:r w:rsidRPr="000A1B7B">
        <w:t>Attributes</w:t>
      </w:r>
      <w:bookmarkEnd w:id="1754"/>
      <w:bookmarkEnd w:id="1755"/>
      <w:bookmarkEnd w:id="1756"/>
      <w:bookmarkEnd w:id="1757"/>
    </w:p>
    <w:p w14:paraId="4EF2ED14" w14:textId="77777777" w:rsidR="00FC68DB" w:rsidRPr="00F54804" w:rsidRDefault="00FC68DB" w:rsidP="000E094F">
      <w:pPr>
        <w:pStyle w:val="berschrift5"/>
      </w:pPr>
      <w:bookmarkStart w:id="1758" w:name="_Toc338939198"/>
      <w:r w:rsidRPr="00F54804">
        <w:t>Attribute "base</w:t>
      </w:r>
      <w:bookmarkEnd w:id="1758"/>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9" w:name="_Toc338939199"/>
      <w:r w:rsidRPr="00F54804">
        <w:t>Attribute "technology</w:t>
      </w:r>
      <w:bookmarkEnd w:id="1759"/>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0" w:name="_Toc338939200"/>
      <w:bookmarkStart w:id="1761" w:name="_Toc3557041"/>
      <w:bookmarkStart w:id="1762" w:name="_Toc34747291"/>
      <w:bookmarkStart w:id="1763" w:name="_Toc77102110"/>
      <w:r w:rsidRPr="00F54804">
        <w:t xml:space="preserve">Element </w:t>
      </w:r>
      <w:r w:rsidRPr="005C2D94">
        <w:t>"</w:t>
      </w:r>
      <w:proofErr w:type="spellStart"/>
      <w:r w:rsidRPr="005C2D94">
        <w:t>weld_position</w:t>
      </w:r>
      <w:bookmarkEnd w:id="1760"/>
      <w:bookmarkEnd w:id="1761"/>
      <w:proofErr w:type="spellEnd"/>
      <w:r w:rsidRPr="005C2D94">
        <w:t>"</w:t>
      </w:r>
      <w:bookmarkEnd w:id="1762"/>
      <w:bookmarkEnd w:id="1763"/>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4"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5" w:name="_Toc338939203"/>
      <w:proofErr w:type="spellStart"/>
      <w:r w:rsidRPr="00FE50D6">
        <w:rPr>
          <w:lang w:val="fr-FR"/>
        </w:rPr>
        <w:t>Attributes</w:t>
      </w:r>
      <w:proofErr w:type="spellEnd"/>
      <w:r w:rsidRPr="00FE50D6">
        <w:rPr>
          <w:lang w:val="fr-FR"/>
        </w:rPr>
        <w:t xml:space="preserve"> "u, x, y, z, reference"</w:t>
      </w:r>
    </w:p>
    <w:p w14:paraId="33047A0F" w14:textId="38155DC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5"/>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6" w:name="_Toc338939204"/>
      <w:r w:rsidRPr="000A1B7B">
        <w:t xml:space="preserve">Attribute </w:t>
      </w:r>
      <w:r w:rsidRPr="00F54804">
        <w:t>"thickness</w:t>
      </w:r>
      <w:bookmarkEnd w:id="1766"/>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7" w:name="_Toc338939205"/>
      <w:r w:rsidRPr="00F54804">
        <w:t>Attribute "angle</w:t>
      </w:r>
      <w:bookmarkEnd w:id="1767"/>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8" w:name="_Toc338939206"/>
      <w:r w:rsidRPr="00F54804">
        <w:t>Attribute "shape</w:t>
      </w:r>
      <w:bookmarkEnd w:id="1768"/>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9" w:name="_Toc338939207"/>
      <w:r w:rsidRPr="00F54804">
        <w:t>Attribute "penetration</w:t>
      </w:r>
      <w:bookmarkEnd w:id="1769"/>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0" w:name="_Toc338939209"/>
      <w:r w:rsidRPr="00F54804">
        <w:t>Attribute "filler</w:t>
      </w:r>
      <w:bookmarkEnd w:id="1770"/>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1" w:name="WeldDefinitionYJoint"/>
      <w:bookmarkStart w:id="1772" w:name="_Toc3557042"/>
      <w:bookmarkStart w:id="1773" w:name="_Toc34747292"/>
      <w:bookmarkStart w:id="1774" w:name="_Toc77102111"/>
      <w:bookmarkStart w:id="1775" w:name="_Toc288200767"/>
      <w:bookmarkStart w:id="1776" w:name="_Toc338939114"/>
      <w:bookmarkEnd w:id="1771"/>
      <w:r w:rsidRPr="00D97F70">
        <w:t>Element "</w:t>
      </w:r>
      <w:proofErr w:type="spellStart"/>
      <w:r w:rsidRPr="00D97F70">
        <w:t>sheet_parameter</w:t>
      </w:r>
      <w:bookmarkEnd w:id="1772"/>
      <w:proofErr w:type="spellEnd"/>
      <w:r w:rsidRPr="00D97F70">
        <w:t>"</w:t>
      </w:r>
      <w:bookmarkEnd w:id="1773"/>
      <w:bookmarkEnd w:id="1774"/>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1C838B46" w:rsidR="00E7561C" w:rsidRPr="00D97F70" w:rsidRDefault="00E7561C" w:rsidP="001640C5">
      <w:pPr>
        <w:pStyle w:val="Beschriftung"/>
        <w:keepNext/>
        <w:keepLines/>
      </w:pPr>
      <w:bookmarkStart w:id="1777" w:name="_Toc130981788"/>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78" w:name="_Toc3557043"/>
      <w:bookmarkStart w:id="1779" w:name="_Toc34747293"/>
      <w:bookmarkStart w:id="1780" w:name="_Toc77102112"/>
      <w:bookmarkStart w:id="1781" w:name="_Toc130981555"/>
      <w:r w:rsidRPr="00D97F70">
        <w:t>Y-Joint</w:t>
      </w:r>
      <w:bookmarkEnd w:id="1775"/>
      <w:bookmarkEnd w:id="1776"/>
      <w:bookmarkEnd w:id="1778"/>
      <w:bookmarkEnd w:id="1779"/>
      <w:bookmarkEnd w:id="1780"/>
      <w:bookmarkEnd w:id="178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2" w:name="_Toc3557044"/>
      <w:bookmarkStart w:id="1783" w:name="_Toc34747294"/>
      <w:bookmarkStart w:id="1784" w:name="_Toc77102113"/>
      <w:r w:rsidRPr="00F54804">
        <w:t>Sheet Parameters</w:t>
      </w:r>
      <w:bookmarkEnd w:id="1782"/>
      <w:bookmarkEnd w:id="1783"/>
      <w:bookmarkEnd w:id="178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5" w:name="_Toc3557045"/>
      <w:bookmarkStart w:id="1786" w:name="_Toc34747295"/>
      <w:bookmarkStart w:id="1787" w:name="_Toc77102114"/>
      <w:r w:rsidRPr="00F54804">
        <w:t>Weld Parameters</w:t>
      </w:r>
      <w:bookmarkEnd w:id="1785"/>
      <w:bookmarkEnd w:id="1786"/>
      <w:bookmarkEnd w:id="178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8" w:name="_Ref7931629"/>
            <w:bookmarkStart w:id="1789" w:name="_Toc76030592"/>
            <w:bookmarkStart w:id="1790" w:name="_Toc94530877"/>
            <w:bookmarkStart w:id="1791" w:name="_Toc101428273"/>
            <w:bookmarkStart w:id="1792"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8"/>
            <w:r w:rsidR="000D79B0">
              <w:t xml:space="preserve"> —</w:t>
            </w:r>
            <w:r w:rsidRPr="00F54804">
              <w:t xml:space="preserve"> Y-Joint Sheet Layout</w:t>
            </w:r>
            <w:bookmarkEnd w:id="1789"/>
            <w:bookmarkEnd w:id="1790"/>
            <w:bookmarkEnd w:id="1791"/>
            <w:bookmarkEnd w:id="1792"/>
          </w:p>
        </w:tc>
        <w:tc>
          <w:tcPr>
            <w:tcW w:w="4605" w:type="dxa"/>
            <w:vAlign w:val="bottom"/>
          </w:tcPr>
          <w:p w14:paraId="0705A4F3" w14:textId="6EBE96FA" w:rsidR="00FC68DB" w:rsidRPr="00F54804" w:rsidRDefault="00FC68DB" w:rsidP="0014275F">
            <w:pPr>
              <w:pStyle w:val="Beschriftung"/>
            </w:pPr>
            <w:bookmarkStart w:id="1793" w:name="_Toc76030593"/>
            <w:bookmarkStart w:id="1794" w:name="_Toc94530878"/>
            <w:bookmarkStart w:id="1795" w:name="_Toc101428274"/>
            <w:bookmarkStart w:id="1796"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3"/>
            <w:bookmarkEnd w:id="1794"/>
            <w:bookmarkEnd w:id="1795"/>
            <w:bookmarkEnd w:id="1796"/>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5595"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7"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8" w:name="_Toc338939211"/>
      <w:bookmarkStart w:id="1799" w:name="_Toc3557046"/>
      <w:bookmarkStart w:id="1800" w:name="_Toc34747296"/>
      <w:bookmarkStart w:id="1801" w:name="_Toc77102115"/>
      <w:r w:rsidRPr="00890926">
        <w:t>Attributes</w:t>
      </w:r>
      <w:bookmarkEnd w:id="1798"/>
      <w:bookmarkEnd w:id="1799"/>
      <w:bookmarkEnd w:id="1800"/>
      <w:bookmarkEnd w:id="1801"/>
    </w:p>
    <w:p w14:paraId="5F7DE6A2" w14:textId="7C05C2EB" w:rsidR="00F85CA7" w:rsidRPr="00F85CA7" w:rsidRDefault="00FC68DB" w:rsidP="000E094F">
      <w:pPr>
        <w:pStyle w:val="berschrift5"/>
      </w:pPr>
      <w:bookmarkStart w:id="1802" w:name="_Toc338939213"/>
      <w:r w:rsidRPr="00BD52D7">
        <w:t>Attribute "</w:t>
      </w:r>
      <w:r w:rsidRPr="001668D7">
        <w:t>base</w:t>
      </w:r>
      <w:bookmarkEnd w:id="1802"/>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3" w:name="_Toc338939214"/>
      <w:r w:rsidRPr="00F54804">
        <w:lastRenderedPageBreak/>
        <w:t>Attribute "technology</w:t>
      </w:r>
      <w:bookmarkEnd w:id="1803"/>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4" w:name="_Toc338939215"/>
      <w:bookmarkStart w:id="1805" w:name="_Toc3557047"/>
      <w:bookmarkStart w:id="1806" w:name="_Toc34747297"/>
      <w:bookmarkStart w:id="1807"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4"/>
      <w:bookmarkEnd w:id="1805"/>
      <w:proofErr w:type="spellEnd"/>
      <w:r w:rsidRPr="005C2D94">
        <w:t>"</w:t>
      </w:r>
      <w:bookmarkEnd w:id="1806"/>
      <w:bookmarkEnd w:id="1807"/>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8"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9" w:name="_Toc338939218"/>
      <w:proofErr w:type="spellStart"/>
      <w:r w:rsidRPr="00FE50D6">
        <w:rPr>
          <w:lang w:val="fr-FR"/>
        </w:rPr>
        <w:t>Attributes</w:t>
      </w:r>
      <w:proofErr w:type="spellEnd"/>
      <w:r w:rsidRPr="00FE50D6">
        <w:rPr>
          <w:lang w:val="fr-FR"/>
        </w:rPr>
        <w:t xml:space="preserve"> "u, x, y, z, reference"</w:t>
      </w:r>
    </w:p>
    <w:p w14:paraId="7EC04D54" w14:textId="0D10A4B5"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9"/>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0" w:name="_Toc338939219"/>
      <w:r w:rsidRPr="00F54804">
        <w:lastRenderedPageBreak/>
        <w:t>Attribute "</w:t>
      </w:r>
      <w:r w:rsidRPr="005C2D94">
        <w:t>thickness</w:t>
      </w:r>
      <w:bookmarkEnd w:id="1810"/>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11"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2" w:name="_Toc338939220"/>
      <w:r w:rsidRPr="005C2D94">
        <w:t xml:space="preserve">Attribute </w:t>
      </w:r>
      <w:r w:rsidRPr="001E4607">
        <w:t>"</w:t>
      </w:r>
      <w:r w:rsidRPr="00BD52D7">
        <w:t>angle</w:t>
      </w:r>
      <w:bookmarkEnd w:id="1812"/>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3" w:name="_Toc338939221"/>
      <w:r w:rsidRPr="00F54804">
        <w:t>Attribute "penetration</w:t>
      </w:r>
      <w:bookmarkEnd w:id="1813"/>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4" w:name="_Toc338939223"/>
      <w:r w:rsidRPr="00F54804">
        <w:t>Attribute "shape</w:t>
      </w:r>
      <w:bookmarkEnd w:id="1814"/>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5" w:name="_Toc338939224"/>
      <w:r w:rsidRPr="00F54804">
        <w:t>Attribute "filler</w:t>
      </w:r>
      <w:bookmarkEnd w:id="1815"/>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6" w:name="_Toc3557048"/>
      <w:bookmarkStart w:id="1817" w:name="_Toc34747298"/>
      <w:bookmarkStart w:id="1818" w:name="_Toc77102117"/>
      <w:r w:rsidRPr="00D97F70">
        <w:t>Element "</w:t>
      </w:r>
      <w:proofErr w:type="spellStart"/>
      <w:r w:rsidRPr="00D97F70">
        <w:t>sheet_parameter</w:t>
      </w:r>
      <w:bookmarkEnd w:id="1816"/>
      <w:proofErr w:type="spellEnd"/>
      <w:r w:rsidRPr="00D97F70">
        <w:t>"</w:t>
      </w:r>
      <w:bookmarkEnd w:id="1817"/>
      <w:bookmarkEnd w:id="1818"/>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C5C0604" w:rsidR="00890926" w:rsidRPr="00D97F70" w:rsidRDefault="00890926" w:rsidP="001640C5">
      <w:pPr>
        <w:pStyle w:val="Beschriftung"/>
        <w:keepNext/>
        <w:keepLines/>
      </w:pPr>
      <w:bookmarkStart w:id="1819" w:name="_Toc130981792"/>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0" w:name="WeldDefinitionKJoint"/>
      <w:bookmarkStart w:id="1821" w:name="_Toc338939115"/>
      <w:bookmarkStart w:id="1822" w:name="_Toc3557049"/>
      <w:bookmarkStart w:id="1823" w:name="_Toc34747299"/>
      <w:bookmarkStart w:id="1824" w:name="_Toc77102118"/>
      <w:bookmarkStart w:id="1825" w:name="_Toc130981556"/>
      <w:bookmarkEnd w:id="1820"/>
      <w:r w:rsidRPr="00D97F70">
        <w:t>K-Joint</w:t>
      </w:r>
      <w:bookmarkEnd w:id="1821"/>
      <w:bookmarkEnd w:id="1822"/>
      <w:bookmarkEnd w:id="1823"/>
      <w:bookmarkEnd w:id="1824"/>
      <w:bookmarkEnd w:id="1825"/>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6" w:name="_Toc3557050"/>
      <w:bookmarkStart w:id="1827" w:name="_Toc34747300"/>
      <w:bookmarkStart w:id="1828"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6"/>
      <w:bookmarkEnd w:id="1827"/>
      <w:bookmarkEnd w:id="1828"/>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9" w:name="_Ref104285372"/>
      <w:bookmarkStart w:id="1830"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9"/>
      <w:r w:rsidR="002D7110">
        <w:t xml:space="preserve"> </w:t>
      </w:r>
      <w:r>
        <w:t>— K-Joint Sheet Layout</w:t>
      </w:r>
      <w:bookmarkEnd w:id="1830"/>
    </w:p>
    <w:p w14:paraId="1C2E1085" w14:textId="6DB6D76B" w:rsidR="00FC68DB" w:rsidRPr="00F54804" w:rsidRDefault="006C3892">
      <w:pPr>
        <w:pStyle w:val="berschrift4"/>
      </w:pPr>
      <w:bookmarkStart w:id="1831" w:name="_Toc3557051"/>
      <w:bookmarkStart w:id="1832" w:name="_Toc34747301"/>
      <w:bookmarkStart w:id="1833"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1"/>
      <w:bookmarkEnd w:id="1832"/>
      <w:bookmarkEnd w:id="1833"/>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4"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4"/>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5596"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5"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6" w:name="_Toc338939226"/>
      <w:bookmarkStart w:id="1837" w:name="_Toc3557052"/>
      <w:bookmarkStart w:id="1838" w:name="_Toc34747302"/>
      <w:bookmarkStart w:id="1839" w:name="_Toc77102121"/>
      <w:r w:rsidRPr="00F54804">
        <w:lastRenderedPageBreak/>
        <w:t>Attributes</w:t>
      </w:r>
      <w:bookmarkEnd w:id="1836"/>
      <w:bookmarkEnd w:id="1837"/>
      <w:bookmarkEnd w:id="1838"/>
      <w:bookmarkEnd w:id="1839"/>
    </w:p>
    <w:p w14:paraId="5D24B36D" w14:textId="77777777" w:rsidR="00FC68DB" w:rsidRPr="00F54804" w:rsidRDefault="00FC68DB" w:rsidP="000E094F">
      <w:pPr>
        <w:pStyle w:val="berschrift5"/>
      </w:pPr>
      <w:bookmarkStart w:id="1840" w:name="_Toc338939228"/>
      <w:r w:rsidRPr="00F54804">
        <w:t>Attribute "base</w:t>
      </w:r>
      <w:bookmarkEnd w:id="1840"/>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1" w:name="_Toc338939229"/>
      <w:r w:rsidRPr="00F54804">
        <w:t>Attribute "technology</w:t>
      </w:r>
      <w:bookmarkEnd w:id="1841"/>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2" w:name="_Toc338939230"/>
      <w:bookmarkStart w:id="1843" w:name="_Toc3557053"/>
      <w:bookmarkStart w:id="1844" w:name="_Toc34747303"/>
      <w:bookmarkStart w:id="1845"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2"/>
      <w:bookmarkEnd w:id="1843"/>
      <w:proofErr w:type="spellEnd"/>
      <w:r w:rsidRPr="005C2D94">
        <w:t>"</w:t>
      </w:r>
      <w:bookmarkEnd w:id="1844"/>
      <w:bookmarkEnd w:id="1845"/>
    </w:p>
    <w:p w14:paraId="62DC24C7" w14:textId="77777777" w:rsidR="002C7FD0" w:rsidRPr="00FE50D6" w:rsidRDefault="002C7FD0" w:rsidP="000E094F">
      <w:pPr>
        <w:pStyle w:val="berschrift5"/>
        <w:rPr>
          <w:lang w:val="fr-FR"/>
        </w:rPr>
      </w:pPr>
      <w:bookmarkStart w:id="1846" w:name="_Toc3566516"/>
      <w:bookmarkStart w:id="1847" w:name="_Toc34747518"/>
      <w:bookmarkStart w:id="1848" w:name="_Toc77095977"/>
      <w:bookmarkStart w:id="1849" w:name="_Toc338939233"/>
      <w:proofErr w:type="spellStart"/>
      <w:r w:rsidRPr="00FE50D6">
        <w:rPr>
          <w:lang w:val="fr-FR"/>
        </w:rPr>
        <w:t>Attributes</w:t>
      </w:r>
      <w:proofErr w:type="spellEnd"/>
      <w:r w:rsidRPr="00FE50D6">
        <w:rPr>
          <w:lang w:val="fr-FR"/>
        </w:rPr>
        <w:t xml:space="preserve"> "u, x, y, z, reference"</w:t>
      </w:r>
    </w:p>
    <w:bookmarkEnd w:id="1846"/>
    <w:bookmarkEnd w:id="1847"/>
    <w:bookmarkEnd w:id="1848"/>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50"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9"/>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1"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1"/>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2"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3" w:name="_Toc338939235"/>
      <w:r w:rsidRPr="005C2D94">
        <w:t xml:space="preserve">Attribute </w:t>
      </w:r>
      <w:r w:rsidRPr="001E4607">
        <w:t>"</w:t>
      </w:r>
      <w:r w:rsidRPr="00BD52D7">
        <w:t>angle</w:t>
      </w:r>
      <w:bookmarkEnd w:id="1853"/>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4" w:name="_Toc338939236"/>
      <w:r w:rsidRPr="00F54804">
        <w:t>Attribute "penetration</w:t>
      </w:r>
      <w:bookmarkEnd w:id="1854"/>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5" w:name="_Toc338939238"/>
      <w:r w:rsidRPr="00F54804">
        <w:t>Attribute "shape</w:t>
      </w:r>
      <w:bookmarkEnd w:id="1855"/>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6" w:name="_Toc338939239"/>
      <w:r w:rsidRPr="00F54804">
        <w:t>Attribute "filler</w:t>
      </w:r>
      <w:bookmarkEnd w:id="1856"/>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lastRenderedPageBreak/>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57" w:name="WeldDefinitionCrossJoint"/>
      <w:bookmarkStart w:id="1858" w:name="_Ref397588351"/>
      <w:bookmarkStart w:id="1859" w:name="_Toc3557054"/>
      <w:bookmarkStart w:id="1860" w:name="_Toc34747304"/>
      <w:bookmarkStart w:id="1861" w:name="_Toc77102123"/>
      <w:bookmarkStart w:id="1862" w:name="_Toc338939116"/>
      <w:bookmarkEnd w:id="1857"/>
      <w:r w:rsidRPr="00D97F70">
        <w:t>Element "</w:t>
      </w:r>
      <w:proofErr w:type="spellStart"/>
      <w:r w:rsidRPr="00D97F70">
        <w:t>sheet_parameter</w:t>
      </w:r>
      <w:bookmarkEnd w:id="1858"/>
      <w:bookmarkEnd w:id="1859"/>
      <w:proofErr w:type="spellEnd"/>
      <w:r w:rsidRPr="00D97F70">
        <w:t>"</w:t>
      </w:r>
      <w:bookmarkEnd w:id="1860"/>
      <w:bookmarkEnd w:id="1861"/>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AD7F75" w:rsidR="00890926" w:rsidRPr="00D97F70" w:rsidRDefault="00890926" w:rsidP="001640C5">
      <w:pPr>
        <w:pStyle w:val="Beschriftung"/>
        <w:keepNext/>
        <w:keepLines/>
      </w:pPr>
      <w:bookmarkStart w:id="1863" w:name="_Toc130981796"/>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4" w:name="_Toc3557055"/>
      <w:bookmarkStart w:id="1865" w:name="_Toc34747305"/>
      <w:bookmarkStart w:id="1866" w:name="_Toc77102124"/>
    </w:p>
    <w:p w14:paraId="4F56B9CF" w14:textId="3B34913D" w:rsidR="00FC68DB" w:rsidRDefault="00FC68DB" w:rsidP="00B202D2">
      <w:pPr>
        <w:pStyle w:val="berschrift3"/>
      </w:pPr>
      <w:bookmarkStart w:id="1867" w:name="_Toc130981557"/>
      <w:r w:rsidRPr="00F54804">
        <w:lastRenderedPageBreak/>
        <w:t>Cruciform Joint</w:t>
      </w:r>
      <w:bookmarkEnd w:id="1862"/>
      <w:bookmarkEnd w:id="1864"/>
      <w:bookmarkEnd w:id="1865"/>
      <w:bookmarkEnd w:id="1866"/>
      <w:bookmarkEnd w:id="1867"/>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8" w:name="GenericSeamWeldWeldingTechnology"/>
      <w:bookmarkEnd w:id="186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9" w:name="_Toc3557056"/>
      <w:bookmarkStart w:id="1870" w:name="_Toc34747306"/>
      <w:bookmarkStart w:id="1871"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9"/>
      <w:bookmarkEnd w:id="1870"/>
      <w:bookmarkEnd w:id="1871"/>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2"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2"/>
    </w:p>
    <w:bookmarkStart w:id="1873" w:name="_Toc3557057"/>
    <w:bookmarkStart w:id="1874" w:name="_Toc34747307"/>
    <w:bookmarkStart w:id="1875"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3"/>
      <w:bookmarkEnd w:id="1874"/>
      <w:bookmarkEnd w:id="1875"/>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6"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6"/>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7"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8" w:name="_Toc338939241"/>
      <w:bookmarkStart w:id="1879" w:name="_Toc3557058"/>
      <w:bookmarkStart w:id="1880" w:name="_Toc34747308"/>
      <w:bookmarkStart w:id="1881" w:name="_Toc77102127"/>
      <w:bookmarkStart w:id="1882" w:name="_Toc288196482"/>
      <w:bookmarkStart w:id="1883" w:name="_Toc288200784"/>
      <w:bookmarkStart w:id="1884" w:name="_Toc338938909"/>
      <w:bookmarkStart w:id="1885" w:name="_Toc338939128"/>
      <w:bookmarkEnd w:id="1580"/>
      <w:r w:rsidRPr="005C2D94">
        <w:t>Attributes</w:t>
      </w:r>
      <w:bookmarkEnd w:id="1878"/>
      <w:bookmarkEnd w:id="1879"/>
      <w:bookmarkEnd w:id="1880"/>
      <w:bookmarkEnd w:id="1881"/>
    </w:p>
    <w:p w14:paraId="78E13020" w14:textId="77777777" w:rsidR="00FC68DB" w:rsidRPr="000A1B7B" w:rsidRDefault="00FC68DB" w:rsidP="000E094F">
      <w:pPr>
        <w:pStyle w:val="berschrift5"/>
      </w:pPr>
      <w:bookmarkStart w:id="1886" w:name="_Toc338939243"/>
      <w:r w:rsidRPr="00BD52D7">
        <w:t>Attribute "</w:t>
      </w:r>
      <w:r w:rsidRPr="001668D7">
        <w:t>base</w:t>
      </w:r>
      <w:bookmarkEnd w:id="1886"/>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7" w:name="_Toc338939244"/>
      <w:r w:rsidRPr="00F54804">
        <w:t>Attribute "technology</w:t>
      </w:r>
      <w:bookmarkEnd w:id="1887"/>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8" w:name="_Toc338939245"/>
      <w:bookmarkStart w:id="1889" w:name="_Toc3557059"/>
      <w:bookmarkStart w:id="1890" w:name="_Toc34747309"/>
      <w:bookmarkStart w:id="1891"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8"/>
      <w:bookmarkEnd w:id="1889"/>
      <w:proofErr w:type="spellEnd"/>
      <w:r w:rsidRPr="005C2D94">
        <w:t>"</w:t>
      </w:r>
      <w:bookmarkEnd w:id="1890"/>
      <w:bookmarkEnd w:id="1891"/>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2"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3" w:name="_Toc338939248"/>
      <w:proofErr w:type="spellStart"/>
      <w:r w:rsidRPr="00FE50D6">
        <w:rPr>
          <w:lang w:val="fr-FR"/>
        </w:rPr>
        <w:t>Attributes</w:t>
      </w:r>
      <w:proofErr w:type="spellEnd"/>
      <w:r w:rsidRPr="00FE50D6">
        <w:rPr>
          <w:lang w:val="fr-FR"/>
        </w:rPr>
        <w:t xml:space="preserve"> "u, x, y, z, reference"</w:t>
      </w:r>
    </w:p>
    <w:p w14:paraId="0353B976" w14:textId="24BB2B2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3"/>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4"/>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5"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6" w:name="_Toc338939250"/>
      <w:r w:rsidRPr="005C2D94">
        <w:t xml:space="preserve">Attribute </w:t>
      </w:r>
      <w:r w:rsidRPr="001E4607">
        <w:t>"</w:t>
      </w:r>
      <w:r w:rsidRPr="00BD52D7">
        <w:t>angle</w:t>
      </w:r>
      <w:bookmarkEnd w:id="1896"/>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7" w:name="_Toc338939251"/>
      <w:r w:rsidRPr="00F54804">
        <w:t>Attribute "penetration</w:t>
      </w:r>
      <w:bookmarkEnd w:id="1897"/>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8" w:name="_Toc338939253"/>
      <w:r w:rsidRPr="005C2D94">
        <w:t>Attribute "</w:t>
      </w:r>
      <w:r w:rsidRPr="001E4607">
        <w:t>shape</w:t>
      </w:r>
      <w:bookmarkEnd w:id="1898"/>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9" w:name="_Toc338939254"/>
      <w:r w:rsidRPr="00F54804">
        <w:lastRenderedPageBreak/>
        <w:t>Attribute "filler</w:t>
      </w:r>
      <w:bookmarkEnd w:id="1899"/>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0" w:name="GenericSeamWeldWeld"/>
      <w:bookmarkStart w:id="1901" w:name="_Toc3557060"/>
      <w:bookmarkStart w:id="1902" w:name="_Toc34747310"/>
      <w:bookmarkStart w:id="1903" w:name="_Toc77102129"/>
      <w:bookmarkStart w:id="1904" w:name="_Toc338938919"/>
      <w:bookmarkStart w:id="1905" w:name="_Toc338939255"/>
      <w:bookmarkEnd w:id="1882"/>
      <w:bookmarkEnd w:id="1883"/>
      <w:bookmarkEnd w:id="1884"/>
      <w:bookmarkEnd w:id="1885"/>
      <w:bookmarkEnd w:id="1900"/>
      <w:r w:rsidRPr="00F54804">
        <w:lastRenderedPageBreak/>
        <w:t xml:space="preserve">Element </w:t>
      </w:r>
      <w:r w:rsidRPr="005C2D94">
        <w:t>"</w:t>
      </w:r>
      <w:proofErr w:type="spellStart"/>
      <w:r w:rsidRPr="005C2D94">
        <w:t>sheet_parameter</w:t>
      </w:r>
      <w:bookmarkEnd w:id="1901"/>
      <w:proofErr w:type="spellEnd"/>
      <w:r w:rsidRPr="005C2D94">
        <w:t>"</w:t>
      </w:r>
      <w:bookmarkEnd w:id="1902"/>
      <w:bookmarkEnd w:id="1903"/>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6"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07" w:name="_Toc413861928"/>
      <w:bookmarkStart w:id="1908" w:name="_Toc3557061"/>
      <w:bookmarkStart w:id="1909" w:name="_Toc34747311"/>
      <w:bookmarkStart w:id="1910" w:name="_Toc77102130"/>
      <w:bookmarkStart w:id="1911" w:name="_Toc130981558"/>
      <w:bookmarkStart w:id="1912" w:name="_Toc413359615"/>
      <w:bookmarkStart w:id="1913" w:name="_Toc338938920"/>
      <w:bookmarkStart w:id="1914" w:name="_Toc338939256"/>
      <w:bookmarkStart w:id="1915" w:name="_Toc391571769"/>
      <w:bookmarkEnd w:id="1904"/>
      <w:bookmarkEnd w:id="1905"/>
      <w:r w:rsidRPr="00F54804">
        <w:t>Flared Joint</w:t>
      </w:r>
      <w:bookmarkEnd w:id="1907"/>
      <w:bookmarkEnd w:id="1908"/>
      <w:bookmarkEnd w:id="1909"/>
      <w:bookmarkEnd w:id="1910"/>
      <w:bookmarkEnd w:id="1911"/>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6"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6"/>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7"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7"/>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8"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9" w:name="_Toc3557062"/>
      <w:bookmarkStart w:id="1920" w:name="_Toc34747312"/>
      <w:bookmarkStart w:id="1921" w:name="_Toc77102131"/>
      <w:r w:rsidRPr="000A1B7B">
        <w:t>Attributes</w:t>
      </w:r>
      <w:bookmarkEnd w:id="1919"/>
      <w:bookmarkEnd w:id="1920"/>
      <w:bookmarkEnd w:id="1921"/>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2" w:name="_Toc3557063"/>
      <w:bookmarkStart w:id="1923" w:name="_Toc34747313"/>
      <w:bookmarkStart w:id="1924"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2"/>
      <w:proofErr w:type="spellEnd"/>
      <w:r w:rsidRPr="00F54804">
        <w:t>"</w:t>
      </w:r>
      <w:bookmarkEnd w:id="1923"/>
      <w:bookmarkEnd w:id="1924"/>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5"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501CA3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97F7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97F7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6" w:name="_Toc3557064"/>
      <w:bookmarkStart w:id="1927" w:name="_Toc34747314"/>
      <w:bookmarkStart w:id="1928" w:name="_Toc77102133"/>
      <w:r w:rsidRPr="00F54804">
        <w:t>Element "</w:t>
      </w:r>
      <w:proofErr w:type="spellStart"/>
      <w:r w:rsidRPr="00F54804">
        <w:t>sheet_parameter</w:t>
      </w:r>
      <w:bookmarkEnd w:id="1926"/>
      <w:proofErr w:type="spellEnd"/>
      <w:r w:rsidRPr="00F54804">
        <w:t>"</w:t>
      </w:r>
      <w:bookmarkEnd w:id="1927"/>
      <w:bookmarkEnd w:id="1928"/>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9"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0" w:name="_Ref414345739"/>
      <w:bookmarkStart w:id="1931" w:name="_Ref414345749"/>
      <w:bookmarkStart w:id="1932" w:name="_Ref414345786"/>
      <w:bookmarkStart w:id="1933" w:name="_Ref414345798"/>
      <w:bookmarkStart w:id="1934" w:name="_Toc3557065"/>
      <w:bookmarkStart w:id="1935" w:name="_Toc34747315"/>
      <w:bookmarkStart w:id="1936" w:name="_Toc77102134"/>
      <w:bookmarkStart w:id="1937" w:name="_Toc130981559"/>
      <w:r w:rsidRPr="00F54804">
        <w:lastRenderedPageBreak/>
        <w:t>Adhesive Lines</w:t>
      </w:r>
      <w:bookmarkEnd w:id="1912"/>
      <w:bookmarkEnd w:id="1930"/>
      <w:bookmarkEnd w:id="1931"/>
      <w:bookmarkEnd w:id="1932"/>
      <w:bookmarkEnd w:id="1933"/>
      <w:bookmarkEnd w:id="1934"/>
      <w:bookmarkEnd w:id="1935"/>
      <w:bookmarkEnd w:id="1936"/>
      <w:bookmarkEnd w:id="1937"/>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8"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9" w:name="_Toc130981560"/>
      <w:r w:rsidRPr="005C2D94">
        <w:t xml:space="preserve">Element </w:t>
      </w:r>
      <w:r w:rsidRPr="001E4607">
        <w:t>"</w:t>
      </w:r>
      <w:proofErr w:type="spellStart"/>
      <w:r w:rsidRPr="00BD52D7">
        <w:t>adhesive_line</w:t>
      </w:r>
      <w:proofErr w:type="spellEnd"/>
      <w:r w:rsidRPr="001668D7">
        <w:t>"</w:t>
      </w:r>
      <w:bookmarkEnd w:id="1939"/>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40"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1" w:name="_Toc130981561"/>
      <w:r w:rsidRPr="00F54804">
        <w:t xml:space="preserve">Element </w:t>
      </w:r>
      <w:r w:rsidRPr="005C2D94">
        <w:t>"</w:t>
      </w:r>
      <w:proofErr w:type="spellStart"/>
      <w:r w:rsidRPr="005C2D94">
        <w:t>loc_list</w:t>
      </w:r>
      <w:proofErr w:type="spellEnd"/>
      <w:r w:rsidRPr="005C2D94">
        <w:t>"</w:t>
      </w:r>
      <w:bookmarkEnd w:id="1941"/>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2" w:name="_Toc130981562"/>
      <w:r w:rsidRPr="0013175B">
        <w:t>Element "appdata"</w:t>
      </w:r>
      <w:bookmarkEnd w:id="1942"/>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3" w:name="_Toc130981563"/>
      <w:r w:rsidRPr="0013175B">
        <w:lastRenderedPageBreak/>
        <w:t>Element "</w:t>
      </w:r>
      <w:proofErr w:type="spellStart"/>
      <w:r w:rsidRPr="0013175B">
        <w:t>femdata</w:t>
      </w:r>
      <w:proofErr w:type="spellEnd"/>
      <w:r w:rsidRPr="0013175B">
        <w:t>"</w:t>
      </w:r>
      <w:bookmarkEnd w:id="1943"/>
      <w:r w:rsidR="00E74CE0">
        <w:t xml:space="preserve"> </w:t>
      </w:r>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4" w:name="_Toc428279602"/>
      <w:bookmarkStart w:id="1945" w:name="_Toc428456348"/>
      <w:bookmarkStart w:id="1946" w:name="_Toc428537316"/>
      <w:bookmarkStart w:id="1947" w:name="_Toc428969638"/>
      <w:bookmarkStart w:id="1948" w:name="_Toc429053029"/>
      <w:bookmarkStart w:id="1949" w:name="_Toc413861930"/>
      <w:bookmarkStart w:id="1950" w:name="_Toc3557066"/>
      <w:bookmarkStart w:id="1951" w:name="_Toc34747316"/>
      <w:bookmarkStart w:id="1952" w:name="_Toc77102135"/>
      <w:bookmarkStart w:id="1953" w:name="_Toc130981564"/>
      <w:bookmarkStart w:id="1954" w:name="_Toc413359617"/>
      <w:bookmarkEnd w:id="1944"/>
      <w:bookmarkEnd w:id="1945"/>
      <w:bookmarkEnd w:id="1946"/>
      <w:bookmarkEnd w:id="1947"/>
      <w:bookmarkEnd w:id="1948"/>
      <w:r w:rsidRPr="00F54804">
        <w:t>Hemming Flanges</w:t>
      </w:r>
      <w:bookmarkEnd w:id="1949"/>
      <w:bookmarkEnd w:id="1950"/>
      <w:bookmarkEnd w:id="1951"/>
      <w:bookmarkEnd w:id="1952"/>
      <w:bookmarkEnd w:id="1953"/>
    </w:p>
    <w:p w14:paraId="6080E41B" w14:textId="49B3CC85" w:rsidR="005F66B2" w:rsidRPr="0013175B" w:rsidRDefault="005F66B2" w:rsidP="0013175B">
      <w:pPr>
        <w:pStyle w:val="berschrift3"/>
      </w:pPr>
      <w:bookmarkStart w:id="1955" w:name="_Toc130981565"/>
      <w:r>
        <w:t>General</w:t>
      </w:r>
      <w:bookmarkEnd w:id="195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6" w:name="_Ref413858805"/>
      <w:bookmarkStart w:id="1957" w:name="_Toc413861952"/>
      <w:bookmarkStart w:id="1958" w:name="_Toc3557149"/>
      <w:bookmarkStart w:id="1959" w:name="_Toc34747402"/>
      <w:bookmarkStart w:id="1960" w:name="_Toc76030600"/>
      <w:bookmarkStart w:id="1961" w:name="_Toc94530885"/>
      <w:bookmarkStart w:id="1962" w:name="_Toc101428281"/>
      <w:bookmarkStart w:id="1963"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6"/>
      <w:r w:rsidR="00683BEB">
        <w:t xml:space="preserve"> —</w:t>
      </w:r>
      <w:r w:rsidRPr="00F54804">
        <w:t xml:space="preserve"> The Three Regions of a Hemming</w:t>
      </w:r>
      <w:bookmarkEnd w:id="1957"/>
      <w:bookmarkEnd w:id="1958"/>
      <w:bookmarkEnd w:id="1959"/>
      <w:bookmarkEnd w:id="1960"/>
      <w:bookmarkEnd w:id="1961"/>
      <w:bookmarkEnd w:id="1962"/>
      <w:bookmarkEnd w:id="1963"/>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4" w:name="_Ref413850590"/>
      <w:bookmarkStart w:id="1965" w:name="_Toc413861953"/>
      <w:bookmarkStart w:id="1966" w:name="_Toc3557150"/>
      <w:bookmarkStart w:id="1967" w:name="_Toc34747403"/>
      <w:bookmarkStart w:id="1968" w:name="_Toc76030601"/>
      <w:bookmarkStart w:id="1969" w:name="_Toc94530886"/>
      <w:bookmarkStart w:id="1970" w:name="_Toc101428282"/>
      <w:bookmarkStart w:id="1971"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5"/>
      <w:bookmarkEnd w:id="1966"/>
      <w:bookmarkEnd w:id="1967"/>
      <w:bookmarkEnd w:id="1968"/>
      <w:bookmarkEnd w:id="1969"/>
      <w:bookmarkEnd w:id="1970"/>
      <w:bookmarkEnd w:id="1971"/>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2" w:name="_Toc413861954"/>
      <w:bookmarkStart w:id="1973" w:name="_Toc3557151"/>
      <w:bookmarkStart w:id="1974" w:name="_Toc34747404"/>
      <w:bookmarkStart w:id="1975" w:name="_Toc76030602"/>
      <w:bookmarkStart w:id="1976" w:name="_Toc94530887"/>
      <w:bookmarkStart w:id="1977" w:name="_Toc101428283"/>
      <w:bookmarkStart w:id="1978"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2"/>
      <w:bookmarkEnd w:id="1973"/>
      <w:bookmarkEnd w:id="1974"/>
      <w:bookmarkEnd w:id="1975"/>
      <w:bookmarkEnd w:id="1976"/>
      <w:bookmarkEnd w:id="1977"/>
      <w:bookmarkEnd w:id="1978"/>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9" w:name="_Toc3557152"/>
      <w:bookmarkStart w:id="1980" w:name="_Toc34747405"/>
      <w:bookmarkStart w:id="1981" w:name="_Toc76030603"/>
      <w:bookmarkStart w:id="1982" w:name="_Toc94530888"/>
      <w:bookmarkStart w:id="1983" w:name="_Toc101428284"/>
      <w:bookmarkStart w:id="1984"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9"/>
      <w:bookmarkEnd w:id="1980"/>
      <w:bookmarkEnd w:id="1981"/>
      <w:bookmarkEnd w:id="1982"/>
      <w:bookmarkEnd w:id="1983"/>
      <w:bookmarkEnd w:id="198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5" w:name="_Toc413861932"/>
      <w:bookmarkStart w:id="1986" w:name="_Toc3557068"/>
      <w:bookmarkStart w:id="1987" w:name="_Toc34747318"/>
      <w:bookmarkStart w:id="1988" w:name="_Toc77102137"/>
      <w:bookmarkStart w:id="1989" w:name="_Toc130981566"/>
      <w:r>
        <w:t>E</w:t>
      </w:r>
      <w:r w:rsidR="00FC68DB" w:rsidRPr="00F54804">
        <w:t xml:space="preserve">lement </w:t>
      </w:r>
      <w:r w:rsidR="00FC68DB" w:rsidRPr="00F54804">
        <w:rPr>
          <w:rFonts w:ascii="Courier New" w:hAnsi="Courier New" w:cs="Courier New"/>
          <w:b w:val="0"/>
        </w:rPr>
        <w:t>&lt;hemming/&gt;</w:t>
      </w:r>
      <w:bookmarkEnd w:id="1985"/>
      <w:bookmarkEnd w:id="1986"/>
      <w:bookmarkEnd w:id="1987"/>
      <w:bookmarkEnd w:id="1988"/>
      <w:bookmarkEnd w:id="1989"/>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90"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1" w:name="_Toc130981567"/>
      <w:r w:rsidRPr="005C2D94">
        <w:t>Element "</w:t>
      </w:r>
      <w:proofErr w:type="spellStart"/>
      <w:r w:rsidRPr="005C2D94">
        <w:t>loc_list</w:t>
      </w:r>
      <w:proofErr w:type="spellEnd"/>
      <w:r w:rsidRPr="001E4607">
        <w:t>"</w:t>
      </w:r>
      <w:bookmarkEnd w:id="1991"/>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2" w:name="_Toc130981568"/>
      <w:r w:rsidRPr="0013175B">
        <w:t>Element "appdata"</w:t>
      </w:r>
      <w:bookmarkEnd w:id="1992"/>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3" w:name="_Toc130981569"/>
      <w:r w:rsidRPr="0013175B">
        <w:t>Element "</w:t>
      </w:r>
      <w:proofErr w:type="spellStart"/>
      <w:r w:rsidRPr="0013175B">
        <w:t>femdata</w:t>
      </w:r>
      <w:proofErr w:type="spellEnd"/>
      <w:r w:rsidRPr="0013175B">
        <w:t>"</w:t>
      </w:r>
      <w:bookmarkEnd w:id="1993"/>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4" w:name="_Toc130981570"/>
      <w:r w:rsidRPr="005C2D94">
        <w:lastRenderedPageBreak/>
        <w:t>Element "hemming"</w:t>
      </w:r>
      <w:bookmarkEnd w:id="1994"/>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5"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6"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7"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8"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w:t>
      </w:r>
      <w:proofErr w:type="gramStart"/>
      <w:r w:rsidRPr="008420CB">
        <w:rPr>
          <w:rFonts w:ascii="Courier New" w:hAnsi="Courier New" w:cs="Courier New"/>
          <w:sz w:val="16"/>
        </w:rPr>
        <w:t>2169.300  -</w:t>
      </w:r>
      <w:proofErr w:type="gramEnd"/>
      <w:r w:rsidRPr="008420CB">
        <w:rPr>
          <w:rFonts w:ascii="Courier New" w:hAnsi="Courier New" w:cs="Courier New"/>
          <w:sz w:val="16"/>
        </w:rPr>
        <w:t>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w:t>
      </w:r>
      <w:proofErr w:type="gramStart"/>
      <w:r w:rsidRPr="008420CB">
        <w:rPr>
          <w:rFonts w:ascii="Courier New" w:hAnsi="Courier New" w:cs="Courier New"/>
          <w:sz w:val="16"/>
        </w:rPr>
        <w:t>2165.593  -</w:t>
      </w:r>
      <w:proofErr w:type="gramEnd"/>
      <w:r w:rsidRPr="008420CB">
        <w:rPr>
          <w:rFonts w:ascii="Courier New" w:hAnsi="Courier New" w:cs="Courier New"/>
          <w:sz w:val="16"/>
        </w:rPr>
        <w:t>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w:t>
      </w:r>
      <w:proofErr w:type="gramStart"/>
      <w:r w:rsidRPr="008420CB">
        <w:rPr>
          <w:rFonts w:ascii="Courier New" w:hAnsi="Courier New" w:cs="Courier New"/>
          <w:sz w:val="16"/>
        </w:rPr>
        <w:t>480.000  1790.221</w:t>
      </w:r>
      <w:proofErr w:type="gramEnd"/>
      <w:r w:rsidRPr="008420CB">
        <w:rPr>
          <w:rFonts w:ascii="Courier New" w:hAnsi="Courier New" w:cs="Courier New"/>
          <w:sz w:val="16"/>
        </w:rPr>
        <w:t xml:space="preserve">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1999" w:name="_Toc428537321"/>
      <w:bookmarkStart w:id="2000" w:name="_Toc428969643"/>
      <w:bookmarkStart w:id="2001" w:name="_Toc429053034"/>
      <w:bookmarkStart w:id="2002" w:name="_Toc428537324"/>
      <w:bookmarkStart w:id="2003" w:name="_Toc428969646"/>
      <w:bookmarkStart w:id="2004" w:name="_Toc429053037"/>
      <w:bookmarkStart w:id="2005" w:name="_Toc428537325"/>
      <w:bookmarkStart w:id="2006" w:name="_Toc428969647"/>
      <w:bookmarkStart w:id="2007" w:name="_Toc429053038"/>
      <w:bookmarkStart w:id="2008" w:name="_Toc428537328"/>
      <w:bookmarkStart w:id="2009" w:name="_Toc428969650"/>
      <w:bookmarkStart w:id="2010" w:name="_Toc429053041"/>
      <w:bookmarkStart w:id="2011" w:name="_Toc428537330"/>
      <w:bookmarkStart w:id="2012" w:name="_Toc428969652"/>
      <w:bookmarkStart w:id="2013" w:name="_Toc429053043"/>
      <w:bookmarkStart w:id="2014" w:name="_Toc3557069"/>
      <w:bookmarkStart w:id="2015" w:name="_Toc34747319"/>
      <w:bookmarkStart w:id="2016" w:name="_Toc77102138"/>
      <w:bookmarkStart w:id="2017" w:name="_Toc130981571"/>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r w:rsidRPr="00F54804">
        <w:t>Sequence Connections</w:t>
      </w:r>
      <w:bookmarkEnd w:id="1954"/>
      <w:bookmarkEnd w:id="2014"/>
      <w:bookmarkEnd w:id="2015"/>
      <w:bookmarkEnd w:id="2016"/>
      <w:bookmarkEnd w:id="2017"/>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8" w:name="_Toc413359638"/>
      <w:bookmarkStart w:id="2019" w:name="_Toc3557153"/>
      <w:bookmarkStart w:id="2020" w:name="_Toc34747406"/>
      <w:bookmarkStart w:id="2021" w:name="_Toc76030604"/>
      <w:bookmarkStart w:id="2022" w:name="_Toc94530889"/>
      <w:bookmarkStart w:id="2023" w:name="_Toc101428285"/>
      <w:bookmarkStart w:id="2024"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8"/>
      <w:bookmarkEnd w:id="2019"/>
      <w:bookmarkEnd w:id="2020"/>
      <w:bookmarkEnd w:id="2021"/>
      <w:bookmarkEnd w:id="2022"/>
      <w:bookmarkEnd w:id="2023"/>
      <w:bookmarkEnd w:id="2024"/>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5" w:name="_Toc413359639"/>
      <w:bookmarkStart w:id="2026" w:name="_Toc3557154"/>
      <w:bookmarkStart w:id="2027" w:name="_Toc34747407"/>
      <w:bookmarkStart w:id="2028" w:name="_Toc76030605"/>
      <w:bookmarkStart w:id="2029" w:name="_Toc94530890"/>
      <w:bookmarkStart w:id="2030" w:name="_Toc101428286"/>
      <w:bookmarkStart w:id="2031"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5"/>
      <w:r w:rsidRPr="005C2D94">
        <w:t xml:space="preserve"> and </w:t>
      </w:r>
      <w:proofErr w:type="gramStart"/>
      <w:r w:rsidRPr="005C2D94">
        <w:t>spacing</w:t>
      </w:r>
      <w:bookmarkEnd w:id="2026"/>
      <w:bookmarkEnd w:id="2027"/>
      <w:bookmarkEnd w:id="2028"/>
      <w:bookmarkEnd w:id="2029"/>
      <w:bookmarkEnd w:id="2030"/>
      <w:bookmarkEnd w:id="2031"/>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2" w:name="_Toc3557155"/>
      <w:bookmarkStart w:id="2033" w:name="_Toc34747408"/>
      <w:bookmarkStart w:id="2034" w:name="_Toc76030606"/>
      <w:bookmarkStart w:id="2035" w:name="_Toc94530891"/>
      <w:bookmarkStart w:id="2036" w:name="_Toc101428287"/>
      <w:bookmarkStart w:id="2037"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2"/>
      <w:bookmarkEnd w:id="2033"/>
      <w:bookmarkEnd w:id="2034"/>
      <w:bookmarkEnd w:id="2035"/>
      <w:bookmarkEnd w:id="2036"/>
      <w:bookmarkEnd w:id="2037"/>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8" w:name="_Toc3557156"/>
      <w:bookmarkStart w:id="2039" w:name="_Toc34747409"/>
      <w:bookmarkStart w:id="2040" w:name="_Toc76030607"/>
      <w:bookmarkStart w:id="2041" w:name="_Toc94530892"/>
      <w:bookmarkStart w:id="2042" w:name="_Toc101428288"/>
      <w:bookmarkStart w:id="2043"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8"/>
      <w:bookmarkEnd w:id="2039"/>
      <w:bookmarkEnd w:id="2040"/>
      <w:bookmarkEnd w:id="2041"/>
      <w:bookmarkEnd w:id="2042"/>
      <w:bookmarkEnd w:id="2043"/>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4"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5"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6"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47" w:name="_Toc413359618"/>
      <w:bookmarkStart w:id="2048" w:name="_Toc3557070"/>
      <w:bookmarkStart w:id="2049" w:name="_Toc34747320"/>
      <w:bookmarkStart w:id="2050" w:name="_Toc77102139"/>
      <w:bookmarkStart w:id="2051" w:name="_Toc130981572"/>
      <w:bookmarkEnd w:id="1913"/>
      <w:bookmarkEnd w:id="1914"/>
      <w:bookmarkEnd w:id="1915"/>
      <w:r w:rsidRPr="005C2D94">
        <w:t>2D connections</w:t>
      </w:r>
      <w:bookmarkEnd w:id="2047"/>
      <w:bookmarkEnd w:id="2048"/>
      <w:bookmarkEnd w:id="2049"/>
      <w:bookmarkEnd w:id="2050"/>
      <w:bookmarkEnd w:id="2051"/>
      <w:r w:rsidR="000C7912">
        <w:t xml:space="preserve"> </w:t>
      </w:r>
    </w:p>
    <w:p w14:paraId="7FE12C3B" w14:textId="77777777" w:rsidR="00FC68DB" w:rsidRPr="001668D7" w:rsidRDefault="00FC68DB" w:rsidP="00B202D2">
      <w:pPr>
        <w:pStyle w:val="berschrift2"/>
      </w:pPr>
      <w:bookmarkStart w:id="2052" w:name="_Toc413359619"/>
      <w:bookmarkStart w:id="2053" w:name="_Toc3557071"/>
      <w:bookmarkStart w:id="2054" w:name="_Toc34747321"/>
      <w:bookmarkStart w:id="2055" w:name="_Toc77102140"/>
      <w:bookmarkStart w:id="2056" w:name="_Toc130981573"/>
      <w:r w:rsidRPr="00BD52D7">
        <w:t>Generic Definitions</w:t>
      </w:r>
      <w:bookmarkEnd w:id="2052"/>
      <w:bookmarkEnd w:id="2053"/>
      <w:bookmarkEnd w:id="2054"/>
      <w:bookmarkEnd w:id="2055"/>
      <w:bookmarkEnd w:id="2056"/>
    </w:p>
    <w:p w14:paraId="7C6ACD6A" w14:textId="77777777" w:rsidR="00FC68DB" w:rsidRPr="00F54804" w:rsidRDefault="00FC68DB" w:rsidP="00B202D2">
      <w:pPr>
        <w:pStyle w:val="berschrift3"/>
      </w:pPr>
      <w:bookmarkStart w:id="2057" w:name="_Toc413359620"/>
      <w:bookmarkStart w:id="2058" w:name="_Toc3557072"/>
      <w:bookmarkStart w:id="2059" w:name="_Toc34747322"/>
      <w:bookmarkStart w:id="2060" w:name="_Toc77102141"/>
      <w:bookmarkStart w:id="2061" w:name="_Toc130981574"/>
      <w:r w:rsidRPr="000A1B7B">
        <w:t>Identification</w:t>
      </w:r>
      <w:bookmarkEnd w:id="2057"/>
      <w:bookmarkEnd w:id="2058"/>
      <w:bookmarkEnd w:id="2059"/>
      <w:bookmarkEnd w:id="2060"/>
      <w:bookmarkEnd w:id="2061"/>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2" w:name="_Toc413359621"/>
      <w:bookmarkStart w:id="2063" w:name="_Toc3557073"/>
      <w:bookmarkStart w:id="2064" w:name="_Toc34747323"/>
      <w:bookmarkStart w:id="2065" w:name="_Toc77102142"/>
      <w:bookmarkStart w:id="2066" w:name="_Toc130981575"/>
      <w:r w:rsidRPr="005C2D94">
        <w:t>Connection Face</w:t>
      </w:r>
      <w:bookmarkEnd w:id="2062"/>
      <w:bookmarkEnd w:id="2063"/>
      <w:bookmarkEnd w:id="2064"/>
      <w:bookmarkEnd w:id="2065"/>
      <w:bookmarkEnd w:id="2066"/>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7"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8"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7EF54E99" w:rsidR="00890926" w:rsidRPr="000C7912" w:rsidRDefault="00890926" w:rsidP="001640C5">
      <w:pPr>
        <w:pStyle w:val="Beschriftung"/>
        <w:keepNext/>
        <w:keepLines/>
      </w:pPr>
      <w:bookmarkStart w:id="2069" w:name="_Toc130981816"/>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6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D5E9E7" w:rsidR="00890926" w:rsidRPr="000C7912" w:rsidRDefault="00890926" w:rsidP="001640C5">
      <w:pPr>
        <w:pStyle w:val="Beschriftung"/>
        <w:keepNext/>
        <w:keepLines/>
      </w:pPr>
      <w:bookmarkStart w:id="2070" w:name="_Toc130981817"/>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 xml:space="preserve">"&gt; </w:t>
      </w:r>
      <w:proofErr w:type="gramStart"/>
      <w:r w:rsidRPr="000C7912">
        <w:t>2001.557  14.435</w:t>
      </w:r>
      <w:proofErr w:type="gramEnd"/>
      <w:r w:rsidRPr="000C7912">
        <w:t xml:space="preserve">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 xml:space="preserve">"&gt; </w:t>
      </w:r>
      <w:proofErr w:type="gramStart"/>
      <w:r w:rsidRPr="000C7912">
        <w:t>1994.802  14.435</w:t>
      </w:r>
      <w:proofErr w:type="gramEnd"/>
      <w:r w:rsidRPr="000C7912">
        <w:t xml:space="preserve">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 xml:space="preserve">"&gt; </w:t>
      </w:r>
      <w:proofErr w:type="gramStart"/>
      <w:r w:rsidRPr="000C7912">
        <w:t>1994.790  0.0436</w:t>
      </w:r>
      <w:proofErr w:type="gramEnd"/>
      <w:r w:rsidRPr="000C7912">
        <w:t xml:space="preserve">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 xml:space="preserve">"&gt; </w:t>
      </w:r>
      <w:proofErr w:type="gramStart"/>
      <w:r w:rsidRPr="000C7912">
        <w:t>2001.547  0.0545</w:t>
      </w:r>
      <w:proofErr w:type="gramEnd"/>
      <w:r w:rsidRPr="000C7912">
        <w:t xml:space="preserve">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 xml:space="preserve">"&gt; </w:t>
      </w:r>
      <w:proofErr w:type="gramStart"/>
      <w:r w:rsidRPr="000C7912">
        <w:t>2008.298  14.435</w:t>
      </w:r>
      <w:proofErr w:type="gramEnd"/>
      <w:r w:rsidRPr="000C7912">
        <w:t xml:space="preserve">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 xml:space="preserve">"&gt; </w:t>
      </w:r>
      <w:proofErr w:type="gramStart"/>
      <w:r w:rsidRPr="000C7912">
        <w:t>2008.336  28.784</w:t>
      </w:r>
      <w:proofErr w:type="gramEnd"/>
      <w:r w:rsidRPr="000C7912">
        <w:t xml:space="preserve">  1739.524 &lt;/loc&gt;</w:t>
      </w:r>
    </w:p>
    <w:p w14:paraId="59D2391C" w14:textId="77777777" w:rsidR="00FC68DB" w:rsidRPr="000C7912" w:rsidRDefault="00FC68DB" w:rsidP="00BF3A4A">
      <w:pPr>
        <w:pStyle w:val="XMLCode"/>
      </w:pPr>
      <w:r w:rsidRPr="000C7912">
        <w:t>&lt;/</w:t>
      </w:r>
      <w:proofErr w:type="spellStart"/>
      <w:r w:rsidRPr="000C7912">
        <w:t>loc_list</w:t>
      </w:r>
      <w:proofErr w:type="spellEnd"/>
      <w:r w:rsidRPr="000C7912">
        <w:t>&gt;</w:t>
      </w:r>
    </w:p>
    <w:p w14:paraId="70E5C74D"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proofErr w:type="gramStart"/>
      <w:r w:rsidRPr="000C7912">
        <w:t>&lt;!--</w:t>
      </w:r>
      <w:proofErr w:type="gramEnd"/>
      <w:r w:rsidRPr="000C7912">
        <w:t xml:space="preserve">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1" w:name="_Toc413359622"/>
      <w:bookmarkStart w:id="2072" w:name="_Toc3557074"/>
      <w:bookmarkStart w:id="2073" w:name="_Toc34747324"/>
      <w:bookmarkStart w:id="2074" w:name="_Toc77102143"/>
      <w:bookmarkStart w:id="2075" w:name="_Toc130981576"/>
      <w:r w:rsidRPr="00F54804">
        <w:t>Type Specification</w:t>
      </w:r>
      <w:bookmarkEnd w:id="2071"/>
      <w:bookmarkEnd w:id="2072"/>
      <w:bookmarkEnd w:id="2073"/>
      <w:bookmarkEnd w:id="2074"/>
      <w:bookmarkEnd w:id="2075"/>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6"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7" w:name="_Toc413359623"/>
      <w:bookmarkStart w:id="2078" w:name="_Ref414345836"/>
      <w:bookmarkStart w:id="2079" w:name="_Ref414345889"/>
      <w:bookmarkStart w:id="2080" w:name="_Ref414350043"/>
      <w:bookmarkStart w:id="2081" w:name="_Ref429051261"/>
      <w:bookmarkStart w:id="2082" w:name="_Toc3557075"/>
      <w:bookmarkStart w:id="2083" w:name="_Toc34747325"/>
      <w:bookmarkStart w:id="2084" w:name="_Toc77102144"/>
      <w:bookmarkStart w:id="2085" w:name="_Toc130981577"/>
      <w:r w:rsidRPr="00F54804">
        <w:lastRenderedPageBreak/>
        <w:t>Adhesive Faces</w:t>
      </w:r>
      <w:bookmarkEnd w:id="2077"/>
      <w:bookmarkEnd w:id="2078"/>
      <w:bookmarkEnd w:id="2079"/>
      <w:bookmarkEnd w:id="2080"/>
      <w:bookmarkEnd w:id="2081"/>
      <w:bookmarkEnd w:id="2082"/>
      <w:bookmarkEnd w:id="2083"/>
      <w:bookmarkEnd w:id="2084"/>
      <w:bookmarkEnd w:id="208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6" w:name="_Toc413359640"/>
      <w:bookmarkStart w:id="2087" w:name="_Toc3557157"/>
      <w:bookmarkStart w:id="2088" w:name="_Toc34747410"/>
      <w:bookmarkStart w:id="2089" w:name="_Toc76030608"/>
      <w:bookmarkStart w:id="2090" w:name="_Toc94530893"/>
      <w:bookmarkStart w:id="2091" w:name="_Toc101428289"/>
      <w:bookmarkStart w:id="2092"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6"/>
      <w:bookmarkEnd w:id="2087"/>
      <w:bookmarkEnd w:id="2088"/>
      <w:bookmarkEnd w:id="2089"/>
      <w:bookmarkEnd w:id="2090"/>
      <w:bookmarkEnd w:id="2091"/>
      <w:bookmarkEnd w:id="2092"/>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3"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4"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5" w:name="_Toc3557076"/>
      <w:bookmarkStart w:id="2096" w:name="_Toc34747326"/>
      <w:bookmarkStart w:id="2097" w:name="_Toc77102147"/>
      <w:bookmarkStart w:id="2098" w:name="_Toc130981578"/>
      <w:bookmarkStart w:id="2099" w:name="_Toc443470372"/>
      <w:bookmarkStart w:id="2100" w:name="_Toc450303224"/>
      <w:bookmarkStart w:id="2101" w:name="_Toc9996979"/>
      <w:bookmarkStart w:id="2102" w:name="_Toc353342679"/>
      <w:bookmarkEnd w:id="77"/>
      <w:r w:rsidRPr="00F54804">
        <w:t>Future extensions</w:t>
      </w:r>
      <w:bookmarkEnd w:id="2095"/>
      <w:bookmarkEnd w:id="2096"/>
      <w:bookmarkEnd w:id="2097"/>
      <w:bookmarkEnd w:id="2098"/>
    </w:p>
    <w:p w14:paraId="43412240" w14:textId="2829AA2C" w:rsidR="00F85CA7" w:rsidRPr="0013175B" w:rsidRDefault="00F85CA7" w:rsidP="0013175B">
      <w:pPr>
        <w:pStyle w:val="berschrift2"/>
      </w:pPr>
      <w:bookmarkStart w:id="2103" w:name="_Toc130981579"/>
      <w:r>
        <w:t>General</w:t>
      </w:r>
      <w:bookmarkEnd w:id="2103"/>
    </w:p>
    <w:p w14:paraId="209DB769" w14:textId="77777777" w:rsidR="002D2C85" w:rsidRPr="00F54804" w:rsidRDefault="002D2C85" w:rsidP="00B202D2">
      <w:bookmarkStart w:id="2104" w:name="_Toc338938925"/>
      <w:bookmarkStart w:id="2105"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6" w:name="_Toc338938923"/>
      <w:bookmarkStart w:id="2107" w:name="_Toc338939259"/>
      <w:bookmarkStart w:id="2108" w:name="_Toc413359625"/>
      <w:bookmarkStart w:id="2109" w:name="_Toc3557077"/>
      <w:bookmarkStart w:id="2110" w:name="_Toc34747327"/>
      <w:bookmarkStart w:id="2111" w:name="_Toc77102148"/>
      <w:bookmarkStart w:id="2112" w:name="_Toc130981580"/>
      <w:r w:rsidRPr="00F54804">
        <w:t>Additional parameters for spot and seam welds</w:t>
      </w:r>
      <w:bookmarkEnd w:id="2106"/>
      <w:bookmarkEnd w:id="2107"/>
      <w:bookmarkEnd w:id="2108"/>
      <w:bookmarkEnd w:id="2109"/>
      <w:bookmarkEnd w:id="2110"/>
      <w:bookmarkEnd w:id="2111"/>
      <w:bookmarkEnd w:id="2112"/>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3" w:name="_Ref338846673"/>
      <w:bookmarkStart w:id="2114" w:name="_Toc338938924"/>
      <w:bookmarkStart w:id="2115" w:name="_Toc338939260"/>
      <w:bookmarkStart w:id="2116" w:name="_Toc413359626"/>
      <w:bookmarkStart w:id="2117" w:name="_Toc3557078"/>
      <w:bookmarkStart w:id="2118" w:name="_Toc34747328"/>
      <w:bookmarkStart w:id="2119" w:name="_Toc77102149"/>
      <w:bookmarkStart w:id="2120" w:name="_Toc130981581"/>
      <w:r w:rsidRPr="00F54804">
        <w:t>Other relevant and new joint types</w:t>
      </w:r>
      <w:bookmarkEnd w:id="2113"/>
      <w:bookmarkEnd w:id="2114"/>
      <w:bookmarkEnd w:id="2115"/>
      <w:bookmarkEnd w:id="2116"/>
      <w:bookmarkEnd w:id="2117"/>
      <w:bookmarkEnd w:id="2118"/>
      <w:bookmarkEnd w:id="2119"/>
      <w:bookmarkEnd w:id="212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1" w:name="_Ref69238344"/>
      <w:bookmarkStart w:id="2122" w:name="_Toc77102146"/>
      <w:bookmarkEnd w:id="2104"/>
      <w:bookmarkEnd w:id="2105"/>
      <w:r w:rsidRPr="0013175B">
        <w:lastRenderedPageBreak/>
        <w:br/>
      </w:r>
      <w:bookmarkStart w:id="2123" w:name="_Ref101250163"/>
      <w:bookmarkStart w:id="2124" w:name="_Toc130981582"/>
      <w:r w:rsidRPr="0013175B">
        <w:rPr>
          <w:b w:val="0"/>
          <w:bCs/>
        </w:rPr>
        <w:t>(informative)</w:t>
      </w:r>
      <w:r w:rsidRPr="0013175B">
        <w:br/>
      </w:r>
      <w:r w:rsidRPr="0013175B">
        <w:br/>
        <w:t>Derivation of Formulae used for Regular Intermittent Welds</w:t>
      </w:r>
      <w:bookmarkEnd w:id="2121"/>
      <w:bookmarkEnd w:id="2122"/>
      <w:bookmarkEnd w:id="2123"/>
      <w:bookmarkEnd w:id="212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5" w:name="_Toc76030609"/>
      <w:bookmarkStart w:id="2126" w:name="_Toc94530894"/>
      <w:bookmarkStart w:id="2127"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5"/>
      <w:bookmarkEnd w:id="2126"/>
      <w:bookmarkEnd w:id="212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8" w:name="_Toc76030610"/>
      <w:bookmarkStart w:id="2129" w:name="_Toc94530895"/>
      <w:bookmarkStart w:id="2130"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8"/>
      <w:bookmarkEnd w:id="2129"/>
      <w:bookmarkEnd w:id="2130"/>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3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3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3"/>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4" w:name="_Ref101250429"/>
      <w:bookmarkStart w:id="2135" w:name="_Toc130981583"/>
      <w:r w:rsidRPr="0013175B">
        <w:rPr>
          <w:b w:val="0"/>
          <w:bCs/>
        </w:rPr>
        <w:t>(informative)</w:t>
      </w:r>
      <w:r w:rsidRPr="0013175B">
        <w:br/>
      </w:r>
      <w:r w:rsidRPr="0013175B">
        <w:br/>
      </w:r>
      <w:bookmarkStart w:id="213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4"/>
      <w:bookmarkEnd w:id="2135"/>
      <w:bookmarkEnd w:id="2136"/>
    </w:p>
    <w:p w14:paraId="4DCF037F" w14:textId="6017EB2C" w:rsidR="00F94939" w:rsidRPr="00F54804" w:rsidRDefault="00741F4D" w:rsidP="00DE0BBC">
      <w:pPr>
        <w:pStyle w:val="a2"/>
        <w:numPr>
          <w:ilvl w:val="1"/>
          <w:numId w:val="2"/>
        </w:numPr>
        <w:tabs>
          <w:tab w:val="clear" w:pos="501"/>
          <w:tab w:val="num" w:pos="360"/>
        </w:tabs>
        <w:ind w:left="0"/>
      </w:pPr>
      <w:bookmarkStart w:id="2137" w:name="_Toc130981584"/>
      <w:r w:rsidRPr="00F54804">
        <w:t>General principles</w:t>
      </w:r>
      <w:bookmarkEnd w:id="2137"/>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8"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9" w:name="_Ref97730893"/>
      <w:bookmarkStart w:id="2140" w:name="_Ref97730874"/>
      <w:bookmarkStart w:id="2141"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9"/>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0"/>
      <w:bookmarkEnd w:id="2141"/>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8"/>
    </w:p>
    <w:p w14:paraId="2F472891" w14:textId="25EA54AD" w:rsidR="00F94939" w:rsidRPr="00F54804" w:rsidRDefault="00F94939" w:rsidP="00DE0BBC">
      <w:pPr>
        <w:pStyle w:val="a2"/>
        <w:numPr>
          <w:ilvl w:val="1"/>
          <w:numId w:val="2"/>
        </w:numPr>
        <w:tabs>
          <w:tab w:val="clear" w:pos="501"/>
          <w:tab w:val="num" w:pos="360"/>
        </w:tabs>
        <w:ind w:left="0"/>
      </w:pPr>
      <w:bookmarkStart w:id="2142"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2"/>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3"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4" w:name="_Ref101250401"/>
      <w:bookmarkStart w:id="2145" w:name="_Toc130981586"/>
      <w:r w:rsidRPr="0013175B">
        <w:rPr>
          <w:b w:val="0"/>
          <w:bCs/>
        </w:rPr>
        <w:t>(informative)</w:t>
      </w:r>
      <w:r w:rsidRPr="0013175B">
        <w:br/>
      </w:r>
      <w:r w:rsidRPr="0013175B">
        <w:br/>
        <w:t>History</w:t>
      </w:r>
      <w:bookmarkEnd w:id="2144"/>
      <w:bookmarkEnd w:id="2145"/>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6" w:name="_Toc130981587"/>
      <w:r w:rsidRPr="00BD52D7">
        <w:lastRenderedPageBreak/>
        <w:t>Bibliography</w:t>
      </w:r>
      <w:bookmarkEnd w:id="2099"/>
      <w:bookmarkEnd w:id="2100"/>
      <w:bookmarkEnd w:id="2101"/>
      <w:bookmarkEnd w:id="2102"/>
      <w:bookmarkEnd w:id="2146"/>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7" w:name="_Ref21650472"/>
      <w:bookmarkEnd w:id="2147"/>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1818C" w14:textId="77777777" w:rsidR="00052958" w:rsidRDefault="00052958">
      <w:pPr>
        <w:spacing w:after="0" w:line="240" w:lineRule="auto"/>
      </w:pPr>
      <w:r>
        <w:separator/>
      </w:r>
    </w:p>
  </w:endnote>
  <w:endnote w:type="continuationSeparator" w:id="0">
    <w:p w14:paraId="06BD0462" w14:textId="77777777" w:rsidR="00052958" w:rsidRDefault="00052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A4234" w14:textId="77777777" w:rsidR="00052958" w:rsidRDefault="00052958">
      <w:pPr>
        <w:spacing w:after="0" w:line="240" w:lineRule="auto"/>
      </w:pPr>
      <w:r>
        <w:separator/>
      </w:r>
    </w:p>
  </w:footnote>
  <w:footnote w:type="continuationSeparator" w:id="0">
    <w:p w14:paraId="6BDAC674" w14:textId="77777777" w:rsidR="00052958" w:rsidRDefault="000529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2958"/>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44165</Words>
  <Characters>278245</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130</cp:revision>
  <cp:lastPrinted>2022-04-07T07:51:00Z</cp:lastPrinted>
  <dcterms:created xsi:type="dcterms:W3CDTF">2023-03-14T16:35:00Z</dcterms:created>
  <dcterms:modified xsi:type="dcterms:W3CDTF">2023-04-12T09:49:00Z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