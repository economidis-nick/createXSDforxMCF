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3464"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3465"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3466"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346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3468"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3469"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3470"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3471"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CD9A6" w14:textId="77777777" w:rsidR="005076EE" w:rsidRDefault="005076EE">
      <w:pPr>
        <w:spacing w:after="0" w:line="240" w:lineRule="auto"/>
      </w:pPr>
      <w:r>
        <w:separator/>
      </w:r>
    </w:p>
  </w:endnote>
  <w:endnote w:type="continuationSeparator" w:id="0">
    <w:p w14:paraId="526CFC15" w14:textId="77777777" w:rsidR="005076EE" w:rsidRDefault="00507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3FA6E" w14:textId="77777777" w:rsidR="005076EE" w:rsidRDefault="005076EE">
      <w:pPr>
        <w:spacing w:after="0" w:line="240" w:lineRule="auto"/>
      </w:pPr>
      <w:r>
        <w:separator/>
      </w:r>
    </w:p>
  </w:footnote>
  <w:footnote w:type="continuationSeparator" w:id="0">
    <w:p w14:paraId="441D9724" w14:textId="77777777" w:rsidR="005076EE" w:rsidRDefault="005076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6EE"/>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44159</Words>
  <Characters>278206</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321722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117</cp:revision>
  <cp:lastPrinted>2022-04-07T07:51:00Z</cp:lastPrinted>
  <dcterms:created xsi:type="dcterms:W3CDTF">2023-03-14T16:35:00Z</dcterms:created>
  <dcterms:modified xsi:type="dcterms:W3CDTF">2023-04-12T09:16:00Z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