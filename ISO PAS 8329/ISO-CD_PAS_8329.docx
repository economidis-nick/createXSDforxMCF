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2453"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8F4FDE">
      <w:pPr>
        <w:pStyle w:val="XMLCode"/>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lastRenderedPageBreak/>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1E4607" w:rsidRDefault="00F57F4E" w:rsidP="008F4FDE">
      <w:pPr>
        <w:pStyle w:val="Example"/>
        <w:keepNext/>
        <w:rPr>
          <w:b/>
          <w:bCs/>
          <w:sz w:val="24"/>
          <w:szCs w:val="24"/>
        </w:rPr>
      </w:pPr>
      <w:r>
        <w:lastRenderedPageBreak/>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8F4FDE">
      <w:pPr>
        <w:pStyle w:val="XMLCode"/>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9" w:name="_Toc77102064"/>
      <w:bookmarkStart w:id="1330" w:name="_Toc130981538"/>
      <w:r w:rsidRPr="005C2D94">
        <w:t>ROTAV</w:t>
      </w:r>
      <w:bookmarkEnd w:id="1329"/>
      <w:bookmarkEnd w:id="1330"/>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4"/>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3D291118" w:rsidR="00461A3A" w:rsidRPr="00F54804" w:rsidRDefault="00461A3A" w:rsidP="001640C5">
      <w:pPr>
        <w:pStyle w:val="Beschriftung"/>
        <w:keepNext/>
        <w:keepLines/>
      </w:pPr>
      <w:bookmarkStart w:id="1375" w:name="_Toc130981758"/>
      <w:r w:rsidRPr="00F54804">
        <w:t xml:space="preserve">Table </w:t>
      </w:r>
      <w:r w:rsidRPr="00F54804">
        <w:fldChar w:fldCharType="begin"/>
      </w:r>
      <w:r w:rsidRPr="00F54804">
        <w:instrText xml:space="preserve"> SEQ Table \* ARABIC </w:instrText>
      </w:r>
      <w:r w:rsidRPr="00F54804">
        <w:fldChar w:fldCharType="separate"/>
      </w:r>
      <w:r w:rsidR="00F558BD">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8F4FDE">
      <w:pPr>
        <w:pStyle w:val="Beschriftung"/>
        <w:jc w:val="left"/>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997E2B">
      <w:pPr>
        <w:pStyle w:val="Example"/>
        <w:keepNext/>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997E2B">
      <w:pPr>
        <w:pStyle w:val="XMLCode"/>
        <w:keepNext/>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lastRenderedPageBreak/>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997E2B">
      <w:pPr>
        <w:pStyle w:val="Example"/>
        <w:keepNext/>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997E2B">
      <w:pPr>
        <w:pStyle w:val="XMLCode"/>
        <w:keepNext/>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F54804">
        <w:t>Intermittent Connection Lines</w:t>
      </w:r>
      <w:bookmarkEnd w:id="1376"/>
      <w:bookmarkEnd w:id="1377"/>
      <w:bookmarkEnd w:id="1378"/>
      <w:bookmarkEnd w:id="1379"/>
      <w:bookmarkEnd w:id="1380"/>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400"/>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1"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1"/>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2"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2"/>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3"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3"/>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4"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4"/>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2454"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2455"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2456"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2457"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2458"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2459"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2460"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EA4E6" w14:textId="77777777" w:rsidR="00AB4B7D" w:rsidRDefault="00AB4B7D">
      <w:pPr>
        <w:spacing w:after="0" w:line="240" w:lineRule="auto"/>
      </w:pPr>
      <w:r>
        <w:separator/>
      </w:r>
    </w:p>
  </w:endnote>
  <w:endnote w:type="continuationSeparator" w:id="0">
    <w:p w14:paraId="08C8EF57" w14:textId="77777777" w:rsidR="00AB4B7D" w:rsidRDefault="00AB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5A0E5" w14:textId="77777777" w:rsidR="00AB4B7D" w:rsidRDefault="00AB4B7D">
      <w:pPr>
        <w:spacing w:after="0" w:line="240" w:lineRule="auto"/>
      </w:pPr>
      <w:r>
        <w:separator/>
      </w:r>
    </w:p>
  </w:footnote>
  <w:footnote w:type="continuationSeparator" w:id="0">
    <w:p w14:paraId="6A5D753D" w14:textId="77777777" w:rsidR="00AB4B7D" w:rsidRDefault="00AB4B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4B7D"/>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44158</Words>
  <Characters>278199</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321714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108</cp:revision>
  <cp:lastPrinted>2022-04-07T07:51:00Z</cp:lastPrinted>
  <dcterms:created xsi:type="dcterms:W3CDTF">2023-03-14T16:35:00Z</dcterms:created>
  <dcterms:modified xsi:type="dcterms:W3CDTF">2023-04-12T09:00:00Z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