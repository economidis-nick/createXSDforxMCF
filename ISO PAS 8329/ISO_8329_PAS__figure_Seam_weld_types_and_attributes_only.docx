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68CC" w14:textId="5816A6FE" w:rsidR="00F16E77" w:rsidRPr="00F54804" w:rsidRDefault="00B60994" w:rsidP="008A6448">
      <w:pPr>
        <w:keepNext/>
        <w:jc w:val="center"/>
      </w:pPr>
      <w:bookmarkStart w:id="0" w:name="_Toc353798250"/>
      <w:bookmarkStart w:id="1" w:name="_Toc288196487"/>
      <w:bookmarkStart w:id="2" w:name="_Toc288200789"/>
      <w:bookmarkStart w:id="3" w:name="_Toc338938910"/>
      <w:bookmarkStart w:id="4" w:name="_Toc338939129"/>
      <w:bookmarkStart w:id="5" w:name="_MON_1364796837"/>
      <w:bookmarkStart w:id="6" w:name="_MON_1364796880"/>
      <w:bookmarkStart w:id="7" w:name="_MON_1364796906"/>
      <w:bookmarkStart w:id="8" w:name="_MON_1364797126"/>
      <w:bookmarkStart w:id="9" w:name="_MON_1364797186"/>
      <w:bookmarkStart w:id="10" w:name="_MON_1364797218"/>
      <w:bookmarkStart w:id="11" w:name="_MON_1364797858"/>
      <w:bookmarkStart w:id="12" w:name="_MON_1364798353"/>
      <w:bookmarkStart w:id="13" w:name="_MON_1364798519"/>
      <w:bookmarkStart w:id="14" w:name="_MON_1364798747"/>
      <w:bookmarkStart w:id="15" w:name="_MON_1364798771"/>
      <w:bookmarkStart w:id="16" w:name="_MON_1364799011"/>
      <w:bookmarkStart w:id="17" w:name="_MON_1364801153"/>
      <w:bookmarkStart w:id="18" w:name="_MON_1364801290"/>
      <w:bookmarkStart w:id="19" w:name="_MON_1364801615"/>
      <w:bookmarkStart w:id="20" w:name="_MON_1364801624"/>
      <w:bookmarkStart w:id="21" w:name="_MON_1364801706"/>
      <w:bookmarkStart w:id="22" w:name="_MON_1364801789"/>
      <w:bookmarkStart w:id="23" w:name="_MON_1364801849"/>
      <w:bookmarkStart w:id="24" w:name="_MON_1364801901"/>
      <w:bookmarkStart w:id="25" w:name="_MON_1364804394"/>
      <w:bookmarkStart w:id="26" w:name="_MON_1364804536"/>
      <w:bookmarkStart w:id="27" w:name="_MON_1364804660"/>
      <w:bookmarkStart w:id="28" w:name="_MON_1364804697"/>
      <w:bookmarkStart w:id="29" w:name="_MON_1364804737"/>
      <w:bookmarkStart w:id="30" w:name="_MON_1364804801"/>
      <w:bookmarkStart w:id="31" w:name="_MON_1364805030"/>
      <w:bookmarkStart w:id="32" w:name="_MON_1364805461"/>
      <w:bookmarkStart w:id="33" w:name="_MON_1364819404"/>
      <w:bookmarkStart w:id="34" w:name="_MON_1364908755"/>
      <w:bookmarkStart w:id="35" w:name="_MON_1364925659"/>
      <w:bookmarkStart w:id="36" w:name="_MON_1364928250"/>
      <w:bookmarkStart w:id="37" w:name="_MON_1365309185"/>
      <w:bookmarkStart w:id="38" w:name="_MON_1365312010"/>
      <w:bookmarkStart w:id="39" w:name="_MON_1365319861"/>
      <w:bookmarkStart w:id="40" w:name="_MON_1365320347"/>
      <w:bookmarkStart w:id="41" w:name="_MON_1365320586"/>
      <w:bookmarkStart w:id="42" w:name="_MON_1365322967"/>
      <w:bookmarkStart w:id="43" w:name="_MON_1376134054"/>
      <w:bookmarkStart w:id="44" w:name="_MON_1376234613"/>
      <w:bookmarkStart w:id="45" w:name="_MON_1378813652"/>
      <w:bookmarkStart w:id="46" w:name="_MON_137881368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5B49EF">
        <w:rPr>
          <w:noProof/>
        </w:rPr>
        <w:drawing>
          <wp:inline distT="0" distB="0" distL="0" distR="0" wp14:anchorId="66055034" wp14:editId="213B5DDB">
            <wp:extent cx="4995425" cy="7977401"/>
            <wp:effectExtent l="0" t="0" r="0" b="5080"/>
            <wp:docPr id="293" name="Grafik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743" cy="799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9652" w14:textId="6FBC8076" w:rsidR="00FC68DB" w:rsidRPr="005C2D94" w:rsidRDefault="00FC68DB" w:rsidP="00BD52D7">
      <w:pPr>
        <w:pStyle w:val="Beschriftung"/>
      </w:pPr>
      <w:bookmarkStart w:id="47" w:name="_Toc3557122"/>
      <w:bookmarkStart w:id="48" w:name="_Toc34747373"/>
      <w:bookmarkStart w:id="49" w:name="_Toc76030571"/>
      <w:bookmarkStart w:id="50" w:name="_Toc94530856"/>
      <w:bookmarkStart w:id="51" w:name="_Toc101428252"/>
      <w:bookmarkStart w:id="52" w:name="_Toc110532308"/>
      <w:r w:rsidRPr="005C2D94">
        <w:t xml:space="preserve">Figure </w:t>
      </w:r>
      <w:r w:rsidRPr="005C2D94">
        <w:fldChar w:fldCharType="begin"/>
      </w:r>
      <w:r w:rsidRPr="00F54804">
        <w:instrText xml:space="preserve"> SEQ Figure \* ARABIC </w:instrText>
      </w:r>
      <w:r w:rsidRPr="005C2D94">
        <w:fldChar w:fldCharType="separate"/>
      </w:r>
      <w:r w:rsidR="0067475A">
        <w:rPr>
          <w:noProof/>
        </w:rPr>
        <w:t>46</w:t>
      </w:r>
      <w:r w:rsidRPr="005C2D94">
        <w:fldChar w:fldCharType="end"/>
      </w:r>
      <w:r w:rsidR="00B00216">
        <w:t xml:space="preserve"> —</w:t>
      </w:r>
      <w:r w:rsidRPr="00F54804">
        <w:t xml:space="preserve"> Seam weld types and attributes</w:t>
      </w:r>
      <w:bookmarkEnd w:id="0"/>
      <w:bookmarkEnd w:id="1"/>
      <w:bookmarkEnd w:id="2"/>
      <w:bookmarkEnd w:id="3"/>
      <w:bookmarkEnd w:id="4"/>
      <w:bookmarkEnd w:id="47"/>
      <w:bookmarkEnd w:id="48"/>
      <w:bookmarkEnd w:id="49"/>
      <w:bookmarkEnd w:id="50"/>
      <w:bookmarkEnd w:id="51"/>
      <w:bookmarkEnd w:id="52"/>
    </w:p>
    <w:sectPr w:rsidR="00FC68DB" w:rsidRPr="005C2D94" w:rsidSect="00C845B4">
      <w:footerReference w:type="even" r:id="rId12"/>
      <w:footerReference w:type="default" r:id="rId13"/>
      <w:type w:val="oddPage"/>
      <w:pgSz w:w="11906" w:h="16838" w:code="9"/>
      <w:pgMar w:top="794" w:right="737" w:bottom="284" w:left="851" w:header="709" w:footer="0" w:gutter="56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8059" w14:textId="77777777" w:rsidR="007B7E44" w:rsidRDefault="007B7E44">
      <w:pPr>
        <w:spacing w:after="0" w:line="240" w:lineRule="auto"/>
      </w:pPr>
      <w:r>
        <w:separator/>
      </w:r>
    </w:p>
  </w:endnote>
  <w:endnote w:type="continuationSeparator" w:id="0">
    <w:p w14:paraId="70101B5A" w14:textId="77777777" w:rsidR="007B7E44" w:rsidRDefault="007B7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BD96" w14:textId="14239E6F" w:rsidR="004A0432" w:rsidRPr="00BA1CC8" w:rsidRDefault="004A0432" w:rsidP="003B153F">
    <w:pPr>
      <w:pStyle w:val="Fuzeile"/>
      <w:spacing w:after="480" w:line="240" w:lineRule="exact"/>
      <w:rPr>
        <w:sz w:val="20"/>
      </w:rPr>
    </w:pPr>
    <w:r w:rsidRPr="008A6D64">
      <w:rPr>
        <w:b/>
      </w:rPr>
      <w:fldChar w:fldCharType="begin"/>
    </w:r>
    <w:r w:rsidRPr="008A6D64">
      <w:rPr>
        <w:b/>
      </w:rPr>
      <w:instrText xml:space="preserve"> PAGE   \* MERGEFORMAT </w:instrText>
    </w:r>
    <w:r w:rsidRPr="008A6D64">
      <w:rPr>
        <w:b/>
      </w:rPr>
      <w:fldChar w:fldCharType="separate"/>
    </w:r>
    <w:r>
      <w:rPr>
        <w:b/>
        <w:noProof/>
      </w:rPr>
      <w:t>40</w:t>
    </w:r>
    <w:r w:rsidRPr="008A6D64">
      <w:rPr>
        <w:b/>
      </w:rPr>
      <w:fldChar w:fldCharType="end"/>
    </w:r>
    <w:r w:rsidRPr="00BA1CC8">
      <w:rPr>
        <w:sz w:val="20"/>
      </w:rPr>
      <w:tab/>
    </w:r>
    <w:r w:rsidRPr="00096387">
      <w:rPr>
        <w:sz w:val="18"/>
        <w:szCs w:val="18"/>
      </w:rPr>
      <w:t>© ISO </w:t>
    </w:r>
    <w:r>
      <w:rPr>
        <w:sz w:val="18"/>
        <w:szCs w:val="18"/>
      </w:rPr>
      <w:t>2022</w:t>
    </w:r>
    <w:r w:rsidRPr="00096387">
      <w:rPr>
        <w:sz w:val="18"/>
        <w:szCs w:val="18"/>
      </w:rPr>
      <w:t> – All rights reserved</w:t>
    </w:r>
    <w:r>
      <w:rPr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A505" w14:textId="631AE2D7" w:rsidR="004A0432" w:rsidRPr="00BA1CC8" w:rsidRDefault="004A0432" w:rsidP="003B153F">
    <w:pPr>
      <w:pStyle w:val="Fuzeile"/>
      <w:spacing w:after="480" w:line="240" w:lineRule="exact"/>
      <w:rPr>
        <w:sz w:val="20"/>
      </w:rPr>
    </w:pPr>
    <w:r w:rsidRPr="00096387">
      <w:rPr>
        <w:sz w:val="18"/>
        <w:szCs w:val="18"/>
      </w:rPr>
      <w:t>© ISO </w:t>
    </w:r>
    <w:r>
      <w:rPr>
        <w:sz w:val="18"/>
        <w:szCs w:val="18"/>
      </w:rPr>
      <w:t>2022</w:t>
    </w:r>
    <w:r w:rsidRPr="00096387">
      <w:rPr>
        <w:sz w:val="18"/>
        <w:szCs w:val="18"/>
      </w:rPr>
      <w:t> </w:t>
    </w:r>
    <w:r w:rsidRPr="00596E93">
      <w:rPr>
        <w:sz w:val="18"/>
        <w:szCs w:val="18"/>
      </w:rPr>
      <w:t>– All rights reserved</w:t>
    </w:r>
    <w:r w:rsidRPr="00BA1CC8">
      <w:rPr>
        <w:sz w:val="20"/>
      </w:rPr>
      <w:tab/>
    </w:r>
    <w:r w:rsidRPr="00864D32">
      <w:rPr>
        <w:b/>
      </w:rPr>
      <w:fldChar w:fldCharType="begin"/>
    </w:r>
    <w:r w:rsidRPr="00864D32">
      <w:rPr>
        <w:b/>
      </w:rPr>
      <w:instrText xml:space="preserve"> PAGE   \* MERGEFORMAT </w:instrText>
    </w:r>
    <w:r w:rsidRPr="00864D32">
      <w:rPr>
        <w:b/>
      </w:rPr>
      <w:fldChar w:fldCharType="separate"/>
    </w:r>
    <w:r>
      <w:rPr>
        <w:b/>
        <w:noProof/>
      </w:rPr>
      <w:t>39</w:t>
    </w:r>
    <w:r w:rsidRPr="00864D3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A6F0D" w14:textId="77777777" w:rsidR="007B7E44" w:rsidRDefault="007B7E44">
      <w:pPr>
        <w:spacing w:after="0" w:line="240" w:lineRule="auto"/>
      </w:pPr>
      <w:r>
        <w:separator/>
      </w:r>
    </w:p>
  </w:footnote>
  <w:footnote w:type="continuationSeparator" w:id="0">
    <w:p w14:paraId="5C169027" w14:textId="77777777" w:rsidR="007B7E44" w:rsidRDefault="007B7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7D9"/>
    <w:multiLevelType w:val="hybridMultilevel"/>
    <w:tmpl w:val="2F705574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5D32"/>
    <w:multiLevelType w:val="hybridMultilevel"/>
    <w:tmpl w:val="025008D0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B6392"/>
    <w:multiLevelType w:val="multilevel"/>
    <w:tmpl w:val="D144C8F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52164BA"/>
    <w:multiLevelType w:val="hybridMultilevel"/>
    <w:tmpl w:val="793A01C2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7288F"/>
    <w:multiLevelType w:val="hybridMultilevel"/>
    <w:tmpl w:val="2494AE36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55008"/>
    <w:multiLevelType w:val="multilevel"/>
    <w:tmpl w:val="7DE4FFC0"/>
    <w:lvl w:ilvl="0">
      <w:start w:val="1"/>
      <w:numFmt w:val="upperLetter"/>
      <w:suff w:val="nothing"/>
      <w:lvlText w:val="Annex %1"/>
      <w:lvlJc w:val="left"/>
      <w:pPr>
        <w:ind w:left="141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01"/>
        </w:tabs>
        <w:ind w:left="141" w:firstLine="0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61"/>
        </w:tabs>
        <w:ind w:left="141" w:firstLine="0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221"/>
        </w:tabs>
        <w:ind w:left="141" w:firstLine="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221"/>
        </w:tabs>
        <w:ind w:left="141" w:firstLine="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581"/>
        </w:tabs>
        <w:ind w:left="141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141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141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261"/>
        </w:tabs>
        <w:ind w:left="141" w:firstLine="0"/>
      </w:pPr>
      <w:rPr>
        <w:rFonts w:cs="Times New Roman" w:hint="default"/>
      </w:rPr>
    </w:lvl>
  </w:abstractNum>
  <w:abstractNum w:abstractNumId="6" w15:restartNumberingAfterBreak="0">
    <w:nsid w:val="0D1506B5"/>
    <w:multiLevelType w:val="hybridMultilevel"/>
    <w:tmpl w:val="41C69826"/>
    <w:lvl w:ilvl="0" w:tplc="A8DA55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9515F9"/>
    <w:multiLevelType w:val="hybridMultilevel"/>
    <w:tmpl w:val="8FD0BF50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784682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AE89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3CF8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7000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F0F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66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E632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A0EB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178D3"/>
    <w:multiLevelType w:val="hybridMultilevel"/>
    <w:tmpl w:val="CBA8773C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C0ED6"/>
    <w:multiLevelType w:val="hybridMultilevel"/>
    <w:tmpl w:val="ED0ECC6C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676D5"/>
    <w:multiLevelType w:val="hybridMultilevel"/>
    <w:tmpl w:val="DAACB72E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E7680"/>
    <w:multiLevelType w:val="hybridMultilevel"/>
    <w:tmpl w:val="C6483D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E6D2C"/>
    <w:multiLevelType w:val="hybridMultilevel"/>
    <w:tmpl w:val="BBB0CD7A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A713F"/>
    <w:multiLevelType w:val="hybridMultilevel"/>
    <w:tmpl w:val="A5C27352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3792157"/>
    <w:multiLevelType w:val="hybridMultilevel"/>
    <w:tmpl w:val="03787E26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A4A11"/>
    <w:multiLevelType w:val="hybridMultilevel"/>
    <w:tmpl w:val="B3FE99F4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  <w:sz w:val="20"/>
      </w:rPr>
    </w:lvl>
    <w:lvl w:ilvl="1" w:tplc="259E7050">
      <w:numFmt w:val="bullet"/>
      <w:lvlText w:val="—"/>
      <w:lvlJc w:val="left"/>
      <w:pPr>
        <w:ind w:left="1789" w:hanging="360"/>
      </w:pPr>
      <w:rPr>
        <w:rFonts w:ascii="Cambria" w:eastAsia="Calibr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C1F5A2B"/>
    <w:multiLevelType w:val="hybridMultilevel"/>
    <w:tmpl w:val="B5A64AB2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021D1"/>
    <w:multiLevelType w:val="hybridMultilevel"/>
    <w:tmpl w:val="FD6EF06A"/>
    <w:lvl w:ilvl="0" w:tplc="C188EF7A">
      <w:start w:val="1"/>
      <w:numFmt w:val="decimal"/>
      <w:pStyle w:val="AnnexTableTitle"/>
      <w:lvlText w:val="Table A.%1 —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25E30"/>
    <w:multiLevelType w:val="hybridMultilevel"/>
    <w:tmpl w:val="28281252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259E7050">
      <w:numFmt w:val="bullet"/>
      <w:lvlText w:val="—"/>
      <w:lvlJc w:val="left"/>
      <w:pPr>
        <w:ind w:left="1440" w:hanging="360"/>
      </w:pPr>
      <w:rPr>
        <w:rFonts w:ascii="Cambria" w:eastAsia="Calibri" w:hAnsi="Cambria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B4FF7"/>
    <w:multiLevelType w:val="hybridMultilevel"/>
    <w:tmpl w:val="B1E67740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15EF4"/>
    <w:multiLevelType w:val="hybridMultilevel"/>
    <w:tmpl w:val="546E7DA8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E2D0E"/>
    <w:multiLevelType w:val="hybridMultilevel"/>
    <w:tmpl w:val="02ACF26E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124EAD"/>
    <w:multiLevelType w:val="hybridMultilevel"/>
    <w:tmpl w:val="0E6ECE62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1694B90"/>
    <w:multiLevelType w:val="hybridMultilevel"/>
    <w:tmpl w:val="43FEC48A"/>
    <w:lvl w:ilvl="0" w:tplc="0FAEDE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35D3D91"/>
    <w:multiLevelType w:val="hybridMultilevel"/>
    <w:tmpl w:val="3306C84A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C7EB8"/>
    <w:multiLevelType w:val="multilevel"/>
    <w:tmpl w:val="AAD057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26" w15:restartNumberingAfterBreak="0">
    <w:nsid w:val="362F71DA"/>
    <w:multiLevelType w:val="hybridMultilevel"/>
    <w:tmpl w:val="4A8E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415793"/>
    <w:multiLevelType w:val="hybridMultilevel"/>
    <w:tmpl w:val="10C0FB96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4906CB"/>
    <w:multiLevelType w:val="hybridMultilevel"/>
    <w:tmpl w:val="E97254D2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820464"/>
    <w:multiLevelType w:val="hybridMultilevel"/>
    <w:tmpl w:val="683672C2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672E96"/>
    <w:multiLevelType w:val="hybridMultilevel"/>
    <w:tmpl w:val="4E988242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E48122E"/>
    <w:multiLevelType w:val="hybridMultilevel"/>
    <w:tmpl w:val="9594EFA2"/>
    <w:lvl w:ilvl="0" w:tplc="DBF85988">
      <w:start w:val="1"/>
      <w:numFmt w:val="decimal"/>
      <w:pStyle w:val="AnnexFigureTitle"/>
      <w:lvlText w:val="Figure A.%1 —"/>
      <w:lvlJc w:val="left"/>
      <w:pPr>
        <w:tabs>
          <w:tab w:val="num" w:pos="113"/>
        </w:tabs>
        <w:ind w:left="340" w:hanging="227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4329BE"/>
    <w:multiLevelType w:val="hybridMultilevel"/>
    <w:tmpl w:val="325C3A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724B08"/>
    <w:multiLevelType w:val="hybridMultilevel"/>
    <w:tmpl w:val="710434DA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136A0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3F72C3D"/>
    <w:multiLevelType w:val="hybridMultilevel"/>
    <w:tmpl w:val="83A601A2"/>
    <w:lvl w:ilvl="0" w:tplc="1FC07F14">
      <w:numFmt w:val="bullet"/>
      <w:pStyle w:val="Liste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0E2B8B"/>
    <w:multiLevelType w:val="hybridMultilevel"/>
    <w:tmpl w:val="36908A78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296D13"/>
    <w:multiLevelType w:val="hybridMultilevel"/>
    <w:tmpl w:val="A6045BC6"/>
    <w:lvl w:ilvl="0" w:tplc="259E7050">
      <w:numFmt w:val="bullet"/>
      <w:lvlText w:val="—"/>
      <w:lvlJc w:val="left"/>
      <w:pPr>
        <w:ind w:left="1705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65" w:hanging="360"/>
      </w:pPr>
      <w:rPr>
        <w:rFonts w:ascii="Wingdings" w:hAnsi="Wingdings" w:hint="default"/>
      </w:rPr>
    </w:lvl>
  </w:abstractNum>
  <w:abstractNum w:abstractNumId="38" w15:restartNumberingAfterBreak="0">
    <w:nsid w:val="4CB15A86"/>
    <w:multiLevelType w:val="hybridMultilevel"/>
    <w:tmpl w:val="411890FE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D80B5C"/>
    <w:multiLevelType w:val="hybridMultilevel"/>
    <w:tmpl w:val="A2B69804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4D52C6"/>
    <w:multiLevelType w:val="hybridMultilevel"/>
    <w:tmpl w:val="70C48180"/>
    <w:lvl w:ilvl="0" w:tplc="049AF8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4E6C88"/>
    <w:multiLevelType w:val="hybridMultilevel"/>
    <w:tmpl w:val="8CBEE364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559101A"/>
    <w:multiLevelType w:val="hybridMultilevel"/>
    <w:tmpl w:val="1D98A8B0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8759C7"/>
    <w:multiLevelType w:val="hybridMultilevel"/>
    <w:tmpl w:val="E2B6E3B8"/>
    <w:lvl w:ilvl="0" w:tplc="04070011">
      <w:start w:val="1"/>
      <w:numFmt w:val="decimal"/>
      <w:lvlText w:val="%1)"/>
      <w:lvlJc w:val="left"/>
      <w:pPr>
        <w:tabs>
          <w:tab w:val="num" w:pos="454"/>
        </w:tabs>
        <w:ind w:left="454" w:hanging="227"/>
      </w:pPr>
      <w:rPr>
        <w:rFonts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8D2F68"/>
    <w:multiLevelType w:val="hybridMultilevel"/>
    <w:tmpl w:val="1EAADAA6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8E7EF4"/>
    <w:multiLevelType w:val="hybridMultilevel"/>
    <w:tmpl w:val="0B868FF4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259E7050">
      <w:numFmt w:val="bullet"/>
      <w:lvlText w:val="—"/>
      <w:lvlJc w:val="left"/>
      <w:pPr>
        <w:ind w:left="1440" w:hanging="360"/>
      </w:pPr>
      <w:rPr>
        <w:rFonts w:ascii="Cambria" w:eastAsia="Calibri" w:hAnsi="Cambria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F018E8"/>
    <w:multiLevelType w:val="hybridMultilevel"/>
    <w:tmpl w:val="7B8C0C9C"/>
    <w:lvl w:ilvl="0" w:tplc="FFFFFFFF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A75159F"/>
    <w:multiLevelType w:val="hybridMultilevel"/>
    <w:tmpl w:val="734CC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D9369F"/>
    <w:multiLevelType w:val="hybridMultilevel"/>
    <w:tmpl w:val="17E89912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1356BA"/>
    <w:multiLevelType w:val="hybridMultilevel"/>
    <w:tmpl w:val="48125C00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476042"/>
    <w:multiLevelType w:val="hybridMultilevel"/>
    <w:tmpl w:val="A220123A"/>
    <w:lvl w:ilvl="0" w:tplc="9A960D10">
      <w:start w:val="1"/>
      <w:numFmt w:val="decimal"/>
      <w:pStyle w:val="Tabletitle"/>
      <w:suff w:val="space"/>
      <w:lvlText w:val="Table %1 —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BB5A54"/>
    <w:multiLevelType w:val="hybridMultilevel"/>
    <w:tmpl w:val="6AFE0A14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B90866"/>
    <w:multiLevelType w:val="hybridMultilevel"/>
    <w:tmpl w:val="C1C662A2"/>
    <w:lvl w:ilvl="0" w:tplc="259E7050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3" w15:restartNumberingAfterBreak="0">
    <w:nsid w:val="655F3A2E"/>
    <w:multiLevelType w:val="hybridMultilevel"/>
    <w:tmpl w:val="090ECFDE"/>
    <w:lvl w:ilvl="0" w:tplc="FEC2DE26">
      <w:numFmt w:val="bullet"/>
      <w:pStyle w:val="listAfterTableOrFigure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E62806"/>
    <w:multiLevelType w:val="hybridMultilevel"/>
    <w:tmpl w:val="737252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0138EF"/>
    <w:multiLevelType w:val="hybridMultilevel"/>
    <w:tmpl w:val="14068C94"/>
    <w:lvl w:ilvl="0" w:tplc="259E7050">
      <w:numFmt w:val="bullet"/>
      <w:lvlText w:val="—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6" w15:restartNumberingAfterBreak="0">
    <w:nsid w:val="7A0A2E9F"/>
    <w:multiLevelType w:val="hybridMultilevel"/>
    <w:tmpl w:val="C994B2DC"/>
    <w:lvl w:ilvl="0" w:tplc="259E7050">
      <w:numFmt w:val="bullet"/>
      <w:lvlText w:val="—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801324"/>
    <w:multiLevelType w:val="hybridMultilevel"/>
    <w:tmpl w:val="A5C27352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7EC93298"/>
    <w:multiLevelType w:val="hybridMultilevel"/>
    <w:tmpl w:val="E4D8C82E"/>
    <w:lvl w:ilvl="0" w:tplc="32CAF154">
      <w:start w:val="1"/>
      <w:numFmt w:val="decimal"/>
      <w:pStyle w:val="FigureTitle"/>
      <w:suff w:val="space"/>
      <w:lvlText w:val="Figure %1 —"/>
      <w:lvlJc w:val="center"/>
      <w:pPr>
        <w:ind w:left="720" w:hanging="6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191486">
    <w:abstractNumId w:val="25"/>
  </w:num>
  <w:num w:numId="2" w16cid:durableId="2085909807">
    <w:abstractNumId w:val="5"/>
  </w:num>
  <w:num w:numId="3" w16cid:durableId="1634482067">
    <w:abstractNumId w:val="31"/>
  </w:num>
  <w:num w:numId="4" w16cid:durableId="1751543919">
    <w:abstractNumId w:val="17"/>
  </w:num>
  <w:num w:numId="5" w16cid:durableId="318271737">
    <w:abstractNumId w:val="50"/>
  </w:num>
  <w:num w:numId="6" w16cid:durableId="780883879">
    <w:abstractNumId w:val="58"/>
  </w:num>
  <w:num w:numId="7" w16cid:durableId="415788269">
    <w:abstractNumId w:val="9"/>
  </w:num>
  <w:num w:numId="8" w16cid:durableId="1206258820">
    <w:abstractNumId w:val="35"/>
  </w:num>
  <w:num w:numId="9" w16cid:durableId="293172248">
    <w:abstractNumId w:val="14"/>
  </w:num>
  <w:num w:numId="10" w16cid:durableId="1970626466">
    <w:abstractNumId w:val="7"/>
  </w:num>
  <w:num w:numId="11" w16cid:durableId="802771338">
    <w:abstractNumId w:val="43"/>
  </w:num>
  <w:num w:numId="12" w16cid:durableId="631206751">
    <w:abstractNumId w:val="11"/>
  </w:num>
  <w:num w:numId="13" w16cid:durableId="456875302">
    <w:abstractNumId w:val="52"/>
  </w:num>
  <w:num w:numId="14" w16cid:durableId="1627812507">
    <w:abstractNumId w:val="45"/>
  </w:num>
  <w:num w:numId="15" w16cid:durableId="1602686167">
    <w:abstractNumId w:val="1"/>
  </w:num>
  <w:num w:numId="16" w16cid:durableId="351734851">
    <w:abstractNumId w:val="48"/>
  </w:num>
  <w:num w:numId="17" w16cid:durableId="540047754">
    <w:abstractNumId w:val="0"/>
  </w:num>
  <w:num w:numId="18" w16cid:durableId="1095983459">
    <w:abstractNumId w:val="12"/>
  </w:num>
  <w:num w:numId="19" w16cid:durableId="166405448">
    <w:abstractNumId w:val="24"/>
  </w:num>
  <w:num w:numId="20" w16cid:durableId="946158733">
    <w:abstractNumId w:val="23"/>
  </w:num>
  <w:num w:numId="21" w16cid:durableId="512493081">
    <w:abstractNumId w:val="22"/>
  </w:num>
  <w:num w:numId="22" w16cid:durableId="1670983267">
    <w:abstractNumId w:val="6"/>
  </w:num>
  <w:num w:numId="23" w16cid:durableId="1052464234">
    <w:abstractNumId w:val="10"/>
  </w:num>
  <w:num w:numId="24" w16cid:durableId="1419522090">
    <w:abstractNumId w:val="57"/>
  </w:num>
  <w:num w:numId="25" w16cid:durableId="898244303">
    <w:abstractNumId w:val="15"/>
  </w:num>
  <w:num w:numId="26" w16cid:durableId="982005415">
    <w:abstractNumId w:val="51"/>
  </w:num>
  <w:num w:numId="27" w16cid:durableId="1530680458">
    <w:abstractNumId w:val="36"/>
  </w:num>
  <w:num w:numId="28" w16cid:durableId="863397388">
    <w:abstractNumId w:val="19"/>
  </w:num>
  <w:num w:numId="29" w16cid:durableId="46227324">
    <w:abstractNumId w:val="39"/>
  </w:num>
  <w:num w:numId="30" w16cid:durableId="574127593">
    <w:abstractNumId w:val="47"/>
  </w:num>
  <w:num w:numId="31" w16cid:durableId="1399866847">
    <w:abstractNumId w:val="26"/>
  </w:num>
  <w:num w:numId="32" w16cid:durableId="676007217">
    <w:abstractNumId w:val="41"/>
  </w:num>
  <w:num w:numId="33" w16cid:durableId="963776198">
    <w:abstractNumId w:val="20"/>
  </w:num>
  <w:num w:numId="34" w16cid:durableId="478108733">
    <w:abstractNumId w:val="13"/>
  </w:num>
  <w:num w:numId="35" w16cid:durableId="1617564541">
    <w:abstractNumId w:val="32"/>
  </w:num>
  <w:num w:numId="36" w16cid:durableId="1588534074">
    <w:abstractNumId w:val="38"/>
  </w:num>
  <w:num w:numId="37" w16cid:durableId="1599026098">
    <w:abstractNumId w:val="16"/>
  </w:num>
  <w:num w:numId="38" w16cid:durableId="487477395">
    <w:abstractNumId w:val="55"/>
  </w:num>
  <w:num w:numId="39" w16cid:durableId="893810924">
    <w:abstractNumId w:val="54"/>
  </w:num>
  <w:num w:numId="40" w16cid:durableId="998732530">
    <w:abstractNumId w:val="40"/>
  </w:num>
  <w:num w:numId="41" w16cid:durableId="31080609">
    <w:abstractNumId w:val="42"/>
  </w:num>
  <w:num w:numId="42" w16cid:durableId="1512335237">
    <w:abstractNumId w:val="21"/>
  </w:num>
  <w:num w:numId="43" w16cid:durableId="242494855">
    <w:abstractNumId w:val="34"/>
  </w:num>
  <w:num w:numId="44" w16cid:durableId="480118008">
    <w:abstractNumId w:val="2"/>
  </w:num>
  <w:num w:numId="45" w16cid:durableId="320471868">
    <w:abstractNumId w:val="27"/>
  </w:num>
  <w:num w:numId="46" w16cid:durableId="1765178268">
    <w:abstractNumId w:val="46"/>
  </w:num>
  <w:num w:numId="47" w16cid:durableId="459423168">
    <w:abstractNumId w:val="18"/>
  </w:num>
  <w:num w:numId="48" w16cid:durableId="1985232519">
    <w:abstractNumId w:val="4"/>
  </w:num>
  <w:num w:numId="49" w16cid:durableId="853769691">
    <w:abstractNumId w:val="30"/>
  </w:num>
  <w:num w:numId="50" w16cid:durableId="1865628057">
    <w:abstractNumId w:val="28"/>
  </w:num>
  <w:num w:numId="51" w16cid:durableId="1497529428">
    <w:abstractNumId w:val="49"/>
  </w:num>
  <w:num w:numId="52" w16cid:durableId="726223224">
    <w:abstractNumId w:val="44"/>
  </w:num>
  <w:num w:numId="53" w16cid:durableId="1247152756">
    <w:abstractNumId w:val="8"/>
  </w:num>
  <w:num w:numId="54" w16cid:durableId="1552182359">
    <w:abstractNumId w:val="56"/>
  </w:num>
  <w:num w:numId="55" w16cid:durableId="270205063">
    <w:abstractNumId w:val="3"/>
  </w:num>
  <w:num w:numId="56" w16cid:durableId="1707410340">
    <w:abstractNumId w:val="33"/>
  </w:num>
  <w:num w:numId="57" w16cid:durableId="1462962335">
    <w:abstractNumId w:val="29"/>
  </w:num>
  <w:num w:numId="58" w16cid:durableId="495077218">
    <w:abstractNumId w:val="53"/>
  </w:num>
  <w:num w:numId="59" w16cid:durableId="1901597919">
    <w:abstractNumId w:val="3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B6"/>
    <w:rsid w:val="000008E9"/>
    <w:rsid w:val="00003FFD"/>
    <w:rsid w:val="0000546C"/>
    <w:rsid w:val="00006E71"/>
    <w:rsid w:val="000119C5"/>
    <w:rsid w:val="00013688"/>
    <w:rsid w:val="00013C84"/>
    <w:rsid w:val="00024CF7"/>
    <w:rsid w:val="00026896"/>
    <w:rsid w:val="000277B7"/>
    <w:rsid w:val="00032AE6"/>
    <w:rsid w:val="00033D7D"/>
    <w:rsid w:val="000350D0"/>
    <w:rsid w:val="00035CE2"/>
    <w:rsid w:val="000363CF"/>
    <w:rsid w:val="00036C89"/>
    <w:rsid w:val="00037AC6"/>
    <w:rsid w:val="000411B0"/>
    <w:rsid w:val="0004257F"/>
    <w:rsid w:val="000433AF"/>
    <w:rsid w:val="000441A5"/>
    <w:rsid w:val="000518A1"/>
    <w:rsid w:val="00052262"/>
    <w:rsid w:val="000523E1"/>
    <w:rsid w:val="000532C5"/>
    <w:rsid w:val="00054B74"/>
    <w:rsid w:val="00055455"/>
    <w:rsid w:val="00055698"/>
    <w:rsid w:val="00060093"/>
    <w:rsid w:val="000606E8"/>
    <w:rsid w:val="000702E6"/>
    <w:rsid w:val="00070B46"/>
    <w:rsid w:val="0007274A"/>
    <w:rsid w:val="0007298D"/>
    <w:rsid w:val="00072D10"/>
    <w:rsid w:val="00072DBE"/>
    <w:rsid w:val="000823A1"/>
    <w:rsid w:val="0008382E"/>
    <w:rsid w:val="000838B4"/>
    <w:rsid w:val="00084345"/>
    <w:rsid w:val="00086132"/>
    <w:rsid w:val="000870CB"/>
    <w:rsid w:val="0009157F"/>
    <w:rsid w:val="000923B7"/>
    <w:rsid w:val="0009498A"/>
    <w:rsid w:val="00096387"/>
    <w:rsid w:val="000A1B7B"/>
    <w:rsid w:val="000B04DD"/>
    <w:rsid w:val="000B0F9C"/>
    <w:rsid w:val="000B2770"/>
    <w:rsid w:val="000B56E6"/>
    <w:rsid w:val="000B5A61"/>
    <w:rsid w:val="000B6EDA"/>
    <w:rsid w:val="000C033F"/>
    <w:rsid w:val="000D087B"/>
    <w:rsid w:val="000D278C"/>
    <w:rsid w:val="000D2DCB"/>
    <w:rsid w:val="000D702B"/>
    <w:rsid w:val="000D79B0"/>
    <w:rsid w:val="000E094F"/>
    <w:rsid w:val="000E66FB"/>
    <w:rsid w:val="000E6724"/>
    <w:rsid w:val="000E6865"/>
    <w:rsid w:val="000E6DD1"/>
    <w:rsid w:val="000F009F"/>
    <w:rsid w:val="000F0E7A"/>
    <w:rsid w:val="000F23F7"/>
    <w:rsid w:val="000F39D3"/>
    <w:rsid w:val="000F5BB4"/>
    <w:rsid w:val="000F609E"/>
    <w:rsid w:val="00100517"/>
    <w:rsid w:val="001011A1"/>
    <w:rsid w:val="001013FB"/>
    <w:rsid w:val="001046AD"/>
    <w:rsid w:val="00105B03"/>
    <w:rsid w:val="00111CE2"/>
    <w:rsid w:val="00113DCB"/>
    <w:rsid w:val="00117407"/>
    <w:rsid w:val="0011767D"/>
    <w:rsid w:val="00121C28"/>
    <w:rsid w:val="00123370"/>
    <w:rsid w:val="00124007"/>
    <w:rsid w:val="001249AC"/>
    <w:rsid w:val="0013133E"/>
    <w:rsid w:val="0013175B"/>
    <w:rsid w:val="00132FAE"/>
    <w:rsid w:val="001345F4"/>
    <w:rsid w:val="0013573C"/>
    <w:rsid w:val="0014275F"/>
    <w:rsid w:val="00143C92"/>
    <w:rsid w:val="00147206"/>
    <w:rsid w:val="001515C7"/>
    <w:rsid w:val="00151B6D"/>
    <w:rsid w:val="0015226D"/>
    <w:rsid w:val="00153289"/>
    <w:rsid w:val="00162783"/>
    <w:rsid w:val="001634BC"/>
    <w:rsid w:val="00164C01"/>
    <w:rsid w:val="001668D7"/>
    <w:rsid w:val="0017421C"/>
    <w:rsid w:val="00177277"/>
    <w:rsid w:val="0018150D"/>
    <w:rsid w:val="001863DF"/>
    <w:rsid w:val="0018659B"/>
    <w:rsid w:val="0019077F"/>
    <w:rsid w:val="00192045"/>
    <w:rsid w:val="00192898"/>
    <w:rsid w:val="00193D8E"/>
    <w:rsid w:val="00194950"/>
    <w:rsid w:val="00197183"/>
    <w:rsid w:val="001A0B0F"/>
    <w:rsid w:val="001A254C"/>
    <w:rsid w:val="001A2A7F"/>
    <w:rsid w:val="001A33D0"/>
    <w:rsid w:val="001A6FE7"/>
    <w:rsid w:val="001A7218"/>
    <w:rsid w:val="001A7D3A"/>
    <w:rsid w:val="001A7F56"/>
    <w:rsid w:val="001B01D6"/>
    <w:rsid w:val="001B0AA7"/>
    <w:rsid w:val="001B0F4C"/>
    <w:rsid w:val="001B10EA"/>
    <w:rsid w:val="001B1B3A"/>
    <w:rsid w:val="001B26F2"/>
    <w:rsid w:val="001B35EF"/>
    <w:rsid w:val="001B51CD"/>
    <w:rsid w:val="001B5753"/>
    <w:rsid w:val="001B7604"/>
    <w:rsid w:val="001C0629"/>
    <w:rsid w:val="001C13C3"/>
    <w:rsid w:val="001C317E"/>
    <w:rsid w:val="001C6275"/>
    <w:rsid w:val="001C6575"/>
    <w:rsid w:val="001C7D86"/>
    <w:rsid w:val="001C7EDA"/>
    <w:rsid w:val="001D0AB9"/>
    <w:rsid w:val="001D2642"/>
    <w:rsid w:val="001D46C2"/>
    <w:rsid w:val="001E0F2A"/>
    <w:rsid w:val="001E13EA"/>
    <w:rsid w:val="001E4412"/>
    <w:rsid w:val="001E4607"/>
    <w:rsid w:val="001E635D"/>
    <w:rsid w:val="001F0AF7"/>
    <w:rsid w:val="001F112B"/>
    <w:rsid w:val="001F3B0B"/>
    <w:rsid w:val="001F4D75"/>
    <w:rsid w:val="001F504E"/>
    <w:rsid w:val="00203EA9"/>
    <w:rsid w:val="00205F58"/>
    <w:rsid w:val="00206112"/>
    <w:rsid w:val="00212B55"/>
    <w:rsid w:val="00212DAF"/>
    <w:rsid w:val="0021482A"/>
    <w:rsid w:val="002238CD"/>
    <w:rsid w:val="00227933"/>
    <w:rsid w:val="00227C52"/>
    <w:rsid w:val="002307A6"/>
    <w:rsid w:val="0023245B"/>
    <w:rsid w:val="0023324B"/>
    <w:rsid w:val="002334F3"/>
    <w:rsid w:val="002432DE"/>
    <w:rsid w:val="00246C95"/>
    <w:rsid w:val="00246D43"/>
    <w:rsid w:val="002476E1"/>
    <w:rsid w:val="00247905"/>
    <w:rsid w:val="002504F2"/>
    <w:rsid w:val="00250A77"/>
    <w:rsid w:val="0025202E"/>
    <w:rsid w:val="0025265B"/>
    <w:rsid w:val="00252826"/>
    <w:rsid w:val="00252D75"/>
    <w:rsid w:val="002534ED"/>
    <w:rsid w:val="00253D6D"/>
    <w:rsid w:val="00254531"/>
    <w:rsid w:val="00254E71"/>
    <w:rsid w:val="00255B5A"/>
    <w:rsid w:val="00256EF4"/>
    <w:rsid w:val="00260F88"/>
    <w:rsid w:val="00261972"/>
    <w:rsid w:val="00261D7A"/>
    <w:rsid w:val="00261D7B"/>
    <w:rsid w:val="00264095"/>
    <w:rsid w:val="00270CC3"/>
    <w:rsid w:val="0027255C"/>
    <w:rsid w:val="0028029B"/>
    <w:rsid w:val="002811E0"/>
    <w:rsid w:val="002813DC"/>
    <w:rsid w:val="0028507E"/>
    <w:rsid w:val="00292338"/>
    <w:rsid w:val="002926E1"/>
    <w:rsid w:val="00294FB0"/>
    <w:rsid w:val="00295BA0"/>
    <w:rsid w:val="002A4B3F"/>
    <w:rsid w:val="002A65E6"/>
    <w:rsid w:val="002A7689"/>
    <w:rsid w:val="002B1387"/>
    <w:rsid w:val="002B1E4A"/>
    <w:rsid w:val="002B32AB"/>
    <w:rsid w:val="002B3B7D"/>
    <w:rsid w:val="002B5C06"/>
    <w:rsid w:val="002B772D"/>
    <w:rsid w:val="002C067A"/>
    <w:rsid w:val="002C2A54"/>
    <w:rsid w:val="002C302A"/>
    <w:rsid w:val="002C453D"/>
    <w:rsid w:val="002C4667"/>
    <w:rsid w:val="002C471C"/>
    <w:rsid w:val="002C7FD0"/>
    <w:rsid w:val="002D061B"/>
    <w:rsid w:val="002D17E4"/>
    <w:rsid w:val="002D2C85"/>
    <w:rsid w:val="002D302A"/>
    <w:rsid w:val="002D5F2B"/>
    <w:rsid w:val="002D7110"/>
    <w:rsid w:val="002D782E"/>
    <w:rsid w:val="002E0796"/>
    <w:rsid w:val="002E1EA9"/>
    <w:rsid w:val="002E30E6"/>
    <w:rsid w:val="002E40C2"/>
    <w:rsid w:val="002F10A7"/>
    <w:rsid w:val="002F1570"/>
    <w:rsid w:val="002F3DFB"/>
    <w:rsid w:val="002F65DE"/>
    <w:rsid w:val="00305A8B"/>
    <w:rsid w:val="00306366"/>
    <w:rsid w:val="00313EDB"/>
    <w:rsid w:val="00314414"/>
    <w:rsid w:val="00315EB8"/>
    <w:rsid w:val="003167A5"/>
    <w:rsid w:val="003168E5"/>
    <w:rsid w:val="00316FAA"/>
    <w:rsid w:val="003172C1"/>
    <w:rsid w:val="00322A6A"/>
    <w:rsid w:val="003247F9"/>
    <w:rsid w:val="003259B9"/>
    <w:rsid w:val="003336DF"/>
    <w:rsid w:val="00333718"/>
    <w:rsid w:val="003359B7"/>
    <w:rsid w:val="003440A5"/>
    <w:rsid w:val="003455CD"/>
    <w:rsid w:val="00345B93"/>
    <w:rsid w:val="0034792F"/>
    <w:rsid w:val="0035478B"/>
    <w:rsid w:val="00357E93"/>
    <w:rsid w:val="003621EE"/>
    <w:rsid w:val="0036223F"/>
    <w:rsid w:val="0036320E"/>
    <w:rsid w:val="00365F8E"/>
    <w:rsid w:val="00374B65"/>
    <w:rsid w:val="00374B81"/>
    <w:rsid w:val="00375E10"/>
    <w:rsid w:val="003779B4"/>
    <w:rsid w:val="00382CFC"/>
    <w:rsid w:val="00385BD6"/>
    <w:rsid w:val="00386314"/>
    <w:rsid w:val="0039224F"/>
    <w:rsid w:val="003959AA"/>
    <w:rsid w:val="00395E39"/>
    <w:rsid w:val="00396023"/>
    <w:rsid w:val="00396685"/>
    <w:rsid w:val="003A18D8"/>
    <w:rsid w:val="003A2FEC"/>
    <w:rsid w:val="003A3808"/>
    <w:rsid w:val="003A4064"/>
    <w:rsid w:val="003A6BB0"/>
    <w:rsid w:val="003B153F"/>
    <w:rsid w:val="003B19A0"/>
    <w:rsid w:val="003B3D92"/>
    <w:rsid w:val="003B50DC"/>
    <w:rsid w:val="003C2428"/>
    <w:rsid w:val="003C7615"/>
    <w:rsid w:val="003D3C3D"/>
    <w:rsid w:val="003D4CC2"/>
    <w:rsid w:val="003D7421"/>
    <w:rsid w:val="003E0950"/>
    <w:rsid w:val="003E18DF"/>
    <w:rsid w:val="003E2B99"/>
    <w:rsid w:val="003E2EDD"/>
    <w:rsid w:val="003E4436"/>
    <w:rsid w:val="003E5CCF"/>
    <w:rsid w:val="003F1DE6"/>
    <w:rsid w:val="003F4EA9"/>
    <w:rsid w:val="003F5140"/>
    <w:rsid w:val="00400F60"/>
    <w:rsid w:val="004012C2"/>
    <w:rsid w:val="00402A20"/>
    <w:rsid w:val="00404DBD"/>
    <w:rsid w:val="004076DC"/>
    <w:rsid w:val="004112BB"/>
    <w:rsid w:val="004121E9"/>
    <w:rsid w:val="00414336"/>
    <w:rsid w:val="004163E0"/>
    <w:rsid w:val="00416C5E"/>
    <w:rsid w:val="00420CF4"/>
    <w:rsid w:val="004233BF"/>
    <w:rsid w:val="00423700"/>
    <w:rsid w:val="00424F0C"/>
    <w:rsid w:val="00426C8C"/>
    <w:rsid w:val="00434959"/>
    <w:rsid w:val="00437B8D"/>
    <w:rsid w:val="004406EE"/>
    <w:rsid w:val="004417F0"/>
    <w:rsid w:val="004421EF"/>
    <w:rsid w:val="004545B1"/>
    <w:rsid w:val="00460F6C"/>
    <w:rsid w:val="00461A3A"/>
    <w:rsid w:val="00461EB7"/>
    <w:rsid w:val="004634B6"/>
    <w:rsid w:val="004641D6"/>
    <w:rsid w:val="00465495"/>
    <w:rsid w:val="00466A87"/>
    <w:rsid w:val="00466AFA"/>
    <w:rsid w:val="00481387"/>
    <w:rsid w:val="00481DA1"/>
    <w:rsid w:val="004845CD"/>
    <w:rsid w:val="0048585D"/>
    <w:rsid w:val="00487DEB"/>
    <w:rsid w:val="00490283"/>
    <w:rsid w:val="00490CBC"/>
    <w:rsid w:val="0049260C"/>
    <w:rsid w:val="0049275F"/>
    <w:rsid w:val="0049420D"/>
    <w:rsid w:val="00494DC9"/>
    <w:rsid w:val="004969D2"/>
    <w:rsid w:val="004A0432"/>
    <w:rsid w:val="004A1371"/>
    <w:rsid w:val="004A16CC"/>
    <w:rsid w:val="004A1ECC"/>
    <w:rsid w:val="004A63D9"/>
    <w:rsid w:val="004A6EBE"/>
    <w:rsid w:val="004B049A"/>
    <w:rsid w:val="004B4932"/>
    <w:rsid w:val="004B64EF"/>
    <w:rsid w:val="004C113B"/>
    <w:rsid w:val="004C149B"/>
    <w:rsid w:val="004C1E71"/>
    <w:rsid w:val="004C241D"/>
    <w:rsid w:val="004C41B1"/>
    <w:rsid w:val="004C6055"/>
    <w:rsid w:val="004C7CD2"/>
    <w:rsid w:val="004D00AF"/>
    <w:rsid w:val="004D106E"/>
    <w:rsid w:val="004D1649"/>
    <w:rsid w:val="004D16C0"/>
    <w:rsid w:val="004D3DEB"/>
    <w:rsid w:val="004D45E9"/>
    <w:rsid w:val="004D6253"/>
    <w:rsid w:val="004D6D98"/>
    <w:rsid w:val="004E428E"/>
    <w:rsid w:val="004E6643"/>
    <w:rsid w:val="004E6C6A"/>
    <w:rsid w:val="004E6E8E"/>
    <w:rsid w:val="004E71EA"/>
    <w:rsid w:val="004E788B"/>
    <w:rsid w:val="004F5C99"/>
    <w:rsid w:val="00501F28"/>
    <w:rsid w:val="005025DB"/>
    <w:rsid w:val="00502DF5"/>
    <w:rsid w:val="00502ECC"/>
    <w:rsid w:val="0050351B"/>
    <w:rsid w:val="0050433C"/>
    <w:rsid w:val="0050590D"/>
    <w:rsid w:val="0050777B"/>
    <w:rsid w:val="005132CE"/>
    <w:rsid w:val="005138AF"/>
    <w:rsid w:val="005160E8"/>
    <w:rsid w:val="0051622F"/>
    <w:rsid w:val="005179B7"/>
    <w:rsid w:val="005240A2"/>
    <w:rsid w:val="00525DF8"/>
    <w:rsid w:val="00526284"/>
    <w:rsid w:val="00530464"/>
    <w:rsid w:val="00537730"/>
    <w:rsid w:val="00541575"/>
    <w:rsid w:val="0054277F"/>
    <w:rsid w:val="0054733A"/>
    <w:rsid w:val="0054752B"/>
    <w:rsid w:val="00550431"/>
    <w:rsid w:val="00550DB2"/>
    <w:rsid w:val="00551453"/>
    <w:rsid w:val="00552CA1"/>
    <w:rsid w:val="00553C72"/>
    <w:rsid w:val="0055799E"/>
    <w:rsid w:val="005601C5"/>
    <w:rsid w:val="0056027A"/>
    <w:rsid w:val="00560DF4"/>
    <w:rsid w:val="00561670"/>
    <w:rsid w:val="00563419"/>
    <w:rsid w:val="00565312"/>
    <w:rsid w:val="005655C2"/>
    <w:rsid w:val="0056585E"/>
    <w:rsid w:val="00567DFC"/>
    <w:rsid w:val="005726EB"/>
    <w:rsid w:val="00577CF4"/>
    <w:rsid w:val="00582C77"/>
    <w:rsid w:val="00590524"/>
    <w:rsid w:val="00592196"/>
    <w:rsid w:val="0059323C"/>
    <w:rsid w:val="00595051"/>
    <w:rsid w:val="00596BB0"/>
    <w:rsid w:val="00596E93"/>
    <w:rsid w:val="005A1111"/>
    <w:rsid w:val="005A232F"/>
    <w:rsid w:val="005A35CE"/>
    <w:rsid w:val="005A3EC2"/>
    <w:rsid w:val="005A5AE3"/>
    <w:rsid w:val="005B20BF"/>
    <w:rsid w:val="005B3EC6"/>
    <w:rsid w:val="005B49EF"/>
    <w:rsid w:val="005B6BD7"/>
    <w:rsid w:val="005C101E"/>
    <w:rsid w:val="005C1245"/>
    <w:rsid w:val="005C2887"/>
    <w:rsid w:val="005C2D94"/>
    <w:rsid w:val="005C352C"/>
    <w:rsid w:val="005C3646"/>
    <w:rsid w:val="005D0CF9"/>
    <w:rsid w:val="005D2133"/>
    <w:rsid w:val="005D2277"/>
    <w:rsid w:val="005D3301"/>
    <w:rsid w:val="005D5977"/>
    <w:rsid w:val="005D6017"/>
    <w:rsid w:val="005E0526"/>
    <w:rsid w:val="005E1116"/>
    <w:rsid w:val="005E12EE"/>
    <w:rsid w:val="005E56D0"/>
    <w:rsid w:val="005E67EA"/>
    <w:rsid w:val="005E786E"/>
    <w:rsid w:val="005E7BD0"/>
    <w:rsid w:val="005F169A"/>
    <w:rsid w:val="005F32CD"/>
    <w:rsid w:val="005F3399"/>
    <w:rsid w:val="005F66B2"/>
    <w:rsid w:val="0060413A"/>
    <w:rsid w:val="00604E26"/>
    <w:rsid w:val="00610D56"/>
    <w:rsid w:val="0061294A"/>
    <w:rsid w:val="00612C14"/>
    <w:rsid w:val="00614562"/>
    <w:rsid w:val="006272B6"/>
    <w:rsid w:val="00633009"/>
    <w:rsid w:val="006330AE"/>
    <w:rsid w:val="006344F0"/>
    <w:rsid w:val="00650A92"/>
    <w:rsid w:val="00651CCF"/>
    <w:rsid w:val="00652F34"/>
    <w:rsid w:val="00653BF4"/>
    <w:rsid w:val="00657B4B"/>
    <w:rsid w:val="00664B9C"/>
    <w:rsid w:val="00673172"/>
    <w:rsid w:val="0067475A"/>
    <w:rsid w:val="006759EE"/>
    <w:rsid w:val="00675DB0"/>
    <w:rsid w:val="0067674E"/>
    <w:rsid w:val="006772C2"/>
    <w:rsid w:val="00680F6D"/>
    <w:rsid w:val="00680FD4"/>
    <w:rsid w:val="0068101F"/>
    <w:rsid w:val="00683BEB"/>
    <w:rsid w:val="00690BCA"/>
    <w:rsid w:val="00692383"/>
    <w:rsid w:val="006952B5"/>
    <w:rsid w:val="00696B02"/>
    <w:rsid w:val="006A1028"/>
    <w:rsid w:val="006A27FC"/>
    <w:rsid w:val="006A7907"/>
    <w:rsid w:val="006B04F2"/>
    <w:rsid w:val="006B3905"/>
    <w:rsid w:val="006B4166"/>
    <w:rsid w:val="006B4DA9"/>
    <w:rsid w:val="006B7539"/>
    <w:rsid w:val="006C0EF8"/>
    <w:rsid w:val="006C2BAB"/>
    <w:rsid w:val="006C48BF"/>
    <w:rsid w:val="006C727E"/>
    <w:rsid w:val="006D1F06"/>
    <w:rsid w:val="006D3D76"/>
    <w:rsid w:val="006D3F88"/>
    <w:rsid w:val="006D3FB7"/>
    <w:rsid w:val="006D491F"/>
    <w:rsid w:val="006D613C"/>
    <w:rsid w:val="006D7165"/>
    <w:rsid w:val="006D7EE7"/>
    <w:rsid w:val="006E139B"/>
    <w:rsid w:val="006E40FA"/>
    <w:rsid w:val="006E5C1A"/>
    <w:rsid w:val="006E7579"/>
    <w:rsid w:val="006F3F3B"/>
    <w:rsid w:val="006F6E48"/>
    <w:rsid w:val="006F7241"/>
    <w:rsid w:val="00701FF5"/>
    <w:rsid w:val="007051AA"/>
    <w:rsid w:val="00707EC7"/>
    <w:rsid w:val="00710958"/>
    <w:rsid w:val="00716FAE"/>
    <w:rsid w:val="007226F3"/>
    <w:rsid w:val="00723919"/>
    <w:rsid w:val="00726144"/>
    <w:rsid w:val="00727322"/>
    <w:rsid w:val="00727AF4"/>
    <w:rsid w:val="00731939"/>
    <w:rsid w:val="0073389D"/>
    <w:rsid w:val="00733F9C"/>
    <w:rsid w:val="007346D6"/>
    <w:rsid w:val="00735971"/>
    <w:rsid w:val="007363F0"/>
    <w:rsid w:val="00736962"/>
    <w:rsid w:val="00741F4D"/>
    <w:rsid w:val="00747278"/>
    <w:rsid w:val="00747831"/>
    <w:rsid w:val="00750B1C"/>
    <w:rsid w:val="007526CE"/>
    <w:rsid w:val="00752F85"/>
    <w:rsid w:val="00754896"/>
    <w:rsid w:val="0076161D"/>
    <w:rsid w:val="00762AED"/>
    <w:rsid w:val="00763022"/>
    <w:rsid w:val="00771547"/>
    <w:rsid w:val="00772623"/>
    <w:rsid w:val="007729D9"/>
    <w:rsid w:val="00773DFA"/>
    <w:rsid w:val="00774861"/>
    <w:rsid w:val="0077675E"/>
    <w:rsid w:val="007812F0"/>
    <w:rsid w:val="007836EA"/>
    <w:rsid w:val="007925E9"/>
    <w:rsid w:val="00795895"/>
    <w:rsid w:val="0079653A"/>
    <w:rsid w:val="007A0BED"/>
    <w:rsid w:val="007A2348"/>
    <w:rsid w:val="007A40C6"/>
    <w:rsid w:val="007A68CF"/>
    <w:rsid w:val="007A7529"/>
    <w:rsid w:val="007B0C70"/>
    <w:rsid w:val="007B3B45"/>
    <w:rsid w:val="007B3FE9"/>
    <w:rsid w:val="007B49E1"/>
    <w:rsid w:val="007B5DAA"/>
    <w:rsid w:val="007B61D2"/>
    <w:rsid w:val="007B7E44"/>
    <w:rsid w:val="007C16D2"/>
    <w:rsid w:val="007C24D6"/>
    <w:rsid w:val="007C3DD4"/>
    <w:rsid w:val="007C6648"/>
    <w:rsid w:val="007C6B8E"/>
    <w:rsid w:val="007D5FF0"/>
    <w:rsid w:val="007D631A"/>
    <w:rsid w:val="007E14C1"/>
    <w:rsid w:val="007E358F"/>
    <w:rsid w:val="007E4ADE"/>
    <w:rsid w:val="007F2395"/>
    <w:rsid w:val="007F3B91"/>
    <w:rsid w:val="007F7591"/>
    <w:rsid w:val="007F7A98"/>
    <w:rsid w:val="007F7F35"/>
    <w:rsid w:val="00800E67"/>
    <w:rsid w:val="0080273E"/>
    <w:rsid w:val="00802A75"/>
    <w:rsid w:val="00803086"/>
    <w:rsid w:val="008030B6"/>
    <w:rsid w:val="008116BB"/>
    <w:rsid w:val="00813453"/>
    <w:rsid w:val="008135BF"/>
    <w:rsid w:val="00814147"/>
    <w:rsid w:val="00822F7D"/>
    <w:rsid w:val="0082319D"/>
    <w:rsid w:val="008248CC"/>
    <w:rsid w:val="008268E9"/>
    <w:rsid w:val="00827D13"/>
    <w:rsid w:val="00832CA8"/>
    <w:rsid w:val="008334FA"/>
    <w:rsid w:val="0083542E"/>
    <w:rsid w:val="008362F4"/>
    <w:rsid w:val="00841112"/>
    <w:rsid w:val="008418E3"/>
    <w:rsid w:val="00842882"/>
    <w:rsid w:val="00846B9E"/>
    <w:rsid w:val="00861029"/>
    <w:rsid w:val="00863A82"/>
    <w:rsid w:val="00864C94"/>
    <w:rsid w:val="00864D32"/>
    <w:rsid w:val="008657EE"/>
    <w:rsid w:val="008713ED"/>
    <w:rsid w:val="008760F0"/>
    <w:rsid w:val="008814B2"/>
    <w:rsid w:val="008827CE"/>
    <w:rsid w:val="008829E0"/>
    <w:rsid w:val="00885E28"/>
    <w:rsid w:val="00886C75"/>
    <w:rsid w:val="00887523"/>
    <w:rsid w:val="00890926"/>
    <w:rsid w:val="00890EE2"/>
    <w:rsid w:val="00896D4A"/>
    <w:rsid w:val="00897961"/>
    <w:rsid w:val="008A0867"/>
    <w:rsid w:val="008A1D7C"/>
    <w:rsid w:val="008A44CB"/>
    <w:rsid w:val="008A4710"/>
    <w:rsid w:val="008A4B5A"/>
    <w:rsid w:val="008A4C29"/>
    <w:rsid w:val="008A56B3"/>
    <w:rsid w:val="008A6448"/>
    <w:rsid w:val="008A6D64"/>
    <w:rsid w:val="008A72A0"/>
    <w:rsid w:val="008B4FDA"/>
    <w:rsid w:val="008B5A82"/>
    <w:rsid w:val="008B6C92"/>
    <w:rsid w:val="008B7504"/>
    <w:rsid w:val="008C0262"/>
    <w:rsid w:val="008C4C5B"/>
    <w:rsid w:val="008D0559"/>
    <w:rsid w:val="008D3B96"/>
    <w:rsid w:val="008D52DC"/>
    <w:rsid w:val="008D5FCC"/>
    <w:rsid w:val="008E1F72"/>
    <w:rsid w:val="008E6CB0"/>
    <w:rsid w:val="008E746F"/>
    <w:rsid w:val="008F2F5F"/>
    <w:rsid w:val="00900301"/>
    <w:rsid w:val="0090159C"/>
    <w:rsid w:val="00903298"/>
    <w:rsid w:val="00906586"/>
    <w:rsid w:val="009067DA"/>
    <w:rsid w:val="009068E7"/>
    <w:rsid w:val="009106A7"/>
    <w:rsid w:val="00912257"/>
    <w:rsid w:val="00914FA0"/>
    <w:rsid w:val="009163AD"/>
    <w:rsid w:val="00916E78"/>
    <w:rsid w:val="009204B0"/>
    <w:rsid w:val="00922A7B"/>
    <w:rsid w:val="00922FEF"/>
    <w:rsid w:val="00923800"/>
    <w:rsid w:val="0092482E"/>
    <w:rsid w:val="00925AEC"/>
    <w:rsid w:val="00931307"/>
    <w:rsid w:val="0093678A"/>
    <w:rsid w:val="009404C5"/>
    <w:rsid w:val="00940D85"/>
    <w:rsid w:val="009411D2"/>
    <w:rsid w:val="00951A4A"/>
    <w:rsid w:val="0095483F"/>
    <w:rsid w:val="00954C96"/>
    <w:rsid w:val="00954EFB"/>
    <w:rsid w:val="00963C90"/>
    <w:rsid w:val="00964121"/>
    <w:rsid w:val="0096693D"/>
    <w:rsid w:val="00970B84"/>
    <w:rsid w:val="00971141"/>
    <w:rsid w:val="00972A1C"/>
    <w:rsid w:val="0097303B"/>
    <w:rsid w:val="00976065"/>
    <w:rsid w:val="0098249B"/>
    <w:rsid w:val="00982C54"/>
    <w:rsid w:val="00985688"/>
    <w:rsid w:val="00985D91"/>
    <w:rsid w:val="00986544"/>
    <w:rsid w:val="0098693E"/>
    <w:rsid w:val="0099082A"/>
    <w:rsid w:val="009A682C"/>
    <w:rsid w:val="009A7E4E"/>
    <w:rsid w:val="009B202E"/>
    <w:rsid w:val="009B4364"/>
    <w:rsid w:val="009B50B7"/>
    <w:rsid w:val="009B7A30"/>
    <w:rsid w:val="009C2A9B"/>
    <w:rsid w:val="009C3A99"/>
    <w:rsid w:val="009C5AA9"/>
    <w:rsid w:val="009D1083"/>
    <w:rsid w:val="009D1189"/>
    <w:rsid w:val="009D2B6D"/>
    <w:rsid w:val="009D45FB"/>
    <w:rsid w:val="009D5764"/>
    <w:rsid w:val="009D7C88"/>
    <w:rsid w:val="009E2DC4"/>
    <w:rsid w:val="009E48B8"/>
    <w:rsid w:val="009E5896"/>
    <w:rsid w:val="009E7B5A"/>
    <w:rsid w:val="009F0841"/>
    <w:rsid w:val="009F1B26"/>
    <w:rsid w:val="009F4610"/>
    <w:rsid w:val="009F4BBF"/>
    <w:rsid w:val="009F5564"/>
    <w:rsid w:val="00A017F8"/>
    <w:rsid w:val="00A05445"/>
    <w:rsid w:val="00A06A3B"/>
    <w:rsid w:val="00A10C28"/>
    <w:rsid w:val="00A11911"/>
    <w:rsid w:val="00A122BE"/>
    <w:rsid w:val="00A14C6B"/>
    <w:rsid w:val="00A20C99"/>
    <w:rsid w:val="00A2134E"/>
    <w:rsid w:val="00A216BF"/>
    <w:rsid w:val="00A22EAF"/>
    <w:rsid w:val="00A236DA"/>
    <w:rsid w:val="00A2591A"/>
    <w:rsid w:val="00A25CF9"/>
    <w:rsid w:val="00A3091F"/>
    <w:rsid w:val="00A30BF8"/>
    <w:rsid w:val="00A33FC4"/>
    <w:rsid w:val="00A34B17"/>
    <w:rsid w:val="00A35202"/>
    <w:rsid w:val="00A37E78"/>
    <w:rsid w:val="00A40228"/>
    <w:rsid w:val="00A4138B"/>
    <w:rsid w:val="00A4141A"/>
    <w:rsid w:val="00A42A70"/>
    <w:rsid w:val="00A434AD"/>
    <w:rsid w:val="00A44CE4"/>
    <w:rsid w:val="00A45AE0"/>
    <w:rsid w:val="00A462CB"/>
    <w:rsid w:val="00A46571"/>
    <w:rsid w:val="00A50D78"/>
    <w:rsid w:val="00A50DBF"/>
    <w:rsid w:val="00A5143B"/>
    <w:rsid w:val="00A5288C"/>
    <w:rsid w:val="00A537BF"/>
    <w:rsid w:val="00A56BB5"/>
    <w:rsid w:val="00A6261D"/>
    <w:rsid w:val="00A671B0"/>
    <w:rsid w:val="00A6796C"/>
    <w:rsid w:val="00A70417"/>
    <w:rsid w:val="00A72093"/>
    <w:rsid w:val="00A73B4E"/>
    <w:rsid w:val="00A752AD"/>
    <w:rsid w:val="00A76BFE"/>
    <w:rsid w:val="00A83B58"/>
    <w:rsid w:val="00A84C98"/>
    <w:rsid w:val="00A85E8F"/>
    <w:rsid w:val="00A923C0"/>
    <w:rsid w:val="00A937FD"/>
    <w:rsid w:val="00A948EE"/>
    <w:rsid w:val="00A959C3"/>
    <w:rsid w:val="00A95D5E"/>
    <w:rsid w:val="00A96355"/>
    <w:rsid w:val="00A97D1B"/>
    <w:rsid w:val="00AA0E0E"/>
    <w:rsid w:val="00AA5A4A"/>
    <w:rsid w:val="00AB209B"/>
    <w:rsid w:val="00AB23E5"/>
    <w:rsid w:val="00AB366C"/>
    <w:rsid w:val="00AB435A"/>
    <w:rsid w:val="00AB49A4"/>
    <w:rsid w:val="00AB5C7F"/>
    <w:rsid w:val="00AB5D45"/>
    <w:rsid w:val="00AC1762"/>
    <w:rsid w:val="00AC3984"/>
    <w:rsid w:val="00AC3CCF"/>
    <w:rsid w:val="00AC4405"/>
    <w:rsid w:val="00AC5434"/>
    <w:rsid w:val="00AC5E41"/>
    <w:rsid w:val="00AC6B04"/>
    <w:rsid w:val="00AD23A0"/>
    <w:rsid w:val="00AD27E7"/>
    <w:rsid w:val="00AD2CFA"/>
    <w:rsid w:val="00AD6264"/>
    <w:rsid w:val="00AE439A"/>
    <w:rsid w:val="00AE5C81"/>
    <w:rsid w:val="00AF0893"/>
    <w:rsid w:val="00AF605E"/>
    <w:rsid w:val="00B00216"/>
    <w:rsid w:val="00B01C66"/>
    <w:rsid w:val="00B04676"/>
    <w:rsid w:val="00B06F1B"/>
    <w:rsid w:val="00B11124"/>
    <w:rsid w:val="00B11494"/>
    <w:rsid w:val="00B1158E"/>
    <w:rsid w:val="00B16F7C"/>
    <w:rsid w:val="00B202D2"/>
    <w:rsid w:val="00B24AE3"/>
    <w:rsid w:val="00B24C64"/>
    <w:rsid w:val="00B269F2"/>
    <w:rsid w:val="00B27AF1"/>
    <w:rsid w:val="00B318B6"/>
    <w:rsid w:val="00B33791"/>
    <w:rsid w:val="00B36FF2"/>
    <w:rsid w:val="00B37295"/>
    <w:rsid w:val="00B404D0"/>
    <w:rsid w:val="00B42AD7"/>
    <w:rsid w:val="00B44DE8"/>
    <w:rsid w:val="00B46AF4"/>
    <w:rsid w:val="00B53482"/>
    <w:rsid w:val="00B57008"/>
    <w:rsid w:val="00B603B2"/>
    <w:rsid w:val="00B60994"/>
    <w:rsid w:val="00B70DBA"/>
    <w:rsid w:val="00B716A9"/>
    <w:rsid w:val="00B77025"/>
    <w:rsid w:val="00B80E51"/>
    <w:rsid w:val="00B80F08"/>
    <w:rsid w:val="00B82346"/>
    <w:rsid w:val="00B82D5B"/>
    <w:rsid w:val="00B83404"/>
    <w:rsid w:val="00B83E05"/>
    <w:rsid w:val="00B842C9"/>
    <w:rsid w:val="00B84C18"/>
    <w:rsid w:val="00B865B6"/>
    <w:rsid w:val="00B9118A"/>
    <w:rsid w:val="00B91B32"/>
    <w:rsid w:val="00B94A16"/>
    <w:rsid w:val="00B9642B"/>
    <w:rsid w:val="00BA0CCE"/>
    <w:rsid w:val="00BA1F97"/>
    <w:rsid w:val="00BA423A"/>
    <w:rsid w:val="00BA5141"/>
    <w:rsid w:val="00BA6895"/>
    <w:rsid w:val="00BA6E9D"/>
    <w:rsid w:val="00BA7029"/>
    <w:rsid w:val="00BA7BF8"/>
    <w:rsid w:val="00BB2120"/>
    <w:rsid w:val="00BC2C5A"/>
    <w:rsid w:val="00BC394B"/>
    <w:rsid w:val="00BC3AA8"/>
    <w:rsid w:val="00BC532A"/>
    <w:rsid w:val="00BC7A8A"/>
    <w:rsid w:val="00BD3B1E"/>
    <w:rsid w:val="00BD3FB0"/>
    <w:rsid w:val="00BD4E82"/>
    <w:rsid w:val="00BD4F32"/>
    <w:rsid w:val="00BD52D7"/>
    <w:rsid w:val="00BD7FCF"/>
    <w:rsid w:val="00BE0017"/>
    <w:rsid w:val="00BE1D6E"/>
    <w:rsid w:val="00BE5F1A"/>
    <w:rsid w:val="00BF1FA0"/>
    <w:rsid w:val="00BF29DE"/>
    <w:rsid w:val="00BF2AE8"/>
    <w:rsid w:val="00BF4937"/>
    <w:rsid w:val="00BF5C18"/>
    <w:rsid w:val="00BF60BC"/>
    <w:rsid w:val="00BF7921"/>
    <w:rsid w:val="00C04088"/>
    <w:rsid w:val="00C059E3"/>
    <w:rsid w:val="00C07D39"/>
    <w:rsid w:val="00C07E1A"/>
    <w:rsid w:val="00C1056C"/>
    <w:rsid w:val="00C12B09"/>
    <w:rsid w:val="00C16EF6"/>
    <w:rsid w:val="00C20F8C"/>
    <w:rsid w:val="00C227F7"/>
    <w:rsid w:val="00C261B5"/>
    <w:rsid w:val="00C2620B"/>
    <w:rsid w:val="00C27D32"/>
    <w:rsid w:val="00C305A0"/>
    <w:rsid w:val="00C33932"/>
    <w:rsid w:val="00C372C0"/>
    <w:rsid w:val="00C4462E"/>
    <w:rsid w:val="00C45C32"/>
    <w:rsid w:val="00C507FB"/>
    <w:rsid w:val="00C51EC0"/>
    <w:rsid w:val="00C525E1"/>
    <w:rsid w:val="00C5437F"/>
    <w:rsid w:val="00C5717E"/>
    <w:rsid w:val="00C618F1"/>
    <w:rsid w:val="00C64D50"/>
    <w:rsid w:val="00C673CF"/>
    <w:rsid w:val="00C67DE1"/>
    <w:rsid w:val="00C7417F"/>
    <w:rsid w:val="00C74751"/>
    <w:rsid w:val="00C74F3A"/>
    <w:rsid w:val="00C800D6"/>
    <w:rsid w:val="00C8024E"/>
    <w:rsid w:val="00C80DEE"/>
    <w:rsid w:val="00C83357"/>
    <w:rsid w:val="00C845B4"/>
    <w:rsid w:val="00C872EA"/>
    <w:rsid w:val="00C878AB"/>
    <w:rsid w:val="00C91D9F"/>
    <w:rsid w:val="00C949F9"/>
    <w:rsid w:val="00CA0F77"/>
    <w:rsid w:val="00CA294F"/>
    <w:rsid w:val="00CA4C90"/>
    <w:rsid w:val="00CA7797"/>
    <w:rsid w:val="00CA7A31"/>
    <w:rsid w:val="00CB117B"/>
    <w:rsid w:val="00CB5EBE"/>
    <w:rsid w:val="00CC12DB"/>
    <w:rsid w:val="00CC4839"/>
    <w:rsid w:val="00CC65E4"/>
    <w:rsid w:val="00CC668A"/>
    <w:rsid w:val="00CC6D79"/>
    <w:rsid w:val="00CC7E17"/>
    <w:rsid w:val="00CD0567"/>
    <w:rsid w:val="00CD0D5E"/>
    <w:rsid w:val="00CD229B"/>
    <w:rsid w:val="00CD5032"/>
    <w:rsid w:val="00CD5966"/>
    <w:rsid w:val="00CE162F"/>
    <w:rsid w:val="00CE43BE"/>
    <w:rsid w:val="00CF107F"/>
    <w:rsid w:val="00CF1D89"/>
    <w:rsid w:val="00CF2339"/>
    <w:rsid w:val="00CF43CB"/>
    <w:rsid w:val="00CF5010"/>
    <w:rsid w:val="00CF6BB6"/>
    <w:rsid w:val="00D0519E"/>
    <w:rsid w:val="00D06109"/>
    <w:rsid w:val="00D11DD0"/>
    <w:rsid w:val="00D12D02"/>
    <w:rsid w:val="00D1394E"/>
    <w:rsid w:val="00D147E8"/>
    <w:rsid w:val="00D173DC"/>
    <w:rsid w:val="00D21A10"/>
    <w:rsid w:val="00D2308B"/>
    <w:rsid w:val="00D316C3"/>
    <w:rsid w:val="00D31953"/>
    <w:rsid w:val="00D32CB9"/>
    <w:rsid w:val="00D33289"/>
    <w:rsid w:val="00D3496E"/>
    <w:rsid w:val="00D3558C"/>
    <w:rsid w:val="00D44CF6"/>
    <w:rsid w:val="00D44CFB"/>
    <w:rsid w:val="00D45135"/>
    <w:rsid w:val="00D45D87"/>
    <w:rsid w:val="00D505F2"/>
    <w:rsid w:val="00D52126"/>
    <w:rsid w:val="00D52E08"/>
    <w:rsid w:val="00D536CE"/>
    <w:rsid w:val="00D539A3"/>
    <w:rsid w:val="00D57FE1"/>
    <w:rsid w:val="00D610F3"/>
    <w:rsid w:val="00D613A8"/>
    <w:rsid w:val="00D63A68"/>
    <w:rsid w:val="00D65EAA"/>
    <w:rsid w:val="00D66696"/>
    <w:rsid w:val="00D72B6E"/>
    <w:rsid w:val="00D7391D"/>
    <w:rsid w:val="00D73F79"/>
    <w:rsid w:val="00D74714"/>
    <w:rsid w:val="00D75B9D"/>
    <w:rsid w:val="00D7663B"/>
    <w:rsid w:val="00D76D41"/>
    <w:rsid w:val="00D86395"/>
    <w:rsid w:val="00D940C3"/>
    <w:rsid w:val="00DA5895"/>
    <w:rsid w:val="00DB06AA"/>
    <w:rsid w:val="00DB0AC2"/>
    <w:rsid w:val="00DB6BB6"/>
    <w:rsid w:val="00DC3394"/>
    <w:rsid w:val="00DC655D"/>
    <w:rsid w:val="00DC6717"/>
    <w:rsid w:val="00DD0D68"/>
    <w:rsid w:val="00DD1BA4"/>
    <w:rsid w:val="00DD452F"/>
    <w:rsid w:val="00DD5EBC"/>
    <w:rsid w:val="00DD71FD"/>
    <w:rsid w:val="00DE0BBC"/>
    <w:rsid w:val="00DE4393"/>
    <w:rsid w:val="00DE5457"/>
    <w:rsid w:val="00DE6BCB"/>
    <w:rsid w:val="00DE74C0"/>
    <w:rsid w:val="00DF00BB"/>
    <w:rsid w:val="00DF121D"/>
    <w:rsid w:val="00DF4C66"/>
    <w:rsid w:val="00DF6AAF"/>
    <w:rsid w:val="00E00FE6"/>
    <w:rsid w:val="00E014A1"/>
    <w:rsid w:val="00E0243F"/>
    <w:rsid w:val="00E11A57"/>
    <w:rsid w:val="00E134BA"/>
    <w:rsid w:val="00E1367D"/>
    <w:rsid w:val="00E14E78"/>
    <w:rsid w:val="00E15B74"/>
    <w:rsid w:val="00E2135B"/>
    <w:rsid w:val="00E21EC4"/>
    <w:rsid w:val="00E26B6D"/>
    <w:rsid w:val="00E326F1"/>
    <w:rsid w:val="00E3566D"/>
    <w:rsid w:val="00E41631"/>
    <w:rsid w:val="00E4541E"/>
    <w:rsid w:val="00E45C50"/>
    <w:rsid w:val="00E45DE1"/>
    <w:rsid w:val="00E50F27"/>
    <w:rsid w:val="00E52664"/>
    <w:rsid w:val="00E53873"/>
    <w:rsid w:val="00E6164C"/>
    <w:rsid w:val="00E644C2"/>
    <w:rsid w:val="00E64A65"/>
    <w:rsid w:val="00E65B74"/>
    <w:rsid w:val="00E66E01"/>
    <w:rsid w:val="00E67D21"/>
    <w:rsid w:val="00E70F03"/>
    <w:rsid w:val="00E7561C"/>
    <w:rsid w:val="00E76409"/>
    <w:rsid w:val="00E81019"/>
    <w:rsid w:val="00E829CA"/>
    <w:rsid w:val="00E82B50"/>
    <w:rsid w:val="00E8597D"/>
    <w:rsid w:val="00E8630A"/>
    <w:rsid w:val="00E913A8"/>
    <w:rsid w:val="00E935CD"/>
    <w:rsid w:val="00E958ED"/>
    <w:rsid w:val="00EA11E8"/>
    <w:rsid w:val="00EA12B8"/>
    <w:rsid w:val="00EA6876"/>
    <w:rsid w:val="00EA7BD6"/>
    <w:rsid w:val="00EB060A"/>
    <w:rsid w:val="00EB3537"/>
    <w:rsid w:val="00EB5B98"/>
    <w:rsid w:val="00EB5FF5"/>
    <w:rsid w:val="00EC3A91"/>
    <w:rsid w:val="00EC3F4F"/>
    <w:rsid w:val="00EC5897"/>
    <w:rsid w:val="00EC6974"/>
    <w:rsid w:val="00EC76BD"/>
    <w:rsid w:val="00ED0975"/>
    <w:rsid w:val="00ED0CDC"/>
    <w:rsid w:val="00ED5FAB"/>
    <w:rsid w:val="00EE0CF2"/>
    <w:rsid w:val="00EE2601"/>
    <w:rsid w:val="00EE5FFA"/>
    <w:rsid w:val="00EF0F82"/>
    <w:rsid w:val="00EF5C9C"/>
    <w:rsid w:val="00F00F2D"/>
    <w:rsid w:val="00F05698"/>
    <w:rsid w:val="00F062AF"/>
    <w:rsid w:val="00F105D5"/>
    <w:rsid w:val="00F1150B"/>
    <w:rsid w:val="00F1218D"/>
    <w:rsid w:val="00F16E77"/>
    <w:rsid w:val="00F2297C"/>
    <w:rsid w:val="00F2441B"/>
    <w:rsid w:val="00F2523E"/>
    <w:rsid w:val="00F26E1C"/>
    <w:rsid w:val="00F27553"/>
    <w:rsid w:val="00F30A98"/>
    <w:rsid w:val="00F30D95"/>
    <w:rsid w:val="00F32696"/>
    <w:rsid w:val="00F36264"/>
    <w:rsid w:val="00F372F3"/>
    <w:rsid w:val="00F37C70"/>
    <w:rsid w:val="00F413BE"/>
    <w:rsid w:val="00F426D4"/>
    <w:rsid w:val="00F42FEA"/>
    <w:rsid w:val="00F44352"/>
    <w:rsid w:val="00F46331"/>
    <w:rsid w:val="00F5000B"/>
    <w:rsid w:val="00F53104"/>
    <w:rsid w:val="00F5350E"/>
    <w:rsid w:val="00F54804"/>
    <w:rsid w:val="00F54C0D"/>
    <w:rsid w:val="00F56BFA"/>
    <w:rsid w:val="00F57F4E"/>
    <w:rsid w:val="00F63F2F"/>
    <w:rsid w:val="00F6425B"/>
    <w:rsid w:val="00F64334"/>
    <w:rsid w:val="00F66EBB"/>
    <w:rsid w:val="00F678EE"/>
    <w:rsid w:val="00F7079F"/>
    <w:rsid w:val="00F7090C"/>
    <w:rsid w:val="00F70BCD"/>
    <w:rsid w:val="00F744C0"/>
    <w:rsid w:val="00F74C24"/>
    <w:rsid w:val="00F77E4F"/>
    <w:rsid w:val="00F81286"/>
    <w:rsid w:val="00F81ACE"/>
    <w:rsid w:val="00F828CA"/>
    <w:rsid w:val="00F84930"/>
    <w:rsid w:val="00F85048"/>
    <w:rsid w:val="00F85CA7"/>
    <w:rsid w:val="00F85D6B"/>
    <w:rsid w:val="00F86DD8"/>
    <w:rsid w:val="00F92EE4"/>
    <w:rsid w:val="00F93AE5"/>
    <w:rsid w:val="00F941CE"/>
    <w:rsid w:val="00F94939"/>
    <w:rsid w:val="00F94C1E"/>
    <w:rsid w:val="00F952B9"/>
    <w:rsid w:val="00F96B31"/>
    <w:rsid w:val="00FA340D"/>
    <w:rsid w:val="00FA353C"/>
    <w:rsid w:val="00FA392C"/>
    <w:rsid w:val="00FA5917"/>
    <w:rsid w:val="00FB6AF0"/>
    <w:rsid w:val="00FC1FDA"/>
    <w:rsid w:val="00FC4090"/>
    <w:rsid w:val="00FC68DB"/>
    <w:rsid w:val="00FD11C9"/>
    <w:rsid w:val="00FD65D3"/>
    <w:rsid w:val="00FD7180"/>
    <w:rsid w:val="00FE31EE"/>
    <w:rsid w:val="00FE50D6"/>
    <w:rsid w:val="00FE66DC"/>
    <w:rsid w:val="00FF1E0D"/>
    <w:rsid w:val="00FF2548"/>
    <w:rsid w:val="00FF3869"/>
    <w:rsid w:val="00FF4261"/>
    <w:rsid w:val="00FF4D5F"/>
    <w:rsid w:val="00FF4F65"/>
    <w:rsid w:val="00F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0ABF1"/>
  <w15:docId w15:val="{5E9BCACB-4129-446C-862B-ABBACD1F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4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semiHidden/>
    <w:qFormat/>
    <w:rsid w:val="00982C54"/>
    <w:pPr>
      <w:tabs>
        <w:tab w:val="left" w:pos="403"/>
      </w:tabs>
      <w:spacing w:after="120" w:line="240" w:lineRule="atLeast"/>
      <w:jc w:val="both"/>
    </w:pPr>
    <w:rPr>
      <w:sz w:val="22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qFormat/>
    <w:rsid w:val="001B51CD"/>
    <w:pPr>
      <w:keepNext/>
      <w:numPr>
        <w:numId w:val="44"/>
      </w:numPr>
      <w:tabs>
        <w:tab w:val="clear" w:pos="403"/>
        <w:tab w:val="left" w:pos="400"/>
        <w:tab w:val="left" w:pos="560"/>
      </w:tabs>
      <w:suppressAutoHyphens/>
      <w:spacing w:before="27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styleId="berschrift2">
    <w:name w:val="heading 2"/>
    <w:basedOn w:val="berschrift1"/>
    <w:next w:val="Standard"/>
    <w:link w:val="berschrift2Zchn"/>
    <w:qFormat/>
    <w:rsid w:val="00F70BCD"/>
    <w:pPr>
      <w:numPr>
        <w:ilvl w:val="1"/>
      </w:numPr>
      <w:tabs>
        <w:tab w:val="clear" w:pos="400"/>
        <w:tab w:val="clear" w:pos="560"/>
        <w:tab w:val="left" w:pos="700"/>
      </w:tabs>
      <w:spacing w:before="60" w:line="250" w:lineRule="atLeast"/>
      <w:outlineLvl w:val="1"/>
    </w:pPr>
    <w:rPr>
      <w:sz w:val="24"/>
    </w:rPr>
  </w:style>
  <w:style w:type="paragraph" w:styleId="berschrift3">
    <w:name w:val="heading 3"/>
    <w:basedOn w:val="berschrift1"/>
    <w:next w:val="Standard"/>
    <w:link w:val="berschrift3Zchn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berschrift4">
    <w:name w:val="heading 4"/>
    <w:basedOn w:val="berschrift3"/>
    <w:next w:val="Standard"/>
    <w:link w:val="berschrift4Zchn"/>
    <w:qFormat/>
    <w:rsid w:val="00890926"/>
    <w:pPr>
      <w:numPr>
        <w:ilvl w:val="3"/>
      </w:numPr>
      <w:tabs>
        <w:tab w:val="clear" w:pos="880"/>
        <w:tab w:val="left" w:pos="1021"/>
        <w:tab w:val="left" w:pos="1140"/>
        <w:tab w:val="left" w:pos="1360"/>
      </w:tabs>
      <w:spacing w:before="240"/>
      <w:outlineLvl w:val="3"/>
    </w:pPr>
  </w:style>
  <w:style w:type="paragraph" w:styleId="berschrift5">
    <w:name w:val="heading 5"/>
    <w:basedOn w:val="berschrift4"/>
    <w:next w:val="Standard"/>
    <w:link w:val="berschrift5Zchn"/>
    <w:autoRedefine/>
    <w:qFormat/>
    <w:rsid w:val="000E094F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BB2120"/>
    <w:pPr>
      <w:numPr>
        <w:ilvl w:val="5"/>
      </w:numPr>
      <w:outlineLvl w:val="5"/>
    </w:pPr>
  </w:style>
  <w:style w:type="paragraph" w:styleId="berschrift7">
    <w:name w:val="heading 7"/>
    <w:basedOn w:val="Standard"/>
    <w:next w:val="Standard"/>
    <w:link w:val="berschrift7Zchn"/>
    <w:qFormat/>
    <w:rsid w:val="00FC68DB"/>
    <w:pPr>
      <w:numPr>
        <w:ilvl w:val="6"/>
        <w:numId w:val="44"/>
      </w:numPr>
      <w:tabs>
        <w:tab w:val="clear" w:pos="403"/>
        <w:tab w:val="num" w:pos="1296"/>
      </w:tabs>
      <w:spacing w:before="240" w:after="60" w:line="240" w:lineRule="auto"/>
      <w:jc w:val="left"/>
      <w:outlineLvl w:val="6"/>
    </w:pPr>
    <w:rPr>
      <w:rFonts w:ascii="Times New Roman" w:eastAsia="Times New Roman" w:hAnsi="Times New Roman"/>
      <w:sz w:val="24"/>
      <w:szCs w:val="24"/>
      <w:lang w:val="en-US" w:eastAsia="de-DE"/>
    </w:rPr>
  </w:style>
  <w:style w:type="paragraph" w:styleId="berschrift8">
    <w:name w:val="heading 8"/>
    <w:basedOn w:val="Standard"/>
    <w:next w:val="Standard"/>
    <w:link w:val="berschrift8Zchn"/>
    <w:qFormat/>
    <w:rsid w:val="00FC68DB"/>
    <w:pPr>
      <w:numPr>
        <w:ilvl w:val="7"/>
        <w:numId w:val="44"/>
      </w:numPr>
      <w:tabs>
        <w:tab w:val="clear" w:pos="403"/>
        <w:tab w:val="num" w:pos="1440"/>
      </w:tabs>
      <w:spacing w:before="240" w:after="60" w:line="240" w:lineRule="auto"/>
      <w:jc w:val="left"/>
      <w:outlineLvl w:val="7"/>
    </w:pPr>
    <w:rPr>
      <w:rFonts w:ascii="Times New Roman" w:eastAsia="Times New Roman" w:hAnsi="Times New Roman"/>
      <w:i/>
      <w:iCs/>
      <w:sz w:val="24"/>
      <w:szCs w:val="24"/>
      <w:lang w:val="en-US" w:eastAsia="de-DE"/>
    </w:rPr>
  </w:style>
  <w:style w:type="paragraph" w:styleId="berschrift9">
    <w:name w:val="heading 9"/>
    <w:basedOn w:val="Standard"/>
    <w:next w:val="Standard"/>
    <w:link w:val="berschrift9Zchn"/>
    <w:qFormat/>
    <w:rsid w:val="00FC68DB"/>
    <w:pPr>
      <w:numPr>
        <w:ilvl w:val="8"/>
        <w:numId w:val="44"/>
      </w:numPr>
      <w:tabs>
        <w:tab w:val="clear" w:pos="403"/>
        <w:tab w:val="num" w:pos="1584"/>
      </w:tabs>
      <w:spacing w:before="240" w:after="60" w:line="240" w:lineRule="auto"/>
      <w:jc w:val="left"/>
      <w:outlineLvl w:val="8"/>
    </w:pPr>
    <w:rPr>
      <w:rFonts w:ascii="Calibri" w:eastAsia="Times New Roman" w:hAnsi="Calibri" w:cs="Arial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1B51CD"/>
    <w:rPr>
      <w:rFonts w:eastAsia="MS Mincho"/>
      <w:b/>
      <w:sz w:val="26"/>
      <w:szCs w:val="22"/>
      <w:lang w:val="en-GB" w:eastAsia="ja-JP"/>
    </w:rPr>
  </w:style>
  <w:style w:type="character" w:customStyle="1" w:styleId="berschrift2Zchn">
    <w:name w:val="Überschrift 2 Zchn"/>
    <w:link w:val="berschrift2"/>
    <w:rsid w:val="00F70BCD"/>
    <w:rPr>
      <w:rFonts w:eastAsia="MS Mincho"/>
      <w:b/>
      <w:sz w:val="24"/>
      <w:szCs w:val="22"/>
      <w:lang w:val="en-GB" w:eastAsia="ja-JP"/>
    </w:rPr>
  </w:style>
  <w:style w:type="character" w:customStyle="1" w:styleId="berschrift3Zchn">
    <w:name w:val="Überschrift 3 Zchn"/>
    <w:link w:val="berschrift3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berschrift4Zchn">
    <w:name w:val="Überschrift 4 Zchn"/>
    <w:link w:val="berschrift4"/>
    <w:rsid w:val="00890926"/>
    <w:rPr>
      <w:rFonts w:eastAsia="MS Mincho"/>
      <w:b/>
      <w:sz w:val="22"/>
      <w:szCs w:val="22"/>
      <w:lang w:val="en-GB" w:eastAsia="ja-JP"/>
    </w:rPr>
  </w:style>
  <w:style w:type="character" w:customStyle="1" w:styleId="berschrift5Zchn">
    <w:name w:val="Überschrift 5 Zchn"/>
    <w:link w:val="berschrift5"/>
    <w:rsid w:val="000E094F"/>
    <w:rPr>
      <w:rFonts w:eastAsia="MS Mincho"/>
      <w:b/>
      <w:sz w:val="22"/>
      <w:szCs w:val="22"/>
      <w:lang w:val="en-GB" w:eastAsia="ja-JP"/>
    </w:rPr>
  </w:style>
  <w:style w:type="character" w:customStyle="1" w:styleId="berschrift6Zchn">
    <w:name w:val="Überschrift 6 Zchn"/>
    <w:link w:val="berschrift6"/>
    <w:rsid w:val="00BB2120"/>
    <w:rPr>
      <w:rFonts w:eastAsia="MS Mincho"/>
      <w:b/>
      <w:sz w:val="22"/>
      <w:szCs w:val="22"/>
      <w:lang w:val="en-GB" w:eastAsia="ja-JP"/>
    </w:rPr>
  </w:style>
  <w:style w:type="character" w:customStyle="1" w:styleId="berschrift7Zchn">
    <w:name w:val="Überschrift 7 Zchn"/>
    <w:basedOn w:val="Absatz-Standardschriftart"/>
    <w:link w:val="berschrift7"/>
    <w:rsid w:val="00FC68DB"/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FC68DB"/>
    <w:rPr>
      <w:rFonts w:ascii="Times New Roman" w:eastAsia="Times New Roman" w:hAnsi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FC68DB"/>
    <w:rPr>
      <w:rFonts w:ascii="Calibri" w:eastAsia="Times New Roman" w:hAnsi="Calibri" w:cs="Arial"/>
      <w:sz w:val="22"/>
      <w:szCs w:val="22"/>
      <w:lang w:eastAsia="de-DE"/>
    </w:rPr>
  </w:style>
  <w:style w:type="paragraph" w:customStyle="1" w:styleId="a2">
    <w:name w:val="a2"/>
    <w:basedOn w:val="Standard"/>
    <w:next w:val="Standard"/>
    <w:uiPriority w:val="11"/>
    <w:rsid w:val="0054733A"/>
    <w:pPr>
      <w:keepNext/>
      <w:tabs>
        <w:tab w:val="clear" w:pos="403"/>
        <w:tab w:val="left" w:pos="567"/>
        <w:tab w:val="left" w:pos="720"/>
      </w:tabs>
      <w:spacing w:before="270" w:line="270" w:lineRule="atLeast"/>
      <w:jc w:val="lef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Standard"/>
    <w:next w:val="Standard"/>
    <w:uiPriority w:val="12"/>
    <w:rsid w:val="00F828CA"/>
    <w:pPr>
      <w:keepNext/>
      <w:spacing w:before="60" w:line="250" w:lineRule="atLeast"/>
      <w:jc w:val="lef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Standard"/>
    <w:next w:val="Standard"/>
    <w:uiPriority w:val="13"/>
    <w:rsid w:val="001B51CD"/>
    <w:pPr>
      <w:keepNext/>
      <w:tabs>
        <w:tab w:val="left" w:pos="880"/>
      </w:tabs>
      <w:spacing w:before="60"/>
      <w:jc w:val="left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Standard"/>
    <w:next w:val="Standard"/>
    <w:uiPriority w:val="14"/>
    <w:rsid w:val="00F828CA"/>
    <w:pPr>
      <w:keepNext/>
      <w:tabs>
        <w:tab w:val="num" w:pos="1080"/>
        <w:tab w:val="left" w:pos="1247"/>
        <w:tab w:val="left" w:pos="1360"/>
      </w:tabs>
      <w:spacing w:before="60"/>
      <w:jc w:val="left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Standard"/>
    <w:next w:val="Standard"/>
    <w:uiPriority w:val="15"/>
    <w:rsid w:val="00F828CA"/>
    <w:pPr>
      <w:keepNext/>
      <w:tabs>
        <w:tab w:val="left" w:pos="1247"/>
        <w:tab w:val="left" w:pos="1360"/>
        <w:tab w:val="num" w:pos="1440"/>
      </w:tabs>
      <w:spacing w:before="60"/>
      <w:jc w:val="left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Standard"/>
    <w:next w:val="Standard"/>
    <w:uiPriority w:val="10"/>
    <w:rsid w:val="00F77E4F"/>
    <w:pPr>
      <w:keepNext/>
      <w:pageBreakBefore/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Standard"/>
    <w:uiPriority w:val="5"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Standard"/>
    <w:link w:val="DefinitionChar"/>
    <w:uiPriority w:val="9"/>
    <w:rsid w:val="00F77E4F"/>
  </w:style>
  <w:style w:type="character" w:customStyle="1" w:styleId="DefinitionChar">
    <w:name w:val="Definition Char"/>
    <w:basedOn w:val="Absatz-Standardschriftart"/>
    <w:link w:val="Definition"/>
    <w:uiPriority w:val="9"/>
    <w:rsid w:val="00396685"/>
    <w:rPr>
      <w:sz w:val="22"/>
      <w:szCs w:val="22"/>
      <w:lang w:val="en-GB"/>
    </w:rPr>
  </w:style>
  <w:style w:type="paragraph" w:customStyle="1" w:styleId="ForewordTitle">
    <w:name w:val="Foreword Title"/>
    <w:basedOn w:val="Standard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Standard"/>
    <w:next w:val="Definition"/>
    <w:uiPriority w:val="8"/>
    <w:rsid w:val="00F77E4F"/>
    <w:pPr>
      <w:keepNext/>
      <w:suppressAutoHyphens/>
      <w:spacing w:after="0"/>
      <w:jc w:val="left"/>
    </w:pPr>
    <w:rPr>
      <w:b/>
    </w:rPr>
  </w:style>
  <w:style w:type="paragraph" w:customStyle="1" w:styleId="TermNum">
    <w:name w:val="TermNum"/>
    <w:basedOn w:val="Standard"/>
    <w:next w:val="Terms"/>
    <w:uiPriority w:val="7"/>
    <w:rsid w:val="00F77E4F"/>
    <w:pPr>
      <w:keepNext/>
      <w:spacing w:after="0"/>
      <w:jc w:val="left"/>
    </w:pPr>
    <w:rPr>
      <w:b/>
    </w:rPr>
  </w:style>
  <w:style w:type="paragraph" w:styleId="Verzeichnis1">
    <w:name w:val="toc 1"/>
    <w:basedOn w:val="Standard"/>
    <w:next w:val="Standard"/>
    <w:uiPriority w:val="39"/>
    <w:qFormat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  <w:jc w:val="left"/>
    </w:pPr>
    <w:rPr>
      <w:b/>
    </w:rPr>
  </w:style>
  <w:style w:type="paragraph" w:styleId="Verzeichnis2">
    <w:name w:val="toc 2"/>
    <w:basedOn w:val="Verzeichnis1"/>
    <w:next w:val="Standard"/>
    <w:uiPriority w:val="39"/>
    <w:qFormat/>
    <w:rsid w:val="00264095"/>
    <w:pPr>
      <w:spacing w:before="0"/>
    </w:pPr>
  </w:style>
  <w:style w:type="paragraph" w:styleId="Verzeichnis3">
    <w:name w:val="toc 3"/>
    <w:basedOn w:val="Verzeichnis2"/>
    <w:next w:val="Standard"/>
    <w:uiPriority w:val="39"/>
    <w:qFormat/>
    <w:rsid w:val="00264095"/>
  </w:style>
  <w:style w:type="paragraph" w:customStyle="1" w:styleId="zzContents">
    <w:name w:val="zzContents"/>
    <w:basedOn w:val="Standard"/>
    <w:next w:val="Verzeichnis1"/>
    <w:semiHidden/>
    <w:rsid w:val="008116BB"/>
    <w:pPr>
      <w:keepNext/>
      <w:pageBreakBefore/>
      <w:suppressAutoHyphens/>
      <w:spacing w:before="270" w:line="310" w:lineRule="exact"/>
      <w:jc w:val="left"/>
    </w:pPr>
    <w:rPr>
      <w:b/>
      <w:sz w:val="28"/>
    </w:rPr>
  </w:style>
  <w:style w:type="paragraph" w:customStyle="1" w:styleId="zzCopyright">
    <w:name w:val="zzCopyright"/>
    <w:basedOn w:val="Standard"/>
    <w:next w:val="Standard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Standard"/>
    <w:next w:val="Standard"/>
    <w:semiHidden/>
    <w:rsid w:val="00264095"/>
    <w:pPr>
      <w:suppressAutoHyphens/>
      <w:spacing w:before="400" w:after="760" w:line="350" w:lineRule="exact"/>
      <w:jc w:val="left"/>
    </w:pPr>
    <w:rPr>
      <w:b/>
      <w:color w:val="0000FF"/>
      <w:sz w:val="32"/>
    </w:rPr>
  </w:style>
  <w:style w:type="table" w:styleId="Tabellenraster">
    <w:name w:val="Table Grid"/>
    <w:basedOn w:val="NormaleTabelle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rsid w:val="00526284"/>
    <w:pPr>
      <w:tabs>
        <w:tab w:val="clear" w:pos="403"/>
        <w:tab w:val="right" w:pos="9752"/>
      </w:tabs>
      <w:spacing w:before="360" w:line="220" w:lineRule="exact"/>
    </w:pPr>
  </w:style>
  <w:style w:type="character" w:customStyle="1" w:styleId="FuzeileZchn">
    <w:name w:val="Fußzeile Zchn"/>
    <w:link w:val="Fuzeile"/>
    <w:uiPriority w:val="99"/>
    <w:semiHidden/>
    <w:rsid w:val="00526284"/>
    <w:rPr>
      <w:sz w:val="22"/>
      <w:szCs w:val="22"/>
      <w:lang w:val="en-GB"/>
    </w:rPr>
  </w:style>
  <w:style w:type="paragraph" w:styleId="Kopfzeile">
    <w:name w:val="header"/>
    <w:basedOn w:val="Standard"/>
    <w:link w:val="KopfzeileZchn"/>
    <w:uiPriority w:val="99"/>
    <w:rsid w:val="00526284"/>
    <w:pPr>
      <w:spacing w:after="600" w:line="220" w:lineRule="exact"/>
    </w:pPr>
    <w:rPr>
      <w:b/>
    </w:rPr>
  </w:style>
  <w:style w:type="character" w:customStyle="1" w:styleId="KopfzeileZchn">
    <w:name w:val="Kopfzeile Zchn"/>
    <w:link w:val="Kopfzeile"/>
    <w:uiPriority w:val="99"/>
    <w:rsid w:val="00526284"/>
    <w:rPr>
      <w:b/>
      <w:sz w:val="22"/>
      <w:szCs w:val="22"/>
      <w:lang w:val="en-GB"/>
    </w:rPr>
  </w:style>
  <w:style w:type="character" w:styleId="Hyperlink">
    <w:name w:val="Hyperlink"/>
    <w:uiPriority w:val="99"/>
    <w:rsid w:val="00986544"/>
    <w:rPr>
      <w:color w:val="0000FF"/>
      <w:u w:val="single"/>
      <w:lang w:val="en-GB"/>
    </w:rPr>
  </w:style>
  <w:style w:type="paragraph" w:customStyle="1" w:styleId="Code">
    <w:name w:val="Code"/>
    <w:basedOn w:val="Standard"/>
    <w:qFormat/>
    <w:rsid w:val="00526284"/>
    <w:pPr>
      <w:spacing w:after="0" w:line="200" w:lineRule="atLeast"/>
      <w:jc w:val="left"/>
    </w:pPr>
    <w:rPr>
      <w:rFonts w:ascii="Courier New" w:hAnsi="Courier New"/>
      <w:sz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1E4607"/>
    <w:pPr>
      <w:spacing w:after="200" w:line="240" w:lineRule="auto"/>
      <w:jc w:val="center"/>
    </w:pPr>
    <w:rPr>
      <w:b/>
      <w:bCs/>
    </w:rPr>
  </w:style>
  <w:style w:type="paragraph" w:styleId="Textkrper">
    <w:name w:val="Body Text"/>
    <w:basedOn w:val="Standard"/>
    <w:link w:val="TextkrperZchn"/>
    <w:qFormat/>
    <w:rsid w:val="007B5DAA"/>
  </w:style>
  <w:style w:type="character" w:customStyle="1" w:styleId="TextkrperZchn">
    <w:name w:val="Textkörper Zchn"/>
    <w:basedOn w:val="Absatz-Standardschriftart"/>
    <w:link w:val="Textkrper"/>
    <w:rsid w:val="007B5DAA"/>
    <w:rPr>
      <w:sz w:val="22"/>
      <w:szCs w:val="22"/>
      <w:lang w:val="en-GB"/>
    </w:rPr>
  </w:style>
  <w:style w:type="paragraph" w:customStyle="1" w:styleId="Formula">
    <w:name w:val="Formula"/>
    <w:basedOn w:val="Standard"/>
    <w:semiHidden/>
    <w:rsid w:val="00314414"/>
    <w:pPr>
      <w:tabs>
        <w:tab w:val="clear" w:pos="403"/>
        <w:tab w:val="right" w:pos="9749"/>
      </w:tabs>
      <w:spacing w:after="220"/>
      <w:ind w:left="403"/>
      <w:jc w:val="left"/>
    </w:pPr>
    <w:rPr>
      <w:rFonts w:eastAsia="Times New Roman"/>
    </w:rPr>
  </w:style>
  <w:style w:type="paragraph" w:customStyle="1" w:styleId="Tablebody">
    <w:name w:val="Table body"/>
    <w:basedOn w:val="Standard"/>
    <w:rsid w:val="00652F34"/>
    <w:pPr>
      <w:spacing w:before="60" w:after="60"/>
      <w:jc w:val="center"/>
    </w:pPr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Standard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Sprechblasentext">
    <w:name w:val="Balloon Text"/>
    <w:basedOn w:val="Standard"/>
    <w:link w:val="SprechblasentextZchn"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0C033F"/>
    <w:rPr>
      <w:rFonts w:ascii="Segoe UI" w:hAnsi="Segoe UI" w:cs="Segoe UI"/>
      <w:sz w:val="18"/>
      <w:szCs w:val="18"/>
      <w:lang w:val="en-GB"/>
    </w:rPr>
  </w:style>
  <w:style w:type="character" w:styleId="BesuchterLink">
    <w:name w:val="FollowedHyperlink"/>
    <w:basedOn w:val="Absatz-Standardschriftart"/>
    <w:unhideWhenUsed/>
    <w:rsid w:val="00F81ACE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DF121D"/>
    <w:pPr>
      <w:tabs>
        <w:tab w:val="clear" w:pos="403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ource">
    <w:name w:val="Source"/>
    <w:basedOn w:val="Definition"/>
    <w:link w:val="SourceChar"/>
    <w:qFormat/>
    <w:rsid w:val="00396685"/>
  </w:style>
  <w:style w:type="character" w:customStyle="1" w:styleId="SourceChar">
    <w:name w:val="Source Char"/>
    <w:basedOn w:val="DefinitionChar"/>
    <w:link w:val="Source"/>
    <w:rsid w:val="00396685"/>
    <w:rPr>
      <w:sz w:val="22"/>
      <w:szCs w:val="22"/>
      <w:lang w:val="en-GB"/>
    </w:rPr>
  </w:style>
  <w:style w:type="paragraph" w:styleId="Liste">
    <w:name w:val="List"/>
    <w:basedOn w:val="Listenabsatz"/>
    <w:uiPriority w:val="4"/>
    <w:rsid w:val="00CB117B"/>
    <w:pPr>
      <w:keepNext/>
      <w:numPr>
        <w:numId w:val="8"/>
      </w:numPr>
      <w:tabs>
        <w:tab w:val="clear" w:pos="403"/>
      </w:tabs>
      <w:ind w:left="425" w:hanging="425"/>
    </w:pPr>
  </w:style>
  <w:style w:type="paragraph" w:styleId="Listenabsatz">
    <w:name w:val="List Paragraph"/>
    <w:basedOn w:val="Standard"/>
    <w:link w:val="ListenabsatzZchn"/>
    <w:uiPriority w:val="34"/>
    <w:qFormat/>
    <w:rsid w:val="00C878AB"/>
    <w:pPr>
      <w:ind w:left="720"/>
      <w:contextualSpacing/>
    </w:p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C878AB"/>
    <w:rPr>
      <w:sz w:val="22"/>
      <w:szCs w:val="22"/>
      <w:lang w:val="en-GB"/>
    </w:rPr>
  </w:style>
  <w:style w:type="paragraph" w:customStyle="1" w:styleId="Example">
    <w:name w:val="Example"/>
    <w:basedOn w:val="Standard"/>
    <w:link w:val="ExampleChar"/>
    <w:qFormat/>
    <w:rsid w:val="00A76BFE"/>
    <w:pPr>
      <w:spacing w:before="120" w:after="0"/>
    </w:pPr>
    <w:rPr>
      <w:sz w:val="20"/>
      <w:szCs w:val="20"/>
    </w:rPr>
  </w:style>
  <w:style w:type="character" w:customStyle="1" w:styleId="ExampleChar">
    <w:name w:val="Example Char"/>
    <w:basedOn w:val="Absatz-Standardschriftart"/>
    <w:link w:val="Example"/>
    <w:rsid w:val="00A76BFE"/>
    <w:rPr>
      <w:lang w:val="en-GB"/>
    </w:rPr>
  </w:style>
  <w:style w:type="paragraph" w:customStyle="1" w:styleId="Note">
    <w:name w:val="Note"/>
    <w:basedOn w:val="Standard"/>
    <w:link w:val="NoteChar"/>
    <w:qFormat/>
    <w:rsid w:val="00E014A1"/>
    <w:pPr>
      <w:spacing w:after="240"/>
    </w:pPr>
    <w:rPr>
      <w:sz w:val="20"/>
      <w:szCs w:val="20"/>
    </w:rPr>
  </w:style>
  <w:style w:type="character" w:customStyle="1" w:styleId="NoteChar">
    <w:name w:val="Note Char"/>
    <w:basedOn w:val="Absatz-Standardschriftart"/>
    <w:link w:val="Note"/>
    <w:rsid w:val="00E014A1"/>
    <w:rPr>
      <w:lang w:val="en-GB"/>
    </w:rPr>
  </w:style>
  <w:style w:type="paragraph" w:customStyle="1" w:styleId="FigureTitle">
    <w:name w:val="Figure Title"/>
    <w:basedOn w:val="Listenabsatz"/>
    <w:link w:val="FigureTitleChar"/>
    <w:qFormat/>
    <w:rsid w:val="00151B6D"/>
    <w:pPr>
      <w:numPr>
        <w:numId w:val="6"/>
      </w:numPr>
      <w:jc w:val="center"/>
    </w:pPr>
    <w:rPr>
      <w:b/>
      <w:bCs/>
    </w:rPr>
  </w:style>
  <w:style w:type="character" w:customStyle="1" w:styleId="FigureTitleChar">
    <w:name w:val="Figure Title Char"/>
    <w:basedOn w:val="ListenabsatzZchn"/>
    <w:link w:val="FigureTitle"/>
    <w:rsid w:val="00151B6D"/>
    <w:rPr>
      <w:b/>
      <w:bCs/>
      <w:sz w:val="22"/>
      <w:szCs w:val="22"/>
      <w:lang w:val="en-GB"/>
    </w:rPr>
  </w:style>
  <w:style w:type="paragraph" w:customStyle="1" w:styleId="AnnexFigureTitle">
    <w:name w:val="Annex Figure Title"/>
    <w:basedOn w:val="Standard"/>
    <w:link w:val="AnnexFigureTitleChar"/>
    <w:qFormat/>
    <w:rsid w:val="00151B6D"/>
    <w:pPr>
      <w:numPr>
        <w:numId w:val="3"/>
      </w:numPr>
      <w:jc w:val="center"/>
    </w:pPr>
    <w:rPr>
      <w:b/>
      <w:bCs/>
    </w:rPr>
  </w:style>
  <w:style w:type="character" w:customStyle="1" w:styleId="AnnexFigureTitleChar">
    <w:name w:val="Annex Figure Title Char"/>
    <w:basedOn w:val="Absatz-Standardschriftart"/>
    <w:link w:val="AnnexFigureTitle"/>
    <w:rsid w:val="00151B6D"/>
    <w:rPr>
      <w:b/>
      <w:bCs/>
      <w:sz w:val="22"/>
      <w:szCs w:val="22"/>
      <w:lang w:val="en-GB"/>
    </w:rPr>
  </w:style>
  <w:style w:type="paragraph" w:customStyle="1" w:styleId="AnnexTableTitle">
    <w:name w:val="Annex Table Title"/>
    <w:basedOn w:val="Listenabsatz"/>
    <w:link w:val="AnnexTableTitleChar"/>
    <w:qFormat/>
    <w:rsid w:val="00C878AB"/>
    <w:pPr>
      <w:keepNext/>
      <w:pageBreakBefore/>
      <w:numPr>
        <w:numId w:val="4"/>
      </w:numPr>
      <w:jc w:val="center"/>
    </w:pPr>
    <w:rPr>
      <w:b/>
    </w:rPr>
  </w:style>
  <w:style w:type="character" w:customStyle="1" w:styleId="AnnexTableTitleChar">
    <w:name w:val="Annex Table Title Char"/>
    <w:basedOn w:val="ListenabsatzZchn"/>
    <w:link w:val="AnnexTableTitle"/>
    <w:rsid w:val="00C878AB"/>
    <w:rPr>
      <w:b/>
      <w:sz w:val="22"/>
      <w:szCs w:val="22"/>
      <w:lang w:val="en-GB"/>
    </w:rPr>
  </w:style>
  <w:style w:type="paragraph" w:customStyle="1" w:styleId="Tabletitle">
    <w:name w:val="Table title"/>
    <w:basedOn w:val="Listenabsatz"/>
    <w:link w:val="TabletitleChar"/>
    <w:qFormat/>
    <w:rsid w:val="00426C8C"/>
    <w:pPr>
      <w:numPr>
        <w:numId w:val="5"/>
      </w:numPr>
      <w:jc w:val="center"/>
    </w:pPr>
    <w:rPr>
      <w:b/>
      <w:bCs/>
      <w:lang w:val="fr-CH"/>
    </w:rPr>
  </w:style>
  <w:style w:type="character" w:customStyle="1" w:styleId="TabletitleChar">
    <w:name w:val="Table title Char"/>
    <w:basedOn w:val="ListenabsatzZchn"/>
    <w:link w:val="Tabletitle"/>
    <w:rsid w:val="00426C8C"/>
    <w:rPr>
      <w:b/>
      <w:bCs/>
      <w:sz w:val="22"/>
      <w:szCs w:val="22"/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D3DEB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semiHidden/>
    <w:rsid w:val="003172C1"/>
    <w:pPr>
      <w:tabs>
        <w:tab w:val="clear" w:pos="403"/>
      </w:tabs>
      <w:spacing w:line="240" w:lineRule="auto"/>
      <w:jc w:val="left"/>
    </w:pPr>
    <w:rPr>
      <w:rFonts w:eastAsia="Times New Roman"/>
      <w:sz w:val="20"/>
      <w:szCs w:val="20"/>
      <w:lang w:val="en-US" w:eastAsia="x-none"/>
    </w:rPr>
  </w:style>
  <w:style w:type="character" w:customStyle="1" w:styleId="FunotentextZchn">
    <w:name w:val="Fußnotentext Zchn"/>
    <w:basedOn w:val="Absatz-Standardschriftart"/>
    <w:link w:val="Funotentext"/>
    <w:semiHidden/>
    <w:rsid w:val="003172C1"/>
    <w:rPr>
      <w:rFonts w:eastAsia="Times New Roman"/>
      <w:lang w:eastAsia="x-none"/>
    </w:rPr>
  </w:style>
  <w:style w:type="character" w:styleId="Funotenzeichen">
    <w:name w:val="footnote reference"/>
    <w:semiHidden/>
    <w:rsid w:val="00FC68DB"/>
    <w:rPr>
      <w:vertAlign w:val="superscript"/>
    </w:rPr>
  </w:style>
  <w:style w:type="character" w:customStyle="1" w:styleId="trans">
    <w:name w:val="trans"/>
    <w:rsid w:val="00FC68DB"/>
  </w:style>
  <w:style w:type="character" w:customStyle="1" w:styleId="definition0">
    <w:name w:val="definition"/>
    <w:rsid w:val="00FC68DB"/>
  </w:style>
  <w:style w:type="paragraph" w:styleId="Aufzhlungszeichen">
    <w:name w:val="List Bullet"/>
    <w:basedOn w:val="Standard"/>
    <w:rsid w:val="00FC68DB"/>
    <w:pPr>
      <w:tabs>
        <w:tab w:val="clear" w:pos="403"/>
        <w:tab w:val="num" w:pos="454"/>
      </w:tabs>
      <w:spacing w:after="240" w:line="240" w:lineRule="auto"/>
      <w:ind w:left="454" w:hanging="227"/>
      <w:contextualSpacing/>
      <w:jc w:val="left"/>
    </w:pPr>
    <w:rPr>
      <w:rFonts w:ascii="Calibri" w:eastAsia="Times New Roman" w:hAnsi="Calibri"/>
      <w:szCs w:val="24"/>
      <w:lang w:val="en-US" w:eastAsia="de-DE"/>
    </w:rPr>
  </w:style>
  <w:style w:type="paragraph" w:styleId="Aufzhlungszeichen2">
    <w:name w:val="List Bullet 2"/>
    <w:basedOn w:val="Standard"/>
    <w:rsid w:val="00FC68DB"/>
    <w:pPr>
      <w:tabs>
        <w:tab w:val="clear" w:pos="403"/>
        <w:tab w:val="num" w:pos="643"/>
      </w:tabs>
      <w:spacing w:line="240" w:lineRule="auto"/>
      <w:ind w:left="643" w:hanging="360"/>
      <w:jc w:val="left"/>
    </w:pPr>
    <w:rPr>
      <w:rFonts w:ascii="Calibri" w:eastAsia="Times New Roman" w:hAnsi="Calibri"/>
      <w:szCs w:val="24"/>
      <w:lang w:val="en-US" w:eastAsia="de-DE"/>
    </w:rPr>
  </w:style>
  <w:style w:type="paragraph" w:styleId="Aufzhlungszeichen3">
    <w:name w:val="List Bullet 3"/>
    <w:basedOn w:val="Standard"/>
    <w:rsid w:val="00FC68DB"/>
    <w:pPr>
      <w:tabs>
        <w:tab w:val="clear" w:pos="403"/>
        <w:tab w:val="num" w:pos="926"/>
      </w:tabs>
      <w:spacing w:line="240" w:lineRule="auto"/>
      <w:ind w:left="926" w:hanging="360"/>
      <w:jc w:val="left"/>
    </w:pPr>
    <w:rPr>
      <w:rFonts w:ascii="Calibri" w:eastAsia="Times New Roman" w:hAnsi="Calibri"/>
      <w:szCs w:val="24"/>
      <w:lang w:val="en-US" w:eastAsia="de-DE"/>
    </w:rPr>
  </w:style>
  <w:style w:type="character" w:customStyle="1" w:styleId="XMLElement">
    <w:name w:val="XML Element"/>
    <w:rsid w:val="00FC68DB"/>
    <w:rPr>
      <w:rFonts w:ascii="Courier New" w:hAnsi="Courier New"/>
      <w:b/>
      <w:i/>
      <w:sz w:val="18"/>
    </w:rPr>
  </w:style>
  <w:style w:type="character" w:customStyle="1" w:styleId="XMLAttribute">
    <w:name w:val="XML Attribute"/>
    <w:rsid w:val="00FC68DB"/>
    <w:rPr>
      <w:rFonts w:ascii="Courier New" w:hAnsi="Courier New"/>
      <w:b/>
      <w:i/>
      <w:sz w:val="18"/>
    </w:rPr>
  </w:style>
  <w:style w:type="paragraph" w:customStyle="1" w:styleId="Text">
    <w:name w:val="Text"/>
    <w:basedOn w:val="Standard"/>
    <w:link w:val="TextZchn"/>
    <w:rsid w:val="00FC68DB"/>
    <w:pPr>
      <w:tabs>
        <w:tab w:val="clear" w:pos="403"/>
      </w:tabs>
      <w:spacing w:line="240" w:lineRule="auto"/>
      <w:jc w:val="left"/>
    </w:pPr>
    <w:rPr>
      <w:rFonts w:ascii="Calibri" w:eastAsia="Times New Roman" w:hAnsi="Calibri"/>
      <w:szCs w:val="24"/>
      <w:lang w:val="en-US" w:eastAsia="de-DE"/>
    </w:rPr>
  </w:style>
  <w:style w:type="character" w:customStyle="1" w:styleId="TextZchn">
    <w:name w:val="Text Zchn"/>
    <w:link w:val="Text"/>
    <w:rsid w:val="00FC68DB"/>
    <w:rPr>
      <w:rFonts w:ascii="Calibri" w:eastAsia="Times New Roman" w:hAnsi="Calibri"/>
      <w:sz w:val="22"/>
      <w:szCs w:val="24"/>
      <w:lang w:eastAsia="de-DE"/>
    </w:rPr>
  </w:style>
  <w:style w:type="character" w:customStyle="1" w:styleId="NoteZchn">
    <w:name w:val="Note Zchn"/>
    <w:rsid w:val="00FC68DB"/>
    <w:rPr>
      <w:rFonts w:ascii="Calibri" w:hAnsi="Calibri"/>
      <w:i/>
      <w:sz w:val="24"/>
      <w:szCs w:val="24"/>
      <w:lang w:val="en-US" w:eastAsia="de-DE" w:bidi="ar-SA"/>
    </w:rPr>
  </w:style>
  <w:style w:type="paragraph" w:styleId="Literaturverzeichnis">
    <w:name w:val="Bibliography"/>
    <w:basedOn w:val="Standard"/>
    <w:link w:val="LiteraturverzeichnisZchn"/>
    <w:rsid w:val="003172C1"/>
    <w:pPr>
      <w:tabs>
        <w:tab w:val="clear" w:pos="403"/>
        <w:tab w:val="left" w:pos="425"/>
      </w:tabs>
      <w:spacing w:line="240" w:lineRule="auto"/>
      <w:ind w:left="425" w:hanging="425"/>
      <w:jc w:val="left"/>
    </w:pPr>
    <w:rPr>
      <w:rFonts w:eastAsia="Times New Roman"/>
      <w:bCs/>
      <w:iCs/>
      <w:szCs w:val="24"/>
      <w:lang w:val="en-US" w:eastAsia="de-DE"/>
    </w:rPr>
  </w:style>
  <w:style w:type="character" w:customStyle="1" w:styleId="LiteraturverzeichnisZchn">
    <w:name w:val="Literaturverzeichnis Zchn"/>
    <w:link w:val="Literaturverzeichnis"/>
    <w:rsid w:val="003172C1"/>
    <w:rPr>
      <w:rFonts w:eastAsia="Times New Roman"/>
      <w:bCs/>
      <w:iCs/>
      <w:sz w:val="22"/>
      <w:szCs w:val="24"/>
      <w:lang w:eastAsia="de-DE"/>
    </w:rPr>
  </w:style>
  <w:style w:type="character" w:customStyle="1" w:styleId="FormatvorlageFett">
    <w:name w:val="Formatvorlage Fett"/>
    <w:rsid w:val="00FC68DB"/>
    <w:rPr>
      <w:b/>
      <w:bCs/>
    </w:rPr>
  </w:style>
  <w:style w:type="character" w:styleId="Fett">
    <w:name w:val="Strong"/>
    <w:uiPriority w:val="22"/>
    <w:qFormat/>
    <w:rsid w:val="00FC68DB"/>
    <w:rPr>
      <w:b/>
      <w:bCs/>
    </w:rPr>
  </w:style>
  <w:style w:type="paragraph" w:customStyle="1" w:styleId="Imported">
    <w:name w:val="Imported"/>
    <w:basedOn w:val="Standard"/>
    <w:rsid w:val="00FC68DB"/>
    <w:pPr>
      <w:tabs>
        <w:tab w:val="clear" w:pos="403"/>
      </w:tabs>
      <w:spacing w:line="240" w:lineRule="auto"/>
      <w:jc w:val="left"/>
    </w:pPr>
    <w:rPr>
      <w:rFonts w:ascii="Tahoma" w:eastAsia="Times New Roman" w:hAnsi="Tahoma"/>
      <w:i/>
      <w:color w:val="0000FF"/>
      <w:sz w:val="20"/>
      <w:szCs w:val="24"/>
      <w:lang w:val="en-US" w:eastAsia="de-DE"/>
    </w:rPr>
  </w:style>
  <w:style w:type="table" w:customStyle="1" w:styleId="TabellexMCF">
    <w:name w:val="Tabelle xMCF"/>
    <w:basedOn w:val="NormaleTabelle"/>
    <w:rsid w:val="00FC68DB"/>
    <w:rPr>
      <w:rFonts w:ascii="Calibri" w:eastAsia="Times New Roman" w:hAnsi="Calibri"/>
      <w:lang w:val="en-GB" w:eastAsia="en-GB"/>
    </w:rPr>
    <w:tblPr>
      <w:tblInd w:w="39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dotted" w:sz="4" w:space="0" w:color="auto"/>
        <w:insideV w:val="single" w:sz="4" w:space="0" w:color="000000"/>
      </w:tblBorders>
    </w:tblPr>
    <w:tcPr>
      <w:vAlign w:val="bottom"/>
    </w:tcPr>
    <w:tblStylePr w:type="firstRow">
      <w:rPr>
        <w:rFonts w:ascii="Cambria" w:hAnsi="Cambria"/>
        <w:b/>
        <w:i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F3F3F3"/>
      </w:tcPr>
    </w:tblStylePr>
  </w:style>
  <w:style w:type="character" w:styleId="Seitenzahl">
    <w:name w:val="page number"/>
    <w:basedOn w:val="Absatz-Standardschriftart"/>
    <w:rsid w:val="00FC68DB"/>
  </w:style>
  <w:style w:type="paragraph" w:customStyle="1" w:styleId="Important">
    <w:name w:val="Important"/>
    <w:basedOn w:val="Standard"/>
    <w:link w:val="ImportantZchn"/>
    <w:rsid w:val="00FC68DB"/>
    <w:pPr>
      <w:tabs>
        <w:tab w:val="clear" w:pos="403"/>
      </w:tabs>
      <w:spacing w:line="240" w:lineRule="auto"/>
      <w:jc w:val="left"/>
    </w:pPr>
    <w:rPr>
      <w:rFonts w:ascii="Calibri" w:eastAsia="Times New Roman" w:hAnsi="Calibri"/>
      <w:b/>
      <w:color w:val="FF0000"/>
      <w:szCs w:val="24"/>
      <w:lang w:val="en-US" w:eastAsia="de-DE"/>
    </w:rPr>
  </w:style>
  <w:style w:type="character" w:customStyle="1" w:styleId="ImportantZchn">
    <w:name w:val="Important Zchn"/>
    <w:link w:val="Important"/>
    <w:rsid w:val="00FC68DB"/>
    <w:rPr>
      <w:rFonts w:ascii="Calibri" w:eastAsia="Times New Roman" w:hAnsi="Calibri"/>
      <w:b/>
      <w:color w:val="FF0000"/>
      <w:sz w:val="22"/>
      <w:szCs w:val="24"/>
      <w:lang w:eastAsia="de-DE"/>
    </w:rPr>
  </w:style>
  <w:style w:type="paragraph" w:styleId="Dokumentstruktur">
    <w:name w:val="Document Map"/>
    <w:basedOn w:val="Standard"/>
    <w:link w:val="DokumentstrukturZchn"/>
    <w:semiHidden/>
    <w:rsid w:val="00FC68DB"/>
    <w:pPr>
      <w:shd w:val="clear" w:color="auto" w:fill="000080"/>
      <w:tabs>
        <w:tab w:val="clear" w:pos="403"/>
      </w:tabs>
      <w:spacing w:line="240" w:lineRule="auto"/>
      <w:jc w:val="left"/>
    </w:pPr>
    <w:rPr>
      <w:rFonts w:ascii="Tahoma" w:eastAsia="Times New Roman" w:hAnsi="Tahoma" w:cs="Tahoma"/>
      <w:sz w:val="20"/>
      <w:szCs w:val="20"/>
      <w:lang w:val="en-US" w:eastAsia="de-DE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FC68DB"/>
    <w:rPr>
      <w:rFonts w:ascii="Tahoma" w:eastAsia="Times New Roman" w:hAnsi="Tahoma" w:cs="Tahoma"/>
      <w:shd w:val="clear" w:color="auto" w:fill="000080"/>
      <w:lang w:eastAsia="de-DE"/>
    </w:rPr>
  </w:style>
  <w:style w:type="paragraph" w:customStyle="1" w:styleId="XMLCode">
    <w:name w:val="XML Code"/>
    <w:basedOn w:val="Standard"/>
    <w:rsid w:val="00FC68D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tabs>
        <w:tab w:val="clear" w:pos="403"/>
      </w:tabs>
      <w:spacing w:before="240" w:after="240" w:line="240" w:lineRule="auto"/>
      <w:ind w:left="170" w:right="170" w:firstLine="113"/>
      <w:contextualSpacing/>
      <w:jc w:val="left"/>
    </w:pPr>
    <w:rPr>
      <w:rFonts w:ascii="Courier New" w:eastAsia="Times New Roman" w:hAnsi="Courier New"/>
      <w:sz w:val="16"/>
      <w:szCs w:val="24"/>
      <w:lang w:val="en-US"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FC68DB"/>
    <w:pPr>
      <w:tabs>
        <w:tab w:val="clear" w:pos="403"/>
      </w:tabs>
      <w:spacing w:after="0" w:line="240" w:lineRule="auto"/>
      <w:ind w:left="440"/>
      <w:jc w:val="left"/>
    </w:pPr>
    <w:rPr>
      <w:rFonts w:ascii="Calibri" w:eastAsia="Times New Roman" w:hAnsi="Calibri" w:cs="Calibri"/>
      <w:sz w:val="20"/>
      <w:szCs w:val="20"/>
      <w:lang w:val="en-US"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C68DB"/>
    <w:pPr>
      <w:tabs>
        <w:tab w:val="clear" w:pos="403"/>
      </w:tabs>
      <w:spacing w:after="0" w:line="240" w:lineRule="auto"/>
      <w:ind w:left="660"/>
      <w:jc w:val="left"/>
    </w:pPr>
    <w:rPr>
      <w:rFonts w:ascii="Calibri" w:eastAsia="Times New Roman" w:hAnsi="Calibri" w:cs="Calibri"/>
      <w:sz w:val="20"/>
      <w:szCs w:val="20"/>
      <w:lang w:val="en-US"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C68DB"/>
    <w:pPr>
      <w:tabs>
        <w:tab w:val="clear" w:pos="403"/>
      </w:tabs>
      <w:spacing w:after="0" w:line="240" w:lineRule="auto"/>
      <w:ind w:left="880"/>
      <w:jc w:val="left"/>
    </w:pPr>
    <w:rPr>
      <w:rFonts w:ascii="Calibri" w:eastAsia="Times New Roman" w:hAnsi="Calibri" w:cs="Calibri"/>
      <w:sz w:val="20"/>
      <w:szCs w:val="20"/>
      <w:lang w:val="en-US"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FC68DB"/>
    <w:pPr>
      <w:tabs>
        <w:tab w:val="clear" w:pos="403"/>
      </w:tabs>
      <w:spacing w:after="0" w:line="240" w:lineRule="auto"/>
      <w:ind w:left="1100"/>
      <w:jc w:val="left"/>
    </w:pPr>
    <w:rPr>
      <w:rFonts w:ascii="Calibri" w:eastAsia="Times New Roman" w:hAnsi="Calibri" w:cs="Calibri"/>
      <w:sz w:val="20"/>
      <w:szCs w:val="20"/>
      <w:lang w:val="en-US"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FC68DB"/>
    <w:pPr>
      <w:tabs>
        <w:tab w:val="clear" w:pos="403"/>
      </w:tabs>
      <w:spacing w:after="0" w:line="240" w:lineRule="auto"/>
      <w:ind w:left="1320"/>
      <w:jc w:val="left"/>
    </w:pPr>
    <w:rPr>
      <w:rFonts w:ascii="Calibri" w:eastAsia="Times New Roman" w:hAnsi="Calibri" w:cs="Calibri"/>
      <w:sz w:val="20"/>
      <w:szCs w:val="20"/>
      <w:lang w:val="en-US"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FC68DB"/>
    <w:pPr>
      <w:tabs>
        <w:tab w:val="clear" w:pos="403"/>
      </w:tabs>
      <w:spacing w:after="0" w:line="240" w:lineRule="auto"/>
      <w:ind w:left="1540"/>
      <w:jc w:val="left"/>
    </w:pPr>
    <w:rPr>
      <w:rFonts w:ascii="Calibri" w:eastAsia="Times New Roman" w:hAnsi="Calibri" w:cs="Calibri"/>
      <w:sz w:val="20"/>
      <w:szCs w:val="20"/>
      <w:lang w:val="en-US" w:eastAsia="de-DE"/>
    </w:rPr>
  </w:style>
  <w:style w:type="character" w:styleId="Kommentarzeichen">
    <w:name w:val="annotation reference"/>
    <w:rsid w:val="00FC68D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FC68DB"/>
    <w:pPr>
      <w:tabs>
        <w:tab w:val="clear" w:pos="403"/>
      </w:tabs>
      <w:spacing w:line="240" w:lineRule="auto"/>
      <w:jc w:val="left"/>
    </w:pPr>
    <w:rPr>
      <w:rFonts w:ascii="Calibri" w:eastAsia="Times New Roman" w:hAnsi="Calibri"/>
      <w:sz w:val="20"/>
      <w:szCs w:val="20"/>
      <w:lang w:val="en-US" w:eastAsia="x-none"/>
    </w:rPr>
  </w:style>
  <w:style w:type="character" w:customStyle="1" w:styleId="KommentartextZchn">
    <w:name w:val="Kommentartext Zchn"/>
    <w:basedOn w:val="Absatz-Standardschriftart"/>
    <w:link w:val="Kommentartext"/>
    <w:rsid w:val="00FC68DB"/>
    <w:rPr>
      <w:rFonts w:ascii="Calibri" w:eastAsia="Times New Roman" w:hAnsi="Calibri"/>
      <w:lang w:eastAsia="x-none"/>
    </w:rPr>
  </w:style>
  <w:style w:type="paragraph" w:styleId="Kommentarthema">
    <w:name w:val="annotation subject"/>
    <w:basedOn w:val="Kommentartext"/>
    <w:next w:val="Kommentartext"/>
    <w:link w:val="KommentarthemaZchn"/>
    <w:rsid w:val="00FC68D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FC68DB"/>
    <w:rPr>
      <w:rFonts w:ascii="Calibri" w:eastAsia="Times New Roman" w:hAnsi="Calibri"/>
      <w:b/>
      <w:bCs/>
      <w:lang w:eastAsia="x-none"/>
    </w:rPr>
  </w:style>
  <w:style w:type="character" w:styleId="HTMLVariable">
    <w:name w:val="HTML Variable"/>
    <w:uiPriority w:val="99"/>
    <w:unhideWhenUsed/>
    <w:rsid w:val="00FC68DB"/>
    <w:rPr>
      <w:i/>
      <w:iCs/>
    </w:rPr>
  </w:style>
  <w:style w:type="character" w:customStyle="1" w:styleId="st">
    <w:name w:val="st"/>
    <w:rsid w:val="00FC68DB"/>
  </w:style>
  <w:style w:type="paragraph" w:customStyle="1" w:styleId="FormatvorlageLiteraturverzeichnis20ptFett">
    <w:name w:val="Formatvorlage Literaturverzeichnis + 20 pt Fett"/>
    <w:basedOn w:val="Literaturverzeichnis"/>
    <w:link w:val="FormatvorlageLiteraturverzeichnis20ptFettZchn"/>
    <w:rsid w:val="00FC68DB"/>
    <w:pPr>
      <w:keepNext/>
      <w:keepLines/>
    </w:pPr>
    <w:rPr>
      <w:b/>
      <w:sz w:val="40"/>
      <w:szCs w:val="40"/>
    </w:rPr>
  </w:style>
  <w:style w:type="character" w:customStyle="1" w:styleId="FormatvorlageLiteraturverzeichnis20ptFettZchn">
    <w:name w:val="Formatvorlage Literaturverzeichnis + 20 pt Fett Zchn"/>
    <w:link w:val="FormatvorlageLiteraturverzeichnis20ptFett"/>
    <w:rsid w:val="00FC68DB"/>
    <w:rPr>
      <w:rFonts w:ascii="Calibri" w:eastAsia="Times New Roman" w:hAnsi="Calibri"/>
      <w:b/>
      <w:bCs/>
      <w:iCs/>
      <w:sz w:val="40"/>
      <w:szCs w:val="40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8DB"/>
    <w:pPr>
      <w:keepLines/>
      <w:numPr>
        <w:numId w:val="0"/>
      </w:numPr>
      <w:tabs>
        <w:tab w:val="clear" w:pos="400"/>
        <w:tab w:val="clear" w:pos="560"/>
      </w:tabs>
      <w:suppressAutoHyphens w:val="0"/>
      <w:spacing w:before="480" w:after="0" w:line="276" w:lineRule="auto"/>
      <w:outlineLvl w:val="9"/>
    </w:pPr>
    <w:rPr>
      <w:rFonts w:eastAsia="Times New Roman"/>
      <w:bCs/>
      <w:color w:val="365F91"/>
      <w:sz w:val="28"/>
      <w:szCs w:val="28"/>
      <w:lang w:val="de-DE" w:eastAsia="x-none"/>
    </w:rPr>
  </w:style>
  <w:style w:type="paragraph" w:customStyle="1" w:styleId="OhneVerrueckung">
    <w:name w:val="OhneVerrueckung"/>
    <w:basedOn w:val="Standard"/>
    <w:qFormat/>
    <w:rsid w:val="00FC68DB"/>
    <w:pPr>
      <w:tabs>
        <w:tab w:val="clear" w:pos="403"/>
      </w:tabs>
      <w:spacing w:line="240" w:lineRule="auto"/>
      <w:jc w:val="left"/>
    </w:pPr>
    <w:rPr>
      <w:rFonts w:ascii="Calibri" w:eastAsia="Times New Roman" w:hAnsi="Calibri"/>
      <w:szCs w:val="24"/>
      <w:lang w:val="en-US"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C68DB"/>
    <w:pPr>
      <w:tabs>
        <w:tab w:val="clear" w:pos="40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C68DB"/>
    <w:rPr>
      <w:rFonts w:ascii="Courier New" w:eastAsia="Times New Roman" w:hAnsi="Courier New"/>
      <w:lang w:val="x-none" w:eastAsia="x-none"/>
    </w:rPr>
  </w:style>
  <w:style w:type="character" w:customStyle="1" w:styleId="atn">
    <w:name w:val="atn"/>
    <w:rsid w:val="00FC68DB"/>
  </w:style>
  <w:style w:type="paragraph" w:styleId="Abbildungsverzeichnis">
    <w:name w:val="table of figures"/>
    <w:basedOn w:val="Verzeichnis1"/>
    <w:next w:val="Standard"/>
    <w:uiPriority w:val="99"/>
    <w:rsid w:val="005E12EE"/>
    <w:pPr>
      <w:tabs>
        <w:tab w:val="clear" w:pos="403"/>
      </w:tabs>
      <w:spacing w:line="240" w:lineRule="auto"/>
    </w:pPr>
    <w:rPr>
      <w:rFonts w:eastAsia="Times New Roman"/>
      <w:szCs w:val="24"/>
      <w:lang w:val="en-US" w:eastAsia="de-DE"/>
    </w:rPr>
  </w:style>
  <w:style w:type="paragraph" w:styleId="Endnotentext">
    <w:name w:val="endnote text"/>
    <w:basedOn w:val="Standard"/>
    <w:link w:val="EndnotentextZchn"/>
    <w:rsid w:val="00FC68DB"/>
    <w:pPr>
      <w:tabs>
        <w:tab w:val="clear" w:pos="403"/>
      </w:tabs>
      <w:spacing w:line="240" w:lineRule="auto"/>
      <w:jc w:val="left"/>
    </w:pPr>
    <w:rPr>
      <w:rFonts w:ascii="Calibri" w:eastAsia="Times New Roman" w:hAnsi="Calibri"/>
      <w:sz w:val="20"/>
      <w:szCs w:val="20"/>
      <w:lang w:val="x-none" w:eastAsia="de-DE"/>
    </w:rPr>
  </w:style>
  <w:style w:type="character" w:customStyle="1" w:styleId="EndnotentextZchn">
    <w:name w:val="Endnotentext Zchn"/>
    <w:basedOn w:val="Absatz-Standardschriftart"/>
    <w:link w:val="Endnotentext"/>
    <w:rsid w:val="00FC68DB"/>
    <w:rPr>
      <w:rFonts w:ascii="Calibri" w:eastAsia="Times New Roman" w:hAnsi="Calibri"/>
      <w:lang w:val="x-none" w:eastAsia="de-DE"/>
    </w:rPr>
  </w:style>
  <w:style w:type="character" w:styleId="Endnotenzeichen">
    <w:name w:val="endnote reference"/>
    <w:rsid w:val="00FC68DB"/>
    <w:rPr>
      <w:vertAlign w:val="superscript"/>
    </w:rPr>
  </w:style>
  <w:style w:type="paragraph" w:customStyle="1" w:styleId="1">
    <w:name w:val="1"/>
    <w:rsid w:val="00FC68DB"/>
    <w:pPr>
      <w:spacing w:after="120"/>
    </w:pPr>
    <w:rPr>
      <w:rFonts w:ascii="Times New Roman" w:eastAsia="Times New Roman" w:hAnsi="Times New Roman"/>
      <w:lang w:val="de-DE" w:eastAsia="de-DE"/>
    </w:rPr>
  </w:style>
  <w:style w:type="paragraph" w:customStyle="1" w:styleId="Kurzfassung">
    <w:name w:val="Kurzfassung"/>
    <w:basedOn w:val="berschrift1"/>
    <w:next w:val="Standard"/>
    <w:rsid w:val="00FC68DB"/>
    <w:pPr>
      <w:tabs>
        <w:tab w:val="clear" w:pos="400"/>
        <w:tab w:val="clear" w:pos="560"/>
      </w:tabs>
      <w:suppressAutoHyphens w:val="0"/>
      <w:spacing w:before="0" w:after="0" w:line="360" w:lineRule="auto"/>
    </w:pPr>
    <w:rPr>
      <w:rFonts w:ascii="Arial" w:eastAsia="Times New Roman" w:hAnsi="Arial"/>
      <w:sz w:val="22"/>
      <w:szCs w:val="24"/>
      <w:lang w:val="x-none" w:eastAsia="x-none"/>
    </w:rPr>
  </w:style>
  <w:style w:type="paragraph" w:customStyle="1" w:styleId="Formatvorlageberschrift5BlockUnterschneidungab11pt">
    <w:name w:val="Formatvorlage Überschrift 5 + Block Unterschneidung ab 11 pt"/>
    <w:basedOn w:val="berschrift5"/>
    <w:rsid w:val="00FC68DB"/>
    <w:pPr>
      <w:tabs>
        <w:tab w:val="clear" w:pos="1021"/>
      </w:tabs>
      <w:suppressAutoHyphens w:val="0"/>
      <w:spacing w:after="60" w:line="240" w:lineRule="auto"/>
      <w:jc w:val="both"/>
    </w:pPr>
    <w:rPr>
      <w:rFonts w:ascii="Calibri" w:eastAsia="Times New Roman" w:hAnsi="Calibri"/>
      <w:bCs/>
      <w:i/>
      <w:iCs/>
      <w:sz w:val="24"/>
      <w:szCs w:val="20"/>
      <w:lang w:val="x-none" w:eastAsia="de-DE"/>
    </w:rPr>
  </w:style>
  <w:style w:type="table" w:customStyle="1" w:styleId="Attributes5Columns">
    <w:name w:val="Attributes_5_Columns"/>
    <w:basedOn w:val="NormaleTabelle"/>
    <w:rsid w:val="00FC68DB"/>
    <w:rPr>
      <w:rFonts w:ascii="Calibri" w:eastAsia="Times New Roman" w:hAnsi="Calibri"/>
      <w:kern w:val="22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rPr>
        <w:rFonts w:ascii="Calibri" w:hAnsi="Calibri"/>
        <w:b/>
        <w:i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styleId="Blocktext">
    <w:name w:val="Block Text"/>
    <w:basedOn w:val="Standard"/>
    <w:rsid w:val="00FC68DB"/>
    <w:pPr>
      <w:tabs>
        <w:tab w:val="clear" w:pos="403"/>
      </w:tabs>
      <w:spacing w:line="240" w:lineRule="auto"/>
      <w:ind w:left="1440" w:right="1440"/>
      <w:jc w:val="left"/>
    </w:pPr>
    <w:rPr>
      <w:rFonts w:ascii="Calibri" w:eastAsia="Times New Roman" w:hAnsi="Calibri"/>
      <w:kern w:val="22"/>
      <w:szCs w:val="24"/>
      <w:lang w:val="en-US" w:eastAsia="de-DE"/>
    </w:rPr>
  </w:style>
  <w:style w:type="paragraph" w:styleId="NurText">
    <w:name w:val="Plain Text"/>
    <w:basedOn w:val="Standard"/>
    <w:link w:val="NurTextZchn"/>
    <w:uiPriority w:val="99"/>
    <w:unhideWhenUsed/>
    <w:rsid w:val="00FC68DB"/>
    <w:pPr>
      <w:tabs>
        <w:tab w:val="clear" w:pos="403"/>
      </w:tabs>
      <w:spacing w:after="0" w:line="240" w:lineRule="auto"/>
      <w:jc w:val="left"/>
    </w:pPr>
    <w:rPr>
      <w:rFonts w:ascii="Calibri" w:hAnsi="Calibri"/>
      <w:szCs w:val="21"/>
      <w:lang w:val="x-none"/>
    </w:rPr>
  </w:style>
  <w:style w:type="character" w:customStyle="1" w:styleId="NurTextZchn">
    <w:name w:val="Nur Text Zchn"/>
    <w:basedOn w:val="Absatz-Standardschriftart"/>
    <w:link w:val="NurText"/>
    <w:uiPriority w:val="99"/>
    <w:rsid w:val="00FC68DB"/>
    <w:rPr>
      <w:rFonts w:ascii="Calibri" w:hAnsi="Calibri"/>
      <w:sz w:val="22"/>
      <w:szCs w:val="21"/>
      <w:lang w:val="x-none"/>
    </w:rPr>
  </w:style>
  <w:style w:type="character" w:customStyle="1" w:styleId="hps">
    <w:name w:val="hps"/>
    <w:basedOn w:val="Absatz-Standardschriftart"/>
    <w:rsid w:val="00FC68DB"/>
  </w:style>
  <w:style w:type="character" w:styleId="Hervorhebung">
    <w:name w:val="Emphasis"/>
    <w:basedOn w:val="Absatz-Standardschriftart"/>
    <w:uiPriority w:val="20"/>
    <w:qFormat/>
    <w:rsid w:val="00FC68DB"/>
    <w:rPr>
      <w:i/>
      <w:iCs/>
    </w:rPr>
  </w:style>
  <w:style w:type="paragraph" w:customStyle="1" w:styleId="elementdeftype">
    <w:name w:val="element def type"/>
    <w:basedOn w:val="Standard"/>
    <w:link w:val="elementdeftypeChar"/>
    <w:qFormat/>
    <w:rsid w:val="00FC68DB"/>
    <w:pPr>
      <w:tabs>
        <w:tab w:val="clear" w:pos="403"/>
      </w:tabs>
      <w:spacing w:line="240" w:lineRule="auto"/>
    </w:pPr>
    <w:rPr>
      <w:rFonts w:ascii="Courier New" w:eastAsia="Times New Roman" w:hAnsi="Courier New" w:cs="Courier New"/>
      <w:b/>
      <w:bCs/>
      <w:i/>
      <w:sz w:val="18"/>
      <w:szCs w:val="18"/>
      <w:lang w:val="en-US" w:eastAsia="de-DE"/>
    </w:rPr>
  </w:style>
  <w:style w:type="character" w:customStyle="1" w:styleId="elementdeftypeChar">
    <w:name w:val="element def type Char"/>
    <w:basedOn w:val="Absatz-Standardschriftart"/>
    <w:link w:val="elementdeftype"/>
    <w:rsid w:val="00FC68DB"/>
    <w:rPr>
      <w:rFonts w:ascii="Courier New" w:eastAsia="Times New Roman" w:hAnsi="Courier New" w:cs="Courier New"/>
      <w:b/>
      <w:bCs/>
      <w:i/>
      <w:sz w:val="18"/>
      <w:szCs w:val="18"/>
      <w:lang w:eastAsia="de-DE"/>
    </w:rPr>
  </w:style>
  <w:style w:type="character" w:customStyle="1" w:styleId="apple-converted-space">
    <w:name w:val="apple-converted-space"/>
    <w:basedOn w:val="Absatz-Standardschriftart"/>
    <w:rsid w:val="00FC68DB"/>
  </w:style>
  <w:style w:type="character" w:customStyle="1" w:styleId="NichtaufgelsteErwhnung10">
    <w:name w:val="Nicht aufgelöste Erwähnung1"/>
    <w:basedOn w:val="Absatz-Standardschriftart"/>
    <w:uiPriority w:val="99"/>
    <w:semiHidden/>
    <w:unhideWhenUsed/>
    <w:rsid w:val="00FC68DB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C68DB"/>
    <w:rPr>
      <w:color w:val="605E5C"/>
      <w:shd w:val="clear" w:color="auto" w:fill="E1DFDD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FC68DB"/>
    <w:rPr>
      <w:color w:val="605E5C"/>
      <w:shd w:val="clear" w:color="auto" w:fill="E1DFDD"/>
    </w:r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sid w:val="00FC68DB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FC68DB"/>
    <w:rPr>
      <w:rFonts w:ascii="Courier New" w:eastAsia="Times New Roman" w:hAnsi="Courier New" w:cs="Courier New"/>
      <w:sz w:val="20"/>
      <w:szCs w:val="20"/>
    </w:rPr>
  </w:style>
  <w:style w:type="character" w:customStyle="1" w:styleId="NichtaufgelsteErwhnung5">
    <w:name w:val="Nicht aufgelöste Erwähnung5"/>
    <w:basedOn w:val="Absatz-Standardschriftart"/>
    <w:uiPriority w:val="99"/>
    <w:semiHidden/>
    <w:unhideWhenUsed/>
    <w:rsid w:val="00FC68DB"/>
    <w:rPr>
      <w:color w:val="605E5C"/>
      <w:shd w:val="clear" w:color="auto" w:fill="E1DFDD"/>
    </w:rPr>
  </w:style>
  <w:style w:type="character" w:customStyle="1" w:styleId="NichtaufgelsteErwhnung6">
    <w:name w:val="Nicht aufgelöste Erwähnung6"/>
    <w:basedOn w:val="Absatz-Standardschriftart"/>
    <w:uiPriority w:val="99"/>
    <w:semiHidden/>
    <w:unhideWhenUsed/>
    <w:rsid w:val="00FC68DB"/>
    <w:rPr>
      <w:color w:val="605E5C"/>
      <w:shd w:val="clear" w:color="auto" w:fill="E1DFDD"/>
    </w:rPr>
  </w:style>
  <w:style w:type="character" w:customStyle="1" w:styleId="NichtaufgelsteErwhnung7">
    <w:name w:val="Nicht aufgelöste Erwähnung7"/>
    <w:basedOn w:val="Absatz-Standardschriftart"/>
    <w:uiPriority w:val="99"/>
    <w:semiHidden/>
    <w:unhideWhenUsed/>
    <w:rsid w:val="00FC68DB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8D5FCC"/>
    <w:rPr>
      <w:sz w:val="22"/>
      <w:szCs w:val="22"/>
      <w:lang w:val="en-GB"/>
    </w:rPr>
  </w:style>
  <w:style w:type="character" w:customStyle="1" w:styleId="js-issue-title">
    <w:name w:val="js-issue-title"/>
    <w:basedOn w:val="Absatz-Standardschriftart"/>
    <w:rsid w:val="003167A5"/>
  </w:style>
  <w:style w:type="character" w:customStyle="1" w:styleId="NichtaufgelsteErwhnung8">
    <w:name w:val="Nicht aufgelöste Erwähnung8"/>
    <w:basedOn w:val="Absatz-Standardschriftart"/>
    <w:uiPriority w:val="99"/>
    <w:semiHidden/>
    <w:unhideWhenUsed/>
    <w:rsid w:val="00BA6895"/>
    <w:rPr>
      <w:color w:val="605E5C"/>
      <w:shd w:val="clear" w:color="auto" w:fill="E1DFDD"/>
    </w:rPr>
  </w:style>
  <w:style w:type="character" w:customStyle="1" w:styleId="NichtaufgelsteErwhnung9">
    <w:name w:val="Nicht aufgelöste Erwähnung9"/>
    <w:basedOn w:val="Absatz-Standardschriftart"/>
    <w:uiPriority w:val="99"/>
    <w:semiHidden/>
    <w:unhideWhenUsed/>
    <w:rsid w:val="00E70F03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7F56"/>
    <w:rPr>
      <w:color w:val="605E5C"/>
      <w:shd w:val="clear" w:color="auto" w:fill="E1DFDD"/>
    </w:rPr>
  </w:style>
  <w:style w:type="paragraph" w:customStyle="1" w:styleId="MW">
    <w:name w:val="MW"/>
    <w:basedOn w:val="berschrift5"/>
    <w:link w:val="MWZchn"/>
    <w:qFormat/>
    <w:rsid w:val="00696B02"/>
  </w:style>
  <w:style w:type="character" w:customStyle="1" w:styleId="MWZchn">
    <w:name w:val="MW Zchn"/>
    <w:basedOn w:val="berschrift5Zchn"/>
    <w:link w:val="MW"/>
    <w:rsid w:val="00696B02"/>
    <w:rPr>
      <w:rFonts w:eastAsia="MS Mincho"/>
      <w:b/>
      <w:sz w:val="22"/>
      <w:szCs w:val="22"/>
      <w:lang w:val="en-GB" w:eastAsia="ja-JP"/>
    </w:rPr>
  </w:style>
  <w:style w:type="paragraph" w:customStyle="1" w:styleId="normalAfterTableOrFigure">
    <w:name w:val="normalAfterTableOrFigure"/>
    <w:basedOn w:val="Standard"/>
    <w:qFormat/>
    <w:rsid w:val="00BD4E82"/>
    <w:pPr>
      <w:spacing w:before="120"/>
    </w:pPr>
  </w:style>
  <w:style w:type="paragraph" w:customStyle="1" w:styleId="listAfterTableOrFigure">
    <w:name w:val="listAfterTableOrFigure"/>
    <w:basedOn w:val="Listenabsatz"/>
    <w:qFormat/>
    <w:rsid w:val="00DF00BB"/>
    <w:pPr>
      <w:numPr>
        <w:numId w:val="58"/>
      </w:numPr>
      <w:tabs>
        <w:tab w:val="clear" w:pos="403"/>
      </w:tabs>
      <w:autoSpaceDE w:val="0"/>
      <w:autoSpaceDN w:val="0"/>
      <w:adjustRightInd w:val="0"/>
      <w:spacing w:before="120" w:line="240" w:lineRule="auto"/>
      <w:ind w:left="1077" w:hanging="357"/>
      <w:contextualSpacing w:val="0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5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2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EINERT\Documents\05%20FAT\04%20UAKs\01%20UAK%20MCF\000000%20ISO%20Docs%20&amp;%20Guidelines\Editing%20Guidelines\Simpl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Zie19</b:Tag>
    <b:SourceType>ConferenceProceedings</b:SourceType>
    <b:Guid>{7C01E3B5-D98A-44E3-9D63-93AB7EE827FD}</b:Guid>
    <b:Title>Joinability of light-weight components using riveted friction-welded joints.</b:Title>
    <b:Year>2019</b:Year>
    <b:City>Bad Nauheim</b:City>
    <b:Publisher>Automotive Circle</b:Publisher>
    <b:Author>
      <b:Author>
        <b:NameList>
          <b:Person>
            <b:Last>Ziegler</b:Last>
            <b:First>T.</b:First>
          </b:Person>
        </b:NameList>
      </b:Author>
    </b:Author>
    <b:ConferenceName>Joining in Car Body Engineering</b:ConferenceName>
    <b:RefOrder>4</b:RefOrder>
  </b:Source>
  <b:Source>
    <b:Tag>Bri01</b:Tag>
    <b:SourceType>Report</b:SourceType>
    <b:Guid>{C41EC83F-677E-4C8F-A6B2-0EC72C5969FB}</b:Guid>
    <b:Title>Managing Connections using the Master Connection File</b:Title>
    <b:Year>2001</b:Year>
    <b:City>Dearborn</b:City>
    <b:Author>
      <b:Author>
        <b:NameList>
          <b:Person>
            <b:Last>Huf</b:Last>
            <b:First>Brian</b:First>
            <b:Middle>E.</b:Middle>
          </b:Person>
        </b:NameList>
      </b:Author>
    </b:Author>
    <b:Publisher>Ford Motor Co.</b:Publisher>
    <b:RefOrder>5</b:RefOrder>
  </b:Source>
  <b:Source>
    <b:Tag>Shi05</b:Tag>
    <b:SourceType>Report</b:SourceType>
    <b:Guid>{0D302EC1-1C72-49F6-A661-2F4E80DFBE5F}</b:Guid>
    <b:Author>
      <b:Author>
        <b:NameList>
          <b:Person>
            <b:Last>Zhang</b:Last>
            <b:First>Shicheng</b:First>
          </b:Person>
        </b:NameList>
      </b:Author>
    </b:Author>
    <b:Title>Classification of Seam Welds</b:Title>
    <b:Year>2005</b:Year>
    <b:Publisher>Daimler AG</b:Publisher>
    <b:City>Stuttgart</b:City>
    <b:RefOrder>6</b:RefOrder>
  </b:Source>
  <b:Source>
    <b:Tag>Pet</b:Tag>
    <b:SourceType>Report</b:SourceType>
    <b:Guid>{F6CC39FB-E426-4603-81B1-C37EE0CEC1F4}</b:Guid>
    <b:Author>
      <b:Author>
        <b:NameList>
          <b:Person>
            <b:Last>Mikolaj</b:Last>
            <b:First>Peter</b:First>
          </b:Person>
        </b:NameList>
      </b:Author>
    </b:Author>
    <b:Title>First Proposal for The Extended Master Connection File (χMCF) as a Transfer Standard of Seam¬weld Connection Definition</b:Title>
    <b:Year>2006</b:Year>
    <b:Publisher>MSC.Software</b:Publisher>
    <b:City>Alzenau</b:City>
    <b:RefOrder>10</b:RefOrder>
  </b:Source>
  <b:Source>
    <b:Tag>Bet08</b:Tag>
    <b:SourceType>Report</b:SourceType>
    <b:Guid>{BB13B4DA-6871-490E-A887-E2325CC99EB2}</b:Guid>
    <b:Author>
      <b:Author>
        <b:NameList>
          <b:Person>
            <b:Last>Systems</b:Last>
            <b:First>Beta</b:First>
            <b:Middle>CAE</b:Middle>
          </b:Person>
        </b:NameList>
      </b:Author>
    </b:Author>
    <b:Title>χMCF pilot in ANSA</b:Title>
    <b:Year>2008</b:Year>
    <b:Publisher>Beta CAE System S.A.</b:Publisher>
    <b:City>Thessaloniki</b:City>
    <b:RefOrder>11</b:RefOrder>
  </b:Source>
  <b:Source>
    <b:Tag>Nor20</b:Tag>
    <b:SourceType>Report</b:SourceType>
    <b:Guid>{C110CA8B-0347-4BE6-9576-37EB750DB7A0}</b:Guid>
    <b:Author>
      <b:Author>
        <b:NameList>
          <b:Person>
            <b:Last>Schulte-Frankenfeld</b:Last>
            <b:First>Norbert</b:First>
          </b:Person>
        </b:NameList>
      </b:Author>
    </b:Author>
    <b:Title>FATXML-Format Version V1.2 R3</b:Title>
    <b:Year>2020</b:Year>
    <b:Publisher>VDA FAT-Ak27</b:Publisher>
    <b:City>Berlin</b:City>
    <b:RefOrder>1</b:RefOrder>
  </b:Source>
  <b:Source>
    <b:Tag>χMC14</b:Tag>
    <b:SourceType>Report</b:SourceType>
    <b:Guid>{AA621EB1-96DD-4F34-B65B-ACC49850A3F2}</b:Guid>
    <b:Title>χMCF Extended Master Connection File: A Standard for Describing Connections and Joints in the Automotive Industry, Version 2.0</b:Title>
    <b:Year>2014</b:Year>
    <b:Publisher>VDA FAT-AK25</b:Publisher>
    <b:City>Berlin</b:City>
    <b:Author>
      <b:Author>
        <b:NameList>
          <b:Person>
            <b:Last>FAT-AK25</b:Last>
          </b:Person>
        </b:NameList>
      </b:Author>
    </b:Author>
    <b:RefOrder>8</b:RefOrder>
  </b:Source>
  <b:Source>
    <b:Tag>FAT16</b:Tag>
    <b:SourceType>Report</b:SourceType>
    <b:Guid>{D97A6378-3EC2-495E-891D-18B3A81FB3B3}</b:Guid>
    <b:Author>
      <b:Author>
        <b:NameList>
          <b:Person>
            <b:Last>FAT-AK25</b:Last>
          </b:Person>
        </b:NameList>
      </b:Author>
    </b:Author>
    <b:Title>χMCF Extended Master Connection File: A Standard for Describing Connections and Joints in the Automotive Industry, Version 3.0</b:Title>
    <b:Year>2016</b:Year>
    <b:Publisher>VDA FAT-AK25</b:Publisher>
    <b:City>Berlin</b:City>
    <b:RefOrder>9</b:RefOrder>
  </b:Source>
  <b:Source>
    <b:Tag>Chr06</b:Tag>
    <b:SourceType>Report</b:SourceType>
    <b:Guid>{F598F944-DC44-40D4-B180-1BB0F0024824}</b:Guid>
    <b:Author>
      <b:Author>
        <b:NameList>
          <b:Person>
            <b:Last>Gaier</b:Last>
            <b:First>Christian</b:First>
          </b:Person>
          <b:Person>
            <b:Last>Hofwimmer</b:Last>
            <b:First>Klaus</b:First>
          </b:Person>
        </b:NameList>
      </b:Author>
    </b:Author>
    <b:Title>Seam-Weld Types and Fatigue Relevant Parameter Sets for NCF Standard</b:Title>
    <b:Year>2006</b:Year>
    <b:Publisher>Magna, Engineering Center Steyr GmbH &amp; Co KG</b:Publisher>
    <b:City>Steyr</b:City>
    <b:LCID>en-US</b:LCID>
    <b:RefOrder>12</b:RefOrder>
  </b:Source>
  <b:Source>
    <b:Tag>FAT20</b:Tag>
    <b:SourceType>Report</b:SourceType>
    <b:Guid>{BA8CB951-42BE-4E8D-B4C4-402564778057}</b:Guid>
    <b:Author>
      <b:Author>
        <b:NameList>
          <b:Person>
            <b:Last>FAT-AK25</b:Last>
          </b:Person>
        </b:NameList>
      </b:Author>
    </b:Author>
    <b:Title>χMCF Extended Master Connection File: A Standard for Describing Connections and Joints in the Automotive Industry, Version 3.1 (https://en.vda.de/en/services/Publications/xmcf.html)</b:Title>
    <b:Year>2020</b:Year>
    <b:Publisher>VDA FAT-AK25</b:Publisher>
    <b:City>Berlin</b:City>
    <b:URL>https://en.vda.de/en/services/Publications/xmcf.html</b:URL>
    <b:RefOrder>7</b:RefOrder>
  </b:Source>
  <b:Source>
    <b:Tag>Gar99</b:Tag>
    <b:SourceType>Report</b:SourceType>
    <b:Guid>{460CFFF2-79B3-4B80-8B58-87E401B6746B}</b:Guid>
    <b:Author>
      <b:Author>
        <b:NameList>
          <b:Person>
            <b:Last>Garnero</b:Last>
            <b:First>Pierino</b:First>
          </b:Person>
          <b:Person>
            <b:Last>Marchetto</b:Last>
            <b:First>Vinicio</b:First>
          </b:Person>
        </b:NameList>
      </b:Author>
    </b:Author>
    <b:Title>Patent EP0967044A2 - A method for resistance electric spot welding of a first sheet of non weldable material to a second sheet of weldable metal material (https//Patents.google.com/patent/EP0967044A2)</b:Title>
    <b:Year>1999</b:Year>
    <b:Publisher>European Patent Office</b:Publisher>
    <b:URL>https//Patents.google.com/patent/EP0967044A2</b:URL>
    <b:RefOrder>2</b:RefOrder>
  </b:Source>
  <b:Source>
    <b:Tag>OHa98</b:Tag>
    <b:SourceType>Report</b:SourceType>
    <b:Guid>{2003B7A9-BB4E-4C1D-A146-1AF37AF7A6E3}</b:Guid>
    <b:Title>Nutzung des Festigkeitspotentials höherfesten Stahlfeinbleche durch Stanzniet- und Clinchverbindungen</b:Title>
    <b:Year>1998</b:Year>
    <b:Author>
      <b:Author>
        <b:NameList>
          <b:Person>
            <b:Last>Hahn</b:Last>
            <b:First>O.</b:First>
          </b:Person>
          <b:Person>
            <b:Last>Schulte</b:Last>
            <b:First>A.</b:First>
          </b:Person>
        </b:NameList>
      </b:Author>
    </b:Author>
    <b:Pages>27-40</b:Pages>
    <b:RefOrder>3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244DA6ACFCC746A8985CEF23DD5ED7" ma:contentTypeVersion="10" ma:contentTypeDescription="Create a new document." ma:contentTypeScope="" ma:versionID="c93ad925dd41e603a97fc5f5ae062a6c">
  <xsd:schema xmlns:xsd="http://www.w3.org/2001/XMLSchema" xmlns:xs="http://www.w3.org/2001/XMLSchema" xmlns:p="http://schemas.microsoft.com/office/2006/metadata/properties" xmlns:ns3="adc68fad-067a-4f26-b193-95114b2a9284" targetNamespace="http://schemas.microsoft.com/office/2006/metadata/properties" ma:root="true" ma:fieldsID="d4852727d1b9934608128626647f3106" ns3:_="">
    <xsd:import namespace="adc68fad-067a-4f26-b193-95114b2a92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68fad-067a-4f26-b193-95114b2a9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02D860-BF9B-5E40-89EA-A5DE780975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4DD16B-FDFF-4335-844D-764AAC57FF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DE4E23-9290-4473-B6F5-769DA7DF9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68fad-067a-4f26-b193-95114b2a92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83CC2-FCAD-463F-ACDA-2F7AC6A95F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Simple_template.dotx</Template>
  <TotalTime>0</TotalTime>
  <Pages>1</Pages>
  <Words>9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ISO PAS 8329:2021 - χMCF (xMCF) - Extended Master Connection File</vt:lpstr>
      <vt:lpstr>ISO PAS 8329:2021 - χMCF (xMCF) - Extended Master Connection File</vt:lpstr>
    </vt:vector>
  </TitlesOfParts>
  <Company/>
  <LinksUpToDate>false</LinksUpToDate>
  <CharactersWithSpaces>69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PAS 8329:2021 - χMCF (xMCF) - Extended Master Connection File</dc:title>
  <dc:subject>Standard for Describing Connections and Joints in Structural Systems</dc:subject>
  <dc:creator>Weinert, Matthias et al.</dc:creator>
  <cp:keywords>ISO 8329</cp:keywords>
  <cp:lastModifiedBy>Dr. Carsten Franke</cp:lastModifiedBy>
  <cp:revision>2</cp:revision>
  <cp:lastPrinted>2022-04-07T07:51:00Z</cp:lastPrinted>
  <dcterms:created xsi:type="dcterms:W3CDTF">2023-01-18T00:18:00Z</dcterms:created>
  <dcterms:modified xsi:type="dcterms:W3CDTF">2023-01-18T00:18:00Z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0x01010026244DA6ACFCC746A8985CEF23DD5ED7</vt:lpwstr>
  </property>
  <property fmtid="{D5CDD505-2E9C-101B-9397-08002B2CF9AE}" pid="3" name="MSIP_Label_e798273d-f5aa-46da-8e10-241f6dcd5f2d_Enabled">
    <vt:lpwstr>true</vt:lpwstr>
  </property>
  <property fmtid="{D5CDD505-2E9C-101B-9397-08002B2CF9AE}" pid="4" name="MSIP_Label_e798273d-f5aa-46da-8e10-241f6dcd5f2d_SetDate">
    <vt:lpwstr>2022-03-11T14:50:58Z</vt:lpwstr>
  </property>
  <property fmtid="{D5CDD505-2E9C-101B-9397-08002B2CF9AE}" pid="5" name="MSIP_Label_e798273d-f5aa-46da-8e10-241f6dcd5f2d_Method">
    <vt:lpwstr>Standard</vt:lpwstr>
  </property>
  <property fmtid="{D5CDD505-2E9C-101B-9397-08002B2CF9AE}" pid="6" name="MSIP_Label_e798273d-f5aa-46da-8e10-241f6dcd5f2d_Name">
    <vt:lpwstr>e798273d-f5aa-46da-8e10-241f6dcd5f2d</vt:lpwstr>
  </property>
  <property fmtid="{D5CDD505-2E9C-101B-9397-08002B2CF9AE}" pid="7" name="MSIP_Label_e798273d-f5aa-46da-8e10-241f6dcd5f2d_SiteId">
    <vt:lpwstr>c760270c-f3da-4cfa-9737-03808ef5579f</vt:lpwstr>
  </property>
  <property fmtid="{D5CDD505-2E9C-101B-9397-08002B2CF9AE}" pid="8" name="MSIP_Label_e798273d-f5aa-46da-8e10-241f6dcd5f2d_ActionId">
    <vt:lpwstr>d7719d54-f609-4f8a-84af-59adeaeedfa7</vt:lpwstr>
  </property>
  <property fmtid="{D5CDD505-2E9C-101B-9397-08002B2CF9AE}" pid="9" name="MSIP_Label_e798273d-f5aa-46da-8e10-241f6dcd5f2d_ContentBits">
    <vt:lpwstr>0</vt:lpwstr>
  </property>
</Properties>
</file>