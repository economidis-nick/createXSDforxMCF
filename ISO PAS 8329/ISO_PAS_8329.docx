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986BF8A" w14:textId="12816F2E" w:rsidR="00AF1F8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490660" w:history="1">
        <w:r w:rsidR="00AF1F83" w:rsidRPr="00DF4D83">
          <w:rPr>
            <w:rStyle w:val="Hyperlink"/>
            <w:rFonts w:eastAsia="MS Mincho"/>
            <w:noProof/>
          </w:rPr>
          <w:t xml:space="preserve">Table 1 — Nested elements of element </w:t>
        </w:r>
        <w:r w:rsidR="00AF1F83" w:rsidRPr="00DF4D83">
          <w:rPr>
            <w:rStyle w:val="Hyperlink"/>
            <w:rFonts w:ascii="Courier New" w:eastAsia="MS Mincho" w:hAnsi="Courier New"/>
            <w:noProof/>
          </w:rPr>
          <w:t>&lt;xmcf/&gt;</w:t>
        </w:r>
        <w:r w:rsidR="00AF1F83">
          <w:rPr>
            <w:noProof/>
            <w:webHidden/>
          </w:rPr>
          <w:tab/>
        </w:r>
        <w:r w:rsidR="00AF1F83">
          <w:rPr>
            <w:noProof/>
            <w:webHidden/>
          </w:rPr>
          <w:fldChar w:fldCharType="begin"/>
        </w:r>
        <w:r w:rsidR="00AF1F83">
          <w:rPr>
            <w:noProof/>
            <w:webHidden/>
          </w:rPr>
          <w:instrText xml:space="preserve"> PAGEREF _Toc159490660 \h </w:instrText>
        </w:r>
        <w:r w:rsidR="00AF1F83">
          <w:rPr>
            <w:noProof/>
            <w:webHidden/>
          </w:rPr>
        </w:r>
        <w:r w:rsidR="00AF1F83">
          <w:rPr>
            <w:noProof/>
            <w:webHidden/>
          </w:rPr>
          <w:fldChar w:fldCharType="separate"/>
        </w:r>
        <w:r w:rsidR="00AF1F83">
          <w:rPr>
            <w:noProof/>
            <w:webHidden/>
          </w:rPr>
          <w:t>10</w:t>
        </w:r>
        <w:r w:rsidR="00AF1F83">
          <w:rPr>
            <w:noProof/>
            <w:webHidden/>
          </w:rPr>
          <w:fldChar w:fldCharType="end"/>
        </w:r>
      </w:hyperlink>
    </w:p>
    <w:p w14:paraId="716EFBFA" w14:textId="41FC1A9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1" w:history="1">
        <w:r w:rsidR="00AF1F83" w:rsidRPr="00DF4D83">
          <w:rPr>
            <w:rStyle w:val="Hyperlink"/>
            <w:rFonts w:eastAsia="MS Mincho"/>
            <w:noProof/>
          </w:rPr>
          <w:t xml:space="preserve">Table 2 — XML-specification of </w:t>
        </w:r>
        <w:r w:rsidR="00AF1F83" w:rsidRPr="00DF4D83">
          <w:rPr>
            <w:rStyle w:val="Hyperlink"/>
            <w:rFonts w:ascii="Courier New" w:eastAsia="MS Mincho" w:hAnsi="Courier New" w:cs="Courier New"/>
            <w:noProof/>
          </w:rPr>
          <w:t>&lt;units/&gt;</w:t>
        </w:r>
        <w:r w:rsidR="00AF1F83">
          <w:rPr>
            <w:noProof/>
            <w:webHidden/>
          </w:rPr>
          <w:tab/>
        </w:r>
        <w:r w:rsidR="00AF1F83">
          <w:rPr>
            <w:noProof/>
            <w:webHidden/>
          </w:rPr>
          <w:fldChar w:fldCharType="begin"/>
        </w:r>
        <w:r w:rsidR="00AF1F83">
          <w:rPr>
            <w:noProof/>
            <w:webHidden/>
          </w:rPr>
          <w:instrText xml:space="preserve"> PAGEREF _Toc159490661 \h </w:instrText>
        </w:r>
        <w:r w:rsidR="00AF1F83">
          <w:rPr>
            <w:noProof/>
            <w:webHidden/>
          </w:rPr>
        </w:r>
        <w:r w:rsidR="00AF1F83">
          <w:rPr>
            <w:noProof/>
            <w:webHidden/>
          </w:rPr>
          <w:fldChar w:fldCharType="separate"/>
        </w:r>
        <w:r w:rsidR="00AF1F83">
          <w:rPr>
            <w:noProof/>
            <w:webHidden/>
          </w:rPr>
          <w:t>11</w:t>
        </w:r>
        <w:r w:rsidR="00AF1F83">
          <w:rPr>
            <w:noProof/>
            <w:webHidden/>
          </w:rPr>
          <w:fldChar w:fldCharType="end"/>
        </w:r>
      </w:hyperlink>
    </w:p>
    <w:p w14:paraId="49C5A6C6" w14:textId="2AA37F4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2" w:history="1">
        <w:r w:rsidR="00AF1F83" w:rsidRPr="00DF4D83">
          <w:rPr>
            <w:rStyle w:val="Hyperlink"/>
            <w:rFonts w:eastAsia="MS Mincho"/>
            <w:noProof/>
          </w:rPr>
          <w:t xml:space="preserve">Table 3 — Nested elements of the child element of </w:t>
        </w:r>
        <w:r w:rsidR="00AF1F83" w:rsidRPr="00DF4D83">
          <w:rPr>
            <w:rStyle w:val="Hyperlink"/>
            <w:rFonts w:ascii="Courier New" w:eastAsia="MS Mincho" w:hAnsi="Courier New" w:cs="Courier New"/>
            <w:noProof/>
          </w:rPr>
          <w:t>&lt;femdata/&gt;</w:t>
        </w:r>
        <w:r w:rsidR="00AF1F83">
          <w:rPr>
            <w:noProof/>
            <w:webHidden/>
          </w:rPr>
          <w:tab/>
        </w:r>
        <w:r w:rsidR="00AF1F83">
          <w:rPr>
            <w:noProof/>
            <w:webHidden/>
          </w:rPr>
          <w:fldChar w:fldCharType="begin"/>
        </w:r>
        <w:r w:rsidR="00AF1F83">
          <w:rPr>
            <w:noProof/>
            <w:webHidden/>
          </w:rPr>
          <w:instrText xml:space="preserve"> PAGEREF _Toc159490662 \h </w:instrText>
        </w:r>
        <w:r w:rsidR="00AF1F83">
          <w:rPr>
            <w:noProof/>
            <w:webHidden/>
          </w:rPr>
        </w:r>
        <w:r w:rsidR="00AF1F83">
          <w:rPr>
            <w:noProof/>
            <w:webHidden/>
          </w:rPr>
          <w:fldChar w:fldCharType="separate"/>
        </w:r>
        <w:r w:rsidR="00AF1F83">
          <w:rPr>
            <w:noProof/>
            <w:webHidden/>
          </w:rPr>
          <w:t>13</w:t>
        </w:r>
        <w:r w:rsidR="00AF1F83">
          <w:rPr>
            <w:noProof/>
            <w:webHidden/>
          </w:rPr>
          <w:fldChar w:fldCharType="end"/>
        </w:r>
      </w:hyperlink>
    </w:p>
    <w:p w14:paraId="3E9BC4A2" w14:textId="7DE7D8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3" w:history="1">
        <w:r w:rsidR="00AF1F83" w:rsidRPr="00DF4D83">
          <w:rPr>
            <w:rStyle w:val="Hyperlink"/>
            <w:rFonts w:eastAsia="MS Mincho"/>
            <w:noProof/>
          </w:rPr>
          <w:t xml:space="preserve">Table 4 — Attributes of element </w:t>
        </w:r>
        <w:r w:rsidR="00AF1F83" w:rsidRPr="00DF4D83">
          <w:rPr>
            <w:rStyle w:val="Hyperlink"/>
            <w:rFonts w:ascii="Courier New" w:eastAsia="MS Mincho" w:hAnsi="Courier New" w:cs="Courier New"/>
            <w:noProof/>
          </w:rPr>
          <w:t>&lt;connection_group/&gt;</w:t>
        </w:r>
        <w:r w:rsidR="00AF1F83">
          <w:rPr>
            <w:noProof/>
            <w:webHidden/>
          </w:rPr>
          <w:tab/>
        </w:r>
        <w:r w:rsidR="00AF1F83">
          <w:rPr>
            <w:noProof/>
            <w:webHidden/>
          </w:rPr>
          <w:fldChar w:fldCharType="begin"/>
        </w:r>
        <w:r w:rsidR="00AF1F83">
          <w:rPr>
            <w:noProof/>
            <w:webHidden/>
          </w:rPr>
          <w:instrText xml:space="preserve"> PAGEREF _Toc159490663 \h </w:instrText>
        </w:r>
        <w:r w:rsidR="00AF1F83">
          <w:rPr>
            <w:noProof/>
            <w:webHidden/>
          </w:rPr>
        </w:r>
        <w:r w:rsidR="00AF1F83">
          <w:rPr>
            <w:noProof/>
            <w:webHidden/>
          </w:rPr>
          <w:fldChar w:fldCharType="separate"/>
        </w:r>
        <w:r w:rsidR="00AF1F83">
          <w:rPr>
            <w:noProof/>
            <w:webHidden/>
          </w:rPr>
          <w:t>14</w:t>
        </w:r>
        <w:r w:rsidR="00AF1F83">
          <w:rPr>
            <w:noProof/>
            <w:webHidden/>
          </w:rPr>
          <w:fldChar w:fldCharType="end"/>
        </w:r>
      </w:hyperlink>
    </w:p>
    <w:p w14:paraId="78D3585C" w14:textId="5EB7165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4" w:history="1">
        <w:r w:rsidR="00AF1F83" w:rsidRPr="00DF4D83">
          <w:rPr>
            <w:rStyle w:val="Hyperlink"/>
            <w:rFonts w:eastAsia="MS Mincho"/>
            <w:noProof/>
          </w:rPr>
          <w:t xml:space="preserve">Table 5 — Nested elements of element </w:t>
        </w:r>
        <w:r w:rsidR="00AF1F83" w:rsidRPr="00DF4D83">
          <w:rPr>
            <w:rStyle w:val="Hyperlink"/>
            <w:rFonts w:ascii="Courier New" w:eastAsia="MS Mincho" w:hAnsi="Courier New" w:cs="Courier New"/>
            <w:noProof/>
          </w:rPr>
          <w:t>&lt;connection_group/&gt;</w:t>
        </w:r>
        <w:r w:rsidR="00AF1F83">
          <w:rPr>
            <w:noProof/>
            <w:webHidden/>
          </w:rPr>
          <w:tab/>
        </w:r>
        <w:r w:rsidR="00AF1F83">
          <w:rPr>
            <w:noProof/>
            <w:webHidden/>
          </w:rPr>
          <w:fldChar w:fldCharType="begin"/>
        </w:r>
        <w:r w:rsidR="00AF1F83">
          <w:rPr>
            <w:noProof/>
            <w:webHidden/>
          </w:rPr>
          <w:instrText xml:space="preserve"> PAGEREF _Toc159490664 \h </w:instrText>
        </w:r>
        <w:r w:rsidR="00AF1F83">
          <w:rPr>
            <w:noProof/>
            <w:webHidden/>
          </w:rPr>
        </w:r>
        <w:r w:rsidR="00AF1F83">
          <w:rPr>
            <w:noProof/>
            <w:webHidden/>
          </w:rPr>
          <w:fldChar w:fldCharType="separate"/>
        </w:r>
        <w:r w:rsidR="00AF1F83">
          <w:rPr>
            <w:noProof/>
            <w:webHidden/>
          </w:rPr>
          <w:t>14</w:t>
        </w:r>
        <w:r w:rsidR="00AF1F83">
          <w:rPr>
            <w:noProof/>
            <w:webHidden/>
          </w:rPr>
          <w:fldChar w:fldCharType="end"/>
        </w:r>
      </w:hyperlink>
    </w:p>
    <w:p w14:paraId="5EF1B5A2" w14:textId="616EEE6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5" w:history="1">
        <w:r w:rsidR="00AF1F83" w:rsidRPr="00DF4D83">
          <w:rPr>
            <w:rStyle w:val="Hyperlink"/>
            <w:rFonts w:eastAsia="MS Mincho"/>
            <w:noProof/>
          </w:rPr>
          <w:t xml:space="preserve">Table 6 — Nested elements of </w:t>
        </w:r>
        <w:r w:rsidR="00AF1F83" w:rsidRPr="00DF4D83">
          <w:rPr>
            <w:rStyle w:val="Hyperlink"/>
            <w:rFonts w:ascii="Courier New" w:eastAsia="MS Mincho" w:hAnsi="Courier New" w:cs="Courier New"/>
            <w:noProof/>
          </w:rPr>
          <w:t>&lt;conn</w:t>
        </w:r>
        <w:r w:rsidR="00AF1F83" w:rsidRPr="00DF4D83">
          <w:rPr>
            <w:rStyle w:val="Hyperlink"/>
            <w:rFonts w:eastAsia="MS Mincho"/>
            <w:noProof/>
          </w:rPr>
          <w:t>ected_to/&gt;</w:t>
        </w:r>
        <w:r w:rsidR="00AF1F83">
          <w:rPr>
            <w:noProof/>
            <w:webHidden/>
          </w:rPr>
          <w:tab/>
        </w:r>
        <w:r w:rsidR="00AF1F83">
          <w:rPr>
            <w:noProof/>
            <w:webHidden/>
          </w:rPr>
          <w:fldChar w:fldCharType="begin"/>
        </w:r>
        <w:r w:rsidR="00AF1F83">
          <w:rPr>
            <w:noProof/>
            <w:webHidden/>
          </w:rPr>
          <w:instrText xml:space="preserve"> PAGEREF _Toc159490665 \h </w:instrText>
        </w:r>
        <w:r w:rsidR="00AF1F83">
          <w:rPr>
            <w:noProof/>
            <w:webHidden/>
          </w:rPr>
        </w:r>
        <w:r w:rsidR="00AF1F83">
          <w:rPr>
            <w:noProof/>
            <w:webHidden/>
          </w:rPr>
          <w:fldChar w:fldCharType="separate"/>
        </w:r>
        <w:r w:rsidR="00AF1F83">
          <w:rPr>
            <w:noProof/>
            <w:webHidden/>
          </w:rPr>
          <w:t>15</w:t>
        </w:r>
        <w:r w:rsidR="00AF1F83">
          <w:rPr>
            <w:noProof/>
            <w:webHidden/>
          </w:rPr>
          <w:fldChar w:fldCharType="end"/>
        </w:r>
      </w:hyperlink>
    </w:p>
    <w:p w14:paraId="79D1FD90" w14:textId="0DCB7E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6" w:history="1">
        <w:r w:rsidR="00AF1F83" w:rsidRPr="00DF4D83">
          <w:rPr>
            <w:rStyle w:val="Hyperlink"/>
            <w:rFonts w:eastAsia="MS Mincho"/>
            <w:noProof/>
          </w:rPr>
          <w:t xml:space="preserve">Table 7 — Attributes of element </w:t>
        </w:r>
        <w:r w:rsidR="00AF1F83" w:rsidRPr="00DF4D83">
          <w:rPr>
            <w:rStyle w:val="Hyperlink"/>
            <w:rFonts w:ascii="Courier New" w:eastAsia="MS Mincho" w:hAnsi="Courier New"/>
            <w:noProof/>
          </w:rPr>
          <w:t>&lt;part/&gt;</w:t>
        </w:r>
        <w:r w:rsidR="00AF1F83">
          <w:rPr>
            <w:noProof/>
            <w:webHidden/>
          </w:rPr>
          <w:tab/>
        </w:r>
        <w:r w:rsidR="00AF1F83">
          <w:rPr>
            <w:noProof/>
            <w:webHidden/>
          </w:rPr>
          <w:fldChar w:fldCharType="begin"/>
        </w:r>
        <w:r w:rsidR="00AF1F83">
          <w:rPr>
            <w:noProof/>
            <w:webHidden/>
          </w:rPr>
          <w:instrText xml:space="preserve"> PAGEREF _Toc159490666 \h </w:instrText>
        </w:r>
        <w:r w:rsidR="00AF1F83">
          <w:rPr>
            <w:noProof/>
            <w:webHidden/>
          </w:rPr>
        </w:r>
        <w:r w:rsidR="00AF1F83">
          <w:rPr>
            <w:noProof/>
            <w:webHidden/>
          </w:rPr>
          <w:fldChar w:fldCharType="separate"/>
        </w:r>
        <w:r w:rsidR="00AF1F83">
          <w:rPr>
            <w:noProof/>
            <w:webHidden/>
          </w:rPr>
          <w:t>15</w:t>
        </w:r>
        <w:r w:rsidR="00AF1F83">
          <w:rPr>
            <w:noProof/>
            <w:webHidden/>
          </w:rPr>
          <w:fldChar w:fldCharType="end"/>
        </w:r>
      </w:hyperlink>
    </w:p>
    <w:p w14:paraId="07F964DE" w14:textId="1DB520E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7" w:history="1">
        <w:r w:rsidR="00AF1F83" w:rsidRPr="00DF4D83">
          <w:rPr>
            <w:rStyle w:val="Hyperlink"/>
            <w:rFonts w:eastAsia="MS Mincho"/>
            <w:noProof/>
          </w:rPr>
          <w:t xml:space="preserve">Table 8 — Attributes of element </w:t>
        </w:r>
        <w:r w:rsidR="00AF1F83" w:rsidRPr="00DF4D83">
          <w:rPr>
            <w:rStyle w:val="Hyperlink"/>
            <w:rFonts w:ascii="Courier New" w:eastAsia="MS Mincho" w:hAnsi="Courier New" w:cs="Courier New"/>
            <w:noProof/>
          </w:rPr>
          <w:t>&lt;assy/&gt;</w:t>
        </w:r>
        <w:r w:rsidR="00AF1F83">
          <w:rPr>
            <w:noProof/>
            <w:webHidden/>
          </w:rPr>
          <w:tab/>
        </w:r>
        <w:r w:rsidR="00AF1F83">
          <w:rPr>
            <w:noProof/>
            <w:webHidden/>
          </w:rPr>
          <w:fldChar w:fldCharType="begin"/>
        </w:r>
        <w:r w:rsidR="00AF1F83">
          <w:rPr>
            <w:noProof/>
            <w:webHidden/>
          </w:rPr>
          <w:instrText xml:space="preserve"> PAGEREF _Toc159490667 \h </w:instrText>
        </w:r>
        <w:r w:rsidR="00AF1F83">
          <w:rPr>
            <w:noProof/>
            <w:webHidden/>
          </w:rPr>
        </w:r>
        <w:r w:rsidR="00AF1F83">
          <w:rPr>
            <w:noProof/>
            <w:webHidden/>
          </w:rPr>
          <w:fldChar w:fldCharType="separate"/>
        </w:r>
        <w:r w:rsidR="00AF1F83">
          <w:rPr>
            <w:noProof/>
            <w:webHidden/>
          </w:rPr>
          <w:t>16</w:t>
        </w:r>
        <w:r w:rsidR="00AF1F83">
          <w:rPr>
            <w:noProof/>
            <w:webHidden/>
          </w:rPr>
          <w:fldChar w:fldCharType="end"/>
        </w:r>
      </w:hyperlink>
    </w:p>
    <w:p w14:paraId="059F4D54" w14:textId="0B5725B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8" w:history="1">
        <w:r w:rsidR="00AF1F83" w:rsidRPr="00DF4D83">
          <w:rPr>
            <w:rStyle w:val="Hyperlink"/>
            <w:rFonts w:eastAsia="MS Mincho"/>
            <w:noProof/>
          </w:rPr>
          <w:t xml:space="preserve">Table 9 — Nested elements of </w:t>
        </w:r>
        <w:r w:rsidR="00AF1F83" w:rsidRPr="00DF4D83">
          <w:rPr>
            <w:rStyle w:val="Hyperlink"/>
            <w:rFonts w:ascii="Courier New" w:eastAsia="MS Mincho" w:hAnsi="Courier New" w:cs="Courier New"/>
            <w:noProof/>
          </w:rPr>
          <w:t>&lt;stacking/&gt;</w:t>
        </w:r>
        <w:r w:rsidR="00AF1F83">
          <w:rPr>
            <w:noProof/>
            <w:webHidden/>
          </w:rPr>
          <w:tab/>
        </w:r>
        <w:r w:rsidR="00AF1F83">
          <w:rPr>
            <w:noProof/>
            <w:webHidden/>
          </w:rPr>
          <w:fldChar w:fldCharType="begin"/>
        </w:r>
        <w:r w:rsidR="00AF1F83">
          <w:rPr>
            <w:noProof/>
            <w:webHidden/>
          </w:rPr>
          <w:instrText xml:space="preserve"> PAGEREF _Toc159490668 \h </w:instrText>
        </w:r>
        <w:r w:rsidR="00AF1F83">
          <w:rPr>
            <w:noProof/>
            <w:webHidden/>
          </w:rPr>
        </w:r>
        <w:r w:rsidR="00AF1F83">
          <w:rPr>
            <w:noProof/>
            <w:webHidden/>
          </w:rPr>
          <w:fldChar w:fldCharType="separate"/>
        </w:r>
        <w:r w:rsidR="00AF1F83">
          <w:rPr>
            <w:noProof/>
            <w:webHidden/>
          </w:rPr>
          <w:t>18</w:t>
        </w:r>
        <w:r w:rsidR="00AF1F83">
          <w:rPr>
            <w:noProof/>
            <w:webHidden/>
          </w:rPr>
          <w:fldChar w:fldCharType="end"/>
        </w:r>
      </w:hyperlink>
    </w:p>
    <w:p w14:paraId="4B66373A" w14:textId="69F8FB9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69" w:history="1">
        <w:r w:rsidR="00AF1F83" w:rsidRPr="00DF4D83">
          <w:rPr>
            <w:rStyle w:val="Hyperlink"/>
            <w:rFonts w:eastAsia="MS Mincho"/>
            <w:noProof/>
          </w:rPr>
          <w:t xml:space="preserve">Table 10 — Attributes of </w:t>
        </w:r>
        <w:r w:rsidR="00AF1F83" w:rsidRPr="00DF4D83">
          <w:rPr>
            <w:rStyle w:val="Hyperlink"/>
            <w:rFonts w:ascii="Courier New" w:eastAsia="MS Mincho" w:hAnsi="Courier New" w:cs="Courier New"/>
            <w:noProof/>
          </w:rPr>
          <w:t>&lt;stacking/&gt;</w:t>
        </w:r>
        <w:r w:rsidR="00AF1F83">
          <w:rPr>
            <w:noProof/>
            <w:webHidden/>
          </w:rPr>
          <w:tab/>
        </w:r>
        <w:r w:rsidR="00AF1F83">
          <w:rPr>
            <w:noProof/>
            <w:webHidden/>
          </w:rPr>
          <w:fldChar w:fldCharType="begin"/>
        </w:r>
        <w:r w:rsidR="00AF1F83">
          <w:rPr>
            <w:noProof/>
            <w:webHidden/>
          </w:rPr>
          <w:instrText xml:space="preserve"> PAGEREF _Toc159490669 \h </w:instrText>
        </w:r>
        <w:r w:rsidR="00AF1F83">
          <w:rPr>
            <w:noProof/>
            <w:webHidden/>
          </w:rPr>
        </w:r>
        <w:r w:rsidR="00AF1F83">
          <w:rPr>
            <w:noProof/>
            <w:webHidden/>
          </w:rPr>
          <w:fldChar w:fldCharType="separate"/>
        </w:r>
        <w:r w:rsidR="00AF1F83">
          <w:rPr>
            <w:noProof/>
            <w:webHidden/>
          </w:rPr>
          <w:t>18</w:t>
        </w:r>
        <w:r w:rsidR="00AF1F83">
          <w:rPr>
            <w:noProof/>
            <w:webHidden/>
          </w:rPr>
          <w:fldChar w:fldCharType="end"/>
        </w:r>
      </w:hyperlink>
    </w:p>
    <w:p w14:paraId="2B619040" w14:textId="2205200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0" w:history="1">
        <w:r w:rsidR="00AF1F83" w:rsidRPr="00DF4D83">
          <w:rPr>
            <w:rStyle w:val="Hyperlink"/>
            <w:rFonts w:eastAsia="MS Mincho"/>
            <w:noProof/>
          </w:rPr>
          <w:t xml:space="preserve">Table 11 — Attributes of </w:t>
        </w:r>
        <w:r w:rsidR="00AF1F83" w:rsidRPr="00DF4D83">
          <w:rPr>
            <w:rStyle w:val="Hyperlink"/>
            <w:rFonts w:ascii="Courier New" w:eastAsia="MS Mincho" w:hAnsi="Courier New" w:cs="Courier New"/>
            <w:noProof/>
          </w:rPr>
          <w:t>&lt;level/&gt;</w:t>
        </w:r>
        <w:r w:rsidR="00AF1F83">
          <w:rPr>
            <w:noProof/>
            <w:webHidden/>
          </w:rPr>
          <w:tab/>
        </w:r>
        <w:r w:rsidR="00AF1F83">
          <w:rPr>
            <w:noProof/>
            <w:webHidden/>
          </w:rPr>
          <w:fldChar w:fldCharType="begin"/>
        </w:r>
        <w:r w:rsidR="00AF1F83">
          <w:rPr>
            <w:noProof/>
            <w:webHidden/>
          </w:rPr>
          <w:instrText xml:space="preserve"> PAGEREF _Toc159490670 \h </w:instrText>
        </w:r>
        <w:r w:rsidR="00AF1F83">
          <w:rPr>
            <w:noProof/>
            <w:webHidden/>
          </w:rPr>
        </w:r>
        <w:r w:rsidR="00AF1F83">
          <w:rPr>
            <w:noProof/>
            <w:webHidden/>
          </w:rPr>
          <w:fldChar w:fldCharType="separate"/>
        </w:r>
        <w:r w:rsidR="00AF1F83">
          <w:rPr>
            <w:noProof/>
            <w:webHidden/>
          </w:rPr>
          <w:t>19</w:t>
        </w:r>
        <w:r w:rsidR="00AF1F83">
          <w:rPr>
            <w:noProof/>
            <w:webHidden/>
          </w:rPr>
          <w:fldChar w:fldCharType="end"/>
        </w:r>
      </w:hyperlink>
    </w:p>
    <w:p w14:paraId="58E7BB78" w14:textId="54F0D6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1" w:history="1">
        <w:r w:rsidR="00AF1F83" w:rsidRPr="00DF4D83">
          <w:rPr>
            <w:rStyle w:val="Hyperlink"/>
            <w:rFonts w:eastAsia="MS Mincho"/>
            <w:noProof/>
          </w:rPr>
          <w:t xml:space="preserve">Table 12 — Nested elements of element </w:t>
        </w:r>
        <w:r w:rsidR="00AF1F83" w:rsidRPr="00DF4D83">
          <w:rPr>
            <w:rStyle w:val="Hyperlink"/>
            <w:rFonts w:ascii="Courier New" w:eastAsia="MS Mincho" w:hAnsi="Courier New" w:cs="Courier New"/>
            <w:noProof/>
          </w:rPr>
          <w:t>&lt;contact_list/&gt;</w:t>
        </w:r>
        <w:r w:rsidR="00AF1F83">
          <w:rPr>
            <w:noProof/>
            <w:webHidden/>
          </w:rPr>
          <w:tab/>
        </w:r>
        <w:r w:rsidR="00AF1F83">
          <w:rPr>
            <w:noProof/>
            <w:webHidden/>
          </w:rPr>
          <w:fldChar w:fldCharType="begin"/>
        </w:r>
        <w:r w:rsidR="00AF1F83">
          <w:rPr>
            <w:noProof/>
            <w:webHidden/>
          </w:rPr>
          <w:instrText xml:space="preserve"> PAGEREF _Toc159490671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4D0FCABA" w14:textId="353128E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2" w:history="1">
        <w:r w:rsidR="00AF1F83" w:rsidRPr="00DF4D83">
          <w:rPr>
            <w:rStyle w:val="Hyperlink"/>
            <w:rFonts w:eastAsia="MS Mincho"/>
            <w:noProof/>
          </w:rPr>
          <w:t xml:space="preserve">Table 13 — Nested elements of element </w:t>
        </w:r>
        <w:r w:rsidR="00AF1F83" w:rsidRPr="00DF4D83">
          <w:rPr>
            <w:rStyle w:val="Hyperlink"/>
            <w:rFonts w:ascii="Courier New" w:eastAsia="MS Mincho" w:hAnsi="Courier New" w:cs="Courier New"/>
            <w:noProof/>
          </w:rPr>
          <w:t>&lt;contact/&gt;</w:t>
        </w:r>
        <w:r w:rsidR="00AF1F83">
          <w:rPr>
            <w:noProof/>
            <w:webHidden/>
          </w:rPr>
          <w:tab/>
        </w:r>
        <w:r w:rsidR="00AF1F83">
          <w:rPr>
            <w:noProof/>
            <w:webHidden/>
          </w:rPr>
          <w:fldChar w:fldCharType="begin"/>
        </w:r>
        <w:r w:rsidR="00AF1F83">
          <w:rPr>
            <w:noProof/>
            <w:webHidden/>
          </w:rPr>
          <w:instrText xml:space="preserve"> PAGEREF _Toc159490672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71E11D21" w14:textId="6328BAC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3" w:history="1">
        <w:r w:rsidR="00AF1F83" w:rsidRPr="00DF4D83">
          <w:rPr>
            <w:rStyle w:val="Hyperlink"/>
            <w:rFonts w:eastAsia="MS Mincho"/>
            <w:noProof/>
          </w:rPr>
          <w:t xml:space="preserve">Table 14 — Attributes of element </w:t>
        </w:r>
        <w:r w:rsidR="00AF1F83" w:rsidRPr="00DF4D83">
          <w:rPr>
            <w:rStyle w:val="Hyperlink"/>
            <w:rFonts w:ascii="Courier New" w:eastAsia="MS Mincho" w:hAnsi="Courier New" w:cs="Courier New"/>
            <w:noProof/>
          </w:rPr>
          <w:t>&lt;partner/&gt;</w:t>
        </w:r>
        <w:r w:rsidR="00AF1F83">
          <w:rPr>
            <w:noProof/>
            <w:webHidden/>
          </w:rPr>
          <w:tab/>
        </w:r>
        <w:r w:rsidR="00AF1F83">
          <w:rPr>
            <w:noProof/>
            <w:webHidden/>
          </w:rPr>
          <w:fldChar w:fldCharType="begin"/>
        </w:r>
        <w:r w:rsidR="00AF1F83">
          <w:rPr>
            <w:noProof/>
            <w:webHidden/>
          </w:rPr>
          <w:instrText xml:space="preserve"> PAGEREF _Toc159490673 \h </w:instrText>
        </w:r>
        <w:r w:rsidR="00AF1F83">
          <w:rPr>
            <w:noProof/>
            <w:webHidden/>
          </w:rPr>
        </w:r>
        <w:r w:rsidR="00AF1F83">
          <w:rPr>
            <w:noProof/>
            <w:webHidden/>
          </w:rPr>
          <w:fldChar w:fldCharType="separate"/>
        </w:r>
        <w:r w:rsidR="00AF1F83">
          <w:rPr>
            <w:noProof/>
            <w:webHidden/>
          </w:rPr>
          <w:t>21</w:t>
        </w:r>
        <w:r w:rsidR="00AF1F83">
          <w:rPr>
            <w:noProof/>
            <w:webHidden/>
          </w:rPr>
          <w:fldChar w:fldCharType="end"/>
        </w:r>
      </w:hyperlink>
    </w:p>
    <w:p w14:paraId="642779D7" w14:textId="7049B51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4" w:history="1">
        <w:r w:rsidR="00AF1F83" w:rsidRPr="00DF4D83">
          <w:rPr>
            <w:rStyle w:val="Hyperlink"/>
            <w:rFonts w:eastAsia="MS Mincho"/>
            <w:noProof/>
          </w:rPr>
          <w:t xml:space="preserve">Table 15 — Attributes of element </w:t>
        </w:r>
        <w:r w:rsidR="00AF1F83" w:rsidRPr="00DF4D83">
          <w:rPr>
            <w:rStyle w:val="Hyperlink"/>
            <w:rFonts w:ascii="Courier New" w:eastAsia="MS Mincho" w:hAnsi="Courier New" w:cs="Courier New"/>
            <w:noProof/>
          </w:rPr>
          <w:t>&lt;coefficients/&gt;</w:t>
        </w:r>
        <w:r w:rsidR="00AF1F83">
          <w:rPr>
            <w:noProof/>
            <w:webHidden/>
          </w:rPr>
          <w:tab/>
        </w:r>
        <w:r w:rsidR="00AF1F83">
          <w:rPr>
            <w:noProof/>
            <w:webHidden/>
          </w:rPr>
          <w:fldChar w:fldCharType="begin"/>
        </w:r>
        <w:r w:rsidR="00AF1F83">
          <w:rPr>
            <w:noProof/>
            <w:webHidden/>
          </w:rPr>
          <w:instrText xml:space="preserve"> PAGEREF _Toc159490674 \h </w:instrText>
        </w:r>
        <w:r w:rsidR="00AF1F83">
          <w:rPr>
            <w:noProof/>
            <w:webHidden/>
          </w:rPr>
        </w:r>
        <w:r w:rsidR="00AF1F83">
          <w:rPr>
            <w:noProof/>
            <w:webHidden/>
          </w:rPr>
          <w:fldChar w:fldCharType="separate"/>
        </w:r>
        <w:r w:rsidR="00AF1F83">
          <w:rPr>
            <w:noProof/>
            <w:webHidden/>
          </w:rPr>
          <w:t>22</w:t>
        </w:r>
        <w:r w:rsidR="00AF1F83">
          <w:rPr>
            <w:noProof/>
            <w:webHidden/>
          </w:rPr>
          <w:fldChar w:fldCharType="end"/>
        </w:r>
      </w:hyperlink>
    </w:p>
    <w:p w14:paraId="597A1AE0" w14:textId="214B8D5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5" w:history="1">
        <w:r w:rsidR="00AF1F83" w:rsidRPr="00DF4D83">
          <w:rPr>
            <w:rStyle w:val="Hyperlink"/>
            <w:rFonts w:eastAsia="MS Mincho"/>
            <w:noProof/>
          </w:rPr>
          <w:t xml:space="preserve">Table 16 — Nested elements of element </w:t>
        </w:r>
        <w:r w:rsidR="00AF1F83" w:rsidRPr="00DF4D83">
          <w:rPr>
            <w:rStyle w:val="Hyperlink"/>
            <w:rFonts w:ascii="Courier New" w:eastAsia="MS Mincho" w:hAnsi="Courier New" w:cs="Courier New"/>
            <w:noProof/>
          </w:rPr>
          <w:t>&lt;connection_list/&gt;</w:t>
        </w:r>
        <w:r w:rsidR="00AF1F83">
          <w:rPr>
            <w:noProof/>
            <w:webHidden/>
          </w:rPr>
          <w:tab/>
        </w:r>
        <w:r w:rsidR="00AF1F83">
          <w:rPr>
            <w:noProof/>
            <w:webHidden/>
          </w:rPr>
          <w:fldChar w:fldCharType="begin"/>
        </w:r>
        <w:r w:rsidR="00AF1F83">
          <w:rPr>
            <w:noProof/>
            <w:webHidden/>
          </w:rPr>
          <w:instrText xml:space="preserve"> PAGEREF _Toc159490675 \h </w:instrText>
        </w:r>
        <w:r w:rsidR="00AF1F83">
          <w:rPr>
            <w:noProof/>
            <w:webHidden/>
          </w:rPr>
        </w:r>
        <w:r w:rsidR="00AF1F83">
          <w:rPr>
            <w:noProof/>
            <w:webHidden/>
          </w:rPr>
          <w:fldChar w:fldCharType="separate"/>
        </w:r>
        <w:r w:rsidR="00AF1F83">
          <w:rPr>
            <w:noProof/>
            <w:webHidden/>
          </w:rPr>
          <w:t>22</w:t>
        </w:r>
        <w:r w:rsidR="00AF1F83">
          <w:rPr>
            <w:noProof/>
            <w:webHidden/>
          </w:rPr>
          <w:fldChar w:fldCharType="end"/>
        </w:r>
      </w:hyperlink>
    </w:p>
    <w:p w14:paraId="3C65E130" w14:textId="50FC8EF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6" w:history="1">
        <w:r w:rsidR="00AF1F83" w:rsidRPr="00DF4D83">
          <w:rPr>
            <w:rStyle w:val="Hyperlink"/>
            <w:rFonts w:eastAsia="MS Mincho"/>
            <w:noProof/>
          </w:rPr>
          <w:t xml:space="preserve">Table 17 — Nested elements of element </w:t>
        </w:r>
        <w:r w:rsidR="00AF1F83" w:rsidRPr="00DF4D83">
          <w:rPr>
            <w:rStyle w:val="Hyperlink"/>
            <w:rFonts w:ascii="Courier New" w:eastAsia="MS Mincho" w:hAnsi="Courier New" w:cs="Courier New"/>
            <w:noProof/>
          </w:rPr>
          <w:t>&lt;custom_attributes_list/&gt;</w:t>
        </w:r>
        <w:r w:rsidR="00AF1F83">
          <w:rPr>
            <w:noProof/>
            <w:webHidden/>
          </w:rPr>
          <w:tab/>
        </w:r>
        <w:r w:rsidR="00AF1F83">
          <w:rPr>
            <w:noProof/>
            <w:webHidden/>
          </w:rPr>
          <w:fldChar w:fldCharType="begin"/>
        </w:r>
        <w:r w:rsidR="00AF1F83">
          <w:rPr>
            <w:noProof/>
            <w:webHidden/>
          </w:rPr>
          <w:instrText xml:space="preserve"> PAGEREF _Toc159490676 \h </w:instrText>
        </w:r>
        <w:r w:rsidR="00AF1F83">
          <w:rPr>
            <w:noProof/>
            <w:webHidden/>
          </w:rPr>
        </w:r>
        <w:r w:rsidR="00AF1F83">
          <w:rPr>
            <w:noProof/>
            <w:webHidden/>
          </w:rPr>
          <w:fldChar w:fldCharType="separate"/>
        </w:r>
        <w:r w:rsidR="00AF1F83">
          <w:rPr>
            <w:noProof/>
            <w:webHidden/>
          </w:rPr>
          <w:t>26</w:t>
        </w:r>
        <w:r w:rsidR="00AF1F83">
          <w:rPr>
            <w:noProof/>
            <w:webHidden/>
          </w:rPr>
          <w:fldChar w:fldCharType="end"/>
        </w:r>
      </w:hyperlink>
    </w:p>
    <w:p w14:paraId="2B7CB1CD" w14:textId="536B2C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7" w:history="1">
        <w:r w:rsidR="00AF1F83" w:rsidRPr="00DF4D83">
          <w:rPr>
            <w:rStyle w:val="Hyperlink"/>
            <w:rFonts w:eastAsia="MS Mincho"/>
            <w:noProof/>
          </w:rPr>
          <w:t xml:space="preserve">Table 18 — Attributes of </w:t>
        </w:r>
        <w:r w:rsidR="00AF1F83" w:rsidRPr="00DF4D83">
          <w:rPr>
            <w:rStyle w:val="Hyperlink"/>
            <w:rFonts w:ascii="Courier New" w:eastAsia="MS Mincho" w:hAnsi="Courier New"/>
            <w:noProof/>
          </w:rPr>
          <w:t>&lt;custom_attributes/&gt;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_Toc159490677 \h </w:instrText>
        </w:r>
        <w:r w:rsidR="00AF1F83">
          <w:rPr>
            <w:noProof/>
            <w:webHidden/>
          </w:rPr>
        </w:r>
        <w:r w:rsidR="00AF1F83">
          <w:rPr>
            <w:noProof/>
            <w:webHidden/>
          </w:rPr>
          <w:fldChar w:fldCharType="separate"/>
        </w:r>
        <w:r w:rsidR="00AF1F83">
          <w:rPr>
            <w:noProof/>
            <w:webHidden/>
          </w:rPr>
          <w:t>26</w:t>
        </w:r>
        <w:r w:rsidR="00AF1F83">
          <w:rPr>
            <w:noProof/>
            <w:webHidden/>
          </w:rPr>
          <w:fldChar w:fldCharType="end"/>
        </w:r>
      </w:hyperlink>
    </w:p>
    <w:p w14:paraId="69BDC443" w14:textId="1FF856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8" w:history="1">
        <w:r w:rsidR="00AF1F83" w:rsidRPr="00DF4D83">
          <w:rPr>
            <w:rStyle w:val="Hyperlink"/>
            <w:rFonts w:eastAsia="MS Mincho"/>
            <w:noProof/>
          </w:rPr>
          <w:t xml:space="preserve">Table 19 — Nested elements of element </w:t>
        </w:r>
        <w:r w:rsidR="00AF1F83" w:rsidRPr="00DF4D83">
          <w:rPr>
            <w:rStyle w:val="Hyperlink"/>
            <w:rFonts w:ascii="Courier New" w:eastAsia="MS Mincho" w:hAnsi="Courier New" w:cs="Courier New"/>
            <w:noProof/>
          </w:rPr>
          <w:t>&lt;custom_attributes/&gt;</w:t>
        </w:r>
        <w:r w:rsidR="00AF1F83">
          <w:rPr>
            <w:noProof/>
            <w:webHidden/>
          </w:rPr>
          <w:tab/>
        </w:r>
        <w:r w:rsidR="00AF1F83">
          <w:rPr>
            <w:noProof/>
            <w:webHidden/>
          </w:rPr>
          <w:fldChar w:fldCharType="begin"/>
        </w:r>
        <w:r w:rsidR="00AF1F83">
          <w:rPr>
            <w:noProof/>
            <w:webHidden/>
          </w:rPr>
          <w:instrText xml:space="preserve"> PAGEREF _Toc159490678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301F206C" w14:textId="2854028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79" w:history="1">
        <w:r w:rsidR="00AF1F83" w:rsidRPr="00DF4D83">
          <w:rPr>
            <w:rStyle w:val="Hyperlink"/>
            <w:rFonts w:eastAsia="MS Mincho"/>
            <w:noProof/>
          </w:rPr>
          <w:t xml:space="preserve">Table 20 — Attributes of </w:t>
        </w:r>
        <w:r w:rsidR="00AF1F83" w:rsidRPr="00DF4D83">
          <w:rPr>
            <w:rStyle w:val="Hyperlink"/>
            <w:rFonts w:ascii="Courier New" w:eastAsia="MS Mincho" w:hAnsi="Courier New" w:cs="Courier New"/>
            <w:noProof/>
          </w:rPr>
          <w:t>&lt;string/&gt;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_Toc159490679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352BA028" w14:textId="276DB0D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0" w:history="1">
        <w:r w:rsidR="00AF1F83" w:rsidRPr="00DF4D83">
          <w:rPr>
            <w:rStyle w:val="Hyperlink"/>
            <w:rFonts w:eastAsia="MS Mincho"/>
            <w:noProof/>
          </w:rPr>
          <w:t xml:space="preserve">Table 21 — Attributes of </w:t>
        </w:r>
        <w:r w:rsidR="00AF1F83" w:rsidRPr="00DF4D83">
          <w:rPr>
            <w:rStyle w:val="Hyperlink"/>
            <w:rFonts w:ascii="Courier New" w:eastAsia="MS Mincho" w:hAnsi="Courier New" w:cs="Courier New"/>
            <w:noProof/>
          </w:rPr>
          <w:t>&lt;real/&gt;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_Toc159490680 \h </w:instrText>
        </w:r>
        <w:r w:rsidR="00AF1F83">
          <w:rPr>
            <w:noProof/>
            <w:webHidden/>
          </w:rPr>
        </w:r>
        <w:r w:rsidR="00AF1F83">
          <w:rPr>
            <w:noProof/>
            <w:webHidden/>
          </w:rPr>
          <w:fldChar w:fldCharType="separate"/>
        </w:r>
        <w:r w:rsidR="00AF1F83">
          <w:rPr>
            <w:noProof/>
            <w:webHidden/>
          </w:rPr>
          <w:t>27</w:t>
        </w:r>
        <w:r w:rsidR="00AF1F83">
          <w:rPr>
            <w:noProof/>
            <w:webHidden/>
          </w:rPr>
          <w:fldChar w:fldCharType="end"/>
        </w:r>
      </w:hyperlink>
    </w:p>
    <w:p w14:paraId="65ABFEF6" w14:textId="44F54A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1" w:history="1">
        <w:r w:rsidR="00AF1F83" w:rsidRPr="00DF4D83">
          <w:rPr>
            <w:rStyle w:val="Hyperlink"/>
            <w:rFonts w:eastAsia="MS Mincho"/>
            <w:noProof/>
          </w:rPr>
          <w:t xml:space="preserve">Table 22 — Attributes of </w:t>
        </w:r>
        <w:r w:rsidR="00AF1F83" w:rsidRPr="00DF4D83">
          <w:rPr>
            <w:rStyle w:val="Hyperlink"/>
            <w:rFonts w:ascii="Courier New" w:eastAsia="MS Mincho" w:hAnsi="Courier New" w:cs="Courier New"/>
            <w:noProof/>
          </w:rPr>
          <w:t>&lt;integer/&gt;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_Toc159490681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12611ACE" w14:textId="3810D3B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2" w:history="1">
        <w:r w:rsidR="00AF1F83" w:rsidRPr="00DF4D83">
          <w:rPr>
            <w:rStyle w:val="Hyperlink"/>
            <w:rFonts w:eastAsia="MS Mincho"/>
            <w:noProof/>
          </w:rPr>
          <w:t xml:space="preserve">Table 23 — Attributes of </w:t>
        </w:r>
        <w:r w:rsidR="00AF1F83" w:rsidRPr="00DF4D83">
          <w:rPr>
            <w:rStyle w:val="Hyperlink"/>
            <w:rFonts w:ascii="Courier New" w:eastAsia="MS Mincho" w:hAnsi="Courier New" w:cs="Courier New"/>
            <w:noProof/>
          </w:rPr>
          <w:t>&lt;string_list/&gt;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_Toc159490682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324E18D8" w14:textId="55E69D3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3" w:history="1">
        <w:r w:rsidR="00AF1F83" w:rsidRPr="00DF4D83">
          <w:rPr>
            <w:rStyle w:val="Hyperlink"/>
            <w:rFonts w:eastAsia="MS Mincho"/>
            <w:noProof/>
          </w:rPr>
          <w:t xml:space="preserve">Table 24 — Nested elements of </w:t>
        </w:r>
        <w:r w:rsidR="00AF1F83" w:rsidRPr="00DF4D83">
          <w:rPr>
            <w:rStyle w:val="Hyperlink"/>
            <w:rFonts w:ascii="Courier New" w:eastAsia="MS Mincho" w:hAnsi="Courier New" w:cs="Courier New"/>
            <w:noProof/>
          </w:rPr>
          <w:t>&lt;string_list/&gt;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_Toc159490683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791BDF4C" w14:textId="0D6A94A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4" w:history="1">
        <w:r w:rsidR="00AF1F83" w:rsidRPr="00DF4D83">
          <w:rPr>
            <w:rStyle w:val="Hyperlink"/>
            <w:rFonts w:eastAsia="MS Mincho"/>
            <w:noProof/>
          </w:rPr>
          <w:t xml:space="preserve">Table 25 — Attributes of </w:t>
        </w:r>
        <w:r w:rsidR="00AF1F83" w:rsidRPr="00DF4D83">
          <w:rPr>
            <w:rStyle w:val="Hyperlink"/>
            <w:rFonts w:ascii="Courier New" w:eastAsia="MS Mincho" w:hAnsi="Courier New"/>
            <w:noProof/>
          </w:rPr>
          <w:t>&lt;value/&gt;</w:t>
        </w:r>
        <w:r w:rsidR="00AF1F83" w:rsidRPr="00DF4D83">
          <w:rPr>
            <w:rStyle w:val="Hyperlink"/>
            <w:rFonts w:eastAsia="MS Mincho"/>
            <w:noProof/>
          </w:rPr>
          <w:t xml:space="preserve"> element inside </w:t>
        </w:r>
        <w:r w:rsidR="00AF1F83" w:rsidRPr="00DF4D83">
          <w:rPr>
            <w:rStyle w:val="Hyperlink"/>
            <w:rFonts w:ascii="Courier New" w:eastAsia="MS Mincho" w:hAnsi="Courier New"/>
            <w:noProof/>
          </w:rPr>
          <w:t>&lt;string_list/&gt;</w:t>
        </w:r>
        <w:r w:rsidR="00AF1F83">
          <w:rPr>
            <w:noProof/>
            <w:webHidden/>
          </w:rPr>
          <w:tab/>
        </w:r>
        <w:r w:rsidR="00AF1F83">
          <w:rPr>
            <w:noProof/>
            <w:webHidden/>
          </w:rPr>
          <w:fldChar w:fldCharType="begin"/>
        </w:r>
        <w:r w:rsidR="00AF1F83">
          <w:rPr>
            <w:noProof/>
            <w:webHidden/>
          </w:rPr>
          <w:instrText xml:space="preserve"> PAGEREF _Toc159490684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3D5255BB" w14:textId="3CF7CB2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5" w:history="1">
        <w:r w:rsidR="00AF1F83" w:rsidRPr="00DF4D83">
          <w:rPr>
            <w:rStyle w:val="Hyperlink"/>
            <w:rFonts w:eastAsia="MS Mincho"/>
            <w:noProof/>
          </w:rPr>
          <w:t xml:space="preserve">Table 26 — Attributes of </w:t>
        </w:r>
        <w:r w:rsidR="00AF1F83" w:rsidRPr="00DF4D83">
          <w:rPr>
            <w:rStyle w:val="Hyperlink"/>
            <w:rFonts w:ascii="Courier New" w:eastAsia="MS Mincho" w:hAnsi="Courier New" w:cs="Courier New"/>
            <w:noProof/>
          </w:rPr>
          <w:t>&lt;real_list/&gt;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_Toc159490685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1AAFA8CC" w14:textId="1819A43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6" w:history="1">
        <w:r w:rsidR="00AF1F83" w:rsidRPr="00DF4D83">
          <w:rPr>
            <w:rStyle w:val="Hyperlink"/>
            <w:rFonts w:eastAsia="MS Mincho"/>
            <w:noProof/>
          </w:rPr>
          <w:t xml:space="preserve">Table 27— Nested element of </w:t>
        </w:r>
        <w:r w:rsidR="00AF1F83" w:rsidRPr="00DF4D83">
          <w:rPr>
            <w:rStyle w:val="Hyperlink"/>
            <w:rFonts w:ascii="Courier New" w:eastAsia="MS Mincho" w:hAnsi="Courier New" w:cs="Courier New"/>
            <w:noProof/>
          </w:rPr>
          <w:t>&lt;real_list/&gt;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_Toc159490686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5FEB66FC" w14:textId="396CA1A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7" w:history="1">
        <w:r w:rsidR="00AF1F83" w:rsidRPr="00DF4D83">
          <w:rPr>
            <w:rStyle w:val="Hyperlink"/>
            <w:rFonts w:eastAsia="MS Mincho"/>
            <w:noProof/>
          </w:rPr>
          <w:t xml:space="preserve">Table 28 — Attributes of </w:t>
        </w:r>
        <w:r w:rsidR="00AF1F83" w:rsidRPr="00DF4D83">
          <w:rPr>
            <w:rStyle w:val="Hyperlink"/>
            <w:rFonts w:ascii="Courier New" w:eastAsia="MS Mincho" w:hAnsi="Courier New" w:cs="Courier New"/>
            <w:noProof/>
          </w:rPr>
          <w:t>&lt;value/&gt;</w:t>
        </w:r>
        <w:r w:rsidR="00AF1F83" w:rsidRPr="00DF4D83">
          <w:rPr>
            <w:rStyle w:val="Hyperlink"/>
            <w:rFonts w:eastAsia="MS Mincho"/>
            <w:noProof/>
          </w:rPr>
          <w:t xml:space="preserve"> element inside &lt;</w:t>
        </w:r>
        <w:r w:rsidR="00AF1F83" w:rsidRPr="00DF4D83">
          <w:rPr>
            <w:rStyle w:val="Hyperlink"/>
            <w:rFonts w:ascii="Courier New" w:eastAsia="MS Mincho" w:hAnsi="Courier New" w:cs="Courier New"/>
            <w:noProof/>
          </w:rPr>
          <w:t>real_list</w:t>
        </w:r>
        <w:r w:rsidR="00AF1F83" w:rsidRPr="00DF4D83">
          <w:rPr>
            <w:rStyle w:val="Hyperlink"/>
            <w:rFonts w:eastAsia="MS Mincho"/>
            <w:noProof/>
          </w:rPr>
          <w:t>/&gt;</w:t>
        </w:r>
        <w:r w:rsidR="00AF1F83">
          <w:rPr>
            <w:noProof/>
            <w:webHidden/>
          </w:rPr>
          <w:tab/>
        </w:r>
        <w:r w:rsidR="00AF1F83">
          <w:rPr>
            <w:noProof/>
            <w:webHidden/>
          </w:rPr>
          <w:fldChar w:fldCharType="begin"/>
        </w:r>
        <w:r w:rsidR="00AF1F83">
          <w:rPr>
            <w:noProof/>
            <w:webHidden/>
          </w:rPr>
          <w:instrText xml:space="preserve"> PAGEREF _Toc159490687 \h </w:instrText>
        </w:r>
        <w:r w:rsidR="00AF1F83">
          <w:rPr>
            <w:noProof/>
            <w:webHidden/>
          </w:rPr>
        </w:r>
        <w:r w:rsidR="00AF1F83">
          <w:rPr>
            <w:noProof/>
            <w:webHidden/>
          </w:rPr>
          <w:fldChar w:fldCharType="separate"/>
        </w:r>
        <w:r w:rsidR="00AF1F83">
          <w:rPr>
            <w:noProof/>
            <w:webHidden/>
          </w:rPr>
          <w:t>28</w:t>
        </w:r>
        <w:r w:rsidR="00AF1F83">
          <w:rPr>
            <w:noProof/>
            <w:webHidden/>
          </w:rPr>
          <w:fldChar w:fldCharType="end"/>
        </w:r>
      </w:hyperlink>
    </w:p>
    <w:p w14:paraId="64DAB952" w14:textId="6A84452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8" w:history="1">
        <w:r w:rsidR="00AF1F83" w:rsidRPr="00DF4D83">
          <w:rPr>
            <w:rStyle w:val="Hyperlink"/>
            <w:rFonts w:eastAsia="MS Mincho"/>
            <w:noProof/>
          </w:rPr>
          <w:t xml:space="preserve">Table 29 — Attributes of </w:t>
        </w:r>
        <w:r w:rsidR="00AF1F83" w:rsidRPr="00DF4D83">
          <w:rPr>
            <w:rStyle w:val="Hyperlink"/>
            <w:rFonts w:ascii="Courier New" w:eastAsia="MS Mincho" w:hAnsi="Courier New" w:cs="Courier New"/>
            <w:noProof/>
          </w:rPr>
          <w:t>&lt;int_list/&gt;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_Toc159490688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36046E95" w14:textId="7971080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89" w:history="1">
        <w:r w:rsidR="00AF1F83" w:rsidRPr="00DF4D83">
          <w:rPr>
            <w:rStyle w:val="Hyperlink"/>
            <w:rFonts w:eastAsia="MS Mincho"/>
            <w:noProof/>
          </w:rPr>
          <w:t xml:space="preserve">Table 30 — Nested elements of </w:t>
        </w:r>
        <w:r w:rsidR="00AF1F83" w:rsidRPr="00DF4D83">
          <w:rPr>
            <w:rStyle w:val="Hyperlink"/>
            <w:rFonts w:ascii="Courier New" w:eastAsia="MS Mincho" w:hAnsi="Courier New" w:cs="Courier New"/>
            <w:noProof/>
          </w:rPr>
          <w:t>&lt;int_list/&gt;</w:t>
        </w:r>
        <w:r w:rsidR="00AF1F83" w:rsidRPr="00DF4D83">
          <w:rPr>
            <w:rStyle w:val="Hyperlink"/>
            <w:rFonts w:eastAsia="MS Mincho"/>
            <w:noProof/>
          </w:rPr>
          <w:t xml:space="preserve"> element</w:t>
        </w:r>
        <w:r w:rsidR="00AF1F83">
          <w:rPr>
            <w:noProof/>
            <w:webHidden/>
          </w:rPr>
          <w:tab/>
        </w:r>
        <w:r w:rsidR="00AF1F83">
          <w:rPr>
            <w:noProof/>
            <w:webHidden/>
          </w:rPr>
          <w:fldChar w:fldCharType="begin"/>
        </w:r>
        <w:r w:rsidR="00AF1F83">
          <w:rPr>
            <w:noProof/>
            <w:webHidden/>
          </w:rPr>
          <w:instrText xml:space="preserve"> PAGEREF _Toc159490689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63132444" w14:textId="3B1A3D4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0" w:history="1">
        <w:r w:rsidR="00AF1F83" w:rsidRPr="00DF4D83">
          <w:rPr>
            <w:rStyle w:val="Hyperlink"/>
            <w:rFonts w:eastAsia="MS Mincho"/>
            <w:noProof/>
          </w:rPr>
          <w:t xml:space="preserve">Table 31 — Attributes of </w:t>
        </w:r>
        <w:r w:rsidR="00AF1F83" w:rsidRPr="00DF4D83">
          <w:rPr>
            <w:rStyle w:val="Hyperlink"/>
            <w:rFonts w:ascii="Courier New" w:eastAsia="MS Mincho" w:hAnsi="Courier New" w:cs="Courier New"/>
            <w:noProof/>
          </w:rPr>
          <w:t>&lt;value/&gt;</w:t>
        </w:r>
        <w:r w:rsidR="00AF1F83" w:rsidRPr="00DF4D83">
          <w:rPr>
            <w:rStyle w:val="Hyperlink"/>
            <w:rFonts w:eastAsia="MS Mincho"/>
            <w:noProof/>
          </w:rPr>
          <w:t xml:space="preserve"> element inside &lt;</w:t>
        </w:r>
        <w:r w:rsidR="00AF1F83" w:rsidRPr="00DF4D83">
          <w:rPr>
            <w:rStyle w:val="Hyperlink"/>
            <w:rFonts w:ascii="Courier New" w:eastAsia="MS Mincho" w:hAnsi="Courier New" w:cs="Courier New"/>
            <w:noProof/>
          </w:rPr>
          <w:t>real_list/</w:t>
        </w:r>
        <w:r w:rsidR="00AF1F83" w:rsidRPr="00DF4D83">
          <w:rPr>
            <w:rStyle w:val="Hyperlink"/>
            <w:rFonts w:eastAsia="MS Mincho"/>
            <w:noProof/>
          </w:rPr>
          <w:t>&gt;</w:t>
        </w:r>
        <w:r w:rsidR="00AF1F83">
          <w:rPr>
            <w:noProof/>
            <w:webHidden/>
          </w:rPr>
          <w:tab/>
        </w:r>
        <w:r w:rsidR="00AF1F83">
          <w:rPr>
            <w:noProof/>
            <w:webHidden/>
          </w:rPr>
          <w:fldChar w:fldCharType="begin"/>
        </w:r>
        <w:r w:rsidR="00AF1F83">
          <w:rPr>
            <w:noProof/>
            <w:webHidden/>
          </w:rPr>
          <w:instrText xml:space="preserve"> PAGEREF _Toc159490690 \h </w:instrText>
        </w:r>
        <w:r w:rsidR="00AF1F83">
          <w:rPr>
            <w:noProof/>
            <w:webHidden/>
          </w:rPr>
        </w:r>
        <w:r w:rsidR="00AF1F83">
          <w:rPr>
            <w:noProof/>
            <w:webHidden/>
          </w:rPr>
          <w:fldChar w:fldCharType="separate"/>
        </w:r>
        <w:r w:rsidR="00AF1F83">
          <w:rPr>
            <w:noProof/>
            <w:webHidden/>
          </w:rPr>
          <w:t>29</w:t>
        </w:r>
        <w:r w:rsidR="00AF1F83">
          <w:rPr>
            <w:noProof/>
            <w:webHidden/>
          </w:rPr>
          <w:fldChar w:fldCharType="end"/>
        </w:r>
      </w:hyperlink>
    </w:p>
    <w:p w14:paraId="7063323F" w14:textId="1B146C0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1" w:history="1">
        <w:r w:rsidR="00AF1F83" w:rsidRPr="00DF4D83">
          <w:rPr>
            <w:rStyle w:val="Hyperlink"/>
            <w:rFonts w:eastAsia="MS Mincho"/>
            <w:noProof/>
          </w:rPr>
          <w:t xml:space="preserve">Table 32 — Attributes of element </w:t>
        </w:r>
        <w:r w:rsidR="00AF1F83" w:rsidRPr="00DF4D83">
          <w:rPr>
            <w:rStyle w:val="Hyperlink"/>
            <w:rFonts w:ascii="Courier New" w:eastAsia="MS Mincho" w:hAnsi="Courier New" w:cs="Courier New"/>
            <w:noProof/>
          </w:rPr>
          <w:t>&lt;connection_0d/&gt;</w:t>
        </w:r>
        <w:r w:rsidR="00AF1F83">
          <w:rPr>
            <w:noProof/>
            <w:webHidden/>
          </w:rPr>
          <w:tab/>
        </w:r>
        <w:r w:rsidR="00AF1F83">
          <w:rPr>
            <w:noProof/>
            <w:webHidden/>
          </w:rPr>
          <w:fldChar w:fldCharType="begin"/>
        </w:r>
        <w:r w:rsidR="00AF1F83">
          <w:rPr>
            <w:noProof/>
            <w:webHidden/>
          </w:rPr>
          <w:instrText xml:space="preserve"> PAGEREF _Toc159490691 \h </w:instrText>
        </w:r>
        <w:r w:rsidR="00AF1F83">
          <w:rPr>
            <w:noProof/>
            <w:webHidden/>
          </w:rPr>
        </w:r>
        <w:r w:rsidR="00AF1F83">
          <w:rPr>
            <w:noProof/>
            <w:webHidden/>
          </w:rPr>
          <w:fldChar w:fldCharType="separate"/>
        </w:r>
        <w:r w:rsidR="00AF1F83">
          <w:rPr>
            <w:noProof/>
            <w:webHidden/>
          </w:rPr>
          <w:t>31</w:t>
        </w:r>
        <w:r w:rsidR="00AF1F83">
          <w:rPr>
            <w:noProof/>
            <w:webHidden/>
          </w:rPr>
          <w:fldChar w:fldCharType="end"/>
        </w:r>
      </w:hyperlink>
    </w:p>
    <w:p w14:paraId="288B8A28" w14:textId="523D2DB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2" w:history="1">
        <w:r w:rsidR="00AF1F83" w:rsidRPr="00DF4D83">
          <w:rPr>
            <w:rStyle w:val="Hyperlink"/>
            <w:rFonts w:eastAsia="MS Mincho"/>
            <w:noProof/>
          </w:rPr>
          <w:t xml:space="preserve">Table 33 — Text values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_Toc159490692 \h </w:instrText>
        </w:r>
        <w:r w:rsidR="00AF1F83">
          <w:rPr>
            <w:noProof/>
            <w:webHidden/>
          </w:rPr>
        </w:r>
        <w:r w:rsidR="00AF1F83">
          <w:rPr>
            <w:noProof/>
            <w:webHidden/>
          </w:rPr>
          <w:fldChar w:fldCharType="separate"/>
        </w:r>
        <w:r w:rsidR="00AF1F83">
          <w:rPr>
            <w:noProof/>
            <w:webHidden/>
          </w:rPr>
          <w:t>32</w:t>
        </w:r>
        <w:r w:rsidR="00AF1F83">
          <w:rPr>
            <w:noProof/>
            <w:webHidden/>
          </w:rPr>
          <w:fldChar w:fldCharType="end"/>
        </w:r>
      </w:hyperlink>
    </w:p>
    <w:p w14:paraId="0C3FF055" w14:textId="30C4A93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3" w:history="1">
        <w:r w:rsidR="00AF1F83" w:rsidRPr="00DF4D83">
          <w:rPr>
            <w:rStyle w:val="Hyperlink"/>
            <w:rFonts w:eastAsia="MS Mincho"/>
            <w:noProof/>
          </w:rPr>
          <w:t xml:space="preserve">Table 34 — Attributes of elements </w:t>
        </w:r>
        <w:r w:rsidR="00AF1F83" w:rsidRPr="00DF4D83">
          <w:rPr>
            <w:rStyle w:val="Hyperlink"/>
            <w:rFonts w:ascii="Courier New" w:eastAsia="MS Mincho" w:hAnsi="Courier New" w:cs="Courier New"/>
            <w:noProof/>
          </w:rPr>
          <w:t>&lt;normal_direction/&gt;</w:t>
        </w:r>
        <w:r w:rsidR="00AF1F83" w:rsidRPr="00DF4D83">
          <w:rPr>
            <w:rStyle w:val="Hyperlink"/>
            <w:rFonts w:eastAsia="MS Mincho"/>
            <w:noProof/>
          </w:rPr>
          <w:t xml:space="preserve"> &amp; </w:t>
        </w:r>
        <w:r w:rsidR="00AF1F83" w:rsidRPr="00DF4D83">
          <w:rPr>
            <w:rStyle w:val="Hyperlink"/>
            <w:rFonts w:ascii="Courier New" w:eastAsia="MS Mincho" w:hAnsi="Courier New" w:cs="Courier New"/>
            <w:noProof/>
          </w:rPr>
          <w:t>&lt;tangential_direction/&gt;</w:t>
        </w:r>
        <w:r w:rsidR="00AF1F83">
          <w:rPr>
            <w:noProof/>
            <w:webHidden/>
          </w:rPr>
          <w:tab/>
        </w:r>
        <w:r w:rsidR="00AF1F83">
          <w:rPr>
            <w:noProof/>
            <w:webHidden/>
          </w:rPr>
          <w:fldChar w:fldCharType="begin"/>
        </w:r>
        <w:r w:rsidR="00AF1F83">
          <w:rPr>
            <w:noProof/>
            <w:webHidden/>
          </w:rPr>
          <w:instrText xml:space="preserve"> PAGEREF _Toc159490693 \h </w:instrText>
        </w:r>
        <w:r w:rsidR="00AF1F83">
          <w:rPr>
            <w:noProof/>
            <w:webHidden/>
          </w:rPr>
        </w:r>
        <w:r w:rsidR="00AF1F83">
          <w:rPr>
            <w:noProof/>
            <w:webHidden/>
          </w:rPr>
          <w:fldChar w:fldCharType="separate"/>
        </w:r>
        <w:r w:rsidR="00AF1F83">
          <w:rPr>
            <w:noProof/>
            <w:webHidden/>
          </w:rPr>
          <w:t>33</w:t>
        </w:r>
        <w:r w:rsidR="00AF1F83">
          <w:rPr>
            <w:noProof/>
            <w:webHidden/>
          </w:rPr>
          <w:fldChar w:fldCharType="end"/>
        </w:r>
      </w:hyperlink>
    </w:p>
    <w:p w14:paraId="0BF3B184" w14:textId="501E2A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4" w:history="1">
        <w:r w:rsidR="00AF1F83" w:rsidRPr="00DF4D83">
          <w:rPr>
            <w:rStyle w:val="Hyperlink"/>
            <w:rFonts w:eastAsia="MS Mincho"/>
            <w:noProof/>
          </w:rPr>
          <w:t xml:space="preserve">Table 35 — Nested elements of element </w:t>
        </w:r>
        <w:r w:rsidR="00AF1F83" w:rsidRPr="00DF4D83">
          <w:rPr>
            <w:rStyle w:val="Hyperlink"/>
            <w:rFonts w:ascii="Courier New" w:eastAsia="MS Mincho" w:hAnsi="Courier New" w:cs="Courier New"/>
            <w:noProof/>
          </w:rPr>
          <w:t>&lt;connection_0d/&gt;</w:t>
        </w:r>
        <w:r w:rsidR="00AF1F83">
          <w:rPr>
            <w:noProof/>
            <w:webHidden/>
          </w:rPr>
          <w:tab/>
        </w:r>
        <w:r w:rsidR="00AF1F83">
          <w:rPr>
            <w:noProof/>
            <w:webHidden/>
          </w:rPr>
          <w:fldChar w:fldCharType="begin"/>
        </w:r>
        <w:r w:rsidR="00AF1F83">
          <w:rPr>
            <w:noProof/>
            <w:webHidden/>
          </w:rPr>
          <w:instrText xml:space="preserve"> PAGEREF _Toc159490694 \h </w:instrText>
        </w:r>
        <w:r w:rsidR="00AF1F83">
          <w:rPr>
            <w:noProof/>
            <w:webHidden/>
          </w:rPr>
        </w:r>
        <w:r w:rsidR="00AF1F83">
          <w:rPr>
            <w:noProof/>
            <w:webHidden/>
          </w:rPr>
          <w:fldChar w:fldCharType="separate"/>
        </w:r>
        <w:r w:rsidR="00AF1F83">
          <w:rPr>
            <w:noProof/>
            <w:webHidden/>
          </w:rPr>
          <w:t>34</w:t>
        </w:r>
        <w:r w:rsidR="00AF1F83">
          <w:rPr>
            <w:noProof/>
            <w:webHidden/>
          </w:rPr>
          <w:fldChar w:fldCharType="end"/>
        </w:r>
      </w:hyperlink>
    </w:p>
    <w:p w14:paraId="1EEDD71E" w14:textId="5E34DE9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5" w:history="1">
        <w:r w:rsidR="00AF1F83" w:rsidRPr="00DF4D83">
          <w:rPr>
            <w:rStyle w:val="Hyperlink"/>
            <w:rFonts w:eastAsia="MS Mincho"/>
            <w:noProof/>
          </w:rPr>
          <w:t>Table 36 — Nested elements of</w:t>
        </w:r>
        <w:r w:rsidR="00AF1F83" w:rsidRPr="00DF4D83">
          <w:rPr>
            <w:rStyle w:val="Hyperlink"/>
            <w:rFonts w:ascii="Courier New" w:eastAsia="MS Mincho" w:hAnsi="Courier New"/>
            <w:noProof/>
          </w:rPr>
          <w:t xml:space="preserve"> &lt;connection_0d/&gt;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&lt;spotweld/&gt;</w:t>
        </w:r>
        <w:r w:rsidR="00AF1F83">
          <w:rPr>
            <w:noProof/>
            <w:webHidden/>
          </w:rPr>
          <w:tab/>
        </w:r>
        <w:r w:rsidR="00AF1F83">
          <w:rPr>
            <w:noProof/>
            <w:webHidden/>
          </w:rPr>
          <w:fldChar w:fldCharType="begin"/>
        </w:r>
        <w:r w:rsidR="00AF1F83">
          <w:rPr>
            <w:noProof/>
            <w:webHidden/>
          </w:rPr>
          <w:instrText xml:space="preserve"> PAGEREF _Toc159490695 \h </w:instrText>
        </w:r>
        <w:r w:rsidR="00AF1F83">
          <w:rPr>
            <w:noProof/>
            <w:webHidden/>
          </w:rPr>
        </w:r>
        <w:r w:rsidR="00AF1F83">
          <w:rPr>
            <w:noProof/>
            <w:webHidden/>
          </w:rPr>
          <w:fldChar w:fldCharType="separate"/>
        </w:r>
        <w:r w:rsidR="00AF1F83">
          <w:rPr>
            <w:noProof/>
            <w:webHidden/>
          </w:rPr>
          <w:t>34</w:t>
        </w:r>
        <w:r w:rsidR="00AF1F83">
          <w:rPr>
            <w:noProof/>
            <w:webHidden/>
          </w:rPr>
          <w:fldChar w:fldCharType="end"/>
        </w:r>
      </w:hyperlink>
    </w:p>
    <w:p w14:paraId="25625C49" w14:textId="085F65B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6" w:history="1">
        <w:r w:rsidR="00AF1F83" w:rsidRPr="00DF4D83">
          <w:rPr>
            <w:rStyle w:val="Hyperlink"/>
            <w:rFonts w:eastAsia="MS Mincho"/>
            <w:noProof/>
          </w:rPr>
          <w:t xml:space="preserve">Table 37 — Attributes of element </w:t>
        </w:r>
        <w:r w:rsidR="00AF1F83" w:rsidRPr="00DF4D83">
          <w:rPr>
            <w:rStyle w:val="Hyperlink"/>
            <w:rFonts w:ascii="Courier New" w:eastAsia="MS Mincho" w:hAnsi="Courier New" w:cs="Courier New"/>
            <w:noProof/>
          </w:rPr>
          <w:t>&lt;spotweld/&gt;</w:t>
        </w:r>
        <w:r w:rsidR="00AF1F83">
          <w:rPr>
            <w:noProof/>
            <w:webHidden/>
          </w:rPr>
          <w:tab/>
        </w:r>
        <w:r w:rsidR="00AF1F83">
          <w:rPr>
            <w:noProof/>
            <w:webHidden/>
          </w:rPr>
          <w:fldChar w:fldCharType="begin"/>
        </w:r>
        <w:r w:rsidR="00AF1F83">
          <w:rPr>
            <w:noProof/>
            <w:webHidden/>
          </w:rPr>
          <w:instrText xml:space="preserve"> PAGEREF _Toc159490696 \h </w:instrText>
        </w:r>
        <w:r w:rsidR="00AF1F83">
          <w:rPr>
            <w:noProof/>
            <w:webHidden/>
          </w:rPr>
        </w:r>
        <w:r w:rsidR="00AF1F83">
          <w:rPr>
            <w:noProof/>
            <w:webHidden/>
          </w:rPr>
          <w:fldChar w:fldCharType="separate"/>
        </w:r>
        <w:r w:rsidR="00AF1F83">
          <w:rPr>
            <w:noProof/>
            <w:webHidden/>
          </w:rPr>
          <w:t>35</w:t>
        </w:r>
        <w:r w:rsidR="00AF1F83">
          <w:rPr>
            <w:noProof/>
            <w:webHidden/>
          </w:rPr>
          <w:fldChar w:fldCharType="end"/>
        </w:r>
      </w:hyperlink>
    </w:p>
    <w:p w14:paraId="497B33D0" w14:textId="4219664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7" w:history="1">
        <w:r w:rsidR="00AF1F83" w:rsidRPr="00DF4D83">
          <w:rPr>
            <w:rStyle w:val="Hyperlink"/>
            <w:rFonts w:eastAsia="MS Mincho"/>
            <w:noProof/>
          </w:rPr>
          <w:t xml:space="preserve">Table 38 — Nested elements of element </w:t>
        </w:r>
        <w:r w:rsidR="00AF1F83" w:rsidRPr="00DF4D83">
          <w:rPr>
            <w:rStyle w:val="Hyperlink"/>
            <w:rFonts w:ascii="Courier New" w:eastAsia="MS Mincho" w:hAnsi="Courier New"/>
            <w:noProof/>
          </w:rPr>
          <w:t>&lt;spotweld/&gt;</w:t>
        </w:r>
        <w:r w:rsidR="00AF1F83">
          <w:rPr>
            <w:noProof/>
            <w:webHidden/>
          </w:rPr>
          <w:tab/>
        </w:r>
        <w:r w:rsidR="00AF1F83">
          <w:rPr>
            <w:noProof/>
            <w:webHidden/>
          </w:rPr>
          <w:fldChar w:fldCharType="begin"/>
        </w:r>
        <w:r w:rsidR="00AF1F83">
          <w:rPr>
            <w:noProof/>
            <w:webHidden/>
          </w:rPr>
          <w:instrText xml:space="preserve"> PAGEREF _Toc159490697 \h </w:instrText>
        </w:r>
        <w:r w:rsidR="00AF1F83">
          <w:rPr>
            <w:noProof/>
            <w:webHidden/>
          </w:rPr>
        </w:r>
        <w:r w:rsidR="00AF1F83">
          <w:rPr>
            <w:noProof/>
            <w:webHidden/>
          </w:rPr>
          <w:fldChar w:fldCharType="separate"/>
        </w:r>
        <w:r w:rsidR="00AF1F83">
          <w:rPr>
            <w:noProof/>
            <w:webHidden/>
          </w:rPr>
          <w:t>35</w:t>
        </w:r>
        <w:r w:rsidR="00AF1F83">
          <w:rPr>
            <w:noProof/>
            <w:webHidden/>
          </w:rPr>
          <w:fldChar w:fldCharType="end"/>
        </w:r>
      </w:hyperlink>
    </w:p>
    <w:p w14:paraId="167F7D7E" w14:textId="2684BEB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8" w:history="1">
        <w:r w:rsidR="00AF1F83" w:rsidRPr="00DF4D83">
          <w:rPr>
            <w:rStyle w:val="Hyperlink"/>
            <w:rFonts w:eastAsia="MS Mincho"/>
            <w:noProof/>
          </w:rPr>
          <w:t>Table 39 — Nested elements of</w:t>
        </w:r>
        <w:r w:rsidR="00AF1F83" w:rsidRPr="00DF4D83">
          <w:rPr>
            <w:rStyle w:val="Hyperlink"/>
            <w:rFonts w:ascii="Courier New" w:eastAsia="MS Mincho" w:hAnsi="Courier New"/>
            <w:noProof/>
          </w:rPr>
          <w:t xml:space="preserve"> &lt;connection_0d/&gt;</w:t>
        </w:r>
        <w:r w:rsidR="00AF1F83" w:rsidRPr="00DF4D83">
          <w:rPr>
            <w:rStyle w:val="Hyperlink"/>
            <w:rFonts w:eastAsia="MS Mincho" w:cstheme="minorHAnsi"/>
            <w:noProof/>
          </w:rPr>
          <w:t xml:space="preserve"> </w:t>
        </w:r>
        <w:r w:rsidR="00AF1F83" w:rsidRPr="00DF4D83">
          <w:rPr>
            <w:rStyle w:val="Hyperlink"/>
            <w:rFonts w:eastAsia="MS Mincho"/>
            <w:noProof/>
          </w:rPr>
          <w:t>for</w:t>
        </w:r>
        <w:r w:rsidR="00AF1F83" w:rsidRPr="00DF4D83">
          <w:rPr>
            <w:rStyle w:val="Hyperlink"/>
            <w:rFonts w:eastAsia="MS Mincho" w:cstheme="minorHAnsi"/>
            <w:noProof/>
          </w:rPr>
          <w:t xml:space="preserve"> </w:t>
        </w:r>
        <w:r w:rsidR="00AF1F83" w:rsidRPr="00DF4D83">
          <w:rPr>
            <w:rStyle w:val="Hyperlink"/>
            <w:rFonts w:ascii="Courier New" w:eastAsia="MS Mincho" w:hAnsi="Courier New"/>
            <w:noProof/>
          </w:rPr>
          <w:t>&lt;robscan/&gt;</w:t>
        </w:r>
        <w:r w:rsidR="00AF1F83">
          <w:rPr>
            <w:noProof/>
            <w:webHidden/>
          </w:rPr>
          <w:tab/>
        </w:r>
        <w:r w:rsidR="00AF1F83">
          <w:rPr>
            <w:noProof/>
            <w:webHidden/>
          </w:rPr>
          <w:fldChar w:fldCharType="begin"/>
        </w:r>
        <w:r w:rsidR="00AF1F83">
          <w:rPr>
            <w:noProof/>
            <w:webHidden/>
          </w:rPr>
          <w:instrText xml:space="preserve"> PAGEREF _Toc159490698 \h </w:instrText>
        </w:r>
        <w:r w:rsidR="00AF1F83">
          <w:rPr>
            <w:noProof/>
            <w:webHidden/>
          </w:rPr>
        </w:r>
        <w:r w:rsidR="00AF1F83">
          <w:rPr>
            <w:noProof/>
            <w:webHidden/>
          </w:rPr>
          <w:fldChar w:fldCharType="separate"/>
        </w:r>
        <w:r w:rsidR="00AF1F83">
          <w:rPr>
            <w:noProof/>
            <w:webHidden/>
          </w:rPr>
          <w:t>36</w:t>
        </w:r>
        <w:r w:rsidR="00AF1F83">
          <w:rPr>
            <w:noProof/>
            <w:webHidden/>
          </w:rPr>
          <w:fldChar w:fldCharType="end"/>
        </w:r>
      </w:hyperlink>
    </w:p>
    <w:p w14:paraId="33FE16D4" w14:textId="033383F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699" w:history="1">
        <w:r w:rsidR="00AF1F83" w:rsidRPr="00DF4D83">
          <w:rPr>
            <w:rStyle w:val="Hyperlink"/>
            <w:rFonts w:eastAsia="MS Mincho"/>
            <w:noProof/>
          </w:rPr>
          <w:t xml:space="preserve">Table 40 — Attributes of element </w:t>
        </w:r>
        <w:r w:rsidR="00AF1F83" w:rsidRPr="00DF4D83">
          <w:rPr>
            <w:rStyle w:val="Hyperlink"/>
            <w:rFonts w:ascii="Courier New" w:eastAsia="MS Mincho" w:hAnsi="Courier New" w:cs="Courier New"/>
            <w:noProof/>
          </w:rPr>
          <w:t>&lt;robscan/&gt;</w:t>
        </w:r>
        <w:r w:rsidR="00AF1F83">
          <w:rPr>
            <w:noProof/>
            <w:webHidden/>
          </w:rPr>
          <w:tab/>
        </w:r>
        <w:r w:rsidR="00AF1F83">
          <w:rPr>
            <w:noProof/>
            <w:webHidden/>
          </w:rPr>
          <w:fldChar w:fldCharType="begin"/>
        </w:r>
        <w:r w:rsidR="00AF1F83">
          <w:rPr>
            <w:noProof/>
            <w:webHidden/>
          </w:rPr>
          <w:instrText xml:space="preserve"> PAGEREF _Toc159490699 \h </w:instrText>
        </w:r>
        <w:r w:rsidR="00AF1F83">
          <w:rPr>
            <w:noProof/>
            <w:webHidden/>
          </w:rPr>
        </w:r>
        <w:r w:rsidR="00AF1F83">
          <w:rPr>
            <w:noProof/>
            <w:webHidden/>
          </w:rPr>
          <w:fldChar w:fldCharType="separate"/>
        </w:r>
        <w:r w:rsidR="00AF1F83">
          <w:rPr>
            <w:noProof/>
            <w:webHidden/>
          </w:rPr>
          <w:t>37</w:t>
        </w:r>
        <w:r w:rsidR="00AF1F83">
          <w:rPr>
            <w:noProof/>
            <w:webHidden/>
          </w:rPr>
          <w:fldChar w:fldCharType="end"/>
        </w:r>
      </w:hyperlink>
    </w:p>
    <w:p w14:paraId="35BE8481" w14:textId="1F10A2A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0" w:history="1">
        <w:r w:rsidR="00AF1F83" w:rsidRPr="00DF4D83">
          <w:rPr>
            <w:rStyle w:val="Hyperlink"/>
            <w:rFonts w:eastAsia="MS Mincho"/>
            <w:noProof/>
          </w:rPr>
          <w:t xml:space="preserve">Table 41 — Nested elements of element </w:t>
        </w:r>
        <w:r w:rsidR="00AF1F83" w:rsidRPr="00DF4D83">
          <w:rPr>
            <w:rStyle w:val="Hyperlink"/>
            <w:rFonts w:ascii="Courier New" w:eastAsia="MS Mincho" w:hAnsi="Courier New" w:cs="Courier New"/>
            <w:noProof/>
          </w:rPr>
          <w:t>&lt;robscan/&gt;</w:t>
        </w:r>
        <w:r w:rsidR="00AF1F83">
          <w:rPr>
            <w:noProof/>
            <w:webHidden/>
          </w:rPr>
          <w:tab/>
        </w:r>
        <w:r w:rsidR="00AF1F83">
          <w:rPr>
            <w:noProof/>
            <w:webHidden/>
          </w:rPr>
          <w:fldChar w:fldCharType="begin"/>
        </w:r>
        <w:r w:rsidR="00AF1F83">
          <w:rPr>
            <w:noProof/>
            <w:webHidden/>
          </w:rPr>
          <w:instrText xml:space="preserve"> PAGEREF _Toc159490700 \h </w:instrText>
        </w:r>
        <w:r w:rsidR="00AF1F83">
          <w:rPr>
            <w:noProof/>
            <w:webHidden/>
          </w:rPr>
        </w:r>
        <w:r w:rsidR="00AF1F83">
          <w:rPr>
            <w:noProof/>
            <w:webHidden/>
          </w:rPr>
          <w:fldChar w:fldCharType="separate"/>
        </w:r>
        <w:r w:rsidR="00AF1F83">
          <w:rPr>
            <w:noProof/>
            <w:webHidden/>
          </w:rPr>
          <w:t>38</w:t>
        </w:r>
        <w:r w:rsidR="00AF1F83">
          <w:rPr>
            <w:noProof/>
            <w:webHidden/>
          </w:rPr>
          <w:fldChar w:fldCharType="end"/>
        </w:r>
      </w:hyperlink>
    </w:p>
    <w:p w14:paraId="68EE1942" w14:textId="14410F5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1" w:history="1">
        <w:r w:rsidR="00AF1F83" w:rsidRPr="00DF4D83">
          <w:rPr>
            <w:rStyle w:val="Hyperlink"/>
            <w:rFonts w:eastAsia="MS Mincho"/>
            <w:noProof/>
          </w:rPr>
          <w:t xml:space="preserve">Table 42 — Nested elements of </w:t>
        </w:r>
        <w:r w:rsidR="00AF1F83" w:rsidRPr="00DF4D83">
          <w:rPr>
            <w:rStyle w:val="Hyperlink"/>
            <w:rFonts w:ascii="Courier New" w:eastAsia="MS Mincho" w:hAnsi="Courier New" w:cs="Courier New"/>
            <w:iCs/>
            <w:noProof/>
          </w:rPr>
          <w:t>&lt;connection_0d/&gt;</w:t>
        </w:r>
        <w:r w:rsidR="00AF1F83" w:rsidRPr="00DF4D83">
          <w:rPr>
            <w:rStyle w:val="Hyperlink"/>
            <w:rFonts w:eastAsia="MS Mincho" w:cstheme="minorHAnsi"/>
            <w:iCs/>
            <w:noProof/>
          </w:rPr>
          <w:t xml:space="preserve"> for </w:t>
        </w:r>
        <w:r w:rsidR="00AF1F83" w:rsidRPr="00DF4D83">
          <w:rPr>
            <w:rStyle w:val="Hyperlink"/>
            <w:rFonts w:ascii="Courier New" w:eastAsia="MS Mincho" w:hAnsi="Courier New" w:cs="Courier New"/>
            <w:iCs/>
            <w:noProof/>
          </w:rPr>
          <w:t>&lt;rivet/&gt;</w:t>
        </w:r>
        <w:r w:rsidR="00AF1F83">
          <w:rPr>
            <w:noProof/>
            <w:webHidden/>
          </w:rPr>
          <w:tab/>
        </w:r>
        <w:r w:rsidR="00AF1F83">
          <w:rPr>
            <w:noProof/>
            <w:webHidden/>
          </w:rPr>
          <w:fldChar w:fldCharType="begin"/>
        </w:r>
        <w:r w:rsidR="00AF1F83">
          <w:rPr>
            <w:noProof/>
            <w:webHidden/>
          </w:rPr>
          <w:instrText xml:space="preserve"> PAGEREF _Toc159490701 \h </w:instrText>
        </w:r>
        <w:r w:rsidR="00AF1F83">
          <w:rPr>
            <w:noProof/>
            <w:webHidden/>
          </w:rPr>
        </w:r>
        <w:r w:rsidR="00AF1F83">
          <w:rPr>
            <w:noProof/>
            <w:webHidden/>
          </w:rPr>
          <w:fldChar w:fldCharType="separate"/>
        </w:r>
        <w:r w:rsidR="00AF1F83">
          <w:rPr>
            <w:noProof/>
            <w:webHidden/>
          </w:rPr>
          <w:t>38</w:t>
        </w:r>
        <w:r w:rsidR="00AF1F83">
          <w:rPr>
            <w:noProof/>
            <w:webHidden/>
          </w:rPr>
          <w:fldChar w:fldCharType="end"/>
        </w:r>
      </w:hyperlink>
    </w:p>
    <w:p w14:paraId="114BF55C" w14:textId="023E7DA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2" w:history="1">
        <w:r w:rsidR="00AF1F83" w:rsidRPr="00DF4D83">
          <w:rPr>
            <w:rStyle w:val="Hyperlink"/>
            <w:rFonts w:eastAsia="MS Mincho"/>
            <w:noProof/>
          </w:rPr>
          <w:t xml:space="preserve">Table 43 — Attributes of element </w:t>
        </w:r>
        <w:r w:rsidR="00AF1F83" w:rsidRPr="00DF4D83">
          <w:rPr>
            <w:rStyle w:val="Hyperlink"/>
            <w:rFonts w:ascii="Courier New" w:eastAsia="MS Mincho" w:hAnsi="Courier New" w:cs="Courier New"/>
            <w:noProof/>
          </w:rPr>
          <w:t>&lt;rivet/&gt;</w:t>
        </w:r>
        <w:r w:rsidR="00AF1F83">
          <w:rPr>
            <w:noProof/>
            <w:webHidden/>
          </w:rPr>
          <w:tab/>
        </w:r>
        <w:r w:rsidR="00AF1F83">
          <w:rPr>
            <w:noProof/>
            <w:webHidden/>
          </w:rPr>
          <w:fldChar w:fldCharType="begin"/>
        </w:r>
        <w:r w:rsidR="00AF1F83">
          <w:rPr>
            <w:noProof/>
            <w:webHidden/>
          </w:rPr>
          <w:instrText xml:space="preserve"> PAGEREF _Toc159490702 \h </w:instrText>
        </w:r>
        <w:r w:rsidR="00AF1F83">
          <w:rPr>
            <w:noProof/>
            <w:webHidden/>
          </w:rPr>
        </w:r>
        <w:r w:rsidR="00AF1F83">
          <w:rPr>
            <w:noProof/>
            <w:webHidden/>
          </w:rPr>
          <w:fldChar w:fldCharType="separate"/>
        </w:r>
        <w:r w:rsidR="00AF1F83">
          <w:rPr>
            <w:noProof/>
            <w:webHidden/>
          </w:rPr>
          <w:t>39</w:t>
        </w:r>
        <w:r w:rsidR="00AF1F83">
          <w:rPr>
            <w:noProof/>
            <w:webHidden/>
          </w:rPr>
          <w:fldChar w:fldCharType="end"/>
        </w:r>
      </w:hyperlink>
    </w:p>
    <w:p w14:paraId="2A1091FB" w14:textId="3AB628D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3" w:history="1">
        <w:r w:rsidR="00AF1F83" w:rsidRPr="00DF4D83">
          <w:rPr>
            <w:rStyle w:val="Hyperlink"/>
            <w:rFonts w:eastAsia="MS Mincho"/>
            <w:noProof/>
          </w:rPr>
          <w:t xml:space="preserve">Table 44 — Nested elements of element </w:t>
        </w:r>
        <w:r w:rsidR="00AF1F83" w:rsidRPr="00DF4D83">
          <w:rPr>
            <w:rStyle w:val="Hyperlink"/>
            <w:rFonts w:ascii="Courier New" w:eastAsia="MS Mincho" w:hAnsi="Courier New" w:cs="Courier New"/>
            <w:noProof/>
          </w:rPr>
          <w:t>&lt;rivet/&gt;</w:t>
        </w:r>
        <w:r w:rsidR="00AF1F83">
          <w:rPr>
            <w:noProof/>
            <w:webHidden/>
          </w:rPr>
          <w:tab/>
        </w:r>
        <w:r w:rsidR="00AF1F83">
          <w:rPr>
            <w:noProof/>
            <w:webHidden/>
          </w:rPr>
          <w:fldChar w:fldCharType="begin"/>
        </w:r>
        <w:r w:rsidR="00AF1F83">
          <w:rPr>
            <w:noProof/>
            <w:webHidden/>
          </w:rPr>
          <w:instrText xml:space="preserve"> PAGEREF _Toc159490703 \h </w:instrText>
        </w:r>
        <w:r w:rsidR="00AF1F83">
          <w:rPr>
            <w:noProof/>
            <w:webHidden/>
          </w:rPr>
        </w:r>
        <w:r w:rsidR="00AF1F83">
          <w:rPr>
            <w:noProof/>
            <w:webHidden/>
          </w:rPr>
          <w:fldChar w:fldCharType="separate"/>
        </w:r>
        <w:r w:rsidR="00AF1F83">
          <w:rPr>
            <w:noProof/>
            <w:webHidden/>
          </w:rPr>
          <w:t>40</w:t>
        </w:r>
        <w:r w:rsidR="00AF1F83">
          <w:rPr>
            <w:noProof/>
            <w:webHidden/>
          </w:rPr>
          <w:fldChar w:fldCharType="end"/>
        </w:r>
      </w:hyperlink>
    </w:p>
    <w:p w14:paraId="58BD0F91" w14:textId="3B868D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4" w:history="1">
        <w:r w:rsidR="00AF1F83" w:rsidRPr="00DF4D83">
          <w:rPr>
            <w:rStyle w:val="Hyperlink"/>
            <w:rFonts w:eastAsia="MS Mincho"/>
            <w:noProof/>
          </w:rPr>
          <w:t xml:space="preserve">Table 45 — Attributes of element </w:t>
        </w:r>
        <w:r w:rsidR="00AF1F83" w:rsidRPr="00DF4D83">
          <w:rPr>
            <w:rStyle w:val="Hyperlink"/>
            <w:rFonts w:ascii="Courier New" w:eastAsia="MS Mincho" w:hAnsi="Courier New" w:cs="Courier New"/>
            <w:noProof/>
          </w:rPr>
          <w:t>&lt;blind/&gt;</w:t>
        </w:r>
        <w:r w:rsidR="00AF1F83">
          <w:rPr>
            <w:noProof/>
            <w:webHidden/>
          </w:rPr>
          <w:tab/>
        </w:r>
        <w:r w:rsidR="00AF1F83">
          <w:rPr>
            <w:noProof/>
            <w:webHidden/>
          </w:rPr>
          <w:fldChar w:fldCharType="begin"/>
        </w:r>
        <w:r w:rsidR="00AF1F83">
          <w:rPr>
            <w:noProof/>
            <w:webHidden/>
          </w:rPr>
          <w:instrText xml:space="preserve"> PAGEREF _Toc159490704 \h </w:instrText>
        </w:r>
        <w:r w:rsidR="00AF1F83">
          <w:rPr>
            <w:noProof/>
            <w:webHidden/>
          </w:rPr>
        </w:r>
        <w:r w:rsidR="00AF1F83">
          <w:rPr>
            <w:noProof/>
            <w:webHidden/>
          </w:rPr>
          <w:fldChar w:fldCharType="separate"/>
        </w:r>
        <w:r w:rsidR="00AF1F83">
          <w:rPr>
            <w:noProof/>
            <w:webHidden/>
          </w:rPr>
          <w:t>41</w:t>
        </w:r>
        <w:r w:rsidR="00AF1F83">
          <w:rPr>
            <w:noProof/>
            <w:webHidden/>
          </w:rPr>
          <w:fldChar w:fldCharType="end"/>
        </w:r>
      </w:hyperlink>
    </w:p>
    <w:p w14:paraId="680B0F28" w14:textId="1C17551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5" w:history="1">
        <w:r w:rsidR="00AF1F83" w:rsidRPr="00DF4D83">
          <w:rPr>
            <w:rStyle w:val="Hyperlink"/>
            <w:rFonts w:eastAsia="MS Mincho"/>
            <w:noProof/>
          </w:rPr>
          <w:t xml:space="preserve">Table 46 — Attributes of element </w:t>
        </w:r>
        <w:r w:rsidR="00AF1F83" w:rsidRPr="00DF4D83">
          <w:rPr>
            <w:rStyle w:val="Hyperlink"/>
            <w:rFonts w:ascii="Courier New" w:eastAsia="MS Mincho" w:hAnsi="Courier New" w:cs="Courier New"/>
            <w:noProof/>
          </w:rPr>
          <w:t>&lt;self_piercing/&gt;</w:t>
        </w:r>
        <w:r w:rsidR="00AF1F83">
          <w:rPr>
            <w:noProof/>
            <w:webHidden/>
          </w:rPr>
          <w:tab/>
        </w:r>
        <w:r w:rsidR="00AF1F83">
          <w:rPr>
            <w:noProof/>
            <w:webHidden/>
          </w:rPr>
          <w:fldChar w:fldCharType="begin"/>
        </w:r>
        <w:r w:rsidR="00AF1F83">
          <w:rPr>
            <w:noProof/>
            <w:webHidden/>
          </w:rPr>
          <w:instrText xml:space="preserve"> PAGEREF _Toc159490705 \h </w:instrText>
        </w:r>
        <w:r w:rsidR="00AF1F83">
          <w:rPr>
            <w:noProof/>
            <w:webHidden/>
          </w:rPr>
        </w:r>
        <w:r w:rsidR="00AF1F83">
          <w:rPr>
            <w:noProof/>
            <w:webHidden/>
          </w:rPr>
          <w:fldChar w:fldCharType="separate"/>
        </w:r>
        <w:r w:rsidR="00AF1F83">
          <w:rPr>
            <w:noProof/>
            <w:webHidden/>
          </w:rPr>
          <w:t>43</w:t>
        </w:r>
        <w:r w:rsidR="00AF1F83">
          <w:rPr>
            <w:noProof/>
            <w:webHidden/>
          </w:rPr>
          <w:fldChar w:fldCharType="end"/>
        </w:r>
      </w:hyperlink>
    </w:p>
    <w:p w14:paraId="0B515770" w14:textId="2B4D1B6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6" w:history="1">
        <w:r w:rsidR="00AF1F83" w:rsidRPr="00DF4D83">
          <w:rPr>
            <w:rStyle w:val="Hyperlink"/>
            <w:rFonts w:eastAsia="MS Mincho"/>
            <w:noProof/>
          </w:rPr>
          <w:t xml:space="preserve">Table 47 — Attributes of element </w:t>
        </w:r>
        <w:r w:rsidR="00AF1F83" w:rsidRPr="00DF4D83">
          <w:rPr>
            <w:rStyle w:val="Hyperlink"/>
            <w:rFonts w:ascii="Courier New" w:eastAsia="MS Mincho" w:hAnsi="Courier New" w:cs="Courier New"/>
            <w:noProof/>
          </w:rPr>
          <w:t>&lt;solid/&gt;</w:t>
        </w:r>
        <w:r w:rsidR="00AF1F83">
          <w:rPr>
            <w:noProof/>
            <w:webHidden/>
          </w:rPr>
          <w:tab/>
        </w:r>
        <w:r w:rsidR="00AF1F83">
          <w:rPr>
            <w:noProof/>
            <w:webHidden/>
          </w:rPr>
          <w:fldChar w:fldCharType="begin"/>
        </w:r>
        <w:r w:rsidR="00AF1F83">
          <w:rPr>
            <w:noProof/>
            <w:webHidden/>
          </w:rPr>
          <w:instrText xml:space="preserve"> PAGEREF _Toc159490706 \h </w:instrText>
        </w:r>
        <w:r w:rsidR="00AF1F83">
          <w:rPr>
            <w:noProof/>
            <w:webHidden/>
          </w:rPr>
        </w:r>
        <w:r w:rsidR="00AF1F83">
          <w:rPr>
            <w:noProof/>
            <w:webHidden/>
          </w:rPr>
          <w:fldChar w:fldCharType="separate"/>
        </w:r>
        <w:r w:rsidR="00AF1F83">
          <w:rPr>
            <w:noProof/>
            <w:webHidden/>
          </w:rPr>
          <w:t>45</w:t>
        </w:r>
        <w:r w:rsidR="00AF1F83">
          <w:rPr>
            <w:noProof/>
            <w:webHidden/>
          </w:rPr>
          <w:fldChar w:fldCharType="end"/>
        </w:r>
      </w:hyperlink>
    </w:p>
    <w:p w14:paraId="4A94185D" w14:textId="66FAD84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7" w:history="1">
        <w:r w:rsidR="00AF1F83" w:rsidRPr="00DF4D83">
          <w:rPr>
            <w:rStyle w:val="Hyperlink"/>
            <w:rFonts w:eastAsia="MS Mincho"/>
            <w:noProof/>
          </w:rPr>
          <w:t xml:space="preserve">Table 48 — Attributes of element </w:t>
        </w:r>
        <w:r w:rsidR="00AF1F83" w:rsidRPr="00DF4D83">
          <w:rPr>
            <w:rStyle w:val="Hyperlink"/>
            <w:rFonts w:ascii="Courier New" w:eastAsia="MS Mincho" w:hAnsi="Courier New"/>
            <w:noProof/>
          </w:rPr>
          <w:t>&lt;swop/&gt;</w:t>
        </w:r>
        <w:r w:rsidR="00AF1F83">
          <w:rPr>
            <w:noProof/>
            <w:webHidden/>
          </w:rPr>
          <w:tab/>
        </w:r>
        <w:r w:rsidR="00AF1F83">
          <w:rPr>
            <w:noProof/>
            <w:webHidden/>
          </w:rPr>
          <w:fldChar w:fldCharType="begin"/>
        </w:r>
        <w:r w:rsidR="00AF1F83">
          <w:rPr>
            <w:noProof/>
            <w:webHidden/>
          </w:rPr>
          <w:instrText xml:space="preserve"> PAGEREF _Toc159490707 \h </w:instrText>
        </w:r>
        <w:r w:rsidR="00AF1F83">
          <w:rPr>
            <w:noProof/>
            <w:webHidden/>
          </w:rPr>
        </w:r>
        <w:r w:rsidR="00AF1F83">
          <w:rPr>
            <w:noProof/>
            <w:webHidden/>
          </w:rPr>
          <w:fldChar w:fldCharType="separate"/>
        </w:r>
        <w:r w:rsidR="00AF1F83">
          <w:rPr>
            <w:noProof/>
            <w:webHidden/>
          </w:rPr>
          <w:t>47</w:t>
        </w:r>
        <w:r w:rsidR="00AF1F83">
          <w:rPr>
            <w:noProof/>
            <w:webHidden/>
          </w:rPr>
          <w:fldChar w:fldCharType="end"/>
        </w:r>
      </w:hyperlink>
    </w:p>
    <w:p w14:paraId="2E7775DD" w14:textId="5188491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8" w:history="1">
        <w:r w:rsidR="00AF1F83" w:rsidRPr="00DF4D83">
          <w:rPr>
            <w:rStyle w:val="Hyperlink"/>
            <w:rFonts w:eastAsia="MS Mincho"/>
            <w:noProof/>
          </w:rPr>
          <w:t xml:space="preserve">Table 49 — Attributes of element </w:t>
        </w:r>
        <w:r w:rsidR="00AF1F83" w:rsidRPr="00DF4D83">
          <w:rPr>
            <w:rStyle w:val="Hyperlink"/>
            <w:rFonts w:ascii="Courier New" w:eastAsia="MS Mincho" w:hAnsi="Courier New"/>
            <w:noProof/>
          </w:rPr>
          <w:t>&lt;clinch_rivet_stud/&gt;</w:t>
        </w:r>
        <w:r w:rsidR="00AF1F83">
          <w:rPr>
            <w:noProof/>
            <w:webHidden/>
          </w:rPr>
          <w:tab/>
        </w:r>
        <w:r w:rsidR="00AF1F83">
          <w:rPr>
            <w:noProof/>
            <w:webHidden/>
          </w:rPr>
          <w:fldChar w:fldCharType="begin"/>
        </w:r>
        <w:r w:rsidR="00AF1F83">
          <w:rPr>
            <w:noProof/>
            <w:webHidden/>
          </w:rPr>
          <w:instrText xml:space="preserve"> PAGEREF _Toc159490708 \h </w:instrText>
        </w:r>
        <w:r w:rsidR="00AF1F83">
          <w:rPr>
            <w:noProof/>
            <w:webHidden/>
          </w:rPr>
        </w:r>
        <w:r w:rsidR="00AF1F83">
          <w:rPr>
            <w:noProof/>
            <w:webHidden/>
          </w:rPr>
          <w:fldChar w:fldCharType="separate"/>
        </w:r>
        <w:r w:rsidR="00AF1F83">
          <w:rPr>
            <w:noProof/>
            <w:webHidden/>
          </w:rPr>
          <w:t>48</w:t>
        </w:r>
        <w:r w:rsidR="00AF1F83">
          <w:rPr>
            <w:noProof/>
            <w:webHidden/>
          </w:rPr>
          <w:fldChar w:fldCharType="end"/>
        </w:r>
      </w:hyperlink>
    </w:p>
    <w:p w14:paraId="37F15D1A" w14:textId="0009B44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09" w:history="1">
        <w:r w:rsidR="00AF1F83" w:rsidRPr="00DF4D83">
          <w:rPr>
            <w:rStyle w:val="Hyperlink"/>
            <w:rFonts w:eastAsia="MS Mincho"/>
            <w:noProof/>
          </w:rPr>
          <w:t xml:space="preserve">Table 50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_Toc159490709 \h </w:instrText>
        </w:r>
        <w:r w:rsidR="00AF1F83">
          <w:rPr>
            <w:noProof/>
            <w:webHidden/>
          </w:rPr>
        </w:r>
        <w:r w:rsidR="00AF1F83">
          <w:rPr>
            <w:noProof/>
            <w:webHidden/>
          </w:rPr>
          <w:fldChar w:fldCharType="separate"/>
        </w:r>
        <w:r w:rsidR="00AF1F83">
          <w:rPr>
            <w:noProof/>
            <w:webHidden/>
          </w:rPr>
          <w:t>53</w:t>
        </w:r>
        <w:r w:rsidR="00AF1F83">
          <w:rPr>
            <w:noProof/>
            <w:webHidden/>
          </w:rPr>
          <w:fldChar w:fldCharType="end"/>
        </w:r>
      </w:hyperlink>
    </w:p>
    <w:p w14:paraId="418D82AA" w14:textId="5EAEF77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0" w:history="1">
        <w:r w:rsidR="00AF1F83" w:rsidRPr="00DF4D83">
          <w:rPr>
            <w:rStyle w:val="Hyperlink"/>
            <w:rFonts w:eastAsia="MS Mincho"/>
            <w:noProof/>
          </w:rPr>
          <w:t xml:space="preserve">Table 51 — Attributes of element </w:t>
        </w:r>
        <w:r w:rsidR="00AF1F83" w:rsidRPr="00DF4D83">
          <w:rPr>
            <w:rStyle w:val="Hyperlink"/>
            <w:rFonts w:ascii="Courier New" w:eastAsia="MS Mincho" w:hAnsi="Courier New" w:cs="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_Toc159490710 \h </w:instrText>
        </w:r>
        <w:r w:rsidR="00AF1F83">
          <w:rPr>
            <w:noProof/>
            <w:webHidden/>
          </w:rPr>
        </w:r>
        <w:r w:rsidR="00AF1F83">
          <w:rPr>
            <w:noProof/>
            <w:webHidden/>
          </w:rPr>
          <w:fldChar w:fldCharType="separate"/>
        </w:r>
        <w:r w:rsidR="00AF1F83">
          <w:rPr>
            <w:noProof/>
            <w:webHidden/>
          </w:rPr>
          <w:t>53</w:t>
        </w:r>
        <w:r w:rsidR="00AF1F83">
          <w:rPr>
            <w:noProof/>
            <w:webHidden/>
          </w:rPr>
          <w:fldChar w:fldCharType="end"/>
        </w:r>
      </w:hyperlink>
    </w:p>
    <w:p w14:paraId="6CDA93E3" w14:textId="2C7AD65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1" w:history="1">
        <w:r w:rsidR="00AF1F83" w:rsidRPr="00DF4D83">
          <w:rPr>
            <w:rStyle w:val="Hyperlink"/>
            <w:rFonts w:eastAsia="MS Mincho"/>
            <w:noProof/>
          </w:rPr>
          <w:t xml:space="preserve">Table 52 — Nested elements of element </w:t>
        </w:r>
        <w:r w:rsidR="00AF1F83" w:rsidRPr="00DF4D83">
          <w:rPr>
            <w:rStyle w:val="Hyperlink"/>
            <w:rFonts w:ascii="Courier New" w:eastAsia="MS Mincho" w:hAnsi="Courier New" w:cs="Courier New"/>
            <w:noProof/>
          </w:rPr>
          <w:t>&lt;threaded_connection/&gt;</w:t>
        </w:r>
        <w:r w:rsidR="00AF1F83">
          <w:rPr>
            <w:noProof/>
            <w:webHidden/>
          </w:rPr>
          <w:tab/>
        </w:r>
        <w:r w:rsidR="00AF1F83">
          <w:rPr>
            <w:noProof/>
            <w:webHidden/>
          </w:rPr>
          <w:fldChar w:fldCharType="begin"/>
        </w:r>
        <w:r w:rsidR="00AF1F83">
          <w:rPr>
            <w:noProof/>
            <w:webHidden/>
          </w:rPr>
          <w:instrText xml:space="preserve"> PAGEREF _Toc159490711 \h </w:instrText>
        </w:r>
        <w:r w:rsidR="00AF1F83">
          <w:rPr>
            <w:noProof/>
            <w:webHidden/>
          </w:rPr>
        </w:r>
        <w:r w:rsidR="00AF1F83">
          <w:rPr>
            <w:noProof/>
            <w:webHidden/>
          </w:rPr>
          <w:fldChar w:fldCharType="separate"/>
        </w:r>
        <w:r w:rsidR="00AF1F83">
          <w:rPr>
            <w:noProof/>
            <w:webHidden/>
          </w:rPr>
          <w:t>55</w:t>
        </w:r>
        <w:r w:rsidR="00AF1F83">
          <w:rPr>
            <w:noProof/>
            <w:webHidden/>
          </w:rPr>
          <w:fldChar w:fldCharType="end"/>
        </w:r>
      </w:hyperlink>
    </w:p>
    <w:p w14:paraId="18686D65" w14:textId="6912F77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2" w:history="1">
        <w:r w:rsidR="00AF1F83" w:rsidRPr="00DF4D83">
          <w:rPr>
            <w:rStyle w:val="Hyperlink"/>
            <w:rFonts w:eastAsia="MS Mincho"/>
            <w:noProof/>
          </w:rPr>
          <w:t xml:space="preserve">Table 53 — Attributes of element </w:t>
        </w:r>
        <w:r w:rsidR="00AF1F83" w:rsidRPr="00DF4D83">
          <w:rPr>
            <w:rStyle w:val="Hyperlink"/>
            <w:rFonts w:ascii="Courier New" w:eastAsia="MS Mincho" w:hAnsi="Courier New" w:cs="Courier New"/>
            <w:noProof/>
          </w:rPr>
          <w:t>&lt;washer/&gt;</w:t>
        </w:r>
        <w:r w:rsidR="00AF1F83">
          <w:rPr>
            <w:noProof/>
            <w:webHidden/>
          </w:rPr>
          <w:tab/>
        </w:r>
        <w:r w:rsidR="00AF1F83">
          <w:rPr>
            <w:noProof/>
            <w:webHidden/>
          </w:rPr>
          <w:fldChar w:fldCharType="begin"/>
        </w:r>
        <w:r w:rsidR="00AF1F83">
          <w:rPr>
            <w:noProof/>
            <w:webHidden/>
          </w:rPr>
          <w:instrText xml:space="preserve"> PAGEREF _Toc159490712 \h </w:instrText>
        </w:r>
        <w:r w:rsidR="00AF1F83">
          <w:rPr>
            <w:noProof/>
            <w:webHidden/>
          </w:rPr>
        </w:r>
        <w:r w:rsidR="00AF1F83">
          <w:rPr>
            <w:noProof/>
            <w:webHidden/>
          </w:rPr>
          <w:fldChar w:fldCharType="separate"/>
        </w:r>
        <w:r w:rsidR="00AF1F83">
          <w:rPr>
            <w:noProof/>
            <w:webHidden/>
          </w:rPr>
          <w:t>55</w:t>
        </w:r>
        <w:r w:rsidR="00AF1F83">
          <w:rPr>
            <w:noProof/>
            <w:webHidden/>
          </w:rPr>
          <w:fldChar w:fldCharType="end"/>
        </w:r>
      </w:hyperlink>
    </w:p>
    <w:p w14:paraId="79396DF7" w14:textId="5364360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3" w:history="1">
        <w:r w:rsidR="00AF1F83" w:rsidRPr="00DF4D83">
          <w:rPr>
            <w:rStyle w:val="Hyperlink"/>
            <w:rFonts w:eastAsia="MS Mincho"/>
            <w:noProof/>
          </w:rPr>
          <w:t xml:space="preserve">Table 54 — Attributes of element </w:t>
        </w:r>
        <w:r w:rsidR="00AF1F83" w:rsidRPr="00DF4D83">
          <w:rPr>
            <w:rStyle w:val="Hyperlink"/>
            <w:rFonts w:ascii="Courier New" w:eastAsia="MS Mincho" w:hAnsi="Courier New"/>
            <w:noProof/>
          </w:rPr>
          <w:t>&lt;nut/&gt;</w:t>
        </w:r>
        <w:r w:rsidR="00AF1F83">
          <w:rPr>
            <w:noProof/>
            <w:webHidden/>
          </w:rPr>
          <w:tab/>
        </w:r>
        <w:r w:rsidR="00AF1F83">
          <w:rPr>
            <w:noProof/>
            <w:webHidden/>
          </w:rPr>
          <w:fldChar w:fldCharType="begin"/>
        </w:r>
        <w:r w:rsidR="00AF1F83">
          <w:rPr>
            <w:noProof/>
            <w:webHidden/>
          </w:rPr>
          <w:instrText xml:space="preserve"> PAGEREF _Toc159490713 \h </w:instrText>
        </w:r>
        <w:r w:rsidR="00AF1F83">
          <w:rPr>
            <w:noProof/>
            <w:webHidden/>
          </w:rPr>
        </w:r>
        <w:r w:rsidR="00AF1F83">
          <w:rPr>
            <w:noProof/>
            <w:webHidden/>
          </w:rPr>
          <w:fldChar w:fldCharType="separate"/>
        </w:r>
        <w:r w:rsidR="00AF1F83">
          <w:rPr>
            <w:noProof/>
            <w:webHidden/>
          </w:rPr>
          <w:t>56</w:t>
        </w:r>
        <w:r w:rsidR="00AF1F83">
          <w:rPr>
            <w:noProof/>
            <w:webHidden/>
          </w:rPr>
          <w:fldChar w:fldCharType="end"/>
        </w:r>
      </w:hyperlink>
    </w:p>
    <w:p w14:paraId="2B3C985D" w14:textId="41119BA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4" w:history="1">
        <w:r w:rsidR="00AF1F83" w:rsidRPr="00DF4D83">
          <w:rPr>
            <w:rStyle w:val="Hyperlink"/>
            <w:rFonts w:eastAsia="MS Mincho"/>
            <w:noProof/>
          </w:rPr>
          <w:t xml:space="preserve">Table 55 — Nested elements of element </w:t>
        </w:r>
        <w:r w:rsidR="00AF1F83" w:rsidRPr="00DF4D83">
          <w:rPr>
            <w:rStyle w:val="Hyperlink"/>
            <w:rFonts w:ascii="Courier New" w:eastAsia="MS Mincho" w:hAnsi="Courier New" w:cs="Courier New"/>
            <w:noProof/>
          </w:rPr>
          <w:t>&lt;nut/&gt;</w:t>
        </w:r>
        <w:r w:rsidR="00AF1F83">
          <w:rPr>
            <w:noProof/>
            <w:webHidden/>
          </w:rPr>
          <w:tab/>
        </w:r>
        <w:r w:rsidR="00AF1F83">
          <w:rPr>
            <w:noProof/>
            <w:webHidden/>
          </w:rPr>
          <w:fldChar w:fldCharType="begin"/>
        </w:r>
        <w:r w:rsidR="00AF1F83">
          <w:rPr>
            <w:noProof/>
            <w:webHidden/>
          </w:rPr>
          <w:instrText xml:space="preserve"> PAGEREF _Toc159490714 \h </w:instrText>
        </w:r>
        <w:r w:rsidR="00AF1F83">
          <w:rPr>
            <w:noProof/>
            <w:webHidden/>
          </w:rPr>
        </w:r>
        <w:r w:rsidR="00AF1F83">
          <w:rPr>
            <w:noProof/>
            <w:webHidden/>
          </w:rPr>
          <w:fldChar w:fldCharType="separate"/>
        </w:r>
        <w:r w:rsidR="00AF1F83">
          <w:rPr>
            <w:noProof/>
            <w:webHidden/>
          </w:rPr>
          <w:t>57</w:t>
        </w:r>
        <w:r w:rsidR="00AF1F83">
          <w:rPr>
            <w:noProof/>
            <w:webHidden/>
          </w:rPr>
          <w:fldChar w:fldCharType="end"/>
        </w:r>
      </w:hyperlink>
    </w:p>
    <w:p w14:paraId="4EADF689" w14:textId="67C569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5" w:history="1">
        <w:r w:rsidR="00AF1F83" w:rsidRPr="00DF4D83">
          <w:rPr>
            <w:rStyle w:val="Hyperlink"/>
            <w:rFonts w:eastAsia="MS Mincho"/>
            <w:noProof/>
          </w:rPr>
          <w:t xml:space="preserve">Table 56 — Attributes of element </w:t>
        </w:r>
        <w:r w:rsidR="00AF1F83" w:rsidRPr="00DF4D83">
          <w:rPr>
            <w:rStyle w:val="Hyperlink"/>
            <w:rFonts w:ascii="Courier New" w:eastAsia="MS Mincho" w:hAnsi="Courier New" w:cs="Courier New"/>
            <w:noProof/>
          </w:rPr>
          <w:t>&lt;bolt/&gt;</w:t>
        </w:r>
        <w:r w:rsidR="00AF1F83">
          <w:rPr>
            <w:noProof/>
            <w:webHidden/>
          </w:rPr>
          <w:tab/>
        </w:r>
        <w:r w:rsidR="00AF1F83">
          <w:rPr>
            <w:noProof/>
            <w:webHidden/>
          </w:rPr>
          <w:fldChar w:fldCharType="begin"/>
        </w:r>
        <w:r w:rsidR="00AF1F83">
          <w:rPr>
            <w:noProof/>
            <w:webHidden/>
          </w:rPr>
          <w:instrText xml:space="preserve"> PAGEREF _Toc159490715 \h </w:instrText>
        </w:r>
        <w:r w:rsidR="00AF1F83">
          <w:rPr>
            <w:noProof/>
            <w:webHidden/>
          </w:rPr>
        </w:r>
        <w:r w:rsidR="00AF1F83">
          <w:rPr>
            <w:noProof/>
            <w:webHidden/>
          </w:rPr>
          <w:fldChar w:fldCharType="separate"/>
        </w:r>
        <w:r w:rsidR="00AF1F83">
          <w:rPr>
            <w:noProof/>
            <w:webHidden/>
          </w:rPr>
          <w:t>58</w:t>
        </w:r>
        <w:r w:rsidR="00AF1F83">
          <w:rPr>
            <w:noProof/>
            <w:webHidden/>
          </w:rPr>
          <w:fldChar w:fldCharType="end"/>
        </w:r>
      </w:hyperlink>
    </w:p>
    <w:p w14:paraId="02D7BBF1" w14:textId="34C73B3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6" w:history="1">
        <w:r w:rsidR="00AF1F83" w:rsidRPr="00DF4D83">
          <w:rPr>
            <w:rStyle w:val="Hyperlink"/>
            <w:rFonts w:eastAsia="MS Mincho"/>
            <w:noProof/>
          </w:rPr>
          <w:t xml:space="preserve">Table 57 — Nested elements of element </w:t>
        </w:r>
        <w:r w:rsidR="00AF1F83" w:rsidRPr="00DF4D83">
          <w:rPr>
            <w:rStyle w:val="Hyperlink"/>
            <w:rFonts w:ascii="Courier New" w:eastAsia="MS Mincho" w:hAnsi="Courier New"/>
            <w:noProof/>
          </w:rPr>
          <w:t>&lt;bolt/&gt;</w:t>
        </w:r>
        <w:r w:rsidR="00AF1F83">
          <w:rPr>
            <w:noProof/>
            <w:webHidden/>
          </w:rPr>
          <w:tab/>
        </w:r>
        <w:r w:rsidR="00AF1F83">
          <w:rPr>
            <w:noProof/>
            <w:webHidden/>
          </w:rPr>
          <w:fldChar w:fldCharType="begin"/>
        </w:r>
        <w:r w:rsidR="00AF1F83">
          <w:rPr>
            <w:noProof/>
            <w:webHidden/>
          </w:rPr>
          <w:instrText xml:space="preserve"> PAGEREF _Toc159490716 \h </w:instrText>
        </w:r>
        <w:r w:rsidR="00AF1F83">
          <w:rPr>
            <w:noProof/>
            <w:webHidden/>
          </w:rPr>
        </w:r>
        <w:r w:rsidR="00AF1F83">
          <w:rPr>
            <w:noProof/>
            <w:webHidden/>
          </w:rPr>
          <w:fldChar w:fldCharType="separate"/>
        </w:r>
        <w:r w:rsidR="00AF1F83">
          <w:rPr>
            <w:noProof/>
            <w:webHidden/>
          </w:rPr>
          <w:t>58</w:t>
        </w:r>
        <w:r w:rsidR="00AF1F83">
          <w:rPr>
            <w:noProof/>
            <w:webHidden/>
          </w:rPr>
          <w:fldChar w:fldCharType="end"/>
        </w:r>
      </w:hyperlink>
    </w:p>
    <w:p w14:paraId="2951BBAF" w14:textId="12E2063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7" w:history="1">
        <w:r w:rsidR="00AF1F83" w:rsidRPr="00DF4D83">
          <w:rPr>
            <w:rStyle w:val="Hyperlink"/>
            <w:rFonts w:eastAsia="MS Mincho"/>
            <w:noProof/>
          </w:rPr>
          <w:t xml:space="preserve">Table 58 — Attributes of element </w:t>
        </w:r>
        <w:r w:rsidR="00AF1F83" w:rsidRPr="00DF4D83">
          <w:rPr>
            <w:rStyle w:val="Hyperlink"/>
            <w:rFonts w:ascii="Courier New" w:eastAsia="MS Mincho" w:hAnsi="Courier New" w:cs="Courier New"/>
            <w:noProof/>
          </w:rPr>
          <w:t>&lt;screw/&gt;</w:t>
        </w:r>
        <w:r w:rsidR="00AF1F83">
          <w:rPr>
            <w:noProof/>
            <w:webHidden/>
          </w:rPr>
          <w:tab/>
        </w:r>
        <w:r w:rsidR="00AF1F83">
          <w:rPr>
            <w:noProof/>
            <w:webHidden/>
          </w:rPr>
          <w:fldChar w:fldCharType="begin"/>
        </w:r>
        <w:r w:rsidR="00AF1F83">
          <w:rPr>
            <w:noProof/>
            <w:webHidden/>
          </w:rPr>
          <w:instrText xml:space="preserve"> PAGEREF _Toc159490717 \h </w:instrText>
        </w:r>
        <w:r w:rsidR="00AF1F83">
          <w:rPr>
            <w:noProof/>
            <w:webHidden/>
          </w:rPr>
        </w:r>
        <w:r w:rsidR="00AF1F83">
          <w:rPr>
            <w:noProof/>
            <w:webHidden/>
          </w:rPr>
          <w:fldChar w:fldCharType="separate"/>
        </w:r>
        <w:r w:rsidR="00AF1F83">
          <w:rPr>
            <w:noProof/>
            <w:webHidden/>
          </w:rPr>
          <w:t>62</w:t>
        </w:r>
        <w:r w:rsidR="00AF1F83">
          <w:rPr>
            <w:noProof/>
            <w:webHidden/>
          </w:rPr>
          <w:fldChar w:fldCharType="end"/>
        </w:r>
      </w:hyperlink>
    </w:p>
    <w:p w14:paraId="3F99E5B8" w14:textId="45C44E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8" w:history="1">
        <w:r w:rsidR="00AF1F83" w:rsidRPr="00DF4D83">
          <w:rPr>
            <w:rStyle w:val="Hyperlink"/>
            <w:rFonts w:eastAsia="MS Mincho"/>
            <w:noProof/>
          </w:rPr>
          <w:t xml:space="preserve">Table 59 — Nested elements of element </w:t>
        </w:r>
        <w:r w:rsidR="00AF1F83" w:rsidRPr="00DF4D83">
          <w:rPr>
            <w:rStyle w:val="Hyperlink"/>
            <w:rFonts w:ascii="Courier New" w:eastAsia="MS Mincho" w:hAnsi="Courier New"/>
            <w:noProof/>
          </w:rPr>
          <w:t>&lt;screw/&gt;</w:t>
        </w:r>
        <w:r w:rsidR="00AF1F83">
          <w:rPr>
            <w:noProof/>
            <w:webHidden/>
          </w:rPr>
          <w:tab/>
        </w:r>
        <w:r w:rsidR="00AF1F83">
          <w:rPr>
            <w:noProof/>
            <w:webHidden/>
          </w:rPr>
          <w:fldChar w:fldCharType="begin"/>
        </w:r>
        <w:r w:rsidR="00AF1F83">
          <w:rPr>
            <w:noProof/>
            <w:webHidden/>
          </w:rPr>
          <w:instrText xml:space="preserve"> PAGEREF _Toc159490718 \h </w:instrText>
        </w:r>
        <w:r w:rsidR="00AF1F83">
          <w:rPr>
            <w:noProof/>
            <w:webHidden/>
          </w:rPr>
        </w:r>
        <w:r w:rsidR="00AF1F83">
          <w:rPr>
            <w:noProof/>
            <w:webHidden/>
          </w:rPr>
          <w:fldChar w:fldCharType="separate"/>
        </w:r>
        <w:r w:rsidR="00AF1F83">
          <w:rPr>
            <w:noProof/>
            <w:webHidden/>
          </w:rPr>
          <w:t>62</w:t>
        </w:r>
        <w:r w:rsidR="00AF1F83">
          <w:rPr>
            <w:noProof/>
            <w:webHidden/>
          </w:rPr>
          <w:fldChar w:fldCharType="end"/>
        </w:r>
      </w:hyperlink>
    </w:p>
    <w:p w14:paraId="0E0E96B8" w14:textId="071A805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19" w:history="1">
        <w:r w:rsidR="00AF1F83" w:rsidRPr="00DF4D83">
          <w:rPr>
            <w:rStyle w:val="Hyperlink"/>
            <w:rFonts w:eastAsia="MS Mincho"/>
            <w:noProof/>
          </w:rPr>
          <w:t xml:space="preserve">Table 60 — Attributes of element </w:t>
        </w:r>
        <w:r w:rsidR="00AF1F83" w:rsidRPr="00DF4D83">
          <w:rPr>
            <w:rStyle w:val="Hyperlink"/>
            <w:rFonts w:ascii="Courier New" w:eastAsia="MS Mincho" w:hAnsi="Courier New"/>
            <w:noProof/>
          </w:rPr>
          <w:t>&lt;flow_drilled/&gt;</w:t>
        </w:r>
        <w:r w:rsidR="00AF1F83">
          <w:rPr>
            <w:noProof/>
            <w:webHidden/>
          </w:rPr>
          <w:tab/>
        </w:r>
        <w:r w:rsidR="00AF1F83">
          <w:rPr>
            <w:noProof/>
            <w:webHidden/>
          </w:rPr>
          <w:fldChar w:fldCharType="begin"/>
        </w:r>
        <w:r w:rsidR="00AF1F83">
          <w:rPr>
            <w:noProof/>
            <w:webHidden/>
          </w:rPr>
          <w:instrText xml:space="preserve"> PAGEREF _Toc159490719 \h </w:instrText>
        </w:r>
        <w:r w:rsidR="00AF1F83">
          <w:rPr>
            <w:noProof/>
            <w:webHidden/>
          </w:rPr>
        </w:r>
        <w:r w:rsidR="00AF1F83">
          <w:rPr>
            <w:noProof/>
            <w:webHidden/>
          </w:rPr>
          <w:fldChar w:fldCharType="separate"/>
        </w:r>
        <w:r w:rsidR="00AF1F83">
          <w:rPr>
            <w:noProof/>
            <w:webHidden/>
          </w:rPr>
          <w:t>65</w:t>
        </w:r>
        <w:r w:rsidR="00AF1F83">
          <w:rPr>
            <w:noProof/>
            <w:webHidden/>
          </w:rPr>
          <w:fldChar w:fldCharType="end"/>
        </w:r>
      </w:hyperlink>
    </w:p>
    <w:p w14:paraId="60B8C046" w14:textId="66BE033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0" w:history="1">
        <w:r w:rsidR="00AF1F83" w:rsidRPr="00DF4D83">
          <w:rPr>
            <w:rStyle w:val="Hyperlink"/>
            <w:rFonts w:eastAsia="MS Mincho"/>
            <w:noProof/>
          </w:rPr>
          <w:t xml:space="preserve">Table 61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&lt;gumdrop/&gt;</w:t>
        </w:r>
        <w:r w:rsidR="00AF1F83">
          <w:rPr>
            <w:noProof/>
            <w:webHidden/>
          </w:rPr>
          <w:tab/>
        </w:r>
        <w:r w:rsidR="00AF1F83">
          <w:rPr>
            <w:noProof/>
            <w:webHidden/>
          </w:rPr>
          <w:fldChar w:fldCharType="begin"/>
        </w:r>
        <w:r w:rsidR="00AF1F83">
          <w:rPr>
            <w:noProof/>
            <w:webHidden/>
          </w:rPr>
          <w:instrText xml:space="preserve"> PAGEREF _Toc159490720 \h </w:instrText>
        </w:r>
        <w:r w:rsidR="00AF1F83">
          <w:rPr>
            <w:noProof/>
            <w:webHidden/>
          </w:rPr>
        </w:r>
        <w:r w:rsidR="00AF1F83">
          <w:rPr>
            <w:noProof/>
            <w:webHidden/>
          </w:rPr>
          <w:fldChar w:fldCharType="separate"/>
        </w:r>
        <w:r w:rsidR="00AF1F83">
          <w:rPr>
            <w:noProof/>
            <w:webHidden/>
          </w:rPr>
          <w:t>66</w:t>
        </w:r>
        <w:r w:rsidR="00AF1F83">
          <w:rPr>
            <w:noProof/>
            <w:webHidden/>
          </w:rPr>
          <w:fldChar w:fldCharType="end"/>
        </w:r>
      </w:hyperlink>
    </w:p>
    <w:p w14:paraId="2AB51672" w14:textId="495B3E4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1" w:history="1">
        <w:r w:rsidR="00AF1F83" w:rsidRPr="00DF4D83">
          <w:rPr>
            <w:rStyle w:val="Hyperlink"/>
            <w:rFonts w:eastAsia="MS Mincho"/>
            <w:noProof/>
          </w:rPr>
          <w:t xml:space="preserve">Table 62 — Attributes of element </w:t>
        </w:r>
        <w:r w:rsidR="00AF1F83" w:rsidRPr="00DF4D83">
          <w:rPr>
            <w:rStyle w:val="Hyperlink"/>
            <w:rFonts w:ascii="Courier New" w:eastAsia="MS Mincho" w:hAnsi="Courier New" w:cs="Courier New"/>
            <w:noProof/>
          </w:rPr>
          <w:t>&lt;gumdrop/&gt;</w:t>
        </w:r>
        <w:r w:rsidR="00AF1F83">
          <w:rPr>
            <w:noProof/>
            <w:webHidden/>
          </w:rPr>
          <w:tab/>
        </w:r>
        <w:r w:rsidR="00AF1F83">
          <w:rPr>
            <w:noProof/>
            <w:webHidden/>
          </w:rPr>
          <w:fldChar w:fldCharType="begin"/>
        </w:r>
        <w:r w:rsidR="00AF1F83">
          <w:rPr>
            <w:noProof/>
            <w:webHidden/>
          </w:rPr>
          <w:instrText xml:space="preserve"> PAGEREF _Toc159490721 \h </w:instrText>
        </w:r>
        <w:r w:rsidR="00AF1F83">
          <w:rPr>
            <w:noProof/>
            <w:webHidden/>
          </w:rPr>
        </w:r>
        <w:r w:rsidR="00AF1F83">
          <w:rPr>
            <w:noProof/>
            <w:webHidden/>
          </w:rPr>
          <w:fldChar w:fldCharType="separate"/>
        </w:r>
        <w:r w:rsidR="00AF1F83">
          <w:rPr>
            <w:noProof/>
            <w:webHidden/>
          </w:rPr>
          <w:t>66</w:t>
        </w:r>
        <w:r w:rsidR="00AF1F83">
          <w:rPr>
            <w:noProof/>
            <w:webHidden/>
          </w:rPr>
          <w:fldChar w:fldCharType="end"/>
        </w:r>
      </w:hyperlink>
    </w:p>
    <w:p w14:paraId="002AE52A" w14:textId="120D5CB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2" w:history="1">
        <w:r w:rsidR="00AF1F83" w:rsidRPr="00DF4D83">
          <w:rPr>
            <w:rStyle w:val="Hyperlink"/>
            <w:rFonts w:eastAsia="MS Mincho"/>
            <w:noProof/>
          </w:rPr>
          <w:t xml:space="preserve">Table 63 — Nested elements of element </w:t>
        </w:r>
        <w:r w:rsidR="00AF1F83" w:rsidRPr="00DF4D83">
          <w:rPr>
            <w:rStyle w:val="Hyperlink"/>
            <w:rFonts w:ascii="Courier New" w:eastAsia="MS Mincho" w:hAnsi="Courier New"/>
            <w:noProof/>
          </w:rPr>
          <w:t>&lt;gumdrop/&gt;</w:t>
        </w:r>
        <w:r w:rsidR="00AF1F83">
          <w:rPr>
            <w:noProof/>
            <w:webHidden/>
          </w:rPr>
          <w:tab/>
        </w:r>
        <w:r w:rsidR="00AF1F83">
          <w:rPr>
            <w:noProof/>
            <w:webHidden/>
          </w:rPr>
          <w:fldChar w:fldCharType="begin"/>
        </w:r>
        <w:r w:rsidR="00AF1F83">
          <w:rPr>
            <w:noProof/>
            <w:webHidden/>
          </w:rPr>
          <w:instrText xml:space="preserve"> PAGEREF _Toc159490722 \h </w:instrText>
        </w:r>
        <w:r w:rsidR="00AF1F83">
          <w:rPr>
            <w:noProof/>
            <w:webHidden/>
          </w:rPr>
        </w:r>
        <w:r w:rsidR="00AF1F83">
          <w:rPr>
            <w:noProof/>
            <w:webHidden/>
          </w:rPr>
          <w:fldChar w:fldCharType="separate"/>
        </w:r>
        <w:r w:rsidR="00AF1F83">
          <w:rPr>
            <w:noProof/>
            <w:webHidden/>
          </w:rPr>
          <w:t>67</w:t>
        </w:r>
        <w:r w:rsidR="00AF1F83">
          <w:rPr>
            <w:noProof/>
            <w:webHidden/>
          </w:rPr>
          <w:fldChar w:fldCharType="end"/>
        </w:r>
      </w:hyperlink>
    </w:p>
    <w:p w14:paraId="08A63642" w14:textId="150849E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3" w:history="1">
        <w:r w:rsidR="00AF1F83" w:rsidRPr="00DF4D83">
          <w:rPr>
            <w:rStyle w:val="Hyperlink"/>
            <w:rFonts w:eastAsia="MS Mincho"/>
            <w:noProof/>
          </w:rPr>
          <w:t xml:space="preserve">Table 64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_Toc159490723 \h </w:instrText>
        </w:r>
        <w:r w:rsidR="00AF1F83">
          <w:rPr>
            <w:noProof/>
            <w:webHidden/>
          </w:rPr>
        </w:r>
        <w:r w:rsidR="00AF1F83">
          <w:rPr>
            <w:noProof/>
            <w:webHidden/>
          </w:rPr>
          <w:fldChar w:fldCharType="separate"/>
        </w:r>
        <w:r w:rsidR="00AF1F83">
          <w:rPr>
            <w:noProof/>
            <w:webHidden/>
          </w:rPr>
          <w:t>68</w:t>
        </w:r>
        <w:r w:rsidR="00AF1F83">
          <w:rPr>
            <w:noProof/>
            <w:webHidden/>
          </w:rPr>
          <w:fldChar w:fldCharType="end"/>
        </w:r>
      </w:hyperlink>
    </w:p>
    <w:p w14:paraId="6B7C25B7" w14:textId="0E27F79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4" w:history="1">
        <w:r w:rsidR="00AF1F83" w:rsidRPr="00DF4D83">
          <w:rPr>
            <w:rStyle w:val="Hyperlink"/>
            <w:rFonts w:eastAsia="MS Mincho"/>
            <w:noProof/>
          </w:rPr>
          <w:t xml:space="preserve">Table 65 — Attributes of element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_Toc159490724 \h </w:instrText>
        </w:r>
        <w:r w:rsidR="00AF1F83">
          <w:rPr>
            <w:noProof/>
            <w:webHidden/>
          </w:rPr>
        </w:r>
        <w:r w:rsidR="00AF1F83">
          <w:rPr>
            <w:noProof/>
            <w:webHidden/>
          </w:rPr>
          <w:fldChar w:fldCharType="separate"/>
        </w:r>
        <w:r w:rsidR="00AF1F83">
          <w:rPr>
            <w:noProof/>
            <w:webHidden/>
          </w:rPr>
          <w:t>68</w:t>
        </w:r>
        <w:r w:rsidR="00AF1F83">
          <w:rPr>
            <w:noProof/>
            <w:webHidden/>
          </w:rPr>
          <w:fldChar w:fldCharType="end"/>
        </w:r>
      </w:hyperlink>
    </w:p>
    <w:p w14:paraId="14BFDE5A" w14:textId="0407A2B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5" w:history="1">
        <w:r w:rsidR="00AF1F83" w:rsidRPr="00DF4D83">
          <w:rPr>
            <w:rStyle w:val="Hyperlink"/>
            <w:rFonts w:eastAsia="MS Mincho"/>
            <w:noProof/>
          </w:rPr>
          <w:t xml:space="preserve">Table 66 — Nested elements of element </w:t>
        </w:r>
        <w:r w:rsidR="00AF1F83" w:rsidRPr="00DF4D83">
          <w:rPr>
            <w:rStyle w:val="Hyperlink"/>
            <w:rFonts w:ascii="Courier New" w:eastAsia="MS Mincho" w:hAnsi="Courier New"/>
            <w:noProof/>
          </w:rPr>
          <w:t>&lt;clinch/&gt;</w:t>
        </w:r>
        <w:r w:rsidR="00AF1F83">
          <w:rPr>
            <w:noProof/>
            <w:webHidden/>
          </w:rPr>
          <w:tab/>
        </w:r>
        <w:r w:rsidR="00AF1F83">
          <w:rPr>
            <w:noProof/>
            <w:webHidden/>
          </w:rPr>
          <w:fldChar w:fldCharType="begin"/>
        </w:r>
        <w:r w:rsidR="00AF1F83">
          <w:rPr>
            <w:noProof/>
            <w:webHidden/>
          </w:rPr>
          <w:instrText xml:space="preserve"> PAGEREF _Toc159490725 \h </w:instrText>
        </w:r>
        <w:r w:rsidR="00AF1F83">
          <w:rPr>
            <w:noProof/>
            <w:webHidden/>
          </w:rPr>
        </w:r>
        <w:r w:rsidR="00AF1F83">
          <w:rPr>
            <w:noProof/>
            <w:webHidden/>
          </w:rPr>
          <w:fldChar w:fldCharType="separate"/>
        </w:r>
        <w:r w:rsidR="00AF1F83">
          <w:rPr>
            <w:noProof/>
            <w:webHidden/>
          </w:rPr>
          <w:t>69</w:t>
        </w:r>
        <w:r w:rsidR="00AF1F83">
          <w:rPr>
            <w:noProof/>
            <w:webHidden/>
          </w:rPr>
          <w:fldChar w:fldCharType="end"/>
        </w:r>
      </w:hyperlink>
    </w:p>
    <w:p w14:paraId="1FC1D739" w14:textId="2A446AE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6" w:history="1">
        <w:r w:rsidR="00AF1F83" w:rsidRPr="00DF4D83">
          <w:rPr>
            <w:rStyle w:val="Hyperlink"/>
            <w:rFonts w:eastAsia="MS Mincho"/>
            <w:noProof/>
          </w:rPr>
          <w:t xml:space="preserve">Table 67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_Toc159490726 \h </w:instrText>
        </w:r>
        <w:r w:rsidR="00AF1F83">
          <w:rPr>
            <w:noProof/>
            <w:webHidden/>
          </w:rPr>
        </w:r>
        <w:r w:rsidR="00AF1F83">
          <w:rPr>
            <w:noProof/>
            <w:webHidden/>
          </w:rPr>
          <w:fldChar w:fldCharType="separate"/>
        </w:r>
        <w:r w:rsidR="00AF1F83">
          <w:rPr>
            <w:noProof/>
            <w:webHidden/>
          </w:rPr>
          <w:t>70</w:t>
        </w:r>
        <w:r w:rsidR="00AF1F83">
          <w:rPr>
            <w:noProof/>
            <w:webHidden/>
          </w:rPr>
          <w:fldChar w:fldCharType="end"/>
        </w:r>
      </w:hyperlink>
    </w:p>
    <w:p w14:paraId="6A6A65D8" w14:textId="262C2FE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7" w:history="1">
        <w:r w:rsidR="00AF1F83" w:rsidRPr="00DF4D83">
          <w:rPr>
            <w:rStyle w:val="Hyperlink"/>
            <w:rFonts w:eastAsia="MS Mincho"/>
            <w:noProof/>
          </w:rPr>
          <w:t xml:space="preserve">Table 68 — Attributes of element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_Toc159490727 \h </w:instrText>
        </w:r>
        <w:r w:rsidR="00AF1F83">
          <w:rPr>
            <w:noProof/>
            <w:webHidden/>
          </w:rPr>
        </w:r>
        <w:r w:rsidR="00AF1F83">
          <w:rPr>
            <w:noProof/>
            <w:webHidden/>
          </w:rPr>
          <w:fldChar w:fldCharType="separate"/>
        </w:r>
        <w:r w:rsidR="00AF1F83">
          <w:rPr>
            <w:noProof/>
            <w:webHidden/>
          </w:rPr>
          <w:t>71</w:t>
        </w:r>
        <w:r w:rsidR="00AF1F83">
          <w:rPr>
            <w:noProof/>
            <w:webHidden/>
          </w:rPr>
          <w:fldChar w:fldCharType="end"/>
        </w:r>
      </w:hyperlink>
    </w:p>
    <w:p w14:paraId="0ED1FBE5" w14:textId="23FC4A5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8" w:history="1">
        <w:r w:rsidR="00AF1F83" w:rsidRPr="00DF4D83">
          <w:rPr>
            <w:rStyle w:val="Hyperlink"/>
            <w:rFonts w:eastAsia="MS Mincho"/>
            <w:noProof/>
          </w:rPr>
          <w:t xml:space="preserve">Table 69 — Nested elements of element </w:t>
        </w:r>
        <w:r w:rsidR="00AF1F83" w:rsidRPr="00DF4D83">
          <w:rPr>
            <w:rStyle w:val="Hyperlink"/>
            <w:rFonts w:ascii="Courier New" w:eastAsia="MS Mincho" w:hAnsi="Courier New"/>
            <w:noProof/>
          </w:rPr>
          <w:t>&lt;heat_stake/&gt;</w:t>
        </w:r>
        <w:r w:rsidR="00AF1F83">
          <w:rPr>
            <w:noProof/>
            <w:webHidden/>
          </w:rPr>
          <w:tab/>
        </w:r>
        <w:r w:rsidR="00AF1F83">
          <w:rPr>
            <w:noProof/>
            <w:webHidden/>
          </w:rPr>
          <w:fldChar w:fldCharType="begin"/>
        </w:r>
        <w:r w:rsidR="00AF1F83">
          <w:rPr>
            <w:noProof/>
            <w:webHidden/>
          </w:rPr>
          <w:instrText xml:space="preserve"> PAGEREF _Toc159490728 \h </w:instrText>
        </w:r>
        <w:r w:rsidR="00AF1F83">
          <w:rPr>
            <w:noProof/>
            <w:webHidden/>
          </w:rPr>
        </w:r>
        <w:r w:rsidR="00AF1F83">
          <w:rPr>
            <w:noProof/>
            <w:webHidden/>
          </w:rPr>
          <w:fldChar w:fldCharType="separate"/>
        </w:r>
        <w:r w:rsidR="00AF1F83">
          <w:rPr>
            <w:noProof/>
            <w:webHidden/>
          </w:rPr>
          <w:t>71</w:t>
        </w:r>
        <w:r w:rsidR="00AF1F83">
          <w:rPr>
            <w:noProof/>
            <w:webHidden/>
          </w:rPr>
          <w:fldChar w:fldCharType="end"/>
        </w:r>
      </w:hyperlink>
    </w:p>
    <w:p w14:paraId="28B92D4D" w14:textId="66E3522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29" w:history="1">
        <w:r w:rsidR="00AF1F83" w:rsidRPr="00DF4D83">
          <w:rPr>
            <w:rStyle w:val="Hyperlink"/>
            <w:rFonts w:eastAsia="MS Mincho"/>
            <w:noProof/>
          </w:rPr>
          <w:t xml:space="preserve">Table 70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_Toc159490729 \h </w:instrText>
        </w:r>
        <w:r w:rsidR="00AF1F83">
          <w:rPr>
            <w:noProof/>
            <w:webHidden/>
          </w:rPr>
        </w:r>
        <w:r w:rsidR="00AF1F83">
          <w:rPr>
            <w:noProof/>
            <w:webHidden/>
          </w:rPr>
          <w:fldChar w:fldCharType="separate"/>
        </w:r>
        <w:r w:rsidR="00AF1F83">
          <w:rPr>
            <w:noProof/>
            <w:webHidden/>
          </w:rPr>
          <w:t>73</w:t>
        </w:r>
        <w:r w:rsidR="00AF1F83">
          <w:rPr>
            <w:noProof/>
            <w:webHidden/>
          </w:rPr>
          <w:fldChar w:fldCharType="end"/>
        </w:r>
      </w:hyperlink>
    </w:p>
    <w:p w14:paraId="630BA3C9" w14:textId="0F5DC83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0" w:history="1">
        <w:r w:rsidR="00AF1F83" w:rsidRPr="00DF4D83">
          <w:rPr>
            <w:rStyle w:val="Hyperlink"/>
            <w:rFonts w:eastAsia="MS Mincho"/>
            <w:noProof/>
          </w:rPr>
          <w:t xml:space="preserve">Table 71 — Attributes of element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_Toc159490730 \h </w:instrText>
        </w:r>
        <w:r w:rsidR="00AF1F83">
          <w:rPr>
            <w:noProof/>
            <w:webHidden/>
          </w:rPr>
        </w:r>
        <w:r w:rsidR="00AF1F83">
          <w:rPr>
            <w:noProof/>
            <w:webHidden/>
          </w:rPr>
          <w:fldChar w:fldCharType="separate"/>
        </w:r>
        <w:r w:rsidR="00AF1F83">
          <w:rPr>
            <w:noProof/>
            <w:webHidden/>
          </w:rPr>
          <w:t>73</w:t>
        </w:r>
        <w:r w:rsidR="00AF1F83">
          <w:rPr>
            <w:noProof/>
            <w:webHidden/>
          </w:rPr>
          <w:fldChar w:fldCharType="end"/>
        </w:r>
      </w:hyperlink>
    </w:p>
    <w:p w14:paraId="5097346E" w14:textId="25A715E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1" w:history="1">
        <w:r w:rsidR="00AF1F83" w:rsidRPr="00DF4D83">
          <w:rPr>
            <w:rStyle w:val="Hyperlink"/>
            <w:rFonts w:eastAsia="MS Mincho"/>
            <w:noProof/>
          </w:rPr>
          <w:t xml:space="preserve">Table 72 — Nested elements of element </w:t>
        </w:r>
        <w:r w:rsidR="00AF1F83" w:rsidRPr="00DF4D83">
          <w:rPr>
            <w:rStyle w:val="Hyperlink"/>
            <w:rFonts w:ascii="Courier New" w:eastAsia="MS Mincho" w:hAnsi="Courier New"/>
            <w:noProof/>
          </w:rPr>
          <w:t>&lt;clip/&gt;</w:t>
        </w:r>
        <w:r w:rsidR="00AF1F83">
          <w:rPr>
            <w:noProof/>
            <w:webHidden/>
          </w:rPr>
          <w:tab/>
        </w:r>
        <w:r w:rsidR="00AF1F83">
          <w:rPr>
            <w:noProof/>
            <w:webHidden/>
          </w:rPr>
          <w:fldChar w:fldCharType="begin"/>
        </w:r>
        <w:r w:rsidR="00AF1F83">
          <w:rPr>
            <w:noProof/>
            <w:webHidden/>
          </w:rPr>
          <w:instrText xml:space="preserve"> PAGEREF _Toc159490731 \h </w:instrText>
        </w:r>
        <w:r w:rsidR="00AF1F83">
          <w:rPr>
            <w:noProof/>
            <w:webHidden/>
          </w:rPr>
        </w:r>
        <w:r w:rsidR="00AF1F83">
          <w:rPr>
            <w:noProof/>
            <w:webHidden/>
          </w:rPr>
          <w:fldChar w:fldCharType="separate"/>
        </w:r>
        <w:r w:rsidR="00AF1F83">
          <w:rPr>
            <w:noProof/>
            <w:webHidden/>
          </w:rPr>
          <w:t>74</w:t>
        </w:r>
        <w:r w:rsidR="00AF1F83">
          <w:rPr>
            <w:noProof/>
            <w:webHidden/>
          </w:rPr>
          <w:fldChar w:fldCharType="end"/>
        </w:r>
      </w:hyperlink>
    </w:p>
    <w:p w14:paraId="53C334B4" w14:textId="257EF78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2" w:history="1">
        <w:r w:rsidR="00AF1F83" w:rsidRPr="00DF4D83">
          <w:rPr>
            <w:rStyle w:val="Hyperlink"/>
            <w:rFonts w:eastAsia="MS Mincho"/>
            <w:noProof/>
          </w:rPr>
          <w:t xml:space="preserve">Table 73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_Toc159490732 \h </w:instrText>
        </w:r>
        <w:r w:rsidR="00AF1F83">
          <w:rPr>
            <w:noProof/>
            <w:webHidden/>
          </w:rPr>
        </w:r>
        <w:r w:rsidR="00AF1F83">
          <w:rPr>
            <w:noProof/>
            <w:webHidden/>
          </w:rPr>
          <w:fldChar w:fldCharType="separate"/>
        </w:r>
        <w:r w:rsidR="00AF1F83">
          <w:rPr>
            <w:noProof/>
            <w:webHidden/>
          </w:rPr>
          <w:t>75</w:t>
        </w:r>
        <w:r w:rsidR="00AF1F83">
          <w:rPr>
            <w:noProof/>
            <w:webHidden/>
          </w:rPr>
          <w:fldChar w:fldCharType="end"/>
        </w:r>
      </w:hyperlink>
    </w:p>
    <w:p w14:paraId="02C9C7F1" w14:textId="5D57052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3" w:history="1">
        <w:r w:rsidR="00AF1F83" w:rsidRPr="00DF4D83">
          <w:rPr>
            <w:rStyle w:val="Hyperlink"/>
            <w:rFonts w:eastAsia="MS Mincho"/>
            <w:noProof/>
          </w:rPr>
          <w:t xml:space="preserve">Table 74 — Attributes of element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_Toc159490733 \h </w:instrText>
        </w:r>
        <w:r w:rsidR="00AF1F83">
          <w:rPr>
            <w:noProof/>
            <w:webHidden/>
          </w:rPr>
        </w:r>
        <w:r w:rsidR="00AF1F83">
          <w:rPr>
            <w:noProof/>
            <w:webHidden/>
          </w:rPr>
          <w:fldChar w:fldCharType="separate"/>
        </w:r>
        <w:r w:rsidR="00AF1F83">
          <w:rPr>
            <w:noProof/>
            <w:webHidden/>
          </w:rPr>
          <w:t>75</w:t>
        </w:r>
        <w:r w:rsidR="00AF1F83">
          <w:rPr>
            <w:noProof/>
            <w:webHidden/>
          </w:rPr>
          <w:fldChar w:fldCharType="end"/>
        </w:r>
      </w:hyperlink>
    </w:p>
    <w:p w14:paraId="12082745" w14:textId="6A44ADD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4" w:history="1">
        <w:r w:rsidR="00AF1F83" w:rsidRPr="00DF4D83">
          <w:rPr>
            <w:rStyle w:val="Hyperlink"/>
            <w:rFonts w:eastAsia="MS Mincho"/>
            <w:noProof/>
          </w:rPr>
          <w:t xml:space="preserve">Table 75 — Nested elements of element </w:t>
        </w:r>
        <w:r w:rsidR="00AF1F83" w:rsidRPr="00DF4D83">
          <w:rPr>
            <w:rStyle w:val="Hyperlink"/>
            <w:rFonts w:ascii="Courier New" w:eastAsia="MS Mincho" w:hAnsi="Courier New"/>
            <w:noProof/>
          </w:rPr>
          <w:t>&lt;nail/&gt;</w:t>
        </w:r>
        <w:r w:rsidR="00AF1F83">
          <w:rPr>
            <w:noProof/>
            <w:webHidden/>
          </w:rPr>
          <w:tab/>
        </w:r>
        <w:r w:rsidR="00AF1F83">
          <w:rPr>
            <w:noProof/>
            <w:webHidden/>
          </w:rPr>
          <w:fldChar w:fldCharType="begin"/>
        </w:r>
        <w:r w:rsidR="00AF1F83">
          <w:rPr>
            <w:noProof/>
            <w:webHidden/>
          </w:rPr>
          <w:instrText xml:space="preserve"> PAGEREF _Toc159490734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5DD736D1" w14:textId="4039997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5" w:history="1">
        <w:r w:rsidR="00AF1F83" w:rsidRPr="00DF4D83">
          <w:rPr>
            <w:rStyle w:val="Hyperlink"/>
            <w:rFonts w:eastAsia="MS Mincho"/>
            <w:noProof/>
          </w:rPr>
          <w:t xml:space="preserve">Table 76 — Nested elements of </w:t>
        </w:r>
        <w:r w:rsidR="00AF1F83" w:rsidRPr="00DF4D83">
          <w:rPr>
            <w:rStyle w:val="Hyperlink"/>
            <w:rFonts w:ascii="Courier New" w:eastAsia="MS Mincho" w:hAnsi="Courier New"/>
            <w:noProof/>
          </w:rPr>
          <w:t>&lt;connection_0d/&gt;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_Toc159490735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245EDBF9" w14:textId="48AF054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6" w:history="1">
        <w:r w:rsidR="00AF1F83" w:rsidRPr="00DF4D83">
          <w:rPr>
            <w:rStyle w:val="Hyperlink"/>
            <w:rFonts w:eastAsia="MS Mincho"/>
            <w:noProof/>
          </w:rPr>
          <w:t xml:space="preserve">Table 77 — Attributes of element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_Toc159490736 \h </w:instrText>
        </w:r>
        <w:r w:rsidR="00AF1F83">
          <w:rPr>
            <w:noProof/>
            <w:webHidden/>
          </w:rPr>
        </w:r>
        <w:r w:rsidR="00AF1F83">
          <w:rPr>
            <w:noProof/>
            <w:webHidden/>
          </w:rPr>
          <w:fldChar w:fldCharType="separate"/>
        </w:r>
        <w:r w:rsidR="00AF1F83">
          <w:rPr>
            <w:noProof/>
            <w:webHidden/>
          </w:rPr>
          <w:t>77</w:t>
        </w:r>
        <w:r w:rsidR="00AF1F83">
          <w:rPr>
            <w:noProof/>
            <w:webHidden/>
          </w:rPr>
          <w:fldChar w:fldCharType="end"/>
        </w:r>
      </w:hyperlink>
    </w:p>
    <w:p w14:paraId="6629B672" w14:textId="6A084E3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7" w:history="1">
        <w:r w:rsidR="00AF1F83" w:rsidRPr="00DF4D83">
          <w:rPr>
            <w:rStyle w:val="Hyperlink"/>
            <w:rFonts w:eastAsia="MS Mincho"/>
            <w:noProof/>
          </w:rPr>
          <w:t xml:space="preserve">Table 78 — Nested elements of element </w:t>
        </w:r>
        <w:r w:rsidR="00AF1F83" w:rsidRPr="00DF4D83">
          <w:rPr>
            <w:rStyle w:val="Hyperlink"/>
            <w:rFonts w:ascii="Courier New" w:eastAsia="MS Mincho" w:hAnsi="Courier New"/>
            <w:noProof/>
          </w:rPr>
          <w:t>&lt;rotation_joint/&gt;</w:t>
        </w:r>
        <w:r w:rsidR="00AF1F83">
          <w:rPr>
            <w:noProof/>
            <w:webHidden/>
          </w:rPr>
          <w:tab/>
        </w:r>
        <w:r w:rsidR="00AF1F83">
          <w:rPr>
            <w:noProof/>
            <w:webHidden/>
          </w:rPr>
          <w:fldChar w:fldCharType="begin"/>
        </w:r>
        <w:r w:rsidR="00AF1F83">
          <w:rPr>
            <w:noProof/>
            <w:webHidden/>
          </w:rPr>
          <w:instrText xml:space="preserve"> PAGEREF _Toc159490737 \h </w:instrText>
        </w:r>
        <w:r w:rsidR="00AF1F83">
          <w:rPr>
            <w:noProof/>
            <w:webHidden/>
          </w:rPr>
        </w:r>
        <w:r w:rsidR="00AF1F83">
          <w:rPr>
            <w:noProof/>
            <w:webHidden/>
          </w:rPr>
          <w:fldChar w:fldCharType="separate"/>
        </w:r>
        <w:r w:rsidR="00AF1F83">
          <w:rPr>
            <w:noProof/>
            <w:webHidden/>
          </w:rPr>
          <w:t>78</w:t>
        </w:r>
        <w:r w:rsidR="00AF1F83">
          <w:rPr>
            <w:noProof/>
            <w:webHidden/>
          </w:rPr>
          <w:fldChar w:fldCharType="end"/>
        </w:r>
      </w:hyperlink>
    </w:p>
    <w:p w14:paraId="69492F32" w14:textId="35A33E7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8" w:history="1">
        <w:r w:rsidR="00AF1F83" w:rsidRPr="00DF4D83">
          <w:rPr>
            <w:rStyle w:val="Hyperlink"/>
            <w:rFonts w:eastAsia="MS Mincho"/>
            <w:noProof/>
          </w:rPr>
          <w:t xml:space="preserve">Table 79 — Attributes of element </w:t>
        </w:r>
        <w:r w:rsidR="00AF1F83" w:rsidRPr="00DF4D83">
          <w:rPr>
            <w:rStyle w:val="Hyperlink"/>
            <w:rFonts w:ascii="Courier New" w:eastAsia="MS Mincho" w:hAnsi="Courier New"/>
            <w:noProof/>
          </w:rPr>
          <w:t>&lt;rotav/&gt;</w:t>
        </w:r>
        <w:r w:rsidR="00AF1F83">
          <w:rPr>
            <w:noProof/>
            <w:webHidden/>
          </w:rPr>
          <w:tab/>
        </w:r>
        <w:r w:rsidR="00AF1F83">
          <w:rPr>
            <w:noProof/>
            <w:webHidden/>
          </w:rPr>
          <w:fldChar w:fldCharType="begin"/>
        </w:r>
        <w:r w:rsidR="00AF1F83">
          <w:rPr>
            <w:noProof/>
            <w:webHidden/>
          </w:rPr>
          <w:instrText xml:space="preserve"> PAGEREF _Toc159490738 \h </w:instrText>
        </w:r>
        <w:r w:rsidR="00AF1F83">
          <w:rPr>
            <w:noProof/>
            <w:webHidden/>
          </w:rPr>
        </w:r>
        <w:r w:rsidR="00AF1F83">
          <w:rPr>
            <w:noProof/>
            <w:webHidden/>
          </w:rPr>
          <w:fldChar w:fldCharType="separate"/>
        </w:r>
        <w:r w:rsidR="00AF1F83">
          <w:rPr>
            <w:noProof/>
            <w:webHidden/>
          </w:rPr>
          <w:t>79</w:t>
        </w:r>
        <w:r w:rsidR="00AF1F83">
          <w:rPr>
            <w:noProof/>
            <w:webHidden/>
          </w:rPr>
          <w:fldChar w:fldCharType="end"/>
        </w:r>
      </w:hyperlink>
    </w:p>
    <w:p w14:paraId="37A46DB4" w14:textId="5DA0F29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39" w:history="1">
        <w:r w:rsidR="00AF1F83" w:rsidRPr="00DF4D83">
          <w:rPr>
            <w:rStyle w:val="Hyperlink"/>
            <w:rFonts w:eastAsia="MS Mincho"/>
            <w:noProof/>
          </w:rPr>
          <w:t xml:space="preserve">Table 80 — Attributes of element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_Toc159490739 \h </w:instrText>
        </w:r>
        <w:r w:rsidR="00AF1F83">
          <w:rPr>
            <w:noProof/>
            <w:webHidden/>
          </w:rPr>
        </w:r>
        <w:r w:rsidR="00AF1F83">
          <w:rPr>
            <w:noProof/>
            <w:webHidden/>
          </w:rPr>
          <w:fldChar w:fldCharType="separate"/>
        </w:r>
        <w:r w:rsidR="00AF1F83">
          <w:rPr>
            <w:noProof/>
            <w:webHidden/>
          </w:rPr>
          <w:t>80</w:t>
        </w:r>
        <w:r w:rsidR="00AF1F83">
          <w:rPr>
            <w:noProof/>
            <w:webHidden/>
          </w:rPr>
          <w:fldChar w:fldCharType="end"/>
        </w:r>
      </w:hyperlink>
    </w:p>
    <w:p w14:paraId="3A115261" w14:textId="4C69496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0" w:history="1">
        <w:r w:rsidR="00AF1F83" w:rsidRPr="00DF4D83">
          <w:rPr>
            <w:rStyle w:val="Hyperlink"/>
            <w:rFonts w:eastAsia="MS Mincho"/>
            <w:noProof/>
          </w:rPr>
          <w:t xml:space="preserve">Table 81 — Nested elements of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_Toc159490740 \h </w:instrText>
        </w:r>
        <w:r w:rsidR="00AF1F83">
          <w:rPr>
            <w:noProof/>
            <w:webHidden/>
          </w:rPr>
        </w:r>
        <w:r w:rsidR="00AF1F83">
          <w:rPr>
            <w:noProof/>
            <w:webHidden/>
          </w:rPr>
          <w:fldChar w:fldCharType="separate"/>
        </w:r>
        <w:r w:rsidR="00AF1F83">
          <w:rPr>
            <w:noProof/>
            <w:webHidden/>
          </w:rPr>
          <w:t>80</w:t>
        </w:r>
        <w:r w:rsidR="00AF1F83">
          <w:rPr>
            <w:noProof/>
            <w:webHidden/>
          </w:rPr>
          <w:fldChar w:fldCharType="end"/>
        </w:r>
      </w:hyperlink>
    </w:p>
    <w:p w14:paraId="459231B9" w14:textId="64F14AD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1" w:history="1">
        <w:r w:rsidR="00AF1F83" w:rsidRPr="00DF4D83">
          <w:rPr>
            <w:rStyle w:val="Hyperlink"/>
            <w:rFonts w:eastAsia="MS Mincho"/>
            <w:noProof/>
          </w:rPr>
          <w:t xml:space="preserve">Table 82 — Attributes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_Toc159490741 \h </w:instrText>
        </w:r>
        <w:r w:rsidR="00AF1F83">
          <w:rPr>
            <w:noProof/>
            <w:webHidden/>
          </w:rPr>
        </w:r>
        <w:r w:rsidR="00AF1F83">
          <w:rPr>
            <w:noProof/>
            <w:webHidden/>
          </w:rPr>
          <w:fldChar w:fldCharType="separate"/>
        </w:r>
        <w:r w:rsidR="00AF1F83">
          <w:rPr>
            <w:noProof/>
            <w:webHidden/>
          </w:rPr>
          <w:t>81</w:t>
        </w:r>
        <w:r w:rsidR="00AF1F83">
          <w:rPr>
            <w:noProof/>
            <w:webHidden/>
          </w:rPr>
          <w:fldChar w:fldCharType="end"/>
        </w:r>
      </w:hyperlink>
    </w:p>
    <w:p w14:paraId="148A61EC" w14:textId="2D1B7D3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2" w:history="1">
        <w:r w:rsidR="00AF1F83" w:rsidRPr="00DF4D83">
          <w:rPr>
            <w:rStyle w:val="Hyperlink"/>
            <w:rFonts w:eastAsia="MS Mincho"/>
            <w:noProof/>
          </w:rPr>
          <w:t xml:space="preserve">Table 83 — Attributes of element </w:t>
        </w:r>
        <w:r w:rsidR="00AF1F83" w:rsidRPr="00DF4D83">
          <w:rPr>
            <w:rStyle w:val="Hyperlink"/>
            <w:rFonts w:ascii="Courier New" w:eastAsia="MS Mincho" w:hAnsi="Courier New"/>
            <w:noProof/>
          </w:rPr>
          <w:t>&lt;segment/&gt;</w:t>
        </w:r>
        <w:r w:rsidR="00AF1F83">
          <w:rPr>
            <w:noProof/>
            <w:webHidden/>
          </w:rPr>
          <w:tab/>
        </w:r>
        <w:r w:rsidR="00AF1F83">
          <w:rPr>
            <w:noProof/>
            <w:webHidden/>
          </w:rPr>
          <w:fldChar w:fldCharType="begin"/>
        </w:r>
        <w:r w:rsidR="00AF1F83">
          <w:rPr>
            <w:noProof/>
            <w:webHidden/>
          </w:rPr>
          <w:instrText xml:space="preserve"> PAGEREF _Toc159490742 \h </w:instrText>
        </w:r>
        <w:r w:rsidR="00AF1F83">
          <w:rPr>
            <w:noProof/>
            <w:webHidden/>
          </w:rPr>
        </w:r>
        <w:r w:rsidR="00AF1F83">
          <w:rPr>
            <w:noProof/>
            <w:webHidden/>
          </w:rPr>
          <w:fldChar w:fldCharType="separate"/>
        </w:r>
        <w:r w:rsidR="00AF1F83">
          <w:rPr>
            <w:noProof/>
            <w:webHidden/>
          </w:rPr>
          <w:t>83</w:t>
        </w:r>
        <w:r w:rsidR="00AF1F83">
          <w:rPr>
            <w:noProof/>
            <w:webHidden/>
          </w:rPr>
          <w:fldChar w:fldCharType="end"/>
        </w:r>
      </w:hyperlink>
    </w:p>
    <w:p w14:paraId="1BDB5ACD" w14:textId="32F1CAC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3" w:history="1">
        <w:r w:rsidR="00AF1F83" w:rsidRPr="00DF4D83">
          <w:rPr>
            <w:rStyle w:val="Hyperlink"/>
            <w:rFonts w:eastAsia="MS Mincho"/>
            <w:noProof/>
          </w:rPr>
          <w:t xml:space="preserve">Table 84 — Attributes of element </w:t>
        </w:r>
        <w:r w:rsidR="00AF1F83" w:rsidRPr="00DF4D83">
          <w:rPr>
            <w:rStyle w:val="Hyperlink"/>
            <w:rFonts w:ascii="Courier New" w:eastAsia="MS Mincho" w:hAnsi="Courier New"/>
            <w:noProof/>
          </w:rPr>
          <w:t>&lt;regular_segments/&gt;</w:t>
        </w:r>
        <w:r w:rsidR="00AF1F83">
          <w:rPr>
            <w:noProof/>
            <w:webHidden/>
          </w:rPr>
          <w:tab/>
        </w:r>
        <w:r w:rsidR="00AF1F83">
          <w:rPr>
            <w:noProof/>
            <w:webHidden/>
          </w:rPr>
          <w:fldChar w:fldCharType="begin"/>
        </w:r>
        <w:r w:rsidR="00AF1F83">
          <w:rPr>
            <w:noProof/>
            <w:webHidden/>
          </w:rPr>
          <w:instrText xml:space="preserve"> PAGEREF _Toc159490743 \h </w:instrText>
        </w:r>
        <w:r w:rsidR="00AF1F83">
          <w:rPr>
            <w:noProof/>
            <w:webHidden/>
          </w:rPr>
        </w:r>
        <w:r w:rsidR="00AF1F83">
          <w:rPr>
            <w:noProof/>
            <w:webHidden/>
          </w:rPr>
          <w:fldChar w:fldCharType="separate"/>
        </w:r>
        <w:r w:rsidR="00AF1F83">
          <w:rPr>
            <w:noProof/>
            <w:webHidden/>
          </w:rPr>
          <w:t>84</w:t>
        </w:r>
        <w:r w:rsidR="00AF1F83">
          <w:rPr>
            <w:noProof/>
            <w:webHidden/>
          </w:rPr>
          <w:fldChar w:fldCharType="end"/>
        </w:r>
      </w:hyperlink>
    </w:p>
    <w:p w14:paraId="49372990" w14:textId="61D82CD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4" w:history="1">
        <w:r w:rsidR="00AF1F83" w:rsidRPr="00DF4D83">
          <w:rPr>
            <w:rStyle w:val="Hyperlink"/>
            <w:rFonts w:eastAsia="MS Mincho"/>
            <w:noProof/>
          </w:rPr>
          <w:t xml:space="preserve">Table 85 — Nested elements of element </w:t>
        </w:r>
        <w:r w:rsidR="00AF1F83" w:rsidRPr="00DF4D83">
          <w:rPr>
            <w:rStyle w:val="Hyperlink"/>
            <w:rFonts w:ascii="Courier New" w:eastAsia="MS Mincho" w:hAnsi="Courier New" w:cs="Courier New"/>
            <w:noProof/>
            <w:kern w:val="22"/>
          </w:rPr>
          <w:t>&lt;connection_1d/&gt;</w:t>
        </w:r>
        <w:r w:rsidR="00AF1F83">
          <w:rPr>
            <w:noProof/>
            <w:webHidden/>
          </w:rPr>
          <w:tab/>
        </w:r>
        <w:r w:rsidR="00AF1F83">
          <w:rPr>
            <w:noProof/>
            <w:webHidden/>
          </w:rPr>
          <w:fldChar w:fldCharType="begin"/>
        </w:r>
        <w:r w:rsidR="00AF1F83">
          <w:rPr>
            <w:noProof/>
            <w:webHidden/>
          </w:rPr>
          <w:instrText xml:space="preserve"> PAGEREF _Toc159490744 \h </w:instrText>
        </w:r>
        <w:r w:rsidR="00AF1F83">
          <w:rPr>
            <w:noProof/>
            <w:webHidden/>
          </w:rPr>
        </w:r>
        <w:r w:rsidR="00AF1F83">
          <w:rPr>
            <w:noProof/>
            <w:webHidden/>
          </w:rPr>
          <w:fldChar w:fldCharType="separate"/>
        </w:r>
        <w:r w:rsidR="00AF1F83">
          <w:rPr>
            <w:noProof/>
            <w:webHidden/>
          </w:rPr>
          <w:t>87</w:t>
        </w:r>
        <w:r w:rsidR="00AF1F83">
          <w:rPr>
            <w:noProof/>
            <w:webHidden/>
          </w:rPr>
          <w:fldChar w:fldCharType="end"/>
        </w:r>
      </w:hyperlink>
    </w:p>
    <w:p w14:paraId="644250E7" w14:textId="13B03D5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5" w:history="1">
        <w:r w:rsidR="00AF1F83" w:rsidRPr="00DF4D83">
          <w:rPr>
            <w:rStyle w:val="Hyperlink"/>
            <w:rFonts w:eastAsia="MS Mincho"/>
            <w:noProof/>
          </w:rPr>
          <w:t xml:space="preserve">Table 86 — Nested elements of element </w:t>
        </w:r>
        <w:r w:rsidR="00AF1F83" w:rsidRPr="00DF4D83">
          <w:rPr>
            <w:rStyle w:val="Hyperlink"/>
            <w:rFonts w:ascii="Courier New" w:eastAsia="MS Mincho" w:hAnsi="Courier New" w:cs="Courier New"/>
            <w:noProof/>
            <w:kern w:val="22"/>
          </w:rPr>
          <w:t>&lt;seamweld/&gt;</w:t>
        </w:r>
        <w:r w:rsidR="00AF1F83">
          <w:rPr>
            <w:noProof/>
            <w:webHidden/>
          </w:rPr>
          <w:tab/>
        </w:r>
        <w:r w:rsidR="00AF1F83">
          <w:rPr>
            <w:noProof/>
            <w:webHidden/>
          </w:rPr>
          <w:fldChar w:fldCharType="begin"/>
        </w:r>
        <w:r w:rsidR="00AF1F83">
          <w:rPr>
            <w:noProof/>
            <w:webHidden/>
          </w:rPr>
          <w:instrText xml:space="preserve"> PAGEREF _Toc159490745 \h </w:instrText>
        </w:r>
        <w:r w:rsidR="00AF1F83">
          <w:rPr>
            <w:noProof/>
            <w:webHidden/>
          </w:rPr>
        </w:r>
        <w:r w:rsidR="00AF1F83">
          <w:rPr>
            <w:noProof/>
            <w:webHidden/>
          </w:rPr>
          <w:fldChar w:fldCharType="separate"/>
        </w:r>
        <w:r w:rsidR="00AF1F83">
          <w:rPr>
            <w:noProof/>
            <w:webHidden/>
          </w:rPr>
          <w:t>90</w:t>
        </w:r>
        <w:r w:rsidR="00AF1F83">
          <w:rPr>
            <w:noProof/>
            <w:webHidden/>
          </w:rPr>
          <w:fldChar w:fldCharType="end"/>
        </w:r>
      </w:hyperlink>
    </w:p>
    <w:p w14:paraId="5F2694B8" w14:textId="7699A5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6" w:history="1">
        <w:r w:rsidR="00AF1F83" w:rsidRPr="00DF4D83">
          <w:rPr>
            <w:rStyle w:val="Hyperlink"/>
            <w:rFonts w:eastAsia="MS Mincho"/>
            <w:noProof/>
          </w:rPr>
          <w:t xml:space="preserve">Table 87 — Attributes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_Toc159490746 \h </w:instrText>
        </w:r>
        <w:r w:rsidR="00AF1F83">
          <w:rPr>
            <w:noProof/>
            <w:webHidden/>
          </w:rPr>
        </w:r>
        <w:r w:rsidR="00AF1F83">
          <w:rPr>
            <w:noProof/>
            <w:webHidden/>
          </w:rPr>
          <w:fldChar w:fldCharType="separate"/>
        </w:r>
        <w:r w:rsidR="00AF1F83">
          <w:rPr>
            <w:noProof/>
            <w:webHidden/>
          </w:rPr>
          <w:t>91</w:t>
        </w:r>
        <w:r w:rsidR="00AF1F83">
          <w:rPr>
            <w:noProof/>
            <w:webHidden/>
          </w:rPr>
          <w:fldChar w:fldCharType="end"/>
        </w:r>
      </w:hyperlink>
    </w:p>
    <w:p w14:paraId="662438C6" w14:textId="3826869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7" w:history="1">
        <w:r w:rsidR="00AF1F83" w:rsidRPr="00DF4D83">
          <w:rPr>
            <w:rStyle w:val="Hyperlink"/>
            <w:rFonts w:eastAsia="MS Mincho"/>
            <w:noProof/>
          </w:rPr>
          <w:t xml:space="preserve">Table 88 — Nested elements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_Toc159490747 \h </w:instrText>
        </w:r>
        <w:r w:rsidR="00AF1F83">
          <w:rPr>
            <w:noProof/>
            <w:webHidden/>
          </w:rPr>
        </w:r>
        <w:r w:rsidR="00AF1F83">
          <w:rPr>
            <w:noProof/>
            <w:webHidden/>
          </w:rPr>
          <w:fldChar w:fldCharType="separate"/>
        </w:r>
        <w:r w:rsidR="00AF1F83">
          <w:rPr>
            <w:noProof/>
            <w:webHidden/>
          </w:rPr>
          <w:t>92</w:t>
        </w:r>
        <w:r w:rsidR="00AF1F83">
          <w:rPr>
            <w:noProof/>
            <w:webHidden/>
          </w:rPr>
          <w:fldChar w:fldCharType="end"/>
        </w:r>
      </w:hyperlink>
    </w:p>
    <w:p w14:paraId="16A2ED48" w14:textId="36F0446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8" w:history="1">
        <w:r w:rsidR="00AF1F83" w:rsidRPr="00DF4D83">
          <w:rPr>
            <w:rStyle w:val="Hyperlink"/>
            <w:rFonts w:eastAsia="MS Mincho"/>
            <w:noProof/>
          </w:rPr>
          <w:t xml:space="preserve">Table 89 — Attributes of element </w:t>
        </w:r>
        <w:r w:rsidR="00AF1F83" w:rsidRPr="00DF4D83">
          <w:rPr>
            <w:rStyle w:val="Hyperlink"/>
            <w:rFonts w:ascii="Courier New" w:eastAsia="MS Mincho" w:hAnsi="Courier New" w:cs="Courier New"/>
            <w:noProof/>
            <w:kern w:val="22"/>
          </w:rPr>
          <w:t>&lt;sheet_parameter/&gt;</w:t>
        </w:r>
        <w:r w:rsidR="00AF1F83">
          <w:rPr>
            <w:noProof/>
            <w:webHidden/>
          </w:rPr>
          <w:tab/>
        </w:r>
        <w:r w:rsidR="00AF1F83">
          <w:rPr>
            <w:noProof/>
            <w:webHidden/>
          </w:rPr>
          <w:fldChar w:fldCharType="begin"/>
        </w:r>
        <w:r w:rsidR="00AF1F83">
          <w:rPr>
            <w:noProof/>
            <w:webHidden/>
          </w:rPr>
          <w:instrText xml:space="preserve"> PAGEREF _Toc159490748 \h </w:instrText>
        </w:r>
        <w:r w:rsidR="00AF1F83">
          <w:rPr>
            <w:noProof/>
            <w:webHidden/>
          </w:rPr>
        </w:r>
        <w:r w:rsidR="00AF1F83">
          <w:rPr>
            <w:noProof/>
            <w:webHidden/>
          </w:rPr>
          <w:fldChar w:fldCharType="separate"/>
        </w:r>
        <w:r w:rsidR="00AF1F83">
          <w:rPr>
            <w:noProof/>
            <w:webHidden/>
          </w:rPr>
          <w:t>94</w:t>
        </w:r>
        <w:r w:rsidR="00AF1F83">
          <w:rPr>
            <w:noProof/>
            <w:webHidden/>
          </w:rPr>
          <w:fldChar w:fldCharType="end"/>
        </w:r>
      </w:hyperlink>
    </w:p>
    <w:p w14:paraId="0375A579" w14:textId="76B6B5B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49" w:history="1">
        <w:r w:rsidR="00AF1F83" w:rsidRPr="00DF4D83">
          <w:rPr>
            <w:rStyle w:val="Hyperlink"/>
            <w:rFonts w:eastAsia="MS Mincho"/>
            <w:noProof/>
          </w:rPr>
          <w:t xml:space="preserve">Table 90 — Nested elements of element </w:t>
        </w:r>
        <w:r w:rsidR="00AF1F83" w:rsidRPr="00DF4D83">
          <w:rPr>
            <w:rStyle w:val="Hyperlink"/>
            <w:rFonts w:ascii="Courier New" w:eastAsia="MS Mincho" w:hAnsi="Courier New" w:cs="Courier New"/>
            <w:noProof/>
            <w:kern w:val="22"/>
          </w:rPr>
          <w:t>&lt;subtype/&gt;</w:t>
        </w:r>
        <w:r w:rsidR="00AF1F83">
          <w:rPr>
            <w:noProof/>
            <w:webHidden/>
          </w:rPr>
          <w:tab/>
        </w:r>
        <w:r w:rsidR="00AF1F83">
          <w:rPr>
            <w:noProof/>
            <w:webHidden/>
          </w:rPr>
          <w:fldChar w:fldCharType="begin"/>
        </w:r>
        <w:r w:rsidR="00AF1F83">
          <w:rPr>
            <w:noProof/>
            <w:webHidden/>
          </w:rPr>
          <w:instrText xml:space="preserve"> PAGEREF _Toc159490749 \h </w:instrText>
        </w:r>
        <w:r w:rsidR="00AF1F83">
          <w:rPr>
            <w:noProof/>
            <w:webHidden/>
          </w:rPr>
        </w:r>
        <w:r w:rsidR="00AF1F83">
          <w:rPr>
            <w:noProof/>
            <w:webHidden/>
          </w:rPr>
          <w:fldChar w:fldCharType="separate"/>
        </w:r>
        <w:r w:rsidR="00AF1F83">
          <w:rPr>
            <w:noProof/>
            <w:webHidden/>
          </w:rPr>
          <w:t>95</w:t>
        </w:r>
        <w:r w:rsidR="00AF1F83">
          <w:rPr>
            <w:noProof/>
            <w:webHidden/>
          </w:rPr>
          <w:fldChar w:fldCharType="end"/>
        </w:r>
      </w:hyperlink>
    </w:p>
    <w:p w14:paraId="5359BCEB" w14:textId="4930E6C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0" w:history="1">
        <w:r w:rsidR="00AF1F83" w:rsidRPr="00DF4D83">
          <w:rPr>
            <w:rStyle w:val="Hyperlink"/>
            <w:rFonts w:eastAsia="MS Mincho"/>
            <w:noProof/>
          </w:rPr>
          <w:t xml:space="preserve">Table 91 — Attributes of element </w:t>
        </w:r>
        <w:r w:rsidR="00AF1F83" w:rsidRPr="00DF4D83">
          <w:rPr>
            <w:rStyle w:val="Hyperlink"/>
            <w:rFonts w:ascii="Courier New" w:eastAsia="MS Mincho" w:hAnsi="Courier New" w:cs="Courier New"/>
            <w:noProof/>
            <w:kern w:val="22"/>
          </w:rPr>
          <w:t>&lt;weld_position/&gt;</w:t>
        </w:r>
        <w:r w:rsidR="00AF1F83">
          <w:rPr>
            <w:noProof/>
            <w:webHidden/>
          </w:rPr>
          <w:tab/>
        </w:r>
        <w:r w:rsidR="00AF1F83">
          <w:rPr>
            <w:noProof/>
            <w:webHidden/>
          </w:rPr>
          <w:fldChar w:fldCharType="begin"/>
        </w:r>
        <w:r w:rsidR="00AF1F83">
          <w:rPr>
            <w:noProof/>
            <w:webHidden/>
          </w:rPr>
          <w:instrText xml:space="preserve"> PAGEREF _Toc159490750 \h </w:instrText>
        </w:r>
        <w:r w:rsidR="00AF1F83">
          <w:rPr>
            <w:noProof/>
            <w:webHidden/>
          </w:rPr>
        </w:r>
        <w:r w:rsidR="00AF1F83">
          <w:rPr>
            <w:noProof/>
            <w:webHidden/>
          </w:rPr>
          <w:fldChar w:fldCharType="separate"/>
        </w:r>
        <w:r w:rsidR="00AF1F83">
          <w:rPr>
            <w:noProof/>
            <w:webHidden/>
          </w:rPr>
          <w:t>95</w:t>
        </w:r>
        <w:r w:rsidR="00AF1F83">
          <w:rPr>
            <w:noProof/>
            <w:webHidden/>
          </w:rPr>
          <w:fldChar w:fldCharType="end"/>
        </w:r>
      </w:hyperlink>
    </w:p>
    <w:p w14:paraId="34B1526C" w14:textId="79E2A0C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1" w:history="1">
        <w:r w:rsidR="00AF1F83" w:rsidRPr="00DF4D83">
          <w:rPr>
            <w:rStyle w:val="Hyperlink"/>
            <w:rFonts w:eastAsia="MS Mincho"/>
            <w:noProof/>
          </w:rPr>
          <w:t xml:space="preserve">Table 92 — Default values of attribute </w:t>
        </w:r>
        <w:r w:rsidR="00AF1F83" w:rsidRPr="00DF4D83">
          <w:rPr>
            <w:rStyle w:val="Hyperlink"/>
            <w:rFonts w:ascii="Courier New" w:eastAsia="MS Mincho" w:hAnsi="Courier New" w:cs="Courier New"/>
            <w:noProof/>
          </w:rPr>
          <w:t>filler</w:t>
        </w:r>
        <w:r w:rsidR="00AF1F83" w:rsidRPr="00DF4D83">
          <w:rPr>
            <w:rStyle w:val="Hyperlink"/>
            <w:rFonts w:eastAsia="MS Mincho"/>
            <w:noProof/>
          </w:rPr>
          <w:t xml:space="preserve">, dependent from attribute </w:t>
        </w:r>
        <w:r w:rsidR="00AF1F83" w:rsidRPr="00DF4D83">
          <w:rPr>
            <w:rStyle w:val="Hyperlink"/>
            <w:rFonts w:ascii="Courier New" w:eastAsia="MS Mincho" w:hAnsi="Courier New" w:cs="Courier New"/>
            <w:noProof/>
          </w:rPr>
          <w:t>technology</w:t>
        </w:r>
        <w:r w:rsidR="00AF1F83">
          <w:rPr>
            <w:noProof/>
            <w:webHidden/>
          </w:rPr>
          <w:tab/>
        </w:r>
        <w:r w:rsidR="00AF1F83">
          <w:rPr>
            <w:noProof/>
            <w:webHidden/>
          </w:rPr>
          <w:fldChar w:fldCharType="begin"/>
        </w:r>
        <w:r w:rsidR="00AF1F83">
          <w:rPr>
            <w:noProof/>
            <w:webHidden/>
          </w:rPr>
          <w:instrText xml:space="preserve"> PAGEREF _Toc159490751 \h </w:instrText>
        </w:r>
        <w:r w:rsidR="00AF1F83">
          <w:rPr>
            <w:noProof/>
            <w:webHidden/>
          </w:rPr>
        </w:r>
        <w:r w:rsidR="00AF1F83">
          <w:rPr>
            <w:noProof/>
            <w:webHidden/>
          </w:rPr>
          <w:fldChar w:fldCharType="separate"/>
        </w:r>
        <w:r w:rsidR="00AF1F83">
          <w:rPr>
            <w:noProof/>
            <w:webHidden/>
          </w:rPr>
          <w:t>99</w:t>
        </w:r>
        <w:r w:rsidR="00AF1F83">
          <w:rPr>
            <w:noProof/>
            <w:webHidden/>
          </w:rPr>
          <w:fldChar w:fldCharType="end"/>
        </w:r>
      </w:hyperlink>
    </w:p>
    <w:p w14:paraId="11B3C4EA" w14:textId="5FF436B5"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2" w:history="1">
        <w:r w:rsidR="00AF1F83" w:rsidRPr="00DF4D83">
          <w:rPr>
            <w:rStyle w:val="Hyperlink"/>
            <w:rFonts w:eastAsia="MS Mincho"/>
            <w:noProof/>
          </w:rPr>
          <w:t xml:space="preserve">Table 93 — Parameters of butt 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_Toc159490752 \h </w:instrText>
        </w:r>
        <w:r w:rsidR="00AF1F83">
          <w:rPr>
            <w:noProof/>
            <w:webHidden/>
          </w:rPr>
        </w:r>
        <w:r w:rsidR="00AF1F83">
          <w:rPr>
            <w:noProof/>
            <w:webHidden/>
          </w:rPr>
          <w:fldChar w:fldCharType="separate"/>
        </w:r>
        <w:r w:rsidR="00AF1F83">
          <w:rPr>
            <w:noProof/>
            <w:webHidden/>
          </w:rPr>
          <w:t>100</w:t>
        </w:r>
        <w:r w:rsidR="00AF1F83">
          <w:rPr>
            <w:noProof/>
            <w:webHidden/>
          </w:rPr>
          <w:fldChar w:fldCharType="end"/>
        </w:r>
      </w:hyperlink>
    </w:p>
    <w:p w14:paraId="38960A04" w14:textId="54D3CD0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3" w:history="1">
        <w:r w:rsidR="00AF1F83" w:rsidRPr="00DF4D83">
          <w:rPr>
            <w:rStyle w:val="Hyperlink"/>
            <w:rFonts w:eastAsia="MS Mincho"/>
            <w:noProof/>
          </w:rPr>
          <w:t xml:space="preserve">Table 94 — Attributes of element </w:t>
        </w:r>
        <w:r w:rsidR="00AF1F83" w:rsidRPr="00DF4D83">
          <w:rPr>
            <w:rStyle w:val="Hyperlink"/>
            <w:rFonts w:ascii="Courier New" w:eastAsia="MS Mincho" w:hAnsi="Courier New" w:cs="Courier New"/>
            <w:noProof/>
            <w:kern w:val="22"/>
          </w:rPr>
          <w:t>&lt;weld_position/&gt;</w:t>
        </w:r>
        <w:r w:rsidR="00AF1F83" w:rsidRPr="00DF4D83">
          <w:rPr>
            <w:rStyle w:val="Hyperlink"/>
            <w:rFonts w:eastAsia="MS Mincho"/>
            <w:noProof/>
          </w:rPr>
          <w:t xml:space="preserve"> for butt joint</w:t>
        </w:r>
        <w:r w:rsidR="00AF1F83">
          <w:rPr>
            <w:noProof/>
            <w:webHidden/>
          </w:rPr>
          <w:tab/>
        </w:r>
        <w:r w:rsidR="00AF1F83">
          <w:rPr>
            <w:noProof/>
            <w:webHidden/>
          </w:rPr>
          <w:fldChar w:fldCharType="begin"/>
        </w:r>
        <w:r w:rsidR="00AF1F83">
          <w:rPr>
            <w:noProof/>
            <w:webHidden/>
          </w:rPr>
          <w:instrText xml:space="preserve"> PAGEREF _Toc159490753 \h </w:instrText>
        </w:r>
        <w:r w:rsidR="00AF1F83">
          <w:rPr>
            <w:noProof/>
            <w:webHidden/>
          </w:rPr>
        </w:r>
        <w:r w:rsidR="00AF1F83">
          <w:rPr>
            <w:noProof/>
            <w:webHidden/>
          </w:rPr>
          <w:fldChar w:fldCharType="separate"/>
        </w:r>
        <w:r w:rsidR="00AF1F83">
          <w:rPr>
            <w:noProof/>
            <w:webHidden/>
          </w:rPr>
          <w:t>101</w:t>
        </w:r>
        <w:r w:rsidR="00AF1F83">
          <w:rPr>
            <w:noProof/>
            <w:webHidden/>
          </w:rPr>
          <w:fldChar w:fldCharType="end"/>
        </w:r>
      </w:hyperlink>
    </w:p>
    <w:p w14:paraId="6F0B2074" w14:textId="78228C5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4" w:history="1">
        <w:r w:rsidR="00AF1F83" w:rsidRPr="00DF4D83">
          <w:rPr>
            <w:rStyle w:val="Hyperlink"/>
            <w:rFonts w:eastAsia="MS Mincho"/>
            <w:noProof/>
          </w:rPr>
          <w:t xml:space="preserve">Table 95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butt joint</w:t>
        </w:r>
        <w:r w:rsidR="00AF1F83">
          <w:rPr>
            <w:noProof/>
            <w:webHidden/>
          </w:rPr>
          <w:tab/>
        </w:r>
        <w:r w:rsidR="00AF1F83">
          <w:rPr>
            <w:noProof/>
            <w:webHidden/>
          </w:rPr>
          <w:fldChar w:fldCharType="begin"/>
        </w:r>
        <w:r w:rsidR="00AF1F83">
          <w:rPr>
            <w:noProof/>
            <w:webHidden/>
          </w:rPr>
          <w:instrText xml:space="preserve"> PAGEREF _Toc159490754 \h </w:instrText>
        </w:r>
        <w:r w:rsidR="00AF1F83">
          <w:rPr>
            <w:noProof/>
            <w:webHidden/>
          </w:rPr>
        </w:r>
        <w:r w:rsidR="00AF1F83">
          <w:rPr>
            <w:noProof/>
            <w:webHidden/>
          </w:rPr>
          <w:fldChar w:fldCharType="separate"/>
        </w:r>
        <w:r w:rsidR="00AF1F83">
          <w:rPr>
            <w:noProof/>
            <w:webHidden/>
          </w:rPr>
          <w:t>102</w:t>
        </w:r>
        <w:r w:rsidR="00AF1F83">
          <w:rPr>
            <w:noProof/>
            <w:webHidden/>
          </w:rPr>
          <w:fldChar w:fldCharType="end"/>
        </w:r>
      </w:hyperlink>
    </w:p>
    <w:p w14:paraId="18E8FCA7" w14:textId="6FDEC6C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5" w:history="1">
        <w:r w:rsidR="00AF1F83" w:rsidRPr="00DF4D83">
          <w:rPr>
            <w:rStyle w:val="Hyperlink"/>
            <w:rFonts w:eastAsia="MS Mincho"/>
            <w:noProof/>
          </w:rPr>
          <w:t xml:space="preserve">Table 96 — Parameters of Simple Corner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_Toc159490755 \h </w:instrText>
        </w:r>
        <w:r w:rsidR="00AF1F83">
          <w:rPr>
            <w:noProof/>
            <w:webHidden/>
          </w:rPr>
        </w:r>
        <w:r w:rsidR="00AF1F83">
          <w:rPr>
            <w:noProof/>
            <w:webHidden/>
          </w:rPr>
          <w:fldChar w:fldCharType="separate"/>
        </w:r>
        <w:r w:rsidR="00AF1F83">
          <w:rPr>
            <w:noProof/>
            <w:webHidden/>
          </w:rPr>
          <w:t>104</w:t>
        </w:r>
        <w:r w:rsidR="00AF1F83">
          <w:rPr>
            <w:noProof/>
            <w:webHidden/>
          </w:rPr>
          <w:fldChar w:fldCharType="end"/>
        </w:r>
      </w:hyperlink>
    </w:p>
    <w:p w14:paraId="3D31458B" w14:textId="44A251F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6" w:history="1">
        <w:r w:rsidR="00AF1F83" w:rsidRPr="00DF4D83">
          <w:rPr>
            <w:rStyle w:val="Hyperlink"/>
            <w:rFonts w:eastAsia="MS Mincho"/>
            <w:noProof/>
          </w:rPr>
          <w:t xml:space="preserve">Table 97 — Parameters of Double Corner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_Toc159490756 \h </w:instrText>
        </w:r>
        <w:r w:rsidR="00AF1F83">
          <w:rPr>
            <w:noProof/>
            <w:webHidden/>
          </w:rPr>
        </w:r>
        <w:r w:rsidR="00AF1F83">
          <w:rPr>
            <w:noProof/>
            <w:webHidden/>
          </w:rPr>
          <w:fldChar w:fldCharType="separate"/>
        </w:r>
        <w:r w:rsidR="00AF1F83">
          <w:rPr>
            <w:noProof/>
            <w:webHidden/>
          </w:rPr>
          <w:t>105</w:t>
        </w:r>
        <w:r w:rsidR="00AF1F83">
          <w:rPr>
            <w:noProof/>
            <w:webHidden/>
          </w:rPr>
          <w:fldChar w:fldCharType="end"/>
        </w:r>
      </w:hyperlink>
    </w:p>
    <w:p w14:paraId="2645CC26" w14:textId="73D7C2D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7" w:history="1">
        <w:r w:rsidR="00AF1F83" w:rsidRPr="00DF4D83">
          <w:rPr>
            <w:rStyle w:val="Hyperlink"/>
            <w:rFonts w:eastAsia="MS Mincho"/>
            <w:noProof/>
          </w:rPr>
          <w:t xml:space="preserve">Table 98 — Attributes of element </w:t>
        </w:r>
        <w:r w:rsidR="00AF1F83" w:rsidRPr="00DF4D83">
          <w:rPr>
            <w:rStyle w:val="Hyperlink"/>
            <w:rFonts w:ascii="Courier New" w:eastAsia="MS Mincho" w:hAnsi="Courier New"/>
            <w:noProof/>
          </w:rPr>
          <w:t>&lt;weld_position/&gt;</w:t>
        </w:r>
        <w:r w:rsidR="00AF1F83" w:rsidRPr="00DF4D83">
          <w:rPr>
            <w:rStyle w:val="Hyperlink"/>
            <w:rFonts w:eastAsia="MS Mincho"/>
            <w:noProof/>
          </w:rPr>
          <w:t xml:space="preserve"> for Corner Weld</w:t>
        </w:r>
        <w:r w:rsidR="00AF1F83">
          <w:rPr>
            <w:noProof/>
            <w:webHidden/>
          </w:rPr>
          <w:tab/>
        </w:r>
        <w:r w:rsidR="00AF1F83">
          <w:rPr>
            <w:noProof/>
            <w:webHidden/>
          </w:rPr>
          <w:fldChar w:fldCharType="begin"/>
        </w:r>
        <w:r w:rsidR="00AF1F83">
          <w:rPr>
            <w:noProof/>
            <w:webHidden/>
          </w:rPr>
          <w:instrText xml:space="preserve"> PAGEREF _Toc159490757 \h </w:instrText>
        </w:r>
        <w:r w:rsidR="00AF1F83">
          <w:rPr>
            <w:noProof/>
            <w:webHidden/>
          </w:rPr>
        </w:r>
        <w:r w:rsidR="00AF1F83">
          <w:rPr>
            <w:noProof/>
            <w:webHidden/>
          </w:rPr>
          <w:fldChar w:fldCharType="separate"/>
        </w:r>
        <w:r w:rsidR="00AF1F83">
          <w:rPr>
            <w:noProof/>
            <w:webHidden/>
          </w:rPr>
          <w:t>106</w:t>
        </w:r>
        <w:r w:rsidR="00AF1F83">
          <w:rPr>
            <w:noProof/>
            <w:webHidden/>
          </w:rPr>
          <w:fldChar w:fldCharType="end"/>
        </w:r>
      </w:hyperlink>
    </w:p>
    <w:p w14:paraId="5EB5A1CC" w14:textId="57F748D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8" w:history="1">
        <w:r w:rsidR="00AF1F83" w:rsidRPr="00DF4D83">
          <w:rPr>
            <w:rStyle w:val="Hyperlink"/>
            <w:rFonts w:eastAsia="MS Mincho"/>
            <w:noProof/>
          </w:rPr>
          <w:t xml:space="preserve">Table 99 — Values of Attribute </w:t>
        </w:r>
        <w:r w:rsidR="00AF1F83" w:rsidRPr="00DF4D83">
          <w:rPr>
            <w:rStyle w:val="Hyperlink"/>
            <w:rFonts w:ascii="Courier New" w:eastAsia="MS Mincho" w:hAnsi="Courier New"/>
            <w:noProof/>
          </w:rPr>
          <w:t>section</w:t>
        </w:r>
        <w:r w:rsidR="00AF1F83">
          <w:rPr>
            <w:noProof/>
            <w:webHidden/>
          </w:rPr>
          <w:tab/>
        </w:r>
        <w:r w:rsidR="00AF1F83">
          <w:rPr>
            <w:noProof/>
            <w:webHidden/>
          </w:rPr>
          <w:fldChar w:fldCharType="begin"/>
        </w:r>
        <w:r w:rsidR="00AF1F83">
          <w:rPr>
            <w:noProof/>
            <w:webHidden/>
          </w:rPr>
          <w:instrText xml:space="preserve"> PAGEREF _Toc159490758 \h </w:instrText>
        </w:r>
        <w:r w:rsidR="00AF1F83">
          <w:rPr>
            <w:noProof/>
            <w:webHidden/>
          </w:rPr>
        </w:r>
        <w:r w:rsidR="00AF1F83">
          <w:rPr>
            <w:noProof/>
            <w:webHidden/>
          </w:rPr>
          <w:fldChar w:fldCharType="separate"/>
        </w:r>
        <w:r w:rsidR="00AF1F83">
          <w:rPr>
            <w:noProof/>
            <w:webHidden/>
          </w:rPr>
          <w:t>107</w:t>
        </w:r>
        <w:r w:rsidR="00AF1F83">
          <w:rPr>
            <w:noProof/>
            <w:webHidden/>
          </w:rPr>
          <w:fldChar w:fldCharType="end"/>
        </w:r>
      </w:hyperlink>
    </w:p>
    <w:p w14:paraId="790D00B3" w14:textId="34AB3E9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59" w:history="1">
        <w:r w:rsidR="00AF1F83" w:rsidRPr="00DF4D83">
          <w:rPr>
            <w:rStyle w:val="Hyperlink"/>
            <w:rFonts w:eastAsia="MS Mincho"/>
            <w:noProof/>
          </w:rPr>
          <w:t xml:space="preserve">Table 100 — Values of Attribute </w:t>
        </w:r>
        <w:r w:rsidR="00AF1F83" w:rsidRPr="00DF4D83">
          <w:rPr>
            <w:rStyle w:val="Hyperlink"/>
            <w:rFonts w:ascii="Courier New" w:eastAsia="MS Mincho" w:hAnsi="Courier New"/>
            <w:noProof/>
          </w:rPr>
          <w:t>angle</w:t>
        </w:r>
        <w:r w:rsidR="00AF1F83">
          <w:rPr>
            <w:noProof/>
            <w:webHidden/>
          </w:rPr>
          <w:tab/>
        </w:r>
        <w:r w:rsidR="00AF1F83">
          <w:rPr>
            <w:noProof/>
            <w:webHidden/>
          </w:rPr>
          <w:fldChar w:fldCharType="begin"/>
        </w:r>
        <w:r w:rsidR="00AF1F83">
          <w:rPr>
            <w:noProof/>
            <w:webHidden/>
          </w:rPr>
          <w:instrText xml:space="preserve"> PAGEREF _Toc159490759 \h </w:instrText>
        </w:r>
        <w:r w:rsidR="00AF1F83">
          <w:rPr>
            <w:noProof/>
            <w:webHidden/>
          </w:rPr>
        </w:r>
        <w:r w:rsidR="00AF1F83">
          <w:rPr>
            <w:noProof/>
            <w:webHidden/>
          </w:rPr>
          <w:fldChar w:fldCharType="separate"/>
        </w:r>
        <w:r w:rsidR="00AF1F83">
          <w:rPr>
            <w:noProof/>
            <w:webHidden/>
          </w:rPr>
          <w:t>107</w:t>
        </w:r>
        <w:r w:rsidR="00AF1F83">
          <w:rPr>
            <w:noProof/>
            <w:webHidden/>
          </w:rPr>
          <w:fldChar w:fldCharType="end"/>
        </w:r>
      </w:hyperlink>
    </w:p>
    <w:p w14:paraId="02E0BAF5" w14:textId="67EA450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0" w:history="1">
        <w:r w:rsidR="00AF1F83" w:rsidRPr="00DF4D83">
          <w:rPr>
            <w:rStyle w:val="Hyperlink"/>
            <w:rFonts w:eastAsia="MS Mincho"/>
            <w:noProof/>
          </w:rPr>
          <w:t xml:space="preserve">Table 101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corner weld</w:t>
        </w:r>
        <w:r w:rsidR="00AF1F83">
          <w:rPr>
            <w:noProof/>
            <w:webHidden/>
          </w:rPr>
          <w:tab/>
        </w:r>
        <w:r w:rsidR="00AF1F83">
          <w:rPr>
            <w:noProof/>
            <w:webHidden/>
          </w:rPr>
          <w:fldChar w:fldCharType="begin"/>
        </w:r>
        <w:r w:rsidR="00AF1F83">
          <w:rPr>
            <w:noProof/>
            <w:webHidden/>
          </w:rPr>
          <w:instrText xml:space="preserve"> PAGEREF _Toc159490760 \h </w:instrText>
        </w:r>
        <w:r w:rsidR="00AF1F83">
          <w:rPr>
            <w:noProof/>
            <w:webHidden/>
          </w:rPr>
        </w:r>
        <w:r w:rsidR="00AF1F83">
          <w:rPr>
            <w:noProof/>
            <w:webHidden/>
          </w:rPr>
          <w:fldChar w:fldCharType="separate"/>
        </w:r>
        <w:r w:rsidR="00AF1F83">
          <w:rPr>
            <w:noProof/>
            <w:webHidden/>
          </w:rPr>
          <w:t>108</w:t>
        </w:r>
        <w:r w:rsidR="00AF1F83">
          <w:rPr>
            <w:noProof/>
            <w:webHidden/>
          </w:rPr>
          <w:fldChar w:fldCharType="end"/>
        </w:r>
      </w:hyperlink>
    </w:p>
    <w:p w14:paraId="0270FA16" w14:textId="7AAAE0D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1" w:history="1">
        <w:r w:rsidR="00AF1F83" w:rsidRPr="00DF4D83">
          <w:rPr>
            <w:rStyle w:val="Hyperlink"/>
            <w:rFonts w:eastAsia="MS Mincho"/>
            <w:noProof/>
          </w:rPr>
          <w:t xml:space="preserve">Table 102 — Parameters of Edge Weld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_Toc159490761 \h </w:instrText>
        </w:r>
        <w:r w:rsidR="00AF1F83">
          <w:rPr>
            <w:noProof/>
            <w:webHidden/>
          </w:rPr>
        </w:r>
        <w:r w:rsidR="00AF1F83">
          <w:rPr>
            <w:noProof/>
            <w:webHidden/>
          </w:rPr>
          <w:fldChar w:fldCharType="separate"/>
        </w:r>
        <w:r w:rsidR="00AF1F83">
          <w:rPr>
            <w:noProof/>
            <w:webHidden/>
          </w:rPr>
          <w:t>109</w:t>
        </w:r>
        <w:r w:rsidR="00AF1F83">
          <w:rPr>
            <w:noProof/>
            <w:webHidden/>
          </w:rPr>
          <w:fldChar w:fldCharType="end"/>
        </w:r>
      </w:hyperlink>
    </w:p>
    <w:p w14:paraId="4336D07F" w14:textId="37AD80A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2" w:history="1">
        <w:r w:rsidR="00AF1F83" w:rsidRPr="00DF4D83">
          <w:rPr>
            <w:rStyle w:val="Hyperlink"/>
            <w:rFonts w:eastAsia="MS Mincho"/>
            <w:noProof/>
          </w:rPr>
          <w:t xml:space="preserve">Table 103 — Attributes of element </w:t>
        </w:r>
        <w:r w:rsidR="00AF1F83" w:rsidRPr="00DF4D83">
          <w:rPr>
            <w:rStyle w:val="Hyperlink"/>
            <w:rFonts w:ascii="Courier New" w:eastAsia="MS Mincho" w:hAnsi="Courier New" w:cs="Courier New"/>
            <w:noProof/>
            <w:kern w:val="22"/>
          </w:rPr>
          <w:t>&lt;weld_position/&gt;</w:t>
        </w:r>
        <w:r w:rsidR="00AF1F83" w:rsidRPr="00DF4D83">
          <w:rPr>
            <w:rStyle w:val="Hyperlink"/>
            <w:rFonts w:eastAsia="MS Mincho"/>
            <w:noProof/>
          </w:rPr>
          <w:t xml:space="preserve"> for Edge Weld</w:t>
        </w:r>
        <w:r w:rsidR="00AF1F83">
          <w:rPr>
            <w:noProof/>
            <w:webHidden/>
          </w:rPr>
          <w:tab/>
        </w:r>
        <w:r w:rsidR="00AF1F83">
          <w:rPr>
            <w:noProof/>
            <w:webHidden/>
          </w:rPr>
          <w:fldChar w:fldCharType="begin"/>
        </w:r>
        <w:r w:rsidR="00AF1F83">
          <w:rPr>
            <w:noProof/>
            <w:webHidden/>
          </w:rPr>
          <w:instrText xml:space="preserve"> PAGEREF _Toc159490762 \h </w:instrText>
        </w:r>
        <w:r w:rsidR="00AF1F83">
          <w:rPr>
            <w:noProof/>
            <w:webHidden/>
          </w:rPr>
        </w:r>
        <w:r w:rsidR="00AF1F83">
          <w:rPr>
            <w:noProof/>
            <w:webHidden/>
          </w:rPr>
          <w:fldChar w:fldCharType="separate"/>
        </w:r>
        <w:r w:rsidR="00AF1F83">
          <w:rPr>
            <w:noProof/>
            <w:webHidden/>
          </w:rPr>
          <w:t>110</w:t>
        </w:r>
        <w:r w:rsidR="00AF1F83">
          <w:rPr>
            <w:noProof/>
            <w:webHidden/>
          </w:rPr>
          <w:fldChar w:fldCharType="end"/>
        </w:r>
      </w:hyperlink>
    </w:p>
    <w:p w14:paraId="28E972F2" w14:textId="0C850FA2"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3" w:history="1">
        <w:r w:rsidR="00AF1F83" w:rsidRPr="00DF4D83">
          <w:rPr>
            <w:rStyle w:val="Hyperlink"/>
            <w:rFonts w:eastAsia="MS Mincho"/>
            <w:noProof/>
          </w:rPr>
          <w:t xml:space="preserve">Table 104 — Attributes of element </w:t>
        </w:r>
        <w:r w:rsidR="00AF1F83" w:rsidRPr="00DF4D83">
          <w:rPr>
            <w:rStyle w:val="Hyperlink"/>
            <w:rFonts w:ascii="Courier New" w:eastAsia="MS Mincho" w:hAnsi="Courier New" w:cs="Courier New"/>
            <w:noProof/>
            <w:kern w:val="22"/>
          </w:rPr>
          <w:t>&lt;sheet_parameter/&gt;</w:t>
        </w:r>
        <w:r w:rsidR="00AF1F83" w:rsidRPr="00DF4D83">
          <w:rPr>
            <w:rStyle w:val="Hyperlink"/>
            <w:rFonts w:eastAsia="MS Mincho"/>
            <w:noProof/>
          </w:rPr>
          <w:t xml:space="preserve"> for edge weld</w:t>
        </w:r>
        <w:r w:rsidR="00AF1F83">
          <w:rPr>
            <w:noProof/>
            <w:webHidden/>
          </w:rPr>
          <w:tab/>
        </w:r>
        <w:r w:rsidR="00AF1F83">
          <w:rPr>
            <w:noProof/>
            <w:webHidden/>
          </w:rPr>
          <w:fldChar w:fldCharType="begin"/>
        </w:r>
        <w:r w:rsidR="00AF1F83">
          <w:rPr>
            <w:noProof/>
            <w:webHidden/>
          </w:rPr>
          <w:instrText xml:space="preserve"> PAGEREF _Toc159490763 \h </w:instrText>
        </w:r>
        <w:r w:rsidR="00AF1F83">
          <w:rPr>
            <w:noProof/>
            <w:webHidden/>
          </w:rPr>
        </w:r>
        <w:r w:rsidR="00AF1F83">
          <w:rPr>
            <w:noProof/>
            <w:webHidden/>
          </w:rPr>
          <w:fldChar w:fldCharType="separate"/>
        </w:r>
        <w:r w:rsidR="00AF1F83">
          <w:rPr>
            <w:noProof/>
            <w:webHidden/>
          </w:rPr>
          <w:t>111</w:t>
        </w:r>
        <w:r w:rsidR="00AF1F83">
          <w:rPr>
            <w:noProof/>
            <w:webHidden/>
          </w:rPr>
          <w:fldChar w:fldCharType="end"/>
        </w:r>
      </w:hyperlink>
    </w:p>
    <w:p w14:paraId="1EEB85CF" w14:textId="36F6584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4" w:history="1">
        <w:r w:rsidR="00AF1F83" w:rsidRPr="00DF4D83">
          <w:rPr>
            <w:rStyle w:val="Hyperlink"/>
            <w:rFonts w:eastAsia="MS Mincho"/>
            <w:noProof/>
          </w:rPr>
          <w:t xml:space="preserve">Table 105 — Parameters of I-Weld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_Toc159490764 \h </w:instrText>
        </w:r>
        <w:r w:rsidR="00AF1F83">
          <w:rPr>
            <w:noProof/>
            <w:webHidden/>
          </w:rPr>
        </w:r>
        <w:r w:rsidR="00AF1F83">
          <w:rPr>
            <w:noProof/>
            <w:webHidden/>
          </w:rPr>
          <w:fldChar w:fldCharType="separate"/>
        </w:r>
        <w:r w:rsidR="00AF1F83">
          <w:rPr>
            <w:noProof/>
            <w:webHidden/>
          </w:rPr>
          <w:t>112</w:t>
        </w:r>
        <w:r w:rsidR="00AF1F83">
          <w:rPr>
            <w:noProof/>
            <w:webHidden/>
          </w:rPr>
          <w:fldChar w:fldCharType="end"/>
        </w:r>
      </w:hyperlink>
    </w:p>
    <w:p w14:paraId="4C790C26" w14:textId="09EF9C3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5" w:history="1">
        <w:r w:rsidR="00AF1F83" w:rsidRPr="00DF4D83">
          <w:rPr>
            <w:rStyle w:val="Hyperlink"/>
            <w:rFonts w:eastAsia="MS Mincho"/>
            <w:noProof/>
          </w:rPr>
          <w:t xml:space="preserve">Table 106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I-Weld</w:t>
        </w:r>
        <w:r w:rsidR="00AF1F83">
          <w:rPr>
            <w:noProof/>
            <w:webHidden/>
          </w:rPr>
          <w:tab/>
        </w:r>
        <w:r w:rsidR="00AF1F83">
          <w:rPr>
            <w:noProof/>
            <w:webHidden/>
          </w:rPr>
          <w:fldChar w:fldCharType="begin"/>
        </w:r>
        <w:r w:rsidR="00AF1F83">
          <w:rPr>
            <w:noProof/>
            <w:webHidden/>
          </w:rPr>
          <w:instrText xml:space="preserve"> PAGEREF _Toc159490765 \h </w:instrText>
        </w:r>
        <w:r w:rsidR="00AF1F83">
          <w:rPr>
            <w:noProof/>
            <w:webHidden/>
          </w:rPr>
        </w:r>
        <w:r w:rsidR="00AF1F83">
          <w:rPr>
            <w:noProof/>
            <w:webHidden/>
          </w:rPr>
          <w:fldChar w:fldCharType="separate"/>
        </w:r>
        <w:r w:rsidR="00AF1F83">
          <w:rPr>
            <w:noProof/>
            <w:webHidden/>
          </w:rPr>
          <w:t>112</w:t>
        </w:r>
        <w:r w:rsidR="00AF1F83">
          <w:rPr>
            <w:noProof/>
            <w:webHidden/>
          </w:rPr>
          <w:fldChar w:fldCharType="end"/>
        </w:r>
      </w:hyperlink>
    </w:p>
    <w:p w14:paraId="5AD3DF40" w14:textId="4343E45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6" w:history="1">
        <w:r w:rsidR="00AF1F83" w:rsidRPr="00DF4D83">
          <w:rPr>
            <w:rStyle w:val="Hyperlink"/>
            <w:rFonts w:eastAsia="MS Mincho"/>
            <w:noProof/>
          </w:rPr>
          <w:t>Table 107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I-Weld</w:t>
        </w:r>
        <w:r w:rsidR="00AF1F83">
          <w:rPr>
            <w:noProof/>
            <w:webHidden/>
          </w:rPr>
          <w:tab/>
        </w:r>
        <w:r w:rsidR="00AF1F83">
          <w:rPr>
            <w:noProof/>
            <w:webHidden/>
          </w:rPr>
          <w:fldChar w:fldCharType="begin"/>
        </w:r>
        <w:r w:rsidR="00AF1F83">
          <w:rPr>
            <w:noProof/>
            <w:webHidden/>
          </w:rPr>
          <w:instrText xml:space="preserve"> PAGEREF _Toc159490766 \h </w:instrText>
        </w:r>
        <w:r w:rsidR="00AF1F83">
          <w:rPr>
            <w:noProof/>
            <w:webHidden/>
          </w:rPr>
        </w:r>
        <w:r w:rsidR="00AF1F83">
          <w:rPr>
            <w:noProof/>
            <w:webHidden/>
          </w:rPr>
          <w:fldChar w:fldCharType="separate"/>
        </w:r>
        <w:r w:rsidR="00AF1F83">
          <w:rPr>
            <w:noProof/>
            <w:webHidden/>
          </w:rPr>
          <w:t>113</w:t>
        </w:r>
        <w:r w:rsidR="00AF1F83">
          <w:rPr>
            <w:noProof/>
            <w:webHidden/>
          </w:rPr>
          <w:fldChar w:fldCharType="end"/>
        </w:r>
      </w:hyperlink>
    </w:p>
    <w:p w14:paraId="0D28851A" w14:textId="31C8ACF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7" w:history="1">
        <w:r w:rsidR="00AF1F83" w:rsidRPr="00DF4D83">
          <w:rPr>
            <w:rStyle w:val="Hyperlink"/>
            <w:rFonts w:eastAsia="MS Mincho"/>
            <w:noProof/>
          </w:rPr>
          <w:t xml:space="preserve">Table 108 — Parameters of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_Toc159490767 \h </w:instrText>
        </w:r>
        <w:r w:rsidR="00AF1F83">
          <w:rPr>
            <w:noProof/>
            <w:webHidden/>
          </w:rPr>
        </w:r>
        <w:r w:rsidR="00AF1F83">
          <w:rPr>
            <w:noProof/>
            <w:webHidden/>
          </w:rPr>
          <w:fldChar w:fldCharType="separate"/>
        </w:r>
        <w:r w:rsidR="00AF1F83">
          <w:rPr>
            <w:noProof/>
            <w:webHidden/>
          </w:rPr>
          <w:t>115</w:t>
        </w:r>
        <w:r w:rsidR="00AF1F83">
          <w:rPr>
            <w:noProof/>
            <w:webHidden/>
          </w:rPr>
          <w:fldChar w:fldCharType="end"/>
        </w:r>
      </w:hyperlink>
    </w:p>
    <w:p w14:paraId="6686EAAB" w14:textId="1A78B37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8" w:history="1">
        <w:r w:rsidR="00AF1F83" w:rsidRPr="00DF4D83">
          <w:rPr>
            <w:rStyle w:val="Hyperlink"/>
            <w:rFonts w:eastAsia="MS Mincho"/>
            <w:noProof/>
          </w:rPr>
          <w:t xml:space="preserve">Table 109 — Parameters of Single-Sided Double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_Toc159490768 \h </w:instrText>
        </w:r>
        <w:r w:rsidR="00AF1F83">
          <w:rPr>
            <w:noProof/>
            <w:webHidden/>
          </w:rPr>
        </w:r>
        <w:r w:rsidR="00AF1F83">
          <w:rPr>
            <w:noProof/>
            <w:webHidden/>
          </w:rPr>
          <w:fldChar w:fldCharType="separate"/>
        </w:r>
        <w:r w:rsidR="00AF1F83">
          <w:rPr>
            <w:noProof/>
            <w:webHidden/>
          </w:rPr>
          <w:t>116</w:t>
        </w:r>
        <w:r w:rsidR="00AF1F83">
          <w:rPr>
            <w:noProof/>
            <w:webHidden/>
          </w:rPr>
          <w:fldChar w:fldCharType="end"/>
        </w:r>
      </w:hyperlink>
    </w:p>
    <w:p w14:paraId="60E5931C" w14:textId="211EA74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69" w:history="1">
        <w:r w:rsidR="00AF1F83" w:rsidRPr="00DF4D83">
          <w:rPr>
            <w:rStyle w:val="Hyperlink"/>
            <w:rFonts w:eastAsia="MS Mincho"/>
            <w:noProof/>
          </w:rPr>
          <w:t xml:space="preserve">Table 110 — Parameters of Double-Sided Double Overlap Weld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_Toc159490769 \h </w:instrText>
        </w:r>
        <w:r w:rsidR="00AF1F83">
          <w:rPr>
            <w:noProof/>
            <w:webHidden/>
          </w:rPr>
        </w:r>
        <w:r w:rsidR="00AF1F83">
          <w:rPr>
            <w:noProof/>
            <w:webHidden/>
          </w:rPr>
          <w:fldChar w:fldCharType="separate"/>
        </w:r>
        <w:r w:rsidR="00AF1F83">
          <w:rPr>
            <w:noProof/>
            <w:webHidden/>
          </w:rPr>
          <w:t>117</w:t>
        </w:r>
        <w:r w:rsidR="00AF1F83">
          <w:rPr>
            <w:noProof/>
            <w:webHidden/>
          </w:rPr>
          <w:fldChar w:fldCharType="end"/>
        </w:r>
      </w:hyperlink>
    </w:p>
    <w:p w14:paraId="62499613" w14:textId="077DF4CD"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0" w:history="1">
        <w:r w:rsidR="00AF1F83" w:rsidRPr="00DF4D83">
          <w:rPr>
            <w:rStyle w:val="Hyperlink"/>
            <w:rFonts w:eastAsia="MS Mincho"/>
            <w:noProof/>
          </w:rPr>
          <w:t>Table 111 — Attributes of element &lt;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overlap weld</w:t>
        </w:r>
        <w:r w:rsidR="00AF1F83">
          <w:rPr>
            <w:noProof/>
            <w:webHidden/>
          </w:rPr>
          <w:tab/>
        </w:r>
        <w:r w:rsidR="00AF1F83">
          <w:rPr>
            <w:noProof/>
            <w:webHidden/>
          </w:rPr>
          <w:fldChar w:fldCharType="begin"/>
        </w:r>
        <w:r w:rsidR="00AF1F83">
          <w:rPr>
            <w:noProof/>
            <w:webHidden/>
          </w:rPr>
          <w:instrText xml:space="preserve"> PAGEREF _Toc159490770 \h </w:instrText>
        </w:r>
        <w:r w:rsidR="00AF1F83">
          <w:rPr>
            <w:noProof/>
            <w:webHidden/>
          </w:rPr>
        </w:r>
        <w:r w:rsidR="00AF1F83">
          <w:rPr>
            <w:noProof/>
            <w:webHidden/>
          </w:rPr>
          <w:fldChar w:fldCharType="separate"/>
        </w:r>
        <w:r w:rsidR="00AF1F83">
          <w:rPr>
            <w:noProof/>
            <w:webHidden/>
          </w:rPr>
          <w:t>118</w:t>
        </w:r>
        <w:r w:rsidR="00AF1F83">
          <w:rPr>
            <w:noProof/>
            <w:webHidden/>
          </w:rPr>
          <w:fldChar w:fldCharType="end"/>
        </w:r>
      </w:hyperlink>
    </w:p>
    <w:p w14:paraId="3C0F4F3D" w14:textId="55AB3CEA"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1" w:history="1">
        <w:r w:rsidR="00AF1F83" w:rsidRPr="00DF4D83">
          <w:rPr>
            <w:rStyle w:val="Hyperlink"/>
            <w:rFonts w:eastAsia="MS Mincho"/>
            <w:noProof/>
          </w:rPr>
          <w:t>Table 112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Overlap Weld</w:t>
        </w:r>
        <w:r w:rsidR="00AF1F83">
          <w:rPr>
            <w:noProof/>
            <w:webHidden/>
          </w:rPr>
          <w:tab/>
        </w:r>
        <w:r w:rsidR="00AF1F83">
          <w:rPr>
            <w:noProof/>
            <w:webHidden/>
          </w:rPr>
          <w:fldChar w:fldCharType="begin"/>
        </w:r>
        <w:r w:rsidR="00AF1F83">
          <w:rPr>
            <w:noProof/>
            <w:webHidden/>
          </w:rPr>
          <w:instrText xml:space="preserve"> PAGEREF _Toc159490771 \h </w:instrText>
        </w:r>
        <w:r w:rsidR="00AF1F83">
          <w:rPr>
            <w:noProof/>
            <w:webHidden/>
          </w:rPr>
        </w:r>
        <w:r w:rsidR="00AF1F83">
          <w:rPr>
            <w:noProof/>
            <w:webHidden/>
          </w:rPr>
          <w:fldChar w:fldCharType="separate"/>
        </w:r>
        <w:r w:rsidR="00AF1F83">
          <w:rPr>
            <w:noProof/>
            <w:webHidden/>
          </w:rPr>
          <w:t>119</w:t>
        </w:r>
        <w:r w:rsidR="00AF1F83">
          <w:rPr>
            <w:noProof/>
            <w:webHidden/>
          </w:rPr>
          <w:fldChar w:fldCharType="end"/>
        </w:r>
      </w:hyperlink>
    </w:p>
    <w:p w14:paraId="325FA610" w14:textId="0E738D7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2" w:history="1">
        <w:r w:rsidR="00AF1F83" w:rsidRPr="00DF4D83">
          <w:rPr>
            <w:rStyle w:val="Hyperlink"/>
            <w:rFonts w:eastAsia="MS Mincho"/>
            <w:noProof/>
          </w:rPr>
          <w:t xml:space="preserve">Table 113 — Parameters of Y-joint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_Toc159490772 \h </w:instrText>
        </w:r>
        <w:r w:rsidR="00AF1F83">
          <w:rPr>
            <w:noProof/>
            <w:webHidden/>
          </w:rPr>
        </w:r>
        <w:r w:rsidR="00AF1F83">
          <w:rPr>
            <w:noProof/>
            <w:webHidden/>
          </w:rPr>
          <w:fldChar w:fldCharType="separate"/>
        </w:r>
        <w:r w:rsidR="00AF1F83">
          <w:rPr>
            <w:noProof/>
            <w:webHidden/>
          </w:rPr>
          <w:t>121</w:t>
        </w:r>
        <w:r w:rsidR="00AF1F83">
          <w:rPr>
            <w:noProof/>
            <w:webHidden/>
          </w:rPr>
          <w:fldChar w:fldCharType="end"/>
        </w:r>
      </w:hyperlink>
    </w:p>
    <w:p w14:paraId="1A72718E" w14:textId="4467F31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3" w:history="1">
        <w:r w:rsidR="00AF1F83" w:rsidRPr="00DF4D83">
          <w:rPr>
            <w:rStyle w:val="Hyperlink"/>
            <w:rFonts w:eastAsia="MS Mincho"/>
            <w:noProof/>
          </w:rPr>
          <w:t>Table 114 — Attributes of element &lt;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Y-joint</w:t>
        </w:r>
        <w:r w:rsidR="00AF1F83">
          <w:rPr>
            <w:noProof/>
            <w:webHidden/>
          </w:rPr>
          <w:tab/>
        </w:r>
        <w:r w:rsidR="00AF1F83">
          <w:rPr>
            <w:noProof/>
            <w:webHidden/>
          </w:rPr>
          <w:fldChar w:fldCharType="begin"/>
        </w:r>
        <w:r w:rsidR="00AF1F83">
          <w:rPr>
            <w:noProof/>
            <w:webHidden/>
          </w:rPr>
          <w:instrText xml:space="preserve"> PAGEREF _Toc159490773 \h </w:instrText>
        </w:r>
        <w:r w:rsidR="00AF1F83">
          <w:rPr>
            <w:noProof/>
            <w:webHidden/>
          </w:rPr>
        </w:r>
        <w:r w:rsidR="00AF1F83">
          <w:rPr>
            <w:noProof/>
            <w:webHidden/>
          </w:rPr>
          <w:fldChar w:fldCharType="separate"/>
        </w:r>
        <w:r w:rsidR="00AF1F83">
          <w:rPr>
            <w:noProof/>
            <w:webHidden/>
          </w:rPr>
          <w:t>121</w:t>
        </w:r>
        <w:r w:rsidR="00AF1F83">
          <w:rPr>
            <w:noProof/>
            <w:webHidden/>
          </w:rPr>
          <w:fldChar w:fldCharType="end"/>
        </w:r>
      </w:hyperlink>
    </w:p>
    <w:p w14:paraId="337B21D7" w14:textId="04C99CA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4" w:history="1">
        <w:r w:rsidR="00AF1F83" w:rsidRPr="00DF4D83">
          <w:rPr>
            <w:rStyle w:val="Hyperlink"/>
            <w:rFonts w:eastAsia="MS Mincho"/>
            <w:noProof/>
          </w:rPr>
          <w:t xml:space="preserve">Table 115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_Toc159490774 \h </w:instrText>
        </w:r>
        <w:r w:rsidR="00AF1F83">
          <w:rPr>
            <w:noProof/>
            <w:webHidden/>
          </w:rPr>
        </w:r>
        <w:r w:rsidR="00AF1F83">
          <w:rPr>
            <w:noProof/>
            <w:webHidden/>
          </w:rPr>
          <w:fldChar w:fldCharType="separate"/>
        </w:r>
        <w:r w:rsidR="00AF1F83">
          <w:rPr>
            <w:noProof/>
            <w:webHidden/>
          </w:rPr>
          <w:t>122</w:t>
        </w:r>
        <w:r w:rsidR="00AF1F83">
          <w:rPr>
            <w:noProof/>
            <w:webHidden/>
          </w:rPr>
          <w:fldChar w:fldCharType="end"/>
        </w:r>
      </w:hyperlink>
    </w:p>
    <w:p w14:paraId="15CDF300" w14:textId="0E171F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5" w:history="1">
        <w:r w:rsidR="00AF1F83" w:rsidRPr="00DF4D83">
          <w:rPr>
            <w:rStyle w:val="Hyperlink"/>
            <w:rFonts w:eastAsia="MS Mincho"/>
            <w:noProof/>
          </w:rPr>
          <w:t xml:space="preserve">Table 116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Y-joint</w:t>
        </w:r>
        <w:r w:rsidR="00AF1F83">
          <w:rPr>
            <w:noProof/>
            <w:webHidden/>
          </w:rPr>
          <w:tab/>
        </w:r>
        <w:r w:rsidR="00AF1F83">
          <w:rPr>
            <w:noProof/>
            <w:webHidden/>
          </w:rPr>
          <w:fldChar w:fldCharType="begin"/>
        </w:r>
        <w:r w:rsidR="00AF1F83">
          <w:rPr>
            <w:noProof/>
            <w:webHidden/>
          </w:rPr>
          <w:instrText xml:space="preserve"> PAGEREF _Toc159490775 \h </w:instrText>
        </w:r>
        <w:r w:rsidR="00AF1F83">
          <w:rPr>
            <w:noProof/>
            <w:webHidden/>
          </w:rPr>
        </w:r>
        <w:r w:rsidR="00AF1F83">
          <w:rPr>
            <w:noProof/>
            <w:webHidden/>
          </w:rPr>
          <w:fldChar w:fldCharType="separate"/>
        </w:r>
        <w:r w:rsidR="00AF1F83">
          <w:rPr>
            <w:noProof/>
            <w:webHidden/>
          </w:rPr>
          <w:t>123</w:t>
        </w:r>
        <w:r w:rsidR="00AF1F83">
          <w:rPr>
            <w:noProof/>
            <w:webHidden/>
          </w:rPr>
          <w:fldChar w:fldCharType="end"/>
        </w:r>
      </w:hyperlink>
    </w:p>
    <w:p w14:paraId="18EFFBD4" w14:textId="0064F27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6" w:history="1">
        <w:r w:rsidR="00AF1F83" w:rsidRPr="00DF4D83">
          <w:rPr>
            <w:rStyle w:val="Hyperlink"/>
            <w:rFonts w:eastAsia="MS Mincho"/>
            <w:noProof/>
          </w:rPr>
          <w:t xml:space="preserve">Table 117 — Parameters of K-joint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_Toc159490776 \h </w:instrText>
        </w:r>
        <w:r w:rsidR="00AF1F83">
          <w:rPr>
            <w:noProof/>
            <w:webHidden/>
          </w:rPr>
        </w:r>
        <w:r w:rsidR="00AF1F83">
          <w:rPr>
            <w:noProof/>
            <w:webHidden/>
          </w:rPr>
          <w:fldChar w:fldCharType="separate"/>
        </w:r>
        <w:r w:rsidR="00AF1F83">
          <w:rPr>
            <w:noProof/>
            <w:webHidden/>
          </w:rPr>
          <w:t>125</w:t>
        </w:r>
        <w:r w:rsidR="00AF1F83">
          <w:rPr>
            <w:noProof/>
            <w:webHidden/>
          </w:rPr>
          <w:fldChar w:fldCharType="end"/>
        </w:r>
      </w:hyperlink>
    </w:p>
    <w:p w14:paraId="499CA9AA" w14:textId="09DBA8F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7" w:history="1">
        <w:r w:rsidR="00AF1F83" w:rsidRPr="00DF4D83">
          <w:rPr>
            <w:rStyle w:val="Hyperlink"/>
            <w:rFonts w:eastAsia="MS Mincho"/>
            <w:noProof/>
          </w:rPr>
          <w:t xml:space="preserve">Table 118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K-joint</w:t>
        </w:r>
        <w:r w:rsidR="00AF1F83">
          <w:rPr>
            <w:noProof/>
            <w:webHidden/>
          </w:rPr>
          <w:tab/>
        </w:r>
        <w:r w:rsidR="00AF1F83">
          <w:rPr>
            <w:noProof/>
            <w:webHidden/>
          </w:rPr>
          <w:fldChar w:fldCharType="begin"/>
        </w:r>
        <w:r w:rsidR="00AF1F83">
          <w:rPr>
            <w:noProof/>
            <w:webHidden/>
          </w:rPr>
          <w:instrText xml:space="preserve"> PAGEREF _Toc159490777 \h </w:instrText>
        </w:r>
        <w:r w:rsidR="00AF1F83">
          <w:rPr>
            <w:noProof/>
            <w:webHidden/>
          </w:rPr>
        </w:r>
        <w:r w:rsidR="00AF1F83">
          <w:rPr>
            <w:noProof/>
            <w:webHidden/>
          </w:rPr>
          <w:fldChar w:fldCharType="separate"/>
        </w:r>
        <w:r w:rsidR="00AF1F83">
          <w:rPr>
            <w:noProof/>
            <w:webHidden/>
          </w:rPr>
          <w:t>126</w:t>
        </w:r>
        <w:r w:rsidR="00AF1F83">
          <w:rPr>
            <w:noProof/>
            <w:webHidden/>
          </w:rPr>
          <w:fldChar w:fldCharType="end"/>
        </w:r>
      </w:hyperlink>
    </w:p>
    <w:p w14:paraId="1A25BAB3" w14:textId="0BEFD3B0"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8" w:history="1">
        <w:r w:rsidR="00AF1F83" w:rsidRPr="00DF4D83">
          <w:rPr>
            <w:rStyle w:val="Hyperlink"/>
            <w:rFonts w:eastAsia="MS Mincho"/>
            <w:noProof/>
          </w:rPr>
          <w:t xml:space="preserve">Table 119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_Toc159490778 \h </w:instrText>
        </w:r>
        <w:r w:rsidR="00AF1F83">
          <w:rPr>
            <w:noProof/>
            <w:webHidden/>
          </w:rPr>
        </w:r>
        <w:r w:rsidR="00AF1F83">
          <w:rPr>
            <w:noProof/>
            <w:webHidden/>
          </w:rPr>
          <w:fldChar w:fldCharType="separate"/>
        </w:r>
        <w:r w:rsidR="00AF1F83">
          <w:rPr>
            <w:noProof/>
            <w:webHidden/>
          </w:rPr>
          <w:t>126</w:t>
        </w:r>
        <w:r w:rsidR="00AF1F83">
          <w:rPr>
            <w:noProof/>
            <w:webHidden/>
          </w:rPr>
          <w:fldChar w:fldCharType="end"/>
        </w:r>
      </w:hyperlink>
    </w:p>
    <w:p w14:paraId="347813A2" w14:textId="1F9BED0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79" w:history="1">
        <w:r w:rsidR="00AF1F83" w:rsidRPr="00DF4D83">
          <w:rPr>
            <w:rStyle w:val="Hyperlink"/>
            <w:rFonts w:eastAsia="MS Mincho"/>
            <w:noProof/>
          </w:rPr>
          <w:t>Table 120 — Attributes of element &lt;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K-joint</w:t>
        </w:r>
        <w:r w:rsidR="00AF1F83">
          <w:rPr>
            <w:noProof/>
            <w:webHidden/>
          </w:rPr>
          <w:tab/>
        </w:r>
        <w:r w:rsidR="00AF1F83">
          <w:rPr>
            <w:noProof/>
            <w:webHidden/>
          </w:rPr>
          <w:fldChar w:fldCharType="begin"/>
        </w:r>
        <w:r w:rsidR="00AF1F83">
          <w:rPr>
            <w:noProof/>
            <w:webHidden/>
          </w:rPr>
          <w:instrText xml:space="preserve"> PAGEREF _Toc159490779 \h </w:instrText>
        </w:r>
        <w:r w:rsidR="00AF1F83">
          <w:rPr>
            <w:noProof/>
            <w:webHidden/>
          </w:rPr>
        </w:r>
        <w:r w:rsidR="00AF1F83">
          <w:rPr>
            <w:noProof/>
            <w:webHidden/>
          </w:rPr>
          <w:fldChar w:fldCharType="separate"/>
        </w:r>
        <w:r w:rsidR="00AF1F83">
          <w:rPr>
            <w:noProof/>
            <w:webHidden/>
          </w:rPr>
          <w:t>128</w:t>
        </w:r>
        <w:r w:rsidR="00AF1F83">
          <w:rPr>
            <w:noProof/>
            <w:webHidden/>
          </w:rPr>
          <w:fldChar w:fldCharType="end"/>
        </w:r>
      </w:hyperlink>
    </w:p>
    <w:p w14:paraId="7D9606F0" w14:textId="4B5D14E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0" w:history="1">
        <w:r w:rsidR="00AF1F83" w:rsidRPr="00DF4D83">
          <w:rPr>
            <w:rStyle w:val="Hyperlink"/>
            <w:rFonts w:eastAsia="MS Mincho"/>
            <w:noProof/>
          </w:rPr>
          <w:t xml:space="preserve">Table 121 — Parameters of cruciform joint per </w:t>
        </w:r>
        <w:r w:rsidR="00AF1F83" w:rsidRPr="00DF4D83">
          <w:rPr>
            <w:rStyle w:val="Hyperlink"/>
            <w:rFonts w:ascii="Courier New" w:eastAsia="MS Mincho" w:hAnsi="Courier New" w:cs="Courier New"/>
            <w:noProof/>
          </w:rPr>
          <w:t>&lt;weld_position/&gt;</w:t>
        </w:r>
        <w:r w:rsidR="00AF1F83" w:rsidRPr="00DF4D83">
          <w:rPr>
            <w:rStyle w:val="Hyperlink"/>
            <w:rFonts w:eastAsia="MS Mincho"/>
            <w:noProof/>
          </w:rPr>
          <w:t xml:space="preserve"> (w.p.)</w:t>
        </w:r>
        <w:r w:rsidR="00AF1F83">
          <w:rPr>
            <w:noProof/>
            <w:webHidden/>
          </w:rPr>
          <w:tab/>
        </w:r>
        <w:r w:rsidR="00AF1F83">
          <w:rPr>
            <w:noProof/>
            <w:webHidden/>
          </w:rPr>
          <w:fldChar w:fldCharType="begin"/>
        </w:r>
        <w:r w:rsidR="00AF1F83">
          <w:rPr>
            <w:noProof/>
            <w:webHidden/>
          </w:rPr>
          <w:instrText xml:space="preserve"> PAGEREF _Toc159490780 \h </w:instrText>
        </w:r>
        <w:r w:rsidR="00AF1F83">
          <w:rPr>
            <w:noProof/>
            <w:webHidden/>
          </w:rPr>
        </w:r>
        <w:r w:rsidR="00AF1F83">
          <w:rPr>
            <w:noProof/>
            <w:webHidden/>
          </w:rPr>
          <w:fldChar w:fldCharType="separate"/>
        </w:r>
        <w:r w:rsidR="00AF1F83">
          <w:rPr>
            <w:noProof/>
            <w:webHidden/>
          </w:rPr>
          <w:t>130</w:t>
        </w:r>
        <w:r w:rsidR="00AF1F83">
          <w:rPr>
            <w:noProof/>
            <w:webHidden/>
          </w:rPr>
          <w:fldChar w:fldCharType="end"/>
        </w:r>
      </w:hyperlink>
    </w:p>
    <w:p w14:paraId="7F952443" w14:textId="7686871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1" w:history="1">
        <w:r w:rsidR="00AF1F83" w:rsidRPr="00DF4D83">
          <w:rPr>
            <w:rStyle w:val="Hyperlink"/>
            <w:rFonts w:eastAsia="MS Mincho"/>
            <w:noProof/>
          </w:rPr>
          <w:t xml:space="preserve">Table 122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cruciform joint</w:t>
        </w:r>
        <w:r w:rsidR="00AF1F83">
          <w:rPr>
            <w:noProof/>
            <w:webHidden/>
          </w:rPr>
          <w:tab/>
        </w:r>
        <w:r w:rsidR="00AF1F83">
          <w:rPr>
            <w:noProof/>
            <w:webHidden/>
          </w:rPr>
          <w:fldChar w:fldCharType="begin"/>
        </w:r>
        <w:r w:rsidR="00AF1F83">
          <w:rPr>
            <w:noProof/>
            <w:webHidden/>
          </w:rPr>
          <w:instrText xml:space="preserve"> PAGEREF _Toc159490781 \h </w:instrText>
        </w:r>
        <w:r w:rsidR="00AF1F83">
          <w:rPr>
            <w:noProof/>
            <w:webHidden/>
          </w:rPr>
        </w:r>
        <w:r w:rsidR="00AF1F83">
          <w:rPr>
            <w:noProof/>
            <w:webHidden/>
          </w:rPr>
          <w:fldChar w:fldCharType="separate"/>
        </w:r>
        <w:r w:rsidR="00AF1F83">
          <w:rPr>
            <w:noProof/>
            <w:webHidden/>
          </w:rPr>
          <w:t>130</w:t>
        </w:r>
        <w:r w:rsidR="00AF1F83">
          <w:rPr>
            <w:noProof/>
            <w:webHidden/>
          </w:rPr>
          <w:fldChar w:fldCharType="end"/>
        </w:r>
      </w:hyperlink>
    </w:p>
    <w:p w14:paraId="179D20F1" w14:textId="7EBF612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2" w:history="1">
        <w:r w:rsidR="00AF1F83" w:rsidRPr="00DF4D83">
          <w:rPr>
            <w:rStyle w:val="Hyperlink"/>
            <w:rFonts w:eastAsia="MS Mincho"/>
            <w:noProof/>
          </w:rPr>
          <w:t xml:space="preserve">Table 123 — Value Dependency of Attribute </w:t>
        </w:r>
        <w:r w:rsidR="00AF1F83" w:rsidRPr="00DF4D83">
          <w:rPr>
            <w:rStyle w:val="Hyperlink"/>
            <w:rFonts w:ascii="Courier New" w:eastAsia="MS Mincho" w:hAnsi="Courier New"/>
            <w:noProof/>
          </w:rPr>
          <w:t>thickness</w:t>
        </w:r>
        <w:r w:rsidR="00AF1F83">
          <w:rPr>
            <w:noProof/>
            <w:webHidden/>
          </w:rPr>
          <w:tab/>
        </w:r>
        <w:r w:rsidR="00AF1F83">
          <w:rPr>
            <w:noProof/>
            <w:webHidden/>
          </w:rPr>
          <w:fldChar w:fldCharType="begin"/>
        </w:r>
        <w:r w:rsidR="00AF1F83">
          <w:rPr>
            <w:noProof/>
            <w:webHidden/>
          </w:rPr>
          <w:instrText xml:space="preserve"> PAGEREF _Toc159490782 \h </w:instrText>
        </w:r>
        <w:r w:rsidR="00AF1F83">
          <w:rPr>
            <w:noProof/>
            <w:webHidden/>
          </w:rPr>
        </w:r>
        <w:r w:rsidR="00AF1F83">
          <w:rPr>
            <w:noProof/>
            <w:webHidden/>
          </w:rPr>
          <w:fldChar w:fldCharType="separate"/>
        </w:r>
        <w:r w:rsidR="00AF1F83">
          <w:rPr>
            <w:noProof/>
            <w:webHidden/>
          </w:rPr>
          <w:t>131</w:t>
        </w:r>
        <w:r w:rsidR="00AF1F83">
          <w:rPr>
            <w:noProof/>
            <w:webHidden/>
          </w:rPr>
          <w:fldChar w:fldCharType="end"/>
        </w:r>
      </w:hyperlink>
    </w:p>
    <w:p w14:paraId="0205881C" w14:textId="08ECF564"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3" w:history="1">
        <w:r w:rsidR="00AF1F83" w:rsidRPr="00DF4D83">
          <w:rPr>
            <w:rStyle w:val="Hyperlink"/>
            <w:rFonts w:eastAsia="MS Mincho"/>
            <w:noProof/>
          </w:rPr>
          <w:t xml:space="preserve">Table 124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cruciform joint</w:t>
        </w:r>
        <w:r w:rsidR="00AF1F83">
          <w:rPr>
            <w:noProof/>
            <w:webHidden/>
          </w:rPr>
          <w:tab/>
        </w:r>
        <w:r w:rsidR="00AF1F83">
          <w:rPr>
            <w:noProof/>
            <w:webHidden/>
          </w:rPr>
          <w:fldChar w:fldCharType="begin"/>
        </w:r>
        <w:r w:rsidR="00AF1F83">
          <w:rPr>
            <w:noProof/>
            <w:webHidden/>
          </w:rPr>
          <w:instrText xml:space="preserve"> PAGEREF _Toc159490783 \h </w:instrText>
        </w:r>
        <w:r w:rsidR="00AF1F83">
          <w:rPr>
            <w:noProof/>
            <w:webHidden/>
          </w:rPr>
        </w:r>
        <w:r w:rsidR="00AF1F83">
          <w:rPr>
            <w:noProof/>
            <w:webHidden/>
          </w:rPr>
          <w:fldChar w:fldCharType="separate"/>
        </w:r>
        <w:r w:rsidR="00AF1F83">
          <w:rPr>
            <w:noProof/>
            <w:webHidden/>
          </w:rPr>
          <w:t>133</w:t>
        </w:r>
        <w:r w:rsidR="00AF1F83">
          <w:rPr>
            <w:noProof/>
            <w:webHidden/>
          </w:rPr>
          <w:fldChar w:fldCharType="end"/>
        </w:r>
      </w:hyperlink>
    </w:p>
    <w:p w14:paraId="29434362" w14:textId="4E1EC0A3"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4" w:history="1">
        <w:r w:rsidR="00AF1F83" w:rsidRPr="00DF4D83">
          <w:rPr>
            <w:rStyle w:val="Hyperlink"/>
            <w:rFonts w:eastAsia="MS Mincho"/>
            <w:noProof/>
          </w:rPr>
          <w:t xml:space="preserve">Table 125 — Parameters of flared joint for its single </w:t>
        </w:r>
        <w:r w:rsidR="00AF1F83" w:rsidRPr="00DF4D83">
          <w:rPr>
            <w:rStyle w:val="Hyperlink"/>
            <w:rFonts w:ascii="Courier New" w:eastAsia="MS Mincho" w:hAnsi="Courier New" w:cs="Courier New"/>
            <w:noProof/>
          </w:rPr>
          <w:t>&lt;weld_position/&gt;</w:t>
        </w:r>
        <w:r w:rsidR="00AF1F83">
          <w:rPr>
            <w:noProof/>
            <w:webHidden/>
          </w:rPr>
          <w:tab/>
        </w:r>
        <w:r w:rsidR="00AF1F83">
          <w:rPr>
            <w:noProof/>
            <w:webHidden/>
          </w:rPr>
          <w:fldChar w:fldCharType="begin"/>
        </w:r>
        <w:r w:rsidR="00AF1F83">
          <w:rPr>
            <w:noProof/>
            <w:webHidden/>
          </w:rPr>
          <w:instrText xml:space="preserve"> PAGEREF _Toc159490784 \h </w:instrText>
        </w:r>
        <w:r w:rsidR="00AF1F83">
          <w:rPr>
            <w:noProof/>
            <w:webHidden/>
          </w:rPr>
        </w:r>
        <w:r w:rsidR="00AF1F83">
          <w:rPr>
            <w:noProof/>
            <w:webHidden/>
          </w:rPr>
          <w:fldChar w:fldCharType="separate"/>
        </w:r>
        <w:r w:rsidR="00AF1F83">
          <w:rPr>
            <w:noProof/>
            <w:webHidden/>
          </w:rPr>
          <w:t>134</w:t>
        </w:r>
        <w:r w:rsidR="00AF1F83">
          <w:rPr>
            <w:noProof/>
            <w:webHidden/>
          </w:rPr>
          <w:fldChar w:fldCharType="end"/>
        </w:r>
      </w:hyperlink>
    </w:p>
    <w:p w14:paraId="147CDCB3" w14:textId="4A954F6C"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5" w:history="1">
        <w:r w:rsidR="00AF1F83" w:rsidRPr="00DF4D83">
          <w:rPr>
            <w:rStyle w:val="Hyperlink"/>
            <w:rFonts w:eastAsia="MS Mincho"/>
            <w:noProof/>
          </w:rPr>
          <w:t xml:space="preserve">Table 126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weld_position/&gt;</w:t>
        </w:r>
        <w:r w:rsidR="00AF1F83" w:rsidRPr="00DF4D83">
          <w:rPr>
            <w:rStyle w:val="Hyperlink"/>
            <w:rFonts w:eastAsia="MS Mincho"/>
            <w:noProof/>
          </w:rPr>
          <w:t xml:space="preserve"> for flared joint</w:t>
        </w:r>
        <w:r w:rsidR="00AF1F83">
          <w:rPr>
            <w:noProof/>
            <w:webHidden/>
          </w:rPr>
          <w:tab/>
        </w:r>
        <w:r w:rsidR="00AF1F83">
          <w:rPr>
            <w:noProof/>
            <w:webHidden/>
          </w:rPr>
          <w:fldChar w:fldCharType="begin"/>
        </w:r>
        <w:r w:rsidR="00AF1F83">
          <w:rPr>
            <w:noProof/>
            <w:webHidden/>
          </w:rPr>
          <w:instrText xml:space="preserve"> PAGEREF _Toc159490785 \h </w:instrText>
        </w:r>
        <w:r w:rsidR="00AF1F83">
          <w:rPr>
            <w:noProof/>
            <w:webHidden/>
          </w:rPr>
        </w:r>
        <w:r w:rsidR="00AF1F83">
          <w:rPr>
            <w:noProof/>
            <w:webHidden/>
          </w:rPr>
          <w:fldChar w:fldCharType="separate"/>
        </w:r>
        <w:r w:rsidR="00AF1F83">
          <w:rPr>
            <w:noProof/>
            <w:webHidden/>
          </w:rPr>
          <w:t>134</w:t>
        </w:r>
        <w:r w:rsidR="00AF1F83">
          <w:rPr>
            <w:noProof/>
            <w:webHidden/>
          </w:rPr>
          <w:fldChar w:fldCharType="end"/>
        </w:r>
      </w:hyperlink>
    </w:p>
    <w:p w14:paraId="152B7E32" w14:textId="7DEAA8C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6" w:history="1">
        <w:r w:rsidR="00AF1F83" w:rsidRPr="00DF4D83">
          <w:rPr>
            <w:rStyle w:val="Hyperlink"/>
            <w:rFonts w:eastAsia="MS Mincho"/>
            <w:noProof/>
          </w:rPr>
          <w:t xml:space="preserve">Table 127 — Attributes of element </w:t>
        </w:r>
        <w:r w:rsidR="00AF1F83" w:rsidRPr="00DF4D83">
          <w:rPr>
            <w:rStyle w:val="Hyperlink"/>
            <w:rFonts w:ascii="Courier New" w:eastAsia="MS Mincho" w:hAnsi="Courier New"/>
            <w:noProof/>
          </w:rPr>
          <w:t>&lt;</w:t>
        </w:r>
        <w:r w:rsidR="00AF1F83" w:rsidRPr="00DF4D83">
          <w:rPr>
            <w:rStyle w:val="Hyperlink"/>
            <w:rFonts w:ascii="Courier New" w:eastAsia="MS Mincho" w:hAnsi="Courier New" w:cs="Courier New"/>
            <w:noProof/>
            <w:kern w:val="22"/>
          </w:rPr>
          <w:t>sheet_parameter/&gt;</w:t>
        </w:r>
        <w:r w:rsidR="00AF1F83" w:rsidRPr="00DF4D83">
          <w:rPr>
            <w:rStyle w:val="Hyperlink"/>
            <w:rFonts w:eastAsia="MS Mincho"/>
            <w:noProof/>
          </w:rPr>
          <w:t xml:space="preserve"> for flared joint</w:t>
        </w:r>
        <w:r w:rsidR="00AF1F83">
          <w:rPr>
            <w:noProof/>
            <w:webHidden/>
          </w:rPr>
          <w:tab/>
        </w:r>
        <w:r w:rsidR="00AF1F83">
          <w:rPr>
            <w:noProof/>
            <w:webHidden/>
          </w:rPr>
          <w:fldChar w:fldCharType="begin"/>
        </w:r>
        <w:r w:rsidR="00AF1F83">
          <w:rPr>
            <w:noProof/>
            <w:webHidden/>
          </w:rPr>
          <w:instrText xml:space="preserve"> PAGEREF _Toc159490786 \h </w:instrText>
        </w:r>
        <w:r w:rsidR="00AF1F83">
          <w:rPr>
            <w:noProof/>
            <w:webHidden/>
          </w:rPr>
        </w:r>
        <w:r w:rsidR="00AF1F83">
          <w:rPr>
            <w:noProof/>
            <w:webHidden/>
          </w:rPr>
          <w:fldChar w:fldCharType="separate"/>
        </w:r>
        <w:r w:rsidR="00AF1F83">
          <w:rPr>
            <w:noProof/>
            <w:webHidden/>
          </w:rPr>
          <w:t>135</w:t>
        </w:r>
        <w:r w:rsidR="00AF1F83">
          <w:rPr>
            <w:noProof/>
            <w:webHidden/>
          </w:rPr>
          <w:fldChar w:fldCharType="end"/>
        </w:r>
      </w:hyperlink>
    </w:p>
    <w:p w14:paraId="4094FC5C" w14:textId="7124936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7" w:history="1">
        <w:r w:rsidR="00AF1F83" w:rsidRPr="00DF4D83">
          <w:rPr>
            <w:rStyle w:val="Hyperlink"/>
            <w:rFonts w:eastAsia="MS Mincho"/>
            <w:noProof/>
          </w:rPr>
          <w:t xml:space="preserve">Table 128 — Nested elements of </w:t>
        </w:r>
        <w:r w:rsidR="00AF1F83" w:rsidRPr="00DF4D83">
          <w:rPr>
            <w:rStyle w:val="Hyperlink"/>
            <w:rFonts w:ascii="Courier New" w:eastAsia="MS Mincho" w:hAnsi="Courier New"/>
            <w:noProof/>
          </w:rPr>
          <w:t>&lt;connection_1d/&gt;</w:t>
        </w:r>
        <w:r w:rsidR="00AF1F83">
          <w:rPr>
            <w:noProof/>
            <w:webHidden/>
          </w:rPr>
          <w:tab/>
        </w:r>
        <w:r w:rsidR="00AF1F83">
          <w:rPr>
            <w:noProof/>
            <w:webHidden/>
          </w:rPr>
          <w:fldChar w:fldCharType="begin"/>
        </w:r>
        <w:r w:rsidR="00AF1F83">
          <w:rPr>
            <w:noProof/>
            <w:webHidden/>
          </w:rPr>
          <w:instrText xml:space="preserve"> PAGEREF _Toc159490787 \h </w:instrText>
        </w:r>
        <w:r w:rsidR="00AF1F83">
          <w:rPr>
            <w:noProof/>
            <w:webHidden/>
          </w:rPr>
        </w:r>
        <w:r w:rsidR="00AF1F83">
          <w:rPr>
            <w:noProof/>
            <w:webHidden/>
          </w:rPr>
          <w:fldChar w:fldCharType="separate"/>
        </w:r>
        <w:r w:rsidR="00AF1F83">
          <w:rPr>
            <w:noProof/>
            <w:webHidden/>
          </w:rPr>
          <w:t>135</w:t>
        </w:r>
        <w:r w:rsidR="00AF1F83">
          <w:rPr>
            <w:noProof/>
            <w:webHidden/>
          </w:rPr>
          <w:fldChar w:fldCharType="end"/>
        </w:r>
      </w:hyperlink>
    </w:p>
    <w:p w14:paraId="2EA2381B" w14:textId="0B432CF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8" w:history="1">
        <w:r w:rsidR="00AF1F83" w:rsidRPr="00DF4D83">
          <w:rPr>
            <w:rStyle w:val="Hyperlink"/>
            <w:rFonts w:eastAsia="MS Mincho"/>
            <w:noProof/>
          </w:rPr>
          <w:t xml:space="preserve">Table 129 — Attributes of element </w:t>
        </w:r>
        <w:r w:rsidR="00AF1F83" w:rsidRPr="00DF4D83">
          <w:rPr>
            <w:rStyle w:val="Hyperlink"/>
            <w:rFonts w:ascii="Courier New" w:eastAsia="MS Mincho" w:hAnsi="Courier New" w:cs="Courier New"/>
            <w:noProof/>
          </w:rPr>
          <w:t>&lt;adhesive_line/&gt;</w:t>
        </w:r>
        <w:r w:rsidR="00AF1F83">
          <w:rPr>
            <w:noProof/>
            <w:webHidden/>
          </w:rPr>
          <w:tab/>
        </w:r>
        <w:r w:rsidR="00AF1F83">
          <w:rPr>
            <w:noProof/>
            <w:webHidden/>
          </w:rPr>
          <w:fldChar w:fldCharType="begin"/>
        </w:r>
        <w:r w:rsidR="00AF1F83">
          <w:rPr>
            <w:noProof/>
            <w:webHidden/>
          </w:rPr>
          <w:instrText xml:space="preserve"> PAGEREF _Toc159490788 \h </w:instrText>
        </w:r>
        <w:r w:rsidR="00AF1F83">
          <w:rPr>
            <w:noProof/>
            <w:webHidden/>
          </w:rPr>
        </w:r>
        <w:r w:rsidR="00AF1F83">
          <w:rPr>
            <w:noProof/>
            <w:webHidden/>
          </w:rPr>
          <w:fldChar w:fldCharType="separate"/>
        </w:r>
        <w:r w:rsidR="00AF1F83">
          <w:rPr>
            <w:noProof/>
            <w:webHidden/>
          </w:rPr>
          <w:t>136</w:t>
        </w:r>
        <w:r w:rsidR="00AF1F83">
          <w:rPr>
            <w:noProof/>
            <w:webHidden/>
          </w:rPr>
          <w:fldChar w:fldCharType="end"/>
        </w:r>
      </w:hyperlink>
    </w:p>
    <w:p w14:paraId="204F1FC1" w14:textId="7C180D96"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89" w:history="1">
        <w:r w:rsidR="00AF1F83" w:rsidRPr="00DF4D83">
          <w:rPr>
            <w:rStyle w:val="Hyperlink"/>
            <w:rFonts w:eastAsia="MS Mincho"/>
            <w:noProof/>
          </w:rPr>
          <w:t xml:space="preserve">Table 130 — Nested elements of </w:t>
        </w:r>
        <w:r w:rsidR="00AF1F83" w:rsidRPr="00DF4D83">
          <w:rPr>
            <w:rStyle w:val="Hyperlink"/>
            <w:rFonts w:ascii="Courier New" w:eastAsia="MS Mincho" w:hAnsi="Courier New"/>
            <w:noProof/>
          </w:rPr>
          <w:t>&lt;connection_1d/&gt;</w:t>
        </w:r>
        <w:r w:rsidR="00AF1F83" w:rsidRPr="00DF4D83">
          <w:rPr>
            <w:rStyle w:val="Hyperlink"/>
            <w:rFonts w:ascii="Courier New" w:eastAsia="MS Mincho" w:hAnsi="Courier New" w:cs="Courier New"/>
            <w:noProof/>
          </w:rPr>
          <w:t xml:space="preserve"> </w:t>
        </w:r>
        <w:r w:rsidR="00AF1F83" w:rsidRPr="00DF4D83">
          <w:rPr>
            <w:rStyle w:val="Hyperlink"/>
            <w:rFonts w:eastAsia="MS Mincho"/>
            <w:noProof/>
          </w:rPr>
          <w:t xml:space="preserve">for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_Toc159490789 \h </w:instrText>
        </w:r>
        <w:r w:rsidR="00AF1F83">
          <w:rPr>
            <w:noProof/>
            <w:webHidden/>
          </w:rPr>
        </w:r>
        <w:r w:rsidR="00AF1F83">
          <w:rPr>
            <w:noProof/>
            <w:webHidden/>
          </w:rPr>
          <w:fldChar w:fldCharType="separate"/>
        </w:r>
        <w:r w:rsidR="00AF1F83">
          <w:rPr>
            <w:noProof/>
            <w:webHidden/>
          </w:rPr>
          <w:t>139</w:t>
        </w:r>
        <w:r w:rsidR="00AF1F83">
          <w:rPr>
            <w:noProof/>
            <w:webHidden/>
          </w:rPr>
          <w:fldChar w:fldCharType="end"/>
        </w:r>
      </w:hyperlink>
    </w:p>
    <w:p w14:paraId="1681EE95" w14:textId="1C2C81A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0" w:history="1">
        <w:r w:rsidR="00AF1F83" w:rsidRPr="00DF4D83">
          <w:rPr>
            <w:rStyle w:val="Hyperlink"/>
            <w:rFonts w:eastAsia="MS Mincho"/>
            <w:noProof/>
          </w:rPr>
          <w:t xml:space="preserve">Table 131 — Attributes of element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_Toc159490790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11AA77D7" w14:textId="5904B1A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1" w:history="1">
        <w:r w:rsidR="00AF1F83" w:rsidRPr="00DF4D83">
          <w:rPr>
            <w:rStyle w:val="Hyperlink"/>
            <w:rFonts w:eastAsia="MS Mincho"/>
            <w:noProof/>
          </w:rPr>
          <w:t xml:space="preserve">Table 132 — Nested elements of element </w:t>
        </w:r>
        <w:r w:rsidR="00AF1F83" w:rsidRPr="00DF4D83">
          <w:rPr>
            <w:rStyle w:val="Hyperlink"/>
            <w:rFonts w:ascii="Courier New" w:eastAsia="MS Mincho" w:hAnsi="Courier New"/>
            <w:noProof/>
          </w:rPr>
          <w:t>&lt;hemming/&gt;</w:t>
        </w:r>
        <w:r w:rsidR="00AF1F83">
          <w:rPr>
            <w:noProof/>
            <w:webHidden/>
          </w:rPr>
          <w:tab/>
        </w:r>
        <w:r w:rsidR="00AF1F83">
          <w:rPr>
            <w:noProof/>
            <w:webHidden/>
          </w:rPr>
          <w:fldChar w:fldCharType="begin"/>
        </w:r>
        <w:r w:rsidR="00AF1F83">
          <w:rPr>
            <w:noProof/>
            <w:webHidden/>
          </w:rPr>
          <w:instrText xml:space="preserve"> PAGEREF _Toc159490791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53C41EF0" w14:textId="1CBC2C28"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2" w:history="1">
        <w:r w:rsidR="00AF1F83" w:rsidRPr="00DF4D83">
          <w:rPr>
            <w:rStyle w:val="Hyperlink"/>
            <w:rFonts w:eastAsia="MS Mincho"/>
            <w:noProof/>
          </w:rPr>
          <w:t xml:space="preserve">Table 133 — Attributes of element </w:t>
        </w:r>
        <w:r w:rsidR="00AF1F83" w:rsidRPr="00DF4D83">
          <w:rPr>
            <w:rStyle w:val="Hyperlink"/>
            <w:rFonts w:ascii="Courier New" w:eastAsia="MS Mincho" w:hAnsi="Courier New"/>
            <w:noProof/>
          </w:rPr>
          <w:t>&lt;region/&gt;</w:t>
        </w:r>
        <w:r w:rsidR="00AF1F83">
          <w:rPr>
            <w:noProof/>
            <w:webHidden/>
          </w:rPr>
          <w:tab/>
        </w:r>
        <w:r w:rsidR="00AF1F83">
          <w:rPr>
            <w:noProof/>
            <w:webHidden/>
          </w:rPr>
          <w:fldChar w:fldCharType="begin"/>
        </w:r>
        <w:r w:rsidR="00AF1F83">
          <w:rPr>
            <w:noProof/>
            <w:webHidden/>
          </w:rPr>
          <w:instrText xml:space="preserve"> PAGEREF _Toc159490792 \h </w:instrText>
        </w:r>
        <w:r w:rsidR="00AF1F83">
          <w:rPr>
            <w:noProof/>
            <w:webHidden/>
          </w:rPr>
        </w:r>
        <w:r w:rsidR="00AF1F83">
          <w:rPr>
            <w:noProof/>
            <w:webHidden/>
          </w:rPr>
          <w:fldChar w:fldCharType="separate"/>
        </w:r>
        <w:r w:rsidR="00AF1F83">
          <w:rPr>
            <w:noProof/>
            <w:webHidden/>
          </w:rPr>
          <w:t>140</w:t>
        </w:r>
        <w:r w:rsidR="00AF1F83">
          <w:rPr>
            <w:noProof/>
            <w:webHidden/>
          </w:rPr>
          <w:fldChar w:fldCharType="end"/>
        </w:r>
      </w:hyperlink>
    </w:p>
    <w:p w14:paraId="25E3C0FE" w14:textId="09B1BB0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3" w:history="1">
        <w:r w:rsidR="00AF1F83" w:rsidRPr="00DF4D83">
          <w:rPr>
            <w:rStyle w:val="Hyperlink"/>
            <w:rFonts w:eastAsia="MS Mincho"/>
            <w:noProof/>
          </w:rPr>
          <w:t xml:space="preserve">Table 134 — Nested elements of element </w:t>
        </w:r>
        <w:r w:rsidR="00AF1F83" w:rsidRPr="00DF4D83">
          <w:rPr>
            <w:rStyle w:val="Hyperlink"/>
            <w:rFonts w:ascii="Courier New" w:eastAsia="MS Mincho" w:hAnsi="Courier New"/>
            <w:noProof/>
          </w:rPr>
          <w:t>&lt;region/&gt;</w:t>
        </w:r>
        <w:r w:rsidR="00AF1F83">
          <w:rPr>
            <w:noProof/>
            <w:webHidden/>
          </w:rPr>
          <w:tab/>
        </w:r>
        <w:r w:rsidR="00AF1F83">
          <w:rPr>
            <w:noProof/>
            <w:webHidden/>
          </w:rPr>
          <w:fldChar w:fldCharType="begin"/>
        </w:r>
        <w:r w:rsidR="00AF1F83">
          <w:rPr>
            <w:noProof/>
            <w:webHidden/>
          </w:rPr>
          <w:instrText xml:space="preserve"> PAGEREF _Toc159490793 \h </w:instrText>
        </w:r>
        <w:r w:rsidR="00AF1F83">
          <w:rPr>
            <w:noProof/>
            <w:webHidden/>
          </w:rPr>
        </w:r>
        <w:r w:rsidR="00AF1F83">
          <w:rPr>
            <w:noProof/>
            <w:webHidden/>
          </w:rPr>
          <w:fldChar w:fldCharType="separate"/>
        </w:r>
        <w:r w:rsidR="00AF1F83">
          <w:rPr>
            <w:noProof/>
            <w:webHidden/>
          </w:rPr>
          <w:t>141</w:t>
        </w:r>
        <w:r w:rsidR="00AF1F83">
          <w:rPr>
            <w:noProof/>
            <w:webHidden/>
          </w:rPr>
          <w:fldChar w:fldCharType="end"/>
        </w:r>
      </w:hyperlink>
    </w:p>
    <w:p w14:paraId="2D6FA804" w14:textId="7A09591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4" w:history="1">
        <w:r w:rsidR="00AF1F83" w:rsidRPr="00DF4D83">
          <w:rPr>
            <w:rStyle w:val="Hyperlink"/>
            <w:rFonts w:eastAsia="MS Mincho"/>
            <w:noProof/>
          </w:rPr>
          <w:t xml:space="preserve">Table 135 — Nested elements of </w:t>
        </w:r>
        <w:r w:rsidR="00AF1F83" w:rsidRPr="00DF4D83">
          <w:rPr>
            <w:rStyle w:val="Hyperlink"/>
            <w:rFonts w:ascii="Courier New" w:eastAsia="MS Mincho" w:hAnsi="Courier New"/>
            <w:noProof/>
          </w:rPr>
          <w:t>&lt;connection_1d/&gt;</w:t>
        </w:r>
        <w:r w:rsidR="00AF1F83" w:rsidRPr="00DF4D83">
          <w:rPr>
            <w:rStyle w:val="Hyperlink"/>
            <w:rFonts w:eastAsia="MS Mincho"/>
            <w:noProof/>
          </w:rPr>
          <w:t xml:space="preserve"> for </w:t>
        </w:r>
        <w:r w:rsidR="00AF1F83" w:rsidRPr="00DF4D83">
          <w:rPr>
            <w:rStyle w:val="Hyperlink"/>
            <w:rFonts w:ascii="Courier New" w:eastAsia="MS Mincho" w:hAnsi="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_Toc159490794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2F8D6FD4" w14:textId="2AC475E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5" w:history="1">
        <w:r w:rsidR="00AF1F83" w:rsidRPr="00DF4D83">
          <w:rPr>
            <w:rStyle w:val="Hyperlink"/>
            <w:rFonts w:eastAsia="MS Mincho"/>
            <w:noProof/>
          </w:rPr>
          <w:t xml:space="preserve">Table 136 — Nested elements of </w:t>
        </w:r>
        <w:r w:rsidR="00AF1F83" w:rsidRPr="00DF4D83">
          <w:rPr>
            <w:rStyle w:val="Hyperlink"/>
            <w:rFonts w:ascii="Courier New" w:eastAsia="MS Mincho" w:hAnsi="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_Toc159490795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6007F1B4" w14:textId="151CF8BF"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6" w:history="1">
        <w:r w:rsidR="00AF1F83" w:rsidRPr="00DF4D83">
          <w:rPr>
            <w:rStyle w:val="Hyperlink"/>
            <w:rFonts w:eastAsia="MS Mincho"/>
            <w:noProof/>
          </w:rPr>
          <w:t xml:space="preserve">Table 137 — Attributes of element </w:t>
        </w:r>
        <w:r w:rsidR="00AF1F83" w:rsidRPr="00DF4D83">
          <w:rPr>
            <w:rStyle w:val="Hyperlink"/>
            <w:rFonts w:ascii="Courier New" w:eastAsia="MS Mincho" w:hAnsi="Courier New" w:cs="Courier New"/>
            <w:noProof/>
          </w:rPr>
          <w:t>&lt;sequence_connection_0d/&gt;</w:t>
        </w:r>
        <w:r w:rsidR="00AF1F83">
          <w:rPr>
            <w:noProof/>
            <w:webHidden/>
          </w:rPr>
          <w:tab/>
        </w:r>
        <w:r w:rsidR="00AF1F83">
          <w:rPr>
            <w:noProof/>
            <w:webHidden/>
          </w:rPr>
          <w:fldChar w:fldCharType="begin"/>
        </w:r>
        <w:r w:rsidR="00AF1F83">
          <w:rPr>
            <w:noProof/>
            <w:webHidden/>
          </w:rPr>
          <w:instrText xml:space="preserve"> PAGEREF _Toc159490796 \h </w:instrText>
        </w:r>
        <w:r w:rsidR="00AF1F83">
          <w:rPr>
            <w:noProof/>
            <w:webHidden/>
          </w:rPr>
        </w:r>
        <w:r w:rsidR="00AF1F83">
          <w:rPr>
            <w:noProof/>
            <w:webHidden/>
          </w:rPr>
          <w:fldChar w:fldCharType="separate"/>
        </w:r>
        <w:r w:rsidR="00AF1F83">
          <w:rPr>
            <w:noProof/>
            <w:webHidden/>
          </w:rPr>
          <w:t>144</w:t>
        </w:r>
        <w:r w:rsidR="00AF1F83">
          <w:rPr>
            <w:noProof/>
            <w:webHidden/>
          </w:rPr>
          <w:fldChar w:fldCharType="end"/>
        </w:r>
      </w:hyperlink>
    </w:p>
    <w:p w14:paraId="2BD0707E" w14:textId="1DC2A8F7"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7" w:history="1">
        <w:r w:rsidR="00AF1F83" w:rsidRPr="00DF4D83">
          <w:rPr>
            <w:rStyle w:val="Hyperlink"/>
            <w:rFonts w:eastAsia="MS Mincho"/>
            <w:noProof/>
          </w:rPr>
          <w:t xml:space="preserve">Table 138 — Nested elements of </w:t>
        </w:r>
        <w:r w:rsidR="00AF1F83" w:rsidRPr="00DF4D83">
          <w:rPr>
            <w:rStyle w:val="Hyperlink"/>
            <w:rFonts w:ascii="Courier New" w:eastAsia="MS Mincho" w:hAnsi="Courier New"/>
            <w:noProof/>
          </w:rPr>
          <w:t>&lt;loc_list/&gt;</w:t>
        </w:r>
        <w:r w:rsidR="00AF1F83">
          <w:rPr>
            <w:noProof/>
            <w:webHidden/>
          </w:rPr>
          <w:tab/>
        </w:r>
        <w:r w:rsidR="00AF1F83">
          <w:rPr>
            <w:noProof/>
            <w:webHidden/>
          </w:rPr>
          <w:fldChar w:fldCharType="begin"/>
        </w:r>
        <w:r w:rsidR="00AF1F83">
          <w:rPr>
            <w:noProof/>
            <w:webHidden/>
          </w:rPr>
          <w:instrText xml:space="preserve"> PAGEREF _Toc159490797 \h </w:instrText>
        </w:r>
        <w:r w:rsidR="00AF1F83">
          <w:rPr>
            <w:noProof/>
            <w:webHidden/>
          </w:rPr>
        </w:r>
        <w:r w:rsidR="00AF1F83">
          <w:rPr>
            <w:noProof/>
            <w:webHidden/>
          </w:rPr>
          <w:fldChar w:fldCharType="separate"/>
        </w:r>
        <w:r w:rsidR="00AF1F83">
          <w:rPr>
            <w:noProof/>
            <w:webHidden/>
          </w:rPr>
          <w:t>145</w:t>
        </w:r>
        <w:r w:rsidR="00AF1F83">
          <w:rPr>
            <w:noProof/>
            <w:webHidden/>
          </w:rPr>
          <w:fldChar w:fldCharType="end"/>
        </w:r>
      </w:hyperlink>
    </w:p>
    <w:p w14:paraId="76784D0A" w14:textId="48CD4A3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8" w:history="1">
        <w:r w:rsidR="00AF1F83" w:rsidRPr="00DF4D83">
          <w:rPr>
            <w:rStyle w:val="Hyperlink"/>
            <w:rFonts w:eastAsia="MS Mincho"/>
            <w:noProof/>
          </w:rPr>
          <w:t xml:space="preserve">Table 139 — Attributes of element </w:t>
        </w:r>
        <w:r w:rsidR="00AF1F83" w:rsidRPr="00DF4D83">
          <w:rPr>
            <w:rStyle w:val="Hyperlink"/>
            <w:rFonts w:ascii="Courier New" w:eastAsia="MS Mincho" w:hAnsi="Courier New"/>
            <w:noProof/>
          </w:rPr>
          <w:t>&lt;loc/&gt;</w:t>
        </w:r>
        <w:r w:rsidR="00AF1F83">
          <w:rPr>
            <w:noProof/>
            <w:webHidden/>
          </w:rPr>
          <w:tab/>
        </w:r>
        <w:r w:rsidR="00AF1F83">
          <w:rPr>
            <w:noProof/>
            <w:webHidden/>
          </w:rPr>
          <w:fldChar w:fldCharType="begin"/>
        </w:r>
        <w:r w:rsidR="00AF1F83">
          <w:rPr>
            <w:noProof/>
            <w:webHidden/>
          </w:rPr>
          <w:instrText xml:space="preserve"> PAGEREF _Toc159490798 \h </w:instrText>
        </w:r>
        <w:r w:rsidR="00AF1F83">
          <w:rPr>
            <w:noProof/>
            <w:webHidden/>
          </w:rPr>
        </w:r>
        <w:r w:rsidR="00AF1F83">
          <w:rPr>
            <w:noProof/>
            <w:webHidden/>
          </w:rPr>
          <w:fldChar w:fldCharType="separate"/>
        </w:r>
        <w:r w:rsidR="00AF1F83">
          <w:rPr>
            <w:noProof/>
            <w:webHidden/>
          </w:rPr>
          <w:t>145</w:t>
        </w:r>
        <w:r w:rsidR="00AF1F83">
          <w:rPr>
            <w:noProof/>
            <w:webHidden/>
          </w:rPr>
          <w:fldChar w:fldCharType="end"/>
        </w:r>
      </w:hyperlink>
    </w:p>
    <w:p w14:paraId="00306C7A" w14:textId="62A308F1"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799" w:history="1">
        <w:r w:rsidR="00AF1F83" w:rsidRPr="00DF4D83">
          <w:rPr>
            <w:rStyle w:val="Hyperlink"/>
            <w:rFonts w:eastAsia="MS Mincho"/>
            <w:noProof/>
          </w:rPr>
          <w:t xml:space="preserve">Table 140 — Nested elements of element </w:t>
        </w:r>
        <w:r w:rsidR="00AF1F83" w:rsidRPr="00DF4D83">
          <w:rPr>
            <w:rStyle w:val="Hyperlink"/>
            <w:rFonts w:ascii="Courier New" w:eastAsia="MS Mincho" w:hAnsi="Courier New" w:cs="Courier New"/>
            <w:noProof/>
          </w:rPr>
          <w:t>&lt;face_list/&gt;</w:t>
        </w:r>
        <w:r w:rsidR="00AF1F83">
          <w:rPr>
            <w:noProof/>
            <w:webHidden/>
          </w:rPr>
          <w:tab/>
        </w:r>
        <w:r w:rsidR="00AF1F83">
          <w:rPr>
            <w:noProof/>
            <w:webHidden/>
          </w:rPr>
          <w:fldChar w:fldCharType="begin"/>
        </w:r>
        <w:r w:rsidR="00AF1F83">
          <w:rPr>
            <w:noProof/>
            <w:webHidden/>
          </w:rPr>
          <w:instrText xml:space="preserve"> PAGEREF _Toc159490799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5CBE30E7" w14:textId="0B474529"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0" w:history="1">
        <w:r w:rsidR="00AF1F83" w:rsidRPr="00DF4D83">
          <w:rPr>
            <w:rStyle w:val="Hyperlink"/>
            <w:rFonts w:eastAsia="MS Mincho"/>
            <w:noProof/>
          </w:rPr>
          <w:t xml:space="preserve">Table 141 — Attributes of element </w:t>
        </w:r>
        <w:r w:rsidR="00AF1F83" w:rsidRPr="00DF4D83">
          <w:rPr>
            <w:rStyle w:val="Hyperlink"/>
            <w:rFonts w:ascii="Courier New" w:eastAsia="MS Mincho" w:hAnsi="Courier New"/>
            <w:noProof/>
          </w:rPr>
          <w:t>&lt;face/&gt;</w:t>
        </w:r>
        <w:r w:rsidR="00AF1F83">
          <w:rPr>
            <w:noProof/>
            <w:webHidden/>
          </w:rPr>
          <w:tab/>
        </w:r>
        <w:r w:rsidR="00AF1F83">
          <w:rPr>
            <w:noProof/>
            <w:webHidden/>
          </w:rPr>
          <w:fldChar w:fldCharType="begin"/>
        </w:r>
        <w:r w:rsidR="00AF1F83">
          <w:rPr>
            <w:noProof/>
            <w:webHidden/>
          </w:rPr>
          <w:instrText xml:space="preserve"> PAGEREF _Toc159490800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0766EAAF" w14:textId="3433ED4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1" w:history="1">
        <w:r w:rsidR="00AF1F83" w:rsidRPr="00DF4D83">
          <w:rPr>
            <w:rStyle w:val="Hyperlink"/>
            <w:rFonts w:eastAsia="MS Mincho"/>
            <w:noProof/>
          </w:rPr>
          <w:t xml:space="preserve">Table 142 — Nested elements of </w:t>
        </w:r>
        <w:r w:rsidR="00AF1F83" w:rsidRPr="00DF4D83">
          <w:rPr>
            <w:rStyle w:val="Hyperlink"/>
            <w:rFonts w:ascii="Courier New" w:eastAsia="MS Mincho" w:hAnsi="Courier New"/>
            <w:noProof/>
          </w:rPr>
          <w:t>&lt;connection_2d/&gt;</w:t>
        </w:r>
        <w:r w:rsidR="00AF1F83">
          <w:rPr>
            <w:noProof/>
            <w:webHidden/>
          </w:rPr>
          <w:tab/>
        </w:r>
        <w:r w:rsidR="00AF1F83">
          <w:rPr>
            <w:noProof/>
            <w:webHidden/>
          </w:rPr>
          <w:fldChar w:fldCharType="begin"/>
        </w:r>
        <w:r w:rsidR="00AF1F83">
          <w:rPr>
            <w:noProof/>
            <w:webHidden/>
          </w:rPr>
          <w:instrText xml:space="preserve"> PAGEREF _Toc159490801 \h </w:instrText>
        </w:r>
        <w:r w:rsidR="00AF1F83">
          <w:rPr>
            <w:noProof/>
            <w:webHidden/>
          </w:rPr>
        </w:r>
        <w:r w:rsidR="00AF1F83">
          <w:rPr>
            <w:noProof/>
            <w:webHidden/>
          </w:rPr>
          <w:fldChar w:fldCharType="separate"/>
        </w:r>
        <w:r w:rsidR="00AF1F83">
          <w:rPr>
            <w:noProof/>
            <w:webHidden/>
          </w:rPr>
          <w:t>146</w:t>
        </w:r>
        <w:r w:rsidR="00AF1F83">
          <w:rPr>
            <w:noProof/>
            <w:webHidden/>
          </w:rPr>
          <w:fldChar w:fldCharType="end"/>
        </w:r>
      </w:hyperlink>
    </w:p>
    <w:p w14:paraId="1245F87E" w14:textId="292CCDDE"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2" w:history="1">
        <w:r w:rsidR="00AF1F83" w:rsidRPr="00DF4D83">
          <w:rPr>
            <w:rStyle w:val="Hyperlink"/>
            <w:rFonts w:eastAsia="MS Mincho"/>
            <w:noProof/>
          </w:rPr>
          <w:t xml:space="preserve">Table 143 — Nested elements of element </w:t>
        </w:r>
        <w:r w:rsidR="00AF1F83" w:rsidRPr="00DF4D83">
          <w:rPr>
            <w:rStyle w:val="Hyperlink"/>
            <w:rFonts w:ascii="Courier New" w:eastAsia="MS Mincho" w:hAnsi="Courier New"/>
            <w:noProof/>
          </w:rPr>
          <w:t>&lt;connection_2d/&gt;</w:t>
        </w:r>
        <w:r w:rsidR="00AF1F83">
          <w:rPr>
            <w:noProof/>
            <w:webHidden/>
          </w:rPr>
          <w:tab/>
        </w:r>
        <w:r w:rsidR="00AF1F83">
          <w:rPr>
            <w:noProof/>
            <w:webHidden/>
          </w:rPr>
          <w:fldChar w:fldCharType="begin"/>
        </w:r>
        <w:r w:rsidR="00AF1F83">
          <w:rPr>
            <w:noProof/>
            <w:webHidden/>
          </w:rPr>
          <w:instrText xml:space="preserve"> PAGEREF _Toc159490802 \h </w:instrText>
        </w:r>
        <w:r w:rsidR="00AF1F83">
          <w:rPr>
            <w:noProof/>
            <w:webHidden/>
          </w:rPr>
        </w:r>
        <w:r w:rsidR="00AF1F83">
          <w:rPr>
            <w:noProof/>
            <w:webHidden/>
          </w:rPr>
          <w:fldChar w:fldCharType="separate"/>
        </w:r>
        <w:r w:rsidR="00AF1F83">
          <w:rPr>
            <w:noProof/>
            <w:webHidden/>
          </w:rPr>
          <w:t>147</w:t>
        </w:r>
        <w:r w:rsidR="00AF1F83">
          <w:rPr>
            <w:noProof/>
            <w:webHidden/>
          </w:rPr>
          <w:fldChar w:fldCharType="end"/>
        </w:r>
      </w:hyperlink>
    </w:p>
    <w:p w14:paraId="215AC71A" w14:textId="2C56598B" w:rsidR="00AF1F83"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490803" w:history="1">
        <w:r w:rsidR="00AF1F83" w:rsidRPr="00DF4D83">
          <w:rPr>
            <w:rStyle w:val="Hyperlink"/>
            <w:rFonts w:eastAsia="MS Mincho"/>
            <w:noProof/>
          </w:rPr>
          <w:t xml:space="preserve">Table 144 — Attributes of element </w:t>
        </w:r>
        <w:r w:rsidR="00AF1F83" w:rsidRPr="00DF4D83">
          <w:rPr>
            <w:rStyle w:val="Hyperlink"/>
            <w:rFonts w:ascii="Courier New" w:eastAsia="MS Mincho" w:hAnsi="Courier New"/>
            <w:noProof/>
          </w:rPr>
          <w:t>&lt;adhesive_face/&gt;</w:t>
        </w:r>
        <w:r w:rsidR="00AF1F83">
          <w:rPr>
            <w:noProof/>
            <w:webHidden/>
          </w:rPr>
          <w:tab/>
        </w:r>
        <w:r w:rsidR="00AF1F83">
          <w:rPr>
            <w:noProof/>
            <w:webHidden/>
          </w:rPr>
          <w:fldChar w:fldCharType="begin"/>
        </w:r>
        <w:r w:rsidR="00AF1F83">
          <w:rPr>
            <w:noProof/>
            <w:webHidden/>
          </w:rPr>
          <w:instrText xml:space="preserve"> PAGEREF _Toc159490803 \h </w:instrText>
        </w:r>
        <w:r w:rsidR="00AF1F83">
          <w:rPr>
            <w:noProof/>
            <w:webHidden/>
          </w:rPr>
        </w:r>
        <w:r w:rsidR="00AF1F83">
          <w:rPr>
            <w:noProof/>
            <w:webHidden/>
          </w:rPr>
          <w:fldChar w:fldCharType="separate"/>
        </w:r>
        <w:r w:rsidR="00AF1F83">
          <w:rPr>
            <w:noProof/>
            <w:webHidden/>
          </w:rPr>
          <w:t>147</w:t>
        </w:r>
        <w:r w:rsidR="00AF1F83">
          <w:rPr>
            <w:noProof/>
            <w:webHidden/>
          </w:rPr>
          <w:fldChar w:fldCharType="end"/>
        </w:r>
      </w:hyperlink>
    </w:p>
    <w:p w14:paraId="1F506C80" w14:textId="3294F54E"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91D75">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0138957"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49066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49066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490662"/>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490663"/>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490664"/>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49066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490666"/>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490667"/>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58911FC5">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490668"/>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490669"/>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490670"/>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4906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490672"/>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490673"/>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490674"/>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490675"/>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490676"/>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490677"/>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A3556C"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490678"/>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490679"/>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490680"/>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490681"/>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490682"/>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490683"/>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490684"/>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490685"/>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490686"/>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490687"/>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490688"/>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490689"/>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490690"/>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490691"/>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49069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490693"/>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490694"/>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490695"/>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490696"/>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490697"/>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35A6BC43">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490698"/>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490699"/>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49070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490701"/>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490702"/>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E20893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490703"/>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490704"/>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490705"/>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490706"/>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1B38533"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710638" w:rsidRPr="00710638">
            <w:rPr>
              <w:noProof/>
            </w:rPr>
            <w:t>[11]</w:t>
          </w:r>
          <w:r w:rsidR="00710638" w:rsidRPr="00710638">
            <w:fldChar w:fldCharType="end"/>
          </w:r>
        </w:sdtContent>
      </w:sdt>
      <w:r w:rsidR="00710638">
        <w:rPr>
          <w:lang w:eastAsia="x-none"/>
        </w:rPr>
        <w:t xml:space="preserve">. </w:t>
      </w:r>
    </w:p>
    <w:commentRangeStart w:id="734"/>
    <w:p w14:paraId="53DAC9CB" w14:textId="0757786C"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E05CF6" w:rsidRPr="00F54804">
        <w:t xml:space="preserve">Figure </w:t>
      </w:r>
      <w:r w:rsidR="00E05CF6">
        <w:rPr>
          <w:noProof/>
        </w:rPr>
        <w:t>16</w:t>
      </w:r>
      <w:r>
        <w:rPr>
          <w:lang w:eastAsia="x-none"/>
        </w:rPr>
        <w:fldChar w:fldCharType="end"/>
      </w:r>
      <w:r>
        <w:rPr>
          <w:lang w:eastAsia="x-none"/>
        </w:rPr>
        <w:t xml:space="preserve"> shows a cross section of a SWOP: </w:t>
      </w:r>
    </w:p>
    <w:p w14:paraId="6E366161" w14:textId="7051B9BB" w:rsidR="00710638" w:rsidRDefault="00710638" w:rsidP="00710638">
      <w:pPr>
        <w:keepNext/>
        <w:jc w:val="center"/>
        <w:rPr>
          <w:lang w:eastAsia="x-none"/>
        </w:rPr>
      </w:pPr>
      <w:r w:rsidRPr="00F0292D">
        <w:rPr>
          <w:noProof/>
        </w:rPr>
        <mc:AlternateContent>
          <mc:Choice Requires="wpg">
            <w:drawing>
              <wp:inline distT="0" distB="0" distL="0" distR="0" wp14:anchorId="0A4F2E07" wp14:editId="1AA57605">
                <wp:extent cx="5401310" cy="1949450"/>
                <wp:effectExtent l="0" t="0" r="0" b="0"/>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3E4F4"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358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9195A"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E5C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1524F"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F6650"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B4BA"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5F6C0"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7D9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w14:anchorId="0A4F2E07" id="Gruppieren 35" o:spid="_x0000_s1206" style="width:425.3pt;height:153.5pt;mso-position-horizontal-relative:char;mso-position-vertical-relative:line"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5C63E4F4"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7F5358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3B79195A"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2FCE5C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1AC1524F"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057F6650"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0384B4BA"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515F6C0"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A7D98D" w14:textId="77777777" w:rsidR="00710638" w:rsidRDefault="00710638" w:rsidP="0071063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anchorlock/>
              </v:group>
            </w:pict>
          </mc:Fallback>
        </mc:AlternateConten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B0AF267" w:rsidR="00FC68DB" w:rsidRPr="00F54804" w:rsidRDefault="00FC68DB" w:rsidP="00BD52D7">
      <w:pPr>
        <w:pStyle w:val="Beschriftung"/>
      </w:pPr>
      <w:bookmarkStart w:id="735" w:name="_Ref157195089"/>
      <w:bookmarkStart w:id="736" w:name="_Toc101428222"/>
      <w:bookmarkStart w:id="737"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5"/>
      <w:r w:rsidR="0019077F">
        <w:t xml:space="preserve"> —</w:t>
      </w:r>
      <w:r w:rsidRPr="00F54804">
        <w:t xml:space="preserve"> Cross section of a SWOP Rivet</w:t>
      </w:r>
      <w:bookmarkEnd w:id="730"/>
      <w:bookmarkEnd w:id="731"/>
      <w:bookmarkEnd w:id="732"/>
      <w:bookmarkEnd w:id="733"/>
      <w:bookmarkEnd w:id="736"/>
      <w:bookmarkEnd w:id="737"/>
      <w:commentRangeEnd w:id="734"/>
      <w:r w:rsidR="00710638">
        <w:rPr>
          <w:rStyle w:val="Kommentarzeichen"/>
          <w:rFonts w:ascii="Calibri" w:eastAsia="Times New Roman" w:hAnsi="Calibri"/>
          <w:b w:val="0"/>
          <w:bCs w:val="0"/>
          <w:lang w:val="en-US" w:eastAsia="x-none"/>
        </w:rPr>
        <w:commentReference w:id="734"/>
      </w:r>
    </w:p>
    <w:p w14:paraId="5770294C" w14:textId="1D01E527" w:rsidR="00FC68DB" w:rsidRPr="00F54804" w:rsidRDefault="00FC68DB" w:rsidP="006A7907">
      <w:commentRangeStart w:id="738"/>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05CF6" w:rsidRPr="00E05CF6">
            <w:rPr>
              <w:noProof/>
            </w:rPr>
            <w:t>[11]</w:t>
          </w:r>
          <w:r w:rsidR="000411B0" w:rsidRPr="005C2D94">
            <w:rPr>
              <w:b/>
            </w:rPr>
            <w:fldChar w:fldCharType="end"/>
          </w:r>
        </w:sdtContent>
      </w:sdt>
      <w:r w:rsidRPr="00F54804">
        <w:t>:</w:t>
      </w:r>
    </w:p>
    <w:p w14:paraId="04ED345C" w14:textId="759B9210" w:rsidR="00FC68DB" w:rsidRPr="00F54804" w:rsidRDefault="00FC68DB" w:rsidP="006A7907">
      <w:bookmarkStart w:id="739" w:name="_Hlk159525954"/>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8"/>
      <w:r w:rsidR="00A33574">
        <w:rPr>
          <w:rStyle w:val="Kommentarzeichen"/>
          <w:rFonts w:ascii="Calibri" w:eastAsia="Times New Roman" w:hAnsi="Calibri"/>
          <w:lang w:val="en-US" w:eastAsia="x-none"/>
        </w:rPr>
        <w:commentReference w:id="738"/>
      </w:r>
      <w:bookmarkEnd w:id="739"/>
    </w:p>
    <w:p w14:paraId="323FCA3F" w14:textId="2F68344F" w:rsidR="009B14FB" w:rsidRPr="00D17A76" w:rsidRDefault="009B14FB" w:rsidP="009B14FB">
      <w:pPr>
        <w:rPr>
          <w:highlight w:val="yellow"/>
        </w:rPr>
      </w:pPr>
      <w:bookmarkStart w:id="740" w:name="_Hlk159525998"/>
      <w:commentRangeStart w:id="741"/>
      <w:r w:rsidRPr="00D17A76">
        <w:rPr>
          <w:highlight w:val="yellow"/>
        </w:rPr>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D17A76">
        <w:rPr>
          <w:highlight w:val="yellow"/>
        </w:rPr>
        <w:t>For this purpose, a hole in the attached part is filled with a button-shaped insert made of weldable material. This insert is welded to the base part and then ensures the connection due to its geometric button shape.</w:t>
      </w:r>
      <w:bookmarkEnd w:id="740"/>
      <w:r>
        <w:t xml:space="preserve"> </w:t>
      </w:r>
      <w:commentRangeEnd w:id="741"/>
      <w:r w:rsidR="00D17A76">
        <w:rPr>
          <w:rStyle w:val="Kommentarzeichen"/>
          <w:rFonts w:ascii="Calibri" w:eastAsia="Times New Roman" w:hAnsi="Calibri"/>
          <w:lang w:val="en-US" w:eastAsia="x-none"/>
        </w:rPr>
        <w:commentReference w:id="741"/>
      </w:r>
    </w:p>
    <w:p w14:paraId="1AFE688B" w14:textId="6E4721C9" w:rsidR="00FC68DB" w:rsidRPr="00F54804" w:rsidRDefault="00CC5771" w:rsidP="006A7907">
      <w:r w:rsidRPr="00CC5771">
        <w:lastRenderedPageBreak/>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42" w:name="_Ref156248183"/>
      <w:bookmarkStart w:id="743" w:name="_Toc159490707"/>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42"/>
      <w:r>
        <w:t xml:space="preserve"> —</w:t>
      </w:r>
      <w:r w:rsidRPr="00F54804">
        <w:t xml:space="preserve"> Attributes of element </w:t>
      </w:r>
      <w:r w:rsidRPr="00204153">
        <w:rPr>
          <w:rStyle w:val="CodeCharacter"/>
        </w:rPr>
        <w:t>&lt;swop/&gt;</w:t>
      </w:r>
      <w:bookmarkEnd w:id="74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4" w:name="_Toc77102047"/>
      <w:bookmarkStart w:id="745" w:name="_Toc159262667"/>
      <w:r w:rsidRPr="005C2D94">
        <w:lastRenderedPageBreak/>
        <w:t>Clinch Rivet Studs</w:t>
      </w:r>
      <w:bookmarkEnd w:id="744"/>
      <w:bookmarkEnd w:id="745"/>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6" w:name="_Ref157196087"/>
      <w:bookmarkStart w:id="747" w:name="_Toc76030540"/>
      <w:bookmarkStart w:id="748" w:name="_Toc94530826"/>
      <w:bookmarkStart w:id="749" w:name="_Toc101428223"/>
      <w:bookmarkStart w:id="750"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6"/>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7"/>
      <w:bookmarkEnd w:id="748"/>
      <w:bookmarkEnd w:id="749"/>
      <w:bookmarkEnd w:id="750"/>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51" w:name="_Ref156248224"/>
      <w:bookmarkStart w:id="752" w:name="_Toc159490708"/>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51"/>
      <w:r>
        <w:t xml:space="preserve"> —</w:t>
      </w:r>
      <w:r w:rsidRPr="00F54804">
        <w:t xml:space="preserve"> Attributes of element </w:t>
      </w:r>
      <w:r w:rsidRPr="00204153">
        <w:rPr>
          <w:rStyle w:val="CodeCharacter"/>
        </w:rPr>
        <w:t>&lt;clinch_rivet_stud/&gt;</w:t>
      </w:r>
      <w:bookmarkEnd w:id="75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3" w:name="_Toc428456130"/>
      <w:bookmarkStart w:id="754" w:name="_Toc428537093"/>
      <w:bookmarkStart w:id="755" w:name="_Toc428969412"/>
      <w:bookmarkStart w:id="756" w:name="_Toc429052803"/>
      <w:bookmarkStart w:id="757" w:name="_Toc413359590"/>
      <w:bookmarkStart w:id="758" w:name="_Toc3556982"/>
      <w:bookmarkStart w:id="759" w:name="_Toc34747232"/>
      <w:bookmarkStart w:id="760" w:name="_Toc77102048"/>
      <w:bookmarkStart w:id="761" w:name="_Toc159262668"/>
      <w:bookmarkEnd w:id="753"/>
      <w:bookmarkEnd w:id="754"/>
      <w:bookmarkEnd w:id="755"/>
      <w:bookmarkEnd w:id="756"/>
      <w:r w:rsidRPr="00F54804">
        <w:lastRenderedPageBreak/>
        <w:t>Threaded Connections: Bolts and</w:t>
      </w:r>
      <w:r w:rsidRPr="005C2D94">
        <w:t xml:space="preserve"> Screws</w:t>
      </w:r>
      <w:bookmarkEnd w:id="757"/>
      <w:bookmarkEnd w:id="758"/>
      <w:bookmarkEnd w:id="759"/>
      <w:bookmarkEnd w:id="760"/>
      <w:bookmarkEnd w:id="761"/>
    </w:p>
    <w:p w14:paraId="4CF9BB2A" w14:textId="77777777" w:rsidR="00FC68DB" w:rsidRPr="005C2D94" w:rsidRDefault="00FC68DB" w:rsidP="00B202D2">
      <w:pPr>
        <w:pStyle w:val="berschrift3"/>
      </w:pPr>
      <w:bookmarkStart w:id="762" w:name="_Toc413359591"/>
      <w:bookmarkStart w:id="763" w:name="_Toc3556983"/>
      <w:bookmarkStart w:id="764" w:name="_Toc34747233"/>
      <w:bookmarkStart w:id="765" w:name="_Toc77102049"/>
      <w:bookmarkStart w:id="766" w:name="_Toc159262669"/>
      <w:r w:rsidRPr="005C2D94">
        <w:t>Introduction</w:t>
      </w:r>
      <w:bookmarkEnd w:id="762"/>
      <w:bookmarkEnd w:id="763"/>
      <w:bookmarkEnd w:id="764"/>
      <w:bookmarkEnd w:id="765"/>
      <w:bookmarkEnd w:id="766"/>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7"/>
      <w:r w:rsidR="0019077F" w:rsidRPr="00B76259">
        <w:t xml:space="preserve"> —</w:t>
      </w:r>
      <w:r w:rsidRPr="00B76259">
        <w:t xml:space="preserve"> Bolts and Screws</w:t>
      </w:r>
      <w:bookmarkEnd w:id="768"/>
      <w:bookmarkEnd w:id="769"/>
      <w:bookmarkEnd w:id="770"/>
      <w:bookmarkEnd w:id="771"/>
      <w:bookmarkEnd w:id="772"/>
      <w:bookmarkEnd w:id="773"/>
      <w:bookmarkEnd w:id="774"/>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5"/>
      <w:r w:rsidR="0019077F" w:rsidRPr="00B76259">
        <w:t xml:space="preserve"> —</w:t>
      </w:r>
      <w:r w:rsidRPr="00B76259">
        <w:t xml:space="preserve"> Different Screw Forms</w:t>
      </w:r>
      <w:bookmarkEnd w:id="776"/>
      <w:bookmarkEnd w:id="777"/>
      <w:bookmarkEnd w:id="778"/>
      <w:bookmarkEnd w:id="779"/>
      <w:bookmarkEnd w:id="780"/>
      <w:bookmarkEnd w:id="781"/>
      <w:bookmarkEnd w:id="782"/>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4E762D4E" w14:textId="11012A37" w:rsidR="000D0168" w:rsidRDefault="00FC68DB" w:rsidP="000D0168">
      <w:pPr>
        <w:pStyle w:val="Beschriftung"/>
      </w:pPr>
      <w:bookmarkStart w:id="792" w:name="_Ref156932811"/>
      <w:bookmarkStart w:id="793"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83"/>
      <w:bookmarkEnd w:id="792"/>
      <w:r w:rsidR="0019077F">
        <w:t xml:space="preserve"> —</w:t>
      </w:r>
      <w:r w:rsidRPr="00F54804">
        <w:t xml:space="preserve"> Definition of </w:t>
      </w:r>
      <w:r w:rsidRPr="005C2D94">
        <w:t xml:space="preserve">Length and Head </w:t>
      </w:r>
      <w:r w:rsidRPr="001E4607">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6E8276B7"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59262670"/>
      <w:bookmarkEnd w:id="802"/>
      <w:bookmarkEnd w:id="803"/>
      <w:bookmarkEnd w:id="804"/>
      <w:bookmarkEnd w:id="805"/>
      <w:bookmarkEnd w:id="806"/>
      <w:r w:rsidRPr="005C2D94">
        <w:t>Contacts and 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59262671"/>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72" w:name="_Ref156248315"/>
      <w:bookmarkStart w:id="1173" w:name="_Toc159490709"/>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4" w:name="_Ref156248334"/>
      <w:bookmarkStart w:id="1175" w:name="_Toc159490710"/>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6" w:name="_Ref156248352"/>
      <w:bookmarkStart w:id="1177" w:name="_Toc159490711"/>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6"/>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8" w:name="_Toc428279528"/>
      <w:bookmarkStart w:id="1179" w:name="_Toc428456266"/>
      <w:bookmarkStart w:id="1180" w:name="_Toc428537229"/>
      <w:bookmarkStart w:id="1181" w:name="_Toc428969548"/>
      <w:bookmarkStart w:id="1182" w:name="_Toc429052939"/>
      <w:bookmarkStart w:id="1183" w:name="_Toc413359594"/>
      <w:bookmarkStart w:id="1184" w:name="_Toc3556986"/>
      <w:bookmarkStart w:id="1185" w:name="_Toc34747236"/>
      <w:bookmarkStart w:id="1186" w:name="_Toc77102052"/>
      <w:bookmarkStart w:id="1187" w:name="_Toc159262672"/>
      <w:bookmarkEnd w:id="1178"/>
      <w:bookmarkEnd w:id="1179"/>
      <w:bookmarkEnd w:id="1180"/>
      <w:bookmarkEnd w:id="1181"/>
      <w:bookmarkEnd w:id="1182"/>
      <w:r w:rsidRPr="00F54804">
        <w:t>Washer</w:t>
      </w:r>
      <w:bookmarkEnd w:id="1183"/>
      <w:bookmarkEnd w:id="1184"/>
      <w:bookmarkEnd w:id="1185"/>
      <w:bookmarkEnd w:id="1186"/>
      <w:bookmarkEnd w:id="1187"/>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8" w:name="_Ref156248408"/>
      <w:bookmarkStart w:id="1189" w:name="_Toc159490712"/>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8"/>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9"/>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0" w:name="_Toc428456268"/>
      <w:bookmarkStart w:id="1191" w:name="_Toc428537231"/>
      <w:bookmarkStart w:id="1192" w:name="_Toc428969550"/>
      <w:bookmarkStart w:id="1193" w:name="_Toc429052941"/>
      <w:bookmarkStart w:id="1194" w:name="_Toc413359595"/>
      <w:bookmarkStart w:id="1195" w:name="_Toc3556987"/>
      <w:bookmarkStart w:id="1196" w:name="_Toc34747237"/>
      <w:bookmarkStart w:id="1197" w:name="_Toc77102053"/>
      <w:bookmarkStart w:id="1198" w:name="_Toc159262673"/>
      <w:bookmarkEnd w:id="1190"/>
      <w:bookmarkEnd w:id="1191"/>
      <w:bookmarkEnd w:id="1192"/>
      <w:bookmarkEnd w:id="1193"/>
      <w:r w:rsidRPr="00F54804">
        <w:t>Nut</w:t>
      </w:r>
      <w:bookmarkEnd w:id="1194"/>
      <w:bookmarkEnd w:id="1195"/>
      <w:bookmarkEnd w:id="1196"/>
      <w:bookmarkEnd w:id="1197"/>
      <w:bookmarkEnd w:id="1198"/>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9" w:name="_Ref156248434"/>
      <w:bookmarkStart w:id="1200" w:name="_Toc159490713"/>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9"/>
      <w:r w:rsidR="00BF29DE">
        <w:t xml:space="preserve"> —</w:t>
      </w:r>
      <w:r w:rsidR="00BF29DE" w:rsidRPr="00F54804">
        <w:t xml:space="preserve"> </w:t>
      </w:r>
      <w:r w:rsidRPr="00F54804">
        <w:t xml:space="preserve">Attributes of element </w:t>
      </w:r>
      <w:r w:rsidRPr="002941B8">
        <w:rPr>
          <w:rStyle w:val="CodeCharacter"/>
        </w:rPr>
        <w:t>&lt;nut/&gt;</w:t>
      </w:r>
      <w:bookmarkEnd w:id="120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201" w:name="_Ref156248448"/>
      <w:bookmarkStart w:id="1202" w:name="_Toc159490714"/>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201"/>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3" w:name="_Toc428456270"/>
      <w:bookmarkStart w:id="1204" w:name="_Toc428537233"/>
      <w:bookmarkStart w:id="1205" w:name="_Toc428969552"/>
      <w:bookmarkStart w:id="1206" w:name="_Toc429052943"/>
      <w:bookmarkStart w:id="1207" w:name="_Toc413359596"/>
      <w:bookmarkStart w:id="1208" w:name="_Toc3556988"/>
      <w:bookmarkStart w:id="1209" w:name="_Toc34747238"/>
      <w:bookmarkStart w:id="1210" w:name="_Toc77102054"/>
      <w:bookmarkStart w:id="1211" w:name="_Toc159262674"/>
      <w:bookmarkStart w:id="1212" w:name="_Ref401160443"/>
      <w:bookmarkStart w:id="1213" w:name="_Ref401160449"/>
      <w:bookmarkStart w:id="1214" w:name="_Ref401160453"/>
      <w:bookmarkEnd w:id="1203"/>
      <w:bookmarkEnd w:id="1204"/>
      <w:bookmarkEnd w:id="1205"/>
      <w:bookmarkEnd w:id="1206"/>
      <w:r w:rsidRPr="000A1B7B">
        <w:t>Bolt</w:t>
      </w:r>
      <w:bookmarkEnd w:id="1207"/>
      <w:bookmarkEnd w:id="1208"/>
      <w:bookmarkEnd w:id="1209"/>
      <w:bookmarkEnd w:id="1210"/>
      <w:bookmarkEnd w:id="1211"/>
      <w:r w:rsidRPr="000A1B7B">
        <w:t xml:space="preserve"> </w:t>
      </w:r>
      <w:bookmarkEnd w:id="1212"/>
      <w:bookmarkEnd w:id="1213"/>
      <w:bookmarkEnd w:id="121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5" w:name="_Ref156248462"/>
      <w:bookmarkStart w:id="1216" w:name="_Toc159490715"/>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5"/>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7" w:name="_Ref156248477"/>
      <w:bookmarkStart w:id="1218" w:name="_Toc159490716"/>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7"/>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9" w:name="_Toc428456272"/>
      <w:bookmarkStart w:id="1220" w:name="_Toc428537235"/>
      <w:bookmarkStart w:id="1221" w:name="_Toc428969554"/>
      <w:bookmarkStart w:id="1222" w:name="_Toc429052945"/>
      <w:bookmarkStart w:id="1223" w:name="_Toc3556989"/>
      <w:bookmarkStart w:id="1224" w:name="_Toc34747239"/>
      <w:bookmarkStart w:id="1225" w:name="_Toc77102055"/>
      <w:bookmarkEnd w:id="1219"/>
      <w:bookmarkEnd w:id="1220"/>
      <w:bookmarkEnd w:id="1221"/>
      <w:bookmarkEnd w:id="1222"/>
    </w:p>
    <w:p w14:paraId="0BFF6204" w14:textId="5FCA8F0B" w:rsidR="00FC68DB" w:rsidRPr="009B6E79" w:rsidRDefault="00FC68DB" w:rsidP="009B6E79">
      <w:pPr>
        <w:pStyle w:val="berschrift4"/>
      </w:pPr>
      <w:r w:rsidRPr="009B6E79">
        <w:t>Possible Bolt and Screw Assemblies</w:t>
      </w:r>
      <w:bookmarkEnd w:id="1223"/>
      <w:bookmarkEnd w:id="1224"/>
      <w:bookmarkEnd w:id="1225"/>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6" w:name="_Ref157611795"/>
      <w:bookmarkStart w:id="1227" w:name="_Toc3557101"/>
      <w:bookmarkStart w:id="1228" w:name="_Toc34747352"/>
      <w:bookmarkStart w:id="1229" w:name="_Toc76030545"/>
      <w:bookmarkStart w:id="1230" w:name="_Toc94530831"/>
      <w:bookmarkStart w:id="1231" w:name="_Toc101428228"/>
      <w:bookmarkStart w:id="1232"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6"/>
      <w:r w:rsidR="0019077F" w:rsidRPr="00F37191">
        <w:t xml:space="preserve"> —</w:t>
      </w:r>
      <w:r w:rsidRPr="00F37191">
        <w:t xml:space="preserve"> Bolt with welded nut</w:t>
      </w:r>
      <w:bookmarkEnd w:id="1227"/>
      <w:bookmarkEnd w:id="1228"/>
      <w:bookmarkEnd w:id="1229"/>
      <w:bookmarkEnd w:id="1230"/>
      <w:bookmarkEnd w:id="1231"/>
      <w:bookmarkEnd w:id="1232"/>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33" w:name="_Ref3568949"/>
      <w:bookmarkStart w:id="1234" w:name="_Toc3557102"/>
      <w:bookmarkStart w:id="1235" w:name="_Ref3568942"/>
      <w:bookmarkStart w:id="1236" w:name="_Toc34747353"/>
      <w:bookmarkStart w:id="1237" w:name="_Toc76030546"/>
      <w:bookmarkStart w:id="1238" w:name="_Toc94530832"/>
      <w:bookmarkStart w:id="1239" w:name="_Toc101428229"/>
      <w:bookmarkStart w:id="1240"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33"/>
      <w:r w:rsidR="0019077F" w:rsidRPr="00F37191">
        <w:t xml:space="preserve"> —</w:t>
      </w:r>
      <w:r w:rsidRPr="00F37191">
        <w:t xml:space="preserve"> Bolt with free nut</w:t>
      </w:r>
      <w:bookmarkEnd w:id="1234"/>
      <w:bookmarkEnd w:id="1235"/>
      <w:bookmarkEnd w:id="1236"/>
      <w:bookmarkEnd w:id="1237"/>
      <w:bookmarkEnd w:id="1238"/>
      <w:bookmarkEnd w:id="1239"/>
      <w:bookmarkEnd w:id="1240"/>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1"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41"/>
      <w:r w:rsidR="00A47F66">
        <w:t xml:space="preserve"> </w:t>
      </w:r>
    </w:p>
    <w:p w14:paraId="14279392" w14:textId="0062C8B1" w:rsidR="00FC68DB" w:rsidRPr="00F37191" w:rsidRDefault="00FC68DB" w:rsidP="00983E80">
      <w:pPr>
        <w:pStyle w:val="Beschriftung"/>
        <w:spacing w:before="60"/>
      </w:pPr>
      <w:bookmarkStart w:id="1242" w:name="_Ref3568964"/>
      <w:bookmarkStart w:id="1243" w:name="_Toc3557103"/>
      <w:bookmarkStart w:id="1244" w:name="_Toc34747354"/>
      <w:bookmarkStart w:id="1245" w:name="_Toc76030547"/>
      <w:bookmarkStart w:id="1246" w:name="_Toc94530833"/>
      <w:bookmarkStart w:id="1247" w:name="_Toc101428230"/>
      <w:bookmarkStart w:id="1248"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42"/>
      <w:r w:rsidR="0019077F" w:rsidRPr="00F37191">
        <w:t xml:space="preserve"> —</w:t>
      </w:r>
      <w:r w:rsidRPr="00F37191">
        <w:t xml:space="preserve"> Screw</w:t>
      </w:r>
      <w:bookmarkEnd w:id="1243"/>
      <w:bookmarkEnd w:id="1244"/>
      <w:bookmarkEnd w:id="1245"/>
      <w:bookmarkEnd w:id="1246"/>
      <w:bookmarkEnd w:id="1247"/>
      <w:bookmarkEnd w:id="124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9" w:name="_Ref157611993"/>
      <w:bookmarkStart w:id="1250" w:name="_Toc3557104"/>
      <w:bookmarkStart w:id="1251" w:name="_Toc34747355"/>
      <w:bookmarkStart w:id="1252" w:name="_Toc76030548"/>
      <w:bookmarkStart w:id="1253" w:name="_Toc94530834"/>
      <w:bookmarkStart w:id="1254" w:name="_Toc101428231"/>
      <w:bookmarkStart w:id="1255"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9"/>
      <w:r w:rsidR="0019077F" w:rsidRPr="00F37191">
        <w:t xml:space="preserve"> —</w:t>
      </w:r>
      <w:r w:rsidRPr="00F37191">
        <w:t xml:space="preserve"> Welded stud with free nut</w:t>
      </w:r>
      <w:bookmarkEnd w:id="1250"/>
      <w:bookmarkEnd w:id="1251"/>
      <w:bookmarkEnd w:id="1252"/>
      <w:bookmarkEnd w:id="1253"/>
      <w:bookmarkEnd w:id="1254"/>
      <w:bookmarkEnd w:id="1255"/>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6" w:name="_Ref157612008"/>
      <w:bookmarkStart w:id="1257" w:name="_Toc3557105"/>
      <w:bookmarkStart w:id="1258" w:name="_Toc34747356"/>
      <w:bookmarkStart w:id="1259" w:name="_Toc76030549"/>
      <w:bookmarkStart w:id="1260" w:name="_Toc94530835"/>
      <w:bookmarkStart w:id="1261" w:name="_Toc101428232"/>
      <w:bookmarkStart w:id="1262"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6"/>
      <w:r w:rsidR="0019077F">
        <w:t xml:space="preserve"> —</w:t>
      </w:r>
      <w:r w:rsidRPr="00F54804">
        <w:t xml:space="preserve"> Plain stud</w:t>
      </w:r>
      <w:bookmarkEnd w:id="1257"/>
      <w:bookmarkEnd w:id="1258"/>
      <w:bookmarkEnd w:id="1259"/>
      <w:bookmarkEnd w:id="1260"/>
      <w:bookmarkEnd w:id="1261"/>
      <w:bookmarkEnd w:id="1262"/>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3" w:name="_Toc428456274"/>
      <w:bookmarkStart w:id="1264" w:name="_Toc428537237"/>
      <w:bookmarkStart w:id="1265" w:name="_Toc428969556"/>
      <w:bookmarkStart w:id="1266" w:name="_Toc429052947"/>
      <w:bookmarkStart w:id="1267" w:name="_Toc428456275"/>
      <w:bookmarkStart w:id="1268" w:name="_Toc428537238"/>
      <w:bookmarkStart w:id="1269" w:name="_Toc428969557"/>
      <w:bookmarkStart w:id="1270" w:name="_Toc429052948"/>
      <w:bookmarkStart w:id="1271" w:name="_Toc413359597"/>
      <w:bookmarkStart w:id="1272" w:name="_Toc3556990"/>
      <w:bookmarkStart w:id="1273" w:name="_Toc34747240"/>
      <w:bookmarkStart w:id="1274" w:name="_Toc77102056"/>
      <w:bookmarkStart w:id="1275" w:name="_Toc159262675"/>
      <w:bookmarkEnd w:id="1263"/>
      <w:bookmarkEnd w:id="1264"/>
      <w:bookmarkEnd w:id="1265"/>
      <w:bookmarkEnd w:id="1266"/>
      <w:bookmarkEnd w:id="1267"/>
      <w:bookmarkEnd w:id="1268"/>
      <w:bookmarkEnd w:id="1269"/>
      <w:bookmarkEnd w:id="1270"/>
      <w:r w:rsidRPr="00F54804">
        <w:t>Screw</w:t>
      </w:r>
      <w:bookmarkEnd w:id="1271"/>
      <w:bookmarkEnd w:id="1272"/>
      <w:bookmarkEnd w:id="1273"/>
      <w:bookmarkEnd w:id="1274"/>
      <w:bookmarkEnd w:id="1275"/>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6" w:name="_Ref156248539"/>
      <w:bookmarkStart w:id="1277" w:name="_Toc159490717"/>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6"/>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8" w:name="_Ref156248548"/>
      <w:bookmarkStart w:id="1279" w:name="_Toc159490718"/>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8"/>
      <w:r w:rsidR="008135BF" w:rsidRPr="003C51B1">
        <w:t xml:space="preserve"> — </w:t>
      </w:r>
      <w:r w:rsidRPr="003C51B1">
        <w:t xml:space="preserve">Nested elements of element </w:t>
      </w:r>
      <w:r w:rsidRPr="003C51B1">
        <w:rPr>
          <w:rStyle w:val="CodeCharacter"/>
        </w:rPr>
        <w:t>&lt;screw/&gt;</w:t>
      </w:r>
      <w:bookmarkEnd w:id="127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0" w:name="_Toc3556991"/>
      <w:bookmarkStart w:id="1281" w:name="_Toc34747241"/>
      <w:bookmarkStart w:id="1282" w:name="_Toc77102057"/>
      <w:r w:rsidRPr="00F54804">
        <w:lastRenderedPageBreak/>
        <w:t xml:space="preserve">Flow Drilled Screws </w:t>
      </w:r>
      <w:bookmarkEnd w:id="1280"/>
      <w:bookmarkEnd w:id="1281"/>
      <w:bookmarkEnd w:id="1282"/>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83" w:name="_Ref157616355"/>
      <w:bookmarkStart w:id="1284" w:name="_Toc3557106"/>
      <w:bookmarkStart w:id="1285" w:name="_Toc34747357"/>
      <w:bookmarkStart w:id="1286" w:name="_Toc76030550"/>
      <w:bookmarkStart w:id="1287" w:name="_Toc94530836"/>
      <w:bookmarkStart w:id="1288" w:name="_Toc101428233"/>
      <w:bookmarkStart w:id="1289"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83"/>
      <w:r w:rsidR="0019077F">
        <w:t xml:space="preserve"> —</w:t>
      </w:r>
      <w:r w:rsidRPr="00F54804">
        <w:t xml:space="preserve"> Process of Flow Drill</w:t>
      </w:r>
      <w:r w:rsidR="002C7560">
        <w:t>ed</w:t>
      </w:r>
      <w:r w:rsidRPr="00F54804">
        <w:t xml:space="preserve"> Screwing</w:t>
      </w:r>
      <w:bookmarkEnd w:id="1284"/>
      <w:bookmarkEnd w:id="1285"/>
      <w:bookmarkEnd w:id="1286"/>
      <w:bookmarkEnd w:id="1287"/>
      <w:bookmarkEnd w:id="1288"/>
      <w:bookmarkEnd w:id="1289"/>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90" w:name="_Ref157616370"/>
      <w:bookmarkStart w:id="1291" w:name="_Toc159262760"/>
      <w:bookmarkStart w:id="1292" w:name="_Toc3557107"/>
      <w:bookmarkStart w:id="1293" w:name="_Toc34747358"/>
      <w:bookmarkStart w:id="1294" w:name="_Toc76030551"/>
      <w:bookmarkStart w:id="1295" w:name="_Toc94530837"/>
      <w:bookmarkStart w:id="1296"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90"/>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1"/>
      <w:r w:rsidR="008156A3" w:rsidRPr="008156A3">
        <w:t xml:space="preserve"> </w:t>
      </w:r>
      <w:bookmarkEnd w:id="1292"/>
      <w:bookmarkEnd w:id="1293"/>
      <w:bookmarkEnd w:id="1294"/>
      <w:bookmarkEnd w:id="1295"/>
      <w:bookmarkEnd w:id="1296"/>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r w:rsidRPr="005C2D94">
        <w:t>flow_drilled</w:t>
      </w:r>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7" w:name="_Ref156248583"/>
      <w:bookmarkStart w:id="1298" w:name="_Toc159490719"/>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7"/>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9" w:name="_Ref157672434"/>
      <w:bookmarkStart w:id="1300" w:name="_Toc3557108"/>
      <w:bookmarkStart w:id="1301" w:name="_Toc34747359"/>
      <w:bookmarkStart w:id="1302" w:name="_Toc76030552"/>
      <w:bookmarkStart w:id="1303" w:name="_Toc94530838"/>
      <w:bookmarkStart w:id="1304" w:name="_Toc101428235"/>
      <w:bookmarkStart w:id="1305"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9"/>
      <w:r w:rsidR="0019077F">
        <w:t xml:space="preserve"> —</w:t>
      </w:r>
      <w:r w:rsidRPr="00F54804">
        <w:t xml:space="preserve"> FDS connection</w:t>
      </w:r>
      <w:bookmarkEnd w:id="1300"/>
      <w:bookmarkEnd w:id="1301"/>
      <w:bookmarkEnd w:id="1302"/>
      <w:bookmarkEnd w:id="1303"/>
      <w:bookmarkEnd w:id="1304"/>
      <w:r w:rsidR="00C1056C">
        <w:t xml:space="preserve"> with pre-machined clearance hole</w:t>
      </w:r>
      <w:bookmarkEnd w:id="1305"/>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6" w:name="_Ref157672544"/>
      <w:bookmarkStart w:id="1307" w:name="_Toc3557109"/>
      <w:bookmarkStart w:id="1308" w:name="_Toc34747360"/>
      <w:bookmarkStart w:id="1309" w:name="_Toc76030553"/>
      <w:bookmarkStart w:id="1310" w:name="_Toc94530839"/>
      <w:bookmarkStart w:id="1311" w:name="_Toc101428236"/>
      <w:bookmarkStart w:id="1312"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6"/>
      <w:r w:rsidR="0019077F">
        <w:t xml:space="preserve"> —</w:t>
      </w:r>
      <w:r w:rsidRPr="00F54804">
        <w:t xml:space="preserve"> Pilot hole on sheet metal</w:t>
      </w:r>
      <w:bookmarkEnd w:id="1307"/>
      <w:bookmarkEnd w:id="1308"/>
      <w:bookmarkEnd w:id="1309"/>
      <w:bookmarkEnd w:id="1310"/>
      <w:bookmarkEnd w:id="1311"/>
      <w:bookmarkEnd w:id="131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3" w:name="_Toc413359598"/>
      <w:bookmarkStart w:id="1314" w:name="_Toc3556992"/>
      <w:bookmarkStart w:id="1315" w:name="_Toc34747242"/>
      <w:bookmarkStart w:id="1316" w:name="_Toc77102058"/>
      <w:bookmarkStart w:id="1317" w:name="_Toc159262676"/>
      <w:r w:rsidRPr="00F54804">
        <w:t>Gum Drops</w:t>
      </w:r>
      <w:bookmarkEnd w:id="1313"/>
      <w:bookmarkEnd w:id="1314"/>
      <w:bookmarkEnd w:id="1315"/>
      <w:bookmarkEnd w:id="1316"/>
      <w:bookmarkEnd w:id="1317"/>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8" w:name="_Ref157672888"/>
      <w:bookmarkStart w:id="1319" w:name="_Toc159490720"/>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8"/>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20" w:name="_Ref157672935"/>
      <w:bookmarkStart w:id="1321" w:name="_Toc159490721"/>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20"/>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22" w:name="_Ref157673406"/>
      <w:bookmarkStart w:id="1323" w:name="_Toc159490722"/>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22"/>
      <w:r w:rsidR="008135BF">
        <w:t xml:space="preserve"> —</w:t>
      </w:r>
      <w:r w:rsidR="008135BF" w:rsidRPr="00F54804">
        <w:t xml:space="preserve"> </w:t>
      </w:r>
      <w:r w:rsidRPr="00F54804">
        <w:t xml:space="preserve">Nested elements of element </w:t>
      </w:r>
      <w:r w:rsidRPr="002941B8">
        <w:rPr>
          <w:rStyle w:val="CodeCharacter"/>
        </w:rPr>
        <w:t>&lt;gumdrop/&gt;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4" w:name="_Toc428456279"/>
      <w:bookmarkStart w:id="1325" w:name="_Toc3556993"/>
      <w:bookmarkStart w:id="1326" w:name="_Toc34747243"/>
      <w:bookmarkStart w:id="1327" w:name="_Toc77102059"/>
      <w:bookmarkStart w:id="1328" w:name="_Toc159262677"/>
      <w:bookmarkEnd w:id="1324"/>
      <w:r w:rsidRPr="00F54804">
        <w:t>Clinches</w:t>
      </w:r>
      <w:bookmarkEnd w:id="1325"/>
      <w:bookmarkEnd w:id="1326"/>
      <w:bookmarkEnd w:id="1327"/>
      <w:bookmarkEnd w:id="132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9" w:name="_Ref428794448"/>
      <w:bookmarkStart w:id="1330" w:name="_Ref428794398"/>
      <w:bookmarkStart w:id="1331" w:name="_Toc3557111"/>
      <w:bookmarkStart w:id="1332" w:name="_Toc34747362"/>
      <w:bookmarkStart w:id="1333" w:name="_Toc76030555"/>
      <w:bookmarkStart w:id="1334" w:name="_Toc94530841"/>
      <w:bookmarkStart w:id="1335" w:name="_Toc101428237"/>
      <w:bookmarkStart w:id="1336"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9"/>
      <w:r w:rsidR="0019077F">
        <w:t xml:space="preserve"> —</w:t>
      </w:r>
      <w:r w:rsidRPr="00F54804">
        <w:t xml:space="preserve"> </w:t>
      </w:r>
      <w:r w:rsidRPr="005C2D94">
        <w:t>Clinch Joint Dimensions</w:t>
      </w:r>
      <w:bookmarkEnd w:id="1330"/>
      <w:bookmarkEnd w:id="1331"/>
      <w:bookmarkEnd w:id="1332"/>
      <w:bookmarkEnd w:id="1333"/>
      <w:bookmarkEnd w:id="1334"/>
      <w:bookmarkEnd w:id="1335"/>
      <w:bookmarkEnd w:id="1336"/>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7" w:name="_Ref428798660"/>
      <w:bookmarkStart w:id="1338" w:name="_Toc3557112"/>
      <w:bookmarkStart w:id="1339" w:name="_Toc34747363"/>
      <w:bookmarkStart w:id="1340" w:name="_Toc76030556"/>
      <w:bookmarkStart w:id="1341" w:name="_Toc94530842"/>
      <w:bookmarkStart w:id="1342" w:name="_Toc101428238"/>
      <w:bookmarkStart w:id="1343"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8"/>
      <w:bookmarkEnd w:id="1339"/>
      <w:bookmarkEnd w:id="1340"/>
      <w:bookmarkEnd w:id="1341"/>
      <w:r w:rsidR="00E64A65" w:rsidRPr="005C2D94">
        <w:t>)</w:t>
      </w:r>
      <w:bookmarkEnd w:id="1342"/>
      <w:bookmarkEnd w:id="1343"/>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4" w:name="_Ref157685768"/>
      <w:bookmarkStart w:id="1345" w:name="_Toc159490723"/>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4"/>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6" w:name="_Ref157685776"/>
      <w:bookmarkStart w:id="1347" w:name="_Toc159490724"/>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6"/>
      <w:r w:rsidR="008135BF">
        <w:t xml:space="preserve"> —</w:t>
      </w:r>
      <w:r w:rsidR="008135BF" w:rsidRPr="00F54804">
        <w:t xml:space="preserve"> </w:t>
      </w:r>
      <w:r w:rsidRPr="00F54804">
        <w:t xml:space="preserve">Attributes of element </w:t>
      </w:r>
      <w:r w:rsidRPr="002941B8">
        <w:rPr>
          <w:rStyle w:val="CodeCharacter"/>
        </w:rPr>
        <w:t>&lt;clinch/&gt;</w:t>
      </w:r>
      <w:bookmarkEnd w:id="1347"/>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8" w:name="_Ref157686796"/>
      <w:bookmarkStart w:id="1349" w:name="_Toc159490725"/>
      <w:r w:rsidRPr="00F54804">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8"/>
      <w:r w:rsidR="008135BF">
        <w:t xml:space="preserve"> —</w:t>
      </w:r>
      <w:r w:rsidR="008135BF" w:rsidRPr="00F54804">
        <w:t xml:space="preserve"> </w:t>
      </w:r>
      <w:r w:rsidRPr="00F54804">
        <w:t xml:space="preserve">Nested elements of element </w:t>
      </w:r>
      <w:r w:rsidRPr="00337A83">
        <w:rPr>
          <w:rStyle w:val="CodeCharacter"/>
        </w:rPr>
        <w:t>&lt;clinch/&gt;</w:t>
      </w:r>
      <w:bookmarkEnd w:id="13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0" w:name="_Toc3556994"/>
      <w:bookmarkStart w:id="1351" w:name="_Toc34747244"/>
      <w:bookmarkStart w:id="1352" w:name="_Toc77102060"/>
      <w:bookmarkStart w:id="1353" w:name="_Toc159262678"/>
      <w:r w:rsidRPr="00F54804">
        <w:t>Heat Stakes / Thermal Stakes</w:t>
      </w:r>
      <w:bookmarkEnd w:id="1350"/>
      <w:bookmarkEnd w:id="1351"/>
      <w:bookmarkEnd w:id="1352"/>
      <w:bookmarkEnd w:id="1353"/>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4" w:name="_Ref157700013"/>
      <w:bookmarkStart w:id="1355" w:name="_Toc3557113"/>
      <w:bookmarkStart w:id="1356" w:name="_Toc34747364"/>
      <w:bookmarkStart w:id="1357" w:name="_Toc76030557"/>
      <w:bookmarkStart w:id="1358" w:name="_Toc94530843"/>
      <w:bookmarkStart w:id="1359" w:name="_Toc101428239"/>
      <w:bookmarkStart w:id="1360"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4"/>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5"/>
      <w:bookmarkEnd w:id="1356"/>
      <w:bookmarkEnd w:id="1357"/>
      <w:bookmarkEnd w:id="1358"/>
      <w:bookmarkEnd w:id="1359"/>
      <w:bookmarkEnd w:id="1360"/>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61" w:name="_Ref157700657"/>
      <w:bookmarkStart w:id="1362" w:name="_Toc159490726"/>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61"/>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63" w:name="_Ref157700722"/>
      <w:bookmarkStart w:id="1364" w:name="_Toc159490727"/>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63"/>
      <w:r w:rsidR="008135BF">
        <w:t xml:space="preserve"> —</w:t>
      </w:r>
      <w:r w:rsidR="008135BF" w:rsidRPr="00F54804">
        <w:t xml:space="preserve"> </w:t>
      </w:r>
      <w:r w:rsidRPr="00F54804">
        <w:t xml:space="preserve">Attributes of element </w:t>
      </w:r>
      <w:r w:rsidRPr="00337A83">
        <w:rPr>
          <w:rStyle w:val="CodeCharacter"/>
        </w:rPr>
        <w:t>&lt;heat_stake/&gt;</w:t>
      </w:r>
      <w:bookmarkEnd w:id="136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5" w:name="_Ref157701332"/>
      <w:bookmarkStart w:id="1366" w:name="_Toc159490728"/>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5"/>
      <w:r w:rsidR="008135BF">
        <w:t xml:space="preserve"> —</w:t>
      </w:r>
      <w:r w:rsidR="008135BF" w:rsidRPr="00F54804">
        <w:t xml:space="preserve"> </w:t>
      </w:r>
      <w:r w:rsidRPr="00F54804">
        <w:t xml:space="preserve">Nested elements of element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7" w:name="_Toc3556995"/>
      <w:bookmarkStart w:id="1368" w:name="_Toc34747245"/>
      <w:bookmarkStart w:id="1369" w:name="_Toc77102061"/>
      <w:bookmarkStart w:id="1370" w:name="_Toc159262679"/>
      <w:r w:rsidRPr="00F54804">
        <w:t>Clips/Snap Joints</w:t>
      </w:r>
      <w:bookmarkEnd w:id="1367"/>
      <w:bookmarkEnd w:id="1368"/>
      <w:bookmarkEnd w:id="1369"/>
      <w:bookmarkEnd w:id="1370"/>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71" w:name="_Ref157702911"/>
      <w:bookmarkStart w:id="1372" w:name="_Toc3557114"/>
      <w:bookmarkStart w:id="1373" w:name="_Toc34747365"/>
      <w:bookmarkStart w:id="1374" w:name="_Toc76030558"/>
      <w:bookmarkStart w:id="1375" w:name="_Toc94530844"/>
      <w:bookmarkStart w:id="1376" w:name="_Toc101428240"/>
      <w:bookmarkStart w:id="1377"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71"/>
      <w:r w:rsidR="00B00216">
        <w:t xml:space="preserve"> —</w:t>
      </w:r>
      <w:r w:rsidRPr="00F54804">
        <w:t xml:space="preserve"> A</w:t>
      </w:r>
      <w:r w:rsidR="00392BC6">
        <w:t xml:space="preserve"> “</w:t>
      </w:r>
      <w:r w:rsidRPr="00F54804">
        <w:t>Hairpin Clip</w:t>
      </w:r>
      <w:bookmarkEnd w:id="1372"/>
      <w:bookmarkEnd w:id="1373"/>
      <w:bookmarkEnd w:id="1374"/>
      <w:bookmarkEnd w:id="1375"/>
      <w:bookmarkEnd w:id="1376"/>
      <w:r w:rsidR="00F85C4B">
        <w:t>”</w:t>
      </w:r>
      <w:bookmarkEnd w:id="1377"/>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8" w:name="_Ref157703057"/>
      <w:bookmarkStart w:id="1379" w:name="_Toc3557115"/>
      <w:bookmarkStart w:id="1380" w:name="_Toc34747366"/>
      <w:bookmarkStart w:id="1381" w:name="_Toc76030559"/>
      <w:bookmarkStart w:id="1382" w:name="_Toc94530845"/>
      <w:bookmarkStart w:id="1383" w:name="_Toc101428241"/>
      <w:bookmarkStart w:id="1384"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8"/>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9"/>
      <w:bookmarkEnd w:id="1380"/>
      <w:bookmarkEnd w:id="1381"/>
      <w:bookmarkEnd w:id="1382"/>
      <w:bookmarkEnd w:id="1383"/>
      <w:bookmarkEnd w:id="1384"/>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5" w:name="_Ref157703127"/>
      <w:bookmarkStart w:id="1386" w:name="_Toc3557116"/>
      <w:bookmarkStart w:id="1387" w:name="_Ref7727027"/>
      <w:bookmarkStart w:id="1388" w:name="_Toc34747367"/>
      <w:bookmarkStart w:id="1389" w:name="_Toc76030560"/>
      <w:bookmarkStart w:id="1390" w:name="_Toc94530846"/>
      <w:bookmarkStart w:id="1391" w:name="_Toc101428242"/>
      <w:bookmarkStart w:id="1392"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5"/>
      <w:r w:rsidR="00B00216">
        <w:t xml:space="preserve"> —</w:t>
      </w:r>
      <w:r w:rsidRPr="00F54804">
        <w:t xml:space="preserve"> Clips Pushed into a Hole</w:t>
      </w:r>
      <w:bookmarkEnd w:id="1386"/>
      <w:bookmarkEnd w:id="1387"/>
      <w:bookmarkEnd w:id="1388"/>
      <w:bookmarkEnd w:id="1389"/>
      <w:bookmarkEnd w:id="1390"/>
      <w:bookmarkEnd w:id="1391"/>
      <w:bookmarkEnd w:id="1392"/>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6A366A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93" w:name="_Ref157703146"/>
      <w:bookmarkStart w:id="1394" w:name="_Toc3557117"/>
      <w:bookmarkStart w:id="1395" w:name="_Toc34747368"/>
      <w:bookmarkStart w:id="1396" w:name="_Toc76030561"/>
      <w:bookmarkStart w:id="1397" w:name="_Toc94530847"/>
      <w:bookmarkStart w:id="1398" w:name="_Toc101428243"/>
      <w:bookmarkStart w:id="1399"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93"/>
      <w:r w:rsidR="00B00216">
        <w:t xml:space="preserve"> —</w:t>
      </w:r>
      <w:r w:rsidRPr="00F54804">
        <w:t xml:space="preserve"> Clips Sliding onto a Flat Surface</w:t>
      </w:r>
      <w:bookmarkEnd w:id="1394"/>
      <w:bookmarkEnd w:id="1395"/>
      <w:bookmarkEnd w:id="1396"/>
      <w:bookmarkEnd w:id="1397"/>
      <w:bookmarkEnd w:id="1398"/>
      <w:bookmarkEnd w:id="1399"/>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400" w:name="_Ref157705764"/>
      <w:bookmarkStart w:id="1401" w:name="_Toc159490729"/>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400"/>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402" w:name="_Ref157705844"/>
      <w:bookmarkStart w:id="1403" w:name="_Toc159490730"/>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402"/>
      <w:r w:rsidR="008135BF">
        <w:t xml:space="preserve"> —</w:t>
      </w:r>
      <w:r w:rsidR="008135BF" w:rsidRPr="00F54804">
        <w:t xml:space="preserve"> </w:t>
      </w:r>
      <w:r w:rsidRPr="00F54804">
        <w:t xml:space="preserve">Attributes of element </w:t>
      </w:r>
      <w:r w:rsidRPr="002941B8">
        <w:rPr>
          <w:rStyle w:val="CodeCharacter"/>
        </w:rPr>
        <w:t>&lt;clip/&gt;</w:t>
      </w:r>
      <w:bookmarkEnd w:id="140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4" w:name="_Ref157708879"/>
      <w:bookmarkStart w:id="1405" w:name="_Toc159490731"/>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4"/>
      <w:r w:rsidR="006B04F2">
        <w:t xml:space="preserve"> —</w:t>
      </w:r>
      <w:r w:rsidR="006B04F2" w:rsidRPr="00F54804">
        <w:t xml:space="preserve"> </w:t>
      </w:r>
      <w:r w:rsidRPr="00F54804">
        <w:t xml:space="preserve">Nested elements of element </w:t>
      </w:r>
      <w:r w:rsidRPr="00337A83">
        <w:rPr>
          <w:rStyle w:val="CodeCharacter"/>
        </w:rPr>
        <w:t>&lt;clip/&gt;</w:t>
      </w:r>
      <w:bookmarkEnd w:id="1405"/>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6" w:name="_Toc3556996"/>
      <w:bookmarkStart w:id="1407" w:name="_Toc34747246"/>
      <w:bookmarkStart w:id="1408" w:name="_Toc77102062"/>
      <w:bookmarkStart w:id="1409" w:name="_Toc159262680"/>
      <w:r w:rsidRPr="005C2D94">
        <w:t>Nails</w:t>
      </w:r>
      <w:bookmarkEnd w:id="1406"/>
      <w:bookmarkEnd w:id="1407"/>
      <w:bookmarkEnd w:id="1408"/>
      <w:bookmarkEnd w:id="1409"/>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10" w:name="_Ref157709145"/>
      <w:bookmarkStart w:id="1411" w:name="_Toc3557119"/>
      <w:bookmarkStart w:id="1412" w:name="_Toc34747370"/>
      <w:bookmarkStart w:id="1413" w:name="_Toc76030563"/>
      <w:bookmarkStart w:id="1414" w:name="_Toc94530849"/>
      <w:bookmarkStart w:id="1415" w:name="_Toc101428244"/>
      <w:bookmarkStart w:id="1416"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10"/>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11"/>
      <w:bookmarkEnd w:id="1412"/>
      <w:bookmarkEnd w:id="1413"/>
      <w:bookmarkEnd w:id="1414"/>
      <w:bookmarkEnd w:id="1415"/>
      <w:bookmarkEnd w:id="1416"/>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7" w:name="_Ref157709213"/>
      <w:bookmarkStart w:id="1418" w:name="_Toc159490732"/>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7"/>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9" w:name="_Ref157709368"/>
      <w:bookmarkStart w:id="1420" w:name="_Toc159490733"/>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9"/>
      <w:r w:rsidR="006B04F2">
        <w:t xml:space="preserve"> —</w:t>
      </w:r>
      <w:r w:rsidR="006B04F2" w:rsidRPr="00F54804">
        <w:t xml:space="preserve"> </w:t>
      </w:r>
      <w:r w:rsidRPr="00F54804">
        <w:t xml:space="preserve">Attributes of element </w:t>
      </w:r>
      <w:r w:rsidRPr="00337A83">
        <w:rPr>
          <w:rStyle w:val="CodeCharacter"/>
        </w:rPr>
        <w:t>&lt;nail/&gt;</w:t>
      </w:r>
      <w:bookmarkEnd w:id="14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lastRenderedPageBreak/>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1" w:name="_Ref157709670"/>
      <w:bookmarkStart w:id="1422" w:name="_Toc101428245"/>
      <w:bookmarkStart w:id="1423"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21"/>
      <w:r w:rsidR="00B00216">
        <w:t xml:space="preserve"> —</w:t>
      </w:r>
      <w:r w:rsidRPr="00F54804">
        <w:t xml:space="preserve"> Key measures of a nail &amp; examples of different nail types</w:t>
      </w:r>
      <w:bookmarkEnd w:id="1422"/>
      <w:bookmarkEnd w:id="1423"/>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4" w:name="_Ref157709545"/>
      <w:bookmarkStart w:id="1425" w:name="_Toc159490734"/>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4"/>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6" w:name="_Toc77102063"/>
      <w:bookmarkStart w:id="1427" w:name="_Toc159262681"/>
      <w:bookmarkStart w:id="1428" w:name="_Toc27753609"/>
      <w:r w:rsidRPr="005C2D94">
        <w:t>Rotation Joints</w:t>
      </w:r>
      <w:bookmarkEnd w:id="1426"/>
      <w:bookmarkEnd w:id="1427"/>
    </w:p>
    <w:p w14:paraId="446BDB79" w14:textId="5E161DFD" w:rsidR="00BD3FB0" w:rsidRPr="00BF5C18" w:rsidRDefault="00BD3FB0" w:rsidP="0013175B">
      <w:pPr>
        <w:pStyle w:val="berschrift3"/>
      </w:pPr>
      <w:bookmarkStart w:id="1429" w:name="_Toc159262682"/>
      <w:r>
        <w:t>General</w:t>
      </w:r>
      <w:bookmarkEnd w:id="1429"/>
    </w:p>
    <w:p w14:paraId="3EB9DE70" w14:textId="07B6A75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30" w:name="_Ref157709562"/>
      <w:bookmarkStart w:id="1431" w:name="_Toc159490735"/>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32" w:name="_Ref157709384"/>
      <w:bookmarkStart w:id="1433" w:name="_Toc159490736"/>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32"/>
      <w:r w:rsidR="006B04F2">
        <w:t xml:space="preserve"> —</w:t>
      </w:r>
      <w:r w:rsidR="006B04F2" w:rsidRPr="00F54804">
        <w:t xml:space="preserve"> </w:t>
      </w:r>
      <w:r w:rsidRPr="00F54804">
        <w:t xml:space="preserve">Attributes of element </w:t>
      </w:r>
      <w:r w:rsidRPr="002941B8">
        <w:rPr>
          <w:rStyle w:val="CodeCharacter"/>
        </w:rPr>
        <w:t>&lt;rotation_joint/&gt;</w:t>
      </w:r>
      <w:bookmarkEnd w:id="14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4" w:name="_Ref157790228"/>
      <w:bookmarkStart w:id="1435" w:name="_Toc159490737"/>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4"/>
      <w:r w:rsidR="0025265B">
        <w:t xml:space="preserve"> —</w:t>
      </w:r>
      <w:r w:rsidR="0025265B" w:rsidRPr="00F54804">
        <w:t xml:space="preserve"> </w:t>
      </w:r>
      <w:r w:rsidRPr="00F54804">
        <w:t xml:space="preserve">Nested elements of element </w:t>
      </w:r>
      <w:r w:rsidRPr="002941B8">
        <w:rPr>
          <w:rStyle w:val="CodeCharacter"/>
        </w:rPr>
        <w:t>&lt;rotation_joint/&gt;</w:t>
      </w:r>
      <w:bookmarkEnd w:id="143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6" w:name="_Toc77102064"/>
      <w:bookmarkStart w:id="1437" w:name="_Toc159262683"/>
      <w:r w:rsidRPr="005C2D94">
        <w:t>ROTAV</w:t>
      </w:r>
      <w:bookmarkEnd w:id="1436"/>
      <w:bookmarkEnd w:id="1437"/>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8" w:name="_Ref157792265"/>
      <w:bookmarkStart w:id="1439" w:name="_Toc76030564"/>
      <w:bookmarkStart w:id="1440" w:name="_Toc94530850"/>
      <w:bookmarkStart w:id="1441" w:name="_Toc101428246"/>
      <w:bookmarkStart w:id="1442"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8"/>
      <w:r w:rsidR="00B00216">
        <w:t xml:space="preserve"> —</w:t>
      </w:r>
      <w:r w:rsidRPr="00F54804">
        <w:t xml:space="preserve"> Process of Rotation Joining (ROTAV)</w:t>
      </w:r>
      <w:bookmarkEnd w:id="1439"/>
      <w:bookmarkEnd w:id="144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1"/>
      <w:bookmarkEnd w:id="1442"/>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43" w:name="_Ref157792294"/>
      <w:bookmarkStart w:id="1444" w:name="_Toc76030565"/>
      <w:bookmarkStart w:id="1445" w:name="_Toc94530851"/>
      <w:bookmarkStart w:id="1446" w:name="_Toc101428247"/>
      <w:bookmarkStart w:id="1447"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44"/>
      <w:bookmarkEnd w:id="144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6"/>
      <w:bookmarkEnd w:id="1447"/>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8" w:name="_Ref157790279"/>
      <w:bookmarkStart w:id="1449" w:name="_Toc159490738"/>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8"/>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8"/>
      <w:r w:rsidRPr="009376B7">
        <w:rPr>
          <w:lang w:val="en-GB"/>
        </w:rPr>
        <w:t xml:space="preserve"> </w:t>
      </w:r>
    </w:p>
    <w:p w14:paraId="1F37394C" w14:textId="77777777" w:rsidR="00FC68DB" w:rsidRPr="00F54804" w:rsidRDefault="00FC68DB" w:rsidP="00B202D2">
      <w:pPr>
        <w:pStyle w:val="berschrift1"/>
      </w:pPr>
      <w:bookmarkStart w:id="1450" w:name="_Toc428537246"/>
      <w:bookmarkStart w:id="1451" w:name="_Toc428969565"/>
      <w:bookmarkStart w:id="1452" w:name="_Toc429052956"/>
      <w:bookmarkStart w:id="1453" w:name="_Toc428537247"/>
      <w:bookmarkStart w:id="1454" w:name="_Toc428965632"/>
      <w:bookmarkStart w:id="1455" w:name="_Toc428969566"/>
      <w:bookmarkStart w:id="1456" w:name="_Toc429052957"/>
      <w:bookmarkStart w:id="1457" w:name="_Toc428456280"/>
      <w:bookmarkStart w:id="1458" w:name="_Toc428537248"/>
      <w:bookmarkStart w:id="1459" w:name="_Toc428969567"/>
      <w:bookmarkStart w:id="1460" w:name="_Toc429052958"/>
      <w:bookmarkStart w:id="1461" w:name="_Toc338938901"/>
      <w:bookmarkStart w:id="1462" w:name="_Toc338939097"/>
      <w:bookmarkStart w:id="1463" w:name="_Toc3556997"/>
      <w:bookmarkStart w:id="1464" w:name="_Toc34747247"/>
      <w:bookmarkStart w:id="1465" w:name="_Toc77102065"/>
      <w:bookmarkStart w:id="1466" w:name="_Toc159262684"/>
      <w:bookmarkEnd w:id="1450"/>
      <w:bookmarkEnd w:id="1451"/>
      <w:bookmarkEnd w:id="1452"/>
      <w:bookmarkEnd w:id="1453"/>
      <w:bookmarkEnd w:id="1454"/>
      <w:bookmarkEnd w:id="1455"/>
      <w:bookmarkEnd w:id="1456"/>
      <w:bookmarkEnd w:id="1457"/>
      <w:bookmarkEnd w:id="1458"/>
      <w:bookmarkEnd w:id="1459"/>
      <w:bookmarkEnd w:id="1460"/>
      <w:r w:rsidRPr="00F54804">
        <w:lastRenderedPageBreak/>
        <w:t>1D connections</w:t>
      </w:r>
      <w:bookmarkEnd w:id="1461"/>
      <w:bookmarkEnd w:id="1462"/>
      <w:bookmarkEnd w:id="1463"/>
      <w:bookmarkEnd w:id="1464"/>
      <w:bookmarkEnd w:id="1465"/>
      <w:bookmarkEnd w:id="1466"/>
    </w:p>
    <w:p w14:paraId="249DECC1" w14:textId="77777777" w:rsidR="00FC68DB" w:rsidRPr="005C2D94" w:rsidRDefault="00FC68DB" w:rsidP="00B202D2">
      <w:pPr>
        <w:pStyle w:val="berschrift2"/>
      </w:pPr>
      <w:bookmarkStart w:id="1467" w:name="_Toc3556998"/>
      <w:bookmarkStart w:id="1468" w:name="_Toc34747248"/>
      <w:bookmarkStart w:id="1469" w:name="_Toc77102066"/>
      <w:bookmarkStart w:id="1470" w:name="_Toc159262685"/>
      <w:bookmarkStart w:id="1471" w:name="_Toc338938902"/>
      <w:bookmarkStart w:id="1472" w:name="_Toc338939098"/>
      <w:r w:rsidRPr="005C2D94">
        <w:t>Generic Definitions</w:t>
      </w:r>
      <w:bookmarkEnd w:id="1467"/>
      <w:bookmarkEnd w:id="1468"/>
      <w:bookmarkEnd w:id="1469"/>
      <w:bookmarkEnd w:id="1470"/>
    </w:p>
    <w:p w14:paraId="59908147" w14:textId="77777777" w:rsidR="00FC68DB" w:rsidRPr="00BD52D7" w:rsidRDefault="00FC68DB" w:rsidP="00B202D2">
      <w:pPr>
        <w:pStyle w:val="berschrift3"/>
      </w:pPr>
      <w:bookmarkStart w:id="1473" w:name="_Toc3556999"/>
      <w:bookmarkStart w:id="1474" w:name="_Toc34747249"/>
      <w:bookmarkStart w:id="1475" w:name="_Toc77102067"/>
      <w:bookmarkStart w:id="1476" w:name="_Toc159262686"/>
      <w:r w:rsidRPr="00BD52D7">
        <w:t>Identification</w:t>
      </w:r>
      <w:bookmarkEnd w:id="1473"/>
      <w:bookmarkEnd w:id="1474"/>
      <w:bookmarkEnd w:id="1475"/>
      <w:bookmarkEnd w:id="1476"/>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7" w:name="_Ref414571413"/>
      <w:bookmarkStart w:id="1478" w:name="_Ref429050458"/>
      <w:bookmarkStart w:id="1479" w:name="_Toc3557000"/>
      <w:bookmarkStart w:id="1480" w:name="_Toc34747250"/>
      <w:bookmarkStart w:id="1481" w:name="_Toc77102068"/>
      <w:bookmarkStart w:id="1482" w:name="_Toc159262687"/>
      <w:r w:rsidRPr="005C2D94">
        <w:t>L</w:t>
      </w:r>
      <w:bookmarkEnd w:id="1477"/>
      <w:r w:rsidRPr="001E4607">
        <w:t>ocation</w:t>
      </w:r>
      <w:bookmarkEnd w:id="1478"/>
      <w:bookmarkEnd w:id="1479"/>
      <w:bookmarkEnd w:id="1480"/>
      <w:bookmarkEnd w:id="1481"/>
      <w:bookmarkEnd w:id="1482"/>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D7BF58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83" w:name="_Ref157790309"/>
      <w:bookmarkStart w:id="1484" w:name="_Toc159490739"/>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83"/>
      <w:r w:rsidR="0025265B">
        <w:t xml:space="preserve"> —</w:t>
      </w:r>
      <w:r w:rsidR="0025265B" w:rsidRPr="00F54804">
        <w:t xml:space="preserve"> </w:t>
      </w:r>
      <w:r w:rsidRPr="00F54804">
        <w:t xml:space="preserve">Attributes of element </w:t>
      </w:r>
      <w:r w:rsidRPr="00337A83">
        <w:rPr>
          <w:rStyle w:val="CodeCharacter"/>
        </w:rPr>
        <w:t>&lt;loc_list/&gt;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5" w:name="_Ref157790360"/>
      <w:bookmarkStart w:id="1486" w:name="_Toc159490740"/>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5"/>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7" w:name="_Ref157790375"/>
      <w:bookmarkStart w:id="1488" w:name="_Toc159490741"/>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7"/>
      <w:r w:rsidR="0025265B" w:rsidRPr="00C44DA5">
        <w:t xml:space="preserve"> — </w:t>
      </w:r>
      <w:r w:rsidRPr="00C44DA5">
        <w:t xml:space="preserve">Attributes of element </w:t>
      </w:r>
      <w:r w:rsidRPr="00C44DA5">
        <w:rPr>
          <w:rStyle w:val="CodeCharacter"/>
        </w:rPr>
        <w:t>&lt;loc/&gt;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9" w:name="_Toc432343680"/>
      <w:bookmarkStart w:id="1490" w:name="_Ref69114607"/>
      <w:bookmarkStart w:id="1491" w:name="_Ref69114623"/>
      <w:bookmarkStart w:id="1492" w:name="_Toc77102069"/>
      <w:bookmarkStart w:id="1493" w:name="_Toc159262688"/>
      <w:bookmarkStart w:id="1494" w:name="_Toc3557001"/>
      <w:bookmarkStart w:id="1495" w:name="_Toc34747251"/>
      <w:r w:rsidRPr="00C44DA5">
        <w:t>Intermittent Connection Lines</w:t>
      </w:r>
      <w:bookmarkEnd w:id="1489"/>
      <w:bookmarkEnd w:id="1490"/>
      <w:bookmarkEnd w:id="1491"/>
      <w:bookmarkEnd w:id="1492"/>
      <w:bookmarkEnd w:id="1493"/>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6" w:name="_Ref157794907"/>
      <w:bookmarkStart w:id="1497" w:name="_Toc76030566"/>
      <w:bookmarkStart w:id="1498" w:name="_Toc94530852"/>
      <w:bookmarkStart w:id="1499" w:name="_Toc101428248"/>
      <w:bookmarkStart w:id="1500"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6"/>
      <w:r w:rsidR="00B00216">
        <w:t xml:space="preserve"> —</w:t>
      </w:r>
      <w:r w:rsidRPr="00F54804">
        <w:t xml:space="preserve"> Terminology of a regular intermittent weld</w:t>
      </w:r>
      <w:bookmarkEnd w:id="1497"/>
      <w:bookmarkEnd w:id="1498"/>
      <w:bookmarkEnd w:id="1499"/>
      <w:bookmarkEnd w:id="1500"/>
    </w:p>
    <w:p w14:paraId="616BC584" w14:textId="0B8DEA5D"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501" w:name="_Ref157795255"/>
      <w:bookmarkStart w:id="1502" w:name="_Toc76030567"/>
      <w:bookmarkStart w:id="1503" w:name="_Toc94530853"/>
      <w:bookmarkStart w:id="1504" w:name="_Toc101428249"/>
      <w:bookmarkStart w:id="1505"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501"/>
      <w:r w:rsidR="00B00216">
        <w:t xml:space="preserve"> —</w:t>
      </w:r>
      <w:r w:rsidRPr="00F54804">
        <w:t xml:space="preserve"> Regular intermittent weld with first spacing and last spacing</w:t>
      </w:r>
      <w:bookmarkEnd w:id="1502"/>
      <w:bookmarkEnd w:id="1503"/>
      <w:bookmarkEnd w:id="1504"/>
      <w:bookmarkEnd w:id="1505"/>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6" w:name="_Ref157795552"/>
      <w:bookmarkStart w:id="1507" w:name="_Toc76030568"/>
      <w:bookmarkStart w:id="1508" w:name="_Toc94530854"/>
      <w:bookmarkStart w:id="1509" w:name="_Toc101428250"/>
      <w:bookmarkStart w:id="1510"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7"/>
      <w:bookmarkEnd w:id="1508"/>
      <w:bookmarkEnd w:id="1509"/>
      <w:bookmarkEnd w:id="1510"/>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11" w:name="_Hlk66958231"/>
      <w:r w:rsidRPr="004A2B79">
        <w:rPr>
          <w:rStyle w:val="CodeCharacter"/>
        </w:rPr>
        <w:t>&lt;segment_list/&gt;</w:t>
      </w:r>
      <w:r w:rsidRPr="00BD52D7">
        <w:rPr>
          <w:rFonts w:cs="Calibri"/>
          <w:lang w:eastAsia="en-GB"/>
        </w:rPr>
        <w:t xml:space="preserve"> </w:t>
      </w:r>
      <w:bookmarkEnd w:id="151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12" w:name="_Ref157709421"/>
      <w:bookmarkStart w:id="1513" w:name="_Toc159490742"/>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12"/>
      <w:r w:rsidR="0025265B">
        <w:t xml:space="preserve"> —</w:t>
      </w:r>
      <w:r w:rsidR="0025265B" w:rsidRPr="00F54804">
        <w:t xml:space="preserve"> </w:t>
      </w:r>
      <w:r w:rsidRPr="00F54804">
        <w:t xml:space="preserve">Attributes of element </w:t>
      </w:r>
      <w:r w:rsidRPr="00337A83">
        <w:rPr>
          <w:rStyle w:val="CodeCharacter"/>
        </w:rPr>
        <w:t>&lt;segment/&gt;</w:t>
      </w:r>
      <w:bookmarkEnd w:id="151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4" w:name="_Ref101343985"/>
      <w:bookmarkStart w:id="1515" w:name="_Toc159490743"/>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4"/>
      <w:r w:rsidR="0025265B">
        <w:t xml:space="preserve"> —</w:t>
      </w:r>
      <w:r w:rsidR="0025265B" w:rsidRPr="00F54804">
        <w:t xml:space="preserve"> </w:t>
      </w:r>
      <w:r w:rsidRPr="00F54804">
        <w:t xml:space="preserve">Attributes of element </w:t>
      </w:r>
      <w:r w:rsidRPr="00337A83">
        <w:rPr>
          <w:rStyle w:val="CodeCharacter"/>
        </w:rPr>
        <w:t>&lt;regular_segments/&gt;</w:t>
      </w:r>
      <w:bookmarkEnd w:id="151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6" w:name="_Hlk66958266"/>
      <w:r w:rsidR="00FC68DB" w:rsidRPr="0059090B">
        <w:rPr>
          <w:rStyle w:val="CodeCharacter"/>
          <w:sz w:val="20"/>
        </w:rPr>
        <w:t>&lt;regular_segments/&gt;</w:t>
      </w:r>
      <w:r w:rsidR="00FC68DB" w:rsidRPr="0059090B">
        <w:t xml:space="preserve"> </w:t>
      </w:r>
      <w:bookmarkEnd w:id="1516"/>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7" w:name="_Ref157796362"/>
      <w:bookmarkStart w:id="1518"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7"/>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8"/>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EF9C9E2"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9" w:name="_Ref157796386"/>
      <w:bookmarkStart w:id="1520"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9"/>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0"/>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15AACDF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21" w:name="_Ref157796405"/>
      <w:bookmarkStart w:id="1522"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21"/>
      <w:r w:rsidRPr="0023119A">
        <w:t xml:space="preserve"> — Staggered welding</w:t>
      </w:r>
      <w:bookmarkEnd w:id="1522"/>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3" w:name="_Hlk64538969"/>
      <w:r w:rsidR="00FC68DB" w:rsidRPr="0059090B">
        <w:rPr>
          <w:rStyle w:val="CodeCharacter"/>
          <w:sz w:val="20"/>
        </w:rPr>
        <w:t>&lt;segment_list/&gt;</w:t>
      </w:r>
      <w:bookmarkEnd w:id="1523"/>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4" w:name="_Ref157796426"/>
      <w:bookmarkStart w:id="1525"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4"/>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5"/>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6" w:name="_Toc77102070"/>
      <w:bookmarkStart w:id="1527" w:name="_Toc159262689"/>
      <w:r w:rsidRPr="00F54804">
        <w:t>Type Specification</w:t>
      </w:r>
      <w:bookmarkEnd w:id="1494"/>
      <w:bookmarkEnd w:id="1495"/>
      <w:bookmarkEnd w:id="1526"/>
      <w:bookmarkEnd w:id="1527"/>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8" w:name="_Ref157019186"/>
      <w:bookmarkStart w:id="1529" w:name="_Toc159490744"/>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0" w:name="_Toc3557002"/>
      <w:bookmarkStart w:id="1531" w:name="_Toc34747252"/>
      <w:bookmarkStart w:id="1532" w:name="_Toc77102071"/>
      <w:bookmarkStart w:id="1533" w:name="_Toc159262690"/>
      <w:r w:rsidRPr="00F54804">
        <w:t>Seam Weld</w:t>
      </w:r>
      <w:bookmarkEnd w:id="421"/>
      <w:r w:rsidRPr="00F54804">
        <w:t>s</w:t>
      </w:r>
      <w:bookmarkEnd w:id="1471"/>
      <w:bookmarkEnd w:id="1472"/>
      <w:bookmarkEnd w:id="1530"/>
      <w:bookmarkEnd w:id="1531"/>
      <w:bookmarkEnd w:id="1532"/>
      <w:bookmarkEnd w:id="1533"/>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4" w:name="_Toc338938903"/>
      <w:bookmarkStart w:id="1535" w:name="_Toc338939099"/>
      <w:bookmarkStart w:id="1536" w:name="_Toc3557003"/>
      <w:bookmarkStart w:id="1537" w:name="_Toc34747253"/>
      <w:bookmarkStart w:id="1538" w:name="_Toc77102072"/>
      <w:bookmarkStart w:id="1539" w:name="_Toc159262691"/>
      <w:r w:rsidRPr="00F54804">
        <w:lastRenderedPageBreak/>
        <w:t xml:space="preserve">Description and </w:t>
      </w:r>
      <w:r w:rsidR="007F7A98" w:rsidRPr="00F54804">
        <w:t>Modelling</w:t>
      </w:r>
      <w:r w:rsidRPr="00F54804">
        <w:t xml:space="preserve"> Parameters</w:t>
      </w:r>
      <w:bookmarkEnd w:id="422"/>
      <w:bookmarkEnd w:id="1534"/>
      <w:bookmarkEnd w:id="1535"/>
      <w:bookmarkEnd w:id="1536"/>
      <w:bookmarkEnd w:id="1537"/>
      <w:bookmarkEnd w:id="1538"/>
      <w:bookmarkEnd w:id="1539"/>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40" w:name="_Toc288196463"/>
      <w:bookmarkStart w:id="1541" w:name="_Toc288200761"/>
      <w:bookmarkStart w:id="1542" w:name="_Toc338938907"/>
      <w:bookmarkStart w:id="1543" w:name="_Toc338939104"/>
      <w:bookmarkStart w:id="1544" w:name="_Toc3557004"/>
      <w:bookmarkStart w:id="1545" w:name="_Toc34747254"/>
      <w:bookmarkStart w:id="1546" w:name="_Toc77102073"/>
      <w:bookmarkStart w:id="1547" w:name="_Toc159262692"/>
      <w:bookmarkStart w:id="1548" w:name="_Toc288196487"/>
      <w:bookmarkStart w:id="1549" w:name="_Toc288200789"/>
      <w:bookmarkStart w:id="1550" w:name="_Toc338938910"/>
      <w:bookmarkStart w:id="1551" w:name="_Toc338939129"/>
      <w:r w:rsidRPr="00F54804">
        <w:t>Seam Weld Definition</w:t>
      </w:r>
      <w:bookmarkEnd w:id="1540"/>
      <w:bookmarkEnd w:id="1541"/>
      <w:bookmarkEnd w:id="1542"/>
      <w:bookmarkEnd w:id="1543"/>
      <w:r w:rsidRPr="00F54804">
        <w:t xml:space="preserve"> Overview</w:t>
      </w:r>
      <w:bookmarkEnd w:id="1544"/>
      <w:bookmarkEnd w:id="1545"/>
      <w:bookmarkEnd w:id="1546"/>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2" w:name="_MON_1364796837"/>
      <w:bookmarkStart w:id="1553" w:name="_MON_1364796880"/>
      <w:bookmarkStart w:id="1554" w:name="_MON_1364796906"/>
      <w:bookmarkStart w:id="1555" w:name="_MON_1364797126"/>
      <w:bookmarkStart w:id="1556" w:name="_MON_1364797186"/>
      <w:bookmarkStart w:id="1557" w:name="_MON_1364797218"/>
      <w:bookmarkStart w:id="1558" w:name="_MON_1364797858"/>
      <w:bookmarkStart w:id="1559" w:name="_MON_1364798353"/>
      <w:bookmarkStart w:id="1560" w:name="_MON_1364798519"/>
      <w:bookmarkStart w:id="1561" w:name="_MON_1364798747"/>
      <w:bookmarkStart w:id="1562" w:name="_MON_1364798771"/>
      <w:bookmarkStart w:id="1563" w:name="_MON_1364799011"/>
      <w:bookmarkStart w:id="1564" w:name="_MON_1364801153"/>
      <w:bookmarkStart w:id="1565" w:name="_MON_1364801290"/>
      <w:bookmarkStart w:id="1566" w:name="_MON_1364801615"/>
      <w:bookmarkStart w:id="1567" w:name="_MON_1364801624"/>
      <w:bookmarkStart w:id="1568" w:name="_MON_1364801706"/>
      <w:bookmarkStart w:id="1569" w:name="_MON_1364801789"/>
      <w:bookmarkStart w:id="1570" w:name="_MON_1364801849"/>
      <w:bookmarkStart w:id="1571" w:name="_MON_1364801901"/>
      <w:bookmarkStart w:id="1572" w:name="_MON_1364804394"/>
      <w:bookmarkStart w:id="1573" w:name="_MON_1364804536"/>
      <w:bookmarkStart w:id="1574" w:name="_MON_1364804660"/>
      <w:bookmarkStart w:id="1575" w:name="_MON_1364804697"/>
      <w:bookmarkStart w:id="1576" w:name="_MON_1364804737"/>
      <w:bookmarkStart w:id="1577" w:name="_MON_1364804801"/>
      <w:bookmarkStart w:id="1578" w:name="_MON_1364805030"/>
      <w:bookmarkStart w:id="1579" w:name="_MON_1364805461"/>
      <w:bookmarkStart w:id="1580" w:name="_MON_1364819404"/>
      <w:bookmarkStart w:id="1581" w:name="_MON_1364908755"/>
      <w:bookmarkStart w:id="1582" w:name="_MON_1364925659"/>
      <w:bookmarkStart w:id="1583" w:name="_MON_1364928250"/>
      <w:bookmarkStart w:id="1584" w:name="_MON_1365309185"/>
      <w:bookmarkStart w:id="1585" w:name="_MON_1365312010"/>
      <w:bookmarkStart w:id="1586" w:name="_MON_1365319861"/>
      <w:bookmarkStart w:id="1587" w:name="_MON_1365320347"/>
      <w:bookmarkStart w:id="1588" w:name="_MON_1365320586"/>
      <w:bookmarkStart w:id="1589" w:name="_MON_1365322967"/>
      <w:bookmarkStart w:id="1590" w:name="_MON_1376134054"/>
      <w:bookmarkStart w:id="1591" w:name="_MON_1376234613"/>
      <w:bookmarkStart w:id="1592" w:name="_MON_1378813652"/>
      <w:bookmarkStart w:id="1593" w:name="_MON_1378813684"/>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3A324C3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4" w:name="_Ref158746990"/>
      <w:bookmarkStart w:id="1595" w:name="_Toc3557122"/>
      <w:bookmarkStart w:id="1596" w:name="_Toc34747373"/>
      <w:bookmarkStart w:id="1597" w:name="_Toc76030571"/>
      <w:bookmarkStart w:id="1598" w:name="_Toc94530856"/>
      <w:bookmarkStart w:id="1599" w:name="_Toc101428252"/>
      <w:bookmarkStart w:id="1600"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4"/>
      <w:r w:rsidR="00B00216" w:rsidRPr="00C76790">
        <w:rPr>
          <w:lang w:val="en-US"/>
        </w:rPr>
        <w:t xml:space="preserve"> —</w:t>
      </w:r>
      <w:r w:rsidRPr="00C76790">
        <w:rPr>
          <w:lang w:val="en-US"/>
        </w:rPr>
        <w:t xml:space="preserve"> Seam weld types and attributes</w:t>
      </w:r>
      <w:bookmarkEnd w:id="1595"/>
      <w:bookmarkEnd w:id="1596"/>
      <w:bookmarkEnd w:id="1597"/>
      <w:bookmarkEnd w:id="1598"/>
      <w:bookmarkEnd w:id="1599"/>
      <w:bookmarkEnd w:id="1600"/>
      <w:r w:rsidR="00050D1F">
        <w:rPr>
          <w:lang w:val="en-US"/>
        </w:rPr>
        <w:t xml:space="preserve"> </w:t>
      </w:r>
    </w:p>
    <w:p w14:paraId="3E80C837" w14:textId="77777777" w:rsidR="00FC68DB" w:rsidRPr="001E4607" w:rsidRDefault="00FC68DB" w:rsidP="00B202D2">
      <w:pPr>
        <w:pStyle w:val="berschrift3"/>
      </w:pPr>
      <w:bookmarkStart w:id="1601" w:name="_Toc3557005"/>
      <w:bookmarkStart w:id="1602" w:name="_Toc34747255"/>
      <w:bookmarkStart w:id="1603" w:name="_Toc77102074"/>
      <w:bookmarkStart w:id="1604" w:name="_Toc159262693"/>
      <w:r w:rsidRPr="005C2D94">
        <w:lastRenderedPageBreak/>
        <w:t>Specific XML Realization</w:t>
      </w:r>
      <w:bookmarkEnd w:id="1601"/>
      <w:bookmarkEnd w:id="1602"/>
      <w:bookmarkEnd w:id="1603"/>
      <w:bookmarkEnd w:id="1604"/>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5" w:name="XMLStructureSeamWelds"/>
      <w:bookmarkEnd w:id="1605"/>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6" w:name="_Ref158748587"/>
      <w:bookmarkStart w:id="1607" w:name="_Toc3557123"/>
      <w:bookmarkStart w:id="1608" w:name="_Toc34747374"/>
      <w:bookmarkStart w:id="1609" w:name="_Toc76030572"/>
      <w:bookmarkStart w:id="1610" w:name="_Toc94530857"/>
      <w:bookmarkStart w:id="1611" w:name="_Toc101428253"/>
      <w:bookmarkStart w:id="1612"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6"/>
      <w:r w:rsidR="00B00216">
        <w:t xml:space="preserve"> —</w:t>
      </w:r>
      <w:r w:rsidRPr="00F54804">
        <w:t xml:space="preserve"> </w:t>
      </w:r>
      <w:r w:rsidRPr="005C2D94">
        <w:t>χMCF Structure of a Seam Weld (connection_1d)</w:t>
      </w:r>
      <w:bookmarkEnd w:id="1607"/>
      <w:bookmarkEnd w:id="1608"/>
      <w:bookmarkEnd w:id="1609"/>
      <w:bookmarkEnd w:id="1610"/>
      <w:bookmarkEnd w:id="1611"/>
      <w:bookmarkEnd w:id="1612"/>
    </w:p>
    <w:p w14:paraId="7D1BCE42" w14:textId="79D9E013" w:rsidR="00FC68DB" w:rsidRPr="001E4607" w:rsidRDefault="00FC68DB" w:rsidP="00B202D2">
      <w:pPr>
        <w:pStyle w:val="berschrift3"/>
      </w:pPr>
      <w:bookmarkStart w:id="1613" w:name="_Toc3557006"/>
      <w:bookmarkStart w:id="1614" w:name="_Toc34747256"/>
      <w:bookmarkStart w:id="1615" w:name="_Toc77102075"/>
      <w:bookmarkStart w:id="1616" w:name="_Ref132201394"/>
      <w:bookmarkStart w:id="1617" w:name="_Toc159262694"/>
      <w:r w:rsidRPr="005C2D94">
        <w:t>Generic Seam Weld Definition</w:t>
      </w:r>
      <w:bookmarkEnd w:id="1548"/>
      <w:bookmarkEnd w:id="1549"/>
      <w:bookmarkEnd w:id="1550"/>
      <w:bookmarkEnd w:id="1551"/>
      <w:bookmarkEnd w:id="1613"/>
      <w:bookmarkEnd w:id="1614"/>
      <w:bookmarkEnd w:id="1615"/>
      <w:bookmarkEnd w:id="1616"/>
      <w:bookmarkEnd w:id="1617"/>
      <w:r w:rsidR="00092852">
        <w:t xml:space="preserve"> </w:t>
      </w:r>
    </w:p>
    <w:p w14:paraId="066381A2" w14:textId="77777777" w:rsidR="00FC68DB" w:rsidRPr="00BD52D7" w:rsidRDefault="00FC68DB">
      <w:pPr>
        <w:pStyle w:val="berschrift4"/>
      </w:pPr>
      <w:bookmarkStart w:id="1618" w:name="_Ref414571756"/>
      <w:bookmarkStart w:id="1619" w:name="_Toc3557008"/>
      <w:bookmarkStart w:id="1620" w:name="_Toc34747258"/>
      <w:bookmarkStart w:id="1621" w:name="_Toc77102077"/>
      <w:r w:rsidRPr="00BD52D7">
        <w:t>Type Specification</w:t>
      </w:r>
      <w:bookmarkEnd w:id="1618"/>
      <w:bookmarkEnd w:id="1619"/>
      <w:bookmarkEnd w:id="1620"/>
      <w:bookmarkEnd w:id="1621"/>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22" w:name="_Ref158751047"/>
      <w:r w:rsidRPr="0013175B">
        <w:t>Definition of main type</w:t>
      </w:r>
      <w:bookmarkEnd w:id="1622"/>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23" w:name="_Ref157790418"/>
      <w:bookmarkStart w:id="1624" w:name="_Toc159490745"/>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2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5" w:name="_Toc338939134"/>
      <w:bookmarkStart w:id="1626" w:name="_Toc288196488"/>
      <w:bookmarkStart w:id="1627" w:name="_Toc288200790"/>
      <w:bookmarkStart w:id="1628"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9" w:name="_Ref158751058"/>
      <w:r w:rsidRPr="005C2D94">
        <w:t>Definition of subtype</w:t>
      </w:r>
      <w:bookmarkEnd w:id="1625"/>
      <w:bookmarkEnd w:id="162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30" w:name="_Toc288196490"/>
      <w:bookmarkStart w:id="1631" w:name="_Toc288200792"/>
      <w:bookmarkStart w:id="1632" w:name="_Toc338939132"/>
      <w:bookmarkStart w:id="1633" w:name="_Toc288196468"/>
      <w:bookmarkStart w:id="1634" w:name="_Toc288200771"/>
      <w:bookmarkStart w:id="1635" w:name="_Toc338938904"/>
      <w:bookmarkStart w:id="1636" w:name="_Toc338939100"/>
      <w:bookmarkEnd w:id="1626"/>
      <w:bookmarkEnd w:id="1627"/>
      <w:bookmarkEnd w:id="1628"/>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7" w:name="_Ref157790445"/>
      <w:bookmarkStart w:id="1638" w:name="_Toc159490746"/>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9" w:name="_Ref157790458"/>
      <w:bookmarkStart w:id="1640" w:name="_Toc159490747"/>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1" w:name="_Toc288196493"/>
      <w:bookmarkStart w:id="1642"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3" w:name="GenericSeamWeldWeldPosition"/>
      <w:bookmarkStart w:id="1644" w:name="GenericSeamWelParameters"/>
      <w:bookmarkStart w:id="1645" w:name="GenericSeamWeldSubType"/>
      <w:bookmarkStart w:id="1646" w:name="GenericSeamWeldWeldingPosition"/>
      <w:bookmarkStart w:id="1647" w:name="_Toc3557009"/>
      <w:bookmarkStart w:id="1648" w:name="_Toc34747259"/>
      <w:bookmarkStart w:id="1649" w:name="_Toc77102078"/>
      <w:bookmarkStart w:id="1650" w:name="_Ref132191916"/>
      <w:bookmarkStart w:id="1651" w:name="_Ref132191936"/>
      <w:bookmarkStart w:id="1652" w:name="_Toc338938905"/>
      <w:bookmarkStart w:id="1653" w:name="_Toc338939101"/>
      <w:bookmarkStart w:id="1654" w:name="_Toc338939136"/>
      <w:bookmarkEnd w:id="1630"/>
      <w:bookmarkEnd w:id="1631"/>
      <w:bookmarkEnd w:id="1632"/>
      <w:bookmarkEnd w:id="1633"/>
      <w:bookmarkEnd w:id="1634"/>
      <w:bookmarkEnd w:id="1635"/>
      <w:bookmarkEnd w:id="1636"/>
      <w:bookmarkEnd w:id="1641"/>
      <w:bookmarkEnd w:id="1642"/>
      <w:bookmarkEnd w:id="1643"/>
      <w:bookmarkEnd w:id="1644"/>
      <w:bookmarkEnd w:id="1645"/>
      <w:bookmarkEnd w:id="1646"/>
      <w:r w:rsidRPr="00F54804">
        <w:lastRenderedPageBreak/>
        <w:t>Weld Position and Sheet Metal Parameters</w:t>
      </w:r>
      <w:bookmarkEnd w:id="1647"/>
      <w:bookmarkEnd w:id="1648"/>
      <w:bookmarkEnd w:id="1649"/>
      <w:bookmarkEnd w:id="1650"/>
      <w:bookmarkEnd w:id="1651"/>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5" w:name="_Ref397587838"/>
      <w:bookmarkStart w:id="1656" w:name="_Toc3557124"/>
      <w:bookmarkStart w:id="1657" w:name="_Toc34747375"/>
      <w:bookmarkStart w:id="1658" w:name="_Toc76030573"/>
      <w:bookmarkStart w:id="1659" w:name="_Toc94530858"/>
      <w:bookmarkStart w:id="1660" w:name="_Toc101428254"/>
      <w:bookmarkStart w:id="1661"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5"/>
      <w:r w:rsidR="00B00216">
        <w:t xml:space="preserve"> —</w:t>
      </w:r>
      <w:r w:rsidRPr="00F54804">
        <w:t xml:space="preserve"> Sheet Parameters vs</w:t>
      </w:r>
      <w:r w:rsidR="00EE080E">
        <w:t xml:space="preserve">. </w:t>
      </w:r>
      <w:r w:rsidRPr="0013175B">
        <w:t>Weld Position Parameters</w:t>
      </w:r>
      <w:bookmarkEnd w:id="1656"/>
      <w:bookmarkEnd w:id="1657"/>
      <w:bookmarkEnd w:id="1658"/>
      <w:bookmarkEnd w:id="1659"/>
      <w:bookmarkEnd w:id="1660"/>
      <w:bookmarkEnd w:id="1661"/>
    </w:p>
    <w:p w14:paraId="185FC9E2" w14:textId="653EAE54" w:rsidR="00614562" w:rsidRPr="00614562" w:rsidRDefault="00614562" w:rsidP="0013175B">
      <w:pPr>
        <w:pStyle w:val="berschrift4"/>
      </w:pPr>
      <w:bookmarkStart w:id="1662" w:name="_Hlk101443281"/>
      <w:r w:rsidRPr="005C2D94">
        <w:t>Parameters Assigned to a Specific Sheet of the Flange</w:t>
      </w:r>
      <w:bookmarkEnd w:id="1662"/>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63" w:name="_Ref157790497"/>
      <w:bookmarkStart w:id="1664" w:name="_Toc159490748"/>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6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0C257F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5" w:name="_Welding_Position"/>
      <w:bookmarkStart w:id="1666" w:name="_Ref397524978"/>
      <w:bookmarkStart w:id="1667" w:name="_Toc3557011"/>
      <w:bookmarkStart w:id="1668" w:name="_Toc34747261"/>
      <w:bookmarkStart w:id="1669" w:name="_Toc77102080"/>
      <w:bookmarkEnd w:id="1665"/>
      <w:r w:rsidRPr="00F54804">
        <w:t>Welding Position</w:t>
      </w:r>
      <w:bookmarkEnd w:id="1652"/>
      <w:bookmarkEnd w:id="1653"/>
      <w:bookmarkEnd w:id="1666"/>
      <w:bookmarkEnd w:id="1667"/>
      <w:bookmarkEnd w:id="1668"/>
      <w:bookmarkEnd w:id="1669"/>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0"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71" w:name="_Ref397529286"/>
      <w:bookmarkStart w:id="1672" w:name="_Toc3557125"/>
      <w:bookmarkStart w:id="1673" w:name="_Toc34747376"/>
      <w:bookmarkStart w:id="1674" w:name="_Toc76030574"/>
      <w:bookmarkStart w:id="1675" w:name="_Toc94530859"/>
      <w:bookmarkStart w:id="1676" w:name="_Toc101428255"/>
      <w:bookmarkStart w:id="1677" w:name="_Toc159262784"/>
      <w:r w:rsidRPr="00F54804">
        <w:t xml:space="preserve">Figure </w:t>
      </w:r>
      <w:bookmarkStart w:id="1678"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71"/>
      <w:bookmarkEnd w:id="1678"/>
      <w:r w:rsidR="00B00216">
        <w:t xml:space="preserve"> —</w:t>
      </w:r>
      <w:r w:rsidRPr="00F54804">
        <w:t xml:space="preserve"> Welding Position of a </w:t>
      </w:r>
      <w:r w:rsidR="0047234D">
        <w:t>Y-joint</w:t>
      </w:r>
      <w:bookmarkEnd w:id="1672"/>
      <w:bookmarkEnd w:id="1673"/>
      <w:bookmarkEnd w:id="1674"/>
      <w:bookmarkEnd w:id="1675"/>
      <w:bookmarkEnd w:id="1676"/>
      <w:bookmarkEnd w:id="1677"/>
    </w:p>
    <w:p w14:paraId="793EF08A" w14:textId="77777777" w:rsidR="00FC68DB" w:rsidRPr="001E4607" w:rsidRDefault="00FC68DB" w:rsidP="000E094F">
      <w:pPr>
        <w:pStyle w:val="berschrift5"/>
      </w:pPr>
      <w:r w:rsidRPr="005C2D94">
        <w:t>Primary and Secondary Sides</w:t>
      </w:r>
      <w:bookmarkEnd w:id="1670"/>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9" w:name="_Toc288196495"/>
      <w:bookmarkStart w:id="1680" w:name="_Toc288200797"/>
      <w:bookmarkStart w:id="1681" w:name="_Toc338939138"/>
      <w:bookmarkEnd w:id="1654"/>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9"/>
      <w:bookmarkEnd w:id="1680"/>
      <w:bookmarkEnd w:id="1681"/>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82" w:name="_Ref157790541"/>
      <w:bookmarkStart w:id="1683" w:name="_Toc159490749"/>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8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4" w:name="_Ref157790550"/>
      <w:bookmarkStart w:id="1685" w:name="_Toc159490750"/>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6"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6"/>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7" w:name="_Ref397529572"/>
      <w:bookmarkStart w:id="1688" w:name="Figure11"/>
      <w:bookmarkStart w:id="1689" w:name="_Toc3557126"/>
      <w:bookmarkStart w:id="1690" w:name="_Toc34747377"/>
      <w:bookmarkStart w:id="1691" w:name="_Toc76030575"/>
      <w:bookmarkStart w:id="1692" w:name="_Toc94530860"/>
      <w:bookmarkStart w:id="1693" w:name="_Toc101428256"/>
      <w:bookmarkStart w:id="1694"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7"/>
      <w:bookmarkEnd w:id="1688"/>
      <w:r w:rsidR="00B00216">
        <w:t xml:space="preserve"> —</w:t>
      </w:r>
      <w:r w:rsidRPr="00F54804">
        <w:t xml:space="preserve"> Welding Position vector direction and length</w:t>
      </w:r>
      <w:bookmarkEnd w:id="1689"/>
      <w:bookmarkEnd w:id="1690"/>
      <w:bookmarkEnd w:id="1691"/>
      <w:bookmarkEnd w:id="1692"/>
      <w:bookmarkEnd w:id="1693"/>
      <w:bookmarkEnd w:id="1694"/>
    </w:p>
    <w:p w14:paraId="5DB76162" w14:textId="28B296F4" w:rsidR="00F85C4B" w:rsidRDefault="00FC68DB" w:rsidP="000E094F">
      <w:pPr>
        <w:pStyle w:val="berschrift5"/>
      </w:pPr>
      <w:bookmarkStart w:id="1695" w:name="_Toc338939140"/>
      <w:bookmarkStart w:id="1696" w:name="_Toc338939137"/>
      <w:bookmarkStart w:id="1697" w:name="_Toc338938906"/>
      <w:bookmarkStart w:id="1698" w:name="_Toc338939103"/>
      <w:r w:rsidRPr="005C2D94">
        <w:t>Attribute</w:t>
      </w:r>
      <w:r w:rsidR="00F3142F">
        <w:t xml:space="preserve"> </w:t>
      </w:r>
      <w:r w:rsidRPr="00CB0A38">
        <w:rPr>
          <w:rFonts w:ascii="Courier New" w:hAnsi="Courier New" w:cs="Courier New"/>
        </w:rPr>
        <w:t>reference</w:t>
      </w:r>
      <w:bookmarkEnd w:id="1695"/>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9" w:name="_Ref158751378"/>
      <w:r w:rsidRPr="00F54804">
        <w:t>Section</w:t>
      </w:r>
      <w:r w:rsidR="00F3142F">
        <w:t xml:space="preserve"> “</w:t>
      </w:r>
      <w:r w:rsidRPr="005C2D94">
        <w:t>I</w:t>
      </w:r>
      <w:r w:rsidR="00482059">
        <w:t>”</w:t>
      </w:r>
      <w:bookmarkEnd w:id="1699"/>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0" w:name="_Ref158843035"/>
      <w:r w:rsidRPr="00F54804">
        <w:t>Section</w:t>
      </w:r>
      <w:r w:rsidR="00F3142F">
        <w:t xml:space="preserve"> “</w:t>
      </w:r>
      <w:r w:rsidRPr="00F54804">
        <w:t>Y</w:t>
      </w:r>
      <w:r w:rsidR="00F85C4B">
        <w:t>”</w:t>
      </w:r>
      <w:bookmarkEnd w:id="1700"/>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1" w:name="_Ref132201536"/>
      <w:r w:rsidRPr="00F54804">
        <w:lastRenderedPageBreak/>
        <w:t>Attribute</w:t>
      </w:r>
      <w:r w:rsidR="00F3142F">
        <w:t xml:space="preserve"> </w:t>
      </w:r>
      <w:r w:rsidRPr="00CB0A38">
        <w:rPr>
          <w:rFonts w:ascii="Courier New" w:hAnsi="Courier New" w:cs="Courier New"/>
        </w:rPr>
        <w:t>filler</w:t>
      </w:r>
      <w:bookmarkEnd w:id="170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702" w:name="_Ref157790654"/>
      <w:bookmarkStart w:id="1703" w:name="_Toc159490751"/>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702"/>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4" w:name="_Toc338939148"/>
      <w:bookmarkStart w:id="1705" w:name="_Toc288196499"/>
      <w:bookmarkStart w:id="1706" w:name="_Toc288200801"/>
      <w:bookmarkEnd w:id="1696"/>
      <w:bookmarkEnd w:id="1697"/>
      <w:bookmarkEnd w:id="1698"/>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7" w:name="_Ref159024745"/>
      <w:r w:rsidRPr="00F54804">
        <w:t>Attribute</w:t>
      </w:r>
      <w:r w:rsidR="00F3142F">
        <w:t xml:space="preserve"> </w:t>
      </w:r>
      <w:r w:rsidRPr="00CB0A38">
        <w:rPr>
          <w:rFonts w:ascii="Courier New" w:hAnsi="Courier New" w:cs="Courier New"/>
        </w:rPr>
        <w:t>shape</w:t>
      </w:r>
      <w:bookmarkEnd w:id="1704"/>
      <w:bookmarkEnd w:id="170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8" w:name="_Toc338939149"/>
      <w:r w:rsidRPr="00F54804">
        <w:t>Attribute</w:t>
      </w:r>
      <w:r w:rsidR="00F3142F">
        <w:t xml:space="preserve"> </w:t>
      </w:r>
      <w:r w:rsidRPr="00CB0A38">
        <w:rPr>
          <w:rFonts w:ascii="Courier New" w:hAnsi="Courier New" w:cs="Courier New"/>
        </w:rPr>
        <w:t>penetration</w:t>
      </w:r>
      <w:bookmarkEnd w:id="1705"/>
      <w:bookmarkEnd w:id="1706"/>
      <w:bookmarkEnd w:id="170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9" w:name="ModelizationWeldDefinition"/>
      <w:bookmarkStart w:id="1710" w:name="WeldDefinition"/>
      <w:bookmarkStart w:id="1711" w:name="WeldDefinitionButtWeld"/>
      <w:bookmarkStart w:id="1712" w:name="_Toc288200762"/>
      <w:bookmarkStart w:id="1713" w:name="_Toc338939106"/>
      <w:bookmarkStart w:id="1714" w:name="_Toc3557012"/>
      <w:bookmarkStart w:id="1715" w:name="_Toc34747262"/>
      <w:bookmarkStart w:id="1716" w:name="_Toc77102081"/>
      <w:bookmarkStart w:id="1717" w:name="_Toc159262695"/>
      <w:bookmarkStart w:id="1718" w:name="_Toc288196464"/>
      <w:bookmarkEnd w:id="1709"/>
      <w:bookmarkEnd w:id="1710"/>
      <w:bookmarkEnd w:id="1711"/>
      <w:r w:rsidRPr="00F54804">
        <w:t xml:space="preserve">Butt </w:t>
      </w:r>
      <w:bookmarkEnd w:id="1712"/>
      <w:r w:rsidRPr="00F54804">
        <w:t>Joint</w:t>
      </w:r>
      <w:bookmarkEnd w:id="1713"/>
      <w:bookmarkEnd w:id="1714"/>
      <w:bookmarkEnd w:id="1715"/>
      <w:bookmarkEnd w:id="1716"/>
      <w:bookmarkEnd w:id="171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9" w:name="_Toc3557013"/>
      <w:bookmarkStart w:id="1720" w:name="_Toc34747263"/>
      <w:bookmarkStart w:id="1721" w:name="_Toc77102082"/>
      <w:r w:rsidRPr="00F54804">
        <w:t>Sheet Parameters</w:t>
      </w:r>
      <w:bookmarkEnd w:id="1719"/>
      <w:bookmarkEnd w:id="1720"/>
      <w:bookmarkEnd w:id="1721"/>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22" w:name="_Ref158837216"/>
      <w:bookmarkStart w:id="1723"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22"/>
      <w:r w:rsidR="001C5A76">
        <w:t xml:space="preserve"> </w:t>
      </w:r>
      <w:r>
        <w:t xml:space="preserve">— Butt Joint </w:t>
      </w:r>
      <w:r w:rsidR="001C3E58">
        <w:t>sheet layout</w:t>
      </w:r>
      <w:bookmarkEnd w:id="1723"/>
    </w:p>
    <w:p w14:paraId="21B77D6F" w14:textId="74E1737B" w:rsidR="00FC68DB" w:rsidRDefault="00FC68DB">
      <w:pPr>
        <w:pStyle w:val="berschrift4"/>
      </w:pPr>
      <w:bookmarkStart w:id="1724" w:name="_Toc3557014"/>
      <w:bookmarkStart w:id="1725" w:name="_Toc34747264"/>
      <w:bookmarkStart w:id="1726" w:name="_Toc77102083"/>
      <w:r w:rsidRPr="00F54804">
        <w:t>Weld Parameters</w:t>
      </w:r>
      <w:bookmarkEnd w:id="1724"/>
      <w:bookmarkEnd w:id="1725"/>
      <w:bookmarkEnd w:id="1726"/>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7" w:name="_Ref158837417"/>
      <w:bookmarkStart w:id="1728"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7"/>
      <w:r w:rsidR="001C5A76">
        <w:t xml:space="preserve"> </w:t>
      </w:r>
      <w:r>
        <w:t xml:space="preserve">— Butt </w:t>
      </w:r>
      <w:r w:rsidR="00210BC4">
        <w:t>j</w:t>
      </w:r>
      <w:r>
        <w:t>oint parameters</w:t>
      </w:r>
      <w:bookmarkEnd w:id="1728"/>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9" w:name="_Ref157790706"/>
      <w:bookmarkStart w:id="1730" w:name="_Toc159490752"/>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9"/>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0"/>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1" w:name="_Toc338939151"/>
      <w:bookmarkStart w:id="1732" w:name="_Toc3557015"/>
      <w:bookmarkStart w:id="1733" w:name="_Toc34747265"/>
      <w:bookmarkStart w:id="1734" w:name="_Toc77102084"/>
      <w:r w:rsidRPr="000A1B7B">
        <w:t>Attributes</w:t>
      </w:r>
      <w:bookmarkEnd w:id="1731"/>
      <w:bookmarkEnd w:id="1732"/>
      <w:bookmarkEnd w:id="1733"/>
      <w:bookmarkEnd w:id="1734"/>
    </w:p>
    <w:p w14:paraId="4B248A10" w14:textId="4A65F7EA" w:rsidR="00F85C4B" w:rsidRDefault="00FC68DB" w:rsidP="000E094F">
      <w:pPr>
        <w:pStyle w:val="berschrift5"/>
      </w:pPr>
      <w:bookmarkStart w:id="1735" w:name="_Toc338939153"/>
      <w:r w:rsidRPr="00F54804">
        <w:t>Attribute</w:t>
      </w:r>
      <w:r w:rsidR="00F3142F">
        <w:t xml:space="preserve"> </w:t>
      </w:r>
      <w:r w:rsidRPr="0056045D">
        <w:rPr>
          <w:rFonts w:ascii="Courier New" w:hAnsi="Courier New"/>
          <w:bCs/>
        </w:rPr>
        <w:t>base</w:t>
      </w:r>
      <w:bookmarkEnd w:id="1735"/>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6" w:name="_Toc338939154"/>
      <w:r w:rsidRPr="00F54804">
        <w:lastRenderedPageBreak/>
        <w:t>Attribute</w:t>
      </w:r>
      <w:r w:rsidR="00F3142F">
        <w:t xml:space="preserve"> </w:t>
      </w:r>
      <w:r w:rsidRPr="0056045D">
        <w:rPr>
          <w:rFonts w:ascii="Courier New" w:hAnsi="Courier New"/>
          <w:bCs/>
        </w:rPr>
        <w:t>technology</w:t>
      </w:r>
      <w:bookmarkEnd w:id="173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7" w:name="_Toc288196505"/>
      <w:bookmarkStart w:id="1738" w:name="_Toc288200807"/>
      <w:bookmarkStart w:id="1739" w:name="_Toc338939155"/>
      <w:bookmarkStart w:id="1740" w:name="_Toc3557016"/>
      <w:bookmarkStart w:id="1741" w:name="_Toc34747266"/>
      <w:bookmarkStart w:id="1742"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7"/>
      <w:bookmarkEnd w:id="1738"/>
      <w:bookmarkEnd w:id="1739"/>
      <w:bookmarkEnd w:id="1740"/>
      <w:bookmarkEnd w:id="1741"/>
      <w:bookmarkEnd w:id="1742"/>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43" w:name="_Ref157790720"/>
      <w:bookmarkStart w:id="1744" w:name="_Toc159490753"/>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4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5" w:name="_Toc288196507"/>
      <w:bookmarkStart w:id="1746" w:name="_Toc288200809"/>
      <w:bookmarkStart w:id="1747"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5"/>
      <w:bookmarkEnd w:id="1746"/>
      <w:bookmarkEnd w:id="174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8"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9" w:name="_Toc338939159"/>
      <w:r w:rsidRPr="000A1B7B">
        <w:t>Attribute</w:t>
      </w:r>
      <w:r w:rsidR="00F3142F">
        <w:t xml:space="preserve"> </w:t>
      </w:r>
      <w:r w:rsidRPr="009C4D05">
        <w:rPr>
          <w:rFonts w:ascii="Courier New" w:hAnsi="Courier New"/>
          <w:bCs/>
        </w:rPr>
        <w:t>filler</w:t>
      </w:r>
      <w:bookmarkEnd w:id="174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50" w:name="WeldDefinitionCornerWeld"/>
      <w:bookmarkStart w:id="1751" w:name="_Toc288200763"/>
      <w:bookmarkStart w:id="1752" w:name="_Toc338939107"/>
      <w:bookmarkEnd w:id="1750"/>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3" w:name="_Toc414263397"/>
      <w:bookmarkStart w:id="1754" w:name="_Toc3557017"/>
      <w:bookmarkStart w:id="1755" w:name="_Toc34747267"/>
      <w:bookmarkStart w:id="1756" w:name="_Toc77102086"/>
      <w:bookmarkEnd w:id="1753"/>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4"/>
      <w:bookmarkEnd w:id="1755"/>
      <w:bookmarkEnd w:id="1756"/>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7" w:name="_Ref157790763"/>
      <w:bookmarkStart w:id="1758" w:name="_Toc159490754"/>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7"/>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9" w:name="_Toc3557018"/>
      <w:bookmarkStart w:id="1760" w:name="_Toc34747268"/>
      <w:bookmarkStart w:id="1761" w:name="_Toc77102087"/>
      <w:bookmarkStart w:id="1762" w:name="_Toc159262696"/>
      <w:r w:rsidRPr="00F54804">
        <w:t>Corner Weld</w:t>
      </w:r>
      <w:bookmarkEnd w:id="1751"/>
      <w:bookmarkEnd w:id="1752"/>
      <w:bookmarkEnd w:id="1759"/>
      <w:bookmarkEnd w:id="1760"/>
      <w:bookmarkEnd w:id="1761"/>
      <w:bookmarkEnd w:id="1762"/>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3" w:name="_Toc34747269"/>
      <w:bookmarkStart w:id="1764" w:name="_Toc77102088"/>
      <w:bookmarkStart w:id="1765" w:name="_Toc3557019"/>
      <w:r w:rsidRPr="00F54804">
        <w:t>Simple Corner Weld</w:t>
      </w:r>
      <w:bookmarkEnd w:id="1763"/>
      <w:bookmarkEnd w:id="1764"/>
      <w:r w:rsidR="00C45422">
        <w:t xml:space="preserve"> </w:t>
      </w:r>
    </w:p>
    <w:p w14:paraId="2DDB54CC" w14:textId="1998053C" w:rsidR="00FC68DB" w:rsidRDefault="00FC68DB" w:rsidP="000E094F">
      <w:pPr>
        <w:pStyle w:val="berschrift5"/>
      </w:pPr>
      <w:r w:rsidRPr="005C2D94">
        <w:t>Sheet Parameters</w:t>
      </w:r>
      <w:bookmarkEnd w:id="1765"/>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6" w:name="_Ref158844110"/>
      <w:bookmarkStart w:id="1767"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6"/>
      <w:r w:rsidR="00132470">
        <w:t xml:space="preserve"> </w:t>
      </w:r>
      <w:r>
        <w:t xml:space="preserve">— Corner Weld </w:t>
      </w:r>
      <w:r w:rsidR="001C3E58">
        <w:t>sheet layout</w:t>
      </w:r>
      <w:bookmarkEnd w:id="1767"/>
      <w:r w:rsidR="00702480">
        <w:t xml:space="preserve"> </w:t>
      </w:r>
    </w:p>
    <w:p w14:paraId="60FF600B" w14:textId="56EF9416" w:rsidR="00FC68DB" w:rsidRDefault="00FC68DB" w:rsidP="000E094F">
      <w:pPr>
        <w:pStyle w:val="berschrift5"/>
      </w:pPr>
      <w:bookmarkStart w:id="1768" w:name="_Toc3557020"/>
      <w:r w:rsidRPr="005C2D94">
        <w:t>Weld Parameters</w:t>
      </w:r>
      <w:bookmarkEnd w:id="1768"/>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9" w:name="_Ref158844237"/>
      <w:bookmarkStart w:id="1770"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9"/>
      <w:r w:rsidR="00132470">
        <w:t xml:space="preserve"> </w:t>
      </w:r>
      <w:r>
        <w:t xml:space="preserve">— Corner </w:t>
      </w:r>
      <w:r w:rsidR="001C3E58">
        <w:t>weld parameter</w:t>
      </w:r>
      <w:r>
        <w:t>s</w:t>
      </w:r>
      <w:bookmarkEnd w:id="1770"/>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71" w:name="_Ref157790790"/>
      <w:bookmarkStart w:id="1772" w:name="_Toc159490755"/>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71"/>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3" w:name="_Toc34747270"/>
      <w:bookmarkStart w:id="1774" w:name="_Toc77102089"/>
      <w:r w:rsidRPr="000A1B7B">
        <w:t>Double Corner Weld</w:t>
      </w:r>
      <w:bookmarkEnd w:id="1773"/>
      <w:bookmarkEnd w:id="1774"/>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32360EA5" w:rsidR="00FC68DB" w:rsidRPr="0013175B" w:rsidRDefault="00FC68DB" w:rsidP="00B202D2">
            <w:pPr>
              <w:jc w:val="center"/>
              <w:rPr>
                <w:b/>
                <w:bCs/>
              </w:rPr>
            </w:pPr>
            <w:bookmarkStart w:id="1775" w:name="_Ref158844724"/>
            <w:bookmarkStart w:id="1776" w:name="_Toc76030580"/>
            <w:bookmarkStart w:id="1777" w:name="_Toc94530865"/>
            <w:bookmarkStart w:id="1778" w:name="_Toc101428261"/>
            <w:bookmarkStart w:id="1779"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5"/>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6"/>
            <w:bookmarkEnd w:id="1777"/>
            <w:bookmarkEnd w:id="1778"/>
            <w:bookmarkEnd w:id="1779"/>
          </w:p>
        </w:tc>
        <w:tc>
          <w:tcPr>
            <w:tcW w:w="4605" w:type="dxa"/>
            <w:shd w:val="clear" w:color="auto" w:fill="auto"/>
          </w:tcPr>
          <w:p w14:paraId="37E17878" w14:textId="1E69C51D" w:rsidR="00FC68DB" w:rsidRPr="0013175B" w:rsidRDefault="00FC68DB" w:rsidP="00B202D2">
            <w:pPr>
              <w:jc w:val="center"/>
              <w:rPr>
                <w:b/>
                <w:bCs/>
              </w:rPr>
            </w:pPr>
            <w:bookmarkStart w:id="1780" w:name="_Ref158844741"/>
            <w:bookmarkStart w:id="1781" w:name="_Toc76030581"/>
            <w:bookmarkStart w:id="1782" w:name="_Toc94530866"/>
            <w:bookmarkStart w:id="1783" w:name="_Toc101428262"/>
            <w:bookmarkStart w:id="1784"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80"/>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81"/>
            <w:bookmarkEnd w:id="1782"/>
            <w:bookmarkEnd w:id="1783"/>
            <w:bookmarkEnd w:id="1784"/>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5" w:name="_Ref157790808"/>
      <w:bookmarkStart w:id="1786" w:name="_Toc159490756"/>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5"/>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6"/>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7" w:name="_Toc338939161"/>
      <w:bookmarkStart w:id="1788" w:name="_Toc3557021"/>
      <w:bookmarkStart w:id="1789" w:name="_Toc34747271"/>
      <w:bookmarkStart w:id="1790" w:name="_Toc77102090"/>
      <w:r w:rsidRPr="00BD52D7">
        <w:t>Attributes</w:t>
      </w:r>
      <w:bookmarkEnd w:id="1787"/>
      <w:bookmarkEnd w:id="1788"/>
      <w:bookmarkEnd w:id="1789"/>
      <w:bookmarkEnd w:id="1790"/>
    </w:p>
    <w:p w14:paraId="28358162" w14:textId="5A131D8F" w:rsidR="00F85C4B" w:rsidRDefault="00FC68DB" w:rsidP="000E094F">
      <w:pPr>
        <w:pStyle w:val="berschrift5"/>
      </w:pPr>
      <w:bookmarkStart w:id="1791" w:name="_Toc338939163"/>
      <w:r w:rsidRPr="000A1B7B">
        <w:t>Attribute</w:t>
      </w:r>
      <w:r w:rsidR="00F3142F">
        <w:t xml:space="preserve"> </w:t>
      </w:r>
      <w:r w:rsidRPr="009C4D05">
        <w:rPr>
          <w:rFonts w:ascii="Courier New" w:hAnsi="Courier New"/>
          <w:bCs/>
        </w:rPr>
        <w:t>base</w:t>
      </w:r>
      <w:bookmarkEnd w:id="1791"/>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2" w:name="_Toc338939164"/>
      <w:r w:rsidRPr="00F54804">
        <w:lastRenderedPageBreak/>
        <w:t>Attribute</w:t>
      </w:r>
      <w:r w:rsidR="00F3142F">
        <w:t xml:space="preserve"> </w:t>
      </w:r>
      <w:r w:rsidRPr="009C4D05">
        <w:rPr>
          <w:rFonts w:ascii="Courier New" w:hAnsi="Courier New"/>
          <w:bCs/>
        </w:rPr>
        <w:t>technology</w:t>
      </w:r>
      <w:bookmarkEnd w:id="1792"/>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3" w:name="_Toc338939165"/>
      <w:bookmarkStart w:id="1794" w:name="_Toc3557022"/>
      <w:bookmarkStart w:id="1795" w:name="_Toc34747272"/>
      <w:bookmarkStart w:id="1796"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3"/>
      <w:bookmarkEnd w:id="1794"/>
      <w:bookmarkEnd w:id="1795"/>
      <w:bookmarkEnd w:id="1796"/>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7" w:name="_Ref157790855"/>
      <w:bookmarkStart w:id="1798" w:name="_Toc159490757"/>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7"/>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9"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9"/>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0" w:name="_Toc338939168"/>
      <w:r w:rsidRPr="00F54804">
        <w:t>Attribute</w:t>
      </w:r>
      <w:r w:rsidR="00F3142F">
        <w:t xml:space="preserve"> </w:t>
      </w:r>
      <w:r w:rsidRPr="009C4D05">
        <w:rPr>
          <w:rFonts w:ascii="Courier New" w:hAnsi="Courier New"/>
          <w:bCs/>
        </w:rPr>
        <w:t>thickness</w:t>
      </w:r>
      <w:bookmarkEnd w:id="1800"/>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801" w:name="_Ref157790891"/>
      <w:bookmarkStart w:id="1802" w:name="_Toc159490758"/>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80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3" w:name="_Toc338939169"/>
      <w:r w:rsidRPr="005C2D94">
        <w:t>Attribute</w:t>
      </w:r>
      <w:r w:rsidR="00F3142F">
        <w:t xml:space="preserve"> </w:t>
      </w:r>
      <w:r w:rsidRPr="009C4D05">
        <w:rPr>
          <w:rFonts w:ascii="Courier New" w:hAnsi="Courier New"/>
          <w:bCs/>
        </w:rPr>
        <w:t>angle</w:t>
      </w:r>
      <w:bookmarkEnd w:id="1803"/>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4" w:name="_Ref157790902"/>
      <w:bookmarkStart w:id="1805" w:name="_Toc159490759"/>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4"/>
      <w:r w:rsidR="00916E78">
        <w:t xml:space="preserve"> —</w:t>
      </w:r>
      <w:r w:rsidR="00916E78" w:rsidRPr="00F54804">
        <w:t xml:space="preserve"> </w:t>
      </w:r>
      <w:r w:rsidRPr="00F54804">
        <w:t xml:space="preserve">Values of Attribute </w:t>
      </w:r>
      <w:r w:rsidRPr="00337A83">
        <w:rPr>
          <w:rStyle w:val="CodeCharacter"/>
        </w:rPr>
        <w:t>angle</w:t>
      </w:r>
      <w:bookmarkEnd w:id="18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6" w:name="_Toc338939170"/>
      <w:r w:rsidRPr="005C2D94">
        <w:t>Attribute</w:t>
      </w:r>
      <w:r w:rsidR="00F3142F">
        <w:t xml:space="preserve"> </w:t>
      </w:r>
      <w:r w:rsidRPr="009C4D05">
        <w:rPr>
          <w:rFonts w:ascii="Courier New" w:hAnsi="Courier New"/>
          <w:bCs/>
        </w:rPr>
        <w:t>shape</w:t>
      </w:r>
      <w:bookmarkEnd w:id="1806"/>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7" w:name="_Toc338939171"/>
      <w:r w:rsidRPr="00F54804">
        <w:t>Attribute</w:t>
      </w:r>
      <w:r w:rsidR="00F3142F">
        <w:t xml:space="preserve"> </w:t>
      </w:r>
      <w:r w:rsidRPr="009C4D05">
        <w:rPr>
          <w:rFonts w:ascii="Courier New" w:hAnsi="Courier New"/>
          <w:bCs/>
        </w:rPr>
        <w:t>penetration</w:t>
      </w:r>
      <w:bookmarkEnd w:id="1807"/>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8" w:name="_Toc338939173"/>
      <w:r w:rsidRPr="00F54804">
        <w:t>Attribute</w:t>
      </w:r>
      <w:r w:rsidR="00F3142F">
        <w:t xml:space="preserve"> </w:t>
      </w:r>
      <w:r w:rsidRPr="009C4D05">
        <w:rPr>
          <w:rFonts w:ascii="Courier New" w:hAnsi="Courier New"/>
          <w:bCs/>
        </w:rPr>
        <w:t>filler</w:t>
      </w:r>
      <w:bookmarkEnd w:id="1808"/>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9" w:name="WeldDefinitionEdgeWeld"/>
      <w:bookmarkStart w:id="1810" w:name="_Toc3557023"/>
      <w:bookmarkStart w:id="1811" w:name="_Toc34747273"/>
      <w:bookmarkStart w:id="1812" w:name="_Toc77102092"/>
      <w:bookmarkStart w:id="1813" w:name="_Toc288200764"/>
      <w:bookmarkStart w:id="1814" w:name="_Toc338939108"/>
      <w:bookmarkEnd w:id="1809"/>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0"/>
      <w:bookmarkEnd w:id="1811"/>
      <w:bookmarkEnd w:id="1812"/>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5" w:name="_Ref157790939"/>
      <w:bookmarkStart w:id="1816" w:name="_Toc159490760"/>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5"/>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6"/>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7" w:name="_Toc3557024"/>
      <w:bookmarkStart w:id="1818" w:name="_Toc34747274"/>
      <w:bookmarkStart w:id="1819" w:name="_Toc77102093"/>
      <w:bookmarkStart w:id="1820" w:name="_Toc159262697"/>
      <w:r w:rsidRPr="00F54804">
        <w:t>Edge Weld</w:t>
      </w:r>
      <w:bookmarkEnd w:id="1813"/>
      <w:bookmarkEnd w:id="1814"/>
      <w:bookmarkEnd w:id="1817"/>
      <w:bookmarkEnd w:id="1818"/>
      <w:bookmarkEnd w:id="1819"/>
      <w:bookmarkEnd w:id="1820"/>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1" w:name="_Toc3557025"/>
      <w:bookmarkStart w:id="1822" w:name="_Toc34747275"/>
      <w:bookmarkStart w:id="1823" w:name="_Toc77102094"/>
      <w:r w:rsidRPr="00F54804">
        <w:t>Sheet Parameters</w:t>
      </w:r>
      <w:bookmarkEnd w:id="1821"/>
      <w:bookmarkEnd w:id="1822"/>
      <w:bookmarkEnd w:id="1823"/>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4" w:name="_Ref158846370"/>
      <w:bookmarkStart w:id="1825"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4"/>
      <w:r>
        <w:t xml:space="preserve"> — Edge Weld </w:t>
      </w:r>
      <w:r w:rsidR="001C3E58">
        <w:t>sheet layout</w:t>
      </w:r>
      <w:bookmarkEnd w:id="1825"/>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6" w:name="_Toc3557026"/>
      <w:bookmarkStart w:id="1827" w:name="_Toc34747276"/>
      <w:bookmarkStart w:id="1828" w:name="_Toc77102095"/>
      <w:r w:rsidRPr="00F54804">
        <w:lastRenderedPageBreak/>
        <w:t>Weld Parameters</w:t>
      </w:r>
      <w:bookmarkEnd w:id="1826"/>
      <w:bookmarkEnd w:id="1827"/>
      <w:bookmarkEnd w:id="1828"/>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9" w:name="_Ref158846537"/>
      <w:bookmarkStart w:id="1830"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9"/>
      <w:r>
        <w:t xml:space="preserve"> — Edge Weld parameters</w:t>
      </w:r>
      <w:bookmarkEnd w:id="1830"/>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31" w:name="_Ref157790964"/>
      <w:bookmarkStart w:id="1832" w:name="_Toc159490761"/>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31"/>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2"/>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3" w:name="_Toc338939175"/>
      <w:bookmarkStart w:id="1834" w:name="_Toc3557027"/>
      <w:bookmarkStart w:id="1835" w:name="_Toc34747277"/>
      <w:bookmarkStart w:id="1836" w:name="_Toc77102096"/>
      <w:r w:rsidRPr="000A1B7B">
        <w:t>Attributes</w:t>
      </w:r>
      <w:bookmarkEnd w:id="1833"/>
      <w:bookmarkEnd w:id="1834"/>
      <w:bookmarkEnd w:id="1835"/>
      <w:bookmarkEnd w:id="1836"/>
    </w:p>
    <w:p w14:paraId="6AF985F8" w14:textId="64E44524" w:rsidR="00F85C4B" w:rsidRDefault="00FC68DB" w:rsidP="000E094F">
      <w:pPr>
        <w:pStyle w:val="berschrift5"/>
      </w:pPr>
      <w:bookmarkStart w:id="1837" w:name="_Toc338939177"/>
      <w:r w:rsidRPr="00F54804">
        <w:t>Attribute</w:t>
      </w:r>
      <w:r w:rsidR="00F3142F">
        <w:t xml:space="preserve"> </w:t>
      </w:r>
      <w:r w:rsidRPr="009C4D05">
        <w:rPr>
          <w:rFonts w:ascii="Courier New" w:hAnsi="Courier New"/>
          <w:bCs/>
        </w:rPr>
        <w:t>base</w:t>
      </w:r>
      <w:bookmarkEnd w:id="1837"/>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8" w:name="_Toc338939178"/>
      <w:r w:rsidRPr="00F54804">
        <w:t>Attribute</w:t>
      </w:r>
      <w:r w:rsidR="00F3142F">
        <w:t xml:space="preserve"> </w:t>
      </w:r>
      <w:r w:rsidRPr="009C4D05">
        <w:rPr>
          <w:rFonts w:ascii="Courier New" w:hAnsi="Courier New"/>
          <w:bCs/>
        </w:rPr>
        <w:t>technology</w:t>
      </w:r>
      <w:bookmarkEnd w:id="1838"/>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9" w:name="_Toc338939179"/>
      <w:bookmarkStart w:id="1840" w:name="_Toc3557028"/>
      <w:bookmarkStart w:id="1841" w:name="_Toc34747278"/>
      <w:bookmarkStart w:id="1842"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9"/>
      <w:bookmarkEnd w:id="1840"/>
      <w:bookmarkEnd w:id="1841"/>
      <w:bookmarkEnd w:id="1842"/>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43" w:name="_Ref157790982"/>
      <w:bookmarkStart w:id="1844" w:name="_Toc159490762"/>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43"/>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5" w:name="_Toc338939182"/>
      <w:r w:rsidRPr="00F54804">
        <w:t>Attribute</w:t>
      </w:r>
      <w:r w:rsidR="00F3142F">
        <w:t xml:space="preserve"> </w:t>
      </w:r>
      <w:r w:rsidRPr="009D59E3">
        <w:rPr>
          <w:rFonts w:ascii="Courier New" w:hAnsi="Courier New"/>
          <w:bCs/>
        </w:rPr>
        <w:t>width</w:t>
      </w:r>
      <w:bookmarkEnd w:id="1845"/>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6" w:name="_Toc338939184"/>
      <w:r w:rsidRPr="000A1B7B">
        <w:t>Attribute</w:t>
      </w:r>
      <w:r w:rsidR="00F3142F">
        <w:t xml:space="preserve"> </w:t>
      </w:r>
      <w:r w:rsidRPr="009D59E3">
        <w:rPr>
          <w:rFonts w:ascii="Courier New" w:hAnsi="Courier New"/>
          <w:bCs/>
        </w:rPr>
        <w:t>filler</w:t>
      </w:r>
      <w:bookmarkEnd w:id="1846"/>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7" w:name="WeldDefinitionIWeld"/>
      <w:bookmarkStart w:id="1848" w:name="_Toc3557029"/>
      <w:bookmarkStart w:id="1849" w:name="_Toc34747279"/>
      <w:bookmarkStart w:id="1850" w:name="_Toc77102098"/>
      <w:bookmarkStart w:id="1851" w:name="_Toc288200765"/>
      <w:bookmarkStart w:id="1852" w:name="_Toc338939109"/>
      <w:bookmarkEnd w:id="1847"/>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8"/>
      <w:bookmarkEnd w:id="1849"/>
      <w:bookmarkEnd w:id="1850"/>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53" w:name="_Ref157791088"/>
      <w:bookmarkStart w:id="1854" w:name="_Toc159490763"/>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5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4"/>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5" w:name="_Toc3557030"/>
      <w:bookmarkStart w:id="1856" w:name="_Toc34747280"/>
      <w:bookmarkStart w:id="1857" w:name="_Toc77102099"/>
      <w:bookmarkStart w:id="1858" w:name="_Toc159262698"/>
      <w:r w:rsidRPr="00D97F70">
        <w:t>I-Weld</w:t>
      </w:r>
      <w:bookmarkEnd w:id="1851"/>
      <w:bookmarkEnd w:id="1852"/>
      <w:bookmarkEnd w:id="1855"/>
      <w:bookmarkEnd w:id="1856"/>
      <w:bookmarkEnd w:id="1857"/>
      <w:bookmarkEnd w:id="1858"/>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9" w:name="_Toc3557031"/>
      <w:bookmarkStart w:id="1860" w:name="_Toc34747281"/>
      <w:bookmarkStart w:id="1861" w:name="_Toc77102100"/>
      <w:r w:rsidRPr="00F54804">
        <w:t>Sheet Parameters</w:t>
      </w:r>
      <w:bookmarkEnd w:id="1859"/>
      <w:bookmarkEnd w:id="1860"/>
      <w:bookmarkEnd w:id="1861"/>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62" w:name="_Ref158847303"/>
      <w:bookmarkStart w:id="1863"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62"/>
      <w:r>
        <w:t xml:space="preserve"> —</w:t>
      </w:r>
      <w:r w:rsidRPr="00F54804">
        <w:t xml:space="preserve"> I-Weld </w:t>
      </w:r>
      <w:r w:rsidR="001C3E58">
        <w:t>sheet layout</w:t>
      </w:r>
      <w:bookmarkEnd w:id="1863"/>
      <w:r w:rsidRPr="00F54804">
        <w:t xml:space="preserve"> </w:t>
      </w:r>
    </w:p>
    <w:p w14:paraId="38C5A449" w14:textId="0032CFFC" w:rsidR="00FC68DB" w:rsidRDefault="00FC68DB">
      <w:pPr>
        <w:pStyle w:val="berschrift4"/>
      </w:pPr>
      <w:bookmarkStart w:id="1864" w:name="_Toc3557032"/>
      <w:bookmarkStart w:id="1865" w:name="_Toc34747282"/>
      <w:bookmarkStart w:id="1866" w:name="_Toc77102101"/>
      <w:r w:rsidRPr="00F54804">
        <w:lastRenderedPageBreak/>
        <w:t>Weld Parameters</w:t>
      </w:r>
      <w:bookmarkEnd w:id="1864"/>
      <w:bookmarkEnd w:id="1865"/>
      <w:bookmarkEnd w:id="1866"/>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7" w:name="_Ref158847370"/>
      <w:bookmarkStart w:id="1868"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7"/>
      <w:r>
        <w:t xml:space="preserve"> —</w:t>
      </w:r>
      <w:r w:rsidRPr="00F54804">
        <w:t xml:space="preserve"> I-</w:t>
      </w:r>
      <w:r w:rsidR="001C3E58">
        <w:t>weld parameter</w:t>
      </w:r>
      <w:r w:rsidRPr="00F54804">
        <w:t>s</w:t>
      </w:r>
      <w:bookmarkEnd w:id="1868"/>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35F85181" w:rsidR="0025265B" w:rsidRPr="00F54804" w:rsidRDefault="0025265B" w:rsidP="001640C5">
      <w:pPr>
        <w:pStyle w:val="Beschriftung"/>
        <w:keepNext/>
        <w:keepLines/>
      </w:pPr>
      <w:bookmarkStart w:id="1869" w:name="_Ref157791112"/>
      <w:bookmarkStart w:id="1870" w:name="_Toc159490764"/>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9"/>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0"/>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1" w:name="_Toc338939186"/>
      <w:bookmarkStart w:id="1872" w:name="_Toc3557033"/>
      <w:bookmarkStart w:id="1873" w:name="_Toc34747283"/>
      <w:bookmarkStart w:id="1874" w:name="_Toc77102102"/>
      <w:r w:rsidRPr="000A1B7B">
        <w:t>Attributes</w:t>
      </w:r>
      <w:bookmarkEnd w:id="1871"/>
      <w:bookmarkEnd w:id="1872"/>
      <w:bookmarkEnd w:id="1873"/>
      <w:bookmarkEnd w:id="1874"/>
    </w:p>
    <w:p w14:paraId="10428E7A" w14:textId="4ADBC7D9" w:rsidR="00D43455" w:rsidRDefault="00FC68DB" w:rsidP="000E094F">
      <w:pPr>
        <w:pStyle w:val="berschrift5"/>
      </w:pPr>
      <w:bookmarkStart w:id="1875" w:name="_Toc338939188"/>
      <w:r w:rsidRPr="00F54804">
        <w:t>Attribute</w:t>
      </w:r>
      <w:r w:rsidR="00F3142F">
        <w:t xml:space="preserve"> </w:t>
      </w:r>
      <w:r w:rsidRPr="0094077B">
        <w:rPr>
          <w:rFonts w:ascii="Courier New" w:hAnsi="Courier New"/>
          <w:bCs/>
        </w:rPr>
        <w:t>base</w:t>
      </w:r>
      <w:bookmarkEnd w:id="1875"/>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6" w:name="_Toc338939189"/>
      <w:r w:rsidRPr="00F54804">
        <w:t>Attribute</w:t>
      </w:r>
      <w:r w:rsidR="00F3142F">
        <w:t xml:space="preserve"> </w:t>
      </w:r>
      <w:r w:rsidRPr="0094077B">
        <w:rPr>
          <w:rFonts w:ascii="Courier New" w:hAnsi="Courier New"/>
          <w:bCs/>
        </w:rPr>
        <w:t>technology</w:t>
      </w:r>
      <w:bookmarkEnd w:id="1876"/>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7" w:name="_Toc338939190"/>
      <w:bookmarkStart w:id="1878" w:name="_Toc3557034"/>
      <w:bookmarkStart w:id="1879" w:name="_Toc34747284"/>
      <w:bookmarkStart w:id="1880"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7"/>
      <w:bookmarkEnd w:id="1878"/>
      <w:bookmarkEnd w:id="1879"/>
      <w:bookmarkEnd w:id="1880"/>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81" w:name="_Ref157791122"/>
      <w:bookmarkStart w:id="1882" w:name="_Toc159490765"/>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8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3"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4" w:name="_Toc338939194"/>
      <w:r w:rsidRPr="00F54804">
        <w:t>Attribute</w:t>
      </w:r>
      <w:r w:rsidR="00F3142F">
        <w:t xml:space="preserve"> </w:t>
      </w:r>
      <w:r w:rsidRPr="000747CF">
        <w:rPr>
          <w:rFonts w:ascii="Courier New" w:hAnsi="Courier New"/>
          <w:bCs/>
        </w:rPr>
        <w:t>filler</w:t>
      </w:r>
      <w:bookmarkEnd w:id="188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5" w:name="WeldDefinitionOverlapWeld"/>
      <w:bookmarkStart w:id="1886" w:name="_Toc3557035"/>
      <w:bookmarkStart w:id="1887" w:name="_Toc34747285"/>
      <w:bookmarkStart w:id="1888" w:name="_Toc77102104"/>
      <w:bookmarkStart w:id="1889" w:name="_Toc288200766"/>
      <w:bookmarkStart w:id="1890" w:name="_Toc338939110"/>
      <w:bookmarkEnd w:id="1885"/>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6"/>
      <w:bookmarkEnd w:id="1887"/>
      <w:bookmarkEnd w:id="1888"/>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91" w:name="_Ref157791148"/>
      <w:bookmarkStart w:id="1892" w:name="_Toc159490766"/>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9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3" w:name="_Toc3557036"/>
      <w:bookmarkStart w:id="1894" w:name="_Toc34747286"/>
      <w:bookmarkStart w:id="1895" w:name="_Toc77102105"/>
      <w:bookmarkStart w:id="1896" w:name="_Toc159262699"/>
      <w:r w:rsidRPr="00F54804">
        <w:t>Overlap Weld</w:t>
      </w:r>
      <w:bookmarkEnd w:id="1889"/>
      <w:bookmarkEnd w:id="1890"/>
      <w:bookmarkEnd w:id="1893"/>
      <w:bookmarkEnd w:id="1894"/>
      <w:bookmarkEnd w:id="1895"/>
      <w:bookmarkEnd w:id="1896"/>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7" w:name="_Toc3557037"/>
      <w:bookmarkStart w:id="1898" w:name="_Toc34747287"/>
      <w:bookmarkStart w:id="1899" w:name="_Toc77102106"/>
      <w:r w:rsidRPr="00F54804">
        <w:t>Simple Overlap Weld</w:t>
      </w:r>
      <w:bookmarkEnd w:id="1897"/>
      <w:bookmarkEnd w:id="1898"/>
      <w:bookmarkEnd w:id="1899"/>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900" w:name="_Ref158899780"/>
      <w:bookmarkStart w:id="1901"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900"/>
      <w:r w:rsidR="002D7110">
        <w:t xml:space="preserve"> </w:t>
      </w:r>
      <w:r>
        <w:t xml:space="preserve">— Overlap Weld </w:t>
      </w:r>
      <w:r w:rsidR="001C3E58">
        <w:t>sheet layout</w:t>
      </w:r>
      <w:bookmarkEnd w:id="1901"/>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902" w:name="_Ref158899910"/>
      <w:bookmarkStart w:id="1903"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902"/>
      <w:r w:rsidR="002D7110">
        <w:t xml:space="preserve"> </w:t>
      </w:r>
      <w:r>
        <w:t xml:space="preserve">— Overlap </w:t>
      </w:r>
      <w:r w:rsidR="001C3E58">
        <w:t>weld parameter</w:t>
      </w:r>
      <w:r>
        <w:t>s</w:t>
      </w:r>
      <w:bookmarkEnd w:id="1903"/>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4" w:name="_Ref157791170"/>
      <w:bookmarkStart w:id="1905" w:name="_Toc159490767"/>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4"/>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6" w:name="_Toc338939112"/>
      <w:bookmarkStart w:id="1907" w:name="_Toc3557038"/>
      <w:bookmarkStart w:id="1908" w:name="_Toc34747288"/>
      <w:bookmarkStart w:id="1909" w:name="_Toc77102107"/>
      <w:r w:rsidRPr="000A1B7B">
        <w:t>Single Sided Double Overlap Weld</w:t>
      </w:r>
      <w:bookmarkEnd w:id="1906"/>
      <w:bookmarkEnd w:id="1907"/>
      <w:bookmarkEnd w:id="1908"/>
      <w:bookmarkEnd w:id="1909"/>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10" w:name="_Ref158900517"/>
      <w:bookmarkStart w:id="1911"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10"/>
      <w:r w:rsidR="002D7110">
        <w:t xml:space="preserve"> </w:t>
      </w:r>
      <w:r>
        <w:t xml:space="preserve">— </w:t>
      </w:r>
      <w:r w:rsidRPr="007055D9">
        <w:t>Single Sided Double Overlap Weld</w:t>
      </w:r>
      <w:r w:rsidR="00D71693">
        <w:t xml:space="preserve"> Layout</w:t>
      </w:r>
      <w:bookmarkEnd w:id="1911"/>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12" w:name="_Ref158900712"/>
      <w:bookmarkStart w:id="1913"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12"/>
      <w:r w:rsidR="002D7110">
        <w:t xml:space="preserve"> </w:t>
      </w:r>
      <w:r>
        <w:t xml:space="preserve">— Overlap </w:t>
      </w:r>
      <w:r w:rsidR="001C3E58">
        <w:t>weld parameter</w:t>
      </w:r>
      <w:r>
        <w:t xml:space="preserve"> Details for lower (left) and upper (right) Weld Section</w:t>
      </w:r>
      <w:bookmarkEnd w:id="1913"/>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4" w:name="_Ref157791182"/>
      <w:bookmarkStart w:id="1915" w:name="_Toc159490768"/>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4"/>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6" w:name="_Toc338939113"/>
      <w:bookmarkStart w:id="1917" w:name="_Toc3557039"/>
      <w:bookmarkStart w:id="1918" w:name="_Toc34747289"/>
      <w:bookmarkStart w:id="1919" w:name="_Toc77102108"/>
      <w:r w:rsidRPr="000A1B7B">
        <w:t>Double-Sided</w:t>
      </w:r>
      <w:r w:rsidR="00FC68DB" w:rsidRPr="00F54804">
        <w:t xml:space="preserve"> Double Overlap Weld</w:t>
      </w:r>
      <w:bookmarkEnd w:id="1916"/>
      <w:bookmarkEnd w:id="1917"/>
      <w:bookmarkEnd w:id="1918"/>
      <w:bookmarkEnd w:id="1919"/>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20" w:name="_Ref158901134"/>
      <w:bookmarkStart w:id="1921"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20"/>
      <w:r w:rsidR="002D7110">
        <w:t xml:space="preserve"> </w:t>
      </w:r>
      <w:r>
        <w:t>— Double-Sided</w:t>
      </w:r>
      <w:r w:rsidRPr="007055D9">
        <w:t xml:space="preserve"> Double Overlap Weld</w:t>
      </w:r>
      <w:r w:rsidR="00D71693">
        <w:t xml:space="preserve"> Layout</w:t>
      </w:r>
      <w:bookmarkEnd w:id="1921"/>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22" w:name="_Ref158901320"/>
      <w:bookmarkStart w:id="1923"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22"/>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3"/>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4" w:name="_Ref157791235"/>
      <w:bookmarkStart w:id="1925" w:name="_Toc159490769"/>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4"/>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6" w:name="_Toc338939196"/>
      <w:bookmarkStart w:id="1927" w:name="_Toc3557040"/>
      <w:bookmarkStart w:id="1928" w:name="_Toc34747290"/>
      <w:bookmarkStart w:id="1929" w:name="_Toc77102109"/>
      <w:r w:rsidRPr="000A1B7B">
        <w:t>Attributes</w:t>
      </w:r>
      <w:bookmarkEnd w:id="1926"/>
      <w:bookmarkEnd w:id="1927"/>
      <w:bookmarkEnd w:id="1928"/>
      <w:bookmarkEnd w:id="1929"/>
    </w:p>
    <w:p w14:paraId="1B7E1D40" w14:textId="4E4E17F2" w:rsidR="00D43455" w:rsidRDefault="00FC68DB" w:rsidP="000E094F">
      <w:pPr>
        <w:pStyle w:val="berschrift5"/>
      </w:pPr>
      <w:bookmarkStart w:id="1930" w:name="_Toc338939198"/>
      <w:r w:rsidRPr="00F54804">
        <w:t>Attribute</w:t>
      </w:r>
      <w:r w:rsidR="00F3142F">
        <w:t xml:space="preserve"> </w:t>
      </w:r>
      <w:r w:rsidRPr="0056045D">
        <w:rPr>
          <w:rFonts w:ascii="Courier New" w:hAnsi="Courier New"/>
          <w:bCs/>
        </w:rPr>
        <w:t>base</w:t>
      </w:r>
      <w:bookmarkEnd w:id="1930"/>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1" w:name="_Toc338939199"/>
      <w:r w:rsidRPr="00F54804">
        <w:lastRenderedPageBreak/>
        <w:t>Attribute</w:t>
      </w:r>
      <w:r w:rsidR="00F3142F">
        <w:t xml:space="preserve"> </w:t>
      </w:r>
      <w:r w:rsidRPr="0056045D">
        <w:rPr>
          <w:rFonts w:ascii="Courier New" w:hAnsi="Courier New"/>
          <w:bCs/>
        </w:rPr>
        <w:t>technology</w:t>
      </w:r>
      <w:bookmarkEnd w:id="1931"/>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2" w:name="_Toc338939200"/>
      <w:bookmarkStart w:id="1933" w:name="_Toc3557041"/>
      <w:bookmarkStart w:id="1934" w:name="_Toc34747291"/>
      <w:bookmarkStart w:id="1935"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2"/>
      <w:bookmarkEnd w:id="1933"/>
      <w:bookmarkEnd w:id="1934"/>
      <w:bookmarkEnd w:id="1935"/>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6" w:name="_Ref157791254"/>
      <w:bookmarkStart w:id="1937" w:name="_Toc159490770"/>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6"/>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8"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8"/>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9" w:name="_Toc338939204"/>
      <w:r w:rsidRPr="000A1B7B">
        <w:lastRenderedPageBreak/>
        <w:t>Attribute</w:t>
      </w:r>
      <w:r w:rsidR="00F3142F">
        <w:t xml:space="preserve"> </w:t>
      </w:r>
      <w:r w:rsidRPr="003575B7">
        <w:rPr>
          <w:rFonts w:ascii="Courier New" w:hAnsi="Courier New"/>
          <w:bCs/>
        </w:rPr>
        <w:t>thickness</w:t>
      </w:r>
      <w:bookmarkEnd w:id="1939"/>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0" w:name="_Toc338939205"/>
      <w:r w:rsidRPr="00F54804">
        <w:t>Attribute</w:t>
      </w:r>
      <w:r w:rsidR="00F3142F">
        <w:t xml:space="preserve"> </w:t>
      </w:r>
      <w:r w:rsidRPr="003575B7">
        <w:rPr>
          <w:rFonts w:ascii="Courier New" w:hAnsi="Courier New"/>
          <w:bCs/>
        </w:rPr>
        <w:t>angle</w:t>
      </w:r>
      <w:bookmarkEnd w:id="1940"/>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1" w:name="_Toc338939206"/>
      <w:r w:rsidRPr="00F54804">
        <w:t>Attribute</w:t>
      </w:r>
      <w:r w:rsidR="00F3142F">
        <w:t xml:space="preserve"> </w:t>
      </w:r>
      <w:r w:rsidRPr="003575B7">
        <w:rPr>
          <w:rFonts w:ascii="Courier New" w:hAnsi="Courier New"/>
          <w:bCs/>
        </w:rPr>
        <w:t>shape</w:t>
      </w:r>
      <w:bookmarkEnd w:id="1941"/>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42" w:name="_Toc338939207"/>
      <w:r w:rsidRPr="00F54804">
        <w:t>Attribute</w:t>
      </w:r>
      <w:r w:rsidR="00F3142F">
        <w:t xml:space="preserve"> </w:t>
      </w:r>
      <w:r w:rsidRPr="003575B7">
        <w:rPr>
          <w:rFonts w:ascii="Courier New" w:hAnsi="Courier New"/>
          <w:bCs/>
        </w:rPr>
        <w:t>penetration</w:t>
      </w:r>
      <w:bookmarkEnd w:id="1942"/>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3" w:name="_Toc338939209"/>
      <w:r w:rsidRPr="00F54804">
        <w:t>Attribute</w:t>
      </w:r>
      <w:r w:rsidR="00F3142F">
        <w:t xml:space="preserve"> </w:t>
      </w:r>
      <w:r w:rsidRPr="003575B7">
        <w:rPr>
          <w:rFonts w:ascii="Courier New" w:hAnsi="Courier New"/>
          <w:bCs/>
        </w:rPr>
        <w:t>filler</w:t>
      </w:r>
      <w:bookmarkEnd w:id="1943"/>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4" w:name="WeldDefinitionYJoint"/>
      <w:bookmarkStart w:id="1945" w:name="_Toc3557042"/>
      <w:bookmarkStart w:id="1946" w:name="_Toc34747292"/>
      <w:bookmarkStart w:id="1947" w:name="_Toc77102111"/>
      <w:bookmarkStart w:id="1948" w:name="_Toc288200767"/>
      <w:bookmarkStart w:id="1949" w:name="_Toc338939114"/>
      <w:bookmarkEnd w:id="194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5"/>
      <w:bookmarkEnd w:id="1946"/>
      <w:bookmarkEnd w:id="1947"/>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50" w:name="_Ref157791286"/>
      <w:bookmarkStart w:id="1951" w:name="_Toc159490771"/>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5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2" w:name="_Toc159262700"/>
      <w:r>
        <w:t>Y-joint</w:t>
      </w:r>
      <w:bookmarkEnd w:id="1948"/>
      <w:bookmarkEnd w:id="1949"/>
      <w:bookmarkEnd w:id="1952"/>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3" w:name="_Toc3557044"/>
      <w:bookmarkStart w:id="1954" w:name="_Toc34747294"/>
      <w:bookmarkStart w:id="1955" w:name="_Toc77102113"/>
      <w:r w:rsidRPr="00F54804">
        <w:t>Sheet Parameters</w:t>
      </w:r>
      <w:bookmarkEnd w:id="1953"/>
      <w:bookmarkEnd w:id="1954"/>
      <w:bookmarkEnd w:id="1955"/>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6" w:name="_Toc3557045"/>
      <w:bookmarkStart w:id="1957" w:name="_Toc34747295"/>
      <w:bookmarkStart w:id="1958" w:name="_Toc77102114"/>
      <w:r w:rsidRPr="00F54804">
        <w:t>Weld Parameters</w:t>
      </w:r>
      <w:bookmarkEnd w:id="1956"/>
      <w:bookmarkEnd w:id="1957"/>
      <w:bookmarkEnd w:id="19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9" w:name="_Ref7931629"/>
            <w:bookmarkStart w:id="1960" w:name="_Toc76030592"/>
            <w:bookmarkStart w:id="1961" w:name="_Toc94530877"/>
            <w:bookmarkStart w:id="1962" w:name="_Toc101428273"/>
            <w:bookmarkStart w:id="1963"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9"/>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0"/>
            <w:bookmarkEnd w:id="1961"/>
            <w:bookmarkEnd w:id="1962"/>
            <w:bookmarkEnd w:id="1963"/>
          </w:p>
        </w:tc>
        <w:tc>
          <w:tcPr>
            <w:tcW w:w="4605" w:type="dxa"/>
            <w:vAlign w:val="bottom"/>
          </w:tcPr>
          <w:p w14:paraId="0705A4F3" w14:textId="0F0B399B" w:rsidR="00FC68DB" w:rsidRPr="00334AD3" w:rsidRDefault="00FC68DB" w:rsidP="0014275F">
            <w:pPr>
              <w:pStyle w:val="Beschriftung"/>
              <w:rPr>
                <w:rFonts w:ascii="Cambria" w:hAnsi="Cambria"/>
              </w:rPr>
            </w:pPr>
            <w:bookmarkStart w:id="1964" w:name="_Ref159023006"/>
            <w:bookmarkStart w:id="1965" w:name="_Toc159262803"/>
            <w:bookmarkStart w:id="1966" w:name="_Toc76030593"/>
            <w:bookmarkStart w:id="1967" w:name="_Toc94530878"/>
            <w:bookmarkStart w:id="1968"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5"/>
            <w:r w:rsidRPr="00334AD3">
              <w:rPr>
                <w:rFonts w:ascii="Cambria" w:hAnsi="Cambria"/>
              </w:rPr>
              <w:t xml:space="preserve"> </w:t>
            </w:r>
            <w:bookmarkEnd w:id="1966"/>
            <w:bookmarkEnd w:id="1967"/>
            <w:bookmarkEnd w:id="1968"/>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9" w:name="_Ref157791340"/>
      <w:bookmarkStart w:id="1970" w:name="_Toc159490772"/>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9"/>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0"/>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1" w:name="_Toc338939211"/>
      <w:bookmarkStart w:id="1972" w:name="_Toc3557046"/>
      <w:bookmarkStart w:id="1973" w:name="_Toc34747296"/>
      <w:bookmarkStart w:id="1974" w:name="_Toc77102115"/>
      <w:r w:rsidRPr="00890926">
        <w:t>Attributes</w:t>
      </w:r>
      <w:bookmarkEnd w:id="1971"/>
      <w:bookmarkEnd w:id="1972"/>
      <w:bookmarkEnd w:id="1973"/>
      <w:bookmarkEnd w:id="1974"/>
    </w:p>
    <w:p w14:paraId="04A1DD10" w14:textId="1F97B3C5" w:rsidR="00D43455" w:rsidRDefault="00FC68DB" w:rsidP="000E094F">
      <w:pPr>
        <w:pStyle w:val="berschrift5"/>
      </w:pPr>
      <w:bookmarkStart w:id="1975" w:name="_Toc338939213"/>
      <w:r w:rsidRPr="00BD52D7">
        <w:t>Attribute</w:t>
      </w:r>
      <w:r w:rsidR="00F3142F">
        <w:t xml:space="preserve"> </w:t>
      </w:r>
      <w:r w:rsidRPr="003575B7">
        <w:rPr>
          <w:rFonts w:ascii="Courier New" w:hAnsi="Courier New"/>
          <w:bCs/>
        </w:rPr>
        <w:t>base</w:t>
      </w:r>
      <w:bookmarkEnd w:id="197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6" w:name="_Toc338939214"/>
      <w:r w:rsidRPr="00F54804">
        <w:t>Attribute</w:t>
      </w:r>
      <w:r w:rsidR="00F3142F">
        <w:t xml:space="preserve"> </w:t>
      </w:r>
      <w:r w:rsidRPr="003575B7">
        <w:rPr>
          <w:rFonts w:ascii="Courier New" w:hAnsi="Courier New"/>
          <w:bCs/>
        </w:rPr>
        <w:t>technology</w:t>
      </w:r>
      <w:bookmarkEnd w:id="197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7" w:name="_Toc338939215"/>
      <w:bookmarkStart w:id="1978" w:name="_Toc3557047"/>
      <w:bookmarkStart w:id="1979" w:name="_Toc34747297"/>
      <w:bookmarkStart w:id="1980"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7"/>
      <w:bookmarkEnd w:id="1978"/>
      <w:bookmarkEnd w:id="1979"/>
      <w:bookmarkEnd w:id="1980"/>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81" w:name="_Ref157791359"/>
      <w:bookmarkStart w:id="1982" w:name="_Toc159490773"/>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8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3"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3"/>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4" w:name="_Toc338939219"/>
      <w:r w:rsidRPr="00F54804">
        <w:t>Attribute</w:t>
      </w:r>
      <w:r w:rsidR="00F3142F">
        <w:t xml:space="preserve"> </w:t>
      </w:r>
      <w:r w:rsidRPr="003575B7">
        <w:rPr>
          <w:rFonts w:ascii="Courier New" w:hAnsi="Courier New"/>
          <w:bCs/>
        </w:rPr>
        <w:t>thickness</w:t>
      </w:r>
      <w:bookmarkEnd w:id="1984"/>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5" w:name="_Ref157791371"/>
      <w:bookmarkStart w:id="1986" w:name="_Toc159490774"/>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5"/>
      <w:r w:rsidR="005F32CD">
        <w:t xml:space="preserve"> —</w:t>
      </w:r>
      <w:r w:rsidR="005F32CD" w:rsidRPr="00F54804">
        <w:t xml:space="preserve"> </w:t>
      </w:r>
      <w:r w:rsidRPr="00F54804">
        <w:t xml:space="preserve">Value Dependency of Attribute </w:t>
      </w:r>
      <w:r w:rsidRPr="00337A83">
        <w:rPr>
          <w:rStyle w:val="CodeCharacter"/>
        </w:rPr>
        <w:t>thickness</w:t>
      </w:r>
      <w:bookmarkEnd w:id="198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7" w:name="_Toc338939220"/>
      <w:r w:rsidRPr="005C2D94">
        <w:t>Attribute</w:t>
      </w:r>
      <w:r w:rsidR="00F3142F">
        <w:t xml:space="preserve"> </w:t>
      </w:r>
      <w:r w:rsidRPr="003575B7">
        <w:rPr>
          <w:rFonts w:ascii="Courier New" w:hAnsi="Courier New"/>
          <w:bCs/>
        </w:rPr>
        <w:t>angle</w:t>
      </w:r>
      <w:bookmarkEnd w:id="1987"/>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8" w:name="_Toc338939221"/>
      <w:r w:rsidRPr="00F54804">
        <w:t>Attribute</w:t>
      </w:r>
      <w:r w:rsidR="00F3142F">
        <w:t xml:space="preserve"> </w:t>
      </w:r>
      <w:r w:rsidRPr="003575B7">
        <w:rPr>
          <w:rFonts w:ascii="Courier New" w:hAnsi="Courier New"/>
          <w:bCs/>
        </w:rPr>
        <w:t>penetration</w:t>
      </w:r>
      <w:bookmarkEnd w:id="1988"/>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9" w:name="_Toc338939223"/>
      <w:r w:rsidRPr="00F54804">
        <w:lastRenderedPageBreak/>
        <w:t>Attribute</w:t>
      </w:r>
      <w:r w:rsidR="00F3142F">
        <w:t xml:space="preserve"> </w:t>
      </w:r>
      <w:r w:rsidRPr="003575B7">
        <w:rPr>
          <w:rFonts w:ascii="Courier New" w:hAnsi="Courier New"/>
          <w:bCs/>
        </w:rPr>
        <w:t>shape</w:t>
      </w:r>
      <w:bookmarkEnd w:id="1989"/>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90" w:name="_Toc338939224"/>
      <w:r w:rsidRPr="00F54804">
        <w:t>Attribute</w:t>
      </w:r>
      <w:r w:rsidR="00F3142F">
        <w:t xml:space="preserve"> </w:t>
      </w:r>
      <w:r w:rsidRPr="003575B7">
        <w:rPr>
          <w:rFonts w:ascii="Courier New" w:hAnsi="Courier New"/>
          <w:bCs/>
        </w:rPr>
        <w:t>filler</w:t>
      </w:r>
      <w:bookmarkEnd w:id="1990"/>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1" w:name="_Toc3557048"/>
      <w:bookmarkStart w:id="1992" w:name="_Toc34747298"/>
      <w:bookmarkStart w:id="1993"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1"/>
      <w:bookmarkEnd w:id="1992"/>
      <w:bookmarkEnd w:id="1993"/>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4" w:name="_Ref157791414"/>
      <w:bookmarkStart w:id="1995" w:name="_Toc159490775"/>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6" w:name="WeldDefinitionKJoint"/>
      <w:bookmarkStart w:id="1997" w:name="_Toc159262701"/>
      <w:bookmarkEnd w:id="1996"/>
      <w:r>
        <w:t>K-joint</w:t>
      </w:r>
      <w:bookmarkEnd w:id="1997"/>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8" w:name="_Toc3557050"/>
      <w:bookmarkStart w:id="1999" w:name="_Toc34747300"/>
      <w:bookmarkStart w:id="2000" w:name="_Toc77102119"/>
      <w:r w:rsidRPr="00F54804">
        <w:t>Sheet Parameters</w:t>
      </w:r>
      <w:bookmarkEnd w:id="1998"/>
      <w:bookmarkEnd w:id="1999"/>
      <w:bookmarkEnd w:id="2000"/>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2001" w:name="_Ref104285372"/>
      <w:bookmarkStart w:id="2002"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2001"/>
      <w:r w:rsidR="002D7110">
        <w:t xml:space="preserve"> </w:t>
      </w:r>
      <w:r>
        <w:t xml:space="preserve">— </w:t>
      </w:r>
      <w:r w:rsidR="0047234D">
        <w:t>K-joint</w:t>
      </w:r>
      <w:r>
        <w:t xml:space="preserve"> </w:t>
      </w:r>
      <w:r w:rsidR="001C3E58">
        <w:t>sheet layout</w:t>
      </w:r>
      <w:bookmarkEnd w:id="2002"/>
      <w:r w:rsidR="00D97308">
        <w:t xml:space="preserve"> </w:t>
      </w:r>
    </w:p>
    <w:p w14:paraId="1C2E1085" w14:textId="6AD86F4B" w:rsidR="00FC68DB" w:rsidRDefault="00FC68DB">
      <w:pPr>
        <w:pStyle w:val="berschrift4"/>
      </w:pPr>
      <w:bookmarkStart w:id="2003" w:name="_Toc3557051"/>
      <w:bookmarkStart w:id="2004" w:name="_Toc34747301"/>
      <w:bookmarkStart w:id="2005" w:name="_Toc77102120"/>
      <w:r w:rsidRPr="00F54804">
        <w:t>Weld Parameters</w:t>
      </w:r>
      <w:bookmarkEnd w:id="2003"/>
      <w:bookmarkEnd w:id="2004"/>
      <w:bookmarkEnd w:id="2005"/>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6" w:name="_Ref159025317"/>
      <w:bookmarkStart w:id="2007"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6"/>
      <w:r w:rsidR="002D7110">
        <w:t xml:space="preserve"> </w:t>
      </w:r>
      <w:r>
        <w:t xml:space="preserve">— Parameters of </w:t>
      </w:r>
      <w:r w:rsidR="0047234D">
        <w:t>K-joint</w:t>
      </w:r>
      <w:bookmarkEnd w:id="2007"/>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8" w:name="_Ref157791441"/>
      <w:bookmarkStart w:id="2009" w:name="_Toc159490776"/>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8"/>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9"/>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r w:rsidRPr="00207A82">
        <w:rPr>
          <w:rFonts w:ascii="Courier New" w:hAnsi="Courier New"/>
          <w:bCs/>
        </w:rPr>
        <w:t>base</w:t>
      </w:r>
      <w:bookmarkEnd w:id="201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r w:rsidRPr="00207A82">
        <w:rPr>
          <w:rFonts w:ascii="Courier New" w:hAnsi="Courier New"/>
          <w:bCs/>
        </w:rPr>
        <w:t>technology</w:t>
      </w:r>
      <w:bookmarkEnd w:id="2015"/>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6"/>
      <w:bookmarkEnd w:id="2017"/>
      <w:bookmarkEnd w:id="2018"/>
      <w:bookmarkEnd w:id="2019"/>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4D6634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4" w:name="_Ref157791459"/>
      <w:bookmarkStart w:id="2025" w:name="_Toc159490777"/>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3"/>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6"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6"/>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7" w:name="_Ref157791469"/>
      <w:bookmarkStart w:id="2028" w:name="_Toc159490778"/>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7"/>
      <w:r w:rsidR="005F32CD">
        <w:t xml:space="preserve"> —</w:t>
      </w:r>
      <w:r w:rsidR="005F32CD" w:rsidRPr="00F54804">
        <w:t xml:space="preserve"> </w:t>
      </w:r>
      <w:r w:rsidRPr="00F54804">
        <w:t xml:space="preserve">Value Dependency of Attribute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lastRenderedPageBreak/>
        <w:t>Attribute</w:t>
      </w:r>
      <w:r w:rsidR="00F3142F">
        <w:t xml:space="preserve"> </w:t>
      </w:r>
      <w:r w:rsidRPr="00207A82">
        <w:rPr>
          <w:rFonts w:ascii="Courier New" w:hAnsi="Courier New"/>
          <w:bCs/>
        </w:rPr>
        <w:t>angle</w:t>
      </w:r>
      <w:bookmarkEnd w:id="2029"/>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r w:rsidRPr="00207A82">
        <w:rPr>
          <w:rFonts w:ascii="Courier New" w:hAnsi="Courier New"/>
          <w:bCs/>
        </w:rPr>
        <w:t>penetration</w:t>
      </w:r>
      <w:bookmarkEnd w:id="2030"/>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t>Attribute</w:t>
      </w:r>
      <w:r w:rsidR="00F3142F">
        <w:t xml:space="preserve"> </w:t>
      </w:r>
      <w:r w:rsidRPr="00207A82">
        <w:rPr>
          <w:rFonts w:ascii="Courier New" w:hAnsi="Courier New"/>
          <w:bCs/>
        </w:rPr>
        <w:t>shape</w:t>
      </w:r>
      <w:bookmarkEnd w:id="2031"/>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32" w:name="_Toc338939239"/>
      <w:r w:rsidRPr="00F54804">
        <w:t>Attribute</w:t>
      </w:r>
      <w:r w:rsidR="00F3142F">
        <w:t xml:space="preserve"> </w:t>
      </w:r>
      <w:r w:rsidRPr="00207A82">
        <w:rPr>
          <w:rFonts w:ascii="Courier New" w:hAnsi="Courier New"/>
          <w:bCs/>
        </w:rPr>
        <w:t>filler</w:t>
      </w:r>
      <w:bookmarkEnd w:id="2032"/>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4"/>
      <w:bookmarkEnd w:id="2035"/>
      <w:bookmarkEnd w:id="2036"/>
      <w:bookmarkEnd w:id="2037"/>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9" w:name="_Ref157791526"/>
      <w:bookmarkStart w:id="2040" w:name="_Toc159490779"/>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1" w:name="_Toc3557055"/>
      <w:bookmarkStart w:id="2042" w:name="_Toc34747305"/>
      <w:bookmarkStart w:id="2043" w:name="_Toc77102124"/>
      <w:bookmarkStart w:id="2044" w:name="_Toc159262702"/>
      <w:r w:rsidRPr="00F54804">
        <w:t xml:space="preserve">Cruciform </w:t>
      </w:r>
      <w:r w:rsidR="006D307A">
        <w:t>j</w:t>
      </w:r>
      <w:r w:rsidRPr="00F54804">
        <w:t>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6" w:name="_Toc3557056"/>
      <w:bookmarkStart w:id="2047" w:name="_Toc34747306"/>
      <w:bookmarkStart w:id="2048" w:name="_Toc77102125"/>
      <w:r w:rsidRPr="00F54804">
        <w:t>Sheet Parameters</w:t>
      </w:r>
      <w:bookmarkEnd w:id="2046"/>
      <w:bookmarkEnd w:id="2047"/>
      <w:bookmarkEnd w:id="2048"/>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9" w:name="_Ref159026187"/>
      <w:bookmarkStart w:id="2050"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9"/>
      <w:r w:rsidR="002D7110">
        <w:t xml:space="preserve"> </w:t>
      </w:r>
      <w:r>
        <w:t xml:space="preserve">— Cruciform </w:t>
      </w:r>
      <w:r w:rsidR="006D307A">
        <w:t>j</w:t>
      </w:r>
      <w:r>
        <w:t xml:space="preserve">oint </w:t>
      </w:r>
      <w:r w:rsidR="006D307A">
        <w:t>s</w:t>
      </w:r>
      <w:r>
        <w:t xml:space="preserve">heet </w:t>
      </w:r>
      <w:r w:rsidR="006D307A">
        <w:t>l</w:t>
      </w:r>
      <w:r>
        <w:t>ayout</w:t>
      </w:r>
      <w:bookmarkEnd w:id="2050"/>
      <w:r w:rsidR="006D307A">
        <w:t xml:space="preserve"> </w:t>
      </w:r>
    </w:p>
    <w:p w14:paraId="34BD949F" w14:textId="32F8464B" w:rsidR="00FC68DB" w:rsidRDefault="00FC68DB">
      <w:pPr>
        <w:pStyle w:val="berschrift4"/>
      </w:pPr>
      <w:bookmarkStart w:id="2051" w:name="_Toc3557057"/>
      <w:bookmarkStart w:id="2052" w:name="_Toc34747307"/>
      <w:bookmarkStart w:id="2053" w:name="_Toc77102126"/>
      <w:r w:rsidRPr="00F54804">
        <w:t>Weld Parameters</w:t>
      </w:r>
      <w:bookmarkEnd w:id="2051"/>
      <w:bookmarkEnd w:id="2052"/>
      <w:bookmarkEnd w:id="2053"/>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4" w:name="_Ref159026326"/>
      <w:bookmarkStart w:id="2055"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4"/>
      <w:r w:rsidR="002D7110">
        <w:t xml:space="preserve"> </w:t>
      </w:r>
      <w:r>
        <w:t xml:space="preserve">— Parameters of </w:t>
      </w:r>
      <w:r w:rsidR="006D307A">
        <w:t>cruciform joint</w:t>
      </w:r>
      <w:bookmarkEnd w:id="2055"/>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6" w:name="_Ref157791564"/>
      <w:bookmarkStart w:id="2057" w:name="_Toc15949078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6"/>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7"/>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8" w:name="_Toc338939241"/>
      <w:bookmarkStart w:id="2059" w:name="_Toc3557058"/>
      <w:bookmarkStart w:id="2060" w:name="_Toc34747308"/>
      <w:bookmarkStart w:id="2061" w:name="_Toc77102127"/>
      <w:bookmarkStart w:id="2062" w:name="_Toc288196482"/>
      <w:bookmarkStart w:id="2063" w:name="_Toc288200784"/>
      <w:bookmarkStart w:id="2064" w:name="_Toc338938909"/>
      <w:bookmarkStart w:id="2065" w:name="_Toc338939128"/>
      <w:bookmarkEnd w:id="1718"/>
      <w:r w:rsidRPr="005C2D94">
        <w:t>Attributes</w:t>
      </w:r>
      <w:bookmarkEnd w:id="2058"/>
      <w:bookmarkEnd w:id="2059"/>
      <w:bookmarkEnd w:id="2060"/>
      <w:bookmarkEnd w:id="2061"/>
    </w:p>
    <w:p w14:paraId="74680AB8" w14:textId="1905BF4F" w:rsidR="00D43455" w:rsidRDefault="00FC68DB" w:rsidP="000E094F">
      <w:pPr>
        <w:pStyle w:val="berschrift5"/>
      </w:pPr>
      <w:bookmarkStart w:id="2066" w:name="_Toc338939243"/>
      <w:r w:rsidRPr="00BD52D7">
        <w:t>Attribute</w:t>
      </w:r>
      <w:r w:rsidR="00F3142F">
        <w:t xml:space="preserve"> </w:t>
      </w:r>
      <w:r w:rsidRPr="00207A82">
        <w:rPr>
          <w:rFonts w:ascii="Courier New" w:hAnsi="Courier New"/>
          <w:bCs/>
        </w:rPr>
        <w:t>base</w:t>
      </w:r>
      <w:bookmarkEnd w:id="2066"/>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7" w:name="_Toc338939244"/>
      <w:r w:rsidRPr="00F54804">
        <w:t>Attribute</w:t>
      </w:r>
      <w:r w:rsidR="00F3142F">
        <w:t xml:space="preserve"> </w:t>
      </w:r>
      <w:r w:rsidRPr="00207A82">
        <w:rPr>
          <w:rFonts w:ascii="Courier New" w:hAnsi="Courier New"/>
          <w:bCs/>
        </w:rPr>
        <w:t>technology</w:t>
      </w:r>
      <w:bookmarkEnd w:id="2067"/>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8" w:name="_Toc338939245"/>
      <w:bookmarkStart w:id="2069" w:name="_Toc3557059"/>
      <w:bookmarkStart w:id="2070" w:name="_Toc34747309"/>
      <w:bookmarkStart w:id="207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8"/>
      <w:bookmarkEnd w:id="2069"/>
      <w:bookmarkEnd w:id="2070"/>
      <w:bookmarkEnd w:id="2071"/>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72" w:name="_Ref157791577"/>
      <w:bookmarkStart w:id="2073" w:name="_Toc159490781"/>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7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4"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4"/>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5"/>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6" w:name="_Ref157791599"/>
      <w:bookmarkStart w:id="2077" w:name="_Toc159490782"/>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6"/>
      <w:r w:rsidR="005F32CD">
        <w:t xml:space="preserve"> —</w:t>
      </w:r>
      <w:r w:rsidR="005F32CD" w:rsidRPr="00F54804">
        <w:t xml:space="preserve"> </w:t>
      </w:r>
      <w:r w:rsidRPr="00F54804">
        <w:t xml:space="preserve">Value Dependency of Attribute </w:t>
      </w:r>
      <w:r w:rsidRPr="00337A83">
        <w:rPr>
          <w:rStyle w:val="CodeCharacter"/>
        </w:rPr>
        <w:t>thickness</w:t>
      </w:r>
      <w:bookmarkEnd w:id="207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8" w:name="_Toc338939250"/>
      <w:r w:rsidRPr="005C2D94">
        <w:t>Attribute</w:t>
      </w:r>
      <w:r w:rsidR="00F3142F">
        <w:t xml:space="preserve"> </w:t>
      </w:r>
      <w:r w:rsidRPr="00207A82">
        <w:rPr>
          <w:rFonts w:ascii="Courier New" w:hAnsi="Courier New"/>
          <w:bCs/>
        </w:rPr>
        <w:t>angle</w:t>
      </w:r>
      <w:bookmarkEnd w:id="2078"/>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9" w:name="_Toc338939251"/>
      <w:r w:rsidRPr="00F54804">
        <w:t>Attribute</w:t>
      </w:r>
      <w:r w:rsidR="00F3142F">
        <w:t xml:space="preserve"> </w:t>
      </w:r>
      <w:r w:rsidRPr="00207A82">
        <w:rPr>
          <w:rFonts w:ascii="Courier New" w:hAnsi="Courier New"/>
          <w:bCs/>
        </w:rPr>
        <w:t>penetration</w:t>
      </w:r>
      <w:bookmarkEnd w:id="2079"/>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0" w:name="_Toc338939253"/>
      <w:r w:rsidRPr="005C2D94">
        <w:t>Attribute</w:t>
      </w:r>
      <w:r w:rsidR="00F3142F">
        <w:t xml:space="preserve"> </w:t>
      </w:r>
      <w:r w:rsidRPr="00207A82">
        <w:rPr>
          <w:rFonts w:ascii="Courier New" w:hAnsi="Courier New"/>
          <w:bCs/>
        </w:rPr>
        <w:t>shape</w:t>
      </w:r>
      <w:bookmarkEnd w:id="2080"/>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81" w:name="_Toc338939254"/>
      <w:r w:rsidRPr="00F54804">
        <w:lastRenderedPageBreak/>
        <w:t>Attribute</w:t>
      </w:r>
      <w:r w:rsidR="00F3142F">
        <w:t xml:space="preserve"> </w:t>
      </w:r>
      <w:r w:rsidRPr="00207A82">
        <w:rPr>
          <w:rFonts w:ascii="Courier New" w:hAnsi="Courier New"/>
          <w:bCs/>
        </w:rPr>
        <w:t>filler</w:t>
      </w:r>
      <w:bookmarkEnd w:id="2081"/>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2" w:name="GenericSeamWeldWeld"/>
      <w:bookmarkStart w:id="2083" w:name="_Toc3557060"/>
      <w:bookmarkStart w:id="2084" w:name="_Toc34747310"/>
      <w:bookmarkStart w:id="2085" w:name="_Toc77102129"/>
      <w:bookmarkStart w:id="2086" w:name="_Toc338938919"/>
      <w:bookmarkStart w:id="2087" w:name="_Toc338939255"/>
      <w:bookmarkEnd w:id="2062"/>
      <w:bookmarkEnd w:id="2063"/>
      <w:bookmarkEnd w:id="2064"/>
      <w:bookmarkEnd w:id="2065"/>
      <w:bookmarkEnd w:id="2082"/>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3"/>
      <w:bookmarkEnd w:id="2084"/>
      <w:bookmarkEnd w:id="2085"/>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8" w:name="_Ref157791640"/>
      <w:bookmarkStart w:id="2089" w:name="_Toc159490783"/>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90" w:name="_Toc413861928"/>
      <w:bookmarkStart w:id="2091" w:name="_Toc3557061"/>
      <w:bookmarkStart w:id="2092" w:name="_Toc34747311"/>
      <w:bookmarkStart w:id="2093" w:name="_Toc77102130"/>
      <w:bookmarkStart w:id="2094" w:name="_Toc159262703"/>
      <w:bookmarkStart w:id="2095" w:name="_Toc413359615"/>
      <w:bookmarkStart w:id="2096" w:name="_Toc338938920"/>
      <w:bookmarkStart w:id="2097" w:name="_Toc338939256"/>
      <w:bookmarkStart w:id="2098" w:name="_Toc391571769"/>
      <w:bookmarkEnd w:id="2086"/>
      <w:bookmarkEnd w:id="2087"/>
      <w:r w:rsidRPr="00F54804">
        <w:t>F</w:t>
      </w:r>
      <w:r w:rsidR="00C410C8">
        <w:t>lared joint</w:t>
      </w:r>
      <w:bookmarkEnd w:id="2090"/>
      <w:bookmarkEnd w:id="2091"/>
      <w:bookmarkEnd w:id="2092"/>
      <w:bookmarkEnd w:id="2093"/>
      <w:bookmarkEnd w:id="2094"/>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9" w:name="_Ref159232086"/>
      <w:bookmarkStart w:id="2100"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9"/>
      <w:r>
        <w:t xml:space="preserve"> — F</w:t>
      </w:r>
      <w:r w:rsidR="00C410C8">
        <w:t>lared joint</w:t>
      </w:r>
      <w:r>
        <w:t xml:space="preserve"> </w:t>
      </w:r>
      <w:r w:rsidR="001C3E58">
        <w:t>sheet layout</w:t>
      </w:r>
      <w:bookmarkEnd w:id="2100"/>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101" w:name="_Ref159232098"/>
      <w:bookmarkStart w:id="2102"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101"/>
      <w:r>
        <w:t xml:space="preserve"> — F</w:t>
      </w:r>
      <w:r w:rsidR="00C410C8">
        <w:t>lared joint</w:t>
      </w:r>
      <w:r>
        <w:t xml:space="preserve"> </w:t>
      </w:r>
      <w:r w:rsidR="001C3E58">
        <w:t>sheet parameter</w:t>
      </w:r>
      <w:r w:rsidR="00E5620A">
        <w:t>s</w:t>
      </w:r>
      <w:bookmarkEnd w:id="2102"/>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103" w:name="_Ref157791669"/>
      <w:bookmarkStart w:id="2104" w:name="_Toc159490784"/>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103"/>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4"/>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5" w:name="_Toc3557062"/>
      <w:bookmarkStart w:id="2106" w:name="_Toc34747312"/>
      <w:bookmarkStart w:id="2107" w:name="_Toc77102131"/>
      <w:r w:rsidRPr="000A1B7B">
        <w:t>Attributes</w:t>
      </w:r>
      <w:bookmarkEnd w:id="2105"/>
      <w:bookmarkEnd w:id="2106"/>
      <w:bookmarkEnd w:id="210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8" w:name="_Toc3557063"/>
      <w:bookmarkStart w:id="2109" w:name="_Toc34747313"/>
      <w:bookmarkStart w:id="211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8"/>
      <w:bookmarkEnd w:id="2109"/>
      <w:bookmarkEnd w:id="211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11" w:name="_Ref157791686"/>
      <w:bookmarkStart w:id="2112" w:name="_Toc159490785"/>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1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2"/>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3" w:name="_Toc3557064"/>
      <w:bookmarkStart w:id="2114" w:name="_Toc34747314"/>
      <w:bookmarkStart w:id="2115"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3"/>
      <w:bookmarkEnd w:id="2114"/>
      <w:bookmarkEnd w:id="2115"/>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6" w:name="_Ref157791722"/>
      <w:bookmarkStart w:id="2117" w:name="_Toc159490786"/>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8" w:name="_Ref414345739"/>
      <w:bookmarkStart w:id="2119" w:name="_Ref414345749"/>
      <w:bookmarkStart w:id="2120" w:name="_Ref414345786"/>
      <w:bookmarkStart w:id="2121" w:name="_Ref414345798"/>
      <w:bookmarkStart w:id="2122" w:name="_Toc3557065"/>
      <w:bookmarkStart w:id="2123" w:name="_Toc34747315"/>
      <w:bookmarkStart w:id="2124" w:name="_Toc77102134"/>
      <w:bookmarkStart w:id="2125" w:name="_Toc159262704"/>
      <w:r w:rsidRPr="00F54804">
        <w:t>Adhesive Lines</w:t>
      </w:r>
      <w:bookmarkEnd w:id="2095"/>
      <w:bookmarkEnd w:id="2118"/>
      <w:bookmarkEnd w:id="2119"/>
      <w:bookmarkEnd w:id="2120"/>
      <w:bookmarkEnd w:id="2121"/>
      <w:bookmarkEnd w:id="2122"/>
      <w:bookmarkEnd w:id="2123"/>
      <w:bookmarkEnd w:id="2124"/>
      <w:bookmarkEnd w:id="2125"/>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6" w:name="_Ref157791734"/>
      <w:bookmarkStart w:id="2127" w:name="_Toc159490787"/>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6"/>
      <w:r w:rsidR="005F32CD">
        <w:t xml:space="preserve"> —</w:t>
      </w:r>
      <w:r w:rsidR="005F32CD" w:rsidRPr="00F54804">
        <w:t xml:space="preserve"> </w:t>
      </w:r>
      <w:r w:rsidRPr="00F54804">
        <w:t xml:space="preserve">Nested elements of </w:t>
      </w:r>
      <w:r w:rsidRPr="00337A83">
        <w:rPr>
          <w:rStyle w:val="CodeCharacter"/>
        </w:rPr>
        <w:t>&lt;connection_1d/&gt;</w:t>
      </w:r>
      <w:bookmarkEnd w:id="212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8"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8"/>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9" w:name="_Ref157791744"/>
      <w:bookmarkStart w:id="2130" w:name="_Toc159490788"/>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1"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1"/>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32"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2"/>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3"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3"/>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4" w:name="_Toc428279602"/>
      <w:bookmarkStart w:id="2135" w:name="_Toc428456348"/>
      <w:bookmarkStart w:id="2136" w:name="_Toc428537316"/>
      <w:bookmarkStart w:id="2137" w:name="_Toc428969638"/>
      <w:bookmarkStart w:id="2138" w:name="_Toc429053029"/>
      <w:bookmarkStart w:id="2139" w:name="_Toc413861930"/>
      <w:bookmarkStart w:id="2140" w:name="_Toc3557066"/>
      <w:bookmarkStart w:id="2141" w:name="_Toc34747316"/>
      <w:bookmarkStart w:id="2142" w:name="_Toc77102135"/>
      <w:bookmarkStart w:id="2143" w:name="_Toc159262709"/>
      <w:bookmarkStart w:id="2144" w:name="_Toc413359617"/>
      <w:bookmarkEnd w:id="2134"/>
      <w:bookmarkEnd w:id="2135"/>
      <w:bookmarkEnd w:id="2136"/>
      <w:bookmarkEnd w:id="2137"/>
      <w:bookmarkEnd w:id="2138"/>
      <w:r w:rsidRPr="00F54804">
        <w:t>Hemming Flanges</w:t>
      </w:r>
      <w:bookmarkEnd w:id="2139"/>
      <w:bookmarkEnd w:id="2140"/>
      <w:bookmarkEnd w:id="2141"/>
      <w:bookmarkEnd w:id="2142"/>
      <w:bookmarkEnd w:id="2143"/>
    </w:p>
    <w:p w14:paraId="6080E41B" w14:textId="49B3CC85" w:rsidR="005F66B2" w:rsidRPr="0013175B" w:rsidRDefault="005F66B2" w:rsidP="0013175B">
      <w:pPr>
        <w:pStyle w:val="berschrift3"/>
      </w:pPr>
      <w:bookmarkStart w:id="2145" w:name="_Toc159262710"/>
      <w:r>
        <w:t>General</w:t>
      </w:r>
      <w:bookmarkEnd w:id="21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6" w:name="_Ref413858805"/>
      <w:bookmarkStart w:id="2147" w:name="_Toc413861952"/>
      <w:bookmarkStart w:id="2148" w:name="_Toc3557149"/>
      <w:bookmarkStart w:id="2149" w:name="_Toc34747402"/>
      <w:bookmarkStart w:id="2150" w:name="_Toc76030600"/>
      <w:bookmarkStart w:id="2151" w:name="_Toc94530885"/>
      <w:bookmarkStart w:id="2152" w:name="_Toc101428281"/>
      <w:bookmarkStart w:id="2153"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6"/>
      <w:r w:rsidR="00683BEB">
        <w:t xml:space="preserve"> —</w:t>
      </w:r>
      <w:r w:rsidRPr="00F54804">
        <w:t xml:space="preserve"> The Three Regions of a Hemming</w:t>
      </w:r>
      <w:bookmarkEnd w:id="2147"/>
      <w:bookmarkEnd w:id="2148"/>
      <w:bookmarkEnd w:id="2149"/>
      <w:bookmarkEnd w:id="2150"/>
      <w:bookmarkEnd w:id="2151"/>
      <w:bookmarkEnd w:id="2152"/>
      <w:bookmarkEnd w:id="2153"/>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4" w:name="_Ref413850590"/>
      <w:bookmarkStart w:id="2155" w:name="_Toc413861953"/>
      <w:bookmarkStart w:id="2156" w:name="_Toc3557150"/>
      <w:bookmarkStart w:id="2157" w:name="_Toc34747403"/>
      <w:bookmarkStart w:id="2158" w:name="_Toc76030601"/>
      <w:bookmarkStart w:id="2159" w:name="_Toc94530886"/>
      <w:bookmarkStart w:id="2160" w:name="_Toc101428282"/>
      <w:bookmarkStart w:id="2161"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5"/>
      <w:bookmarkEnd w:id="2156"/>
      <w:bookmarkEnd w:id="2157"/>
      <w:bookmarkEnd w:id="2158"/>
      <w:bookmarkEnd w:id="2159"/>
      <w:bookmarkEnd w:id="2160"/>
      <w:bookmarkEnd w:id="2161"/>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62" w:name="_Ref159233143"/>
      <w:bookmarkStart w:id="2163" w:name="_Toc413861954"/>
      <w:bookmarkStart w:id="2164" w:name="_Toc3557151"/>
      <w:bookmarkStart w:id="2165" w:name="_Toc34747404"/>
      <w:bookmarkStart w:id="2166" w:name="_Toc76030602"/>
      <w:bookmarkStart w:id="2167" w:name="_Toc94530887"/>
      <w:bookmarkStart w:id="2168" w:name="_Toc101428283"/>
      <w:bookmarkStart w:id="2169"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62"/>
      <w:r w:rsidR="00683BEB">
        <w:t xml:space="preserve"> —</w:t>
      </w:r>
      <w:r w:rsidRPr="00F54804">
        <w:t xml:space="preserve"> Adhesive Path Differs from Root Path</w:t>
      </w:r>
      <w:bookmarkEnd w:id="2163"/>
      <w:bookmarkEnd w:id="2164"/>
      <w:bookmarkEnd w:id="2165"/>
      <w:bookmarkEnd w:id="2166"/>
      <w:bookmarkEnd w:id="2167"/>
      <w:bookmarkEnd w:id="2168"/>
      <w:bookmarkEnd w:id="2169"/>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70" w:name="_Ref159233192"/>
      <w:bookmarkStart w:id="2171" w:name="_Toc3557152"/>
      <w:bookmarkStart w:id="2172" w:name="_Toc34747405"/>
      <w:bookmarkStart w:id="2173" w:name="_Toc76030603"/>
      <w:bookmarkStart w:id="2174" w:name="_Toc94530888"/>
      <w:bookmarkStart w:id="2175" w:name="_Toc101428284"/>
      <w:bookmarkStart w:id="2176"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70"/>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71"/>
      <w:bookmarkEnd w:id="2172"/>
      <w:bookmarkEnd w:id="2173"/>
      <w:bookmarkEnd w:id="2174"/>
      <w:bookmarkEnd w:id="2175"/>
      <w:bookmarkEnd w:id="2176"/>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7" w:name="_Toc413861932"/>
      <w:bookmarkStart w:id="2178" w:name="_Toc3557068"/>
      <w:bookmarkStart w:id="2179" w:name="_Toc34747318"/>
      <w:bookmarkStart w:id="2180" w:name="_Toc77102137"/>
      <w:bookmarkStart w:id="2181" w:name="_Toc159262711"/>
      <w:r>
        <w:t>E</w:t>
      </w:r>
      <w:r w:rsidR="00FC68DB" w:rsidRPr="00F54804">
        <w:t xml:space="preserve">lement </w:t>
      </w:r>
      <w:r w:rsidR="00FC68DB" w:rsidRPr="00F958FE">
        <w:rPr>
          <w:rFonts w:ascii="Courier New" w:hAnsi="Courier New" w:cs="Courier New"/>
        </w:rPr>
        <w:t>&lt;hemming/&gt;</w:t>
      </w:r>
      <w:bookmarkEnd w:id="2177"/>
      <w:bookmarkEnd w:id="2178"/>
      <w:bookmarkEnd w:id="2179"/>
      <w:bookmarkEnd w:id="2180"/>
      <w:r w:rsidR="00B12F6D" w:rsidRPr="00F54804">
        <w:t xml:space="preserve"> </w:t>
      </w:r>
      <w:r w:rsidR="00B12F6D">
        <w:t xml:space="preserve">is placed within </w:t>
      </w:r>
      <w:r w:rsidR="00B12F6D" w:rsidRPr="00337A83">
        <w:rPr>
          <w:rStyle w:val="CodeCharacter"/>
        </w:rPr>
        <w:t>&lt;connection_1d/&gt;</w:t>
      </w:r>
      <w:bookmarkEnd w:id="2181"/>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82" w:name="_Ref157791806"/>
      <w:bookmarkStart w:id="2183" w:name="_Toc159490789"/>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8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4"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4"/>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5"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5"/>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6"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6"/>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7"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7"/>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8" w:name="_Ref157791816"/>
      <w:bookmarkStart w:id="2189" w:name="_Toc159490790"/>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&lt;hemming/&gt;</w:t>
      </w:r>
      <w:bookmarkEnd w:id="218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90" w:name="_Ref157791832"/>
      <w:bookmarkStart w:id="2191" w:name="_Toc159490791"/>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9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92" w:name="_Ref157791848"/>
      <w:bookmarkStart w:id="2193" w:name="_Toc159490792"/>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92"/>
      <w:r w:rsidR="005F32CD">
        <w:t xml:space="preserve"> —</w:t>
      </w:r>
      <w:r w:rsidR="005F32CD" w:rsidRPr="00F54804">
        <w:t xml:space="preserve"> </w:t>
      </w:r>
      <w:r w:rsidRPr="00F54804">
        <w:t xml:space="preserve">Attributes of element </w:t>
      </w:r>
      <w:r w:rsidRPr="00337A83">
        <w:rPr>
          <w:rStyle w:val="CodeCharacter"/>
        </w:rPr>
        <w:t>&lt;region/&gt;</w:t>
      </w:r>
      <w:bookmarkEnd w:id="219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4" w:name="_Ref157791889"/>
      <w:bookmarkStart w:id="2195" w:name="_Toc159490793"/>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4"/>
      <w:r w:rsidR="005F32CD">
        <w:t xml:space="preserve"> —</w:t>
      </w:r>
      <w:r w:rsidR="005F32CD" w:rsidRPr="00F54804">
        <w:t xml:space="preserve"> </w:t>
      </w:r>
      <w:r w:rsidRPr="00F54804">
        <w:t xml:space="preserve">Nested elements of element </w:t>
      </w:r>
      <w:r w:rsidRPr="00337A83">
        <w:rPr>
          <w:rStyle w:val="CodeCharacter"/>
        </w:rPr>
        <w:t>&lt;region/&gt;</w:t>
      </w:r>
      <w:bookmarkEnd w:id="21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6" w:name="_Toc428537321"/>
      <w:bookmarkStart w:id="2197" w:name="_Toc428969643"/>
      <w:bookmarkStart w:id="2198" w:name="_Toc429053034"/>
      <w:bookmarkStart w:id="2199" w:name="_Toc428537324"/>
      <w:bookmarkStart w:id="2200" w:name="_Toc428969646"/>
      <w:bookmarkStart w:id="2201" w:name="_Toc429053037"/>
      <w:bookmarkStart w:id="2202" w:name="_Toc428537325"/>
      <w:bookmarkStart w:id="2203" w:name="_Toc428969647"/>
      <w:bookmarkStart w:id="2204" w:name="_Toc429053038"/>
      <w:bookmarkStart w:id="2205" w:name="_Toc428537328"/>
      <w:bookmarkStart w:id="2206" w:name="_Toc428969650"/>
      <w:bookmarkStart w:id="2207" w:name="_Toc429053041"/>
      <w:bookmarkStart w:id="2208" w:name="_Toc428537330"/>
      <w:bookmarkStart w:id="2209" w:name="_Toc428969652"/>
      <w:bookmarkStart w:id="2210" w:name="_Toc429053043"/>
      <w:bookmarkStart w:id="2211" w:name="_Toc3557069"/>
      <w:bookmarkStart w:id="2212" w:name="_Toc34747319"/>
      <w:bookmarkStart w:id="2213" w:name="_Toc77102138"/>
      <w:bookmarkStart w:id="2214" w:name="_Toc159262716"/>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r w:rsidRPr="00F54804">
        <w:t>Sequence Connections</w:t>
      </w:r>
      <w:bookmarkEnd w:id="2144"/>
      <w:bookmarkEnd w:id="2211"/>
      <w:bookmarkEnd w:id="2212"/>
      <w:bookmarkEnd w:id="2213"/>
      <w:bookmarkEnd w:id="221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5" w:name="_Toc413359638"/>
      <w:bookmarkStart w:id="2216" w:name="_Toc3557153"/>
      <w:bookmarkStart w:id="2217" w:name="_Toc34747406"/>
      <w:bookmarkStart w:id="2218" w:name="_Toc76030604"/>
      <w:bookmarkStart w:id="2219" w:name="_Toc94530889"/>
      <w:bookmarkStart w:id="222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21" w:name="_Ref159235039"/>
      <w:bookmarkStart w:id="2222"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21"/>
      <w:r w:rsidR="00683BEB">
        <w:t xml:space="preserve"> —</w:t>
      </w:r>
      <w:r w:rsidRPr="00F54804">
        <w:t xml:space="preserve"> Sequence without margin</w:t>
      </w:r>
      <w:bookmarkEnd w:id="2215"/>
      <w:bookmarkEnd w:id="2216"/>
      <w:bookmarkEnd w:id="2217"/>
      <w:bookmarkEnd w:id="2218"/>
      <w:bookmarkEnd w:id="2219"/>
      <w:bookmarkEnd w:id="2220"/>
      <w:bookmarkEnd w:id="2222"/>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23" w:name="_Ref159235048"/>
      <w:bookmarkStart w:id="2224" w:name="_Toc413359639"/>
      <w:bookmarkStart w:id="2225" w:name="_Toc3557154"/>
      <w:bookmarkStart w:id="2226" w:name="_Toc34747407"/>
      <w:bookmarkStart w:id="2227" w:name="_Toc76030605"/>
      <w:bookmarkStart w:id="2228" w:name="_Toc94530890"/>
      <w:bookmarkStart w:id="2229" w:name="_Toc101428286"/>
      <w:bookmarkStart w:id="2230"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23"/>
      <w:r w:rsidR="00683BEB">
        <w:t xml:space="preserve"> —</w:t>
      </w:r>
      <w:r w:rsidRPr="00F54804">
        <w:t xml:space="preserve"> Sequence with margin</w:t>
      </w:r>
      <w:bookmarkEnd w:id="2224"/>
      <w:r w:rsidRPr="005C2D94">
        <w:t xml:space="preserve"> and spacing</w:t>
      </w:r>
      <w:bookmarkEnd w:id="2225"/>
      <w:bookmarkEnd w:id="2226"/>
      <w:bookmarkEnd w:id="2227"/>
      <w:bookmarkEnd w:id="2228"/>
      <w:bookmarkEnd w:id="2229"/>
      <w:bookmarkEnd w:id="223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31" w:name="_Ref159235163"/>
      <w:bookmarkStart w:id="2232" w:name="_Toc3557155"/>
      <w:bookmarkStart w:id="2233" w:name="_Toc34747408"/>
      <w:bookmarkStart w:id="2234" w:name="_Toc76030606"/>
      <w:bookmarkStart w:id="2235" w:name="_Toc94530891"/>
      <w:bookmarkStart w:id="2236" w:name="_Toc101428287"/>
      <w:bookmarkStart w:id="2237"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31"/>
      <w:r w:rsidR="00683BEB">
        <w:t xml:space="preserve"> —</w:t>
      </w:r>
      <w:r w:rsidRPr="00F54804">
        <w:t xml:space="preserve"> Margin relaxation</w:t>
      </w:r>
      <w:bookmarkEnd w:id="2232"/>
      <w:bookmarkEnd w:id="2233"/>
      <w:bookmarkEnd w:id="2234"/>
      <w:bookmarkEnd w:id="2235"/>
      <w:bookmarkEnd w:id="2236"/>
      <w:bookmarkEnd w:id="2237"/>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8" w:name="_Ref159235153"/>
      <w:bookmarkStart w:id="2239" w:name="_Toc3557156"/>
      <w:bookmarkStart w:id="2240" w:name="_Toc34747409"/>
      <w:bookmarkStart w:id="2241" w:name="_Toc76030607"/>
      <w:bookmarkStart w:id="2242" w:name="_Toc94530892"/>
      <w:bookmarkStart w:id="2243" w:name="_Toc101428288"/>
      <w:bookmarkStart w:id="2244"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8"/>
      <w:r w:rsidR="00683BEB">
        <w:t xml:space="preserve"> —</w:t>
      </w:r>
      <w:r w:rsidRPr="00F54804">
        <w:t xml:space="preserve"> Spacing relaxation</w:t>
      </w:r>
      <w:bookmarkEnd w:id="2239"/>
      <w:bookmarkEnd w:id="2240"/>
      <w:bookmarkEnd w:id="2241"/>
      <w:bookmarkEnd w:id="2242"/>
      <w:bookmarkEnd w:id="2243"/>
      <w:bookmarkEnd w:id="2244"/>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5" w:name="_Ref157709488"/>
      <w:bookmarkStart w:id="2246" w:name="_Toc159490794"/>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7" w:name="_Ref157791920"/>
      <w:bookmarkStart w:id="2248" w:name="_Toc159490795"/>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&lt;sequence_connection_0d/&gt;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9" w:name="_Ref157709500"/>
      <w:bookmarkStart w:id="2250" w:name="_Toc159490796"/>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1" w:name="_Toc413359618"/>
      <w:bookmarkStart w:id="2252" w:name="_Toc3557070"/>
      <w:bookmarkStart w:id="2253" w:name="_Toc34747320"/>
      <w:bookmarkStart w:id="2254" w:name="_Toc77102139"/>
      <w:bookmarkStart w:id="2255" w:name="_Toc159262717"/>
      <w:bookmarkEnd w:id="2096"/>
      <w:bookmarkEnd w:id="2097"/>
      <w:bookmarkEnd w:id="2098"/>
      <w:r w:rsidRPr="005C2D94">
        <w:t xml:space="preserve">2D </w:t>
      </w:r>
      <w:r w:rsidR="00B726CB">
        <w:t>C</w:t>
      </w:r>
      <w:r w:rsidRPr="005C2D94">
        <w:t>onnections</w:t>
      </w:r>
      <w:bookmarkEnd w:id="2251"/>
      <w:bookmarkEnd w:id="2252"/>
      <w:bookmarkEnd w:id="2253"/>
      <w:bookmarkEnd w:id="2254"/>
      <w:bookmarkEnd w:id="2255"/>
      <w:r w:rsidR="000C7912">
        <w:t xml:space="preserve"> </w:t>
      </w:r>
    </w:p>
    <w:p w14:paraId="7FE12C3B" w14:textId="6E3736F1" w:rsidR="00FC68DB" w:rsidRPr="001668D7" w:rsidRDefault="00FC68DB" w:rsidP="00B202D2">
      <w:pPr>
        <w:pStyle w:val="berschrift2"/>
      </w:pPr>
      <w:bookmarkStart w:id="2256" w:name="_Toc413359619"/>
      <w:bookmarkStart w:id="2257" w:name="_Toc3557071"/>
      <w:bookmarkStart w:id="2258" w:name="_Toc34747321"/>
      <w:bookmarkStart w:id="2259" w:name="_Toc77102140"/>
      <w:bookmarkStart w:id="2260" w:name="_Toc159262718"/>
      <w:r w:rsidRPr="00BD52D7">
        <w:t xml:space="preserve">Generic </w:t>
      </w:r>
      <w:r w:rsidR="00B726CB">
        <w:t>d</w:t>
      </w:r>
      <w:r w:rsidRPr="00BD52D7">
        <w:t>efinitions</w:t>
      </w:r>
      <w:bookmarkEnd w:id="2256"/>
      <w:bookmarkEnd w:id="2257"/>
      <w:bookmarkEnd w:id="2258"/>
      <w:bookmarkEnd w:id="2259"/>
      <w:bookmarkEnd w:id="2260"/>
    </w:p>
    <w:p w14:paraId="11BCA3EC" w14:textId="0F22593F" w:rsidR="005A7153" w:rsidRPr="005A7153" w:rsidRDefault="00FC68DB" w:rsidP="005A7153">
      <w:pPr>
        <w:pStyle w:val="berschrift3"/>
      </w:pPr>
      <w:bookmarkStart w:id="2261" w:name="_Toc413359620"/>
      <w:bookmarkStart w:id="2262" w:name="_Toc3557072"/>
      <w:bookmarkStart w:id="2263" w:name="_Toc34747322"/>
      <w:bookmarkStart w:id="2264" w:name="_Toc77102141"/>
      <w:bookmarkStart w:id="2265" w:name="_Toc159262719"/>
      <w:r w:rsidRPr="000A1B7B">
        <w:t>Identification</w:t>
      </w:r>
      <w:bookmarkEnd w:id="2261"/>
      <w:bookmarkEnd w:id="2262"/>
      <w:bookmarkEnd w:id="2263"/>
      <w:bookmarkEnd w:id="2264"/>
      <w:bookmarkEnd w:id="2265"/>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6" w:name="_Toc413359621"/>
      <w:bookmarkStart w:id="2267" w:name="_Toc3557073"/>
      <w:bookmarkStart w:id="2268" w:name="_Toc34747323"/>
      <w:bookmarkStart w:id="2269" w:name="_Toc77102142"/>
      <w:bookmarkStart w:id="2270" w:name="_Toc159262720"/>
      <w:bookmarkStart w:id="2271" w:name="_Hlk159332644"/>
      <w:r w:rsidRPr="005C2D94">
        <w:t>Connection Face</w:t>
      </w:r>
      <w:bookmarkEnd w:id="2266"/>
      <w:bookmarkEnd w:id="2267"/>
      <w:bookmarkEnd w:id="2268"/>
      <w:bookmarkEnd w:id="2269"/>
      <w:bookmarkEnd w:id="227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1"/>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72" w:name="_Ref157791937"/>
      <w:bookmarkStart w:id="2273" w:name="_Toc159490797"/>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4" w:name="_Ref157791945"/>
      <w:bookmarkStart w:id="2275" w:name="_Toc159490798"/>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4"/>
      <w:r w:rsidR="005F32CD">
        <w:t xml:space="preserve"> —</w:t>
      </w:r>
      <w:r w:rsidR="005F32CD" w:rsidRPr="00F54804">
        <w:t xml:space="preserve"> </w:t>
      </w:r>
      <w:r w:rsidRPr="00F54804">
        <w:t xml:space="preserve">Attributes of element </w:t>
      </w:r>
      <w:r w:rsidRPr="00337A83">
        <w:rPr>
          <w:rStyle w:val="CodeCharacter"/>
        </w:rPr>
        <w:t>&lt;loc/&gt;</w:t>
      </w:r>
      <w:bookmarkEnd w:id="22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6" w:name="_Ref157791952"/>
      <w:bookmarkStart w:id="2277" w:name="_Toc159490799"/>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6"/>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8" w:name="_Ref157791970"/>
      <w:bookmarkStart w:id="2279" w:name="_Toc159490800"/>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8"/>
      <w:r w:rsidR="005F32CD" w:rsidRPr="000C7912">
        <w:t xml:space="preserve"> — </w:t>
      </w:r>
      <w:r w:rsidRPr="000C7912">
        <w:t xml:space="preserve">Attributes of element </w:t>
      </w:r>
      <w:r w:rsidRPr="000C7912">
        <w:rPr>
          <w:rStyle w:val="CodeCharacter"/>
        </w:rPr>
        <w:t>&lt;face/&gt;</w:t>
      </w:r>
      <w:bookmarkEnd w:id="227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0" w:name="_Toc413359622"/>
      <w:bookmarkStart w:id="2281" w:name="_Toc3557074"/>
      <w:bookmarkStart w:id="2282" w:name="_Toc34747324"/>
      <w:bookmarkStart w:id="2283" w:name="_Toc77102143"/>
      <w:bookmarkStart w:id="2284" w:name="_Toc159262721"/>
      <w:r w:rsidRPr="00F54804">
        <w:t xml:space="preserve">Type </w:t>
      </w:r>
      <w:r w:rsidR="0032050C">
        <w:t>s</w:t>
      </w:r>
      <w:r w:rsidRPr="00F54804">
        <w:t>pecification</w:t>
      </w:r>
      <w:bookmarkEnd w:id="2280"/>
      <w:bookmarkEnd w:id="2281"/>
      <w:bookmarkEnd w:id="2282"/>
      <w:bookmarkEnd w:id="2283"/>
      <w:bookmarkEnd w:id="2284"/>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5" w:name="_Ref157791981"/>
      <w:bookmarkStart w:id="2286" w:name="_Toc159490801"/>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&lt;connection_2d/&gt;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7" w:name="_Toc413359623"/>
      <w:bookmarkStart w:id="2288" w:name="_Ref414345836"/>
      <w:bookmarkStart w:id="2289" w:name="_Ref414345889"/>
      <w:bookmarkStart w:id="2290" w:name="_Ref414350043"/>
      <w:bookmarkStart w:id="2291" w:name="_Ref429051261"/>
      <w:bookmarkStart w:id="2292" w:name="_Toc3557075"/>
      <w:bookmarkStart w:id="2293" w:name="_Toc34747325"/>
      <w:bookmarkStart w:id="2294" w:name="_Toc77102144"/>
      <w:bookmarkStart w:id="2295" w:name="_Toc159262722"/>
      <w:r w:rsidRPr="00F54804">
        <w:lastRenderedPageBreak/>
        <w:t xml:space="preserve">Adhesive </w:t>
      </w:r>
      <w:r w:rsidR="0032050C">
        <w:t>f</w:t>
      </w:r>
      <w:r w:rsidRPr="00F54804">
        <w:t>aces</w:t>
      </w:r>
      <w:bookmarkEnd w:id="2287"/>
      <w:bookmarkEnd w:id="2288"/>
      <w:bookmarkEnd w:id="2289"/>
      <w:bookmarkEnd w:id="2290"/>
      <w:bookmarkEnd w:id="2291"/>
      <w:bookmarkEnd w:id="2292"/>
      <w:bookmarkEnd w:id="2293"/>
      <w:bookmarkEnd w:id="2294"/>
      <w:bookmarkEnd w:id="2295"/>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6" w:name="_Ref159258031"/>
      <w:bookmarkStart w:id="2297" w:name="_Toc413359640"/>
      <w:bookmarkStart w:id="2298" w:name="_Toc3557157"/>
      <w:bookmarkStart w:id="2299" w:name="_Toc34747410"/>
      <w:bookmarkStart w:id="2300" w:name="_Toc76030608"/>
      <w:bookmarkStart w:id="2301" w:name="_Toc94530893"/>
      <w:bookmarkStart w:id="2302" w:name="_Toc101428289"/>
      <w:bookmarkStart w:id="2303"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6"/>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7"/>
      <w:bookmarkEnd w:id="2298"/>
      <w:bookmarkEnd w:id="2299"/>
      <w:bookmarkEnd w:id="2300"/>
      <w:bookmarkEnd w:id="2301"/>
      <w:bookmarkEnd w:id="2302"/>
      <w:bookmarkEnd w:id="2303"/>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4" w:name="_Ref157791995"/>
      <w:bookmarkStart w:id="2305" w:name="_Toc159490802"/>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4"/>
      <w:r w:rsidR="005F32CD">
        <w:t xml:space="preserve"> —</w:t>
      </w:r>
      <w:r w:rsidR="005F32CD" w:rsidRPr="00F54804">
        <w:t xml:space="preserve"> </w:t>
      </w:r>
      <w:r w:rsidRPr="00F54804">
        <w:t xml:space="preserve">Nested elements of element </w:t>
      </w:r>
      <w:r w:rsidRPr="00337A83">
        <w:rPr>
          <w:rStyle w:val="CodeCharacter"/>
        </w:rPr>
        <w:t>&lt;connection_2d/&gt;</w:t>
      </w:r>
      <w:bookmarkEnd w:id="230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6" w:name="_Ref157792006"/>
      <w:bookmarkStart w:id="2307" w:name="_Toc159490803"/>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6"/>
      <w:r w:rsidR="005F32CD">
        <w:t xml:space="preserve"> —</w:t>
      </w:r>
      <w:r w:rsidR="005F32CD" w:rsidRPr="00F54804">
        <w:t xml:space="preserve"> </w:t>
      </w:r>
      <w:r w:rsidRPr="00F54804">
        <w:t xml:space="preserve">Attributes of element </w:t>
      </w:r>
      <w:r w:rsidRPr="00337A83">
        <w:rPr>
          <w:rStyle w:val="CodeCharacter"/>
        </w:rPr>
        <w:t>&lt;adhesive_face/&gt;</w:t>
      </w:r>
      <w:bookmarkEnd w:id="230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8" w:name="_Toc3557076"/>
      <w:bookmarkStart w:id="2309" w:name="_Toc34747326"/>
      <w:bookmarkStart w:id="2310" w:name="_Toc77102147"/>
      <w:bookmarkStart w:id="2311" w:name="_Toc159262723"/>
      <w:bookmarkStart w:id="2312" w:name="_Toc443470372"/>
      <w:bookmarkStart w:id="2313" w:name="_Toc450303224"/>
      <w:bookmarkStart w:id="2314" w:name="_Toc9996979"/>
      <w:bookmarkStart w:id="2315" w:name="_Toc353342679"/>
      <w:bookmarkEnd w:id="78"/>
      <w:r w:rsidRPr="00F54804">
        <w:t>Future extensions</w:t>
      </w:r>
      <w:bookmarkEnd w:id="2308"/>
      <w:bookmarkEnd w:id="2309"/>
      <w:bookmarkEnd w:id="2310"/>
      <w:bookmarkEnd w:id="2311"/>
    </w:p>
    <w:p w14:paraId="43412240" w14:textId="2829AA2C" w:rsidR="00F85CA7" w:rsidRPr="0013175B" w:rsidRDefault="00F85CA7" w:rsidP="0013175B">
      <w:pPr>
        <w:pStyle w:val="berschrift2"/>
      </w:pPr>
      <w:bookmarkStart w:id="2316" w:name="_Toc159262724"/>
      <w:r>
        <w:t>General</w:t>
      </w:r>
      <w:bookmarkEnd w:id="2316"/>
    </w:p>
    <w:p w14:paraId="6BD5E4AB" w14:textId="4640584C" w:rsidR="0087077C" w:rsidRPr="00F54804" w:rsidRDefault="002D2C85" w:rsidP="00B202D2">
      <w:bookmarkStart w:id="2317" w:name="_Toc338938925"/>
      <w:bookmarkStart w:id="231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9" w:name="_Toc338938923"/>
      <w:bookmarkStart w:id="2320" w:name="_Toc338939259"/>
      <w:bookmarkStart w:id="2321" w:name="_Toc413359625"/>
      <w:bookmarkStart w:id="2322" w:name="_Toc3557077"/>
      <w:bookmarkStart w:id="2323" w:name="_Toc34747327"/>
      <w:bookmarkStart w:id="2324" w:name="_Toc77102148"/>
      <w:bookmarkStart w:id="2325" w:name="_Toc159262725"/>
      <w:r w:rsidRPr="00F54804">
        <w:t>Additional parameters for spot and seam welds</w:t>
      </w:r>
      <w:bookmarkEnd w:id="2319"/>
      <w:bookmarkEnd w:id="2320"/>
      <w:bookmarkEnd w:id="2321"/>
      <w:bookmarkEnd w:id="2322"/>
      <w:bookmarkEnd w:id="2323"/>
      <w:bookmarkEnd w:id="2324"/>
      <w:bookmarkEnd w:id="2325"/>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6" w:name="_Ref338846673"/>
      <w:bookmarkStart w:id="2327" w:name="_Toc338938924"/>
      <w:bookmarkStart w:id="2328" w:name="_Toc338939260"/>
      <w:bookmarkStart w:id="2329" w:name="_Toc413359626"/>
      <w:bookmarkStart w:id="2330" w:name="_Toc3557078"/>
      <w:bookmarkStart w:id="2331" w:name="_Toc34747328"/>
      <w:bookmarkStart w:id="2332" w:name="_Toc77102149"/>
      <w:bookmarkStart w:id="2333" w:name="_Toc159262726"/>
      <w:r w:rsidRPr="00F54804">
        <w:t>Other relevant and new joint types</w:t>
      </w:r>
      <w:bookmarkEnd w:id="2326"/>
      <w:bookmarkEnd w:id="2327"/>
      <w:bookmarkEnd w:id="2328"/>
      <w:bookmarkEnd w:id="2329"/>
      <w:bookmarkEnd w:id="2330"/>
      <w:bookmarkEnd w:id="2331"/>
      <w:bookmarkEnd w:id="2332"/>
      <w:bookmarkEnd w:id="2333"/>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4" w:name="_Ref69238344"/>
      <w:bookmarkStart w:id="2335" w:name="_Toc77102146"/>
      <w:bookmarkEnd w:id="2317"/>
      <w:bookmarkEnd w:id="2318"/>
      <w:r w:rsidRPr="0013175B">
        <w:lastRenderedPageBreak/>
        <w:br/>
      </w:r>
      <w:bookmarkStart w:id="2336" w:name="_Ref101250163"/>
      <w:bookmarkStart w:id="2337"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4"/>
      <w:bookmarkEnd w:id="2335"/>
      <w:bookmarkEnd w:id="2336"/>
      <w:bookmarkEnd w:id="2337"/>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21E06FEB">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8" w:name="_Toc76030609"/>
      <w:bookmarkStart w:id="2339" w:name="_Toc94530894"/>
      <w:bookmarkStart w:id="2340" w:name="_Toc159262819"/>
      <w:r>
        <w:t>Figure A.</w:t>
      </w:r>
      <w:bookmarkStart w:id="2341" w:name="Figure_A1"/>
      <w:r>
        <w:fldChar w:fldCharType="begin"/>
      </w:r>
      <w:r>
        <w:instrText xml:space="preserve"> SEQ Figure_A. \* ARABIC </w:instrText>
      </w:r>
      <w:r>
        <w:fldChar w:fldCharType="separate"/>
      </w:r>
      <w:r w:rsidR="00E05CF6">
        <w:rPr>
          <w:noProof/>
        </w:rPr>
        <w:t>1</w:t>
      </w:r>
      <w:r>
        <w:fldChar w:fldCharType="end"/>
      </w:r>
      <w:bookmarkEnd w:id="2341"/>
      <w:r w:rsidR="00683BEB">
        <w:t xml:space="preserve"> —</w:t>
      </w:r>
      <w:r w:rsidR="0036320E" w:rsidRPr="00F54804">
        <w:t xml:space="preserve"> 'length', 'spacing', 'first_spacing' and 'last_spacing' are the terms needed to define a regular intermittent weld</w:t>
      </w:r>
      <w:bookmarkEnd w:id="2338"/>
      <w:bookmarkEnd w:id="2339"/>
      <w:bookmarkEnd w:id="2340"/>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42" w:name="_Toc76030610"/>
      <w:bookmarkStart w:id="2343" w:name="_Toc94530895"/>
      <w:bookmarkStart w:id="2344" w:name="_Toc159262820"/>
      <w:r>
        <w:t>Figure A.</w:t>
      </w:r>
      <w:bookmarkStart w:id="2345" w:name="Figure_A2"/>
      <w:r>
        <w:fldChar w:fldCharType="begin"/>
      </w:r>
      <w:r>
        <w:instrText xml:space="preserve"> SEQ Figure_A. \* ARABIC </w:instrText>
      </w:r>
      <w:r>
        <w:fldChar w:fldCharType="separate"/>
      </w:r>
      <w:r w:rsidR="00E05CF6">
        <w:rPr>
          <w:noProof/>
        </w:rPr>
        <w:t>2</w:t>
      </w:r>
      <w:r>
        <w:fldChar w:fldCharType="end"/>
      </w:r>
      <w:bookmarkEnd w:id="2345"/>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2"/>
      <w:bookmarkEnd w:id="2343"/>
      <w:bookmarkEnd w:id="2344"/>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6"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6"/>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7"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8"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8"/>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9"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9"/>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50"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50"/>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1" w:name="_Ref101250429"/>
      <w:bookmarkStart w:id="2352" w:name="_Toc159262728"/>
      <w:r w:rsidRPr="0013175B">
        <w:rPr>
          <w:b w:val="0"/>
          <w:bCs/>
        </w:rPr>
        <w:t>(informative)</w:t>
      </w:r>
      <w:r w:rsidRPr="0013175B">
        <w:br/>
      </w:r>
      <w:r w:rsidRPr="0013175B">
        <w:br/>
      </w:r>
      <w:bookmarkStart w:id="235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1"/>
      <w:bookmarkEnd w:id="2352"/>
      <w:bookmarkEnd w:id="2353"/>
    </w:p>
    <w:p w14:paraId="4DCF037F" w14:textId="6017EB2C" w:rsidR="00F94939" w:rsidRPr="00F54804" w:rsidRDefault="00741F4D" w:rsidP="00DE0BBC">
      <w:pPr>
        <w:pStyle w:val="a2"/>
        <w:numPr>
          <w:ilvl w:val="1"/>
          <w:numId w:val="2"/>
        </w:numPr>
        <w:tabs>
          <w:tab w:val="clear" w:pos="501"/>
          <w:tab w:val="num" w:pos="360"/>
        </w:tabs>
        <w:ind w:left="0"/>
      </w:pPr>
      <w:bookmarkStart w:id="2354" w:name="_Toc159262729"/>
      <w:r w:rsidRPr="00F54804">
        <w:t>General principles</w:t>
      </w:r>
      <w:bookmarkEnd w:id="2354"/>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6" w:name="_Ref97730893"/>
      <w:bookmarkStart w:id="2357" w:name="_Ref97730874"/>
      <w:bookmarkStart w:id="2358" w:name="_Toc159262821"/>
      <w:r>
        <w:t>Figure B.</w:t>
      </w:r>
      <w:r>
        <w:fldChar w:fldCharType="begin"/>
      </w:r>
      <w:r>
        <w:instrText xml:space="preserve"> SEQ Figure_B. \* ARABIC </w:instrText>
      </w:r>
      <w:r>
        <w:fldChar w:fldCharType="separate"/>
      </w:r>
      <w:r w:rsidR="00E05CF6">
        <w:rPr>
          <w:noProof/>
        </w:rPr>
        <w:t>1</w:t>
      </w:r>
      <w:r>
        <w:fldChar w:fldCharType="end"/>
      </w:r>
      <w:bookmarkEnd w:id="235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7"/>
      <w:bookmarkEnd w:id="2358"/>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5"/>
    </w:p>
    <w:p w14:paraId="2F472891" w14:textId="2BC601F9" w:rsidR="00F94939" w:rsidRPr="00F54804" w:rsidRDefault="00F94939" w:rsidP="00DE0BBC">
      <w:pPr>
        <w:pStyle w:val="a2"/>
        <w:numPr>
          <w:ilvl w:val="1"/>
          <w:numId w:val="2"/>
        </w:numPr>
        <w:tabs>
          <w:tab w:val="clear" w:pos="501"/>
          <w:tab w:val="num" w:pos="360"/>
        </w:tabs>
        <w:ind w:left="0"/>
      </w:pPr>
      <w:bookmarkStart w:id="2359"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9"/>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60"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6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1" w:name="_Ref101250401"/>
      <w:bookmarkStart w:id="2362" w:name="_Toc159262731"/>
      <w:r w:rsidRPr="0013175B">
        <w:rPr>
          <w:b w:val="0"/>
          <w:bCs/>
        </w:rPr>
        <w:t>(informative)</w:t>
      </w:r>
      <w:r w:rsidRPr="0013175B">
        <w:br/>
      </w:r>
      <w:r w:rsidRPr="0013175B">
        <w:br/>
      </w:r>
      <w:r w:rsidR="005E03C5" w:rsidRPr="005E03C5">
        <w:t>Background and context to this document</w:t>
      </w:r>
      <w:bookmarkEnd w:id="2361"/>
      <w:bookmarkEnd w:id="2362"/>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3" w:name="_Toc159262732"/>
      <w:r w:rsidRPr="00BD52D7">
        <w:lastRenderedPageBreak/>
        <w:t>Bibliography</w:t>
      </w:r>
      <w:bookmarkEnd w:id="2312"/>
      <w:bookmarkEnd w:id="2313"/>
      <w:bookmarkEnd w:id="2314"/>
      <w:bookmarkEnd w:id="2315"/>
      <w:bookmarkEnd w:id="2363"/>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4" w:name="_Ref21650472"/>
      <w:bookmarkEnd w:id="2364"/>
    </w:p>
    <w:sectPr w:rsidR="00C673CF" w:rsidRPr="00F54804" w:rsidSect="00491D75">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4" w:author="Franke, Carsten" w:date="2024-02-22T20:08:00Z" w:initials="CF">
    <w:p w14:paraId="71F64009" w14:textId="77777777" w:rsidR="00710638" w:rsidRDefault="00710638" w:rsidP="00710638">
      <w:pPr>
        <w:pStyle w:val="Kommentartext"/>
      </w:pPr>
      <w:r>
        <w:rPr>
          <w:rStyle w:val="Kommentarzeichen"/>
        </w:rPr>
        <w:annotationRef/>
      </w:r>
      <w:r>
        <w:t>Whether we can use this or some other image is subject to discussion.</w:t>
      </w:r>
    </w:p>
  </w:comment>
  <w:comment w:id="738" w:author="Franke, Carsten" w:date="2024-01-26T21:00:00Z" w:initials="CF">
    <w:p w14:paraId="599C2553" w14:textId="0FC82CE3" w:rsidR="00A33574" w:rsidRDefault="00A33574" w:rsidP="00A33574">
      <w:pPr>
        <w:pStyle w:val="Kommentartext"/>
      </w:pPr>
      <w:r>
        <w:rPr>
          <w:rStyle w:val="Kommentarzeichen"/>
        </w:rPr>
        <w:annotationRef/>
      </w:r>
      <w:r>
        <w:t>As of 2024-01-26, this quotation is subject to discussion with ISO.</w:t>
      </w:r>
    </w:p>
  </w:comment>
  <w:comment w:id="741" w:author="Franke, Carsten" w:date="2024-02-22T20:29:00Z" w:initials="CF">
    <w:p w14:paraId="01027FF5" w14:textId="77777777" w:rsidR="00D17A76" w:rsidRDefault="00D17A76" w:rsidP="00D17A76">
      <w:pPr>
        <w:pStyle w:val="Kommentartext"/>
      </w:pPr>
      <w:r>
        <w:rPr>
          <w:rStyle w:val="Kommentarzeichen"/>
        </w:rPr>
        <w:annotationRef/>
      </w:r>
      <w:r>
        <w:t>Proposed 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F64009" w15:done="0"/>
  <w15:commentEx w15:paraId="599C2553" w15:done="0"/>
  <w15:commentEx w15:paraId="01027F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63FCBF" w16cex:dateUtc="2024-02-22T19:08:00Z"/>
  <w16cex:commentExtensible w16cex:durableId="482C5563" w16cex:dateUtc="2024-01-26T20:00:00Z"/>
  <w16cex:commentExtensible w16cex:durableId="1D5A602D" w16cex:dateUtc="2024-02-22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F64009" w16cid:durableId="2563FCBF"/>
  <w16cid:commentId w16cid:paraId="599C2553" w16cid:durableId="482C5563"/>
  <w16cid:commentId w16cid:paraId="01027FF5" w16cid:durableId="1D5A60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747AD" w14:textId="77777777" w:rsidR="00491D75" w:rsidRDefault="00491D75">
      <w:pPr>
        <w:spacing w:after="0" w:line="240" w:lineRule="auto"/>
      </w:pPr>
      <w:r>
        <w:separator/>
      </w:r>
    </w:p>
  </w:endnote>
  <w:endnote w:type="continuationSeparator" w:id="0">
    <w:p w14:paraId="2A30CC5C" w14:textId="77777777" w:rsidR="00491D75" w:rsidRDefault="00491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3A11A" w14:textId="77777777" w:rsidR="00491D75" w:rsidRDefault="00491D75">
      <w:pPr>
        <w:spacing w:after="0" w:line="240" w:lineRule="auto"/>
      </w:pPr>
      <w:r>
        <w:separator/>
      </w:r>
    </w:p>
  </w:footnote>
  <w:footnote w:type="continuationSeparator" w:id="0">
    <w:p w14:paraId="31D63E5C" w14:textId="77777777" w:rsidR="00491D75" w:rsidRDefault="00491D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46694</Words>
  <Characters>294175</Characters>
  <Application>Microsoft Office Word</Application>
  <DocSecurity>0</DocSecurity>
  <Lines>2451</Lines>
  <Paragraphs>680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340189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164</cp:revision>
  <cp:lastPrinted>2024-02-17T01:25:00Z</cp:lastPrinted>
  <dcterms:created xsi:type="dcterms:W3CDTF">2024-02-13T19:21:00Z</dcterms:created>
  <dcterms:modified xsi:type="dcterms:W3CDTF">2024-02-22T19:30:00Z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