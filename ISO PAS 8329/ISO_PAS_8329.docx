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FB76D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725115"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Constraint / Remark</w:t>
            </w:r>
            <w:r w:rsidRPr="00581071">
              <w:t xml:space="preserve">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587EB7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Toc156173544"/>
      <w:bookmarkStart w:id="549" w:name="_Ref157019120"/>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Toc156173545"/>
      <w:bookmarkStart w:id="557" w:name="_Ref157019563"/>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w:t>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3"/>
      <w:bookmarkEnd w:id="574"/>
      <w:bookmarkEnd w:id="575"/>
      <w:bookmarkEnd w:id="576"/>
      <w:bookmarkEnd w:id="577"/>
      <w:bookmarkEnd w:id="578"/>
      <w:bookmarkEnd w:id="579"/>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w:t>
      </w:r>
      <w:r w:rsidR="00F82B12">
        <w:t xml:space="preserve">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Toc3557088"/>
      <w:bookmarkStart w:id="603" w:name="_Toc34747339"/>
      <w:bookmarkStart w:id="604" w:name="_Toc76030530"/>
      <w:bookmarkStart w:id="605" w:name="_Toc94530816"/>
      <w:bookmarkStart w:id="606" w:name="_Toc101428215"/>
      <w:bookmarkStart w:id="607" w:name="_Toc155344940"/>
      <w:bookmarkStart w:id="608" w:name="_Ref157111838"/>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8"/>
      <w:r w:rsidR="0019077F">
        <w:t xml:space="preserve"> —</w:t>
      </w:r>
      <w:r w:rsidRPr="00F54804">
        <w:t xml:space="preserve"> Rivet head types</w:t>
      </w:r>
      <w:bookmarkEnd w:id="602"/>
      <w:bookmarkEnd w:id="603"/>
      <w:bookmarkEnd w:id="604"/>
      <w:bookmarkEnd w:id="605"/>
      <w:r w:rsidR="00D65EAA" w:rsidRPr="00F54804">
        <w:t xml:space="preserve"> (Dome, Large Flange, Countersunk)</w:t>
      </w:r>
      <w:bookmarkEnd w:id="606"/>
      <w:bookmarkEnd w:id="607"/>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w:t>
                              </w:r>
                              <w:r>
                                <w:rPr>
                                  <w:rFonts w:asciiTheme="minorHAnsi" w:hAnsi="Calibri" w:cstheme="minorBidi"/>
                                  <w:color w:val="000000" w:themeColor="text1"/>
                                  <w:kern w:val="24"/>
                                  <w:sz w:val="20"/>
                                  <w:szCs w:val="20"/>
                                </w:rPr>
                                <w:t xml:space="preserve">)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sz w:val="20"/>
                                  <w:szCs w:val="20"/>
                                </w:rPr>
                                <w:t xml:space="preserve">)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w:t>
                        </w:r>
                        <w:r>
                          <w:rPr>
                            <w:rFonts w:asciiTheme="minorHAnsi" w:hAnsi="Calibri" w:cstheme="minorBidi"/>
                            <w:color w:val="000000" w:themeColor="text1"/>
                            <w:kern w:val="24"/>
                            <w:sz w:val="20"/>
                            <w:szCs w:val="20"/>
                          </w:rPr>
                          <w:t xml:space="preserve">)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sz w:val="20"/>
                            <w:szCs w:val="20"/>
                          </w:rPr>
                          <w:t xml:space="preserve">)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Toc101428219"/>
      <w:bookmarkStart w:id="700" w:name="_Toc155344944"/>
      <w:bookmarkStart w:id="701" w:name="_Ref15710833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699"/>
      <w:r w:rsidR="00C744D4" w:rsidRPr="00F54804">
        <w:t>mounting.</w:t>
      </w:r>
      <w:bookmarkEnd w:id="700"/>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A2B66A7"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449E2B8A" w:rsidR="005D0AFA" w:rsidRDefault="00272FFC"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r>
                                <w:rPr>
                                  <w:rFonts w:asciiTheme="minorHAnsi" w:hAnsi="Calibri" w:cstheme="minorBidi"/>
                                  <w:color w:val="000000" w:themeColor="text1"/>
                                  <w:kern w:val="24"/>
                                  <w:sz w:val="20"/>
                                  <w:szCs w:val="20"/>
                                </w:rPr>
                                <w:t>heigh</w:t>
                              </w:r>
                              <w:r>
                                <w:rPr>
                                  <w:rFonts w:asciiTheme="minorHAnsi" w:hAnsi="Calibri" w:cstheme="minorBidi"/>
                                  <w:color w:val="000000" w:themeColor="text1"/>
                                  <w:kern w:val="24"/>
                                  <w:sz w:val="20"/>
                                  <w:szCs w:val="20"/>
                                </w:rPr>
                                <w:t>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449E2B8A" w:rsidR="005D0AFA" w:rsidRDefault="00272FFC"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r>
                          <w:rPr>
                            <w:rFonts w:asciiTheme="minorHAnsi" w:hAnsi="Calibri" w:cstheme="minorBidi"/>
                            <w:color w:val="000000" w:themeColor="text1"/>
                            <w:kern w:val="24"/>
                            <w:sz w:val="20"/>
                            <w:szCs w:val="20"/>
                          </w:rPr>
                          <w:t>heigh</w:t>
                        </w:r>
                        <w:r>
                          <w:rPr>
                            <w:rFonts w:asciiTheme="minorHAnsi" w:hAnsi="Calibri" w:cstheme="minorBidi"/>
                            <w:color w:val="000000" w:themeColor="text1"/>
                            <w:kern w:val="24"/>
                            <w:sz w:val="20"/>
                            <w:szCs w:val="20"/>
                          </w:rPr>
                          <w:t>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Toc3557095"/>
      <w:bookmarkStart w:id="712" w:name="_Toc34747346"/>
      <w:bookmarkStart w:id="713" w:name="_Toc76030537"/>
      <w:bookmarkStart w:id="714" w:name="_Toc94530823"/>
      <w:bookmarkStart w:id="715" w:name="_Toc101428221"/>
      <w:bookmarkStart w:id="716" w:name="_Toc155344946"/>
      <w:bookmarkStart w:id="717" w:name="_Ref157109323"/>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7"/>
      <w:r w:rsidR="0019077F">
        <w:t xml:space="preserve"> —</w:t>
      </w:r>
      <w:r w:rsidRPr="00F54804">
        <w:t xml:space="preserve"> </w:t>
      </w:r>
      <w:bookmarkEnd w:id="711"/>
      <w:bookmarkEnd w:id="712"/>
      <w:bookmarkEnd w:id="713"/>
      <w:bookmarkEnd w:id="714"/>
      <w:r w:rsidR="00A2134E" w:rsidRPr="005C2D94">
        <w:t xml:space="preserve">Relation of working thickness (T1+T2) to max and min values of </w:t>
      </w:r>
      <w:proofErr w:type="gramStart"/>
      <w:r w:rsidR="00A2134E" w:rsidRPr="005C2D94">
        <w:t>grip</w:t>
      </w:r>
      <w:bookmarkEnd w:id="715"/>
      <w:bookmarkEnd w:id="716"/>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8" w:name="_Toc3557096"/>
      <w:bookmarkStart w:id="729" w:name="_Toc34747347"/>
      <w:bookmarkStart w:id="730" w:name="_Toc76030538"/>
      <w:bookmarkStart w:id="731"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F5CD69B" w:rsidR="00FC68DB" w:rsidRPr="00F54804" w:rsidRDefault="00FC68DB" w:rsidP="00BD52D7">
      <w:pPr>
        <w:pStyle w:val="Beschriftung"/>
      </w:pPr>
      <w:bookmarkStart w:id="732" w:name="_Toc101428222"/>
      <w:bookmarkStart w:id="733"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r w:rsidR="0019077F">
        <w:t xml:space="preserve"> —</w:t>
      </w:r>
      <w:r w:rsidRPr="00F54804">
        <w:t xml:space="preserve"> Cross section of a SWOP Rivet</w:t>
      </w:r>
      <w:bookmarkEnd w:id="728"/>
      <w:bookmarkEnd w:id="729"/>
      <w:bookmarkEnd w:id="730"/>
      <w:bookmarkEnd w:id="731"/>
      <w:bookmarkEnd w:id="732"/>
      <w:bookmarkEnd w:id="733"/>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4" w:name="_Ref156248183"/>
      <w:bookmarkStart w:id="735"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4"/>
      <w:r>
        <w:t xml:space="preserve"> —</w:t>
      </w:r>
      <w:r w:rsidRPr="00F54804">
        <w:t xml:space="preserve"> Attributes of element </w:t>
      </w:r>
      <w:r w:rsidRPr="00204153">
        <w:rPr>
          <w:rStyle w:val="CodeCharacter"/>
        </w:rPr>
        <w:t>&lt;swop/&gt;</w:t>
      </w:r>
      <w:bookmarkEnd w:id="73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0300438"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1A254C">
        <w:t>;</w:t>
      </w:r>
    </w:p>
    <w:p w14:paraId="7FCB8B59" w14:textId="6C7C989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6" w:name="_Toc77102047"/>
      <w:bookmarkStart w:id="737" w:name="_Toc155344866"/>
      <w:r w:rsidRPr="005C2D94">
        <w:t>Clinch Rivet Studs</w:t>
      </w:r>
      <w:bookmarkEnd w:id="736"/>
      <w:bookmarkEnd w:id="737"/>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38" w:name="_Toc76030540"/>
      <w:bookmarkStart w:id="739" w:name="_Toc94530826"/>
      <w:bookmarkStart w:id="740" w:name="_Toc101428223"/>
      <w:bookmarkStart w:id="741"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8"/>
      <w:bookmarkEnd w:id="739"/>
      <w:bookmarkEnd w:id="740"/>
      <w:bookmarkEnd w:id="741"/>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2D9097C5"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5016E9">
        <w:t>)</w:t>
      </w:r>
      <w:r w:rsidRPr="00F54804">
        <w:t>:</w:t>
      </w:r>
    </w:p>
    <w:p w14:paraId="72B0403F" w14:textId="6295372F" w:rsidR="00055698" w:rsidRPr="00F54804" w:rsidRDefault="00055698" w:rsidP="001640C5">
      <w:pPr>
        <w:pStyle w:val="Beschriftung"/>
        <w:keepNext/>
        <w:keepLines/>
      </w:pPr>
      <w:bookmarkStart w:id="742" w:name="_Ref156248224"/>
      <w:bookmarkStart w:id="743"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2"/>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2283CE9"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4" w:name="_Toc428456130"/>
      <w:bookmarkStart w:id="745" w:name="_Toc428537093"/>
      <w:bookmarkStart w:id="746" w:name="_Toc428969412"/>
      <w:bookmarkStart w:id="747" w:name="_Toc429052803"/>
      <w:bookmarkStart w:id="748" w:name="_Toc413359590"/>
      <w:bookmarkStart w:id="749" w:name="_Toc3556982"/>
      <w:bookmarkStart w:id="750" w:name="_Toc34747232"/>
      <w:bookmarkStart w:id="751" w:name="_Toc77102048"/>
      <w:bookmarkStart w:id="752" w:name="_Toc155344867"/>
      <w:bookmarkEnd w:id="744"/>
      <w:bookmarkEnd w:id="745"/>
      <w:bookmarkEnd w:id="746"/>
      <w:bookmarkEnd w:id="747"/>
      <w:r w:rsidRPr="00F54804">
        <w:t>Threaded Connections: Bolts and</w:t>
      </w:r>
      <w:r w:rsidRPr="005C2D94">
        <w:t xml:space="preserve"> Screws</w:t>
      </w:r>
      <w:bookmarkEnd w:id="748"/>
      <w:bookmarkEnd w:id="749"/>
      <w:bookmarkEnd w:id="750"/>
      <w:bookmarkEnd w:id="751"/>
      <w:bookmarkEnd w:id="752"/>
    </w:p>
    <w:p w14:paraId="4CF9BB2A" w14:textId="77777777" w:rsidR="00FC68DB" w:rsidRPr="005C2D94" w:rsidRDefault="00FC68DB" w:rsidP="00B202D2">
      <w:pPr>
        <w:pStyle w:val="berschrift3"/>
      </w:pPr>
      <w:bookmarkStart w:id="753" w:name="_Toc413359591"/>
      <w:bookmarkStart w:id="754" w:name="_Toc3556983"/>
      <w:bookmarkStart w:id="755" w:name="_Toc34747233"/>
      <w:bookmarkStart w:id="756" w:name="_Toc77102049"/>
      <w:bookmarkStart w:id="757" w:name="_Toc155344868"/>
      <w:r w:rsidRPr="005C2D94">
        <w:t>Introduction</w:t>
      </w:r>
      <w:bookmarkEnd w:id="753"/>
      <w:bookmarkEnd w:id="754"/>
      <w:bookmarkEnd w:id="755"/>
      <w:bookmarkEnd w:id="756"/>
      <w:bookmarkEnd w:id="75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50B510DA">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6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pd9wsAAJ9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24027D74" w:rsidR="00FC68DB" w:rsidRPr="005C2D94" w:rsidRDefault="00FC68DB" w:rsidP="00BD52D7">
      <w:pPr>
        <w:pStyle w:val="Beschriftung"/>
      </w:pPr>
      <w:bookmarkStart w:id="758" w:name="_Toc413359630"/>
      <w:bookmarkStart w:id="759" w:name="_Toc3557097"/>
      <w:bookmarkStart w:id="760" w:name="_Toc34747348"/>
      <w:bookmarkStart w:id="761" w:name="_Toc76030541"/>
      <w:bookmarkStart w:id="762" w:name="_Toc94530827"/>
      <w:bookmarkStart w:id="763" w:name="_Toc101428224"/>
      <w:bookmarkStart w:id="764" w:name="_Toc155344949"/>
      <w:r w:rsidRPr="00F54804">
        <w:t xml:space="preserve">Figure </w:t>
      </w:r>
      <w:r w:rsidRPr="005C2D94">
        <w:fldChar w:fldCharType="begin"/>
      </w:r>
      <w:r w:rsidRPr="00F54804">
        <w:instrText xml:space="preserve"> SEQ Figure \* ARABIC </w:instrText>
      </w:r>
      <w:r w:rsidRPr="005C2D94">
        <w:fldChar w:fldCharType="separate"/>
      </w:r>
      <w:r w:rsidR="00AE3F08">
        <w:rPr>
          <w:noProof/>
        </w:rPr>
        <w:t>18</w:t>
      </w:r>
      <w:r w:rsidRPr="005C2D94">
        <w:fldChar w:fldCharType="end"/>
      </w:r>
      <w:r w:rsidR="0019077F">
        <w:t xml:space="preserve"> —</w:t>
      </w:r>
      <w:r w:rsidRPr="00F54804">
        <w:t xml:space="preserve"> Bolts and Screws</w:t>
      </w:r>
      <w:bookmarkEnd w:id="758"/>
      <w:bookmarkEnd w:id="759"/>
      <w:bookmarkEnd w:id="760"/>
      <w:bookmarkEnd w:id="761"/>
      <w:bookmarkEnd w:id="762"/>
      <w:bookmarkEnd w:id="763"/>
      <w:bookmarkEnd w:id="764"/>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48E8FEA9" w:rsidR="00FC68DB" w:rsidRPr="005C2D94" w:rsidRDefault="00FC68DB" w:rsidP="00BD52D7">
      <w:pPr>
        <w:pStyle w:val="Beschriftung"/>
        <w:rPr>
          <w:highlight w:val="cyan"/>
        </w:rPr>
      </w:pPr>
      <w:bookmarkStart w:id="765" w:name="_Ref401160020"/>
      <w:bookmarkStart w:id="766" w:name="_Toc413359631"/>
      <w:bookmarkStart w:id="767" w:name="_Toc3557098"/>
      <w:bookmarkStart w:id="768" w:name="_Toc34747349"/>
      <w:bookmarkStart w:id="769" w:name="_Toc76030542"/>
      <w:bookmarkStart w:id="770" w:name="_Toc94530828"/>
      <w:bookmarkStart w:id="771" w:name="_Toc101428225"/>
      <w:bookmarkStart w:id="772" w:name="_Toc155344950"/>
      <w:r w:rsidRPr="001E4607">
        <w:t xml:space="preserve">Figure </w:t>
      </w:r>
      <w:r w:rsidRPr="005C2D94">
        <w:fldChar w:fldCharType="begin"/>
      </w:r>
      <w:r w:rsidRPr="00F54804">
        <w:instrText xml:space="preserve"> SEQ Figure \* ARABIC </w:instrText>
      </w:r>
      <w:r w:rsidRPr="005C2D94">
        <w:fldChar w:fldCharType="separate"/>
      </w:r>
      <w:r w:rsidR="00AE3F08">
        <w:rPr>
          <w:noProof/>
        </w:rPr>
        <w:t>19</w:t>
      </w:r>
      <w:r w:rsidRPr="005C2D94">
        <w:fldChar w:fldCharType="end"/>
      </w:r>
      <w:bookmarkEnd w:id="765"/>
      <w:r w:rsidR="0019077F">
        <w:t xml:space="preserve"> —</w:t>
      </w:r>
      <w:r w:rsidRPr="00F54804">
        <w:t xml:space="preserve"> Different Screw Forms</w:t>
      </w:r>
      <w:bookmarkEnd w:id="766"/>
      <w:bookmarkEnd w:id="767"/>
      <w:bookmarkEnd w:id="768"/>
      <w:bookmarkEnd w:id="769"/>
      <w:bookmarkEnd w:id="770"/>
      <w:bookmarkEnd w:id="771"/>
      <w:bookmarkEnd w:id="772"/>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3" w:name="_Ref401160136"/>
      <w:bookmarkStart w:id="774" w:name="_Toc413359632"/>
      <w:bookmarkStart w:id="775" w:name="_Ref428364733"/>
      <w:bookmarkStart w:id="776" w:name="_Ref428531136"/>
      <w:bookmarkStart w:id="777" w:name="_Toc3557099"/>
      <w:bookmarkStart w:id="778" w:name="_Toc34747350"/>
      <w:bookmarkStart w:id="779" w:name="_Toc76030543"/>
      <w:bookmarkStart w:id="780" w:name="_Toc94530829"/>
      <w:bookmarkStart w:id="781" w:name="_Toc101428226"/>
    </w:p>
    <w:p w14:paraId="4E762D4E" w14:textId="5EC92573" w:rsidR="000D0168" w:rsidRDefault="00FC68DB" w:rsidP="000D0168">
      <w:pPr>
        <w:pStyle w:val="Beschriftung"/>
      </w:pPr>
      <w:bookmarkStart w:id="782" w:name="_Toc155344951"/>
      <w:bookmarkStart w:id="783" w:name="_Ref15693281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3"/>
      <w:bookmarkEnd w:id="783"/>
      <w:r w:rsidR="0019077F">
        <w:t xml:space="preserve"> —</w:t>
      </w:r>
      <w:r w:rsidRPr="00F54804">
        <w:t xml:space="preserve"> Definition of </w:t>
      </w:r>
      <w:r w:rsidRPr="005C2D94">
        <w:t xml:space="preserve">Length and Head </w:t>
      </w:r>
      <w:r w:rsidRPr="001E4607">
        <w:t>S</w:t>
      </w:r>
      <w:r w:rsidRPr="00BD52D7">
        <w:t>izes</w:t>
      </w:r>
      <w:bookmarkEnd w:id="774"/>
      <w:bookmarkEnd w:id="775"/>
      <w:bookmarkEnd w:id="776"/>
      <w:bookmarkEnd w:id="777"/>
      <w:bookmarkEnd w:id="778"/>
      <w:bookmarkEnd w:id="779"/>
      <w:bookmarkEnd w:id="780"/>
      <w:bookmarkEnd w:id="781"/>
      <w:r w:rsidR="00D860C8">
        <w:rPr>
          <w:noProof/>
        </w:rPr>
        <mc:AlternateContent>
          <mc:Choice Requires="wpg">
            <w:drawing>
              <wp:anchor distT="0" distB="0" distL="114300" distR="114300" simplePos="0" relativeHeight="251755008" behindDoc="0" locked="0" layoutInCell="1" allowOverlap="1" wp14:anchorId="7ACA02AA" wp14:editId="388E1D96">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1pt;margin-top:24.9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82"/>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A4C7ADC" w:rsidR="00D92A60" w:rsidRPr="00D92A60" w:rsidRDefault="00FC68DB" w:rsidP="00D92A60">
      <w:pPr>
        <w:pStyle w:val="Beschriftung"/>
      </w:pPr>
      <w:bookmarkStart w:id="784" w:name="_Ref413315993"/>
      <w:bookmarkStart w:id="785" w:name="_Toc413359633"/>
      <w:bookmarkStart w:id="786" w:name="_Toc3557100"/>
      <w:bookmarkStart w:id="787" w:name="_Toc34747351"/>
      <w:bookmarkStart w:id="788" w:name="_Toc76030544"/>
      <w:bookmarkStart w:id="789" w:name="_Toc94530830"/>
      <w:bookmarkStart w:id="790" w:name="_Toc101428227"/>
      <w:bookmarkStart w:id="791"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4"/>
      <w:r w:rsidR="0019077F">
        <w:t xml:space="preserve"> —</w:t>
      </w:r>
      <w:r w:rsidRPr="00F54804">
        <w:t xml:space="preserve"> Definition of lead,</w:t>
      </w:r>
      <w:r w:rsidRPr="005C2D94">
        <w:t xml:space="preserve"> pitch and starts of a thread.</w:t>
      </w:r>
      <w:bookmarkEnd w:id="785"/>
      <w:bookmarkEnd w:id="786"/>
      <w:bookmarkEnd w:id="787"/>
      <w:bookmarkEnd w:id="788"/>
      <w:bookmarkEnd w:id="789"/>
      <w:bookmarkEnd w:id="790"/>
      <w:bookmarkEnd w:id="791"/>
      <w:r w:rsidRPr="005C2D94">
        <w:t xml:space="preserve"> </w:t>
      </w:r>
    </w:p>
    <w:p w14:paraId="67175DE4" w14:textId="6E8276B7" w:rsidR="00FC68DB" w:rsidRPr="00BD52D7" w:rsidRDefault="00FC68DB" w:rsidP="00B202D2">
      <w:pPr>
        <w:pStyle w:val="berschrift3"/>
      </w:pPr>
      <w:bookmarkStart w:id="792" w:name="_Toc428279395"/>
      <w:bookmarkStart w:id="793" w:name="_Toc428456133"/>
      <w:bookmarkStart w:id="794" w:name="_Toc428537096"/>
      <w:bookmarkStart w:id="795" w:name="_Toc428969415"/>
      <w:bookmarkStart w:id="796" w:name="_Toc429052806"/>
      <w:bookmarkStart w:id="797" w:name="_Toc3556984"/>
      <w:bookmarkStart w:id="798" w:name="_Ref3566661"/>
      <w:bookmarkStart w:id="799" w:name="_Ref4272362"/>
      <w:bookmarkStart w:id="800" w:name="_Toc34747234"/>
      <w:bookmarkStart w:id="801" w:name="_Toc77102050"/>
      <w:bookmarkStart w:id="802" w:name="_Toc155344869"/>
      <w:bookmarkEnd w:id="792"/>
      <w:bookmarkEnd w:id="793"/>
      <w:bookmarkEnd w:id="794"/>
      <w:bookmarkEnd w:id="795"/>
      <w:bookmarkEnd w:id="796"/>
      <w:r w:rsidRPr="005C2D94">
        <w:t>Contacts and F</w:t>
      </w:r>
      <w:r w:rsidRPr="001E4607">
        <w:t>riction</w:t>
      </w:r>
      <w:bookmarkEnd w:id="797"/>
      <w:bookmarkEnd w:id="798"/>
      <w:bookmarkEnd w:id="799"/>
      <w:bookmarkEnd w:id="800"/>
      <w:bookmarkEnd w:id="801"/>
      <w:bookmarkEnd w:id="802"/>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803" w:name="_Ref3566632"/>
      <w:r w:rsidRPr="0013175B">
        <w:rPr>
          <w:rFonts w:cs="Calibri"/>
          <w:lang w:eastAsia="en-GB"/>
        </w:rPr>
        <w:t>the thread.</w:t>
      </w:r>
      <w:bookmarkEnd w:id="80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D018985"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E3F0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E3F0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E3F08" w:rsidRPr="00E42208">
        <w:t>Local Contact Properties</w:t>
      </w:r>
      <w:r w:rsidRPr="00F54804">
        <w:rPr>
          <w:rFonts w:cs="Calibri"/>
          <w:lang w:eastAsia="en-GB"/>
        </w:rPr>
        <w:fldChar w:fldCharType="end"/>
      </w:r>
      <w:r w:rsidRPr="00F54804">
        <w:rPr>
          <w:rFonts w:cs="Calibri"/>
          <w:lang w:eastAsia="en-GB"/>
        </w:rPr>
        <w:t>).</w:t>
      </w:r>
    </w:p>
    <w:p w14:paraId="3F1178E3" w14:textId="5E6B093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E3F0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E3F08" w:rsidRPr="00F54804">
        <w:t xml:space="preserve">Definition </w:t>
      </w:r>
      <w:r w:rsidR="00AE3F08" w:rsidRPr="00F54804">
        <w:rPr>
          <w:szCs w:val="30"/>
        </w:rPr>
        <w:t xml:space="preserve">of </w:t>
      </w:r>
      <w:r w:rsidR="00AE3F08" w:rsidRPr="005C2D94">
        <w:rPr>
          <w:szCs w:val="30"/>
        </w:rPr>
        <w:t xml:space="preserve">element </w:t>
      </w:r>
      <w:r w:rsidR="00AE3F08" w:rsidRPr="00AE3F08">
        <w:rPr>
          <w:rStyle w:val="CodeCharacter"/>
        </w:rPr>
        <w:t>&lt;</w:t>
      </w:r>
      <w:proofErr w:type="spellStart"/>
      <w:r w:rsidR="00AE3F08" w:rsidRPr="00AE3F08">
        <w:rPr>
          <w:rStyle w:val="CodeCharacter"/>
        </w:rPr>
        <w:t>threaded_connection</w:t>
      </w:r>
      <w:proofErr w:type="spellEnd"/>
      <w:r w:rsidR="00AE3F08" w:rsidRPr="00AE3F08">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4" w:name="_Toc428279398"/>
      <w:bookmarkStart w:id="805" w:name="_Toc428456136"/>
      <w:bookmarkStart w:id="806" w:name="_Toc428537099"/>
      <w:bookmarkStart w:id="807" w:name="_Toc428969418"/>
      <w:bookmarkStart w:id="808" w:name="_Toc429052809"/>
      <w:bookmarkStart w:id="809" w:name="_Toc428279400"/>
      <w:bookmarkStart w:id="810" w:name="_Toc428456138"/>
      <w:bookmarkStart w:id="811" w:name="_Toc428537101"/>
      <w:bookmarkStart w:id="812" w:name="_Toc428969420"/>
      <w:bookmarkStart w:id="813" w:name="_Toc429052811"/>
      <w:bookmarkStart w:id="814" w:name="_Toc428279401"/>
      <w:bookmarkStart w:id="815" w:name="_Toc428456139"/>
      <w:bookmarkStart w:id="816" w:name="_Toc428537102"/>
      <w:bookmarkStart w:id="817" w:name="_Toc428969421"/>
      <w:bookmarkStart w:id="818" w:name="_Toc429052812"/>
      <w:bookmarkStart w:id="819" w:name="_Toc428279402"/>
      <w:bookmarkStart w:id="820" w:name="_Toc428456140"/>
      <w:bookmarkStart w:id="821" w:name="_Toc428537103"/>
      <w:bookmarkStart w:id="822" w:name="_Toc428969422"/>
      <w:bookmarkStart w:id="823" w:name="_Toc429052813"/>
      <w:bookmarkStart w:id="824" w:name="_Toc428279403"/>
      <w:bookmarkStart w:id="825" w:name="_Toc428456141"/>
      <w:bookmarkStart w:id="826" w:name="_Toc428537104"/>
      <w:bookmarkStart w:id="827" w:name="_Toc428969423"/>
      <w:bookmarkStart w:id="828" w:name="_Toc429052814"/>
      <w:bookmarkStart w:id="829" w:name="_Toc428279404"/>
      <w:bookmarkStart w:id="830" w:name="_Toc428456142"/>
      <w:bookmarkStart w:id="831" w:name="_Toc428537105"/>
      <w:bookmarkStart w:id="832" w:name="_Toc428969424"/>
      <w:bookmarkStart w:id="833" w:name="_Toc429052815"/>
      <w:bookmarkStart w:id="834" w:name="_Toc428279405"/>
      <w:bookmarkStart w:id="835" w:name="_Toc428456143"/>
      <w:bookmarkStart w:id="836" w:name="_Toc428537106"/>
      <w:bookmarkStart w:id="837" w:name="_Toc428969425"/>
      <w:bookmarkStart w:id="838" w:name="_Toc429052816"/>
      <w:bookmarkStart w:id="839" w:name="_Toc428279406"/>
      <w:bookmarkStart w:id="840" w:name="_Toc428456144"/>
      <w:bookmarkStart w:id="841" w:name="_Toc428537107"/>
      <w:bookmarkStart w:id="842" w:name="_Toc428969426"/>
      <w:bookmarkStart w:id="843" w:name="_Toc429052817"/>
      <w:bookmarkStart w:id="844" w:name="_Toc428279408"/>
      <w:bookmarkStart w:id="845" w:name="_Toc428456146"/>
      <w:bookmarkStart w:id="846" w:name="_Toc428537109"/>
      <w:bookmarkStart w:id="847" w:name="_Toc428969428"/>
      <w:bookmarkStart w:id="848" w:name="_Toc429052819"/>
      <w:bookmarkStart w:id="849" w:name="_Toc428279409"/>
      <w:bookmarkStart w:id="850" w:name="_Toc428456147"/>
      <w:bookmarkStart w:id="851" w:name="_Toc428537110"/>
      <w:bookmarkStart w:id="852" w:name="_Toc428969429"/>
      <w:bookmarkStart w:id="853" w:name="_Toc429052820"/>
      <w:bookmarkStart w:id="854" w:name="_Toc428279410"/>
      <w:bookmarkStart w:id="855" w:name="_Toc428456148"/>
      <w:bookmarkStart w:id="856" w:name="_Toc428537111"/>
      <w:bookmarkStart w:id="857" w:name="_Toc428969430"/>
      <w:bookmarkStart w:id="858" w:name="_Toc429052821"/>
      <w:bookmarkStart w:id="859" w:name="_Toc428279411"/>
      <w:bookmarkStart w:id="860" w:name="_Toc428456149"/>
      <w:bookmarkStart w:id="861" w:name="_Toc428537112"/>
      <w:bookmarkStart w:id="862" w:name="_Toc428969431"/>
      <w:bookmarkStart w:id="863" w:name="_Toc429052822"/>
      <w:bookmarkStart w:id="864" w:name="_Toc428279413"/>
      <w:bookmarkStart w:id="865" w:name="_Toc428456151"/>
      <w:bookmarkStart w:id="866" w:name="_Toc428537114"/>
      <w:bookmarkStart w:id="867" w:name="_Toc428969433"/>
      <w:bookmarkStart w:id="868" w:name="_Toc429052824"/>
      <w:bookmarkStart w:id="869" w:name="_Toc428279414"/>
      <w:bookmarkStart w:id="870" w:name="_Toc428456152"/>
      <w:bookmarkStart w:id="871" w:name="_Toc428537115"/>
      <w:bookmarkStart w:id="872" w:name="_Toc428969434"/>
      <w:bookmarkStart w:id="873" w:name="_Toc429052825"/>
      <w:bookmarkStart w:id="874" w:name="_Toc428279416"/>
      <w:bookmarkStart w:id="875" w:name="_Toc428456154"/>
      <w:bookmarkStart w:id="876" w:name="_Toc428537117"/>
      <w:bookmarkStart w:id="877" w:name="_Toc428969436"/>
      <w:bookmarkStart w:id="878" w:name="_Toc429052827"/>
      <w:bookmarkStart w:id="879" w:name="_Toc428279417"/>
      <w:bookmarkStart w:id="880" w:name="_Toc428456155"/>
      <w:bookmarkStart w:id="881" w:name="_Toc428537118"/>
      <w:bookmarkStart w:id="882" w:name="_Toc428969437"/>
      <w:bookmarkStart w:id="883" w:name="_Toc429052828"/>
      <w:bookmarkStart w:id="884" w:name="_Toc428279419"/>
      <w:bookmarkStart w:id="885" w:name="_Toc428456157"/>
      <w:bookmarkStart w:id="886" w:name="_Toc428537120"/>
      <w:bookmarkStart w:id="887" w:name="_Toc428969439"/>
      <w:bookmarkStart w:id="888" w:name="_Toc429052830"/>
      <w:bookmarkStart w:id="889" w:name="_Toc428279421"/>
      <w:bookmarkStart w:id="890" w:name="_Toc428456159"/>
      <w:bookmarkStart w:id="891" w:name="_Toc428537122"/>
      <w:bookmarkStart w:id="892" w:name="_Toc428969441"/>
      <w:bookmarkStart w:id="893" w:name="_Toc429052832"/>
      <w:bookmarkStart w:id="894" w:name="_Toc428279422"/>
      <w:bookmarkStart w:id="895" w:name="_Toc428456160"/>
      <w:bookmarkStart w:id="896" w:name="_Toc428537123"/>
      <w:bookmarkStart w:id="897" w:name="_Toc428969442"/>
      <w:bookmarkStart w:id="898" w:name="_Toc429052833"/>
      <w:bookmarkStart w:id="899" w:name="_Toc428279423"/>
      <w:bookmarkStart w:id="900" w:name="_Toc428456161"/>
      <w:bookmarkStart w:id="901" w:name="_Toc428537124"/>
      <w:bookmarkStart w:id="902" w:name="_Toc428969443"/>
      <w:bookmarkStart w:id="903" w:name="_Toc429052834"/>
      <w:bookmarkStart w:id="904" w:name="_Toc428279424"/>
      <w:bookmarkStart w:id="905" w:name="_Toc428456162"/>
      <w:bookmarkStart w:id="906" w:name="_Toc428537125"/>
      <w:bookmarkStart w:id="907" w:name="_Toc428969444"/>
      <w:bookmarkStart w:id="908" w:name="_Toc429052835"/>
      <w:bookmarkStart w:id="909" w:name="_Toc428279426"/>
      <w:bookmarkStart w:id="910" w:name="_Toc428456164"/>
      <w:bookmarkStart w:id="911" w:name="_Toc428537127"/>
      <w:bookmarkStart w:id="912" w:name="_Toc428969446"/>
      <w:bookmarkStart w:id="913" w:name="_Toc429052837"/>
      <w:bookmarkStart w:id="914" w:name="_Toc428279427"/>
      <w:bookmarkStart w:id="915" w:name="_Toc428456165"/>
      <w:bookmarkStart w:id="916" w:name="_Toc428537128"/>
      <w:bookmarkStart w:id="917" w:name="_Toc428969447"/>
      <w:bookmarkStart w:id="918" w:name="_Toc429052838"/>
      <w:bookmarkStart w:id="919" w:name="_Toc428279431"/>
      <w:bookmarkStart w:id="920" w:name="_Toc428456169"/>
      <w:bookmarkStart w:id="921" w:name="_Toc428537132"/>
      <w:bookmarkStart w:id="922" w:name="_Toc428969451"/>
      <w:bookmarkStart w:id="923" w:name="_Toc429052842"/>
      <w:bookmarkStart w:id="924" w:name="_Toc428279432"/>
      <w:bookmarkStart w:id="925" w:name="_Toc428456170"/>
      <w:bookmarkStart w:id="926" w:name="_Toc428537133"/>
      <w:bookmarkStart w:id="927" w:name="_Toc428969452"/>
      <w:bookmarkStart w:id="928" w:name="_Toc429052843"/>
      <w:bookmarkStart w:id="929" w:name="_Toc428279434"/>
      <w:bookmarkStart w:id="930" w:name="_Toc428456172"/>
      <w:bookmarkStart w:id="931" w:name="_Toc428537135"/>
      <w:bookmarkStart w:id="932" w:name="_Toc428969454"/>
      <w:bookmarkStart w:id="933" w:name="_Toc429052845"/>
      <w:bookmarkStart w:id="934" w:name="_Toc428279435"/>
      <w:bookmarkStart w:id="935" w:name="_Toc428456173"/>
      <w:bookmarkStart w:id="936" w:name="_Toc428537136"/>
      <w:bookmarkStart w:id="937" w:name="_Toc428969455"/>
      <w:bookmarkStart w:id="938" w:name="_Toc429052846"/>
      <w:bookmarkStart w:id="939" w:name="_Toc428279439"/>
      <w:bookmarkStart w:id="940" w:name="_Toc428456177"/>
      <w:bookmarkStart w:id="941" w:name="_Toc428537140"/>
      <w:bookmarkStart w:id="942" w:name="_Toc428969459"/>
      <w:bookmarkStart w:id="943" w:name="_Toc429052850"/>
      <w:bookmarkStart w:id="944" w:name="_Toc428279440"/>
      <w:bookmarkStart w:id="945" w:name="_Toc428456178"/>
      <w:bookmarkStart w:id="946" w:name="_Toc428537141"/>
      <w:bookmarkStart w:id="947" w:name="_Toc428969460"/>
      <w:bookmarkStart w:id="948" w:name="_Toc429052851"/>
      <w:bookmarkStart w:id="949" w:name="_Toc428279441"/>
      <w:bookmarkStart w:id="950" w:name="_Toc428456179"/>
      <w:bookmarkStart w:id="951" w:name="_Toc428537142"/>
      <w:bookmarkStart w:id="952" w:name="_Toc428969461"/>
      <w:bookmarkStart w:id="953" w:name="_Toc429052852"/>
      <w:bookmarkStart w:id="954" w:name="_Toc428279442"/>
      <w:bookmarkStart w:id="955" w:name="_Toc428456180"/>
      <w:bookmarkStart w:id="956" w:name="_Toc428537143"/>
      <w:bookmarkStart w:id="957" w:name="_Toc428969462"/>
      <w:bookmarkStart w:id="958" w:name="_Toc429052853"/>
      <w:bookmarkStart w:id="959" w:name="_Toc428279444"/>
      <w:bookmarkStart w:id="960" w:name="_Toc428456182"/>
      <w:bookmarkStart w:id="961" w:name="_Toc428537145"/>
      <w:bookmarkStart w:id="962" w:name="_Toc428969464"/>
      <w:bookmarkStart w:id="963" w:name="_Toc429052855"/>
      <w:bookmarkStart w:id="964" w:name="_Toc428279445"/>
      <w:bookmarkStart w:id="965" w:name="_Toc428456183"/>
      <w:bookmarkStart w:id="966" w:name="_Toc428537146"/>
      <w:bookmarkStart w:id="967" w:name="_Toc428969465"/>
      <w:bookmarkStart w:id="968" w:name="_Toc429052856"/>
      <w:bookmarkStart w:id="969" w:name="_Toc428279449"/>
      <w:bookmarkStart w:id="970" w:name="_Toc428456187"/>
      <w:bookmarkStart w:id="971" w:name="_Toc428537150"/>
      <w:bookmarkStart w:id="972" w:name="_Toc428969469"/>
      <w:bookmarkStart w:id="973" w:name="_Toc429052860"/>
      <w:bookmarkStart w:id="974" w:name="_Toc428279450"/>
      <w:bookmarkStart w:id="975" w:name="_Toc428456188"/>
      <w:bookmarkStart w:id="976" w:name="_Toc428537151"/>
      <w:bookmarkStart w:id="977" w:name="_Toc428969470"/>
      <w:bookmarkStart w:id="978" w:name="_Toc429052861"/>
      <w:bookmarkStart w:id="979" w:name="_Toc428279452"/>
      <w:bookmarkStart w:id="980" w:name="_Toc428456190"/>
      <w:bookmarkStart w:id="981" w:name="_Toc428537153"/>
      <w:bookmarkStart w:id="982" w:name="_Toc428969472"/>
      <w:bookmarkStart w:id="983" w:name="_Toc429052863"/>
      <w:bookmarkStart w:id="984" w:name="_Toc428279453"/>
      <w:bookmarkStart w:id="985" w:name="_Toc428456191"/>
      <w:bookmarkStart w:id="986" w:name="_Toc428537154"/>
      <w:bookmarkStart w:id="987" w:name="_Toc428969473"/>
      <w:bookmarkStart w:id="988" w:name="_Toc429052864"/>
      <w:bookmarkStart w:id="989" w:name="_Toc428279457"/>
      <w:bookmarkStart w:id="990" w:name="_Toc428456195"/>
      <w:bookmarkStart w:id="991" w:name="_Toc428537158"/>
      <w:bookmarkStart w:id="992" w:name="_Toc428969477"/>
      <w:bookmarkStart w:id="993" w:name="_Toc429052868"/>
      <w:bookmarkStart w:id="994" w:name="_Toc428279458"/>
      <w:bookmarkStart w:id="995" w:name="_Toc428456196"/>
      <w:bookmarkStart w:id="996" w:name="_Toc428537159"/>
      <w:bookmarkStart w:id="997" w:name="_Toc428969478"/>
      <w:bookmarkStart w:id="998" w:name="_Toc429052869"/>
      <w:bookmarkStart w:id="999" w:name="_Toc428279459"/>
      <w:bookmarkStart w:id="1000" w:name="_Toc428456197"/>
      <w:bookmarkStart w:id="1001" w:name="_Toc428537160"/>
      <w:bookmarkStart w:id="1002" w:name="_Toc428969479"/>
      <w:bookmarkStart w:id="1003" w:name="_Toc429052870"/>
      <w:bookmarkStart w:id="1004" w:name="_Toc428279461"/>
      <w:bookmarkStart w:id="1005" w:name="_Toc428456199"/>
      <w:bookmarkStart w:id="1006" w:name="_Toc428537162"/>
      <w:bookmarkStart w:id="1007" w:name="_Toc428969481"/>
      <w:bookmarkStart w:id="1008" w:name="_Toc429052872"/>
      <w:bookmarkStart w:id="1009" w:name="_Toc428279462"/>
      <w:bookmarkStart w:id="1010" w:name="_Toc428456200"/>
      <w:bookmarkStart w:id="1011" w:name="_Toc428537163"/>
      <w:bookmarkStart w:id="1012" w:name="_Toc428969482"/>
      <w:bookmarkStart w:id="1013" w:name="_Toc429052873"/>
      <w:bookmarkStart w:id="1014" w:name="_Toc428279463"/>
      <w:bookmarkStart w:id="1015" w:name="_Toc428456201"/>
      <w:bookmarkStart w:id="1016" w:name="_Toc428537164"/>
      <w:bookmarkStart w:id="1017" w:name="_Toc428969483"/>
      <w:bookmarkStart w:id="1018" w:name="_Toc429052874"/>
      <w:bookmarkStart w:id="1019" w:name="_Toc428279464"/>
      <w:bookmarkStart w:id="1020" w:name="_Toc428456202"/>
      <w:bookmarkStart w:id="1021" w:name="_Toc428537165"/>
      <w:bookmarkStart w:id="1022" w:name="_Toc428969484"/>
      <w:bookmarkStart w:id="1023" w:name="_Toc429052875"/>
      <w:bookmarkStart w:id="1024" w:name="_Toc428279465"/>
      <w:bookmarkStart w:id="1025" w:name="_Toc428456203"/>
      <w:bookmarkStart w:id="1026" w:name="_Toc428537166"/>
      <w:bookmarkStart w:id="1027" w:name="_Toc428969485"/>
      <w:bookmarkStart w:id="1028" w:name="_Toc429052876"/>
      <w:bookmarkStart w:id="1029" w:name="_Toc428279467"/>
      <w:bookmarkStart w:id="1030" w:name="_Toc428456205"/>
      <w:bookmarkStart w:id="1031" w:name="_Toc428537168"/>
      <w:bookmarkStart w:id="1032" w:name="_Toc428969487"/>
      <w:bookmarkStart w:id="1033" w:name="_Toc429052878"/>
      <w:bookmarkStart w:id="1034" w:name="_Toc428279470"/>
      <w:bookmarkStart w:id="1035" w:name="_Toc428456208"/>
      <w:bookmarkStart w:id="1036" w:name="_Toc428537171"/>
      <w:bookmarkStart w:id="1037" w:name="_Toc428969490"/>
      <w:bookmarkStart w:id="1038" w:name="_Toc429052881"/>
      <w:bookmarkStart w:id="1039" w:name="_Toc428279471"/>
      <w:bookmarkStart w:id="1040" w:name="_Toc428456209"/>
      <w:bookmarkStart w:id="1041" w:name="_Toc428537172"/>
      <w:bookmarkStart w:id="1042" w:name="_Toc428969491"/>
      <w:bookmarkStart w:id="1043" w:name="_Toc429052882"/>
      <w:bookmarkStart w:id="1044" w:name="_Toc428279472"/>
      <w:bookmarkStart w:id="1045" w:name="_Toc428456210"/>
      <w:bookmarkStart w:id="1046" w:name="_Toc428537173"/>
      <w:bookmarkStart w:id="1047" w:name="_Toc428969492"/>
      <w:bookmarkStart w:id="1048" w:name="_Toc429052883"/>
      <w:bookmarkStart w:id="1049" w:name="_Toc428279473"/>
      <w:bookmarkStart w:id="1050" w:name="_Toc428456211"/>
      <w:bookmarkStart w:id="1051" w:name="_Toc428537174"/>
      <w:bookmarkStart w:id="1052" w:name="_Toc428969493"/>
      <w:bookmarkStart w:id="1053" w:name="_Toc429052884"/>
      <w:bookmarkStart w:id="1054" w:name="_Toc428279474"/>
      <w:bookmarkStart w:id="1055" w:name="_Toc428456212"/>
      <w:bookmarkStart w:id="1056" w:name="_Toc428537175"/>
      <w:bookmarkStart w:id="1057" w:name="_Toc428969494"/>
      <w:bookmarkStart w:id="1058" w:name="_Toc429052885"/>
      <w:bookmarkStart w:id="1059" w:name="_Toc428279475"/>
      <w:bookmarkStart w:id="1060" w:name="_Toc428456213"/>
      <w:bookmarkStart w:id="1061" w:name="_Toc428537176"/>
      <w:bookmarkStart w:id="1062" w:name="_Toc428969495"/>
      <w:bookmarkStart w:id="1063" w:name="_Toc429052886"/>
      <w:bookmarkStart w:id="1064" w:name="_Toc428279476"/>
      <w:bookmarkStart w:id="1065" w:name="_Toc428456214"/>
      <w:bookmarkStart w:id="1066" w:name="_Toc428537177"/>
      <w:bookmarkStart w:id="1067" w:name="_Toc428969496"/>
      <w:bookmarkStart w:id="1068" w:name="_Toc429052887"/>
      <w:bookmarkStart w:id="1069" w:name="_Toc428279481"/>
      <w:bookmarkStart w:id="1070" w:name="_Toc428456219"/>
      <w:bookmarkStart w:id="1071" w:name="_Toc428537182"/>
      <w:bookmarkStart w:id="1072" w:name="_Toc428969501"/>
      <w:bookmarkStart w:id="1073" w:name="_Toc429052892"/>
      <w:bookmarkStart w:id="1074" w:name="_Toc428279482"/>
      <w:bookmarkStart w:id="1075" w:name="_Toc428456220"/>
      <w:bookmarkStart w:id="1076" w:name="_Toc428537183"/>
      <w:bookmarkStart w:id="1077" w:name="_Toc428969502"/>
      <w:bookmarkStart w:id="1078" w:name="_Toc429052893"/>
      <w:bookmarkStart w:id="1079" w:name="_Toc428279490"/>
      <w:bookmarkStart w:id="1080" w:name="_Toc428456228"/>
      <w:bookmarkStart w:id="1081" w:name="_Toc428537191"/>
      <w:bookmarkStart w:id="1082" w:name="_Toc428969510"/>
      <w:bookmarkStart w:id="1083" w:name="_Toc429052901"/>
      <w:bookmarkStart w:id="1084" w:name="_Toc428279504"/>
      <w:bookmarkStart w:id="1085" w:name="_Toc428456242"/>
      <w:bookmarkStart w:id="1086" w:name="_Toc428537205"/>
      <w:bookmarkStart w:id="1087" w:name="_Toc428969524"/>
      <w:bookmarkStart w:id="1088" w:name="_Toc429052915"/>
      <w:bookmarkStart w:id="1089" w:name="_Toc428279508"/>
      <w:bookmarkStart w:id="1090" w:name="_Toc428456246"/>
      <w:bookmarkStart w:id="1091" w:name="_Toc428537209"/>
      <w:bookmarkStart w:id="1092" w:name="_Toc428969528"/>
      <w:bookmarkStart w:id="1093" w:name="_Toc429052919"/>
      <w:bookmarkStart w:id="1094" w:name="_Toc428279509"/>
      <w:bookmarkStart w:id="1095" w:name="_Toc428456247"/>
      <w:bookmarkStart w:id="1096" w:name="_Toc428537210"/>
      <w:bookmarkStart w:id="1097" w:name="_Toc428969529"/>
      <w:bookmarkStart w:id="1098" w:name="_Toc429052920"/>
      <w:bookmarkStart w:id="1099" w:name="_Toc428279510"/>
      <w:bookmarkStart w:id="1100" w:name="_Toc428456248"/>
      <w:bookmarkStart w:id="1101" w:name="_Toc428537211"/>
      <w:bookmarkStart w:id="1102" w:name="_Toc428969530"/>
      <w:bookmarkStart w:id="1103" w:name="_Toc429052921"/>
      <w:bookmarkStart w:id="1104" w:name="_Toc428279512"/>
      <w:bookmarkStart w:id="1105" w:name="_Toc428456250"/>
      <w:bookmarkStart w:id="1106" w:name="_Toc428537213"/>
      <w:bookmarkStart w:id="1107" w:name="_Toc428969532"/>
      <w:bookmarkStart w:id="1108" w:name="_Toc429052923"/>
      <w:bookmarkStart w:id="1109" w:name="_Toc428279516"/>
      <w:bookmarkStart w:id="1110" w:name="_Toc428456254"/>
      <w:bookmarkStart w:id="1111" w:name="_Toc428537217"/>
      <w:bookmarkStart w:id="1112" w:name="_Toc428969536"/>
      <w:bookmarkStart w:id="1113" w:name="_Toc429052927"/>
      <w:bookmarkStart w:id="1114" w:name="_Toc428279517"/>
      <w:bookmarkStart w:id="1115" w:name="_Toc428456255"/>
      <w:bookmarkStart w:id="1116" w:name="_Toc428537218"/>
      <w:bookmarkStart w:id="1117" w:name="_Toc428969537"/>
      <w:bookmarkStart w:id="1118" w:name="_Toc429052928"/>
      <w:bookmarkStart w:id="1119" w:name="_Toc428279521"/>
      <w:bookmarkStart w:id="1120" w:name="_Toc428456259"/>
      <w:bookmarkStart w:id="1121" w:name="_Toc428537222"/>
      <w:bookmarkStart w:id="1122" w:name="_Toc428969541"/>
      <w:bookmarkStart w:id="1123" w:name="_Toc429052932"/>
      <w:bookmarkStart w:id="1124" w:name="_Toc428279522"/>
      <w:bookmarkStart w:id="1125" w:name="_Toc428456260"/>
      <w:bookmarkStart w:id="1126" w:name="_Toc428537223"/>
      <w:bookmarkStart w:id="1127" w:name="_Toc428969542"/>
      <w:bookmarkStart w:id="1128" w:name="_Toc429052933"/>
      <w:bookmarkStart w:id="1129" w:name="_Toc428279523"/>
      <w:bookmarkStart w:id="1130" w:name="_Toc428456261"/>
      <w:bookmarkStart w:id="1131" w:name="_Toc428537224"/>
      <w:bookmarkStart w:id="1132" w:name="_Toc428969543"/>
      <w:bookmarkStart w:id="1133" w:name="_Toc429052934"/>
      <w:bookmarkStart w:id="1134" w:name="_Toc428279524"/>
      <w:bookmarkStart w:id="1135" w:name="_Toc428456262"/>
      <w:bookmarkStart w:id="1136" w:name="_Toc428537225"/>
      <w:bookmarkStart w:id="1137" w:name="_Toc428969544"/>
      <w:bookmarkStart w:id="1138" w:name="_Toc429052935"/>
      <w:bookmarkStart w:id="1139" w:name="_Toc428279525"/>
      <w:bookmarkStart w:id="1140" w:name="_Toc428456263"/>
      <w:bookmarkStart w:id="1141" w:name="_Toc428537226"/>
      <w:bookmarkStart w:id="1142" w:name="_Toc428969545"/>
      <w:bookmarkStart w:id="1143" w:name="_Toc429052936"/>
      <w:bookmarkStart w:id="1144" w:name="_Toc428279526"/>
      <w:bookmarkStart w:id="1145" w:name="_Toc428456264"/>
      <w:bookmarkStart w:id="1146" w:name="_Toc428537227"/>
      <w:bookmarkStart w:id="1147" w:name="_Toc428969546"/>
      <w:bookmarkStart w:id="1148" w:name="_Toc429052937"/>
      <w:bookmarkStart w:id="1149" w:name="_Toc413359593"/>
      <w:bookmarkStart w:id="1150" w:name="_Toc3556985"/>
      <w:bookmarkStart w:id="1151" w:name="_Ref27683404"/>
      <w:bookmarkStart w:id="1152" w:name="_Ref34740002"/>
      <w:bookmarkStart w:id="1153" w:name="_Ref34740021"/>
      <w:bookmarkStart w:id="1154" w:name="_Ref34652201"/>
      <w:bookmarkStart w:id="1155" w:name="_Ref34652251"/>
      <w:bookmarkStart w:id="1156" w:name="_Toc34747235"/>
      <w:bookmarkStart w:id="1157" w:name="_Toc77102051"/>
      <w:bookmarkStart w:id="1158" w:name="_Toc155344870"/>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9"/>
      <w:bookmarkEnd w:id="1150"/>
      <w:bookmarkEnd w:id="1151"/>
      <w:bookmarkEnd w:id="1152"/>
      <w:bookmarkEnd w:id="1153"/>
      <w:bookmarkEnd w:id="1154"/>
      <w:bookmarkEnd w:id="1155"/>
      <w:bookmarkEnd w:id="1156"/>
      <w:bookmarkEnd w:id="1157"/>
      <w:bookmarkEnd w:id="1158"/>
      <w:r w:rsidRPr="00BD52D7">
        <w:rPr>
          <w:szCs w:val="30"/>
        </w:rPr>
        <w:t xml:space="preserve"> </w:t>
      </w:r>
    </w:p>
    <w:p w14:paraId="3F966C0E" w14:textId="6A59D663" w:rsidR="00BF5C18" w:rsidRPr="00D32CB9" w:rsidRDefault="00BF5C18" w:rsidP="0013175B">
      <w:pPr>
        <w:pStyle w:val="berschrift4"/>
      </w:pPr>
      <w:r>
        <w:t>General</w:t>
      </w:r>
    </w:p>
    <w:p w14:paraId="2B56C9F3" w14:textId="1FB08094"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59" w:name="_Ref156248315"/>
      <w:bookmarkStart w:id="1160"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5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673FD2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E3F0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3F0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0E8EC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E3F0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3F08" w:rsidRPr="00F54804">
        <w:t xml:space="preserve">User Specific </w:t>
      </w:r>
      <w:r w:rsidR="00AE3F08" w:rsidRPr="00143D47">
        <w:t xml:space="preserve">Data </w:t>
      </w:r>
      <w:r w:rsidR="00AE3F0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32E1E9F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1410CDC"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1" w:name="_Ref156248334"/>
      <w:bookmarkStart w:id="1162"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1"/>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6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3" w:name="_Ref156248352"/>
      <w:bookmarkStart w:id="1164"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3"/>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6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65" w:name="_Toc428279528"/>
      <w:bookmarkStart w:id="1166" w:name="_Toc428456266"/>
      <w:bookmarkStart w:id="1167" w:name="_Toc428537229"/>
      <w:bookmarkStart w:id="1168" w:name="_Toc428969548"/>
      <w:bookmarkStart w:id="1169" w:name="_Toc429052939"/>
      <w:bookmarkStart w:id="1170" w:name="_Toc413359594"/>
      <w:bookmarkStart w:id="1171" w:name="_Toc3556986"/>
      <w:bookmarkStart w:id="1172" w:name="_Toc34747236"/>
      <w:bookmarkStart w:id="1173" w:name="_Toc77102052"/>
      <w:bookmarkStart w:id="1174" w:name="_Toc155344871"/>
      <w:bookmarkEnd w:id="1165"/>
      <w:bookmarkEnd w:id="1166"/>
      <w:bookmarkEnd w:id="1167"/>
      <w:bookmarkEnd w:id="1168"/>
      <w:bookmarkEnd w:id="1169"/>
      <w:r w:rsidRPr="00F54804">
        <w:t>Washer</w:t>
      </w:r>
      <w:bookmarkEnd w:id="1170"/>
      <w:bookmarkEnd w:id="1171"/>
      <w:bookmarkEnd w:id="1172"/>
      <w:bookmarkEnd w:id="1173"/>
      <w:bookmarkEnd w:id="1174"/>
      <w:r w:rsidRPr="00F54804">
        <w:t xml:space="preserve"> </w:t>
      </w:r>
    </w:p>
    <w:p w14:paraId="4849CDAF" w14:textId="70BF751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E0742D">
        <w:t xml:space="preserve">). </w:t>
      </w:r>
    </w:p>
    <w:p w14:paraId="3F0EE21A" w14:textId="350A47C1" w:rsidR="00055698" w:rsidRPr="00F54804" w:rsidRDefault="00055698" w:rsidP="001640C5">
      <w:pPr>
        <w:pStyle w:val="Beschriftung"/>
        <w:keepNext/>
        <w:keepLines/>
      </w:pPr>
      <w:bookmarkStart w:id="1175" w:name="_Ref156248408"/>
      <w:bookmarkStart w:id="1176"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7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7" w:name="_Toc428456268"/>
      <w:bookmarkStart w:id="1178" w:name="_Toc428537231"/>
      <w:bookmarkStart w:id="1179" w:name="_Toc428969550"/>
      <w:bookmarkStart w:id="1180" w:name="_Toc429052941"/>
      <w:bookmarkStart w:id="1181" w:name="_Toc413359595"/>
      <w:bookmarkStart w:id="1182" w:name="_Toc3556987"/>
      <w:bookmarkStart w:id="1183" w:name="_Toc34747237"/>
      <w:bookmarkStart w:id="1184" w:name="_Toc77102053"/>
      <w:bookmarkStart w:id="1185" w:name="_Toc155344872"/>
      <w:bookmarkEnd w:id="1177"/>
      <w:bookmarkEnd w:id="1178"/>
      <w:bookmarkEnd w:id="1179"/>
      <w:bookmarkEnd w:id="1180"/>
      <w:r w:rsidRPr="00F54804">
        <w:t>Nut</w:t>
      </w:r>
      <w:bookmarkEnd w:id="1181"/>
      <w:bookmarkEnd w:id="1182"/>
      <w:bookmarkEnd w:id="1183"/>
      <w:bookmarkEnd w:id="1184"/>
      <w:bookmarkEnd w:id="1185"/>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86" w:name="_Ref156248434"/>
      <w:bookmarkStart w:id="1187"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86"/>
      <w:r w:rsidR="00BF29DE">
        <w:t xml:space="preserve"> —</w:t>
      </w:r>
      <w:r w:rsidR="00BF29DE" w:rsidRPr="00F54804">
        <w:t xml:space="preserve"> </w:t>
      </w:r>
      <w:r w:rsidRPr="00F54804">
        <w:t xml:space="preserve">Attributes of element </w:t>
      </w:r>
      <w:r w:rsidRPr="002941B8">
        <w:rPr>
          <w:rStyle w:val="CodeCharacter"/>
        </w:rPr>
        <w:t>&lt;nut/&gt;</w:t>
      </w:r>
      <w:bookmarkEnd w:id="118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88" w:name="_Ref156248448"/>
      <w:bookmarkStart w:id="1189"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8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0" w:name="_Toc428456270"/>
      <w:bookmarkStart w:id="1191" w:name="_Toc428537233"/>
      <w:bookmarkStart w:id="1192" w:name="_Toc428969552"/>
      <w:bookmarkStart w:id="1193" w:name="_Toc429052943"/>
      <w:bookmarkStart w:id="1194" w:name="_Toc413359596"/>
      <w:bookmarkStart w:id="1195" w:name="_Toc3556988"/>
      <w:bookmarkStart w:id="1196" w:name="_Toc34747238"/>
      <w:bookmarkStart w:id="1197" w:name="_Toc77102054"/>
      <w:bookmarkStart w:id="1198" w:name="_Toc155344873"/>
      <w:bookmarkStart w:id="1199" w:name="_Ref401160443"/>
      <w:bookmarkStart w:id="1200" w:name="_Ref401160449"/>
      <w:bookmarkStart w:id="1201" w:name="_Ref401160453"/>
      <w:bookmarkEnd w:id="1190"/>
      <w:bookmarkEnd w:id="1191"/>
      <w:bookmarkEnd w:id="1192"/>
      <w:bookmarkEnd w:id="1193"/>
      <w:r w:rsidRPr="000A1B7B">
        <w:t>Bolt</w:t>
      </w:r>
      <w:bookmarkEnd w:id="1194"/>
      <w:bookmarkEnd w:id="1195"/>
      <w:bookmarkEnd w:id="1196"/>
      <w:bookmarkEnd w:id="1197"/>
      <w:bookmarkEnd w:id="1198"/>
      <w:r w:rsidRPr="000A1B7B">
        <w:t xml:space="preserve"> </w:t>
      </w:r>
      <w:bookmarkEnd w:id="1199"/>
      <w:bookmarkEnd w:id="1200"/>
      <w:bookmarkEnd w:id="120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2" w:name="_Ref156248462"/>
      <w:bookmarkStart w:id="1203"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5EC7CC6"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4" w:name="_Ref156248477"/>
      <w:bookmarkStart w:id="1205"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0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6" w:name="_Toc428456272"/>
      <w:bookmarkStart w:id="1207" w:name="_Toc428537235"/>
      <w:bookmarkStart w:id="1208" w:name="_Toc428969554"/>
      <w:bookmarkStart w:id="1209" w:name="_Toc429052945"/>
      <w:bookmarkStart w:id="1210" w:name="_Toc3556989"/>
      <w:bookmarkStart w:id="1211" w:name="_Toc34747239"/>
      <w:bookmarkStart w:id="1212" w:name="_Toc77102055"/>
      <w:bookmarkEnd w:id="1206"/>
      <w:bookmarkEnd w:id="1207"/>
      <w:bookmarkEnd w:id="1208"/>
      <w:bookmarkEnd w:id="1209"/>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0"/>
      <w:bookmarkEnd w:id="1211"/>
      <w:bookmarkEnd w:id="1212"/>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0AB5E9"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3" w:name="_Toc3557101"/>
      <w:bookmarkStart w:id="1214" w:name="_Toc34747352"/>
      <w:bookmarkStart w:id="1215" w:name="_Toc76030545"/>
      <w:bookmarkStart w:id="1216" w:name="_Toc94530831"/>
      <w:bookmarkStart w:id="1217" w:name="_Toc101428228"/>
      <w:bookmarkStart w:id="1218"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3"/>
      <w:bookmarkEnd w:id="1214"/>
      <w:bookmarkEnd w:id="1215"/>
      <w:bookmarkEnd w:id="1216"/>
      <w:bookmarkEnd w:id="1217"/>
      <w:bookmarkEnd w:id="121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BB45F6"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19" w:name="_Ref3568949"/>
      <w:bookmarkStart w:id="1220" w:name="_Toc3557102"/>
      <w:bookmarkStart w:id="1221" w:name="_Ref3568942"/>
      <w:bookmarkStart w:id="1222" w:name="_Toc34747353"/>
      <w:bookmarkStart w:id="1223" w:name="_Toc76030546"/>
      <w:bookmarkStart w:id="1224" w:name="_Toc94530832"/>
      <w:bookmarkStart w:id="1225" w:name="_Toc101428229"/>
      <w:bookmarkStart w:id="122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19"/>
      <w:r w:rsidR="0019077F" w:rsidRPr="00F37191">
        <w:t xml:space="preserve"> —</w:t>
      </w:r>
      <w:r w:rsidRPr="00F37191">
        <w:t xml:space="preserve"> Bolt with free nut</w:t>
      </w:r>
      <w:bookmarkEnd w:id="1220"/>
      <w:bookmarkEnd w:id="1221"/>
      <w:bookmarkEnd w:id="1222"/>
      <w:bookmarkEnd w:id="1223"/>
      <w:bookmarkEnd w:id="1224"/>
      <w:bookmarkEnd w:id="1225"/>
      <w:bookmarkEnd w:id="122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DB5917"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27" w:name="_Ref3568964"/>
      <w:bookmarkStart w:id="1228" w:name="_Toc3557103"/>
      <w:bookmarkStart w:id="1229" w:name="_Toc34747354"/>
      <w:bookmarkStart w:id="1230" w:name="_Toc76030547"/>
      <w:bookmarkStart w:id="1231" w:name="_Toc94530833"/>
      <w:bookmarkStart w:id="1232" w:name="_Toc101428230"/>
      <w:bookmarkStart w:id="123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27"/>
      <w:r w:rsidR="0019077F" w:rsidRPr="00F37191">
        <w:t xml:space="preserve"> —</w:t>
      </w:r>
      <w:r w:rsidRPr="00F37191">
        <w:t xml:space="preserve"> Screw</w:t>
      </w:r>
      <w:bookmarkEnd w:id="1228"/>
      <w:bookmarkEnd w:id="1229"/>
      <w:bookmarkEnd w:id="1230"/>
      <w:bookmarkEnd w:id="1231"/>
      <w:bookmarkEnd w:id="1232"/>
      <w:bookmarkEnd w:id="123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B8562B"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4" w:name="_Toc3557104"/>
      <w:bookmarkStart w:id="1235" w:name="_Toc34747355"/>
      <w:bookmarkStart w:id="1236" w:name="_Toc76030548"/>
      <w:bookmarkStart w:id="1237" w:name="_Toc94530834"/>
      <w:bookmarkStart w:id="1238" w:name="_Toc101428231"/>
      <w:bookmarkStart w:id="1239"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4"/>
      <w:bookmarkEnd w:id="1235"/>
      <w:bookmarkEnd w:id="1236"/>
      <w:bookmarkEnd w:id="1237"/>
      <w:bookmarkEnd w:id="1238"/>
      <w:bookmarkEnd w:id="1239"/>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0" w:name="_Toc3557105"/>
      <w:bookmarkStart w:id="1241" w:name="_Toc34747356"/>
      <w:bookmarkStart w:id="1242" w:name="_Toc76030549"/>
      <w:bookmarkStart w:id="1243" w:name="_Toc94530835"/>
      <w:bookmarkStart w:id="1244" w:name="_Toc101428232"/>
      <w:bookmarkStart w:id="1245"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0"/>
      <w:bookmarkEnd w:id="1241"/>
      <w:bookmarkEnd w:id="1242"/>
      <w:bookmarkEnd w:id="1243"/>
      <w:bookmarkEnd w:id="1244"/>
      <w:bookmarkEnd w:id="1245"/>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6" w:name="_Toc428456274"/>
      <w:bookmarkStart w:id="1247" w:name="_Toc428537237"/>
      <w:bookmarkStart w:id="1248" w:name="_Toc428969556"/>
      <w:bookmarkStart w:id="1249" w:name="_Toc429052947"/>
      <w:bookmarkStart w:id="1250" w:name="_Toc428456275"/>
      <w:bookmarkStart w:id="1251" w:name="_Toc428537238"/>
      <w:bookmarkStart w:id="1252" w:name="_Toc428969557"/>
      <w:bookmarkStart w:id="1253" w:name="_Toc429052948"/>
      <w:bookmarkStart w:id="1254" w:name="_Toc413359597"/>
      <w:bookmarkStart w:id="1255" w:name="_Toc3556990"/>
      <w:bookmarkStart w:id="1256" w:name="_Toc34747240"/>
      <w:bookmarkStart w:id="1257" w:name="_Toc77102056"/>
      <w:bookmarkStart w:id="1258" w:name="_Toc155344874"/>
      <w:bookmarkEnd w:id="1246"/>
      <w:bookmarkEnd w:id="1247"/>
      <w:bookmarkEnd w:id="1248"/>
      <w:bookmarkEnd w:id="1249"/>
      <w:bookmarkEnd w:id="1250"/>
      <w:bookmarkEnd w:id="1251"/>
      <w:bookmarkEnd w:id="1252"/>
      <w:bookmarkEnd w:id="1253"/>
      <w:r w:rsidRPr="00F54804">
        <w:t>Screw</w:t>
      </w:r>
      <w:bookmarkEnd w:id="1254"/>
      <w:bookmarkEnd w:id="1255"/>
      <w:bookmarkEnd w:id="1256"/>
      <w:bookmarkEnd w:id="1257"/>
      <w:bookmarkEnd w:id="1258"/>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59" w:name="_Ref156248539"/>
      <w:bookmarkStart w:id="1260"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5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1" w:name="_Ref156248548"/>
      <w:bookmarkStart w:id="1262"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1"/>
      <w:r w:rsidR="008135BF" w:rsidRPr="003C51B1">
        <w:t xml:space="preserve"> — </w:t>
      </w:r>
      <w:r w:rsidRPr="003C51B1">
        <w:t xml:space="preserve">Nested elements of element </w:t>
      </w:r>
      <w:r w:rsidRPr="003C51B1">
        <w:rPr>
          <w:rStyle w:val="CodeCharacter"/>
        </w:rPr>
        <w:t>&lt;screw/&gt;</w:t>
      </w:r>
      <w:bookmarkEnd w:id="126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3" w:name="_Toc3556991"/>
      <w:bookmarkStart w:id="1264" w:name="_Toc34747241"/>
      <w:bookmarkStart w:id="1265" w:name="_Toc77102057"/>
      <w:r w:rsidRPr="00F54804">
        <w:lastRenderedPageBreak/>
        <w:t>Flow Drilled Screws (FDS)</w:t>
      </w:r>
      <w:bookmarkEnd w:id="1263"/>
      <w:bookmarkEnd w:id="1264"/>
      <w:bookmarkEnd w:id="1265"/>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66" w:name="_Toc3557106"/>
      <w:bookmarkStart w:id="1267" w:name="_Toc34747357"/>
      <w:bookmarkStart w:id="1268" w:name="_Toc76030550"/>
      <w:bookmarkStart w:id="1269" w:name="_Toc94530836"/>
      <w:bookmarkStart w:id="1270" w:name="_Toc101428233"/>
      <w:bookmarkStart w:id="1271"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66"/>
      <w:bookmarkEnd w:id="1267"/>
      <w:bookmarkEnd w:id="1268"/>
      <w:bookmarkEnd w:id="1269"/>
      <w:bookmarkEnd w:id="1270"/>
      <w:bookmarkEnd w:id="1271"/>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2" w:name="_Toc3557107"/>
      <w:bookmarkStart w:id="1273" w:name="_Toc34747358"/>
      <w:bookmarkStart w:id="1274" w:name="_Toc76030551"/>
      <w:bookmarkStart w:id="1275" w:name="_Toc94530837"/>
      <w:bookmarkStart w:id="1276" w:name="_Toc101428234"/>
      <w:bookmarkStart w:id="1277"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2"/>
      <w:bookmarkEnd w:id="1273"/>
      <w:bookmarkEnd w:id="1274"/>
      <w:bookmarkEnd w:id="1275"/>
      <w:bookmarkEnd w:id="1276"/>
      <w:bookmarkEnd w:id="1277"/>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78" w:name="_Ref156248583"/>
      <w:bookmarkStart w:id="1279"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78"/>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0" w:name="_Toc3557108"/>
      <w:bookmarkStart w:id="1281" w:name="_Toc34747359"/>
      <w:bookmarkStart w:id="1282" w:name="_Toc76030552"/>
      <w:bookmarkStart w:id="1283" w:name="_Toc94530838"/>
      <w:bookmarkStart w:id="1284" w:name="_Toc101428235"/>
      <w:bookmarkStart w:id="1285"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0"/>
      <w:bookmarkEnd w:id="1281"/>
      <w:bookmarkEnd w:id="1282"/>
      <w:bookmarkEnd w:id="1283"/>
      <w:bookmarkEnd w:id="1284"/>
      <w:r w:rsidR="00C1056C">
        <w:t xml:space="preserve"> with pre-machined clearance hole</w:t>
      </w:r>
      <w:bookmarkEnd w:id="1285"/>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86" w:name="_Toc3557109"/>
      <w:bookmarkStart w:id="1287" w:name="_Toc34747360"/>
      <w:bookmarkStart w:id="1288" w:name="_Toc76030553"/>
      <w:bookmarkStart w:id="1289" w:name="_Toc94530839"/>
      <w:bookmarkStart w:id="1290" w:name="_Toc101428236"/>
      <w:bookmarkStart w:id="1291"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86"/>
      <w:bookmarkEnd w:id="1287"/>
      <w:bookmarkEnd w:id="1288"/>
      <w:bookmarkEnd w:id="1289"/>
      <w:bookmarkEnd w:id="1290"/>
      <w:bookmarkEnd w:id="129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2" w:name="_Toc413359598"/>
      <w:bookmarkStart w:id="1293" w:name="_Toc3556992"/>
      <w:bookmarkStart w:id="1294" w:name="_Toc34747242"/>
      <w:bookmarkStart w:id="1295" w:name="_Toc77102058"/>
      <w:bookmarkStart w:id="1296" w:name="_Toc155344875"/>
      <w:r w:rsidRPr="00F54804">
        <w:t>Gum Drops</w:t>
      </w:r>
      <w:bookmarkEnd w:id="1292"/>
      <w:bookmarkEnd w:id="1293"/>
      <w:bookmarkEnd w:id="1294"/>
      <w:bookmarkEnd w:id="1295"/>
      <w:bookmarkEnd w:id="129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297"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298"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29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0" w:name="_Toc428456279"/>
      <w:bookmarkStart w:id="1301" w:name="_Toc3556993"/>
      <w:bookmarkStart w:id="1302" w:name="_Toc34747243"/>
      <w:bookmarkStart w:id="1303" w:name="_Toc77102059"/>
      <w:bookmarkStart w:id="1304" w:name="_Toc155344876"/>
      <w:bookmarkEnd w:id="1300"/>
      <w:r w:rsidRPr="00F54804">
        <w:t>Clinches</w:t>
      </w:r>
      <w:bookmarkEnd w:id="1301"/>
      <w:bookmarkEnd w:id="1302"/>
      <w:bookmarkEnd w:id="1303"/>
      <w:bookmarkEnd w:id="130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05" w:name="_Ref428794448"/>
      <w:bookmarkStart w:id="1306" w:name="_Ref428794398"/>
      <w:bookmarkStart w:id="1307" w:name="_Toc3557111"/>
      <w:bookmarkStart w:id="1308" w:name="_Toc34747362"/>
      <w:bookmarkStart w:id="1309" w:name="_Toc76030555"/>
      <w:bookmarkStart w:id="1310" w:name="_Toc94530841"/>
      <w:bookmarkStart w:id="1311" w:name="_Toc101428237"/>
      <w:bookmarkStart w:id="131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05"/>
      <w:r w:rsidR="0019077F">
        <w:t xml:space="preserve"> —</w:t>
      </w:r>
      <w:r w:rsidRPr="00F54804">
        <w:t xml:space="preserve"> </w:t>
      </w:r>
      <w:r w:rsidRPr="005C2D94">
        <w:t>Clinch Joint Dimensions</w:t>
      </w:r>
      <w:bookmarkEnd w:id="1306"/>
      <w:bookmarkEnd w:id="1307"/>
      <w:bookmarkEnd w:id="1308"/>
      <w:bookmarkEnd w:id="1309"/>
      <w:bookmarkEnd w:id="1310"/>
      <w:bookmarkEnd w:id="1311"/>
      <w:bookmarkEnd w:id="1312"/>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3" w:name="_Ref428798660"/>
      <w:bookmarkStart w:id="1314" w:name="_Toc3557112"/>
      <w:bookmarkStart w:id="1315" w:name="_Toc34747363"/>
      <w:bookmarkStart w:id="1316" w:name="_Toc76030556"/>
      <w:bookmarkStart w:id="1317" w:name="_Toc94530842"/>
      <w:bookmarkStart w:id="1318" w:name="_Toc101428238"/>
      <w:bookmarkStart w:id="131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4"/>
      <w:bookmarkEnd w:id="1315"/>
      <w:bookmarkEnd w:id="1316"/>
      <w:bookmarkEnd w:id="1317"/>
      <w:r w:rsidR="00E64A65" w:rsidRPr="005C2D94">
        <w:t>)</w:t>
      </w:r>
      <w:bookmarkEnd w:id="1318"/>
      <w:bookmarkEnd w:id="1319"/>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0"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1"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2" w:name="_Toc156173575"/>
      <w:r w:rsidRPr="00F54804">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3" w:name="_Toc3556994"/>
      <w:bookmarkStart w:id="1324" w:name="_Toc34747244"/>
      <w:bookmarkStart w:id="1325" w:name="_Toc77102060"/>
      <w:bookmarkStart w:id="1326" w:name="_Toc155344877"/>
      <w:r w:rsidRPr="00F54804">
        <w:t>Heat Stakes / Thermal Stakes</w:t>
      </w:r>
      <w:bookmarkEnd w:id="1323"/>
      <w:bookmarkEnd w:id="1324"/>
      <w:bookmarkEnd w:id="1325"/>
      <w:bookmarkEnd w:id="1326"/>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27" w:name="_Toc3557113"/>
      <w:bookmarkStart w:id="1328" w:name="_Toc34747364"/>
      <w:bookmarkStart w:id="1329" w:name="_Toc76030557"/>
      <w:bookmarkStart w:id="1330" w:name="_Toc94530843"/>
      <w:bookmarkStart w:id="1331" w:name="_Toc101428239"/>
      <w:bookmarkStart w:id="1332"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7"/>
      <w:bookmarkEnd w:id="1328"/>
      <w:bookmarkEnd w:id="1329"/>
      <w:bookmarkEnd w:id="1330"/>
      <w:bookmarkEnd w:id="1331"/>
      <w:bookmarkEnd w:id="1332"/>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3"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4"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3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35"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6" w:name="_Toc3556995"/>
      <w:bookmarkStart w:id="1337" w:name="_Toc34747245"/>
      <w:bookmarkStart w:id="1338" w:name="_Toc77102061"/>
      <w:bookmarkStart w:id="1339" w:name="_Toc155344878"/>
      <w:r w:rsidRPr="00F54804">
        <w:t>Clips/Snap Joints</w:t>
      </w:r>
      <w:bookmarkEnd w:id="1336"/>
      <w:bookmarkEnd w:id="1337"/>
      <w:bookmarkEnd w:id="1338"/>
      <w:bookmarkEnd w:id="133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0" w:name="_Toc3557114"/>
      <w:bookmarkStart w:id="1341" w:name="_Toc34747365"/>
      <w:bookmarkStart w:id="1342" w:name="_Toc76030558"/>
      <w:bookmarkStart w:id="1343" w:name="_Toc94530844"/>
      <w:bookmarkStart w:id="1344" w:name="_Toc101428240"/>
      <w:bookmarkStart w:id="1345"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0"/>
      <w:r w:rsidRPr="00F54804">
        <w:t>"</w:t>
      </w:r>
      <w:bookmarkEnd w:id="1341"/>
      <w:bookmarkEnd w:id="1342"/>
      <w:bookmarkEnd w:id="1343"/>
      <w:bookmarkEnd w:id="1344"/>
      <w:bookmarkEnd w:id="134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15C682E" w:rsidR="00FC68DB" w:rsidRPr="005C2D94" w:rsidRDefault="00FC68DB" w:rsidP="00BD52D7">
      <w:pPr>
        <w:pStyle w:val="Beschriftung"/>
      </w:pPr>
      <w:bookmarkStart w:id="1346" w:name="_Toc3557115"/>
      <w:bookmarkStart w:id="1347" w:name="_Toc34747366"/>
      <w:bookmarkStart w:id="1348" w:name="_Toc76030559"/>
      <w:bookmarkStart w:id="1349" w:name="_Toc94530845"/>
      <w:bookmarkStart w:id="1350" w:name="_Toc101428241"/>
      <w:bookmarkStart w:id="1351"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and External Circlips</w:t>
      </w:r>
      <w:bookmarkEnd w:id="1346"/>
      <w:bookmarkEnd w:id="1347"/>
      <w:bookmarkEnd w:id="1348"/>
      <w:bookmarkEnd w:id="1349"/>
      <w:bookmarkEnd w:id="1350"/>
      <w:bookmarkEnd w:id="1351"/>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2" w:name="_Toc3557116"/>
      <w:bookmarkStart w:id="1353" w:name="_Ref7727027"/>
      <w:bookmarkStart w:id="1354" w:name="_Toc34747367"/>
      <w:bookmarkStart w:id="1355" w:name="_Toc76030560"/>
      <w:bookmarkStart w:id="1356" w:name="_Toc94530846"/>
      <w:bookmarkStart w:id="1357" w:name="_Toc101428242"/>
      <w:bookmarkStart w:id="1358"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2"/>
      <w:bookmarkEnd w:id="1353"/>
      <w:bookmarkEnd w:id="1354"/>
      <w:bookmarkEnd w:id="1355"/>
      <w:bookmarkEnd w:id="1356"/>
      <w:bookmarkEnd w:id="1357"/>
      <w:bookmarkEnd w:id="1358"/>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59" w:name="_Toc3557117"/>
      <w:bookmarkStart w:id="1360" w:name="_Toc34747368"/>
      <w:bookmarkStart w:id="1361" w:name="_Toc76030561"/>
      <w:bookmarkStart w:id="1362" w:name="_Toc94530847"/>
      <w:bookmarkStart w:id="1363" w:name="_Toc101428243"/>
      <w:bookmarkStart w:id="1364"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59"/>
      <w:bookmarkEnd w:id="1360"/>
      <w:bookmarkEnd w:id="1361"/>
      <w:bookmarkEnd w:id="1362"/>
      <w:bookmarkEnd w:id="1363"/>
      <w:bookmarkEnd w:id="136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65"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66"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67"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8" w:name="_Toc3556996"/>
      <w:bookmarkStart w:id="1369" w:name="_Toc34747246"/>
      <w:bookmarkStart w:id="1370" w:name="_Toc77102062"/>
      <w:bookmarkStart w:id="1371" w:name="_Toc155344879"/>
      <w:r w:rsidRPr="005C2D94">
        <w:lastRenderedPageBreak/>
        <w:t>Nails</w:t>
      </w:r>
      <w:bookmarkEnd w:id="1368"/>
      <w:bookmarkEnd w:id="1369"/>
      <w:bookmarkEnd w:id="1370"/>
      <w:bookmarkEnd w:id="137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5"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6"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2" w:name="_Toc3557119"/>
      <w:bookmarkStart w:id="1373" w:name="_Toc34747370"/>
      <w:bookmarkStart w:id="1374" w:name="_Toc76030563"/>
      <w:bookmarkStart w:id="1375" w:name="_Toc94530849"/>
      <w:bookmarkStart w:id="1376" w:name="_Toc101428244"/>
      <w:bookmarkStart w:id="1377"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72"/>
      <w:bookmarkEnd w:id="1373"/>
      <w:bookmarkEnd w:id="1374"/>
      <w:bookmarkEnd w:id="1375"/>
      <w:bookmarkEnd w:id="1376"/>
      <w:bookmarkEnd w:id="1377"/>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78"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79"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7"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8"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8"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0" w:name="_Toc101428245"/>
      <w:bookmarkStart w:id="1381"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0"/>
      <w:bookmarkEnd w:id="138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2"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3" w:name="_Toc77102063"/>
      <w:bookmarkStart w:id="1384" w:name="_Toc155344880"/>
      <w:bookmarkStart w:id="1385" w:name="_Toc27753609"/>
      <w:r w:rsidRPr="005C2D94">
        <w:t>Rotation Joints</w:t>
      </w:r>
      <w:bookmarkEnd w:id="1383"/>
      <w:bookmarkEnd w:id="1384"/>
    </w:p>
    <w:p w14:paraId="446BDB79" w14:textId="5E161DFD" w:rsidR="00BD3FB0" w:rsidRPr="00BF5C18" w:rsidRDefault="00BD3FB0" w:rsidP="0013175B">
      <w:pPr>
        <w:pStyle w:val="berschrift3"/>
      </w:pPr>
      <w:bookmarkStart w:id="1386" w:name="_Toc155344881"/>
      <w:r>
        <w:t>General</w:t>
      </w:r>
      <w:bookmarkEnd w:id="1386"/>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8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88"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89"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0" w:name="_Toc77102064"/>
      <w:bookmarkStart w:id="1391" w:name="_Toc155344882"/>
      <w:r w:rsidRPr="005C2D94">
        <w:t>ROTAV</w:t>
      </w:r>
      <w:bookmarkEnd w:id="1390"/>
      <w:bookmarkEnd w:id="1391"/>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2" w:name="_Toc76030564"/>
      <w:bookmarkStart w:id="1393" w:name="_Toc94530850"/>
      <w:bookmarkStart w:id="1394" w:name="_Toc101428246"/>
      <w:bookmarkStart w:id="1395"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2"/>
      <w:bookmarkEnd w:id="139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4"/>
      <w:bookmarkEnd w:id="139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396" w:name="_Toc76030565"/>
      <w:bookmarkStart w:id="1397" w:name="_Toc94530851"/>
      <w:bookmarkStart w:id="1398" w:name="_Toc101428247"/>
      <w:bookmarkStart w:id="1399"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6"/>
      <w:bookmarkEnd w:id="139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8"/>
      <w:bookmarkEnd w:id="139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0"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85"/>
      <w:r w:rsidRPr="009376B7">
        <w:rPr>
          <w:lang w:val="en-GB"/>
        </w:rPr>
        <w:t xml:space="preserve"> </w:t>
      </w:r>
    </w:p>
    <w:p w14:paraId="1F37394C" w14:textId="77777777" w:rsidR="00FC68DB" w:rsidRPr="00F54804" w:rsidRDefault="00FC68DB" w:rsidP="00B202D2">
      <w:pPr>
        <w:pStyle w:val="berschrift1"/>
      </w:pPr>
      <w:bookmarkStart w:id="1401" w:name="_Toc428537246"/>
      <w:bookmarkStart w:id="1402" w:name="_Toc428969565"/>
      <w:bookmarkStart w:id="1403" w:name="_Toc429052956"/>
      <w:bookmarkStart w:id="1404" w:name="_Toc428537247"/>
      <w:bookmarkStart w:id="1405" w:name="_Toc428965632"/>
      <w:bookmarkStart w:id="1406" w:name="_Toc428969566"/>
      <w:bookmarkStart w:id="1407" w:name="_Toc429052957"/>
      <w:bookmarkStart w:id="1408" w:name="_Toc428456280"/>
      <w:bookmarkStart w:id="1409" w:name="_Toc428537248"/>
      <w:bookmarkStart w:id="1410" w:name="_Toc428969567"/>
      <w:bookmarkStart w:id="1411" w:name="_Toc429052958"/>
      <w:bookmarkStart w:id="1412" w:name="_Toc338938901"/>
      <w:bookmarkStart w:id="1413" w:name="_Toc338939097"/>
      <w:bookmarkStart w:id="1414" w:name="_Toc3556997"/>
      <w:bookmarkStart w:id="1415" w:name="_Toc34747247"/>
      <w:bookmarkStart w:id="1416" w:name="_Toc77102065"/>
      <w:bookmarkStart w:id="1417" w:name="_Toc155344883"/>
      <w:bookmarkEnd w:id="1401"/>
      <w:bookmarkEnd w:id="1402"/>
      <w:bookmarkEnd w:id="1403"/>
      <w:bookmarkEnd w:id="1404"/>
      <w:bookmarkEnd w:id="1405"/>
      <w:bookmarkEnd w:id="1406"/>
      <w:bookmarkEnd w:id="1407"/>
      <w:bookmarkEnd w:id="1408"/>
      <w:bookmarkEnd w:id="1409"/>
      <w:bookmarkEnd w:id="1410"/>
      <w:bookmarkEnd w:id="1411"/>
      <w:r w:rsidRPr="00F54804">
        <w:t>1D connections</w:t>
      </w:r>
      <w:bookmarkEnd w:id="1412"/>
      <w:bookmarkEnd w:id="1413"/>
      <w:bookmarkEnd w:id="1414"/>
      <w:bookmarkEnd w:id="1415"/>
      <w:bookmarkEnd w:id="1416"/>
      <w:bookmarkEnd w:id="1417"/>
    </w:p>
    <w:p w14:paraId="249DECC1" w14:textId="77777777" w:rsidR="00FC68DB" w:rsidRPr="005C2D94" w:rsidRDefault="00FC68DB" w:rsidP="00B202D2">
      <w:pPr>
        <w:pStyle w:val="berschrift2"/>
      </w:pPr>
      <w:bookmarkStart w:id="1418" w:name="_Toc3556998"/>
      <w:bookmarkStart w:id="1419" w:name="_Toc34747248"/>
      <w:bookmarkStart w:id="1420" w:name="_Toc77102066"/>
      <w:bookmarkStart w:id="1421" w:name="_Toc155344884"/>
      <w:bookmarkStart w:id="1422" w:name="_Toc338938902"/>
      <w:bookmarkStart w:id="1423" w:name="_Toc338939098"/>
      <w:r w:rsidRPr="005C2D94">
        <w:t>Generic Definitions</w:t>
      </w:r>
      <w:bookmarkEnd w:id="1418"/>
      <w:bookmarkEnd w:id="1419"/>
      <w:bookmarkEnd w:id="1420"/>
      <w:bookmarkEnd w:id="1421"/>
    </w:p>
    <w:p w14:paraId="59908147" w14:textId="77777777" w:rsidR="00FC68DB" w:rsidRPr="00BD52D7" w:rsidRDefault="00FC68DB" w:rsidP="00B202D2">
      <w:pPr>
        <w:pStyle w:val="berschrift3"/>
      </w:pPr>
      <w:bookmarkStart w:id="1424" w:name="_Toc3556999"/>
      <w:bookmarkStart w:id="1425" w:name="_Toc34747249"/>
      <w:bookmarkStart w:id="1426" w:name="_Toc77102067"/>
      <w:bookmarkStart w:id="1427" w:name="_Toc155344885"/>
      <w:r w:rsidRPr="00BD52D7">
        <w:t>Identification</w:t>
      </w:r>
      <w:bookmarkEnd w:id="1424"/>
      <w:bookmarkEnd w:id="1425"/>
      <w:bookmarkEnd w:id="1426"/>
      <w:bookmarkEnd w:id="1427"/>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28" w:name="_Ref414571413"/>
      <w:bookmarkStart w:id="1429" w:name="_Ref429050458"/>
      <w:bookmarkStart w:id="1430" w:name="_Toc3557000"/>
      <w:bookmarkStart w:id="1431" w:name="_Toc34747250"/>
      <w:bookmarkStart w:id="1432" w:name="_Toc77102068"/>
      <w:bookmarkStart w:id="1433" w:name="_Toc155344886"/>
      <w:r w:rsidRPr="005C2D94">
        <w:t>L</w:t>
      </w:r>
      <w:bookmarkEnd w:id="1428"/>
      <w:r w:rsidRPr="001E4607">
        <w:t>ocation</w:t>
      </w:r>
      <w:bookmarkEnd w:id="1429"/>
      <w:bookmarkEnd w:id="1430"/>
      <w:bookmarkEnd w:id="1431"/>
      <w:bookmarkEnd w:id="1432"/>
      <w:bookmarkEnd w:id="143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3B937A" w:rsidR="00461A3A" w:rsidRPr="00F54804" w:rsidRDefault="00461A3A" w:rsidP="001640C5">
      <w:pPr>
        <w:pStyle w:val="Beschriftung"/>
        <w:keepNext/>
        <w:keepLines/>
      </w:pPr>
      <w:bookmarkStart w:id="1434"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35"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36"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7" w:name="_Toc432343680"/>
      <w:bookmarkStart w:id="1438" w:name="_Ref69114607"/>
      <w:bookmarkStart w:id="1439" w:name="_Ref69114623"/>
      <w:bookmarkStart w:id="1440" w:name="_Toc77102069"/>
      <w:bookmarkStart w:id="1441" w:name="_Toc155344887"/>
      <w:bookmarkStart w:id="1442" w:name="_Toc3557001"/>
      <w:bookmarkStart w:id="1443" w:name="_Toc34747251"/>
      <w:r w:rsidRPr="00C44DA5">
        <w:t>Intermittent Connection Lines</w:t>
      </w:r>
      <w:bookmarkEnd w:id="1437"/>
      <w:bookmarkEnd w:id="1438"/>
      <w:bookmarkEnd w:id="1439"/>
      <w:bookmarkEnd w:id="1440"/>
      <w:bookmarkEnd w:id="1441"/>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4" w:name="_Toc76030566"/>
      <w:bookmarkStart w:id="1445" w:name="_Toc94530852"/>
      <w:bookmarkStart w:id="1446" w:name="_Toc101428248"/>
      <w:bookmarkStart w:id="1447"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4"/>
      <w:bookmarkEnd w:id="1445"/>
      <w:bookmarkEnd w:id="1446"/>
      <w:bookmarkEnd w:id="1447"/>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48" w:name="_Toc76030567"/>
      <w:bookmarkStart w:id="1449" w:name="_Toc94530853"/>
      <w:bookmarkStart w:id="1450" w:name="_Toc101428249"/>
      <w:bookmarkStart w:id="1451"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48"/>
      <w:bookmarkEnd w:id="1449"/>
      <w:bookmarkEnd w:id="1450"/>
      <w:bookmarkEnd w:id="1451"/>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2" w:name="_Toc76030568"/>
      <w:bookmarkStart w:id="1453" w:name="_Toc94530854"/>
      <w:bookmarkStart w:id="1454" w:name="_Toc101428250"/>
      <w:bookmarkStart w:id="145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2"/>
      <w:bookmarkEnd w:id="1453"/>
      <w:bookmarkEnd w:id="1454"/>
      <w:bookmarkEnd w:id="1455"/>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360F573" w:rsidR="00FC68DB" w:rsidRPr="00F54804" w:rsidRDefault="00461A3A" w:rsidP="001640C5">
      <w:pPr>
        <w:pStyle w:val="Beschriftung"/>
        <w:keepNext/>
        <w:keepLines/>
      </w:pPr>
      <w:bookmarkStart w:id="1457"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58" w:name="_Ref101343985"/>
      <w:bookmarkStart w:id="1459"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5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60"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60"/>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1"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61"/>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2"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62"/>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3"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3"/>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64"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6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65"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6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6" w:name="_Toc77102070"/>
      <w:bookmarkStart w:id="1467" w:name="_Toc155344888"/>
      <w:r w:rsidRPr="00F54804">
        <w:t>Type Specification</w:t>
      </w:r>
      <w:bookmarkEnd w:id="1442"/>
      <w:bookmarkEnd w:id="1443"/>
      <w:bookmarkEnd w:id="1466"/>
      <w:bookmarkEnd w:id="1467"/>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68" w:name="_Toc156173594"/>
      <w:bookmarkStart w:id="1469" w:name="_Ref157019186"/>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6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77777777" w:rsidR="00FC68DB" w:rsidRPr="00F54804" w:rsidRDefault="00FC68DB" w:rsidP="00B202D2">
      <w:pPr>
        <w:pStyle w:val="berschrift2"/>
      </w:pPr>
      <w:bookmarkStart w:id="1470" w:name="_Toc3557002"/>
      <w:bookmarkStart w:id="1471" w:name="_Toc34747252"/>
      <w:bookmarkStart w:id="1472" w:name="_Toc77102071"/>
      <w:bookmarkStart w:id="1473" w:name="_Toc155344889"/>
      <w:r w:rsidRPr="00F54804">
        <w:t>Seam Weld</w:t>
      </w:r>
      <w:bookmarkEnd w:id="420"/>
      <w:r w:rsidRPr="00F54804">
        <w:t>s</w:t>
      </w:r>
      <w:bookmarkEnd w:id="1422"/>
      <w:bookmarkEnd w:id="1423"/>
      <w:bookmarkEnd w:id="1470"/>
      <w:bookmarkEnd w:id="1471"/>
      <w:bookmarkEnd w:id="1472"/>
      <w:bookmarkEnd w:id="1473"/>
    </w:p>
    <w:p w14:paraId="3FFAA6F8" w14:textId="48E1A220" w:rsidR="00FC68DB" w:rsidRPr="00F54804" w:rsidRDefault="00FC68DB" w:rsidP="00B202D2">
      <w:pPr>
        <w:pStyle w:val="berschrift3"/>
      </w:pPr>
      <w:bookmarkStart w:id="1474" w:name="_Toc338938903"/>
      <w:bookmarkStart w:id="1475" w:name="_Toc338939099"/>
      <w:bookmarkStart w:id="1476" w:name="_Toc3557003"/>
      <w:bookmarkStart w:id="1477" w:name="_Toc34747253"/>
      <w:bookmarkStart w:id="1478" w:name="_Toc77102072"/>
      <w:bookmarkStart w:id="1479" w:name="_Toc155344890"/>
      <w:r w:rsidRPr="00F54804">
        <w:t xml:space="preserve">Description and </w:t>
      </w:r>
      <w:r w:rsidR="007F7A98" w:rsidRPr="00F54804">
        <w:t>Modelling</w:t>
      </w:r>
      <w:r w:rsidRPr="00F54804">
        <w:t xml:space="preserve"> Parameters</w:t>
      </w:r>
      <w:bookmarkEnd w:id="421"/>
      <w:bookmarkEnd w:id="1474"/>
      <w:bookmarkEnd w:id="1475"/>
      <w:bookmarkEnd w:id="1476"/>
      <w:bookmarkEnd w:id="1477"/>
      <w:bookmarkEnd w:id="1478"/>
      <w:bookmarkEnd w:id="1479"/>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0" w:name="_Toc288196463"/>
      <w:bookmarkStart w:id="1481" w:name="_Toc288200761"/>
      <w:bookmarkStart w:id="1482" w:name="_Toc338938907"/>
      <w:bookmarkStart w:id="1483" w:name="_Toc338939104"/>
      <w:bookmarkStart w:id="1484" w:name="_Toc3557004"/>
      <w:bookmarkStart w:id="1485" w:name="_Toc34747254"/>
      <w:bookmarkStart w:id="1486" w:name="_Toc77102073"/>
      <w:bookmarkStart w:id="1487" w:name="_Toc155344891"/>
      <w:bookmarkStart w:id="1488" w:name="_Toc288196487"/>
      <w:bookmarkStart w:id="1489" w:name="_Toc288200789"/>
      <w:bookmarkStart w:id="1490" w:name="_Toc338938910"/>
      <w:bookmarkStart w:id="1491" w:name="_Toc338939129"/>
      <w:r w:rsidRPr="00F54804">
        <w:lastRenderedPageBreak/>
        <w:t>Seam Weld Definition</w:t>
      </w:r>
      <w:bookmarkEnd w:id="1480"/>
      <w:bookmarkEnd w:id="1481"/>
      <w:bookmarkEnd w:id="1482"/>
      <w:bookmarkEnd w:id="1483"/>
      <w:r w:rsidRPr="00F54804">
        <w:t xml:space="preserve"> Overview</w:t>
      </w:r>
      <w:bookmarkEnd w:id="1484"/>
      <w:bookmarkEnd w:id="1485"/>
      <w:bookmarkEnd w:id="1486"/>
      <w:bookmarkEnd w:id="1487"/>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2" w:name="_MON_1364796837"/>
      <w:bookmarkStart w:id="1493" w:name="_MON_1364796880"/>
      <w:bookmarkStart w:id="1494" w:name="_MON_1364796906"/>
      <w:bookmarkStart w:id="1495" w:name="_MON_1364797126"/>
      <w:bookmarkStart w:id="1496" w:name="_MON_1364797186"/>
      <w:bookmarkStart w:id="1497" w:name="_MON_1364797218"/>
      <w:bookmarkStart w:id="1498" w:name="_MON_1364797858"/>
      <w:bookmarkStart w:id="1499" w:name="_MON_1364798353"/>
      <w:bookmarkStart w:id="1500" w:name="_MON_1364798519"/>
      <w:bookmarkStart w:id="1501" w:name="_MON_1364798747"/>
      <w:bookmarkStart w:id="1502" w:name="_MON_1364798771"/>
      <w:bookmarkStart w:id="1503" w:name="_MON_1364799011"/>
      <w:bookmarkStart w:id="1504" w:name="_MON_1364801153"/>
      <w:bookmarkStart w:id="1505" w:name="_MON_1364801290"/>
      <w:bookmarkStart w:id="1506" w:name="_MON_1364801615"/>
      <w:bookmarkStart w:id="1507" w:name="_MON_1364801624"/>
      <w:bookmarkStart w:id="1508" w:name="_MON_1364801706"/>
      <w:bookmarkStart w:id="1509" w:name="_MON_1364801789"/>
      <w:bookmarkStart w:id="1510" w:name="_MON_1364801849"/>
      <w:bookmarkStart w:id="1511" w:name="_MON_1364801901"/>
      <w:bookmarkStart w:id="1512" w:name="_MON_1364804394"/>
      <w:bookmarkStart w:id="1513" w:name="_MON_1364804536"/>
      <w:bookmarkStart w:id="1514" w:name="_MON_1364804660"/>
      <w:bookmarkStart w:id="1515" w:name="_MON_1364804697"/>
      <w:bookmarkStart w:id="1516" w:name="_MON_1364804737"/>
      <w:bookmarkStart w:id="1517" w:name="_MON_1364804801"/>
      <w:bookmarkStart w:id="1518" w:name="_MON_1364805030"/>
      <w:bookmarkStart w:id="1519" w:name="_MON_1364805461"/>
      <w:bookmarkStart w:id="1520" w:name="_MON_1364819404"/>
      <w:bookmarkStart w:id="1521" w:name="_MON_1364908755"/>
      <w:bookmarkStart w:id="1522" w:name="_MON_1364925659"/>
      <w:bookmarkStart w:id="1523" w:name="_MON_1364928250"/>
      <w:bookmarkStart w:id="1524" w:name="_MON_1365309185"/>
      <w:bookmarkStart w:id="1525" w:name="_MON_1365312010"/>
      <w:bookmarkStart w:id="1526" w:name="_MON_1365319861"/>
      <w:bookmarkStart w:id="1527" w:name="_MON_1365320347"/>
      <w:bookmarkStart w:id="1528" w:name="_MON_1365320586"/>
      <w:bookmarkStart w:id="1529" w:name="_MON_1365322967"/>
      <w:bookmarkStart w:id="1530" w:name="_MON_1376134054"/>
      <w:bookmarkStart w:id="1531" w:name="_MON_1376234613"/>
      <w:bookmarkStart w:id="1532" w:name="_MON_1378813652"/>
      <w:bookmarkStart w:id="1533" w:name="_MON_1378813684"/>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387737E7">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4" w:name="_Toc3557122"/>
      <w:bookmarkStart w:id="1535" w:name="_Toc34747373"/>
      <w:bookmarkStart w:id="1536" w:name="_Toc76030571"/>
      <w:bookmarkStart w:id="1537" w:name="_Toc94530856"/>
      <w:bookmarkStart w:id="1538" w:name="_Toc101428252"/>
      <w:bookmarkStart w:id="1539"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4"/>
      <w:bookmarkEnd w:id="1535"/>
      <w:bookmarkEnd w:id="1536"/>
      <w:bookmarkEnd w:id="1537"/>
      <w:bookmarkEnd w:id="1538"/>
      <w:bookmarkEnd w:id="1539"/>
    </w:p>
    <w:p w14:paraId="3E80C837" w14:textId="77777777" w:rsidR="00FC68DB" w:rsidRPr="001E4607" w:rsidRDefault="00FC68DB" w:rsidP="00B202D2">
      <w:pPr>
        <w:pStyle w:val="berschrift3"/>
      </w:pPr>
      <w:bookmarkStart w:id="1540" w:name="_Toc3557005"/>
      <w:bookmarkStart w:id="1541" w:name="_Toc34747255"/>
      <w:bookmarkStart w:id="1542" w:name="_Toc77102074"/>
      <w:bookmarkStart w:id="1543" w:name="_Toc155344892"/>
      <w:r w:rsidRPr="005C2D94">
        <w:lastRenderedPageBreak/>
        <w:t>Specific XML Realization</w:t>
      </w:r>
      <w:bookmarkEnd w:id="1540"/>
      <w:bookmarkEnd w:id="1541"/>
      <w:bookmarkEnd w:id="1542"/>
      <w:bookmarkEnd w:id="154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4" w:name="XMLStructureSeamWelds"/>
      <w:bookmarkEnd w:id="1544"/>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45" w:name="_Toc3557123"/>
      <w:bookmarkStart w:id="1546" w:name="_Toc34747374"/>
      <w:bookmarkStart w:id="1547" w:name="_Toc76030572"/>
      <w:bookmarkStart w:id="1548" w:name="_Toc94530857"/>
      <w:bookmarkStart w:id="1549" w:name="_Toc101428253"/>
      <w:bookmarkStart w:id="1550"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45"/>
      <w:bookmarkEnd w:id="1546"/>
      <w:bookmarkEnd w:id="1547"/>
      <w:bookmarkEnd w:id="1548"/>
      <w:bookmarkEnd w:id="1549"/>
      <w:bookmarkEnd w:id="1550"/>
    </w:p>
    <w:p w14:paraId="7D1BCE42" w14:textId="79D9E013" w:rsidR="00FC68DB" w:rsidRPr="001E4607" w:rsidRDefault="00FC68DB" w:rsidP="00B202D2">
      <w:pPr>
        <w:pStyle w:val="berschrift3"/>
      </w:pPr>
      <w:bookmarkStart w:id="1551" w:name="_Toc3557006"/>
      <w:bookmarkStart w:id="1552" w:name="_Toc34747256"/>
      <w:bookmarkStart w:id="1553" w:name="_Toc77102075"/>
      <w:bookmarkStart w:id="1554" w:name="_Ref132201394"/>
      <w:bookmarkStart w:id="1555" w:name="_Toc155344893"/>
      <w:r w:rsidRPr="005C2D94">
        <w:t>Generic Seam Weld Definition</w:t>
      </w:r>
      <w:bookmarkEnd w:id="1488"/>
      <w:bookmarkEnd w:id="1489"/>
      <w:bookmarkEnd w:id="1490"/>
      <w:bookmarkEnd w:id="1491"/>
      <w:bookmarkEnd w:id="1551"/>
      <w:bookmarkEnd w:id="1552"/>
      <w:bookmarkEnd w:id="1553"/>
      <w:bookmarkEnd w:id="1554"/>
      <w:bookmarkEnd w:id="1555"/>
      <w:r w:rsidR="00092852">
        <w:t xml:space="preserve"> </w:t>
      </w:r>
    </w:p>
    <w:p w14:paraId="066381A2" w14:textId="77777777" w:rsidR="00FC68DB" w:rsidRPr="00BD52D7" w:rsidRDefault="00FC68DB">
      <w:pPr>
        <w:pStyle w:val="berschrift4"/>
      </w:pPr>
      <w:bookmarkStart w:id="1556" w:name="_Ref414571756"/>
      <w:bookmarkStart w:id="1557" w:name="_Toc3557008"/>
      <w:bookmarkStart w:id="1558" w:name="_Toc34747258"/>
      <w:bookmarkStart w:id="1559" w:name="_Toc77102077"/>
      <w:r w:rsidRPr="00BD52D7">
        <w:t>Type Specification</w:t>
      </w:r>
      <w:bookmarkEnd w:id="1556"/>
      <w:bookmarkEnd w:id="1557"/>
      <w:bookmarkEnd w:id="1558"/>
      <w:bookmarkEnd w:id="1559"/>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1" w:name="_Toc338939134"/>
      <w:bookmarkStart w:id="1562" w:name="_Toc288196488"/>
      <w:bookmarkStart w:id="1563" w:name="_Toc288200790"/>
      <w:bookmarkStart w:id="1564"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65" w:name="_Toc288196490"/>
      <w:bookmarkStart w:id="1566" w:name="_Toc288200792"/>
      <w:bookmarkStart w:id="1567" w:name="_Toc338939132"/>
      <w:bookmarkStart w:id="1568" w:name="_Toc288196468"/>
      <w:bookmarkStart w:id="1569" w:name="_Toc288200771"/>
      <w:bookmarkStart w:id="1570" w:name="_Toc338938904"/>
      <w:bookmarkStart w:id="1571" w:name="_Toc338939100"/>
      <w:bookmarkEnd w:id="1562"/>
      <w:bookmarkEnd w:id="1563"/>
      <w:bookmarkEnd w:id="1564"/>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2"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3"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4" w:name="_Toc288196493"/>
      <w:bookmarkStart w:id="1575"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76" w:name="GenericSeamWeldWeldPosition"/>
      <w:bookmarkStart w:id="1577" w:name="GenericSeamWelParameters"/>
      <w:bookmarkStart w:id="1578" w:name="GenericSeamWeldSubType"/>
      <w:bookmarkStart w:id="1579" w:name="GenericSeamWeldWeldingPosition"/>
      <w:bookmarkStart w:id="1580" w:name="_Toc3557009"/>
      <w:bookmarkStart w:id="1581" w:name="_Toc34747259"/>
      <w:bookmarkStart w:id="1582" w:name="_Toc77102078"/>
      <w:bookmarkStart w:id="1583" w:name="_Ref132191916"/>
      <w:bookmarkStart w:id="1584" w:name="_Ref132191936"/>
      <w:bookmarkStart w:id="1585" w:name="_Toc338938905"/>
      <w:bookmarkStart w:id="1586" w:name="_Toc338939101"/>
      <w:bookmarkStart w:id="1587" w:name="_Toc338939136"/>
      <w:bookmarkEnd w:id="1565"/>
      <w:bookmarkEnd w:id="1566"/>
      <w:bookmarkEnd w:id="1567"/>
      <w:bookmarkEnd w:id="1568"/>
      <w:bookmarkEnd w:id="1569"/>
      <w:bookmarkEnd w:id="1570"/>
      <w:bookmarkEnd w:id="1571"/>
      <w:bookmarkEnd w:id="1574"/>
      <w:bookmarkEnd w:id="1575"/>
      <w:bookmarkEnd w:id="1576"/>
      <w:bookmarkEnd w:id="1577"/>
      <w:bookmarkEnd w:id="1578"/>
      <w:bookmarkEnd w:id="1579"/>
      <w:r w:rsidRPr="00F54804">
        <w:lastRenderedPageBreak/>
        <w:t>Weld Position and Sheet Metal Parameters</w:t>
      </w:r>
      <w:bookmarkEnd w:id="1580"/>
      <w:bookmarkEnd w:id="1581"/>
      <w:bookmarkEnd w:id="1582"/>
      <w:bookmarkEnd w:id="1583"/>
      <w:bookmarkEnd w:id="158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2"/>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3"/>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4"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5"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88" w:name="_Ref397587838"/>
      <w:bookmarkStart w:id="1589" w:name="_Toc3557124"/>
      <w:bookmarkStart w:id="1590" w:name="_Toc34747375"/>
      <w:bookmarkStart w:id="1591" w:name="_Toc76030573"/>
      <w:bookmarkStart w:id="1592" w:name="_Toc94530858"/>
      <w:bookmarkStart w:id="1593" w:name="_Toc101428254"/>
      <w:bookmarkStart w:id="1594"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88"/>
      <w:r w:rsidR="00B00216">
        <w:t xml:space="preserve"> —</w:t>
      </w:r>
      <w:r w:rsidRPr="00F54804">
        <w:t xml:space="preserve"> Sheet Parameters vs</w:t>
      </w:r>
      <w:r w:rsidR="00EE080E">
        <w:t xml:space="preserve">. </w:t>
      </w:r>
      <w:r w:rsidRPr="0013175B">
        <w:t>Weld Position Parameters</w:t>
      </w:r>
      <w:bookmarkEnd w:id="1589"/>
      <w:bookmarkEnd w:id="1590"/>
      <w:bookmarkEnd w:id="1591"/>
      <w:bookmarkEnd w:id="1592"/>
      <w:bookmarkEnd w:id="1593"/>
      <w:bookmarkEnd w:id="1594"/>
    </w:p>
    <w:p w14:paraId="185FC9E2" w14:textId="653EAE54" w:rsidR="00614562" w:rsidRPr="00614562" w:rsidRDefault="00614562" w:rsidP="0013175B">
      <w:pPr>
        <w:pStyle w:val="berschrift4"/>
      </w:pPr>
      <w:bookmarkStart w:id="1595" w:name="_Hlk101443281"/>
      <w:r w:rsidRPr="005C2D94">
        <w:t>Parameters Assigned to a Specific Sheet of the Flange</w:t>
      </w:r>
      <w:bookmarkEnd w:id="159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596"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9BABFBF"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7" w:name="_Welding_Position"/>
      <w:bookmarkStart w:id="1598" w:name="_Ref397524978"/>
      <w:bookmarkStart w:id="1599" w:name="_Toc3557011"/>
      <w:bookmarkStart w:id="1600" w:name="_Toc34747261"/>
      <w:bookmarkStart w:id="1601" w:name="_Toc77102080"/>
      <w:bookmarkEnd w:id="1597"/>
      <w:r w:rsidRPr="00F54804">
        <w:t>Welding Position</w:t>
      </w:r>
      <w:bookmarkEnd w:id="1585"/>
      <w:bookmarkEnd w:id="1586"/>
      <w:bookmarkEnd w:id="1598"/>
      <w:bookmarkEnd w:id="1599"/>
      <w:bookmarkEnd w:id="1600"/>
      <w:bookmarkEnd w:id="1601"/>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2"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3" w:name="_Ref397529286"/>
      <w:bookmarkStart w:id="1604" w:name="_Toc3557125"/>
      <w:bookmarkStart w:id="1605" w:name="_Toc34747376"/>
      <w:bookmarkStart w:id="1606" w:name="_Toc76030574"/>
      <w:bookmarkStart w:id="1607" w:name="_Toc94530859"/>
      <w:bookmarkStart w:id="1608" w:name="_Toc101428255"/>
      <w:bookmarkStart w:id="1609" w:name="_Toc155344983"/>
      <w:r w:rsidRPr="00F54804">
        <w:t xml:space="preserve">Figure </w:t>
      </w:r>
      <w:bookmarkStart w:id="1610"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3"/>
      <w:bookmarkEnd w:id="1610"/>
      <w:r w:rsidR="00B00216">
        <w:t xml:space="preserve"> —</w:t>
      </w:r>
      <w:r w:rsidRPr="00F54804">
        <w:t xml:space="preserve"> Welding Position of a Y-Joint</w:t>
      </w:r>
      <w:bookmarkEnd w:id="1604"/>
      <w:bookmarkEnd w:id="1605"/>
      <w:bookmarkEnd w:id="1606"/>
      <w:bookmarkEnd w:id="1607"/>
      <w:bookmarkEnd w:id="1608"/>
      <w:bookmarkEnd w:id="1609"/>
    </w:p>
    <w:p w14:paraId="793EF08A" w14:textId="77777777" w:rsidR="00FC68DB" w:rsidRPr="001E4607" w:rsidRDefault="00FC68DB" w:rsidP="000E094F">
      <w:pPr>
        <w:pStyle w:val="berschrift5"/>
      </w:pPr>
      <w:r w:rsidRPr="005C2D94">
        <w:t>Primary and Secondary Sides</w:t>
      </w:r>
      <w:bookmarkEnd w:id="1602"/>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1" w:name="_Toc288196495"/>
      <w:bookmarkStart w:id="1612" w:name="_Toc288200797"/>
      <w:bookmarkStart w:id="1613" w:name="_Toc338939138"/>
      <w:bookmarkEnd w:id="1587"/>
      <w:r w:rsidRPr="00F54804">
        <w:t>Element "</w:t>
      </w:r>
      <w:proofErr w:type="spellStart"/>
      <w:r w:rsidRPr="00F54804">
        <w:t>weld_position</w:t>
      </w:r>
      <w:bookmarkEnd w:id="1611"/>
      <w:bookmarkEnd w:id="1612"/>
      <w:bookmarkEnd w:id="1613"/>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4"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15"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16" w:name="_Toc338939139"/>
      <w:proofErr w:type="spellStart"/>
      <w:r w:rsidRPr="00780314">
        <w:rPr>
          <w:lang w:val="es-ES"/>
        </w:rPr>
        <w:t>Attributes</w:t>
      </w:r>
      <w:proofErr w:type="spellEnd"/>
      <w:r w:rsidRPr="00780314">
        <w:rPr>
          <w:lang w:val="es-ES"/>
        </w:rPr>
        <w:t xml:space="preserve"> "u", "x", "y", "z</w:t>
      </w:r>
      <w:bookmarkEnd w:id="1616"/>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6766C"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17" w:name="_Ref397529572"/>
      <w:bookmarkStart w:id="1618" w:name="Figure11"/>
      <w:bookmarkStart w:id="1619" w:name="_Toc3557126"/>
      <w:bookmarkStart w:id="1620" w:name="_Toc34747377"/>
      <w:bookmarkStart w:id="1621" w:name="_Toc76030575"/>
      <w:bookmarkStart w:id="1622" w:name="_Toc94530860"/>
      <w:bookmarkStart w:id="1623" w:name="_Toc101428256"/>
      <w:bookmarkStart w:id="1624"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17"/>
      <w:bookmarkEnd w:id="1618"/>
      <w:r w:rsidR="00B00216">
        <w:t xml:space="preserve"> —</w:t>
      </w:r>
      <w:r w:rsidRPr="00F54804">
        <w:t xml:space="preserve"> Welding Position vector direction and length</w:t>
      </w:r>
      <w:bookmarkEnd w:id="1619"/>
      <w:bookmarkEnd w:id="1620"/>
      <w:bookmarkEnd w:id="1621"/>
      <w:bookmarkEnd w:id="1622"/>
      <w:bookmarkEnd w:id="1623"/>
      <w:bookmarkEnd w:id="1624"/>
    </w:p>
    <w:p w14:paraId="3FD74BE5" w14:textId="77777777" w:rsidR="00FC68DB" w:rsidRPr="00BD52D7" w:rsidRDefault="00FC68DB" w:rsidP="000E094F">
      <w:pPr>
        <w:pStyle w:val="berschrift5"/>
      </w:pPr>
      <w:bookmarkStart w:id="1625" w:name="_Toc338939140"/>
      <w:bookmarkStart w:id="1626" w:name="_Toc338939137"/>
      <w:bookmarkStart w:id="1627" w:name="_Toc338938906"/>
      <w:bookmarkStart w:id="1628" w:name="_Toc338939103"/>
      <w:r w:rsidRPr="005C2D94">
        <w:t xml:space="preserve">Attribute </w:t>
      </w:r>
      <w:r w:rsidRPr="001E4607">
        <w:t>"</w:t>
      </w:r>
      <w:r w:rsidRPr="00BD52D7">
        <w:t>reference</w:t>
      </w:r>
      <w:bookmarkEnd w:id="162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9" w:name="_Ref132201536"/>
      <w:r w:rsidRPr="00F54804">
        <w:t>Attribute "filler"</w:t>
      </w:r>
      <w:bookmarkEnd w:id="162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0"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1" w:name="_Toc338939148"/>
      <w:bookmarkStart w:id="1632" w:name="_Toc288196499"/>
      <w:bookmarkStart w:id="1633" w:name="_Toc288200801"/>
      <w:bookmarkEnd w:id="1626"/>
      <w:bookmarkEnd w:id="1627"/>
      <w:bookmarkEnd w:id="1628"/>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4" w:name="_Toc338939149"/>
      <w:r w:rsidRPr="00F54804">
        <w:t>Attribute "penetration</w:t>
      </w:r>
      <w:bookmarkEnd w:id="1632"/>
      <w:bookmarkEnd w:id="1633"/>
      <w:bookmarkEnd w:id="163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35" w:name="ModelizationWeldDefinition"/>
      <w:bookmarkStart w:id="1636" w:name="WeldDefinition"/>
      <w:bookmarkStart w:id="1637" w:name="WeldDefinitionButtWeld"/>
      <w:bookmarkStart w:id="1638" w:name="_Toc288200762"/>
      <w:bookmarkStart w:id="1639" w:name="_Toc338939106"/>
      <w:bookmarkStart w:id="1640" w:name="_Toc3557012"/>
      <w:bookmarkStart w:id="1641" w:name="_Toc34747262"/>
      <w:bookmarkStart w:id="1642" w:name="_Toc77102081"/>
      <w:bookmarkStart w:id="1643" w:name="_Toc155344894"/>
      <w:bookmarkStart w:id="1644" w:name="_Toc288196464"/>
      <w:bookmarkEnd w:id="1635"/>
      <w:bookmarkEnd w:id="1636"/>
      <w:bookmarkEnd w:id="1637"/>
      <w:r w:rsidRPr="00F54804">
        <w:t xml:space="preserve">Butt </w:t>
      </w:r>
      <w:bookmarkEnd w:id="1638"/>
      <w:r w:rsidRPr="00F54804">
        <w:t>Joint</w:t>
      </w:r>
      <w:bookmarkEnd w:id="1639"/>
      <w:bookmarkEnd w:id="1640"/>
      <w:bookmarkEnd w:id="1641"/>
      <w:bookmarkEnd w:id="1642"/>
      <w:bookmarkEnd w:id="164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45" w:name="_Toc3557013"/>
      <w:bookmarkStart w:id="1646" w:name="_Toc34747263"/>
      <w:bookmarkStart w:id="1647" w:name="_Toc77102082"/>
      <w:r w:rsidRPr="00F54804">
        <w:lastRenderedPageBreak/>
        <w:t>Sheet Parameters</w:t>
      </w:r>
      <w:bookmarkEnd w:id="1645"/>
      <w:bookmarkEnd w:id="1646"/>
      <w:bookmarkEnd w:id="1647"/>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48"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48"/>
    </w:p>
    <w:p w14:paraId="21B77D6F" w14:textId="4AAC1420" w:rsidR="00FC68DB" w:rsidRPr="005C2D94" w:rsidRDefault="00854D07">
      <w:pPr>
        <w:pStyle w:val="berschrift4"/>
      </w:pPr>
      <w:bookmarkStart w:id="1649" w:name="_Toc3557014"/>
      <w:bookmarkStart w:id="1650" w:name="_Toc34747264"/>
      <w:bookmarkStart w:id="1651"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9"/>
      <w:bookmarkEnd w:id="1650"/>
      <w:bookmarkEnd w:id="165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2"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3"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4" w:name="_Toc338939151"/>
      <w:bookmarkStart w:id="1655" w:name="_Toc3557015"/>
      <w:bookmarkStart w:id="1656" w:name="_Toc34747265"/>
      <w:bookmarkStart w:id="1657" w:name="_Toc77102084"/>
      <w:r w:rsidRPr="000A1B7B">
        <w:t>Attributes</w:t>
      </w:r>
      <w:bookmarkEnd w:id="1654"/>
      <w:bookmarkEnd w:id="1655"/>
      <w:bookmarkEnd w:id="1656"/>
      <w:bookmarkEnd w:id="1657"/>
    </w:p>
    <w:p w14:paraId="75987F07" w14:textId="77777777" w:rsidR="00FC68DB" w:rsidRPr="00F54804" w:rsidRDefault="00FC68DB" w:rsidP="000E094F">
      <w:pPr>
        <w:pStyle w:val="berschrift5"/>
      </w:pPr>
      <w:bookmarkStart w:id="1658" w:name="_Toc338939153"/>
      <w:r w:rsidRPr="00F54804">
        <w:t>Attribute "base</w:t>
      </w:r>
      <w:bookmarkEnd w:id="165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9" w:name="_Toc338939154"/>
      <w:r w:rsidRPr="00F54804">
        <w:lastRenderedPageBreak/>
        <w:t>Attribute "technology</w:t>
      </w:r>
      <w:bookmarkEnd w:id="165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0" w:name="_Toc288196505"/>
      <w:bookmarkStart w:id="1661" w:name="_Toc288200807"/>
      <w:bookmarkStart w:id="1662" w:name="_Toc338939155"/>
      <w:bookmarkStart w:id="1663" w:name="_Toc3557016"/>
      <w:bookmarkStart w:id="1664" w:name="_Toc34747266"/>
      <w:bookmarkStart w:id="1665" w:name="_Toc77102085"/>
      <w:r w:rsidRPr="00F54804">
        <w:t xml:space="preserve">Element </w:t>
      </w:r>
      <w:r w:rsidRPr="005C2D94">
        <w:t>"</w:t>
      </w:r>
      <w:proofErr w:type="spellStart"/>
      <w:r w:rsidRPr="005C2D94">
        <w:t>weld_position</w:t>
      </w:r>
      <w:bookmarkEnd w:id="1660"/>
      <w:bookmarkEnd w:id="1661"/>
      <w:bookmarkEnd w:id="1662"/>
      <w:bookmarkEnd w:id="1663"/>
      <w:proofErr w:type="spellEnd"/>
      <w:r w:rsidRPr="005C2D94">
        <w:t>"</w:t>
      </w:r>
      <w:bookmarkEnd w:id="1664"/>
      <w:bookmarkEnd w:id="1665"/>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66"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7" w:name="_Toc288196507"/>
      <w:bookmarkStart w:id="1668" w:name="_Toc288200809"/>
      <w:bookmarkStart w:id="1669" w:name="_Toc338939157"/>
      <w:proofErr w:type="spellStart"/>
      <w:r w:rsidRPr="00780314">
        <w:rPr>
          <w:lang w:val="es-ES"/>
        </w:rPr>
        <w:t>Attributes</w:t>
      </w:r>
      <w:proofErr w:type="spellEnd"/>
      <w:r w:rsidRPr="00780314">
        <w:rPr>
          <w:lang w:val="es-ES"/>
        </w:rPr>
        <w:t xml:space="preserve">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7"/>
      <w:bookmarkEnd w:id="1668"/>
      <w:bookmarkEnd w:id="166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0" w:name="_Toc338939158"/>
      <w:r w:rsidRPr="005C2D94">
        <w:t>Attribute "</w:t>
      </w:r>
      <w:r>
        <w:t>width</w:t>
      </w:r>
      <w:r w:rsidRPr="00BD52D7">
        <w:t>"</w:t>
      </w:r>
    </w:p>
    <w:bookmarkEnd w:id="167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1" w:name="_Toc338939159"/>
      <w:r w:rsidRPr="000A1B7B">
        <w:lastRenderedPageBreak/>
        <w:t xml:space="preserve">Attribute </w:t>
      </w:r>
      <w:r w:rsidRPr="00F54804">
        <w:t>"filler</w:t>
      </w:r>
      <w:bookmarkEnd w:id="167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2" w:name="WeldDefinitionCornerWeld"/>
      <w:bookmarkStart w:id="1673" w:name="_Toc288200763"/>
      <w:bookmarkStart w:id="1674" w:name="_Toc338939107"/>
      <w:bookmarkEnd w:id="1672"/>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75" w:name="_Toc414263397"/>
      <w:bookmarkStart w:id="1676" w:name="_Toc3557017"/>
      <w:bookmarkStart w:id="1677" w:name="_Toc34747267"/>
      <w:bookmarkStart w:id="1678" w:name="_Toc77102086"/>
      <w:bookmarkEnd w:id="1675"/>
      <w:r w:rsidRPr="00AB0A9A">
        <w:t>Element "</w:t>
      </w:r>
      <w:proofErr w:type="spellStart"/>
      <w:r w:rsidRPr="00AB0A9A">
        <w:t>sheet_parameter</w:t>
      </w:r>
      <w:bookmarkEnd w:id="1676"/>
      <w:proofErr w:type="spellEnd"/>
      <w:r w:rsidRPr="00AB0A9A">
        <w:t>"</w:t>
      </w:r>
      <w:bookmarkEnd w:id="1677"/>
      <w:bookmarkEnd w:id="1678"/>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79"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80" w:name="_Toc3557018"/>
      <w:bookmarkStart w:id="1681" w:name="_Toc34747268"/>
      <w:bookmarkStart w:id="1682" w:name="_Toc77102087"/>
      <w:bookmarkStart w:id="1683" w:name="_Toc155344895"/>
      <w:r w:rsidRPr="00F54804">
        <w:lastRenderedPageBreak/>
        <w:t>Corner Weld</w:t>
      </w:r>
      <w:bookmarkEnd w:id="1673"/>
      <w:bookmarkEnd w:id="1674"/>
      <w:bookmarkEnd w:id="1680"/>
      <w:bookmarkEnd w:id="1681"/>
      <w:bookmarkEnd w:id="1682"/>
      <w:bookmarkEnd w:id="168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4" w:name="_Toc34747269"/>
      <w:bookmarkStart w:id="1685" w:name="_Toc77102088"/>
      <w:bookmarkStart w:id="1686" w:name="_Toc3557019"/>
      <w:r w:rsidRPr="00F54804">
        <w:t>Simple Corner Weld</w:t>
      </w:r>
      <w:bookmarkEnd w:id="1684"/>
      <w:bookmarkEnd w:id="1685"/>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8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87"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87"/>
    </w:p>
    <w:p w14:paraId="60FF600B" w14:textId="6E010867" w:rsidR="00FC68DB" w:rsidRPr="005C2D94" w:rsidRDefault="00FC68DB" w:rsidP="000E094F">
      <w:pPr>
        <w:pStyle w:val="berschrift5"/>
      </w:pPr>
      <w:bookmarkStart w:id="1688" w:name="_Toc3557020"/>
      <w:r w:rsidRPr="005C2D94">
        <w:t>Weld Parameters</w:t>
      </w:r>
      <w:bookmarkEnd w:id="1688"/>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89"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8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4" o:title=""/>
          </v:shape>
          <o:OLEObject Type="Embed" ProgID="Equation.3" ShapeID="_x0000_i1026" DrawAspect="Content" ObjectID="_1767725116" r:id="rId14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B26AEEB" w:rsidR="0025265B" w:rsidRPr="00F54804" w:rsidRDefault="0025265B" w:rsidP="001640C5">
      <w:pPr>
        <w:pStyle w:val="Beschriftung"/>
        <w:keepNext/>
        <w:keepLines/>
      </w:pPr>
      <w:bookmarkStart w:id="1690"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1" w:name="_Toc34747270"/>
      <w:bookmarkStart w:id="1692" w:name="_Toc77102089"/>
      <w:r w:rsidRPr="000A1B7B">
        <w:t>Double Corner Weld</w:t>
      </w:r>
      <w:bookmarkEnd w:id="1691"/>
      <w:bookmarkEnd w:id="169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96DAC541-7B7A-43D3-8B79-37D633B846F1}">
                                <asvg:svgBlip xmlns:asvg="http://schemas.microsoft.com/office/drawing/2016/SVG/main" r:embed="rId149"/>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3" w:name="_Toc76030580"/>
            <w:bookmarkStart w:id="1694" w:name="_Toc94530865"/>
            <w:bookmarkStart w:id="1695" w:name="_Toc101428261"/>
            <w:bookmarkStart w:id="169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3"/>
            <w:bookmarkEnd w:id="1694"/>
            <w:bookmarkEnd w:id="1695"/>
            <w:bookmarkEnd w:id="1696"/>
          </w:p>
        </w:tc>
        <w:tc>
          <w:tcPr>
            <w:tcW w:w="4605" w:type="dxa"/>
            <w:shd w:val="clear" w:color="auto" w:fill="auto"/>
          </w:tcPr>
          <w:p w14:paraId="37E17878" w14:textId="4100B810" w:rsidR="00FC68DB" w:rsidRPr="0013175B" w:rsidRDefault="00FC68DB" w:rsidP="00B202D2">
            <w:pPr>
              <w:jc w:val="center"/>
              <w:rPr>
                <w:b/>
                <w:bCs/>
              </w:rPr>
            </w:pPr>
            <w:bookmarkStart w:id="1697" w:name="_Toc76030581"/>
            <w:bookmarkStart w:id="1698" w:name="_Toc94530866"/>
            <w:bookmarkStart w:id="1699" w:name="_Toc101428262"/>
            <w:bookmarkStart w:id="170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7"/>
            <w:bookmarkEnd w:id="1698"/>
            <w:bookmarkEnd w:id="1699"/>
            <w:bookmarkEnd w:id="170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4" o:title=""/>
          </v:shape>
          <o:OLEObject Type="Embed" ProgID="Equation.3" ShapeID="_x0000_i1027" DrawAspect="Content" ObjectID="_1767725117"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1"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2" w:name="_Toc338939161"/>
      <w:bookmarkStart w:id="1703" w:name="_Toc3557021"/>
      <w:bookmarkStart w:id="1704" w:name="_Toc34747271"/>
      <w:bookmarkStart w:id="1705" w:name="_Toc77102090"/>
      <w:r w:rsidRPr="00BD52D7">
        <w:t>Attributes</w:t>
      </w:r>
      <w:bookmarkEnd w:id="1702"/>
      <w:bookmarkEnd w:id="1703"/>
      <w:bookmarkEnd w:id="1704"/>
      <w:bookmarkEnd w:id="1705"/>
    </w:p>
    <w:p w14:paraId="117D2FF0" w14:textId="77777777" w:rsidR="00FC68DB" w:rsidRPr="00F54804" w:rsidRDefault="00FC68DB" w:rsidP="000E094F">
      <w:pPr>
        <w:pStyle w:val="berschrift5"/>
      </w:pPr>
      <w:bookmarkStart w:id="1706" w:name="_Toc338939163"/>
      <w:r w:rsidRPr="000A1B7B">
        <w:t xml:space="preserve">Attribute </w:t>
      </w:r>
      <w:r w:rsidRPr="00F54804">
        <w:t>"base</w:t>
      </w:r>
      <w:bookmarkEnd w:id="170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7" w:name="_Toc338939164"/>
      <w:r w:rsidRPr="00F54804">
        <w:t>Attribute "technology</w:t>
      </w:r>
      <w:bookmarkEnd w:id="170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8" w:name="_Toc338939165"/>
      <w:bookmarkStart w:id="1709" w:name="_Toc3557022"/>
      <w:bookmarkStart w:id="1710" w:name="_Toc34747272"/>
      <w:bookmarkStart w:id="1711" w:name="_Toc77102091"/>
      <w:r w:rsidRPr="00F54804">
        <w:t xml:space="preserve">Element </w:t>
      </w:r>
      <w:r w:rsidRPr="005C2D94">
        <w:t>"</w:t>
      </w:r>
      <w:proofErr w:type="spellStart"/>
      <w:r w:rsidRPr="005C2D94">
        <w:t>weld_position</w:t>
      </w:r>
      <w:bookmarkEnd w:id="1708"/>
      <w:bookmarkEnd w:id="1709"/>
      <w:proofErr w:type="spellEnd"/>
      <w:r w:rsidRPr="005C2D94">
        <w:t>"</w:t>
      </w:r>
      <w:bookmarkEnd w:id="1710"/>
      <w:bookmarkEnd w:id="1711"/>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2"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1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3" w:name="_Toc338939167"/>
      <w:proofErr w:type="spellStart"/>
      <w:r w:rsidRPr="00780314">
        <w:rPr>
          <w:lang w:val="es-ES"/>
        </w:rPr>
        <w:t>Attributes</w:t>
      </w:r>
      <w:proofErr w:type="spellEnd"/>
      <w:r w:rsidRPr="00780314">
        <w:rPr>
          <w:lang w:val="es-ES"/>
        </w:rPr>
        <w:t xml:space="preserve">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4" w:name="_Toc338939168"/>
      <w:r w:rsidRPr="00F54804">
        <w:t xml:space="preserve">Attribute </w:t>
      </w:r>
      <w:r w:rsidRPr="005C2D94">
        <w:t>"thickness</w:t>
      </w:r>
      <w:bookmarkEnd w:id="171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15"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1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16" w:name="_Toc338939169"/>
      <w:r w:rsidRPr="005C2D94">
        <w:t xml:space="preserve">Attribute </w:t>
      </w:r>
      <w:r w:rsidRPr="001E4607">
        <w:t>"</w:t>
      </w:r>
      <w:r w:rsidRPr="00BD52D7">
        <w:t>angle</w:t>
      </w:r>
      <w:bookmarkEnd w:id="171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17"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8" w:name="_Toc338939170"/>
      <w:r w:rsidRPr="005C2D94">
        <w:t xml:space="preserve">Attribute </w:t>
      </w:r>
      <w:r w:rsidRPr="001E4607">
        <w:t>"</w:t>
      </w:r>
      <w:r w:rsidRPr="00BD52D7">
        <w:t>shape</w:t>
      </w:r>
      <w:bookmarkEnd w:id="171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9" w:name="_Toc338939171"/>
      <w:r w:rsidRPr="00F54804">
        <w:t>Attribute "penetration</w:t>
      </w:r>
      <w:bookmarkEnd w:id="171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0" w:name="_Toc338939173"/>
      <w:r w:rsidRPr="00F54804">
        <w:t>Attribute "filler</w:t>
      </w:r>
      <w:bookmarkEnd w:id="172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21" w:name="WeldDefinitionEdgeWeld"/>
      <w:bookmarkStart w:id="1722" w:name="_Toc3557023"/>
      <w:bookmarkStart w:id="1723" w:name="_Toc34747273"/>
      <w:bookmarkStart w:id="1724" w:name="_Toc77102092"/>
      <w:bookmarkStart w:id="1725" w:name="_Toc288200764"/>
      <w:bookmarkStart w:id="1726" w:name="_Toc338939108"/>
      <w:bookmarkEnd w:id="1721"/>
      <w:r w:rsidRPr="00D97F70">
        <w:t>Element "</w:t>
      </w:r>
      <w:proofErr w:type="spellStart"/>
      <w:r w:rsidRPr="00D97F70">
        <w:t>sheet_parameter</w:t>
      </w:r>
      <w:bookmarkEnd w:id="1722"/>
      <w:proofErr w:type="spellEnd"/>
      <w:r w:rsidRPr="00D97F70">
        <w:t>"</w:t>
      </w:r>
      <w:bookmarkEnd w:id="1723"/>
      <w:bookmarkEnd w:id="1724"/>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27"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28" w:name="_Toc3557024"/>
      <w:bookmarkStart w:id="1729" w:name="_Toc34747274"/>
      <w:bookmarkStart w:id="1730" w:name="_Toc77102093"/>
      <w:bookmarkStart w:id="1731" w:name="_Toc155344896"/>
      <w:r w:rsidRPr="00F54804">
        <w:t>Edge Weld</w:t>
      </w:r>
      <w:bookmarkEnd w:id="1725"/>
      <w:bookmarkEnd w:id="1726"/>
      <w:bookmarkEnd w:id="1728"/>
      <w:bookmarkEnd w:id="1729"/>
      <w:bookmarkEnd w:id="1730"/>
      <w:bookmarkEnd w:id="173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2" w:name="_Toc3557025"/>
      <w:bookmarkStart w:id="1733" w:name="_Toc34747275"/>
      <w:bookmarkStart w:id="1734"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2"/>
      <w:bookmarkEnd w:id="1733"/>
      <w:bookmarkEnd w:id="173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35"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35"/>
      <w:r w:rsidRPr="0013175B">
        <w:rPr>
          <w:b w:val="0"/>
          <w:bCs w:val="0"/>
          <w:noProof/>
        </w:rPr>
        <w:t xml:space="preserve"> </w:t>
      </w:r>
    </w:p>
    <w:p w14:paraId="3A1A9349" w14:textId="2B52FE3B" w:rsidR="00FC68DB" w:rsidRPr="005C2D94" w:rsidRDefault="000C2559">
      <w:pPr>
        <w:pStyle w:val="berschrift4"/>
      </w:pPr>
      <w:bookmarkStart w:id="1736" w:name="_Toc3557026"/>
      <w:bookmarkStart w:id="1737" w:name="_Toc34747276"/>
      <w:bookmarkStart w:id="1738"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36"/>
      <w:bookmarkEnd w:id="1737"/>
      <w:bookmarkEnd w:id="173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39"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39"/>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0"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1" w:name="_Toc338939175"/>
      <w:bookmarkStart w:id="1742" w:name="_Toc3557027"/>
      <w:bookmarkStart w:id="1743" w:name="_Toc34747277"/>
      <w:bookmarkStart w:id="1744" w:name="_Toc77102096"/>
      <w:r w:rsidRPr="000A1B7B">
        <w:t>Attributes</w:t>
      </w:r>
      <w:bookmarkEnd w:id="1741"/>
      <w:bookmarkEnd w:id="1742"/>
      <w:bookmarkEnd w:id="1743"/>
      <w:bookmarkEnd w:id="1744"/>
    </w:p>
    <w:p w14:paraId="39DE4992" w14:textId="17EADCF9" w:rsidR="00FC68DB" w:rsidRPr="00F54804" w:rsidRDefault="00FC68DB" w:rsidP="000E094F">
      <w:pPr>
        <w:pStyle w:val="berschrift5"/>
      </w:pPr>
      <w:bookmarkStart w:id="1745" w:name="_Toc338939177"/>
      <w:r w:rsidRPr="00F54804">
        <w:t>Attribute "base</w:t>
      </w:r>
      <w:bookmarkEnd w:id="174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46" w:name="_Toc338939178"/>
      <w:r w:rsidRPr="00F54804">
        <w:t>Attribute "technology</w:t>
      </w:r>
      <w:bookmarkEnd w:id="174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7" w:name="_Toc338939179"/>
      <w:bookmarkStart w:id="1748" w:name="_Toc3557028"/>
      <w:bookmarkStart w:id="1749" w:name="_Toc34747278"/>
      <w:bookmarkStart w:id="1750" w:name="_Toc77102097"/>
      <w:r w:rsidRPr="00F54804">
        <w:t>Element "</w:t>
      </w:r>
      <w:proofErr w:type="spellStart"/>
      <w:r w:rsidRPr="005C2D94">
        <w:t>weld_position</w:t>
      </w:r>
      <w:bookmarkEnd w:id="1747"/>
      <w:bookmarkEnd w:id="1748"/>
      <w:proofErr w:type="spellEnd"/>
      <w:r w:rsidRPr="005C2D94">
        <w:t>"</w:t>
      </w:r>
      <w:bookmarkEnd w:id="1749"/>
      <w:bookmarkEnd w:id="1750"/>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1"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2" w:name="_Toc338939182"/>
      <w:r w:rsidRPr="00F54804">
        <w:t>Attribute "</w:t>
      </w:r>
      <w:r w:rsidRPr="005C2D94">
        <w:t>width</w:t>
      </w:r>
      <w:bookmarkEnd w:id="175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3" w:name="_Toc338939184"/>
      <w:r w:rsidRPr="000A1B7B">
        <w:t xml:space="preserve">Attribute </w:t>
      </w:r>
      <w:r w:rsidRPr="00F54804">
        <w:t>"filler</w:t>
      </w:r>
      <w:bookmarkEnd w:id="175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54" w:name="WeldDefinitionIWeld"/>
      <w:bookmarkStart w:id="1755" w:name="_Toc3557029"/>
      <w:bookmarkStart w:id="1756" w:name="_Toc34747279"/>
      <w:bookmarkStart w:id="1757" w:name="_Toc77102098"/>
      <w:bookmarkStart w:id="1758" w:name="_Toc288200765"/>
      <w:bookmarkStart w:id="1759" w:name="_Toc338939109"/>
      <w:bookmarkEnd w:id="1754"/>
      <w:r w:rsidRPr="00F54804">
        <w:t xml:space="preserve">Element </w:t>
      </w:r>
      <w:r w:rsidRPr="005C2D94">
        <w:t>"</w:t>
      </w:r>
      <w:proofErr w:type="spellStart"/>
      <w:r w:rsidRPr="005C2D94">
        <w:t>sheet_parameter</w:t>
      </w:r>
      <w:bookmarkEnd w:id="1755"/>
      <w:proofErr w:type="spellEnd"/>
      <w:r w:rsidRPr="005C2D94">
        <w:t>"</w:t>
      </w:r>
      <w:bookmarkEnd w:id="1756"/>
      <w:bookmarkEnd w:id="1757"/>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61" w:name="_Toc3557030"/>
      <w:bookmarkStart w:id="1762" w:name="_Toc34747280"/>
      <w:bookmarkStart w:id="1763" w:name="_Toc77102099"/>
      <w:bookmarkStart w:id="1764" w:name="_Toc155344897"/>
      <w:r w:rsidRPr="00D97F70">
        <w:lastRenderedPageBreak/>
        <w:t>I-Weld</w:t>
      </w:r>
      <w:bookmarkEnd w:id="1758"/>
      <w:bookmarkEnd w:id="1759"/>
      <w:bookmarkEnd w:id="1761"/>
      <w:bookmarkEnd w:id="1762"/>
      <w:bookmarkEnd w:id="1763"/>
      <w:bookmarkEnd w:id="176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65" w:name="_Toc3557031"/>
      <w:bookmarkStart w:id="1766" w:name="_Toc34747281"/>
      <w:bookmarkStart w:id="1767"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65"/>
      <w:bookmarkEnd w:id="1766"/>
      <w:bookmarkEnd w:id="176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68"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68"/>
      <w:r w:rsidRPr="00F54804">
        <w:t xml:space="preserve"> </w:t>
      </w:r>
    </w:p>
    <w:p w14:paraId="38C5A449" w14:textId="63A2FA57" w:rsidR="00FC68DB" w:rsidRPr="005C2D94" w:rsidRDefault="00B23E71">
      <w:pPr>
        <w:pStyle w:val="berschrift4"/>
      </w:pPr>
      <w:bookmarkStart w:id="1769" w:name="_Toc3557032"/>
      <w:bookmarkStart w:id="1770" w:name="_Toc34747282"/>
      <w:bookmarkStart w:id="177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9"/>
      <w:bookmarkEnd w:id="1770"/>
      <w:bookmarkEnd w:id="177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2"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2"/>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3"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4" w:name="_Toc338939186"/>
      <w:bookmarkStart w:id="1775" w:name="_Toc3557033"/>
      <w:bookmarkStart w:id="1776" w:name="_Toc34747283"/>
      <w:bookmarkStart w:id="1777" w:name="_Toc77102102"/>
      <w:r w:rsidRPr="000A1B7B">
        <w:lastRenderedPageBreak/>
        <w:t>Attributes</w:t>
      </w:r>
      <w:bookmarkEnd w:id="1774"/>
      <w:bookmarkEnd w:id="1775"/>
      <w:bookmarkEnd w:id="1776"/>
      <w:bookmarkEnd w:id="1777"/>
    </w:p>
    <w:p w14:paraId="547A1CA7" w14:textId="77777777" w:rsidR="00FC68DB" w:rsidRPr="00F54804" w:rsidRDefault="00FC68DB" w:rsidP="000E094F">
      <w:pPr>
        <w:pStyle w:val="berschrift5"/>
      </w:pPr>
      <w:bookmarkStart w:id="1778" w:name="_Toc338939188"/>
      <w:r w:rsidRPr="00F54804">
        <w:t>Attribute "base</w:t>
      </w:r>
      <w:bookmarkEnd w:id="177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9" w:name="_Toc338939189"/>
      <w:r w:rsidRPr="00F54804">
        <w:t>Attribute "technology</w:t>
      </w:r>
      <w:bookmarkEnd w:id="177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0" w:name="_Toc338939190"/>
      <w:bookmarkStart w:id="1781" w:name="_Toc3557034"/>
      <w:bookmarkStart w:id="1782" w:name="_Toc34747284"/>
      <w:bookmarkStart w:id="1783" w:name="_Toc77102103"/>
      <w:r w:rsidRPr="00F54804">
        <w:t xml:space="preserve">Element </w:t>
      </w:r>
      <w:r w:rsidRPr="005C2D94">
        <w:t>"</w:t>
      </w:r>
      <w:proofErr w:type="spellStart"/>
      <w:r w:rsidRPr="005C2D94">
        <w:t>weld_position</w:t>
      </w:r>
      <w:bookmarkEnd w:id="1780"/>
      <w:bookmarkEnd w:id="1781"/>
      <w:proofErr w:type="spellEnd"/>
      <w:r w:rsidRPr="005C2D94">
        <w:t>"</w:t>
      </w:r>
      <w:bookmarkEnd w:id="1782"/>
      <w:bookmarkEnd w:id="1783"/>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4"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8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85" w:name="_Toc338939192"/>
      <w:proofErr w:type="spellStart"/>
      <w:r w:rsidRPr="00780314">
        <w:rPr>
          <w:lang w:val="es-ES"/>
        </w:rPr>
        <w:t>Attributes</w:t>
      </w:r>
      <w:proofErr w:type="spellEnd"/>
      <w:r w:rsidRPr="00780314">
        <w:rPr>
          <w:lang w:val="es-ES"/>
        </w:rPr>
        <w:t xml:space="preserve">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8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86" w:name="_Toc338939194"/>
      <w:r w:rsidRPr="00F54804">
        <w:t>Attribute "filler</w:t>
      </w:r>
      <w:bookmarkEnd w:id="178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7" w:name="WeldDefinitionOverlapWeld"/>
      <w:bookmarkStart w:id="1788" w:name="_Toc3557035"/>
      <w:bookmarkStart w:id="1789" w:name="_Toc34747285"/>
      <w:bookmarkStart w:id="1790" w:name="_Toc77102104"/>
      <w:bookmarkStart w:id="1791" w:name="_Toc288200766"/>
      <w:bookmarkStart w:id="1792" w:name="_Toc338939110"/>
      <w:bookmarkEnd w:id="1787"/>
      <w:r w:rsidRPr="00D97F70">
        <w:t>Element "</w:t>
      </w:r>
      <w:proofErr w:type="spellStart"/>
      <w:r w:rsidRPr="00D97F70">
        <w:t>sheet_parameter</w:t>
      </w:r>
      <w:bookmarkEnd w:id="1788"/>
      <w:proofErr w:type="spellEnd"/>
      <w:r w:rsidRPr="00D97F70">
        <w:t>"</w:t>
      </w:r>
      <w:bookmarkEnd w:id="1789"/>
      <w:bookmarkEnd w:id="1790"/>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3"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9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94" w:name="_Toc3557036"/>
      <w:bookmarkStart w:id="1795" w:name="_Toc34747286"/>
      <w:bookmarkStart w:id="1796" w:name="_Toc77102105"/>
      <w:bookmarkStart w:id="1797" w:name="_Toc155344898"/>
      <w:r w:rsidRPr="00F54804">
        <w:t>Overlap Weld</w:t>
      </w:r>
      <w:bookmarkEnd w:id="1791"/>
      <w:bookmarkEnd w:id="1792"/>
      <w:bookmarkEnd w:id="1794"/>
      <w:bookmarkEnd w:id="1795"/>
      <w:bookmarkEnd w:id="1796"/>
      <w:bookmarkEnd w:id="179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8" w:name="_Toc3557037"/>
      <w:bookmarkStart w:id="1799" w:name="_Toc34747287"/>
      <w:bookmarkStart w:id="1800" w:name="_Toc77102106"/>
      <w:r w:rsidRPr="00F54804">
        <w:lastRenderedPageBreak/>
        <w:t>Simple Overlap Weld</w:t>
      </w:r>
      <w:bookmarkEnd w:id="1798"/>
      <w:bookmarkEnd w:id="1799"/>
      <w:bookmarkEnd w:id="1800"/>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1"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1"/>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2"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3" o:title=""/>
          </v:shape>
          <o:OLEObject Type="Embed" ProgID="Equation.3" ShapeID="_x0000_i1028" DrawAspect="Content" ObjectID="_1767725118" r:id="rId164"/>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3"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4" w:name="_Toc338939112"/>
      <w:bookmarkStart w:id="1805" w:name="_Toc3557038"/>
      <w:bookmarkStart w:id="1806" w:name="_Toc34747288"/>
      <w:bookmarkStart w:id="1807" w:name="_Toc77102107"/>
      <w:r w:rsidRPr="000A1B7B">
        <w:lastRenderedPageBreak/>
        <w:t>Single Sided Double Overlap Weld</w:t>
      </w:r>
      <w:bookmarkEnd w:id="1804"/>
      <w:bookmarkEnd w:id="1805"/>
      <w:bookmarkEnd w:id="1806"/>
      <w:bookmarkEnd w:id="1807"/>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08"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0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09"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09"/>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4" o:title=""/>
          </v:shape>
          <o:OLEObject Type="Embed" ProgID="Equation.3" ShapeID="_x0000_i1029" DrawAspect="Content" ObjectID="_1767725119" r:id="rId16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0"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1" w:name="_Toc338939113"/>
      <w:bookmarkStart w:id="1812" w:name="_Toc3557039"/>
      <w:bookmarkStart w:id="1813" w:name="_Toc34747289"/>
      <w:bookmarkStart w:id="1814" w:name="_Toc77102108"/>
      <w:r w:rsidRPr="000A1B7B">
        <w:t>Double-Sided</w:t>
      </w:r>
      <w:r w:rsidR="00FC68DB" w:rsidRPr="00F54804">
        <w:t xml:space="preserve"> Double Overlap Weld</w:t>
      </w:r>
      <w:bookmarkEnd w:id="1811"/>
      <w:bookmarkEnd w:id="1812"/>
      <w:bookmarkEnd w:id="1813"/>
      <w:bookmarkEnd w:id="181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15"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1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16"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16"/>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4" o:title=""/>
          </v:shape>
          <o:OLEObject Type="Embed" ProgID="Equation.3" ShapeID="_x0000_i1030" DrawAspect="Content" ObjectID="_1767725120" r:id="rId174"/>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17"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8" w:name="_Toc338939196"/>
      <w:bookmarkStart w:id="1819" w:name="_Toc3557040"/>
      <w:bookmarkStart w:id="1820" w:name="_Toc34747290"/>
      <w:bookmarkStart w:id="1821" w:name="_Toc77102109"/>
      <w:r w:rsidRPr="000A1B7B">
        <w:t>Attributes</w:t>
      </w:r>
      <w:bookmarkEnd w:id="1818"/>
      <w:bookmarkEnd w:id="1819"/>
      <w:bookmarkEnd w:id="1820"/>
      <w:bookmarkEnd w:id="1821"/>
    </w:p>
    <w:p w14:paraId="4EF2ED14" w14:textId="77777777" w:rsidR="00FC68DB" w:rsidRPr="00F54804" w:rsidRDefault="00FC68DB" w:rsidP="000E094F">
      <w:pPr>
        <w:pStyle w:val="berschrift5"/>
      </w:pPr>
      <w:bookmarkStart w:id="1822" w:name="_Toc338939198"/>
      <w:r w:rsidRPr="00F54804">
        <w:t>Attribute "base</w:t>
      </w:r>
      <w:bookmarkEnd w:id="182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3" w:name="_Toc338939199"/>
      <w:r w:rsidRPr="00F54804">
        <w:t>Attribute "technology</w:t>
      </w:r>
      <w:bookmarkEnd w:id="182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4" w:name="_Toc338939200"/>
      <w:bookmarkStart w:id="1825" w:name="_Toc3557041"/>
      <w:bookmarkStart w:id="1826" w:name="_Toc34747291"/>
      <w:bookmarkStart w:id="1827" w:name="_Toc77102110"/>
      <w:r w:rsidRPr="00F54804">
        <w:t xml:space="preserve">Element </w:t>
      </w:r>
      <w:r w:rsidR="00BA4D47">
        <w:t>&lt;</w:t>
      </w:r>
      <w:proofErr w:type="spellStart"/>
      <w:r w:rsidRPr="005C2D94">
        <w:t>weld_position</w:t>
      </w:r>
      <w:bookmarkEnd w:id="1824"/>
      <w:bookmarkEnd w:id="1825"/>
      <w:bookmarkEnd w:id="1826"/>
      <w:bookmarkEnd w:id="1827"/>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28"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9" w:name="_Toc338939203"/>
      <w:proofErr w:type="spellStart"/>
      <w:r w:rsidRPr="00780314">
        <w:rPr>
          <w:lang w:val="es-ES"/>
        </w:rPr>
        <w:t>Attributes</w:t>
      </w:r>
      <w:proofErr w:type="spellEnd"/>
      <w:r w:rsidRPr="00780314">
        <w:rPr>
          <w:lang w:val="es-ES"/>
        </w:rPr>
        <w:t xml:space="preserve">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0" w:name="_Toc338939204"/>
      <w:r w:rsidRPr="000A1B7B">
        <w:t xml:space="preserve">Attribute </w:t>
      </w:r>
      <w:r w:rsidRPr="00F54804">
        <w:t>"thickness</w:t>
      </w:r>
      <w:bookmarkEnd w:id="183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1" w:name="_Toc338939205"/>
      <w:r w:rsidRPr="00F54804">
        <w:t>Attribute "angle</w:t>
      </w:r>
      <w:bookmarkEnd w:id="183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2" w:name="_Toc338939206"/>
      <w:r w:rsidRPr="00F54804">
        <w:t>Attribute "shape</w:t>
      </w:r>
      <w:bookmarkEnd w:id="183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3" w:name="_Toc338939207"/>
      <w:r w:rsidRPr="00F54804">
        <w:t>Attribute "penetration</w:t>
      </w:r>
      <w:bookmarkEnd w:id="183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4" w:name="_Toc338939209"/>
      <w:r w:rsidRPr="00F54804">
        <w:t>Attribute "filler</w:t>
      </w:r>
      <w:bookmarkEnd w:id="183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35" w:name="WeldDefinitionYJoint"/>
      <w:bookmarkStart w:id="1836" w:name="_Toc3557042"/>
      <w:bookmarkStart w:id="1837" w:name="_Toc34747292"/>
      <w:bookmarkStart w:id="1838" w:name="_Toc77102111"/>
      <w:bookmarkStart w:id="1839" w:name="_Toc288200767"/>
      <w:bookmarkStart w:id="1840" w:name="_Toc338939114"/>
      <w:bookmarkEnd w:id="1835"/>
      <w:r w:rsidRPr="00D97F70">
        <w:t>Element "</w:t>
      </w:r>
      <w:proofErr w:type="spellStart"/>
      <w:r w:rsidRPr="00D97F70">
        <w:t>sheet_parameter</w:t>
      </w:r>
      <w:bookmarkEnd w:id="1836"/>
      <w:proofErr w:type="spellEnd"/>
      <w:r w:rsidRPr="00D97F70">
        <w:t>"</w:t>
      </w:r>
      <w:bookmarkEnd w:id="1837"/>
      <w:bookmarkEnd w:id="1838"/>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1"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42" w:name="_Toc3557043"/>
      <w:bookmarkStart w:id="1843" w:name="_Toc34747293"/>
      <w:bookmarkStart w:id="1844" w:name="_Toc77102112"/>
      <w:bookmarkStart w:id="1845" w:name="_Toc155344899"/>
      <w:r w:rsidRPr="00D97F70">
        <w:t>Y-Joint</w:t>
      </w:r>
      <w:bookmarkEnd w:id="1839"/>
      <w:bookmarkEnd w:id="1840"/>
      <w:bookmarkEnd w:id="1842"/>
      <w:bookmarkEnd w:id="1843"/>
      <w:bookmarkEnd w:id="1844"/>
      <w:bookmarkEnd w:id="184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46" w:name="_Toc3557044"/>
      <w:bookmarkStart w:id="1847" w:name="_Toc34747294"/>
      <w:bookmarkStart w:id="1848" w:name="_Toc77102113"/>
      <w:r w:rsidRPr="00F54804">
        <w:lastRenderedPageBreak/>
        <w:t>Sheet Parameters</w:t>
      </w:r>
      <w:bookmarkEnd w:id="1846"/>
      <w:bookmarkEnd w:id="1847"/>
      <w:bookmarkEnd w:id="184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9" w:name="_Toc3557045"/>
      <w:bookmarkStart w:id="1850" w:name="_Toc34747295"/>
      <w:bookmarkStart w:id="1851" w:name="_Toc77102114"/>
      <w:r w:rsidRPr="00F54804">
        <w:t>Weld Parameters</w:t>
      </w:r>
      <w:bookmarkEnd w:id="1849"/>
      <w:bookmarkEnd w:id="1850"/>
      <w:bookmarkEnd w:id="185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2" w:name="_Ref7931629"/>
            <w:bookmarkStart w:id="1853" w:name="_Toc76030592"/>
            <w:bookmarkStart w:id="1854" w:name="_Toc94530877"/>
            <w:bookmarkStart w:id="1855" w:name="_Toc101428273"/>
            <w:bookmarkStart w:id="1856"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2"/>
            <w:r w:rsidR="000D79B0">
              <w:t xml:space="preserve"> —</w:t>
            </w:r>
            <w:r w:rsidRPr="00F54804">
              <w:t xml:space="preserve"> Y-Joint Sheet Layout</w:t>
            </w:r>
            <w:bookmarkEnd w:id="1853"/>
            <w:bookmarkEnd w:id="1854"/>
            <w:bookmarkEnd w:id="1855"/>
            <w:bookmarkEnd w:id="1856"/>
          </w:p>
        </w:tc>
        <w:tc>
          <w:tcPr>
            <w:tcW w:w="4605" w:type="dxa"/>
            <w:vAlign w:val="bottom"/>
          </w:tcPr>
          <w:p w14:paraId="0705A4F3" w14:textId="14F380A1" w:rsidR="00FC68DB" w:rsidRPr="00F54804" w:rsidRDefault="00FC68DB" w:rsidP="0014275F">
            <w:pPr>
              <w:pStyle w:val="Beschriftung"/>
            </w:pPr>
            <w:bookmarkStart w:id="1857" w:name="_Toc76030593"/>
            <w:bookmarkStart w:id="1858" w:name="_Toc94530878"/>
            <w:bookmarkStart w:id="1859" w:name="_Toc101428274"/>
            <w:bookmarkStart w:id="1860"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57"/>
            <w:bookmarkEnd w:id="1858"/>
            <w:bookmarkEnd w:id="1859"/>
            <w:bookmarkEnd w:id="1860"/>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4" o:title=""/>
          </v:shape>
          <o:OLEObject Type="Embed" ProgID="Equation.3" ShapeID="_x0000_i1031" DrawAspect="Content" ObjectID="_1767725121" r:id="rId17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1"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2" w:name="_Toc338939211"/>
      <w:bookmarkStart w:id="1863" w:name="_Toc3557046"/>
      <w:bookmarkStart w:id="1864" w:name="_Toc34747296"/>
      <w:bookmarkStart w:id="1865" w:name="_Toc77102115"/>
      <w:r w:rsidRPr="00890926">
        <w:t>Attributes</w:t>
      </w:r>
      <w:bookmarkEnd w:id="1862"/>
      <w:bookmarkEnd w:id="1863"/>
      <w:bookmarkEnd w:id="1864"/>
      <w:bookmarkEnd w:id="1865"/>
    </w:p>
    <w:p w14:paraId="5F7DE6A2" w14:textId="7C05C2EB" w:rsidR="00F85CA7" w:rsidRPr="00F85CA7" w:rsidRDefault="00FC68DB" w:rsidP="000E094F">
      <w:pPr>
        <w:pStyle w:val="berschrift5"/>
      </w:pPr>
      <w:bookmarkStart w:id="1866" w:name="_Toc338939213"/>
      <w:r w:rsidRPr="00BD52D7">
        <w:t>Attribute "</w:t>
      </w:r>
      <w:r w:rsidRPr="001668D7">
        <w:t>base</w:t>
      </w:r>
      <w:bookmarkEnd w:id="186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7" w:name="_Toc338939214"/>
      <w:r w:rsidRPr="00F54804">
        <w:lastRenderedPageBreak/>
        <w:t>Attribute "technology</w:t>
      </w:r>
      <w:bookmarkEnd w:id="186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8" w:name="_Toc338939215"/>
      <w:bookmarkStart w:id="1869" w:name="_Toc3557047"/>
      <w:bookmarkStart w:id="1870" w:name="_Toc34747297"/>
      <w:bookmarkStart w:id="1871"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68"/>
      <w:bookmarkEnd w:id="1869"/>
      <w:proofErr w:type="spellEnd"/>
      <w:r w:rsidRPr="005C2D94">
        <w:t>"</w:t>
      </w:r>
      <w:bookmarkEnd w:id="1870"/>
      <w:bookmarkEnd w:id="1871"/>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7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3" w:name="_Toc338939218"/>
      <w:proofErr w:type="spellStart"/>
      <w:r w:rsidRPr="00780314">
        <w:rPr>
          <w:lang w:val="es-ES"/>
        </w:rPr>
        <w:t>Attributes</w:t>
      </w:r>
      <w:proofErr w:type="spellEnd"/>
      <w:r w:rsidRPr="00780314">
        <w:rPr>
          <w:lang w:val="es-ES"/>
        </w:rPr>
        <w:t xml:space="preserve">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4" w:name="_Toc338939219"/>
      <w:r w:rsidRPr="00F54804">
        <w:t>Attribute "</w:t>
      </w:r>
      <w:r w:rsidRPr="005C2D94">
        <w:t>thickness</w:t>
      </w:r>
      <w:bookmarkEnd w:id="1874"/>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75"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7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76" w:name="_Toc338939220"/>
      <w:r w:rsidRPr="005C2D94">
        <w:t xml:space="preserve">Attribute </w:t>
      </w:r>
      <w:r w:rsidRPr="001E4607">
        <w:t>"</w:t>
      </w:r>
      <w:r w:rsidRPr="00BD52D7">
        <w:t>angle</w:t>
      </w:r>
      <w:bookmarkEnd w:id="187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7" w:name="_Toc338939221"/>
      <w:r w:rsidRPr="00F54804">
        <w:t>Attribute "penetration</w:t>
      </w:r>
      <w:bookmarkEnd w:id="187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8" w:name="_Toc338939223"/>
      <w:r w:rsidRPr="00F54804">
        <w:t>Attribute "shape</w:t>
      </w:r>
      <w:bookmarkEnd w:id="187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9" w:name="_Toc338939224"/>
      <w:r w:rsidRPr="00F54804">
        <w:t>Attribute "filler</w:t>
      </w:r>
      <w:bookmarkEnd w:id="187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80" w:name="_Toc3557048"/>
      <w:bookmarkStart w:id="1881" w:name="_Toc34747298"/>
      <w:bookmarkStart w:id="1882" w:name="_Toc77102117"/>
      <w:r w:rsidRPr="00D97F70">
        <w:t>Element "</w:t>
      </w:r>
      <w:proofErr w:type="spellStart"/>
      <w:r w:rsidRPr="00D97F70">
        <w:t>sheet_parameter</w:t>
      </w:r>
      <w:bookmarkEnd w:id="1880"/>
      <w:proofErr w:type="spellEnd"/>
      <w:r w:rsidRPr="00D97F70">
        <w:t>"</w:t>
      </w:r>
      <w:bookmarkEnd w:id="1881"/>
      <w:bookmarkEnd w:id="1882"/>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3"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84" w:name="WeldDefinitionKJoint"/>
      <w:bookmarkStart w:id="1885" w:name="_Toc338939115"/>
      <w:bookmarkStart w:id="1886" w:name="_Toc3557049"/>
      <w:bookmarkStart w:id="1887" w:name="_Toc34747299"/>
      <w:bookmarkStart w:id="1888" w:name="_Toc77102118"/>
      <w:bookmarkStart w:id="1889" w:name="_Toc155344900"/>
      <w:bookmarkEnd w:id="1884"/>
      <w:r w:rsidRPr="00D97F70">
        <w:t>K-Joint</w:t>
      </w:r>
      <w:bookmarkEnd w:id="1885"/>
      <w:bookmarkEnd w:id="1886"/>
      <w:bookmarkEnd w:id="1887"/>
      <w:bookmarkEnd w:id="1888"/>
      <w:bookmarkEnd w:id="188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0" w:name="_Toc3557050"/>
      <w:bookmarkStart w:id="1891" w:name="_Toc34747300"/>
      <w:bookmarkStart w:id="1892" w:name="_Toc77102119"/>
      <w:r w:rsidRPr="00F54804">
        <w:lastRenderedPageBreak/>
        <w:t>Sheet Parameters</w:t>
      </w:r>
      <w:bookmarkEnd w:id="1890"/>
      <w:bookmarkEnd w:id="1891"/>
      <w:bookmarkEnd w:id="1892"/>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3" w:name="_Ref104285372"/>
      <w:bookmarkStart w:id="1894"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3"/>
      <w:r w:rsidR="002D7110">
        <w:t xml:space="preserve"> </w:t>
      </w:r>
      <w:r>
        <w:t>— K-Joint Sheet Layout</w:t>
      </w:r>
      <w:bookmarkEnd w:id="1894"/>
    </w:p>
    <w:p w14:paraId="1C2E1085" w14:textId="7A38D57D" w:rsidR="00FC68DB" w:rsidRPr="00F54804" w:rsidRDefault="00FC75D0">
      <w:pPr>
        <w:pStyle w:val="berschrift4"/>
      </w:pPr>
      <w:bookmarkStart w:id="1895" w:name="_Toc3557051"/>
      <w:bookmarkStart w:id="1896" w:name="_Toc34747301"/>
      <w:bookmarkStart w:id="1897"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95"/>
      <w:bookmarkEnd w:id="1896"/>
      <w:bookmarkEnd w:id="189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898"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89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4" o:title=""/>
          </v:shape>
          <o:OLEObject Type="Embed" ProgID="Equation.3" ShapeID="_x0000_i1032" DrawAspect="Content" ObjectID="_1767725122"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899"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89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0" w:name="_Toc338939226"/>
      <w:bookmarkStart w:id="1901" w:name="_Toc3557052"/>
      <w:bookmarkStart w:id="1902" w:name="_Toc34747302"/>
      <w:bookmarkStart w:id="1903" w:name="_Toc77102121"/>
      <w:r w:rsidRPr="00F54804">
        <w:lastRenderedPageBreak/>
        <w:t>Attributes</w:t>
      </w:r>
      <w:bookmarkEnd w:id="1900"/>
      <w:bookmarkEnd w:id="1901"/>
      <w:bookmarkEnd w:id="1902"/>
      <w:bookmarkEnd w:id="1903"/>
    </w:p>
    <w:p w14:paraId="5D24B36D" w14:textId="77777777" w:rsidR="00FC68DB" w:rsidRPr="00F54804" w:rsidRDefault="00FC68DB" w:rsidP="000E094F">
      <w:pPr>
        <w:pStyle w:val="berschrift5"/>
      </w:pPr>
      <w:bookmarkStart w:id="1904" w:name="_Toc338939228"/>
      <w:r w:rsidRPr="00F54804">
        <w:t>Attribute "base</w:t>
      </w:r>
      <w:bookmarkEnd w:id="190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05" w:name="_Toc338939229"/>
      <w:r w:rsidRPr="00F54804">
        <w:t>Attribute "technology</w:t>
      </w:r>
      <w:bookmarkEnd w:id="190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06" w:name="_Toc338939230"/>
      <w:bookmarkStart w:id="1907" w:name="_Toc3557053"/>
      <w:bookmarkStart w:id="1908" w:name="_Toc34747303"/>
      <w:bookmarkStart w:id="1909"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906"/>
      <w:bookmarkEnd w:id="1907"/>
      <w:proofErr w:type="spellEnd"/>
      <w:r w:rsidRPr="005C2D94">
        <w:t>"</w:t>
      </w:r>
      <w:bookmarkEnd w:id="1908"/>
      <w:bookmarkEnd w:id="1909"/>
    </w:p>
    <w:p w14:paraId="62DC24C7" w14:textId="77777777" w:rsidR="002C7FD0" w:rsidRPr="00780314" w:rsidRDefault="002C7FD0" w:rsidP="000E094F">
      <w:pPr>
        <w:pStyle w:val="berschrift5"/>
        <w:rPr>
          <w:lang w:val="es-ES"/>
        </w:rPr>
      </w:pPr>
      <w:bookmarkStart w:id="1910" w:name="_Toc3566516"/>
      <w:bookmarkStart w:id="1911" w:name="_Toc34747518"/>
      <w:bookmarkStart w:id="1912" w:name="_Toc77095977"/>
      <w:bookmarkStart w:id="1913" w:name="_Toc338939233"/>
      <w:proofErr w:type="spellStart"/>
      <w:r w:rsidRPr="00780314">
        <w:rPr>
          <w:lang w:val="es-ES"/>
        </w:rPr>
        <w:t>Attributes</w:t>
      </w:r>
      <w:proofErr w:type="spellEnd"/>
      <w:r w:rsidRPr="00780314">
        <w:rPr>
          <w:lang w:val="es-ES"/>
        </w:rPr>
        <w:t xml:space="preserve"> "u, x, y, z, reference"</w:t>
      </w:r>
    </w:p>
    <w:bookmarkEnd w:id="1910"/>
    <w:bookmarkEnd w:id="1911"/>
    <w:bookmarkEnd w:id="1912"/>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4"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1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1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15"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1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16"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1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7" w:name="_Toc338939235"/>
      <w:r w:rsidRPr="005C2D94">
        <w:t xml:space="preserve">Attribute </w:t>
      </w:r>
      <w:r w:rsidRPr="001E4607">
        <w:t>"</w:t>
      </w:r>
      <w:r w:rsidRPr="00BD52D7">
        <w:t>angle</w:t>
      </w:r>
      <w:bookmarkEnd w:id="191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8" w:name="_Toc338939236"/>
      <w:r w:rsidRPr="00F54804">
        <w:t>Attribute "penetration</w:t>
      </w:r>
      <w:bookmarkEnd w:id="191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9" w:name="_Toc338939238"/>
      <w:r w:rsidRPr="00F54804">
        <w:t>Attribute "shape</w:t>
      </w:r>
      <w:bookmarkEnd w:id="191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0" w:name="_Toc338939239"/>
      <w:r w:rsidRPr="00F54804">
        <w:t>Attribute "filler</w:t>
      </w:r>
      <w:bookmarkEnd w:id="192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21" w:name="WeldDefinitionCrossJoint"/>
      <w:bookmarkStart w:id="1922" w:name="_Ref397588351"/>
      <w:bookmarkStart w:id="1923" w:name="_Toc3557054"/>
      <w:bookmarkStart w:id="1924" w:name="_Toc34747304"/>
      <w:bookmarkStart w:id="1925" w:name="_Toc77102123"/>
      <w:bookmarkStart w:id="1926" w:name="_Toc338939116"/>
      <w:bookmarkEnd w:id="1921"/>
      <w:r w:rsidRPr="00D97F70">
        <w:t>Element "</w:t>
      </w:r>
      <w:proofErr w:type="spellStart"/>
      <w:r w:rsidRPr="00D97F70">
        <w:t>sheet_parameter</w:t>
      </w:r>
      <w:bookmarkEnd w:id="1922"/>
      <w:bookmarkEnd w:id="1923"/>
      <w:proofErr w:type="spellEnd"/>
      <w:r w:rsidRPr="00D97F70">
        <w:t>"</w:t>
      </w:r>
      <w:bookmarkEnd w:id="1924"/>
      <w:bookmarkEnd w:id="1925"/>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27"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28" w:name="_Toc3557055"/>
      <w:bookmarkStart w:id="1929" w:name="_Toc34747305"/>
      <w:bookmarkStart w:id="1930" w:name="_Toc77102124"/>
    </w:p>
    <w:p w14:paraId="4F56B9CF" w14:textId="4CDC8E7E" w:rsidR="00FC68DB" w:rsidRDefault="00FC68DB" w:rsidP="00B202D2">
      <w:pPr>
        <w:pStyle w:val="berschrift3"/>
      </w:pPr>
      <w:bookmarkStart w:id="1931" w:name="_Toc155344901"/>
      <w:r w:rsidRPr="00F54804">
        <w:t>Cruciform Joint</w:t>
      </w:r>
      <w:bookmarkEnd w:id="1926"/>
      <w:bookmarkEnd w:id="1928"/>
      <w:bookmarkEnd w:id="1929"/>
      <w:bookmarkEnd w:id="1930"/>
      <w:bookmarkEnd w:id="193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32" w:name="GenericSeamWeldWeldingTechnology"/>
      <w:bookmarkEnd w:id="1932"/>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3" w:name="_Toc3557056"/>
      <w:bookmarkStart w:id="1934" w:name="_Toc34747306"/>
      <w:bookmarkStart w:id="1935"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3"/>
      <w:bookmarkEnd w:id="1934"/>
      <w:bookmarkEnd w:id="193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36"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36"/>
    </w:p>
    <w:p w14:paraId="34BD949F" w14:textId="77BA5613" w:rsidR="00FC68DB" w:rsidRPr="005C2D94" w:rsidRDefault="0086771F">
      <w:pPr>
        <w:pStyle w:val="berschrift4"/>
      </w:pPr>
      <w:bookmarkStart w:id="1937" w:name="_Toc3557057"/>
      <w:bookmarkStart w:id="1938" w:name="_Toc34747307"/>
      <w:bookmarkStart w:id="1939"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7"/>
      <w:bookmarkEnd w:id="1938"/>
      <w:bookmarkEnd w:id="193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0"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0"/>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1"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2" w:name="_Toc338939241"/>
      <w:bookmarkStart w:id="1943" w:name="_Toc3557058"/>
      <w:bookmarkStart w:id="1944" w:name="_Toc34747308"/>
      <w:bookmarkStart w:id="1945" w:name="_Toc77102127"/>
      <w:bookmarkStart w:id="1946" w:name="_Toc288196482"/>
      <w:bookmarkStart w:id="1947" w:name="_Toc288200784"/>
      <w:bookmarkStart w:id="1948" w:name="_Toc338938909"/>
      <w:bookmarkStart w:id="1949" w:name="_Toc338939128"/>
      <w:bookmarkEnd w:id="1644"/>
      <w:r w:rsidRPr="005C2D94">
        <w:t>Attributes</w:t>
      </w:r>
      <w:bookmarkEnd w:id="1942"/>
      <w:bookmarkEnd w:id="1943"/>
      <w:bookmarkEnd w:id="1944"/>
      <w:bookmarkEnd w:id="1945"/>
    </w:p>
    <w:p w14:paraId="78E13020" w14:textId="77777777" w:rsidR="00FC68DB" w:rsidRPr="000A1B7B" w:rsidRDefault="00FC68DB" w:rsidP="000E094F">
      <w:pPr>
        <w:pStyle w:val="berschrift5"/>
      </w:pPr>
      <w:bookmarkStart w:id="1950" w:name="_Toc338939243"/>
      <w:r w:rsidRPr="00BD52D7">
        <w:t>Attribute "</w:t>
      </w:r>
      <w:r w:rsidRPr="001668D7">
        <w:t>base</w:t>
      </w:r>
      <w:bookmarkEnd w:id="195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1" w:name="_Toc338939244"/>
      <w:r w:rsidRPr="00F54804">
        <w:t>Attribute "technology</w:t>
      </w:r>
      <w:bookmarkEnd w:id="195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2" w:name="_Toc338939245"/>
      <w:bookmarkStart w:id="1953" w:name="_Toc3557059"/>
      <w:bookmarkStart w:id="1954" w:name="_Toc34747309"/>
      <w:bookmarkStart w:id="1955"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52"/>
      <w:bookmarkEnd w:id="1953"/>
      <w:proofErr w:type="spellEnd"/>
      <w:r w:rsidRPr="005C2D94">
        <w:t>"</w:t>
      </w:r>
      <w:bookmarkEnd w:id="1954"/>
      <w:bookmarkEnd w:id="1955"/>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56"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5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7" w:name="_Toc338939248"/>
      <w:proofErr w:type="spellStart"/>
      <w:r w:rsidRPr="005300E4">
        <w:rPr>
          <w:lang w:val="es-ES"/>
        </w:rPr>
        <w:t>Attributes</w:t>
      </w:r>
      <w:proofErr w:type="spellEnd"/>
      <w:r w:rsidRPr="005300E4">
        <w:rPr>
          <w:lang w:val="es-ES"/>
        </w:rPr>
        <w:t xml:space="preserve">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8"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59"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0" w:name="_Toc338939250"/>
      <w:r w:rsidRPr="005C2D94">
        <w:t xml:space="preserve">Attribute </w:t>
      </w:r>
      <w:r w:rsidRPr="001E4607">
        <w:t>"</w:t>
      </w:r>
      <w:r w:rsidRPr="00BD52D7">
        <w:t>angle</w:t>
      </w:r>
      <w:bookmarkEnd w:id="196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1" w:name="_Toc338939251"/>
      <w:r w:rsidRPr="00F54804">
        <w:t>Attribute "penetration</w:t>
      </w:r>
      <w:bookmarkEnd w:id="196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2" w:name="_Toc338939253"/>
      <w:r w:rsidRPr="005C2D94">
        <w:t>Attribute "</w:t>
      </w:r>
      <w:r w:rsidRPr="001E4607">
        <w:t>shape</w:t>
      </w:r>
      <w:bookmarkEnd w:id="196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3" w:name="_Toc338939254"/>
      <w:r w:rsidRPr="00F54804">
        <w:lastRenderedPageBreak/>
        <w:t>Attribute "filler</w:t>
      </w:r>
      <w:bookmarkEnd w:id="196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64" w:name="GenericSeamWeldWeld"/>
      <w:bookmarkStart w:id="1965" w:name="_Toc3557060"/>
      <w:bookmarkStart w:id="1966" w:name="_Toc34747310"/>
      <w:bookmarkStart w:id="1967" w:name="_Toc77102129"/>
      <w:bookmarkStart w:id="1968" w:name="_Toc338938919"/>
      <w:bookmarkStart w:id="1969" w:name="_Toc338939255"/>
      <w:bookmarkEnd w:id="1946"/>
      <w:bookmarkEnd w:id="1947"/>
      <w:bookmarkEnd w:id="1948"/>
      <w:bookmarkEnd w:id="1949"/>
      <w:bookmarkEnd w:id="1964"/>
      <w:r w:rsidRPr="00F54804">
        <w:lastRenderedPageBreak/>
        <w:t xml:space="preserve">Element </w:t>
      </w:r>
      <w:r w:rsidRPr="005C2D94">
        <w:t>"</w:t>
      </w:r>
      <w:proofErr w:type="spellStart"/>
      <w:r w:rsidRPr="005C2D94">
        <w:t>sheet_parameter</w:t>
      </w:r>
      <w:bookmarkEnd w:id="1965"/>
      <w:proofErr w:type="spellEnd"/>
      <w:r w:rsidRPr="005C2D94">
        <w:t>"</w:t>
      </w:r>
      <w:bookmarkEnd w:id="1966"/>
      <w:bookmarkEnd w:id="1967"/>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71" w:name="_Toc413861928"/>
      <w:bookmarkStart w:id="1972" w:name="_Toc3557061"/>
      <w:bookmarkStart w:id="1973" w:name="_Toc34747311"/>
      <w:bookmarkStart w:id="1974" w:name="_Toc77102130"/>
      <w:bookmarkStart w:id="1975" w:name="_Toc155344902"/>
      <w:bookmarkStart w:id="1976" w:name="_Toc413359615"/>
      <w:bookmarkStart w:id="1977" w:name="_Toc338938920"/>
      <w:bookmarkStart w:id="1978" w:name="_Toc338939256"/>
      <w:bookmarkStart w:id="1979" w:name="_Toc391571769"/>
      <w:bookmarkEnd w:id="1968"/>
      <w:bookmarkEnd w:id="1969"/>
      <w:r w:rsidRPr="00F54804">
        <w:t>Flared Joint</w:t>
      </w:r>
      <w:bookmarkEnd w:id="1971"/>
      <w:bookmarkEnd w:id="1972"/>
      <w:bookmarkEnd w:id="1973"/>
      <w:bookmarkEnd w:id="1974"/>
      <w:bookmarkEnd w:id="197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0"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0"/>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1"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1"/>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2"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3" w:name="_Toc3557062"/>
      <w:bookmarkStart w:id="1984" w:name="_Toc34747312"/>
      <w:bookmarkStart w:id="1985" w:name="_Toc77102131"/>
      <w:r w:rsidRPr="000A1B7B">
        <w:t>Attributes</w:t>
      </w:r>
      <w:bookmarkEnd w:id="1983"/>
      <w:bookmarkEnd w:id="1984"/>
      <w:bookmarkEnd w:id="198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86" w:name="_Toc3557063"/>
      <w:bookmarkStart w:id="1987" w:name="_Toc34747313"/>
      <w:bookmarkStart w:id="1988"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86"/>
      <w:proofErr w:type="spellEnd"/>
      <w:r w:rsidRPr="00F54804">
        <w:t>"</w:t>
      </w:r>
      <w:bookmarkEnd w:id="1987"/>
      <w:bookmarkEnd w:id="198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89"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90" w:name="_Toc3557064"/>
      <w:bookmarkStart w:id="1991" w:name="_Toc34747314"/>
      <w:bookmarkStart w:id="1992" w:name="_Toc77102133"/>
      <w:r w:rsidRPr="00F54804">
        <w:t>Element "</w:t>
      </w:r>
      <w:proofErr w:type="spellStart"/>
      <w:r w:rsidRPr="00F54804">
        <w:t>sheet_parameter</w:t>
      </w:r>
      <w:bookmarkEnd w:id="1990"/>
      <w:proofErr w:type="spellEnd"/>
      <w:r w:rsidRPr="00F54804">
        <w:t>"</w:t>
      </w:r>
      <w:bookmarkEnd w:id="1991"/>
      <w:bookmarkEnd w:id="1992"/>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3"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9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94" w:name="_Ref414345739"/>
      <w:bookmarkStart w:id="1995" w:name="_Ref414345749"/>
      <w:bookmarkStart w:id="1996" w:name="_Ref414345786"/>
      <w:bookmarkStart w:id="1997" w:name="_Ref414345798"/>
      <w:bookmarkStart w:id="1998" w:name="_Toc3557065"/>
      <w:bookmarkStart w:id="1999" w:name="_Toc34747315"/>
      <w:bookmarkStart w:id="2000" w:name="_Toc77102134"/>
      <w:bookmarkStart w:id="2001" w:name="_Toc155344903"/>
      <w:r w:rsidRPr="00F54804">
        <w:lastRenderedPageBreak/>
        <w:t>Adhesive Lines</w:t>
      </w:r>
      <w:bookmarkEnd w:id="1976"/>
      <w:bookmarkEnd w:id="1994"/>
      <w:bookmarkEnd w:id="1995"/>
      <w:bookmarkEnd w:id="1996"/>
      <w:bookmarkEnd w:id="1997"/>
      <w:bookmarkEnd w:id="1998"/>
      <w:bookmarkEnd w:id="1999"/>
      <w:bookmarkEnd w:id="2000"/>
      <w:bookmarkEnd w:id="200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2"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3" w:name="_Toc155344904"/>
      <w:r w:rsidRPr="005C2D94">
        <w:t xml:space="preserve">Element </w:t>
      </w:r>
      <w:r w:rsidRPr="001E4607">
        <w:t>"</w:t>
      </w:r>
      <w:proofErr w:type="spellStart"/>
      <w:r w:rsidRPr="00BD52D7">
        <w:t>adhesive_line</w:t>
      </w:r>
      <w:proofErr w:type="spellEnd"/>
      <w:r w:rsidRPr="001668D7">
        <w:t>"</w:t>
      </w:r>
      <w:bookmarkEnd w:id="200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4"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00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05" w:name="_Toc155344905"/>
      <w:r w:rsidRPr="00F54804">
        <w:t xml:space="preserve">Element </w:t>
      </w:r>
      <w:r w:rsidRPr="005C2D94">
        <w:t>"</w:t>
      </w:r>
      <w:proofErr w:type="spellStart"/>
      <w:r w:rsidRPr="005C2D94">
        <w:t>loc_list</w:t>
      </w:r>
      <w:proofErr w:type="spellEnd"/>
      <w:r w:rsidRPr="005C2D94">
        <w:t>"</w:t>
      </w:r>
      <w:bookmarkEnd w:id="2005"/>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06" w:name="_Toc155344906"/>
      <w:r w:rsidRPr="0013175B">
        <w:t>Element "appdata"</w:t>
      </w:r>
      <w:bookmarkEnd w:id="2006"/>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7" w:name="_Toc155344907"/>
      <w:r w:rsidRPr="0013175B">
        <w:lastRenderedPageBreak/>
        <w:t>Element "</w:t>
      </w:r>
      <w:proofErr w:type="spellStart"/>
      <w:r w:rsidRPr="0013175B">
        <w:t>femdata</w:t>
      </w:r>
      <w:proofErr w:type="spellEnd"/>
      <w:r w:rsidRPr="0013175B">
        <w:t>"</w:t>
      </w:r>
      <w:bookmarkEnd w:id="2007"/>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8" w:name="_Toc428279602"/>
      <w:bookmarkStart w:id="2009" w:name="_Toc428456348"/>
      <w:bookmarkStart w:id="2010" w:name="_Toc428537316"/>
      <w:bookmarkStart w:id="2011" w:name="_Toc428969638"/>
      <w:bookmarkStart w:id="2012" w:name="_Toc429053029"/>
      <w:bookmarkStart w:id="2013" w:name="_Toc413861930"/>
      <w:bookmarkStart w:id="2014" w:name="_Toc3557066"/>
      <w:bookmarkStart w:id="2015" w:name="_Toc34747316"/>
      <w:bookmarkStart w:id="2016" w:name="_Toc77102135"/>
      <w:bookmarkStart w:id="2017" w:name="_Toc155344908"/>
      <w:bookmarkStart w:id="2018" w:name="_Toc413359617"/>
      <w:bookmarkEnd w:id="2008"/>
      <w:bookmarkEnd w:id="2009"/>
      <w:bookmarkEnd w:id="2010"/>
      <w:bookmarkEnd w:id="2011"/>
      <w:bookmarkEnd w:id="2012"/>
      <w:r w:rsidRPr="00F54804">
        <w:t>Hemming Flanges</w:t>
      </w:r>
      <w:bookmarkEnd w:id="2013"/>
      <w:bookmarkEnd w:id="2014"/>
      <w:bookmarkEnd w:id="2015"/>
      <w:bookmarkEnd w:id="2016"/>
      <w:bookmarkEnd w:id="2017"/>
    </w:p>
    <w:p w14:paraId="6080E41B" w14:textId="49B3CC85" w:rsidR="005F66B2" w:rsidRPr="0013175B" w:rsidRDefault="005F66B2" w:rsidP="0013175B">
      <w:pPr>
        <w:pStyle w:val="berschrift3"/>
      </w:pPr>
      <w:bookmarkStart w:id="2019" w:name="_Toc155344909"/>
      <w:r>
        <w:t>General</w:t>
      </w:r>
      <w:bookmarkEnd w:id="201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4"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0" w:name="_Ref413858805"/>
      <w:bookmarkStart w:id="2021" w:name="_Toc413861952"/>
      <w:bookmarkStart w:id="2022" w:name="_Toc3557149"/>
      <w:bookmarkStart w:id="2023" w:name="_Toc34747402"/>
      <w:bookmarkStart w:id="2024" w:name="_Toc76030600"/>
      <w:bookmarkStart w:id="2025" w:name="_Toc94530885"/>
      <w:bookmarkStart w:id="2026" w:name="_Toc101428281"/>
      <w:bookmarkStart w:id="2027"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0"/>
      <w:r w:rsidR="00683BEB">
        <w:t xml:space="preserve"> —</w:t>
      </w:r>
      <w:r w:rsidRPr="00F54804">
        <w:t xml:space="preserve"> The Three Regions of a Hemming</w:t>
      </w:r>
      <w:bookmarkEnd w:id="2021"/>
      <w:bookmarkEnd w:id="2022"/>
      <w:bookmarkEnd w:id="2023"/>
      <w:bookmarkEnd w:id="2024"/>
      <w:bookmarkEnd w:id="2025"/>
      <w:bookmarkEnd w:id="2026"/>
      <w:bookmarkEnd w:id="202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6"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28" w:name="_Ref413850590"/>
      <w:bookmarkStart w:id="2029" w:name="_Toc413861953"/>
      <w:bookmarkStart w:id="2030" w:name="_Toc3557150"/>
      <w:bookmarkStart w:id="2031" w:name="_Toc34747403"/>
      <w:bookmarkStart w:id="2032" w:name="_Toc76030601"/>
      <w:bookmarkStart w:id="2033" w:name="_Toc94530886"/>
      <w:bookmarkStart w:id="2034" w:name="_Toc101428282"/>
      <w:bookmarkStart w:id="2035"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2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9"/>
      <w:bookmarkEnd w:id="2030"/>
      <w:bookmarkEnd w:id="2031"/>
      <w:bookmarkEnd w:id="2032"/>
      <w:bookmarkEnd w:id="2033"/>
      <w:bookmarkEnd w:id="2034"/>
      <w:bookmarkEnd w:id="203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8"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36" w:name="_Toc413861954"/>
      <w:bookmarkStart w:id="2037" w:name="_Toc3557151"/>
      <w:bookmarkStart w:id="2038" w:name="_Toc34747404"/>
      <w:bookmarkStart w:id="2039" w:name="_Toc76030602"/>
      <w:bookmarkStart w:id="2040" w:name="_Toc94530887"/>
      <w:bookmarkStart w:id="2041" w:name="_Toc101428283"/>
      <w:bookmarkStart w:id="2042"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36"/>
      <w:bookmarkEnd w:id="2037"/>
      <w:bookmarkEnd w:id="2038"/>
      <w:bookmarkEnd w:id="2039"/>
      <w:bookmarkEnd w:id="2040"/>
      <w:bookmarkEnd w:id="2041"/>
      <w:bookmarkEnd w:id="204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0"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3" w:name="_Toc3557152"/>
      <w:bookmarkStart w:id="2044" w:name="_Toc34747405"/>
      <w:bookmarkStart w:id="2045" w:name="_Toc76030603"/>
      <w:bookmarkStart w:id="2046" w:name="_Toc94530888"/>
      <w:bookmarkStart w:id="2047" w:name="_Toc101428284"/>
      <w:bookmarkStart w:id="2048"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3"/>
      <w:bookmarkEnd w:id="2044"/>
      <w:bookmarkEnd w:id="2045"/>
      <w:bookmarkEnd w:id="2046"/>
      <w:bookmarkEnd w:id="2047"/>
      <w:bookmarkEnd w:id="204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9" w:name="_Toc413861932"/>
      <w:bookmarkStart w:id="2050" w:name="_Toc3557068"/>
      <w:bookmarkStart w:id="2051" w:name="_Toc34747318"/>
      <w:bookmarkStart w:id="2052" w:name="_Toc77102137"/>
      <w:bookmarkStart w:id="2053" w:name="_Toc155344910"/>
      <w:r>
        <w:t>E</w:t>
      </w:r>
      <w:r w:rsidR="00FC68DB" w:rsidRPr="00F54804">
        <w:t xml:space="preserve">lement </w:t>
      </w:r>
      <w:r w:rsidR="00FC68DB" w:rsidRPr="00F958FE">
        <w:rPr>
          <w:rFonts w:ascii="Courier New" w:hAnsi="Courier New" w:cs="Courier New"/>
        </w:rPr>
        <w:t>&lt;hemming/&gt;</w:t>
      </w:r>
      <w:bookmarkEnd w:id="2049"/>
      <w:bookmarkEnd w:id="2050"/>
      <w:bookmarkEnd w:id="2051"/>
      <w:bookmarkEnd w:id="2052"/>
      <w:bookmarkEnd w:id="2053"/>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4"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55" w:name="_Toc155344911"/>
      <w:r w:rsidRPr="005C2D94">
        <w:t>Element "</w:t>
      </w:r>
      <w:proofErr w:type="spellStart"/>
      <w:r w:rsidRPr="005C2D94">
        <w:t>loc_list</w:t>
      </w:r>
      <w:proofErr w:type="spellEnd"/>
      <w:r w:rsidRPr="001E4607">
        <w:t>"</w:t>
      </w:r>
      <w:bookmarkEnd w:id="2055"/>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56" w:name="_Toc155344912"/>
      <w:r w:rsidRPr="0013175B">
        <w:t>Element "appdata"</w:t>
      </w:r>
      <w:bookmarkEnd w:id="2056"/>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7" w:name="_Toc155344913"/>
      <w:r w:rsidRPr="0013175B">
        <w:t>Element "</w:t>
      </w:r>
      <w:proofErr w:type="spellStart"/>
      <w:r w:rsidRPr="0013175B">
        <w:t>femdata</w:t>
      </w:r>
      <w:proofErr w:type="spellEnd"/>
      <w:r w:rsidRPr="0013175B">
        <w:t>"</w:t>
      </w:r>
      <w:bookmarkEnd w:id="2057"/>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58" w:name="_Toc155344914"/>
      <w:r w:rsidRPr="005C2D94">
        <w:lastRenderedPageBreak/>
        <w:t>Element "hemming"</w:t>
      </w:r>
      <w:bookmarkEnd w:id="205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59"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0"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1"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3" w:name="_Toc428537321"/>
      <w:bookmarkStart w:id="2064" w:name="_Toc428969643"/>
      <w:bookmarkStart w:id="2065" w:name="_Toc429053034"/>
      <w:bookmarkStart w:id="2066" w:name="_Toc428537324"/>
      <w:bookmarkStart w:id="2067" w:name="_Toc428969646"/>
      <w:bookmarkStart w:id="2068" w:name="_Toc429053037"/>
      <w:bookmarkStart w:id="2069" w:name="_Toc428537325"/>
      <w:bookmarkStart w:id="2070" w:name="_Toc428969647"/>
      <w:bookmarkStart w:id="2071" w:name="_Toc429053038"/>
      <w:bookmarkStart w:id="2072" w:name="_Toc428537328"/>
      <w:bookmarkStart w:id="2073" w:name="_Toc428969650"/>
      <w:bookmarkStart w:id="2074" w:name="_Toc429053041"/>
      <w:bookmarkStart w:id="2075" w:name="_Toc428537330"/>
      <w:bookmarkStart w:id="2076" w:name="_Toc428969652"/>
      <w:bookmarkStart w:id="2077" w:name="_Toc429053043"/>
      <w:bookmarkStart w:id="2078" w:name="_Toc3557069"/>
      <w:bookmarkStart w:id="2079" w:name="_Toc34747319"/>
      <w:bookmarkStart w:id="2080" w:name="_Toc77102138"/>
      <w:bookmarkStart w:id="2081" w:name="_Toc155344915"/>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r w:rsidRPr="00F54804">
        <w:t>Sequence Connections</w:t>
      </w:r>
      <w:bookmarkEnd w:id="2018"/>
      <w:bookmarkEnd w:id="2078"/>
      <w:bookmarkEnd w:id="2079"/>
      <w:bookmarkEnd w:id="2080"/>
      <w:bookmarkEnd w:id="208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2" w:name="_Toc413359638"/>
      <w:bookmarkStart w:id="2083" w:name="_Toc3557153"/>
      <w:bookmarkStart w:id="2084" w:name="_Toc34747406"/>
      <w:bookmarkStart w:id="2085" w:name="_Toc76030604"/>
      <w:bookmarkStart w:id="2086" w:name="_Toc94530889"/>
      <w:bookmarkStart w:id="208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2"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88"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2"/>
      <w:bookmarkEnd w:id="2083"/>
      <w:bookmarkEnd w:id="2084"/>
      <w:bookmarkEnd w:id="2085"/>
      <w:bookmarkEnd w:id="2086"/>
      <w:bookmarkEnd w:id="2087"/>
      <w:bookmarkEnd w:id="208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4"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89" w:name="_Toc413359639"/>
      <w:bookmarkStart w:id="2090" w:name="_Toc3557154"/>
      <w:bookmarkStart w:id="2091" w:name="_Toc34747407"/>
      <w:bookmarkStart w:id="2092" w:name="_Toc76030605"/>
      <w:bookmarkStart w:id="2093" w:name="_Toc94530890"/>
      <w:bookmarkStart w:id="2094" w:name="_Toc101428286"/>
      <w:bookmarkStart w:id="2095"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89"/>
      <w:r w:rsidRPr="005C2D94">
        <w:t xml:space="preserve"> and </w:t>
      </w:r>
      <w:proofErr w:type="gramStart"/>
      <w:r w:rsidRPr="005C2D94">
        <w:t>spacing</w:t>
      </w:r>
      <w:bookmarkEnd w:id="2090"/>
      <w:bookmarkEnd w:id="2091"/>
      <w:bookmarkEnd w:id="2092"/>
      <w:bookmarkEnd w:id="2093"/>
      <w:bookmarkEnd w:id="2094"/>
      <w:bookmarkEnd w:id="2095"/>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6"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096" w:name="_Toc3557155"/>
      <w:bookmarkStart w:id="2097" w:name="_Toc34747408"/>
      <w:bookmarkStart w:id="2098" w:name="_Toc76030606"/>
      <w:bookmarkStart w:id="2099" w:name="_Toc94530891"/>
      <w:bookmarkStart w:id="2100" w:name="_Toc101428287"/>
      <w:bookmarkStart w:id="2101"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096"/>
      <w:bookmarkEnd w:id="2097"/>
      <w:bookmarkEnd w:id="2098"/>
      <w:bookmarkEnd w:id="2099"/>
      <w:bookmarkEnd w:id="2100"/>
      <w:bookmarkEnd w:id="2101"/>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8"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2" w:name="_Toc3557156"/>
      <w:bookmarkStart w:id="2103" w:name="_Toc34747409"/>
      <w:bookmarkStart w:id="2104" w:name="_Toc76030607"/>
      <w:bookmarkStart w:id="2105" w:name="_Toc94530892"/>
      <w:bookmarkStart w:id="2106" w:name="_Toc101428288"/>
      <w:bookmarkStart w:id="2107"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2"/>
      <w:bookmarkEnd w:id="2103"/>
      <w:bookmarkEnd w:id="2104"/>
      <w:bookmarkEnd w:id="2105"/>
      <w:bookmarkEnd w:id="2106"/>
      <w:bookmarkEnd w:id="2107"/>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08"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09"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0"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1" w:name="_Toc413359618"/>
      <w:bookmarkStart w:id="2112" w:name="_Toc3557070"/>
      <w:bookmarkStart w:id="2113" w:name="_Toc34747320"/>
      <w:bookmarkStart w:id="2114" w:name="_Toc77102139"/>
      <w:bookmarkStart w:id="2115" w:name="_Toc155344916"/>
      <w:bookmarkEnd w:id="1977"/>
      <w:bookmarkEnd w:id="1978"/>
      <w:bookmarkEnd w:id="1979"/>
      <w:r w:rsidRPr="005C2D94">
        <w:t>2D connections</w:t>
      </w:r>
      <w:bookmarkEnd w:id="2111"/>
      <w:bookmarkEnd w:id="2112"/>
      <w:bookmarkEnd w:id="2113"/>
      <w:bookmarkEnd w:id="2114"/>
      <w:bookmarkEnd w:id="2115"/>
      <w:r w:rsidR="000C7912">
        <w:t xml:space="preserve"> </w:t>
      </w:r>
    </w:p>
    <w:p w14:paraId="7FE12C3B" w14:textId="77777777" w:rsidR="00FC68DB" w:rsidRPr="001668D7" w:rsidRDefault="00FC68DB" w:rsidP="00B202D2">
      <w:pPr>
        <w:pStyle w:val="berschrift2"/>
      </w:pPr>
      <w:bookmarkStart w:id="2116" w:name="_Toc413359619"/>
      <w:bookmarkStart w:id="2117" w:name="_Toc3557071"/>
      <w:bookmarkStart w:id="2118" w:name="_Toc34747321"/>
      <w:bookmarkStart w:id="2119" w:name="_Toc77102140"/>
      <w:bookmarkStart w:id="2120" w:name="_Toc155344917"/>
      <w:r w:rsidRPr="00BD52D7">
        <w:t>Generic Definitions</w:t>
      </w:r>
      <w:bookmarkEnd w:id="2116"/>
      <w:bookmarkEnd w:id="2117"/>
      <w:bookmarkEnd w:id="2118"/>
      <w:bookmarkEnd w:id="2119"/>
      <w:bookmarkEnd w:id="2120"/>
    </w:p>
    <w:p w14:paraId="11BCA3EC" w14:textId="0F22593F" w:rsidR="005A7153" w:rsidRPr="005A7153" w:rsidRDefault="00FC68DB" w:rsidP="005A7153">
      <w:pPr>
        <w:pStyle w:val="berschrift3"/>
      </w:pPr>
      <w:bookmarkStart w:id="2121" w:name="_Toc413359620"/>
      <w:bookmarkStart w:id="2122" w:name="_Toc3557072"/>
      <w:bookmarkStart w:id="2123" w:name="_Toc34747322"/>
      <w:bookmarkStart w:id="2124" w:name="_Toc77102141"/>
      <w:bookmarkStart w:id="2125" w:name="_Toc155344918"/>
      <w:r w:rsidRPr="000A1B7B">
        <w:t>Identification</w:t>
      </w:r>
      <w:bookmarkEnd w:id="2121"/>
      <w:bookmarkEnd w:id="2122"/>
      <w:bookmarkEnd w:id="2123"/>
      <w:bookmarkEnd w:id="2124"/>
      <w:bookmarkEnd w:id="2125"/>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26" w:name="_Toc413359621"/>
      <w:bookmarkStart w:id="2127" w:name="_Toc3557073"/>
      <w:bookmarkStart w:id="2128" w:name="_Toc34747323"/>
      <w:bookmarkStart w:id="2129" w:name="_Toc77102142"/>
      <w:bookmarkStart w:id="2130" w:name="_Toc155344919"/>
      <w:r w:rsidRPr="005C2D94">
        <w:t>Connection Face</w:t>
      </w:r>
      <w:bookmarkEnd w:id="2126"/>
      <w:bookmarkEnd w:id="2127"/>
      <w:bookmarkEnd w:id="2128"/>
      <w:bookmarkEnd w:id="2129"/>
      <w:bookmarkEnd w:id="213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1"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2"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6257E820" w:rsidR="00890926" w:rsidRPr="000C7912" w:rsidRDefault="00890926" w:rsidP="001640C5">
      <w:pPr>
        <w:pStyle w:val="Beschriftung"/>
        <w:keepNext/>
        <w:keepLines/>
      </w:pPr>
      <w:bookmarkStart w:id="2133"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3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4"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35" w:name="_Toc413359622"/>
      <w:bookmarkStart w:id="2136" w:name="_Toc3557074"/>
      <w:bookmarkStart w:id="2137" w:name="_Toc34747324"/>
      <w:bookmarkStart w:id="2138" w:name="_Toc77102143"/>
      <w:bookmarkStart w:id="2139" w:name="_Toc155344920"/>
      <w:r w:rsidRPr="00F54804">
        <w:t>Type Specification</w:t>
      </w:r>
      <w:bookmarkEnd w:id="2135"/>
      <w:bookmarkEnd w:id="2136"/>
      <w:bookmarkEnd w:id="2137"/>
      <w:bookmarkEnd w:id="2138"/>
      <w:bookmarkEnd w:id="213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0"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41" w:name="_Toc413359623"/>
      <w:bookmarkStart w:id="2142" w:name="_Ref414345836"/>
      <w:bookmarkStart w:id="2143" w:name="_Ref414345889"/>
      <w:bookmarkStart w:id="2144" w:name="_Ref414350043"/>
      <w:bookmarkStart w:id="2145" w:name="_Ref429051261"/>
      <w:bookmarkStart w:id="2146" w:name="_Toc3557075"/>
      <w:bookmarkStart w:id="2147" w:name="_Toc34747325"/>
      <w:bookmarkStart w:id="2148" w:name="_Toc77102144"/>
      <w:bookmarkStart w:id="2149" w:name="_Toc155344921"/>
      <w:r w:rsidRPr="00F54804">
        <w:lastRenderedPageBreak/>
        <w:t>Adhesive Faces</w:t>
      </w:r>
      <w:bookmarkEnd w:id="2141"/>
      <w:bookmarkEnd w:id="2142"/>
      <w:bookmarkEnd w:id="2143"/>
      <w:bookmarkEnd w:id="2144"/>
      <w:bookmarkEnd w:id="2145"/>
      <w:bookmarkEnd w:id="2146"/>
      <w:bookmarkEnd w:id="2147"/>
      <w:bookmarkEnd w:id="2148"/>
      <w:bookmarkEnd w:id="214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0" w:name="_Toc413359640"/>
      <w:bookmarkStart w:id="2151" w:name="_Toc3557157"/>
      <w:bookmarkStart w:id="2152" w:name="_Toc34747410"/>
      <w:bookmarkStart w:id="2153" w:name="_Toc76030608"/>
      <w:bookmarkStart w:id="2154" w:name="_Toc94530893"/>
      <w:bookmarkStart w:id="2155" w:name="_Toc101428289"/>
      <w:bookmarkStart w:id="2156"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0"/>
      <w:bookmarkEnd w:id="2151"/>
      <w:bookmarkEnd w:id="2152"/>
      <w:bookmarkEnd w:id="2153"/>
      <w:bookmarkEnd w:id="2154"/>
      <w:bookmarkEnd w:id="2155"/>
      <w:bookmarkEnd w:id="215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57"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5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5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9" w:name="_Toc3557076"/>
      <w:bookmarkStart w:id="2160" w:name="_Toc34747326"/>
      <w:bookmarkStart w:id="2161" w:name="_Toc77102147"/>
      <w:bookmarkStart w:id="2162" w:name="_Toc155344922"/>
      <w:bookmarkStart w:id="2163" w:name="_Toc443470372"/>
      <w:bookmarkStart w:id="2164" w:name="_Toc450303224"/>
      <w:bookmarkStart w:id="2165" w:name="_Toc9996979"/>
      <w:bookmarkStart w:id="2166" w:name="_Toc353342679"/>
      <w:bookmarkEnd w:id="78"/>
      <w:r w:rsidRPr="00F54804">
        <w:t>Future extensions</w:t>
      </w:r>
      <w:bookmarkEnd w:id="2159"/>
      <w:bookmarkEnd w:id="2160"/>
      <w:bookmarkEnd w:id="2161"/>
      <w:bookmarkEnd w:id="2162"/>
    </w:p>
    <w:p w14:paraId="43412240" w14:textId="2829AA2C" w:rsidR="00F85CA7" w:rsidRPr="0013175B" w:rsidRDefault="00F85CA7" w:rsidP="0013175B">
      <w:pPr>
        <w:pStyle w:val="berschrift2"/>
      </w:pPr>
      <w:bookmarkStart w:id="2167" w:name="_Toc155344923"/>
      <w:r>
        <w:t>General</w:t>
      </w:r>
      <w:bookmarkEnd w:id="2167"/>
    </w:p>
    <w:p w14:paraId="209DB769" w14:textId="614B6EF4" w:rsidR="002D2C85" w:rsidRPr="00F54804" w:rsidRDefault="002D2C85" w:rsidP="00B202D2">
      <w:bookmarkStart w:id="2168" w:name="_Toc338938925"/>
      <w:bookmarkStart w:id="216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0" w:name="_Toc338938923"/>
      <w:bookmarkStart w:id="2171" w:name="_Toc338939259"/>
      <w:bookmarkStart w:id="2172" w:name="_Toc413359625"/>
      <w:bookmarkStart w:id="2173" w:name="_Toc3557077"/>
      <w:bookmarkStart w:id="2174" w:name="_Toc34747327"/>
      <w:bookmarkStart w:id="2175" w:name="_Toc77102148"/>
      <w:bookmarkStart w:id="2176" w:name="_Toc155344924"/>
      <w:r w:rsidRPr="00F54804">
        <w:t>Additional parameters for spot and seam welds</w:t>
      </w:r>
      <w:bookmarkEnd w:id="2170"/>
      <w:bookmarkEnd w:id="2171"/>
      <w:bookmarkEnd w:id="2172"/>
      <w:bookmarkEnd w:id="2173"/>
      <w:bookmarkEnd w:id="2174"/>
      <w:bookmarkEnd w:id="2175"/>
      <w:bookmarkEnd w:id="217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77" w:name="_Ref338846673"/>
      <w:bookmarkStart w:id="2178" w:name="_Toc338938924"/>
      <w:bookmarkStart w:id="2179" w:name="_Toc338939260"/>
      <w:bookmarkStart w:id="2180" w:name="_Toc413359626"/>
      <w:bookmarkStart w:id="2181" w:name="_Toc3557078"/>
      <w:bookmarkStart w:id="2182" w:name="_Toc34747328"/>
      <w:bookmarkStart w:id="2183" w:name="_Toc77102149"/>
      <w:bookmarkStart w:id="2184" w:name="_Toc155344925"/>
      <w:r w:rsidRPr="00F54804">
        <w:t>Other relevant and new joint types</w:t>
      </w:r>
      <w:bookmarkEnd w:id="2177"/>
      <w:bookmarkEnd w:id="2178"/>
      <w:bookmarkEnd w:id="2179"/>
      <w:bookmarkEnd w:id="2180"/>
      <w:bookmarkEnd w:id="2181"/>
      <w:bookmarkEnd w:id="2182"/>
      <w:bookmarkEnd w:id="2183"/>
      <w:bookmarkEnd w:id="218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85" w:name="_Ref69238344"/>
      <w:bookmarkStart w:id="2186" w:name="_Toc77102146"/>
      <w:bookmarkEnd w:id="2168"/>
      <w:bookmarkEnd w:id="2169"/>
      <w:r w:rsidRPr="0013175B">
        <w:lastRenderedPageBreak/>
        <w:br/>
      </w:r>
      <w:bookmarkStart w:id="2187" w:name="_Ref101250163"/>
      <w:bookmarkStart w:id="2188" w:name="_Toc155344926"/>
      <w:r w:rsidRPr="0013175B">
        <w:rPr>
          <w:b w:val="0"/>
          <w:bCs/>
        </w:rPr>
        <w:t>(informative)</w:t>
      </w:r>
      <w:r w:rsidRPr="0013175B">
        <w:br/>
      </w:r>
      <w:r w:rsidRPr="0013175B">
        <w:br/>
        <w:t>Derivation of Formulae used for Regular Intermittent Welds</w:t>
      </w:r>
      <w:bookmarkEnd w:id="2185"/>
      <w:bookmarkEnd w:id="2186"/>
      <w:bookmarkEnd w:id="2187"/>
      <w:bookmarkEnd w:id="218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1"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89" w:name="_Toc76030609"/>
      <w:bookmarkStart w:id="2190" w:name="_Toc94530894"/>
      <w:bookmarkStart w:id="219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9"/>
      <w:bookmarkEnd w:id="2190"/>
      <w:bookmarkEnd w:id="219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3"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2" w:name="_Toc76030610"/>
      <w:bookmarkStart w:id="2193" w:name="_Toc94530895"/>
      <w:bookmarkStart w:id="219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2"/>
      <w:bookmarkEnd w:id="2193"/>
      <w:bookmarkEnd w:id="219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19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19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19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19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19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19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8" w:name="_Ref101250429"/>
      <w:bookmarkStart w:id="2199" w:name="_Toc155344927"/>
      <w:r w:rsidRPr="0013175B">
        <w:rPr>
          <w:b w:val="0"/>
          <w:bCs/>
        </w:rPr>
        <w:t>(informative)</w:t>
      </w:r>
      <w:r w:rsidRPr="0013175B">
        <w:br/>
      </w:r>
      <w:r w:rsidRPr="0013175B">
        <w:br/>
      </w:r>
      <w:bookmarkStart w:id="220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8"/>
      <w:bookmarkEnd w:id="2199"/>
      <w:bookmarkEnd w:id="2200"/>
    </w:p>
    <w:p w14:paraId="4DCF037F" w14:textId="6017EB2C" w:rsidR="00F94939" w:rsidRPr="00F54804" w:rsidRDefault="00741F4D" w:rsidP="00DE0BBC">
      <w:pPr>
        <w:pStyle w:val="a2"/>
        <w:numPr>
          <w:ilvl w:val="1"/>
          <w:numId w:val="2"/>
        </w:numPr>
        <w:tabs>
          <w:tab w:val="clear" w:pos="501"/>
          <w:tab w:val="num" w:pos="360"/>
        </w:tabs>
        <w:ind w:left="0"/>
      </w:pPr>
      <w:bookmarkStart w:id="2201" w:name="_Toc155344928"/>
      <w:r w:rsidRPr="00F54804">
        <w:t>General principles</w:t>
      </w:r>
      <w:bookmarkEnd w:id="220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3" w:name="_Ref97730893"/>
      <w:bookmarkStart w:id="2204" w:name="_Ref97730874"/>
      <w:bookmarkStart w:id="220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3"/>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204"/>
      <w:bookmarkEnd w:id="2205"/>
      <w:proofErr w:type="gramEnd"/>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2"/>
    </w:p>
    <w:p w14:paraId="2F472891" w14:textId="25EA54AD" w:rsidR="00F94939" w:rsidRPr="00F54804" w:rsidRDefault="00F94939" w:rsidP="00DE0BBC">
      <w:pPr>
        <w:pStyle w:val="a2"/>
        <w:numPr>
          <w:ilvl w:val="1"/>
          <w:numId w:val="2"/>
        </w:numPr>
        <w:tabs>
          <w:tab w:val="clear" w:pos="501"/>
          <w:tab w:val="num" w:pos="360"/>
        </w:tabs>
        <w:ind w:left="0"/>
      </w:pPr>
      <w:bookmarkStart w:id="220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0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0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0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8" w:name="_Ref101250401"/>
      <w:bookmarkStart w:id="2209" w:name="_Toc155344930"/>
      <w:r w:rsidRPr="0013175B">
        <w:rPr>
          <w:b w:val="0"/>
          <w:bCs/>
        </w:rPr>
        <w:t>(informative)</w:t>
      </w:r>
      <w:r w:rsidRPr="0013175B">
        <w:br/>
      </w:r>
      <w:r w:rsidRPr="0013175B">
        <w:br/>
      </w:r>
      <w:r w:rsidR="005E03C5" w:rsidRPr="005E03C5">
        <w:t>Background and context to this document</w:t>
      </w:r>
      <w:bookmarkEnd w:id="2208"/>
      <w:bookmarkEnd w:id="220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0" w:name="_Toc155344931"/>
      <w:r w:rsidRPr="00BD52D7">
        <w:lastRenderedPageBreak/>
        <w:t>Bibliography</w:t>
      </w:r>
      <w:bookmarkEnd w:id="2163"/>
      <w:bookmarkEnd w:id="2164"/>
      <w:bookmarkEnd w:id="2165"/>
      <w:bookmarkEnd w:id="2166"/>
      <w:bookmarkEnd w:id="221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1" w:name="_Ref21650472"/>
      <w:bookmarkEnd w:id="2211"/>
    </w:p>
    <w:sectPr w:rsidR="00C673CF" w:rsidRPr="00F54804" w:rsidSect="00FB76D2">
      <w:footerReference w:type="even" r:id="rId216"/>
      <w:footerReference w:type="default" r:id="rId21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99B87" w14:textId="77777777" w:rsidR="00FB76D2" w:rsidRDefault="00FB76D2">
      <w:pPr>
        <w:spacing w:after="0" w:line="240" w:lineRule="auto"/>
      </w:pPr>
      <w:r>
        <w:separator/>
      </w:r>
    </w:p>
  </w:endnote>
  <w:endnote w:type="continuationSeparator" w:id="0">
    <w:p w14:paraId="2C8BE60E" w14:textId="77777777" w:rsidR="00FB76D2" w:rsidRDefault="00FB7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AF7BA" w14:textId="77777777" w:rsidR="00FB76D2" w:rsidRDefault="00FB76D2">
      <w:pPr>
        <w:spacing w:after="0" w:line="240" w:lineRule="auto"/>
      </w:pPr>
      <w:r>
        <w:separator/>
      </w:r>
    </w:p>
  </w:footnote>
  <w:footnote w:type="continuationSeparator" w:id="0">
    <w:p w14:paraId="56B4568B" w14:textId="77777777" w:rsidR="00FB76D2" w:rsidRDefault="00FB7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5"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0"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0"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6"/>
  </w:num>
  <w:num w:numId="4" w16cid:durableId="1751543919">
    <w:abstractNumId w:val="21"/>
  </w:num>
  <w:num w:numId="5" w16cid:durableId="318271737">
    <w:abstractNumId w:val="57"/>
  </w:num>
  <w:num w:numId="6" w16cid:durableId="780883879">
    <w:abstractNumId w:val="66"/>
  </w:num>
  <w:num w:numId="7" w16cid:durableId="415788269">
    <w:abstractNumId w:val="10"/>
  </w:num>
  <w:num w:numId="8" w16cid:durableId="1206258820">
    <w:abstractNumId w:val="39"/>
  </w:num>
  <w:num w:numId="9" w16cid:durableId="293172248">
    <w:abstractNumId w:val="18"/>
  </w:num>
  <w:num w:numId="10" w16cid:durableId="1970626466">
    <w:abstractNumId w:val="8"/>
  </w:num>
  <w:num w:numId="11" w16cid:durableId="802771338">
    <w:abstractNumId w:val="51"/>
  </w:num>
  <w:num w:numId="12" w16cid:durableId="631206751">
    <w:abstractNumId w:val="13"/>
  </w:num>
  <w:num w:numId="13" w16cid:durableId="456875302">
    <w:abstractNumId w:val="59"/>
  </w:num>
  <w:num w:numId="14" w16cid:durableId="1602686167">
    <w:abstractNumId w:val="1"/>
  </w:num>
  <w:num w:numId="15" w16cid:durableId="351734851">
    <w:abstractNumId w:val="55"/>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5"/>
  </w:num>
  <w:num w:numId="24" w16cid:durableId="898244303">
    <w:abstractNumId w:val="19"/>
  </w:num>
  <w:num w:numId="25" w16cid:durableId="982005415">
    <w:abstractNumId w:val="58"/>
  </w:num>
  <w:num w:numId="26" w16cid:durableId="1530680458">
    <w:abstractNumId w:val="43"/>
  </w:num>
  <w:num w:numId="27" w16cid:durableId="863397388">
    <w:abstractNumId w:val="23"/>
  </w:num>
  <w:num w:numId="28" w16cid:durableId="46227324">
    <w:abstractNumId w:val="47"/>
  </w:num>
  <w:num w:numId="29" w16cid:durableId="574127593">
    <w:abstractNumId w:val="54"/>
  </w:num>
  <w:num w:numId="30" w16cid:durableId="1399866847">
    <w:abstractNumId w:val="31"/>
  </w:num>
  <w:num w:numId="31" w16cid:durableId="676007217">
    <w:abstractNumId w:val="49"/>
  </w:num>
  <w:num w:numId="32" w16cid:durableId="963776198">
    <w:abstractNumId w:val="24"/>
  </w:num>
  <w:num w:numId="33" w16cid:durableId="478108733">
    <w:abstractNumId w:val="15"/>
  </w:num>
  <w:num w:numId="34" w16cid:durableId="1617564541">
    <w:abstractNumId w:val="37"/>
  </w:num>
  <w:num w:numId="35" w16cid:durableId="1588534074">
    <w:abstractNumId w:val="46"/>
  </w:num>
  <w:num w:numId="36" w16cid:durableId="1599026098">
    <w:abstractNumId w:val="20"/>
  </w:num>
  <w:num w:numId="37" w16cid:durableId="487477395">
    <w:abstractNumId w:val="63"/>
  </w:num>
  <w:num w:numId="38" w16cid:durableId="893810924">
    <w:abstractNumId w:val="62"/>
  </w:num>
  <w:num w:numId="39" w16cid:durableId="998732530">
    <w:abstractNumId w:val="48"/>
  </w:num>
  <w:num w:numId="40" w16cid:durableId="31080609">
    <w:abstractNumId w:val="50"/>
  </w:num>
  <w:num w:numId="41" w16cid:durableId="1512335237">
    <w:abstractNumId w:val="25"/>
  </w:num>
  <w:num w:numId="42" w16cid:durableId="480118008">
    <w:abstractNumId w:val="2"/>
  </w:num>
  <w:num w:numId="43" w16cid:durableId="320471868">
    <w:abstractNumId w:val="32"/>
  </w:num>
  <w:num w:numId="44" w16cid:durableId="1765178268">
    <w:abstractNumId w:val="53"/>
  </w:num>
  <w:num w:numId="45" w16cid:durableId="459423168">
    <w:abstractNumId w:val="22"/>
  </w:num>
  <w:num w:numId="46" w16cid:durableId="1985232519">
    <w:abstractNumId w:val="5"/>
  </w:num>
  <w:num w:numId="47" w16cid:durableId="853769691">
    <w:abstractNumId w:val="35"/>
  </w:num>
  <w:num w:numId="48" w16cid:durableId="1865628057">
    <w:abstractNumId w:val="33"/>
  </w:num>
  <w:num w:numId="49" w16cid:durableId="1497529428">
    <w:abstractNumId w:val="56"/>
  </w:num>
  <w:num w:numId="50" w16cid:durableId="726223224">
    <w:abstractNumId w:val="52"/>
  </w:num>
  <w:num w:numId="51" w16cid:durableId="1247152756">
    <w:abstractNumId w:val="9"/>
  </w:num>
  <w:num w:numId="52" w16cid:durableId="1552182359">
    <w:abstractNumId w:val="64"/>
  </w:num>
  <w:num w:numId="53" w16cid:durableId="270205063">
    <w:abstractNumId w:val="4"/>
  </w:num>
  <w:num w:numId="54" w16cid:durableId="1707410340">
    <w:abstractNumId w:val="38"/>
  </w:num>
  <w:num w:numId="55" w16cid:durableId="1462962335">
    <w:abstractNumId w:val="34"/>
  </w:num>
  <w:num w:numId="56" w16cid:durableId="495077218">
    <w:abstractNumId w:val="60"/>
  </w:num>
  <w:num w:numId="57" w16cid:durableId="1901597919">
    <w:abstractNumId w:val="44"/>
  </w:num>
  <w:num w:numId="58" w16cid:durableId="978340306">
    <w:abstractNumId w:val="41"/>
  </w:num>
  <w:num w:numId="59" w16cid:durableId="1329677660">
    <w:abstractNumId w:val="12"/>
  </w:num>
  <w:num w:numId="60" w16cid:durableId="204488047">
    <w:abstractNumId w:val="42"/>
  </w:num>
  <w:num w:numId="61" w16cid:durableId="919755514">
    <w:abstractNumId w:val="40"/>
  </w:num>
  <w:num w:numId="62" w16cid:durableId="1574895701">
    <w:abstractNumId w:val="17"/>
  </w:num>
  <w:num w:numId="63" w16cid:durableId="1440642610">
    <w:abstractNumId w:val="16"/>
  </w:num>
  <w:num w:numId="64" w16cid:durableId="1735620788">
    <w:abstractNumId w:val="61"/>
  </w:num>
  <w:num w:numId="65" w16cid:durableId="57830245">
    <w:abstractNumId w:val="45"/>
  </w:num>
  <w:num w:numId="66" w16cid:durableId="112483215">
    <w:abstractNumId w:val="30"/>
  </w:num>
  <w:num w:numId="67" w16cid:durableId="767501871">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258E"/>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B76D2"/>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8.png"/><Relationship Id="rId159" Type="http://schemas.openxmlformats.org/officeDocument/2006/relationships/image" Target="media/image127.png"/><Relationship Id="rId170" Type="http://schemas.openxmlformats.org/officeDocument/2006/relationships/image" Target="media/image136.pn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8.sv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8.svg"/><Relationship Id="rId165" Type="http://schemas.openxmlformats.org/officeDocument/2006/relationships/image" Target="media/image132.png"/><Relationship Id="rId181" Type="http://schemas.openxmlformats.org/officeDocument/2006/relationships/image" Target="media/image145.svg"/><Relationship Id="rId186" Type="http://schemas.openxmlformats.org/officeDocument/2006/relationships/image" Target="media/image149.svg"/><Relationship Id="rId216" Type="http://schemas.openxmlformats.org/officeDocument/2006/relationships/footer" Target="footer3.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oleObject" Target="embeddings/oleObject2.bin"/><Relationship Id="rId155" Type="http://schemas.openxmlformats.org/officeDocument/2006/relationships/image" Target="media/image123.png"/><Relationship Id="rId171" Type="http://schemas.openxmlformats.org/officeDocument/2006/relationships/image" Target="media/image137.svg"/><Relationship Id="rId176" Type="http://schemas.openxmlformats.org/officeDocument/2006/relationships/image" Target="media/image141.svg"/><Relationship Id="rId192" Type="http://schemas.openxmlformats.org/officeDocument/2006/relationships/image" Target="media/image155.sv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oleObject" Target="embeddings/oleObject1.bin"/><Relationship Id="rId161" Type="http://schemas.openxmlformats.org/officeDocument/2006/relationships/image" Target="media/image129.png"/><Relationship Id="rId166" Type="http://schemas.openxmlformats.org/officeDocument/2006/relationships/image" Target="media/image133.svg"/><Relationship Id="rId182" Type="http://schemas.openxmlformats.org/officeDocument/2006/relationships/image" Target="media/image146.png"/><Relationship Id="rId187" Type="http://schemas.openxmlformats.org/officeDocument/2006/relationships/image" Target="media/image150.png"/><Relationship Id="rId21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4.jpeg"/><Relationship Id="rId119" Type="http://schemas.openxmlformats.org/officeDocument/2006/relationships/image" Target="media/image89.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image" Target="media/image124.svg"/><Relationship Id="rId177" Type="http://schemas.openxmlformats.org/officeDocument/2006/relationships/image" Target="media/image142.png"/><Relationship Id="rId198" Type="http://schemas.openxmlformats.org/officeDocument/2006/relationships/image" Target="media/image161.png"/><Relationship Id="rId172" Type="http://schemas.openxmlformats.org/officeDocument/2006/relationships/image" Target="media/image138.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9.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svg"/><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30.svg"/><Relationship Id="rId183" Type="http://schemas.openxmlformats.org/officeDocument/2006/relationships/image" Target="media/image147.svg"/><Relationship Id="rId213" Type="http://schemas.openxmlformats.org/officeDocument/2006/relationships/image" Target="media/image176.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5.png"/><Relationship Id="rId178" Type="http://schemas.openxmlformats.org/officeDocument/2006/relationships/image" Target="media/image143.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20.svg"/><Relationship Id="rId173" Type="http://schemas.openxmlformats.org/officeDocument/2006/relationships/image" Target="media/image139.sv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6.svg"/><Relationship Id="rId168" Type="http://schemas.openxmlformats.org/officeDocument/2006/relationships/image" Target="media/image13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1.wmf"/><Relationship Id="rId184" Type="http://schemas.openxmlformats.org/officeDocument/2006/relationships/oleObject" Target="embeddings/oleObject7.bin"/><Relationship Id="rId189" Type="http://schemas.openxmlformats.org/officeDocument/2006/relationships/image" Target="media/image152.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6.gif"/><Relationship Id="rId137" Type="http://schemas.openxmlformats.org/officeDocument/2006/relationships/image" Target="media/image107.svg"/><Relationship Id="rId158" Type="http://schemas.openxmlformats.org/officeDocument/2006/relationships/image" Target="media/image126.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oleObject" Target="embeddings/oleObject5.bin"/><Relationship Id="rId179" Type="http://schemas.openxmlformats.org/officeDocument/2006/relationships/oleObject" Target="embeddings/oleObject6.bin"/><Relationship Id="rId195" Type="http://schemas.openxmlformats.org/officeDocument/2006/relationships/image" Target="media/image158.png"/><Relationship Id="rId209" Type="http://schemas.openxmlformats.org/officeDocument/2006/relationships/image" Target="media/image172.jpe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143" Type="http://schemas.openxmlformats.org/officeDocument/2006/relationships/image" Target="media/image113.svg"/><Relationship Id="rId148" Type="http://schemas.openxmlformats.org/officeDocument/2006/relationships/image" Target="media/image117.png"/><Relationship Id="rId164" Type="http://schemas.openxmlformats.org/officeDocument/2006/relationships/oleObject" Target="embeddings/oleObject3.bin"/><Relationship Id="rId169" Type="http://schemas.openxmlformats.org/officeDocument/2006/relationships/oleObject" Target="embeddings/oleObject4.bin"/><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3.png"/><Relationship Id="rId215" Type="http://schemas.openxmlformats.org/officeDocument/2006/relationships/image" Target="media/image178.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sv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45081</Words>
  <Characters>284015</Characters>
  <Application>Microsoft Office Word</Application>
  <DocSecurity>0</DocSecurity>
  <Lines>2366</Lines>
  <Paragraphs>656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328440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310</cp:revision>
  <cp:lastPrinted>2023-09-22T21:01:00Z</cp:lastPrinted>
  <dcterms:created xsi:type="dcterms:W3CDTF">2023-08-09T12:34:00Z</dcterms:created>
  <dcterms:modified xsi:type="dcterms:W3CDTF">2024-01-25T20:50:00Z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