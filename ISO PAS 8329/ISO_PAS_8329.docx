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E8FAFC1"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9D5A5E">
        <w:t>14</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211C274"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5A3FB7C8" w14:textId="23AD9DC3" w:rsidR="00156111"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6666541" w:history="1">
        <w:r w:rsidR="00156111" w:rsidRPr="009E186F">
          <w:rPr>
            <w:rStyle w:val="Hyperlink"/>
            <w:noProof/>
          </w:rPr>
          <w:t>Foreword</w:t>
        </w:r>
        <w:r w:rsidR="00156111">
          <w:rPr>
            <w:noProof/>
            <w:webHidden/>
          </w:rPr>
          <w:tab/>
        </w:r>
        <w:r w:rsidR="00156111">
          <w:rPr>
            <w:noProof/>
            <w:webHidden/>
          </w:rPr>
          <w:fldChar w:fldCharType="begin"/>
        </w:r>
        <w:r w:rsidR="00156111">
          <w:rPr>
            <w:noProof/>
            <w:webHidden/>
          </w:rPr>
          <w:instrText xml:space="preserve"> PAGEREF _Toc166666541 \h </w:instrText>
        </w:r>
        <w:r w:rsidR="00156111">
          <w:rPr>
            <w:noProof/>
            <w:webHidden/>
          </w:rPr>
        </w:r>
        <w:r w:rsidR="00156111">
          <w:rPr>
            <w:noProof/>
            <w:webHidden/>
          </w:rPr>
          <w:fldChar w:fldCharType="separate"/>
        </w:r>
        <w:r w:rsidR="00156111">
          <w:rPr>
            <w:noProof/>
            <w:webHidden/>
          </w:rPr>
          <w:t>xiii</w:t>
        </w:r>
        <w:r w:rsidR="00156111">
          <w:rPr>
            <w:noProof/>
            <w:webHidden/>
          </w:rPr>
          <w:fldChar w:fldCharType="end"/>
        </w:r>
      </w:hyperlink>
    </w:p>
    <w:p w14:paraId="597A5835" w14:textId="064FCDB2"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542" w:history="1">
        <w:r w:rsidRPr="009E186F">
          <w:rPr>
            <w:rStyle w:val="Hyperlink"/>
            <w:noProof/>
          </w:rPr>
          <w:t>Introduction</w:t>
        </w:r>
        <w:r>
          <w:rPr>
            <w:noProof/>
            <w:webHidden/>
          </w:rPr>
          <w:tab/>
        </w:r>
        <w:r>
          <w:rPr>
            <w:noProof/>
            <w:webHidden/>
          </w:rPr>
          <w:fldChar w:fldCharType="begin"/>
        </w:r>
        <w:r>
          <w:rPr>
            <w:noProof/>
            <w:webHidden/>
          </w:rPr>
          <w:instrText xml:space="preserve"> PAGEREF _Toc166666542 \h </w:instrText>
        </w:r>
        <w:r>
          <w:rPr>
            <w:noProof/>
            <w:webHidden/>
          </w:rPr>
        </w:r>
        <w:r>
          <w:rPr>
            <w:noProof/>
            <w:webHidden/>
          </w:rPr>
          <w:fldChar w:fldCharType="separate"/>
        </w:r>
        <w:r>
          <w:rPr>
            <w:noProof/>
            <w:webHidden/>
          </w:rPr>
          <w:t>xiv</w:t>
        </w:r>
        <w:r>
          <w:rPr>
            <w:noProof/>
            <w:webHidden/>
          </w:rPr>
          <w:fldChar w:fldCharType="end"/>
        </w:r>
      </w:hyperlink>
    </w:p>
    <w:p w14:paraId="4596E051" w14:textId="22A9AB5D"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543" w:history="1">
        <w:r w:rsidRPr="009E186F">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Scope</w:t>
        </w:r>
        <w:r>
          <w:rPr>
            <w:noProof/>
            <w:webHidden/>
          </w:rPr>
          <w:tab/>
        </w:r>
        <w:r>
          <w:rPr>
            <w:noProof/>
            <w:webHidden/>
          </w:rPr>
          <w:fldChar w:fldCharType="begin"/>
        </w:r>
        <w:r>
          <w:rPr>
            <w:noProof/>
            <w:webHidden/>
          </w:rPr>
          <w:instrText xml:space="preserve"> PAGEREF _Toc166666543 \h </w:instrText>
        </w:r>
        <w:r>
          <w:rPr>
            <w:noProof/>
            <w:webHidden/>
          </w:rPr>
        </w:r>
        <w:r>
          <w:rPr>
            <w:noProof/>
            <w:webHidden/>
          </w:rPr>
          <w:fldChar w:fldCharType="separate"/>
        </w:r>
        <w:r>
          <w:rPr>
            <w:noProof/>
            <w:webHidden/>
          </w:rPr>
          <w:t>1</w:t>
        </w:r>
        <w:r>
          <w:rPr>
            <w:noProof/>
            <w:webHidden/>
          </w:rPr>
          <w:fldChar w:fldCharType="end"/>
        </w:r>
      </w:hyperlink>
    </w:p>
    <w:p w14:paraId="48284EF4" w14:textId="7B4089E9"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544" w:history="1">
        <w:r w:rsidRPr="009E186F">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Normative references</w:t>
        </w:r>
        <w:r>
          <w:rPr>
            <w:noProof/>
            <w:webHidden/>
          </w:rPr>
          <w:tab/>
        </w:r>
        <w:r>
          <w:rPr>
            <w:noProof/>
            <w:webHidden/>
          </w:rPr>
          <w:fldChar w:fldCharType="begin"/>
        </w:r>
        <w:r>
          <w:rPr>
            <w:noProof/>
            <w:webHidden/>
          </w:rPr>
          <w:instrText xml:space="preserve"> PAGEREF _Toc166666544 \h </w:instrText>
        </w:r>
        <w:r>
          <w:rPr>
            <w:noProof/>
            <w:webHidden/>
          </w:rPr>
        </w:r>
        <w:r>
          <w:rPr>
            <w:noProof/>
            <w:webHidden/>
          </w:rPr>
          <w:fldChar w:fldCharType="separate"/>
        </w:r>
        <w:r>
          <w:rPr>
            <w:noProof/>
            <w:webHidden/>
          </w:rPr>
          <w:t>1</w:t>
        </w:r>
        <w:r>
          <w:rPr>
            <w:noProof/>
            <w:webHidden/>
          </w:rPr>
          <w:fldChar w:fldCharType="end"/>
        </w:r>
      </w:hyperlink>
    </w:p>
    <w:p w14:paraId="4D69C413" w14:textId="36703434"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545" w:history="1">
        <w:r w:rsidRPr="009E186F">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Terms and definitions</w:t>
        </w:r>
        <w:r>
          <w:rPr>
            <w:noProof/>
            <w:webHidden/>
          </w:rPr>
          <w:tab/>
        </w:r>
        <w:r>
          <w:rPr>
            <w:noProof/>
            <w:webHidden/>
          </w:rPr>
          <w:fldChar w:fldCharType="begin"/>
        </w:r>
        <w:r>
          <w:rPr>
            <w:noProof/>
            <w:webHidden/>
          </w:rPr>
          <w:instrText xml:space="preserve"> PAGEREF _Toc166666545 \h </w:instrText>
        </w:r>
        <w:r>
          <w:rPr>
            <w:noProof/>
            <w:webHidden/>
          </w:rPr>
        </w:r>
        <w:r>
          <w:rPr>
            <w:noProof/>
            <w:webHidden/>
          </w:rPr>
          <w:fldChar w:fldCharType="separate"/>
        </w:r>
        <w:r>
          <w:rPr>
            <w:noProof/>
            <w:webHidden/>
          </w:rPr>
          <w:t>1</w:t>
        </w:r>
        <w:r>
          <w:rPr>
            <w:noProof/>
            <w:webHidden/>
          </w:rPr>
          <w:fldChar w:fldCharType="end"/>
        </w:r>
      </w:hyperlink>
    </w:p>
    <w:p w14:paraId="6D93FA25" w14:textId="60BCD3C7"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546" w:history="1">
        <w:r w:rsidRPr="009E186F">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Design principles and basic features of χMCF</w:t>
        </w:r>
        <w:r>
          <w:rPr>
            <w:noProof/>
            <w:webHidden/>
          </w:rPr>
          <w:tab/>
        </w:r>
        <w:r>
          <w:rPr>
            <w:noProof/>
            <w:webHidden/>
          </w:rPr>
          <w:fldChar w:fldCharType="begin"/>
        </w:r>
        <w:r>
          <w:rPr>
            <w:noProof/>
            <w:webHidden/>
          </w:rPr>
          <w:instrText xml:space="preserve"> PAGEREF _Toc166666546 \h </w:instrText>
        </w:r>
        <w:r>
          <w:rPr>
            <w:noProof/>
            <w:webHidden/>
          </w:rPr>
        </w:r>
        <w:r>
          <w:rPr>
            <w:noProof/>
            <w:webHidden/>
          </w:rPr>
          <w:fldChar w:fldCharType="separate"/>
        </w:r>
        <w:r>
          <w:rPr>
            <w:noProof/>
            <w:webHidden/>
          </w:rPr>
          <w:t>1</w:t>
        </w:r>
        <w:r>
          <w:rPr>
            <w:noProof/>
            <w:webHidden/>
          </w:rPr>
          <w:fldChar w:fldCharType="end"/>
        </w:r>
      </w:hyperlink>
    </w:p>
    <w:p w14:paraId="60F05733" w14:textId="1C6D1FA0"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47" w:history="1">
        <w:r w:rsidRPr="009E186F">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General</w:t>
        </w:r>
        <w:r>
          <w:rPr>
            <w:noProof/>
            <w:webHidden/>
          </w:rPr>
          <w:tab/>
        </w:r>
        <w:r>
          <w:rPr>
            <w:noProof/>
            <w:webHidden/>
          </w:rPr>
          <w:fldChar w:fldCharType="begin"/>
        </w:r>
        <w:r>
          <w:rPr>
            <w:noProof/>
            <w:webHidden/>
          </w:rPr>
          <w:instrText xml:space="preserve"> PAGEREF _Toc166666547 \h </w:instrText>
        </w:r>
        <w:r>
          <w:rPr>
            <w:noProof/>
            <w:webHidden/>
          </w:rPr>
        </w:r>
        <w:r>
          <w:rPr>
            <w:noProof/>
            <w:webHidden/>
          </w:rPr>
          <w:fldChar w:fldCharType="separate"/>
        </w:r>
        <w:r>
          <w:rPr>
            <w:noProof/>
            <w:webHidden/>
          </w:rPr>
          <w:t>1</w:t>
        </w:r>
        <w:r>
          <w:rPr>
            <w:noProof/>
            <w:webHidden/>
          </w:rPr>
          <w:fldChar w:fldCharType="end"/>
        </w:r>
      </w:hyperlink>
    </w:p>
    <w:p w14:paraId="7F4E1FCF" w14:textId="6B7018B8"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48" w:history="1">
        <w:r w:rsidRPr="009E186F">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Design principles</w:t>
        </w:r>
        <w:r>
          <w:rPr>
            <w:noProof/>
            <w:webHidden/>
          </w:rPr>
          <w:tab/>
        </w:r>
        <w:r>
          <w:rPr>
            <w:noProof/>
            <w:webHidden/>
          </w:rPr>
          <w:fldChar w:fldCharType="begin"/>
        </w:r>
        <w:r>
          <w:rPr>
            <w:noProof/>
            <w:webHidden/>
          </w:rPr>
          <w:instrText xml:space="preserve"> PAGEREF _Toc166666548 \h </w:instrText>
        </w:r>
        <w:r>
          <w:rPr>
            <w:noProof/>
            <w:webHidden/>
          </w:rPr>
        </w:r>
        <w:r>
          <w:rPr>
            <w:noProof/>
            <w:webHidden/>
          </w:rPr>
          <w:fldChar w:fldCharType="separate"/>
        </w:r>
        <w:r>
          <w:rPr>
            <w:noProof/>
            <w:webHidden/>
          </w:rPr>
          <w:t>2</w:t>
        </w:r>
        <w:r>
          <w:rPr>
            <w:noProof/>
            <w:webHidden/>
          </w:rPr>
          <w:fldChar w:fldCharType="end"/>
        </w:r>
      </w:hyperlink>
    </w:p>
    <w:p w14:paraId="732731B2" w14:textId="00DAB9D2"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49" w:history="1">
        <w:r w:rsidRPr="009E186F">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Idealization of joints</w:t>
        </w:r>
        <w:r>
          <w:rPr>
            <w:noProof/>
            <w:webHidden/>
          </w:rPr>
          <w:tab/>
        </w:r>
        <w:r>
          <w:rPr>
            <w:noProof/>
            <w:webHidden/>
          </w:rPr>
          <w:fldChar w:fldCharType="begin"/>
        </w:r>
        <w:r>
          <w:rPr>
            <w:noProof/>
            <w:webHidden/>
          </w:rPr>
          <w:instrText xml:space="preserve"> PAGEREF _Toc166666549 \h </w:instrText>
        </w:r>
        <w:r>
          <w:rPr>
            <w:noProof/>
            <w:webHidden/>
          </w:rPr>
        </w:r>
        <w:r>
          <w:rPr>
            <w:noProof/>
            <w:webHidden/>
          </w:rPr>
          <w:fldChar w:fldCharType="separate"/>
        </w:r>
        <w:r>
          <w:rPr>
            <w:noProof/>
            <w:webHidden/>
          </w:rPr>
          <w:t>2</w:t>
        </w:r>
        <w:r>
          <w:rPr>
            <w:noProof/>
            <w:webHidden/>
          </w:rPr>
          <w:fldChar w:fldCharType="end"/>
        </w:r>
      </w:hyperlink>
    </w:p>
    <w:p w14:paraId="41AA7047" w14:textId="3601EFB7"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50" w:history="1">
        <w:r w:rsidRPr="009E186F">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Reconstruction of joints from χMCF</w:t>
        </w:r>
        <w:r>
          <w:rPr>
            <w:noProof/>
            <w:webHidden/>
          </w:rPr>
          <w:tab/>
        </w:r>
        <w:r>
          <w:rPr>
            <w:noProof/>
            <w:webHidden/>
          </w:rPr>
          <w:fldChar w:fldCharType="begin"/>
        </w:r>
        <w:r>
          <w:rPr>
            <w:noProof/>
            <w:webHidden/>
          </w:rPr>
          <w:instrText xml:space="preserve"> PAGEREF _Toc166666550 \h </w:instrText>
        </w:r>
        <w:r>
          <w:rPr>
            <w:noProof/>
            <w:webHidden/>
          </w:rPr>
        </w:r>
        <w:r>
          <w:rPr>
            <w:noProof/>
            <w:webHidden/>
          </w:rPr>
          <w:fldChar w:fldCharType="separate"/>
        </w:r>
        <w:r>
          <w:rPr>
            <w:noProof/>
            <w:webHidden/>
          </w:rPr>
          <w:t>3</w:t>
        </w:r>
        <w:r>
          <w:rPr>
            <w:noProof/>
            <w:webHidden/>
          </w:rPr>
          <w:fldChar w:fldCharType="end"/>
        </w:r>
      </w:hyperlink>
    </w:p>
    <w:p w14:paraId="42A21BF3" w14:textId="152DDD78"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51" w:history="1">
        <w:r w:rsidRPr="009E186F">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Description of topology</w:t>
        </w:r>
        <w:r>
          <w:rPr>
            <w:noProof/>
            <w:webHidden/>
          </w:rPr>
          <w:tab/>
        </w:r>
        <w:r>
          <w:rPr>
            <w:noProof/>
            <w:webHidden/>
          </w:rPr>
          <w:fldChar w:fldCharType="begin"/>
        </w:r>
        <w:r>
          <w:rPr>
            <w:noProof/>
            <w:webHidden/>
          </w:rPr>
          <w:instrText xml:space="preserve"> PAGEREF _Toc166666551 \h </w:instrText>
        </w:r>
        <w:r>
          <w:rPr>
            <w:noProof/>
            <w:webHidden/>
          </w:rPr>
        </w:r>
        <w:r>
          <w:rPr>
            <w:noProof/>
            <w:webHidden/>
          </w:rPr>
          <w:fldChar w:fldCharType="separate"/>
        </w:r>
        <w:r>
          <w:rPr>
            <w:noProof/>
            <w:webHidden/>
          </w:rPr>
          <w:t>3</w:t>
        </w:r>
        <w:r>
          <w:rPr>
            <w:noProof/>
            <w:webHidden/>
          </w:rPr>
          <w:fldChar w:fldCharType="end"/>
        </w:r>
      </w:hyperlink>
    </w:p>
    <w:p w14:paraId="6017100B" w14:textId="657CC3A3"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52" w:history="1">
        <w:r w:rsidRPr="009E186F">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χMCF in the development processes</w:t>
        </w:r>
        <w:r>
          <w:rPr>
            <w:noProof/>
            <w:webHidden/>
          </w:rPr>
          <w:tab/>
        </w:r>
        <w:r>
          <w:rPr>
            <w:noProof/>
            <w:webHidden/>
          </w:rPr>
          <w:fldChar w:fldCharType="begin"/>
        </w:r>
        <w:r>
          <w:rPr>
            <w:noProof/>
            <w:webHidden/>
          </w:rPr>
          <w:instrText xml:space="preserve"> PAGEREF _Toc166666552 \h </w:instrText>
        </w:r>
        <w:r>
          <w:rPr>
            <w:noProof/>
            <w:webHidden/>
          </w:rPr>
        </w:r>
        <w:r>
          <w:rPr>
            <w:noProof/>
            <w:webHidden/>
          </w:rPr>
          <w:fldChar w:fldCharType="separate"/>
        </w:r>
        <w:r>
          <w:rPr>
            <w:noProof/>
            <w:webHidden/>
          </w:rPr>
          <w:t>4</w:t>
        </w:r>
        <w:r>
          <w:rPr>
            <w:noProof/>
            <w:webHidden/>
          </w:rPr>
          <w:fldChar w:fldCharType="end"/>
        </w:r>
      </w:hyperlink>
    </w:p>
    <w:p w14:paraId="6FCF5CDF" w14:textId="4B62AA7A"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553" w:history="1">
        <w:r w:rsidRPr="009E186F">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Keywords of XML specification</w:t>
        </w:r>
        <w:r>
          <w:rPr>
            <w:noProof/>
            <w:webHidden/>
          </w:rPr>
          <w:tab/>
        </w:r>
        <w:r>
          <w:rPr>
            <w:noProof/>
            <w:webHidden/>
          </w:rPr>
          <w:fldChar w:fldCharType="begin"/>
        </w:r>
        <w:r>
          <w:rPr>
            <w:noProof/>
            <w:webHidden/>
          </w:rPr>
          <w:instrText xml:space="preserve"> PAGEREF _Toc166666553 \h </w:instrText>
        </w:r>
        <w:r>
          <w:rPr>
            <w:noProof/>
            <w:webHidden/>
          </w:rPr>
        </w:r>
        <w:r>
          <w:rPr>
            <w:noProof/>
            <w:webHidden/>
          </w:rPr>
          <w:fldChar w:fldCharType="separate"/>
        </w:r>
        <w:r>
          <w:rPr>
            <w:noProof/>
            <w:webHidden/>
          </w:rPr>
          <w:t>6</w:t>
        </w:r>
        <w:r>
          <w:rPr>
            <w:noProof/>
            <w:webHidden/>
          </w:rPr>
          <w:fldChar w:fldCharType="end"/>
        </w:r>
      </w:hyperlink>
    </w:p>
    <w:p w14:paraId="012ABFEA" w14:textId="73873DA2"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54" w:history="1">
        <w:r w:rsidRPr="009E186F">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Keywords</w:t>
        </w:r>
        <w:r>
          <w:rPr>
            <w:noProof/>
            <w:webHidden/>
          </w:rPr>
          <w:tab/>
        </w:r>
        <w:r>
          <w:rPr>
            <w:noProof/>
            <w:webHidden/>
          </w:rPr>
          <w:fldChar w:fldCharType="begin"/>
        </w:r>
        <w:r>
          <w:rPr>
            <w:noProof/>
            <w:webHidden/>
          </w:rPr>
          <w:instrText xml:space="preserve"> PAGEREF _Toc166666554 \h </w:instrText>
        </w:r>
        <w:r>
          <w:rPr>
            <w:noProof/>
            <w:webHidden/>
          </w:rPr>
        </w:r>
        <w:r>
          <w:rPr>
            <w:noProof/>
            <w:webHidden/>
          </w:rPr>
          <w:fldChar w:fldCharType="separate"/>
        </w:r>
        <w:r>
          <w:rPr>
            <w:noProof/>
            <w:webHidden/>
          </w:rPr>
          <w:t>6</w:t>
        </w:r>
        <w:r>
          <w:rPr>
            <w:noProof/>
            <w:webHidden/>
          </w:rPr>
          <w:fldChar w:fldCharType="end"/>
        </w:r>
      </w:hyperlink>
    </w:p>
    <w:p w14:paraId="601132DF" w14:textId="0C060CC2"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555" w:history="1">
        <w:r w:rsidRPr="009E186F">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Parts, properties and assemblies</w:t>
        </w:r>
        <w:r>
          <w:rPr>
            <w:noProof/>
            <w:webHidden/>
          </w:rPr>
          <w:tab/>
        </w:r>
        <w:r>
          <w:rPr>
            <w:noProof/>
            <w:webHidden/>
          </w:rPr>
          <w:fldChar w:fldCharType="begin"/>
        </w:r>
        <w:r>
          <w:rPr>
            <w:noProof/>
            <w:webHidden/>
          </w:rPr>
          <w:instrText xml:space="preserve"> PAGEREF _Toc166666555 \h </w:instrText>
        </w:r>
        <w:r>
          <w:rPr>
            <w:noProof/>
            <w:webHidden/>
          </w:rPr>
        </w:r>
        <w:r>
          <w:rPr>
            <w:noProof/>
            <w:webHidden/>
          </w:rPr>
          <w:fldChar w:fldCharType="separate"/>
        </w:r>
        <w:r>
          <w:rPr>
            <w:noProof/>
            <w:webHidden/>
          </w:rPr>
          <w:t>7</w:t>
        </w:r>
        <w:r>
          <w:rPr>
            <w:noProof/>
            <w:webHidden/>
          </w:rPr>
          <w:fldChar w:fldCharType="end"/>
        </w:r>
      </w:hyperlink>
    </w:p>
    <w:p w14:paraId="0ED97E11" w14:textId="061DD780"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56" w:history="1">
        <w:r w:rsidRPr="009E186F">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General</w:t>
        </w:r>
        <w:r>
          <w:rPr>
            <w:noProof/>
            <w:webHidden/>
          </w:rPr>
          <w:tab/>
        </w:r>
        <w:r>
          <w:rPr>
            <w:noProof/>
            <w:webHidden/>
          </w:rPr>
          <w:fldChar w:fldCharType="begin"/>
        </w:r>
        <w:r>
          <w:rPr>
            <w:noProof/>
            <w:webHidden/>
          </w:rPr>
          <w:instrText xml:space="preserve"> PAGEREF _Toc166666556 \h </w:instrText>
        </w:r>
        <w:r>
          <w:rPr>
            <w:noProof/>
            <w:webHidden/>
          </w:rPr>
        </w:r>
        <w:r>
          <w:rPr>
            <w:noProof/>
            <w:webHidden/>
          </w:rPr>
          <w:fldChar w:fldCharType="separate"/>
        </w:r>
        <w:r>
          <w:rPr>
            <w:noProof/>
            <w:webHidden/>
          </w:rPr>
          <w:t>7</w:t>
        </w:r>
        <w:r>
          <w:rPr>
            <w:noProof/>
            <w:webHidden/>
          </w:rPr>
          <w:fldChar w:fldCharType="end"/>
        </w:r>
      </w:hyperlink>
    </w:p>
    <w:p w14:paraId="48C60414" w14:textId="6FC5EF72"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57" w:history="1">
        <w:r w:rsidRPr="009E186F">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Parts</w:t>
        </w:r>
        <w:r>
          <w:rPr>
            <w:noProof/>
            <w:webHidden/>
          </w:rPr>
          <w:tab/>
        </w:r>
        <w:r>
          <w:rPr>
            <w:noProof/>
            <w:webHidden/>
          </w:rPr>
          <w:fldChar w:fldCharType="begin"/>
        </w:r>
        <w:r>
          <w:rPr>
            <w:noProof/>
            <w:webHidden/>
          </w:rPr>
          <w:instrText xml:space="preserve"> PAGEREF _Toc166666557 \h </w:instrText>
        </w:r>
        <w:r>
          <w:rPr>
            <w:noProof/>
            <w:webHidden/>
          </w:rPr>
        </w:r>
        <w:r>
          <w:rPr>
            <w:noProof/>
            <w:webHidden/>
          </w:rPr>
          <w:fldChar w:fldCharType="separate"/>
        </w:r>
        <w:r>
          <w:rPr>
            <w:noProof/>
            <w:webHidden/>
          </w:rPr>
          <w:t>7</w:t>
        </w:r>
        <w:r>
          <w:rPr>
            <w:noProof/>
            <w:webHidden/>
          </w:rPr>
          <w:fldChar w:fldCharType="end"/>
        </w:r>
      </w:hyperlink>
    </w:p>
    <w:p w14:paraId="6F974C0E" w14:textId="1FE3B465"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58" w:history="1">
        <w:r w:rsidRPr="009E186F">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General</w:t>
        </w:r>
        <w:r>
          <w:rPr>
            <w:noProof/>
            <w:webHidden/>
          </w:rPr>
          <w:tab/>
        </w:r>
        <w:r>
          <w:rPr>
            <w:noProof/>
            <w:webHidden/>
          </w:rPr>
          <w:fldChar w:fldCharType="begin"/>
        </w:r>
        <w:r>
          <w:rPr>
            <w:noProof/>
            <w:webHidden/>
          </w:rPr>
          <w:instrText xml:space="preserve"> PAGEREF _Toc166666558 \h </w:instrText>
        </w:r>
        <w:r>
          <w:rPr>
            <w:noProof/>
            <w:webHidden/>
          </w:rPr>
        </w:r>
        <w:r>
          <w:rPr>
            <w:noProof/>
            <w:webHidden/>
          </w:rPr>
          <w:fldChar w:fldCharType="separate"/>
        </w:r>
        <w:r>
          <w:rPr>
            <w:noProof/>
            <w:webHidden/>
          </w:rPr>
          <w:t>7</w:t>
        </w:r>
        <w:r>
          <w:rPr>
            <w:noProof/>
            <w:webHidden/>
          </w:rPr>
          <w:fldChar w:fldCharType="end"/>
        </w:r>
      </w:hyperlink>
    </w:p>
    <w:p w14:paraId="1A4D984B" w14:textId="07EDF1CE"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59" w:history="1">
        <w:r w:rsidRPr="009E186F">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Part labels</w:t>
        </w:r>
        <w:r>
          <w:rPr>
            <w:noProof/>
            <w:webHidden/>
          </w:rPr>
          <w:tab/>
        </w:r>
        <w:r>
          <w:rPr>
            <w:noProof/>
            <w:webHidden/>
          </w:rPr>
          <w:fldChar w:fldCharType="begin"/>
        </w:r>
        <w:r>
          <w:rPr>
            <w:noProof/>
            <w:webHidden/>
          </w:rPr>
          <w:instrText xml:space="preserve"> PAGEREF _Toc166666559 \h </w:instrText>
        </w:r>
        <w:r>
          <w:rPr>
            <w:noProof/>
            <w:webHidden/>
          </w:rPr>
        </w:r>
        <w:r>
          <w:rPr>
            <w:noProof/>
            <w:webHidden/>
          </w:rPr>
          <w:fldChar w:fldCharType="separate"/>
        </w:r>
        <w:r>
          <w:rPr>
            <w:noProof/>
            <w:webHidden/>
          </w:rPr>
          <w:t>8</w:t>
        </w:r>
        <w:r>
          <w:rPr>
            <w:noProof/>
            <w:webHidden/>
          </w:rPr>
          <w:fldChar w:fldCharType="end"/>
        </w:r>
      </w:hyperlink>
    </w:p>
    <w:p w14:paraId="2DD83B9B" w14:textId="25DC4BCA"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60" w:history="1">
        <w:r w:rsidRPr="009E186F">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Part instances</w:t>
        </w:r>
        <w:r>
          <w:rPr>
            <w:noProof/>
            <w:webHidden/>
          </w:rPr>
          <w:tab/>
        </w:r>
        <w:r>
          <w:rPr>
            <w:noProof/>
            <w:webHidden/>
          </w:rPr>
          <w:fldChar w:fldCharType="begin"/>
        </w:r>
        <w:r>
          <w:rPr>
            <w:noProof/>
            <w:webHidden/>
          </w:rPr>
          <w:instrText xml:space="preserve"> PAGEREF _Toc166666560 \h </w:instrText>
        </w:r>
        <w:r>
          <w:rPr>
            <w:noProof/>
            <w:webHidden/>
          </w:rPr>
        </w:r>
        <w:r>
          <w:rPr>
            <w:noProof/>
            <w:webHidden/>
          </w:rPr>
          <w:fldChar w:fldCharType="separate"/>
        </w:r>
        <w:r>
          <w:rPr>
            <w:noProof/>
            <w:webHidden/>
          </w:rPr>
          <w:t>8</w:t>
        </w:r>
        <w:r>
          <w:rPr>
            <w:noProof/>
            <w:webHidden/>
          </w:rPr>
          <w:fldChar w:fldCharType="end"/>
        </w:r>
      </w:hyperlink>
    </w:p>
    <w:p w14:paraId="5B73724A" w14:textId="2D34C17E"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61" w:history="1">
        <w:r w:rsidRPr="009E186F">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Properties</w:t>
        </w:r>
        <w:r>
          <w:rPr>
            <w:noProof/>
            <w:webHidden/>
          </w:rPr>
          <w:tab/>
        </w:r>
        <w:r>
          <w:rPr>
            <w:noProof/>
            <w:webHidden/>
          </w:rPr>
          <w:fldChar w:fldCharType="begin"/>
        </w:r>
        <w:r>
          <w:rPr>
            <w:noProof/>
            <w:webHidden/>
          </w:rPr>
          <w:instrText xml:space="preserve"> PAGEREF _Toc166666561 \h </w:instrText>
        </w:r>
        <w:r>
          <w:rPr>
            <w:noProof/>
            <w:webHidden/>
          </w:rPr>
        </w:r>
        <w:r>
          <w:rPr>
            <w:noProof/>
            <w:webHidden/>
          </w:rPr>
          <w:fldChar w:fldCharType="separate"/>
        </w:r>
        <w:r>
          <w:rPr>
            <w:noProof/>
            <w:webHidden/>
          </w:rPr>
          <w:t>8</w:t>
        </w:r>
        <w:r>
          <w:rPr>
            <w:noProof/>
            <w:webHidden/>
          </w:rPr>
          <w:fldChar w:fldCharType="end"/>
        </w:r>
      </w:hyperlink>
    </w:p>
    <w:p w14:paraId="76F45792" w14:textId="17F1B7C4"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62" w:history="1">
        <w:r w:rsidRPr="009E186F">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Assemblies</w:t>
        </w:r>
        <w:r>
          <w:rPr>
            <w:noProof/>
            <w:webHidden/>
          </w:rPr>
          <w:tab/>
        </w:r>
        <w:r>
          <w:rPr>
            <w:noProof/>
            <w:webHidden/>
          </w:rPr>
          <w:fldChar w:fldCharType="begin"/>
        </w:r>
        <w:r>
          <w:rPr>
            <w:noProof/>
            <w:webHidden/>
          </w:rPr>
          <w:instrText xml:space="preserve"> PAGEREF _Toc166666562 \h </w:instrText>
        </w:r>
        <w:r>
          <w:rPr>
            <w:noProof/>
            <w:webHidden/>
          </w:rPr>
        </w:r>
        <w:r>
          <w:rPr>
            <w:noProof/>
            <w:webHidden/>
          </w:rPr>
          <w:fldChar w:fldCharType="separate"/>
        </w:r>
        <w:r>
          <w:rPr>
            <w:noProof/>
            <w:webHidden/>
          </w:rPr>
          <w:t>8</w:t>
        </w:r>
        <w:r>
          <w:rPr>
            <w:noProof/>
            <w:webHidden/>
          </w:rPr>
          <w:fldChar w:fldCharType="end"/>
        </w:r>
      </w:hyperlink>
    </w:p>
    <w:p w14:paraId="16D08250" w14:textId="0477816F"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563" w:history="1">
        <w:r w:rsidRPr="009E186F">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File structure of χMCF</w:t>
        </w:r>
        <w:r>
          <w:rPr>
            <w:noProof/>
            <w:webHidden/>
          </w:rPr>
          <w:tab/>
        </w:r>
        <w:r>
          <w:rPr>
            <w:noProof/>
            <w:webHidden/>
          </w:rPr>
          <w:fldChar w:fldCharType="begin"/>
        </w:r>
        <w:r>
          <w:rPr>
            <w:noProof/>
            <w:webHidden/>
          </w:rPr>
          <w:instrText xml:space="preserve"> PAGEREF _Toc166666563 \h </w:instrText>
        </w:r>
        <w:r>
          <w:rPr>
            <w:noProof/>
            <w:webHidden/>
          </w:rPr>
        </w:r>
        <w:r>
          <w:rPr>
            <w:noProof/>
            <w:webHidden/>
          </w:rPr>
          <w:fldChar w:fldCharType="separate"/>
        </w:r>
        <w:r>
          <w:rPr>
            <w:noProof/>
            <w:webHidden/>
          </w:rPr>
          <w:t>9</w:t>
        </w:r>
        <w:r>
          <w:rPr>
            <w:noProof/>
            <w:webHidden/>
          </w:rPr>
          <w:fldChar w:fldCharType="end"/>
        </w:r>
      </w:hyperlink>
    </w:p>
    <w:p w14:paraId="5823FDB8" w14:textId="4C8DDC9B"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64" w:history="1">
        <w:r w:rsidRPr="009E186F">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General</w:t>
        </w:r>
        <w:r>
          <w:rPr>
            <w:noProof/>
            <w:webHidden/>
          </w:rPr>
          <w:tab/>
        </w:r>
        <w:r>
          <w:rPr>
            <w:noProof/>
            <w:webHidden/>
          </w:rPr>
          <w:fldChar w:fldCharType="begin"/>
        </w:r>
        <w:r>
          <w:rPr>
            <w:noProof/>
            <w:webHidden/>
          </w:rPr>
          <w:instrText xml:space="preserve"> PAGEREF _Toc166666564 \h </w:instrText>
        </w:r>
        <w:r>
          <w:rPr>
            <w:noProof/>
            <w:webHidden/>
          </w:rPr>
        </w:r>
        <w:r>
          <w:rPr>
            <w:noProof/>
            <w:webHidden/>
          </w:rPr>
          <w:fldChar w:fldCharType="separate"/>
        </w:r>
        <w:r>
          <w:rPr>
            <w:noProof/>
            <w:webHidden/>
          </w:rPr>
          <w:t>9</w:t>
        </w:r>
        <w:r>
          <w:rPr>
            <w:noProof/>
            <w:webHidden/>
          </w:rPr>
          <w:fldChar w:fldCharType="end"/>
        </w:r>
      </w:hyperlink>
    </w:p>
    <w:p w14:paraId="77C960B2" w14:textId="4F776682"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65" w:history="1">
        <w:r w:rsidRPr="009E186F">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Elements containing general information</w:t>
        </w:r>
        <w:r>
          <w:rPr>
            <w:noProof/>
            <w:webHidden/>
          </w:rPr>
          <w:tab/>
        </w:r>
        <w:r>
          <w:rPr>
            <w:noProof/>
            <w:webHidden/>
          </w:rPr>
          <w:fldChar w:fldCharType="begin"/>
        </w:r>
        <w:r>
          <w:rPr>
            <w:noProof/>
            <w:webHidden/>
          </w:rPr>
          <w:instrText xml:space="preserve"> PAGEREF _Toc166666565 \h </w:instrText>
        </w:r>
        <w:r>
          <w:rPr>
            <w:noProof/>
            <w:webHidden/>
          </w:rPr>
        </w:r>
        <w:r>
          <w:rPr>
            <w:noProof/>
            <w:webHidden/>
          </w:rPr>
          <w:fldChar w:fldCharType="separate"/>
        </w:r>
        <w:r>
          <w:rPr>
            <w:noProof/>
            <w:webHidden/>
          </w:rPr>
          <w:t>9</w:t>
        </w:r>
        <w:r>
          <w:rPr>
            <w:noProof/>
            <w:webHidden/>
          </w:rPr>
          <w:fldChar w:fldCharType="end"/>
        </w:r>
      </w:hyperlink>
    </w:p>
    <w:p w14:paraId="038F793D" w14:textId="6711D980"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66" w:history="1">
        <w:r w:rsidRPr="009E186F">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General</w:t>
        </w:r>
        <w:r>
          <w:rPr>
            <w:noProof/>
            <w:webHidden/>
          </w:rPr>
          <w:tab/>
        </w:r>
        <w:r>
          <w:rPr>
            <w:noProof/>
            <w:webHidden/>
          </w:rPr>
          <w:fldChar w:fldCharType="begin"/>
        </w:r>
        <w:r>
          <w:rPr>
            <w:noProof/>
            <w:webHidden/>
          </w:rPr>
          <w:instrText xml:space="preserve"> PAGEREF _Toc166666566 \h </w:instrText>
        </w:r>
        <w:r>
          <w:rPr>
            <w:noProof/>
            <w:webHidden/>
          </w:rPr>
        </w:r>
        <w:r>
          <w:rPr>
            <w:noProof/>
            <w:webHidden/>
          </w:rPr>
          <w:fldChar w:fldCharType="separate"/>
        </w:r>
        <w:r>
          <w:rPr>
            <w:noProof/>
            <w:webHidden/>
          </w:rPr>
          <w:t>9</w:t>
        </w:r>
        <w:r>
          <w:rPr>
            <w:noProof/>
            <w:webHidden/>
          </w:rPr>
          <w:fldChar w:fldCharType="end"/>
        </w:r>
      </w:hyperlink>
    </w:p>
    <w:p w14:paraId="322AD448" w14:textId="3D102BA2"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67" w:history="1">
        <w:r w:rsidRPr="009E186F">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Date</w:t>
        </w:r>
        <w:r>
          <w:rPr>
            <w:noProof/>
            <w:webHidden/>
          </w:rPr>
          <w:tab/>
        </w:r>
        <w:r>
          <w:rPr>
            <w:noProof/>
            <w:webHidden/>
          </w:rPr>
          <w:fldChar w:fldCharType="begin"/>
        </w:r>
        <w:r>
          <w:rPr>
            <w:noProof/>
            <w:webHidden/>
          </w:rPr>
          <w:instrText xml:space="preserve"> PAGEREF _Toc166666567 \h </w:instrText>
        </w:r>
        <w:r>
          <w:rPr>
            <w:noProof/>
            <w:webHidden/>
          </w:rPr>
        </w:r>
        <w:r>
          <w:rPr>
            <w:noProof/>
            <w:webHidden/>
          </w:rPr>
          <w:fldChar w:fldCharType="separate"/>
        </w:r>
        <w:r>
          <w:rPr>
            <w:noProof/>
            <w:webHidden/>
          </w:rPr>
          <w:t>10</w:t>
        </w:r>
        <w:r>
          <w:rPr>
            <w:noProof/>
            <w:webHidden/>
          </w:rPr>
          <w:fldChar w:fldCharType="end"/>
        </w:r>
      </w:hyperlink>
    </w:p>
    <w:p w14:paraId="301E8DB2" w14:textId="7078BF1C"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68" w:history="1">
        <w:r w:rsidRPr="009E186F">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Time</w:t>
        </w:r>
        <w:r>
          <w:rPr>
            <w:noProof/>
            <w:webHidden/>
          </w:rPr>
          <w:tab/>
        </w:r>
        <w:r>
          <w:rPr>
            <w:noProof/>
            <w:webHidden/>
          </w:rPr>
          <w:fldChar w:fldCharType="begin"/>
        </w:r>
        <w:r>
          <w:rPr>
            <w:noProof/>
            <w:webHidden/>
          </w:rPr>
          <w:instrText xml:space="preserve"> PAGEREF _Toc166666568 \h </w:instrText>
        </w:r>
        <w:r>
          <w:rPr>
            <w:noProof/>
            <w:webHidden/>
          </w:rPr>
        </w:r>
        <w:r>
          <w:rPr>
            <w:noProof/>
            <w:webHidden/>
          </w:rPr>
          <w:fldChar w:fldCharType="separate"/>
        </w:r>
        <w:r>
          <w:rPr>
            <w:noProof/>
            <w:webHidden/>
          </w:rPr>
          <w:t>10</w:t>
        </w:r>
        <w:r>
          <w:rPr>
            <w:noProof/>
            <w:webHidden/>
          </w:rPr>
          <w:fldChar w:fldCharType="end"/>
        </w:r>
      </w:hyperlink>
    </w:p>
    <w:p w14:paraId="1F2EC0B4" w14:textId="6F4A3BA4"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69" w:history="1">
        <w:r w:rsidRPr="009E186F">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Version</w:t>
        </w:r>
        <w:r>
          <w:rPr>
            <w:noProof/>
            <w:webHidden/>
          </w:rPr>
          <w:tab/>
        </w:r>
        <w:r>
          <w:rPr>
            <w:noProof/>
            <w:webHidden/>
          </w:rPr>
          <w:fldChar w:fldCharType="begin"/>
        </w:r>
        <w:r>
          <w:rPr>
            <w:noProof/>
            <w:webHidden/>
          </w:rPr>
          <w:instrText xml:space="preserve"> PAGEREF _Toc166666569 \h </w:instrText>
        </w:r>
        <w:r>
          <w:rPr>
            <w:noProof/>
            <w:webHidden/>
          </w:rPr>
        </w:r>
        <w:r>
          <w:rPr>
            <w:noProof/>
            <w:webHidden/>
          </w:rPr>
          <w:fldChar w:fldCharType="separate"/>
        </w:r>
        <w:r>
          <w:rPr>
            <w:noProof/>
            <w:webHidden/>
          </w:rPr>
          <w:t>10</w:t>
        </w:r>
        <w:r>
          <w:rPr>
            <w:noProof/>
            <w:webHidden/>
          </w:rPr>
          <w:fldChar w:fldCharType="end"/>
        </w:r>
      </w:hyperlink>
    </w:p>
    <w:p w14:paraId="5FA38777" w14:textId="3E0D74C1"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70" w:history="1">
        <w:r w:rsidRPr="009E186F">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Unit system</w:t>
        </w:r>
        <w:r>
          <w:rPr>
            <w:noProof/>
            <w:webHidden/>
          </w:rPr>
          <w:tab/>
        </w:r>
        <w:r>
          <w:rPr>
            <w:noProof/>
            <w:webHidden/>
          </w:rPr>
          <w:fldChar w:fldCharType="begin"/>
        </w:r>
        <w:r>
          <w:rPr>
            <w:noProof/>
            <w:webHidden/>
          </w:rPr>
          <w:instrText xml:space="preserve"> PAGEREF _Toc166666570 \h </w:instrText>
        </w:r>
        <w:r>
          <w:rPr>
            <w:noProof/>
            <w:webHidden/>
          </w:rPr>
        </w:r>
        <w:r>
          <w:rPr>
            <w:noProof/>
            <w:webHidden/>
          </w:rPr>
          <w:fldChar w:fldCharType="separate"/>
        </w:r>
        <w:r>
          <w:rPr>
            <w:noProof/>
            <w:webHidden/>
          </w:rPr>
          <w:t>11</w:t>
        </w:r>
        <w:r>
          <w:rPr>
            <w:noProof/>
            <w:webHidden/>
          </w:rPr>
          <w:fldChar w:fldCharType="end"/>
        </w:r>
      </w:hyperlink>
    </w:p>
    <w:p w14:paraId="1F90C469" w14:textId="5DB0BFC1"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71" w:history="1">
        <w:r w:rsidRPr="009E186F">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Application, user and process specific data</w:t>
        </w:r>
        <w:r>
          <w:rPr>
            <w:noProof/>
            <w:webHidden/>
          </w:rPr>
          <w:tab/>
        </w:r>
        <w:r>
          <w:rPr>
            <w:noProof/>
            <w:webHidden/>
          </w:rPr>
          <w:fldChar w:fldCharType="begin"/>
        </w:r>
        <w:r>
          <w:rPr>
            <w:noProof/>
            <w:webHidden/>
          </w:rPr>
          <w:instrText xml:space="preserve"> PAGEREF _Toc166666571 \h </w:instrText>
        </w:r>
        <w:r>
          <w:rPr>
            <w:noProof/>
            <w:webHidden/>
          </w:rPr>
        </w:r>
        <w:r>
          <w:rPr>
            <w:noProof/>
            <w:webHidden/>
          </w:rPr>
          <w:fldChar w:fldCharType="separate"/>
        </w:r>
        <w:r>
          <w:rPr>
            <w:noProof/>
            <w:webHidden/>
          </w:rPr>
          <w:t>11</w:t>
        </w:r>
        <w:r>
          <w:rPr>
            <w:noProof/>
            <w:webHidden/>
          </w:rPr>
          <w:fldChar w:fldCharType="end"/>
        </w:r>
      </w:hyperlink>
    </w:p>
    <w:p w14:paraId="0FCBC45E" w14:textId="3C11370B"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72" w:history="1">
        <w:r w:rsidRPr="009E186F">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General</w:t>
        </w:r>
        <w:r>
          <w:rPr>
            <w:noProof/>
            <w:webHidden/>
          </w:rPr>
          <w:tab/>
        </w:r>
        <w:r>
          <w:rPr>
            <w:noProof/>
            <w:webHidden/>
          </w:rPr>
          <w:fldChar w:fldCharType="begin"/>
        </w:r>
        <w:r>
          <w:rPr>
            <w:noProof/>
            <w:webHidden/>
          </w:rPr>
          <w:instrText xml:space="preserve"> PAGEREF _Toc166666572 \h </w:instrText>
        </w:r>
        <w:r>
          <w:rPr>
            <w:noProof/>
            <w:webHidden/>
          </w:rPr>
        </w:r>
        <w:r>
          <w:rPr>
            <w:noProof/>
            <w:webHidden/>
          </w:rPr>
          <w:fldChar w:fldCharType="separate"/>
        </w:r>
        <w:r>
          <w:rPr>
            <w:noProof/>
            <w:webHidden/>
          </w:rPr>
          <w:t>11</w:t>
        </w:r>
        <w:r>
          <w:rPr>
            <w:noProof/>
            <w:webHidden/>
          </w:rPr>
          <w:fldChar w:fldCharType="end"/>
        </w:r>
      </w:hyperlink>
    </w:p>
    <w:p w14:paraId="173903EC" w14:textId="7E505693"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73" w:history="1">
        <w:r w:rsidRPr="009E186F">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User specific data </w:t>
        </w:r>
        <w:r w:rsidRPr="009E186F">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_Toc166666573 \h </w:instrText>
        </w:r>
        <w:r>
          <w:rPr>
            <w:noProof/>
            <w:webHidden/>
          </w:rPr>
        </w:r>
        <w:r>
          <w:rPr>
            <w:noProof/>
            <w:webHidden/>
          </w:rPr>
          <w:fldChar w:fldCharType="separate"/>
        </w:r>
        <w:r>
          <w:rPr>
            <w:noProof/>
            <w:webHidden/>
          </w:rPr>
          <w:t>11</w:t>
        </w:r>
        <w:r>
          <w:rPr>
            <w:noProof/>
            <w:webHidden/>
          </w:rPr>
          <w:fldChar w:fldCharType="end"/>
        </w:r>
      </w:hyperlink>
    </w:p>
    <w:p w14:paraId="015829F0" w14:textId="5039DFE6"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74" w:history="1">
        <w:r w:rsidRPr="009E186F">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Finite element specific data </w:t>
        </w:r>
        <w:r w:rsidRPr="009E186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_Toc166666574 \h </w:instrText>
        </w:r>
        <w:r>
          <w:rPr>
            <w:noProof/>
            <w:webHidden/>
          </w:rPr>
        </w:r>
        <w:r>
          <w:rPr>
            <w:noProof/>
            <w:webHidden/>
          </w:rPr>
          <w:fldChar w:fldCharType="separate"/>
        </w:r>
        <w:r>
          <w:rPr>
            <w:noProof/>
            <w:webHidden/>
          </w:rPr>
          <w:t>13</w:t>
        </w:r>
        <w:r>
          <w:rPr>
            <w:noProof/>
            <w:webHidden/>
          </w:rPr>
          <w:fldChar w:fldCharType="end"/>
        </w:r>
      </w:hyperlink>
    </w:p>
    <w:p w14:paraId="2E4D8E51" w14:textId="1C7914EE"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75" w:history="1">
        <w:r w:rsidRPr="009E186F">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Connection data </w:t>
        </w:r>
        <w:r w:rsidRPr="009E186F">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_Toc166666575 \h </w:instrText>
        </w:r>
        <w:r>
          <w:rPr>
            <w:noProof/>
            <w:webHidden/>
          </w:rPr>
        </w:r>
        <w:r>
          <w:rPr>
            <w:noProof/>
            <w:webHidden/>
          </w:rPr>
          <w:fldChar w:fldCharType="separate"/>
        </w:r>
        <w:r>
          <w:rPr>
            <w:noProof/>
            <w:webHidden/>
          </w:rPr>
          <w:t>14</w:t>
        </w:r>
        <w:r>
          <w:rPr>
            <w:noProof/>
            <w:webHidden/>
          </w:rPr>
          <w:fldChar w:fldCharType="end"/>
        </w:r>
      </w:hyperlink>
    </w:p>
    <w:p w14:paraId="705980C2" w14:textId="5795A121"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76" w:history="1">
        <w:r w:rsidRPr="009E186F">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General</w:t>
        </w:r>
        <w:r>
          <w:rPr>
            <w:noProof/>
            <w:webHidden/>
          </w:rPr>
          <w:tab/>
        </w:r>
        <w:r>
          <w:rPr>
            <w:noProof/>
            <w:webHidden/>
          </w:rPr>
          <w:fldChar w:fldCharType="begin"/>
        </w:r>
        <w:r>
          <w:rPr>
            <w:noProof/>
            <w:webHidden/>
          </w:rPr>
          <w:instrText xml:space="preserve"> PAGEREF _Toc166666576 \h </w:instrText>
        </w:r>
        <w:r>
          <w:rPr>
            <w:noProof/>
            <w:webHidden/>
          </w:rPr>
        </w:r>
        <w:r>
          <w:rPr>
            <w:noProof/>
            <w:webHidden/>
          </w:rPr>
          <w:fldChar w:fldCharType="separate"/>
        </w:r>
        <w:r>
          <w:rPr>
            <w:noProof/>
            <w:webHidden/>
          </w:rPr>
          <w:t>14</w:t>
        </w:r>
        <w:r>
          <w:rPr>
            <w:noProof/>
            <w:webHidden/>
          </w:rPr>
          <w:fldChar w:fldCharType="end"/>
        </w:r>
      </w:hyperlink>
    </w:p>
    <w:p w14:paraId="34AD74D2" w14:textId="72E69E9D"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77" w:history="1">
        <w:r w:rsidRPr="009E186F">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Connected objects</w:t>
        </w:r>
        <w:r>
          <w:rPr>
            <w:noProof/>
            <w:webHidden/>
          </w:rPr>
          <w:tab/>
        </w:r>
        <w:r>
          <w:rPr>
            <w:noProof/>
            <w:webHidden/>
          </w:rPr>
          <w:fldChar w:fldCharType="begin"/>
        </w:r>
        <w:r>
          <w:rPr>
            <w:noProof/>
            <w:webHidden/>
          </w:rPr>
          <w:instrText xml:space="preserve"> PAGEREF _Toc166666577 \h </w:instrText>
        </w:r>
        <w:r>
          <w:rPr>
            <w:noProof/>
            <w:webHidden/>
          </w:rPr>
        </w:r>
        <w:r>
          <w:rPr>
            <w:noProof/>
            <w:webHidden/>
          </w:rPr>
          <w:fldChar w:fldCharType="separate"/>
        </w:r>
        <w:r>
          <w:rPr>
            <w:noProof/>
            <w:webHidden/>
          </w:rPr>
          <w:t>15</w:t>
        </w:r>
        <w:r>
          <w:rPr>
            <w:noProof/>
            <w:webHidden/>
          </w:rPr>
          <w:fldChar w:fldCharType="end"/>
        </w:r>
      </w:hyperlink>
    </w:p>
    <w:p w14:paraId="7D677287" w14:textId="3B5CFA1A"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78" w:history="1">
        <w:r w:rsidRPr="009E186F">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Contacts and friction</w:t>
        </w:r>
        <w:r>
          <w:rPr>
            <w:noProof/>
            <w:webHidden/>
          </w:rPr>
          <w:tab/>
        </w:r>
        <w:r>
          <w:rPr>
            <w:noProof/>
            <w:webHidden/>
          </w:rPr>
          <w:fldChar w:fldCharType="begin"/>
        </w:r>
        <w:r>
          <w:rPr>
            <w:noProof/>
            <w:webHidden/>
          </w:rPr>
          <w:instrText xml:space="preserve"> PAGEREF _Toc166666578 \h </w:instrText>
        </w:r>
        <w:r>
          <w:rPr>
            <w:noProof/>
            <w:webHidden/>
          </w:rPr>
        </w:r>
        <w:r>
          <w:rPr>
            <w:noProof/>
            <w:webHidden/>
          </w:rPr>
          <w:fldChar w:fldCharType="separate"/>
        </w:r>
        <w:r>
          <w:rPr>
            <w:noProof/>
            <w:webHidden/>
          </w:rPr>
          <w:t>20</w:t>
        </w:r>
        <w:r>
          <w:rPr>
            <w:noProof/>
            <w:webHidden/>
          </w:rPr>
          <w:fldChar w:fldCharType="end"/>
        </w:r>
      </w:hyperlink>
    </w:p>
    <w:p w14:paraId="04A1A7DF" w14:textId="33614BF6"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79" w:history="1">
        <w:r w:rsidRPr="009E186F">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Joints</w:t>
        </w:r>
        <w:r>
          <w:rPr>
            <w:noProof/>
            <w:webHidden/>
          </w:rPr>
          <w:tab/>
        </w:r>
        <w:r>
          <w:rPr>
            <w:noProof/>
            <w:webHidden/>
          </w:rPr>
          <w:fldChar w:fldCharType="begin"/>
        </w:r>
        <w:r>
          <w:rPr>
            <w:noProof/>
            <w:webHidden/>
          </w:rPr>
          <w:instrText xml:space="preserve"> PAGEREF _Toc166666579 \h </w:instrText>
        </w:r>
        <w:r>
          <w:rPr>
            <w:noProof/>
            <w:webHidden/>
          </w:rPr>
        </w:r>
        <w:r>
          <w:rPr>
            <w:noProof/>
            <w:webHidden/>
          </w:rPr>
          <w:fldChar w:fldCharType="separate"/>
        </w:r>
        <w:r>
          <w:rPr>
            <w:noProof/>
            <w:webHidden/>
          </w:rPr>
          <w:t>22</w:t>
        </w:r>
        <w:r>
          <w:rPr>
            <w:noProof/>
            <w:webHidden/>
          </w:rPr>
          <w:fldChar w:fldCharType="end"/>
        </w:r>
      </w:hyperlink>
    </w:p>
    <w:p w14:paraId="48B1CF2F" w14:textId="7A11CEF6"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80" w:history="1">
        <w:r w:rsidRPr="009E186F">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Minimalistic example of a χMCF file</w:t>
        </w:r>
        <w:r>
          <w:rPr>
            <w:noProof/>
            <w:webHidden/>
          </w:rPr>
          <w:tab/>
        </w:r>
        <w:r>
          <w:rPr>
            <w:noProof/>
            <w:webHidden/>
          </w:rPr>
          <w:fldChar w:fldCharType="begin"/>
        </w:r>
        <w:r>
          <w:rPr>
            <w:noProof/>
            <w:webHidden/>
          </w:rPr>
          <w:instrText xml:space="preserve"> PAGEREF _Toc166666580 \h </w:instrText>
        </w:r>
        <w:r>
          <w:rPr>
            <w:noProof/>
            <w:webHidden/>
          </w:rPr>
        </w:r>
        <w:r>
          <w:rPr>
            <w:noProof/>
            <w:webHidden/>
          </w:rPr>
          <w:fldChar w:fldCharType="separate"/>
        </w:r>
        <w:r>
          <w:rPr>
            <w:noProof/>
            <w:webHidden/>
          </w:rPr>
          <w:t>22</w:t>
        </w:r>
        <w:r>
          <w:rPr>
            <w:noProof/>
            <w:webHidden/>
          </w:rPr>
          <w:fldChar w:fldCharType="end"/>
        </w:r>
      </w:hyperlink>
    </w:p>
    <w:p w14:paraId="68660840" w14:textId="1371EA87"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81" w:history="1">
        <w:r w:rsidRPr="009E186F">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XML schema definition</w:t>
        </w:r>
        <w:r>
          <w:rPr>
            <w:noProof/>
            <w:webHidden/>
          </w:rPr>
          <w:tab/>
        </w:r>
        <w:r>
          <w:rPr>
            <w:noProof/>
            <w:webHidden/>
          </w:rPr>
          <w:fldChar w:fldCharType="begin"/>
        </w:r>
        <w:r>
          <w:rPr>
            <w:noProof/>
            <w:webHidden/>
          </w:rPr>
          <w:instrText xml:space="preserve"> PAGEREF _Toc166666581 \h </w:instrText>
        </w:r>
        <w:r>
          <w:rPr>
            <w:noProof/>
            <w:webHidden/>
          </w:rPr>
        </w:r>
        <w:r>
          <w:rPr>
            <w:noProof/>
            <w:webHidden/>
          </w:rPr>
          <w:fldChar w:fldCharType="separate"/>
        </w:r>
        <w:r>
          <w:rPr>
            <w:noProof/>
            <w:webHidden/>
          </w:rPr>
          <w:t>23</w:t>
        </w:r>
        <w:r>
          <w:rPr>
            <w:noProof/>
            <w:webHidden/>
          </w:rPr>
          <w:fldChar w:fldCharType="end"/>
        </w:r>
      </w:hyperlink>
    </w:p>
    <w:p w14:paraId="2D5778B6" w14:textId="50752F45"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582" w:history="1">
        <w:r w:rsidRPr="009E186F">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Data common to any connection</w:t>
        </w:r>
        <w:r>
          <w:rPr>
            <w:noProof/>
            <w:webHidden/>
          </w:rPr>
          <w:tab/>
        </w:r>
        <w:r>
          <w:rPr>
            <w:noProof/>
            <w:webHidden/>
          </w:rPr>
          <w:fldChar w:fldCharType="begin"/>
        </w:r>
        <w:r>
          <w:rPr>
            <w:noProof/>
            <w:webHidden/>
          </w:rPr>
          <w:instrText xml:space="preserve"> PAGEREF _Toc166666582 \h </w:instrText>
        </w:r>
        <w:r>
          <w:rPr>
            <w:noProof/>
            <w:webHidden/>
          </w:rPr>
        </w:r>
        <w:r>
          <w:rPr>
            <w:noProof/>
            <w:webHidden/>
          </w:rPr>
          <w:fldChar w:fldCharType="separate"/>
        </w:r>
        <w:r>
          <w:rPr>
            <w:noProof/>
            <w:webHidden/>
          </w:rPr>
          <w:t>23</w:t>
        </w:r>
        <w:r>
          <w:rPr>
            <w:noProof/>
            <w:webHidden/>
          </w:rPr>
          <w:fldChar w:fldCharType="end"/>
        </w:r>
      </w:hyperlink>
    </w:p>
    <w:p w14:paraId="0FBEA274" w14:textId="235A1980"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83" w:history="1">
        <w:r w:rsidRPr="009E186F">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Indices and their properties</w:t>
        </w:r>
        <w:r>
          <w:rPr>
            <w:noProof/>
            <w:webHidden/>
          </w:rPr>
          <w:tab/>
        </w:r>
        <w:r>
          <w:rPr>
            <w:noProof/>
            <w:webHidden/>
          </w:rPr>
          <w:fldChar w:fldCharType="begin"/>
        </w:r>
        <w:r>
          <w:rPr>
            <w:noProof/>
            <w:webHidden/>
          </w:rPr>
          <w:instrText xml:space="preserve"> PAGEREF _Toc166666583 \h </w:instrText>
        </w:r>
        <w:r>
          <w:rPr>
            <w:noProof/>
            <w:webHidden/>
          </w:rPr>
        </w:r>
        <w:r>
          <w:rPr>
            <w:noProof/>
            <w:webHidden/>
          </w:rPr>
          <w:fldChar w:fldCharType="separate"/>
        </w:r>
        <w:r>
          <w:rPr>
            <w:noProof/>
            <w:webHidden/>
          </w:rPr>
          <w:t>23</w:t>
        </w:r>
        <w:r>
          <w:rPr>
            <w:noProof/>
            <w:webHidden/>
          </w:rPr>
          <w:fldChar w:fldCharType="end"/>
        </w:r>
      </w:hyperlink>
    </w:p>
    <w:p w14:paraId="1F6B08CB" w14:textId="20B86B77"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84" w:history="1">
        <w:r w:rsidRPr="009E186F">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Connection referencing</w:t>
        </w:r>
        <w:r>
          <w:rPr>
            <w:noProof/>
            <w:webHidden/>
          </w:rPr>
          <w:tab/>
        </w:r>
        <w:r>
          <w:rPr>
            <w:noProof/>
            <w:webHidden/>
          </w:rPr>
          <w:fldChar w:fldCharType="begin"/>
        </w:r>
        <w:r>
          <w:rPr>
            <w:noProof/>
            <w:webHidden/>
          </w:rPr>
          <w:instrText xml:space="preserve"> PAGEREF _Toc166666584 \h </w:instrText>
        </w:r>
        <w:r>
          <w:rPr>
            <w:noProof/>
            <w:webHidden/>
          </w:rPr>
        </w:r>
        <w:r>
          <w:rPr>
            <w:noProof/>
            <w:webHidden/>
          </w:rPr>
          <w:fldChar w:fldCharType="separate"/>
        </w:r>
        <w:r>
          <w:rPr>
            <w:noProof/>
            <w:webHidden/>
          </w:rPr>
          <w:t>24</w:t>
        </w:r>
        <w:r>
          <w:rPr>
            <w:noProof/>
            <w:webHidden/>
          </w:rPr>
          <w:fldChar w:fldCharType="end"/>
        </w:r>
      </w:hyperlink>
    </w:p>
    <w:p w14:paraId="683D269D" w14:textId="2D50D8DD"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85" w:history="1">
        <w:r w:rsidRPr="009E186F">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Need for referencing</w:t>
        </w:r>
        <w:r>
          <w:rPr>
            <w:noProof/>
            <w:webHidden/>
          </w:rPr>
          <w:tab/>
        </w:r>
        <w:r>
          <w:rPr>
            <w:noProof/>
            <w:webHidden/>
          </w:rPr>
          <w:fldChar w:fldCharType="begin"/>
        </w:r>
        <w:r>
          <w:rPr>
            <w:noProof/>
            <w:webHidden/>
          </w:rPr>
          <w:instrText xml:space="preserve"> PAGEREF _Toc166666585 \h </w:instrText>
        </w:r>
        <w:r>
          <w:rPr>
            <w:noProof/>
            <w:webHidden/>
          </w:rPr>
        </w:r>
        <w:r>
          <w:rPr>
            <w:noProof/>
            <w:webHidden/>
          </w:rPr>
          <w:fldChar w:fldCharType="separate"/>
        </w:r>
        <w:r>
          <w:rPr>
            <w:noProof/>
            <w:webHidden/>
          </w:rPr>
          <w:t>24</w:t>
        </w:r>
        <w:r>
          <w:rPr>
            <w:noProof/>
            <w:webHidden/>
          </w:rPr>
          <w:fldChar w:fldCharType="end"/>
        </w:r>
      </w:hyperlink>
    </w:p>
    <w:p w14:paraId="0CFF5132" w14:textId="3658D1E6"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86" w:history="1">
        <w:r w:rsidRPr="009E186F">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Attribute </w:t>
        </w:r>
        <w:r w:rsidRPr="009E186F">
          <w:rPr>
            <w:rStyle w:val="Hyperlink"/>
            <w:rFonts w:ascii="Courier New" w:hAnsi="Courier New"/>
            <w:noProof/>
          </w:rPr>
          <w:t>label</w:t>
        </w:r>
        <w:r>
          <w:rPr>
            <w:noProof/>
            <w:webHidden/>
          </w:rPr>
          <w:tab/>
        </w:r>
        <w:r>
          <w:rPr>
            <w:noProof/>
            <w:webHidden/>
          </w:rPr>
          <w:fldChar w:fldCharType="begin"/>
        </w:r>
        <w:r>
          <w:rPr>
            <w:noProof/>
            <w:webHidden/>
          </w:rPr>
          <w:instrText xml:space="preserve"> PAGEREF _Toc166666586 \h </w:instrText>
        </w:r>
        <w:r>
          <w:rPr>
            <w:noProof/>
            <w:webHidden/>
          </w:rPr>
        </w:r>
        <w:r>
          <w:rPr>
            <w:noProof/>
            <w:webHidden/>
          </w:rPr>
          <w:fldChar w:fldCharType="separate"/>
        </w:r>
        <w:r>
          <w:rPr>
            <w:noProof/>
            <w:webHidden/>
          </w:rPr>
          <w:t>24</w:t>
        </w:r>
        <w:r>
          <w:rPr>
            <w:noProof/>
            <w:webHidden/>
          </w:rPr>
          <w:fldChar w:fldCharType="end"/>
        </w:r>
      </w:hyperlink>
    </w:p>
    <w:p w14:paraId="39DA9DD1" w14:textId="2AD7C2D8"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87" w:history="1">
        <w:r w:rsidRPr="009E186F">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Attribute </w:t>
        </w:r>
        <w:r w:rsidRPr="009E186F">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_Toc166666587 \h </w:instrText>
        </w:r>
        <w:r>
          <w:rPr>
            <w:noProof/>
            <w:webHidden/>
          </w:rPr>
        </w:r>
        <w:r>
          <w:rPr>
            <w:noProof/>
            <w:webHidden/>
          </w:rPr>
          <w:fldChar w:fldCharType="separate"/>
        </w:r>
        <w:r>
          <w:rPr>
            <w:noProof/>
            <w:webHidden/>
          </w:rPr>
          <w:t>24</w:t>
        </w:r>
        <w:r>
          <w:rPr>
            <w:noProof/>
            <w:webHidden/>
          </w:rPr>
          <w:fldChar w:fldCharType="end"/>
        </w:r>
      </w:hyperlink>
    </w:p>
    <w:p w14:paraId="12E52CAD" w14:textId="5A3B4C1B"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88" w:history="1">
        <w:r w:rsidRPr="009E186F">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Dimensions and coordinates</w:t>
        </w:r>
        <w:r>
          <w:rPr>
            <w:noProof/>
            <w:webHidden/>
          </w:rPr>
          <w:tab/>
        </w:r>
        <w:r>
          <w:rPr>
            <w:noProof/>
            <w:webHidden/>
          </w:rPr>
          <w:fldChar w:fldCharType="begin"/>
        </w:r>
        <w:r>
          <w:rPr>
            <w:noProof/>
            <w:webHidden/>
          </w:rPr>
          <w:instrText xml:space="preserve"> PAGEREF _Toc166666588 \h </w:instrText>
        </w:r>
        <w:r>
          <w:rPr>
            <w:noProof/>
            <w:webHidden/>
          </w:rPr>
        </w:r>
        <w:r>
          <w:rPr>
            <w:noProof/>
            <w:webHidden/>
          </w:rPr>
          <w:fldChar w:fldCharType="separate"/>
        </w:r>
        <w:r>
          <w:rPr>
            <w:noProof/>
            <w:webHidden/>
          </w:rPr>
          <w:t>24</w:t>
        </w:r>
        <w:r>
          <w:rPr>
            <w:noProof/>
            <w:webHidden/>
          </w:rPr>
          <w:fldChar w:fldCharType="end"/>
        </w:r>
      </w:hyperlink>
    </w:p>
    <w:p w14:paraId="7CEFA2D7" w14:textId="480B16CB"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89" w:history="1">
        <w:r w:rsidRPr="009E186F">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Attribute </w:t>
        </w:r>
        <w:r w:rsidRPr="009E186F">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_Toc166666589 \h </w:instrText>
        </w:r>
        <w:r>
          <w:rPr>
            <w:noProof/>
            <w:webHidden/>
          </w:rPr>
        </w:r>
        <w:r>
          <w:rPr>
            <w:noProof/>
            <w:webHidden/>
          </w:rPr>
          <w:fldChar w:fldCharType="separate"/>
        </w:r>
        <w:r>
          <w:rPr>
            <w:noProof/>
            <w:webHidden/>
          </w:rPr>
          <w:t>24</w:t>
        </w:r>
        <w:r>
          <w:rPr>
            <w:noProof/>
            <w:webHidden/>
          </w:rPr>
          <w:fldChar w:fldCharType="end"/>
        </w:r>
      </w:hyperlink>
    </w:p>
    <w:p w14:paraId="10470293" w14:textId="0F7909C3"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90" w:history="1">
        <w:r w:rsidRPr="009E186F">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Custom attributes list</w:t>
        </w:r>
        <w:r>
          <w:rPr>
            <w:noProof/>
            <w:webHidden/>
          </w:rPr>
          <w:tab/>
        </w:r>
        <w:r>
          <w:rPr>
            <w:noProof/>
            <w:webHidden/>
          </w:rPr>
          <w:fldChar w:fldCharType="begin"/>
        </w:r>
        <w:r>
          <w:rPr>
            <w:noProof/>
            <w:webHidden/>
          </w:rPr>
          <w:instrText xml:space="preserve"> PAGEREF _Toc166666590 \h </w:instrText>
        </w:r>
        <w:r>
          <w:rPr>
            <w:noProof/>
            <w:webHidden/>
          </w:rPr>
        </w:r>
        <w:r>
          <w:rPr>
            <w:noProof/>
            <w:webHidden/>
          </w:rPr>
          <w:fldChar w:fldCharType="separate"/>
        </w:r>
        <w:r>
          <w:rPr>
            <w:noProof/>
            <w:webHidden/>
          </w:rPr>
          <w:t>25</w:t>
        </w:r>
        <w:r>
          <w:rPr>
            <w:noProof/>
            <w:webHidden/>
          </w:rPr>
          <w:fldChar w:fldCharType="end"/>
        </w:r>
      </w:hyperlink>
    </w:p>
    <w:p w14:paraId="0F3A8D9C" w14:textId="6DBAA30F"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91" w:history="1">
        <w:r w:rsidRPr="009E186F">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Distinction between </w:t>
        </w:r>
        <w:r w:rsidRPr="009E186F">
          <w:rPr>
            <w:rStyle w:val="Hyperlink"/>
            <w:rFonts w:ascii="Courier New" w:hAnsi="Courier New" w:cs="Courier New"/>
            <w:noProof/>
          </w:rPr>
          <w:t>&lt;custom_attributes/&gt;</w:t>
        </w:r>
        <w:r w:rsidRPr="009E186F">
          <w:rPr>
            <w:rStyle w:val="Hyperlink"/>
            <w:noProof/>
          </w:rPr>
          <w:t xml:space="preserve"> and </w:t>
        </w:r>
        <w:r w:rsidRPr="009E186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_Toc166666591 \h </w:instrText>
        </w:r>
        <w:r>
          <w:rPr>
            <w:noProof/>
            <w:webHidden/>
          </w:rPr>
        </w:r>
        <w:r>
          <w:rPr>
            <w:noProof/>
            <w:webHidden/>
          </w:rPr>
          <w:fldChar w:fldCharType="separate"/>
        </w:r>
        <w:r>
          <w:rPr>
            <w:noProof/>
            <w:webHidden/>
          </w:rPr>
          <w:t>29</w:t>
        </w:r>
        <w:r>
          <w:rPr>
            <w:noProof/>
            <w:webHidden/>
          </w:rPr>
          <w:fldChar w:fldCharType="end"/>
        </w:r>
      </w:hyperlink>
    </w:p>
    <w:p w14:paraId="545742BB" w14:textId="3D5BAAEC"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92" w:history="1">
        <w:r w:rsidRPr="009E186F">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General</w:t>
        </w:r>
        <w:r>
          <w:rPr>
            <w:noProof/>
            <w:webHidden/>
          </w:rPr>
          <w:tab/>
        </w:r>
        <w:r>
          <w:rPr>
            <w:noProof/>
            <w:webHidden/>
          </w:rPr>
          <w:fldChar w:fldCharType="begin"/>
        </w:r>
        <w:r>
          <w:rPr>
            <w:noProof/>
            <w:webHidden/>
          </w:rPr>
          <w:instrText xml:space="preserve"> PAGEREF _Toc166666592 \h </w:instrText>
        </w:r>
        <w:r>
          <w:rPr>
            <w:noProof/>
            <w:webHidden/>
          </w:rPr>
        </w:r>
        <w:r>
          <w:rPr>
            <w:noProof/>
            <w:webHidden/>
          </w:rPr>
          <w:fldChar w:fldCharType="separate"/>
        </w:r>
        <w:r>
          <w:rPr>
            <w:noProof/>
            <w:webHidden/>
          </w:rPr>
          <w:t>29</w:t>
        </w:r>
        <w:r>
          <w:rPr>
            <w:noProof/>
            <w:webHidden/>
          </w:rPr>
          <w:fldChar w:fldCharType="end"/>
        </w:r>
      </w:hyperlink>
    </w:p>
    <w:p w14:paraId="32A7EE74" w14:textId="520C3C6E"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93" w:history="1">
        <w:r w:rsidRPr="009E186F">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Needs of different process roles, addressed by </w:t>
        </w:r>
        <w:r w:rsidRPr="009E186F">
          <w:rPr>
            <w:rStyle w:val="Hyperlink"/>
            <w:rFonts w:ascii="Courier New" w:hAnsi="Courier New" w:cs="Courier New"/>
            <w:iCs/>
            <w:noProof/>
          </w:rPr>
          <w:t>&lt;custom_attributes/&gt;</w:t>
        </w:r>
        <w:r w:rsidRPr="009E186F">
          <w:rPr>
            <w:rStyle w:val="Hyperlink"/>
            <w:noProof/>
          </w:rPr>
          <w:t xml:space="preserve"> and </w:t>
        </w:r>
        <w:r w:rsidRPr="009E186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_Toc166666593 \h </w:instrText>
        </w:r>
        <w:r>
          <w:rPr>
            <w:noProof/>
            <w:webHidden/>
          </w:rPr>
        </w:r>
        <w:r>
          <w:rPr>
            <w:noProof/>
            <w:webHidden/>
          </w:rPr>
          <w:fldChar w:fldCharType="separate"/>
        </w:r>
        <w:r>
          <w:rPr>
            <w:noProof/>
            <w:webHidden/>
          </w:rPr>
          <w:t>29</w:t>
        </w:r>
        <w:r>
          <w:rPr>
            <w:noProof/>
            <w:webHidden/>
          </w:rPr>
          <w:fldChar w:fldCharType="end"/>
        </w:r>
      </w:hyperlink>
    </w:p>
    <w:p w14:paraId="6F73AEE8" w14:textId="06D7386F"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94" w:history="1">
        <w:r w:rsidRPr="009E186F">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Needs of different applications, addressed by </w:t>
        </w:r>
        <w:r w:rsidRPr="009E186F">
          <w:rPr>
            <w:rStyle w:val="Hyperlink"/>
            <w:rFonts w:ascii="Courier New" w:hAnsi="Courier New" w:cs="Courier New"/>
            <w:iCs/>
            <w:noProof/>
          </w:rPr>
          <w:t>&lt;custom_attributes/&gt;</w:t>
        </w:r>
        <w:r w:rsidRPr="009E186F">
          <w:rPr>
            <w:rStyle w:val="Hyperlink"/>
            <w:noProof/>
          </w:rPr>
          <w:t xml:space="preserve"> and </w:t>
        </w:r>
        <w:r w:rsidRPr="009E186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_Toc166666594 \h </w:instrText>
        </w:r>
        <w:r>
          <w:rPr>
            <w:noProof/>
            <w:webHidden/>
          </w:rPr>
        </w:r>
        <w:r>
          <w:rPr>
            <w:noProof/>
            <w:webHidden/>
          </w:rPr>
          <w:fldChar w:fldCharType="separate"/>
        </w:r>
        <w:r>
          <w:rPr>
            <w:noProof/>
            <w:webHidden/>
          </w:rPr>
          <w:t>30</w:t>
        </w:r>
        <w:r>
          <w:rPr>
            <w:noProof/>
            <w:webHidden/>
          </w:rPr>
          <w:fldChar w:fldCharType="end"/>
        </w:r>
      </w:hyperlink>
    </w:p>
    <w:p w14:paraId="4409E128" w14:textId="588B3CC0"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95" w:history="1">
        <w:r w:rsidRPr="009E186F">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Different levels of </w:t>
        </w:r>
        <w:r w:rsidRPr="009E186F">
          <w:rPr>
            <w:rStyle w:val="Hyperlink"/>
            <w:rFonts w:ascii="Courier New" w:hAnsi="Courier New" w:cs="Courier New"/>
            <w:iCs/>
            <w:noProof/>
          </w:rPr>
          <w:t>&lt;custom_attributes/&gt;</w:t>
        </w:r>
        <w:r w:rsidRPr="009E186F">
          <w:rPr>
            <w:rStyle w:val="Hyperlink"/>
            <w:noProof/>
          </w:rPr>
          <w:t xml:space="preserve"> and </w:t>
        </w:r>
        <w:r w:rsidRPr="009E186F">
          <w:rPr>
            <w:rStyle w:val="Hyperlink"/>
            <w:rFonts w:ascii="Courier New" w:hAnsi="Courier New" w:cs="Courier New"/>
            <w:iCs/>
            <w:noProof/>
          </w:rPr>
          <w:t>&lt;appdata/&gt;</w:t>
        </w:r>
        <w:r w:rsidRPr="009E186F">
          <w:rPr>
            <w:rStyle w:val="Hyperlink"/>
            <w:noProof/>
          </w:rPr>
          <w:t xml:space="preserve"> within χMCF data model</w:t>
        </w:r>
        <w:r>
          <w:rPr>
            <w:noProof/>
            <w:webHidden/>
          </w:rPr>
          <w:tab/>
        </w:r>
        <w:r>
          <w:rPr>
            <w:noProof/>
            <w:webHidden/>
          </w:rPr>
          <w:fldChar w:fldCharType="begin"/>
        </w:r>
        <w:r>
          <w:rPr>
            <w:noProof/>
            <w:webHidden/>
          </w:rPr>
          <w:instrText xml:space="preserve"> PAGEREF _Toc166666595 \h </w:instrText>
        </w:r>
        <w:r>
          <w:rPr>
            <w:noProof/>
            <w:webHidden/>
          </w:rPr>
        </w:r>
        <w:r>
          <w:rPr>
            <w:noProof/>
            <w:webHidden/>
          </w:rPr>
          <w:fldChar w:fldCharType="separate"/>
        </w:r>
        <w:r>
          <w:rPr>
            <w:noProof/>
            <w:webHidden/>
          </w:rPr>
          <w:t>30</w:t>
        </w:r>
        <w:r>
          <w:rPr>
            <w:noProof/>
            <w:webHidden/>
          </w:rPr>
          <w:fldChar w:fldCharType="end"/>
        </w:r>
      </w:hyperlink>
    </w:p>
    <w:p w14:paraId="4A0FA481" w14:textId="3CF5C075"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596" w:history="1">
        <w:r w:rsidRPr="009E186F">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0D connections</w:t>
        </w:r>
        <w:r>
          <w:rPr>
            <w:noProof/>
            <w:webHidden/>
          </w:rPr>
          <w:tab/>
        </w:r>
        <w:r>
          <w:rPr>
            <w:noProof/>
            <w:webHidden/>
          </w:rPr>
          <w:fldChar w:fldCharType="begin"/>
        </w:r>
        <w:r>
          <w:rPr>
            <w:noProof/>
            <w:webHidden/>
          </w:rPr>
          <w:instrText xml:space="preserve"> PAGEREF _Toc166666596 \h </w:instrText>
        </w:r>
        <w:r>
          <w:rPr>
            <w:noProof/>
            <w:webHidden/>
          </w:rPr>
        </w:r>
        <w:r>
          <w:rPr>
            <w:noProof/>
            <w:webHidden/>
          </w:rPr>
          <w:fldChar w:fldCharType="separate"/>
        </w:r>
        <w:r>
          <w:rPr>
            <w:noProof/>
            <w:webHidden/>
          </w:rPr>
          <w:t>31</w:t>
        </w:r>
        <w:r>
          <w:rPr>
            <w:noProof/>
            <w:webHidden/>
          </w:rPr>
          <w:fldChar w:fldCharType="end"/>
        </w:r>
      </w:hyperlink>
    </w:p>
    <w:p w14:paraId="5526D50F" w14:textId="024F680F"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597" w:history="1">
        <w:r w:rsidRPr="009E186F">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Generic definitions</w:t>
        </w:r>
        <w:r>
          <w:rPr>
            <w:noProof/>
            <w:webHidden/>
          </w:rPr>
          <w:tab/>
        </w:r>
        <w:r>
          <w:rPr>
            <w:noProof/>
            <w:webHidden/>
          </w:rPr>
          <w:fldChar w:fldCharType="begin"/>
        </w:r>
        <w:r>
          <w:rPr>
            <w:noProof/>
            <w:webHidden/>
          </w:rPr>
          <w:instrText xml:space="preserve"> PAGEREF _Toc166666597 \h </w:instrText>
        </w:r>
        <w:r>
          <w:rPr>
            <w:noProof/>
            <w:webHidden/>
          </w:rPr>
        </w:r>
        <w:r>
          <w:rPr>
            <w:noProof/>
            <w:webHidden/>
          </w:rPr>
          <w:fldChar w:fldCharType="separate"/>
        </w:r>
        <w:r>
          <w:rPr>
            <w:noProof/>
            <w:webHidden/>
          </w:rPr>
          <w:t>31</w:t>
        </w:r>
        <w:r>
          <w:rPr>
            <w:noProof/>
            <w:webHidden/>
          </w:rPr>
          <w:fldChar w:fldCharType="end"/>
        </w:r>
      </w:hyperlink>
    </w:p>
    <w:p w14:paraId="4DC88561" w14:textId="316593DB"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98" w:history="1">
        <w:r w:rsidRPr="009E186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Identification</w:t>
        </w:r>
        <w:r>
          <w:rPr>
            <w:noProof/>
            <w:webHidden/>
          </w:rPr>
          <w:tab/>
        </w:r>
        <w:r>
          <w:rPr>
            <w:noProof/>
            <w:webHidden/>
          </w:rPr>
          <w:fldChar w:fldCharType="begin"/>
        </w:r>
        <w:r>
          <w:rPr>
            <w:noProof/>
            <w:webHidden/>
          </w:rPr>
          <w:instrText xml:space="preserve"> PAGEREF _Toc166666598 \h </w:instrText>
        </w:r>
        <w:r>
          <w:rPr>
            <w:noProof/>
            <w:webHidden/>
          </w:rPr>
        </w:r>
        <w:r>
          <w:rPr>
            <w:noProof/>
            <w:webHidden/>
          </w:rPr>
          <w:fldChar w:fldCharType="separate"/>
        </w:r>
        <w:r>
          <w:rPr>
            <w:noProof/>
            <w:webHidden/>
          </w:rPr>
          <w:t>31</w:t>
        </w:r>
        <w:r>
          <w:rPr>
            <w:noProof/>
            <w:webHidden/>
          </w:rPr>
          <w:fldChar w:fldCharType="end"/>
        </w:r>
      </w:hyperlink>
    </w:p>
    <w:p w14:paraId="20B1A76B" w14:textId="359EC1C1"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599" w:history="1">
        <w:r w:rsidRPr="009E186F">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Location</w:t>
        </w:r>
        <w:r>
          <w:rPr>
            <w:noProof/>
            <w:webHidden/>
          </w:rPr>
          <w:tab/>
        </w:r>
        <w:r>
          <w:rPr>
            <w:noProof/>
            <w:webHidden/>
          </w:rPr>
          <w:fldChar w:fldCharType="begin"/>
        </w:r>
        <w:r>
          <w:rPr>
            <w:noProof/>
            <w:webHidden/>
          </w:rPr>
          <w:instrText xml:space="preserve"> PAGEREF _Toc166666599 \h </w:instrText>
        </w:r>
        <w:r>
          <w:rPr>
            <w:noProof/>
            <w:webHidden/>
          </w:rPr>
        </w:r>
        <w:r>
          <w:rPr>
            <w:noProof/>
            <w:webHidden/>
          </w:rPr>
          <w:fldChar w:fldCharType="separate"/>
        </w:r>
        <w:r>
          <w:rPr>
            <w:noProof/>
            <w:webHidden/>
          </w:rPr>
          <w:t>32</w:t>
        </w:r>
        <w:r>
          <w:rPr>
            <w:noProof/>
            <w:webHidden/>
          </w:rPr>
          <w:fldChar w:fldCharType="end"/>
        </w:r>
      </w:hyperlink>
    </w:p>
    <w:p w14:paraId="5A706ACB" w14:textId="76F87C41"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00" w:history="1">
        <w:r w:rsidRPr="009E186F">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Direction</w:t>
        </w:r>
        <w:r>
          <w:rPr>
            <w:noProof/>
            <w:webHidden/>
          </w:rPr>
          <w:tab/>
        </w:r>
        <w:r>
          <w:rPr>
            <w:noProof/>
            <w:webHidden/>
          </w:rPr>
          <w:fldChar w:fldCharType="begin"/>
        </w:r>
        <w:r>
          <w:rPr>
            <w:noProof/>
            <w:webHidden/>
          </w:rPr>
          <w:instrText xml:space="preserve"> PAGEREF _Toc166666600 \h </w:instrText>
        </w:r>
        <w:r>
          <w:rPr>
            <w:noProof/>
            <w:webHidden/>
          </w:rPr>
        </w:r>
        <w:r>
          <w:rPr>
            <w:noProof/>
            <w:webHidden/>
          </w:rPr>
          <w:fldChar w:fldCharType="separate"/>
        </w:r>
        <w:r>
          <w:rPr>
            <w:noProof/>
            <w:webHidden/>
          </w:rPr>
          <w:t>32</w:t>
        </w:r>
        <w:r>
          <w:rPr>
            <w:noProof/>
            <w:webHidden/>
          </w:rPr>
          <w:fldChar w:fldCharType="end"/>
        </w:r>
      </w:hyperlink>
    </w:p>
    <w:p w14:paraId="25BDCD0F" w14:textId="3061E86F"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01" w:history="1">
        <w:r w:rsidRPr="009E186F">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Type specification</w:t>
        </w:r>
        <w:r>
          <w:rPr>
            <w:noProof/>
            <w:webHidden/>
          </w:rPr>
          <w:tab/>
        </w:r>
        <w:r>
          <w:rPr>
            <w:noProof/>
            <w:webHidden/>
          </w:rPr>
          <w:fldChar w:fldCharType="begin"/>
        </w:r>
        <w:r>
          <w:rPr>
            <w:noProof/>
            <w:webHidden/>
          </w:rPr>
          <w:instrText xml:space="preserve"> PAGEREF _Toc166666601 \h </w:instrText>
        </w:r>
        <w:r>
          <w:rPr>
            <w:noProof/>
            <w:webHidden/>
          </w:rPr>
        </w:r>
        <w:r>
          <w:rPr>
            <w:noProof/>
            <w:webHidden/>
          </w:rPr>
          <w:fldChar w:fldCharType="separate"/>
        </w:r>
        <w:r>
          <w:rPr>
            <w:noProof/>
            <w:webHidden/>
          </w:rPr>
          <w:t>33</w:t>
        </w:r>
        <w:r>
          <w:rPr>
            <w:noProof/>
            <w:webHidden/>
          </w:rPr>
          <w:fldChar w:fldCharType="end"/>
        </w:r>
      </w:hyperlink>
    </w:p>
    <w:p w14:paraId="7D706DB8" w14:textId="307286C9"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02" w:history="1">
        <w:r w:rsidRPr="009E186F">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Spot welds</w:t>
        </w:r>
        <w:r>
          <w:rPr>
            <w:noProof/>
            <w:webHidden/>
          </w:rPr>
          <w:tab/>
        </w:r>
        <w:r>
          <w:rPr>
            <w:noProof/>
            <w:webHidden/>
          </w:rPr>
          <w:fldChar w:fldCharType="begin"/>
        </w:r>
        <w:r>
          <w:rPr>
            <w:noProof/>
            <w:webHidden/>
          </w:rPr>
          <w:instrText xml:space="preserve"> PAGEREF _Toc166666602 \h </w:instrText>
        </w:r>
        <w:r>
          <w:rPr>
            <w:noProof/>
            <w:webHidden/>
          </w:rPr>
        </w:r>
        <w:r>
          <w:rPr>
            <w:noProof/>
            <w:webHidden/>
          </w:rPr>
          <w:fldChar w:fldCharType="separate"/>
        </w:r>
        <w:r>
          <w:rPr>
            <w:noProof/>
            <w:webHidden/>
          </w:rPr>
          <w:t>34</w:t>
        </w:r>
        <w:r>
          <w:rPr>
            <w:noProof/>
            <w:webHidden/>
          </w:rPr>
          <w:fldChar w:fldCharType="end"/>
        </w:r>
      </w:hyperlink>
    </w:p>
    <w:p w14:paraId="5D2E31AA" w14:textId="6C44EE27"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03" w:history="1">
        <w:r w:rsidRPr="009E186F">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General</w:t>
        </w:r>
        <w:r>
          <w:rPr>
            <w:noProof/>
            <w:webHidden/>
          </w:rPr>
          <w:tab/>
        </w:r>
        <w:r>
          <w:rPr>
            <w:noProof/>
            <w:webHidden/>
          </w:rPr>
          <w:fldChar w:fldCharType="begin"/>
        </w:r>
        <w:r>
          <w:rPr>
            <w:noProof/>
            <w:webHidden/>
          </w:rPr>
          <w:instrText xml:space="preserve"> PAGEREF _Toc166666603 \h </w:instrText>
        </w:r>
        <w:r>
          <w:rPr>
            <w:noProof/>
            <w:webHidden/>
          </w:rPr>
        </w:r>
        <w:r>
          <w:rPr>
            <w:noProof/>
            <w:webHidden/>
          </w:rPr>
          <w:fldChar w:fldCharType="separate"/>
        </w:r>
        <w:r>
          <w:rPr>
            <w:noProof/>
            <w:webHidden/>
          </w:rPr>
          <w:t>34</w:t>
        </w:r>
        <w:r>
          <w:rPr>
            <w:noProof/>
            <w:webHidden/>
          </w:rPr>
          <w:fldChar w:fldCharType="end"/>
        </w:r>
      </w:hyperlink>
    </w:p>
    <w:p w14:paraId="5034307B" w14:textId="2FF03CDA"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04" w:history="1">
        <w:r w:rsidRPr="009E186F">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Attribute </w:t>
        </w:r>
        <w:r w:rsidRPr="009E186F">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_Toc166666604 \h </w:instrText>
        </w:r>
        <w:r>
          <w:rPr>
            <w:noProof/>
            <w:webHidden/>
          </w:rPr>
        </w:r>
        <w:r>
          <w:rPr>
            <w:noProof/>
            <w:webHidden/>
          </w:rPr>
          <w:fldChar w:fldCharType="separate"/>
        </w:r>
        <w:r>
          <w:rPr>
            <w:noProof/>
            <w:webHidden/>
          </w:rPr>
          <w:t>34</w:t>
        </w:r>
        <w:r>
          <w:rPr>
            <w:noProof/>
            <w:webHidden/>
          </w:rPr>
          <w:fldChar w:fldCharType="end"/>
        </w:r>
      </w:hyperlink>
    </w:p>
    <w:p w14:paraId="7D34C3D5" w14:textId="7C32E6A0"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05" w:history="1">
        <w:r w:rsidRPr="009E186F">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Attribute </w:t>
        </w:r>
        <w:r w:rsidRPr="009E186F">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_Toc166666605 \h </w:instrText>
        </w:r>
        <w:r>
          <w:rPr>
            <w:noProof/>
            <w:webHidden/>
          </w:rPr>
        </w:r>
        <w:r>
          <w:rPr>
            <w:noProof/>
            <w:webHidden/>
          </w:rPr>
          <w:fldChar w:fldCharType="separate"/>
        </w:r>
        <w:r>
          <w:rPr>
            <w:noProof/>
            <w:webHidden/>
          </w:rPr>
          <w:t>34</w:t>
        </w:r>
        <w:r>
          <w:rPr>
            <w:noProof/>
            <w:webHidden/>
          </w:rPr>
          <w:fldChar w:fldCharType="end"/>
        </w:r>
      </w:hyperlink>
    </w:p>
    <w:p w14:paraId="6C49CAD2" w14:textId="2512BF94"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06" w:history="1">
        <w:r w:rsidRPr="009E186F">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Robscans</w:t>
        </w:r>
        <w:r>
          <w:rPr>
            <w:noProof/>
            <w:webHidden/>
          </w:rPr>
          <w:tab/>
        </w:r>
        <w:r>
          <w:rPr>
            <w:noProof/>
            <w:webHidden/>
          </w:rPr>
          <w:fldChar w:fldCharType="begin"/>
        </w:r>
        <w:r>
          <w:rPr>
            <w:noProof/>
            <w:webHidden/>
          </w:rPr>
          <w:instrText xml:space="preserve"> PAGEREF _Toc166666606 \h </w:instrText>
        </w:r>
        <w:r>
          <w:rPr>
            <w:noProof/>
            <w:webHidden/>
          </w:rPr>
        </w:r>
        <w:r>
          <w:rPr>
            <w:noProof/>
            <w:webHidden/>
          </w:rPr>
          <w:fldChar w:fldCharType="separate"/>
        </w:r>
        <w:r>
          <w:rPr>
            <w:noProof/>
            <w:webHidden/>
          </w:rPr>
          <w:t>35</w:t>
        </w:r>
        <w:r>
          <w:rPr>
            <w:noProof/>
            <w:webHidden/>
          </w:rPr>
          <w:fldChar w:fldCharType="end"/>
        </w:r>
      </w:hyperlink>
    </w:p>
    <w:p w14:paraId="65F6D1A6" w14:textId="1C523D1D"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07" w:history="1">
        <w:r w:rsidRPr="009E186F">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Rivets</w:t>
        </w:r>
        <w:r>
          <w:rPr>
            <w:noProof/>
            <w:webHidden/>
          </w:rPr>
          <w:tab/>
        </w:r>
        <w:r>
          <w:rPr>
            <w:noProof/>
            <w:webHidden/>
          </w:rPr>
          <w:fldChar w:fldCharType="begin"/>
        </w:r>
        <w:r>
          <w:rPr>
            <w:noProof/>
            <w:webHidden/>
          </w:rPr>
          <w:instrText xml:space="preserve"> PAGEREF _Toc166666607 \h </w:instrText>
        </w:r>
        <w:r>
          <w:rPr>
            <w:noProof/>
            <w:webHidden/>
          </w:rPr>
        </w:r>
        <w:r>
          <w:rPr>
            <w:noProof/>
            <w:webHidden/>
          </w:rPr>
          <w:fldChar w:fldCharType="separate"/>
        </w:r>
        <w:r>
          <w:rPr>
            <w:noProof/>
            <w:webHidden/>
          </w:rPr>
          <w:t>37</w:t>
        </w:r>
        <w:r>
          <w:rPr>
            <w:noProof/>
            <w:webHidden/>
          </w:rPr>
          <w:fldChar w:fldCharType="end"/>
        </w:r>
      </w:hyperlink>
    </w:p>
    <w:p w14:paraId="48D5B4C8" w14:textId="71D4C0E7"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08" w:history="1">
        <w:r w:rsidRPr="009E186F">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General</w:t>
        </w:r>
        <w:r>
          <w:rPr>
            <w:noProof/>
            <w:webHidden/>
          </w:rPr>
          <w:tab/>
        </w:r>
        <w:r>
          <w:rPr>
            <w:noProof/>
            <w:webHidden/>
          </w:rPr>
          <w:fldChar w:fldCharType="begin"/>
        </w:r>
        <w:r>
          <w:rPr>
            <w:noProof/>
            <w:webHidden/>
          </w:rPr>
          <w:instrText xml:space="preserve"> PAGEREF _Toc166666608 \h </w:instrText>
        </w:r>
        <w:r>
          <w:rPr>
            <w:noProof/>
            <w:webHidden/>
          </w:rPr>
        </w:r>
        <w:r>
          <w:rPr>
            <w:noProof/>
            <w:webHidden/>
          </w:rPr>
          <w:fldChar w:fldCharType="separate"/>
        </w:r>
        <w:r>
          <w:rPr>
            <w:noProof/>
            <w:webHidden/>
          </w:rPr>
          <w:t>37</w:t>
        </w:r>
        <w:r>
          <w:rPr>
            <w:noProof/>
            <w:webHidden/>
          </w:rPr>
          <w:fldChar w:fldCharType="end"/>
        </w:r>
      </w:hyperlink>
    </w:p>
    <w:p w14:paraId="49853093" w14:textId="3B01E699"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09" w:history="1">
        <w:r w:rsidRPr="009E186F">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Blind rivets</w:t>
        </w:r>
        <w:r>
          <w:rPr>
            <w:noProof/>
            <w:webHidden/>
          </w:rPr>
          <w:tab/>
        </w:r>
        <w:r>
          <w:rPr>
            <w:noProof/>
            <w:webHidden/>
          </w:rPr>
          <w:fldChar w:fldCharType="begin"/>
        </w:r>
        <w:r>
          <w:rPr>
            <w:noProof/>
            <w:webHidden/>
          </w:rPr>
          <w:instrText xml:space="preserve"> PAGEREF _Toc166666609 \h </w:instrText>
        </w:r>
        <w:r>
          <w:rPr>
            <w:noProof/>
            <w:webHidden/>
          </w:rPr>
        </w:r>
        <w:r>
          <w:rPr>
            <w:noProof/>
            <w:webHidden/>
          </w:rPr>
          <w:fldChar w:fldCharType="separate"/>
        </w:r>
        <w:r>
          <w:rPr>
            <w:noProof/>
            <w:webHidden/>
          </w:rPr>
          <w:t>39</w:t>
        </w:r>
        <w:r>
          <w:rPr>
            <w:noProof/>
            <w:webHidden/>
          </w:rPr>
          <w:fldChar w:fldCharType="end"/>
        </w:r>
      </w:hyperlink>
    </w:p>
    <w:p w14:paraId="15A56207" w14:textId="1AFD8CE7"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10" w:history="1">
        <w:r w:rsidRPr="009E186F">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Self-piercing rivets</w:t>
        </w:r>
        <w:r>
          <w:rPr>
            <w:noProof/>
            <w:webHidden/>
          </w:rPr>
          <w:tab/>
        </w:r>
        <w:r>
          <w:rPr>
            <w:noProof/>
            <w:webHidden/>
          </w:rPr>
          <w:fldChar w:fldCharType="begin"/>
        </w:r>
        <w:r>
          <w:rPr>
            <w:noProof/>
            <w:webHidden/>
          </w:rPr>
          <w:instrText xml:space="preserve"> PAGEREF _Toc166666610 \h </w:instrText>
        </w:r>
        <w:r>
          <w:rPr>
            <w:noProof/>
            <w:webHidden/>
          </w:rPr>
        </w:r>
        <w:r>
          <w:rPr>
            <w:noProof/>
            <w:webHidden/>
          </w:rPr>
          <w:fldChar w:fldCharType="separate"/>
        </w:r>
        <w:r>
          <w:rPr>
            <w:noProof/>
            <w:webHidden/>
          </w:rPr>
          <w:t>42</w:t>
        </w:r>
        <w:r>
          <w:rPr>
            <w:noProof/>
            <w:webHidden/>
          </w:rPr>
          <w:fldChar w:fldCharType="end"/>
        </w:r>
      </w:hyperlink>
    </w:p>
    <w:p w14:paraId="04AE6C3B" w14:textId="5770A579"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11" w:history="1">
        <w:r w:rsidRPr="009E186F">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Solid rivets</w:t>
        </w:r>
        <w:r>
          <w:rPr>
            <w:noProof/>
            <w:webHidden/>
          </w:rPr>
          <w:tab/>
        </w:r>
        <w:r>
          <w:rPr>
            <w:noProof/>
            <w:webHidden/>
          </w:rPr>
          <w:fldChar w:fldCharType="begin"/>
        </w:r>
        <w:r>
          <w:rPr>
            <w:noProof/>
            <w:webHidden/>
          </w:rPr>
          <w:instrText xml:space="preserve"> PAGEREF _Toc166666611 \h </w:instrText>
        </w:r>
        <w:r>
          <w:rPr>
            <w:noProof/>
            <w:webHidden/>
          </w:rPr>
        </w:r>
        <w:r>
          <w:rPr>
            <w:noProof/>
            <w:webHidden/>
          </w:rPr>
          <w:fldChar w:fldCharType="separate"/>
        </w:r>
        <w:r>
          <w:rPr>
            <w:noProof/>
            <w:webHidden/>
          </w:rPr>
          <w:t>43</w:t>
        </w:r>
        <w:r>
          <w:rPr>
            <w:noProof/>
            <w:webHidden/>
          </w:rPr>
          <w:fldChar w:fldCharType="end"/>
        </w:r>
      </w:hyperlink>
    </w:p>
    <w:p w14:paraId="327AC410" w14:textId="7D7222F0"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12" w:history="1">
        <w:r w:rsidRPr="009E186F">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Swop rivets</w:t>
        </w:r>
        <w:r>
          <w:rPr>
            <w:noProof/>
            <w:webHidden/>
          </w:rPr>
          <w:tab/>
        </w:r>
        <w:r>
          <w:rPr>
            <w:noProof/>
            <w:webHidden/>
          </w:rPr>
          <w:fldChar w:fldCharType="begin"/>
        </w:r>
        <w:r>
          <w:rPr>
            <w:noProof/>
            <w:webHidden/>
          </w:rPr>
          <w:instrText xml:space="preserve"> PAGEREF _Toc166666612 \h </w:instrText>
        </w:r>
        <w:r>
          <w:rPr>
            <w:noProof/>
            <w:webHidden/>
          </w:rPr>
        </w:r>
        <w:r>
          <w:rPr>
            <w:noProof/>
            <w:webHidden/>
          </w:rPr>
          <w:fldChar w:fldCharType="separate"/>
        </w:r>
        <w:r>
          <w:rPr>
            <w:noProof/>
            <w:webHidden/>
          </w:rPr>
          <w:t>45</w:t>
        </w:r>
        <w:r>
          <w:rPr>
            <w:noProof/>
            <w:webHidden/>
          </w:rPr>
          <w:fldChar w:fldCharType="end"/>
        </w:r>
      </w:hyperlink>
    </w:p>
    <w:p w14:paraId="2AC06F3B" w14:textId="607718CD"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13" w:history="1">
        <w:r w:rsidRPr="009E186F">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Clinch rivet studs</w:t>
        </w:r>
        <w:r>
          <w:rPr>
            <w:noProof/>
            <w:webHidden/>
          </w:rPr>
          <w:tab/>
        </w:r>
        <w:r>
          <w:rPr>
            <w:noProof/>
            <w:webHidden/>
          </w:rPr>
          <w:fldChar w:fldCharType="begin"/>
        </w:r>
        <w:r>
          <w:rPr>
            <w:noProof/>
            <w:webHidden/>
          </w:rPr>
          <w:instrText xml:space="preserve"> PAGEREF _Toc166666613 \h </w:instrText>
        </w:r>
        <w:r>
          <w:rPr>
            <w:noProof/>
            <w:webHidden/>
          </w:rPr>
        </w:r>
        <w:r>
          <w:rPr>
            <w:noProof/>
            <w:webHidden/>
          </w:rPr>
          <w:fldChar w:fldCharType="separate"/>
        </w:r>
        <w:r>
          <w:rPr>
            <w:noProof/>
            <w:webHidden/>
          </w:rPr>
          <w:t>47</w:t>
        </w:r>
        <w:r>
          <w:rPr>
            <w:noProof/>
            <w:webHidden/>
          </w:rPr>
          <w:fldChar w:fldCharType="end"/>
        </w:r>
      </w:hyperlink>
    </w:p>
    <w:p w14:paraId="337806F9" w14:textId="04C14601"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14" w:history="1">
        <w:r w:rsidRPr="009E186F">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Threaded connections</w:t>
        </w:r>
        <w:r w:rsidRPr="009E186F">
          <w:rPr>
            <w:rStyle w:val="Hyperlink"/>
            <w:rFonts w:eastAsia="Times New Roman"/>
            <w:noProof/>
          </w:rPr>
          <w:t xml:space="preserve"> — </w:t>
        </w:r>
        <w:r w:rsidRPr="009E186F">
          <w:rPr>
            <w:rStyle w:val="Hyperlink"/>
            <w:noProof/>
          </w:rPr>
          <w:t>Bolts and screws</w:t>
        </w:r>
        <w:r>
          <w:rPr>
            <w:noProof/>
            <w:webHidden/>
          </w:rPr>
          <w:tab/>
        </w:r>
        <w:r>
          <w:rPr>
            <w:noProof/>
            <w:webHidden/>
          </w:rPr>
          <w:fldChar w:fldCharType="begin"/>
        </w:r>
        <w:r>
          <w:rPr>
            <w:noProof/>
            <w:webHidden/>
          </w:rPr>
          <w:instrText xml:space="preserve"> PAGEREF _Toc166666614 \h </w:instrText>
        </w:r>
        <w:r>
          <w:rPr>
            <w:noProof/>
            <w:webHidden/>
          </w:rPr>
        </w:r>
        <w:r>
          <w:rPr>
            <w:noProof/>
            <w:webHidden/>
          </w:rPr>
          <w:fldChar w:fldCharType="separate"/>
        </w:r>
        <w:r>
          <w:rPr>
            <w:noProof/>
            <w:webHidden/>
          </w:rPr>
          <w:t>48</w:t>
        </w:r>
        <w:r>
          <w:rPr>
            <w:noProof/>
            <w:webHidden/>
          </w:rPr>
          <w:fldChar w:fldCharType="end"/>
        </w:r>
      </w:hyperlink>
    </w:p>
    <w:p w14:paraId="1EB03E73" w14:textId="7DE62FFD"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15" w:history="1">
        <w:r w:rsidRPr="009E186F">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General</w:t>
        </w:r>
        <w:r>
          <w:rPr>
            <w:noProof/>
            <w:webHidden/>
          </w:rPr>
          <w:tab/>
        </w:r>
        <w:r>
          <w:rPr>
            <w:noProof/>
            <w:webHidden/>
          </w:rPr>
          <w:fldChar w:fldCharType="begin"/>
        </w:r>
        <w:r>
          <w:rPr>
            <w:noProof/>
            <w:webHidden/>
          </w:rPr>
          <w:instrText xml:space="preserve"> PAGEREF _Toc166666615 \h </w:instrText>
        </w:r>
        <w:r>
          <w:rPr>
            <w:noProof/>
            <w:webHidden/>
          </w:rPr>
        </w:r>
        <w:r>
          <w:rPr>
            <w:noProof/>
            <w:webHidden/>
          </w:rPr>
          <w:fldChar w:fldCharType="separate"/>
        </w:r>
        <w:r>
          <w:rPr>
            <w:noProof/>
            <w:webHidden/>
          </w:rPr>
          <w:t>48</w:t>
        </w:r>
        <w:r>
          <w:rPr>
            <w:noProof/>
            <w:webHidden/>
          </w:rPr>
          <w:fldChar w:fldCharType="end"/>
        </w:r>
      </w:hyperlink>
    </w:p>
    <w:p w14:paraId="6A5879E5" w14:textId="66CE3273"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16" w:history="1">
        <w:r w:rsidRPr="009E186F">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Contacts and friction</w:t>
        </w:r>
        <w:r>
          <w:rPr>
            <w:noProof/>
            <w:webHidden/>
          </w:rPr>
          <w:tab/>
        </w:r>
        <w:r>
          <w:rPr>
            <w:noProof/>
            <w:webHidden/>
          </w:rPr>
          <w:fldChar w:fldCharType="begin"/>
        </w:r>
        <w:r>
          <w:rPr>
            <w:noProof/>
            <w:webHidden/>
          </w:rPr>
          <w:instrText xml:space="preserve"> PAGEREF _Toc166666616 \h </w:instrText>
        </w:r>
        <w:r>
          <w:rPr>
            <w:noProof/>
            <w:webHidden/>
          </w:rPr>
        </w:r>
        <w:r>
          <w:rPr>
            <w:noProof/>
            <w:webHidden/>
          </w:rPr>
          <w:fldChar w:fldCharType="separate"/>
        </w:r>
        <w:r>
          <w:rPr>
            <w:noProof/>
            <w:webHidden/>
          </w:rPr>
          <w:t>50</w:t>
        </w:r>
        <w:r>
          <w:rPr>
            <w:noProof/>
            <w:webHidden/>
          </w:rPr>
          <w:fldChar w:fldCharType="end"/>
        </w:r>
      </w:hyperlink>
    </w:p>
    <w:p w14:paraId="5F494844" w14:textId="3071F15F"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17" w:history="1">
        <w:r w:rsidRPr="009E186F">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Definition of element </w:t>
        </w:r>
        <w:r w:rsidRPr="009E186F">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_Toc166666617 \h </w:instrText>
        </w:r>
        <w:r>
          <w:rPr>
            <w:noProof/>
            <w:webHidden/>
          </w:rPr>
        </w:r>
        <w:r>
          <w:rPr>
            <w:noProof/>
            <w:webHidden/>
          </w:rPr>
          <w:fldChar w:fldCharType="separate"/>
        </w:r>
        <w:r>
          <w:rPr>
            <w:noProof/>
            <w:webHidden/>
          </w:rPr>
          <w:t>52</w:t>
        </w:r>
        <w:r>
          <w:rPr>
            <w:noProof/>
            <w:webHidden/>
          </w:rPr>
          <w:fldChar w:fldCharType="end"/>
        </w:r>
      </w:hyperlink>
    </w:p>
    <w:p w14:paraId="19663F22" w14:textId="6F4B145E"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18" w:history="1">
        <w:r w:rsidRPr="009E186F">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Washer</w:t>
        </w:r>
        <w:r>
          <w:rPr>
            <w:noProof/>
            <w:webHidden/>
          </w:rPr>
          <w:tab/>
        </w:r>
        <w:r>
          <w:rPr>
            <w:noProof/>
            <w:webHidden/>
          </w:rPr>
          <w:fldChar w:fldCharType="begin"/>
        </w:r>
        <w:r>
          <w:rPr>
            <w:noProof/>
            <w:webHidden/>
          </w:rPr>
          <w:instrText xml:space="preserve"> PAGEREF _Toc166666618 \h </w:instrText>
        </w:r>
        <w:r>
          <w:rPr>
            <w:noProof/>
            <w:webHidden/>
          </w:rPr>
        </w:r>
        <w:r>
          <w:rPr>
            <w:noProof/>
            <w:webHidden/>
          </w:rPr>
          <w:fldChar w:fldCharType="separate"/>
        </w:r>
        <w:r>
          <w:rPr>
            <w:noProof/>
            <w:webHidden/>
          </w:rPr>
          <w:t>55</w:t>
        </w:r>
        <w:r>
          <w:rPr>
            <w:noProof/>
            <w:webHidden/>
          </w:rPr>
          <w:fldChar w:fldCharType="end"/>
        </w:r>
      </w:hyperlink>
    </w:p>
    <w:p w14:paraId="0290BA72" w14:textId="31C164EA"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19" w:history="1">
        <w:r w:rsidRPr="009E186F">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Nut</w:t>
        </w:r>
        <w:r>
          <w:rPr>
            <w:noProof/>
            <w:webHidden/>
          </w:rPr>
          <w:tab/>
        </w:r>
        <w:r>
          <w:rPr>
            <w:noProof/>
            <w:webHidden/>
          </w:rPr>
          <w:fldChar w:fldCharType="begin"/>
        </w:r>
        <w:r>
          <w:rPr>
            <w:noProof/>
            <w:webHidden/>
          </w:rPr>
          <w:instrText xml:space="preserve"> PAGEREF _Toc166666619 \h </w:instrText>
        </w:r>
        <w:r>
          <w:rPr>
            <w:noProof/>
            <w:webHidden/>
          </w:rPr>
        </w:r>
        <w:r>
          <w:rPr>
            <w:noProof/>
            <w:webHidden/>
          </w:rPr>
          <w:fldChar w:fldCharType="separate"/>
        </w:r>
        <w:r>
          <w:rPr>
            <w:noProof/>
            <w:webHidden/>
          </w:rPr>
          <w:t>56</w:t>
        </w:r>
        <w:r>
          <w:rPr>
            <w:noProof/>
            <w:webHidden/>
          </w:rPr>
          <w:fldChar w:fldCharType="end"/>
        </w:r>
      </w:hyperlink>
    </w:p>
    <w:p w14:paraId="054D58A5" w14:textId="08E66012"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20" w:history="1">
        <w:r w:rsidRPr="009E186F">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Bolt</w:t>
        </w:r>
        <w:r>
          <w:rPr>
            <w:noProof/>
            <w:webHidden/>
          </w:rPr>
          <w:tab/>
        </w:r>
        <w:r>
          <w:rPr>
            <w:noProof/>
            <w:webHidden/>
          </w:rPr>
          <w:fldChar w:fldCharType="begin"/>
        </w:r>
        <w:r>
          <w:rPr>
            <w:noProof/>
            <w:webHidden/>
          </w:rPr>
          <w:instrText xml:space="preserve"> PAGEREF _Toc166666620 \h </w:instrText>
        </w:r>
        <w:r>
          <w:rPr>
            <w:noProof/>
            <w:webHidden/>
          </w:rPr>
        </w:r>
        <w:r>
          <w:rPr>
            <w:noProof/>
            <w:webHidden/>
          </w:rPr>
          <w:fldChar w:fldCharType="separate"/>
        </w:r>
        <w:r>
          <w:rPr>
            <w:noProof/>
            <w:webHidden/>
          </w:rPr>
          <w:t>57</w:t>
        </w:r>
        <w:r>
          <w:rPr>
            <w:noProof/>
            <w:webHidden/>
          </w:rPr>
          <w:fldChar w:fldCharType="end"/>
        </w:r>
      </w:hyperlink>
    </w:p>
    <w:p w14:paraId="034E7263" w14:textId="6D95D613"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21" w:history="1">
        <w:r w:rsidRPr="009E186F">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Screw</w:t>
        </w:r>
        <w:r>
          <w:rPr>
            <w:noProof/>
            <w:webHidden/>
          </w:rPr>
          <w:tab/>
        </w:r>
        <w:r>
          <w:rPr>
            <w:noProof/>
            <w:webHidden/>
          </w:rPr>
          <w:fldChar w:fldCharType="begin"/>
        </w:r>
        <w:r>
          <w:rPr>
            <w:noProof/>
            <w:webHidden/>
          </w:rPr>
          <w:instrText xml:space="preserve"> PAGEREF _Toc166666621 \h </w:instrText>
        </w:r>
        <w:r>
          <w:rPr>
            <w:noProof/>
            <w:webHidden/>
          </w:rPr>
        </w:r>
        <w:r>
          <w:rPr>
            <w:noProof/>
            <w:webHidden/>
          </w:rPr>
          <w:fldChar w:fldCharType="separate"/>
        </w:r>
        <w:r>
          <w:rPr>
            <w:noProof/>
            <w:webHidden/>
          </w:rPr>
          <w:t>62</w:t>
        </w:r>
        <w:r>
          <w:rPr>
            <w:noProof/>
            <w:webHidden/>
          </w:rPr>
          <w:fldChar w:fldCharType="end"/>
        </w:r>
      </w:hyperlink>
    </w:p>
    <w:p w14:paraId="7386EC29" w14:textId="1CF6A0A1"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22" w:history="1">
        <w:r w:rsidRPr="009E186F">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Gum drops</w:t>
        </w:r>
        <w:r>
          <w:rPr>
            <w:noProof/>
            <w:webHidden/>
          </w:rPr>
          <w:tab/>
        </w:r>
        <w:r>
          <w:rPr>
            <w:noProof/>
            <w:webHidden/>
          </w:rPr>
          <w:fldChar w:fldCharType="begin"/>
        </w:r>
        <w:r>
          <w:rPr>
            <w:noProof/>
            <w:webHidden/>
          </w:rPr>
          <w:instrText xml:space="preserve"> PAGEREF _Toc166666622 \h </w:instrText>
        </w:r>
        <w:r>
          <w:rPr>
            <w:noProof/>
            <w:webHidden/>
          </w:rPr>
        </w:r>
        <w:r>
          <w:rPr>
            <w:noProof/>
            <w:webHidden/>
          </w:rPr>
          <w:fldChar w:fldCharType="separate"/>
        </w:r>
        <w:r>
          <w:rPr>
            <w:noProof/>
            <w:webHidden/>
          </w:rPr>
          <w:t>65</w:t>
        </w:r>
        <w:r>
          <w:rPr>
            <w:noProof/>
            <w:webHidden/>
          </w:rPr>
          <w:fldChar w:fldCharType="end"/>
        </w:r>
      </w:hyperlink>
    </w:p>
    <w:p w14:paraId="1A1ED84A" w14:textId="25008A5B"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23" w:history="1">
        <w:r w:rsidRPr="009E186F">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Clinches</w:t>
        </w:r>
        <w:r>
          <w:rPr>
            <w:noProof/>
            <w:webHidden/>
          </w:rPr>
          <w:tab/>
        </w:r>
        <w:r>
          <w:rPr>
            <w:noProof/>
            <w:webHidden/>
          </w:rPr>
          <w:fldChar w:fldCharType="begin"/>
        </w:r>
        <w:r>
          <w:rPr>
            <w:noProof/>
            <w:webHidden/>
          </w:rPr>
          <w:instrText xml:space="preserve"> PAGEREF _Toc166666623 \h </w:instrText>
        </w:r>
        <w:r>
          <w:rPr>
            <w:noProof/>
            <w:webHidden/>
          </w:rPr>
        </w:r>
        <w:r>
          <w:rPr>
            <w:noProof/>
            <w:webHidden/>
          </w:rPr>
          <w:fldChar w:fldCharType="separate"/>
        </w:r>
        <w:r>
          <w:rPr>
            <w:noProof/>
            <w:webHidden/>
          </w:rPr>
          <w:t>66</w:t>
        </w:r>
        <w:r>
          <w:rPr>
            <w:noProof/>
            <w:webHidden/>
          </w:rPr>
          <w:fldChar w:fldCharType="end"/>
        </w:r>
      </w:hyperlink>
    </w:p>
    <w:p w14:paraId="2C5C480E" w14:textId="482935E5"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24" w:history="1">
        <w:r w:rsidRPr="009E186F">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Heat Stakes / Thermal Stakes</w:t>
        </w:r>
        <w:r>
          <w:rPr>
            <w:noProof/>
            <w:webHidden/>
          </w:rPr>
          <w:tab/>
        </w:r>
        <w:r>
          <w:rPr>
            <w:noProof/>
            <w:webHidden/>
          </w:rPr>
          <w:fldChar w:fldCharType="begin"/>
        </w:r>
        <w:r>
          <w:rPr>
            <w:noProof/>
            <w:webHidden/>
          </w:rPr>
          <w:instrText xml:space="preserve"> PAGEREF _Toc166666624 \h </w:instrText>
        </w:r>
        <w:r>
          <w:rPr>
            <w:noProof/>
            <w:webHidden/>
          </w:rPr>
        </w:r>
        <w:r>
          <w:rPr>
            <w:noProof/>
            <w:webHidden/>
          </w:rPr>
          <w:fldChar w:fldCharType="separate"/>
        </w:r>
        <w:r>
          <w:rPr>
            <w:noProof/>
            <w:webHidden/>
          </w:rPr>
          <w:t>70</w:t>
        </w:r>
        <w:r>
          <w:rPr>
            <w:noProof/>
            <w:webHidden/>
          </w:rPr>
          <w:fldChar w:fldCharType="end"/>
        </w:r>
      </w:hyperlink>
    </w:p>
    <w:p w14:paraId="6B450B43" w14:textId="1BAC5978"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25" w:history="1">
        <w:r w:rsidRPr="009E186F">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Clips/Snap Joints</w:t>
        </w:r>
        <w:r>
          <w:rPr>
            <w:noProof/>
            <w:webHidden/>
          </w:rPr>
          <w:tab/>
        </w:r>
        <w:r>
          <w:rPr>
            <w:noProof/>
            <w:webHidden/>
          </w:rPr>
          <w:fldChar w:fldCharType="begin"/>
        </w:r>
        <w:r>
          <w:rPr>
            <w:noProof/>
            <w:webHidden/>
          </w:rPr>
          <w:instrText xml:space="preserve"> PAGEREF _Toc166666625 \h </w:instrText>
        </w:r>
        <w:r>
          <w:rPr>
            <w:noProof/>
            <w:webHidden/>
          </w:rPr>
        </w:r>
        <w:r>
          <w:rPr>
            <w:noProof/>
            <w:webHidden/>
          </w:rPr>
          <w:fldChar w:fldCharType="separate"/>
        </w:r>
        <w:r>
          <w:rPr>
            <w:noProof/>
            <w:webHidden/>
          </w:rPr>
          <w:t>72</w:t>
        </w:r>
        <w:r>
          <w:rPr>
            <w:noProof/>
            <w:webHidden/>
          </w:rPr>
          <w:fldChar w:fldCharType="end"/>
        </w:r>
      </w:hyperlink>
    </w:p>
    <w:p w14:paraId="52CE02CC" w14:textId="62AEB2C7"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26" w:history="1">
        <w:r w:rsidRPr="009E186F">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Nails</w:t>
        </w:r>
        <w:r>
          <w:rPr>
            <w:noProof/>
            <w:webHidden/>
          </w:rPr>
          <w:tab/>
        </w:r>
        <w:r>
          <w:rPr>
            <w:noProof/>
            <w:webHidden/>
          </w:rPr>
          <w:fldChar w:fldCharType="begin"/>
        </w:r>
        <w:r>
          <w:rPr>
            <w:noProof/>
            <w:webHidden/>
          </w:rPr>
          <w:instrText xml:space="preserve"> PAGEREF _Toc166666626 \h </w:instrText>
        </w:r>
        <w:r>
          <w:rPr>
            <w:noProof/>
            <w:webHidden/>
          </w:rPr>
        </w:r>
        <w:r>
          <w:rPr>
            <w:noProof/>
            <w:webHidden/>
          </w:rPr>
          <w:fldChar w:fldCharType="separate"/>
        </w:r>
        <w:r>
          <w:rPr>
            <w:noProof/>
            <w:webHidden/>
          </w:rPr>
          <w:t>75</w:t>
        </w:r>
        <w:r>
          <w:rPr>
            <w:noProof/>
            <w:webHidden/>
          </w:rPr>
          <w:fldChar w:fldCharType="end"/>
        </w:r>
      </w:hyperlink>
    </w:p>
    <w:p w14:paraId="444E36E2" w14:textId="146B8879"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27" w:history="1">
        <w:r w:rsidRPr="009E186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Rotation Joints</w:t>
        </w:r>
        <w:r>
          <w:rPr>
            <w:noProof/>
            <w:webHidden/>
          </w:rPr>
          <w:tab/>
        </w:r>
        <w:r>
          <w:rPr>
            <w:noProof/>
            <w:webHidden/>
          </w:rPr>
          <w:fldChar w:fldCharType="begin"/>
        </w:r>
        <w:r>
          <w:rPr>
            <w:noProof/>
            <w:webHidden/>
          </w:rPr>
          <w:instrText xml:space="preserve"> PAGEREF _Toc166666627 \h </w:instrText>
        </w:r>
        <w:r>
          <w:rPr>
            <w:noProof/>
            <w:webHidden/>
          </w:rPr>
        </w:r>
        <w:r>
          <w:rPr>
            <w:noProof/>
            <w:webHidden/>
          </w:rPr>
          <w:fldChar w:fldCharType="separate"/>
        </w:r>
        <w:r>
          <w:rPr>
            <w:noProof/>
            <w:webHidden/>
          </w:rPr>
          <w:t>78</w:t>
        </w:r>
        <w:r>
          <w:rPr>
            <w:noProof/>
            <w:webHidden/>
          </w:rPr>
          <w:fldChar w:fldCharType="end"/>
        </w:r>
      </w:hyperlink>
    </w:p>
    <w:p w14:paraId="079C4FBA" w14:textId="6B7CEBBD"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28" w:history="1">
        <w:r w:rsidRPr="009E186F">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General</w:t>
        </w:r>
        <w:r>
          <w:rPr>
            <w:noProof/>
            <w:webHidden/>
          </w:rPr>
          <w:tab/>
        </w:r>
        <w:r>
          <w:rPr>
            <w:noProof/>
            <w:webHidden/>
          </w:rPr>
          <w:fldChar w:fldCharType="begin"/>
        </w:r>
        <w:r>
          <w:rPr>
            <w:noProof/>
            <w:webHidden/>
          </w:rPr>
          <w:instrText xml:space="preserve"> PAGEREF _Toc166666628 \h </w:instrText>
        </w:r>
        <w:r>
          <w:rPr>
            <w:noProof/>
            <w:webHidden/>
          </w:rPr>
        </w:r>
        <w:r>
          <w:rPr>
            <w:noProof/>
            <w:webHidden/>
          </w:rPr>
          <w:fldChar w:fldCharType="separate"/>
        </w:r>
        <w:r>
          <w:rPr>
            <w:noProof/>
            <w:webHidden/>
          </w:rPr>
          <w:t>78</w:t>
        </w:r>
        <w:r>
          <w:rPr>
            <w:noProof/>
            <w:webHidden/>
          </w:rPr>
          <w:fldChar w:fldCharType="end"/>
        </w:r>
      </w:hyperlink>
    </w:p>
    <w:p w14:paraId="12AB3AF6" w14:textId="0A896FBB"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29" w:history="1">
        <w:r w:rsidRPr="009E186F">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ROTAV</w:t>
        </w:r>
        <w:r>
          <w:rPr>
            <w:noProof/>
            <w:webHidden/>
          </w:rPr>
          <w:tab/>
        </w:r>
        <w:r>
          <w:rPr>
            <w:noProof/>
            <w:webHidden/>
          </w:rPr>
          <w:fldChar w:fldCharType="begin"/>
        </w:r>
        <w:r>
          <w:rPr>
            <w:noProof/>
            <w:webHidden/>
          </w:rPr>
          <w:instrText xml:space="preserve"> PAGEREF _Toc166666629 \h </w:instrText>
        </w:r>
        <w:r>
          <w:rPr>
            <w:noProof/>
            <w:webHidden/>
          </w:rPr>
        </w:r>
        <w:r>
          <w:rPr>
            <w:noProof/>
            <w:webHidden/>
          </w:rPr>
          <w:fldChar w:fldCharType="separate"/>
        </w:r>
        <w:r>
          <w:rPr>
            <w:noProof/>
            <w:webHidden/>
          </w:rPr>
          <w:t>79</w:t>
        </w:r>
        <w:r>
          <w:rPr>
            <w:noProof/>
            <w:webHidden/>
          </w:rPr>
          <w:fldChar w:fldCharType="end"/>
        </w:r>
      </w:hyperlink>
    </w:p>
    <w:p w14:paraId="4E019F2C" w14:textId="13D3F753"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630" w:history="1">
        <w:r w:rsidRPr="009E186F">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1D connections</w:t>
        </w:r>
        <w:r>
          <w:rPr>
            <w:noProof/>
            <w:webHidden/>
          </w:rPr>
          <w:tab/>
        </w:r>
        <w:r>
          <w:rPr>
            <w:noProof/>
            <w:webHidden/>
          </w:rPr>
          <w:fldChar w:fldCharType="begin"/>
        </w:r>
        <w:r>
          <w:rPr>
            <w:noProof/>
            <w:webHidden/>
          </w:rPr>
          <w:instrText xml:space="preserve"> PAGEREF _Toc166666630 \h </w:instrText>
        </w:r>
        <w:r>
          <w:rPr>
            <w:noProof/>
            <w:webHidden/>
          </w:rPr>
        </w:r>
        <w:r>
          <w:rPr>
            <w:noProof/>
            <w:webHidden/>
          </w:rPr>
          <w:fldChar w:fldCharType="separate"/>
        </w:r>
        <w:r>
          <w:rPr>
            <w:noProof/>
            <w:webHidden/>
          </w:rPr>
          <w:t>81</w:t>
        </w:r>
        <w:r>
          <w:rPr>
            <w:noProof/>
            <w:webHidden/>
          </w:rPr>
          <w:fldChar w:fldCharType="end"/>
        </w:r>
      </w:hyperlink>
    </w:p>
    <w:p w14:paraId="2F44307B" w14:textId="09DB4EA6"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31" w:history="1">
        <w:r w:rsidRPr="009E186F">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Generic Definitions</w:t>
        </w:r>
        <w:r>
          <w:rPr>
            <w:noProof/>
            <w:webHidden/>
          </w:rPr>
          <w:tab/>
        </w:r>
        <w:r>
          <w:rPr>
            <w:noProof/>
            <w:webHidden/>
          </w:rPr>
          <w:fldChar w:fldCharType="begin"/>
        </w:r>
        <w:r>
          <w:rPr>
            <w:noProof/>
            <w:webHidden/>
          </w:rPr>
          <w:instrText xml:space="preserve"> PAGEREF _Toc166666631 \h </w:instrText>
        </w:r>
        <w:r>
          <w:rPr>
            <w:noProof/>
            <w:webHidden/>
          </w:rPr>
        </w:r>
        <w:r>
          <w:rPr>
            <w:noProof/>
            <w:webHidden/>
          </w:rPr>
          <w:fldChar w:fldCharType="separate"/>
        </w:r>
        <w:r>
          <w:rPr>
            <w:noProof/>
            <w:webHidden/>
          </w:rPr>
          <w:t>81</w:t>
        </w:r>
        <w:r>
          <w:rPr>
            <w:noProof/>
            <w:webHidden/>
          </w:rPr>
          <w:fldChar w:fldCharType="end"/>
        </w:r>
      </w:hyperlink>
    </w:p>
    <w:p w14:paraId="66049BD3" w14:textId="6651EDD5"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32" w:history="1">
        <w:r w:rsidRPr="009E186F">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Identification</w:t>
        </w:r>
        <w:r>
          <w:rPr>
            <w:noProof/>
            <w:webHidden/>
          </w:rPr>
          <w:tab/>
        </w:r>
        <w:r>
          <w:rPr>
            <w:noProof/>
            <w:webHidden/>
          </w:rPr>
          <w:fldChar w:fldCharType="begin"/>
        </w:r>
        <w:r>
          <w:rPr>
            <w:noProof/>
            <w:webHidden/>
          </w:rPr>
          <w:instrText xml:space="preserve"> PAGEREF _Toc166666632 \h </w:instrText>
        </w:r>
        <w:r>
          <w:rPr>
            <w:noProof/>
            <w:webHidden/>
          </w:rPr>
        </w:r>
        <w:r>
          <w:rPr>
            <w:noProof/>
            <w:webHidden/>
          </w:rPr>
          <w:fldChar w:fldCharType="separate"/>
        </w:r>
        <w:r>
          <w:rPr>
            <w:noProof/>
            <w:webHidden/>
          </w:rPr>
          <w:t>81</w:t>
        </w:r>
        <w:r>
          <w:rPr>
            <w:noProof/>
            <w:webHidden/>
          </w:rPr>
          <w:fldChar w:fldCharType="end"/>
        </w:r>
      </w:hyperlink>
    </w:p>
    <w:p w14:paraId="59DACFE2" w14:textId="45D73106"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33" w:history="1">
        <w:r w:rsidRPr="009E186F">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Location</w:t>
        </w:r>
        <w:r>
          <w:rPr>
            <w:noProof/>
            <w:webHidden/>
          </w:rPr>
          <w:tab/>
        </w:r>
        <w:r>
          <w:rPr>
            <w:noProof/>
            <w:webHidden/>
          </w:rPr>
          <w:fldChar w:fldCharType="begin"/>
        </w:r>
        <w:r>
          <w:rPr>
            <w:noProof/>
            <w:webHidden/>
          </w:rPr>
          <w:instrText xml:space="preserve"> PAGEREF _Toc166666633 \h </w:instrText>
        </w:r>
        <w:r>
          <w:rPr>
            <w:noProof/>
            <w:webHidden/>
          </w:rPr>
        </w:r>
        <w:r>
          <w:rPr>
            <w:noProof/>
            <w:webHidden/>
          </w:rPr>
          <w:fldChar w:fldCharType="separate"/>
        </w:r>
        <w:r>
          <w:rPr>
            <w:noProof/>
            <w:webHidden/>
          </w:rPr>
          <w:t>81</w:t>
        </w:r>
        <w:r>
          <w:rPr>
            <w:noProof/>
            <w:webHidden/>
          </w:rPr>
          <w:fldChar w:fldCharType="end"/>
        </w:r>
      </w:hyperlink>
    </w:p>
    <w:p w14:paraId="3A65EFF6" w14:textId="3CDFD3CD"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34" w:history="1">
        <w:r w:rsidRPr="009E186F">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Intermittent Connection Lines</w:t>
        </w:r>
        <w:r>
          <w:rPr>
            <w:noProof/>
            <w:webHidden/>
          </w:rPr>
          <w:tab/>
        </w:r>
        <w:r>
          <w:rPr>
            <w:noProof/>
            <w:webHidden/>
          </w:rPr>
          <w:fldChar w:fldCharType="begin"/>
        </w:r>
        <w:r>
          <w:rPr>
            <w:noProof/>
            <w:webHidden/>
          </w:rPr>
          <w:instrText xml:space="preserve"> PAGEREF _Toc166666634 \h </w:instrText>
        </w:r>
        <w:r>
          <w:rPr>
            <w:noProof/>
            <w:webHidden/>
          </w:rPr>
        </w:r>
        <w:r>
          <w:rPr>
            <w:noProof/>
            <w:webHidden/>
          </w:rPr>
          <w:fldChar w:fldCharType="separate"/>
        </w:r>
        <w:r>
          <w:rPr>
            <w:noProof/>
            <w:webHidden/>
          </w:rPr>
          <w:t>82</w:t>
        </w:r>
        <w:r>
          <w:rPr>
            <w:noProof/>
            <w:webHidden/>
          </w:rPr>
          <w:fldChar w:fldCharType="end"/>
        </w:r>
      </w:hyperlink>
    </w:p>
    <w:p w14:paraId="73B3888E" w14:textId="678A15D6"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35" w:history="1">
        <w:r w:rsidRPr="009E186F">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Type Specification</w:t>
        </w:r>
        <w:r>
          <w:rPr>
            <w:noProof/>
            <w:webHidden/>
          </w:rPr>
          <w:tab/>
        </w:r>
        <w:r>
          <w:rPr>
            <w:noProof/>
            <w:webHidden/>
          </w:rPr>
          <w:fldChar w:fldCharType="begin"/>
        </w:r>
        <w:r>
          <w:rPr>
            <w:noProof/>
            <w:webHidden/>
          </w:rPr>
          <w:instrText xml:space="preserve"> PAGEREF _Toc166666635 \h </w:instrText>
        </w:r>
        <w:r>
          <w:rPr>
            <w:noProof/>
            <w:webHidden/>
          </w:rPr>
        </w:r>
        <w:r>
          <w:rPr>
            <w:noProof/>
            <w:webHidden/>
          </w:rPr>
          <w:fldChar w:fldCharType="separate"/>
        </w:r>
        <w:r>
          <w:rPr>
            <w:noProof/>
            <w:webHidden/>
          </w:rPr>
          <w:t>89</w:t>
        </w:r>
        <w:r>
          <w:rPr>
            <w:noProof/>
            <w:webHidden/>
          </w:rPr>
          <w:fldChar w:fldCharType="end"/>
        </w:r>
      </w:hyperlink>
    </w:p>
    <w:p w14:paraId="498AA7C5" w14:textId="132FBD85"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36" w:history="1">
        <w:r w:rsidRPr="009E186F">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Seam Welds</w:t>
        </w:r>
        <w:r>
          <w:rPr>
            <w:noProof/>
            <w:webHidden/>
          </w:rPr>
          <w:tab/>
        </w:r>
        <w:r>
          <w:rPr>
            <w:noProof/>
            <w:webHidden/>
          </w:rPr>
          <w:fldChar w:fldCharType="begin"/>
        </w:r>
        <w:r>
          <w:rPr>
            <w:noProof/>
            <w:webHidden/>
          </w:rPr>
          <w:instrText xml:space="preserve"> PAGEREF _Toc166666636 \h </w:instrText>
        </w:r>
        <w:r>
          <w:rPr>
            <w:noProof/>
            <w:webHidden/>
          </w:rPr>
        </w:r>
        <w:r>
          <w:rPr>
            <w:noProof/>
            <w:webHidden/>
          </w:rPr>
          <w:fldChar w:fldCharType="separate"/>
        </w:r>
        <w:r>
          <w:rPr>
            <w:noProof/>
            <w:webHidden/>
          </w:rPr>
          <w:t>89</w:t>
        </w:r>
        <w:r>
          <w:rPr>
            <w:noProof/>
            <w:webHidden/>
          </w:rPr>
          <w:fldChar w:fldCharType="end"/>
        </w:r>
      </w:hyperlink>
    </w:p>
    <w:p w14:paraId="675317E4" w14:textId="217CCD93"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37" w:history="1">
        <w:r w:rsidRPr="009E186F">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Description and Modelling Parameters</w:t>
        </w:r>
        <w:r>
          <w:rPr>
            <w:noProof/>
            <w:webHidden/>
          </w:rPr>
          <w:tab/>
        </w:r>
        <w:r>
          <w:rPr>
            <w:noProof/>
            <w:webHidden/>
          </w:rPr>
          <w:fldChar w:fldCharType="begin"/>
        </w:r>
        <w:r>
          <w:rPr>
            <w:noProof/>
            <w:webHidden/>
          </w:rPr>
          <w:instrText xml:space="preserve"> PAGEREF _Toc166666637 \h </w:instrText>
        </w:r>
        <w:r>
          <w:rPr>
            <w:noProof/>
            <w:webHidden/>
          </w:rPr>
        </w:r>
        <w:r>
          <w:rPr>
            <w:noProof/>
            <w:webHidden/>
          </w:rPr>
          <w:fldChar w:fldCharType="separate"/>
        </w:r>
        <w:r>
          <w:rPr>
            <w:noProof/>
            <w:webHidden/>
          </w:rPr>
          <w:t>89</w:t>
        </w:r>
        <w:r>
          <w:rPr>
            <w:noProof/>
            <w:webHidden/>
          </w:rPr>
          <w:fldChar w:fldCharType="end"/>
        </w:r>
      </w:hyperlink>
    </w:p>
    <w:p w14:paraId="79C8722C" w14:textId="00AF858D"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38" w:history="1">
        <w:r w:rsidRPr="009E186F">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Seam Weld Definition Overview</w:t>
        </w:r>
        <w:r>
          <w:rPr>
            <w:noProof/>
            <w:webHidden/>
          </w:rPr>
          <w:tab/>
        </w:r>
        <w:r>
          <w:rPr>
            <w:noProof/>
            <w:webHidden/>
          </w:rPr>
          <w:fldChar w:fldCharType="begin"/>
        </w:r>
        <w:r>
          <w:rPr>
            <w:noProof/>
            <w:webHidden/>
          </w:rPr>
          <w:instrText xml:space="preserve"> PAGEREF _Toc166666638 \h </w:instrText>
        </w:r>
        <w:r>
          <w:rPr>
            <w:noProof/>
            <w:webHidden/>
          </w:rPr>
        </w:r>
        <w:r>
          <w:rPr>
            <w:noProof/>
            <w:webHidden/>
          </w:rPr>
          <w:fldChar w:fldCharType="separate"/>
        </w:r>
        <w:r>
          <w:rPr>
            <w:noProof/>
            <w:webHidden/>
          </w:rPr>
          <w:t>90</w:t>
        </w:r>
        <w:r>
          <w:rPr>
            <w:noProof/>
            <w:webHidden/>
          </w:rPr>
          <w:fldChar w:fldCharType="end"/>
        </w:r>
      </w:hyperlink>
    </w:p>
    <w:p w14:paraId="19D0F4DA" w14:textId="55B65807"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39" w:history="1">
        <w:r w:rsidRPr="009E186F">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Specific XML Realization</w:t>
        </w:r>
        <w:r>
          <w:rPr>
            <w:noProof/>
            <w:webHidden/>
          </w:rPr>
          <w:tab/>
        </w:r>
        <w:r>
          <w:rPr>
            <w:noProof/>
            <w:webHidden/>
          </w:rPr>
          <w:fldChar w:fldCharType="begin"/>
        </w:r>
        <w:r>
          <w:rPr>
            <w:noProof/>
            <w:webHidden/>
          </w:rPr>
          <w:instrText xml:space="preserve"> PAGEREF _Toc166666639 \h </w:instrText>
        </w:r>
        <w:r>
          <w:rPr>
            <w:noProof/>
            <w:webHidden/>
          </w:rPr>
        </w:r>
        <w:r>
          <w:rPr>
            <w:noProof/>
            <w:webHidden/>
          </w:rPr>
          <w:fldChar w:fldCharType="separate"/>
        </w:r>
        <w:r>
          <w:rPr>
            <w:noProof/>
            <w:webHidden/>
          </w:rPr>
          <w:t>92</w:t>
        </w:r>
        <w:r>
          <w:rPr>
            <w:noProof/>
            <w:webHidden/>
          </w:rPr>
          <w:fldChar w:fldCharType="end"/>
        </w:r>
      </w:hyperlink>
    </w:p>
    <w:p w14:paraId="004E1435" w14:textId="13B3F8AA"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40" w:history="1">
        <w:r w:rsidRPr="009E186F">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Generic Seam Weld Definition</w:t>
        </w:r>
        <w:r>
          <w:rPr>
            <w:noProof/>
            <w:webHidden/>
          </w:rPr>
          <w:tab/>
        </w:r>
        <w:r>
          <w:rPr>
            <w:noProof/>
            <w:webHidden/>
          </w:rPr>
          <w:fldChar w:fldCharType="begin"/>
        </w:r>
        <w:r>
          <w:rPr>
            <w:noProof/>
            <w:webHidden/>
          </w:rPr>
          <w:instrText xml:space="preserve"> PAGEREF _Toc166666640 \h </w:instrText>
        </w:r>
        <w:r>
          <w:rPr>
            <w:noProof/>
            <w:webHidden/>
          </w:rPr>
        </w:r>
        <w:r>
          <w:rPr>
            <w:noProof/>
            <w:webHidden/>
          </w:rPr>
          <w:fldChar w:fldCharType="separate"/>
        </w:r>
        <w:r>
          <w:rPr>
            <w:noProof/>
            <w:webHidden/>
          </w:rPr>
          <w:t>92</w:t>
        </w:r>
        <w:r>
          <w:rPr>
            <w:noProof/>
            <w:webHidden/>
          </w:rPr>
          <w:fldChar w:fldCharType="end"/>
        </w:r>
      </w:hyperlink>
    </w:p>
    <w:p w14:paraId="4E69F3E5" w14:textId="002A8A6E"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41" w:history="1">
        <w:r w:rsidRPr="009E186F">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Butt Joint</w:t>
        </w:r>
        <w:r>
          <w:rPr>
            <w:noProof/>
            <w:webHidden/>
          </w:rPr>
          <w:tab/>
        </w:r>
        <w:r>
          <w:rPr>
            <w:noProof/>
            <w:webHidden/>
          </w:rPr>
          <w:fldChar w:fldCharType="begin"/>
        </w:r>
        <w:r>
          <w:rPr>
            <w:noProof/>
            <w:webHidden/>
          </w:rPr>
          <w:instrText xml:space="preserve"> PAGEREF _Toc166666641 \h </w:instrText>
        </w:r>
        <w:r>
          <w:rPr>
            <w:noProof/>
            <w:webHidden/>
          </w:rPr>
        </w:r>
        <w:r>
          <w:rPr>
            <w:noProof/>
            <w:webHidden/>
          </w:rPr>
          <w:fldChar w:fldCharType="separate"/>
        </w:r>
        <w:r>
          <w:rPr>
            <w:noProof/>
            <w:webHidden/>
          </w:rPr>
          <w:t>102</w:t>
        </w:r>
        <w:r>
          <w:rPr>
            <w:noProof/>
            <w:webHidden/>
          </w:rPr>
          <w:fldChar w:fldCharType="end"/>
        </w:r>
      </w:hyperlink>
    </w:p>
    <w:p w14:paraId="51BE6C56" w14:textId="4A7B3608"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42" w:history="1">
        <w:r w:rsidRPr="009E186F">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Corner Weld</w:t>
        </w:r>
        <w:r>
          <w:rPr>
            <w:noProof/>
            <w:webHidden/>
          </w:rPr>
          <w:tab/>
        </w:r>
        <w:r>
          <w:rPr>
            <w:noProof/>
            <w:webHidden/>
          </w:rPr>
          <w:fldChar w:fldCharType="begin"/>
        </w:r>
        <w:r>
          <w:rPr>
            <w:noProof/>
            <w:webHidden/>
          </w:rPr>
          <w:instrText xml:space="preserve"> PAGEREF _Toc166666642 \h </w:instrText>
        </w:r>
        <w:r>
          <w:rPr>
            <w:noProof/>
            <w:webHidden/>
          </w:rPr>
        </w:r>
        <w:r>
          <w:rPr>
            <w:noProof/>
            <w:webHidden/>
          </w:rPr>
          <w:fldChar w:fldCharType="separate"/>
        </w:r>
        <w:r>
          <w:rPr>
            <w:noProof/>
            <w:webHidden/>
          </w:rPr>
          <w:t>105</w:t>
        </w:r>
        <w:r>
          <w:rPr>
            <w:noProof/>
            <w:webHidden/>
          </w:rPr>
          <w:fldChar w:fldCharType="end"/>
        </w:r>
      </w:hyperlink>
    </w:p>
    <w:p w14:paraId="114F06CC" w14:textId="40793521"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43" w:history="1">
        <w:r w:rsidRPr="009E186F">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Edge Weld</w:t>
        </w:r>
        <w:r>
          <w:rPr>
            <w:noProof/>
            <w:webHidden/>
          </w:rPr>
          <w:tab/>
        </w:r>
        <w:r>
          <w:rPr>
            <w:noProof/>
            <w:webHidden/>
          </w:rPr>
          <w:fldChar w:fldCharType="begin"/>
        </w:r>
        <w:r>
          <w:rPr>
            <w:noProof/>
            <w:webHidden/>
          </w:rPr>
          <w:instrText xml:space="preserve"> PAGEREF _Toc166666643 \h </w:instrText>
        </w:r>
        <w:r>
          <w:rPr>
            <w:noProof/>
            <w:webHidden/>
          </w:rPr>
        </w:r>
        <w:r>
          <w:rPr>
            <w:noProof/>
            <w:webHidden/>
          </w:rPr>
          <w:fldChar w:fldCharType="separate"/>
        </w:r>
        <w:r>
          <w:rPr>
            <w:noProof/>
            <w:webHidden/>
          </w:rPr>
          <w:t>110</w:t>
        </w:r>
        <w:r>
          <w:rPr>
            <w:noProof/>
            <w:webHidden/>
          </w:rPr>
          <w:fldChar w:fldCharType="end"/>
        </w:r>
      </w:hyperlink>
    </w:p>
    <w:p w14:paraId="1FC474A3" w14:textId="396785D4"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44" w:history="1">
        <w:r w:rsidRPr="009E186F">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I-Weld</w:t>
        </w:r>
        <w:r>
          <w:rPr>
            <w:noProof/>
            <w:webHidden/>
          </w:rPr>
          <w:tab/>
        </w:r>
        <w:r>
          <w:rPr>
            <w:noProof/>
            <w:webHidden/>
          </w:rPr>
          <w:fldChar w:fldCharType="begin"/>
        </w:r>
        <w:r>
          <w:rPr>
            <w:noProof/>
            <w:webHidden/>
          </w:rPr>
          <w:instrText xml:space="preserve"> PAGEREF _Toc166666644 \h </w:instrText>
        </w:r>
        <w:r>
          <w:rPr>
            <w:noProof/>
            <w:webHidden/>
          </w:rPr>
        </w:r>
        <w:r>
          <w:rPr>
            <w:noProof/>
            <w:webHidden/>
          </w:rPr>
          <w:fldChar w:fldCharType="separate"/>
        </w:r>
        <w:r>
          <w:rPr>
            <w:noProof/>
            <w:webHidden/>
          </w:rPr>
          <w:t>113</w:t>
        </w:r>
        <w:r>
          <w:rPr>
            <w:noProof/>
            <w:webHidden/>
          </w:rPr>
          <w:fldChar w:fldCharType="end"/>
        </w:r>
      </w:hyperlink>
    </w:p>
    <w:p w14:paraId="4EBB515A" w14:textId="53A8BDBB"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45" w:history="1">
        <w:r w:rsidRPr="009E186F">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Overlap Weld</w:t>
        </w:r>
        <w:r>
          <w:rPr>
            <w:noProof/>
            <w:webHidden/>
          </w:rPr>
          <w:tab/>
        </w:r>
        <w:r>
          <w:rPr>
            <w:noProof/>
            <w:webHidden/>
          </w:rPr>
          <w:fldChar w:fldCharType="begin"/>
        </w:r>
        <w:r>
          <w:rPr>
            <w:noProof/>
            <w:webHidden/>
          </w:rPr>
          <w:instrText xml:space="preserve"> PAGEREF _Toc166666645 \h </w:instrText>
        </w:r>
        <w:r>
          <w:rPr>
            <w:noProof/>
            <w:webHidden/>
          </w:rPr>
        </w:r>
        <w:r>
          <w:rPr>
            <w:noProof/>
            <w:webHidden/>
          </w:rPr>
          <w:fldChar w:fldCharType="separate"/>
        </w:r>
        <w:r>
          <w:rPr>
            <w:noProof/>
            <w:webHidden/>
          </w:rPr>
          <w:t>116</w:t>
        </w:r>
        <w:r>
          <w:rPr>
            <w:noProof/>
            <w:webHidden/>
          </w:rPr>
          <w:fldChar w:fldCharType="end"/>
        </w:r>
      </w:hyperlink>
    </w:p>
    <w:p w14:paraId="032CD61F" w14:textId="5164D71E" w:rsidR="00156111" w:rsidRDefault="00156111">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666646" w:history="1">
        <w:r w:rsidRPr="009E186F">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Y-joint</w:t>
        </w:r>
        <w:r>
          <w:rPr>
            <w:noProof/>
            <w:webHidden/>
          </w:rPr>
          <w:tab/>
        </w:r>
        <w:r>
          <w:rPr>
            <w:noProof/>
            <w:webHidden/>
          </w:rPr>
          <w:fldChar w:fldCharType="begin"/>
        </w:r>
        <w:r>
          <w:rPr>
            <w:noProof/>
            <w:webHidden/>
          </w:rPr>
          <w:instrText xml:space="preserve"> PAGEREF _Toc166666646 \h </w:instrText>
        </w:r>
        <w:r>
          <w:rPr>
            <w:noProof/>
            <w:webHidden/>
          </w:rPr>
        </w:r>
        <w:r>
          <w:rPr>
            <w:noProof/>
            <w:webHidden/>
          </w:rPr>
          <w:fldChar w:fldCharType="separate"/>
        </w:r>
        <w:r>
          <w:rPr>
            <w:noProof/>
            <w:webHidden/>
          </w:rPr>
          <w:t>122</w:t>
        </w:r>
        <w:r>
          <w:rPr>
            <w:noProof/>
            <w:webHidden/>
          </w:rPr>
          <w:fldChar w:fldCharType="end"/>
        </w:r>
      </w:hyperlink>
    </w:p>
    <w:p w14:paraId="6A1F105E" w14:textId="472EAE2D" w:rsidR="00156111" w:rsidRDefault="00156111">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666647" w:history="1">
        <w:r w:rsidRPr="009E186F">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K-joint</w:t>
        </w:r>
        <w:r>
          <w:rPr>
            <w:noProof/>
            <w:webHidden/>
          </w:rPr>
          <w:tab/>
        </w:r>
        <w:r>
          <w:rPr>
            <w:noProof/>
            <w:webHidden/>
          </w:rPr>
          <w:fldChar w:fldCharType="begin"/>
        </w:r>
        <w:r>
          <w:rPr>
            <w:noProof/>
            <w:webHidden/>
          </w:rPr>
          <w:instrText xml:space="preserve"> PAGEREF _Toc166666647 \h </w:instrText>
        </w:r>
        <w:r>
          <w:rPr>
            <w:noProof/>
            <w:webHidden/>
          </w:rPr>
        </w:r>
        <w:r>
          <w:rPr>
            <w:noProof/>
            <w:webHidden/>
          </w:rPr>
          <w:fldChar w:fldCharType="separate"/>
        </w:r>
        <w:r>
          <w:rPr>
            <w:noProof/>
            <w:webHidden/>
          </w:rPr>
          <w:t>126</w:t>
        </w:r>
        <w:r>
          <w:rPr>
            <w:noProof/>
            <w:webHidden/>
          </w:rPr>
          <w:fldChar w:fldCharType="end"/>
        </w:r>
      </w:hyperlink>
    </w:p>
    <w:p w14:paraId="44C3CD54" w14:textId="07E441D6" w:rsidR="00156111" w:rsidRDefault="00156111">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666648" w:history="1">
        <w:r w:rsidRPr="009E186F">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Cruciform joint</w:t>
        </w:r>
        <w:r>
          <w:rPr>
            <w:noProof/>
            <w:webHidden/>
          </w:rPr>
          <w:tab/>
        </w:r>
        <w:r>
          <w:rPr>
            <w:noProof/>
            <w:webHidden/>
          </w:rPr>
          <w:fldChar w:fldCharType="begin"/>
        </w:r>
        <w:r>
          <w:rPr>
            <w:noProof/>
            <w:webHidden/>
          </w:rPr>
          <w:instrText xml:space="preserve"> PAGEREF _Toc166666648 \h </w:instrText>
        </w:r>
        <w:r>
          <w:rPr>
            <w:noProof/>
            <w:webHidden/>
          </w:rPr>
        </w:r>
        <w:r>
          <w:rPr>
            <w:noProof/>
            <w:webHidden/>
          </w:rPr>
          <w:fldChar w:fldCharType="separate"/>
        </w:r>
        <w:r>
          <w:rPr>
            <w:noProof/>
            <w:webHidden/>
          </w:rPr>
          <w:t>131</w:t>
        </w:r>
        <w:r>
          <w:rPr>
            <w:noProof/>
            <w:webHidden/>
          </w:rPr>
          <w:fldChar w:fldCharType="end"/>
        </w:r>
      </w:hyperlink>
    </w:p>
    <w:p w14:paraId="26A8DE91" w14:textId="52CB2709" w:rsidR="00156111" w:rsidRDefault="00156111">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666649" w:history="1">
        <w:r w:rsidRPr="009E186F">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Flared Joint</w:t>
        </w:r>
        <w:r>
          <w:rPr>
            <w:noProof/>
            <w:webHidden/>
          </w:rPr>
          <w:tab/>
        </w:r>
        <w:r>
          <w:rPr>
            <w:noProof/>
            <w:webHidden/>
          </w:rPr>
          <w:fldChar w:fldCharType="begin"/>
        </w:r>
        <w:r>
          <w:rPr>
            <w:noProof/>
            <w:webHidden/>
          </w:rPr>
          <w:instrText xml:space="preserve"> PAGEREF _Toc166666649 \h </w:instrText>
        </w:r>
        <w:r>
          <w:rPr>
            <w:noProof/>
            <w:webHidden/>
          </w:rPr>
        </w:r>
        <w:r>
          <w:rPr>
            <w:noProof/>
            <w:webHidden/>
          </w:rPr>
          <w:fldChar w:fldCharType="separate"/>
        </w:r>
        <w:r>
          <w:rPr>
            <w:noProof/>
            <w:webHidden/>
          </w:rPr>
          <w:t>136</w:t>
        </w:r>
        <w:r>
          <w:rPr>
            <w:noProof/>
            <w:webHidden/>
          </w:rPr>
          <w:fldChar w:fldCharType="end"/>
        </w:r>
      </w:hyperlink>
    </w:p>
    <w:p w14:paraId="376F2C5B" w14:textId="21B9229B"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50" w:history="1">
        <w:r w:rsidRPr="009E186F">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Adhesive Lines</w:t>
        </w:r>
        <w:r>
          <w:rPr>
            <w:noProof/>
            <w:webHidden/>
          </w:rPr>
          <w:tab/>
        </w:r>
        <w:r>
          <w:rPr>
            <w:noProof/>
            <w:webHidden/>
          </w:rPr>
          <w:fldChar w:fldCharType="begin"/>
        </w:r>
        <w:r>
          <w:rPr>
            <w:noProof/>
            <w:webHidden/>
          </w:rPr>
          <w:instrText xml:space="preserve"> PAGEREF _Toc166666650 \h </w:instrText>
        </w:r>
        <w:r>
          <w:rPr>
            <w:noProof/>
            <w:webHidden/>
          </w:rPr>
        </w:r>
        <w:r>
          <w:rPr>
            <w:noProof/>
            <w:webHidden/>
          </w:rPr>
          <w:fldChar w:fldCharType="separate"/>
        </w:r>
        <w:r>
          <w:rPr>
            <w:noProof/>
            <w:webHidden/>
          </w:rPr>
          <w:t>138</w:t>
        </w:r>
        <w:r>
          <w:rPr>
            <w:noProof/>
            <w:webHidden/>
          </w:rPr>
          <w:fldChar w:fldCharType="end"/>
        </w:r>
      </w:hyperlink>
    </w:p>
    <w:p w14:paraId="3F056411" w14:textId="52B37D80"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51" w:history="1">
        <w:r w:rsidRPr="009E186F">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Element </w:t>
        </w:r>
        <w:r w:rsidRPr="009E186F">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_Toc166666651 \h </w:instrText>
        </w:r>
        <w:r>
          <w:rPr>
            <w:noProof/>
            <w:webHidden/>
          </w:rPr>
        </w:r>
        <w:r>
          <w:rPr>
            <w:noProof/>
            <w:webHidden/>
          </w:rPr>
          <w:fldChar w:fldCharType="separate"/>
        </w:r>
        <w:r>
          <w:rPr>
            <w:noProof/>
            <w:webHidden/>
          </w:rPr>
          <w:t>138</w:t>
        </w:r>
        <w:r>
          <w:rPr>
            <w:noProof/>
            <w:webHidden/>
          </w:rPr>
          <w:fldChar w:fldCharType="end"/>
        </w:r>
      </w:hyperlink>
    </w:p>
    <w:p w14:paraId="4CDCC52E" w14:textId="6EF747AF"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52" w:history="1">
        <w:r w:rsidRPr="009E186F">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Element </w:t>
        </w:r>
        <w:r w:rsidRPr="009E186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_Toc166666652 \h </w:instrText>
        </w:r>
        <w:r>
          <w:rPr>
            <w:noProof/>
            <w:webHidden/>
          </w:rPr>
        </w:r>
        <w:r>
          <w:rPr>
            <w:noProof/>
            <w:webHidden/>
          </w:rPr>
          <w:fldChar w:fldCharType="separate"/>
        </w:r>
        <w:r>
          <w:rPr>
            <w:noProof/>
            <w:webHidden/>
          </w:rPr>
          <w:t>139</w:t>
        </w:r>
        <w:r>
          <w:rPr>
            <w:noProof/>
            <w:webHidden/>
          </w:rPr>
          <w:fldChar w:fldCharType="end"/>
        </w:r>
      </w:hyperlink>
    </w:p>
    <w:p w14:paraId="4C8549DB" w14:textId="72F95D78"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53" w:history="1">
        <w:r w:rsidRPr="009E186F">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Element </w:t>
        </w:r>
        <w:r w:rsidRPr="009E186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_Toc166666653 \h </w:instrText>
        </w:r>
        <w:r>
          <w:rPr>
            <w:noProof/>
            <w:webHidden/>
          </w:rPr>
        </w:r>
        <w:r>
          <w:rPr>
            <w:noProof/>
            <w:webHidden/>
          </w:rPr>
          <w:fldChar w:fldCharType="separate"/>
        </w:r>
        <w:r>
          <w:rPr>
            <w:noProof/>
            <w:webHidden/>
          </w:rPr>
          <w:t>139</w:t>
        </w:r>
        <w:r>
          <w:rPr>
            <w:noProof/>
            <w:webHidden/>
          </w:rPr>
          <w:fldChar w:fldCharType="end"/>
        </w:r>
      </w:hyperlink>
    </w:p>
    <w:p w14:paraId="306F2FB9" w14:textId="4F4D0CDC"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54" w:history="1">
        <w:r w:rsidRPr="009E186F">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Element </w:t>
        </w:r>
        <w:r w:rsidRPr="009E186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_Toc166666654 \h </w:instrText>
        </w:r>
        <w:r>
          <w:rPr>
            <w:noProof/>
            <w:webHidden/>
          </w:rPr>
        </w:r>
        <w:r>
          <w:rPr>
            <w:noProof/>
            <w:webHidden/>
          </w:rPr>
          <w:fldChar w:fldCharType="separate"/>
        </w:r>
        <w:r>
          <w:rPr>
            <w:noProof/>
            <w:webHidden/>
          </w:rPr>
          <w:t>139</w:t>
        </w:r>
        <w:r>
          <w:rPr>
            <w:noProof/>
            <w:webHidden/>
          </w:rPr>
          <w:fldChar w:fldCharType="end"/>
        </w:r>
      </w:hyperlink>
    </w:p>
    <w:p w14:paraId="3486ABE4" w14:textId="640C6288"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55" w:history="1">
        <w:r w:rsidRPr="009E186F">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Hemming Flanges</w:t>
        </w:r>
        <w:r>
          <w:rPr>
            <w:noProof/>
            <w:webHidden/>
          </w:rPr>
          <w:tab/>
        </w:r>
        <w:r>
          <w:rPr>
            <w:noProof/>
            <w:webHidden/>
          </w:rPr>
          <w:fldChar w:fldCharType="begin"/>
        </w:r>
        <w:r>
          <w:rPr>
            <w:noProof/>
            <w:webHidden/>
          </w:rPr>
          <w:instrText xml:space="preserve"> PAGEREF _Toc166666655 \h </w:instrText>
        </w:r>
        <w:r>
          <w:rPr>
            <w:noProof/>
            <w:webHidden/>
          </w:rPr>
        </w:r>
        <w:r>
          <w:rPr>
            <w:noProof/>
            <w:webHidden/>
          </w:rPr>
          <w:fldChar w:fldCharType="separate"/>
        </w:r>
        <w:r>
          <w:rPr>
            <w:noProof/>
            <w:webHidden/>
          </w:rPr>
          <w:t>139</w:t>
        </w:r>
        <w:r>
          <w:rPr>
            <w:noProof/>
            <w:webHidden/>
          </w:rPr>
          <w:fldChar w:fldCharType="end"/>
        </w:r>
      </w:hyperlink>
    </w:p>
    <w:p w14:paraId="2D7D21F2" w14:textId="386A5C1D"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56" w:history="1">
        <w:r w:rsidRPr="009E186F">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General</w:t>
        </w:r>
        <w:r>
          <w:rPr>
            <w:noProof/>
            <w:webHidden/>
          </w:rPr>
          <w:tab/>
        </w:r>
        <w:r>
          <w:rPr>
            <w:noProof/>
            <w:webHidden/>
          </w:rPr>
          <w:fldChar w:fldCharType="begin"/>
        </w:r>
        <w:r>
          <w:rPr>
            <w:noProof/>
            <w:webHidden/>
          </w:rPr>
          <w:instrText xml:space="preserve"> PAGEREF _Toc166666656 \h </w:instrText>
        </w:r>
        <w:r>
          <w:rPr>
            <w:noProof/>
            <w:webHidden/>
          </w:rPr>
        </w:r>
        <w:r>
          <w:rPr>
            <w:noProof/>
            <w:webHidden/>
          </w:rPr>
          <w:fldChar w:fldCharType="separate"/>
        </w:r>
        <w:r>
          <w:rPr>
            <w:noProof/>
            <w:webHidden/>
          </w:rPr>
          <w:t>139</w:t>
        </w:r>
        <w:r>
          <w:rPr>
            <w:noProof/>
            <w:webHidden/>
          </w:rPr>
          <w:fldChar w:fldCharType="end"/>
        </w:r>
      </w:hyperlink>
    </w:p>
    <w:p w14:paraId="348C0BC5" w14:textId="747F2BAC"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57" w:history="1">
        <w:r w:rsidRPr="009E186F">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Element </w:t>
        </w:r>
        <w:r w:rsidRPr="009E186F">
          <w:rPr>
            <w:rStyle w:val="Hyperlink"/>
            <w:rFonts w:ascii="Courier New" w:hAnsi="Courier New" w:cs="Courier New"/>
            <w:noProof/>
          </w:rPr>
          <w:t>&lt;hemming/&gt;</w:t>
        </w:r>
        <w:r w:rsidRPr="009E186F">
          <w:rPr>
            <w:rStyle w:val="Hyperlink"/>
            <w:noProof/>
          </w:rPr>
          <w:t xml:space="preserve"> is placed within </w:t>
        </w:r>
        <w:r w:rsidRPr="009E186F">
          <w:rPr>
            <w:rStyle w:val="Hyperlink"/>
            <w:rFonts w:ascii="Courier New" w:hAnsi="Courier New"/>
            <w:noProof/>
          </w:rPr>
          <w:t>&lt;connection_1d/&gt;</w:t>
        </w:r>
        <w:r>
          <w:rPr>
            <w:noProof/>
            <w:webHidden/>
          </w:rPr>
          <w:tab/>
        </w:r>
        <w:r>
          <w:rPr>
            <w:noProof/>
            <w:webHidden/>
          </w:rPr>
          <w:fldChar w:fldCharType="begin"/>
        </w:r>
        <w:r>
          <w:rPr>
            <w:noProof/>
            <w:webHidden/>
          </w:rPr>
          <w:instrText xml:space="preserve"> PAGEREF _Toc166666657 \h </w:instrText>
        </w:r>
        <w:r>
          <w:rPr>
            <w:noProof/>
            <w:webHidden/>
          </w:rPr>
        </w:r>
        <w:r>
          <w:rPr>
            <w:noProof/>
            <w:webHidden/>
          </w:rPr>
          <w:fldChar w:fldCharType="separate"/>
        </w:r>
        <w:r>
          <w:rPr>
            <w:noProof/>
            <w:webHidden/>
          </w:rPr>
          <w:t>142</w:t>
        </w:r>
        <w:r>
          <w:rPr>
            <w:noProof/>
            <w:webHidden/>
          </w:rPr>
          <w:fldChar w:fldCharType="end"/>
        </w:r>
      </w:hyperlink>
    </w:p>
    <w:p w14:paraId="7BAC49A6" w14:textId="271F5ACC"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58" w:history="1">
        <w:r w:rsidRPr="009E186F">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Element </w:t>
        </w:r>
        <w:r w:rsidRPr="009E186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_Toc166666658 \h </w:instrText>
        </w:r>
        <w:r>
          <w:rPr>
            <w:noProof/>
            <w:webHidden/>
          </w:rPr>
        </w:r>
        <w:r>
          <w:rPr>
            <w:noProof/>
            <w:webHidden/>
          </w:rPr>
          <w:fldChar w:fldCharType="separate"/>
        </w:r>
        <w:r>
          <w:rPr>
            <w:noProof/>
            <w:webHidden/>
          </w:rPr>
          <w:t>142</w:t>
        </w:r>
        <w:r>
          <w:rPr>
            <w:noProof/>
            <w:webHidden/>
          </w:rPr>
          <w:fldChar w:fldCharType="end"/>
        </w:r>
      </w:hyperlink>
    </w:p>
    <w:p w14:paraId="1B925147" w14:textId="6999221E"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59" w:history="1">
        <w:r w:rsidRPr="009E186F">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Element </w:t>
        </w:r>
        <w:r w:rsidRPr="009E186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_Toc166666659 \h </w:instrText>
        </w:r>
        <w:r>
          <w:rPr>
            <w:noProof/>
            <w:webHidden/>
          </w:rPr>
        </w:r>
        <w:r>
          <w:rPr>
            <w:noProof/>
            <w:webHidden/>
          </w:rPr>
          <w:fldChar w:fldCharType="separate"/>
        </w:r>
        <w:r>
          <w:rPr>
            <w:noProof/>
            <w:webHidden/>
          </w:rPr>
          <w:t>142</w:t>
        </w:r>
        <w:r>
          <w:rPr>
            <w:noProof/>
            <w:webHidden/>
          </w:rPr>
          <w:fldChar w:fldCharType="end"/>
        </w:r>
      </w:hyperlink>
    </w:p>
    <w:p w14:paraId="5744E0E4" w14:textId="5D76594F"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60" w:history="1">
        <w:r w:rsidRPr="009E186F">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Element </w:t>
        </w:r>
        <w:r w:rsidRPr="009E186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_Toc166666660 \h </w:instrText>
        </w:r>
        <w:r>
          <w:rPr>
            <w:noProof/>
            <w:webHidden/>
          </w:rPr>
        </w:r>
        <w:r>
          <w:rPr>
            <w:noProof/>
            <w:webHidden/>
          </w:rPr>
          <w:fldChar w:fldCharType="separate"/>
        </w:r>
        <w:r>
          <w:rPr>
            <w:noProof/>
            <w:webHidden/>
          </w:rPr>
          <w:t>142</w:t>
        </w:r>
        <w:r>
          <w:rPr>
            <w:noProof/>
            <w:webHidden/>
          </w:rPr>
          <w:fldChar w:fldCharType="end"/>
        </w:r>
      </w:hyperlink>
    </w:p>
    <w:p w14:paraId="08746B57" w14:textId="4589D46D"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61" w:history="1">
        <w:r w:rsidRPr="009E186F">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 xml:space="preserve">Element </w:t>
        </w:r>
        <w:r w:rsidRPr="009E186F">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_Toc166666661 \h </w:instrText>
        </w:r>
        <w:r>
          <w:rPr>
            <w:noProof/>
            <w:webHidden/>
          </w:rPr>
        </w:r>
        <w:r>
          <w:rPr>
            <w:noProof/>
            <w:webHidden/>
          </w:rPr>
          <w:fldChar w:fldCharType="separate"/>
        </w:r>
        <w:r>
          <w:rPr>
            <w:noProof/>
            <w:webHidden/>
          </w:rPr>
          <w:t>142</w:t>
        </w:r>
        <w:r>
          <w:rPr>
            <w:noProof/>
            <w:webHidden/>
          </w:rPr>
          <w:fldChar w:fldCharType="end"/>
        </w:r>
      </w:hyperlink>
    </w:p>
    <w:p w14:paraId="75469A48" w14:textId="5067619E"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62" w:history="1">
        <w:r w:rsidRPr="009E186F">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Sequence Connections</w:t>
        </w:r>
        <w:r>
          <w:rPr>
            <w:noProof/>
            <w:webHidden/>
          </w:rPr>
          <w:tab/>
        </w:r>
        <w:r>
          <w:rPr>
            <w:noProof/>
            <w:webHidden/>
          </w:rPr>
          <w:fldChar w:fldCharType="begin"/>
        </w:r>
        <w:r>
          <w:rPr>
            <w:noProof/>
            <w:webHidden/>
          </w:rPr>
          <w:instrText xml:space="preserve"> PAGEREF _Toc166666662 \h </w:instrText>
        </w:r>
        <w:r>
          <w:rPr>
            <w:noProof/>
            <w:webHidden/>
          </w:rPr>
        </w:r>
        <w:r>
          <w:rPr>
            <w:noProof/>
            <w:webHidden/>
          </w:rPr>
          <w:fldChar w:fldCharType="separate"/>
        </w:r>
        <w:r>
          <w:rPr>
            <w:noProof/>
            <w:webHidden/>
          </w:rPr>
          <w:t>144</w:t>
        </w:r>
        <w:r>
          <w:rPr>
            <w:noProof/>
            <w:webHidden/>
          </w:rPr>
          <w:fldChar w:fldCharType="end"/>
        </w:r>
      </w:hyperlink>
    </w:p>
    <w:p w14:paraId="3099A668" w14:textId="37581C62"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663" w:history="1">
        <w:r w:rsidRPr="009E186F">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2D Connections</w:t>
        </w:r>
        <w:r>
          <w:rPr>
            <w:noProof/>
            <w:webHidden/>
          </w:rPr>
          <w:tab/>
        </w:r>
        <w:r>
          <w:rPr>
            <w:noProof/>
            <w:webHidden/>
          </w:rPr>
          <w:fldChar w:fldCharType="begin"/>
        </w:r>
        <w:r>
          <w:rPr>
            <w:noProof/>
            <w:webHidden/>
          </w:rPr>
          <w:instrText xml:space="preserve"> PAGEREF _Toc166666663 \h </w:instrText>
        </w:r>
        <w:r>
          <w:rPr>
            <w:noProof/>
            <w:webHidden/>
          </w:rPr>
        </w:r>
        <w:r>
          <w:rPr>
            <w:noProof/>
            <w:webHidden/>
          </w:rPr>
          <w:fldChar w:fldCharType="separate"/>
        </w:r>
        <w:r>
          <w:rPr>
            <w:noProof/>
            <w:webHidden/>
          </w:rPr>
          <w:t>147</w:t>
        </w:r>
        <w:r>
          <w:rPr>
            <w:noProof/>
            <w:webHidden/>
          </w:rPr>
          <w:fldChar w:fldCharType="end"/>
        </w:r>
      </w:hyperlink>
    </w:p>
    <w:p w14:paraId="1191AD24" w14:textId="6E404DE0"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64" w:history="1">
        <w:r w:rsidRPr="009E186F">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Generic definitions</w:t>
        </w:r>
        <w:r>
          <w:rPr>
            <w:noProof/>
            <w:webHidden/>
          </w:rPr>
          <w:tab/>
        </w:r>
        <w:r>
          <w:rPr>
            <w:noProof/>
            <w:webHidden/>
          </w:rPr>
          <w:fldChar w:fldCharType="begin"/>
        </w:r>
        <w:r>
          <w:rPr>
            <w:noProof/>
            <w:webHidden/>
          </w:rPr>
          <w:instrText xml:space="preserve"> PAGEREF _Toc166666664 \h </w:instrText>
        </w:r>
        <w:r>
          <w:rPr>
            <w:noProof/>
            <w:webHidden/>
          </w:rPr>
        </w:r>
        <w:r>
          <w:rPr>
            <w:noProof/>
            <w:webHidden/>
          </w:rPr>
          <w:fldChar w:fldCharType="separate"/>
        </w:r>
        <w:r>
          <w:rPr>
            <w:noProof/>
            <w:webHidden/>
          </w:rPr>
          <w:t>147</w:t>
        </w:r>
        <w:r>
          <w:rPr>
            <w:noProof/>
            <w:webHidden/>
          </w:rPr>
          <w:fldChar w:fldCharType="end"/>
        </w:r>
      </w:hyperlink>
    </w:p>
    <w:p w14:paraId="1CABEAE3" w14:textId="61679BD2"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65" w:history="1">
        <w:r w:rsidRPr="009E186F">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Identification</w:t>
        </w:r>
        <w:r>
          <w:rPr>
            <w:noProof/>
            <w:webHidden/>
          </w:rPr>
          <w:tab/>
        </w:r>
        <w:r>
          <w:rPr>
            <w:noProof/>
            <w:webHidden/>
          </w:rPr>
          <w:fldChar w:fldCharType="begin"/>
        </w:r>
        <w:r>
          <w:rPr>
            <w:noProof/>
            <w:webHidden/>
          </w:rPr>
          <w:instrText xml:space="preserve"> PAGEREF _Toc166666665 \h </w:instrText>
        </w:r>
        <w:r>
          <w:rPr>
            <w:noProof/>
            <w:webHidden/>
          </w:rPr>
        </w:r>
        <w:r>
          <w:rPr>
            <w:noProof/>
            <w:webHidden/>
          </w:rPr>
          <w:fldChar w:fldCharType="separate"/>
        </w:r>
        <w:r>
          <w:rPr>
            <w:noProof/>
            <w:webHidden/>
          </w:rPr>
          <w:t>147</w:t>
        </w:r>
        <w:r>
          <w:rPr>
            <w:noProof/>
            <w:webHidden/>
          </w:rPr>
          <w:fldChar w:fldCharType="end"/>
        </w:r>
      </w:hyperlink>
    </w:p>
    <w:p w14:paraId="0A5ED1C5" w14:textId="2DABC34E"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66" w:history="1">
        <w:r w:rsidRPr="009E186F">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Connection Face</w:t>
        </w:r>
        <w:r>
          <w:rPr>
            <w:noProof/>
            <w:webHidden/>
          </w:rPr>
          <w:tab/>
        </w:r>
        <w:r>
          <w:rPr>
            <w:noProof/>
            <w:webHidden/>
          </w:rPr>
          <w:fldChar w:fldCharType="begin"/>
        </w:r>
        <w:r>
          <w:rPr>
            <w:noProof/>
            <w:webHidden/>
          </w:rPr>
          <w:instrText xml:space="preserve"> PAGEREF _Toc166666666 \h </w:instrText>
        </w:r>
        <w:r>
          <w:rPr>
            <w:noProof/>
            <w:webHidden/>
          </w:rPr>
        </w:r>
        <w:r>
          <w:rPr>
            <w:noProof/>
            <w:webHidden/>
          </w:rPr>
          <w:fldChar w:fldCharType="separate"/>
        </w:r>
        <w:r>
          <w:rPr>
            <w:noProof/>
            <w:webHidden/>
          </w:rPr>
          <w:t>147</w:t>
        </w:r>
        <w:r>
          <w:rPr>
            <w:noProof/>
            <w:webHidden/>
          </w:rPr>
          <w:fldChar w:fldCharType="end"/>
        </w:r>
      </w:hyperlink>
    </w:p>
    <w:p w14:paraId="72A23B18" w14:textId="3D054746" w:rsidR="00156111" w:rsidRDefault="00156111">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66667" w:history="1">
        <w:r w:rsidRPr="009E186F">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Type specification</w:t>
        </w:r>
        <w:r>
          <w:rPr>
            <w:noProof/>
            <w:webHidden/>
          </w:rPr>
          <w:tab/>
        </w:r>
        <w:r>
          <w:rPr>
            <w:noProof/>
            <w:webHidden/>
          </w:rPr>
          <w:fldChar w:fldCharType="begin"/>
        </w:r>
        <w:r>
          <w:rPr>
            <w:noProof/>
            <w:webHidden/>
          </w:rPr>
          <w:instrText xml:space="preserve"> PAGEREF _Toc166666667 \h </w:instrText>
        </w:r>
        <w:r>
          <w:rPr>
            <w:noProof/>
            <w:webHidden/>
          </w:rPr>
        </w:r>
        <w:r>
          <w:rPr>
            <w:noProof/>
            <w:webHidden/>
          </w:rPr>
          <w:fldChar w:fldCharType="separate"/>
        </w:r>
        <w:r>
          <w:rPr>
            <w:noProof/>
            <w:webHidden/>
          </w:rPr>
          <w:t>149</w:t>
        </w:r>
        <w:r>
          <w:rPr>
            <w:noProof/>
            <w:webHidden/>
          </w:rPr>
          <w:fldChar w:fldCharType="end"/>
        </w:r>
      </w:hyperlink>
    </w:p>
    <w:p w14:paraId="54C20154" w14:textId="2FDDB052"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68" w:history="1">
        <w:r w:rsidRPr="009E186F">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Adhesive faces</w:t>
        </w:r>
        <w:r>
          <w:rPr>
            <w:noProof/>
            <w:webHidden/>
          </w:rPr>
          <w:tab/>
        </w:r>
        <w:r>
          <w:rPr>
            <w:noProof/>
            <w:webHidden/>
          </w:rPr>
          <w:fldChar w:fldCharType="begin"/>
        </w:r>
        <w:r>
          <w:rPr>
            <w:noProof/>
            <w:webHidden/>
          </w:rPr>
          <w:instrText xml:space="preserve"> PAGEREF _Toc166666668 \h </w:instrText>
        </w:r>
        <w:r>
          <w:rPr>
            <w:noProof/>
            <w:webHidden/>
          </w:rPr>
        </w:r>
        <w:r>
          <w:rPr>
            <w:noProof/>
            <w:webHidden/>
          </w:rPr>
          <w:fldChar w:fldCharType="separate"/>
        </w:r>
        <w:r>
          <w:rPr>
            <w:noProof/>
            <w:webHidden/>
          </w:rPr>
          <w:t>150</w:t>
        </w:r>
        <w:r>
          <w:rPr>
            <w:noProof/>
            <w:webHidden/>
          </w:rPr>
          <w:fldChar w:fldCharType="end"/>
        </w:r>
      </w:hyperlink>
    </w:p>
    <w:p w14:paraId="31B9C5DD" w14:textId="3A41E9A8"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669" w:history="1">
        <w:r w:rsidRPr="009E186F">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Future extensions</w:t>
        </w:r>
        <w:r>
          <w:rPr>
            <w:noProof/>
            <w:webHidden/>
          </w:rPr>
          <w:tab/>
        </w:r>
        <w:r>
          <w:rPr>
            <w:noProof/>
            <w:webHidden/>
          </w:rPr>
          <w:fldChar w:fldCharType="begin"/>
        </w:r>
        <w:r>
          <w:rPr>
            <w:noProof/>
            <w:webHidden/>
          </w:rPr>
          <w:instrText xml:space="preserve"> PAGEREF _Toc166666669 \h </w:instrText>
        </w:r>
        <w:r>
          <w:rPr>
            <w:noProof/>
            <w:webHidden/>
          </w:rPr>
        </w:r>
        <w:r>
          <w:rPr>
            <w:noProof/>
            <w:webHidden/>
          </w:rPr>
          <w:fldChar w:fldCharType="separate"/>
        </w:r>
        <w:r>
          <w:rPr>
            <w:noProof/>
            <w:webHidden/>
          </w:rPr>
          <w:t>151</w:t>
        </w:r>
        <w:r>
          <w:rPr>
            <w:noProof/>
            <w:webHidden/>
          </w:rPr>
          <w:fldChar w:fldCharType="end"/>
        </w:r>
      </w:hyperlink>
    </w:p>
    <w:p w14:paraId="3EE87AAA" w14:textId="5C36E9B5"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70" w:history="1">
        <w:r w:rsidRPr="009E186F">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General</w:t>
        </w:r>
        <w:r>
          <w:rPr>
            <w:noProof/>
            <w:webHidden/>
          </w:rPr>
          <w:tab/>
        </w:r>
        <w:r>
          <w:rPr>
            <w:noProof/>
            <w:webHidden/>
          </w:rPr>
          <w:fldChar w:fldCharType="begin"/>
        </w:r>
        <w:r>
          <w:rPr>
            <w:noProof/>
            <w:webHidden/>
          </w:rPr>
          <w:instrText xml:space="preserve"> PAGEREF _Toc166666670 \h </w:instrText>
        </w:r>
        <w:r>
          <w:rPr>
            <w:noProof/>
            <w:webHidden/>
          </w:rPr>
        </w:r>
        <w:r>
          <w:rPr>
            <w:noProof/>
            <w:webHidden/>
          </w:rPr>
          <w:fldChar w:fldCharType="separate"/>
        </w:r>
        <w:r>
          <w:rPr>
            <w:noProof/>
            <w:webHidden/>
          </w:rPr>
          <w:t>151</w:t>
        </w:r>
        <w:r>
          <w:rPr>
            <w:noProof/>
            <w:webHidden/>
          </w:rPr>
          <w:fldChar w:fldCharType="end"/>
        </w:r>
      </w:hyperlink>
    </w:p>
    <w:p w14:paraId="77B69B41" w14:textId="30145B24"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71" w:history="1">
        <w:r w:rsidRPr="009E186F">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Additional parameters for spot and seam welds</w:t>
        </w:r>
        <w:r>
          <w:rPr>
            <w:noProof/>
            <w:webHidden/>
          </w:rPr>
          <w:tab/>
        </w:r>
        <w:r>
          <w:rPr>
            <w:noProof/>
            <w:webHidden/>
          </w:rPr>
          <w:fldChar w:fldCharType="begin"/>
        </w:r>
        <w:r>
          <w:rPr>
            <w:noProof/>
            <w:webHidden/>
          </w:rPr>
          <w:instrText xml:space="preserve"> PAGEREF _Toc166666671 \h </w:instrText>
        </w:r>
        <w:r>
          <w:rPr>
            <w:noProof/>
            <w:webHidden/>
          </w:rPr>
        </w:r>
        <w:r>
          <w:rPr>
            <w:noProof/>
            <w:webHidden/>
          </w:rPr>
          <w:fldChar w:fldCharType="separate"/>
        </w:r>
        <w:r>
          <w:rPr>
            <w:noProof/>
            <w:webHidden/>
          </w:rPr>
          <w:t>151</w:t>
        </w:r>
        <w:r>
          <w:rPr>
            <w:noProof/>
            <w:webHidden/>
          </w:rPr>
          <w:fldChar w:fldCharType="end"/>
        </w:r>
      </w:hyperlink>
    </w:p>
    <w:p w14:paraId="336F021A" w14:textId="51742A73" w:rsidR="00156111" w:rsidRDefault="00156111">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66672" w:history="1">
        <w:r w:rsidRPr="009E186F">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Other relevant and new joint types</w:t>
        </w:r>
        <w:r>
          <w:rPr>
            <w:noProof/>
            <w:webHidden/>
          </w:rPr>
          <w:tab/>
        </w:r>
        <w:r>
          <w:rPr>
            <w:noProof/>
            <w:webHidden/>
          </w:rPr>
          <w:fldChar w:fldCharType="begin"/>
        </w:r>
        <w:r>
          <w:rPr>
            <w:noProof/>
            <w:webHidden/>
          </w:rPr>
          <w:instrText xml:space="preserve"> PAGEREF _Toc166666672 \h </w:instrText>
        </w:r>
        <w:r>
          <w:rPr>
            <w:noProof/>
            <w:webHidden/>
          </w:rPr>
        </w:r>
        <w:r>
          <w:rPr>
            <w:noProof/>
            <w:webHidden/>
          </w:rPr>
          <w:fldChar w:fldCharType="separate"/>
        </w:r>
        <w:r>
          <w:rPr>
            <w:noProof/>
            <w:webHidden/>
          </w:rPr>
          <w:t>151</w:t>
        </w:r>
        <w:r>
          <w:rPr>
            <w:noProof/>
            <w:webHidden/>
          </w:rPr>
          <w:fldChar w:fldCharType="end"/>
        </w:r>
      </w:hyperlink>
    </w:p>
    <w:p w14:paraId="44B07217" w14:textId="793BFC02"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673" w:history="1">
        <w:r w:rsidRPr="009E186F">
          <w:rPr>
            <w:rStyle w:val="Hyperlink"/>
            <w:noProof/>
          </w:rPr>
          <w:t>Annex A</w:t>
        </w:r>
        <w:r w:rsidRPr="009E186F">
          <w:rPr>
            <w:rStyle w:val="Hyperlink"/>
            <w:bCs/>
            <w:noProof/>
          </w:rPr>
          <w:t xml:space="preserve"> (informative)</w:t>
        </w:r>
        <w:r w:rsidRPr="009E186F">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_Toc166666673 \h </w:instrText>
        </w:r>
        <w:r>
          <w:rPr>
            <w:noProof/>
            <w:webHidden/>
          </w:rPr>
        </w:r>
        <w:r>
          <w:rPr>
            <w:noProof/>
            <w:webHidden/>
          </w:rPr>
          <w:fldChar w:fldCharType="separate"/>
        </w:r>
        <w:r>
          <w:rPr>
            <w:noProof/>
            <w:webHidden/>
          </w:rPr>
          <w:t>152</w:t>
        </w:r>
        <w:r>
          <w:rPr>
            <w:noProof/>
            <w:webHidden/>
          </w:rPr>
          <w:fldChar w:fldCharType="end"/>
        </w:r>
      </w:hyperlink>
    </w:p>
    <w:p w14:paraId="4015C39B" w14:textId="63278E97"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674" w:history="1">
        <w:r w:rsidRPr="009E186F">
          <w:rPr>
            <w:rStyle w:val="Hyperlink"/>
            <w:noProof/>
          </w:rPr>
          <w:t>Annex B</w:t>
        </w:r>
        <w:r w:rsidRPr="009E186F">
          <w:rPr>
            <w:rStyle w:val="Hyperlink"/>
            <w:bCs/>
            <w:noProof/>
          </w:rPr>
          <w:t xml:space="preserve"> (informative)</w:t>
        </w:r>
        <w:r w:rsidRPr="009E186F">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_Toc166666674 \h </w:instrText>
        </w:r>
        <w:r>
          <w:rPr>
            <w:noProof/>
            <w:webHidden/>
          </w:rPr>
        </w:r>
        <w:r>
          <w:rPr>
            <w:noProof/>
            <w:webHidden/>
          </w:rPr>
          <w:fldChar w:fldCharType="separate"/>
        </w:r>
        <w:r>
          <w:rPr>
            <w:noProof/>
            <w:webHidden/>
          </w:rPr>
          <w:t>154</w:t>
        </w:r>
        <w:r>
          <w:rPr>
            <w:noProof/>
            <w:webHidden/>
          </w:rPr>
          <w:fldChar w:fldCharType="end"/>
        </w:r>
      </w:hyperlink>
    </w:p>
    <w:p w14:paraId="1DFDF6B0" w14:textId="3B86E8C7"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675" w:history="1">
        <w:r w:rsidRPr="009E186F">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General principles</w:t>
        </w:r>
        <w:r>
          <w:rPr>
            <w:noProof/>
            <w:webHidden/>
          </w:rPr>
          <w:tab/>
        </w:r>
        <w:r>
          <w:rPr>
            <w:noProof/>
            <w:webHidden/>
          </w:rPr>
          <w:fldChar w:fldCharType="begin"/>
        </w:r>
        <w:r>
          <w:rPr>
            <w:noProof/>
            <w:webHidden/>
          </w:rPr>
          <w:instrText xml:space="preserve"> PAGEREF _Toc166666675 \h </w:instrText>
        </w:r>
        <w:r>
          <w:rPr>
            <w:noProof/>
            <w:webHidden/>
          </w:rPr>
        </w:r>
        <w:r>
          <w:rPr>
            <w:noProof/>
            <w:webHidden/>
          </w:rPr>
          <w:fldChar w:fldCharType="separate"/>
        </w:r>
        <w:r>
          <w:rPr>
            <w:noProof/>
            <w:webHidden/>
          </w:rPr>
          <w:t>154</w:t>
        </w:r>
        <w:r>
          <w:rPr>
            <w:noProof/>
            <w:webHidden/>
          </w:rPr>
          <w:fldChar w:fldCharType="end"/>
        </w:r>
      </w:hyperlink>
    </w:p>
    <w:p w14:paraId="32ED8E90" w14:textId="39B0F7AB"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676" w:history="1">
        <w:r w:rsidRPr="009E186F">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9E186F">
          <w:rPr>
            <w:rStyle w:val="Hyperlink"/>
            <w:noProof/>
          </w:rPr>
          <w:t>Cross-references between ISO 10303-242 and χMCF</w:t>
        </w:r>
        <w:r>
          <w:rPr>
            <w:noProof/>
            <w:webHidden/>
          </w:rPr>
          <w:tab/>
        </w:r>
        <w:r>
          <w:rPr>
            <w:noProof/>
            <w:webHidden/>
          </w:rPr>
          <w:fldChar w:fldCharType="begin"/>
        </w:r>
        <w:r>
          <w:rPr>
            <w:noProof/>
            <w:webHidden/>
          </w:rPr>
          <w:instrText xml:space="preserve"> PAGEREF _Toc166666676 \h </w:instrText>
        </w:r>
        <w:r>
          <w:rPr>
            <w:noProof/>
            <w:webHidden/>
          </w:rPr>
        </w:r>
        <w:r>
          <w:rPr>
            <w:noProof/>
            <w:webHidden/>
          </w:rPr>
          <w:fldChar w:fldCharType="separate"/>
        </w:r>
        <w:r>
          <w:rPr>
            <w:noProof/>
            <w:webHidden/>
          </w:rPr>
          <w:t>155</w:t>
        </w:r>
        <w:r>
          <w:rPr>
            <w:noProof/>
            <w:webHidden/>
          </w:rPr>
          <w:fldChar w:fldCharType="end"/>
        </w:r>
      </w:hyperlink>
    </w:p>
    <w:p w14:paraId="5E82EEDF" w14:textId="6701AEF9"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677" w:history="1">
        <w:r w:rsidRPr="009E186F">
          <w:rPr>
            <w:rStyle w:val="Hyperlink"/>
            <w:noProof/>
          </w:rPr>
          <w:t>Annex C</w:t>
        </w:r>
        <w:r w:rsidRPr="009E186F">
          <w:rPr>
            <w:rStyle w:val="Hyperlink"/>
            <w:bCs/>
            <w:noProof/>
          </w:rPr>
          <w:t xml:space="preserve"> (informative)</w:t>
        </w:r>
        <w:r w:rsidRPr="009E186F">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_Toc166666677 \h </w:instrText>
        </w:r>
        <w:r>
          <w:rPr>
            <w:noProof/>
            <w:webHidden/>
          </w:rPr>
        </w:r>
        <w:r>
          <w:rPr>
            <w:noProof/>
            <w:webHidden/>
          </w:rPr>
          <w:fldChar w:fldCharType="separate"/>
        </w:r>
        <w:r>
          <w:rPr>
            <w:noProof/>
            <w:webHidden/>
          </w:rPr>
          <w:t>157</w:t>
        </w:r>
        <w:r>
          <w:rPr>
            <w:noProof/>
            <w:webHidden/>
          </w:rPr>
          <w:fldChar w:fldCharType="end"/>
        </w:r>
      </w:hyperlink>
    </w:p>
    <w:p w14:paraId="6012C291" w14:textId="5F6EC89B" w:rsidR="00156111" w:rsidRDefault="00156111">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66678" w:history="1">
        <w:r w:rsidRPr="009E186F">
          <w:rPr>
            <w:rStyle w:val="Hyperlink"/>
            <w:noProof/>
          </w:rPr>
          <w:t>Bibliography</w:t>
        </w:r>
        <w:r>
          <w:rPr>
            <w:noProof/>
            <w:webHidden/>
          </w:rPr>
          <w:tab/>
        </w:r>
        <w:r>
          <w:rPr>
            <w:noProof/>
            <w:webHidden/>
          </w:rPr>
          <w:fldChar w:fldCharType="begin"/>
        </w:r>
        <w:r>
          <w:rPr>
            <w:noProof/>
            <w:webHidden/>
          </w:rPr>
          <w:instrText xml:space="preserve"> PAGEREF _Toc166666678 \h </w:instrText>
        </w:r>
        <w:r>
          <w:rPr>
            <w:noProof/>
            <w:webHidden/>
          </w:rPr>
        </w:r>
        <w:r>
          <w:rPr>
            <w:noProof/>
            <w:webHidden/>
          </w:rPr>
          <w:fldChar w:fldCharType="separate"/>
        </w:r>
        <w:r>
          <w:rPr>
            <w:noProof/>
            <w:webHidden/>
          </w:rPr>
          <w:t>158</w:t>
        </w:r>
        <w:r>
          <w:rPr>
            <w:noProof/>
            <w:webHidden/>
          </w:rPr>
          <w:fldChar w:fldCharType="end"/>
        </w:r>
      </w:hyperlink>
    </w:p>
    <w:p w14:paraId="09883BFC" w14:textId="4ABF218C"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17451A37" w14:textId="446F30F5" w:rsidR="00156111"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6666679" w:history="1">
        <w:r w:rsidR="00156111" w:rsidRPr="006945BF">
          <w:rPr>
            <w:rStyle w:val="Hyperlink"/>
            <w:rFonts w:eastAsia="MS Mincho"/>
            <w:noProof/>
          </w:rPr>
          <w:t>Figure 1 — Seam weld as 1</w:t>
        </w:r>
        <w:r w:rsidR="00156111" w:rsidRPr="006945BF">
          <w:rPr>
            <w:rStyle w:val="Hyperlink"/>
            <w:rFonts w:eastAsia="MS Mincho"/>
            <w:noProof/>
          </w:rPr>
          <w:noBreakHyphen/>
          <w:t>dimensional joint</w:t>
        </w:r>
        <w:r w:rsidR="00156111">
          <w:rPr>
            <w:noProof/>
            <w:webHidden/>
          </w:rPr>
          <w:tab/>
        </w:r>
        <w:r w:rsidR="00156111">
          <w:rPr>
            <w:noProof/>
            <w:webHidden/>
          </w:rPr>
          <w:fldChar w:fldCharType="begin"/>
        </w:r>
        <w:r w:rsidR="00156111">
          <w:rPr>
            <w:noProof/>
            <w:webHidden/>
          </w:rPr>
          <w:instrText xml:space="preserve"> PAGEREF _Toc166666679 \h </w:instrText>
        </w:r>
        <w:r w:rsidR="00156111">
          <w:rPr>
            <w:noProof/>
            <w:webHidden/>
          </w:rPr>
        </w:r>
        <w:r w:rsidR="00156111">
          <w:rPr>
            <w:noProof/>
            <w:webHidden/>
          </w:rPr>
          <w:fldChar w:fldCharType="separate"/>
        </w:r>
        <w:r w:rsidR="00156111">
          <w:rPr>
            <w:noProof/>
            <w:webHidden/>
          </w:rPr>
          <w:t>3</w:t>
        </w:r>
        <w:r w:rsidR="00156111">
          <w:rPr>
            <w:noProof/>
            <w:webHidden/>
          </w:rPr>
          <w:fldChar w:fldCharType="end"/>
        </w:r>
      </w:hyperlink>
    </w:p>
    <w:p w14:paraId="510B7CB5" w14:textId="7734883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80" w:history="1">
        <w:r w:rsidRPr="006945BF">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_Toc166666680 \h </w:instrText>
        </w:r>
        <w:r>
          <w:rPr>
            <w:noProof/>
            <w:webHidden/>
          </w:rPr>
        </w:r>
        <w:r>
          <w:rPr>
            <w:noProof/>
            <w:webHidden/>
          </w:rPr>
          <w:fldChar w:fldCharType="separate"/>
        </w:r>
        <w:r>
          <w:rPr>
            <w:noProof/>
            <w:webHidden/>
          </w:rPr>
          <w:t>3</w:t>
        </w:r>
        <w:r>
          <w:rPr>
            <w:noProof/>
            <w:webHidden/>
          </w:rPr>
          <w:fldChar w:fldCharType="end"/>
        </w:r>
      </w:hyperlink>
    </w:p>
    <w:p w14:paraId="40BC0598" w14:textId="4EF9BA2E"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81" w:history="1">
        <w:r w:rsidRPr="006945BF">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_Toc166666681 \h </w:instrText>
        </w:r>
        <w:r>
          <w:rPr>
            <w:noProof/>
            <w:webHidden/>
          </w:rPr>
        </w:r>
        <w:r>
          <w:rPr>
            <w:noProof/>
            <w:webHidden/>
          </w:rPr>
          <w:fldChar w:fldCharType="separate"/>
        </w:r>
        <w:r>
          <w:rPr>
            <w:noProof/>
            <w:webHidden/>
          </w:rPr>
          <w:t>4</w:t>
        </w:r>
        <w:r>
          <w:rPr>
            <w:noProof/>
            <w:webHidden/>
          </w:rPr>
          <w:fldChar w:fldCharType="end"/>
        </w:r>
      </w:hyperlink>
    </w:p>
    <w:p w14:paraId="082F69E5" w14:textId="05432A4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82" w:history="1">
        <w:r w:rsidRPr="006945BF">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_Toc166666682 \h </w:instrText>
        </w:r>
        <w:r>
          <w:rPr>
            <w:noProof/>
            <w:webHidden/>
          </w:rPr>
        </w:r>
        <w:r>
          <w:rPr>
            <w:noProof/>
            <w:webHidden/>
          </w:rPr>
          <w:fldChar w:fldCharType="separate"/>
        </w:r>
        <w:r>
          <w:rPr>
            <w:noProof/>
            <w:webHidden/>
          </w:rPr>
          <w:t>4</w:t>
        </w:r>
        <w:r>
          <w:rPr>
            <w:noProof/>
            <w:webHidden/>
          </w:rPr>
          <w:fldChar w:fldCharType="end"/>
        </w:r>
      </w:hyperlink>
    </w:p>
    <w:p w14:paraId="1DFE2938" w14:textId="6C5E1AC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83" w:history="1">
        <w:r w:rsidRPr="006945BF">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_Toc166666683 \h </w:instrText>
        </w:r>
        <w:r>
          <w:rPr>
            <w:noProof/>
            <w:webHidden/>
          </w:rPr>
        </w:r>
        <w:r>
          <w:rPr>
            <w:noProof/>
            <w:webHidden/>
          </w:rPr>
          <w:fldChar w:fldCharType="separate"/>
        </w:r>
        <w:r>
          <w:rPr>
            <w:noProof/>
            <w:webHidden/>
          </w:rPr>
          <w:t>5</w:t>
        </w:r>
        <w:r>
          <w:rPr>
            <w:noProof/>
            <w:webHidden/>
          </w:rPr>
          <w:fldChar w:fldCharType="end"/>
        </w:r>
      </w:hyperlink>
    </w:p>
    <w:p w14:paraId="3A801792" w14:textId="602A0DD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84" w:history="1">
        <w:r w:rsidRPr="006945BF">
          <w:rPr>
            <w:rStyle w:val="Hyperlink"/>
            <w:rFonts w:eastAsia="MS Mincho"/>
            <w:noProof/>
          </w:rPr>
          <w:t>Figure 6 — Seam weld crossing tailored blank versus seam weld crossing physical gap</w:t>
        </w:r>
        <w:r>
          <w:rPr>
            <w:noProof/>
            <w:webHidden/>
          </w:rPr>
          <w:tab/>
        </w:r>
        <w:r>
          <w:rPr>
            <w:noProof/>
            <w:webHidden/>
          </w:rPr>
          <w:fldChar w:fldCharType="begin"/>
        </w:r>
        <w:r>
          <w:rPr>
            <w:noProof/>
            <w:webHidden/>
          </w:rPr>
          <w:instrText xml:space="preserve"> PAGEREF _Toc166666684 \h </w:instrText>
        </w:r>
        <w:r>
          <w:rPr>
            <w:noProof/>
            <w:webHidden/>
          </w:rPr>
        </w:r>
        <w:r>
          <w:rPr>
            <w:noProof/>
            <w:webHidden/>
          </w:rPr>
          <w:fldChar w:fldCharType="separate"/>
        </w:r>
        <w:r>
          <w:rPr>
            <w:noProof/>
            <w:webHidden/>
          </w:rPr>
          <w:t>9</w:t>
        </w:r>
        <w:r>
          <w:rPr>
            <w:noProof/>
            <w:webHidden/>
          </w:rPr>
          <w:fldChar w:fldCharType="end"/>
        </w:r>
      </w:hyperlink>
    </w:p>
    <w:p w14:paraId="5F1507CA" w14:textId="4AF26552"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85" w:history="1">
        <w:r w:rsidRPr="006945BF">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_Toc166666685 \h </w:instrText>
        </w:r>
        <w:r>
          <w:rPr>
            <w:noProof/>
            <w:webHidden/>
          </w:rPr>
        </w:r>
        <w:r>
          <w:rPr>
            <w:noProof/>
            <w:webHidden/>
          </w:rPr>
          <w:fldChar w:fldCharType="separate"/>
        </w:r>
        <w:r>
          <w:rPr>
            <w:noProof/>
            <w:webHidden/>
          </w:rPr>
          <w:t>18</w:t>
        </w:r>
        <w:r>
          <w:rPr>
            <w:noProof/>
            <w:webHidden/>
          </w:rPr>
          <w:fldChar w:fldCharType="end"/>
        </w:r>
      </w:hyperlink>
    </w:p>
    <w:p w14:paraId="44D8C2B9" w14:textId="551344E7"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86" w:history="1">
        <w:r w:rsidRPr="006945BF">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_Toc166666686 \h </w:instrText>
        </w:r>
        <w:r>
          <w:rPr>
            <w:noProof/>
            <w:webHidden/>
          </w:rPr>
        </w:r>
        <w:r>
          <w:rPr>
            <w:noProof/>
            <w:webHidden/>
          </w:rPr>
          <w:fldChar w:fldCharType="separate"/>
        </w:r>
        <w:r>
          <w:rPr>
            <w:noProof/>
            <w:webHidden/>
          </w:rPr>
          <w:t>35</w:t>
        </w:r>
        <w:r>
          <w:rPr>
            <w:noProof/>
            <w:webHidden/>
          </w:rPr>
          <w:fldChar w:fldCharType="end"/>
        </w:r>
      </w:hyperlink>
    </w:p>
    <w:p w14:paraId="4AB31417" w14:textId="49BF73A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87" w:history="1">
        <w:r w:rsidRPr="006945BF">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_Toc166666687 \h </w:instrText>
        </w:r>
        <w:r>
          <w:rPr>
            <w:noProof/>
            <w:webHidden/>
          </w:rPr>
        </w:r>
        <w:r>
          <w:rPr>
            <w:noProof/>
            <w:webHidden/>
          </w:rPr>
          <w:fldChar w:fldCharType="separate"/>
        </w:r>
        <w:r>
          <w:rPr>
            <w:noProof/>
            <w:webHidden/>
          </w:rPr>
          <w:t>38</w:t>
        </w:r>
        <w:r>
          <w:rPr>
            <w:noProof/>
            <w:webHidden/>
          </w:rPr>
          <w:fldChar w:fldCharType="end"/>
        </w:r>
      </w:hyperlink>
    </w:p>
    <w:p w14:paraId="53168AE0" w14:textId="016C3EBA"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88" w:history="1">
        <w:r w:rsidRPr="006945BF">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_Toc166666688 \h </w:instrText>
        </w:r>
        <w:r>
          <w:rPr>
            <w:noProof/>
            <w:webHidden/>
          </w:rPr>
        </w:r>
        <w:r>
          <w:rPr>
            <w:noProof/>
            <w:webHidden/>
          </w:rPr>
          <w:fldChar w:fldCharType="separate"/>
        </w:r>
        <w:r>
          <w:rPr>
            <w:noProof/>
            <w:webHidden/>
          </w:rPr>
          <w:t>40</w:t>
        </w:r>
        <w:r>
          <w:rPr>
            <w:noProof/>
            <w:webHidden/>
          </w:rPr>
          <w:fldChar w:fldCharType="end"/>
        </w:r>
      </w:hyperlink>
    </w:p>
    <w:p w14:paraId="22DA8905" w14:textId="462D4C6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89" w:history="1">
        <w:r w:rsidRPr="006945BF">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_Toc166666689 \h </w:instrText>
        </w:r>
        <w:r>
          <w:rPr>
            <w:noProof/>
            <w:webHidden/>
          </w:rPr>
        </w:r>
        <w:r>
          <w:rPr>
            <w:noProof/>
            <w:webHidden/>
          </w:rPr>
          <w:fldChar w:fldCharType="separate"/>
        </w:r>
        <w:r>
          <w:rPr>
            <w:noProof/>
            <w:webHidden/>
          </w:rPr>
          <w:t>41</w:t>
        </w:r>
        <w:r>
          <w:rPr>
            <w:noProof/>
            <w:webHidden/>
          </w:rPr>
          <w:fldChar w:fldCharType="end"/>
        </w:r>
      </w:hyperlink>
    </w:p>
    <w:p w14:paraId="34C74FE5" w14:textId="4559ED47"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90" w:history="1">
        <w:r w:rsidRPr="006945BF">
          <w:rPr>
            <w:rStyle w:val="Hyperlink"/>
            <w:rFonts w:eastAsia="MS Mincho"/>
            <w:noProof/>
          </w:rPr>
          <w:t>Figure 12 — Cross-section of a self-piercing rivet and riveting device</w:t>
        </w:r>
        <w:r>
          <w:rPr>
            <w:noProof/>
            <w:webHidden/>
          </w:rPr>
          <w:tab/>
        </w:r>
        <w:r>
          <w:rPr>
            <w:noProof/>
            <w:webHidden/>
          </w:rPr>
          <w:fldChar w:fldCharType="begin"/>
        </w:r>
        <w:r>
          <w:rPr>
            <w:noProof/>
            <w:webHidden/>
          </w:rPr>
          <w:instrText xml:space="preserve"> PAGEREF _Toc166666690 \h </w:instrText>
        </w:r>
        <w:r>
          <w:rPr>
            <w:noProof/>
            <w:webHidden/>
          </w:rPr>
        </w:r>
        <w:r>
          <w:rPr>
            <w:noProof/>
            <w:webHidden/>
          </w:rPr>
          <w:fldChar w:fldCharType="separate"/>
        </w:r>
        <w:r>
          <w:rPr>
            <w:noProof/>
            <w:webHidden/>
          </w:rPr>
          <w:t>42</w:t>
        </w:r>
        <w:r>
          <w:rPr>
            <w:noProof/>
            <w:webHidden/>
          </w:rPr>
          <w:fldChar w:fldCharType="end"/>
        </w:r>
      </w:hyperlink>
    </w:p>
    <w:p w14:paraId="5D50DE2E" w14:textId="1B1D0786"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91" w:history="1">
        <w:r w:rsidRPr="006945BF">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_Toc166666691 \h </w:instrText>
        </w:r>
        <w:r>
          <w:rPr>
            <w:noProof/>
            <w:webHidden/>
          </w:rPr>
        </w:r>
        <w:r>
          <w:rPr>
            <w:noProof/>
            <w:webHidden/>
          </w:rPr>
          <w:fldChar w:fldCharType="separate"/>
        </w:r>
        <w:r>
          <w:rPr>
            <w:noProof/>
            <w:webHidden/>
          </w:rPr>
          <w:t>43</w:t>
        </w:r>
        <w:r>
          <w:rPr>
            <w:noProof/>
            <w:webHidden/>
          </w:rPr>
          <w:fldChar w:fldCharType="end"/>
        </w:r>
      </w:hyperlink>
    </w:p>
    <w:p w14:paraId="02686A53" w14:textId="47A9144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92" w:history="1">
        <w:r w:rsidRPr="006945BF">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_Toc166666692 \h </w:instrText>
        </w:r>
        <w:r>
          <w:rPr>
            <w:noProof/>
            <w:webHidden/>
          </w:rPr>
        </w:r>
        <w:r>
          <w:rPr>
            <w:noProof/>
            <w:webHidden/>
          </w:rPr>
          <w:fldChar w:fldCharType="separate"/>
        </w:r>
        <w:r>
          <w:rPr>
            <w:noProof/>
            <w:webHidden/>
          </w:rPr>
          <w:t>44</w:t>
        </w:r>
        <w:r>
          <w:rPr>
            <w:noProof/>
            <w:webHidden/>
          </w:rPr>
          <w:fldChar w:fldCharType="end"/>
        </w:r>
      </w:hyperlink>
    </w:p>
    <w:p w14:paraId="7AC39CEF" w14:textId="7E28B220"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93" w:history="1">
        <w:r w:rsidRPr="006945BF">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_Toc166666693 \h </w:instrText>
        </w:r>
        <w:r>
          <w:rPr>
            <w:noProof/>
            <w:webHidden/>
          </w:rPr>
        </w:r>
        <w:r>
          <w:rPr>
            <w:noProof/>
            <w:webHidden/>
          </w:rPr>
          <w:fldChar w:fldCharType="separate"/>
        </w:r>
        <w:r>
          <w:rPr>
            <w:noProof/>
            <w:webHidden/>
          </w:rPr>
          <w:t>45</w:t>
        </w:r>
        <w:r>
          <w:rPr>
            <w:noProof/>
            <w:webHidden/>
          </w:rPr>
          <w:fldChar w:fldCharType="end"/>
        </w:r>
      </w:hyperlink>
    </w:p>
    <w:p w14:paraId="3D68722A" w14:textId="7B42E1D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94" w:history="1">
        <w:r w:rsidRPr="006945BF">
          <w:rPr>
            <w:rStyle w:val="Hyperlink"/>
            <w:rFonts w:eastAsia="MS Mincho"/>
            <w:noProof/>
          </w:rPr>
          <w:t>Figure 16 — Cross-section of a SWOP rivet</w:t>
        </w:r>
        <w:r>
          <w:rPr>
            <w:noProof/>
            <w:webHidden/>
          </w:rPr>
          <w:tab/>
        </w:r>
        <w:r>
          <w:rPr>
            <w:noProof/>
            <w:webHidden/>
          </w:rPr>
          <w:fldChar w:fldCharType="begin"/>
        </w:r>
        <w:r>
          <w:rPr>
            <w:noProof/>
            <w:webHidden/>
          </w:rPr>
          <w:instrText xml:space="preserve"> PAGEREF _Toc166666694 \h </w:instrText>
        </w:r>
        <w:r>
          <w:rPr>
            <w:noProof/>
            <w:webHidden/>
          </w:rPr>
        </w:r>
        <w:r>
          <w:rPr>
            <w:noProof/>
            <w:webHidden/>
          </w:rPr>
          <w:fldChar w:fldCharType="separate"/>
        </w:r>
        <w:r>
          <w:rPr>
            <w:noProof/>
            <w:webHidden/>
          </w:rPr>
          <w:t>46</w:t>
        </w:r>
        <w:r>
          <w:rPr>
            <w:noProof/>
            <w:webHidden/>
          </w:rPr>
          <w:fldChar w:fldCharType="end"/>
        </w:r>
      </w:hyperlink>
    </w:p>
    <w:p w14:paraId="6AF0910B" w14:textId="406002C3"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95" w:history="1">
        <w:r w:rsidRPr="006945BF">
          <w:rPr>
            <w:rStyle w:val="Hyperlink"/>
            <w:rFonts w:eastAsia="MS Mincho"/>
            <w:noProof/>
          </w:rPr>
          <w:t>Figure 17 — Clinch rivet studs — Threaded variant and ball stud</w:t>
        </w:r>
        <w:r>
          <w:rPr>
            <w:noProof/>
            <w:webHidden/>
          </w:rPr>
          <w:tab/>
        </w:r>
        <w:r>
          <w:rPr>
            <w:noProof/>
            <w:webHidden/>
          </w:rPr>
          <w:fldChar w:fldCharType="begin"/>
        </w:r>
        <w:r>
          <w:rPr>
            <w:noProof/>
            <w:webHidden/>
          </w:rPr>
          <w:instrText xml:space="preserve"> PAGEREF _Toc166666695 \h </w:instrText>
        </w:r>
        <w:r>
          <w:rPr>
            <w:noProof/>
            <w:webHidden/>
          </w:rPr>
        </w:r>
        <w:r>
          <w:rPr>
            <w:noProof/>
            <w:webHidden/>
          </w:rPr>
          <w:fldChar w:fldCharType="separate"/>
        </w:r>
        <w:r>
          <w:rPr>
            <w:noProof/>
            <w:webHidden/>
          </w:rPr>
          <w:t>47</w:t>
        </w:r>
        <w:r>
          <w:rPr>
            <w:noProof/>
            <w:webHidden/>
          </w:rPr>
          <w:fldChar w:fldCharType="end"/>
        </w:r>
      </w:hyperlink>
    </w:p>
    <w:p w14:paraId="29F94065" w14:textId="2241E908"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96" w:history="1">
        <w:r w:rsidRPr="006945BF">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_Toc166666696 \h </w:instrText>
        </w:r>
        <w:r>
          <w:rPr>
            <w:noProof/>
            <w:webHidden/>
          </w:rPr>
        </w:r>
        <w:r>
          <w:rPr>
            <w:noProof/>
            <w:webHidden/>
          </w:rPr>
          <w:fldChar w:fldCharType="separate"/>
        </w:r>
        <w:r>
          <w:rPr>
            <w:noProof/>
            <w:webHidden/>
          </w:rPr>
          <w:t>48</w:t>
        </w:r>
        <w:r>
          <w:rPr>
            <w:noProof/>
            <w:webHidden/>
          </w:rPr>
          <w:fldChar w:fldCharType="end"/>
        </w:r>
      </w:hyperlink>
    </w:p>
    <w:p w14:paraId="5A281DA9" w14:textId="69696E3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97" w:history="1">
        <w:r w:rsidRPr="006945BF">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_Toc166666697 \h </w:instrText>
        </w:r>
        <w:r>
          <w:rPr>
            <w:noProof/>
            <w:webHidden/>
          </w:rPr>
        </w:r>
        <w:r>
          <w:rPr>
            <w:noProof/>
            <w:webHidden/>
          </w:rPr>
          <w:fldChar w:fldCharType="separate"/>
        </w:r>
        <w:r>
          <w:rPr>
            <w:noProof/>
            <w:webHidden/>
          </w:rPr>
          <w:t>49</w:t>
        </w:r>
        <w:r>
          <w:rPr>
            <w:noProof/>
            <w:webHidden/>
          </w:rPr>
          <w:fldChar w:fldCharType="end"/>
        </w:r>
      </w:hyperlink>
    </w:p>
    <w:p w14:paraId="5006B45C" w14:textId="4D20C2FC"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98" w:history="1">
        <w:r w:rsidRPr="006945BF">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_Toc166666698 \h </w:instrText>
        </w:r>
        <w:r>
          <w:rPr>
            <w:noProof/>
            <w:webHidden/>
          </w:rPr>
        </w:r>
        <w:r>
          <w:rPr>
            <w:noProof/>
            <w:webHidden/>
          </w:rPr>
          <w:fldChar w:fldCharType="separate"/>
        </w:r>
        <w:r>
          <w:rPr>
            <w:noProof/>
            <w:webHidden/>
          </w:rPr>
          <w:t>49</w:t>
        </w:r>
        <w:r>
          <w:rPr>
            <w:noProof/>
            <w:webHidden/>
          </w:rPr>
          <w:fldChar w:fldCharType="end"/>
        </w:r>
      </w:hyperlink>
    </w:p>
    <w:p w14:paraId="2C4210B4" w14:textId="7C5D1B8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699" w:history="1">
        <w:r w:rsidRPr="006945BF">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_Toc166666699 \h </w:instrText>
        </w:r>
        <w:r>
          <w:rPr>
            <w:noProof/>
            <w:webHidden/>
          </w:rPr>
        </w:r>
        <w:r>
          <w:rPr>
            <w:noProof/>
            <w:webHidden/>
          </w:rPr>
          <w:fldChar w:fldCharType="separate"/>
        </w:r>
        <w:r>
          <w:rPr>
            <w:noProof/>
            <w:webHidden/>
          </w:rPr>
          <w:t>50</w:t>
        </w:r>
        <w:r>
          <w:rPr>
            <w:noProof/>
            <w:webHidden/>
          </w:rPr>
          <w:fldChar w:fldCharType="end"/>
        </w:r>
      </w:hyperlink>
    </w:p>
    <w:p w14:paraId="7D8796B7" w14:textId="60ED23A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00" w:history="1">
        <w:r w:rsidRPr="006945BF">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_Toc166666700 \h </w:instrText>
        </w:r>
        <w:r>
          <w:rPr>
            <w:noProof/>
            <w:webHidden/>
          </w:rPr>
        </w:r>
        <w:r>
          <w:rPr>
            <w:noProof/>
            <w:webHidden/>
          </w:rPr>
          <w:fldChar w:fldCharType="separate"/>
        </w:r>
        <w:r>
          <w:rPr>
            <w:noProof/>
            <w:webHidden/>
          </w:rPr>
          <w:t>60</w:t>
        </w:r>
        <w:r>
          <w:rPr>
            <w:noProof/>
            <w:webHidden/>
          </w:rPr>
          <w:fldChar w:fldCharType="end"/>
        </w:r>
      </w:hyperlink>
    </w:p>
    <w:p w14:paraId="55ADD5B4" w14:textId="4274699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01" w:history="1">
        <w:r w:rsidRPr="006945BF">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_Toc166666701 \h </w:instrText>
        </w:r>
        <w:r>
          <w:rPr>
            <w:noProof/>
            <w:webHidden/>
          </w:rPr>
        </w:r>
        <w:r>
          <w:rPr>
            <w:noProof/>
            <w:webHidden/>
          </w:rPr>
          <w:fldChar w:fldCharType="separate"/>
        </w:r>
        <w:r>
          <w:rPr>
            <w:noProof/>
            <w:webHidden/>
          </w:rPr>
          <w:t>60</w:t>
        </w:r>
        <w:r>
          <w:rPr>
            <w:noProof/>
            <w:webHidden/>
          </w:rPr>
          <w:fldChar w:fldCharType="end"/>
        </w:r>
      </w:hyperlink>
    </w:p>
    <w:p w14:paraId="08EC3189" w14:textId="46D7E693"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02" w:history="1">
        <w:r w:rsidRPr="006945BF">
          <w:rPr>
            <w:rStyle w:val="Hyperlink"/>
            <w:rFonts w:eastAsia="MS Mincho"/>
            <w:noProof/>
          </w:rPr>
          <w:t>Figure 24 — Screw</w:t>
        </w:r>
        <w:r>
          <w:rPr>
            <w:noProof/>
            <w:webHidden/>
          </w:rPr>
          <w:tab/>
        </w:r>
        <w:r>
          <w:rPr>
            <w:noProof/>
            <w:webHidden/>
          </w:rPr>
          <w:fldChar w:fldCharType="begin"/>
        </w:r>
        <w:r>
          <w:rPr>
            <w:noProof/>
            <w:webHidden/>
          </w:rPr>
          <w:instrText xml:space="preserve"> PAGEREF _Toc166666702 \h </w:instrText>
        </w:r>
        <w:r>
          <w:rPr>
            <w:noProof/>
            <w:webHidden/>
          </w:rPr>
        </w:r>
        <w:r>
          <w:rPr>
            <w:noProof/>
            <w:webHidden/>
          </w:rPr>
          <w:fldChar w:fldCharType="separate"/>
        </w:r>
        <w:r>
          <w:rPr>
            <w:noProof/>
            <w:webHidden/>
          </w:rPr>
          <w:t>61</w:t>
        </w:r>
        <w:r>
          <w:rPr>
            <w:noProof/>
            <w:webHidden/>
          </w:rPr>
          <w:fldChar w:fldCharType="end"/>
        </w:r>
      </w:hyperlink>
    </w:p>
    <w:p w14:paraId="683511C2" w14:textId="40BBE33E"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03" w:history="1">
        <w:r w:rsidRPr="006945BF">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_Toc166666703 \h </w:instrText>
        </w:r>
        <w:r>
          <w:rPr>
            <w:noProof/>
            <w:webHidden/>
          </w:rPr>
        </w:r>
        <w:r>
          <w:rPr>
            <w:noProof/>
            <w:webHidden/>
          </w:rPr>
          <w:fldChar w:fldCharType="separate"/>
        </w:r>
        <w:r>
          <w:rPr>
            <w:noProof/>
            <w:webHidden/>
          </w:rPr>
          <w:t>61</w:t>
        </w:r>
        <w:r>
          <w:rPr>
            <w:noProof/>
            <w:webHidden/>
          </w:rPr>
          <w:fldChar w:fldCharType="end"/>
        </w:r>
      </w:hyperlink>
    </w:p>
    <w:p w14:paraId="56F73A22" w14:textId="20864862"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04" w:history="1">
        <w:r w:rsidRPr="006945BF">
          <w:rPr>
            <w:rStyle w:val="Hyperlink"/>
            <w:rFonts w:eastAsia="MS Mincho"/>
            <w:noProof/>
          </w:rPr>
          <w:t>Figure 26 — Plain stud</w:t>
        </w:r>
        <w:r>
          <w:rPr>
            <w:noProof/>
            <w:webHidden/>
          </w:rPr>
          <w:tab/>
        </w:r>
        <w:r>
          <w:rPr>
            <w:noProof/>
            <w:webHidden/>
          </w:rPr>
          <w:fldChar w:fldCharType="begin"/>
        </w:r>
        <w:r>
          <w:rPr>
            <w:noProof/>
            <w:webHidden/>
          </w:rPr>
          <w:instrText xml:space="preserve"> PAGEREF _Toc166666704 \h </w:instrText>
        </w:r>
        <w:r>
          <w:rPr>
            <w:noProof/>
            <w:webHidden/>
          </w:rPr>
        </w:r>
        <w:r>
          <w:rPr>
            <w:noProof/>
            <w:webHidden/>
          </w:rPr>
          <w:fldChar w:fldCharType="separate"/>
        </w:r>
        <w:r>
          <w:rPr>
            <w:noProof/>
            <w:webHidden/>
          </w:rPr>
          <w:t>62</w:t>
        </w:r>
        <w:r>
          <w:rPr>
            <w:noProof/>
            <w:webHidden/>
          </w:rPr>
          <w:fldChar w:fldCharType="end"/>
        </w:r>
      </w:hyperlink>
    </w:p>
    <w:p w14:paraId="657E1173" w14:textId="6E3F0DE8"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05" w:history="1">
        <w:r w:rsidRPr="006945BF">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_Toc166666705 \h </w:instrText>
        </w:r>
        <w:r>
          <w:rPr>
            <w:noProof/>
            <w:webHidden/>
          </w:rPr>
        </w:r>
        <w:r>
          <w:rPr>
            <w:noProof/>
            <w:webHidden/>
          </w:rPr>
          <w:fldChar w:fldCharType="separate"/>
        </w:r>
        <w:r>
          <w:rPr>
            <w:noProof/>
            <w:webHidden/>
          </w:rPr>
          <w:t>63</w:t>
        </w:r>
        <w:r>
          <w:rPr>
            <w:noProof/>
            <w:webHidden/>
          </w:rPr>
          <w:fldChar w:fldCharType="end"/>
        </w:r>
      </w:hyperlink>
    </w:p>
    <w:p w14:paraId="30706695" w14:textId="5E19B8E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06" w:history="1">
        <w:r w:rsidRPr="006945BF">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_Toc166666706 \h </w:instrText>
        </w:r>
        <w:r>
          <w:rPr>
            <w:noProof/>
            <w:webHidden/>
          </w:rPr>
        </w:r>
        <w:r>
          <w:rPr>
            <w:noProof/>
            <w:webHidden/>
          </w:rPr>
          <w:fldChar w:fldCharType="separate"/>
        </w:r>
        <w:r>
          <w:rPr>
            <w:noProof/>
            <w:webHidden/>
          </w:rPr>
          <w:t>64</w:t>
        </w:r>
        <w:r>
          <w:rPr>
            <w:noProof/>
            <w:webHidden/>
          </w:rPr>
          <w:fldChar w:fldCharType="end"/>
        </w:r>
      </w:hyperlink>
    </w:p>
    <w:p w14:paraId="631C3AFE" w14:textId="4700586F"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07" w:history="1">
        <w:r w:rsidRPr="006945BF">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_Toc166666707 \h </w:instrText>
        </w:r>
        <w:r>
          <w:rPr>
            <w:noProof/>
            <w:webHidden/>
          </w:rPr>
        </w:r>
        <w:r>
          <w:rPr>
            <w:noProof/>
            <w:webHidden/>
          </w:rPr>
          <w:fldChar w:fldCharType="separate"/>
        </w:r>
        <w:r>
          <w:rPr>
            <w:noProof/>
            <w:webHidden/>
          </w:rPr>
          <w:t>65</w:t>
        </w:r>
        <w:r>
          <w:rPr>
            <w:noProof/>
            <w:webHidden/>
          </w:rPr>
          <w:fldChar w:fldCharType="end"/>
        </w:r>
      </w:hyperlink>
    </w:p>
    <w:p w14:paraId="4D100C72" w14:textId="7C79EBE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08" w:history="1">
        <w:r w:rsidRPr="006945BF">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_Toc166666708 \h </w:instrText>
        </w:r>
        <w:r>
          <w:rPr>
            <w:noProof/>
            <w:webHidden/>
          </w:rPr>
        </w:r>
        <w:r>
          <w:rPr>
            <w:noProof/>
            <w:webHidden/>
          </w:rPr>
          <w:fldChar w:fldCharType="separate"/>
        </w:r>
        <w:r>
          <w:rPr>
            <w:noProof/>
            <w:webHidden/>
          </w:rPr>
          <w:t>65</w:t>
        </w:r>
        <w:r>
          <w:rPr>
            <w:noProof/>
            <w:webHidden/>
          </w:rPr>
          <w:fldChar w:fldCharType="end"/>
        </w:r>
      </w:hyperlink>
    </w:p>
    <w:p w14:paraId="7BBA5A03" w14:textId="37BB8F22"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09" w:history="1">
        <w:r w:rsidRPr="006945BF">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_Toc166666709 \h </w:instrText>
        </w:r>
        <w:r>
          <w:rPr>
            <w:noProof/>
            <w:webHidden/>
          </w:rPr>
        </w:r>
        <w:r>
          <w:rPr>
            <w:noProof/>
            <w:webHidden/>
          </w:rPr>
          <w:fldChar w:fldCharType="separate"/>
        </w:r>
        <w:r>
          <w:rPr>
            <w:noProof/>
            <w:webHidden/>
          </w:rPr>
          <w:t>67</w:t>
        </w:r>
        <w:r>
          <w:rPr>
            <w:noProof/>
            <w:webHidden/>
          </w:rPr>
          <w:fldChar w:fldCharType="end"/>
        </w:r>
      </w:hyperlink>
    </w:p>
    <w:p w14:paraId="371C14CF" w14:textId="038CBACF"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10" w:history="1">
        <w:r w:rsidRPr="006945BF">
          <w:rPr>
            <w:rStyle w:val="Hyperlink"/>
            <w:rFonts w:eastAsia="MS Mincho"/>
            <w:noProof/>
          </w:rPr>
          <w:t>Figure 32 — Two example clinch systems [13] (TOX (left) and BTM’s Tog-L-Loc system)</w:t>
        </w:r>
        <w:r>
          <w:rPr>
            <w:noProof/>
            <w:webHidden/>
          </w:rPr>
          <w:tab/>
        </w:r>
        <w:r>
          <w:rPr>
            <w:noProof/>
            <w:webHidden/>
          </w:rPr>
          <w:fldChar w:fldCharType="begin"/>
        </w:r>
        <w:r>
          <w:rPr>
            <w:noProof/>
            <w:webHidden/>
          </w:rPr>
          <w:instrText xml:space="preserve"> PAGEREF _Toc166666710 \h </w:instrText>
        </w:r>
        <w:r>
          <w:rPr>
            <w:noProof/>
            <w:webHidden/>
          </w:rPr>
        </w:r>
        <w:r>
          <w:rPr>
            <w:noProof/>
            <w:webHidden/>
          </w:rPr>
          <w:fldChar w:fldCharType="separate"/>
        </w:r>
        <w:r>
          <w:rPr>
            <w:noProof/>
            <w:webHidden/>
          </w:rPr>
          <w:t>67</w:t>
        </w:r>
        <w:r>
          <w:rPr>
            <w:noProof/>
            <w:webHidden/>
          </w:rPr>
          <w:fldChar w:fldCharType="end"/>
        </w:r>
      </w:hyperlink>
    </w:p>
    <w:p w14:paraId="4B571C72" w14:textId="6B42AADD"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11" w:history="1">
        <w:r w:rsidRPr="006945BF">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_Toc166666711 \h </w:instrText>
        </w:r>
        <w:r>
          <w:rPr>
            <w:noProof/>
            <w:webHidden/>
          </w:rPr>
        </w:r>
        <w:r>
          <w:rPr>
            <w:noProof/>
            <w:webHidden/>
          </w:rPr>
          <w:fldChar w:fldCharType="separate"/>
        </w:r>
        <w:r>
          <w:rPr>
            <w:noProof/>
            <w:webHidden/>
          </w:rPr>
          <w:t>70</w:t>
        </w:r>
        <w:r>
          <w:rPr>
            <w:noProof/>
            <w:webHidden/>
          </w:rPr>
          <w:fldChar w:fldCharType="end"/>
        </w:r>
      </w:hyperlink>
    </w:p>
    <w:p w14:paraId="67EB13AF" w14:textId="15C6C8D6"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12" w:history="1">
        <w:r w:rsidRPr="006945BF">
          <w:rPr>
            <w:rStyle w:val="Hyperlink"/>
            <w:rFonts w:eastAsia="MS Mincho"/>
            <w:noProof/>
          </w:rPr>
          <w:t>Figure 34 —Hairpin clip</w:t>
        </w:r>
        <w:r>
          <w:rPr>
            <w:noProof/>
            <w:webHidden/>
          </w:rPr>
          <w:tab/>
        </w:r>
        <w:r>
          <w:rPr>
            <w:noProof/>
            <w:webHidden/>
          </w:rPr>
          <w:fldChar w:fldCharType="begin"/>
        </w:r>
        <w:r>
          <w:rPr>
            <w:noProof/>
            <w:webHidden/>
          </w:rPr>
          <w:instrText xml:space="preserve"> PAGEREF _Toc166666712 \h </w:instrText>
        </w:r>
        <w:r>
          <w:rPr>
            <w:noProof/>
            <w:webHidden/>
          </w:rPr>
        </w:r>
        <w:r>
          <w:rPr>
            <w:noProof/>
            <w:webHidden/>
          </w:rPr>
          <w:fldChar w:fldCharType="separate"/>
        </w:r>
        <w:r>
          <w:rPr>
            <w:noProof/>
            <w:webHidden/>
          </w:rPr>
          <w:t>72</w:t>
        </w:r>
        <w:r>
          <w:rPr>
            <w:noProof/>
            <w:webHidden/>
          </w:rPr>
          <w:fldChar w:fldCharType="end"/>
        </w:r>
      </w:hyperlink>
    </w:p>
    <w:p w14:paraId="405F0B59" w14:textId="333D846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13" w:history="1">
        <w:r w:rsidRPr="006945BF">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_Toc166666713 \h </w:instrText>
        </w:r>
        <w:r>
          <w:rPr>
            <w:noProof/>
            <w:webHidden/>
          </w:rPr>
        </w:r>
        <w:r>
          <w:rPr>
            <w:noProof/>
            <w:webHidden/>
          </w:rPr>
          <w:fldChar w:fldCharType="separate"/>
        </w:r>
        <w:r>
          <w:rPr>
            <w:noProof/>
            <w:webHidden/>
          </w:rPr>
          <w:t>73</w:t>
        </w:r>
        <w:r>
          <w:rPr>
            <w:noProof/>
            <w:webHidden/>
          </w:rPr>
          <w:fldChar w:fldCharType="end"/>
        </w:r>
      </w:hyperlink>
    </w:p>
    <w:p w14:paraId="194328F4" w14:textId="557BCE52"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14" w:history="1">
        <w:r w:rsidRPr="006945BF">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_Toc166666714 \h </w:instrText>
        </w:r>
        <w:r>
          <w:rPr>
            <w:noProof/>
            <w:webHidden/>
          </w:rPr>
        </w:r>
        <w:r>
          <w:rPr>
            <w:noProof/>
            <w:webHidden/>
          </w:rPr>
          <w:fldChar w:fldCharType="separate"/>
        </w:r>
        <w:r>
          <w:rPr>
            <w:noProof/>
            <w:webHidden/>
          </w:rPr>
          <w:t>73</w:t>
        </w:r>
        <w:r>
          <w:rPr>
            <w:noProof/>
            <w:webHidden/>
          </w:rPr>
          <w:fldChar w:fldCharType="end"/>
        </w:r>
      </w:hyperlink>
    </w:p>
    <w:p w14:paraId="4086E764" w14:textId="665EA02D"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15" w:history="1">
        <w:r w:rsidRPr="006945BF">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_Toc166666715 \h </w:instrText>
        </w:r>
        <w:r>
          <w:rPr>
            <w:noProof/>
            <w:webHidden/>
          </w:rPr>
        </w:r>
        <w:r>
          <w:rPr>
            <w:noProof/>
            <w:webHidden/>
          </w:rPr>
          <w:fldChar w:fldCharType="separate"/>
        </w:r>
        <w:r>
          <w:rPr>
            <w:noProof/>
            <w:webHidden/>
          </w:rPr>
          <w:t>73</w:t>
        </w:r>
        <w:r>
          <w:rPr>
            <w:noProof/>
            <w:webHidden/>
          </w:rPr>
          <w:fldChar w:fldCharType="end"/>
        </w:r>
      </w:hyperlink>
    </w:p>
    <w:p w14:paraId="1267BD80" w14:textId="7741CEB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16" w:history="1">
        <w:r w:rsidRPr="006945BF">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_Toc166666716 \h </w:instrText>
        </w:r>
        <w:r>
          <w:rPr>
            <w:noProof/>
            <w:webHidden/>
          </w:rPr>
        </w:r>
        <w:r>
          <w:rPr>
            <w:noProof/>
            <w:webHidden/>
          </w:rPr>
          <w:fldChar w:fldCharType="separate"/>
        </w:r>
        <w:r>
          <w:rPr>
            <w:noProof/>
            <w:webHidden/>
          </w:rPr>
          <w:t>75</w:t>
        </w:r>
        <w:r>
          <w:rPr>
            <w:noProof/>
            <w:webHidden/>
          </w:rPr>
          <w:fldChar w:fldCharType="end"/>
        </w:r>
      </w:hyperlink>
    </w:p>
    <w:p w14:paraId="30DD86A2" w14:textId="3E436814"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17" w:history="1">
        <w:r w:rsidRPr="006945BF">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_Toc166666717 \h </w:instrText>
        </w:r>
        <w:r>
          <w:rPr>
            <w:noProof/>
            <w:webHidden/>
          </w:rPr>
        </w:r>
        <w:r>
          <w:rPr>
            <w:noProof/>
            <w:webHidden/>
          </w:rPr>
          <w:fldChar w:fldCharType="separate"/>
        </w:r>
        <w:r>
          <w:rPr>
            <w:noProof/>
            <w:webHidden/>
          </w:rPr>
          <w:t>77</w:t>
        </w:r>
        <w:r>
          <w:rPr>
            <w:noProof/>
            <w:webHidden/>
          </w:rPr>
          <w:fldChar w:fldCharType="end"/>
        </w:r>
      </w:hyperlink>
    </w:p>
    <w:p w14:paraId="3D82B1FE" w14:textId="08C03A5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18" w:history="1">
        <w:r w:rsidRPr="006945BF">
          <w:rPr>
            <w:rStyle w:val="Hyperlink"/>
            <w:rFonts w:eastAsia="MS Mincho"/>
            <w:noProof/>
          </w:rPr>
          <w:t>Figure 40 — Process of rotation joining (ROTAV) [15]</w:t>
        </w:r>
        <w:r>
          <w:rPr>
            <w:noProof/>
            <w:webHidden/>
          </w:rPr>
          <w:tab/>
        </w:r>
        <w:r>
          <w:rPr>
            <w:noProof/>
            <w:webHidden/>
          </w:rPr>
          <w:fldChar w:fldCharType="begin"/>
        </w:r>
        <w:r>
          <w:rPr>
            <w:noProof/>
            <w:webHidden/>
          </w:rPr>
          <w:instrText xml:space="preserve"> PAGEREF _Toc166666718 \h </w:instrText>
        </w:r>
        <w:r>
          <w:rPr>
            <w:noProof/>
            <w:webHidden/>
          </w:rPr>
        </w:r>
        <w:r>
          <w:rPr>
            <w:noProof/>
            <w:webHidden/>
          </w:rPr>
          <w:fldChar w:fldCharType="separate"/>
        </w:r>
        <w:r>
          <w:rPr>
            <w:noProof/>
            <w:webHidden/>
          </w:rPr>
          <w:t>79</w:t>
        </w:r>
        <w:r>
          <w:rPr>
            <w:noProof/>
            <w:webHidden/>
          </w:rPr>
          <w:fldChar w:fldCharType="end"/>
        </w:r>
      </w:hyperlink>
    </w:p>
    <w:p w14:paraId="59F33F81" w14:textId="6B86C954"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19" w:history="1">
        <w:r w:rsidRPr="006945BF">
          <w:rPr>
            <w:rStyle w:val="Hyperlink"/>
            <w:rFonts w:eastAsia="MS Mincho"/>
            <w:noProof/>
          </w:rPr>
          <w:t>Figure 41 — ROTAV connecting aluminium and steel sheets [15]</w:t>
        </w:r>
        <w:r>
          <w:rPr>
            <w:noProof/>
            <w:webHidden/>
          </w:rPr>
          <w:tab/>
        </w:r>
        <w:r>
          <w:rPr>
            <w:noProof/>
            <w:webHidden/>
          </w:rPr>
          <w:fldChar w:fldCharType="begin"/>
        </w:r>
        <w:r>
          <w:rPr>
            <w:noProof/>
            <w:webHidden/>
          </w:rPr>
          <w:instrText xml:space="preserve"> PAGEREF _Toc166666719 \h </w:instrText>
        </w:r>
        <w:r>
          <w:rPr>
            <w:noProof/>
            <w:webHidden/>
          </w:rPr>
        </w:r>
        <w:r>
          <w:rPr>
            <w:noProof/>
            <w:webHidden/>
          </w:rPr>
          <w:fldChar w:fldCharType="separate"/>
        </w:r>
        <w:r>
          <w:rPr>
            <w:noProof/>
            <w:webHidden/>
          </w:rPr>
          <w:t>80</w:t>
        </w:r>
        <w:r>
          <w:rPr>
            <w:noProof/>
            <w:webHidden/>
          </w:rPr>
          <w:fldChar w:fldCharType="end"/>
        </w:r>
      </w:hyperlink>
    </w:p>
    <w:p w14:paraId="63D816B8" w14:textId="234D31E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20" w:history="1">
        <w:r w:rsidRPr="006945BF">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_Toc166666720 \h </w:instrText>
        </w:r>
        <w:r>
          <w:rPr>
            <w:noProof/>
            <w:webHidden/>
          </w:rPr>
        </w:r>
        <w:r>
          <w:rPr>
            <w:noProof/>
            <w:webHidden/>
          </w:rPr>
          <w:fldChar w:fldCharType="separate"/>
        </w:r>
        <w:r>
          <w:rPr>
            <w:noProof/>
            <w:webHidden/>
          </w:rPr>
          <w:t>83</w:t>
        </w:r>
        <w:r>
          <w:rPr>
            <w:noProof/>
            <w:webHidden/>
          </w:rPr>
          <w:fldChar w:fldCharType="end"/>
        </w:r>
      </w:hyperlink>
    </w:p>
    <w:p w14:paraId="73EC8F65" w14:textId="51F0668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21" w:history="1">
        <w:r w:rsidRPr="006945BF">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_Toc166666721 \h </w:instrText>
        </w:r>
        <w:r>
          <w:rPr>
            <w:noProof/>
            <w:webHidden/>
          </w:rPr>
        </w:r>
        <w:r>
          <w:rPr>
            <w:noProof/>
            <w:webHidden/>
          </w:rPr>
          <w:fldChar w:fldCharType="separate"/>
        </w:r>
        <w:r>
          <w:rPr>
            <w:noProof/>
            <w:webHidden/>
          </w:rPr>
          <w:t>84</w:t>
        </w:r>
        <w:r>
          <w:rPr>
            <w:noProof/>
            <w:webHidden/>
          </w:rPr>
          <w:fldChar w:fldCharType="end"/>
        </w:r>
      </w:hyperlink>
    </w:p>
    <w:p w14:paraId="55460DE0" w14:textId="6265D35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22" w:history="1">
        <w:r w:rsidRPr="006945BF">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_Toc166666722 \h </w:instrText>
        </w:r>
        <w:r>
          <w:rPr>
            <w:noProof/>
            <w:webHidden/>
          </w:rPr>
        </w:r>
        <w:r>
          <w:rPr>
            <w:noProof/>
            <w:webHidden/>
          </w:rPr>
          <w:fldChar w:fldCharType="separate"/>
        </w:r>
        <w:r>
          <w:rPr>
            <w:noProof/>
            <w:webHidden/>
          </w:rPr>
          <w:t>84</w:t>
        </w:r>
        <w:r>
          <w:rPr>
            <w:noProof/>
            <w:webHidden/>
          </w:rPr>
          <w:fldChar w:fldCharType="end"/>
        </w:r>
      </w:hyperlink>
    </w:p>
    <w:p w14:paraId="7B8F31B3" w14:textId="1F84FE93"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23" w:history="1">
        <w:r w:rsidRPr="006945BF">
          <w:rPr>
            <w:rStyle w:val="Hyperlink"/>
            <w:rFonts w:eastAsia="MS Mincho"/>
            <w:noProof/>
          </w:rPr>
          <w:t xml:space="preserve">Figure 45 — </w:t>
        </w:r>
        <w:r w:rsidRPr="006945BF">
          <w:rPr>
            <w:rStyle w:val="Hyperlink"/>
            <w:rFonts w:ascii="Courier New" w:eastAsia="MS Mincho" w:hAnsi="Courier New" w:cs="Courier New"/>
            <w:noProof/>
          </w:rPr>
          <w:t>&lt;corner_weld/&gt;</w:t>
        </w:r>
        <w:r w:rsidRPr="006945BF">
          <w:rPr>
            <w:rStyle w:val="Hyperlink"/>
            <w:rFonts w:eastAsia="MS Mincho"/>
            <w:noProof/>
          </w:rPr>
          <w:t xml:space="preserve"> with </w:t>
        </w:r>
        <w:r w:rsidRPr="006945BF">
          <w:rPr>
            <w:rStyle w:val="Hyperlink"/>
            <w:rFonts w:ascii="Courier New" w:eastAsia="MS Mincho" w:hAnsi="Courier New" w:cs="Courier New"/>
            <w:noProof/>
          </w:rPr>
          <w:t>&lt;regular_segments/&gt;</w:t>
        </w:r>
        <w:r w:rsidRPr="006945BF">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_Toc166666723 \h </w:instrText>
        </w:r>
        <w:r>
          <w:rPr>
            <w:noProof/>
            <w:webHidden/>
          </w:rPr>
        </w:r>
        <w:r>
          <w:rPr>
            <w:noProof/>
            <w:webHidden/>
          </w:rPr>
          <w:fldChar w:fldCharType="separate"/>
        </w:r>
        <w:r>
          <w:rPr>
            <w:noProof/>
            <w:webHidden/>
          </w:rPr>
          <w:t>87</w:t>
        </w:r>
        <w:r>
          <w:rPr>
            <w:noProof/>
            <w:webHidden/>
          </w:rPr>
          <w:fldChar w:fldCharType="end"/>
        </w:r>
      </w:hyperlink>
    </w:p>
    <w:p w14:paraId="3F728C60" w14:textId="0F53C9AC"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24" w:history="1">
        <w:r w:rsidRPr="006945BF">
          <w:rPr>
            <w:rStyle w:val="Hyperlink"/>
            <w:rFonts w:eastAsia="MS Mincho"/>
            <w:noProof/>
          </w:rPr>
          <w:t xml:space="preserve">Figure 46 — Regular single sided welding (a </w:t>
        </w:r>
        <w:r w:rsidRPr="006945BF">
          <w:rPr>
            <w:rStyle w:val="Hyperlink"/>
            <w:rFonts w:ascii="Courier New" w:eastAsia="MS Mincho" w:hAnsi="Courier New" w:cs="Courier New"/>
            <w:noProof/>
          </w:rPr>
          <w:t>&lt;corner_weld/&gt;</w:t>
        </w:r>
        <w:r w:rsidRPr="006945BF">
          <w:rPr>
            <w:rStyle w:val="Hyperlink"/>
            <w:rFonts w:eastAsia="MS Mincho"/>
            <w:noProof/>
          </w:rPr>
          <w:t xml:space="preserve"> with </w:t>
        </w:r>
        <w:r w:rsidRPr="006945BF">
          <w:rPr>
            <w:rStyle w:val="Hyperlink"/>
            <w:rFonts w:ascii="Courier New" w:eastAsia="MS Mincho" w:hAnsi="Courier New" w:cs="Courier New"/>
            <w:noProof/>
          </w:rPr>
          <w:t>&lt;regular_segments/&gt;</w:t>
        </w:r>
        <w:r w:rsidRPr="006945BF">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_Toc166666724 \h </w:instrText>
        </w:r>
        <w:r>
          <w:rPr>
            <w:noProof/>
            <w:webHidden/>
          </w:rPr>
        </w:r>
        <w:r>
          <w:rPr>
            <w:noProof/>
            <w:webHidden/>
          </w:rPr>
          <w:fldChar w:fldCharType="separate"/>
        </w:r>
        <w:r>
          <w:rPr>
            <w:noProof/>
            <w:webHidden/>
          </w:rPr>
          <w:t>87</w:t>
        </w:r>
        <w:r>
          <w:rPr>
            <w:noProof/>
            <w:webHidden/>
          </w:rPr>
          <w:fldChar w:fldCharType="end"/>
        </w:r>
      </w:hyperlink>
    </w:p>
    <w:p w14:paraId="28800B87" w14:textId="0A7A6798"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25" w:history="1">
        <w:r w:rsidRPr="006945BF">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_Toc166666725 \h </w:instrText>
        </w:r>
        <w:r>
          <w:rPr>
            <w:noProof/>
            <w:webHidden/>
          </w:rPr>
        </w:r>
        <w:r>
          <w:rPr>
            <w:noProof/>
            <w:webHidden/>
          </w:rPr>
          <w:fldChar w:fldCharType="separate"/>
        </w:r>
        <w:r>
          <w:rPr>
            <w:noProof/>
            <w:webHidden/>
          </w:rPr>
          <w:t>88</w:t>
        </w:r>
        <w:r>
          <w:rPr>
            <w:noProof/>
            <w:webHidden/>
          </w:rPr>
          <w:fldChar w:fldCharType="end"/>
        </w:r>
      </w:hyperlink>
    </w:p>
    <w:p w14:paraId="53470CEA" w14:textId="2B3E7B7E"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26" w:history="1">
        <w:r w:rsidRPr="006945BF">
          <w:rPr>
            <w:rStyle w:val="Hyperlink"/>
            <w:rFonts w:eastAsia="MS Mincho"/>
            <w:noProof/>
          </w:rPr>
          <w:t xml:space="preserve">Figure 48 — Definition of a </w:t>
        </w:r>
        <w:r w:rsidRPr="006945BF">
          <w:rPr>
            <w:rStyle w:val="Hyperlink"/>
            <w:rFonts w:ascii="Courier New" w:eastAsia="MS Mincho" w:hAnsi="Courier New" w:cs="Courier New"/>
            <w:noProof/>
          </w:rPr>
          <w:t>&lt;corner_weld/&gt;</w:t>
        </w:r>
        <w:r w:rsidRPr="006945BF">
          <w:rPr>
            <w:rStyle w:val="Hyperlink"/>
            <w:rFonts w:eastAsia="MS Mincho"/>
            <w:noProof/>
          </w:rPr>
          <w:t xml:space="preserve"> with </w:t>
        </w:r>
        <w:r w:rsidRPr="006945BF">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_Toc166666726 \h </w:instrText>
        </w:r>
        <w:r>
          <w:rPr>
            <w:noProof/>
            <w:webHidden/>
          </w:rPr>
        </w:r>
        <w:r>
          <w:rPr>
            <w:noProof/>
            <w:webHidden/>
          </w:rPr>
          <w:fldChar w:fldCharType="separate"/>
        </w:r>
        <w:r>
          <w:rPr>
            <w:noProof/>
            <w:webHidden/>
          </w:rPr>
          <w:t>88</w:t>
        </w:r>
        <w:r>
          <w:rPr>
            <w:noProof/>
            <w:webHidden/>
          </w:rPr>
          <w:fldChar w:fldCharType="end"/>
        </w:r>
      </w:hyperlink>
    </w:p>
    <w:p w14:paraId="67C742CC" w14:textId="05C9550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27" w:history="1">
        <w:r w:rsidRPr="006945BF">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_Toc166666727 \h </w:instrText>
        </w:r>
        <w:r>
          <w:rPr>
            <w:noProof/>
            <w:webHidden/>
          </w:rPr>
        </w:r>
        <w:r>
          <w:rPr>
            <w:noProof/>
            <w:webHidden/>
          </w:rPr>
          <w:fldChar w:fldCharType="separate"/>
        </w:r>
        <w:r>
          <w:rPr>
            <w:noProof/>
            <w:webHidden/>
          </w:rPr>
          <w:t>91</w:t>
        </w:r>
        <w:r>
          <w:rPr>
            <w:noProof/>
            <w:webHidden/>
          </w:rPr>
          <w:fldChar w:fldCharType="end"/>
        </w:r>
      </w:hyperlink>
    </w:p>
    <w:p w14:paraId="625A8B7C" w14:textId="0962C198"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28" w:history="1">
        <w:r w:rsidRPr="006945BF">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_Toc166666728 \h </w:instrText>
        </w:r>
        <w:r>
          <w:rPr>
            <w:noProof/>
            <w:webHidden/>
          </w:rPr>
        </w:r>
        <w:r>
          <w:rPr>
            <w:noProof/>
            <w:webHidden/>
          </w:rPr>
          <w:fldChar w:fldCharType="separate"/>
        </w:r>
        <w:r>
          <w:rPr>
            <w:noProof/>
            <w:webHidden/>
          </w:rPr>
          <w:t>92</w:t>
        </w:r>
        <w:r>
          <w:rPr>
            <w:noProof/>
            <w:webHidden/>
          </w:rPr>
          <w:fldChar w:fldCharType="end"/>
        </w:r>
      </w:hyperlink>
    </w:p>
    <w:p w14:paraId="46A60C28" w14:textId="7ED7743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29" w:history="1">
        <w:r w:rsidRPr="006945BF">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_Toc166666729 \h </w:instrText>
        </w:r>
        <w:r>
          <w:rPr>
            <w:noProof/>
            <w:webHidden/>
          </w:rPr>
        </w:r>
        <w:r>
          <w:rPr>
            <w:noProof/>
            <w:webHidden/>
          </w:rPr>
          <w:fldChar w:fldCharType="separate"/>
        </w:r>
        <w:r>
          <w:rPr>
            <w:noProof/>
            <w:webHidden/>
          </w:rPr>
          <w:t>95</w:t>
        </w:r>
        <w:r>
          <w:rPr>
            <w:noProof/>
            <w:webHidden/>
          </w:rPr>
          <w:fldChar w:fldCharType="end"/>
        </w:r>
      </w:hyperlink>
    </w:p>
    <w:p w14:paraId="6B2D3AE3" w14:textId="65B517F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30" w:history="1">
        <w:r w:rsidRPr="006945BF">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_Toc166666730 \h </w:instrText>
        </w:r>
        <w:r>
          <w:rPr>
            <w:noProof/>
            <w:webHidden/>
          </w:rPr>
        </w:r>
        <w:r>
          <w:rPr>
            <w:noProof/>
            <w:webHidden/>
          </w:rPr>
          <w:fldChar w:fldCharType="separate"/>
        </w:r>
        <w:r>
          <w:rPr>
            <w:noProof/>
            <w:webHidden/>
          </w:rPr>
          <w:t>97</w:t>
        </w:r>
        <w:r>
          <w:rPr>
            <w:noProof/>
            <w:webHidden/>
          </w:rPr>
          <w:fldChar w:fldCharType="end"/>
        </w:r>
      </w:hyperlink>
    </w:p>
    <w:p w14:paraId="413906EF" w14:textId="29F02A2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31" w:history="1">
        <w:r w:rsidRPr="006945BF">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_Toc166666731 \h </w:instrText>
        </w:r>
        <w:r>
          <w:rPr>
            <w:noProof/>
            <w:webHidden/>
          </w:rPr>
        </w:r>
        <w:r>
          <w:rPr>
            <w:noProof/>
            <w:webHidden/>
          </w:rPr>
          <w:fldChar w:fldCharType="separate"/>
        </w:r>
        <w:r>
          <w:rPr>
            <w:noProof/>
            <w:webHidden/>
          </w:rPr>
          <w:t>99</w:t>
        </w:r>
        <w:r>
          <w:rPr>
            <w:noProof/>
            <w:webHidden/>
          </w:rPr>
          <w:fldChar w:fldCharType="end"/>
        </w:r>
      </w:hyperlink>
    </w:p>
    <w:p w14:paraId="43CBCB07" w14:textId="3E90C43E"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32" w:history="1">
        <w:r w:rsidRPr="006945BF">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_Toc166666732 \h </w:instrText>
        </w:r>
        <w:r>
          <w:rPr>
            <w:noProof/>
            <w:webHidden/>
          </w:rPr>
        </w:r>
        <w:r>
          <w:rPr>
            <w:noProof/>
            <w:webHidden/>
          </w:rPr>
          <w:fldChar w:fldCharType="separate"/>
        </w:r>
        <w:r>
          <w:rPr>
            <w:noProof/>
            <w:webHidden/>
          </w:rPr>
          <w:t>102</w:t>
        </w:r>
        <w:r>
          <w:rPr>
            <w:noProof/>
            <w:webHidden/>
          </w:rPr>
          <w:fldChar w:fldCharType="end"/>
        </w:r>
      </w:hyperlink>
    </w:p>
    <w:p w14:paraId="7C389AF7" w14:textId="76F5C3CD"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33" w:history="1">
        <w:r w:rsidRPr="006945BF">
          <w:rPr>
            <w:rStyle w:val="Hyperlink"/>
            <w:rFonts w:eastAsia="MS Mincho"/>
            <w:noProof/>
          </w:rPr>
          <w:t>Figure 55 — Butt joint parameters</w:t>
        </w:r>
        <w:r>
          <w:rPr>
            <w:noProof/>
            <w:webHidden/>
          </w:rPr>
          <w:tab/>
        </w:r>
        <w:r>
          <w:rPr>
            <w:noProof/>
            <w:webHidden/>
          </w:rPr>
          <w:fldChar w:fldCharType="begin"/>
        </w:r>
        <w:r>
          <w:rPr>
            <w:noProof/>
            <w:webHidden/>
          </w:rPr>
          <w:instrText xml:space="preserve"> PAGEREF _Toc166666733 \h </w:instrText>
        </w:r>
        <w:r>
          <w:rPr>
            <w:noProof/>
            <w:webHidden/>
          </w:rPr>
        </w:r>
        <w:r>
          <w:rPr>
            <w:noProof/>
            <w:webHidden/>
          </w:rPr>
          <w:fldChar w:fldCharType="separate"/>
        </w:r>
        <w:r>
          <w:rPr>
            <w:noProof/>
            <w:webHidden/>
          </w:rPr>
          <w:t>102</w:t>
        </w:r>
        <w:r>
          <w:rPr>
            <w:noProof/>
            <w:webHidden/>
          </w:rPr>
          <w:fldChar w:fldCharType="end"/>
        </w:r>
      </w:hyperlink>
    </w:p>
    <w:p w14:paraId="229DE440" w14:textId="49DE8D4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34" w:history="1">
        <w:r w:rsidRPr="006945BF">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_Toc166666734 \h </w:instrText>
        </w:r>
        <w:r>
          <w:rPr>
            <w:noProof/>
            <w:webHidden/>
          </w:rPr>
        </w:r>
        <w:r>
          <w:rPr>
            <w:noProof/>
            <w:webHidden/>
          </w:rPr>
          <w:fldChar w:fldCharType="separate"/>
        </w:r>
        <w:r>
          <w:rPr>
            <w:noProof/>
            <w:webHidden/>
          </w:rPr>
          <w:t>105</w:t>
        </w:r>
        <w:r>
          <w:rPr>
            <w:noProof/>
            <w:webHidden/>
          </w:rPr>
          <w:fldChar w:fldCharType="end"/>
        </w:r>
      </w:hyperlink>
    </w:p>
    <w:p w14:paraId="1E4A4218" w14:textId="657A907A"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35" w:history="1">
        <w:r w:rsidRPr="006945BF">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_Toc166666735 \h </w:instrText>
        </w:r>
        <w:r>
          <w:rPr>
            <w:noProof/>
            <w:webHidden/>
          </w:rPr>
        </w:r>
        <w:r>
          <w:rPr>
            <w:noProof/>
            <w:webHidden/>
          </w:rPr>
          <w:fldChar w:fldCharType="separate"/>
        </w:r>
        <w:r>
          <w:rPr>
            <w:noProof/>
            <w:webHidden/>
          </w:rPr>
          <w:t>106</w:t>
        </w:r>
        <w:r>
          <w:rPr>
            <w:noProof/>
            <w:webHidden/>
          </w:rPr>
          <w:fldChar w:fldCharType="end"/>
        </w:r>
      </w:hyperlink>
    </w:p>
    <w:p w14:paraId="21D65A34" w14:textId="2FA2CD6D"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36" w:history="1">
        <w:r w:rsidRPr="006945BF">
          <w:rPr>
            <w:rStyle w:val="Hyperlink"/>
            <w:rFonts w:eastAsia="MS Mincho"/>
            <w:bCs/>
            <w:noProof/>
          </w:rPr>
          <w:t xml:space="preserve">Figure 58 </w:t>
        </w:r>
        <w:r w:rsidRPr="006945BF">
          <w:rPr>
            <w:rStyle w:val="Hyperlink"/>
            <w:rFonts w:eastAsia="MS Mincho"/>
            <w:noProof/>
          </w:rPr>
          <w:t>—</w:t>
        </w:r>
        <w:r w:rsidRPr="006945BF">
          <w:rPr>
            <w:rStyle w:val="Hyperlink"/>
            <w:rFonts w:eastAsia="MS Mincho"/>
            <w:bCs/>
            <w:noProof/>
          </w:rPr>
          <w:t xml:space="preserve"> Double corner weld sheet layout</w:t>
        </w:r>
        <w:r>
          <w:rPr>
            <w:noProof/>
            <w:webHidden/>
          </w:rPr>
          <w:tab/>
        </w:r>
        <w:r>
          <w:rPr>
            <w:noProof/>
            <w:webHidden/>
          </w:rPr>
          <w:fldChar w:fldCharType="begin"/>
        </w:r>
        <w:r>
          <w:rPr>
            <w:noProof/>
            <w:webHidden/>
          </w:rPr>
          <w:instrText xml:space="preserve"> PAGEREF _Toc166666736 \h </w:instrText>
        </w:r>
        <w:r>
          <w:rPr>
            <w:noProof/>
            <w:webHidden/>
          </w:rPr>
        </w:r>
        <w:r>
          <w:rPr>
            <w:noProof/>
            <w:webHidden/>
          </w:rPr>
          <w:fldChar w:fldCharType="separate"/>
        </w:r>
        <w:r>
          <w:rPr>
            <w:noProof/>
            <w:webHidden/>
          </w:rPr>
          <w:t>107</w:t>
        </w:r>
        <w:r>
          <w:rPr>
            <w:noProof/>
            <w:webHidden/>
          </w:rPr>
          <w:fldChar w:fldCharType="end"/>
        </w:r>
      </w:hyperlink>
    </w:p>
    <w:p w14:paraId="374F3B4F" w14:textId="5561DC6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37" w:history="1">
        <w:r w:rsidRPr="006945BF">
          <w:rPr>
            <w:rStyle w:val="Hyperlink"/>
            <w:rFonts w:eastAsia="MS Mincho"/>
            <w:bCs/>
            <w:noProof/>
          </w:rPr>
          <w:t xml:space="preserve">Figure 59 </w:t>
        </w:r>
        <w:r w:rsidRPr="006945BF">
          <w:rPr>
            <w:rStyle w:val="Hyperlink"/>
            <w:rFonts w:eastAsia="MS Mincho"/>
            <w:noProof/>
          </w:rPr>
          <w:t>—</w:t>
        </w:r>
        <w:r w:rsidRPr="006945BF">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_Toc166666737 \h </w:instrText>
        </w:r>
        <w:r>
          <w:rPr>
            <w:noProof/>
            <w:webHidden/>
          </w:rPr>
        </w:r>
        <w:r>
          <w:rPr>
            <w:noProof/>
            <w:webHidden/>
          </w:rPr>
          <w:fldChar w:fldCharType="separate"/>
        </w:r>
        <w:r>
          <w:rPr>
            <w:noProof/>
            <w:webHidden/>
          </w:rPr>
          <w:t>107</w:t>
        </w:r>
        <w:r>
          <w:rPr>
            <w:noProof/>
            <w:webHidden/>
          </w:rPr>
          <w:fldChar w:fldCharType="end"/>
        </w:r>
      </w:hyperlink>
    </w:p>
    <w:p w14:paraId="75A304F0" w14:textId="20396F1E"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38" w:history="1">
        <w:r w:rsidRPr="006945BF">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_Toc166666738 \h </w:instrText>
        </w:r>
        <w:r>
          <w:rPr>
            <w:noProof/>
            <w:webHidden/>
          </w:rPr>
        </w:r>
        <w:r>
          <w:rPr>
            <w:noProof/>
            <w:webHidden/>
          </w:rPr>
          <w:fldChar w:fldCharType="separate"/>
        </w:r>
        <w:r>
          <w:rPr>
            <w:noProof/>
            <w:webHidden/>
          </w:rPr>
          <w:t>110</w:t>
        </w:r>
        <w:r>
          <w:rPr>
            <w:noProof/>
            <w:webHidden/>
          </w:rPr>
          <w:fldChar w:fldCharType="end"/>
        </w:r>
      </w:hyperlink>
    </w:p>
    <w:p w14:paraId="0A0150B8" w14:textId="052D2A64"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39" w:history="1">
        <w:r w:rsidRPr="006945BF">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_Toc166666739 \h </w:instrText>
        </w:r>
        <w:r>
          <w:rPr>
            <w:noProof/>
            <w:webHidden/>
          </w:rPr>
        </w:r>
        <w:r>
          <w:rPr>
            <w:noProof/>
            <w:webHidden/>
          </w:rPr>
          <w:fldChar w:fldCharType="separate"/>
        </w:r>
        <w:r>
          <w:rPr>
            <w:noProof/>
            <w:webHidden/>
          </w:rPr>
          <w:t>111</w:t>
        </w:r>
        <w:r>
          <w:rPr>
            <w:noProof/>
            <w:webHidden/>
          </w:rPr>
          <w:fldChar w:fldCharType="end"/>
        </w:r>
      </w:hyperlink>
    </w:p>
    <w:p w14:paraId="6F825B1D" w14:textId="5124A10E"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40" w:history="1">
        <w:r w:rsidRPr="006945BF">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_Toc166666740 \h </w:instrText>
        </w:r>
        <w:r>
          <w:rPr>
            <w:noProof/>
            <w:webHidden/>
          </w:rPr>
        </w:r>
        <w:r>
          <w:rPr>
            <w:noProof/>
            <w:webHidden/>
          </w:rPr>
          <w:fldChar w:fldCharType="separate"/>
        </w:r>
        <w:r>
          <w:rPr>
            <w:noProof/>
            <w:webHidden/>
          </w:rPr>
          <w:t>113</w:t>
        </w:r>
        <w:r>
          <w:rPr>
            <w:noProof/>
            <w:webHidden/>
          </w:rPr>
          <w:fldChar w:fldCharType="end"/>
        </w:r>
      </w:hyperlink>
    </w:p>
    <w:p w14:paraId="76EE512E" w14:textId="0934D13C"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41" w:history="1">
        <w:r w:rsidRPr="006945BF">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_Toc166666741 \h </w:instrText>
        </w:r>
        <w:r>
          <w:rPr>
            <w:noProof/>
            <w:webHidden/>
          </w:rPr>
        </w:r>
        <w:r>
          <w:rPr>
            <w:noProof/>
            <w:webHidden/>
          </w:rPr>
          <w:fldChar w:fldCharType="separate"/>
        </w:r>
        <w:r>
          <w:rPr>
            <w:noProof/>
            <w:webHidden/>
          </w:rPr>
          <w:t>114</w:t>
        </w:r>
        <w:r>
          <w:rPr>
            <w:noProof/>
            <w:webHidden/>
          </w:rPr>
          <w:fldChar w:fldCharType="end"/>
        </w:r>
      </w:hyperlink>
    </w:p>
    <w:p w14:paraId="2FAD5669" w14:textId="54879822"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42" w:history="1">
        <w:r w:rsidRPr="006945BF">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_Toc166666742 \h </w:instrText>
        </w:r>
        <w:r>
          <w:rPr>
            <w:noProof/>
            <w:webHidden/>
          </w:rPr>
        </w:r>
        <w:r>
          <w:rPr>
            <w:noProof/>
            <w:webHidden/>
          </w:rPr>
          <w:fldChar w:fldCharType="separate"/>
        </w:r>
        <w:r>
          <w:rPr>
            <w:noProof/>
            <w:webHidden/>
          </w:rPr>
          <w:t>116</w:t>
        </w:r>
        <w:r>
          <w:rPr>
            <w:noProof/>
            <w:webHidden/>
          </w:rPr>
          <w:fldChar w:fldCharType="end"/>
        </w:r>
      </w:hyperlink>
    </w:p>
    <w:p w14:paraId="27D8C7FF" w14:textId="7BC63062"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43" w:history="1">
        <w:r w:rsidRPr="006945BF">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_Toc166666743 \h </w:instrText>
        </w:r>
        <w:r>
          <w:rPr>
            <w:noProof/>
            <w:webHidden/>
          </w:rPr>
        </w:r>
        <w:r>
          <w:rPr>
            <w:noProof/>
            <w:webHidden/>
          </w:rPr>
          <w:fldChar w:fldCharType="separate"/>
        </w:r>
        <w:r>
          <w:rPr>
            <w:noProof/>
            <w:webHidden/>
          </w:rPr>
          <w:t>117</w:t>
        </w:r>
        <w:r>
          <w:rPr>
            <w:noProof/>
            <w:webHidden/>
          </w:rPr>
          <w:fldChar w:fldCharType="end"/>
        </w:r>
      </w:hyperlink>
    </w:p>
    <w:p w14:paraId="427D50E9" w14:textId="60A76EED"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44" w:history="1">
        <w:r w:rsidRPr="006945BF">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_Toc166666744 \h </w:instrText>
        </w:r>
        <w:r>
          <w:rPr>
            <w:noProof/>
            <w:webHidden/>
          </w:rPr>
        </w:r>
        <w:r>
          <w:rPr>
            <w:noProof/>
            <w:webHidden/>
          </w:rPr>
          <w:fldChar w:fldCharType="separate"/>
        </w:r>
        <w:r>
          <w:rPr>
            <w:noProof/>
            <w:webHidden/>
          </w:rPr>
          <w:t>118</w:t>
        </w:r>
        <w:r>
          <w:rPr>
            <w:noProof/>
            <w:webHidden/>
          </w:rPr>
          <w:fldChar w:fldCharType="end"/>
        </w:r>
      </w:hyperlink>
    </w:p>
    <w:p w14:paraId="5C95DB3A" w14:textId="3CFC5BAF"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45" w:history="1">
        <w:r w:rsidRPr="006945BF">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_Toc166666745 \h </w:instrText>
        </w:r>
        <w:r>
          <w:rPr>
            <w:noProof/>
            <w:webHidden/>
          </w:rPr>
        </w:r>
        <w:r>
          <w:rPr>
            <w:noProof/>
            <w:webHidden/>
          </w:rPr>
          <w:fldChar w:fldCharType="separate"/>
        </w:r>
        <w:r>
          <w:rPr>
            <w:noProof/>
            <w:webHidden/>
          </w:rPr>
          <w:t>118</w:t>
        </w:r>
        <w:r>
          <w:rPr>
            <w:noProof/>
            <w:webHidden/>
          </w:rPr>
          <w:fldChar w:fldCharType="end"/>
        </w:r>
      </w:hyperlink>
    </w:p>
    <w:p w14:paraId="7C081F13" w14:textId="5CC63EE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46" w:history="1">
        <w:r w:rsidRPr="006945BF">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_Toc166666746 \h </w:instrText>
        </w:r>
        <w:r>
          <w:rPr>
            <w:noProof/>
            <w:webHidden/>
          </w:rPr>
        </w:r>
        <w:r>
          <w:rPr>
            <w:noProof/>
            <w:webHidden/>
          </w:rPr>
          <w:fldChar w:fldCharType="separate"/>
        </w:r>
        <w:r>
          <w:rPr>
            <w:noProof/>
            <w:webHidden/>
          </w:rPr>
          <w:t>119</w:t>
        </w:r>
        <w:r>
          <w:rPr>
            <w:noProof/>
            <w:webHidden/>
          </w:rPr>
          <w:fldChar w:fldCharType="end"/>
        </w:r>
      </w:hyperlink>
    </w:p>
    <w:p w14:paraId="5E9D2864" w14:textId="1549AF9A"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47" w:history="1">
        <w:r w:rsidRPr="006945BF">
          <w:rPr>
            <w:rStyle w:val="Hyperlink"/>
            <w:rFonts w:eastAsia="MS Mincho"/>
            <w:noProof/>
          </w:rPr>
          <w:t>Figure 69 — Parameters of double-sided double overlap weld</w:t>
        </w:r>
        <w:r>
          <w:rPr>
            <w:noProof/>
            <w:webHidden/>
          </w:rPr>
          <w:tab/>
        </w:r>
        <w:r>
          <w:rPr>
            <w:noProof/>
            <w:webHidden/>
          </w:rPr>
          <w:fldChar w:fldCharType="begin"/>
        </w:r>
        <w:r>
          <w:rPr>
            <w:noProof/>
            <w:webHidden/>
          </w:rPr>
          <w:instrText xml:space="preserve"> PAGEREF _Toc166666747 \h </w:instrText>
        </w:r>
        <w:r>
          <w:rPr>
            <w:noProof/>
            <w:webHidden/>
          </w:rPr>
        </w:r>
        <w:r>
          <w:rPr>
            <w:noProof/>
            <w:webHidden/>
          </w:rPr>
          <w:fldChar w:fldCharType="separate"/>
        </w:r>
        <w:r>
          <w:rPr>
            <w:noProof/>
            <w:webHidden/>
          </w:rPr>
          <w:t>119</w:t>
        </w:r>
        <w:r>
          <w:rPr>
            <w:noProof/>
            <w:webHidden/>
          </w:rPr>
          <w:fldChar w:fldCharType="end"/>
        </w:r>
      </w:hyperlink>
    </w:p>
    <w:p w14:paraId="4E237458" w14:textId="738E8018"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48" w:history="1">
        <w:r w:rsidRPr="006945BF">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_Toc166666748 \h </w:instrText>
        </w:r>
        <w:r>
          <w:rPr>
            <w:noProof/>
            <w:webHidden/>
          </w:rPr>
        </w:r>
        <w:r>
          <w:rPr>
            <w:noProof/>
            <w:webHidden/>
          </w:rPr>
          <w:fldChar w:fldCharType="separate"/>
        </w:r>
        <w:r>
          <w:rPr>
            <w:noProof/>
            <w:webHidden/>
          </w:rPr>
          <w:t>123</w:t>
        </w:r>
        <w:r>
          <w:rPr>
            <w:noProof/>
            <w:webHidden/>
          </w:rPr>
          <w:fldChar w:fldCharType="end"/>
        </w:r>
      </w:hyperlink>
    </w:p>
    <w:p w14:paraId="41334303" w14:textId="55D96B1A"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49" w:history="1">
        <w:r w:rsidRPr="006945BF">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_Toc166666749 \h </w:instrText>
        </w:r>
        <w:r>
          <w:rPr>
            <w:noProof/>
            <w:webHidden/>
          </w:rPr>
        </w:r>
        <w:r>
          <w:rPr>
            <w:noProof/>
            <w:webHidden/>
          </w:rPr>
          <w:fldChar w:fldCharType="separate"/>
        </w:r>
        <w:r>
          <w:rPr>
            <w:noProof/>
            <w:webHidden/>
          </w:rPr>
          <w:t>123</w:t>
        </w:r>
        <w:r>
          <w:rPr>
            <w:noProof/>
            <w:webHidden/>
          </w:rPr>
          <w:fldChar w:fldCharType="end"/>
        </w:r>
      </w:hyperlink>
    </w:p>
    <w:p w14:paraId="669EAB45" w14:textId="2E40BC6D"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50" w:history="1">
        <w:r w:rsidRPr="006945BF">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_Toc166666750 \h </w:instrText>
        </w:r>
        <w:r>
          <w:rPr>
            <w:noProof/>
            <w:webHidden/>
          </w:rPr>
        </w:r>
        <w:r>
          <w:rPr>
            <w:noProof/>
            <w:webHidden/>
          </w:rPr>
          <w:fldChar w:fldCharType="separate"/>
        </w:r>
        <w:r>
          <w:rPr>
            <w:noProof/>
            <w:webHidden/>
          </w:rPr>
          <w:t>127</w:t>
        </w:r>
        <w:r>
          <w:rPr>
            <w:noProof/>
            <w:webHidden/>
          </w:rPr>
          <w:fldChar w:fldCharType="end"/>
        </w:r>
      </w:hyperlink>
    </w:p>
    <w:p w14:paraId="701D6675" w14:textId="24CADD7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51" w:history="1">
        <w:r w:rsidRPr="006945BF">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_Toc166666751 \h </w:instrText>
        </w:r>
        <w:r>
          <w:rPr>
            <w:noProof/>
            <w:webHidden/>
          </w:rPr>
        </w:r>
        <w:r>
          <w:rPr>
            <w:noProof/>
            <w:webHidden/>
          </w:rPr>
          <w:fldChar w:fldCharType="separate"/>
        </w:r>
        <w:r>
          <w:rPr>
            <w:noProof/>
            <w:webHidden/>
          </w:rPr>
          <w:t>127</w:t>
        </w:r>
        <w:r>
          <w:rPr>
            <w:noProof/>
            <w:webHidden/>
          </w:rPr>
          <w:fldChar w:fldCharType="end"/>
        </w:r>
      </w:hyperlink>
    </w:p>
    <w:p w14:paraId="32F08207" w14:textId="2179E313"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52" w:history="1">
        <w:r w:rsidRPr="006945BF">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_Toc166666752 \h </w:instrText>
        </w:r>
        <w:r>
          <w:rPr>
            <w:noProof/>
            <w:webHidden/>
          </w:rPr>
        </w:r>
        <w:r>
          <w:rPr>
            <w:noProof/>
            <w:webHidden/>
          </w:rPr>
          <w:fldChar w:fldCharType="separate"/>
        </w:r>
        <w:r>
          <w:rPr>
            <w:noProof/>
            <w:webHidden/>
          </w:rPr>
          <w:t>131</w:t>
        </w:r>
        <w:r>
          <w:rPr>
            <w:noProof/>
            <w:webHidden/>
          </w:rPr>
          <w:fldChar w:fldCharType="end"/>
        </w:r>
      </w:hyperlink>
    </w:p>
    <w:p w14:paraId="4FB91332" w14:textId="646E286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53" w:history="1">
        <w:r w:rsidRPr="006945BF">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_Toc166666753 \h </w:instrText>
        </w:r>
        <w:r>
          <w:rPr>
            <w:noProof/>
            <w:webHidden/>
          </w:rPr>
        </w:r>
        <w:r>
          <w:rPr>
            <w:noProof/>
            <w:webHidden/>
          </w:rPr>
          <w:fldChar w:fldCharType="separate"/>
        </w:r>
        <w:r>
          <w:rPr>
            <w:noProof/>
            <w:webHidden/>
          </w:rPr>
          <w:t>132</w:t>
        </w:r>
        <w:r>
          <w:rPr>
            <w:noProof/>
            <w:webHidden/>
          </w:rPr>
          <w:fldChar w:fldCharType="end"/>
        </w:r>
      </w:hyperlink>
    </w:p>
    <w:p w14:paraId="0A22380A" w14:textId="24A1A596"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54" w:history="1">
        <w:r w:rsidRPr="006945BF">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_Toc166666754 \h </w:instrText>
        </w:r>
        <w:r>
          <w:rPr>
            <w:noProof/>
            <w:webHidden/>
          </w:rPr>
        </w:r>
        <w:r>
          <w:rPr>
            <w:noProof/>
            <w:webHidden/>
          </w:rPr>
          <w:fldChar w:fldCharType="separate"/>
        </w:r>
        <w:r>
          <w:rPr>
            <w:noProof/>
            <w:webHidden/>
          </w:rPr>
          <w:t>136</w:t>
        </w:r>
        <w:r>
          <w:rPr>
            <w:noProof/>
            <w:webHidden/>
          </w:rPr>
          <w:fldChar w:fldCharType="end"/>
        </w:r>
      </w:hyperlink>
    </w:p>
    <w:p w14:paraId="5DCC8710" w14:textId="655A16A4"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55" w:history="1">
        <w:r w:rsidRPr="006945BF">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_Toc166666755 \h </w:instrText>
        </w:r>
        <w:r>
          <w:rPr>
            <w:noProof/>
            <w:webHidden/>
          </w:rPr>
        </w:r>
        <w:r>
          <w:rPr>
            <w:noProof/>
            <w:webHidden/>
          </w:rPr>
          <w:fldChar w:fldCharType="separate"/>
        </w:r>
        <w:r>
          <w:rPr>
            <w:noProof/>
            <w:webHidden/>
          </w:rPr>
          <w:t>136</w:t>
        </w:r>
        <w:r>
          <w:rPr>
            <w:noProof/>
            <w:webHidden/>
          </w:rPr>
          <w:fldChar w:fldCharType="end"/>
        </w:r>
      </w:hyperlink>
    </w:p>
    <w:p w14:paraId="0A6649D5" w14:textId="0A2C87E3"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56" w:history="1">
        <w:r w:rsidRPr="006945BF">
          <w:rPr>
            <w:rStyle w:val="Hyperlink"/>
            <w:rFonts w:eastAsia="MS Mincho"/>
            <w:noProof/>
          </w:rPr>
          <w:t>Figure 78 —Three regions of a hemming</w:t>
        </w:r>
        <w:r>
          <w:rPr>
            <w:noProof/>
            <w:webHidden/>
          </w:rPr>
          <w:tab/>
        </w:r>
        <w:r>
          <w:rPr>
            <w:noProof/>
            <w:webHidden/>
          </w:rPr>
          <w:fldChar w:fldCharType="begin"/>
        </w:r>
        <w:r>
          <w:rPr>
            <w:noProof/>
            <w:webHidden/>
          </w:rPr>
          <w:instrText xml:space="preserve"> PAGEREF _Toc166666756 \h </w:instrText>
        </w:r>
        <w:r>
          <w:rPr>
            <w:noProof/>
            <w:webHidden/>
          </w:rPr>
        </w:r>
        <w:r>
          <w:rPr>
            <w:noProof/>
            <w:webHidden/>
          </w:rPr>
          <w:fldChar w:fldCharType="separate"/>
        </w:r>
        <w:r>
          <w:rPr>
            <w:noProof/>
            <w:webHidden/>
          </w:rPr>
          <w:t>140</w:t>
        </w:r>
        <w:r>
          <w:rPr>
            <w:noProof/>
            <w:webHidden/>
          </w:rPr>
          <w:fldChar w:fldCharType="end"/>
        </w:r>
      </w:hyperlink>
    </w:p>
    <w:p w14:paraId="112B1BC4" w14:textId="7E733A8C"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57" w:history="1">
        <w:r w:rsidRPr="006945BF">
          <w:rPr>
            <w:rStyle w:val="Hyperlink"/>
            <w:rFonts w:eastAsia="MS Mincho"/>
            <w:noProof/>
          </w:rPr>
          <w:t>Figure 79 — Path and width changes in hemming flanges</w:t>
        </w:r>
        <w:r>
          <w:rPr>
            <w:noProof/>
            <w:webHidden/>
          </w:rPr>
          <w:tab/>
        </w:r>
        <w:r>
          <w:rPr>
            <w:noProof/>
            <w:webHidden/>
          </w:rPr>
          <w:fldChar w:fldCharType="begin"/>
        </w:r>
        <w:r>
          <w:rPr>
            <w:noProof/>
            <w:webHidden/>
          </w:rPr>
          <w:instrText xml:space="preserve"> PAGEREF _Toc166666757 \h </w:instrText>
        </w:r>
        <w:r>
          <w:rPr>
            <w:noProof/>
            <w:webHidden/>
          </w:rPr>
        </w:r>
        <w:r>
          <w:rPr>
            <w:noProof/>
            <w:webHidden/>
          </w:rPr>
          <w:fldChar w:fldCharType="separate"/>
        </w:r>
        <w:r>
          <w:rPr>
            <w:noProof/>
            <w:webHidden/>
          </w:rPr>
          <w:t>140</w:t>
        </w:r>
        <w:r>
          <w:rPr>
            <w:noProof/>
            <w:webHidden/>
          </w:rPr>
          <w:fldChar w:fldCharType="end"/>
        </w:r>
      </w:hyperlink>
    </w:p>
    <w:p w14:paraId="3DD4E833" w14:textId="24275737"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58" w:history="1">
        <w:r w:rsidRPr="006945BF">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_Toc166666758 \h </w:instrText>
        </w:r>
        <w:r>
          <w:rPr>
            <w:noProof/>
            <w:webHidden/>
          </w:rPr>
        </w:r>
        <w:r>
          <w:rPr>
            <w:noProof/>
            <w:webHidden/>
          </w:rPr>
          <w:fldChar w:fldCharType="separate"/>
        </w:r>
        <w:r>
          <w:rPr>
            <w:noProof/>
            <w:webHidden/>
          </w:rPr>
          <w:t>141</w:t>
        </w:r>
        <w:r>
          <w:rPr>
            <w:noProof/>
            <w:webHidden/>
          </w:rPr>
          <w:fldChar w:fldCharType="end"/>
        </w:r>
      </w:hyperlink>
    </w:p>
    <w:p w14:paraId="2BDCB6A2" w14:textId="6547CE8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59" w:history="1">
        <w:r w:rsidRPr="006945BF">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_Toc166666759 \h </w:instrText>
        </w:r>
        <w:r>
          <w:rPr>
            <w:noProof/>
            <w:webHidden/>
          </w:rPr>
        </w:r>
        <w:r>
          <w:rPr>
            <w:noProof/>
            <w:webHidden/>
          </w:rPr>
          <w:fldChar w:fldCharType="separate"/>
        </w:r>
        <w:r>
          <w:rPr>
            <w:noProof/>
            <w:webHidden/>
          </w:rPr>
          <w:t>141</w:t>
        </w:r>
        <w:r>
          <w:rPr>
            <w:noProof/>
            <w:webHidden/>
          </w:rPr>
          <w:fldChar w:fldCharType="end"/>
        </w:r>
      </w:hyperlink>
    </w:p>
    <w:p w14:paraId="4D5730FA" w14:textId="345DDDD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60" w:history="1">
        <w:r w:rsidRPr="006945BF">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_Toc166666760 \h </w:instrText>
        </w:r>
        <w:r>
          <w:rPr>
            <w:noProof/>
            <w:webHidden/>
          </w:rPr>
        </w:r>
        <w:r>
          <w:rPr>
            <w:noProof/>
            <w:webHidden/>
          </w:rPr>
          <w:fldChar w:fldCharType="separate"/>
        </w:r>
        <w:r>
          <w:rPr>
            <w:noProof/>
            <w:webHidden/>
          </w:rPr>
          <w:t>145</w:t>
        </w:r>
        <w:r>
          <w:rPr>
            <w:noProof/>
            <w:webHidden/>
          </w:rPr>
          <w:fldChar w:fldCharType="end"/>
        </w:r>
      </w:hyperlink>
    </w:p>
    <w:p w14:paraId="24FED5A4" w14:textId="04B054CE"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61" w:history="1">
        <w:r w:rsidRPr="006945BF">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_Toc166666761 \h </w:instrText>
        </w:r>
        <w:r>
          <w:rPr>
            <w:noProof/>
            <w:webHidden/>
          </w:rPr>
        </w:r>
        <w:r>
          <w:rPr>
            <w:noProof/>
            <w:webHidden/>
          </w:rPr>
          <w:fldChar w:fldCharType="separate"/>
        </w:r>
        <w:r>
          <w:rPr>
            <w:noProof/>
            <w:webHidden/>
          </w:rPr>
          <w:t>145</w:t>
        </w:r>
        <w:r>
          <w:rPr>
            <w:noProof/>
            <w:webHidden/>
          </w:rPr>
          <w:fldChar w:fldCharType="end"/>
        </w:r>
      </w:hyperlink>
    </w:p>
    <w:p w14:paraId="5F56C0DB" w14:textId="7A6DA877"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62" w:history="1">
        <w:r w:rsidRPr="006945BF">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_Toc166666762 \h </w:instrText>
        </w:r>
        <w:r>
          <w:rPr>
            <w:noProof/>
            <w:webHidden/>
          </w:rPr>
        </w:r>
        <w:r>
          <w:rPr>
            <w:noProof/>
            <w:webHidden/>
          </w:rPr>
          <w:fldChar w:fldCharType="separate"/>
        </w:r>
        <w:r>
          <w:rPr>
            <w:noProof/>
            <w:webHidden/>
          </w:rPr>
          <w:t>145</w:t>
        </w:r>
        <w:r>
          <w:rPr>
            <w:noProof/>
            <w:webHidden/>
          </w:rPr>
          <w:fldChar w:fldCharType="end"/>
        </w:r>
      </w:hyperlink>
    </w:p>
    <w:p w14:paraId="1E3167F4" w14:textId="72DF61CC"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63" w:history="1">
        <w:r w:rsidRPr="006945BF">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_Toc166666763 \h </w:instrText>
        </w:r>
        <w:r>
          <w:rPr>
            <w:noProof/>
            <w:webHidden/>
          </w:rPr>
        </w:r>
        <w:r>
          <w:rPr>
            <w:noProof/>
            <w:webHidden/>
          </w:rPr>
          <w:fldChar w:fldCharType="separate"/>
        </w:r>
        <w:r>
          <w:rPr>
            <w:noProof/>
            <w:webHidden/>
          </w:rPr>
          <w:t>145</w:t>
        </w:r>
        <w:r>
          <w:rPr>
            <w:noProof/>
            <w:webHidden/>
          </w:rPr>
          <w:fldChar w:fldCharType="end"/>
        </w:r>
      </w:hyperlink>
    </w:p>
    <w:p w14:paraId="686DBFAC" w14:textId="6ABEB738"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64" w:history="1">
        <w:r w:rsidRPr="006945BF">
          <w:rPr>
            <w:rStyle w:val="Hyperlink"/>
            <w:rFonts w:eastAsia="MS Mincho"/>
            <w:noProof/>
          </w:rPr>
          <w:t>Figure 86 — Picture of a sealing or die-cut adhesive face</w:t>
        </w:r>
        <w:r>
          <w:rPr>
            <w:noProof/>
            <w:webHidden/>
          </w:rPr>
          <w:tab/>
        </w:r>
        <w:r>
          <w:rPr>
            <w:noProof/>
            <w:webHidden/>
          </w:rPr>
          <w:fldChar w:fldCharType="begin"/>
        </w:r>
        <w:r>
          <w:rPr>
            <w:noProof/>
            <w:webHidden/>
          </w:rPr>
          <w:instrText xml:space="preserve"> PAGEREF _Toc166666764 \h </w:instrText>
        </w:r>
        <w:r>
          <w:rPr>
            <w:noProof/>
            <w:webHidden/>
          </w:rPr>
        </w:r>
        <w:r>
          <w:rPr>
            <w:noProof/>
            <w:webHidden/>
          </w:rPr>
          <w:fldChar w:fldCharType="separate"/>
        </w:r>
        <w:r>
          <w:rPr>
            <w:noProof/>
            <w:webHidden/>
          </w:rPr>
          <w:t>150</w:t>
        </w:r>
        <w:r>
          <w:rPr>
            <w:noProof/>
            <w:webHidden/>
          </w:rPr>
          <w:fldChar w:fldCharType="end"/>
        </w:r>
      </w:hyperlink>
    </w:p>
    <w:p w14:paraId="16FCD95E" w14:textId="77777777" w:rsidR="0015611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7D2B9E05" w14:textId="450ACA5C"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65" w:history="1">
        <w:r w:rsidRPr="00B26374">
          <w:rPr>
            <w:rStyle w:val="Hyperlink"/>
            <w:rFonts w:eastAsia="MS Mincho"/>
            <w:noProof/>
          </w:rPr>
          <w:t>Figure A.1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_Toc166666765 \h </w:instrText>
        </w:r>
        <w:r>
          <w:rPr>
            <w:noProof/>
            <w:webHidden/>
          </w:rPr>
        </w:r>
        <w:r>
          <w:rPr>
            <w:noProof/>
            <w:webHidden/>
          </w:rPr>
          <w:fldChar w:fldCharType="separate"/>
        </w:r>
        <w:r>
          <w:rPr>
            <w:noProof/>
            <w:webHidden/>
          </w:rPr>
          <w:t>152</w:t>
        </w:r>
        <w:r>
          <w:rPr>
            <w:noProof/>
            <w:webHidden/>
          </w:rPr>
          <w:fldChar w:fldCharType="end"/>
        </w:r>
      </w:hyperlink>
    </w:p>
    <w:p w14:paraId="0D5A32D6" w14:textId="48CA8172"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66" w:history="1">
        <w:r w:rsidRPr="00B26374">
          <w:rPr>
            <w:rStyle w:val="Hyperlink"/>
            <w:rFonts w:eastAsia="MS Mincho"/>
            <w:noProof/>
          </w:rPr>
          <w:t>Figure A.2 — Regular intermittent weld with 'n' segments and 'n-1' spacings between segments</w:t>
        </w:r>
        <w:r>
          <w:rPr>
            <w:noProof/>
            <w:webHidden/>
          </w:rPr>
          <w:tab/>
        </w:r>
        <w:r>
          <w:rPr>
            <w:noProof/>
            <w:webHidden/>
          </w:rPr>
          <w:fldChar w:fldCharType="begin"/>
        </w:r>
        <w:r>
          <w:rPr>
            <w:noProof/>
            <w:webHidden/>
          </w:rPr>
          <w:instrText xml:space="preserve"> PAGEREF _Toc166666766 \h </w:instrText>
        </w:r>
        <w:r>
          <w:rPr>
            <w:noProof/>
            <w:webHidden/>
          </w:rPr>
        </w:r>
        <w:r>
          <w:rPr>
            <w:noProof/>
            <w:webHidden/>
          </w:rPr>
          <w:fldChar w:fldCharType="separate"/>
        </w:r>
        <w:r>
          <w:rPr>
            <w:noProof/>
            <w:webHidden/>
          </w:rPr>
          <w:t>152</w:t>
        </w:r>
        <w:r>
          <w:rPr>
            <w:noProof/>
            <w:webHidden/>
          </w:rPr>
          <w:fldChar w:fldCharType="end"/>
        </w:r>
      </w:hyperlink>
    </w:p>
    <w:p w14:paraId="6ECEDEC5" w14:textId="77777777" w:rsidR="00156111"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114528DA" w14:textId="4D732DDF"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67" w:history="1">
        <w:r w:rsidRPr="007B10C0">
          <w:rPr>
            <w:rStyle w:val="Hyperlink"/>
            <w:rFonts w:eastAsia="MS Mincho"/>
            <w:noProof/>
          </w:rPr>
          <w:t xml:space="preserve">Figure B.1— References in STEP file to related </w:t>
        </w:r>
        <w:r w:rsidRPr="007B10C0">
          <w:rPr>
            <w:rStyle w:val="Hyperlink"/>
            <w:rFonts w:ascii="Symbol" w:eastAsia="MS Mincho" w:hAnsi="Symbol"/>
            <w:noProof/>
          </w:rPr>
          <w:t></w:t>
        </w:r>
        <w:r w:rsidRPr="007B10C0">
          <w:rPr>
            <w:rStyle w:val="Hyperlink"/>
            <w:rFonts w:eastAsia="MS Mincho"/>
            <w:noProof/>
          </w:rPr>
          <w:t>MCF file</w:t>
        </w:r>
        <w:r>
          <w:rPr>
            <w:noProof/>
            <w:webHidden/>
          </w:rPr>
          <w:tab/>
        </w:r>
        <w:r>
          <w:rPr>
            <w:noProof/>
            <w:webHidden/>
          </w:rPr>
          <w:fldChar w:fldCharType="begin"/>
        </w:r>
        <w:r>
          <w:rPr>
            <w:noProof/>
            <w:webHidden/>
          </w:rPr>
          <w:instrText xml:space="preserve"> PAGEREF _Toc166666767 \h </w:instrText>
        </w:r>
        <w:r>
          <w:rPr>
            <w:noProof/>
            <w:webHidden/>
          </w:rPr>
        </w:r>
        <w:r>
          <w:rPr>
            <w:noProof/>
            <w:webHidden/>
          </w:rPr>
          <w:fldChar w:fldCharType="separate"/>
        </w:r>
        <w:r>
          <w:rPr>
            <w:noProof/>
            <w:webHidden/>
          </w:rPr>
          <w:t>155</w:t>
        </w:r>
        <w:r>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880DECB" w14:textId="4484BCD0" w:rsidR="00156111"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6666768" w:history="1">
        <w:r w:rsidR="00156111" w:rsidRPr="001F6CD2">
          <w:rPr>
            <w:rStyle w:val="Hyperlink"/>
            <w:rFonts w:eastAsia="MS Mincho"/>
            <w:noProof/>
          </w:rPr>
          <w:t xml:space="preserve">Table 1 — Nested elements of element </w:t>
        </w:r>
        <w:r w:rsidR="00156111" w:rsidRPr="001F6CD2">
          <w:rPr>
            <w:rStyle w:val="Hyperlink"/>
            <w:rFonts w:ascii="Courier New" w:eastAsia="MS Mincho" w:hAnsi="Courier New"/>
            <w:noProof/>
          </w:rPr>
          <w:t>&lt;xmcf/&gt;</w:t>
        </w:r>
        <w:r w:rsidR="00156111">
          <w:rPr>
            <w:noProof/>
            <w:webHidden/>
          </w:rPr>
          <w:tab/>
        </w:r>
        <w:r w:rsidR="00156111">
          <w:rPr>
            <w:noProof/>
            <w:webHidden/>
          </w:rPr>
          <w:fldChar w:fldCharType="begin"/>
        </w:r>
        <w:r w:rsidR="00156111">
          <w:rPr>
            <w:noProof/>
            <w:webHidden/>
          </w:rPr>
          <w:instrText xml:space="preserve"> PAGEREF _Toc166666768 \h </w:instrText>
        </w:r>
        <w:r w:rsidR="00156111">
          <w:rPr>
            <w:noProof/>
            <w:webHidden/>
          </w:rPr>
        </w:r>
        <w:r w:rsidR="00156111">
          <w:rPr>
            <w:noProof/>
            <w:webHidden/>
          </w:rPr>
          <w:fldChar w:fldCharType="separate"/>
        </w:r>
        <w:r w:rsidR="00156111">
          <w:rPr>
            <w:noProof/>
            <w:webHidden/>
          </w:rPr>
          <w:t>10</w:t>
        </w:r>
        <w:r w:rsidR="00156111">
          <w:rPr>
            <w:noProof/>
            <w:webHidden/>
          </w:rPr>
          <w:fldChar w:fldCharType="end"/>
        </w:r>
      </w:hyperlink>
    </w:p>
    <w:p w14:paraId="72EFD794" w14:textId="148D8F0E"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69" w:history="1">
        <w:r w:rsidRPr="001F6CD2">
          <w:rPr>
            <w:rStyle w:val="Hyperlink"/>
            <w:rFonts w:eastAsia="MS Mincho"/>
            <w:noProof/>
          </w:rPr>
          <w:t xml:space="preserve">Table 2 — XML-specification of </w:t>
        </w:r>
        <w:r w:rsidRPr="001F6CD2">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_Toc166666769 \h </w:instrText>
        </w:r>
        <w:r>
          <w:rPr>
            <w:noProof/>
            <w:webHidden/>
          </w:rPr>
        </w:r>
        <w:r>
          <w:rPr>
            <w:noProof/>
            <w:webHidden/>
          </w:rPr>
          <w:fldChar w:fldCharType="separate"/>
        </w:r>
        <w:r>
          <w:rPr>
            <w:noProof/>
            <w:webHidden/>
          </w:rPr>
          <w:t>11</w:t>
        </w:r>
        <w:r>
          <w:rPr>
            <w:noProof/>
            <w:webHidden/>
          </w:rPr>
          <w:fldChar w:fldCharType="end"/>
        </w:r>
      </w:hyperlink>
    </w:p>
    <w:p w14:paraId="762E2DB1" w14:textId="79B37B46"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70" w:history="1">
        <w:r w:rsidRPr="001F6CD2">
          <w:rPr>
            <w:rStyle w:val="Hyperlink"/>
            <w:rFonts w:eastAsia="MS Mincho"/>
            <w:noProof/>
          </w:rPr>
          <w:t xml:space="preserve">Table 3 — Nested elements of the child element of </w:t>
        </w:r>
        <w:r w:rsidRPr="001F6CD2">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_Toc166666770 \h </w:instrText>
        </w:r>
        <w:r>
          <w:rPr>
            <w:noProof/>
            <w:webHidden/>
          </w:rPr>
        </w:r>
        <w:r>
          <w:rPr>
            <w:noProof/>
            <w:webHidden/>
          </w:rPr>
          <w:fldChar w:fldCharType="separate"/>
        </w:r>
        <w:r>
          <w:rPr>
            <w:noProof/>
            <w:webHidden/>
          </w:rPr>
          <w:t>13</w:t>
        </w:r>
        <w:r>
          <w:rPr>
            <w:noProof/>
            <w:webHidden/>
          </w:rPr>
          <w:fldChar w:fldCharType="end"/>
        </w:r>
      </w:hyperlink>
    </w:p>
    <w:p w14:paraId="649BD2EA" w14:textId="41ABAEF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71" w:history="1">
        <w:r w:rsidRPr="001F6CD2">
          <w:rPr>
            <w:rStyle w:val="Hyperlink"/>
            <w:rFonts w:eastAsia="MS Mincho"/>
            <w:noProof/>
          </w:rPr>
          <w:t xml:space="preserve">Table 4 — Attributes of element </w:t>
        </w:r>
        <w:r w:rsidRPr="001F6CD2">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_Toc166666771 \h </w:instrText>
        </w:r>
        <w:r>
          <w:rPr>
            <w:noProof/>
            <w:webHidden/>
          </w:rPr>
        </w:r>
        <w:r>
          <w:rPr>
            <w:noProof/>
            <w:webHidden/>
          </w:rPr>
          <w:fldChar w:fldCharType="separate"/>
        </w:r>
        <w:r>
          <w:rPr>
            <w:noProof/>
            <w:webHidden/>
          </w:rPr>
          <w:t>14</w:t>
        </w:r>
        <w:r>
          <w:rPr>
            <w:noProof/>
            <w:webHidden/>
          </w:rPr>
          <w:fldChar w:fldCharType="end"/>
        </w:r>
      </w:hyperlink>
    </w:p>
    <w:p w14:paraId="48F73F56" w14:textId="1BCD0B2A"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72" w:history="1">
        <w:r w:rsidRPr="001F6CD2">
          <w:rPr>
            <w:rStyle w:val="Hyperlink"/>
            <w:rFonts w:eastAsia="MS Mincho"/>
            <w:noProof/>
          </w:rPr>
          <w:t xml:space="preserve">Table 5 — Nested elements of element </w:t>
        </w:r>
        <w:r w:rsidRPr="001F6CD2">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_Toc166666772 \h </w:instrText>
        </w:r>
        <w:r>
          <w:rPr>
            <w:noProof/>
            <w:webHidden/>
          </w:rPr>
        </w:r>
        <w:r>
          <w:rPr>
            <w:noProof/>
            <w:webHidden/>
          </w:rPr>
          <w:fldChar w:fldCharType="separate"/>
        </w:r>
        <w:r>
          <w:rPr>
            <w:noProof/>
            <w:webHidden/>
          </w:rPr>
          <w:t>14</w:t>
        </w:r>
        <w:r>
          <w:rPr>
            <w:noProof/>
            <w:webHidden/>
          </w:rPr>
          <w:fldChar w:fldCharType="end"/>
        </w:r>
      </w:hyperlink>
    </w:p>
    <w:p w14:paraId="5045A866" w14:textId="2E66D562"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73" w:history="1">
        <w:r w:rsidRPr="001F6CD2">
          <w:rPr>
            <w:rStyle w:val="Hyperlink"/>
            <w:rFonts w:eastAsia="MS Mincho"/>
            <w:noProof/>
          </w:rPr>
          <w:t xml:space="preserve">Table 6 — Nested elements of </w:t>
        </w:r>
        <w:r w:rsidRPr="001F6CD2">
          <w:rPr>
            <w:rStyle w:val="Hyperlink"/>
            <w:rFonts w:ascii="Courier New" w:eastAsia="MS Mincho" w:hAnsi="Courier New" w:cs="Courier New"/>
            <w:noProof/>
          </w:rPr>
          <w:t>&lt;conn</w:t>
        </w:r>
        <w:r w:rsidRPr="001F6CD2">
          <w:rPr>
            <w:rStyle w:val="Hyperlink"/>
            <w:rFonts w:eastAsia="MS Mincho"/>
            <w:noProof/>
          </w:rPr>
          <w:t>ected_to/&gt;</w:t>
        </w:r>
        <w:r>
          <w:rPr>
            <w:noProof/>
            <w:webHidden/>
          </w:rPr>
          <w:tab/>
        </w:r>
        <w:r>
          <w:rPr>
            <w:noProof/>
            <w:webHidden/>
          </w:rPr>
          <w:fldChar w:fldCharType="begin"/>
        </w:r>
        <w:r>
          <w:rPr>
            <w:noProof/>
            <w:webHidden/>
          </w:rPr>
          <w:instrText xml:space="preserve"> PAGEREF _Toc166666773 \h </w:instrText>
        </w:r>
        <w:r>
          <w:rPr>
            <w:noProof/>
            <w:webHidden/>
          </w:rPr>
        </w:r>
        <w:r>
          <w:rPr>
            <w:noProof/>
            <w:webHidden/>
          </w:rPr>
          <w:fldChar w:fldCharType="separate"/>
        </w:r>
        <w:r>
          <w:rPr>
            <w:noProof/>
            <w:webHidden/>
          </w:rPr>
          <w:t>15</w:t>
        </w:r>
        <w:r>
          <w:rPr>
            <w:noProof/>
            <w:webHidden/>
          </w:rPr>
          <w:fldChar w:fldCharType="end"/>
        </w:r>
      </w:hyperlink>
    </w:p>
    <w:p w14:paraId="1B5A28F3" w14:textId="4BE0ABD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74" w:history="1">
        <w:r w:rsidRPr="001F6CD2">
          <w:rPr>
            <w:rStyle w:val="Hyperlink"/>
            <w:rFonts w:eastAsia="MS Mincho"/>
            <w:noProof/>
          </w:rPr>
          <w:t xml:space="preserve">Table 7 — Attributes of element </w:t>
        </w:r>
        <w:r w:rsidRPr="001F6CD2">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_Toc166666774 \h </w:instrText>
        </w:r>
        <w:r>
          <w:rPr>
            <w:noProof/>
            <w:webHidden/>
          </w:rPr>
        </w:r>
        <w:r>
          <w:rPr>
            <w:noProof/>
            <w:webHidden/>
          </w:rPr>
          <w:fldChar w:fldCharType="separate"/>
        </w:r>
        <w:r>
          <w:rPr>
            <w:noProof/>
            <w:webHidden/>
          </w:rPr>
          <w:t>15</w:t>
        </w:r>
        <w:r>
          <w:rPr>
            <w:noProof/>
            <w:webHidden/>
          </w:rPr>
          <w:fldChar w:fldCharType="end"/>
        </w:r>
      </w:hyperlink>
    </w:p>
    <w:p w14:paraId="6CE1A839" w14:textId="3E157754"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75" w:history="1">
        <w:r w:rsidRPr="001F6CD2">
          <w:rPr>
            <w:rStyle w:val="Hyperlink"/>
            <w:rFonts w:eastAsia="MS Mincho"/>
            <w:noProof/>
          </w:rPr>
          <w:t xml:space="preserve">Table 8 — Attributes of element </w:t>
        </w:r>
        <w:r w:rsidRPr="001F6CD2">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_Toc166666775 \h </w:instrText>
        </w:r>
        <w:r>
          <w:rPr>
            <w:noProof/>
            <w:webHidden/>
          </w:rPr>
        </w:r>
        <w:r>
          <w:rPr>
            <w:noProof/>
            <w:webHidden/>
          </w:rPr>
          <w:fldChar w:fldCharType="separate"/>
        </w:r>
        <w:r>
          <w:rPr>
            <w:noProof/>
            <w:webHidden/>
          </w:rPr>
          <w:t>16</w:t>
        </w:r>
        <w:r>
          <w:rPr>
            <w:noProof/>
            <w:webHidden/>
          </w:rPr>
          <w:fldChar w:fldCharType="end"/>
        </w:r>
      </w:hyperlink>
    </w:p>
    <w:p w14:paraId="27FF8A85" w14:textId="19AADF5F"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76" w:history="1">
        <w:r w:rsidRPr="001F6CD2">
          <w:rPr>
            <w:rStyle w:val="Hyperlink"/>
            <w:rFonts w:eastAsia="MS Mincho"/>
            <w:noProof/>
          </w:rPr>
          <w:t xml:space="preserve">Table 9 — Nested elements of </w:t>
        </w:r>
        <w:r w:rsidRPr="001F6CD2">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_Toc166666776 \h </w:instrText>
        </w:r>
        <w:r>
          <w:rPr>
            <w:noProof/>
            <w:webHidden/>
          </w:rPr>
        </w:r>
        <w:r>
          <w:rPr>
            <w:noProof/>
            <w:webHidden/>
          </w:rPr>
          <w:fldChar w:fldCharType="separate"/>
        </w:r>
        <w:r>
          <w:rPr>
            <w:noProof/>
            <w:webHidden/>
          </w:rPr>
          <w:t>18</w:t>
        </w:r>
        <w:r>
          <w:rPr>
            <w:noProof/>
            <w:webHidden/>
          </w:rPr>
          <w:fldChar w:fldCharType="end"/>
        </w:r>
      </w:hyperlink>
    </w:p>
    <w:p w14:paraId="1171D4E1" w14:textId="26077A2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77" w:history="1">
        <w:r w:rsidRPr="001F6CD2">
          <w:rPr>
            <w:rStyle w:val="Hyperlink"/>
            <w:rFonts w:eastAsia="MS Mincho"/>
            <w:noProof/>
          </w:rPr>
          <w:t xml:space="preserve">Table 10 — Attributes of </w:t>
        </w:r>
        <w:r w:rsidRPr="001F6CD2">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_Toc166666777 \h </w:instrText>
        </w:r>
        <w:r>
          <w:rPr>
            <w:noProof/>
            <w:webHidden/>
          </w:rPr>
        </w:r>
        <w:r>
          <w:rPr>
            <w:noProof/>
            <w:webHidden/>
          </w:rPr>
          <w:fldChar w:fldCharType="separate"/>
        </w:r>
        <w:r>
          <w:rPr>
            <w:noProof/>
            <w:webHidden/>
          </w:rPr>
          <w:t>18</w:t>
        </w:r>
        <w:r>
          <w:rPr>
            <w:noProof/>
            <w:webHidden/>
          </w:rPr>
          <w:fldChar w:fldCharType="end"/>
        </w:r>
      </w:hyperlink>
    </w:p>
    <w:p w14:paraId="570076EE" w14:textId="7B1AE6A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78" w:history="1">
        <w:r w:rsidRPr="001F6CD2">
          <w:rPr>
            <w:rStyle w:val="Hyperlink"/>
            <w:rFonts w:eastAsia="MS Mincho"/>
            <w:noProof/>
          </w:rPr>
          <w:t xml:space="preserve">Table 11 — Attributes of </w:t>
        </w:r>
        <w:r w:rsidRPr="001F6CD2">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_Toc166666778 \h </w:instrText>
        </w:r>
        <w:r>
          <w:rPr>
            <w:noProof/>
            <w:webHidden/>
          </w:rPr>
        </w:r>
        <w:r>
          <w:rPr>
            <w:noProof/>
            <w:webHidden/>
          </w:rPr>
          <w:fldChar w:fldCharType="separate"/>
        </w:r>
        <w:r>
          <w:rPr>
            <w:noProof/>
            <w:webHidden/>
          </w:rPr>
          <w:t>19</w:t>
        </w:r>
        <w:r>
          <w:rPr>
            <w:noProof/>
            <w:webHidden/>
          </w:rPr>
          <w:fldChar w:fldCharType="end"/>
        </w:r>
      </w:hyperlink>
    </w:p>
    <w:p w14:paraId="47DF7555" w14:textId="509785DE"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79" w:history="1">
        <w:r w:rsidRPr="001F6CD2">
          <w:rPr>
            <w:rStyle w:val="Hyperlink"/>
            <w:rFonts w:eastAsia="MS Mincho"/>
            <w:noProof/>
          </w:rPr>
          <w:t xml:space="preserve">Table 12 — Nested elements of element </w:t>
        </w:r>
        <w:r w:rsidRPr="001F6CD2">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_Toc166666779 \h </w:instrText>
        </w:r>
        <w:r>
          <w:rPr>
            <w:noProof/>
            <w:webHidden/>
          </w:rPr>
        </w:r>
        <w:r>
          <w:rPr>
            <w:noProof/>
            <w:webHidden/>
          </w:rPr>
          <w:fldChar w:fldCharType="separate"/>
        </w:r>
        <w:r>
          <w:rPr>
            <w:noProof/>
            <w:webHidden/>
          </w:rPr>
          <w:t>20</w:t>
        </w:r>
        <w:r>
          <w:rPr>
            <w:noProof/>
            <w:webHidden/>
          </w:rPr>
          <w:fldChar w:fldCharType="end"/>
        </w:r>
      </w:hyperlink>
    </w:p>
    <w:p w14:paraId="62A514CB" w14:textId="312C8F37"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80" w:history="1">
        <w:r w:rsidRPr="001F6CD2">
          <w:rPr>
            <w:rStyle w:val="Hyperlink"/>
            <w:rFonts w:eastAsia="MS Mincho"/>
            <w:noProof/>
          </w:rPr>
          <w:t xml:space="preserve">Table 13 — Nested elements of element </w:t>
        </w:r>
        <w:r w:rsidRPr="001F6CD2">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_Toc166666780 \h </w:instrText>
        </w:r>
        <w:r>
          <w:rPr>
            <w:noProof/>
            <w:webHidden/>
          </w:rPr>
        </w:r>
        <w:r>
          <w:rPr>
            <w:noProof/>
            <w:webHidden/>
          </w:rPr>
          <w:fldChar w:fldCharType="separate"/>
        </w:r>
        <w:r>
          <w:rPr>
            <w:noProof/>
            <w:webHidden/>
          </w:rPr>
          <w:t>21</w:t>
        </w:r>
        <w:r>
          <w:rPr>
            <w:noProof/>
            <w:webHidden/>
          </w:rPr>
          <w:fldChar w:fldCharType="end"/>
        </w:r>
      </w:hyperlink>
    </w:p>
    <w:p w14:paraId="721BA48E" w14:textId="4342695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81" w:history="1">
        <w:r w:rsidRPr="001F6CD2">
          <w:rPr>
            <w:rStyle w:val="Hyperlink"/>
            <w:rFonts w:eastAsia="MS Mincho"/>
            <w:noProof/>
          </w:rPr>
          <w:t xml:space="preserve">Table 14 — Attributes of element </w:t>
        </w:r>
        <w:r w:rsidRPr="001F6CD2">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_Toc166666781 \h </w:instrText>
        </w:r>
        <w:r>
          <w:rPr>
            <w:noProof/>
            <w:webHidden/>
          </w:rPr>
        </w:r>
        <w:r>
          <w:rPr>
            <w:noProof/>
            <w:webHidden/>
          </w:rPr>
          <w:fldChar w:fldCharType="separate"/>
        </w:r>
        <w:r>
          <w:rPr>
            <w:noProof/>
            <w:webHidden/>
          </w:rPr>
          <w:t>21</w:t>
        </w:r>
        <w:r>
          <w:rPr>
            <w:noProof/>
            <w:webHidden/>
          </w:rPr>
          <w:fldChar w:fldCharType="end"/>
        </w:r>
      </w:hyperlink>
    </w:p>
    <w:p w14:paraId="2984E29C" w14:textId="588763AC"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82" w:history="1">
        <w:r w:rsidRPr="001F6CD2">
          <w:rPr>
            <w:rStyle w:val="Hyperlink"/>
            <w:rFonts w:eastAsia="MS Mincho"/>
            <w:noProof/>
          </w:rPr>
          <w:t xml:space="preserve">Table 15 — Attributes of element </w:t>
        </w:r>
        <w:r w:rsidRPr="001F6CD2">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_Toc166666782 \h </w:instrText>
        </w:r>
        <w:r>
          <w:rPr>
            <w:noProof/>
            <w:webHidden/>
          </w:rPr>
        </w:r>
        <w:r>
          <w:rPr>
            <w:noProof/>
            <w:webHidden/>
          </w:rPr>
          <w:fldChar w:fldCharType="separate"/>
        </w:r>
        <w:r>
          <w:rPr>
            <w:noProof/>
            <w:webHidden/>
          </w:rPr>
          <w:t>22</w:t>
        </w:r>
        <w:r>
          <w:rPr>
            <w:noProof/>
            <w:webHidden/>
          </w:rPr>
          <w:fldChar w:fldCharType="end"/>
        </w:r>
      </w:hyperlink>
    </w:p>
    <w:p w14:paraId="69F63A6F" w14:textId="09F9DDA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83" w:history="1">
        <w:r w:rsidRPr="001F6CD2">
          <w:rPr>
            <w:rStyle w:val="Hyperlink"/>
            <w:rFonts w:eastAsia="MS Mincho"/>
            <w:noProof/>
          </w:rPr>
          <w:t xml:space="preserve">Table 16 — Nested elements of element </w:t>
        </w:r>
        <w:r w:rsidRPr="001F6CD2">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_Toc166666783 \h </w:instrText>
        </w:r>
        <w:r>
          <w:rPr>
            <w:noProof/>
            <w:webHidden/>
          </w:rPr>
        </w:r>
        <w:r>
          <w:rPr>
            <w:noProof/>
            <w:webHidden/>
          </w:rPr>
          <w:fldChar w:fldCharType="separate"/>
        </w:r>
        <w:r>
          <w:rPr>
            <w:noProof/>
            <w:webHidden/>
          </w:rPr>
          <w:t>22</w:t>
        </w:r>
        <w:r>
          <w:rPr>
            <w:noProof/>
            <w:webHidden/>
          </w:rPr>
          <w:fldChar w:fldCharType="end"/>
        </w:r>
      </w:hyperlink>
    </w:p>
    <w:p w14:paraId="262CA445" w14:textId="4DCC8916"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84" w:history="1">
        <w:r w:rsidRPr="001F6CD2">
          <w:rPr>
            <w:rStyle w:val="Hyperlink"/>
            <w:rFonts w:eastAsia="MS Mincho"/>
            <w:noProof/>
          </w:rPr>
          <w:t xml:space="preserve">Table 17 — Nested elements of element </w:t>
        </w:r>
        <w:r w:rsidRPr="001F6CD2">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_Toc166666784 \h </w:instrText>
        </w:r>
        <w:r>
          <w:rPr>
            <w:noProof/>
            <w:webHidden/>
          </w:rPr>
        </w:r>
        <w:r>
          <w:rPr>
            <w:noProof/>
            <w:webHidden/>
          </w:rPr>
          <w:fldChar w:fldCharType="separate"/>
        </w:r>
        <w:r>
          <w:rPr>
            <w:noProof/>
            <w:webHidden/>
          </w:rPr>
          <w:t>26</w:t>
        </w:r>
        <w:r>
          <w:rPr>
            <w:noProof/>
            <w:webHidden/>
          </w:rPr>
          <w:fldChar w:fldCharType="end"/>
        </w:r>
      </w:hyperlink>
    </w:p>
    <w:p w14:paraId="19A6ACC8" w14:textId="2632FD4C"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85" w:history="1">
        <w:r w:rsidRPr="001F6CD2">
          <w:rPr>
            <w:rStyle w:val="Hyperlink"/>
            <w:rFonts w:eastAsia="MS Mincho"/>
            <w:noProof/>
          </w:rPr>
          <w:t xml:space="preserve">Table 18 — Attributes of </w:t>
        </w:r>
        <w:r w:rsidRPr="001F6CD2">
          <w:rPr>
            <w:rStyle w:val="Hyperlink"/>
            <w:rFonts w:ascii="Courier New" w:eastAsia="MS Mincho" w:hAnsi="Courier New"/>
            <w:noProof/>
          </w:rPr>
          <w:t>&lt;custom_attributes/&gt;</w:t>
        </w:r>
        <w:r w:rsidRPr="001F6CD2">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_Toc166666785 \h </w:instrText>
        </w:r>
        <w:r>
          <w:rPr>
            <w:noProof/>
            <w:webHidden/>
          </w:rPr>
        </w:r>
        <w:r>
          <w:rPr>
            <w:noProof/>
            <w:webHidden/>
          </w:rPr>
          <w:fldChar w:fldCharType="separate"/>
        </w:r>
        <w:r>
          <w:rPr>
            <w:noProof/>
            <w:webHidden/>
          </w:rPr>
          <w:t>26</w:t>
        </w:r>
        <w:r>
          <w:rPr>
            <w:noProof/>
            <w:webHidden/>
          </w:rPr>
          <w:fldChar w:fldCharType="end"/>
        </w:r>
      </w:hyperlink>
    </w:p>
    <w:p w14:paraId="2A3F3399" w14:textId="7183FEAE"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86" w:history="1">
        <w:r w:rsidRPr="001F6CD2">
          <w:rPr>
            <w:rStyle w:val="Hyperlink"/>
            <w:rFonts w:eastAsia="MS Mincho"/>
            <w:noProof/>
          </w:rPr>
          <w:t xml:space="preserve">Table 19 — Nested elements of element </w:t>
        </w:r>
        <w:r w:rsidRPr="001F6CD2">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_Toc166666786 \h </w:instrText>
        </w:r>
        <w:r>
          <w:rPr>
            <w:noProof/>
            <w:webHidden/>
          </w:rPr>
        </w:r>
        <w:r>
          <w:rPr>
            <w:noProof/>
            <w:webHidden/>
          </w:rPr>
          <w:fldChar w:fldCharType="separate"/>
        </w:r>
        <w:r>
          <w:rPr>
            <w:noProof/>
            <w:webHidden/>
          </w:rPr>
          <w:t>26</w:t>
        </w:r>
        <w:r>
          <w:rPr>
            <w:noProof/>
            <w:webHidden/>
          </w:rPr>
          <w:fldChar w:fldCharType="end"/>
        </w:r>
      </w:hyperlink>
    </w:p>
    <w:p w14:paraId="55AB3E3C" w14:textId="5868FEC7"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87" w:history="1">
        <w:r w:rsidRPr="001F6CD2">
          <w:rPr>
            <w:rStyle w:val="Hyperlink"/>
            <w:rFonts w:eastAsia="MS Mincho"/>
            <w:noProof/>
          </w:rPr>
          <w:t xml:space="preserve">Table 20 — Attributes of </w:t>
        </w:r>
        <w:r w:rsidRPr="001F6CD2">
          <w:rPr>
            <w:rStyle w:val="Hyperlink"/>
            <w:rFonts w:ascii="Courier New" w:eastAsia="MS Mincho" w:hAnsi="Courier New" w:cs="Courier New"/>
            <w:noProof/>
          </w:rPr>
          <w:t>&lt;string/&gt;</w:t>
        </w:r>
        <w:r w:rsidRPr="001F6CD2">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_Toc166666787 \h </w:instrText>
        </w:r>
        <w:r>
          <w:rPr>
            <w:noProof/>
            <w:webHidden/>
          </w:rPr>
        </w:r>
        <w:r>
          <w:rPr>
            <w:noProof/>
            <w:webHidden/>
          </w:rPr>
          <w:fldChar w:fldCharType="separate"/>
        </w:r>
        <w:r>
          <w:rPr>
            <w:noProof/>
            <w:webHidden/>
          </w:rPr>
          <w:t>27</w:t>
        </w:r>
        <w:r>
          <w:rPr>
            <w:noProof/>
            <w:webHidden/>
          </w:rPr>
          <w:fldChar w:fldCharType="end"/>
        </w:r>
      </w:hyperlink>
    </w:p>
    <w:p w14:paraId="257F72D8" w14:textId="3EA858AE"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88" w:history="1">
        <w:r w:rsidRPr="001F6CD2">
          <w:rPr>
            <w:rStyle w:val="Hyperlink"/>
            <w:rFonts w:eastAsia="MS Mincho"/>
            <w:noProof/>
          </w:rPr>
          <w:t xml:space="preserve">Table 21 — Attributes of </w:t>
        </w:r>
        <w:r w:rsidRPr="001F6CD2">
          <w:rPr>
            <w:rStyle w:val="Hyperlink"/>
            <w:rFonts w:ascii="Courier New" w:eastAsia="MS Mincho" w:hAnsi="Courier New" w:cs="Courier New"/>
            <w:noProof/>
          </w:rPr>
          <w:t>&lt;real/&gt;</w:t>
        </w:r>
        <w:r w:rsidRPr="001F6CD2">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_Toc166666788 \h </w:instrText>
        </w:r>
        <w:r>
          <w:rPr>
            <w:noProof/>
            <w:webHidden/>
          </w:rPr>
        </w:r>
        <w:r>
          <w:rPr>
            <w:noProof/>
            <w:webHidden/>
          </w:rPr>
          <w:fldChar w:fldCharType="separate"/>
        </w:r>
        <w:r>
          <w:rPr>
            <w:noProof/>
            <w:webHidden/>
          </w:rPr>
          <w:t>27</w:t>
        </w:r>
        <w:r>
          <w:rPr>
            <w:noProof/>
            <w:webHidden/>
          </w:rPr>
          <w:fldChar w:fldCharType="end"/>
        </w:r>
      </w:hyperlink>
    </w:p>
    <w:p w14:paraId="2565834A" w14:textId="61B13EF6"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89" w:history="1">
        <w:r w:rsidRPr="001F6CD2">
          <w:rPr>
            <w:rStyle w:val="Hyperlink"/>
            <w:rFonts w:eastAsia="MS Mincho"/>
            <w:noProof/>
          </w:rPr>
          <w:t xml:space="preserve">Table 22 — Attributes of </w:t>
        </w:r>
        <w:r w:rsidRPr="001F6CD2">
          <w:rPr>
            <w:rStyle w:val="Hyperlink"/>
            <w:rFonts w:ascii="Courier New" w:eastAsia="MS Mincho" w:hAnsi="Courier New" w:cs="Courier New"/>
            <w:noProof/>
          </w:rPr>
          <w:t>&lt;integer/&gt;</w:t>
        </w:r>
        <w:r w:rsidRPr="001F6CD2">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_Toc166666789 \h </w:instrText>
        </w:r>
        <w:r>
          <w:rPr>
            <w:noProof/>
            <w:webHidden/>
          </w:rPr>
        </w:r>
        <w:r>
          <w:rPr>
            <w:noProof/>
            <w:webHidden/>
          </w:rPr>
          <w:fldChar w:fldCharType="separate"/>
        </w:r>
        <w:r>
          <w:rPr>
            <w:noProof/>
            <w:webHidden/>
          </w:rPr>
          <w:t>27</w:t>
        </w:r>
        <w:r>
          <w:rPr>
            <w:noProof/>
            <w:webHidden/>
          </w:rPr>
          <w:fldChar w:fldCharType="end"/>
        </w:r>
      </w:hyperlink>
    </w:p>
    <w:p w14:paraId="426A77EA" w14:textId="33A1ADDA"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90" w:history="1">
        <w:r w:rsidRPr="001F6CD2">
          <w:rPr>
            <w:rStyle w:val="Hyperlink"/>
            <w:rFonts w:eastAsia="MS Mincho"/>
            <w:noProof/>
          </w:rPr>
          <w:t xml:space="preserve">Table 23 — Attributes of </w:t>
        </w:r>
        <w:r w:rsidRPr="001F6CD2">
          <w:rPr>
            <w:rStyle w:val="Hyperlink"/>
            <w:rFonts w:ascii="Courier New" w:eastAsia="MS Mincho" w:hAnsi="Courier New" w:cs="Courier New"/>
            <w:noProof/>
          </w:rPr>
          <w:t>&lt;string_list/&gt;</w:t>
        </w:r>
        <w:r w:rsidRPr="001F6CD2">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_Toc166666790 \h </w:instrText>
        </w:r>
        <w:r>
          <w:rPr>
            <w:noProof/>
            <w:webHidden/>
          </w:rPr>
        </w:r>
        <w:r>
          <w:rPr>
            <w:noProof/>
            <w:webHidden/>
          </w:rPr>
          <w:fldChar w:fldCharType="separate"/>
        </w:r>
        <w:r>
          <w:rPr>
            <w:noProof/>
            <w:webHidden/>
          </w:rPr>
          <w:t>27</w:t>
        </w:r>
        <w:r>
          <w:rPr>
            <w:noProof/>
            <w:webHidden/>
          </w:rPr>
          <w:fldChar w:fldCharType="end"/>
        </w:r>
      </w:hyperlink>
    </w:p>
    <w:p w14:paraId="0987112C" w14:textId="32B236F7"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91" w:history="1">
        <w:r w:rsidRPr="001F6CD2">
          <w:rPr>
            <w:rStyle w:val="Hyperlink"/>
            <w:rFonts w:eastAsia="MS Mincho"/>
            <w:noProof/>
          </w:rPr>
          <w:t xml:space="preserve">Table 24 — Nested elements of </w:t>
        </w:r>
        <w:r w:rsidRPr="001F6CD2">
          <w:rPr>
            <w:rStyle w:val="Hyperlink"/>
            <w:rFonts w:ascii="Courier New" w:eastAsia="MS Mincho" w:hAnsi="Courier New" w:cs="Courier New"/>
            <w:noProof/>
          </w:rPr>
          <w:t>&lt;string_list/&gt;</w:t>
        </w:r>
        <w:r w:rsidRPr="001F6CD2">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_Toc166666791 \h </w:instrText>
        </w:r>
        <w:r>
          <w:rPr>
            <w:noProof/>
            <w:webHidden/>
          </w:rPr>
        </w:r>
        <w:r>
          <w:rPr>
            <w:noProof/>
            <w:webHidden/>
          </w:rPr>
          <w:fldChar w:fldCharType="separate"/>
        </w:r>
        <w:r>
          <w:rPr>
            <w:noProof/>
            <w:webHidden/>
          </w:rPr>
          <w:t>28</w:t>
        </w:r>
        <w:r>
          <w:rPr>
            <w:noProof/>
            <w:webHidden/>
          </w:rPr>
          <w:fldChar w:fldCharType="end"/>
        </w:r>
      </w:hyperlink>
    </w:p>
    <w:p w14:paraId="1DAA6B33" w14:textId="0A5FFE2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92" w:history="1">
        <w:r w:rsidRPr="001F6CD2">
          <w:rPr>
            <w:rStyle w:val="Hyperlink"/>
            <w:rFonts w:eastAsia="MS Mincho"/>
            <w:noProof/>
          </w:rPr>
          <w:t xml:space="preserve">Table 25 — Attributes of </w:t>
        </w:r>
        <w:r w:rsidRPr="001F6CD2">
          <w:rPr>
            <w:rStyle w:val="Hyperlink"/>
            <w:rFonts w:ascii="Courier New" w:eastAsia="MS Mincho" w:hAnsi="Courier New"/>
            <w:noProof/>
          </w:rPr>
          <w:t>&lt;value/&gt;</w:t>
        </w:r>
        <w:r w:rsidRPr="001F6CD2">
          <w:rPr>
            <w:rStyle w:val="Hyperlink"/>
            <w:rFonts w:eastAsia="MS Mincho"/>
            <w:noProof/>
          </w:rPr>
          <w:t xml:space="preserve"> element inside </w:t>
        </w:r>
        <w:r w:rsidRPr="001F6CD2">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_Toc166666792 \h </w:instrText>
        </w:r>
        <w:r>
          <w:rPr>
            <w:noProof/>
            <w:webHidden/>
          </w:rPr>
        </w:r>
        <w:r>
          <w:rPr>
            <w:noProof/>
            <w:webHidden/>
          </w:rPr>
          <w:fldChar w:fldCharType="separate"/>
        </w:r>
        <w:r>
          <w:rPr>
            <w:noProof/>
            <w:webHidden/>
          </w:rPr>
          <w:t>28</w:t>
        </w:r>
        <w:r>
          <w:rPr>
            <w:noProof/>
            <w:webHidden/>
          </w:rPr>
          <w:fldChar w:fldCharType="end"/>
        </w:r>
      </w:hyperlink>
    </w:p>
    <w:p w14:paraId="2DDF4F6E" w14:textId="4C3F8896"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93" w:history="1">
        <w:r w:rsidRPr="001F6CD2">
          <w:rPr>
            <w:rStyle w:val="Hyperlink"/>
            <w:rFonts w:eastAsia="MS Mincho"/>
            <w:noProof/>
          </w:rPr>
          <w:t xml:space="preserve">Table 26 — Attributes of </w:t>
        </w:r>
        <w:r w:rsidRPr="001F6CD2">
          <w:rPr>
            <w:rStyle w:val="Hyperlink"/>
            <w:rFonts w:ascii="Courier New" w:eastAsia="MS Mincho" w:hAnsi="Courier New" w:cs="Courier New"/>
            <w:noProof/>
          </w:rPr>
          <w:t>&lt;real_list/&gt;</w:t>
        </w:r>
        <w:r w:rsidRPr="001F6CD2">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_Toc166666793 \h </w:instrText>
        </w:r>
        <w:r>
          <w:rPr>
            <w:noProof/>
            <w:webHidden/>
          </w:rPr>
        </w:r>
        <w:r>
          <w:rPr>
            <w:noProof/>
            <w:webHidden/>
          </w:rPr>
          <w:fldChar w:fldCharType="separate"/>
        </w:r>
        <w:r>
          <w:rPr>
            <w:noProof/>
            <w:webHidden/>
          </w:rPr>
          <w:t>28</w:t>
        </w:r>
        <w:r>
          <w:rPr>
            <w:noProof/>
            <w:webHidden/>
          </w:rPr>
          <w:fldChar w:fldCharType="end"/>
        </w:r>
      </w:hyperlink>
    </w:p>
    <w:p w14:paraId="6AF708DF" w14:textId="7077B428"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94" w:history="1">
        <w:r w:rsidRPr="001F6CD2">
          <w:rPr>
            <w:rStyle w:val="Hyperlink"/>
            <w:rFonts w:eastAsia="MS Mincho"/>
            <w:noProof/>
          </w:rPr>
          <w:t xml:space="preserve">Table 27— Nested element of </w:t>
        </w:r>
        <w:r w:rsidRPr="001F6CD2">
          <w:rPr>
            <w:rStyle w:val="Hyperlink"/>
            <w:rFonts w:ascii="Courier New" w:eastAsia="MS Mincho" w:hAnsi="Courier New" w:cs="Courier New"/>
            <w:noProof/>
          </w:rPr>
          <w:t>&lt;real_list/&gt;</w:t>
        </w:r>
        <w:r w:rsidRPr="001F6CD2">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_Toc166666794 \h </w:instrText>
        </w:r>
        <w:r>
          <w:rPr>
            <w:noProof/>
            <w:webHidden/>
          </w:rPr>
        </w:r>
        <w:r>
          <w:rPr>
            <w:noProof/>
            <w:webHidden/>
          </w:rPr>
          <w:fldChar w:fldCharType="separate"/>
        </w:r>
        <w:r>
          <w:rPr>
            <w:noProof/>
            <w:webHidden/>
          </w:rPr>
          <w:t>28</w:t>
        </w:r>
        <w:r>
          <w:rPr>
            <w:noProof/>
            <w:webHidden/>
          </w:rPr>
          <w:fldChar w:fldCharType="end"/>
        </w:r>
      </w:hyperlink>
    </w:p>
    <w:p w14:paraId="221C5204" w14:textId="385F4930"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95" w:history="1">
        <w:r w:rsidRPr="001F6CD2">
          <w:rPr>
            <w:rStyle w:val="Hyperlink"/>
            <w:rFonts w:eastAsia="MS Mincho"/>
            <w:noProof/>
          </w:rPr>
          <w:t xml:space="preserve">Table 28 — Attributes of </w:t>
        </w:r>
        <w:r w:rsidRPr="001F6CD2">
          <w:rPr>
            <w:rStyle w:val="Hyperlink"/>
            <w:rFonts w:ascii="Courier New" w:eastAsia="MS Mincho" w:hAnsi="Courier New" w:cs="Courier New"/>
            <w:noProof/>
          </w:rPr>
          <w:t>&lt;value/&gt;</w:t>
        </w:r>
        <w:r w:rsidRPr="001F6CD2">
          <w:rPr>
            <w:rStyle w:val="Hyperlink"/>
            <w:rFonts w:eastAsia="MS Mincho"/>
            <w:noProof/>
          </w:rPr>
          <w:t xml:space="preserve"> element inside &lt;</w:t>
        </w:r>
        <w:r w:rsidRPr="001F6CD2">
          <w:rPr>
            <w:rStyle w:val="Hyperlink"/>
            <w:rFonts w:ascii="Courier New" w:eastAsia="MS Mincho" w:hAnsi="Courier New" w:cs="Courier New"/>
            <w:noProof/>
          </w:rPr>
          <w:t>real_list</w:t>
        </w:r>
        <w:r w:rsidRPr="001F6CD2">
          <w:rPr>
            <w:rStyle w:val="Hyperlink"/>
            <w:rFonts w:eastAsia="MS Mincho"/>
            <w:noProof/>
          </w:rPr>
          <w:t>/&gt;</w:t>
        </w:r>
        <w:r>
          <w:rPr>
            <w:noProof/>
            <w:webHidden/>
          </w:rPr>
          <w:tab/>
        </w:r>
        <w:r>
          <w:rPr>
            <w:noProof/>
            <w:webHidden/>
          </w:rPr>
          <w:fldChar w:fldCharType="begin"/>
        </w:r>
        <w:r>
          <w:rPr>
            <w:noProof/>
            <w:webHidden/>
          </w:rPr>
          <w:instrText xml:space="preserve"> PAGEREF _Toc166666795 \h </w:instrText>
        </w:r>
        <w:r>
          <w:rPr>
            <w:noProof/>
            <w:webHidden/>
          </w:rPr>
        </w:r>
        <w:r>
          <w:rPr>
            <w:noProof/>
            <w:webHidden/>
          </w:rPr>
          <w:fldChar w:fldCharType="separate"/>
        </w:r>
        <w:r>
          <w:rPr>
            <w:noProof/>
            <w:webHidden/>
          </w:rPr>
          <w:t>28</w:t>
        </w:r>
        <w:r>
          <w:rPr>
            <w:noProof/>
            <w:webHidden/>
          </w:rPr>
          <w:fldChar w:fldCharType="end"/>
        </w:r>
      </w:hyperlink>
    </w:p>
    <w:p w14:paraId="338338CC" w14:textId="7DA8661C"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96" w:history="1">
        <w:r w:rsidRPr="001F6CD2">
          <w:rPr>
            <w:rStyle w:val="Hyperlink"/>
            <w:rFonts w:eastAsia="MS Mincho"/>
            <w:noProof/>
          </w:rPr>
          <w:t xml:space="preserve">Table 29 — Attributes of </w:t>
        </w:r>
        <w:r w:rsidRPr="001F6CD2">
          <w:rPr>
            <w:rStyle w:val="Hyperlink"/>
            <w:rFonts w:ascii="Courier New" w:eastAsia="MS Mincho" w:hAnsi="Courier New" w:cs="Courier New"/>
            <w:noProof/>
          </w:rPr>
          <w:t>&lt;int_list/&gt;</w:t>
        </w:r>
        <w:r w:rsidRPr="001F6CD2">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_Toc166666796 \h </w:instrText>
        </w:r>
        <w:r>
          <w:rPr>
            <w:noProof/>
            <w:webHidden/>
          </w:rPr>
        </w:r>
        <w:r>
          <w:rPr>
            <w:noProof/>
            <w:webHidden/>
          </w:rPr>
          <w:fldChar w:fldCharType="separate"/>
        </w:r>
        <w:r>
          <w:rPr>
            <w:noProof/>
            <w:webHidden/>
          </w:rPr>
          <w:t>28</w:t>
        </w:r>
        <w:r>
          <w:rPr>
            <w:noProof/>
            <w:webHidden/>
          </w:rPr>
          <w:fldChar w:fldCharType="end"/>
        </w:r>
      </w:hyperlink>
    </w:p>
    <w:p w14:paraId="4C26BFAD" w14:textId="1191F3FA"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97" w:history="1">
        <w:r w:rsidRPr="001F6CD2">
          <w:rPr>
            <w:rStyle w:val="Hyperlink"/>
            <w:rFonts w:eastAsia="MS Mincho"/>
            <w:noProof/>
          </w:rPr>
          <w:t xml:space="preserve">Table 30 — Nested elements of </w:t>
        </w:r>
        <w:r w:rsidRPr="001F6CD2">
          <w:rPr>
            <w:rStyle w:val="Hyperlink"/>
            <w:rFonts w:ascii="Courier New" w:eastAsia="MS Mincho" w:hAnsi="Courier New" w:cs="Courier New"/>
            <w:noProof/>
          </w:rPr>
          <w:t>&lt;int_list/&gt;</w:t>
        </w:r>
        <w:r w:rsidRPr="001F6CD2">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_Toc166666797 \h </w:instrText>
        </w:r>
        <w:r>
          <w:rPr>
            <w:noProof/>
            <w:webHidden/>
          </w:rPr>
        </w:r>
        <w:r>
          <w:rPr>
            <w:noProof/>
            <w:webHidden/>
          </w:rPr>
          <w:fldChar w:fldCharType="separate"/>
        </w:r>
        <w:r>
          <w:rPr>
            <w:noProof/>
            <w:webHidden/>
          </w:rPr>
          <w:t>28</w:t>
        </w:r>
        <w:r>
          <w:rPr>
            <w:noProof/>
            <w:webHidden/>
          </w:rPr>
          <w:fldChar w:fldCharType="end"/>
        </w:r>
      </w:hyperlink>
    </w:p>
    <w:p w14:paraId="05943A53" w14:textId="48135C34"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98" w:history="1">
        <w:r w:rsidRPr="001F6CD2">
          <w:rPr>
            <w:rStyle w:val="Hyperlink"/>
            <w:rFonts w:eastAsia="MS Mincho"/>
            <w:noProof/>
          </w:rPr>
          <w:t xml:space="preserve">Table 31 — Attributes of </w:t>
        </w:r>
        <w:r w:rsidRPr="001F6CD2">
          <w:rPr>
            <w:rStyle w:val="Hyperlink"/>
            <w:rFonts w:ascii="Courier New" w:eastAsia="MS Mincho" w:hAnsi="Courier New" w:cs="Courier New"/>
            <w:noProof/>
          </w:rPr>
          <w:t>&lt;value/&gt;</w:t>
        </w:r>
        <w:r w:rsidRPr="001F6CD2">
          <w:rPr>
            <w:rStyle w:val="Hyperlink"/>
            <w:rFonts w:eastAsia="MS Mincho"/>
            <w:noProof/>
          </w:rPr>
          <w:t xml:space="preserve"> element inside &lt;</w:t>
        </w:r>
        <w:r w:rsidRPr="001F6CD2">
          <w:rPr>
            <w:rStyle w:val="Hyperlink"/>
            <w:rFonts w:ascii="Courier New" w:eastAsia="MS Mincho" w:hAnsi="Courier New" w:cs="Courier New"/>
            <w:noProof/>
          </w:rPr>
          <w:t>real_list/</w:t>
        </w:r>
        <w:r w:rsidRPr="001F6CD2">
          <w:rPr>
            <w:rStyle w:val="Hyperlink"/>
            <w:rFonts w:eastAsia="MS Mincho"/>
            <w:noProof/>
          </w:rPr>
          <w:t>&gt;</w:t>
        </w:r>
        <w:r>
          <w:rPr>
            <w:noProof/>
            <w:webHidden/>
          </w:rPr>
          <w:tab/>
        </w:r>
        <w:r>
          <w:rPr>
            <w:noProof/>
            <w:webHidden/>
          </w:rPr>
          <w:fldChar w:fldCharType="begin"/>
        </w:r>
        <w:r>
          <w:rPr>
            <w:noProof/>
            <w:webHidden/>
          </w:rPr>
          <w:instrText xml:space="preserve"> PAGEREF _Toc166666798 \h </w:instrText>
        </w:r>
        <w:r>
          <w:rPr>
            <w:noProof/>
            <w:webHidden/>
          </w:rPr>
        </w:r>
        <w:r>
          <w:rPr>
            <w:noProof/>
            <w:webHidden/>
          </w:rPr>
          <w:fldChar w:fldCharType="separate"/>
        </w:r>
        <w:r>
          <w:rPr>
            <w:noProof/>
            <w:webHidden/>
          </w:rPr>
          <w:t>29</w:t>
        </w:r>
        <w:r>
          <w:rPr>
            <w:noProof/>
            <w:webHidden/>
          </w:rPr>
          <w:fldChar w:fldCharType="end"/>
        </w:r>
      </w:hyperlink>
    </w:p>
    <w:p w14:paraId="228E39E7" w14:textId="07C68B9E"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799" w:history="1">
        <w:r w:rsidRPr="001F6CD2">
          <w:rPr>
            <w:rStyle w:val="Hyperlink"/>
            <w:rFonts w:eastAsia="MS Mincho"/>
            <w:noProof/>
          </w:rPr>
          <w:t xml:space="preserve">Table 32 — Attributes of element </w:t>
        </w:r>
        <w:r w:rsidRPr="001F6CD2">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_Toc166666799 \h </w:instrText>
        </w:r>
        <w:r>
          <w:rPr>
            <w:noProof/>
            <w:webHidden/>
          </w:rPr>
        </w:r>
        <w:r>
          <w:rPr>
            <w:noProof/>
            <w:webHidden/>
          </w:rPr>
          <w:fldChar w:fldCharType="separate"/>
        </w:r>
        <w:r>
          <w:rPr>
            <w:noProof/>
            <w:webHidden/>
          </w:rPr>
          <w:t>31</w:t>
        </w:r>
        <w:r>
          <w:rPr>
            <w:noProof/>
            <w:webHidden/>
          </w:rPr>
          <w:fldChar w:fldCharType="end"/>
        </w:r>
      </w:hyperlink>
    </w:p>
    <w:p w14:paraId="45500BCA" w14:textId="43FBF0F8"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00" w:history="1">
        <w:r w:rsidRPr="001F6CD2">
          <w:rPr>
            <w:rStyle w:val="Hyperlink"/>
            <w:rFonts w:eastAsia="MS Mincho"/>
            <w:noProof/>
          </w:rPr>
          <w:t xml:space="preserve">Table 33 — Text values of element </w:t>
        </w:r>
        <w:r w:rsidRPr="001F6CD2">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_Toc166666800 \h </w:instrText>
        </w:r>
        <w:r>
          <w:rPr>
            <w:noProof/>
            <w:webHidden/>
          </w:rPr>
        </w:r>
        <w:r>
          <w:rPr>
            <w:noProof/>
            <w:webHidden/>
          </w:rPr>
          <w:fldChar w:fldCharType="separate"/>
        </w:r>
        <w:r>
          <w:rPr>
            <w:noProof/>
            <w:webHidden/>
          </w:rPr>
          <w:t>32</w:t>
        </w:r>
        <w:r>
          <w:rPr>
            <w:noProof/>
            <w:webHidden/>
          </w:rPr>
          <w:fldChar w:fldCharType="end"/>
        </w:r>
      </w:hyperlink>
    </w:p>
    <w:p w14:paraId="2AE1190E" w14:textId="56CDAC06"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01" w:history="1">
        <w:r w:rsidRPr="001F6CD2">
          <w:rPr>
            <w:rStyle w:val="Hyperlink"/>
            <w:rFonts w:eastAsia="MS Mincho"/>
            <w:noProof/>
          </w:rPr>
          <w:t xml:space="preserve">Table 34 — Attributes of elements </w:t>
        </w:r>
        <w:r w:rsidRPr="001F6CD2">
          <w:rPr>
            <w:rStyle w:val="Hyperlink"/>
            <w:rFonts w:ascii="Courier New" w:eastAsia="MS Mincho" w:hAnsi="Courier New" w:cs="Courier New"/>
            <w:noProof/>
          </w:rPr>
          <w:t>&lt;normal_direction/&gt;</w:t>
        </w:r>
        <w:r w:rsidRPr="001F6CD2">
          <w:rPr>
            <w:rStyle w:val="Hyperlink"/>
            <w:rFonts w:eastAsia="MS Mincho"/>
            <w:noProof/>
          </w:rPr>
          <w:t xml:space="preserve"> &amp; </w:t>
        </w:r>
        <w:r w:rsidRPr="001F6CD2">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_Toc166666801 \h </w:instrText>
        </w:r>
        <w:r>
          <w:rPr>
            <w:noProof/>
            <w:webHidden/>
          </w:rPr>
        </w:r>
        <w:r>
          <w:rPr>
            <w:noProof/>
            <w:webHidden/>
          </w:rPr>
          <w:fldChar w:fldCharType="separate"/>
        </w:r>
        <w:r>
          <w:rPr>
            <w:noProof/>
            <w:webHidden/>
          </w:rPr>
          <w:t>33</w:t>
        </w:r>
        <w:r>
          <w:rPr>
            <w:noProof/>
            <w:webHidden/>
          </w:rPr>
          <w:fldChar w:fldCharType="end"/>
        </w:r>
      </w:hyperlink>
    </w:p>
    <w:p w14:paraId="188AEB4E" w14:textId="50DE512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02" w:history="1">
        <w:r w:rsidRPr="001F6CD2">
          <w:rPr>
            <w:rStyle w:val="Hyperlink"/>
            <w:rFonts w:eastAsia="MS Mincho"/>
            <w:noProof/>
          </w:rPr>
          <w:t xml:space="preserve">Table 35 — Nested elements of element </w:t>
        </w:r>
        <w:r w:rsidRPr="001F6CD2">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_Toc166666802 \h </w:instrText>
        </w:r>
        <w:r>
          <w:rPr>
            <w:noProof/>
            <w:webHidden/>
          </w:rPr>
        </w:r>
        <w:r>
          <w:rPr>
            <w:noProof/>
            <w:webHidden/>
          </w:rPr>
          <w:fldChar w:fldCharType="separate"/>
        </w:r>
        <w:r>
          <w:rPr>
            <w:noProof/>
            <w:webHidden/>
          </w:rPr>
          <w:t>33</w:t>
        </w:r>
        <w:r>
          <w:rPr>
            <w:noProof/>
            <w:webHidden/>
          </w:rPr>
          <w:fldChar w:fldCharType="end"/>
        </w:r>
      </w:hyperlink>
    </w:p>
    <w:p w14:paraId="2471D22D" w14:textId="24F1C540"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03" w:history="1">
        <w:r w:rsidRPr="001F6CD2">
          <w:rPr>
            <w:rStyle w:val="Hyperlink"/>
            <w:rFonts w:eastAsia="MS Mincho"/>
            <w:noProof/>
          </w:rPr>
          <w:t>Table 36 — Nested elements of</w:t>
        </w:r>
        <w:r w:rsidRPr="001F6CD2">
          <w:rPr>
            <w:rStyle w:val="Hyperlink"/>
            <w:rFonts w:ascii="Courier New" w:eastAsia="MS Mincho" w:hAnsi="Courier New"/>
            <w:noProof/>
          </w:rPr>
          <w:t xml:space="preserve"> &lt;connection_0d/&gt;</w:t>
        </w:r>
        <w:r w:rsidRPr="001F6CD2">
          <w:rPr>
            <w:rStyle w:val="Hyperlink"/>
            <w:rFonts w:eastAsia="MS Mincho"/>
            <w:noProof/>
          </w:rPr>
          <w:t xml:space="preserve"> for </w:t>
        </w:r>
        <w:r w:rsidRPr="001F6CD2">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_Toc166666803 \h </w:instrText>
        </w:r>
        <w:r>
          <w:rPr>
            <w:noProof/>
            <w:webHidden/>
          </w:rPr>
        </w:r>
        <w:r>
          <w:rPr>
            <w:noProof/>
            <w:webHidden/>
          </w:rPr>
          <w:fldChar w:fldCharType="separate"/>
        </w:r>
        <w:r>
          <w:rPr>
            <w:noProof/>
            <w:webHidden/>
          </w:rPr>
          <w:t>34</w:t>
        </w:r>
        <w:r>
          <w:rPr>
            <w:noProof/>
            <w:webHidden/>
          </w:rPr>
          <w:fldChar w:fldCharType="end"/>
        </w:r>
      </w:hyperlink>
    </w:p>
    <w:p w14:paraId="3D98BCB9" w14:textId="3D5CB66A"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04" w:history="1">
        <w:r w:rsidRPr="001F6CD2">
          <w:rPr>
            <w:rStyle w:val="Hyperlink"/>
            <w:rFonts w:eastAsia="MS Mincho"/>
            <w:noProof/>
          </w:rPr>
          <w:t xml:space="preserve">Table 37 — Attributes of element </w:t>
        </w:r>
        <w:r w:rsidRPr="001F6CD2">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_Toc166666804 \h </w:instrText>
        </w:r>
        <w:r>
          <w:rPr>
            <w:noProof/>
            <w:webHidden/>
          </w:rPr>
        </w:r>
        <w:r>
          <w:rPr>
            <w:noProof/>
            <w:webHidden/>
          </w:rPr>
          <w:fldChar w:fldCharType="separate"/>
        </w:r>
        <w:r>
          <w:rPr>
            <w:noProof/>
            <w:webHidden/>
          </w:rPr>
          <w:t>34</w:t>
        </w:r>
        <w:r>
          <w:rPr>
            <w:noProof/>
            <w:webHidden/>
          </w:rPr>
          <w:fldChar w:fldCharType="end"/>
        </w:r>
      </w:hyperlink>
    </w:p>
    <w:p w14:paraId="278CDDC6" w14:textId="2198A5A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05" w:history="1">
        <w:r w:rsidRPr="001F6CD2">
          <w:rPr>
            <w:rStyle w:val="Hyperlink"/>
            <w:rFonts w:eastAsia="MS Mincho"/>
            <w:noProof/>
          </w:rPr>
          <w:t xml:space="preserve">Table 38 — Nested elements of element </w:t>
        </w:r>
        <w:r w:rsidRPr="001F6CD2">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_Toc166666805 \h </w:instrText>
        </w:r>
        <w:r>
          <w:rPr>
            <w:noProof/>
            <w:webHidden/>
          </w:rPr>
        </w:r>
        <w:r>
          <w:rPr>
            <w:noProof/>
            <w:webHidden/>
          </w:rPr>
          <w:fldChar w:fldCharType="separate"/>
        </w:r>
        <w:r>
          <w:rPr>
            <w:noProof/>
            <w:webHidden/>
          </w:rPr>
          <w:t>34</w:t>
        </w:r>
        <w:r>
          <w:rPr>
            <w:noProof/>
            <w:webHidden/>
          </w:rPr>
          <w:fldChar w:fldCharType="end"/>
        </w:r>
      </w:hyperlink>
    </w:p>
    <w:p w14:paraId="6224C33A" w14:textId="3753D517"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06" w:history="1">
        <w:r w:rsidRPr="001F6CD2">
          <w:rPr>
            <w:rStyle w:val="Hyperlink"/>
            <w:rFonts w:eastAsia="MS Mincho"/>
            <w:noProof/>
          </w:rPr>
          <w:t>Table 39 — Nested elements of</w:t>
        </w:r>
        <w:r w:rsidRPr="001F6CD2">
          <w:rPr>
            <w:rStyle w:val="Hyperlink"/>
            <w:rFonts w:ascii="Courier New" w:eastAsia="MS Mincho" w:hAnsi="Courier New"/>
            <w:noProof/>
          </w:rPr>
          <w:t xml:space="preserve"> &lt;connection_0d/&gt;</w:t>
        </w:r>
        <w:r w:rsidRPr="001F6CD2">
          <w:rPr>
            <w:rStyle w:val="Hyperlink"/>
            <w:rFonts w:eastAsia="MS Mincho" w:cstheme="minorHAnsi"/>
            <w:noProof/>
          </w:rPr>
          <w:t xml:space="preserve"> </w:t>
        </w:r>
        <w:r w:rsidRPr="001F6CD2">
          <w:rPr>
            <w:rStyle w:val="Hyperlink"/>
            <w:rFonts w:eastAsia="MS Mincho"/>
            <w:noProof/>
          </w:rPr>
          <w:t>for</w:t>
        </w:r>
        <w:r w:rsidRPr="001F6CD2">
          <w:rPr>
            <w:rStyle w:val="Hyperlink"/>
            <w:rFonts w:eastAsia="MS Mincho" w:cstheme="minorHAnsi"/>
            <w:noProof/>
          </w:rPr>
          <w:t xml:space="preserve"> </w:t>
        </w:r>
        <w:r w:rsidRPr="001F6CD2">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_Toc166666806 \h </w:instrText>
        </w:r>
        <w:r>
          <w:rPr>
            <w:noProof/>
            <w:webHidden/>
          </w:rPr>
        </w:r>
        <w:r>
          <w:rPr>
            <w:noProof/>
            <w:webHidden/>
          </w:rPr>
          <w:fldChar w:fldCharType="separate"/>
        </w:r>
        <w:r>
          <w:rPr>
            <w:noProof/>
            <w:webHidden/>
          </w:rPr>
          <w:t>36</w:t>
        </w:r>
        <w:r>
          <w:rPr>
            <w:noProof/>
            <w:webHidden/>
          </w:rPr>
          <w:fldChar w:fldCharType="end"/>
        </w:r>
      </w:hyperlink>
    </w:p>
    <w:p w14:paraId="37628128" w14:textId="1AC5AF90"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07" w:history="1">
        <w:r w:rsidRPr="001F6CD2">
          <w:rPr>
            <w:rStyle w:val="Hyperlink"/>
            <w:rFonts w:eastAsia="MS Mincho"/>
            <w:noProof/>
          </w:rPr>
          <w:t xml:space="preserve">Table 40 — Attributes of element </w:t>
        </w:r>
        <w:r w:rsidRPr="001F6CD2">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_Toc166666807 \h </w:instrText>
        </w:r>
        <w:r>
          <w:rPr>
            <w:noProof/>
            <w:webHidden/>
          </w:rPr>
        </w:r>
        <w:r>
          <w:rPr>
            <w:noProof/>
            <w:webHidden/>
          </w:rPr>
          <w:fldChar w:fldCharType="separate"/>
        </w:r>
        <w:r>
          <w:rPr>
            <w:noProof/>
            <w:webHidden/>
          </w:rPr>
          <w:t>36</w:t>
        </w:r>
        <w:r>
          <w:rPr>
            <w:noProof/>
            <w:webHidden/>
          </w:rPr>
          <w:fldChar w:fldCharType="end"/>
        </w:r>
      </w:hyperlink>
    </w:p>
    <w:p w14:paraId="5901A363" w14:textId="18DF630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08" w:history="1">
        <w:r w:rsidRPr="001F6CD2">
          <w:rPr>
            <w:rStyle w:val="Hyperlink"/>
            <w:rFonts w:eastAsia="MS Mincho"/>
            <w:noProof/>
          </w:rPr>
          <w:t xml:space="preserve">Table 41 — Nested elements of element </w:t>
        </w:r>
        <w:r w:rsidRPr="001F6CD2">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_Toc166666808 \h </w:instrText>
        </w:r>
        <w:r>
          <w:rPr>
            <w:noProof/>
            <w:webHidden/>
          </w:rPr>
        </w:r>
        <w:r>
          <w:rPr>
            <w:noProof/>
            <w:webHidden/>
          </w:rPr>
          <w:fldChar w:fldCharType="separate"/>
        </w:r>
        <w:r>
          <w:rPr>
            <w:noProof/>
            <w:webHidden/>
          </w:rPr>
          <w:t>37</w:t>
        </w:r>
        <w:r>
          <w:rPr>
            <w:noProof/>
            <w:webHidden/>
          </w:rPr>
          <w:fldChar w:fldCharType="end"/>
        </w:r>
      </w:hyperlink>
    </w:p>
    <w:p w14:paraId="2EE5EE39" w14:textId="57DD6D28"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09" w:history="1">
        <w:r w:rsidRPr="001F6CD2">
          <w:rPr>
            <w:rStyle w:val="Hyperlink"/>
            <w:rFonts w:eastAsia="MS Mincho"/>
            <w:noProof/>
          </w:rPr>
          <w:t xml:space="preserve">Table 42 — Nested elements of </w:t>
        </w:r>
        <w:r w:rsidRPr="001F6CD2">
          <w:rPr>
            <w:rStyle w:val="Hyperlink"/>
            <w:rFonts w:ascii="Courier New" w:eastAsia="MS Mincho" w:hAnsi="Courier New" w:cs="Courier New"/>
            <w:iCs/>
            <w:noProof/>
          </w:rPr>
          <w:t>&lt;connection_0d/&gt;</w:t>
        </w:r>
        <w:r w:rsidRPr="001F6CD2">
          <w:rPr>
            <w:rStyle w:val="Hyperlink"/>
            <w:rFonts w:eastAsia="MS Mincho" w:cstheme="minorHAnsi"/>
            <w:iCs/>
            <w:noProof/>
          </w:rPr>
          <w:t xml:space="preserve"> for </w:t>
        </w:r>
        <w:r w:rsidRPr="001F6CD2">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_Toc166666809 \h </w:instrText>
        </w:r>
        <w:r>
          <w:rPr>
            <w:noProof/>
            <w:webHidden/>
          </w:rPr>
        </w:r>
        <w:r>
          <w:rPr>
            <w:noProof/>
            <w:webHidden/>
          </w:rPr>
          <w:fldChar w:fldCharType="separate"/>
        </w:r>
        <w:r>
          <w:rPr>
            <w:noProof/>
            <w:webHidden/>
          </w:rPr>
          <w:t>37</w:t>
        </w:r>
        <w:r>
          <w:rPr>
            <w:noProof/>
            <w:webHidden/>
          </w:rPr>
          <w:fldChar w:fldCharType="end"/>
        </w:r>
      </w:hyperlink>
    </w:p>
    <w:p w14:paraId="45F0D1B4" w14:textId="0A0BB082"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10" w:history="1">
        <w:r w:rsidRPr="001F6CD2">
          <w:rPr>
            <w:rStyle w:val="Hyperlink"/>
            <w:rFonts w:eastAsia="MS Mincho"/>
            <w:noProof/>
          </w:rPr>
          <w:t xml:space="preserve">Table 43 — Attributes of element </w:t>
        </w:r>
        <w:r w:rsidRPr="001F6CD2">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_Toc166666810 \h </w:instrText>
        </w:r>
        <w:r>
          <w:rPr>
            <w:noProof/>
            <w:webHidden/>
          </w:rPr>
        </w:r>
        <w:r>
          <w:rPr>
            <w:noProof/>
            <w:webHidden/>
          </w:rPr>
          <w:fldChar w:fldCharType="separate"/>
        </w:r>
        <w:r>
          <w:rPr>
            <w:noProof/>
            <w:webHidden/>
          </w:rPr>
          <w:t>38</w:t>
        </w:r>
        <w:r>
          <w:rPr>
            <w:noProof/>
            <w:webHidden/>
          </w:rPr>
          <w:fldChar w:fldCharType="end"/>
        </w:r>
      </w:hyperlink>
    </w:p>
    <w:p w14:paraId="42A9CDCB" w14:textId="13E30D5F"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11" w:history="1">
        <w:r w:rsidRPr="001F6CD2">
          <w:rPr>
            <w:rStyle w:val="Hyperlink"/>
            <w:rFonts w:eastAsia="MS Mincho"/>
            <w:noProof/>
          </w:rPr>
          <w:t xml:space="preserve">Table 44 — Nested elements of element </w:t>
        </w:r>
        <w:r w:rsidRPr="001F6CD2">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_Toc166666811 \h </w:instrText>
        </w:r>
        <w:r>
          <w:rPr>
            <w:noProof/>
            <w:webHidden/>
          </w:rPr>
        </w:r>
        <w:r>
          <w:rPr>
            <w:noProof/>
            <w:webHidden/>
          </w:rPr>
          <w:fldChar w:fldCharType="separate"/>
        </w:r>
        <w:r>
          <w:rPr>
            <w:noProof/>
            <w:webHidden/>
          </w:rPr>
          <w:t>39</w:t>
        </w:r>
        <w:r>
          <w:rPr>
            <w:noProof/>
            <w:webHidden/>
          </w:rPr>
          <w:fldChar w:fldCharType="end"/>
        </w:r>
      </w:hyperlink>
    </w:p>
    <w:p w14:paraId="0748B1B4" w14:textId="664DACD2"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12" w:history="1">
        <w:r w:rsidRPr="001F6CD2">
          <w:rPr>
            <w:rStyle w:val="Hyperlink"/>
            <w:rFonts w:eastAsia="MS Mincho"/>
            <w:noProof/>
          </w:rPr>
          <w:t xml:space="preserve">Table 45 — Attributes of element </w:t>
        </w:r>
        <w:r w:rsidRPr="001F6CD2">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_Toc166666812 \h </w:instrText>
        </w:r>
        <w:r>
          <w:rPr>
            <w:noProof/>
            <w:webHidden/>
          </w:rPr>
        </w:r>
        <w:r>
          <w:rPr>
            <w:noProof/>
            <w:webHidden/>
          </w:rPr>
          <w:fldChar w:fldCharType="separate"/>
        </w:r>
        <w:r>
          <w:rPr>
            <w:noProof/>
            <w:webHidden/>
          </w:rPr>
          <w:t>40</w:t>
        </w:r>
        <w:r>
          <w:rPr>
            <w:noProof/>
            <w:webHidden/>
          </w:rPr>
          <w:fldChar w:fldCharType="end"/>
        </w:r>
      </w:hyperlink>
    </w:p>
    <w:p w14:paraId="0AD5E869" w14:textId="0DC8543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13" w:history="1">
        <w:r w:rsidRPr="001F6CD2">
          <w:rPr>
            <w:rStyle w:val="Hyperlink"/>
            <w:rFonts w:eastAsia="MS Mincho"/>
            <w:noProof/>
          </w:rPr>
          <w:t xml:space="preserve">Table 46 — Attributes of element </w:t>
        </w:r>
        <w:r w:rsidRPr="001F6CD2">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_Toc166666813 \h </w:instrText>
        </w:r>
        <w:r>
          <w:rPr>
            <w:noProof/>
            <w:webHidden/>
          </w:rPr>
        </w:r>
        <w:r>
          <w:rPr>
            <w:noProof/>
            <w:webHidden/>
          </w:rPr>
          <w:fldChar w:fldCharType="separate"/>
        </w:r>
        <w:r>
          <w:rPr>
            <w:noProof/>
            <w:webHidden/>
          </w:rPr>
          <w:t>42</w:t>
        </w:r>
        <w:r>
          <w:rPr>
            <w:noProof/>
            <w:webHidden/>
          </w:rPr>
          <w:fldChar w:fldCharType="end"/>
        </w:r>
      </w:hyperlink>
    </w:p>
    <w:p w14:paraId="4B41C974" w14:textId="0B8A32C4"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14" w:history="1">
        <w:r w:rsidRPr="001F6CD2">
          <w:rPr>
            <w:rStyle w:val="Hyperlink"/>
            <w:rFonts w:eastAsia="MS Mincho"/>
            <w:noProof/>
          </w:rPr>
          <w:t xml:space="preserve">Table 47 — Attributes of element </w:t>
        </w:r>
        <w:r w:rsidRPr="001F6CD2">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_Toc166666814 \h </w:instrText>
        </w:r>
        <w:r>
          <w:rPr>
            <w:noProof/>
            <w:webHidden/>
          </w:rPr>
        </w:r>
        <w:r>
          <w:rPr>
            <w:noProof/>
            <w:webHidden/>
          </w:rPr>
          <w:fldChar w:fldCharType="separate"/>
        </w:r>
        <w:r>
          <w:rPr>
            <w:noProof/>
            <w:webHidden/>
          </w:rPr>
          <w:t>44</w:t>
        </w:r>
        <w:r>
          <w:rPr>
            <w:noProof/>
            <w:webHidden/>
          </w:rPr>
          <w:fldChar w:fldCharType="end"/>
        </w:r>
      </w:hyperlink>
    </w:p>
    <w:p w14:paraId="35DA41A8" w14:textId="1B3EFFA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15" w:history="1">
        <w:r w:rsidRPr="001F6CD2">
          <w:rPr>
            <w:rStyle w:val="Hyperlink"/>
            <w:rFonts w:eastAsia="MS Mincho"/>
            <w:noProof/>
          </w:rPr>
          <w:t xml:space="preserve">Table 48 — Attributes of element </w:t>
        </w:r>
        <w:r w:rsidRPr="001F6CD2">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_Toc166666815 \h </w:instrText>
        </w:r>
        <w:r>
          <w:rPr>
            <w:noProof/>
            <w:webHidden/>
          </w:rPr>
        </w:r>
        <w:r>
          <w:rPr>
            <w:noProof/>
            <w:webHidden/>
          </w:rPr>
          <w:fldChar w:fldCharType="separate"/>
        </w:r>
        <w:r>
          <w:rPr>
            <w:noProof/>
            <w:webHidden/>
          </w:rPr>
          <w:t>46</w:t>
        </w:r>
        <w:r>
          <w:rPr>
            <w:noProof/>
            <w:webHidden/>
          </w:rPr>
          <w:fldChar w:fldCharType="end"/>
        </w:r>
      </w:hyperlink>
    </w:p>
    <w:p w14:paraId="11158DB2" w14:textId="17F6A3E3"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16" w:history="1">
        <w:r w:rsidRPr="001F6CD2">
          <w:rPr>
            <w:rStyle w:val="Hyperlink"/>
            <w:rFonts w:eastAsia="MS Mincho"/>
            <w:noProof/>
          </w:rPr>
          <w:t xml:space="preserve">Table 49 — Attributes of element </w:t>
        </w:r>
        <w:r w:rsidRPr="001F6CD2">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_Toc166666816 \h </w:instrText>
        </w:r>
        <w:r>
          <w:rPr>
            <w:noProof/>
            <w:webHidden/>
          </w:rPr>
        </w:r>
        <w:r>
          <w:rPr>
            <w:noProof/>
            <w:webHidden/>
          </w:rPr>
          <w:fldChar w:fldCharType="separate"/>
        </w:r>
        <w:r>
          <w:rPr>
            <w:noProof/>
            <w:webHidden/>
          </w:rPr>
          <w:t>47</w:t>
        </w:r>
        <w:r>
          <w:rPr>
            <w:noProof/>
            <w:webHidden/>
          </w:rPr>
          <w:fldChar w:fldCharType="end"/>
        </w:r>
      </w:hyperlink>
    </w:p>
    <w:p w14:paraId="02E999F8" w14:textId="6EE01EC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17" w:history="1">
        <w:r w:rsidRPr="001F6CD2">
          <w:rPr>
            <w:rStyle w:val="Hyperlink"/>
            <w:rFonts w:eastAsia="MS Mincho"/>
            <w:noProof/>
          </w:rPr>
          <w:t xml:space="preserve">Table 50 — Nested elements of </w:t>
        </w:r>
        <w:r w:rsidRPr="001F6CD2">
          <w:rPr>
            <w:rStyle w:val="Hyperlink"/>
            <w:rFonts w:ascii="Courier New" w:eastAsia="MS Mincho" w:hAnsi="Courier New"/>
            <w:noProof/>
          </w:rPr>
          <w:t>&lt;connection_0d/&gt;</w:t>
        </w:r>
        <w:r w:rsidRPr="001F6CD2">
          <w:rPr>
            <w:rStyle w:val="Hyperlink"/>
            <w:rFonts w:eastAsia="MS Mincho"/>
            <w:noProof/>
          </w:rPr>
          <w:t xml:space="preserve"> for </w:t>
        </w:r>
        <w:r w:rsidRPr="001F6CD2">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_Toc166666817 \h </w:instrText>
        </w:r>
        <w:r>
          <w:rPr>
            <w:noProof/>
            <w:webHidden/>
          </w:rPr>
        </w:r>
        <w:r>
          <w:rPr>
            <w:noProof/>
            <w:webHidden/>
          </w:rPr>
          <w:fldChar w:fldCharType="separate"/>
        </w:r>
        <w:r>
          <w:rPr>
            <w:noProof/>
            <w:webHidden/>
          </w:rPr>
          <w:t>52</w:t>
        </w:r>
        <w:r>
          <w:rPr>
            <w:noProof/>
            <w:webHidden/>
          </w:rPr>
          <w:fldChar w:fldCharType="end"/>
        </w:r>
      </w:hyperlink>
    </w:p>
    <w:p w14:paraId="56C46A54" w14:textId="1645D886"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18" w:history="1">
        <w:r w:rsidRPr="001F6CD2">
          <w:rPr>
            <w:rStyle w:val="Hyperlink"/>
            <w:rFonts w:eastAsia="MS Mincho"/>
            <w:noProof/>
          </w:rPr>
          <w:t xml:space="preserve">Table 51 — Attributes of element </w:t>
        </w:r>
        <w:r w:rsidRPr="001F6CD2">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_Toc166666818 \h </w:instrText>
        </w:r>
        <w:r>
          <w:rPr>
            <w:noProof/>
            <w:webHidden/>
          </w:rPr>
        </w:r>
        <w:r>
          <w:rPr>
            <w:noProof/>
            <w:webHidden/>
          </w:rPr>
          <w:fldChar w:fldCharType="separate"/>
        </w:r>
        <w:r>
          <w:rPr>
            <w:noProof/>
            <w:webHidden/>
          </w:rPr>
          <w:t>53</w:t>
        </w:r>
        <w:r>
          <w:rPr>
            <w:noProof/>
            <w:webHidden/>
          </w:rPr>
          <w:fldChar w:fldCharType="end"/>
        </w:r>
      </w:hyperlink>
    </w:p>
    <w:p w14:paraId="482FEAF0" w14:textId="0A44A156"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19" w:history="1">
        <w:r w:rsidRPr="001F6CD2">
          <w:rPr>
            <w:rStyle w:val="Hyperlink"/>
            <w:rFonts w:eastAsia="MS Mincho"/>
            <w:noProof/>
          </w:rPr>
          <w:t xml:space="preserve">Table 52 — Nested elements of element </w:t>
        </w:r>
        <w:r w:rsidRPr="001F6CD2">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_Toc166666819 \h </w:instrText>
        </w:r>
        <w:r>
          <w:rPr>
            <w:noProof/>
            <w:webHidden/>
          </w:rPr>
        </w:r>
        <w:r>
          <w:rPr>
            <w:noProof/>
            <w:webHidden/>
          </w:rPr>
          <w:fldChar w:fldCharType="separate"/>
        </w:r>
        <w:r>
          <w:rPr>
            <w:noProof/>
            <w:webHidden/>
          </w:rPr>
          <w:t>54</w:t>
        </w:r>
        <w:r>
          <w:rPr>
            <w:noProof/>
            <w:webHidden/>
          </w:rPr>
          <w:fldChar w:fldCharType="end"/>
        </w:r>
      </w:hyperlink>
    </w:p>
    <w:p w14:paraId="7154E289" w14:textId="175DC3B4"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20" w:history="1">
        <w:r w:rsidRPr="001F6CD2">
          <w:rPr>
            <w:rStyle w:val="Hyperlink"/>
            <w:rFonts w:eastAsia="MS Mincho"/>
            <w:noProof/>
          </w:rPr>
          <w:t xml:space="preserve">Table 53 — Attributes of element </w:t>
        </w:r>
        <w:r w:rsidRPr="001F6CD2">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_Toc166666820 \h </w:instrText>
        </w:r>
        <w:r>
          <w:rPr>
            <w:noProof/>
            <w:webHidden/>
          </w:rPr>
        </w:r>
        <w:r>
          <w:rPr>
            <w:noProof/>
            <w:webHidden/>
          </w:rPr>
          <w:fldChar w:fldCharType="separate"/>
        </w:r>
        <w:r>
          <w:rPr>
            <w:noProof/>
            <w:webHidden/>
          </w:rPr>
          <w:t>55</w:t>
        </w:r>
        <w:r>
          <w:rPr>
            <w:noProof/>
            <w:webHidden/>
          </w:rPr>
          <w:fldChar w:fldCharType="end"/>
        </w:r>
      </w:hyperlink>
    </w:p>
    <w:p w14:paraId="60838A71" w14:textId="6B24C846"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21" w:history="1">
        <w:r w:rsidRPr="001F6CD2">
          <w:rPr>
            <w:rStyle w:val="Hyperlink"/>
            <w:rFonts w:eastAsia="MS Mincho"/>
            <w:noProof/>
          </w:rPr>
          <w:t xml:space="preserve">Table 54 — Attributes of element </w:t>
        </w:r>
        <w:r w:rsidRPr="001F6CD2">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_Toc166666821 \h </w:instrText>
        </w:r>
        <w:r>
          <w:rPr>
            <w:noProof/>
            <w:webHidden/>
          </w:rPr>
        </w:r>
        <w:r>
          <w:rPr>
            <w:noProof/>
            <w:webHidden/>
          </w:rPr>
          <w:fldChar w:fldCharType="separate"/>
        </w:r>
        <w:r>
          <w:rPr>
            <w:noProof/>
            <w:webHidden/>
          </w:rPr>
          <w:t>56</w:t>
        </w:r>
        <w:r>
          <w:rPr>
            <w:noProof/>
            <w:webHidden/>
          </w:rPr>
          <w:fldChar w:fldCharType="end"/>
        </w:r>
      </w:hyperlink>
    </w:p>
    <w:p w14:paraId="316307D0" w14:textId="6D9C8DE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22" w:history="1">
        <w:r w:rsidRPr="001F6CD2">
          <w:rPr>
            <w:rStyle w:val="Hyperlink"/>
            <w:rFonts w:eastAsia="MS Mincho"/>
            <w:noProof/>
          </w:rPr>
          <w:t xml:space="preserve">Table 55 — Nested elements of element </w:t>
        </w:r>
        <w:r w:rsidRPr="001F6CD2">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_Toc166666822 \h </w:instrText>
        </w:r>
        <w:r>
          <w:rPr>
            <w:noProof/>
            <w:webHidden/>
          </w:rPr>
        </w:r>
        <w:r>
          <w:rPr>
            <w:noProof/>
            <w:webHidden/>
          </w:rPr>
          <w:fldChar w:fldCharType="separate"/>
        </w:r>
        <w:r>
          <w:rPr>
            <w:noProof/>
            <w:webHidden/>
          </w:rPr>
          <w:t>57</w:t>
        </w:r>
        <w:r>
          <w:rPr>
            <w:noProof/>
            <w:webHidden/>
          </w:rPr>
          <w:fldChar w:fldCharType="end"/>
        </w:r>
      </w:hyperlink>
    </w:p>
    <w:p w14:paraId="3F2F8C95" w14:textId="7AD4892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23" w:history="1">
        <w:r w:rsidRPr="001F6CD2">
          <w:rPr>
            <w:rStyle w:val="Hyperlink"/>
            <w:rFonts w:eastAsia="MS Mincho"/>
            <w:noProof/>
          </w:rPr>
          <w:t xml:space="preserve">Table 56 — Attributes of element </w:t>
        </w:r>
        <w:r w:rsidRPr="001F6CD2">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_Toc166666823 \h </w:instrText>
        </w:r>
        <w:r>
          <w:rPr>
            <w:noProof/>
            <w:webHidden/>
          </w:rPr>
        </w:r>
        <w:r>
          <w:rPr>
            <w:noProof/>
            <w:webHidden/>
          </w:rPr>
          <w:fldChar w:fldCharType="separate"/>
        </w:r>
        <w:r>
          <w:rPr>
            <w:noProof/>
            <w:webHidden/>
          </w:rPr>
          <w:t>57</w:t>
        </w:r>
        <w:r>
          <w:rPr>
            <w:noProof/>
            <w:webHidden/>
          </w:rPr>
          <w:fldChar w:fldCharType="end"/>
        </w:r>
      </w:hyperlink>
    </w:p>
    <w:p w14:paraId="1E30F7B0" w14:textId="4382B083"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24" w:history="1">
        <w:r w:rsidRPr="001F6CD2">
          <w:rPr>
            <w:rStyle w:val="Hyperlink"/>
            <w:rFonts w:eastAsia="MS Mincho"/>
            <w:noProof/>
          </w:rPr>
          <w:t xml:space="preserve">Table 57 — Nested elements of element </w:t>
        </w:r>
        <w:r w:rsidRPr="001F6CD2">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_Toc166666824 \h </w:instrText>
        </w:r>
        <w:r>
          <w:rPr>
            <w:noProof/>
            <w:webHidden/>
          </w:rPr>
        </w:r>
        <w:r>
          <w:rPr>
            <w:noProof/>
            <w:webHidden/>
          </w:rPr>
          <w:fldChar w:fldCharType="separate"/>
        </w:r>
        <w:r>
          <w:rPr>
            <w:noProof/>
            <w:webHidden/>
          </w:rPr>
          <w:t>58</w:t>
        </w:r>
        <w:r>
          <w:rPr>
            <w:noProof/>
            <w:webHidden/>
          </w:rPr>
          <w:fldChar w:fldCharType="end"/>
        </w:r>
      </w:hyperlink>
    </w:p>
    <w:p w14:paraId="579AE052" w14:textId="15C0CC3F"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25" w:history="1">
        <w:r w:rsidRPr="001F6CD2">
          <w:rPr>
            <w:rStyle w:val="Hyperlink"/>
            <w:rFonts w:eastAsia="MS Mincho"/>
            <w:noProof/>
          </w:rPr>
          <w:t xml:space="preserve">Table 58 — Attributes of element </w:t>
        </w:r>
        <w:r w:rsidRPr="001F6CD2">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_Toc166666825 \h </w:instrText>
        </w:r>
        <w:r>
          <w:rPr>
            <w:noProof/>
            <w:webHidden/>
          </w:rPr>
        </w:r>
        <w:r>
          <w:rPr>
            <w:noProof/>
            <w:webHidden/>
          </w:rPr>
          <w:fldChar w:fldCharType="separate"/>
        </w:r>
        <w:r>
          <w:rPr>
            <w:noProof/>
            <w:webHidden/>
          </w:rPr>
          <w:t>62</w:t>
        </w:r>
        <w:r>
          <w:rPr>
            <w:noProof/>
            <w:webHidden/>
          </w:rPr>
          <w:fldChar w:fldCharType="end"/>
        </w:r>
      </w:hyperlink>
    </w:p>
    <w:p w14:paraId="6B9C8B45" w14:textId="5E4E355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26" w:history="1">
        <w:r w:rsidRPr="001F6CD2">
          <w:rPr>
            <w:rStyle w:val="Hyperlink"/>
            <w:rFonts w:eastAsia="MS Mincho"/>
            <w:noProof/>
          </w:rPr>
          <w:t xml:space="preserve">Table 59 — Nested elements of element </w:t>
        </w:r>
        <w:r w:rsidRPr="001F6CD2">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_Toc166666826 \h </w:instrText>
        </w:r>
        <w:r>
          <w:rPr>
            <w:noProof/>
            <w:webHidden/>
          </w:rPr>
        </w:r>
        <w:r>
          <w:rPr>
            <w:noProof/>
            <w:webHidden/>
          </w:rPr>
          <w:fldChar w:fldCharType="separate"/>
        </w:r>
        <w:r>
          <w:rPr>
            <w:noProof/>
            <w:webHidden/>
          </w:rPr>
          <w:t>62</w:t>
        </w:r>
        <w:r>
          <w:rPr>
            <w:noProof/>
            <w:webHidden/>
          </w:rPr>
          <w:fldChar w:fldCharType="end"/>
        </w:r>
      </w:hyperlink>
    </w:p>
    <w:p w14:paraId="6F97BBF7" w14:textId="37CCFA90"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27" w:history="1">
        <w:r w:rsidRPr="001F6CD2">
          <w:rPr>
            <w:rStyle w:val="Hyperlink"/>
            <w:rFonts w:eastAsia="MS Mincho"/>
            <w:noProof/>
          </w:rPr>
          <w:t xml:space="preserve">Table 60 — Attributes of element </w:t>
        </w:r>
        <w:r w:rsidRPr="001F6CD2">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_Toc166666827 \h </w:instrText>
        </w:r>
        <w:r>
          <w:rPr>
            <w:noProof/>
            <w:webHidden/>
          </w:rPr>
        </w:r>
        <w:r>
          <w:rPr>
            <w:noProof/>
            <w:webHidden/>
          </w:rPr>
          <w:fldChar w:fldCharType="separate"/>
        </w:r>
        <w:r>
          <w:rPr>
            <w:noProof/>
            <w:webHidden/>
          </w:rPr>
          <w:t>64</w:t>
        </w:r>
        <w:r>
          <w:rPr>
            <w:noProof/>
            <w:webHidden/>
          </w:rPr>
          <w:fldChar w:fldCharType="end"/>
        </w:r>
      </w:hyperlink>
    </w:p>
    <w:p w14:paraId="2B12F422" w14:textId="3993D612"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28" w:history="1">
        <w:r w:rsidRPr="001F6CD2">
          <w:rPr>
            <w:rStyle w:val="Hyperlink"/>
            <w:rFonts w:eastAsia="MS Mincho"/>
            <w:noProof/>
          </w:rPr>
          <w:t xml:space="preserve">Table 61 — Nested elements of </w:t>
        </w:r>
        <w:r w:rsidRPr="001F6CD2">
          <w:rPr>
            <w:rStyle w:val="Hyperlink"/>
            <w:rFonts w:ascii="Courier New" w:eastAsia="MS Mincho" w:hAnsi="Courier New"/>
            <w:noProof/>
          </w:rPr>
          <w:t>&lt;connection_0d&gt;</w:t>
        </w:r>
        <w:r w:rsidRPr="001F6CD2">
          <w:rPr>
            <w:rStyle w:val="Hyperlink"/>
            <w:rFonts w:eastAsia="MS Mincho"/>
            <w:noProof/>
          </w:rPr>
          <w:t xml:space="preserve"> for </w:t>
        </w:r>
        <w:r w:rsidRPr="001F6CD2">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_Toc166666828 \h </w:instrText>
        </w:r>
        <w:r>
          <w:rPr>
            <w:noProof/>
            <w:webHidden/>
          </w:rPr>
        </w:r>
        <w:r>
          <w:rPr>
            <w:noProof/>
            <w:webHidden/>
          </w:rPr>
          <w:fldChar w:fldCharType="separate"/>
        </w:r>
        <w:r>
          <w:rPr>
            <w:noProof/>
            <w:webHidden/>
          </w:rPr>
          <w:t>65</w:t>
        </w:r>
        <w:r>
          <w:rPr>
            <w:noProof/>
            <w:webHidden/>
          </w:rPr>
          <w:fldChar w:fldCharType="end"/>
        </w:r>
      </w:hyperlink>
    </w:p>
    <w:p w14:paraId="112C8A81" w14:textId="4107CF04"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29" w:history="1">
        <w:r w:rsidRPr="001F6CD2">
          <w:rPr>
            <w:rStyle w:val="Hyperlink"/>
            <w:rFonts w:eastAsia="MS Mincho"/>
            <w:noProof/>
          </w:rPr>
          <w:t xml:space="preserve">Table 62 — Attributes of element </w:t>
        </w:r>
        <w:r w:rsidRPr="001F6CD2">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_Toc166666829 \h </w:instrText>
        </w:r>
        <w:r>
          <w:rPr>
            <w:noProof/>
            <w:webHidden/>
          </w:rPr>
        </w:r>
        <w:r>
          <w:rPr>
            <w:noProof/>
            <w:webHidden/>
          </w:rPr>
          <w:fldChar w:fldCharType="separate"/>
        </w:r>
        <w:r>
          <w:rPr>
            <w:noProof/>
            <w:webHidden/>
          </w:rPr>
          <w:t>66</w:t>
        </w:r>
        <w:r>
          <w:rPr>
            <w:noProof/>
            <w:webHidden/>
          </w:rPr>
          <w:fldChar w:fldCharType="end"/>
        </w:r>
      </w:hyperlink>
    </w:p>
    <w:p w14:paraId="74CA3BA5" w14:textId="322F5ADA"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30" w:history="1">
        <w:r w:rsidRPr="001F6CD2">
          <w:rPr>
            <w:rStyle w:val="Hyperlink"/>
            <w:rFonts w:eastAsia="MS Mincho"/>
            <w:noProof/>
          </w:rPr>
          <w:t xml:space="preserve">Table 63 — Nested elements of element </w:t>
        </w:r>
        <w:r w:rsidRPr="001F6CD2">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_Toc166666830 \h </w:instrText>
        </w:r>
        <w:r>
          <w:rPr>
            <w:noProof/>
            <w:webHidden/>
          </w:rPr>
        </w:r>
        <w:r>
          <w:rPr>
            <w:noProof/>
            <w:webHidden/>
          </w:rPr>
          <w:fldChar w:fldCharType="separate"/>
        </w:r>
        <w:r>
          <w:rPr>
            <w:noProof/>
            <w:webHidden/>
          </w:rPr>
          <w:t>66</w:t>
        </w:r>
        <w:r>
          <w:rPr>
            <w:noProof/>
            <w:webHidden/>
          </w:rPr>
          <w:fldChar w:fldCharType="end"/>
        </w:r>
      </w:hyperlink>
    </w:p>
    <w:p w14:paraId="0D5F1F68" w14:textId="3AC2164F"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31" w:history="1">
        <w:r w:rsidRPr="001F6CD2">
          <w:rPr>
            <w:rStyle w:val="Hyperlink"/>
            <w:rFonts w:eastAsia="MS Mincho"/>
            <w:noProof/>
          </w:rPr>
          <w:t xml:space="preserve">Table 64 — Nested elements of </w:t>
        </w:r>
        <w:r w:rsidRPr="001F6CD2">
          <w:rPr>
            <w:rStyle w:val="Hyperlink"/>
            <w:rFonts w:ascii="Courier New" w:eastAsia="MS Mincho" w:hAnsi="Courier New"/>
            <w:noProof/>
          </w:rPr>
          <w:t>&lt;connection_0d/&gt;</w:t>
        </w:r>
        <w:r w:rsidRPr="001F6CD2">
          <w:rPr>
            <w:rStyle w:val="Hyperlink"/>
            <w:rFonts w:eastAsia="MS Mincho"/>
            <w:noProof/>
          </w:rPr>
          <w:t xml:space="preserve"> for </w:t>
        </w:r>
        <w:r w:rsidRPr="001F6CD2">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_Toc166666831 \h </w:instrText>
        </w:r>
        <w:r>
          <w:rPr>
            <w:noProof/>
            <w:webHidden/>
          </w:rPr>
        </w:r>
        <w:r>
          <w:rPr>
            <w:noProof/>
            <w:webHidden/>
          </w:rPr>
          <w:fldChar w:fldCharType="separate"/>
        </w:r>
        <w:r>
          <w:rPr>
            <w:noProof/>
            <w:webHidden/>
          </w:rPr>
          <w:t>68</w:t>
        </w:r>
        <w:r>
          <w:rPr>
            <w:noProof/>
            <w:webHidden/>
          </w:rPr>
          <w:fldChar w:fldCharType="end"/>
        </w:r>
      </w:hyperlink>
    </w:p>
    <w:p w14:paraId="15449301" w14:textId="74CC2AF0"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32" w:history="1">
        <w:r w:rsidRPr="001F6CD2">
          <w:rPr>
            <w:rStyle w:val="Hyperlink"/>
            <w:rFonts w:eastAsia="MS Mincho"/>
            <w:noProof/>
          </w:rPr>
          <w:t xml:space="preserve">Table 65 — Attributes of element </w:t>
        </w:r>
        <w:r w:rsidRPr="001F6CD2">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_Toc166666832 \h </w:instrText>
        </w:r>
        <w:r>
          <w:rPr>
            <w:noProof/>
            <w:webHidden/>
          </w:rPr>
        </w:r>
        <w:r>
          <w:rPr>
            <w:noProof/>
            <w:webHidden/>
          </w:rPr>
          <w:fldChar w:fldCharType="separate"/>
        </w:r>
        <w:r>
          <w:rPr>
            <w:noProof/>
            <w:webHidden/>
          </w:rPr>
          <w:t>68</w:t>
        </w:r>
        <w:r>
          <w:rPr>
            <w:noProof/>
            <w:webHidden/>
          </w:rPr>
          <w:fldChar w:fldCharType="end"/>
        </w:r>
      </w:hyperlink>
    </w:p>
    <w:p w14:paraId="02C84603" w14:textId="05AAC568"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33" w:history="1">
        <w:r w:rsidRPr="001F6CD2">
          <w:rPr>
            <w:rStyle w:val="Hyperlink"/>
            <w:rFonts w:eastAsia="MS Mincho"/>
            <w:noProof/>
          </w:rPr>
          <w:t xml:space="preserve">Table 66 — Nested elements of element </w:t>
        </w:r>
        <w:r w:rsidRPr="001F6CD2">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_Toc166666833 \h </w:instrText>
        </w:r>
        <w:r>
          <w:rPr>
            <w:noProof/>
            <w:webHidden/>
          </w:rPr>
        </w:r>
        <w:r>
          <w:rPr>
            <w:noProof/>
            <w:webHidden/>
          </w:rPr>
          <w:fldChar w:fldCharType="separate"/>
        </w:r>
        <w:r>
          <w:rPr>
            <w:noProof/>
            <w:webHidden/>
          </w:rPr>
          <w:t>69</w:t>
        </w:r>
        <w:r>
          <w:rPr>
            <w:noProof/>
            <w:webHidden/>
          </w:rPr>
          <w:fldChar w:fldCharType="end"/>
        </w:r>
      </w:hyperlink>
    </w:p>
    <w:p w14:paraId="5832A0DA" w14:textId="295140CC"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34" w:history="1">
        <w:r w:rsidRPr="001F6CD2">
          <w:rPr>
            <w:rStyle w:val="Hyperlink"/>
            <w:rFonts w:eastAsia="MS Mincho"/>
            <w:noProof/>
          </w:rPr>
          <w:t xml:space="preserve">Table 67 — Nested elements of </w:t>
        </w:r>
        <w:r w:rsidRPr="001F6CD2">
          <w:rPr>
            <w:rStyle w:val="Hyperlink"/>
            <w:rFonts w:ascii="Courier New" w:eastAsia="MS Mincho" w:hAnsi="Courier New"/>
            <w:noProof/>
          </w:rPr>
          <w:t>&lt;connection_0d/&gt;</w:t>
        </w:r>
        <w:r w:rsidRPr="001F6CD2">
          <w:rPr>
            <w:rStyle w:val="Hyperlink"/>
            <w:rFonts w:eastAsia="MS Mincho"/>
            <w:noProof/>
          </w:rPr>
          <w:t xml:space="preserve"> for </w:t>
        </w:r>
        <w:r w:rsidRPr="001F6CD2">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_Toc166666834 \h </w:instrText>
        </w:r>
        <w:r>
          <w:rPr>
            <w:noProof/>
            <w:webHidden/>
          </w:rPr>
        </w:r>
        <w:r>
          <w:rPr>
            <w:noProof/>
            <w:webHidden/>
          </w:rPr>
          <w:fldChar w:fldCharType="separate"/>
        </w:r>
        <w:r>
          <w:rPr>
            <w:noProof/>
            <w:webHidden/>
          </w:rPr>
          <w:t>71</w:t>
        </w:r>
        <w:r>
          <w:rPr>
            <w:noProof/>
            <w:webHidden/>
          </w:rPr>
          <w:fldChar w:fldCharType="end"/>
        </w:r>
      </w:hyperlink>
    </w:p>
    <w:p w14:paraId="2951BB24" w14:textId="14D6A9A4"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35" w:history="1">
        <w:r w:rsidRPr="001F6CD2">
          <w:rPr>
            <w:rStyle w:val="Hyperlink"/>
            <w:rFonts w:eastAsia="MS Mincho"/>
            <w:noProof/>
          </w:rPr>
          <w:t xml:space="preserve">Table 68 — Attributes of element </w:t>
        </w:r>
        <w:r w:rsidRPr="001F6CD2">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_Toc166666835 \h </w:instrText>
        </w:r>
        <w:r>
          <w:rPr>
            <w:noProof/>
            <w:webHidden/>
          </w:rPr>
        </w:r>
        <w:r>
          <w:rPr>
            <w:noProof/>
            <w:webHidden/>
          </w:rPr>
          <w:fldChar w:fldCharType="separate"/>
        </w:r>
        <w:r>
          <w:rPr>
            <w:noProof/>
            <w:webHidden/>
          </w:rPr>
          <w:t>71</w:t>
        </w:r>
        <w:r>
          <w:rPr>
            <w:noProof/>
            <w:webHidden/>
          </w:rPr>
          <w:fldChar w:fldCharType="end"/>
        </w:r>
      </w:hyperlink>
    </w:p>
    <w:p w14:paraId="3F852CCB" w14:textId="6D1D562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36" w:history="1">
        <w:r w:rsidRPr="001F6CD2">
          <w:rPr>
            <w:rStyle w:val="Hyperlink"/>
            <w:rFonts w:eastAsia="MS Mincho"/>
            <w:noProof/>
          </w:rPr>
          <w:t xml:space="preserve">Table 69 — Nested elements of element </w:t>
        </w:r>
        <w:r w:rsidRPr="001F6CD2">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_Toc166666836 \h </w:instrText>
        </w:r>
        <w:r>
          <w:rPr>
            <w:noProof/>
            <w:webHidden/>
          </w:rPr>
        </w:r>
        <w:r>
          <w:rPr>
            <w:noProof/>
            <w:webHidden/>
          </w:rPr>
          <w:fldChar w:fldCharType="separate"/>
        </w:r>
        <w:r>
          <w:rPr>
            <w:noProof/>
            <w:webHidden/>
          </w:rPr>
          <w:t>72</w:t>
        </w:r>
        <w:r>
          <w:rPr>
            <w:noProof/>
            <w:webHidden/>
          </w:rPr>
          <w:fldChar w:fldCharType="end"/>
        </w:r>
      </w:hyperlink>
    </w:p>
    <w:p w14:paraId="731443FB" w14:textId="2EBA3FE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37" w:history="1">
        <w:r w:rsidRPr="001F6CD2">
          <w:rPr>
            <w:rStyle w:val="Hyperlink"/>
            <w:rFonts w:eastAsia="MS Mincho"/>
            <w:noProof/>
          </w:rPr>
          <w:t xml:space="preserve">Table 70 — Nested elements of </w:t>
        </w:r>
        <w:r w:rsidRPr="001F6CD2">
          <w:rPr>
            <w:rStyle w:val="Hyperlink"/>
            <w:rFonts w:ascii="Courier New" w:eastAsia="MS Mincho" w:hAnsi="Courier New"/>
            <w:noProof/>
          </w:rPr>
          <w:t>&lt;connection_0d/&gt;</w:t>
        </w:r>
        <w:r w:rsidRPr="001F6CD2">
          <w:rPr>
            <w:rStyle w:val="Hyperlink"/>
            <w:rFonts w:eastAsia="MS Mincho"/>
            <w:noProof/>
          </w:rPr>
          <w:t xml:space="preserve"> for </w:t>
        </w:r>
        <w:r w:rsidRPr="001F6CD2">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_Toc166666837 \h </w:instrText>
        </w:r>
        <w:r>
          <w:rPr>
            <w:noProof/>
            <w:webHidden/>
          </w:rPr>
        </w:r>
        <w:r>
          <w:rPr>
            <w:noProof/>
            <w:webHidden/>
          </w:rPr>
          <w:fldChar w:fldCharType="separate"/>
        </w:r>
        <w:r>
          <w:rPr>
            <w:noProof/>
            <w:webHidden/>
          </w:rPr>
          <w:t>73</w:t>
        </w:r>
        <w:r>
          <w:rPr>
            <w:noProof/>
            <w:webHidden/>
          </w:rPr>
          <w:fldChar w:fldCharType="end"/>
        </w:r>
      </w:hyperlink>
    </w:p>
    <w:p w14:paraId="6B80E506" w14:textId="2CDB3FE2"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38" w:history="1">
        <w:r w:rsidRPr="001F6CD2">
          <w:rPr>
            <w:rStyle w:val="Hyperlink"/>
            <w:rFonts w:eastAsia="MS Mincho"/>
            <w:noProof/>
          </w:rPr>
          <w:t xml:space="preserve">Table 71 — Attributes of element </w:t>
        </w:r>
        <w:r w:rsidRPr="001F6CD2">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_Toc166666838 \h </w:instrText>
        </w:r>
        <w:r>
          <w:rPr>
            <w:noProof/>
            <w:webHidden/>
          </w:rPr>
        </w:r>
        <w:r>
          <w:rPr>
            <w:noProof/>
            <w:webHidden/>
          </w:rPr>
          <w:fldChar w:fldCharType="separate"/>
        </w:r>
        <w:r>
          <w:rPr>
            <w:noProof/>
            <w:webHidden/>
          </w:rPr>
          <w:t>74</w:t>
        </w:r>
        <w:r>
          <w:rPr>
            <w:noProof/>
            <w:webHidden/>
          </w:rPr>
          <w:fldChar w:fldCharType="end"/>
        </w:r>
      </w:hyperlink>
    </w:p>
    <w:p w14:paraId="4ADF064C" w14:textId="7D7CE97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39" w:history="1">
        <w:r w:rsidRPr="001F6CD2">
          <w:rPr>
            <w:rStyle w:val="Hyperlink"/>
            <w:rFonts w:eastAsia="MS Mincho"/>
            <w:noProof/>
          </w:rPr>
          <w:t xml:space="preserve">Table 72 — Nested elements of element </w:t>
        </w:r>
        <w:r w:rsidRPr="001F6CD2">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_Toc166666839 \h </w:instrText>
        </w:r>
        <w:r>
          <w:rPr>
            <w:noProof/>
            <w:webHidden/>
          </w:rPr>
        </w:r>
        <w:r>
          <w:rPr>
            <w:noProof/>
            <w:webHidden/>
          </w:rPr>
          <w:fldChar w:fldCharType="separate"/>
        </w:r>
        <w:r>
          <w:rPr>
            <w:noProof/>
            <w:webHidden/>
          </w:rPr>
          <w:t>75</w:t>
        </w:r>
        <w:r>
          <w:rPr>
            <w:noProof/>
            <w:webHidden/>
          </w:rPr>
          <w:fldChar w:fldCharType="end"/>
        </w:r>
      </w:hyperlink>
    </w:p>
    <w:p w14:paraId="690179D5" w14:textId="7912FB30"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40" w:history="1">
        <w:r w:rsidRPr="001F6CD2">
          <w:rPr>
            <w:rStyle w:val="Hyperlink"/>
            <w:rFonts w:eastAsia="MS Mincho"/>
            <w:noProof/>
          </w:rPr>
          <w:t xml:space="preserve">Table 73 — Nested elements of </w:t>
        </w:r>
        <w:r w:rsidRPr="001F6CD2">
          <w:rPr>
            <w:rStyle w:val="Hyperlink"/>
            <w:rFonts w:ascii="Courier New" w:eastAsia="MS Mincho" w:hAnsi="Courier New"/>
            <w:noProof/>
          </w:rPr>
          <w:t>&lt;connection_0d/&gt;</w:t>
        </w:r>
        <w:r w:rsidRPr="001F6CD2">
          <w:rPr>
            <w:rStyle w:val="Hyperlink"/>
            <w:rFonts w:eastAsia="MS Mincho"/>
            <w:noProof/>
          </w:rPr>
          <w:t xml:space="preserve"> for </w:t>
        </w:r>
        <w:r w:rsidRPr="001F6CD2">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_Toc166666840 \h </w:instrText>
        </w:r>
        <w:r>
          <w:rPr>
            <w:noProof/>
            <w:webHidden/>
          </w:rPr>
        </w:r>
        <w:r>
          <w:rPr>
            <w:noProof/>
            <w:webHidden/>
          </w:rPr>
          <w:fldChar w:fldCharType="separate"/>
        </w:r>
        <w:r>
          <w:rPr>
            <w:noProof/>
            <w:webHidden/>
          </w:rPr>
          <w:t>76</w:t>
        </w:r>
        <w:r>
          <w:rPr>
            <w:noProof/>
            <w:webHidden/>
          </w:rPr>
          <w:fldChar w:fldCharType="end"/>
        </w:r>
      </w:hyperlink>
    </w:p>
    <w:p w14:paraId="78ABD39E" w14:textId="4A6FD47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41" w:history="1">
        <w:r w:rsidRPr="001F6CD2">
          <w:rPr>
            <w:rStyle w:val="Hyperlink"/>
            <w:rFonts w:eastAsia="MS Mincho"/>
            <w:noProof/>
          </w:rPr>
          <w:t xml:space="preserve">Table 74 — Attributes of element </w:t>
        </w:r>
        <w:r w:rsidRPr="001F6CD2">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_Toc166666841 \h </w:instrText>
        </w:r>
        <w:r>
          <w:rPr>
            <w:noProof/>
            <w:webHidden/>
          </w:rPr>
        </w:r>
        <w:r>
          <w:rPr>
            <w:noProof/>
            <w:webHidden/>
          </w:rPr>
          <w:fldChar w:fldCharType="separate"/>
        </w:r>
        <w:r>
          <w:rPr>
            <w:noProof/>
            <w:webHidden/>
          </w:rPr>
          <w:t>76</w:t>
        </w:r>
        <w:r>
          <w:rPr>
            <w:noProof/>
            <w:webHidden/>
          </w:rPr>
          <w:fldChar w:fldCharType="end"/>
        </w:r>
      </w:hyperlink>
    </w:p>
    <w:p w14:paraId="72E23C2C" w14:textId="269C1D26"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42" w:history="1">
        <w:r w:rsidRPr="001F6CD2">
          <w:rPr>
            <w:rStyle w:val="Hyperlink"/>
            <w:rFonts w:eastAsia="MS Mincho"/>
            <w:noProof/>
          </w:rPr>
          <w:t xml:space="preserve">Table 75 — Nested elements of element </w:t>
        </w:r>
        <w:r w:rsidRPr="001F6CD2">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_Toc166666842 \h </w:instrText>
        </w:r>
        <w:r>
          <w:rPr>
            <w:noProof/>
            <w:webHidden/>
          </w:rPr>
        </w:r>
        <w:r>
          <w:rPr>
            <w:noProof/>
            <w:webHidden/>
          </w:rPr>
          <w:fldChar w:fldCharType="separate"/>
        </w:r>
        <w:r>
          <w:rPr>
            <w:noProof/>
            <w:webHidden/>
          </w:rPr>
          <w:t>78</w:t>
        </w:r>
        <w:r>
          <w:rPr>
            <w:noProof/>
            <w:webHidden/>
          </w:rPr>
          <w:fldChar w:fldCharType="end"/>
        </w:r>
      </w:hyperlink>
    </w:p>
    <w:p w14:paraId="6C2B53DA" w14:textId="645AC850"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43" w:history="1">
        <w:r w:rsidRPr="001F6CD2">
          <w:rPr>
            <w:rStyle w:val="Hyperlink"/>
            <w:rFonts w:eastAsia="MS Mincho"/>
            <w:noProof/>
          </w:rPr>
          <w:t xml:space="preserve">Table 76 — Nested elements of </w:t>
        </w:r>
        <w:r w:rsidRPr="001F6CD2">
          <w:rPr>
            <w:rStyle w:val="Hyperlink"/>
            <w:rFonts w:ascii="Courier New" w:eastAsia="MS Mincho" w:hAnsi="Courier New"/>
            <w:noProof/>
          </w:rPr>
          <w:t>&lt;connection_0d/&gt;</w:t>
        </w:r>
        <w:r w:rsidRPr="001F6CD2">
          <w:rPr>
            <w:rStyle w:val="Hyperlink"/>
            <w:rFonts w:eastAsia="MS Mincho"/>
            <w:noProof/>
          </w:rPr>
          <w:t xml:space="preserve"> for </w:t>
        </w:r>
        <w:r w:rsidRPr="001F6CD2">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_Toc166666843 \h </w:instrText>
        </w:r>
        <w:r>
          <w:rPr>
            <w:noProof/>
            <w:webHidden/>
          </w:rPr>
        </w:r>
        <w:r>
          <w:rPr>
            <w:noProof/>
            <w:webHidden/>
          </w:rPr>
          <w:fldChar w:fldCharType="separate"/>
        </w:r>
        <w:r>
          <w:rPr>
            <w:noProof/>
            <w:webHidden/>
          </w:rPr>
          <w:t>78</w:t>
        </w:r>
        <w:r>
          <w:rPr>
            <w:noProof/>
            <w:webHidden/>
          </w:rPr>
          <w:fldChar w:fldCharType="end"/>
        </w:r>
      </w:hyperlink>
    </w:p>
    <w:p w14:paraId="553CB360" w14:textId="2ED0B41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44" w:history="1">
        <w:r w:rsidRPr="001F6CD2">
          <w:rPr>
            <w:rStyle w:val="Hyperlink"/>
            <w:rFonts w:eastAsia="MS Mincho"/>
            <w:noProof/>
          </w:rPr>
          <w:t xml:space="preserve">Table 77 — Attributes of element </w:t>
        </w:r>
        <w:r w:rsidRPr="001F6CD2">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_Toc166666844 \h </w:instrText>
        </w:r>
        <w:r>
          <w:rPr>
            <w:noProof/>
            <w:webHidden/>
          </w:rPr>
        </w:r>
        <w:r>
          <w:rPr>
            <w:noProof/>
            <w:webHidden/>
          </w:rPr>
          <w:fldChar w:fldCharType="separate"/>
        </w:r>
        <w:r>
          <w:rPr>
            <w:noProof/>
            <w:webHidden/>
          </w:rPr>
          <w:t>78</w:t>
        </w:r>
        <w:r>
          <w:rPr>
            <w:noProof/>
            <w:webHidden/>
          </w:rPr>
          <w:fldChar w:fldCharType="end"/>
        </w:r>
      </w:hyperlink>
    </w:p>
    <w:p w14:paraId="14BA5A58" w14:textId="04BD52A2"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45" w:history="1">
        <w:r w:rsidRPr="001F6CD2">
          <w:rPr>
            <w:rStyle w:val="Hyperlink"/>
            <w:rFonts w:eastAsia="MS Mincho"/>
            <w:noProof/>
          </w:rPr>
          <w:t xml:space="preserve">Table 78 — Nested elements of element </w:t>
        </w:r>
        <w:r w:rsidRPr="001F6CD2">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_Toc166666845 \h </w:instrText>
        </w:r>
        <w:r>
          <w:rPr>
            <w:noProof/>
            <w:webHidden/>
          </w:rPr>
        </w:r>
        <w:r>
          <w:rPr>
            <w:noProof/>
            <w:webHidden/>
          </w:rPr>
          <w:fldChar w:fldCharType="separate"/>
        </w:r>
        <w:r>
          <w:rPr>
            <w:noProof/>
            <w:webHidden/>
          </w:rPr>
          <w:t>79</w:t>
        </w:r>
        <w:r>
          <w:rPr>
            <w:noProof/>
            <w:webHidden/>
          </w:rPr>
          <w:fldChar w:fldCharType="end"/>
        </w:r>
      </w:hyperlink>
    </w:p>
    <w:p w14:paraId="4C28AE18" w14:textId="2001C5A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46" w:history="1">
        <w:r w:rsidRPr="001F6CD2">
          <w:rPr>
            <w:rStyle w:val="Hyperlink"/>
            <w:rFonts w:eastAsia="MS Mincho"/>
            <w:noProof/>
          </w:rPr>
          <w:t xml:space="preserve">Table 79 — Attributes of element </w:t>
        </w:r>
        <w:r w:rsidRPr="001F6CD2">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_Toc166666846 \h </w:instrText>
        </w:r>
        <w:r>
          <w:rPr>
            <w:noProof/>
            <w:webHidden/>
          </w:rPr>
        </w:r>
        <w:r>
          <w:rPr>
            <w:noProof/>
            <w:webHidden/>
          </w:rPr>
          <w:fldChar w:fldCharType="separate"/>
        </w:r>
        <w:r>
          <w:rPr>
            <w:noProof/>
            <w:webHidden/>
          </w:rPr>
          <w:t>80</w:t>
        </w:r>
        <w:r>
          <w:rPr>
            <w:noProof/>
            <w:webHidden/>
          </w:rPr>
          <w:fldChar w:fldCharType="end"/>
        </w:r>
      </w:hyperlink>
    </w:p>
    <w:p w14:paraId="4FABBD89" w14:textId="5E81B24F"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47" w:history="1">
        <w:r w:rsidRPr="001F6CD2">
          <w:rPr>
            <w:rStyle w:val="Hyperlink"/>
            <w:rFonts w:eastAsia="MS Mincho"/>
            <w:noProof/>
          </w:rPr>
          <w:t xml:space="preserve">Table 80 — Attributes of element </w:t>
        </w:r>
        <w:r w:rsidRPr="001F6CD2">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_Toc166666847 \h </w:instrText>
        </w:r>
        <w:r>
          <w:rPr>
            <w:noProof/>
            <w:webHidden/>
          </w:rPr>
        </w:r>
        <w:r>
          <w:rPr>
            <w:noProof/>
            <w:webHidden/>
          </w:rPr>
          <w:fldChar w:fldCharType="separate"/>
        </w:r>
        <w:r>
          <w:rPr>
            <w:noProof/>
            <w:webHidden/>
          </w:rPr>
          <w:t>81</w:t>
        </w:r>
        <w:r>
          <w:rPr>
            <w:noProof/>
            <w:webHidden/>
          </w:rPr>
          <w:fldChar w:fldCharType="end"/>
        </w:r>
      </w:hyperlink>
    </w:p>
    <w:p w14:paraId="0A93236A" w14:textId="60C5A2CD"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48" w:history="1">
        <w:r w:rsidRPr="001F6CD2">
          <w:rPr>
            <w:rStyle w:val="Hyperlink"/>
            <w:rFonts w:eastAsia="MS Mincho"/>
            <w:noProof/>
          </w:rPr>
          <w:t xml:space="preserve">Table 81 — Nested elements of </w:t>
        </w:r>
        <w:r w:rsidRPr="001F6CD2">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_Toc166666848 \h </w:instrText>
        </w:r>
        <w:r>
          <w:rPr>
            <w:noProof/>
            <w:webHidden/>
          </w:rPr>
        </w:r>
        <w:r>
          <w:rPr>
            <w:noProof/>
            <w:webHidden/>
          </w:rPr>
          <w:fldChar w:fldCharType="separate"/>
        </w:r>
        <w:r>
          <w:rPr>
            <w:noProof/>
            <w:webHidden/>
          </w:rPr>
          <w:t>82</w:t>
        </w:r>
        <w:r>
          <w:rPr>
            <w:noProof/>
            <w:webHidden/>
          </w:rPr>
          <w:fldChar w:fldCharType="end"/>
        </w:r>
      </w:hyperlink>
    </w:p>
    <w:p w14:paraId="49C24989" w14:textId="366727D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49" w:history="1">
        <w:r w:rsidRPr="001F6CD2">
          <w:rPr>
            <w:rStyle w:val="Hyperlink"/>
            <w:rFonts w:eastAsia="MS Mincho"/>
            <w:noProof/>
          </w:rPr>
          <w:t xml:space="preserve">Table 82 — Attributes of element </w:t>
        </w:r>
        <w:r w:rsidRPr="001F6CD2">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_Toc166666849 \h </w:instrText>
        </w:r>
        <w:r>
          <w:rPr>
            <w:noProof/>
            <w:webHidden/>
          </w:rPr>
        </w:r>
        <w:r>
          <w:rPr>
            <w:noProof/>
            <w:webHidden/>
          </w:rPr>
          <w:fldChar w:fldCharType="separate"/>
        </w:r>
        <w:r>
          <w:rPr>
            <w:noProof/>
            <w:webHidden/>
          </w:rPr>
          <w:t>82</w:t>
        </w:r>
        <w:r>
          <w:rPr>
            <w:noProof/>
            <w:webHidden/>
          </w:rPr>
          <w:fldChar w:fldCharType="end"/>
        </w:r>
      </w:hyperlink>
    </w:p>
    <w:p w14:paraId="3D8BF72B" w14:textId="00496FEA"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50" w:history="1">
        <w:r w:rsidRPr="001F6CD2">
          <w:rPr>
            <w:rStyle w:val="Hyperlink"/>
            <w:rFonts w:eastAsia="MS Mincho"/>
            <w:noProof/>
          </w:rPr>
          <w:t xml:space="preserve">Table 83 — Attributes of element </w:t>
        </w:r>
        <w:r w:rsidRPr="001F6CD2">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_Toc166666850 \h </w:instrText>
        </w:r>
        <w:r>
          <w:rPr>
            <w:noProof/>
            <w:webHidden/>
          </w:rPr>
        </w:r>
        <w:r>
          <w:rPr>
            <w:noProof/>
            <w:webHidden/>
          </w:rPr>
          <w:fldChar w:fldCharType="separate"/>
        </w:r>
        <w:r>
          <w:rPr>
            <w:noProof/>
            <w:webHidden/>
          </w:rPr>
          <w:t>85</w:t>
        </w:r>
        <w:r>
          <w:rPr>
            <w:noProof/>
            <w:webHidden/>
          </w:rPr>
          <w:fldChar w:fldCharType="end"/>
        </w:r>
      </w:hyperlink>
    </w:p>
    <w:p w14:paraId="3D9603C3" w14:textId="534C8BCF"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51" w:history="1">
        <w:r w:rsidRPr="001F6CD2">
          <w:rPr>
            <w:rStyle w:val="Hyperlink"/>
            <w:rFonts w:eastAsia="MS Mincho"/>
            <w:noProof/>
          </w:rPr>
          <w:t xml:space="preserve">Table 84 — Attributes of element </w:t>
        </w:r>
        <w:r w:rsidRPr="001F6CD2">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_Toc166666851 \h </w:instrText>
        </w:r>
        <w:r>
          <w:rPr>
            <w:noProof/>
            <w:webHidden/>
          </w:rPr>
        </w:r>
        <w:r>
          <w:rPr>
            <w:noProof/>
            <w:webHidden/>
          </w:rPr>
          <w:fldChar w:fldCharType="separate"/>
        </w:r>
        <w:r>
          <w:rPr>
            <w:noProof/>
            <w:webHidden/>
          </w:rPr>
          <w:t>85</w:t>
        </w:r>
        <w:r>
          <w:rPr>
            <w:noProof/>
            <w:webHidden/>
          </w:rPr>
          <w:fldChar w:fldCharType="end"/>
        </w:r>
      </w:hyperlink>
    </w:p>
    <w:p w14:paraId="3F1B3332" w14:textId="1A55086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52" w:history="1">
        <w:r w:rsidRPr="001F6CD2">
          <w:rPr>
            <w:rStyle w:val="Hyperlink"/>
            <w:rFonts w:eastAsia="MS Mincho"/>
            <w:noProof/>
          </w:rPr>
          <w:t xml:space="preserve">Table 85 — Nested elements of element </w:t>
        </w:r>
        <w:r w:rsidRPr="001F6CD2">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_Toc166666852 \h </w:instrText>
        </w:r>
        <w:r>
          <w:rPr>
            <w:noProof/>
            <w:webHidden/>
          </w:rPr>
        </w:r>
        <w:r>
          <w:rPr>
            <w:noProof/>
            <w:webHidden/>
          </w:rPr>
          <w:fldChar w:fldCharType="separate"/>
        </w:r>
        <w:r>
          <w:rPr>
            <w:noProof/>
            <w:webHidden/>
          </w:rPr>
          <w:t>89</w:t>
        </w:r>
        <w:r>
          <w:rPr>
            <w:noProof/>
            <w:webHidden/>
          </w:rPr>
          <w:fldChar w:fldCharType="end"/>
        </w:r>
      </w:hyperlink>
    </w:p>
    <w:p w14:paraId="1187D976" w14:textId="6B978707"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53" w:history="1">
        <w:r w:rsidRPr="001F6CD2">
          <w:rPr>
            <w:rStyle w:val="Hyperlink"/>
            <w:rFonts w:eastAsia="MS Mincho"/>
            <w:noProof/>
          </w:rPr>
          <w:t xml:space="preserve">Table 86 — Nested elements of element </w:t>
        </w:r>
        <w:r w:rsidRPr="001F6CD2">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_Toc166666853 \h </w:instrText>
        </w:r>
        <w:r>
          <w:rPr>
            <w:noProof/>
            <w:webHidden/>
          </w:rPr>
        </w:r>
        <w:r>
          <w:rPr>
            <w:noProof/>
            <w:webHidden/>
          </w:rPr>
          <w:fldChar w:fldCharType="separate"/>
        </w:r>
        <w:r>
          <w:rPr>
            <w:noProof/>
            <w:webHidden/>
          </w:rPr>
          <w:t>92</w:t>
        </w:r>
        <w:r>
          <w:rPr>
            <w:noProof/>
            <w:webHidden/>
          </w:rPr>
          <w:fldChar w:fldCharType="end"/>
        </w:r>
      </w:hyperlink>
    </w:p>
    <w:p w14:paraId="23AE449B" w14:textId="153FDCB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54" w:history="1">
        <w:r w:rsidRPr="001F6CD2">
          <w:rPr>
            <w:rStyle w:val="Hyperlink"/>
            <w:rFonts w:eastAsia="MS Mincho"/>
            <w:noProof/>
          </w:rPr>
          <w:t xml:space="preserve">Table 87 — Attributes of element </w:t>
        </w:r>
        <w:r w:rsidRPr="001F6CD2">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_Toc166666854 \h </w:instrText>
        </w:r>
        <w:r>
          <w:rPr>
            <w:noProof/>
            <w:webHidden/>
          </w:rPr>
        </w:r>
        <w:r>
          <w:rPr>
            <w:noProof/>
            <w:webHidden/>
          </w:rPr>
          <w:fldChar w:fldCharType="separate"/>
        </w:r>
        <w:r>
          <w:rPr>
            <w:noProof/>
            <w:webHidden/>
          </w:rPr>
          <w:t>93</w:t>
        </w:r>
        <w:r>
          <w:rPr>
            <w:noProof/>
            <w:webHidden/>
          </w:rPr>
          <w:fldChar w:fldCharType="end"/>
        </w:r>
      </w:hyperlink>
    </w:p>
    <w:p w14:paraId="6F8AC5BF" w14:textId="42FA3A44"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55" w:history="1">
        <w:r w:rsidRPr="001F6CD2">
          <w:rPr>
            <w:rStyle w:val="Hyperlink"/>
            <w:rFonts w:eastAsia="MS Mincho"/>
            <w:noProof/>
          </w:rPr>
          <w:t xml:space="preserve">Table 88 — Nested elements of element </w:t>
        </w:r>
        <w:r w:rsidRPr="001F6CD2">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_Toc166666855 \h </w:instrText>
        </w:r>
        <w:r>
          <w:rPr>
            <w:noProof/>
            <w:webHidden/>
          </w:rPr>
        </w:r>
        <w:r>
          <w:rPr>
            <w:noProof/>
            <w:webHidden/>
          </w:rPr>
          <w:fldChar w:fldCharType="separate"/>
        </w:r>
        <w:r>
          <w:rPr>
            <w:noProof/>
            <w:webHidden/>
          </w:rPr>
          <w:t>94</w:t>
        </w:r>
        <w:r>
          <w:rPr>
            <w:noProof/>
            <w:webHidden/>
          </w:rPr>
          <w:fldChar w:fldCharType="end"/>
        </w:r>
      </w:hyperlink>
    </w:p>
    <w:p w14:paraId="39D12F9E" w14:textId="7987982C"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56" w:history="1">
        <w:r w:rsidRPr="001F6CD2">
          <w:rPr>
            <w:rStyle w:val="Hyperlink"/>
            <w:rFonts w:eastAsia="MS Mincho"/>
            <w:noProof/>
          </w:rPr>
          <w:t xml:space="preserve">Table 89 — Attributes of element </w:t>
        </w:r>
        <w:r w:rsidRPr="001F6CD2">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_Toc166666856 \h </w:instrText>
        </w:r>
        <w:r>
          <w:rPr>
            <w:noProof/>
            <w:webHidden/>
          </w:rPr>
        </w:r>
        <w:r>
          <w:rPr>
            <w:noProof/>
            <w:webHidden/>
          </w:rPr>
          <w:fldChar w:fldCharType="separate"/>
        </w:r>
        <w:r>
          <w:rPr>
            <w:noProof/>
            <w:webHidden/>
          </w:rPr>
          <w:t>96</w:t>
        </w:r>
        <w:r>
          <w:rPr>
            <w:noProof/>
            <w:webHidden/>
          </w:rPr>
          <w:fldChar w:fldCharType="end"/>
        </w:r>
      </w:hyperlink>
    </w:p>
    <w:p w14:paraId="291C845C" w14:textId="44F85B3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57" w:history="1">
        <w:r w:rsidRPr="001F6CD2">
          <w:rPr>
            <w:rStyle w:val="Hyperlink"/>
            <w:rFonts w:eastAsia="MS Mincho"/>
            <w:noProof/>
          </w:rPr>
          <w:t xml:space="preserve">Table 90 — Nested elements of element </w:t>
        </w:r>
        <w:r w:rsidRPr="001F6CD2">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_Toc166666857 \h </w:instrText>
        </w:r>
        <w:r>
          <w:rPr>
            <w:noProof/>
            <w:webHidden/>
          </w:rPr>
        </w:r>
        <w:r>
          <w:rPr>
            <w:noProof/>
            <w:webHidden/>
          </w:rPr>
          <w:fldChar w:fldCharType="separate"/>
        </w:r>
        <w:r>
          <w:rPr>
            <w:noProof/>
            <w:webHidden/>
          </w:rPr>
          <w:t>97</w:t>
        </w:r>
        <w:r>
          <w:rPr>
            <w:noProof/>
            <w:webHidden/>
          </w:rPr>
          <w:fldChar w:fldCharType="end"/>
        </w:r>
      </w:hyperlink>
    </w:p>
    <w:p w14:paraId="460E8D98" w14:textId="034FD1A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58" w:history="1">
        <w:r w:rsidRPr="001F6CD2">
          <w:rPr>
            <w:rStyle w:val="Hyperlink"/>
            <w:rFonts w:eastAsia="MS Mincho"/>
            <w:noProof/>
          </w:rPr>
          <w:t xml:space="preserve">Table 91 — Attributes of element </w:t>
        </w:r>
        <w:r w:rsidRPr="001F6CD2">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_Toc166666858 \h </w:instrText>
        </w:r>
        <w:r>
          <w:rPr>
            <w:noProof/>
            <w:webHidden/>
          </w:rPr>
        </w:r>
        <w:r>
          <w:rPr>
            <w:noProof/>
            <w:webHidden/>
          </w:rPr>
          <w:fldChar w:fldCharType="separate"/>
        </w:r>
        <w:r>
          <w:rPr>
            <w:noProof/>
            <w:webHidden/>
          </w:rPr>
          <w:t>97</w:t>
        </w:r>
        <w:r>
          <w:rPr>
            <w:noProof/>
            <w:webHidden/>
          </w:rPr>
          <w:fldChar w:fldCharType="end"/>
        </w:r>
      </w:hyperlink>
    </w:p>
    <w:p w14:paraId="375AE7B2" w14:textId="1E73DE18"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59" w:history="1">
        <w:r w:rsidRPr="001F6CD2">
          <w:rPr>
            <w:rStyle w:val="Hyperlink"/>
            <w:rFonts w:eastAsia="MS Mincho"/>
            <w:noProof/>
          </w:rPr>
          <w:t xml:space="preserve">Table 92 — Default values of attribute </w:t>
        </w:r>
        <w:r w:rsidRPr="001F6CD2">
          <w:rPr>
            <w:rStyle w:val="Hyperlink"/>
            <w:rFonts w:ascii="Courier New" w:eastAsia="MS Mincho" w:hAnsi="Courier New" w:cs="Courier New"/>
            <w:noProof/>
          </w:rPr>
          <w:t>filler</w:t>
        </w:r>
        <w:r w:rsidRPr="001F6CD2">
          <w:rPr>
            <w:rStyle w:val="Hyperlink"/>
            <w:rFonts w:eastAsia="MS Mincho"/>
            <w:noProof/>
          </w:rPr>
          <w:t xml:space="preserve">, dependent from attribute </w:t>
        </w:r>
        <w:r w:rsidRPr="001F6CD2">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_Toc166666859 \h </w:instrText>
        </w:r>
        <w:r>
          <w:rPr>
            <w:noProof/>
            <w:webHidden/>
          </w:rPr>
        </w:r>
        <w:r>
          <w:rPr>
            <w:noProof/>
            <w:webHidden/>
          </w:rPr>
          <w:fldChar w:fldCharType="separate"/>
        </w:r>
        <w:r>
          <w:rPr>
            <w:noProof/>
            <w:webHidden/>
          </w:rPr>
          <w:t>101</w:t>
        </w:r>
        <w:r>
          <w:rPr>
            <w:noProof/>
            <w:webHidden/>
          </w:rPr>
          <w:fldChar w:fldCharType="end"/>
        </w:r>
      </w:hyperlink>
    </w:p>
    <w:p w14:paraId="35776B96" w14:textId="74B950B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60" w:history="1">
        <w:r w:rsidRPr="001F6CD2">
          <w:rPr>
            <w:rStyle w:val="Hyperlink"/>
            <w:rFonts w:eastAsia="MS Mincho"/>
            <w:noProof/>
          </w:rPr>
          <w:t xml:space="preserve">Table 93 — Parameters of butt joint per </w:t>
        </w:r>
        <w:r w:rsidRPr="001F6CD2">
          <w:rPr>
            <w:rStyle w:val="Hyperlink"/>
            <w:rFonts w:ascii="Courier New" w:eastAsia="MS Mincho" w:hAnsi="Courier New" w:cs="Courier New"/>
            <w:noProof/>
          </w:rPr>
          <w:t>&lt;weld_position/&gt;</w:t>
        </w:r>
        <w:r w:rsidRPr="001F6CD2">
          <w:rPr>
            <w:rStyle w:val="Hyperlink"/>
            <w:rFonts w:eastAsia="MS Mincho"/>
            <w:noProof/>
          </w:rPr>
          <w:t xml:space="preserve"> (w.p.)</w:t>
        </w:r>
        <w:r>
          <w:rPr>
            <w:noProof/>
            <w:webHidden/>
          </w:rPr>
          <w:tab/>
        </w:r>
        <w:r>
          <w:rPr>
            <w:noProof/>
            <w:webHidden/>
          </w:rPr>
          <w:fldChar w:fldCharType="begin"/>
        </w:r>
        <w:r>
          <w:rPr>
            <w:noProof/>
            <w:webHidden/>
          </w:rPr>
          <w:instrText xml:space="preserve"> PAGEREF _Toc166666860 \h </w:instrText>
        </w:r>
        <w:r>
          <w:rPr>
            <w:noProof/>
            <w:webHidden/>
          </w:rPr>
        </w:r>
        <w:r>
          <w:rPr>
            <w:noProof/>
            <w:webHidden/>
          </w:rPr>
          <w:fldChar w:fldCharType="separate"/>
        </w:r>
        <w:r>
          <w:rPr>
            <w:noProof/>
            <w:webHidden/>
          </w:rPr>
          <w:t>102</w:t>
        </w:r>
        <w:r>
          <w:rPr>
            <w:noProof/>
            <w:webHidden/>
          </w:rPr>
          <w:fldChar w:fldCharType="end"/>
        </w:r>
      </w:hyperlink>
    </w:p>
    <w:p w14:paraId="41671DC1" w14:textId="11F1A722"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61" w:history="1">
        <w:r w:rsidRPr="001F6CD2">
          <w:rPr>
            <w:rStyle w:val="Hyperlink"/>
            <w:rFonts w:eastAsia="MS Mincho"/>
            <w:noProof/>
          </w:rPr>
          <w:t xml:space="preserve">Table 94 — Attributes of element </w:t>
        </w:r>
        <w:r w:rsidRPr="001F6CD2">
          <w:rPr>
            <w:rStyle w:val="Hyperlink"/>
            <w:rFonts w:ascii="Courier New" w:eastAsia="MS Mincho" w:hAnsi="Courier New" w:cs="Courier New"/>
            <w:noProof/>
            <w:kern w:val="22"/>
          </w:rPr>
          <w:t>&lt;weld_position/&gt;</w:t>
        </w:r>
        <w:r w:rsidRPr="001F6CD2">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_Toc166666861 \h </w:instrText>
        </w:r>
        <w:r>
          <w:rPr>
            <w:noProof/>
            <w:webHidden/>
          </w:rPr>
        </w:r>
        <w:r>
          <w:rPr>
            <w:noProof/>
            <w:webHidden/>
          </w:rPr>
          <w:fldChar w:fldCharType="separate"/>
        </w:r>
        <w:r>
          <w:rPr>
            <w:noProof/>
            <w:webHidden/>
          </w:rPr>
          <w:t>103</w:t>
        </w:r>
        <w:r>
          <w:rPr>
            <w:noProof/>
            <w:webHidden/>
          </w:rPr>
          <w:fldChar w:fldCharType="end"/>
        </w:r>
      </w:hyperlink>
    </w:p>
    <w:p w14:paraId="2BED3ACC" w14:textId="30616B6F"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62" w:history="1">
        <w:r w:rsidRPr="001F6CD2">
          <w:rPr>
            <w:rStyle w:val="Hyperlink"/>
            <w:rFonts w:eastAsia="MS Mincho"/>
            <w:noProof/>
          </w:rPr>
          <w:t xml:space="preserve">Table 95 — Attributes of element </w:t>
        </w:r>
        <w:r w:rsidRPr="001F6CD2">
          <w:rPr>
            <w:rStyle w:val="Hyperlink"/>
            <w:rFonts w:ascii="Courier New" w:eastAsia="MS Mincho" w:hAnsi="Courier New" w:cs="Courier New"/>
            <w:noProof/>
            <w:kern w:val="22"/>
          </w:rPr>
          <w:t>&lt;sheet_parameter/&gt;</w:t>
        </w:r>
        <w:r w:rsidRPr="001F6CD2">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_Toc166666862 \h </w:instrText>
        </w:r>
        <w:r>
          <w:rPr>
            <w:noProof/>
            <w:webHidden/>
          </w:rPr>
        </w:r>
        <w:r>
          <w:rPr>
            <w:noProof/>
            <w:webHidden/>
          </w:rPr>
          <w:fldChar w:fldCharType="separate"/>
        </w:r>
        <w:r>
          <w:rPr>
            <w:noProof/>
            <w:webHidden/>
          </w:rPr>
          <w:t>105</w:t>
        </w:r>
        <w:r>
          <w:rPr>
            <w:noProof/>
            <w:webHidden/>
          </w:rPr>
          <w:fldChar w:fldCharType="end"/>
        </w:r>
      </w:hyperlink>
    </w:p>
    <w:p w14:paraId="46F57B1A" w14:textId="1114FE4C"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63" w:history="1">
        <w:r w:rsidRPr="001F6CD2">
          <w:rPr>
            <w:rStyle w:val="Hyperlink"/>
            <w:rFonts w:eastAsia="MS Mincho"/>
            <w:noProof/>
          </w:rPr>
          <w:t xml:space="preserve">Table 96 — Parameters of Simple Corner Weld per </w:t>
        </w:r>
        <w:r w:rsidRPr="001F6CD2">
          <w:rPr>
            <w:rStyle w:val="Hyperlink"/>
            <w:rFonts w:ascii="Courier New" w:eastAsia="MS Mincho" w:hAnsi="Courier New" w:cs="Courier New"/>
            <w:noProof/>
          </w:rPr>
          <w:t>&lt;weld_position/&gt;</w:t>
        </w:r>
        <w:r w:rsidRPr="001F6CD2">
          <w:rPr>
            <w:rStyle w:val="Hyperlink"/>
            <w:rFonts w:eastAsia="MS Mincho"/>
            <w:noProof/>
          </w:rPr>
          <w:t xml:space="preserve"> (w.p.)</w:t>
        </w:r>
        <w:r>
          <w:rPr>
            <w:noProof/>
            <w:webHidden/>
          </w:rPr>
          <w:tab/>
        </w:r>
        <w:r>
          <w:rPr>
            <w:noProof/>
            <w:webHidden/>
          </w:rPr>
          <w:fldChar w:fldCharType="begin"/>
        </w:r>
        <w:r>
          <w:rPr>
            <w:noProof/>
            <w:webHidden/>
          </w:rPr>
          <w:instrText xml:space="preserve"> PAGEREF _Toc166666863 \h </w:instrText>
        </w:r>
        <w:r>
          <w:rPr>
            <w:noProof/>
            <w:webHidden/>
          </w:rPr>
        </w:r>
        <w:r>
          <w:rPr>
            <w:noProof/>
            <w:webHidden/>
          </w:rPr>
          <w:fldChar w:fldCharType="separate"/>
        </w:r>
        <w:r>
          <w:rPr>
            <w:noProof/>
            <w:webHidden/>
          </w:rPr>
          <w:t>106</w:t>
        </w:r>
        <w:r>
          <w:rPr>
            <w:noProof/>
            <w:webHidden/>
          </w:rPr>
          <w:fldChar w:fldCharType="end"/>
        </w:r>
      </w:hyperlink>
    </w:p>
    <w:p w14:paraId="528069DD" w14:textId="72A056A0"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64" w:history="1">
        <w:r w:rsidRPr="001F6CD2">
          <w:rPr>
            <w:rStyle w:val="Hyperlink"/>
            <w:rFonts w:eastAsia="MS Mincho"/>
            <w:noProof/>
          </w:rPr>
          <w:t xml:space="preserve">Table 97 — Parameters of Double Corner Weld per </w:t>
        </w:r>
        <w:r w:rsidRPr="001F6CD2">
          <w:rPr>
            <w:rStyle w:val="Hyperlink"/>
            <w:rFonts w:ascii="Courier New" w:eastAsia="MS Mincho" w:hAnsi="Courier New" w:cs="Courier New"/>
            <w:noProof/>
          </w:rPr>
          <w:t>&lt;weld_position/&gt;</w:t>
        </w:r>
        <w:r w:rsidRPr="001F6CD2">
          <w:rPr>
            <w:rStyle w:val="Hyperlink"/>
            <w:rFonts w:eastAsia="MS Mincho"/>
            <w:noProof/>
          </w:rPr>
          <w:t xml:space="preserve"> (w.p.)</w:t>
        </w:r>
        <w:r>
          <w:rPr>
            <w:noProof/>
            <w:webHidden/>
          </w:rPr>
          <w:tab/>
        </w:r>
        <w:r>
          <w:rPr>
            <w:noProof/>
            <w:webHidden/>
          </w:rPr>
          <w:fldChar w:fldCharType="begin"/>
        </w:r>
        <w:r>
          <w:rPr>
            <w:noProof/>
            <w:webHidden/>
          </w:rPr>
          <w:instrText xml:space="preserve"> PAGEREF _Toc166666864 \h </w:instrText>
        </w:r>
        <w:r>
          <w:rPr>
            <w:noProof/>
            <w:webHidden/>
          </w:rPr>
        </w:r>
        <w:r>
          <w:rPr>
            <w:noProof/>
            <w:webHidden/>
          </w:rPr>
          <w:fldChar w:fldCharType="separate"/>
        </w:r>
        <w:r>
          <w:rPr>
            <w:noProof/>
            <w:webHidden/>
          </w:rPr>
          <w:t>107</w:t>
        </w:r>
        <w:r>
          <w:rPr>
            <w:noProof/>
            <w:webHidden/>
          </w:rPr>
          <w:fldChar w:fldCharType="end"/>
        </w:r>
      </w:hyperlink>
    </w:p>
    <w:p w14:paraId="236A1FD3" w14:textId="7C22D5FC"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65" w:history="1">
        <w:r w:rsidRPr="001F6CD2">
          <w:rPr>
            <w:rStyle w:val="Hyperlink"/>
            <w:rFonts w:eastAsia="MS Mincho"/>
            <w:noProof/>
          </w:rPr>
          <w:t xml:space="preserve">Table 98 — Attributes of element </w:t>
        </w:r>
        <w:r w:rsidRPr="001F6CD2">
          <w:rPr>
            <w:rStyle w:val="Hyperlink"/>
            <w:rFonts w:ascii="Courier New" w:eastAsia="MS Mincho" w:hAnsi="Courier New"/>
            <w:noProof/>
          </w:rPr>
          <w:t>&lt;weld_position/&gt;</w:t>
        </w:r>
        <w:r w:rsidRPr="001F6CD2">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_Toc166666865 \h </w:instrText>
        </w:r>
        <w:r>
          <w:rPr>
            <w:noProof/>
            <w:webHidden/>
          </w:rPr>
        </w:r>
        <w:r>
          <w:rPr>
            <w:noProof/>
            <w:webHidden/>
          </w:rPr>
          <w:fldChar w:fldCharType="separate"/>
        </w:r>
        <w:r>
          <w:rPr>
            <w:noProof/>
            <w:webHidden/>
          </w:rPr>
          <w:t>108</w:t>
        </w:r>
        <w:r>
          <w:rPr>
            <w:noProof/>
            <w:webHidden/>
          </w:rPr>
          <w:fldChar w:fldCharType="end"/>
        </w:r>
      </w:hyperlink>
    </w:p>
    <w:p w14:paraId="3953A1A4" w14:textId="2065BD38"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66" w:history="1">
        <w:r w:rsidRPr="001F6CD2">
          <w:rPr>
            <w:rStyle w:val="Hyperlink"/>
            <w:rFonts w:eastAsia="MS Mincho"/>
            <w:noProof/>
          </w:rPr>
          <w:t xml:space="preserve">Table 99 — Values of Attribute </w:t>
        </w:r>
        <w:r w:rsidRPr="001F6CD2">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_Toc166666866 \h </w:instrText>
        </w:r>
        <w:r>
          <w:rPr>
            <w:noProof/>
            <w:webHidden/>
          </w:rPr>
        </w:r>
        <w:r>
          <w:rPr>
            <w:noProof/>
            <w:webHidden/>
          </w:rPr>
          <w:fldChar w:fldCharType="separate"/>
        </w:r>
        <w:r>
          <w:rPr>
            <w:noProof/>
            <w:webHidden/>
          </w:rPr>
          <w:t>109</w:t>
        </w:r>
        <w:r>
          <w:rPr>
            <w:noProof/>
            <w:webHidden/>
          </w:rPr>
          <w:fldChar w:fldCharType="end"/>
        </w:r>
      </w:hyperlink>
    </w:p>
    <w:p w14:paraId="586CEF10" w14:textId="251F8DA4"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67" w:history="1">
        <w:r w:rsidRPr="001F6CD2">
          <w:rPr>
            <w:rStyle w:val="Hyperlink"/>
            <w:rFonts w:eastAsia="MS Mincho"/>
            <w:noProof/>
          </w:rPr>
          <w:t xml:space="preserve">Table 100 — Values of Attribute </w:t>
        </w:r>
        <w:r w:rsidRPr="001F6CD2">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_Toc166666867 \h </w:instrText>
        </w:r>
        <w:r>
          <w:rPr>
            <w:noProof/>
            <w:webHidden/>
          </w:rPr>
        </w:r>
        <w:r>
          <w:rPr>
            <w:noProof/>
            <w:webHidden/>
          </w:rPr>
          <w:fldChar w:fldCharType="separate"/>
        </w:r>
        <w:r>
          <w:rPr>
            <w:noProof/>
            <w:webHidden/>
          </w:rPr>
          <w:t>109</w:t>
        </w:r>
        <w:r>
          <w:rPr>
            <w:noProof/>
            <w:webHidden/>
          </w:rPr>
          <w:fldChar w:fldCharType="end"/>
        </w:r>
      </w:hyperlink>
    </w:p>
    <w:p w14:paraId="661C1486" w14:textId="26AE8BF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68" w:history="1">
        <w:r w:rsidRPr="001F6CD2">
          <w:rPr>
            <w:rStyle w:val="Hyperlink"/>
            <w:rFonts w:eastAsia="MS Mincho"/>
            <w:noProof/>
          </w:rPr>
          <w:t xml:space="preserve">Table 101 — Attributes of element </w:t>
        </w:r>
        <w:r w:rsidRPr="001F6CD2">
          <w:rPr>
            <w:rStyle w:val="Hyperlink"/>
            <w:rFonts w:ascii="Courier New" w:eastAsia="MS Mincho" w:hAnsi="Courier New" w:cs="Courier New"/>
            <w:noProof/>
            <w:kern w:val="22"/>
          </w:rPr>
          <w:t>&lt;sheet_parameter/&gt;</w:t>
        </w:r>
        <w:r w:rsidRPr="001F6CD2">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_Toc166666868 \h </w:instrText>
        </w:r>
        <w:r>
          <w:rPr>
            <w:noProof/>
            <w:webHidden/>
          </w:rPr>
        </w:r>
        <w:r>
          <w:rPr>
            <w:noProof/>
            <w:webHidden/>
          </w:rPr>
          <w:fldChar w:fldCharType="separate"/>
        </w:r>
        <w:r>
          <w:rPr>
            <w:noProof/>
            <w:webHidden/>
          </w:rPr>
          <w:t>110</w:t>
        </w:r>
        <w:r>
          <w:rPr>
            <w:noProof/>
            <w:webHidden/>
          </w:rPr>
          <w:fldChar w:fldCharType="end"/>
        </w:r>
      </w:hyperlink>
    </w:p>
    <w:p w14:paraId="5E4C3F1B" w14:textId="67643C2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69" w:history="1">
        <w:r w:rsidRPr="001F6CD2">
          <w:rPr>
            <w:rStyle w:val="Hyperlink"/>
            <w:rFonts w:eastAsia="MS Mincho"/>
            <w:noProof/>
          </w:rPr>
          <w:t xml:space="preserve">Table 102 — Parameters of Edge Weld for its single </w:t>
        </w:r>
        <w:r w:rsidRPr="001F6CD2">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_Toc166666869 \h </w:instrText>
        </w:r>
        <w:r>
          <w:rPr>
            <w:noProof/>
            <w:webHidden/>
          </w:rPr>
        </w:r>
        <w:r>
          <w:rPr>
            <w:noProof/>
            <w:webHidden/>
          </w:rPr>
          <w:fldChar w:fldCharType="separate"/>
        </w:r>
        <w:r>
          <w:rPr>
            <w:noProof/>
            <w:webHidden/>
          </w:rPr>
          <w:t>111</w:t>
        </w:r>
        <w:r>
          <w:rPr>
            <w:noProof/>
            <w:webHidden/>
          </w:rPr>
          <w:fldChar w:fldCharType="end"/>
        </w:r>
      </w:hyperlink>
    </w:p>
    <w:p w14:paraId="2E1DD443" w14:textId="0B47FDB4"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70" w:history="1">
        <w:r w:rsidRPr="001F6CD2">
          <w:rPr>
            <w:rStyle w:val="Hyperlink"/>
            <w:rFonts w:eastAsia="MS Mincho"/>
            <w:noProof/>
          </w:rPr>
          <w:t xml:space="preserve">Table 103 — Attributes of element </w:t>
        </w:r>
        <w:r w:rsidRPr="001F6CD2">
          <w:rPr>
            <w:rStyle w:val="Hyperlink"/>
            <w:rFonts w:ascii="Courier New" w:eastAsia="MS Mincho" w:hAnsi="Courier New" w:cs="Courier New"/>
            <w:noProof/>
            <w:kern w:val="22"/>
          </w:rPr>
          <w:t>&lt;weld_position/&gt;</w:t>
        </w:r>
        <w:r w:rsidRPr="001F6CD2">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_Toc166666870 \h </w:instrText>
        </w:r>
        <w:r>
          <w:rPr>
            <w:noProof/>
            <w:webHidden/>
          </w:rPr>
        </w:r>
        <w:r>
          <w:rPr>
            <w:noProof/>
            <w:webHidden/>
          </w:rPr>
          <w:fldChar w:fldCharType="separate"/>
        </w:r>
        <w:r>
          <w:rPr>
            <w:noProof/>
            <w:webHidden/>
          </w:rPr>
          <w:t>112</w:t>
        </w:r>
        <w:r>
          <w:rPr>
            <w:noProof/>
            <w:webHidden/>
          </w:rPr>
          <w:fldChar w:fldCharType="end"/>
        </w:r>
      </w:hyperlink>
    </w:p>
    <w:p w14:paraId="4964E5EE" w14:textId="1F4EC44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71" w:history="1">
        <w:r w:rsidRPr="001F6CD2">
          <w:rPr>
            <w:rStyle w:val="Hyperlink"/>
            <w:rFonts w:eastAsia="MS Mincho"/>
            <w:noProof/>
          </w:rPr>
          <w:t xml:space="preserve">Table 104 — Attributes of element </w:t>
        </w:r>
        <w:r w:rsidRPr="001F6CD2">
          <w:rPr>
            <w:rStyle w:val="Hyperlink"/>
            <w:rFonts w:ascii="Courier New" w:eastAsia="MS Mincho" w:hAnsi="Courier New" w:cs="Courier New"/>
            <w:noProof/>
            <w:kern w:val="22"/>
          </w:rPr>
          <w:t>&lt;sheet_parameter/&gt;</w:t>
        </w:r>
        <w:r w:rsidRPr="001F6CD2">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_Toc166666871 \h </w:instrText>
        </w:r>
        <w:r>
          <w:rPr>
            <w:noProof/>
            <w:webHidden/>
          </w:rPr>
        </w:r>
        <w:r>
          <w:rPr>
            <w:noProof/>
            <w:webHidden/>
          </w:rPr>
          <w:fldChar w:fldCharType="separate"/>
        </w:r>
        <w:r>
          <w:rPr>
            <w:noProof/>
            <w:webHidden/>
          </w:rPr>
          <w:t>113</w:t>
        </w:r>
        <w:r>
          <w:rPr>
            <w:noProof/>
            <w:webHidden/>
          </w:rPr>
          <w:fldChar w:fldCharType="end"/>
        </w:r>
      </w:hyperlink>
    </w:p>
    <w:p w14:paraId="3ED5C243" w14:textId="42BC44A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72" w:history="1">
        <w:r w:rsidRPr="001F6CD2">
          <w:rPr>
            <w:rStyle w:val="Hyperlink"/>
            <w:rFonts w:eastAsia="MS Mincho"/>
            <w:noProof/>
          </w:rPr>
          <w:t xml:space="preserve">Table 105 — Parameters of I-Weld for its single </w:t>
        </w:r>
        <w:r w:rsidRPr="001F6CD2">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_Toc166666872 \h </w:instrText>
        </w:r>
        <w:r>
          <w:rPr>
            <w:noProof/>
            <w:webHidden/>
          </w:rPr>
        </w:r>
        <w:r>
          <w:rPr>
            <w:noProof/>
            <w:webHidden/>
          </w:rPr>
          <w:fldChar w:fldCharType="separate"/>
        </w:r>
        <w:r>
          <w:rPr>
            <w:noProof/>
            <w:webHidden/>
          </w:rPr>
          <w:t>114</w:t>
        </w:r>
        <w:r>
          <w:rPr>
            <w:noProof/>
            <w:webHidden/>
          </w:rPr>
          <w:fldChar w:fldCharType="end"/>
        </w:r>
      </w:hyperlink>
    </w:p>
    <w:p w14:paraId="298A6646" w14:textId="419398E2"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73" w:history="1">
        <w:r w:rsidRPr="001F6CD2">
          <w:rPr>
            <w:rStyle w:val="Hyperlink"/>
            <w:rFonts w:eastAsia="MS Mincho"/>
            <w:noProof/>
          </w:rPr>
          <w:t xml:space="preserve">Table 106 — Attributes of element </w:t>
        </w:r>
        <w:r w:rsidRPr="001F6CD2">
          <w:rPr>
            <w:rStyle w:val="Hyperlink"/>
            <w:rFonts w:ascii="Courier New" w:eastAsia="MS Mincho" w:hAnsi="Courier New"/>
            <w:noProof/>
          </w:rPr>
          <w:t>&lt;</w:t>
        </w:r>
        <w:r w:rsidRPr="001F6CD2">
          <w:rPr>
            <w:rStyle w:val="Hyperlink"/>
            <w:rFonts w:ascii="Courier New" w:eastAsia="MS Mincho" w:hAnsi="Courier New" w:cs="Courier New"/>
            <w:noProof/>
            <w:kern w:val="22"/>
          </w:rPr>
          <w:t>weld_position/&gt;</w:t>
        </w:r>
        <w:r w:rsidRPr="001F6CD2">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_Toc166666873 \h </w:instrText>
        </w:r>
        <w:r>
          <w:rPr>
            <w:noProof/>
            <w:webHidden/>
          </w:rPr>
        </w:r>
        <w:r>
          <w:rPr>
            <w:noProof/>
            <w:webHidden/>
          </w:rPr>
          <w:fldChar w:fldCharType="separate"/>
        </w:r>
        <w:r>
          <w:rPr>
            <w:noProof/>
            <w:webHidden/>
          </w:rPr>
          <w:t>114</w:t>
        </w:r>
        <w:r>
          <w:rPr>
            <w:noProof/>
            <w:webHidden/>
          </w:rPr>
          <w:fldChar w:fldCharType="end"/>
        </w:r>
      </w:hyperlink>
    </w:p>
    <w:p w14:paraId="3D824E6B" w14:textId="48286E4E"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74" w:history="1">
        <w:r w:rsidRPr="001F6CD2">
          <w:rPr>
            <w:rStyle w:val="Hyperlink"/>
            <w:rFonts w:eastAsia="MS Mincho"/>
            <w:noProof/>
          </w:rPr>
          <w:t>Table 107 — Attributes of element &lt;</w:t>
        </w:r>
        <w:r w:rsidRPr="001F6CD2">
          <w:rPr>
            <w:rStyle w:val="Hyperlink"/>
            <w:rFonts w:ascii="Courier New" w:eastAsia="MS Mincho" w:hAnsi="Courier New" w:cs="Courier New"/>
            <w:noProof/>
            <w:kern w:val="22"/>
          </w:rPr>
          <w:t>sheet_parameter/&gt;</w:t>
        </w:r>
        <w:r w:rsidRPr="001F6CD2">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_Toc166666874 \h </w:instrText>
        </w:r>
        <w:r>
          <w:rPr>
            <w:noProof/>
            <w:webHidden/>
          </w:rPr>
        </w:r>
        <w:r>
          <w:rPr>
            <w:noProof/>
            <w:webHidden/>
          </w:rPr>
          <w:fldChar w:fldCharType="separate"/>
        </w:r>
        <w:r>
          <w:rPr>
            <w:noProof/>
            <w:webHidden/>
          </w:rPr>
          <w:t>115</w:t>
        </w:r>
        <w:r>
          <w:rPr>
            <w:noProof/>
            <w:webHidden/>
          </w:rPr>
          <w:fldChar w:fldCharType="end"/>
        </w:r>
      </w:hyperlink>
    </w:p>
    <w:p w14:paraId="4B07212F" w14:textId="2CFD728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75" w:history="1">
        <w:r w:rsidRPr="001F6CD2">
          <w:rPr>
            <w:rStyle w:val="Hyperlink"/>
            <w:rFonts w:eastAsia="MS Mincho"/>
            <w:noProof/>
          </w:rPr>
          <w:t xml:space="preserve">Table 108 — Parameters of Overlap Weld per </w:t>
        </w:r>
        <w:r w:rsidRPr="001F6CD2">
          <w:rPr>
            <w:rStyle w:val="Hyperlink"/>
            <w:rFonts w:ascii="Courier New" w:eastAsia="MS Mincho" w:hAnsi="Courier New" w:cs="Courier New"/>
            <w:noProof/>
          </w:rPr>
          <w:t>&lt;weld_position/&gt;</w:t>
        </w:r>
        <w:r w:rsidRPr="001F6CD2">
          <w:rPr>
            <w:rStyle w:val="Hyperlink"/>
            <w:rFonts w:eastAsia="MS Mincho"/>
            <w:noProof/>
          </w:rPr>
          <w:t xml:space="preserve"> (w.p.)</w:t>
        </w:r>
        <w:r>
          <w:rPr>
            <w:noProof/>
            <w:webHidden/>
          </w:rPr>
          <w:tab/>
        </w:r>
        <w:r>
          <w:rPr>
            <w:noProof/>
            <w:webHidden/>
          </w:rPr>
          <w:fldChar w:fldCharType="begin"/>
        </w:r>
        <w:r>
          <w:rPr>
            <w:noProof/>
            <w:webHidden/>
          </w:rPr>
          <w:instrText xml:space="preserve"> PAGEREF _Toc166666875 \h </w:instrText>
        </w:r>
        <w:r>
          <w:rPr>
            <w:noProof/>
            <w:webHidden/>
          </w:rPr>
        </w:r>
        <w:r>
          <w:rPr>
            <w:noProof/>
            <w:webHidden/>
          </w:rPr>
          <w:fldChar w:fldCharType="separate"/>
        </w:r>
        <w:r>
          <w:rPr>
            <w:noProof/>
            <w:webHidden/>
          </w:rPr>
          <w:t>117</w:t>
        </w:r>
        <w:r>
          <w:rPr>
            <w:noProof/>
            <w:webHidden/>
          </w:rPr>
          <w:fldChar w:fldCharType="end"/>
        </w:r>
      </w:hyperlink>
    </w:p>
    <w:p w14:paraId="6B90D865" w14:textId="65ED52B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76" w:history="1">
        <w:r w:rsidRPr="001F6CD2">
          <w:rPr>
            <w:rStyle w:val="Hyperlink"/>
            <w:rFonts w:eastAsia="MS Mincho"/>
            <w:noProof/>
          </w:rPr>
          <w:t xml:space="preserve">Table 109 — Parameters of single-sided double overlap weld per </w:t>
        </w:r>
        <w:r w:rsidRPr="001F6CD2">
          <w:rPr>
            <w:rStyle w:val="Hyperlink"/>
            <w:rFonts w:ascii="Courier New" w:eastAsia="MS Mincho" w:hAnsi="Courier New" w:cs="Courier New"/>
            <w:noProof/>
          </w:rPr>
          <w:t>&lt;weld_position/&gt;</w:t>
        </w:r>
        <w:r w:rsidRPr="001F6CD2">
          <w:rPr>
            <w:rStyle w:val="Hyperlink"/>
            <w:rFonts w:eastAsia="MS Mincho"/>
            <w:noProof/>
          </w:rPr>
          <w:t xml:space="preserve"> (w.p.)</w:t>
        </w:r>
        <w:r>
          <w:rPr>
            <w:noProof/>
            <w:webHidden/>
          </w:rPr>
          <w:tab/>
        </w:r>
        <w:r>
          <w:rPr>
            <w:noProof/>
            <w:webHidden/>
          </w:rPr>
          <w:fldChar w:fldCharType="begin"/>
        </w:r>
        <w:r>
          <w:rPr>
            <w:noProof/>
            <w:webHidden/>
          </w:rPr>
          <w:instrText xml:space="preserve"> PAGEREF _Toc166666876 \h </w:instrText>
        </w:r>
        <w:r>
          <w:rPr>
            <w:noProof/>
            <w:webHidden/>
          </w:rPr>
        </w:r>
        <w:r>
          <w:rPr>
            <w:noProof/>
            <w:webHidden/>
          </w:rPr>
          <w:fldChar w:fldCharType="separate"/>
        </w:r>
        <w:r>
          <w:rPr>
            <w:noProof/>
            <w:webHidden/>
          </w:rPr>
          <w:t>118</w:t>
        </w:r>
        <w:r>
          <w:rPr>
            <w:noProof/>
            <w:webHidden/>
          </w:rPr>
          <w:fldChar w:fldCharType="end"/>
        </w:r>
      </w:hyperlink>
    </w:p>
    <w:p w14:paraId="2ECA901B" w14:textId="5689415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77" w:history="1">
        <w:r w:rsidRPr="001F6CD2">
          <w:rPr>
            <w:rStyle w:val="Hyperlink"/>
            <w:rFonts w:eastAsia="MS Mincho"/>
            <w:noProof/>
          </w:rPr>
          <w:t xml:space="preserve">Table 110 — Parameters of double-sided double overlap weld per </w:t>
        </w:r>
        <w:r w:rsidRPr="001F6CD2">
          <w:rPr>
            <w:rStyle w:val="Hyperlink"/>
            <w:rFonts w:ascii="Courier New" w:eastAsia="MS Mincho" w:hAnsi="Courier New" w:cs="Courier New"/>
            <w:noProof/>
          </w:rPr>
          <w:t>&lt;weld_position/&gt;</w:t>
        </w:r>
        <w:r w:rsidRPr="001F6CD2">
          <w:rPr>
            <w:rStyle w:val="Hyperlink"/>
            <w:rFonts w:eastAsia="MS Mincho"/>
            <w:noProof/>
          </w:rPr>
          <w:t xml:space="preserve"> (w.p.)</w:t>
        </w:r>
        <w:r>
          <w:rPr>
            <w:noProof/>
            <w:webHidden/>
          </w:rPr>
          <w:tab/>
        </w:r>
        <w:r>
          <w:rPr>
            <w:noProof/>
            <w:webHidden/>
          </w:rPr>
          <w:fldChar w:fldCharType="begin"/>
        </w:r>
        <w:r>
          <w:rPr>
            <w:noProof/>
            <w:webHidden/>
          </w:rPr>
          <w:instrText xml:space="preserve"> PAGEREF _Toc166666877 \h </w:instrText>
        </w:r>
        <w:r>
          <w:rPr>
            <w:noProof/>
            <w:webHidden/>
          </w:rPr>
        </w:r>
        <w:r>
          <w:rPr>
            <w:noProof/>
            <w:webHidden/>
          </w:rPr>
          <w:fldChar w:fldCharType="separate"/>
        </w:r>
        <w:r>
          <w:rPr>
            <w:noProof/>
            <w:webHidden/>
          </w:rPr>
          <w:t>120</w:t>
        </w:r>
        <w:r>
          <w:rPr>
            <w:noProof/>
            <w:webHidden/>
          </w:rPr>
          <w:fldChar w:fldCharType="end"/>
        </w:r>
      </w:hyperlink>
    </w:p>
    <w:p w14:paraId="2C072790" w14:textId="074A9692"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78" w:history="1">
        <w:r w:rsidRPr="001F6CD2">
          <w:rPr>
            <w:rStyle w:val="Hyperlink"/>
            <w:rFonts w:eastAsia="MS Mincho"/>
            <w:noProof/>
          </w:rPr>
          <w:t>Table 111 — Attributes of element &lt;</w:t>
        </w:r>
        <w:r w:rsidRPr="001F6CD2">
          <w:rPr>
            <w:rStyle w:val="Hyperlink"/>
            <w:rFonts w:ascii="Courier New" w:eastAsia="MS Mincho" w:hAnsi="Courier New" w:cs="Courier New"/>
            <w:noProof/>
            <w:kern w:val="22"/>
          </w:rPr>
          <w:t>weld_position/&gt;</w:t>
        </w:r>
        <w:r w:rsidRPr="001F6CD2">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_Toc166666878 \h </w:instrText>
        </w:r>
        <w:r>
          <w:rPr>
            <w:noProof/>
            <w:webHidden/>
          </w:rPr>
        </w:r>
        <w:r>
          <w:rPr>
            <w:noProof/>
            <w:webHidden/>
          </w:rPr>
          <w:fldChar w:fldCharType="separate"/>
        </w:r>
        <w:r>
          <w:rPr>
            <w:noProof/>
            <w:webHidden/>
          </w:rPr>
          <w:t>120</w:t>
        </w:r>
        <w:r>
          <w:rPr>
            <w:noProof/>
            <w:webHidden/>
          </w:rPr>
          <w:fldChar w:fldCharType="end"/>
        </w:r>
      </w:hyperlink>
    </w:p>
    <w:p w14:paraId="29858B4B" w14:textId="4A94BF0B"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79" w:history="1">
        <w:r w:rsidRPr="001F6CD2">
          <w:rPr>
            <w:rStyle w:val="Hyperlink"/>
            <w:rFonts w:eastAsia="MS Mincho"/>
            <w:noProof/>
          </w:rPr>
          <w:t>Table 112 — Attributes of element &lt;</w:t>
        </w:r>
        <w:r w:rsidRPr="001F6CD2">
          <w:rPr>
            <w:rStyle w:val="Hyperlink"/>
            <w:rFonts w:ascii="Courier New" w:eastAsia="MS Mincho" w:hAnsi="Courier New" w:cs="Courier New"/>
            <w:noProof/>
            <w:kern w:val="22"/>
          </w:rPr>
          <w:t>sheet_parameter/&gt;</w:t>
        </w:r>
        <w:r w:rsidRPr="001F6CD2">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_Toc166666879 \h </w:instrText>
        </w:r>
        <w:r>
          <w:rPr>
            <w:noProof/>
            <w:webHidden/>
          </w:rPr>
        </w:r>
        <w:r>
          <w:rPr>
            <w:noProof/>
            <w:webHidden/>
          </w:rPr>
          <w:fldChar w:fldCharType="separate"/>
        </w:r>
        <w:r>
          <w:rPr>
            <w:noProof/>
            <w:webHidden/>
          </w:rPr>
          <w:t>122</w:t>
        </w:r>
        <w:r>
          <w:rPr>
            <w:noProof/>
            <w:webHidden/>
          </w:rPr>
          <w:fldChar w:fldCharType="end"/>
        </w:r>
      </w:hyperlink>
    </w:p>
    <w:p w14:paraId="033D76C5" w14:textId="75B94D30"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80" w:history="1">
        <w:r w:rsidRPr="001F6CD2">
          <w:rPr>
            <w:rStyle w:val="Hyperlink"/>
            <w:rFonts w:eastAsia="MS Mincho"/>
            <w:noProof/>
          </w:rPr>
          <w:t xml:space="preserve">Table 113 — Parameters of Y-joint per </w:t>
        </w:r>
        <w:r w:rsidRPr="001F6CD2">
          <w:rPr>
            <w:rStyle w:val="Hyperlink"/>
            <w:rFonts w:ascii="Courier New" w:eastAsia="MS Mincho" w:hAnsi="Courier New" w:cs="Courier New"/>
            <w:noProof/>
          </w:rPr>
          <w:t>&lt;weld_position/&gt;</w:t>
        </w:r>
        <w:r w:rsidRPr="001F6CD2">
          <w:rPr>
            <w:rStyle w:val="Hyperlink"/>
            <w:rFonts w:eastAsia="MS Mincho"/>
            <w:noProof/>
          </w:rPr>
          <w:t xml:space="preserve"> (w.p.)</w:t>
        </w:r>
        <w:r>
          <w:rPr>
            <w:noProof/>
            <w:webHidden/>
          </w:rPr>
          <w:tab/>
        </w:r>
        <w:r>
          <w:rPr>
            <w:noProof/>
            <w:webHidden/>
          </w:rPr>
          <w:fldChar w:fldCharType="begin"/>
        </w:r>
        <w:r>
          <w:rPr>
            <w:noProof/>
            <w:webHidden/>
          </w:rPr>
          <w:instrText xml:space="preserve"> PAGEREF _Toc166666880 \h </w:instrText>
        </w:r>
        <w:r>
          <w:rPr>
            <w:noProof/>
            <w:webHidden/>
          </w:rPr>
        </w:r>
        <w:r>
          <w:rPr>
            <w:noProof/>
            <w:webHidden/>
          </w:rPr>
          <w:fldChar w:fldCharType="separate"/>
        </w:r>
        <w:r>
          <w:rPr>
            <w:noProof/>
            <w:webHidden/>
          </w:rPr>
          <w:t>123</w:t>
        </w:r>
        <w:r>
          <w:rPr>
            <w:noProof/>
            <w:webHidden/>
          </w:rPr>
          <w:fldChar w:fldCharType="end"/>
        </w:r>
      </w:hyperlink>
    </w:p>
    <w:p w14:paraId="680211B8" w14:textId="20A1A11F"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81" w:history="1">
        <w:r w:rsidRPr="001F6CD2">
          <w:rPr>
            <w:rStyle w:val="Hyperlink"/>
            <w:rFonts w:eastAsia="MS Mincho"/>
            <w:noProof/>
          </w:rPr>
          <w:t>Table 114 — Attributes of element &lt;</w:t>
        </w:r>
        <w:r w:rsidRPr="001F6CD2">
          <w:rPr>
            <w:rStyle w:val="Hyperlink"/>
            <w:rFonts w:ascii="Courier New" w:eastAsia="MS Mincho" w:hAnsi="Courier New" w:cs="Courier New"/>
            <w:noProof/>
            <w:kern w:val="22"/>
          </w:rPr>
          <w:t>weld_position/&gt;</w:t>
        </w:r>
        <w:r w:rsidRPr="001F6CD2">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_Toc166666881 \h </w:instrText>
        </w:r>
        <w:r>
          <w:rPr>
            <w:noProof/>
            <w:webHidden/>
          </w:rPr>
        </w:r>
        <w:r>
          <w:rPr>
            <w:noProof/>
            <w:webHidden/>
          </w:rPr>
          <w:fldChar w:fldCharType="separate"/>
        </w:r>
        <w:r>
          <w:rPr>
            <w:noProof/>
            <w:webHidden/>
          </w:rPr>
          <w:t>124</w:t>
        </w:r>
        <w:r>
          <w:rPr>
            <w:noProof/>
            <w:webHidden/>
          </w:rPr>
          <w:fldChar w:fldCharType="end"/>
        </w:r>
      </w:hyperlink>
    </w:p>
    <w:p w14:paraId="326EBBDB" w14:textId="155EA46E"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82" w:history="1">
        <w:r w:rsidRPr="001F6CD2">
          <w:rPr>
            <w:rStyle w:val="Hyperlink"/>
            <w:rFonts w:eastAsia="MS Mincho"/>
            <w:noProof/>
          </w:rPr>
          <w:t xml:space="preserve">Table 115 — Value Dependency of Attribute </w:t>
        </w:r>
        <w:r w:rsidRPr="001F6CD2">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_Toc166666882 \h </w:instrText>
        </w:r>
        <w:r>
          <w:rPr>
            <w:noProof/>
            <w:webHidden/>
          </w:rPr>
        </w:r>
        <w:r>
          <w:rPr>
            <w:noProof/>
            <w:webHidden/>
          </w:rPr>
          <w:fldChar w:fldCharType="separate"/>
        </w:r>
        <w:r>
          <w:rPr>
            <w:noProof/>
            <w:webHidden/>
          </w:rPr>
          <w:t>125</w:t>
        </w:r>
        <w:r>
          <w:rPr>
            <w:noProof/>
            <w:webHidden/>
          </w:rPr>
          <w:fldChar w:fldCharType="end"/>
        </w:r>
      </w:hyperlink>
    </w:p>
    <w:p w14:paraId="5D297C46" w14:textId="4D73219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83" w:history="1">
        <w:r w:rsidRPr="001F6CD2">
          <w:rPr>
            <w:rStyle w:val="Hyperlink"/>
            <w:rFonts w:eastAsia="MS Mincho"/>
            <w:noProof/>
          </w:rPr>
          <w:t xml:space="preserve">Table 116 — Attributes of element </w:t>
        </w:r>
        <w:r w:rsidRPr="001F6CD2">
          <w:rPr>
            <w:rStyle w:val="Hyperlink"/>
            <w:rFonts w:ascii="Courier New" w:eastAsia="MS Mincho" w:hAnsi="Courier New"/>
            <w:noProof/>
          </w:rPr>
          <w:t>&lt;</w:t>
        </w:r>
        <w:r w:rsidRPr="001F6CD2">
          <w:rPr>
            <w:rStyle w:val="Hyperlink"/>
            <w:rFonts w:ascii="Courier New" w:eastAsia="MS Mincho" w:hAnsi="Courier New" w:cs="Courier New"/>
            <w:noProof/>
            <w:kern w:val="22"/>
          </w:rPr>
          <w:t>sheet_parameter/&gt;</w:t>
        </w:r>
        <w:r w:rsidRPr="001F6CD2">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_Toc166666883 \h </w:instrText>
        </w:r>
        <w:r>
          <w:rPr>
            <w:noProof/>
            <w:webHidden/>
          </w:rPr>
        </w:r>
        <w:r>
          <w:rPr>
            <w:noProof/>
            <w:webHidden/>
          </w:rPr>
          <w:fldChar w:fldCharType="separate"/>
        </w:r>
        <w:r>
          <w:rPr>
            <w:noProof/>
            <w:webHidden/>
          </w:rPr>
          <w:t>126</w:t>
        </w:r>
        <w:r>
          <w:rPr>
            <w:noProof/>
            <w:webHidden/>
          </w:rPr>
          <w:fldChar w:fldCharType="end"/>
        </w:r>
      </w:hyperlink>
    </w:p>
    <w:p w14:paraId="1B9180B8" w14:textId="1CBCC587"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84" w:history="1">
        <w:r w:rsidRPr="001F6CD2">
          <w:rPr>
            <w:rStyle w:val="Hyperlink"/>
            <w:rFonts w:eastAsia="MS Mincho"/>
            <w:noProof/>
          </w:rPr>
          <w:t xml:space="preserve">Table 117 — Parameters of K-joint per </w:t>
        </w:r>
        <w:r w:rsidRPr="001F6CD2">
          <w:rPr>
            <w:rStyle w:val="Hyperlink"/>
            <w:rFonts w:ascii="Courier New" w:eastAsia="MS Mincho" w:hAnsi="Courier New" w:cs="Courier New"/>
            <w:noProof/>
          </w:rPr>
          <w:t>&lt;weld_position/&gt;</w:t>
        </w:r>
        <w:r w:rsidRPr="001F6CD2">
          <w:rPr>
            <w:rStyle w:val="Hyperlink"/>
            <w:rFonts w:eastAsia="MS Mincho"/>
            <w:noProof/>
          </w:rPr>
          <w:t xml:space="preserve"> (w.p.)</w:t>
        </w:r>
        <w:r>
          <w:rPr>
            <w:noProof/>
            <w:webHidden/>
          </w:rPr>
          <w:tab/>
        </w:r>
        <w:r>
          <w:rPr>
            <w:noProof/>
            <w:webHidden/>
          </w:rPr>
          <w:fldChar w:fldCharType="begin"/>
        </w:r>
        <w:r>
          <w:rPr>
            <w:noProof/>
            <w:webHidden/>
          </w:rPr>
          <w:instrText xml:space="preserve"> PAGEREF _Toc166666884 \h </w:instrText>
        </w:r>
        <w:r>
          <w:rPr>
            <w:noProof/>
            <w:webHidden/>
          </w:rPr>
        </w:r>
        <w:r>
          <w:rPr>
            <w:noProof/>
            <w:webHidden/>
          </w:rPr>
          <w:fldChar w:fldCharType="separate"/>
        </w:r>
        <w:r>
          <w:rPr>
            <w:noProof/>
            <w:webHidden/>
          </w:rPr>
          <w:t>128</w:t>
        </w:r>
        <w:r>
          <w:rPr>
            <w:noProof/>
            <w:webHidden/>
          </w:rPr>
          <w:fldChar w:fldCharType="end"/>
        </w:r>
      </w:hyperlink>
    </w:p>
    <w:p w14:paraId="3803CCEA" w14:textId="44910647"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85" w:history="1">
        <w:r w:rsidRPr="001F6CD2">
          <w:rPr>
            <w:rStyle w:val="Hyperlink"/>
            <w:rFonts w:eastAsia="MS Mincho"/>
            <w:noProof/>
          </w:rPr>
          <w:t xml:space="preserve">Table 118 — Attributes of element </w:t>
        </w:r>
        <w:r w:rsidRPr="001F6CD2">
          <w:rPr>
            <w:rStyle w:val="Hyperlink"/>
            <w:rFonts w:ascii="Courier New" w:eastAsia="MS Mincho" w:hAnsi="Courier New"/>
            <w:noProof/>
          </w:rPr>
          <w:t>&lt;</w:t>
        </w:r>
        <w:r w:rsidRPr="001F6CD2">
          <w:rPr>
            <w:rStyle w:val="Hyperlink"/>
            <w:rFonts w:ascii="Courier New" w:eastAsia="MS Mincho" w:hAnsi="Courier New" w:cs="Courier New"/>
            <w:noProof/>
            <w:kern w:val="22"/>
          </w:rPr>
          <w:t>weld_position/&gt;</w:t>
        </w:r>
        <w:r w:rsidRPr="001F6CD2">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_Toc166666885 \h </w:instrText>
        </w:r>
        <w:r>
          <w:rPr>
            <w:noProof/>
            <w:webHidden/>
          </w:rPr>
        </w:r>
        <w:r>
          <w:rPr>
            <w:noProof/>
            <w:webHidden/>
          </w:rPr>
          <w:fldChar w:fldCharType="separate"/>
        </w:r>
        <w:r>
          <w:rPr>
            <w:noProof/>
            <w:webHidden/>
          </w:rPr>
          <w:t>128</w:t>
        </w:r>
        <w:r>
          <w:rPr>
            <w:noProof/>
            <w:webHidden/>
          </w:rPr>
          <w:fldChar w:fldCharType="end"/>
        </w:r>
      </w:hyperlink>
    </w:p>
    <w:p w14:paraId="04D8FE16" w14:textId="51562E36"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86" w:history="1">
        <w:r w:rsidRPr="001F6CD2">
          <w:rPr>
            <w:rStyle w:val="Hyperlink"/>
            <w:rFonts w:eastAsia="MS Mincho"/>
            <w:noProof/>
          </w:rPr>
          <w:t xml:space="preserve">Table 119 — Value dependency of attribute </w:t>
        </w:r>
        <w:r w:rsidRPr="001F6CD2">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_Toc166666886 \h </w:instrText>
        </w:r>
        <w:r>
          <w:rPr>
            <w:noProof/>
            <w:webHidden/>
          </w:rPr>
        </w:r>
        <w:r>
          <w:rPr>
            <w:noProof/>
            <w:webHidden/>
          </w:rPr>
          <w:fldChar w:fldCharType="separate"/>
        </w:r>
        <w:r>
          <w:rPr>
            <w:noProof/>
            <w:webHidden/>
          </w:rPr>
          <w:t>129</w:t>
        </w:r>
        <w:r>
          <w:rPr>
            <w:noProof/>
            <w:webHidden/>
          </w:rPr>
          <w:fldChar w:fldCharType="end"/>
        </w:r>
      </w:hyperlink>
    </w:p>
    <w:p w14:paraId="139833A3" w14:textId="5D95B45D"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87" w:history="1">
        <w:r w:rsidRPr="001F6CD2">
          <w:rPr>
            <w:rStyle w:val="Hyperlink"/>
            <w:rFonts w:eastAsia="MS Mincho"/>
            <w:noProof/>
          </w:rPr>
          <w:t>Table 120 — Attributes of element &lt;</w:t>
        </w:r>
        <w:r w:rsidRPr="001F6CD2">
          <w:rPr>
            <w:rStyle w:val="Hyperlink"/>
            <w:rFonts w:ascii="Courier New" w:eastAsia="MS Mincho" w:hAnsi="Courier New" w:cs="Courier New"/>
            <w:noProof/>
            <w:kern w:val="22"/>
          </w:rPr>
          <w:t>sheet_parameter/&gt;</w:t>
        </w:r>
        <w:r w:rsidRPr="001F6CD2">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_Toc166666887 \h </w:instrText>
        </w:r>
        <w:r>
          <w:rPr>
            <w:noProof/>
            <w:webHidden/>
          </w:rPr>
        </w:r>
        <w:r>
          <w:rPr>
            <w:noProof/>
            <w:webHidden/>
          </w:rPr>
          <w:fldChar w:fldCharType="separate"/>
        </w:r>
        <w:r>
          <w:rPr>
            <w:noProof/>
            <w:webHidden/>
          </w:rPr>
          <w:t>130</w:t>
        </w:r>
        <w:r>
          <w:rPr>
            <w:noProof/>
            <w:webHidden/>
          </w:rPr>
          <w:fldChar w:fldCharType="end"/>
        </w:r>
      </w:hyperlink>
    </w:p>
    <w:p w14:paraId="5101BD0B" w14:textId="3A46A33F"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88" w:history="1">
        <w:r w:rsidRPr="001F6CD2">
          <w:rPr>
            <w:rStyle w:val="Hyperlink"/>
            <w:rFonts w:eastAsia="MS Mincho"/>
            <w:noProof/>
          </w:rPr>
          <w:t xml:space="preserve">Table 121 — Parameters of cruciform joint per </w:t>
        </w:r>
        <w:r w:rsidRPr="001F6CD2">
          <w:rPr>
            <w:rStyle w:val="Hyperlink"/>
            <w:rFonts w:ascii="Courier New" w:eastAsia="MS Mincho" w:hAnsi="Courier New" w:cs="Courier New"/>
            <w:noProof/>
          </w:rPr>
          <w:t>&lt;weld_position/&gt;</w:t>
        </w:r>
        <w:r w:rsidRPr="001F6CD2">
          <w:rPr>
            <w:rStyle w:val="Hyperlink"/>
            <w:rFonts w:eastAsia="MS Mincho"/>
            <w:noProof/>
          </w:rPr>
          <w:t xml:space="preserve"> (w.p.)</w:t>
        </w:r>
        <w:r>
          <w:rPr>
            <w:noProof/>
            <w:webHidden/>
          </w:rPr>
          <w:tab/>
        </w:r>
        <w:r>
          <w:rPr>
            <w:noProof/>
            <w:webHidden/>
          </w:rPr>
          <w:fldChar w:fldCharType="begin"/>
        </w:r>
        <w:r>
          <w:rPr>
            <w:noProof/>
            <w:webHidden/>
          </w:rPr>
          <w:instrText xml:space="preserve"> PAGEREF _Toc166666888 \h </w:instrText>
        </w:r>
        <w:r>
          <w:rPr>
            <w:noProof/>
            <w:webHidden/>
          </w:rPr>
        </w:r>
        <w:r>
          <w:rPr>
            <w:noProof/>
            <w:webHidden/>
          </w:rPr>
          <w:fldChar w:fldCharType="separate"/>
        </w:r>
        <w:r>
          <w:rPr>
            <w:noProof/>
            <w:webHidden/>
          </w:rPr>
          <w:t>132</w:t>
        </w:r>
        <w:r>
          <w:rPr>
            <w:noProof/>
            <w:webHidden/>
          </w:rPr>
          <w:fldChar w:fldCharType="end"/>
        </w:r>
      </w:hyperlink>
    </w:p>
    <w:p w14:paraId="4ABE3E1D" w14:textId="444FE22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89" w:history="1">
        <w:r w:rsidRPr="001F6CD2">
          <w:rPr>
            <w:rStyle w:val="Hyperlink"/>
            <w:rFonts w:eastAsia="MS Mincho"/>
            <w:noProof/>
          </w:rPr>
          <w:t xml:space="preserve">Table 122 — Attributes of element </w:t>
        </w:r>
        <w:r w:rsidRPr="001F6CD2">
          <w:rPr>
            <w:rStyle w:val="Hyperlink"/>
            <w:rFonts w:ascii="Courier New" w:eastAsia="MS Mincho" w:hAnsi="Courier New"/>
            <w:noProof/>
          </w:rPr>
          <w:t>&lt;</w:t>
        </w:r>
        <w:r w:rsidRPr="001F6CD2">
          <w:rPr>
            <w:rStyle w:val="Hyperlink"/>
            <w:rFonts w:ascii="Courier New" w:eastAsia="MS Mincho" w:hAnsi="Courier New" w:cs="Courier New"/>
            <w:noProof/>
            <w:kern w:val="22"/>
          </w:rPr>
          <w:t>weld_position/&gt;</w:t>
        </w:r>
        <w:r w:rsidRPr="001F6CD2">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_Toc166666889 \h </w:instrText>
        </w:r>
        <w:r>
          <w:rPr>
            <w:noProof/>
            <w:webHidden/>
          </w:rPr>
        </w:r>
        <w:r>
          <w:rPr>
            <w:noProof/>
            <w:webHidden/>
          </w:rPr>
          <w:fldChar w:fldCharType="separate"/>
        </w:r>
        <w:r>
          <w:rPr>
            <w:noProof/>
            <w:webHidden/>
          </w:rPr>
          <w:t>133</w:t>
        </w:r>
        <w:r>
          <w:rPr>
            <w:noProof/>
            <w:webHidden/>
          </w:rPr>
          <w:fldChar w:fldCharType="end"/>
        </w:r>
      </w:hyperlink>
    </w:p>
    <w:p w14:paraId="7F61C6AF" w14:textId="7AA3D50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90" w:history="1">
        <w:r w:rsidRPr="001F6CD2">
          <w:rPr>
            <w:rStyle w:val="Hyperlink"/>
            <w:rFonts w:eastAsia="MS Mincho"/>
            <w:noProof/>
          </w:rPr>
          <w:t xml:space="preserve">Table 123 — Value dependency of attribute </w:t>
        </w:r>
        <w:r w:rsidRPr="001F6CD2">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_Toc166666890 \h </w:instrText>
        </w:r>
        <w:r>
          <w:rPr>
            <w:noProof/>
            <w:webHidden/>
          </w:rPr>
        </w:r>
        <w:r>
          <w:rPr>
            <w:noProof/>
            <w:webHidden/>
          </w:rPr>
          <w:fldChar w:fldCharType="separate"/>
        </w:r>
        <w:r>
          <w:rPr>
            <w:noProof/>
            <w:webHidden/>
          </w:rPr>
          <w:t>134</w:t>
        </w:r>
        <w:r>
          <w:rPr>
            <w:noProof/>
            <w:webHidden/>
          </w:rPr>
          <w:fldChar w:fldCharType="end"/>
        </w:r>
      </w:hyperlink>
    </w:p>
    <w:p w14:paraId="651013D8" w14:textId="0B1D66B0"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91" w:history="1">
        <w:r w:rsidRPr="001F6CD2">
          <w:rPr>
            <w:rStyle w:val="Hyperlink"/>
            <w:rFonts w:eastAsia="MS Mincho"/>
            <w:noProof/>
          </w:rPr>
          <w:t xml:space="preserve">Table 124 — Attributes of element </w:t>
        </w:r>
        <w:r w:rsidRPr="001F6CD2">
          <w:rPr>
            <w:rStyle w:val="Hyperlink"/>
            <w:rFonts w:ascii="Courier New" w:eastAsia="MS Mincho" w:hAnsi="Courier New"/>
            <w:noProof/>
          </w:rPr>
          <w:t>&lt;</w:t>
        </w:r>
        <w:r w:rsidRPr="001F6CD2">
          <w:rPr>
            <w:rStyle w:val="Hyperlink"/>
            <w:rFonts w:ascii="Courier New" w:eastAsia="MS Mincho" w:hAnsi="Courier New" w:cs="Courier New"/>
            <w:noProof/>
            <w:kern w:val="22"/>
          </w:rPr>
          <w:t>sheet_parameter/&gt;</w:t>
        </w:r>
        <w:r w:rsidRPr="001F6CD2">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_Toc166666891 \h </w:instrText>
        </w:r>
        <w:r>
          <w:rPr>
            <w:noProof/>
            <w:webHidden/>
          </w:rPr>
        </w:r>
        <w:r>
          <w:rPr>
            <w:noProof/>
            <w:webHidden/>
          </w:rPr>
          <w:fldChar w:fldCharType="separate"/>
        </w:r>
        <w:r>
          <w:rPr>
            <w:noProof/>
            <w:webHidden/>
          </w:rPr>
          <w:t>135</w:t>
        </w:r>
        <w:r>
          <w:rPr>
            <w:noProof/>
            <w:webHidden/>
          </w:rPr>
          <w:fldChar w:fldCharType="end"/>
        </w:r>
      </w:hyperlink>
    </w:p>
    <w:p w14:paraId="34D63171" w14:textId="4CA37B44"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92" w:history="1">
        <w:r w:rsidRPr="001F6CD2">
          <w:rPr>
            <w:rStyle w:val="Hyperlink"/>
            <w:rFonts w:eastAsia="MS Mincho"/>
            <w:noProof/>
          </w:rPr>
          <w:t xml:space="preserve">Table 125 — Parameters of flared joint for its single </w:t>
        </w:r>
        <w:r w:rsidRPr="001F6CD2">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_Toc166666892 \h </w:instrText>
        </w:r>
        <w:r>
          <w:rPr>
            <w:noProof/>
            <w:webHidden/>
          </w:rPr>
        </w:r>
        <w:r>
          <w:rPr>
            <w:noProof/>
            <w:webHidden/>
          </w:rPr>
          <w:fldChar w:fldCharType="separate"/>
        </w:r>
        <w:r>
          <w:rPr>
            <w:noProof/>
            <w:webHidden/>
          </w:rPr>
          <w:t>136</w:t>
        </w:r>
        <w:r>
          <w:rPr>
            <w:noProof/>
            <w:webHidden/>
          </w:rPr>
          <w:fldChar w:fldCharType="end"/>
        </w:r>
      </w:hyperlink>
    </w:p>
    <w:p w14:paraId="18338C14" w14:textId="034359DD"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93" w:history="1">
        <w:r w:rsidRPr="001F6CD2">
          <w:rPr>
            <w:rStyle w:val="Hyperlink"/>
            <w:rFonts w:eastAsia="MS Mincho"/>
            <w:noProof/>
          </w:rPr>
          <w:t xml:space="preserve">Table 126 — Attributes of element </w:t>
        </w:r>
        <w:r w:rsidRPr="001F6CD2">
          <w:rPr>
            <w:rStyle w:val="Hyperlink"/>
            <w:rFonts w:ascii="Courier New" w:eastAsia="MS Mincho" w:hAnsi="Courier New"/>
            <w:noProof/>
          </w:rPr>
          <w:t>&lt;</w:t>
        </w:r>
        <w:r w:rsidRPr="001F6CD2">
          <w:rPr>
            <w:rStyle w:val="Hyperlink"/>
            <w:rFonts w:ascii="Courier New" w:eastAsia="MS Mincho" w:hAnsi="Courier New" w:cs="Courier New"/>
            <w:noProof/>
            <w:kern w:val="22"/>
          </w:rPr>
          <w:t>weld_position/&gt;</w:t>
        </w:r>
        <w:r w:rsidRPr="001F6CD2">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_Toc166666893 \h </w:instrText>
        </w:r>
        <w:r>
          <w:rPr>
            <w:noProof/>
            <w:webHidden/>
          </w:rPr>
        </w:r>
        <w:r>
          <w:rPr>
            <w:noProof/>
            <w:webHidden/>
          </w:rPr>
          <w:fldChar w:fldCharType="separate"/>
        </w:r>
        <w:r>
          <w:rPr>
            <w:noProof/>
            <w:webHidden/>
          </w:rPr>
          <w:t>137</w:t>
        </w:r>
        <w:r>
          <w:rPr>
            <w:noProof/>
            <w:webHidden/>
          </w:rPr>
          <w:fldChar w:fldCharType="end"/>
        </w:r>
      </w:hyperlink>
    </w:p>
    <w:p w14:paraId="0C918E72" w14:textId="74DE55DE"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94" w:history="1">
        <w:r w:rsidRPr="001F6CD2">
          <w:rPr>
            <w:rStyle w:val="Hyperlink"/>
            <w:rFonts w:eastAsia="MS Mincho"/>
            <w:noProof/>
          </w:rPr>
          <w:t xml:space="preserve">Table 127 — Attributes of element </w:t>
        </w:r>
        <w:r w:rsidRPr="001F6CD2">
          <w:rPr>
            <w:rStyle w:val="Hyperlink"/>
            <w:rFonts w:ascii="Courier New" w:eastAsia="MS Mincho" w:hAnsi="Courier New"/>
            <w:noProof/>
          </w:rPr>
          <w:t>&lt;</w:t>
        </w:r>
        <w:r w:rsidRPr="001F6CD2">
          <w:rPr>
            <w:rStyle w:val="Hyperlink"/>
            <w:rFonts w:ascii="Courier New" w:eastAsia="MS Mincho" w:hAnsi="Courier New" w:cs="Courier New"/>
            <w:noProof/>
            <w:kern w:val="22"/>
          </w:rPr>
          <w:t>sheet_parameter/&gt;</w:t>
        </w:r>
        <w:r w:rsidRPr="001F6CD2">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_Toc166666894 \h </w:instrText>
        </w:r>
        <w:r>
          <w:rPr>
            <w:noProof/>
            <w:webHidden/>
          </w:rPr>
        </w:r>
        <w:r>
          <w:rPr>
            <w:noProof/>
            <w:webHidden/>
          </w:rPr>
          <w:fldChar w:fldCharType="separate"/>
        </w:r>
        <w:r>
          <w:rPr>
            <w:noProof/>
            <w:webHidden/>
          </w:rPr>
          <w:t>138</w:t>
        </w:r>
        <w:r>
          <w:rPr>
            <w:noProof/>
            <w:webHidden/>
          </w:rPr>
          <w:fldChar w:fldCharType="end"/>
        </w:r>
      </w:hyperlink>
    </w:p>
    <w:p w14:paraId="47126136" w14:textId="2B3DAFC1"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95" w:history="1">
        <w:r w:rsidRPr="001F6CD2">
          <w:rPr>
            <w:rStyle w:val="Hyperlink"/>
            <w:rFonts w:eastAsia="MS Mincho"/>
            <w:noProof/>
          </w:rPr>
          <w:t xml:space="preserve">Table 128 — Nested elements of </w:t>
        </w:r>
        <w:r w:rsidRPr="001F6CD2">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_Toc166666895 \h </w:instrText>
        </w:r>
        <w:r>
          <w:rPr>
            <w:noProof/>
            <w:webHidden/>
          </w:rPr>
        </w:r>
        <w:r>
          <w:rPr>
            <w:noProof/>
            <w:webHidden/>
          </w:rPr>
          <w:fldChar w:fldCharType="separate"/>
        </w:r>
        <w:r>
          <w:rPr>
            <w:noProof/>
            <w:webHidden/>
          </w:rPr>
          <w:t>138</w:t>
        </w:r>
        <w:r>
          <w:rPr>
            <w:noProof/>
            <w:webHidden/>
          </w:rPr>
          <w:fldChar w:fldCharType="end"/>
        </w:r>
      </w:hyperlink>
    </w:p>
    <w:p w14:paraId="27283E7E" w14:textId="395D4FE9"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96" w:history="1">
        <w:r w:rsidRPr="001F6CD2">
          <w:rPr>
            <w:rStyle w:val="Hyperlink"/>
            <w:rFonts w:eastAsia="MS Mincho"/>
            <w:noProof/>
          </w:rPr>
          <w:t xml:space="preserve">Table 129 — Attributes of element </w:t>
        </w:r>
        <w:r w:rsidRPr="001F6CD2">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_Toc166666896 \h </w:instrText>
        </w:r>
        <w:r>
          <w:rPr>
            <w:noProof/>
            <w:webHidden/>
          </w:rPr>
        </w:r>
        <w:r>
          <w:rPr>
            <w:noProof/>
            <w:webHidden/>
          </w:rPr>
          <w:fldChar w:fldCharType="separate"/>
        </w:r>
        <w:r>
          <w:rPr>
            <w:noProof/>
            <w:webHidden/>
          </w:rPr>
          <w:t>138</w:t>
        </w:r>
        <w:r>
          <w:rPr>
            <w:noProof/>
            <w:webHidden/>
          </w:rPr>
          <w:fldChar w:fldCharType="end"/>
        </w:r>
      </w:hyperlink>
    </w:p>
    <w:p w14:paraId="4DF23480" w14:textId="70C0265F"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97" w:history="1">
        <w:r w:rsidRPr="001F6CD2">
          <w:rPr>
            <w:rStyle w:val="Hyperlink"/>
            <w:rFonts w:eastAsia="MS Mincho"/>
            <w:noProof/>
          </w:rPr>
          <w:t xml:space="preserve">Table 130 — Nested elements of </w:t>
        </w:r>
        <w:r w:rsidRPr="001F6CD2">
          <w:rPr>
            <w:rStyle w:val="Hyperlink"/>
            <w:rFonts w:ascii="Courier New" w:eastAsia="MS Mincho" w:hAnsi="Courier New"/>
            <w:noProof/>
          </w:rPr>
          <w:t>&lt;connection_1d/&gt;</w:t>
        </w:r>
        <w:r w:rsidRPr="001F6CD2">
          <w:rPr>
            <w:rStyle w:val="Hyperlink"/>
            <w:rFonts w:eastAsia="MS Mincho"/>
            <w:noProof/>
          </w:rPr>
          <w:t xml:space="preserve"> for </w:t>
        </w:r>
        <w:r w:rsidRPr="001F6CD2">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_Toc166666897 \h </w:instrText>
        </w:r>
        <w:r>
          <w:rPr>
            <w:noProof/>
            <w:webHidden/>
          </w:rPr>
        </w:r>
        <w:r>
          <w:rPr>
            <w:noProof/>
            <w:webHidden/>
          </w:rPr>
          <w:fldChar w:fldCharType="separate"/>
        </w:r>
        <w:r>
          <w:rPr>
            <w:noProof/>
            <w:webHidden/>
          </w:rPr>
          <w:t>142</w:t>
        </w:r>
        <w:r>
          <w:rPr>
            <w:noProof/>
            <w:webHidden/>
          </w:rPr>
          <w:fldChar w:fldCharType="end"/>
        </w:r>
      </w:hyperlink>
    </w:p>
    <w:p w14:paraId="5FD4EC56" w14:textId="3B0C29CC"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98" w:history="1">
        <w:r w:rsidRPr="001F6CD2">
          <w:rPr>
            <w:rStyle w:val="Hyperlink"/>
            <w:rFonts w:eastAsia="MS Mincho"/>
            <w:noProof/>
          </w:rPr>
          <w:t xml:space="preserve">Table 131 — Attributes of element </w:t>
        </w:r>
        <w:r w:rsidRPr="001F6CD2">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_Toc166666898 \h </w:instrText>
        </w:r>
        <w:r>
          <w:rPr>
            <w:noProof/>
            <w:webHidden/>
          </w:rPr>
        </w:r>
        <w:r>
          <w:rPr>
            <w:noProof/>
            <w:webHidden/>
          </w:rPr>
          <w:fldChar w:fldCharType="separate"/>
        </w:r>
        <w:r>
          <w:rPr>
            <w:noProof/>
            <w:webHidden/>
          </w:rPr>
          <w:t>142</w:t>
        </w:r>
        <w:r>
          <w:rPr>
            <w:noProof/>
            <w:webHidden/>
          </w:rPr>
          <w:fldChar w:fldCharType="end"/>
        </w:r>
      </w:hyperlink>
    </w:p>
    <w:p w14:paraId="067B9748" w14:textId="5A59A40F"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899" w:history="1">
        <w:r w:rsidRPr="001F6CD2">
          <w:rPr>
            <w:rStyle w:val="Hyperlink"/>
            <w:rFonts w:eastAsia="MS Mincho"/>
            <w:noProof/>
          </w:rPr>
          <w:t xml:space="preserve">Table 132 — Nested elements of element </w:t>
        </w:r>
        <w:r w:rsidRPr="001F6CD2">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_Toc166666899 \h </w:instrText>
        </w:r>
        <w:r>
          <w:rPr>
            <w:noProof/>
            <w:webHidden/>
          </w:rPr>
        </w:r>
        <w:r>
          <w:rPr>
            <w:noProof/>
            <w:webHidden/>
          </w:rPr>
          <w:fldChar w:fldCharType="separate"/>
        </w:r>
        <w:r>
          <w:rPr>
            <w:noProof/>
            <w:webHidden/>
          </w:rPr>
          <w:t>143</w:t>
        </w:r>
        <w:r>
          <w:rPr>
            <w:noProof/>
            <w:webHidden/>
          </w:rPr>
          <w:fldChar w:fldCharType="end"/>
        </w:r>
      </w:hyperlink>
    </w:p>
    <w:p w14:paraId="4E67582F" w14:textId="2A40C4B7"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900" w:history="1">
        <w:r w:rsidRPr="001F6CD2">
          <w:rPr>
            <w:rStyle w:val="Hyperlink"/>
            <w:rFonts w:eastAsia="MS Mincho"/>
            <w:noProof/>
          </w:rPr>
          <w:t xml:space="preserve">Table 133 — Attributes of element </w:t>
        </w:r>
        <w:r w:rsidRPr="001F6CD2">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_Toc166666900 \h </w:instrText>
        </w:r>
        <w:r>
          <w:rPr>
            <w:noProof/>
            <w:webHidden/>
          </w:rPr>
        </w:r>
        <w:r>
          <w:rPr>
            <w:noProof/>
            <w:webHidden/>
          </w:rPr>
          <w:fldChar w:fldCharType="separate"/>
        </w:r>
        <w:r>
          <w:rPr>
            <w:noProof/>
            <w:webHidden/>
          </w:rPr>
          <w:t>143</w:t>
        </w:r>
        <w:r>
          <w:rPr>
            <w:noProof/>
            <w:webHidden/>
          </w:rPr>
          <w:fldChar w:fldCharType="end"/>
        </w:r>
      </w:hyperlink>
    </w:p>
    <w:p w14:paraId="6DAED14C" w14:textId="2CDD4B44"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901" w:history="1">
        <w:r w:rsidRPr="001F6CD2">
          <w:rPr>
            <w:rStyle w:val="Hyperlink"/>
            <w:rFonts w:eastAsia="MS Mincho"/>
            <w:noProof/>
          </w:rPr>
          <w:t xml:space="preserve">Table 134 — Nested elements of element </w:t>
        </w:r>
        <w:r w:rsidRPr="001F6CD2">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_Toc166666901 \h </w:instrText>
        </w:r>
        <w:r>
          <w:rPr>
            <w:noProof/>
            <w:webHidden/>
          </w:rPr>
        </w:r>
        <w:r>
          <w:rPr>
            <w:noProof/>
            <w:webHidden/>
          </w:rPr>
          <w:fldChar w:fldCharType="separate"/>
        </w:r>
        <w:r>
          <w:rPr>
            <w:noProof/>
            <w:webHidden/>
          </w:rPr>
          <w:t>143</w:t>
        </w:r>
        <w:r>
          <w:rPr>
            <w:noProof/>
            <w:webHidden/>
          </w:rPr>
          <w:fldChar w:fldCharType="end"/>
        </w:r>
      </w:hyperlink>
    </w:p>
    <w:p w14:paraId="66A042B9" w14:textId="684A02A6"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902" w:history="1">
        <w:r w:rsidRPr="001F6CD2">
          <w:rPr>
            <w:rStyle w:val="Hyperlink"/>
            <w:rFonts w:eastAsia="MS Mincho"/>
            <w:noProof/>
          </w:rPr>
          <w:t xml:space="preserve">Table 135 — Nested elements of </w:t>
        </w:r>
        <w:r w:rsidRPr="001F6CD2">
          <w:rPr>
            <w:rStyle w:val="Hyperlink"/>
            <w:rFonts w:ascii="Courier New" w:eastAsia="MS Mincho" w:hAnsi="Courier New"/>
            <w:noProof/>
          </w:rPr>
          <w:t>&lt;connection_1d/&gt;</w:t>
        </w:r>
        <w:r w:rsidRPr="001F6CD2">
          <w:rPr>
            <w:rStyle w:val="Hyperlink"/>
            <w:rFonts w:eastAsia="MS Mincho"/>
            <w:noProof/>
          </w:rPr>
          <w:t xml:space="preserve"> for </w:t>
        </w:r>
        <w:r w:rsidRPr="001F6CD2">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_Toc166666902 \h </w:instrText>
        </w:r>
        <w:r>
          <w:rPr>
            <w:noProof/>
            <w:webHidden/>
          </w:rPr>
        </w:r>
        <w:r>
          <w:rPr>
            <w:noProof/>
            <w:webHidden/>
          </w:rPr>
          <w:fldChar w:fldCharType="separate"/>
        </w:r>
        <w:r>
          <w:rPr>
            <w:noProof/>
            <w:webHidden/>
          </w:rPr>
          <w:t>146</w:t>
        </w:r>
        <w:r>
          <w:rPr>
            <w:noProof/>
            <w:webHidden/>
          </w:rPr>
          <w:fldChar w:fldCharType="end"/>
        </w:r>
      </w:hyperlink>
    </w:p>
    <w:p w14:paraId="2D2CA5A0" w14:textId="1562DC5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903" w:history="1">
        <w:r w:rsidRPr="001F6CD2">
          <w:rPr>
            <w:rStyle w:val="Hyperlink"/>
            <w:rFonts w:eastAsia="MS Mincho"/>
            <w:noProof/>
          </w:rPr>
          <w:t xml:space="preserve">Table 136 — Nested elements of </w:t>
        </w:r>
        <w:r w:rsidRPr="001F6CD2">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_Toc166666903 \h </w:instrText>
        </w:r>
        <w:r>
          <w:rPr>
            <w:noProof/>
            <w:webHidden/>
          </w:rPr>
        </w:r>
        <w:r>
          <w:rPr>
            <w:noProof/>
            <w:webHidden/>
          </w:rPr>
          <w:fldChar w:fldCharType="separate"/>
        </w:r>
        <w:r>
          <w:rPr>
            <w:noProof/>
            <w:webHidden/>
          </w:rPr>
          <w:t>147</w:t>
        </w:r>
        <w:r>
          <w:rPr>
            <w:noProof/>
            <w:webHidden/>
          </w:rPr>
          <w:fldChar w:fldCharType="end"/>
        </w:r>
      </w:hyperlink>
    </w:p>
    <w:p w14:paraId="24DAAC9D" w14:textId="2519DFB3"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904" w:history="1">
        <w:r w:rsidRPr="001F6CD2">
          <w:rPr>
            <w:rStyle w:val="Hyperlink"/>
            <w:rFonts w:eastAsia="MS Mincho"/>
            <w:noProof/>
          </w:rPr>
          <w:t xml:space="preserve">Table 137 — Attributes of element </w:t>
        </w:r>
        <w:r w:rsidRPr="001F6CD2">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_Toc166666904 \h </w:instrText>
        </w:r>
        <w:r>
          <w:rPr>
            <w:noProof/>
            <w:webHidden/>
          </w:rPr>
        </w:r>
        <w:r>
          <w:rPr>
            <w:noProof/>
            <w:webHidden/>
          </w:rPr>
          <w:fldChar w:fldCharType="separate"/>
        </w:r>
        <w:r>
          <w:rPr>
            <w:noProof/>
            <w:webHidden/>
          </w:rPr>
          <w:t>147</w:t>
        </w:r>
        <w:r>
          <w:rPr>
            <w:noProof/>
            <w:webHidden/>
          </w:rPr>
          <w:fldChar w:fldCharType="end"/>
        </w:r>
      </w:hyperlink>
    </w:p>
    <w:p w14:paraId="741CD36E" w14:textId="7310A2FF"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905" w:history="1">
        <w:r w:rsidRPr="001F6CD2">
          <w:rPr>
            <w:rStyle w:val="Hyperlink"/>
            <w:rFonts w:eastAsia="MS Mincho"/>
            <w:noProof/>
          </w:rPr>
          <w:t xml:space="preserve">Table 138 — Nested elements of </w:t>
        </w:r>
        <w:r w:rsidRPr="001F6CD2">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_Toc166666905 \h </w:instrText>
        </w:r>
        <w:r>
          <w:rPr>
            <w:noProof/>
            <w:webHidden/>
          </w:rPr>
        </w:r>
        <w:r>
          <w:rPr>
            <w:noProof/>
            <w:webHidden/>
          </w:rPr>
          <w:fldChar w:fldCharType="separate"/>
        </w:r>
        <w:r>
          <w:rPr>
            <w:noProof/>
            <w:webHidden/>
          </w:rPr>
          <w:t>148</w:t>
        </w:r>
        <w:r>
          <w:rPr>
            <w:noProof/>
            <w:webHidden/>
          </w:rPr>
          <w:fldChar w:fldCharType="end"/>
        </w:r>
      </w:hyperlink>
    </w:p>
    <w:p w14:paraId="10E81F58" w14:textId="13DF609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906" w:history="1">
        <w:r w:rsidRPr="001F6CD2">
          <w:rPr>
            <w:rStyle w:val="Hyperlink"/>
            <w:rFonts w:eastAsia="MS Mincho"/>
            <w:noProof/>
          </w:rPr>
          <w:t xml:space="preserve">Table 139 — Attributes of element </w:t>
        </w:r>
        <w:r w:rsidRPr="001F6CD2">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_Toc166666906 \h </w:instrText>
        </w:r>
        <w:r>
          <w:rPr>
            <w:noProof/>
            <w:webHidden/>
          </w:rPr>
        </w:r>
        <w:r>
          <w:rPr>
            <w:noProof/>
            <w:webHidden/>
          </w:rPr>
          <w:fldChar w:fldCharType="separate"/>
        </w:r>
        <w:r>
          <w:rPr>
            <w:noProof/>
            <w:webHidden/>
          </w:rPr>
          <w:t>148</w:t>
        </w:r>
        <w:r>
          <w:rPr>
            <w:noProof/>
            <w:webHidden/>
          </w:rPr>
          <w:fldChar w:fldCharType="end"/>
        </w:r>
      </w:hyperlink>
    </w:p>
    <w:p w14:paraId="34073A87" w14:textId="4CC2A725"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907" w:history="1">
        <w:r w:rsidRPr="001F6CD2">
          <w:rPr>
            <w:rStyle w:val="Hyperlink"/>
            <w:rFonts w:eastAsia="MS Mincho"/>
            <w:noProof/>
          </w:rPr>
          <w:t xml:space="preserve">Table 140 — Nested elements of element </w:t>
        </w:r>
        <w:r w:rsidRPr="001F6CD2">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_Toc166666907 \h </w:instrText>
        </w:r>
        <w:r>
          <w:rPr>
            <w:noProof/>
            <w:webHidden/>
          </w:rPr>
        </w:r>
        <w:r>
          <w:rPr>
            <w:noProof/>
            <w:webHidden/>
          </w:rPr>
          <w:fldChar w:fldCharType="separate"/>
        </w:r>
        <w:r>
          <w:rPr>
            <w:noProof/>
            <w:webHidden/>
          </w:rPr>
          <w:t>148</w:t>
        </w:r>
        <w:r>
          <w:rPr>
            <w:noProof/>
            <w:webHidden/>
          </w:rPr>
          <w:fldChar w:fldCharType="end"/>
        </w:r>
      </w:hyperlink>
    </w:p>
    <w:p w14:paraId="145D126E" w14:textId="414B9027"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908" w:history="1">
        <w:r w:rsidRPr="001F6CD2">
          <w:rPr>
            <w:rStyle w:val="Hyperlink"/>
            <w:rFonts w:eastAsia="MS Mincho"/>
            <w:noProof/>
          </w:rPr>
          <w:t xml:space="preserve">Table 141 — Attributes of element </w:t>
        </w:r>
        <w:r w:rsidRPr="001F6CD2">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_Toc166666908 \h </w:instrText>
        </w:r>
        <w:r>
          <w:rPr>
            <w:noProof/>
            <w:webHidden/>
          </w:rPr>
        </w:r>
        <w:r>
          <w:rPr>
            <w:noProof/>
            <w:webHidden/>
          </w:rPr>
          <w:fldChar w:fldCharType="separate"/>
        </w:r>
        <w:r>
          <w:rPr>
            <w:noProof/>
            <w:webHidden/>
          </w:rPr>
          <w:t>149</w:t>
        </w:r>
        <w:r>
          <w:rPr>
            <w:noProof/>
            <w:webHidden/>
          </w:rPr>
          <w:fldChar w:fldCharType="end"/>
        </w:r>
      </w:hyperlink>
    </w:p>
    <w:p w14:paraId="5198C114" w14:textId="34E7D866"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909" w:history="1">
        <w:r w:rsidRPr="001F6CD2">
          <w:rPr>
            <w:rStyle w:val="Hyperlink"/>
            <w:rFonts w:eastAsia="MS Mincho"/>
            <w:noProof/>
          </w:rPr>
          <w:t xml:space="preserve">Table 142 — Nested elements of </w:t>
        </w:r>
        <w:r w:rsidRPr="001F6CD2">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_Toc166666909 \h </w:instrText>
        </w:r>
        <w:r>
          <w:rPr>
            <w:noProof/>
            <w:webHidden/>
          </w:rPr>
        </w:r>
        <w:r>
          <w:rPr>
            <w:noProof/>
            <w:webHidden/>
          </w:rPr>
          <w:fldChar w:fldCharType="separate"/>
        </w:r>
        <w:r>
          <w:rPr>
            <w:noProof/>
            <w:webHidden/>
          </w:rPr>
          <w:t>149</w:t>
        </w:r>
        <w:r>
          <w:rPr>
            <w:noProof/>
            <w:webHidden/>
          </w:rPr>
          <w:fldChar w:fldCharType="end"/>
        </w:r>
      </w:hyperlink>
    </w:p>
    <w:p w14:paraId="6C34022A" w14:textId="7DE2D5A3"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910" w:history="1">
        <w:r w:rsidRPr="001F6CD2">
          <w:rPr>
            <w:rStyle w:val="Hyperlink"/>
            <w:rFonts w:eastAsia="MS Mincho"/>
            <w:noProof/>
          </w:rPr>
          <w:t xml:space="preserve">Table 143 — Nested elements of element </w:t>
        </w:r>
        <w:r w:rsidRPr="001F6CD2">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_Toc166666910 \h </w:instrText>
        </w:r>
        <w:r>
          <w:rPr>
            <w:noProof/>
            <w:webHidden/>
          </w:rPr>
        </w:r>
        <w:r>
          <w:rPr>
            <w:noProof/>
            <w:webHidden/>
          </w:rPr>
          <w:fldChar w:fldCharType="separate"/>
        </w:r>
        <w:r>
          <w:rPr>
            <w:noProof/>
            <w:webHidden/>
          </w:rPr>
          <w:t>150</w:t>
        </w:r>
        <w:r>
          <w:rPr>
            <w:noProof/>
            <w:webHidden/>
          </w:rPr>
          <w:fldChar w:fldCharType="end"/>
        </w:r>
      </w:hyperlink>
    </w:p>
    <w:p w14:paraId="224406A9" w14:textId="3D2148EE"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911" w:history="1">
        <w:r w:rsidRPr="001F6CD2">
          <w:rPr>
            <w:rStyle w:val="Hyperlink"/>
            <w:rFonts w:eastAsia="MS Mincho"/>
            <w:noProof/>
          </w:rPr>
          <w:t xml:space="preserve">Table 144 — Attributes of element </w:t>
        </w:r>
        <w:r w:rsidRPr="001F6CD2">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_Toc166666911 \h </w:instrText>
        </w:r>
        <w:r>
          <w:rPr>
            <w:noProof/>
            <w:webHidden/>
          </w:rPr>
        </w:r>
        <w:r>
          <w:rPr>
            <w:noProof/>
            <w:webHidden/>
          </w:rPr>
          <w:fldChar w:fldCharType="separate"/>
        </w:r>
        <w:r>
          <w:rPr>
            <w:noProof/>
            <w:webHidden/>
          </w:rPr>
          <w:t>150</w:t>
        </w:r>
        <w:r>
          <w:rPr>
            <w:noProof/>
            <w:webHidden/>
          </w:rPr>
          <w:fldChar w:fldCharType="end"/>
        </w:r>
      </w:hyperlink>
    </w:p>
    <w:p w14:paraId="2699E679" w14:textId="77777777" w:rsidR="0015611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792B757D" w14:textId="7AB37676" w:rsidR="00156111" w:rsidRDefault="00156111">
      <w:pPr>
        <w:pStyle w:val="Abbildungsverzeichnis"/>
        <w:rPr>
          <w:rFonts w:asciiTheme="minorHAnsi" w:eastAsiaTheme="minorEastAsia" w:hAnsiTheme="minorHAnsi" w:cstheme="minorBidi"/>
          <w:b w:val="0"/>
          <w:noProof/>
          <w:kern w:val="2"/>
          <w:sz w:val="24"/>
          <w:lang w:val="de-DE"/>
          <w14:ligatures w14:val="standardContextual"/>
        </w:rPr>
      </w:pPr>
      <w:hyperlink w:anchor="_Toc166666912" w:history="1">
        <w:r w:rsidRPr="008C74AC">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_Toc166666912 \h </w:instrText>
        </w:r>
        <w:r>
          <w:rPr>
            <w:noProof/>
            <w:webHidden/>
          </w:rPr>
        </w:r>
        <w:r>
          <w:rPr>
            <w:noProof/>
            <w:webHidden/>
          </w:rPr>
          <w:fldChar w:fldCharType="separate"/>
        </w:r>
        <w:r>
          <w:rPr>
            <w:noProof/>
            <w:webHidden/>
          </w:rPr>
          <w:t>156</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66666541"/>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21E74D4"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1C6111DA"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A72737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commentRangeStart w:id="4"/>
      <w:r w:rsidRPr="00981676">
        <w:rPr>
          <w:vanish/>
          <w:lang w:val="en-GB"/>
        </w:rPr>
        <w:t xml:space="preserve">, based on work of the </w:t>
      </w:r>
      <w:r w:rsidRPr="00981676">
        <w:rPr>
          <w:rFonts w:eastAsia="Times New Roman"/>
          <w:i/>
          <w:iCs/>
          <w:vanish/>
          <w:lang w:val="en-GB" w:eastAsia="x-none"/>
        </w:rPr>
        <w:t>German Association of the Automotive Industry (VDA), FAT-AK25 Fügetechnik</w:t>
      </w:r>
      <w:commentRangeEnd w:id="4"/>
      <w:r w:rsidR="00981676">
        <w:rPr>
          <w:rStyle w:val="Kommentarzeichen"/>
          <w:rFonts w:ascii="Calibri" w:eastAsia="Times New Roman" w:hAnsi="Calibri"/>
          <w:lang w:val="en-US" w:eastAsia="x-none"/>
        </w:rPr>
        <w:commentReference w:id="4"/>
      </w:r>
      <w:r w:rsidRPr="00754776">
        <w:rPr>
          <w:rFonts w:eastAsia="Times New Roman"/>
          <w:iCs/>
          <w:lang w:val="en-GB" w:eastAsia="x-none"/>
        </w:rPr>
        <w:t xml:space="preserve">. </w:t>
      </w:r>
    </w:p>
    <w:p w14:paraId="3571A670" w14:textId="4F26CDEC"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9"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5" w:name="_Toc353342668"/>
      <w:bookmarkStart w:id="6" w:name="_Toc166666542"/>
      <w:bookmarkEnd w:id="2"/>
      <w:r w:rsidRPr="005C2D94">
        <w:lastRenderedPageBreak/>
        <w:t>Introduction</w:t>
      </w:r>
      <w:bookmarkEnd w:id="5"/>
      <w:bookmarkEnd w:id="6"/>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0465387"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56111">
        <w:t>Annex C</w:t>
      </w:r>
      <w:r w:rsidR="003D7421">
        <w:fldChar w:fldCharType="end"/>
      </w:r>
      <w:r w:rsidR="00AC5E27" w:rsidRPr="00AC5E27">
        <w:t xml:space="preserve"> 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1F74DF44"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r w:rsidR="00616121">
        <w:t xml:space="preserve">, </w:t>
      </w:r>
      <w:sdt>
        <w:sdtPr>
          <w:id w:val="1837268223"/>
          <w:citation/>
        </w:sdtPr>
        <w:sdtContent>
          <w:r w:rsidR="00616121">
            <w:fldChar w:fldCharType="begin"/>
          </w:r>
          <w:r w:rsidR="00B606F8">
            <w:rPr>
              <w:lang w:val="de-DE"/>
            </w:rPr>
            <w:instrText xml:space="preserve">CITATION ISO10303_242 \l 1031 </w:instrText>
          </w:r>
          <w:r w:rsidR="00616121">
            <w:fldChar w:fldCharType="separate"/>
          </w:r>
          <w:r w:rsidR="00156111" w:rsidRPr="00156111">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156111">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455BF">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7" w:name="_Toc353342669"/>
      <w:r>
        <w:rPr>
          <w:rFonts w:eastAsia="Times New Roman"/>
          <w:szCs w:val="24"/>
        </w:rPr>
        <w:lastRenderedPageBreak/>
        <w:t xml:space="preserve">Extended master connection file (χMCF )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8" w:name="_Toc166666543"/>
      <w:r w:rsidRPr="00BD52D7">
        <w:t>Scope</w:t>
      </w:r>
      <w:bookmarkEnd w:id="7"/>
      <w:bookmarkEnd w:id="8"/>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9" w:name="_Toc100846775"/>
      <w:bookmarkStart w:id="10" w:name="_Toc101276483"/>
      <w:bookmarkStart w:id="11" w:name="_Toc101281973"/>
      <w:bookmarkStart w:id="12" w:name="_Toc101282318"/>
      <w:bookmarkStart w:id="13" w:name="_Toc101340855"/>
      <w:bookmarkStart w:id="14" w:name="_Toc101341201"/>
      <w:bookmarkStart w:id="15" w:name="_Toc101341765"/>
      <w:bookmarkStart w:id="16" w:name="_Toc101343639"/>
      <w:bookmarkStart w:id="17" w:name="_Toc101348945"/>
      <w:bookmarkStart w:id="18" w:name="_Toc101349640"/>
      <w:bookmarkStart w:id="19" w:name="_Toc101353580"/>
      <w:bookmarkStart w:id="20" w:name="_Toc101354743"/>
      <w:bookmarkStart w:id="21" w:name="_Toc101362035"/>
      <w:bookmarkStart w:id="22" w:name="_Toc101362383"/>
      <w:bookmarkStart w:id="23" w:name="_Toc101424443"/>
      <w:bookmarkStart w:id="24" w:name="_Toc101426527"/>
      <w:bookmarkStart w:id="25" w:name="_Toc101427709"/>
      <w:bookmarkStart w:id="26" w:name="_Toc101428076"/>
      <w:bookmarkStart w:id="27" w:name="_Toc101453089"/>
      <w:bookmarkStart w:id="28" w:name="_Toc100846776"/>
      <w:bookmarkStart w:id="29" w:name="_Toc101276484"/>
      <w:bookmarkStart w:id="30" w:name="_Toc101281974"/>
      <w:bookmarkStart w:id="31" w:name="_Toc101282319"/>
      <w:bookmarkStart w:id="32" w:name="_Toc101340856"/>
      <w:bookmarkStart w:id="33" w:name="_Toc101341202"/>
      <w:bookmarkStart w:id="34" w:name="_Toc101341766"/>
      <w:bookmarkStart w:id="35" w:name="_Toc101343640"/>
      <w:bookmarkStart w:id="36" w:name="_Toc101348946"/>
      <w:bookmarkStart w:id="37" w:name="_Toc101349641"/>
      <w:bookmarkStart w:id="38" w:name="_Toc101353581"/>
      <w:bookmarkStart w:id="39" w:name="_Toc101354744"/>
      <w:bookmarkStart w:id="40" w:name="_Toc101362036"/>
      <w:bookmarkStart w:id="41" w:name="_Toc101362384"/>
      <w:bookmarkStart w:id="42" w:name="_Toc101424444"/>
      <w:bookmarkStart w:id="43" w:name="_Toc101426528"/>
      <w:bookmarkStart w:id="44" w:name="_Toc101427710"/>
      <w:bookmarkStart w:id="45" w:name="_Toc101428077"/>
      <w:bookmarkStart w:id="46" w:name="_Toc101453090"/>
      <w:bookmarkStart w:id="47" w:name="_Toc100846777"/>
      <w:bookmarkStart w:id="48" w:name="_Toc101276485"/>
      <w:bookmarkStart w:id="49" w:name="_Toc101281975"/>
      <w:bookmarkStart w:id="50" w:name="_Toc101282320"/>
      <w:bookmarkStart w:id="51" w:name="_Toc101340857"/>
      <w:bookmarkStart w:id="52" w:name="_Toc101341203"/>
      <w:bookmarkStart w:id="53" w:name="_Toc101341767"/>
      <w:bookmarkStart w:id="54" w:name="_Toc101343641"/>
      <w:bookmarkStart w:id="55" w:name="_Toc101348947"/>
      <w:bookmarkStart w:id="56" w:name="_Toc101349642"/>
      <w:bookmarkStart w:id="57" w:name="_Toc101353582"/>
      <w:bookmarkStart w:id="58" w:name="_Toc101354745"/>
      <w:bookmarkStart w:id="59" w:name="_Toc101362037"/>
      <w:bookmarkStart w:id="60" w:name="_Toc101362385"/>
      <w:bookmarkStart w:id="61" w:name="_Toc101424445"/>
      <w:bookmarkStart w:id="62" w:name="_Toc101426529"/>
      <w:bookmarkStart w:id="63" w:name="_Toc101427711"/>
      <w:bookmarkStart w:id="64" w:name="_Toc101428078"/>
      <w:bookmarkStart w:id="65" w:name="_Toc101453091"/>
      <w:bookmarkStart w:id="66" w:name="_Toc353342670"/>
      <w:bookmarkStart w:id="67" w:name="_Toc166666544"/>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F54804">
        <w:t>Normative references</w:t>
      </w:r>
      <w:bookmarkEnd w:id="66"/>
      <w:bookmarkEnd w:id="67"/>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8" w:name="_Toc353342671"/>
      <w:bookmarkStart w:id="69" w:name="_Toc166666545"/>
      <w:r w:rsidRPr="00F54804">
        <w:t>Terms and definitions</w:t>
      </w:r>
      <w:bookmarkEnd w:id="68"/>
      <w:bookmarkEnd w:id="69"/>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303C3CB8"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4" w:history="1">
        <w:r w:rsidRPr="00E956F7">
          <w:rPr>
            <w:rStyle w:val="Hyperlink"/>
            <w:szCs w:val="24"/>
          </w:rPr>
          <w:t>https://www.iso.org/obp</w:t>
        </w:r>
      </w:hyperlink>
      <w:r w:rsidR="001D6124">
        <w:rPr>
          <w:szCs w:val="24"/>
        </w:rPr>
        <w:t xml:space="preserve">, </w:t>
      </w:r>
    </w:p>
    <w:p w14:paraId="7A0BBF71" w14:textId="0FB859D3"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5"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70" w:name="_Toc334183503"/>
      <w:bookmarkStart w:id="71" w:name="_Toc338938871"/>
      <w:bookmarkStart w:id="72" w:name="_Toc338939051"/>
      <w:bookmarkStart w:id="73" w:name="_Toc3556924"/>
      <w:bookmarkStart w:id="74" w:name="_Toc34747174"/>
      <w:bookmarkStart w:id="75" w:name="_Toc77101987"/>
      <w:bookmarkStart w:id="76" w:name="_Toc288196434"/>
      <w:bookmarkStart w:id="77" w:name="_Toc288200732"/>
      <w:bookmarkStart w:id="78" w:name="_Toc353798250"/>
      <w:bookmarkStart w:id="79" w:name="_Toc166666546"/>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70"/>
      <w:bookmarkEnd w:id="71"/>
      <w:bookmarkEnd w:id="72"/>
      <w:bookmarkEnd w:id="73"/>
      <w:bookmarkEnd w:id="74"/>
      <w:bookmarkEnd w:id="75"/>
      <w:bookmarkEnd w:id="79"/>
      <w:r w:rsidR="006D3946">
        <w:t xml:space="preserve"> </w:t>
      </w:r>
    </w:p>
    <w:p w14:paraId="4F3E5634" w14:textId="2E19462C" w:rsidR="001634BC" w:rsidRDefault="00C569F0" w:rsidP="0013175B">
      <w:pPr>
        <w:pStyle w:val="berschrift2"/>
      </w:pPr>
      <w:bookmarkStart w:id="80" w:name="_Toc166666547"/>
      <w:r w:rsidRPr="00C569F0">
        <w:t>General</w:t>
      </w:r>
      <w:bookmarkEnd w:id="80"/>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1"/>
      <w:r>
        <w:t xml:space="preserve">CAx </w:t>
      </w:r>
      <w:r w:rsidR="0043000B">
        <w:t>(e.g. CAD, CAE, CAM, CAT)</w:t>
      </w:r>
      <w:commentRangeEnd w:id="81"/>
      <w:r w:rsidR="0043000B">
        <w:rPr>
          <w:rStyle w:val="Kommentarzeichen"/>
          <w:rFonts w:ascii="Calibri" w:eastAsia="Times New Roman" w:hAnsi="Calibri"/>
          <w:lang w:val="en-US" w:eastAsia="x-none"/>
        </w:rPr>
        <w:commentReference w:id="81"/>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369F6A7E" w:rsidR="00FC68DB" w:rsidRPr="005C2D94" w:rsidRDefault="00FC68DB" w:rsidP="00B202D2">
      <w:r w:rsidRPr="005C2D94">
        <w:t>Th</w:t>
      </w:r>
      <w:r w:rsidR="00617F7F">
        <w:t xml:space="preserve">e </w:t>
      </w:r>
      <w:r w:rsidR="005020EF">
        <w:t>clause</w:t>
      </w:r>
      <w:r w:rsidR="0043000B">
        <w:t> </w:t>
      </w:r>
      <w:r w:rsidR="0043000B">
        <w:fldChar w:fldCharType="begin"/>
      </w:r>
      <w:r w:rsidR="0043000B">
        <w:instrText xml:space="preserve"> REF _Ref165879495 \r \h </w:instrText>
      </w:r>
      <w:r w:rsidR="0043000B">
        <w:fldChar w:fldCharType="separate"/>
      </w:r>
      <w:r w:rsidR="00156111">
        <w:t>4.2</w:t>
      </w:r>
      <w:r w:rsidR="0043000B">
        <w:fldChar w:fldCharType="end"/>
      </w:r>
      <w:r w:rsidRPr="005C2D94">
        <w:t xml:space="preserve"> explains the design principles and basic </w:t>
      </w:r>
      <w:r w:rsidRPr="00F54804">
        <w:t>features of χMCF</w:t>
      </w:r>
      <w:r w:rsidR="00D06109">
        <w:t>.</w:t>
      </w:r>
      <w:r w:rsidR="005020EF">
        <w:t xml:space="preserve"> </w:t>
      </w:r>
    </w:p>
    <w:p w14:paraId="59D34422" w14:textId="6C9FECA4" w:rsidR="00FC68DB" w:rsidRPr="005C2D94" w:rsidRDefault="00FC68DB" w:rsidP="00B202D2">
      <w:pPr>
        <w:pStyle w:val="berschrift2"/>
      </w:pPr>
      <w:bookmarkStart w:id="82" w:name="_Toc338938872"/>
      <w:bookmarkStart w:id="83" w:name="_Toc338939052"/>
      <w:bookmarkStart w:id="84" w:name="_Toc3556925"/>
      <w:bookmarkStart w:id="85" w:name="_Toc34747175"/>
      <w:bookmarkStart w:id="86" w:name="_Toc77101988"/>
      <w:bookmarkStart w:id="87" w:name="_Ref125473428"/>
      <w:bookmarkStart w:id="88" w:name="_Ref165879495"/>
      <w:bookmarkStart w:id="89" w:name="_Toc166666548"/>
      <w:r w:rsidRPr="005C2D94">
        <w:t xml:space="preserve">Design </w:t>
      </w:r>
      <w:r w:rsidR="00603F8B">
        <w:t>p</w:t>
      </w:r>
      <w:r w:rsidRPr="005C2D94">
        <w:t>rinciples</w:t>
      </w:r>
      <w:bookmarkEnd w:id="76"/>
      <w:bookmarkEnd w:id="77"/>
      <w:bookmarkEnd w:id="82"/>
      <w:bookmarkEnd w:id="83"/>
      <w:bookmarkEnd w:id="84"/>
      <w:bookmarkEnd w:id="85"/>
      <w:bookmarkEnd w:id="86"/>
      <w:bookmarkEnd w:id="87"/>
      <w:bookmarkEnd w:id="88"/>
      <w:bookmarkEnd w:id="89"/>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90"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90"/>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5D1AD726"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 xml:space="preserve">anguage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156111">
            <w:rPr>
              <w:rFonts w:ascii="Cambria" w:hAnsi="Cambria"/>
              <w:noProof/>
            </w:rPr>
            <w:t xml:space="preserve"> </w:t>
          </w:r>
          <w:r w:rsidR="00156111" w:rsidRPr="00156111">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1" w:name="_Toc288196435"/>
      <w:bookmarkStart w:id="92"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3" w:name="_Ref338930849"/>
      <w:bookmarkStart w:id="94" w:name="_Toc338938873"/>
      <w:bookmarkStart w:id="95" w:name="_Toc338939053"/>
      <w:bookmarkStart w:id="96" w:name="_Toc3556926"/>
      <w:bookmarkStart w:id="97" w:name="_Toc34747176"/>
      <w:bookmarkStart w:id="98" w:name="_Toc77101989"/>
      <w:bookmarkStart w:id="99" w:name="_Toc166666549"/>
      <w:r w:rsidRPr="005C2D94">
        <w:t xml:space="preserve">Idealization of </w:t>
      </w:r>
      <w:bookmarkEnd w:id="93"/>
      <w:bookmarkEnd w:id="94"/>
      <w:bookmarkEnd w:id="95"/>
      <w:r w:rsidR="00F82B61">
        <w:t>j</w:t>
      </w:r>
      <w:r w:rsidRPr="005C2D94">
        <w:t>oints</w:t>
      </w:r>
      <w:bookmarkEnd w:id="96"/>
      <w:bookmarkEnd w:id="97"/>
      <w:bookmarkEnd w:id="98"/>
      <w:bookmarkEnd w:id="99"/>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DDD785D" w:rsidR="00FC68DB" w:rsidRPr="00F54804" w:rsidRDefault="00FC68DB" w:rsidP="00314DA6">
      <w:pPr>
        <w:pStyle w:val="Beschriftung"/>
      </w:pPr>
      <w:bookmarkStart w:id="100" w:name="_Ref428531162"/>
      <w:bookmarkStart w:id="101" w:name="_Toc3557081"/>
      <w:bookmarkStart w:id="102" w:name="_Toc34747331"/>
      <w:bookmarkStart w:id="103" w:name="_Toc76030522"/>
      <w:bookmarkStart w:id="104" w:name="_Toc94530808"/>
      <w:bookmarkStart w:id="105" w:name="_Toc101428207"/>
      <w:bookmarkStart w:id="106" w:name="_Toc166666679"/>
      <w:r w:rsidRPr="001E4607">
        <w:t xml:space="preserve">Figure </w:t>
      </w:r>
      <w:r w:rsidRPr="00F54804">
        <w:fldChar w:fldCharType="begin"/>
      </w:r>
      <w:r w:rsidRPr="00F54804">
        <w:instrText xml:space="preserve"> SEQ Figure \* ARABIC </w:instrText>
      </w:r>
      <w:r w:rsidRPr="00F54804">
        <w:fldChar w:fldCharType="separate"/>
      </w:r>
      <w:r w:rsidR="00156111">
        <w:rPr>
          <w:noProof/>
        </w:rPr>
        <w:t>1</w:t>
      </w:r>
      <w:r w:rsidRPr="00F54804">
        <w:fldChar w:fldCharType="end"/>
      </w:r>
      <w:bookmarkEnd w:id="100"/>
      <w:r w:rsidR="00D7391D">
        <w:t xml:space="preserve"> — </w:t>
      </w:r>
      <w:r w:rsidRPr="00F54804">
        <w:t>Seam weld as 1</w:t>
      </w:r>
      <w:r w:rsidRPr="00F54804">
        <w:noBreakHyphen/>
        <w:t>dimensional joint</w:t>
      </w:r>
      <w:bookmarkEnd w:id="101"/>
      <w:bookmarkEnd w:id="102"/>
      <w:bookmarkEnd w:id="103"/>
      <w:bookmarkEnd w:id="104"/>
      <w:bookmarkEnd w:id="105"/>
      <w:bookmarkEnd w:id="106"/>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A2C7ED8"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56111" w:rsidRPr="001E4607">
        <w:t xml:space="preserve">Figure </w:t>
      </w:r>
      <w:r w:rsidR="00156111">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7" w:name="_Toc338938874"/>
      <w:bookmarkStart w:id="108" w:name="_Toc338939054"/>
      <w:bookmarkStart w:id="109" w:name="_Toc3556927"/>
      <w:bookmarkStart w:id="110" w:name="_Toc34747177"/>
      <w:bookmarkStart w:id="111" w:name="_Toc77101990"/>
      <w:bookmarkStart w:id="112" w:name="_Toc166666550"/>
      <w:r w:rsidRPr="000A1B7B">
        <w:t xml:space="preserve">Reconstruction of </w:t>
      </w:r>
      <w:r w:rsidR="00673D9C">
        <w:t>j</w:t>
      </w:r>
      <w:r w:rsidRPr="000A1B7B">
        <w:t xml:space="preserve">oints from </w:t>
      </w:r>
      <w:r w:rsidRPr="00726144">
        <w:t>χ</w:t>
      </w:r>
      <w:r w:rsidRPr="00F54804">
        <w:t>MCF</w:t>
      </w:r>
      <w:bookmarkEnd w:id="107"/>
      <w:bookmarkEnd w:id="108"/>
      <w:bookmarkEnd w:id="109"/>
      <w:bookmarkEnd w:id="110"/>
      <w:bookmarkEnd w:id="111"/>
      <w:bookmarkEnd w:id="112"/>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3" w:name="_Toc338938875"/>
      <w:bookmarkStart w:id="114" w:name="_Toc338939055"/>
      <w:bookmarkStart w:id="115" w:name="_Ref371678646"/>
      <w:bookmarkStart w:id="116" w:name="_Toc3556928"/>
      <w:bookmarkStart w:id="117" w:name="_Toc34747178"/>
      <w:bookmarkStart w:id="118" w:name="_Toc77101991"/>
      <w:bookmarkStart w:id="119" w:name="_Toc166666551"/>
      <w:r w:rsidRPr="00F54804">
        <w:t xml:space="preserve">Description of </w:t>
      </w:r>
      <w:bookmarkEnd w:id="113"/>
      <w:bookmarkEnd w:id="114"/>
      <w:bookmarkEnd w:id="115"/>
      <w:r w:rsidR="00673D9C">
        <w:t>t</w:t>
      </w:r>
      <w:r w:rsidRPr="00F54804">
        <w:t>opology</w:t>
      </w:r>
      <w:bookmarkEnd w:id="116"/>
      <w:bookmarkEnd w:id="117"/>
      <w:bookmarkEnd w:id="118"/>
      <w:bookmarkEnd w:id="119"/>
    </w:p>
    <w:p w14:paraId="5925ACA0" w14:textId="357C587D"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56111" w:rsidRPr="005C2D94">
        <w:t xml:space="preserve">Figure </w:t>
      </w:r>
      <w:r w:rsidR="00156111">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20"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20"/>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453717BC" w:rsidR="00FC68DB" w:rsidRPr="005C2D94" w:rsidRDefault="00FC68DB" w:rsidP="00F63F2F">
      <w:pPr>
        <w:pStyle w:val="Beschriftung"/>
      </w:pPr>
      <w:bookmarkStart w:id="121" w:name="_Ref97731124"/>
      <w:bookmarkStart w:id="122" w:name="_Ref334010986"/>
      <w:bookmarkStart w:id="123" w:name="_Toc3557082"/>
      <w:bookmarkStart w:id="124" w:name="_Toc34747332"/>
      <w:bookmarkStart w:id="125" w:name="_Toc76030523"/>
      <w:bookmarkStart w:id="126" w:name="_Toc94530809"/>
      <w:bookmarkStart w:id="127" w:name="_Toc101428208"/>
      <w:bookmarkStart w:id="128" w:name="_Toc166666680"/>
      <w:r w:rsidRPr="005C2D94">
        <w:t xml:space="preserve">Figure </w:t>
      </w:r>
      <w:r w:rsidRPr="005C2D94">
        <w:fldChar w:fldCharType="begin"/>
      </w:r>
      <w:r w:rsidRPr="005C2D94">
        <w:instrText xml:space="preserve"> SEQ Figure \* ARABIC </w:instrText>
      </w:r>
      <w:r w:rsidRPr="005C2D94">
        <w:fldChar w:fldCharType="separate"/>
      </w:r>
      <w:r w:rsidR="00156111">
        <w:rPr>
          <w:noProof/>
        </w:rPr>
        <w:t>2</w:t>
      </w:r>
      <w:r w:rsidRPr="005C2D94">
        <w:fldChar w:fldCharType="end"/>
      </w:r>
      <w:bookmarkEnd w:id="121"/>
      <w:r w:rsidR="00D7391D">
        <w:t xml:space="preserve"> — </w:t>
      </w:r>
      <w:bookmarkEnd w:id="122"/>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3"/>
      <w:bookmarkEnd w:id="124"/>
      <w:bookmarkEnd w:id="125"/>
      <w:bookmarkEnd w:id="126"/>
      <w:bookmarkEnd w:id="127"/>
      <w:bookmarkEnd w:id="128"/>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7CA066C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56111">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56111" w:rsidRPr="001E4607">
        <w:t xml:space="preserve">Figure </w:t>
      </w:r>
      <w:r w:rsidR="00156111">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56111" w:rsidRPr="005C2D94">
        <w:t xml:space="preserve">Figure </w:t>
      </w:r>
      <w:r w:rsidR="00156111">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9" o:title="" cropbottom="43024f" cropright="10402f"/>
          </v:shape>
          <o:OLEObject Type="Embed" ProgID="PowerPoint.Show.8" ShapeID="_x0000_i1025" DrawAspect="Content" ObjectID="_1777279507" r:id="rId30"/>
        </w:object>
      </w:r>
    </w:p>
    <w:p w14:paraId="142BE546" w14:textId="128771D9" w:rsidR="00FC68DB" w:rsidRPr="001E4607" w:rsidRDefault="00FC68DB" w:rsidP="001E4607">
      <w:pPr>
        <w:pStyle w:val="Beschriftung"/>
      </w:pPr>
      <w:bookmarkStart w:id="129" w:name="_Ref155772730"/>
      <w:bookmarkStart w:id="130" w:name="_Toc3557083"/>
      <w:bookmarkStart w:id="131" w:name="_Toc34747333"/>
      <w:bookmarkStart w:id="132" w:name="_Toc76030524"/>
      <w:bookmarkStart w:id="133" w:name="_Toc94530810"/>
      <w:bookmarkStart w:id="134" w:name="_Toc101428209"/>
      <w:bookmarkStart w:id="135" w:name="_Toc166666681"/>
      <w:r w:rsidRPr="001E4607">
        <w:t xml:space="preserve">Figure </w:t>
      </w:r>
      <w:r w:rsidRPr="001E4607">
        <w:fldChar w:fldCharType="begin"/>
      </w:r>
      <w:r w:rsidRPr="001E4607">
        <w:instrText xml:space="preserve"> SEQ Figure \* ARABIC </w:instrText>
      </w:r>
      <w:r w:rsidRPr="001E4607">
        <w:fldChar w:fldCharType="separate"/>
      </w:r>
      <w:r w:rsidR="00156111">
        <w:rPr>
          <w:noProof/>
        </w:rPr>
        <w:t>3</w:t>
      </w:r>
      <w:r w:rsidRPr="001E4607">
        <w:fldChar w:fldCharType="end"/>
      </w:r>
      <w:bookmarkEnd w:id="129"/>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30"/>
      <w:bookmarkEnd w:id="131"/>
      <w:bookmarkEnd w:id="132"/>
      <w:bookmarkEnd w:id="133"/>
      <w:bookmarkEnd w:id="134"/>
      <w:bookmarkEnd w:id="135"/>
      <w:r w:rsidR="00590E4C">
        <w:t xml:space="preserve"> </w:t>
      </w:r>
    </w:p>
    <w:p w14:paraId="73076A4B" w14:textId="03DED736" w:rsidR="00FC68DB" w:rsidRPr="005C2D94" w:rsidRDefault="00847D1C" w:rsidP="00B202D2">
      <w:bookmarkStart w:id="136" w:name="_Hlk166607750"/>
      <w:r>
        <w:t>NOTE:</w:t>
      </w:r>
      <w:r w:rsidR="00195A02">
        <w:t xml:space="preserve"> </w:t>
      </w:r>
      <w:bookmarkEnd w:id="136"/>
      <w:r w:rsidR="00195A02">
        <w:t xml:space="preserve">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156111" w:rsidRPr="001E4607">
        <w:t xml:space="preserve">Figure </w:t>
      </w:r>
      <w:r w:rsidR="00156111">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7" w:name="_Toc338938876"/>
      <w:bookmarkStart w:id="138" w:name="_Toc338939056"/>
      <w:bookmarkStart w:id="139" w:name="_Toc3556929"/>
      <w:bookmarkStart w:id="140" w:name="_Toc34747179"/>
      <w:bookmarkStart w:id="141" w:name="_Toc77101992"/>
      <w:bookmarkStart w:id="142" w:name="_Toc288196436"/>
      <w:bookmarkStart w:id="143" w:name="_Toc288200734"/>
      <w:bookmarkStart w:id="144" w:name="_Toc166666552"/>
      <w:bookmarkEnd w:id="91"/>
      <w:bookmarkEnd w:id="92"/>
      <w:r w:rsidRPr="005C2D94">
        <w:t xml:space="preserve">χMCF in the </w:t>
      </w:r>
      <w:r w:rsidR="00F663E3">
        <w:t>d</w:t>
      </w:r>
      <w:r w:rsidRPr="005C2D94">
        <w:t xml:space="preserve">evelopment </w:t>
      </w:r>
      <w:bookmarkEnd w:id="137"/>
      <w:bookmarkEnd w:id="138"/>
      <w:r w:rsidR="00F663E3">
        <w:t>p</w:t>
      </w:r>
      <w:r w:rsidRPr="005C2D94">
        <w:t>rocesses</w:t>
      </w:r>
      <w:bookmarkEnd w:id="139"/>
      <w:bookmarkEnd w:id="140"/>
      <w:bookmarkEnd w:id="141"/>
      <w:bookmarkEnd w:id="144"/>
    </w:p>
    <w:p w14:paraId="5D703BA8" w14:textId="14FA9338"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156111" w:rsidRPr="005C2D94">
        <w:t xml:space="preserve">Figure </w:t>
      </w:r>
      <w:r w:rsidR="00156111">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56111" w:rsidRPr="005C2D94">
        <w:t xml:space="preserve">Figure </w:t>
      </w:r>
      <w:r w:rsidR="00156111">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33958DF" w:rsidR="00FC68DB" w:rsidRDefault="00FC68DB" w:rsidP="001E4607">
      <w:pPr>
        <w:pStyle w:val="Beschriftung"/>
      </w:pPr>
      <w:bookmarkStart w:id="145" w:name="_Ref333842518"/>
      <w:bookmarkStart w:id="146" w:name="_Ref333842510"/>
      <w:bookmarkStart w:id="147" w:name="_Toc3557084"/>
      <w:bookmarkStart w:id="148" w:name="_Toc34747334"/>
      <w:bookmarkStart w:id="149" w:name="_Toc76030525"/>
      <w:bookmarkStart w:id="150" w:name="_Toc94530811"/>
      <w:bookmarkStart w:id="151" w:name="_Toc101428210"/>
      <w:bookmarkStart w:id="152" w:name="_Toc166666682"/>
      <w:r w:rsidRPr="005C2D94">
        <w:t xml:space="preserve">Figure </w:t>
      </w:r>
      <w:r w:rsidRPr="005C2D94">
        <w:fldChar w:fldCharType="begin"/>
      </w:r>
      <w:r w:rsidRPr="00F54804">
        <w:instrText xml:space="preserve"> SEQ Figure \* ARABIC </w:instrText>
      </w:r>
      <w:r w:rsidRPr="005C2D94">
        <w:fldChar w:fldCharType="separate"/>
      </w:r>
      <w:r w:rsidR="00156111">
        <w:rPr>
          <w:noProof/>
        </w:rPr>
        <w:t>4</w:t>
      </w:r>
      <w:r w:rsidRPr="005C2D94">
        <w:fldChar w:fldCharType="end"/>
      </w:r>
      <w:bookmarkEnd w:id="145"/>
      <w:r w:rsidR="001668D7">
        <w:t xml:space="preserve"> </w:t>
      </w:r>
      <w:r w:rsidR="00D7391D">
        <w:t>—</w:t>
      </w:r>
      <w:r w:rsidR="00922B95">
        <w:t xml:space="preserve"> </w:t>
      </w:r>
      <w:r w:rsidRPr="00F54804">
        <w:t>Develo</w:t>
      </w:r>
      <w:r w:rsidRPr="005C2D94">
        <w:t xml:space="preserve">pment </w:t>
      </w:r>
      <w:bookmarkEnd w:id="146"/>
      <w:r w:rsidR="00304B64">
        <w:t>p</w:t>
      </w:r>
      <w:r w:rsidRPr="005C2D94">
        <w:t>rocess</w:t>
      </w:r>
      <w:bookmarkEnd w:id="147"/>
      <w:bookmarkEnd w:id="148"/>
      <w:bookmarkEnd w:id="149"/>
      <w:bookmarkEnd w:id="150"/>
      <w:bookmarkEnd w:id="151"/>
      <w:bookmarkEnd w:id="152"/>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53"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2ADBB5B2" w:rsidR="00FC68DB" w:rsidRPr="005C2D94" w:rsidRDefault="00FC68DB" w:rsidP="001E4607">
      <w:pPr>
        <w:pStyle w:val="Beschriftung"/>
      </w:pPr>
      <w:bookmarkStart w:id="154" w:name="_Ref334482085"/>
      <w:bookmarkStart w:id="155" w:name="_Ref334482078"/>
      <w:bookmarkStart w:id="156" w:name="_Toc3557085"/>
      <w:bookmarkStart w:id="157" w:name="_Toc34747335"/>
      <w:bookmarkStart w:id="158" w:name="_Toc76030526"/>
      <w:bookmarkStart w:id="159" w:name="_Toc94530812"/>
      <w:bookmarkStart w:id="160" w:name="_Toc101428211"/>
      <w:bookmarkStart w:id="161" w:name="_Toc166666683"/>
      <w:r w:rsidRPr="005C2D94">
        <w:t xml:space="preserve">Figure </w:t>
      </w:r>
      <w:r w:rsidRPr="005C2D94">
        <w:fldChar w:fldCharType="begin"/>
      </w:r>
      <w:r w:rsidRPr="00F54804">
        <w:instrText xml:space="preserve"> SEQ Figure \* ARABIC </w:instrText>
      </w:r>
      <w:r w:rsidRPr="005C2D94">
        <w:fldChar w:fldCharType="separate"/>
      </w:r>
      <w:r w:rsidR="00156111">
        <w:rPr>
          <w:noProof/>
        </w:rPr>
        <w:t>5</w:t>
      </w:r>
      <w:r w:rsidRPr="005C2D94">
        <w:fldChar w:fldCharType="end"/>
      </w:r>
      <w:bookmarkEnd w:id="153"/>
      <w:bookmarkEnd w:id="154"/>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5"/>
      <w:r w:rsidR="00304B64">
        <w:t>p</w:t>
      </w:r>
      <w:r w:rsidRPr="005C2D94">
        <w:t>rocess</w:t>
      </w:r>
      <w:bookmarkEnd w:id="156"/>
      <w:bookmarkEnd w:id="157"/>
      <w:bookmarkEnd w:id="158"/>
      <w:bookmarkEnd w:id="159"/>
      <w:bookmarkEnd w:id="160"/>
      <w:bookmarkEnd w:id="161"/>
      <w:r w:rsidR="00922B95">
        <w:t xml:space="preserve"> </w:t>
      </w:r>
    </w:p>
    <w:p w14:paraId="05157117" w14:textId="06EE0384"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56111" w:rsidRPr="005C2D94">
        <w:t xml:space="preserve">Figure </w:t>
      </w:r>
      <w:r w:rsidR="00156111">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702EBE0A"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56111" w:rsidRPr="005C2D94">
        <w:t xml:space="preserve">Figure </w:t>
      </w:r>
      <w:r w:rsidR="00156111">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279A520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56111" w:rsidRPr="005C2D94">
        <w:t xml:space="preserve">Figure </w:t>
      </w:r>
      <w:r w:rsidR="00156111">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2" w:name="_Toc3556930"/>
      <w:bookmarkStart w:id="163" w:name="_Toc34747180"/>
      <w:bookmarkStart w:id="164" w:name="_Toc77101993"/>
      <w:bookmarkStart w:id="165" w:name="_Toc166666553"/>
      <w:r w:rsidRPr="005C2D94">
        <w:t>Keywords of XML specification</w:t>
      </w:r>
      <w:bookmarkEnd w:id="162"/>
      <w:bookmarkEnd w:id="163"/>
      <w:bookmarkEnd w:id="164"/>
      <w:bookmarkEnd w:id="165"/>
    </w:p>
    <w:p w14:paraId="7A21DF07" w14:textId="77777777" w:rsidR="00FC68DB" w:rsidRPr="00BD52D7" w:rsidRDefault="00FC68DB" w:rsidP="00B202D2">
      <w:pPr>
        <w:pStyle w:val="berschrift2"/>
      </w:pPr>
      <w:bookmarkStart w:id="166" w:name="_Toc34747181"/>
      <w:bookmarkStart w:id="167" w:name="_Toc77101994"/>
      <w:bookmarkStart w:id="168" w:name="_Toc166666554"/>
      <w:r w:rsidRPr="001E4607">
        <w:t>Keywords</w:t>
      </w:r>
      <w:bookmarkEnd w:id="166"/>
      <w:bookmarkEnd w:id="167"/>
      <w:bookmarkEnd w:id="168"/>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462FF05A" w:rsidR="00FC68DB" w:rsidRPr="005C2D94" w:rsidRDefault="00FC68DB" w:rsidP="00B202D2">
      <w:r w:rsidRPr="00F54804">
        <w:t xml:space="preserve">In accordance with the </w:t>
      </w:r>
      <w:r w:rsidR="006A61BC" w:rsidRPr="006A61BC">
        <w:t xml:space="preserve">XML Schema Definition Language </w:t>
      </w:r>
      <w:r w:rsidR="006A61BC">
        <w:t xml:space="preserve">version </w:t>
      </w:r>
      <w:r w:rsidR="006A61BC" w:rsidRPr="006A61BC">
        <w:t>1.1</w:t>
      </w:r>
      <w:r w:rsidR="006A61BC">
        <w:t xml:space="preserve"> Part 2 </w:t>
      </w:r>
      <w:sdt>
        <w:sdtPr>
          <w:id w:val="1244220184"/>
          <w:citation/>
        </w:sdtPr>
        <w:sdtContent>
          <w:r w:rsidR="006A61BC">
            <w:fldChar w:fldCharType="begin"/>
          </w:r>
          <w:r w:rsidR="006A61BC">
            <w:rPr>
              <w:lang w:val="de-DE"/>
            </w:rPr>
            <w:instrText xml:space="preserve"> CITATION W3C_XSD11_Part2 \l 1031 </w:instrText>
          </w:r>
          <w:r w:rsidR="006A61BC">
            <w:fldChar w:fldCharType="separate"/>
          </w:r>
          <w:r w:rsidR="00156111" w:rsidRPr="00156111">
            <w:rPr>
              <w:noProof/>
              <w:lang w:val="de-DE"/>
            </w:rPr>
            <w:t>[3]</w:t>
          </w:r>
          <w:r w:rsidR="006A61BC">
            <w:fldChar w:fldCharType="end"/>
          </w:r>
        </w:sdtContent>
      </w:sdt>
      <w:r w:rsidR="006A61BC">
        <w:t xml:space="preserve"> </w:t>
      </w:r>
      <w:r w:rsidRPr="00F54804">
        <w:t>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7696A910" w:rsidR="00FC68DB" w:rsidRPr="001E4607" w:rsidRDefault="00284485" w:rsidP="00DE0BBC">
      <w:pPr>
        <w:numPr>
          <w:ilvl w:val="0"/>
          <w:numId w:val="9"/>
        </w:numPr>
        <w:tabs>
          <w:tab w:val="clear" w:pos="403"/>
        </w:tabs>
        <w:spacing w:line="240" w:lineRule="auto"/>
        <w:jc w:val="left"/>
      </w:pPr>
      <w:r>
        <w:t>Value 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55F331F2"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156111" w:rsidRPr="00156111">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156111" w:rsidRPr="00156111">
            <w:rPr>
              <w:noProof/>
              <w:lang w:val="en-US"/>
            </w:rPr>
            <w:t>[4]</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041F1536" w:rsidR="00FC68DB" w:rsidRPr="00BD52D7" w:rsidRDefault="00FC68DB" w:rsidP="00B202D2">
      <w:r w:rsidRPr="00F54804">
        <w:t>However, only positive integers are usually used in this context. Th</w:t>
      </w:r>
      <w:r w:rsidR="008C3BA4">
        <w:t>is</w:t>
      </w:r>
      <w:r w:rsidRPr="00F54804">
        <w:t xml:space="preserve"> means</w:t>
      </w:r>
      <w:r w:rsidR="008C3BA4">
        <w:t xml:space="preserve"> that</w:t>
      </w:r>
      <w:r w:rsidRPr="00F54804">
        <w:t xml:space="preserve">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00284485" w:rsidRPr="005C2D94">
        <w:t xml:space="preserve">Value </w:t>
      </w:r>
      <w:r w:rsidR="00284485">
        <w:t>s</w:t>
      </w:r>
      <w:r w:rsidR="00284485" w:rsidRPr="005C2D94">
        <w:t>pace</w:t>
      </w:r>
      <w:r w:rsidRPr="005C2D94">
        <w:t xml:space="preserve"> is used. The </w:t>
      </w:r>
      <w:bookmarkStart w:id="169" w:name="_Hlk166612389"/>
      <w:r w:rsidRPr="005C2D94">
        <w:t xml:space="preserve">Value </w:t>
      </w:r>
      <w:r w:rsidR="00284485">
        <w:t>s</w:t>
      </w:r>
      <w:r w:rsidRPr="005C2D94">
        <w:t>pace</w:t>
      </w:r>
      <w:bookmarkEnd w:id="169"/>
      <w:r w:rsidRPr="005C2D94">
        <w:t xml:space="preserv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CC8C1DB"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 xml:space="preserve">and other special characters </w:t>
      </w:r>
      <w:r w:rsidR="00516C39">
        <w:t>such as</w:t>
      </w:r>
      <w:r w:rsidR="00F3142F">
        <w:t xml:space="preserve"> “</w:t>
      </w:r>
      <w:r w:rsidRPr="00F54804">
        <w:t>[-.$#±]</w:t>
      </w:r>
      <w:r w:rsidR="00683FBB">
        <w:t xml:space="preserve">” </w:t>
      </w:r>
      <w:r w:rsidRPr="00F54804">
        <w:t xml:space="preserve">and more are used for labels. Sometimes, </w:t>
      </w:r>
      <w:r w:rsidR="0037704B">
        <w:t xml:space="preserve">the </w:t>
      </w:r>
      <w:r w:rsidRPr="00F54804">
        <w:t>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D14E844" w:rsidR="00FC68DB" w:rsidRDefault="00FC68DB" w:rsidP="00B202D2">
      <w:pPr>
        <w:pStyle w:val="berschrift1"/>
      </w:pPr>
      <w:bookmarkStart w:id="170" w:name="_Ref371679978"/>
      <w:bookmarkStart w:id="171" w:name="_Ref371939247"/>
      <w:bookmarkStart w:id="172" w:name="_Toc3556933"/>
      <w:bookmarkStart w:id="173" w:name="_Toc34747182"/>
      <w:bookmarkStart w:id="174" w:name="_Toc77101995"/>
      <w:bookmarkStart w:id="175" w:name="_Toc288196441"/>
      <w:bookmarkStart w:id="176" w:name="_Toc288200739"/>
      <w:bookmarkStart w:id="177" w:name="_Toc166666555"/>
      <w:bookmarkEnd w:id="142"/>
      <w:bookmarkEnd w:id="143"/>
      <w:r w:rsidRPr="00F54804">
        <w:t xml:space="preserve">Parts, </w:t>
      </w:r>
      <w:r w:rsidR="006B7106">
        <w:t>p</w:t>
      </w:r>
      <w:r w:rsidRPr="00F54804">
        <w:t xml:space="preserve">roperties and </w:t>
      </w:r>
      <w:r w:rsidR="006B7106">
        <w:t>a</w:t>
      </w:r>
      <w:r w:rsidRPr="00F54804">
        <w:t>ssemblies</w:t>
      </w:r>
      <w:bookmarkEnd w:id="170"/>
      <w:bookmarkEnd w:id="171"/>
      <w:bookmarkEnd w:id="172"/>
      <w:bookmarkEnd w:id="173"/>
      <w:bookmarkEnd w:id="174"/>
      <w:bookmarkEnd w:id="177"/>
    </w:p>
    <w:p w14:paraId="5A399A1B" w14:textId="5763FC5A" w:rsidR="00FF4D5F" w:rsidRPr="00FF4D5F" w:rsidRDefault="00FF4D5F" w:rsidP="0013175B">
      <w:pPr>
        <w:pStyle w:val="berschrift2"/>
      </w:pPr>
      <w:bookmarkStart w:id="178" w:name="_Toc166666556"/>
      <w:r>
        <w:t>General</w:t>
      </w:r>
      <w:bookmarkEnd w:id="178"/>
    </w:p>
    <w:p w14:paraId="0D066CBD" w14:textId="4D72ADEA"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00EC0331">
        <w:t>,</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9" w:name="_Toc3556934"/>
      <w:bookmarkStart w:id="180" w:name="_Toc34747183"/>
      <w:bookmarkStart w:id="181" w:name="_Toc77101996"/>
      <w:bookmarkStart w:id="182" w:name="_Toc166666557"/>
      <w:r w:rsidRPr="00F54804">
        <w:t>Parts</w:t>
      </w:r>
      <w:bookmarkEnd w:id="179"/>
      <w:bookmarkEnd w:id="180"/>
      <w:bookmarkEnd w:id="181"/>
      <w:bookmarkEnd w:id="182"/>
    </w:p>
    <w:p w14:paraId="3DC5CC13" w14:textId="060149D7" w:rsidR="001046AD" w:rsidRPr="001046AD" w:rsidRDefault="001046AD" w:rsidP="0013175B">
      <w:pPr>
        <w:pStyle w:val="berschrift3"/>
      </w:pPr>
      <w:bookmarkStart w:id="183" w:name="_Toc166666558"/>
      <w:r>
        <w:t>General</w:t>
      </w:r>
      <w:bookmarkEnd w:id="183"/>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49DE7147" w:rsidR="00FC68DB" w:rsidRPr="00F54804" w:rsidRDefault="00FC68DB" w:rsidP="00B202D2">
      <w:r w:rsidRPr="00F54804">
        <w:t xml:space="preserve">Parts can be instantiated at different locations of a product, </w:t>
      </w:r>
      <w:r w:rsidR="008C4F0E">
        <w:t>e.g.</w:t>
      </w:r>
      <w:r w:rsidRPr="00F54804">
        <w:t xml:space="preserve"> wheels in a car.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265C9C57" w:rsidR="00FC68DB" w:rsidRPr="00F54804" w:rsidRDefault="00FC68DB" w:rsidP="00B202D2">
      <w:pPr>
        <w:pStyle w:val="berschrift3"/>
      </w:pPr>
      <w:bookmarkStart w:id="184" w:name="_Toc3556935"/>
      <w:bookmarkStart w:id="185" w:name="_Toc34747184"/>
      <w:bookmarkStart w:id="186" w:name="_Toc77101997"/>
      <w:bookmarkStart w:id="187" w:name="_Toc166666559"/>
      <w:r w:rsidRPr="00F54804">
        <w:lastRenderedPageBreak/>
        <w:t xml:space="preserve">Part </w:t>
      </w:r>
      <w:r w:rsidR="00F25D42">
        <w:t>l</w:t>
      </w:r>
      <w:r w:rsidRPr="00F54804">
        <w:t>abels</w:t>
      </w:r>
      <w:bookmarkEnd w:id="184"/>
      <w:bookmarkEnd w:id="185"/>
      <w:bookmarkEnd w:id="186"/>
      <w:bookmarkEnd w:id="187"/>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036D6562"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w:t>
      </w:r>
      <w:r w:rsidR="008F1DA3">
        <w:t xml:space="preserve"> a</w:t>
      </w:r>
      <w:r w:rsidR="00FC68DB" w:rsidRPr="0013175B">
        <w:t xml:space="preserve"> few characters (</w:t>
      </w:r>
      <w:r w:rsidR="008F1DA3">
        <w:t xml:space="preserve">e.g. </w:t>
      </w:r>
      <w:r w:rsidR="00FC68DB" w:rsidRPr="0013175B">
        <w:t xml:space="preserve">some 8 to 12),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0E46515" w:rsidR="004D6D98" w:rsidRPr="00F54804" w:rsidRDefault="004D6D98" w:rsidP="00A4138B">
      <w:pPr>
        <w:pStyle w:val="berschrift3"/>
      </w:pPr>
      <w:bookmarkStart w:id="188" w:name="_Toc166666560"/>
      <w:r w:rsidRPr="00F54804">
        <w:t xml:space="preserve">Part </w:t>
      </w:r>
      <w:r w:rsidR="00420778">
        <w:t>i</w:t>
      </w:r>
      <w:r w:rsidRPr="00F54804">
        <w:t>nstances</w:t>
      </w:r>
      <w:bookmarkEnd w:id="188"/>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9" w:name="_Toc3556936"/>
      <w:bookmarkStart w:id="190" w:name="_Toc34747185"/>
      <w:bookmarkStart w:id="191" w:name="_Toc77101998"/>
      <w:bookmarkStart w:id="192" w:name="_Toc166666561"/>
      <w:r w:rsidRPr="00F54804">
        <w:t>Properties</w:t>
      </w:r>
      <w:bookmarkEnd w:id="189"/>
      <w:bookmarkEnd w:id="190"/>
      <w:bookmarkEnd w:id="191"/>
      <w:bookmarkEnd w:id="192"/>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3A50599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w:t>
      </w:r>
      <w:r w:rsidR="00762C65">
        <w:t xml:space="preserve"> and</w:t>
      </w:r>
      <w:r w:rsidRPr="00F54804">
        <w:t xml:space="preserve"> </w:t>
      </w:r>
      <w:r w:rsidR="00762C65">
        <w:t>p</w:t>
      </w:r>
      <w:r w:rsidR="00E2798A" w:rsidRPr="00F54804">
        <w:t>roperties</w:t>
      </w:r>
      <w:r w:rsidRPr="00F54804">
        <w:t xml:space="preserve"> were also used for administrative purposes.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2217D7D1"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515B07">
        <w:t>finite element (</w:t>
      </w:r>
      <w:r w:rsidR="008E2DB3">
        <w:t>FE</w:t>
      </w:r>
      <w:r w:rsidR="00515B07">
        <w:t>)</w:t>
      </w:r>
      <w:r w:rsidR="008E2DB3">
        <w:t xml:space="preserv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4274F84E" w:rsidR="00FC68DB" w:rsidRPr="00F54804" w:rsidRDefault="00FC68DB">
      <w:pPr>
        <w:numPr>
          <w:ilvl w:val="0"/>
          <w:numId w:val="40"/>
        </w:numPr>
        <w:tabs>
          <w:tab w:val="clear" w:pos="403"/>
        </w:tabs>
        <w:spacing w:line="240" w:lineRule="auto"/>
      </w:pPr>
      <w:r w:rsidRPr="00F54804">
        <w:t>Due to stamping processes</w:t>
      </w:r>
      <w:r w:rsidR="00264B3F">
        <w:rPr>
          <w:szCs w:val="24"/>
        </w:rPr>
        <w:t xml:space="preserve"> for example</w:t>
      </w:r>
      <w:r w:rsidRPr="00F54804">
        <w:t xml:space="preserve">, physical </w:t>
      </w:r>
      <w:r w:rsidR="008B4FDA" w:rsidRPr="00F54804">
        <w:t>behaviour</w:t>
      </w:r>
      <w:r w:rsidRPr="00F54804">
        <w:t xml:space="preserve"> and thickness </w:t>
      </w:r>
      <w:r w:rsidR="00CA22F9">
        <w:t>can</w:t>
      </w:r>
      <w:r w:rsidRPr="00F54804">
        <w:t xml:space="preserve">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3" w:name="_Toc428456056"/>
      <w:bookmarkStart w:id="194" w:name="_Toc428537020"/>
      <w:bookmarkStart w:id="195" w:name="_Toc428969339"/>
      <w:bookmarkStart w:id="196" w:name="_Toc429052730"/>
      <w:bookmarkStart w:id="197" w:name="_Toc3556937"/>
      <w:bookmarkStart w:id="198" w:name="_Toc34747186"/>
      <w:bookmarkStart w:id="199" w:name="_Toc77101999"/>
      <w:bookmarkStart w:id="200" w:name="_Hlk141273837"/>
      <w:bookmarkStart w:id="201" w:name="_Toc166666562"/>
      <w:bookmarkEnd w:id="193"/>
      <w:bookmarkEnd w:id="194"/>
      <w:bookmarkEnd w:id="195"/>
      <w:bookmarkEnd w:id="196"/>
      <w:r w:rsidRPr="00F54804">
        <w:t>Assemblies</w:t>
      </w:r>
      <w:bookmarkEnd w:id="197"/>
      <w:bookmarkEnd w:id="198"/>
      <w:bookmarkEnd w:id="199"/>
      <w:bookmarkEnd w:id="201"/>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5FF10987"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5A3E9150" w:rsidR="00FC68DB" w:rsidRPr="00F54804" w:rsidRDefault="00FC68DB" w:rsidP="00B202D2">
      <w:r w:rsidRPr="00F54804">
        <w:t>On the other hand, this does not happen too often</w:t>
      </w:r>
      <w:r w:rsidR="00CE4242">
        <w:t>.</w:t>
      </w:r>
      <w:r w:rsidRPr="00F54804">
        <w:t xml:space="preserve"> </w:t>
      </w:r>
      <w:r w:rsidR="00CE4242">
        <w:rPr>
          <w:szCs w:val="24"/>
        </w:rPr>
        <w:t>For example, i</w:t>
      </w:r>
      <w:r w:rsidRPr="00F54804">
        <w:t xml:space="preserve">f 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t>
      </w:r>
      <w:r w:rsidRPr="00F54804">
        <w:lastRenderedPageBreak/>
        <w:t>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56111" w:rsidRPr="005C2D94">
        <w:t xml:space="preserve">Figure </w:t>
      </w:r>
      <w:r w:rsidR="00156111">
        <w:rPr>
          <w:noProof/>
        </w:rPr>
        <w:t>6</w:t>
      </w:r>
      <w:r w:rsidR="0052328B">
        <w:fldChar w:fldCharType="end"/>
      </w:r>
      <w:r w:rsidRPr="00F54804">
        <w:t>:</w:t>
      </w:r>
      <w:bookmarkEnd w:id="200"/>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58604E62" w:rsidR="00FC68DB" w:rsidRPr="005C2D94" w:rsidRDefault="00FC68DB" w:rsidP="001E4607">
      <w:pPr>
        <w:pStyle w:val="Beschriftung"/>
      </w:pPr>
      <w:bookmarkStart w:id="202" w:name="_Ref156167208"/>
      <w:bookmarkStart w:id="203" w:name="_Toc3557086"/>
      <w:bookmarkStart w:id="204" w:name="_Toc34747336"/>
      <w:bookmarkStart w:id="205" w:name="_Toc76030527"/>
      <w:bookmarkStart w:id="206" w:name="_Toc94530813"/>
      <w:bookmarkStart w:id="207" w:name="_Toc101428212"/>
      <w:bookmarkStart w:id="208" w:name="_Toc166666684"/>
      <w:r w:rsidRPr="005C2D94">
        <w:t xml:space="preserve">Figure </w:t>
      </w:r>
      <w:r w:rsidRPr="005C2D94">
        <w:fldChar w:fldCharType="begin"/>
      </w:r>
      <w:r w:rsidRPr="00F54804">
        <w:instrText xml:space="preserve"> SEQ Figure \* ARABIC </w:instrText>
      </w:r>
      <w:r w:rsidRPr="005C2D94">
        <w:fldChar w:fldCharType="separate"/>
      </w:r>
      <w:r w:rsidR="00156111">
        <w:rPr>
          <w:noProof/>
        </w:rPr>
        <w:t>6</w:t>
      </w:r>
      <w:r w:rsidRPr="005C2D94">
        <w:fldChar w:fldCharType="end"/>
      </w:r>
      <w:bookmarkEnd w:id="202"/>
      <w:r w:rsidR="007C43A2">
        <w:t xml:space="preserve"> — </w:t>
      </w:r>
      <w:r w:rsidR="002D71A1">
        <w:t>Seam weld</w:t>
      </w:r>
      <w:r w:rsidRPr="005C2D94">
        <w:t xml:space="preserve"> crossing tailored blank v</w:t>
      </w:r>
      <w:r w:rsidR="007D03BF">
        <w:t>ersu</w:t>
      </w:r>
      <w:r w:rsidRPr="005C2D94">
        <w:t xml:space="preserve">s </w:t>
      </w:r>
      <w:r w:rsidR="002D71A1">
        <w:t>seam weld</w:t>
      </w:r>
      <w:r w:rsidRPr="005C2D94">
        <w:t xml:space="preserve"> crossing physical </w:t>
      </w:r>
      <w:bookmarkEnd w:id="203"/>
      <w:bookmarkEnd w:id="204"/>
      <w:bookmarkEnd w:id="205"/>
      <w:bookmarkEnd w:id="206"/>
      <w:bookmarkEnd w:id="207"/>
      <w:r w:rsidR="00DE7A34" w:rsidRPr="005C2D94">
        <w:t>gap</w:t>
      </w:r>
      <w:bookmarkEnd w:id="208"/>
      <w:r w:rsidR="00DE7A34">
        <w:t xml:space="preserve"> </w:t>
      </w:r>
    </w:p>
    <w:p w14:paraId="04A0388C" w14:textId="73BD3280" w:rsidR="00FC68DB" w:rsidRPr="005C2D94" w:rsidRDefault="00C431A0" w:rsidP="00B202D2">
      <w:r>
        <w:t>E</w:t>
      </w:r>
      <w:r w:rsidR="00FC68DB" w:rsidRPr="005C2D94">
        <w:t xml:space="preserve">ven </w:t>
      </w:r>
      <w:r w:rsidR="007E0A68">
        <w:t>if there is a gap</w:t>
      </w:r>
      <w:r w:rsidR="00FC68DB" w:rsidRPr="005C2D94">
        <w:t>: Due to geometrical proximity and usual assembly processes, it is very likely that properties A and C belong to the same part just one level above in part graph.</w:t>
      </w:r>
    </w:p>
    <w:p w14:paraId="11A5FB06" w14:textId="3F392E28" w:rsidR="00FC68DB" w:rsidRDefault="00FC68DB" w:rsidP="00B202D2">
      <w:pPr>
        <w:pStyle w:val="berschrift1"/>
      </w:pPr>
      <w:bookmarkStart w:id="209" w:name="_Toc3556938"/>
      <w:bookmarkStart w:id="210" w:name="_Toc34747187"/>
      <w:bookmarkStart w:id="211" w:name="_Toc77102000"/>
      <w:bookmarkStart w:id="212" w:name="_Toc166666563"/>
      <w:r w:rsidRPr="001E4607">
        <w:t xml:space="preserve">File </w:t>
      </w:r>
      <w:r w:rsidR="00681CB2">
        <w:t>s</w:t>
      </w:r>
      <w:r w:rsidRPr="001E4607">
        <w:t>tructure of χ</w:t>
      </w:r>
      <w:r w:rsidRPr="00BD52D7">
        <w:t>MCF</w:t>
      </w:r>
      <w:bookmarkEnd w:id="209"/>
      <w:bookmarkEnd w:id="210"/>
      <w:bookmarkEnd w:id="211"/>
      <w:bookmarkEnd w:id="212"/>
    </w:p>
    <w:p w14:paraId="29E0863A" w14:textId="52A95CA7" w:rsidR="00FF4D5F" w:rsidRPr="00FF4D5F" w:rsidRDefault="00FF4D5F" w:rsidP="0013175B">
      <w:pPr>
        <w:pStyle w:val="berschrift2"/>
      </w:pPr>
      <w:bookmarkStart w:id="213" w:name="_Toc166666564"/>
      <w:r>
        <w:t>General</w:t>
      </w:r>
      <w:bookmarkEnd w:id="213"/>
    </w:p>
    <w:p w14:paraId="279BD672" w14:textId="31076C6B" w:rsidR="00FC68DB" w:rsidRPr="00F54804" w:rsidRDefault="00FC68DB" w:rsidP="00B202D2">
      <w:r w:rsidRPr="000A1B7B">
        <w:t xml:space="preserve">As mentioned,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63076F">
        <w:t>.</w:t>
      </w:r>
      <w:r w:rsidRPr="00F54804">
        <w:t xml:space="preserve"> </w:t>
      </w:r>
      <w:r w:rsidRPr="005C2D94">
        <w:t>The root element may contain the following types of child elements</w:t>
      </w:r>
      <w:r w:rsidR="001C7EDA">
        <w:t>:</w:t>
      </w:r>
    </w:p>
    <w:p w14:paraId="323D3CAA" w14:textId="64E232A7" w:rsidR="00FC68DB" w:rsidRPr="001E4607" w:rsidRDefault="008B4FDA" w:rsidP="0063076F">
      <w:pPr>
        <w:numPr>
          <w:ilvl w:val="0"/>
          <w:numId w:val="80"/>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63076F">
      <w:pPr>
        <w:numPr>
          <w:ilvl w:val="0"/>
          <w:numId w:val="80"/>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63076F">
      <w:pPr>
        <w:numPr>
          <w:ilvl w:val="0"/>
          <w:numId w:val="80"/>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63076F">
      <w:pPr>
        <w:numPr>
          <w:ilvl w:val="0"/>
          <w:numId w:val="80"/>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63076F">
      <w:pPr>
        <w:numPr>
          <w:ilvl w:val="0"/>
          <w:numId w:val="80"/>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14" w:name="_Toc428279323"/>
      <w:bookmarkStart w:id="215" w:name="_Toc428456059"/>
      <w:bookmarkStart w:id="216" w:name="_Toc428537023"/>
      <w:bookmarkStart w:id="217" w:name="_Toc428969342"/>
      <w:bookmarkStart w:id="218" w:name="_Toc429052733"/>
      <w:bookmarkStart w:id="219" w:name="_Toc3556939"/>
      <w:bookmarkStart w:id="220" w:name="_Toc34747188"/>
      <w:bookmarkStart w:id="221" w:name="_Toc77102001"/>
      <w:bookmarkStart w:id="222" w:name="_Toc166666565"/>
      <w:bookmarkEnd w:id="214"/>
      <w:bookmarkEnd w:id="215"/>
      <w:bookmarkEnd w:id="216"/>
      <w:bookmarkEnd w:id="217"/>
      <w:bookmarkEnd w:id="218"/>
      <w:r w:rsidRPr="00F54804">
        <w:t>Elements containing general information</w:t>
      </w:r>
      <w:bookmarkEnd w:id="219"/>
      <w:bookmarkEnd w:id="220"/>
      <w:bookmarkEnd w:id="221"/>
      <w:bookmarkEnd w:id="222"/>
      <w:r w:rsidRPr="00F54804">
        <w:t xml:space="preserve"> </w:t>
      </w:r>
    </w:p>
    <w:p w14:paraId="1607C0FE" w14:textId="1EF1363D" w:rsidR="001046AD" w:rsidRPr="001046AD" w:rsidRDefault="001046AD" w:rsidP="0013175B">
      <w:pPr>
        <w:pStyle w:val="berschrift3"/>
      </w:pPr>
      <w:bookmarkStart w:id="223" w:name="_Toc166666566"/>
      <w:r>
        <w:t>General</w:t>
      </w:r>
      <w:bookmarkEnd w:id="223"/>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57CE3D77"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56111" w:rsidRPr="00F54804">
        <w:t xml:space="preserve">Table </w:t>
      </w:r>
      <w:r w:rsidR="00156111">
        <w:rPr>
          <w:noProof/>
        </w:rPr>
        <w:t>1</w:t>
      </w:r>
      <w:r w:rsidR="004A0432">
        <w:fldChar w:fldCharType="end"/>
      </w:r>
      <w:r w:rsidR="00193CD4">
        <w:t xml:space="preserve">: </w:t>
      </w:r>
    </w:p>
    <w:p w14:paraId="27DDAA13" w14:textId="08F333B9" w:rsidR="004A0432" w:rsidRPr="005A35CE" w:rsidRDefault="004A0432" w:rsidP="001640C5">
      <w:pPr>
        <w:pStyle w:val="Beschriftung"/>
        <w:keepNext/>
        <w:keepLines/>
      </w:pPr>
      <w:bookmarkStart w:id="224" w:name="_Ref101283712"/>
      <w:bookmarkStart w:id="225" w:name="_Ref101283685"/>
      <w:bookmarkStart w:id="226" w:name="_Toc166666768"/>
      <w:r w:rsidRPr="00F54804">
        <w:lastRenderedPageBreak/>
        <w:t xml:space="preserve">Table </w:t>
      </w:r>
      <w:r w:rsidRPr="00F54804">
        <w:fldChar w:fldCharType="begin"/>
      </w:r>
      <w:r w:rsidRPr="00F54804">
        <w:instrText xml:space="preserve"> SEQ Table \* ARABIC </w:instrText>
      </w:r>
      <w:r w:rsidRPr="00F54804">
        <w:fldChar w:fldCharType="separate"/>
      </w:r>
      <w:r w:rsidR="00156111">
        <w:rPr>
          <w:noProof/>
        </w:rPr>
        <w:t>1</w:t>
      </w:r>
      <w:r w:rsidRPr="00F54804">
        <w:fldChar w:fldCharType="end"/>
      </w:r>
      <w:bookmarkEnd w:id="224"/>
      <w:r>
        <w:t xml:space="preserve"> — </w:t>
      </w:r>
      <w:r w:rsidRPr="00F54804">
        <w:t xml:space="preserve">Nested elements of </w:t>
      </w:r>
      <w:r w:rsidRPr="005C2D94">
        <w:t xml:space="preserve">element </w:t>
      </w:r>
      <w:r w:rsidRPr="00251C60">
        <w:rPr>
          <w:rStyle w:val="CodeCharacter"/>
        </w:rPr>
        <w:t>&lt;xmcf/&gt;</w:t>
      </w:r>
      <w:bookmarkEnd w:id="225"/>
      <w:bookmarkEnd w:id="226"/>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46BA469C" w:rsidR="00FC68DB" w:rsidRPr="002E32DA" w:rsidRDefault="00CC3429" w:rsidP="002E32DA">
            <w:pPr>
              <w:keepNext/>
              <w:rPr>
                <w:b w:val="0"/>
                <w:sz w:val="20"/>
                <w:szCs w:val="20"/>
              </w:rPr>
            </w:pPr>
            <w:r>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9CA005A" w:rsidR="00FC68DB" w:rsidRPr="005C185E" w:rsidRDefault="00FC68DB" w:rsidP="00B202D2">
            <w:pPr>
              <w:rPr>
                <w:b w:val="0"/>
                <w:sz w:val="20"/>
                <w:szCs w:val="20"/>
              </w:rPr>
            </w:pPr>
            <w:r w:rsidRPr="005C185E">
              <w:rPr>
                <w:b w:val="0"/>
                <w:sz w:val="20"/>
                <w:szCs w:val="20"/>
              </w:rPr>
              <w:t>See</w:t>
            </w:r>
            <w:r w:rsidR="006459E2">
              <w:rPr>
                <w:b w:val="0"/>
                <w:sz w:val="20"/>
                <w:szCs w:val="20"/>
              </w:rPr>
              <w:t>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56111">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AC37D76" w:rsidR="00FC68DB" w:rsidRPr="005C185E" w:rsidRDefault="00FC68DB" w:rsidP="00B202D2">
            <w:pPr>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56111">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5A7CD8A9" w:rsidR="00FC68DB" w:rsidRPr="005C185E" w:rsidRDefault="00FC68DB" w:rsidP="00B202D2">
            <w:pPr>
              <w:keepNext/>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56111">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7" w:name="_Toc3556940"/>
      <w:bookmarkStart w:id="228" w:name="_Toc34747189"/>
      <w:bookmarkStart w:id="229" w:name="_Toc77102002"/>
      <w:bookmarkStart w:id="230" w:name="_Toc166666567"/>
      <w:r w:rsidRPr="009B6E79">
        <w:t>Date</w:t>
      </w:r>
      <w:bookmarkEnd w:id="227"/>
      <w:bookmarkEnd w:id="228"/>
      <w:bookmarkEnd w:id="229"/>
      <w:bookmarkEnd w:id="230"/>
      <w:r w:rsidR="0007518D" w:rsidRPr="009B6E79">
        <w:t xml:space="preserve"> </w:t>
      </w:r>
    </w:p>
    <w:p w14:paraId="29A69272" w14:textId="0FA3FC59"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FF3992">
        <w:t xml:space="preserve"> the</w:t>
      </w:r>
      <w:r w:rsidR="005A35CE" w:rsidRPr="0007518D">
        <w:t xml:space="preserve"> </w:t>
      </w:r>
      <w:r w:rsidRPr="0007518D">
        <w:t>ISO 8601</w:t>
      </w:r>
      <w:r w:rsidR="005025DB" w:rsidRPr="0007518D">
        <w:t xml:space="preserve"> series</w:t>
      </w:r>
      <w:r w:rsidR="0009235B" w:rsidRPr="0007518D">
        <w:t>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156111" w:rsidRPr="00156111">
            <w:rPr>
              <w:noProof/>
              <w:lang w:val="en-US"/>
            </w:rPr>
            <w:t>[5]</w:t>
          </w:r>
          <w:r w:rsidR="0009235B" w:rsidRPr="0007518D">
            <w:fldChar w:fldCharType="end"/>
          </w:r>
        </w:sdtContent>
      </w:sdt>
      <w:r w:rsidR="005A35CE" w:rsidRPr="0007518D">
        <w:t>.</w:t>
      </w:r>
      <w:r w:rsidRPr="0007518D">
        <w:t xml:space="preserve"> </w:t>
      </w:r>
    </w:p>
    <w:p w14:paraId="6AAC4806" w14:textId="44060969" w:rsidR="00EC3A91" w:rsidRPr="001D0107" w:rsidRDefault="006F7B0F"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31" w:name="_Toc166666568"/>
      <w:r w:rsidRPr="009B6E79">
        <w:t>Time</w:t>
      </w:r>
      <w:bookmarkEnd w:id="231"/>
      <w:r w:rsidRPr="009B6E79">
        <w:t xml:space="preserve"> </w:t>
      </w:r>
    </w:p>
    <w:p w14:paraId="4E316B8A" w14:textId="5F0ACA02"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w:t>
      </w:r>
      <w:r w:rsidR="00503CFC">
        <w:t xml:space="preserve"> the</w:t>
      </w:r>
      <w:r w:rsidRPr="0007518D">
        <w:t xml:space="preserve"> ISO 8601 series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156111" w:rsidRPr="00156111">
            <w:rPr>
              <w:noProof/>
              <w:lang w:val="en-US"/>
            </w:rPr>
            <w:t>[5]</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470387FF" w:rsidR="00AB3497" w:rsidRPr="00BC3986" w:rsidRDefault="006F7B0F"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32" w:name="_Toc3556941"/>
      <w:bookmarkStart w:id="233" w:name="_Toc34747190"/>
      <w:bookmarkStart w:id="234" w:name="_Toc77102003"/>
      <w:bookmarkStart w:id="235" w:name="_Toc166666569"/>
      <w:r w:rsidRPr="0007518D">
        <w:t>Version</w:t>
      </w:r>
      <w:bookmarkEnd w:id="232"/>
      <w:bookmarkEnd w:id="233"/>
      <w:bookmarkEnd w:id="234"/>
      <w:bookmarkEnd w:id="235"/>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0BA9DEF8"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E947AC" w:rsidRPr="00F833EA">
        <w:t xml:space="preserve">version </w:t>
      </w:r>
      <w:r w:rsidR="00FC68DB" w:rsidRPr="0007518D">
        <w:t xml:space="preserve">3.1.1. </w:t>
      </w:r>
    </w:p>
    <w:p w14:paraId="118B7F20" w14:textId="245F814F" w:rsidR="00EC3A91" w:rsidRPr="00BC3986" w:rsidRDefault="006F7B0F"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0DC194B6" w:rsidR="00FC68DB" w:rsidRPr="0007518D" w:rsidRDefault="00FC68DB" w:rsidP="00B202D2">
      <w:pPr>
        <w:pStyle w:val="berschrift3"/>
      </w:pPr>
      <w:bookmarkStart w:id="236" w:name="_Toc3556942"/>
      <w:bookmarkStart w:id="237" w:name="_Ref34739722"/>
      <w:bookmarkStart w:id="238" w:name="_Ref34739734"/>
      <w:bookmarkStart w:id="239" w:name="_Toc34747191"/>
      <w:bookmarkStart w:id="240" w:name="_Toc77102004"/>
      <w:bookmarkStart w:id="241" w:name="_Toc166666570"/>
      <w:r w:rsidRPr="0007518D">
        <w:t xml:space="preserve">Unit </w:t>
      </w:r>
      <w:r w:rsidR="003A1877">
        <w:t>s</w:t>
      </w:r>
      <w:r w:rsidRPr="0007518D">
        <w:t>ystem</w:t>
      </w:r>
      <w:bookmarkEnd w:id="236"/>
      <w:bookmarkEnd w:id="237"/>
      <w:bookmarkEnd w:id="238"/>
      <w:bookmarkEnd w:id="239"/>
      <w:bookmarkEnd w:id="240"/>
      <w:bookmarkEnd w:id="241"/>
      <w:r w:rsidR="0007518D" w:rsidRPr="0007518D">
        <w:t xml:space="preserve"> </w:t>
      </w:r>
    </w:p>
    <w:p w14:paraId="096E5E57" w14:textId="49D924B3"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156111" w:rsidRPr="00156111">
            <w:rPr>
              <w:noProof/>
              <w:lang w:val="en-US"/>
            </w:rPr>
            <w:t>[6]</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29B3B3FE" w:rsidR="00FC68DB" w:rsidRPr="0007518D" w:rsidRDefault="00FC68DB" w:rsidP="00B202D2">
      <w:r w:rsidRPr="0007518D">
        <w:t>Following non-SI units are allowed</w:t>
      </w:r>
      <w:r w:rsidR="00F833EA">
        <w:t xml:space="preserve"> </w:t>
      </w:r>
      <w:r w:rsidR="003A1877">
        <w:t>(</w:t>
      </w:r>
      <w:r w:rsidR="00F833EA">
        <w:t>in addition</w:t>
      </w:r>
      <w:r w:rsidR="003A1877">
        <w:t>)</w:t>
      </w:r>
      <w:r w:rsidRPr="0007518D">
        <w:t>: Length</w:t>
      </w:r>
      <w:r w:rsidR="00F833EA">
        <w:t xml:space="preserve"> </w:t>
      </w:r>
      <w:r w:rsidRPr="0007518D">
        <w:t>[in] and [ft]; Mass [lb]</w:t>
      </w:r>
      <w:r w:rsidR="006C1148">
        <w:t>, see</w:t>
      </w:r>
      <w:r w:rsidR="003A1877">
        <w:t xml:space="preserve"> Reference</w:t>
      </w:r>
      <w:r w:rsidR="006C1148">
        <w:t>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156111" w:rsidRPr="00156111">
            <w:rPr>
              <w:noProof/>
              <w:lang w:val="en-US"/>
            </w:rPr>
            <w:t>[7]</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6EC18BD8"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156111" w:rsidRPr="0007518D">
        <w:t xml:space="preserve">Table </w:t>
      </w:r>
      <w:r w:rsidR="00156111">
        <w:rPr>
          <w:noProof/>
        </w:rPr>
        <w:t>2</w:t>
      </w:r>
      <w:r>
        <w:fldChar w:fldCharType="end"/>
      </w:r>
      <w:r w:rsidR="00FE31EE" w:rsidRPr="0007518D">
        <w:rPr>
          <w:rFonts w:cs="Courier New"/>
          <w:bCs/>
          <w:iCs/>
        </w:rPr>
        <w:t>:</w:t>
      </w:r>
      <w:r>
        <w:rPr>
          <w:rFonts w:cs="Courier New"/>
          <w:bCs/>
          <w:iCs/>
        </w:rPr>
        <w:t xml:space="preserve"> </w:t>
      </w:r>
    </w:p>
    <w:p w14:paraId="08B0248F" w14:textId="58B8C3D2" w:rsidR="004A0432" w:rsidRPr="0007518D" w:rsidRDefault="004A0432" w:rsidP="001640C5">
      <w:pPr>
        <w:pStyle w:val="Beschriftung"/>
        <w:keepNext/>
        <w:keepLines/>
      </w:pPr>
      <w:bookmarkStart w:id="242" w:name="_Ref157706102"/>
      <w:bookmarkStart w:id="243" w:name="_Toc166666769"/>
      <w:r w:rsidRPr="0007518D">
        <w:t xml:space="preserve">Table </w:t>
      </w:r>
      <w:bookmarkStart w:id="244" w:name="_Ref101283755"/>
      <w:r w:rsidRPr="0007518D">
        <w:fldChar w:fldCharType="begin"/>
      </w:r>
      <w:r w:rsidRPr="0007518D">
        <w:instrText xml:space="preserve"> SEQ Table \* ARABIC </w:instrText>
      </w:r>
      <w:r w:rsidRPr="0007518D">
        <w:fldChar w:fldCharType="separate"/>
      </w:r>
      <w:r w:rsidR="00156111">
        <w:rPr>
          <w:noProof/>
        </w:rPr>
        <w:t>2</w:t>
      </w:r>
      <w:r w:rsidRPr="0007518D">
        <w:fldChar w:fldCharType="end"/>
      </w:r>
      <w:bookmarkEnd w:id="242"/>
      <w:bookmarkEnd w:id="244"/>
      <w:r w:rsidRPr="0007518D">
        <w:t xml:space="preserve"> — XML-specification of </w:t>
      </w:r>
      <w:r w:rsidRPr="0007518D">
        <w:rPr>
          <w:rFonts w:ascii="Courier New" w:hAnsi="Courier New" w:cs="Courier New"/>
        </w:rPr>
        <w:t>&lt;units/&gt;</w:t>
      </w:r>
      <w:bookmarkEnd w:id="243"/>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451B32EB" w:rsidR="00FC68DB" w:rsidRPr="0007518D" w:rsidRDefault="00284485" w:rsidP="00B202D2">
            <w:pPr>
              <w:keepNext/>
              <w:rPr>
                <w:b w:val="0"/>
              </w:rPr>
            </w:pPr>
            <w:r>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68C6EE9A" w:rsidR="00EC3A91" w:rsidRPr="00FC2AB2" w:rsidRDefault="006F7B0F"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04ED37B9" w:rsidR="00FC68DB" w:rsidRDefault="00FC68DB" w:rsidP="00B202D2">
      <w:pPr>
        <w:pStyle w:val="berschrift2"/>
      </w:pPr>
      <w:bookmarkStart w:id="245" w:name="_Toc339013871"/>
      <w:bookmarkStart w:id="246" w:name="_Toc3556943"/>
      <w:bookmarkStart w:id="247" w:name="_Toc34747192"/>
      <w:bookmarkStart w:id="248" w:name="_Toc77102005"/>
      <w:bookmarkStart w:id="249" w:name="_Ref125473504"/>
      <w:bookmarkStart w:id="250" w:name="_Toc166666571"/>
      <w:r w:rsidRPr="00F54804">
        <w:t xml:space="preserve">Application, </w:t>
      </w:r>
      <w:r w:rsidR="006F2126">
        <w:t>u</w:t>
      </w:r>
      <w:r w:rsidRPr="00F54804">
        <w:t xml:space="preserve">ser and </w:t>
      </w:r>
      <w:r w:rsidR="006F2126">
        <w:t>p</w:t>
      </w:r>
      <w:r w:rsidRPr="00F54804">
        <w:t xml:space="preserve">rocess </w:t>
      </w:r>
      <w:r w:rsidR="006F2126">
        <w:t>s</w:t>
      </w:r>
      <w:r w:rsidRPr="00F54804">
        <w:t xml:space="preserve">pecific </w:t>
      </w:r>
      <w:r w:rsidR="006F2126">
        <w:t>d</w:t>
      </w:r>
      <w:r w:rsidRPr="00F54804">
        <w:t>ata</w:t>
      </w:r>
      <w:bookmarkEnd w:id="245"/>
      <w:bookmarkEnd w:id="246"/>
      <w:bookmarkEnd w:id="247"/>
      <w:bookmarkEnd w:id="248"/>
      <w:bookmarkEnd w:id="249"/>
      <w:bookmarkEnd w:id="250"/>
    </w:p>
    <w:p w14:paraId="195C7788" w14:textId="07CF5C06" w:rsidR="001046AD" w:rsidRPr="001046AD" w:rsidRDefault="001046AD" w:rsidP="0013175B">
      <w:pPr>
        <w:pStyle w:val="berschrift3"/>
      </w:pPr>
      <w:bookmarkStart w:id="251" w:name="_Toc166666572"/>
      <w:r>
        <w:t>General</w:t>
      </w:r>
      <w:bookmarkEnd w:id="251"/>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8F6FC83"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156111" w:rsidRPr="00156111">
            <w:rPr>
              <w:rFonts w:ascii="Cambria" w:hAnsi="Cambria"/>
              <w:noProof/>
            </w:rPr>
            <w:t>[8]</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1DB0832A" w:rsidR="00FC68DB" w:rsidRPr="00143D47" w:rsidRDefault="00FC68DB" w:rsidP="00B202D2">
      <w:pPr>
        <w:pStyle w:val="berschrift3"/>
      </w:pPr>
      <w:bookmarkStart w:id="252" w:name="_Toc413359565"/>
      <w:bookmarkStart w:id="253" w:name="_Ref414560122"/>
      <w:bookmarkStart w:id="254" w:name="_Ref414563183"/>
      <w:bookmarkStart w:id="255" w:name="_Ref414571476"/>
      <w:bookmarkStart w:id="256" w:name="_Ref428530906"/>
      <w:bookmarkStart w:id="257" w:name="_Ref429050591"/>
      <w:bookmarkStart w:id="258" w:name="_Ref429053268"/>
      <w:bookmarkStart w:id="259" w:name="_Toc3556944"/>
      <w:bookmarkStart w:id="260" w:name="_Toc34747193"/>
      <w:bookmarkStart w:id="261" w:name="_Toc77102006"/>
      <w:bookmarkStart w:id="262" w:name="_Ref157014619"/>
      <w:bookmarkStart w:id="263" w:name="_Ref157019640"/>
      <w:bookmarkStart w:id="264" w:name="_Toc166666573"/>
      <w:r w:rsidRPr="00F54804">
        <w:t xml:space="preserve">User </w:t>
      </w:r>
      <w:r w:rsidR="00515CEE">
        <w:t>s</w:t>
      </w:r>
      <w:r w:rsidRPr="00F54804">
        <w:t xml:space="preserve">pecific </w:t>
      </w:r>
      <w:r w:rsidR="00515CEE">
        <w:t>d</w:t>
      </w:r>
      <w:r w:rsidRPr="00143D47">
        <w:t xml:space="preserve">ata </w:t>
      </w:r>
      <w:r w:rsidRPr="00F72CB9">
        <w:rPr>
          <w:rStyle w:val="CodeCharacter"/>
        </w:rPr>
        <w:t>&lt;appdata/&gt;</w:t>
      </w:r>
      <w:bookmarkEnd w:id="252"/>
      <w:bookmarkEnd w:id="253"/>
      <w:bookmarkEnd w:id="254"/>
      <w:bookmarkEnd w:id="255"/>
      <w:bookmarkEnd w:id="256"/>
      <w:bookmarkEnd w:id="257"/>
      <w:bookmarkEnd w:id="258"/>
      <w:bookmarkEnd w:id="259"/>
      <w:bookmarkEnd w:id="260"/>
      <w:bookmarkEnd w:id="261"/>
      <w:bookmarkEnd w:id="262"/>
      <w:bookmarkEnd w:id="263"/>
      <w:bookmarkEnd w:id="264"/>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723688A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w:t>
      </w:r>
      <w:r w:rsidR="000F4EB1">
        <w:t>,</w:t>
      </w:r>
      <w:r w:rsidR="003E373F" w:rsidRPr="003E373F">
        <w:t xml:space="preserve">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6D49E367"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04353AB1" w:rsidR="00FC68DB" w:rsidRPr="00A672BF" w:rsidRDefault="006F7B0F" w:rsidP="00A76BFE">
      <w:pPr>
        <w:pStyle w:val="Example"/>
      </w:pPr>
      <w:r>
        <w:t>EXAMPLE</w:t>
      </w:r>
      <w:r w:rsidR="000322A0">
        <w:t xml:space="preserv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28383D17" w:rsidR="00FC68DB" w:rsidRPr="00FC2AB2" w:rsidRDefault="006F7B0F" w:rsidP="00FC2AB2">
      <w:pPr>
        <w:pStyle w:val="Example"/>
        <w:keepNext/>
      </w:pPr>
      <w:r>
        <w:rPr>
          <w:rStyle w:val="ExampleChar"/>
        </w:rPr>
        <w:t>EXAMPLE</w:t>
      </w:r>
      <w:r w:rsidR="000322A0">
        <w:rPr>
          <w:rStyle w:val="ExampleChar"/>
        </w:rPr>
        <w:t xml:space="preserv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72CBA67F" w:rsidR="00FC68DB" w:rsidRPr="00A672BF" w:rsidRDefault="00FC68DB" w:rsidP="00B202D2">
      <w:pPr>
        <w:pStyle w:val="berschrift3"/>
      </w:pPr>
      <w:bookmarkStart w:id="265" w:name="_Finite_Element_Specific"/>
      <w:bookmarkStart w:id="266" w:name="_Ref414560131"/>
      <w:bookmarkStart w:id="267" w:name="_Toc3556945"/>
      <w:bookmarkStart w:id="268" w:name="_Toc34747194"/>
      <w:bookmarkStart w:id="269" w:name="_Toc77102007"/>
      <w:bookmarkStart w:id="270" w:name="_Toc166666574"/>
      <w:bookmarkEnd w:id="265"/>
      <w:r w:rsidRPr="00A672BF">
        <w:t xml:space="preserve">Finite </w:t>
      </w:r>
      <w:r w:rsidR="00606346">
        <w:t>e</w:t>
      </w:r>
      <w:r w:rsidRPr="00A672BF">
        <w:t xml:space="preserve">lement </w:t>
      </w:r>
      <w:r w:rsidR="00606346">
        <w:t>s</w:t>
      </w:r>
      <w:r w:rsidRPr="00A672BF">
        <w:t xml:space="preserve">pecific </w:t>
      </w:r>
      <w:r w:rsidR="00606346">
        <w:t>d</w:t>
      </w:r>
      <w:r w:rsidRPr="00A672BF">
        <w:t xml:space="preserve">ata </w:t>
      </w:r>
      <w:r w:rsidRPr="00A672BF">
        <w:rPr>
          <w:rFonts w:ascii="Courier New" w:hAnsi="Courier New" w:cs="Courier New"/>
        </w:rPr>
        <w:t>&lt;femdata/&gt;</w:t>
      </w:r>
      <w:bookmarkEnd w:id="266"/>
      <w:bookmarkEnd w:id="267"/>
      <w:bookmarkEnd w:id="268"/>
      <w:bookmarkEnd w:id="269"/>
      <w:bookmarkEnd w:id="270"/>
      <w:r w:rsidR="00CE6333" w:rsidRPr="00A672BF">
        <w:t xml:space="preserve"> </w:t>
      </w:r>
    </w:p>
    <w:p w14:paraId="039F9AAD" w14:textId="06155E43"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w:t>
      </w:r>
      <w:r w:rsidR="00690B4A">
        <w:t xml:space="preserve">e.g. </w:t>
      </w:r>
      <w:r w:rsidRPr="00CE30E7">
        <w:t>crash, fatigue).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w:t>
      </w:r>
      <w:r w:rsidR="00377FD5">
        <w:t>can</w:t>
      </w:r>
      <w:r w:rsidRPr="00CE30E7">
        <w:t xml:space="preserve">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397A4FBC" w:rsidR="00FC68DB" w:rsidRPr="00A672BF" w:rsidRDefault="00FC68DB" w:rsidP="00B202D2">
      <w:r w:rsidRPr="00A672BF">
        <w:rPr>
          <w:rStyle w:val="CodeCharacter"/>
        </w:rPr>
        <w:t>&lt;femdata/&gt;</w:t>
      </w:r>
      <w:r w:rsidRPr="00A672BF">
        <w:t xml:space="preserve"> </w:t>
      </w:r>
      <w:r w:rsidR="00CE30E7" w:rsidRPr="00CE30E7">
        <w:t xml:space="preserve">refers to FE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446BFF11" w:rsidR="00FC68DB" w:rsidRPr="00A672BF" w:rsidRDefault="005A15E1" w:rsidP="00B202D2">
      <w:r>
        <w:t>In c</w:t>
      </w:r>
      <w:r w:rsidR="00FC68DB" w:rsidRPr="00FC2AB2">
        <w:t>onclusion</w:t>
      </w:r>
      <w:r>
        <w:t>, a</w:t>
      </w:r>
      <w:r w:rsidR="00FC68DB" w:rsidRPr="00A672BF">
        <w:t xml:space="preserve"> χMCF file containing </w:t>
      </w:r>
      <w:r w:rsidR="00FC68DB" w:rsidRPr="00A672BF">
        <w:rPr>
          <w:rStyle w:val="CodeCharacter"/>
        </w:rPr>
        <w:t>&lt;femdata/&gt;</w:t>
      </w:r>
      <w:r w:rsidR="00FC68DB" w:rsidRPr="00A672BF">
        <w:t xml:space="preserve"> always refers to </w:t>
      </w:r>
      <w:r w:rsidR="00FC68DB" w:rsidRPr="00063B94">
        <w:rPr>
          <w:rStyle w:val="Hervorhebung"/>
          <w:i w:val="0"/>
        </w:rPr>
        <w:t>one specific</w:t>
      </w:r>
      <w:r w:rsidR="00FC68DB"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71" w:name="_Hlk132202491"/>
      <w:r w:rsidRPr="00A672BF">
        <w:t>ABAQUS</w:t>
      </w:r>
      <w:bookmarkEnd w:id="271"/>
      <w:r w:rsidR="00E53873" w:rsidRPr="00A672BF">
        <w:t>.</w:t>
      </w:r>
      <w:r w:rsidR="004366E4">
        <w:t xml:space="preserve"> </w:t>
      </w:r>
    </w:p>
    <w:p w14:paraId="60EA40D9" w14:textId="3FECBC7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A63A0B">
        <w:t xml:space="preserve">see </w:t>
      </w:r>
      <w:r w:rsidR="001011A1" w:rsidRPr="00A672BF">
        <w:fldChar w:fldCharType="begin"/>
      </w:r>
      <w:r w:rsidR="001011A1" w:rsidRPr="00A672BF">
        <w:instrText xml:space="preserve"> REF _Ref101283923 \h </w:instrText>
      </w:r>
      <w:r w:rsidR="001011A1" w:rsidRPr="00A672BF">
        <w:fldChar w:fldCharType="separate"/>
      </w:r>
      <w:r w:rsidR="00156111" w:rsidRPr="00A672BF">
        <w:t xml:space="preserve">Table </w:t>
      </w:r>
      <w:r w:rsidR="00156111">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0B2BC5">
        <w:t>.</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156111" w:rsidRPr="00156111">
            <w:rPr>
              <w:noProof/>
            </w:rPr>
            <w:t>[8]</w:t>
          </w:r>
          <w:r w:rsidR="001F4D75" w:rsidRPr="00A672BF">
            <w:fldChar w:fldCharType="end"/>
          </w:r>
        </w:sdtContent>
      </w:sdt>
      <w:r w:rsidR="00711AB3">
        <w:t xml:space="preserve"> </w:t>
      </w:r>
    </w:p>
    <w:p w14:paraId="281492B8" w14:textId="633D304E" w:rsidR="00FC68DB" w:rsidRPr="00A672BF" w:rsidRDefault="001011A1" w:rsidP="001640C5">
      <w:pPr>
        <w:pStyle w:val="Beschriftung"/>
        <w:keepNext/>
        <w:keepLines/>
      </w:pPr>
      <w:bookmarkStart w:id="272" w:name="_Ref101283923"/>
      <w:bookmarkStart w:id="273" w:name="_Toc166666770"/>
      <w:r w:rsidRPr="00A672BF">
        <w:t xml:space="preserve">Table </w:t>
      </w:r>
      <w:r w:rsidRPr="00A672BF">
        <w:fldChar w:fldCharType="begin"/>
      </w:r>
      <w:r w:rsidRPr="00A672BF">
        <w:instrText xml:space="preserve"> SEQ Table \* ARABIC </w:instrText>
      </w:r>
      <w:r w:rsidRPr="00A672BF">
        <w:fldChar w:fldCharType="separate"/>
      </w:r>
      <w:r w:rsidR="00156111">
        <w:rPr>
          <w:noProof/>
        </w:rPr>
        <w:t>3</w:t>
      </w:r>
      <w:r w:rsidRPr="00A672BF">
        <w:fldChar w:fldCharType="end"/>
      </w:r>
      <w:bookmarkEnd w:id="272"/>
      <w:r w:rsidRPr="00A672BF">
        <w:t xml:space="preserve"> </w:t>
      </w:r>
      <w:bookmarkStart w:id="274" w:name="_Hlk101284091"/>
      <w:r w:rsidRPr="00A672BF">
        <w:t>—</w:t>
      </w:r>
      <w:bookmarkEnd w:id="274"/>
      <w:r w:rsidRPr="00A672BF">
        <w:t xml:space="preserve"> Nested elements of the child element of </w:t>
      </w:r>
      <w:r w:rsidRPr="00A672BF">
        <w:rPr>
          <w:rFonts w:ascii="Courier New" w:hAnsi="Courier New" w:cs="Courier New"/>
        </w:rPr>
        <w:t>&lt;femdata/&gt;</w:t>
      </w:r>
      <w:bookmarkEnd w:id="273"/>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1E2B0E68" w:rsidR="00FC68DB" w:rsidRPr="00330810" w:rsidRDefault="00CC3429" w:rsidP="00B202D2">
            <w:pPr>
              <w:keepNext/>
            </w:pPr>
            <w:r>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35BA1F4"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w:t>
            </w:r>
            <w:r w:rsidRPr="006A50A8">
              <w:rPr>
                <w:b w:val="0"/>
                <w:sz w:val="20"/>
                <w:szCs w:val="20"/>
              </w:rPr>
              <w:t>defined in</w:t>
            </w:r>
            <w:r w:rsidR="00E0636D" w:rsidRPr="006A50A8">
              <w:rPr>
                <w:b w:val="0"/>
                <w:sz w:val="20"/>
                <w:szCs w:val="20"/>
              </w:rPr>
              <w:t xml:space="preserve"> Reference</w:t>
            </w:r>
            <w:r w:rsidR="00D53122">
              <w:rPr>
                <w:b w:val="0"/>
                <w:sz w:val="20"/>
                <w:szCs w:val="20"/>
              </w:rPr>
              <w:t> </w:t>
            </w:r>
            <w:sdt>
              <w:sdtPr>
                <w:rPr>
                  <w:sz w:val="20"/>
                  <w:szCs w:val="20"/>
                </w:rPr>
                <w:id w:val="-2076657097"/>
                <w:citation/>
              </w:sdtPr>
              <w:sdtContent>
                <w:r w:rsidR="001F4D75" w:rsidRPr="006A50A8">
                  <w:rPr>
                    <w:sz w:val="20"/>
                    <w:szCs w:val="20"/>
                  </w:rPr>
                  <w:fldChar w:fldCharType="begin"/>
                </w:r>
                <w:r w:rsidR="00DD7122" w:rsidRPr="006A50A8">
                  <w:rPr>
                    <w:b w:val="0"/>
                    <w:sz w:val="20"/>
                    <w:szCs w:val="20"/>
                  </w:rPr>
                  <w:instrText xml:space="preserve">CITATION Nor20 \l 1031 </w:instrText>
                </w:r>
                <w:r w:rsidR="001F4D75" w:rsidRPr="006A50A8">
                  <w:rPr>
                    <w:sz w:val="20"/>
                    <w:szCs w:val="20"/>
                  </w:rPr>
                  <w:fldChar w:fldCharType="separate"/>
                </w:r>
                <w:r w:rsidR="00156111" w:rsidRPr="00156111">
                  <w:rPr>
                    <w:noProof/>
                    <w:sz w:val="20"/>
                    <w:szCs w:val="20"/>
                  </w:rPr>
                  <w:t>[8]</w:t>
                </w:r>
                <w:r w:rsidR="001F4D75" w:rsidRPr="006A50A8">
                  <w:rPr>
                    <w:sz w:val="20"/>
                    <w:szCs w:val="20"/>
                  </w:rPr>
                  <w:fldChar w:fldCharType="end"/>
                </w:r>
              </w:sdtContent>
            </w:sdt>
            <w:r w:rsidRPr="006A50A8">
              <w:rPr>
                <w:b w:val="0"/>
                <w:sz w:val="20"/>
                <w:szCs w:val="20"/>
              </w:rPr>
              <w:t>.</w:t>
            </w:r>
          </w:p>
        </w:tc>
      </w:tr>
    </w:tbl>
    <w:p w14:paraId="05AEE197" w14:textId="72EC0B2D"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see the document source website for FATXML</w:t>
      </w:r>
      <w:r w:rsidR="00626982">
        <w:t>.</w:t>
      </w:r>
      <w:r w:rsidRPr="00A672BF">
        <w:t xml:space="preserve">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156111" w:rsidRPr="00156111">
            <w:rPr>
              <w:noProof/>
            </w:rPr>
            <w:t>[8]</w:t>
          </w:r>
          <w:r w:rsidR="001F4D75" w:rsidRPr="00A672BF">
            <w:fldChar w:fldCharType="end"/>
          </w:r>
        </w:sdtContent>
      </w:sdt>
      <w:r w:rsidR="00626982">
        <w:t xml:space="preserve"> </w:t>
      </w:r>
    </w:p>
    <w:p w14:paraId="211102DF" w14:textId="75ACE586" w:rsidR="00FC68DB" w:rsidRPr="00A672BF" w:rsidRDefault="006F7B0F"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45648CD1" w:rsidR="00FC68DB" w:rsidRPr="00F54804" w:rsidRDefault="00FC68DB" w:rsidP="00B202D2">
      <w:r w:rsidRPr="00F54804">
        <w:t>Specific agreements</w:t>
      </w:r>
      <w:r w:rsidR="006D3F88">
        <w:t xml:space="preserve">, for example </w:t>
      </w:r>
      <w:r w:rsidRPr="00F54804">
        <w:t>between preprocessor and solver/postprocessor</w:t>
      </w:r>
      <w:r w:rsidR="00E34295">
        <w:t>,</w:t>
      </w:r>
      <w:r w:rsidRPr="00F54804">
        <w:t xml:space="preserve"> </w:t>
      </w:r>
      <w:r w:rsidR="00E34295">
        <w:t>may</w:t>
      </w:r>
      <w:r w:rsidRPr="00F54804">
        <w:t xml:space="preserve"> be made to support specific use cases. </w:t>
      </w:r>
    </w:p>
    <w:p w14:paraId="4CC07D4C" w14:textId="4B353A56" w:rsidR="00FC68DB" w:rsidRPr="00416C5E" w:rsidRDefault="00FC68DB" w:rsidP="00416C5E">
      <w:pPr>
        <w:pStyle w:val="berschrift2"/>
      </w:pPr>
      <w:bookmarkStart w:id="275" w:name="_Toc373504790"/>
      <w:bookmarkStart w:id="276" w:name="_Toc373505008"/>
      <w:bookmarkStart w:id="277" w:name="_Toc339013872"/>
      <w:bookmarkStart w:id="278" w:name="_Ref414560151"/>
      <w:bookmarkStart w:id="279" w:name="_Toc3556946"/>
      <w:bookmarkStart w:id="280" w:name="_Toc34747195"/>
      <w:bookmarkStart w:id="281" w:name="_Toc77102009"/>
      <w:bookmarkStart w:id="282" w:name="_Toc166666575"/>
      <w:bookmarkEnd w:id="275"/>
      <w:bookmarkEnd w:id="276"/>
      <w:r w:rsidRPr="00416C5E">
        <w:t xml:space="preserve">Connection </w:t>
      </w:r>
      <w:r w:rsidR="00AC0E66">
        <w:t>d</w:t>
      </w:r>
      <w:r w:rsidRPr="00416C5E">
        <w:t>ata</w:t>
      </w:r>
      <w:bookmarkEnd w:id="277"/>
      <w:r w:rsidRPr="00416C5E">
        <w:t xml:space="preserve"> </w:t>
      </w:r>
      <w:r w:rsidRPr="009B6E79">
        <w:rPr>
          <w:rStyle w:val="CodeCharacter"/>
        </w:rPr>
        <w:t>&lt;connection_group/&gt;</w:t>
      </w:r>
      <w:bookmarkEnd w:id="278"/>
      <w:bookmarkEnd w:id="279"/>
      <w:bookmarkEnd w:id="280"/>
      <w:bookmarkEnd w:id="281"/>
      <w:bookmarkEnd w:id="282"/>
    </w:p>
    <w:p w14:paraId="32F6E620" w14:textId="7D420197" w:rsidR="00560DF4" w:rsidRPr="00560DF4" w:rsidRDefault="00560DF4" w:rsidP="0013175B">
      <w:pPr>
        <w:pStyle w:val="berschrift3"/>
      </w:pPr>
      <w:bookmarkStart w:id="283" w:name="_Toc166666576"/>
      <w:r>
        <w:t>General</w:t>
      </w:r>
      <w:bookmarkEnd w:id="283"/>
    </w:p>
    <w:p w14:paraId="0F93AA46" w14:textId="7541E0C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56111">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56111">
        <w:t>4.5</w:t>
      </w:r>
      <w:r w:rsidRPr="00F54804">
        <w:fldChar w:fldCharType="end"/>
      </w:r>
      <w:r w:rsidRPr="00F54804">
        <w:t xml:space="preserve">, joints are grouped together by the parts or assemblies which they commonly connect. </w:t>
      </w:r>
    </w:p>
    <w:p w14:paraId="2EF7F4DB" w14:textId="0FFFB7D0"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56111">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ED64E48"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56111" w:rsidRPr="00F54804">
        <w:t xml:space="preserve">Table </w:t>
      </w:r>
      <w:r w:rsidR="00156111">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156111" w:rsidRPr="00F54804">
        <w:t xml:space="preserve">Table </w:t>
      </w:r>
      <w:r w:rsidR="00156111">
        <w:t>5</w:t>
      </w:r>
      <w:r w:rsidR="00A5719A" w:rsidRPr="005854DC">
        <w:fldChar w:fldCharType="end"/>
      </w:r>
      <w:r w:rsidR="004366E4" w:rsidRPr="005854DC">
        <w:t xml:space="preserve">. </w:t>
      </w:r>
    </w:p>
    <w:p w14:paraId="02DF5BB9" w14:textId="75D98014" w:rsidR="00487DEB" w:rsidRPr="0013175B" w:rsidRDefault="00FC68DB" w:rsidP="001640C5">
      <w:pPr>
        <w:pStyle w:val="Beschriftung"/>
        <w:keepNext/>
        <w:keepLines/>
        <w:rPr>
          <w:rFonts w:ascii="Courier New" w:hAnsi="Courier New" w:cs="Courier New"/>
        </w:rPr>
      </w:pPr>
      <w:bookmarkStart w:id="284" w:name="_Ref101337911"/>
      <w:bookmarkStart w:id="285" w:name="_Toc3566416"/>
      <w:bookmarkStart w:id="286" w:name="_Toc34747416"/>
      <w:bookmarkStart w:id="287" w:name="_Toc77095864"/>
      <w:bookmarkStart w:id="288" w:name="_Ref101337842"/>
      <w:bookmarkStart w:id="289" w:name="_Toc166666771"/>
      <w:r w:rsidRPr="00F54804">
        <w:t xml:space="preserve">Table </w:t>
      </w:r>
      <w:r w:rsidRPr="00F54804">
        <w:fldChar w:fldCharType="begin"/>
      </w:r>
      <w:r w:rsidRPr="00F54804">
        <w:instrText xml:space="preserve"> SEQ Table \* ARABIC </w:instrText>
      </w:r>
      <w:r w:rsidRPr="00F54804">
        <w:fldChar w:fldCharType="separate"/>
      </w:r>
      <w:r w:rsidR="00156111">
        <w:rPr>
          <w:noProof/>
        </w:rPr>
        <w:t>4</w:t>
      </w:r>
      <w:r w:rsidRPr="00F54804">
        <w:fldChar w:fldCharType="end"/>
      </w:r>
      <w:bookmarkEnd w:id="284"/>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5"/>
      <w:bookmarkEnd w:id="286"/>
      <w:bookmarkEnd w:id="287"/>
      <w:bookmarkEnd w:id="288"/>
      <w:bookmarkEnd w:id="289"/>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CF5D190" w:rsidR="00FB6AF0" w:rsidRPr="00E6480C" w:rsidRDefault="00FC68DB" w:rsidP="001640C5">
      <w:pPr>
        <w:pStyle w:val="Beschriftung"/>
        <w:keepNext/>
        <w:keepLines/>
      </w:pPr>
      <w:bookmarkStart w:id="290" w:name="_Ref156205009"/>
      <w:bookmarkStart w:id="291" w:name="_Toc3566417"/>
      <w:bookmarkStart w:id="292" w:name="_Toc34747417"/>
      <w:bookmarkStart w:id="293" w:name="_Toc77095865"/>
      <w:bookmarkStart w:id="294" w:name="_Ref101337844"/>
      <w:bookmarkStart w:id="295" w:name="_Toc166666772"/>
      <w:r w:rsidRPr="00F54804">
        <w:t xml:space="preserve">Table </w:t>
      </w:r>
      <w:r w:rsidRPr="00F54804">
        <w:fldChar w:fldCharType="begin"/>
      </w:r>
      <w:r w:rsidRPr="00F54804">
        <w:instrText xml:space="preserve"> SEQ Table \* ARABIC </w:instrText>
      </w:r>
      <w:r w:rsidRPr="00F54804">
        <w:fldChar w:fldCharType="separate"/>
      </w:r>
      <w:r w:rsidR="00156111">
        <w:rPr>
          <w:noProof/>
        </w:rPr>
        <w:t>5</w:t>
      </w:r>
      <w:r w:rsidRPr="00F54804">
        <w:fldChar w:fldCharType="end"/>
      </w:r>
      <w:bookmarkEnd w:id="290"/>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91"/>
      <w:bookmarkEnd w:id="292"/>
      <w:bookmarkEnd w:id="293"/>
      <w:bookmarkEnd w:id="294"/>
      <w:bookmarkEnd w:id="295"/>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11B63FE5" w:rsidR="00FB6AF0" w:rsidRPr="002E32DA" w:rsidRDefault="00CC3429" w:rsidP="00416C5E">
            <w:pPr>
              <w:keepNext/>
              <w:spacing w:line="240" w:lineRule="auto"/>
              <w:rPr>
                <w:b/>
                <w:iCs/>
              </w:rPr>
            </w:pPr>
            <w:r>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2D80413"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CC3429">
        <w:rPr>
          <w:rFonts w:cs="Arial"/>
        </w:rPr>
        <w:t>i.e.</w:t>
      </w:r>
      <w:r w:rsidR="003359B7" w:rsidRPr="004366E4">
        <w:rPr>
          <w:rFonts w:cs="Arial"/>
        </w:rPr>
        <w:t xml:space="preserve"> </w:t>
      </w:r>
      <w:r w:rsidRPr="004366E4">
        <w:rPr>
          <w:rFonts w:cs="Arial"/>
        </w:rPr>
        <w:t xml:space="preserve">no additional connection </w:t>
      </w:r>
      <w:r w:rsidR="009068E7" w:rsidRPr="004366E4">
        <w:rPr>
          <w:rFonts w:cs="Arial"/>
        </w:rPr>
        <w:t>partners</w:t>
      </w:r>
      <w:r w:rsidRPr="004366E4">
        <w:rPr>
          <w:rFonts w:cs="Arial"/>
        </w:rPr>
        <w:t xml:space="preserve"> </w:t>
      </w:r>
      <w:r w:rsidR="00CC3429">
        <w:rPr>
          <w:rFonts w:cs="Arial"/>
        </w:rPr>
        <w:t>shall</w:t>
      </w:r>
      <w:r w:rsidRPr="004366E4">
        <w:rPr>
          <w:rFonts w:cs="Arial"/>
        </w:rPr>
        <w:t xml:space="preserve">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699F6CE5" w:rsidR="00FC68DB" w:rsidRDefault="00FC68DB" w:rsidP="00B202D2">
      <w:pPr>
        <w:pStyle w:val="berschrift3"/>
      </w:pPr>
      <w:bookmarkStart w:id="296" w:name="_Ref432343981"/>
      <w:bookmarkStart w:id="297" w:name="_Toc3556947"/>
      <w:bookmarkStart w:id="298" w:name="_Toc34747196"/>
      <w:bookmarkStart w:id="299" w:name="_Toc77102010"/>
      <w:bookmarkStart w:id="300" w:name="_Toc166666577"/>
      <w:r w:rsidRPr="00F54804">
        <w:lastRenderedPageBreak/>
        <w:t xml:space="preserve">Connected </w:t>
      </w:r>
      <w:r w:rsidR="00CC3429">
        <w:t>o</w:t>
      </w:r>
      <w:r w:rsidRPr="00F54804">
        <w:t>bjects</w:t>
      </w:r>
      <w:bookmarkEnd w:id="296"/>
      <w:bookmarkEnd w:id="297"/>
      <w:bookmarkEnd w:id="298"/>
      <w:bookmarkEnd w:id="299"/>
      <w:bookmarkEnd w:id="300"/>
      <w:r w:rsidRPr="00F54804">
        <w:t xml:space="preserve"> </w:t>
      </w:r>
    </w:p>
    <w:p w14:paraId="3BB607C3" w14:textId="6DC411DF" w:rsidR="00560DF4" w:rsidRPr="00560DF4" w:rsidRDefault="00560DF4" w:rsidP="0013175B">
      <w:pPr>
        <w:pStyle w:val="berschrift4"/>
      </w:pPr>
      <w:r>
        <w:t>General</w:t>
      </w:r>
    </w:p>
    <w:p w14:paraId="1A223DF1" w14:textId="3BC62D9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56111">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56111" w:rsidRPr="00F54804">
        <w:t xml:space="preserve">Table </w:t>
      </w:r>
      <w:r w:rsidR="00156111">
        <w:rPr>
          <w:noProof/>
        </w:rPr>
        <w:t>6</w:t>
      </w:r>
      <w:r w:rsidR="00FB6AF0">
        <w:fldChar w:fldCharType="end"/>
      </w:r>
      <w:r w:rsidR="00FB6AF0">
        <w:t>.</w:t>
      </w:r>
    </w:p>
    <w:p w14:paraId="4BFE1FEC" w14:textId="4664B816" w:rsidR="00FB6AF0" w:rsidRPr="00F05ADC" w:rsidRDefault="00FC68DB" w:rsidP="001640C5">
      <w:pPr>
        <w:pStyle w:val="Beschriftung"/>
        <w:keepNext/>
        <w:keepLines/>
      </w:pPr>
      <w:bookmarkStart w:id="301" w:name="_Ref101338215"/>
      <w:bookmarkStart w:id="302" w:name="_Toc3566418"/>
      <w:bookmarkStart w:id="303" w:name="_Toc34747418"/>
      <w:bookmarkStart w:id="304" w:name="_Toc77095866"/>
      <w:bookmarkStart w:id="305" w:name="_Ref371942385"/>
      <w:bookmarkStart w:id="306" w:name="_Toc166666773"/>
      <w:r w:rsidRPr="00F54804">
        <w:t xml:space="preserve">Table </w:t>
      </w:r>
      <w:r w:rsidRPr="00F54804">
        <w:fldChar w:fldCharType="begin"/>
      </w:r>
      <w:r w:rsidRPr="00F54804">
        <w:instrText xml:space="preserve"> SEQ Table \* ARABIC </w:instrText>
      </w:r>
      <w:r w:rsidRPr="00F54804">
        <w:fldChar w:fldCharType="separate"/>
      </w:r>
      <w:r w:rsidR="00156111">
        <w:rPr>
          <w:noProof/>
        </w:rPr>
        <w:t>6</w:t>
      </w:r>
      <w:r w:rsidRPr="00F54804">
        <w:fldChar w:fldCharType="end"/>
      </w:r>
      <w:bookmarkEnd w:id="301"/>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2"/>
      <w:bookmarkEnd w:id="303"/>
      <w:bookmarkEnd w:id="304"/>
      <w:bookmarkEnd w:id="306"/>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6B78DC46" w:rsidR="00FB6AF0" w:rsidRPr="00AB5772" w:rsidRDefault="00CC3429" w:rsidP="0013175B">
            <w:pPr>
              <w:keepNext/>
              <w:rPr>
                <w:b/>
              </w:rPr>
            </w:pPr>
            <w:r>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7" w:name="_Ref428791371"/>
      <w:bookmarkStart w:id="308" w:name="_Ref428891357"/>
      <w:bookmarkStart w:id="309" w:name="_Ref428892751"/>
      <w:bookmarkStart w:id="310" w:name="_Toc3556948"/>
      <w:bookmarkStart w:id="311" w:name="_Toc34747197"/>
      <w:bookmarkStart w:id="312" w:name="_Toc77102011"/>
      <w:r w:rsidRPr="005C2D94">
        <w:t xml:space="preserve">Element </w:t>
      </w:r>
      <w:r w:rsidRPr="00251C60">
        <w:rPr>
          <w:rStyle w:val="CodeCharacter"/>
        </w:rPr>
        <w:t>&lt;part/&gt;</w:t>
      </w:r>
      <w:bookmarkEnd w:id="305"/>
      <w:bookmarkEnd w:id="307"/>
      <w:bookmarkEnd w:id="308"/>
      <w:bookmarkEnd w:id="309"/>
      <w:bookmarkEnd w:id="310"/>
      <w:bookmarkEnd w:id="311"/>
      <w:bookmarkEnd w:id="312"/>
      <w:r w:rsidR="00251C60">
        <w:rPr>
          <w:rFonts w:ascii="Courier New" w:hAnsi="Courier New" w:cs="Courier New"/>
        </w:rPr>
        <w:t xml:space="preserve"> </w:t>
      </w:r>
    </w:p>
    <w:p w14:paraId="31493DFF" w14:textId="30ACC56C" w:rsidR="00FC68DB" w:rsidRPr="00BD52D7" w:rsidRDefault="00FC68DB" w:rsidP="00B202D2">
      <w:r w:rsidRPr="001E4607">
        <w:t xml:space="preserve">In χMCF, a part may refer to one CAx part or one CAE property.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0E35DCBA" w:rsidR="004366E4" w:rsidRDefault="00FE31EE" w:rsidP="004366E4">
      <w:r>
        <w:t xml:space="preserve">Although most solvers use numbers as identifiers, </w:t>
      </w:r>
      <w:r w:rsidR="004366E4" w:rsidRPr="00A672BF">
        <w:t>ABAQUS</w:t>
      </w:r>
      <w:r>
        <w:t xml:space="preserve"> uses names as identifiers. To identify a property, only one of </w:t>
      </w:r>
      <w:r w:rsidRPr="00EE742E">
        <w:rPr>
          <w:rStyle w:val="CodeCharacter"/>
        </w:rPr>
        <w:t>pid</w:t>
      </w:r>
      <w:r>
        <w:t xml:space="preserve"> or </w:t>
      </w:r>
      <w:r w:rsidRPr="00EE742E">
        <w:rPr>
          <w:rStyle w:val="CodeCharacter"/>
        </w:rPr>
        <w:t>pname</w:t>
      </w:r>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t>
      </w:r>
      <w:r w:rsidR="00EE742E">
        <w:rPr>
          <w:szCs w:val="24"/>
        </w:rPr>
        <w:t>is recommended</w:t>
      </w:r>
      <w:r>
        <w:t xml:space="preserve"> to have a χMCF file </w:t>
      </w:r>
      <w:r w:rsidR="00A53B04">
        <w:rPr>
          <w:szCs w:val="24"/>
        </w:rPr>
        <w:t>which contains both</w:t>
      </w:r>
      <w:r>
        <w:t xml:space="preserve">, PIDs and property names. On </w:t>
      </w:r>
      <w:r w:rsidR="00EE742E">
        <w:t xml:space="preserve">the </w:t>
      </w:r>
      <w:r>
        <w:t xml:space="preserve">solver side, this </w:t>
      </w:r>
      <w:r w:rsidRPr="00986240">
        <w:t xml:space="preserve">would cause no confusion since NASTRAN would ignore the property name and </w:t>
      </w:r>
      <w:r w:rsidR="00721E42">
        <w:t>ABAQUS</w:t>
      </w:r>
      <w:r w:rsidRPr="00986240">
        <w:t xml:space="preserve"> the PID. The responsibility to keep both primary keys unique and </w:t>
      </w:r>
      <w:r w:rsidR="00D26CA6">
        <w:t>equivalent</w:t>
      </w:r>
      <w:r w:rsidRPr="00986240">
        <w:t xml:space="preserve"> resides on </w:t>
      </w:r>
      <w:r w:rsidR="004114DE">
        <w:t xml:space="preserve">the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622AA9"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r w:rsidR="00A66CDC">
        <w:t xml:space="preserve"> </w:t>
      </w:r>
    </w:p>
    <w:p w14:paraId="50E37B95" w14:textId="3AFA527F"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4114DE">
        <w:t>not</w:t>
      </w:r>
      <w:r w:rsidR="00205F58" w:rsidRPr="00986240">
        <w:t xml:space="preserve"> </w:t>
      </w:r>
      <w:r w:rsidRPr="00986240">
        <w:t xml:space="preserve">allowed as </w:t>
      </w:r>
      <w:r w:rsidR="00B5409A">
        <w:t xml:space="preserve">an </w:t>
      </w:r>
      <w:r w:rsidRPr="00986240">
        <w:t xml:space="preserve">attribute of the </w:t>
      </w:r>
      <w:r w:rsidRPr="00986240">
        <w:rPr>
          <w:rStyle w:val="CodeCharacter"/>
        </w:rPr>
        <w:t xml:space="preserve">&lt;part/&gt; </w:t>
      </w:r>
      <w:r w:rsidRPr="00986240">
        <w:t>element.</w:t>
      </w:r>
      <w:r w:rsidR="00FB6AF0" w:rsidRPr="00986240">
        <w:t xml:space="preserve"> </w:t>
      </w:r>
      <w:r w:rsidR="00A90643">
        <w:rPr>
          <w:szCs w:val="24"/>
        </w:rPr>
        <w:t xml:space="preserve">The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56111" w:rsidRPr="00986240">
        <w:t xml:space="preserve">Table </w:t>
      </w:r>
      <w:r w:rsidR="00156111">
        <w:rPr>
          <w:noProof/>
        </w:rPr>
        <w:t>7</w:t>
      </w:r>
      <w:r w:rsidR="00FB6AF0" w:rsidRPr="00986240">
        <w:fldChar w:fldCharType="end"/>
      </w:r>
      <w:r w:rsidR="00FB6AF0" w:rsidRPr="00986240">
        <w:t>.</w:t>
      </w:r>
      <w:r w:rsidR="00A66CDC">
        <w:t xml:space="preserve"> </w:t>
      </w:r>
    </w:p>
    <w:p w14:paraId="6BDD5E3C" w14:textId="7F67E0F9" w:rsidR="00FB6AF0" w:rsidRPr="00986240" w:rsidRDefault="00FC68DB" w:rsidP="001640C5">
      <w:pPr>
        <w:pStyle w:val="Beschriftung"/>
        <w:keepNext/>
        <w:keepLines/>
      </w:pPr>
      <w:bookmarkStart w:id="313" w:name="_Ref101338320"/>
      <w:bookmarkStart w:id="314" w:name="_Toc3566419"/>
      <w:bookmarkStart w:id="315" w:name="_Toc34747419"/>
      <w:bookmarkStart w:id="316" w:name="_Toc77095867"/>
      <w:bookmarkStart w:id="317" w:name="_Toc166666774"/>
      <w:r w:rsidRPr="00986240">
        <w:t xml:space="preserve">Table </w:t>
      </w:r>
      <w:r w:rsidRPr="00986240">
        <w:fldChar w:fldCharType="begin"/>
      </w:r>
      <w:r w:rsidRPr="00986240">
        <w:instrText xml:space="preserve"> SEQ Table \* ARABIC </w:instrText>
      </w:r>
      <w:r w:rsidRPr="00986240">
        <w:fldChar w:fldCharType="separate"/>
      </w:r>
      <w:r w:rsidR="00156111">
        <w:rPr>
          <w:noProof/>
        </w:rPr>
        <w:t>7</w:t>
      </w:r>
      <w:r w:rsidRPr="00986240">
        <w:fldChar w:fldCharType="end"/>
      </w:r>
      <w:bookmarkEnd w:id="313"/>
      <w:r w:rsidR="00FB6AF0" w:rsidRPr="00986240">
        <w:t xml:space="preserve"> — </w:t>
      </w:r>
      <w:r w:rsidRPr="00986240">
        <w:t xml:space="preserve">Attributes of element </w:t>
      </w:r>
      <w:r w:rsidRPr="00986240">
        <w:rPr>
          <w:rStyle w:val="CodeCharacter"/>
        </w:rPr>
        <w:t>&lt;part/&gt;</w:t>
      </w:r>
      <w:bookmarkEnd w:id="314"/>
      <w:bookmarkEnd w:id="315"/>
      <w:bookmarkEnd w:id="316"/>
      <w:bookmarkEnd w:id="317"/>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44749FD9" w:rsidR="00FB6AF0" w:rsidRPr="00986240" w:rsidRDefault="00284485" w:rsidP="00CE30E7">
            <w:pPr>
              <w:keepNext/>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1D2A13B4" w:rsidR="00FC68DB" w:rsidRPr="00986240" w:rsidRDefault="006F7B0F" w:rsidP="00334167">
      <w:pPr>
        <w:pStyle w:val="Example"/>
        <w:keepNext/>
      </w:pPr>
      <w:r>
        <w:t>EXAMPLE</w:t>
      </w:r>
      <w:r w:rsidR="000322A0">
        <w:t xml:space="preserve"> 1</w:t>
      </w:r>
      <w:r w:rsidR="00205F58" w:rsidRPr="00986240">
        <w:t xml:space="preserve">  </w:t>
      </w:r>
      <w:r w:rsidR="00FC68DB" w:rsidRPr="00986240">
        <w:t xml:space="preserve"> </w:t>
      </w:r>
      <w:r w:rsidR="00205F58" w:rsidRPr="00873196">
        <w:rPr>
          <w:rFonts w:ascii="Courier New" w:hAnsi="Courier New" w:cs="Courier New"/>
        </w:rPr>
        <w:t>&lt;part/&gt;</w:t>
      </w:r>
      <w:r w:rsidR="00205F58" w:rsidRPr="00986240">
        <w:t xml:space="preserve"> with required attributes only (</w:t>
      </w:r>
      <w:r w:rsidR="00205F58" w:rsidRPr="00873196">
        <w:rPr>
          <w:rFonts w:ascii="Courier New" w:hAnsi="Courier New" w:cs="Courier New"/>
        </w:rPr>
        <w:t>pid</w:t>
      </w:r>
      <w:r w:rsidR="00205F58" w:rsidRPr="00986240">
        <w:t xml:space="preserve"> or </w:t>
      </w:r>
      <w:r w:rsidR="00205F58" w:rsidRPr="00873196">
        <w:rPr>
          <w:rFonts w:ascii="Courier New" w:hAnsi="Courier New" w:cs="Courier New"/>
        </w:rPr>
        <w:t>pname</w:t>
      </w:r>
      <w:r w:rsidR="00205F58" w:rsidRPr="00986240">
        <w:t xml:space="preserve"> </w:t>
      </w:r>
      <w:r w:rsidR="00A66CDC">
        <w:t>may</w:t>
      </w:r>
      <w:r w:rsidR="00205F58" w:rsidRPr="00986240">
        <w:t xml:space="preserve">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5DCDC527" w:rsidR="00FC68DB" w:rsidRPr="00986240" w:rsidRDefault="006F7B0F" w:rsidP="00334167">
      <w:pPr>
        <w:pStyle w:val="Example"/>
        <w:keepNext/>
      </w:pPr>
      <w:r>
        <w:t>EXAMPLE</w:t>
      </w:r>
      <w:r w:rsidR="000322A0">
        <w:t xml:space="preserv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4577DC0D" w:rsidR="00FC68DB" w:rsidRPr="00986240" w:rsidRDefault="006F7B0F" w:rsidP="00334167">
      <w:pPr>
        <w:pStyle w:val="Example"/>
        <w:keepNext/>
      </w:pPr>
      <w:r>
        <w:t>EXAMPLE</w:t>
      </w:r>
      <w:r w:rsidR="000322A0">
        <w:t xml:space="preserv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4DF08262" w:rsidR="004D6D98" w:rsidRPr="00986240" w:rsidRDefault="006F7B0F" w:rsidP="00334167">
      <w:pPr>
        <w:pStyle w:val="Example"/>
        <w:keepNext/>
      </w:pPr>
      <w:r>
        <w:t>EXAMPLE</w:t>
      </w:r>
      <w:r w:rsidR="000322A0">
        <w:t xml:space="preserv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8" w:name="_Toc3556949"/>
      <w:bookmarkStart w:id="319" w:name="_Toc34747198"/>
      <w:bookmarkStart w:id="320" w:name="_Toc77102012"/>
      <w:r w:rsidRPr="00986240">
        <w:t xml:space="preserve">Element </w:t>
      </w:r>
      <w:r w:rsidRPr="00986240">
        <w:rPr>
          <w:rFonts w:ascii="Courier New" w:hAnsi="Courier New" w:cs="Courier New"/>
        </w:rPr>
        <w:t>&lt;assy/&gt;</w:t>
      </w:r>
      <w:bookmarkEnd w:id="318"/>
      <w:bookmarkEnd w:id="319"/>
      <w:bookmarkEnd w:id="320"/>
      <w:r w:rsidR="00986240">
        <w:rPr>
          <w:rFonts w:ascii="Courier New" w:hAnsi="Courier New" w:cs="Courier New"/>
        </w:rPr>
        <w:t xml:space="preserve"> </w:t>
      </w:r>
    </w:p>
    <w:p w14:paraId="16134B5C" w14:textId="4AB3022A"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56111" w:rsidRPr="00986240">
        <w:t xml:space="preserve">Table </w:t>
      </w:r>
      <w:r w:rsidR="00156111">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D5414E8" w:rsidR="007526CE" w:rsidRPr="00986240" w:rsidRDefault="00FC68DB" w:rsidP="001640C5">
      <w:pPr>
        <w:pStyle w:val="Beschriftung"/>
        <w:keepNext/>
        <w:keepLines/>
      </w:pPr>
      <w:bookmarkStart w:id="321" w:name="_Ref101338396"/>
      <w:bookmarkStart w:id="322" w:name="_Toc3566420"/>
      <w:bookmarkStart w:id="323" w:name="_Toc34747420"/>
      <w:bookmarkStart w:id="324" w:name="_Toc77095868"/>
      <w:bookmarkStart w:id="325" w:name="_Toc166666775"/>
      <w:r w:rsidRPr="00986240">
        <w:t xml:space="preserve">Table </w:t>
      </w:r>
      <w:r w:rsidRPr="00986240">
        <w:fldChar w:fldCharType="begin"/>
      </w:r>
      <w:r w:rsidRPr="00986240">
        <w:instrText xml:space="preserve"> SEQ Table \* ARABIC </w:instrText>
      </w:r>
      <w:r w:rsidRPr="00986240">
        <w:fldChar w:fldCharType="separate"/>
      </w:r>
      <w:r w:rsidR="00156111">
        <w:rPr>
          <w:noProof/>
        </w:rPr>
        <w:t>8</w:t>
      </w:r>
      <w:r w:rsidRPr="00986240">
        <w:fldChar w:fldCharType="end"/>
      </w:r>
      <w:bookmarkEnd w:id="321"/>
      <w:r w:rsidR="007526CE" w:rsidRPr="00986240">
        <w:t xml:space="preserve"> — </w:t>
      </w:r>
      <w:r w:rsidRPr="00986240">
        <w:t xml:space="preserve">Attributes of element </w:t>
      </w:r>
      <w:r w:rsidRPr="00986240">
        <w:rPr>
          <w:rFonts w:ascii="Courier New" w:hAnsi="Courier New" w:cs="Courier New"/>
        </w:rPr>
        <w:t>&lt;assy/&gt;</w:t>
      </w:r>
      <w:bookmarkEnd w:id="322"/>
      <w:bookmarkEnd w:id="323"/>
      <w:bookmarkEnd w:id="324"/>
      <w:bookmarkEnd w:id="3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4833AF85" w:rsidR="00FC68DB" w:rsidRPr="00986240" w:rsidRDefault="006F7B0F" w:rsidP="00614DC4">
      <w:pPr>
        <w:pStyle w:val="Example"/>
      </w:pPr>
      <w:r>
        <w:t>EXAMPLE</w:t>
      </w:r>
      <w:r w:rsidR="000322A0">
        <w:t xml:space="preserv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3C08AF80" w:rsidR="00FC68DB" w:rsidRPr="00986240" w:rsidRDefault="006F7B0F" w:rsidP="00334167">
      <w:pPr>
        <w:pStyle w:val="Example"/>
        <w:keepNext/>
      </w:pPr>
      <w:r>
        <w:t>EXAMPLE</w:t>
      </w:r>
      <w:r w:rsidR="000322A0">
        <w:t xml:space="preserv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133E0D6" w:rsidR="004D6D98" w:rsidRPr="00986240" w:rsidRDefault="006F7B0F" w:rsidP="00A76BFE">
      <w:pPr>
        <w:pStyle w:val="Example"/>
      </w:pPr>
      <w:r>
        <w:t>EXAMPLE</w:t>
      </w:r>
      <w:r w:rsidR="000322A0">
        <w:t xml:space="preserv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lastRenderedPageBreak/>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533AC742" w:rsidR="00FC68DB" w:rsidRPr="00986240" w:rsidRDefault="006F7B0F" w:rsidP="00A76BFE">
      <w:pPr>
        <w:pStyle w:val="Example"/>
      </w:pPr>
      <w:r>
        <w:t>EXAMPLE</w:t>
      </w:r>
      <w:r w:rsidR="000322A0">
        <w:t xml:space="preserv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6A1C9C52" w:rsidR="00FC68DB" w:rsidRDefault="00FC68DB">
      <w:pPr>
        <w:pStyle w:val="berschrift4"/>
      </w:pPr>
      <w:bookmarkStart w:id="326" w:name="_Toc21650806"/>
      <w:bookmarkStart w:id="327" w:name="_Ref21651717"/>
      <w:bookmarkStart w:id="328" w:name="_Toc34747199"/>
      <w:bookmarkStart w:id="329" w:name="_Toc77102013"/>
      <w:r w:rsidRPr="00F54804">
        <w:t xml:space="preserve">Special </w:t>
      </w:r>
      <w:r w:rsidR="00137B0A">
        <w:t>t</w:t>
      </w:r>
      <w:r w:rsidRPr="00F54804">
        <w:t>opological situations</w:t>
      </w:r>
      <w:bookmarkEnd w:id="326"/>
      <w:bookmarkEnd w:id="327"/>
      <w:bookmarkEnd w:id="328"/>
      <w:bookmarkEnd w:id="329"/>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78616645"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 xml:space="preserve">int only once. However, </w:t>
      </w:r>
      <w:r w:rsidR="00F12841" w:rsidRPr="00F12841">
        <w:t xml:space="preserve">in some situations </w:t>
      </w:r>
      <w:r w:rsidRPr="001E4607">
        <w:t xml:space="preserve">it </w:t>
      </w:r>
      <w:r w:rsidR="005E0E1C">
        <w:t>can</w:t>
      </w:r>
      <w:r w:rsidRPr="001E4607">
        <w:t xml:space="preserve"> be important to explicitly define in which order some parts of the group are connected.</w:t>
      </w:r>
      <w:r w:rsidR="005E0E1C">
        <w:t xml:space="preserve"> </w:t>
      </w:r>
    </w:p>
    <w:p w14:paraId="56AD9CFE" w14:textId="68F7CF73" w:rsidR="00FC68DB" w:rsidRPr="00726144" w:rsidRDefault="00FC68DB" w:rsidP="00B202D2">
      <w:r w:rsidRPr="000A1B7B">
        <w:t>This includes the following scenarios:</w:t>
      </w:r>
      <w:r w:rsidR="00F12841">
        <w:t xml:space="preserve"> </w:t>
      </w:r>
    </w:p>
    <w:p w14:paraId="5D6CAA6B" w14:textId="24D1E219"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w:t>
      </w:r>
      <w:r w:rsidR="00F12841">
        <w:rPr>
          <w:rFonts w:ascii="Cambria" w:hAnsi="Cambria"/>
        </w:rPr>
        <w:t>can</w:t>
      </w:r>
      <w:r w:rsidRPr="00334AD3">
        <w:rPr>
          <w:rFonts w:ascii="Cambria" w:hAnsi="Cambria"/>
        </w:rPr>
        <w:t xml:space="preserve">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311CF99A"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r w:rsidR="00F12841">
        <w:rPr>
          <w:rFonts w:ascii="Cambria" w:hAnsi="Cambria"/>
        </w:rPr>
        <w:t xml:space="preserve">or </w:t>
      </w:r>
    </w:p>
    <w:p w14:paraId="6FB30010" w14:textId="7CA324AD" w:rsidR="004B1EF8" w:rsidRPr="00D76E22" w:rsidRDefault="007925E9"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a</w:t>
      </w:r>
      <w:r w:rsidR="00FC68DB"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487392EC">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33E66DA2" w:rsidR="00B269F2" w:rsidRDefault="00B269F2" w:rsidP="00B269F2">
      <w:pPr>
        <w:pStyle w:val="Beschriftung"/>
      </w:pPr>
      <w:bookmarkStart w:id="330" w:name="_Ref101779954"/>
      <w:bookmarkStart w:id="331" w:name="_Toc166666685"/>
      <w:r>
        <w:t xml:space="preserve">Figure </w:t>
      </w:r>
      <w:r>
        <w:fldChar w:fldCharType="begin"/>
      </w:r>
      <w:r>
        <w:instrText xml:space="preserve"> SEQ Figure \* ARABIC </w:instrText>
      </w:r>
      <w:r>
        <w:fldChar w:fldCharType="separate"/>
      </w:r>
      <w:r w:rsidR="00156111">
        <w:rPr>
          <w:noProof/>
        </w:rPr>
        <w:t>7</w:t>
      </w:r>
      <w:r>
        <w:fldChar w:fldCharType="end"/>
      </w:r>
      <w:bookmarkEnd w:id="330"/>
      <w:r>
        <w:t xml:space="preserve"> — Special </w:t>
      </w:r>
      <w:r w:rsidR="00196238">
        <w:t>s</w:t>
      </w:r>
      <w:r w:rsidR="007F01E9">
        <w:t xml:space="preserve">tacking </w:t>
      </w:r>
      <w:r w:rsidR="00196238">
        <w:t>t</w:t>
      </w:r>
      <w:r>
        <w:t>opologies</w:t>
      </w:r>
      <w:bookmarkEnd w:id="331"/>
      <w:r w:rsidR="007F01E9">
        <w:t xml:space="preserve"> </w:t>
      </w:r>
    </w:p>
    <w:p w14:paraId="696DAAEF" w14:textId="76BC7595"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56111">
        <w:t xml:space="preserve">Figure </w:t>
      </w:r>
      <w:r w:rsidR="00156111">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230E9362"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56111" w:rsidRPr="00F54804">
        <w:t xml:space="preserve">Table </w:t>
      </w:r>
      <w:r w:rsidR="00156111">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56111" w:rsidRPr="00F54804">
        <w:t xml:space="preserve">Table </w:t>
      </w:r>
      <w:r w:rsidR="00156111">
        <w:rPr>
          <w:noProof/>
        </w:rPr>
        <w:t>10</w:t>
      </w:r>
      <w:r w:rsidR="007526CE">
        <w:fldChar w:fldCharType="end"/>
      </w:r>
      <w:r w:rsidR="007526CE">
        <w:t xml:space="preserve"> its attribute.</w:t>
      </w:r>
      <w:r w:rsidR="008663C9">
        <w:t xml:space="preserve"> </w:t>
      </w:r>
    </w:p>
    <w:p w14:paraId="2A5A41B4" w14:textId="75309AFD" w:rsidR="007526CE" w:rsidRPr="00325F44" w:rsidRDefault="007526CE" w:rsidP="001640C5">
      <w:pPr>
        <w:pStyle w:val="Beschriftung"/>
        <w:keepNext/>
        <w:keepLines/>
      </w:pPr>
      <w:bookmarkStart w:id="332" w:name="_Ref101338492"/>
      <w:bookmarkStart w:id="333" w:name="_Toc166666776"/>
      <w:r w:rsidRPr="00F54804">
        <w:t xml:space="preserve">Table </w:t>
      </w:r>
      <w:r w:rsidRPr="00F54804">
        <w:fldChar w:fldCharType="begin"/>
      </w:r>
      <w:r w:rsidRPr="00F54804">
        <w:instrText xml:space="preserve"> SEQ Table \* ARABIC </w:instrText>
      </w:r>
      <w:r w:rsidRPr="00F54804">
        <w:fldChar w:fldCharType="separate"/>
      </w:r>
      <w:r w:rsidR="00156111">
        <w:rPr>
          <w:noProof/>
        </w:rPr>
        <w:t>9</w:t>
      </w:r>
      <w:r w:rsidRPr="00F54804">
        <w:fldChar w:fldCharType="end"/>
      </w:r>
      <w:bookmarkEnd w:id="332"/>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3"/>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56571BBD" w:rsidR="00FC68DB" w:rsidRPr="00AB5772" w:rsidRDefault="00CC3429" w:rsidP="00AB435A">
            <w:pPr>
              <w:keepNext/>
              <w:spacing w:line="240" w:lineRule="auto"/>
              <w:rPr>
                <w:b/>
              </w:rPr>
            </w:pPr>
            <w:r>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65358864" w:rsidR="007526CE" w:rsidRPr="005C2D94" w:rsidRDefault="00FC68DB" w:rsidP="001640C5">
      <w:pPr>
        <w:pStyle w:val="Beschriftung"/>
        <w:keepNext/>
        <w:keepLines/>
      </w:pPr>
      <w:bookmarkStart w:id="334" w:name="_Ref101338594"/>
      <w:bookmarkStart w:id="335" w:name="_Toc21651032"/>
      <w:bookmarkStart w:id="336" w:name="_Toc34747422"/>
      <w:bookmarkStart w:id="337" w:name="_Toc77095870"/>
      <w:bookmarkStart w:id="338" w:name="_Toc166666777"/>
      <w:r w:rsidRPr="00F54804">
        <w:t xml:space="preserve">Table </w:t>
      </w:r>
      <w:r w:rsidRPr="00F54804">
        <w:fldChar w:fldCharType="begin"/>
      </w:r>
      <w:r w:rsidRPr="00F54804">
        <w:instrText xml:space="preserve"> SEQ Table \* ARABIC </w:instrText>
      </w:r>
      <w:r w:rsidRPr="00F54804">
        <w:fldChar w:fldCharType="separate"/>
      </w:r>
      <w:r w:rsidR="00156111">
        <w:rPr>
          <w:noProof/>
        </w:rPr>
        <w:t>10</w:t>
      </w:r>
      <w:r w:rsidRPr="00F54804">
        <w:fldChar w:fldCharType="end"/>
      </w:r>
      <w:bookmarkEnd w:id="334"/>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5"/>
      <w:bookmarkEnd w:id="336"/>
      <w:bookmarkEnd w:id="337"/>
      <w:bookmarkEnd w:id="338"/>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2EBAC9FB" w:rsidR="007526CE" w:rsidRPr="00AB5772" w:rsidRDefault="00284485" w:rsidP="00951A4A">
            <w:pPr>
              <w:keepNext/>
              <w:rPr>
                <w:b w:val="0"/>
              </w:rPr>
            </w:pPr>
            <w:r>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12215526" w14:textId="4F16FD80" w:rsidR="00FC68DB" w:rsidRPr="00F54804" w:rsidRDefault="00414336" w:rsidP="00EA30A8">
      <w:pPr>
        <w:keepNext/>
        <w:tabs>
          <w:tab w:val="clear" w:pos="403"/>
        </w:tabs>
        <w:spacing w:before="120" w:line="240" w:lineRule="auto"/>
      </w:pPr>
      <w:r>
        <w:lastRenderedPageBreak/>
        <w:t xml:space="preserve">The attribute </w:t>
      </w:r>
      <w:r w:rsidR="00FC68DB" w:rsidRPr="00641774">
        <w:rPr>
          <w:rStyle w:val="CodeCharacter"/>
        </w:rPr>
        <w:t>nr_levels</w:t>
      </w:r>
      <w:r w:rsidR="00FC68DB" w:rsidRPr="00F54804">
        <w:t xml:space="preserve"> dictates the number of flanges/sheets connected by the joint.</w:t>
      </w:r>
    </w:p>
    <w:p w14:paraId="23821326" w14:textId="15740288"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56111" w:rsidRPr="00F54804">
        <w:t xml:space="preserve">Table </w:t>
      </w:r>
      <w:r w:rsidR="00156111">
        <w:rPr>
          <w:noProof/>
        </w:rPr>
        <w:t>11</w:t>
      </w:r>
      <w:r>
        <w:fldChar w:fldCharType="end"/>
      </w:r>
      <w:r>
        <w:t>.</w:t>
      </w:r>
    </w:p>
    <w:p w14:paraId="0020DF68" w14:textId="04299CDF" w:rsidR="007526CE" w:rsidRPr="00BD52D7" w:rsidRDefault="007526CE" w:rsidP="001640C5">
      <w:pPr>
        <w:pStyle w:val="Beschriftung"/>
        <w:keepNext/>
        <w:keepLines/>
      </w:pPr>
      <w:bookmarkStart w:id="339" w:name="_Ref101338707"/>
      <w:bookmarkStart w:id="340" w:name="_Toc166666778"/>
      <w:r w:rsidRPr="00F54804">
        <w:t xml:space="preserve">Table </w:t>
      </w:r>
      <w:r w:rsidRPr="00F54804">
        <w:fldChar w:fldCharType="begin"/>
      </w:r>
      <w:r w:rsidRPr="00F54804">
        <w:instrText xml:space="preserve"> SEQ Table \* ARABIC </w:instrText>
      </w:r>
      <w:r w:rsidRPr="00F54804">
        <w:fldChar w:fldCharType="separate"/>
      </w:r>
      <w:r w:rsidR="00156111">
        <w:rPr>
          <w:noProof/>
        </w:rPr>
        <w:t>11</w:t>
      </w:r>
      <w:r w:rsidRPr="00F54804">
        <w:fldChar w:fldCharType="end"/>
      </w:r>
      <w:bookmarkEnd w:id="339"/>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40"/>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EA30A8">
        <w:trPr>
          <w:trHeight w:val="355"/>
          <w:tblHeader/>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03FAD351" w:rsidR="00FC68DB" w:rsidRPr="00AB5772" w:rsidRDefault="00284485"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5BA07B6D"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56111">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A73BEEE" w:rsidR="00FC68DB" w:rsidRPr="00370A52" w:rsidRDefault="006F7B0F" w:rsidP="00F0115F">
      <w:pPr>
        <w:pStyle w:val="Example"/>
        <w:keepNext/>
      </w:pPr>
      <w:r>
        <w:t>EXAMPLE</w:t>
      </w:r>
      <w:r w:rsidR="000322A0">
        <w:t xml:space="preserv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156111">
        <w:t xml:space="preserve">Figure </w:t>
      </w:r>
      <w:r w:rsidR="00156111">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4959BEF0" w:rsidR="00FC68DB" w:rsidRPr="00370A52" w:rsidRDefault="006F7B0F" w:rsidP="00A76BFE">
      <w:pPr>
        <w:pStyle w:val="Example"/>
      </w:pPr>
      <w:r>
        <w:lastRenderedPageBreak/>
        <w:t>EXAMPLE</w:t>
      </w:r>
      <w:r w:rsidR="000322A0">
        <w:t xml:space="preserv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41"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41"/>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55B6287" w:rsidR="00FC68DB" w:rsidRDefault="00FC68DB" w:rsidP="00B202D2">
      <w:pPr>
        <w:pStyle w:val="berschrift3"/>
      </w:pPr>
      <w:bookmarkStart w:id="342" w:name="_Ref414608310"/>
      <w:bookmarkStart w:id="343" w:name="_Toc3556950"/>
      <w:bookmarkStart w:id="344" w:name="_Toc34747200"/>
      <w:bookmarkStart w:id="345" w:name="_Toc77102014"/>
      <w:bookmarkStart w:id="346" w:name="_Toc166666578"/>
      <w:r w:rsidRPr="005C2D94">
        <w:t xml:space="preserve">Contacts and </w:t>
      </w:r>
      <w:r w:rsidR="00D01D0E">
        <w:t>f</w:t>
      </w:r>
      <w:r w:rsidRPr="005C2D94">
        <w:t>riction</w:t>
      </w:r>
      <w:bookmarkEnd w:id="342"/>
      <w:bookmarkEnd w:id="343"/>
      <w:bookmarkEnd w:id="344"/>
      <w:bookmarkEnd w:id="345"/>
      <w:bookmarkEnd w:id="346"/>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7" w:name="_Ref414841585"/>
      <w:bookmarkStart w:id="348" w:name="_Toc3556951"/>
      <w:bookmarkStart w:id="349" w:name="_Toc34747201"/>
      <w:bookmarkStart w:id="350" w:name="_Toc77102015"/>
      <w:r w:rsidRPr="00F54804">
        <w:t xml:space="preserve">Element </w:t>
      </w:r>
      <w:r w:rsidRPr="009B6E79">
        <w:rPr>
          <w:rFonts w:ascii="Courier New" w:hAnsi="Courier New"/>
          <w:bCs/>
        </w:rPr>
        <w:t>&lt;contact_list/&gt;</w:t>
      </w:r>
      <w:bookmarkEnd w:id="347"/>
      <w:bookmarkEnd w:id="348"/>
      <w:bookmarkEnd w:id="349"/>
      <w:bookmarkEnd w:id="350"/>
      <w:r w:rsidR="00E86102">
        <w:t xml:space="preserve"> </w:t>
      </w:r>
    </w:p>
    <w:p w14:paraId="194FA874" w14:textId="0BC9A15C"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56111" w:rsidRPr="00F54804">
        <w:t xml:space="preserve">Table </w:t>
      </w:r>
      <w:r w:rsidR="00156111">
        <w:rPr>
          <w:noProof/>
        </w:rPr>
        <w:t>12</w:t>
      </w:r>
      <w:r w:rsidR="007526CE">
        <w:rPr>
          <w:rFonts w:cs="Courier New"/>
        </w:rPr>
        <w:fldChar w:fldCharType="end"/>
      </w:r>
      <w:r w:rsidR="007526CE">
        <w:t>.</w:t>
      </w:r>
    </w:p>
    <w:p w14:paraId="2DBC55AD" w14:textId="4573ED3A" w:rsidR="007526CE" w:rsidRPr="00F54804" w:rsidRDefault="00FC68DB" w:rsidP="001640C5">
      <w:pPr>
        <w:pStyle w:val="Beschriftung"/>
        <w:keepNext/>
        <w:keepLines/>
      </w:pPr>
      <w:bookmarkStart w:id="351" w:name="_Ref101338881"/>
      <w:bookmarkStart w:id="352" w:name="_Toc414573794"/>
      <w:bookmarkStart w:id="353" w:name="_Toc3566421"/>
      <w:bookmarkStart w:id="354" w:name="_Toc34747424"/>
      <w:bookmarkStart w:id="355" w:name="_Toc77095872"/>
      <w:bookmarkStart w:id="356" w:name="_Toc166666779"/>
      <w:r w:rsidRPr="00F54804">
        <w:t xml:space="preserve">Table </w:t>
      </w:r>
      <w:r w:rsidRPr="00F54804">
        <w:fldChar w:fldCharType="begin"/>
      </w:r>
      <w:r w:rsidRPr="00F54804">
        <w:instrText xml:space="preserve"> SEQ Table \* ARABIC </w:instrText>
      </w:r>
      <w:r w:rsidRPr="00F54804">
        <w:fldChar w:fldCharType="separate"/>
      </w:r>
      <w:r w:rsidR="00156111">
        <w:rPr>
          <w:noProof/>
        </w:rPr>
        <w:t>12</w:t>
      </w:r>
      <w:r w:rsidRPr="00F54804">
        <w:fldChar w:fldCharType="end"/>
      </w:r>
      <w:bookmarkEnd w:id="351"/>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52"/>
      <w:bookmarkEnd w:id="353"/>
      <w:bookmarkEnd w:id="354"/>
      <w:bookmarkEnd w:id="355"/>
      <w:bookmarkEnd w:id="356"/>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55EFD827" w:rsidR="007526CE" w:rsidRPr="00AB5772" w:rsidRDefault="00CC3429" w:rsidP="0013175B">
            <w:pPr>
              <w:keepNext/>
              <w:suppressAutoHyphens/>
              <w:jc w:val="center"/>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7" w:name="_Toc3556952"/>
      <w:bookmarkStart w:id="358" w:name="_Toc34747202"/>
      <w:bookmarkStart w:id="359" w:name="_Toc77102016"/>
      <w:r w:rsidRPr="000A1B7B">
        <w:lastRenderedPageBreak/>
        <w:t xml:space="preserve">Element </w:t>
      </w:r>
      <w:r w:rsidRPr="00E86102">
        <w:rPr>
          <w:rFonts w:ascii="Courier New" w:hAnsi="Courier New" w:cs="Courier New"/>
        </w:rPr>
        <w:t>&lt;contact/&gt;</w:t>
      </w:r>
      <w:bookmarkEnd w:id="357"/>
      <w:bookmarkEnd w:id="358"/>
      <w:bookmarkEnd w:id="359"/>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A83697F" w:rsidR="007526CE" w:rsidRPr="00F54804" w:rsidRDefault="007526CE" w:rsidP="001640C5">
      <w:pPr>
        <w:pStyle w:val="Beschriftung"/>
        <w:keepNext/>
        <w:keepLines/>
      </w:pPr>
      <w:bookmarkStart w:id="360" w:name="_Toc166666780"/>
      <w:r w:rsidRPr="00F54804">
        <w:t xml:space="preserve">Table </w:t>
      </w:r>
      <w:r w:rsidRPr="00F54804">
        <w:fldChar w:fldCharType="begin"/>
      </w:r>
      <w:r w:rsidRPr="00F54804">
        <w:instrText xml:space="preserve"> SEQ Table \* ARABIC </w:instrText>
      </w:r>
      <w:r w:rsidRPr="00F54804">
        <w:fldChar w:fldCharType="separate"/>
      </w:r>
      <w:r w:rsidR="00156111">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60"/>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6A48E931" w:rsidR="00FC68DB" w:rsidRPr="00AB5772" w:rsidRDefault="00CC3429" w:rsidP="00951A4A">
            <w:pPr>
              <w:keepNext/>
              <w:suppressAutoHyphens/>
              <w:rPr>
                <w:rFonts w:cs="Calibri"/>
                <w:b/>
                <w:lang w:eastAsia="zh-CN"/>
              </w:rPr>
            </w:pPr>
            <w:r>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61" w:name="_Toc3556953"/>
      <w:bookmarkStart w:id="362" w:name="_Toc34747203"/>
      <w:bookmarkStart w:id="363" w:name="_Toc77102017"/>
      <w:r w:rsidRPr="00F54804">
        <w:t xml:space="preserve">Element </w:t>
      </w:r>
      <w:r w:rsidRPr="00E86102">
        <w:rPr>
          <w:rFonts w:ascii="Courier New" w:hAnsi="Courier New" w:cs="Courier New"/>
        </w:rPr>
        <w:t>&lt;partner/&gt;</w:t>
      </w:r>
      <w:bookmarkEnd w:id="361"/>
      <w:bookmarkEnd w:id="362"/>
      <w:bookmarkEnd w:id="363"/>
      <w:r w:rsidR="00E86102">
        <w:t xml:space="preserve"> </w:t>
      </w:r>
    </w:p>
    <w:p w14:paraId="0A5D7A6D" w14:textId="67BF19F9"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56111" w:rsidRPr="00F54804">
        <w:t xml:space="preserve">Table </w:t>
      </w:r>
      <w:r w:rsidR="00156111">
        <w:rPr>
          <w:noProof/>
        </w:rPr>
        <w:t>14</w:t>
      </w:r>
      <w:r w:rsidR="00227C52">
        <w:fldChar w:fldCharType="end"/>
      </w:r>
      <w:r w:rsidR="00227C52">
        <w:t>.</w:t>
      </w:r>
      <w:r w:rsidR="00F73574">
        <w:t xml:space="preserve"> </w:t>
      </w:r>
    </w:p>
    <w:p w14:paraId="304CA07E" w14:textId="1E436937" w:rsidR="00227C52" w:rsidRPr="00F54804" w:rsidRDefault="00FC68DB" w:rsidP="001640C5">
      <w:pPr>
        <w:pStyle w:val="Beschriftung"/>
        <w:keepNext/>
        <w:keepLines/>
      </w:pPr>
      <w:bookmarkStart w:id="364" w:name="_Ref101339376"/>
      <w:bookmarkStart w:id="365" w:name="_Toc414573795"/>
      <w:bookmarkStart w:id="366" w:name="_Toc3566423"/>
      <w:bookmarkStart w:id="367" w:name="_Toc34747426"/>
      <w:bookmarkStart w:id="368" w:name="_Toc77095874"/>
      <w:bookmarkStart w:id="369" w:name="_Toc166666781"/>
      <w:r w:rsidRPr="00F54804">
        <w:t xml:space="preserve">Table </w:t>
      </w:r>
      <w:r w:rsidRPr="00F54804">
        <w:fldChar w:fldCharType="begin"/>
      </w:r>
      <w:r w:rsidRPr="00F54804">
        <w:instrText xml:space="preserve"> SEQ Table \* ARABIC </w:instrText>
      </w:r>
      <w:r w:rsidRPr="00F54804">
        <w:fldChar w:fldCharType="separate"/>
      </w:r>
      <w:r w:rsidR="00156111">
        <w:rPr>
          <w:noProof/>
        </w:rPr>
        <w:t>14</w:t>
      </w:r>
      <w:r w:rsidRPr="00F54804">
        <w:fldChar w:fldCharType="end"/>
      </w:r>
      <w:bookmarkEnd w:id="364"/>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5"/>
      <w:bookmarkEnd w:id="366"/>
      <w:bookmarkEnd w:id="367"/>
      <w:bookmarkEnd w:id="368"/>
      <w:bookmarkEnd w:id="369"/>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600E5D4D" w:rsidR="00227C52" w:rsidRPr="00AB5772"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3A7CEC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56111">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70" w:name="_Toc3556954"/>
      <w:bookmarkStart w:id="371" w:name="_Toc34747204"/>
      <w:bookmarkStart w:id="372" w:name="_Toc77102018"/>
      <w:r w:rsidRPr="00F54804">
        <w:t xml:space="preserve">Element </w:t>
      </w:r>
      <w:r w:rsidRPr="00E86102">
        <w:rPr>
          <w:rFonts w:ascii="Courier New" w:hAnsi="Courier New" w:cs="Courier New"/>
        </w:rPr>
        <w:t>&lt;coefficients/&gt;</w:t>
      </w:r>
      <w:bookmarkEnd w:id="370"/>
      <w:bookmarkEnd w:id="371"/>
      <w:bookmarkEnd w:id="372"/>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3D488617" w:rsidR="00FC68DB" w:rsidRPr="00E42208" w:rsidRDefault="006F7B0F"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3C849A1B" w:rsidR="00FC68DB" w:rsidRPr="00E42208" w:rsidRDefault="00FC68DB">
      <w:pPr>
        <w:pStyle w:val="berschrift4"/>
      </w:pPr>
      <w:bookmarkStart w:id="373" w:name="_Ref414837767"/>
      <w:bookmarkStart w:id="374" w:name="_Toc3556955"/>
      <w:bookmarkStart w:id="375" w:name="_Toc34747205"/>
      <w:bookmarkStart w:id="376" w:name="_Toc77102019"/>
      <w:r w:rsidRPr="00E42208">
        <w:t xml:space="preserve">Local </w:t>
      </w:r>
      <w:r w:rsidR="006F7B0F">
        <w:t>c</w:t>
      </w:r>
      <w:r w:rsidRPr="00E42208">
        <w:t xml:space="preserve">ontact </w:t>
      </w:r>
      <w:r w:rsidR="006F7B0F">
        <w:t>p</w:t>
      </w:r>
      <w:r w:rsidRPr="00E42208">
        <w:t>roperties</w:t>
      </w:r>
      <w:bookmarkEnd w:id="373"/>
      <w:bookmarkEnd w:id="374"/>
      <w:bookmarkEnd w:id="375"/>
      <w:bookmarkEnd w:id="376"/>
      <w:r w:rsidRPr="00E42208">
        <w:t xml:space="preserve"> </w:t>
      </w:r>
    </w:p>
    <w:p w14:paraId="34DEE08A" w14:textId="549A692C"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56111">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5859F2AA"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56111" w:rsidRPr="00F54804">
        <w:t xml:space="preserve">Table </w:t>
      </w:r>
      <w:r w:rsidR="00156111">
        <w:rPr>
          <w:noProof/>
        </w:rPr>
        <w:t>15</w:t>
      </w:r>
      <w:r w:rsidR="0039224F">
        <w:fldChar w:fldCharType="end"/>
      </w:r>
      <w:r w:rsidR="0039224F">
        <w:t xml:space="preserve">. </w:t>
      </w:r>
    </w:p>
    <w:p w14:paraId="12B1BD3F" w14:textId="3155F729" w:rsidR="0039224F" w:rsidRPr="00BD52D7" w:rsidRDefault="0039224F" w:rsidP="001640C5">
      <w:pPr>
        <w:pStyle w:val="Beschriftung"/>
        <w:keepNext/>
        <w:keepLines/>
      </w:pPr>
      <w:bookmarkStart w:id="377" w:name="_Ref101340168"/>
      <w:bookmarkStart w:id="378" w:name="_Toc166666782"/>
      <w:r w:rsidRPr="00F54804">
        <w:t xml:space="preserve">Table </w:t>
      </w:r>
      <w:r w:rsidRPr="00F54804">
        <w:fldChar w:fldCharType="begin"/>
      </w:r>
      <w:r w:rsidRPr="00F54804">
        <w:instrText xml:space="preserve"> SEQ Table \* ARABIC </w:instrText>
      </w:r>
      <w:r w:rsidRPr="00F54804">
        <w:fldChar w:fldCharType="separate"/>
      </w:r>
      <w:r w:rsidR="00156111">
        <w:rPr>
          <w:noProof/>
        </w:rPr>
        <w:t>15</w:t>
      </w:r>
      <w:r w:rsidRPr="00F54804">
        <w:fldChar w:fldCharType="end"/>
      </w:r>
      <w:bookmarkEnd w:id="377"/>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C8443E4" w:rsidR="00FC68DB" w:rsidRPr="00864958" w:rsidRDefault="00284485" w:rsidP="0013175B">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9" w:name="_Ref414836574"/>
      <w:bookmarkStart w:id="380" w:name="_Toc3556956"/>
      <w:bookmarkStart w:id="381" w:name="_Toc34747206"/>
      <w:bookmarkStart w:id="382" w:name="_Toc77102020"/>
      <w:bookmarkStart w:id="383" w:name="_Toc166666579"/>
      <w:r w:rsidRPr="000A1B7B">
        <w:t>Joints</w:t>
      </w:r>
      <w:bookmarkEnd w:id="379"/>
      <w:bookmarkEnd w:id="380"/>
      <w:bookmarkEnd w:id="381"/>
      <w:bookmarkEnd w:id="382"/>
      <w:bookmarkEnd w:id="383"/>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BA833E4"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56111">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30076B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156111" w:rsidRPr="00F54804">
        <w:t xml:space="preserve">Table </w:t>
      </w:r>
      <w:r w:rsidR="00156111">
        <w:rPr>
          <w:noProof/>
        </w:rPr>
        <w:t>16</w:t>
      </w:r>
      <w:r>
        <w:fldChar w:fldCharType="end"/>
      </w:r>
      <w:r w:rsidR="0039224F">
        <w:t>:</w:t>
      </w:r>
      <w:r w:rsidR="00FC68DB" w:rsidRPr="00726144">
        <w:t xml:space="preserve"> </w:t>
      </w:r>
    </w:p>
    <w:p w14:paraId="17856088" w14:textId="39F81BD5" w:rsidR="0039224F" w:rsidRPr="00F54804" w:rsidRDefault="0039224F" w:rsidP="001640C5">
      <w:pPr>
        <w:pStyle w:val="Beschriftung"/>
        <w:keepNext/>
        <w:keepLines/>
      </w:pPr>
      <w:bookmarkStart w:id="384" w:name="_Ref156247075"/>
      <w:bookmarkStart w:id="385" w:name="_Toc166666783"/>
      <w:r w:rsidRPr="00F54804">
        <w:t xml:space="preserve">Table </w:t>
      </w:r>
      <w:r w:rsidRPr="00F54804">
        <w:fldChar w:fldCharType="begin"/>
      </w:r>
      <w:r w:rsidRPr="00F54804">
        <w:instrText xml:space="preserve"> SEQ Table \* ARABIC </w:instrText>
      </w:r>
      <w:r w:rsidRPr="00F54804">
        <w:fldChar w:fldCharType="separate"/>
      </w:r>
      <w:r w:rsidR="00156111">
        <w:rPr>
          <w:noProof/>
        </w:rPr>
        <w:t>16</w:t>
      </w:r>
      <w:r w:rsidRPr="00F54804">
        <w:fldChar w:fldCharType="end"/>
      </w:r>
      <w:bookmarkEnd w:id="384"/>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10BA0F98" w:rsidR="00FC68DB" w:rsidRPr="00864958" w:rsidRDefault="00CC3429" w:rsidP="0013175B">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CAE0F68"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w:t>
      </w:r>
      <w:r w:rsidR="00185A0D">
        <w:t>, i</w:t>
      </w:r>
      <w:r w:rsidRPr="001E4607">
        <w:t>.</w:t>
      </w:r>
      <w:r w:rsidR="00185A0D">
        <w:t>e.</w:t>
      </w:r>
      <w:r w:rsidRPr="001E4607">
        <w:t xml:space="preserve"> at least </w:t>
      </w:r>
      <w:r w:rsidR="00185A0D">
        <w:t>one</w:t>
      </w:r>
      <w:r w:rsidRPr="001E4607">
        <w:t xml:space="preserve"> connection </w:t>
      </w:r>
      <w:r w:rsidR="00641774" w:rsidRPr="001E4607">
        <w:t>must</w:t>
      </w:r>
      <w:r w:rsidRPr="001E4607">
        <w:t xml:space="preserve"> be defined.</w:t>
      </w:r>
    </w:p>
    <w:p w14:paraId="36546676" w14:textId="6775583A" w:rsidR="00FC68DB" w:rsidRPr="000A1B7B" w:rsidRDefault="00B674B0" w:rsidP="00B202D2">
      <w:pPr>
        <w:pStyle w:val="berschrift2"/>
      </w:pPr>
      <w:bookmarkStart w:id="386" w:name="_Toc428456083"/>
      <w:bookmarkStart w:id="387" w:name="_Toc428537047"/>
      <w:bookmarkStart w:id="388" w:name="_Toc428969366"/>
      <w:bookmarkStart w:id="389" w:name="_Toc429052757"/>
      <w:bookmarkStart w:id="390" w:name="_Toc3556957"/>
      <w:bookmarkStart w:id="391" w:name="_Toc34747207"/>
      <w:bookmarkStart w:id="392" w:name="_Toc77102021"/>
      <w:bookmarkStart w:id="393" w:name="_Toc166666580"/>
      <w:bookmarkEnd w:id="386"/>
      <w:bookmarkEnd w:id="387"/>
      <w:bookmarkEnd w:id="388"/>
      <w:bookmarkEnd w:id="389"/>
      <w:r>
        <w:t>M</w:t>
      </w:r>
      <w:r w:rsidR="00FC68DB" w:rsidRPr="000A1B7B">
        <w:t xml:space="preserve">inimalistic </w:t>
      </w:r>
      <w:r w:rsidR="006F7B0F">
        <w:t>e</w:t>
      </w:r>
      <w:r w:rsidR="00FC68DB" w:rsidRPr="000A1B7B">
        <w:t>xample of a χMCF file</w:t>
      </w:r>
      <w:bookmarkEnd w:id="390"/>
      <w:bookmarkEnd w:id="391"/>
      <w:bookmarkEnd w:id="392"/>
      <w:bookmarkEnd w:id="393"/>
      <w:r w:rsidR="00D76FD9">
        <w:t xml:space="preserve"> </w:t>
      </w:r>
    </w:p>
    <w:p w14:paraId="5EEB94D5" w14:textId="2663A547" w:rsidR="00FC68DB" w:rsidRDefault="00B674B0" w:rsidP="00B202D2">
      <w:pPr>
        <w:keepNext/>
      </w:pPr>
      <w:r>
        <w:t>T</w:t>
      </w:r>
      <w:r w:rsidR="00FC68DB" w:rsidRPr="00F54804">
        <w:t xml:space="preserve">he following example shows how </w:t>
      </w:r>
      <w:r w:rsidR="007165AE">
        <w:t>a</w:t>
      </w:r>
      <w:r w:rsidR="00FC68DB" w:rsidRPr="00F54804">
        <w:t xml:space="preserve"> </w:t>
      </w:r>
      <w:r w:rsidR="00A44CE4" w:rsidRPr="00F54804">
        <w:t>χMCF</w:t>
      </w:r>
      <w:r w:rsidR="00FC68DB" w:rsidRPr="00F54804">
        <w:t xml:space="preserve"> file should look</w:t>
      </w:r>
      <w:r w:rsidR="00577CF4">
        <w:t>.</w:t>
      </w:r>
      <w:r>
        <w:t xml:space="preserve"> </w:t>
      </w:r>
    </w:p>
    <w:p w14:paraId="48CB3269" w14:textId="2653D3EF" w:rsidR="00577CF4" w:rsidRPr="00F54804" w:rsidRDefault="00B9184D" w:rsidP="00DB05E7">
      <w:pPr>
        <w:pStyle w:val="Example"/>
        <w:keepNext/>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0359B264" w:rsidR="00FC68DB" w:rsidRPr="00F54804" w:rsidRDefault="00FC68DB" w:rsidP="00B202D2">
      <w:pPr>
        <w:pStyle w:val="berschrift2"/>
      </w:pPr>
      <w:bookmarkStart w:id="394" w:name="_Toc428279348"/>
      <w:bookmarkStart w:id="395" w:name="_Toc428456085"/>
      <w:bookmarkStart w:id="396" w:name="_Toc428537049"/>
      <w:bookmarkStart w:id="397" w:name="_Toc428969368"/>
      <w:bookmarkStart w:id="398" w:name="_Toc429052759"/>
      <w:bookmarkStart w:id="399" w:name="_Toc3556958"/>
      <w:bookmarkStart w:id="400" w:name="_Toc34747208"/>
      <w:bookmarkStart w:id="401" w:name="_Toc77102022"/>
      <w:bookmarkStart w:id="402" w:name="_Toc166666581"/>
      <w:bookmarkEnd w:id="394"/>
      <w:bookmarkEnd w:id="395"/>
      <w:bookmarkEnd w:id="396"/>
      <w:bookmarkEnd w:id="397"/>
      <w:bookmarkEnd w:id="398"/>
      <w:r w:rsidRPr="00F54804">
        <w:t xml:space="preserve">XML </w:t>
      </w:r>
      <w:r w:rsidR="00DB05E7">
        <w:t>s</w:t>
      </w:r>
      <w:r w:rsidRPr="00F54804">
        <w:t xml:space="preserve">chema </w:t>
      </w:r>
      <w:r w:rsidR="00DB05E7">
        <w:t>d</w:t>
      </w:r>
      <w:r w:rsidRPr="00F54804">
        <w:t>efinition</w:t>
      </w:r>
      <w:bookmarkEnd w:id="399"/>
      <w:bookmarkEnd w:id="400"/>
      <w:bookmarkEnd w:id="401"/>
      <w:bookmarkEnd w:id="402"/>
    </w:p>
    <w:p w14:paraId="73AFF0BD" w14:textId="6ECC5ECC" w:rsidR="003B4065" w:rsidRPr="0013175B" w:rsidRDefault="00A97D1B" w:rsidP="00ED0100">
      <w:pPr>
        <w:keepLines/>
        <w:rPr>
          <w:rFonts w:asciiTheme="minorHAnsi" w:hAnsiTheme="minorHAnsi" w:cstheme="minorBidi"/>
        </w:rPr>
      </w:pPr>
      <w:r w:rsidRPr="005C2D94">
        <w:t xml:space="preserve">The XML </w:t>
      </w:r>
      <w:r w:rsidR="00DB05E7">
        <w:t>s</w:t>
      </w:r>
      <w:r w:rsidRPr="005C2D94">
        <w:t xml:space="preserve">chema definition (XSD) </w:t>
      </w:r>
      <w:r w:rsidR="00DC61A9">
        <w:t xml:space="preserve">of χMCF </w:t>
      </w:r>
      <w:r w:rsidRPr="005C2D94">
        <w:t>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0992540D" w:rsidR="00FC68DB" w:rsidRPr="00F54804" w:rsidRDefault="00FC68DB" w:rsidP="00B202D2">
      <w:pPr>
        <w:pStyle w:val="berschrift1"/>
      </w:pPr>
      <w:bookmarkStart w:id="403" w:name="_Toc334484488"/>
      <w:bookmarkStart w:id="404" w:name="_Toc334486133"/>
      <w:bookmarkStart w:id="405" w:name="XMLStructureConnectionGroups"/>
      <w:bookmarkStart w:id="406" w:name="SeamweldConnectionGroupPart"/>
      <w:bookmarkStart w:id="407" w:name="XMLStructurePartsPIDs"/>
      <w:bookmarkStart w:id="408" w:name="XMLStructureConnections"/>
      <w:bookmarkStart w:id="409" w:name="XMLStructurePointConnections"/>
      <w:bookmarkStart w:id="410" w:name="XMLStructureLineConnections"/>
      <w:bookmarkStart w:id="411" w:name="XMLStructurePlaneConnections"/>
      <w:bookmarkStart w:id="412" w:name="_Toc338938892"/>
      <w:bookmarkStart w:id="413" w:name="_Toc338939088"/>
      <w:bookmarkStart w:id="414" w:name="_Toc3556959"/>
      <w:bookmarkStart w:id="415" w:name="_Toc34747209"/>
      <w:bookmarkStart w:id="416" w:name="_Toc77102023"/>
      <w:bookmarkStart w:id="417" w:name="_Toc166666582"/>
      <w:bookmarkEnd w:id="175"/>
      <w:bookmarkEnd w:id="176"/>
      <w:bookmarkEnd w:id="403"/>
      <w:bookmarkEnd w:id="404"/>
      <w:bookmarkEnd w:id="405"/>
      <w:bookmarkEnd w:id="406"/>
      <w:bookmarkEnd w:id="407"/>
      <w:bookmarkEnd w:id="408"/>
      <w:bookmarkEnd w:id="409"/>
      <w:bookmarkEnd w:id="410"/>
      <w:bookmarkEnd w:id="411"/>
      <w:r w:rsidRPr="00F54804">
        <w:t xml:space="preserve">Data </w:t>
      </w:r>
      <w:r w:rsidR="00C92359">
        <w:t>c</w:t>
      </w:r>
      <w:r w:rsidRPr="00F54804">
        <w:t xml:space="preserve">ommon to any </w:t>
      </w:r>
      <w:r w:rsidR="00C92359">
        <w:t>c</w:t>
      </w:r>
      <w:r w:rsidRPr="00F54804">
        <w:t>onnection</w:t>
      </w:r>
      <w:bookmarkEnd w:id="412"/>
      <w:bookmarkEnd w:id="413"/>
      <w:bookmarkEnd w:id="414"/>
      <w:bookmarkEnd w:id="415"/>
      <w:bookmarkEnd w:id="416"/>
      <w:bookmarkEnd w:id="417"/>
      <w:r w:rsidRPr="00F54804">
        <w:t xml:space="preserve"> </w:t>
      </w:r>
    </w:p>
    <w:p w14:paraId="065EFE33" w14:textId="77777777" w:rsidR="00FC68DB" w:rsidRPr="005C2D94" w:rsidRDefault="00FC68DB" w:rsidP="00B202D2">
      <w:pPr>
        <w:pStyle w:val="berschrift2"/>
      </w:pPr>
      <w:bookmarkStart w:id="418" w:name="_Ref448911656"/>
      <w:bookmarkStart w:id="419" w:name="_Toc3556960"/>
      <w:bookmarkStart w:id="420" w:name="_Toc34747210"/>
      <w:bookmarkStart w:id="421" w:name="_Toc77102024"/>
      <w:bookmarkStart w:id="422" w:name="_Toc413359574"/>
      <w:bookmarkStart w:id="423" w:name="_Toc338938893"/>
      <w:bookmarkStart w:id="424" w:name="_Toc338939089"/>
      <w:bookmarkStart w:id="425" w:name="_Toc288196462"/>
      <w:bookmarkStart w:id="426" w:name="_Toc288200760"/>
      <w:bookmarkStart w:id="427" w:name="_Toc166666583"/>
      <w:r w:rsidRPr="005C2D94">
        <w:t>Indices and their properties</w:t>
      </w:r>
      <w:bookmarkEnd w:id="418"/>
      <w:bookmarkEnd w:id="419"/>
      <w:bookmarkEnd w:id="420"/>
      <w:bookmarkEnd w:id="421"/>
      <w:bookmarkEnd w:id="42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750EF9A2" w:rsidR="00FC68DB" w:rsidRDefault="00FC68DB" w:rsidP="00B202D2">
      <w:pPr>
        <w:pStyle w:val="berschrift2"/>
        <w:rPr>
          <w:szCs w:val="34"/>
        </w:rPr>
      </w:pPr>
      <w:bookmarkStart w:id="428" w:name="_Toc166666584"/>
      <w:bookmarkEnd w:id="422"/>
      <w:r w:rsidRPr="00F54804">
        <w:rPr>
          <w:szCs w:val="34"/>
        </w:rPr>
        <w:t xml:space="preserve">Connection </w:t>
      </w:r>
      <w:r w:rsidR="00BC5BBB">
        <w:rPr>
          <w:szCs w:val="34"/>
        </w:rPr>
        <w:t>r</w:t>
      </w:r>
      <w:r w:rsidRPr="00F54804">
        <w:rPr>
          <w:szCs w:val="34"/>
        </w:rPr>
        <w:t>eferencing</w:t>
      </w:r>
      <w:bookmarkEnd w:id="428"/>
      <w:r w:rsidRPr="00F54804">
        <w:rPr>
          <w:szCs w:val="34"/>
        </w:rPr>
        <w:t xml:space="preserve"> </w:t>
      </w:r>
    </w:p>
    <w:p w14:paraId="5A305FE7" w14:textId="3B337402" w:rsidR="00EE0CF2" w:rsidRPr="00BF5C18" w:rsidRDefault="00EE0CF2" w:rsidP="0013175B">
      <w:pPr>
        <w:pStyle w:val="berschrift3"/>
      </w:pPr>
      <w:bookmarkStart w:id="429" w:name="_Toc166666585"/>
      <w:r>
        <w:t xml:space="preserve">Need for </w:t>
      </w:r>
      <w:r w:rsidR="00BC5BBB">
        <w:t>r</w:t>
      </w:r>
      <w:r>
        <w:t>eferencing</w:t>
      </w:r>
      <w:bookmarkEnd w:id="429"/>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30" w:name="_Toc166666586"/>
      <w:r w:rsidRPr="00F54804">
        <w:t>Attribute</w:t>
      </w:r>
      <w:r w:rsidR="009B6E79">
        <w:t xml:space="preserve"> </w:t>
      </w:r>
      <w:r w:rsidRPr="009B6E79">
        <w:rPr>
          <w:rStyle w:val="CodeCharacter"/>
        </w:rPr>
        <w:t>label</w:t>
      </w:r>
      <w:bookmarkEnd w:id="430"/>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31" w:name="_Toc77102026"/>
      <w:bookmarkStart w:id="432" w:name="_Toc166666587"/>
      <w:r w:rsidRPr="00F54804">
        <w:t xml:space="preserve">Attribute </w:t>
      </w:r>
      <w:r w:rsidRPr="00962C31">
        <w:rPr>
          <w:rFonts w:ascii="Courier New" w:hAnsi="Courier New"/>
          <w:bCs/>
        </w:rPr>
        <w:t>ident</w:t>
      </w:r>
      <w:bookmarkEnd w:id="432"/>
      <w:r w:rsidRPr="00F54804">
        <w:t xml:space="preserve"> </w:t>
      </w:r>
      <w:bookmarkEnd w:id="431"/>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A5D52D1" w:rsidR="00FC68DB" w:rsidRPr="004C6055" w:rsidRDefault="00B9184D"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6A67CED7" w:rsidR="00EE0CF2" w:rsidRPr="00BF5C18" w:rsidRDefault="00FC68DB">
      <w:pPr>
        <w:pStyle w:val="berschrift2"/>
        <w:rPr>
          <w:szCs w:val="34"/>
        </w:rPr>
      </w:pPr>
      <w:bookmarkStart w:id="433" w:name="_Ref413329202"/>
      <w:bookmarkStart w:id="434" w:name="_Toc413359575"/>
      <w:bookmarkStart w:id="435" w:name="_Toc3556962"/>
      <w:bookmarkStart w:id="436" w:name="_Toc34747212"/>
      <w:bookmarkStart w:id="437" w:name="_Toc77102027"/>
      <w:bookmarkStart w:id="438" w:name="_Toc166666588"/>
      <w:r w:rsidRPr="005C2D94">
        <w:rPr>
          <w:szCs w:val="34"/>
        </w:rPr>
        <w:t xml:space="preserve">Dimensions and </w:t>
      </w:r>
      <w:r w:rsidR="00980496">
        <w:rPr>
          <w:szCs w:val="34"/>
        </w:rPr>
        <w:t>c</w:t>
      </w:r>
      <w:r w:rsidRPr="005C2D94">
        <w:rPr>
          <w:szCs w:val="34"/>
        </w:rPr>
        <w:t>oordinates</w:t>
      </w:r>
      <w:bookmarkEnd w:id="433"/>
      <w:bookmarkEnd w:id="434"/>
      <w:bookmarkEnd w:id="435"/>
      <w:bookmarkEnd w:id="436"/>
      <w:bookmarkEnd w:id="437"/>
      <w:bookmarkEnd w:id="438"/>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9" w:name="_Toc413359576"/>
      <w:bookmarkStart w:id="440" w:name="_Ref440360308"/>
      <w:bookmarkStart w:id="441" w:name="_Ref440360312"/>
      <w:bookmarkStart w:id="442" w:name="_Ref440360851"/>
      <w:bookmarkStart w:id="443" w:name="_Ref440360857"/>
      <w:bookmarkStart w:id="444" w:name="_Ref440453613"/>
      <w:bookmarkStart w:id="445" w:name="_Ref440453616"/>
      <w:bookmarkStart w:id="446" w:name="_Ref440454500"/>
      <w:bookmarkStart w:id="447" w:name="_Ref440454502"/>
      <w:bookmarkStart w:id="448" w:name="_Toc3556963"/>
      <w:bookmarkStart w:id="449" w:name="_Toc34747213"/>
      <w:bookmarkStart w:id="450" w:name="_Toc77102028"/>
      <w:bookmarkStart w:id="451" w:name="_Ref157017986"/>
      <w:bookmarkStart w:id="452" w:name="_Toc166666589"/>
      <w:r w:rsidRPr="009B6E79">
        <w:rPr>
          <w:szCs w:val="24"/>
        </w:rPr>
        <w:t xml:space="preserve">Attribute </w:t>
      </w:r>
      <w:r w:rsidRPr="009B6E79">
        <w:rPr>
          <w:rStyle w:val="CodeCharacter"/>
          <w:sz w:val="24"/>
          <w:szCs w:val="24"/>
        </w:rPr>
        <w:t>quality_control</w:t>
      </w:r>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37B02CDF" w:rsidR="00FC68DB" w:rsidRPr="00F54804" w:rsidRDefault="00FC68DB" w:rsidP="002E40C2">
      <w:pPr>
        <w:pStyle w:val="berschrift2"/>
        <w:rPr>
          <w:szCs w:val="34"/>
        </w:rPr>
      </w:pPr>
      <w:bookmarkStart w:id="453" w:name="_Ref428442251"/>
      <w:bookmarkStart w:id="454" w:name="_Toc3556964"/>
      <w:bookmarkStart w:id="455" w:name="_Toc34747214"/>
      <w:bookmarkStart w:id="456" w:name="_Toc77102029"/>
      <w:bookmarkStart w:id="457" w:name="_Toc166666590"/>
      <w:r w:rsidRPr="00F54804">
        <w:rPr>
          <w:szCs w:val="34"/>
        </w:rPr>
        <w:t xml:space="preserve">Custom </w:t>
      </w:r>
      <w:r w:rsidR="00980496">
        <w:rPr>
          <w:szCs w:val="34"/>
        </w:rPr>
        <w:t>a</w:t>
      </w:r>
      <w:r w:rsidRPr="00F54804">
        <w:rPr>
          <w:szCs w:val="34"/>
        </w:rPr>
        <w:t>ttributes list</w:t>
      </w:r>
      <w:bookmarkEnd w:id="453"/>
      <w:bookmarkEnd w:id="454"/>
      <w:bookmarkEnd w:id="455"/>
      <w:bookmarkEnd w:id="456"/>
      <w:bookmarkEnd w:id="457"/>
      <w:r w:rsidR="00734A9C">
        <w:rPr>
          <w:szCs w:val="34"/>
        </w:rPr>
        <w:t xml:space="preserve"> </w:t>
      </w:r>
    </w:p>
    <w:p w14:paraId="60816516" w14:textId="01D0AF50"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56111">
        <w:t>4.2</w:t>
      </w:r>
      <w:r w:rsidR="00352B0A">
        <w:fldChar w:fldCharType="end"/>
      </w:r>
      <w:r w:rsidRPr="00F54804">
        <w:t xml:space="preserve"> that only information relevant to connections should be contained in χMCF. </w:t>
      </w:r>
      <w:r w:rsidR="00980496">
        <w:t>The e</w:t>
      </w:r>
      <w:r w:rsidRPr="00F54804">
        <w:t xml:space="preserv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56111">
        <w:t>7.3</w:t>
      </w:r>
      <w:r w:rsidR="00352B0A">
        <w:fldChar w:fldCharType="end"/>
      </w:r>
      <w:r w:rsidRPr="00F54804">
        <w:t>.</w:t>
      </w:r>
      <w:r w:rsidR="00DB60FE">
        <w:t xml:space="preserve"> </w:t>
      </w:r>
      <w:r w:rsidR="009171DF" w:rsidRPr="009171DF">
        <w:t>These two</w:t>
      </w:r>
      <w:r w:rsidR="00DB60FE">
        <w:t xml:space="preserve"> elements </w:t>
      </w:r>
      <w:r w:rsidR="009171DF" w:rsidRPr="009171DF">
        <w:t xml:space="preserve">essentially </w:t>
      </w:r>
      <w:r w:rsidR="00DB60FE">
        <w:t>a</w:t>
      </w:r>
      <w:r w:rsidRPr="00F54804">
        <w:t xml:space="preserve">im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0F5A217E"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w:t>
      </w:r>
      <w:r w:rsidR="00CF771F">
        <w:t xml:space="preserve"> </w:t>
      </w:r>
      <w:r w:rsidR="00CF771F">
        <w:rPr>
          <w:szCs w:val="24"/>
        </w:rPr>
        <w:t>Reference</w:t>
      </w:r>
      <w:r w:rsidR="00D442C1">
        <w:t>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156111" w:rsidRPr="00156111">
            <w:rPr>
              <w:noProof/>
              <w:lang w:val="en-US"/>
            </w:rPr>
            <w:t>[9]</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710CBFBA" w:rsidR="00FC68DB" w:rsidRPr="00E733DE" w:rsidRDefault="00FC68DB" w:rsidP="00164C01">
      <w:pPr>
        <w:spacing w:before="120" w:after="0"/>
      </w:pPr>
      <w:r w:rsidRPr="00E733DE">
        <w:t>Often</w:t>
      </w:r>
      <w:r w:rsidR="00FA0612">
        <w:t>,</w:t>
      </w:r>
      <w:r w:rsidRPr="00E733DE">
        <w:t xml:space="preserve">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491D7A4C" w:rsidR="00577CF4" w:rsidRPr="00734A9C" w:rsidRDefault="00B9184D"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5597E9F0"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rsidR="00FA0612">
        <w:t xml:space="preserve">be </w:t>
      </w:r>
      <w:r>
        <w:t xml:space="preserve">at most </w:t>
      </w:r>
      <w:r w:rsidR="00FC68DB" w:rsidRPr="00F54804">
        <w:t>one element inside each connection.</w:t>
      </w:r>
    </w:p>
    <w:p w14:paraId="170C3F70" w14:textId="43D55EA7"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A0612">
        <w:t xml:space="preserve">see </w:t>
      </w:r>
      <w:r w:rsidR="00F73574">
        <w:fldChar w:fldCharType="begin"/>
      </w:r>
      <w:r w:rsidR="00F73574">
        <w:instrText xml:space="preserve"> REF _Ref156247232 \h </w:instrText>
      </w:r>
      <w:r w:rsidR="00F73574">
        <w:fldChar w:fldCharType="separate"/>
      </w:r>
      <w:r w:rsidR="00156111" w:rsidRPr="00F54804">
        <w:t xml:space="preserve">Table </w:t>
      </w:r>
      <w:r w:rsidR="00156111">
        <w:rPr>
          <w:noProof/>
        </w:rPr>
        <w:t>17</w:t>
      </w:r>
      <w:r w:rsidR="00F73574">
        <w:fldChar w:fldCharType="end"/>
      </w:r>
      <w:r w:rsidR="00F73574">
        <w:t>)</w:t>
      </w:r>
      <w:r w:rsidRPr="00F54804">
        <w:t>:</w:t>
      </w:r>
      <w:r w:rsidR="00FA0612">
        <w:t xml:space="preserve"> </w:t>
      </w:r>
    </w:p>
    <w:p w14:paraId="6803FB90" w14:textId="2C8F010C" w:rsidR="0039224F" w:rsidRPr="00F54804" w:rsidRDefault="0039224F" w:rsidP="001640C5">
      <w:pPr>
        <w:pStyle w:val="Beschriftung"/>
        <w:keepNext/>
        <w:keepLines/>
      </w:pPr>
      <w:bookmarkStart w:id="458" w:name="_Ref156247232"/>
      <w:bookmarkStart w:id="459" w:name="_Toc166666784"/>
      <w:r w:rsidRPr="00F54804">
        <w:t xml:space="preserve">Table </w:t>
      </w:r>
      <w:r w:rsidRPr="00F54804">
        <w:fldChar w:fldCharType="begin"/>
      </w:r>
      <w:r w:rsidRPr="00F54804">
        <w:instrText xml:space="preserve"> SEQ Table \* ARABIC </w:instrText>
      </w:r>
      <w:r w:rsidRPr="00F54804">
        <w:fldChar w:fldCharType="separate"/>
      </w:r>
      <w:r w:rsidR="00156111">
        <w:rPr>
          <w:noProof/>
        </w:rPr>
        <w:t>17</w:t>
      </w:r>
      <w:r w:rsidRPr="00F54804">
        <w:fldChar w:fldCharType="end"/>
      </w:r>
      <w:bookmarkEnd w:id="458"/>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6F1B2B9F"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32F9528B"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156111" w:rsidRPr="00F54804">
        <w:t xml:space="preserve">Table </w:t>
      </w:r>
      <w:r w:rsidR="00156111">
        <w:t>18</w:t>
      </w:r>
      <w:r w:rsidRPr="00F73574">
        <w:fldChar w:fldCharType="end"/>
      </w:r>
      <w:r w:rsidR="00FC68DB" w:rsidRPr="00F54804">
        <w:t>:</w:t>
      </w:r>
      <w:r>
        <w:t xml:space="preserve"> </w:t>
      </w:r>
    </w:p>
    <w:p w14:paraId="68CBBF86" w14:textId="7C2F2B4A" w:rsidR="0039224F" w:rsidRPr="00F54804" w:rsidRDefault="0039224F" w:rsidP="001640C5">
      <w:pPr>
        <w:pStyle w:val="Beschriftung"/>
        <w:keepNext/>
        <w:keepLines/>
      </w:pPr>
      <w:bookmarkStart w:id="460" w:name="_Ref156247293"/>
      <w:bookmarkStart w:id="461" w:name="_Toc166666785"/>
      <w:r w:rsidRPr="00F54804">
        <w:t xml:space="preserve">Table </w:t>
      </w:r>
      <w:r w:rsidRPr="00F54804">
        <w:fldChar w:fldCharType="begin"/>
      </w:r>
      <w:r w:rsidRPr="00F54804">
        <w:instrText xml:space="preserve"> SEQ Table \* ARABIC </w:instrText>
      </w:r>
      <w:r w:rsidRPr="00F54804">
        <w:fldChar w:fldCharType="separate"/>
      </w:r>
      <w:r w:rsidR="00156111">
        <w:rPr>
          <w:noProof/>
        </w:rPr>
        <w:t>18</w:t>
      </w:r>
      <w:r w:rsidRPr="00F54804">
        <w:fldChar w:fldCharType="end"/>
      </w:r>
      <w:bookmarkEnd w:id="460"/>
      <w:r>
        <w:t xml:space="preserve"> —</w:t>
      </w:r>
      <w:r w:rsidRPr="00F54804">
        <w:t xml:space="preserve"> Attributes of </w:t>
      </w:r>
      <w:r w:rsidRPr="00251C60">
        <w:rPr>
          <w:rStyle w:val="CodeCharacter"/>
        </w:rPr>
        <w:t>&lt;custom_attributes/&gt;</w:t>
      </w:r>
      <w:r w:rsidRPr="005C2D94">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63664D44" w:rsidR="00FC68DB" w:rsidRPr="00864958"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1F165F7"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DC61A9">
        <w:t xml:space="preserve">see </w:t>
      </w:r>
      <w:r w:rsidR="00F73574">
        <w:fldChar w:fldCharType="begin"/>
      </w:r>
      <w:r w:rsidR="00F73574">
        <w:instrText xml:space="preserve"> REF _Ref156247329 \h </w:instrText>
      </w:r>
      <w:r w:rsidR="00F73574">
        <w:fldChar w:fldCharType="separate"/>
      </w:r>
      <w:r w:rsidR="00156111" w:rsidRPr="00F54804">
        <w:t xml:space="preserve">Table </w:t>
      </w:r>
      <w:r w:rsidR="00156111">
        <w:rPr>
          <w:noProof/>
        </w:rPr>
        <w:t>19</w:t>
      </w:r>
      <w:r w:rsidR="00F73574">
        <w:fldChar w:fldCharType="end"/>
      </w:r>
      <w:r w:rsidR="00F73574">
        <w:t>)</w:t>
      </w:r>
      <w:r w:rsidRPr="00F54804">
        <w:t>:</w:t>
      </w:r>
    </w:p>
    <w:p w14:paraId="298CE489" w14:textId="1153ADBE" w:rsidR="0039224F" w:rsidRPr="00F54804" w:rsidRDefault="0039224F" w:rsidP="001640C5">
      <w:pPr>
        <w:pStyle w:val="Beschriftung"/>
        <w:keepNext/>
        <w:keepLines/>
      </w:pPr>
      <w:bookmarkStart w:id="462" w:name="_Ref156247329"/>
      <w:bookmarkStart w:id="463" w:name="_Toc166666786"/>
      <w:r w:rsidRPr="00F54804">
        <w:t xml:space="preserve">Table </w:t>
      </w:r>
      <w:r w:rsidRPr="00F54804">
        <w:fldChar w:fldCharType="begin"/>
      </w:r>
      <w:r w:rsidRPr="00F54804">
        <w:instrText xml:space="preserve"> SEQ Table \* ARABIC </w:instrText>
      </w:r>
      <w:r w:rsidRPr="00F54804">
        <w:fldChar w:fldCharType="separate"/>
      </w:r>
      <w:r w:rsidR="00156111">
        <w:rPr>
          <w:noProof/>
        </w:rPr>
        <w:t>19</w:t>
      </w:r>
      <w:r w:rsidRPr="00F54804">
        <w:fldChar w:fldCharType="end"/>
      </w:r>
      <w:bookmarkEnd w:id="462"/>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6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4D20D4B0"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lastRenderedPageBreak/>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4668C098" w:rsidR="00FC68DB" w:rsidRPr="0028523B" w:rsidRDefault="004255F2" w:rsidP="004255F2">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0" w:firstLine="0"/>
        <w:rPr>
          <w:szCs w:val="24"/>
        </w:rPr>
      </w:pPr>
      <w:r>
        <w:t xml:space="preserve">NOTE: </w:t>
      </w:r>
      <w:r w:rsidR="002D061B"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002D061B"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w:t>
      </w:r>
      <w:r w:rsidR="00DC61A9">
        <w:rPr>
          <w:szCs w:val="24"/>
        </w:rPr>
        <w:t xml:space="preserve"> the</w:t>
      </w:r>
      <w:r w:rsidR="00FC68DB" w:rsidRPr="0028523B">
        <w:rPr>
          <w:szCs w:val="24"/>
        </w:rPr>
        <w:t xml:space="preserve"> </w:t>
      </w:r>
      <w:r w:rsidR="00DC61A9">
        <w:rPr>
          <w:szCs w:val="24"/>
        </w:rPr>
        <w:t>XSD</w:t>
      </w:r>
      <w:r w:rsidR="00FC68DB" w:rsidRPr="0028523B">
        <w:rPr>
          <w:szCs w:val="24"/>
        </w:rPr>
        <w:t xml:space="preserve">.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0BE69F76"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156111" w:rsidRPr="006031CD">
        <w:t xml:space="preserve">Table </w:t>
      </w:r>
      <w:r w:rsidR="00156111">
        <w:rPr>
          <w:noProof/>
        </w:rPr>
        <w:t>20</w:t>
      </w:r>
      <w:r>
        <w:fldChar w:fldCharType="end"/>
      </w:r>
      <w:r w:rsidR="00FC68DB" w:rsidRPr="006031CD">
        <w:t>:</w:t>
      </w:r>
      <w:r>
        <w:t xml:space="preserve"> </w:t>
      </w:r>
    </w:p>
    <w:p w14:paraId="7DCD05B2" w14:textId="2B1311F7" w:rsidR="0039224F" w:rsidRPr="00DB2A07" w:rsidRDefault="0039224F" w:rsidP="001640C5">
      <w:pPr>
        <w:pStyle w:val="Beschriftung"/>
        <w:keepNext/>
        <w:keepLines/>
      </w:pPr>
      <w:bookmarkStart w:id="464" w:name="_Ref156247465"/>
      <w:bookmarkStart w:id="465" w:name="_Toc166666787"/>
      <w:r w:rsidRPr="006031CD">
        <w:t xml:space="preserve">Table </w:t>
      </w:r>
      <w:r w:rsidRPr="006031CD">
        <w:fldChar w:fldCharType="begin"/>
      </w:r>
      <w:r w:rsidRPr="006031CD">
        <w:instrText xml:space="preserve"> SEQ Table \* ARABIC </w:instrText>
      </w:r>
      <w:r w:rsidRPr="006031CD">
        <w:fldChar w:fldCharType="separate"/>
      </w:r>
      <w:r w:rsidR="00156111">
        <w:rPr>
          <w:noProof/>
        </w:rPr>
        <w:t>20</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5B30EB7B"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C9A9978"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156111" w:rsidRPr="006031CD">
        <w:t xml:space="preserve">Table </w:t>
      </w:r>
      <w:r w:rsidR="00156111">
        <w:rPr>
          <w:noProof/>
        </w:rPr>
        <w:t>21</w:t>
      </w:r>
      <w:r>
        <w:fldChar w:fldCharType="end"/>
      </w:r>
      <w:r w:rsidRPr="006031CD">
        <w:t>:</w:t>
      </w:r>
      <w:r>
        <w:t xml:space="preserve"> </w:t>
      </w:r>
    </w:p>
    <w:p w14:paraId="02EF5348" w14:textId="5B0FF8CA" w:rsidR="0039224F" w:rsidRPr="00DB2A07" w:rsidRDefault="0039224F" w:rsidP="001640C5">
      <w:pPr>
        <w:pStyle w:val="Beschriftung"/>
        <w:keepNext/>
        <w:keepLines/>
      </w:pPr>
      <w:bookmarkStart w:id="466" w:name="_Ref156247450"/>
      <w:bookmarkStart w:id="467" w:name="_Toc166666788"/>
      <w:r w:rsidRPr="006031CD">
        <w:t xml:space="preserve">Table </w:t>
      </w:r>
      <w:r w:rsidRPr="006031CD">
        <w:fldChar w:fldCharType="begin"/>
      </w:r>
      <w:r w:rsidRPr="006031CD">
        <w:instrText xml:space="preserve"> SEQ Table \* ARABIC </w:instrText>
      </w:r>
      <w:r w:rsidRPr="006031CD">
        <w:fldChar w:fldCharType="separate"/>
      </w:r>
      <w:r w:rsidR="00156111">
        <w:rPr>
          <w:noProof/>
        </w:rPr>
        <w:t>21</w:t>
      </w:r>
      <w:r w:rsidRPr="006031CD">
        <w:fldChar w:fldCharType="end"/>
      </w:r>
      <w:bookmarkEnd w:id="466"/>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2876F5F0"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3593F123"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156111" w:rsidRPr="006031CD">
        <w:t xml:space="preserve">Table </w:t>
      </w:r>
      <w:r w:rsidR="00156111">
        <w:rPr>
          <w:noProof/>
        </w:rPr>
        <w:t>22</w:t>
      </w:r>
      <w:r>
        <w:fldChar w:fldCharType="end"/>
      </w:r>
      <w:r w:rsidRPr="006031CD">
        <w:t>:</w:t>
      </w:r>
      <w:r>
        <w:t xml:space="preserve"> </w:t>
      </w:r>
    </w:p>
    <w:p w14:paraId="60FB916E" w14:textId="37E3522A" w:rsidR="0039224F" w:rsidRPr="006031CD" w:rsidRDefault="0039224F" w:rsidP="001640C5">
      <w:pPr>
        <w:pStyle w:val="Beschriftung"/>
        <w:keepNext/>
        <w:keepLines/>
      </w:pPr>
      <w:bookmarkStart w:id="468" w:name="_Ref156247437"/>
      <w:bookmarkStart w:id="469" w:name="_Toc166666789"/>
      <w:r w:rsidRPr="006031CD">
        <w:t xml:space="preserve">Table </w:t>
      </w:r>
      <w:r w:rsidRPr="006031CD">
        <w:fldChar w:fldCharType="begin"/>
      </w:r>
      <w:r w:rsidRPr="006031CD">
        <w:instrText xml:space="preserve"> SEQ Table \* ARABIC </w:instrText>
      </w:r>
      <w:r w:rsidRPr="006031CD">
        <w:fldChar w:fldCharType="separate"/>
      </w:r>
      <w:r w:rsidR="00156111">
        <w:rPr>
          <w:noProof/>
        </w:rPr>
        <w:t>22</w:t>
      </w:r>
      <w:r w:rsidRPr="006031CD">
        <w:fldChar w:fldCharType="end"/>
      </w:r>
      <w:bookmarkEnd w:id="468"/>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19995BF3"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6E557146"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156111" w:rsidRPr="006031CD">
        <w:t xml:space="preserve">Table </w:t>
      </w:r>
      <w:r w:rsidR="00156111">
        <w:rPr>
          <w:noProof/>
        </w:rPr>
        <w:t>23</w:t>
      </w:r>
      <w:r>
        <w:fldChar w:fldCharType="end"/>
      </w:r>
      <w:r w:rsidRPr="006031CD">
        <w:t>:</w:t>
      </w:r>
      <w:r>
        <w:t xml:space="preserve"> </w:t>
      </w:r>
    </w:p>
    <w:p w14:paraId="69DDFCCB" w14:textId="2C70CD75" w:rsidR="0039224F" w:rsidRPr="006031CD" w:rsidRDefault="0039224F" w:rsidP="001640C5">
      <w:pPr>
        <w:pStyle w:val="Beschriftung"/>
        <w:keepNext/>
        <w:keepLines/>
      </w:pPr>
      <w:bookmarkStart w:id="470" w:name="_Ref156247416"/>
      <w:bookmarkStart w:id="471" w:name="_Toc166666790"/>
      <w:r w:rsidRPr="006031CD">
        <w:t xml:space="preserve">Table </w:t>
      </w:r>
      <w:r w:rsidRPr="006031CD">
        <w:fldChar w:fldCharType="begin"/>
      </w:r>
      <w:r w:rsidRPr="006031CD">
        <w:instrText xml:space="preserve"> SEQ Table \* ARABIC </w:instrText>
      </w:r>
      <w:r w:rsidRPr="006031CD">
        <w:fldChar w:fldCharType="separate"/>
      </w:r>
      <w:r w:rsidR="00156111">
        <w:rPr>
          <w:noProof/>
        </w:rPr>
        <w:t>23</w:t>
      </w:r>
      <w:r w:rsidRPr="006031CD">
        <w:fldChar w:fldCharType="end"/>
      </w:r>
      <w:bookmarkEnd w:id="470"/>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7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CAD3C5E"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0EDCDEB7" w:rsidR="0039224F" w:rsidRPr="006031CD" w:rsidRDefault="00FC68DB" w:rsidP="00B202D2">
      <w:pPr>
        <w:keepNext/>
        <w:spacing w:before="120"/>
      </w:pPr>
      <w:r w:rsidRPr="006031CD">
        <w:rPr>
          <w:rStyle w:val="CodeCharacter"/>
        </w:rPr>
        <w:lastRenderedPageBreak/>
        <w:t>&lt;string_list/&gt;</w:t>
      </w:r>
      <w:r w:rsidRPr="006031CD">
        <w:t xml:space="preserve"> has the nested element</w:t>
      </w:r>
      <w:r w:rsidR="00F73574">
        <w:t xml:space="preserve"> (</w:t>
      </w:r>
      <w:r w:rsidR="00E8637F">
        <w:t xml:space="preserve">see </w:t>
      </w:r>
      <w:r w:rsidR="00F73574">
        <w:fldChar w:fldCharType="begin"/>
      </w:r>
      <w:r w:rsidR="00F73574">
        <w:instrText xml:space="preserve"> REF _Ref156247642 \h </w:instrText>
      </w:r>
      <w:r w:rsidR="00F73574">
        <w:fldChar w:fldCharType="separate"/>
      </w:r>
      <w:r w:rsidR="00156111" w:rsidRPr="006031CD">
        <w:t xml:space="preserve">Table </w:t>
      </w:r>
      <w:r w:rsidR="00156111">
        <w:rPr>
          <w:noProof/>
        </w:rPr>
        <w:t>24</w:t>
      </w:r>
      <w:r w:rsidR="00F73574">
        <w:fldChar w:fldCharType="end"/>
      </w:r>
      <w:r w:rsidR="00F73574">
        <w:t>)</w:t>
      </w:r>
      <w:r w:rsidRPr="006031CD">
        <w:t>:</w:t>
      </w:r>
      <w:r w:rsidR="00F73574">
        <w:t xml:space="preserve"> </w:t>
      </w:r>
    </w:p>
    <w:p w14:paraId="0EA62E80" w14:textId="4E069336" w:rsidR="006C2BAB" w:rsidRPr="006031CD" w:rsidRDefault="006C2BAB" w:rsidP="001640C5">
      <w:pPr>
        <w:pStyle w:val="Beschriftung"/>
        <w:keepNext/>
        <w:keepLines/>
      </w:pPr>
      <w:bookmarkStart w:id="472" w:name="_Ref156247642"/>
      <w:bookmarkStart w:id="473" w:name="_Toc166666791"/>
      <w:r w:rsidRPr="006031CD">
        <w:t xml:space="preserve">Table </w:t>
      </w:r>
      <w:r w:rsidRPr="006031CD">
        <w:fldChar w:fldCharType="begin"/>
      </w:r>
      <w:r w:rsidRPr="006031CD">
        <w:instrText xml:space="preserve"> SEQ Table \* ARABIC </w:instrText>
      </w:r>
      <w:r w:rsidRPr="006031CD">
        <w:fldChar w:fldCharType="separate"/>
      </w:r>
      <w:r w:rsidR="00156111">
        <w:rPr>
          <w:noProof/>
        </w:rPr>
        <w:t>24</w:t>
      </w:r>
      <w:r w:rsidRPr="006031CD">
        <w:fldChar w:fldCharType="end"/>
      </w:r>
      <w:bookmarkEnd w:id="472"/>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7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40F18973" w:rsidR="00FC68DB" w:rsidRPr="006031CD" w:rsidRDefault="00CC3429" w:rsidP="00864958">
            <w:pPr>
              <w:keepNext/>
              <w:jc w:val="left"/>
              <w:rPr>
                <w:b w:val="0"/>
              </w:rPr>
            </w:pPr>
            <w:r>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75C871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E8637F">
        <w:t xml:space="preserve">see </w:t>
      </w:r>
      <w:r w:rsidR="00262EA0">
        <w:fldChar w:fldCharType="begin"/>
      </w:r>
      <w:r w:rsidR="00262EA0">
        <w:instrText xml:space="preserve"> REF _Ref156247768 \h </w:instrText>
      </w:r>
      <w:r w:rsidR="00262EA0">
        <w:fldChar w:fldCharType="separate"/>
      </w:r>
      <w:r w:rsidR="00156111" w:rsidRPr="006031CD">
        <w:t xml:space="preserve">Table </w:t>
      </w:r>
      <w:r w:rsidR="00156111">
        <w:rPr>
          <w:noProof/>
        </w:rPr>
        <w:t>25</w:t>
      </w:r>
      <w:r w:rsidR="00262EA0">
        <w:fldChar w:fldCharType="end"/>
      </w:r>
      <w:r w:rsidR="00F73574">
        <w:t>)</w:t>
      </w:r>
      <w:r w:rsidRPr="006031CD">
        <w:t>:</w:t>
      </w:r>
      <w:r w:rsidR="00262EA0">
        <w:t xml:space="preserve"> </w:t>
      </w:r>
    </w:p>
    <w:p w14:paraId="259C646E" w14:textId="77D71CE2" w:rsidR="006C2BAB" w:rsidRPr="00A26787" w:rsidRDefault="006C2BAB" w:rsidP="001640C5">
      <w:pPr>
        <w:pStyle w:val="Beschriftung"/>
        <w:keepNext/>
        <w:keepLines/>
      </w:pPr>
      <w:bookmarkStart w:id="474" w:name="_Ref156247768"/>
      <w:bookmarkStart w:id="475" w:name="_Toc166666792"/>
      <w:r w:rsidRPr="006031CD">
        <w:t xml:space="preserve">Table </w:t>
      </w:r>
      <w:r w:rsidRPr="006031CD">
        <w:fldChar w:fldCharType="begin"/>
      </w:r>
      <w:r w:rsidRPr="006031CD">
        <w:instrText xml:space="preserve"> SEQ Table \* ARABIC </w:instrText>
      </w:r>
      <w:r w:rsidRPr="006031CD">
        <w:fldChar w:fldCharType="separate"/>
      </w:r>
      <w:r w:rsidR="00156111">
        <w:rPr>
          <w:noProof/>
        </w:rPr>
        <w:t>25</w:t>
      </w:r>
      <w:r w:rsidRPr="006031CD">
        <w:fldChar w:fldCharType="end"/>
      </w:r>
      <w:bookmarkEnd w:id="474"/>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5"/>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074E9F65" w:rsidR="00FC68DB" w:rsidRPr="006031CD" w:rsidRDefault="004255F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5EB10D55"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156111" w:rsidRPr="006031CD">
        <w:t xml:space="preserve">Table </w:t>
      </w:r>
      <w:r w:rsidR="00156111">
        <w:rPr>
          <w:noProof/>
        </w:rPr>
        <w:t>26</w:t>
      </w:r>
      <w:r w:rsidR="00262EA0">
        <w:fldChar w:fldCharType="end"/>
      </w:r>
      <w:r>
        <w:t>:</w:t>
      </w:r>
      <w:r w:rsidR="00262EA0">
        <w:t xml:space="preserve"> </w:t>
      </w:r>
    </w:p>
    <w:p w14:paraId="321D9C11" w14:textId="3500C8CC" w:rsidR="006C2BAB" w:rsidRPr="006031CD" w:rsidRDefault="006C2BAB" w:rsidP="001640C5">
      <w:pPr>
        <w:pStyle w:val="Beschriftung"/>
        <w:keepNext/>
        <w:keepLines/>
      </w:pPr>
      <w:bookmarkStart w:id="476" w:name="_Ref156247781"/>
      <w:bookmarkStart w:id="477" w:name="_Toc166666793"/>
      <w:r w:rsidRPr="006031CD">
        <w:t xml:space="preserve">Table </w:t>
      </w:r>
      <w:r w:rsidRPr="006031CD">
        <w:fldChar w:fldCharType="begin"/>
      </w:r>
      <w:r w:rsidRPr="006031CD">
        <w:instrText xml:space="preserve"> SEQ Table \* ARABIC </w:instrText>
      </w:r>
      <w:r w:rsidRPr="006031CD">
        <w:fldChar w:fldCharType="separate"/>
      </w:r>
      <w:r w:rsidR="00156111">
        <w:rPr>
          <w:noProof/>
        </w:rPr>
        <w:t>26</w:t>
      </w:r>
      <w:r w:rsidRPr="006031CD">
        <w:fldChar w:fldCharType="end"/>
      </w:r>
      <w:bookmarkEnd w:id="476"/>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D0F4F70"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872AED1"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EE37FE">
        <w:t xml:space="preserve">see </w:t>
      </w:r>
      <w:r w:rsidR="00262EA0">
        <w:fldChar w:fldCharType="begin"/>
      </w:r>
      <w:r w:rsidR="00262EA0">
        <w:instrText xml:space="preserve"> REF _Ref156247788 \h </w:instrText>
      </w:r>
      <w:r w:rsidR="00262EA0">
        <w:fldChar w:fldCharType="separate"/>
      </w:r>
      <w:r w:rsidR="00156111" w:rsidRPr="006031CD">
        <w:t xml:space="preserve">Table </w:t>
      </w:r>
      <w:r w:rsidR="00156111">
        <w:rPr>
          <w:noProof/>
        </w:rPr>
        <w:t>27</w:t>
      </w:r>
      <w:r w:rsidR="00262EA0">
        <w:fldChar w:fldCharType="end"/>
      </w:r>
      <w:r w:rsidR="00F73574">
        <w:t>)</w:t>
      </w:r>
      <w:r w:rsidRPr="006031CD">
        <w:t>:</w:t>
      </w:r>
      <w:r w:rsidR="00262EA0">
        <w:t xml:space="preserve"> </w:t>
      </w:r>
    </w:p>
    <w:p w14:paraId="4E364D21" w14:textId="52F40FF7" w:rsidR="006C2BAB" w:rsidRPr="00D06887" w:rsidRDefault="006C2BAB" w:rsidP="001640C5">
      <w:pPr>
        <w:pStyle w:val="Beschriftung"/>
        <w:keepNext/>
        <w:keepLines/>
      </w:pPr>
      <w:bookmarkStart w:id="478" w:name="_Ref156247788"/>
      <w:bookmarkStart w:id="479" w:name="_Toc166666794"/>
      <w:r w:rsidRPr="006031CD">
        <w:t xml:space="preserve">Table </w:t>
      </w:r>
      <w:r w:rsidRPr="006031CD">
        <w:fldChar w:fldCharType="begin"/>
      </w:r>
      <w:r w:rsidRPr="006031CD">
        <w:instrText xml:space="preserve"> SEQ Table \* ARABIC </w:instrText>
      </w:r>
      <w:r w:rsidRPr="006031CD">
        <w:fldChar w:fldCharType="separate"/>
      </w:r>
      <w:r w:rsidR="00156111">
        <w:rPr>
          <w:noProof/>
        </w:rPr>
        <w:t>27</w:t>
      </w:r>
      <w:r w:rsidRPr="006031CD">
        <w:fldChar w:fldCharType="end"/>
      </w:r>
      <w:bookmarkEnd w:id="478"/>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0870D43" w:rsidR="00FC68DB" w:rsidRPr="006031CD" w:rsidRDefault="00CC3429" w:rsidP="00A11911">
            <w:pPr>
              <w:keepNext/>
              <w:rPr>
                <w:b w:val="0"/>
              </w:rPr>
            </w:pPr>
            <w:r>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32AFE3D9"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EE37FE">
        <w:t xml:space="preserve">see </w:t>
      </w:r>
      <w:r w:rsidR="00262EA0">
        <w:fldChar w:fldCharType="begin"/>
      </w:r>
      <w:r w:rsidR="00262EA0">
        <w:instrText xml:space="preserve"> REF _Ref156247797 \h </w:instrText>
      </w:r>
      <w:r w:rsidR="00262EA0">
        <w:fldChar w:fldCharType="separate"/>
      </w:r>
      <w:r w:rsidR="00156111" w:rsidRPr="006031CD">
        <w:t xml:space="preserve">Table </w:t>
      </w:r>
      <w:r w:rsidR="00156111">
        <w:rPr>
          <w:noProof/>
        </w:rPr>
        <w:t>28</w:t>
      </w:r>
      <w:r w:rsidR="00262EA0">
        <w:fldChar w:fldCharType="end"/>
      </w:r>
      <w:r w:rsidR="00F73574">
        <w:t>)</w:t>
      </w:r>
      <w:r w:rsidRPr="006031CD">
        <w:t>:</w:t>
      </w:r>
      <w:r w:rsidR="00262EA0">
        <w:t xml:space="preserve"> </w:t>
      </w:r>
    </w:p>
    <w:p w14:paraId="44510689" w14:textId="71C1C6C2" w:rsidR="0059323C" w:rsidRPr="006031CD" w:rsidRDefault="0059323C" w:rsidP="001640C5">
      <w:pPr>
        <w:pStyle w:val="Beschriftung"/>
        <w:keepNext/>
        <w:keepLines/>
      </w:pPr>
      <w:bookmarkStart w:id="480" w:name="_Ref156247797"/>
      <w:bookmarkStart w:id="481" w:name="_Toc166666795"/>
      <w:r w:rsidRPr="006031CD">
        <w:t xml:space="preserve">Table </w:t>
      </w:r>
      <w:r w:rsidRPr="006031CD">
        <w:fldChar w:fldCharType="begin"/>
      </w:r>
      <w:r w:rsidRPr="006031CD">
        <w:instrText xml:space="preserve"> SEQ Table \* ARABIC </w:instrText>
      </w:r>
      <w:r w:rsidRPr="006031CD">
        <w:fldChar w:fldCharType="separate"/>
      </w:r>
      <w:r w:rsidR="00156111">
        <w:rPr>
          <w:noProof/>
        </w:rPr>
        <w:t>28</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81"/>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514A9D17" w:rsidR="00FC68DB" w:rsidRPr="006031CD" w:rsidRDefault="004255F2" w:rsidP="00B202D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070842FA"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156111" w:rsidRPr="006031CD">
        <w:t xml:space="preserve">Table </w:t>
      </w:r>
      <w:r w:rsidR="00156111">
        <w:rPr>
          <w:noProof/>
        </w:rPr>
        <w:t>29</w:t>
      </w:r>
      <w:r>
        <w:fldChar w:fldCharType="end"/>
      </w:r>
      <w:r>
        <w:t>:</w:t>
      </w:r>
    </w:p>
    <w:p w14:paraId="22E42D8D" w14:textId="25541C2A" w:rsidR="0059323C" w:rsidRPr="006031CD" w:rsidRDefault="0059323C" w:rsidP="001640C5">
      <w:pPr>
        <w:pStyle w:val="Beschriftung"/>
        <w:keepNext/>
        <w:keepLines/>
      </w:pPr>
      <w:bookmarkStart w:id="482" w:name="_Ref156247753"/>
      <w:bookmarkStart w:id="483" w:name="_Toc166666796"/>
      <w:r w:rsidRPr="006031CD">
        <w:t xml:space="preserve">Table </w:t>
      </w:r>
      <w:r w:rsidRPr="006031CD">
        <w:fldChar w:fldCharType="begin"/>
      </w:r>
      <w:r w:rsidRPr="006031CD">
        <w:instrText xml:space="preserve"> SEQ Table \* ARABIC </w:instrText>
      </w:r>
      <w:r w:rsidRPr="006031CD">
        <w:fldChar w:fldCharType="separate"/>
      </w:r>
      <w:r w:rsidR="00156111">
        <w:rPr>
          <w:noProof/>
        </w:rPr>
        <w:t>29</w:t>
      </w:r>
      <w:r w:rsidRPr="006031CD">
        <w:fldChar w:fldCharType="end"/>
      </w:r>
      <w:bookmarkEnd w:id="482"/>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8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689247A7"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1B3D5E7A"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EE37FE">
        <w:t xml:space="preserve">see </w:t>
      </w:r>
      <w:r w:rsidR="005016E9">
        <w:fldChar w:fldCharType="begin"/>
      </w:r>
      <w:r w:rsidR="005016E9">
        <w:instrText xml:space="preserve"> REF _Ref156247831 \h </w:instrText>
      </w:r>
      <w:r w:rsidR="005016E9">
        <w:fldChar w:fldCharType="separate"/>
      </w:r>
      <w:r w:rsidR="00156111" w:rsidRPr="006031CD">
        <w:t xml:space="preserve">Table </w:t>
      </w:r>
      <w:r w:rsidR="00156111">
        <w:rPr>
          <w:noProof/>
        </w:rPr>
        <w:t>30</w:t>
      </w:r>
      <w:r w:rsidR="005016E9">
        <w:fldChar w:fldCharType="end"/>
      </w:r>
      <w:r w:rsidR="005016E9">
        <w:t>)</w:t>
      </w:r>
      <w:r w:rsidRPr="006031CD">
        <w:t>:</w:t>
      </w:r>
      <w:r w:rsidR="005016E9">
        <w:t xml:space="preserve"> </w:t>
      </w:r>
    </w:p>
    <w:p w14:paraId="466CA12D" w14:textId="5D6C52AB" w:rsidR="0059323C" w:rsidRPr="006031CD" w:rsidRDefault="0059323C" w:rsidP="001640C5">
      <w:pPr>
        <w:pStyle w:val="Beschriftung"/>
        <w:keepNext/>
        <w:keepLines/>
      </w:pPr>
      <w:bookmarkStart w:id="484" w:name="_Ref156247831"/>
      <w:bookmarkStart w:id="485" w:name="_Toc166666797"/>
      <w:r w:rsidRPr="006031CD">
        <w:t xml:space="preserve">Table </w:t>
      </w:r>
      <w:r w:rsidRPr="006031CD">
        <w:fldChar w:fldCharType="begin"/>
      </w:r>
      <w:r w:rsidRPr="006031CD">
        <w:instrText xml:space="preserve"> SEQ Table \* ARABIC </w:instrText>
      </w:r>
      <w:r w:rsidRPr="006031CD">
        <w:fldChar w:fldCharType="separate"/>
      </w:r>
      <w:r w:rsidR="00156111">
        <w:rPr>
          <w:noProof/>
        </w:rPr>
        <w:t>30</w:t>
      </w:r>
      <w:r w:rsidRPr="006031CD">
        <w:fldChar w:fldCharType="end"/>
      </w:r>
      <w:bookmarkEnd w:id="484"/>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1C34A48F" w:rsidR="00FC68DB" w:rsidRPr="006031CD" w:rsidRDefault="00CC3429" w:rsidP="00B202D2">
            <w:pPr>
              <w:keepNext/>
              <w:rPr>
                <w:b w:val="0"/>
              </w:rPr>
            </w:pPr>
            <w:r>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0A01D79C"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125566">
        <w:t xml:space="preserve">see </w:t>
      </w:r>
      <w:r w:rsidR="005016E9">
        <w:fldChar w:fldCharType="begin"/>
      </w:r>
      <w:r w:rsidR="005016E9">
        <w:instrText xml:space="preserve"> REF _Ref156247839 \h </w:instrText>
      </w:r>
      <w:r w:rsidR="005016E9">
        <w:fldChar w:fldCharType="separate"/>
      </w:r>
      <w:r w:rsidR="00156111" w:rsidRPr="006031CD">
        <w:t xml:space="preserve">Table </w:t>
      </w:r>
      <w:r w:rsidR="00156111">
        <w:rPr>
          <w:noProof/>
        </w:rPr>
        <w:t>31</w:t>
      </w:r>
      <w:r w:rsidR="005016E9">
        <w:fldChar w:fldCharType="end"/>
      </w:r>
      <w:r w:rsidR="005016E9">
        <w:t>)</w:t>
      </w:r>
      <w:r w:rsidRPr="006031CD">
        <w:t>:</w:t>
      </w:r>
      <w:r w:rsidR="005016E9">
        <w:t xml:space="preserve"> </w:t>
      </w:r>
    </w:p>
    <w:p w14:paraId="48E59BEE" w14:textId="72861DBA" w:rsidR="0059323C" w:rsidRPr="006031CD" w:rsidRDefault="0059323C" w:rsidP="001640C5">
      <w:pPr>
        <w:pStyle w:val="Beschriftung"/>
        <w:keepNext/>
        <w:keepLines/>
      </w:pPr>
      <w:bookmarkStart w:id="486" w:name="_Ref156247839"/>
      <w:bookmarkStart w:id="487" w:name="_Toc166666798"/>
      <w:r w:rsidRPr="006031CD">
        <w:t xml:space="preserve">Table </w:t>
      </w:r>
      <w:r w:rsidRPr="006031CD">
        <w:fldChar w:fldCharType="begin"/>
      </w:r>
      <w:r w:rsidRPr="006031CD">
        <w:instrText xml:space="preserve"> SEQ Table \* ARABIC </w:instrText>
      </w:r>
      <w:r w:rsidRPr="006031CD">
        <w:fldChar w:fldCharType="separate"/>
      </w:r>
      <w:r w:rsidR="00156111">
        <w:rPr>
          <w:noProof/>
        </w:rPr>
        <w:t>31</w:t>
      </w:r>
      <w:r w:rsidRPr="006031CD">
        <w:fldChar w:fldCharType="end"/>
      </w:r>
      <w:bookmarkEnd w:id="486"/>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7"/>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2B7B33FA" w:rsidR="00FC68DB" w:rsidRPr="006031CD" w:rsidRDefault="004255F2" w:rsidP="00B202D2">
            <w:pPr>
              <w:keepNext/>
              <w:suppressAutoHyphens/>
              <w:rPr>
                <w:rFonts w:cs="Calibri"/>
                <w:b/>
                <w:lang w:eastAsia="zh-CN"/>
              </w:rPr>
            </w:pPr>
            <w:r>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rsidP="00302481">
      <w:pPr>
        <w:numPr>
          <w:ilvl w:val="0"/>
          <w:numId w:val="81"/>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rsidP="00302481">
      <w:pPr>
        <w:numPr>
          <w:ilvl w:val="0"/>
          <w:numId w:val="8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rsidP="00302481">
      <w:pPr>
        <w:numPr>
          <w:ilvl w:val="0"/>
          <w:numId w:val="81"/>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3E05B6E1" w:rsidR="00FC68DB" w:rsidRPr="004C6055" w:rsidRDefault="00B9184D"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8" w:name="_Toc440038865"/>
      <w:bookmarkStart w:id="489" w:name="_Toc3556965"/>
      <w:bookmarkStart w:id="490" w:name="_Toc34747215"/>
      <w:bookmarkStart w:id="491" w:name="_Toc77102030"/>
      <w:bookmarkStart w:id="492" w:name="_Ref157673329"/>
      <w:bookmarkStart w:id="493" w:name="_Toc166666591"/>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8"/>
      <w:bookmarkEnd w:id="489"/>
      <w:bookmarkEnd w:id="490"/>
      <w:bookmarkEnd w:id="491"/>
      <w:bookmarkEnd w:id="492"/>
      <w:bookmarkEnd w:id="493"/>
      <w:r w:rsidR="006E4184">
        <w:t xml:space="preserve"> </w:t>
      </w:r>
    </w:p>
    <w:p w14:paraId="46209363" w14:textId="5E11C13B" w:rsidR="00EE0CF2" w:rsidRPr="00BF5C18" w:rsidRDefault="00EE0CF2" w:rsidP="0013175B">
      <w:pPr>
        <w:pStyle w:val="berschrift3"/>
      </w:pPr>
      <w:bookmarkStart w:id="494" w:name="_Toc166666592"/>
      <w:r>
        <w:t>General</w:t>
      </w:r>
      <w:bookmarkEnd w:id="494"/>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5" w:name="_Toc440038866"/>
      <w:bookmarkStart w:id="496" w:name="_Toc3556966"/>
      <w:bookmarkStart w:id="497" w:name="_Toc34747216"/>
      <w:bookmarkStart w:id="498" w:name="_Toc77102031"/>
      <w:bookmarkStart w:id="499" w:name="_Toc166666593"/>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37A16C03" w:rsidR="00AF19F3" w:rsidRPr="006031CD" w:rsidRDefault="00163681" w:rsidP="00AF19F3">
      <w:pPr>
        <w:pStyle w:val="Listenabsatz"/>
        <w:keepNext/>
        <w:keepLines/>
        <w:numPr>
          <w:ilvl w:val="0"/>
          <w:numId w:val="46"/>
        </w:numPr>
        <w:tabs>
          <w:tab w:val="clear" w:pos="403"/>
        </w:tabs>
        <w:spacing w:line="240" w:lineRule="auto"/>
        <w:contextualSpacing w:val="0"/>
      </w:pPr>
      <w:r>
        <w:t>t</w:t>
      </w:r>
      <w:r w:rsidR="00FC68DB" w:rsidRPr="00F54804">
        <w:t>he programmer of an application</w:t>
      </w:r>
      <w:r w:rsidR="00AF19F3">
        <w:t>,</w:t>
      </w:r>
      <w:r w:rsidR="00FC68DB" w:rsidRPr="00F54804">
        <w:t xml:space="preserve"> </w:t>
      </w:r>
      <w:r>
        <w:t xml:space="preserve">and </w:t>
      </w:r>
    </w:p>
    <w:p w14:paraId="19D6D4AD" w14:textId="46B98B6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lastRenderedPageBreak/>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637FE6BE"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w:t>
      </w:r>
      <w:bookmarkStart w:id="500" w:name="_Hlk166614471"/>
      <w:r w:rsidR="00163681">
        <w:t>g</w:t>
      </w:r>
      <w:r w:rsidR="00163681" w:rsidRPr="00163681">
        <w:t xml:space="preserve">raphical user interface </w:t>
      </w:r>
      <w:r w:rsidR="00163681">
        <w:t>(</w:t>
      </w:r>
      <w:r w:rsidRPr="006031CD">
        <w:t>GUI</w:t>
      </w:r>
      <w:r w:rsidR="00163681">
        <w:t>)</w:t>
      </w:r>
      <w:bookmarkEnd w:id="500"/>
      <w:r w:rsidRPr="006031CD">
        <w:t xml:space="preserve"> for accessing it. </w:t>
      </w:r>
    </w:p>
    <w:p w14:paraId="446CEE6E" w14:textId="77777777" w:rsidR="00FC68DB" w:rsidRPr="006031CD" w:rsidRDefault="00FC68DB" w:rsidP="00B202D2">
      <w:pPr>
        <w:pStyle w:val="berschrift3"/>
      </w:pPr>
      <w:bookmarkStart w:id="501" w:name="_Toc440038867"/>
      <w:bookmarkStart w:id="502" w:name="_Toc3556967"/>
      <w:bookmarkStart w:id="503" w:name="_Toc34747217"/>
      <w:bookmarkStart w:id="504" w:name="_Toc77102032"/>
      <w:bookmarkStart w:id="505" w:name="_Toc166666594"/>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501"/>
      <w:bookmarkEnd w:id="502"/>
      <w:bookmarkEnd w:id="503"/>
      <w:bookmarkEnd w:id="504"/>
      <w:bookmarkEnd w:id="505"/>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6" w:name="_Toc440038868"/>
      <w:bookmarkStart w:id="507" w:name="_Toc3556968"/>
      <w:bookmarkStart w:id="508" w:name="_Toc34747218"/>
      <w:bookmarkStart w:id="509" w:name="_Toc77102033"/>
      <w:bookmarkStart w:id="510" w:name="_Toc166666595"/>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6"/>
      <w:bookmarkEnd w:id="507"/>
      <w:bookmarkEnd w:id="508"/>
      <w:bookmarkEnd w:id="509"/>
      <w:bookmarkEnd w:id="510"/>
      <w:r w:rsidRPr="006031CD">
        <w:t xml:space="preserve"> </w:t>
      </w:r>
    </w:p>
    <w:p w14:paraId="0B0D92A2" w14:textId="0E728CE0"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156111">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156111">
        <w:rPr>
          <w:lang w:eastAsia="ja-JP"/>
        </w:rPr>
        <w:t>8.5</w:t>
      </w:r>
      <w:r w:rsidR="00663816">
        <w:rPr>
          <w:lang w:eastAsia="ja-JP"/>
        </w:rPr>
        <w:fldChar w:fldCharType="end"/>
      </w:r>
      <w:r>
        <w:rPr>
          <w:lang w:eastAsia="ja-JP"/>
        </w:rPr>
        <w:t xml:space="preserve">, </w:t>
      </w:r>
      <w:r w:rsidR="00163681">
        <w:rPr>
          <w:lang w:eastAsia="ja-JP"/>
        </w:rPr>
        <w:t>respectively</w:t>
      </w:r>
      <w:r>
        <w:rPr>
          <w:lang w:eastAsia="ja-JP"/>
        </w:rPr>
        <w:t xml:space="preserve">. </w:t>
      </w:r>
      <w:r w:rsidR="00663816" w:rsidRPr="00663816">
        <w:rPr>
          <w:lang w:eastAsia="ja-JP"/>
        </w:rPr>
        <w:t xml:space="preserve">In this </w:t>
      </w:r>
      <w:r w:rsidR="00DD3C59">
        <w:rPr>
          <w:lang w:eastAsia="ja-JP"/>
        </w:rPr>
        <w:t>sub</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EFE2AB2" w:rsidR="00FC68DB" w:rsidRPr="006031CD" w:rsidRDefault="00FC68DB" w:rsidP="00B202D2">
      <w:pPr>
        <w:keepNext/>
        <w:keepLines/>
        <w:spacing w:before="240"/>
      </w:pPr>
      <w:r w:rsidRPr="006031CD">
        <w:rPr>
          <w:rStyle w:val="CodeCharacter"/>
        </w:rPr>
        <w:t>&lt;appdata/&gt;</w:t>
      </w:r>
      <w:r w:rsidRPr="006031CD">
        <w:t xml:space="preserve"> may be used </w:t>
      </w:r>
      <w:r w:rsidR="00321CAD">
        <w:rPr>
          <w:szCs w:val="24"/>
        </w:rPr>
        <w:t xml:space="preserve">either </w:t>
      </w:r>
      <w:r w:rsidRPr="006031CD">
        <w:t>on different levels of a χMCF file:</w:t>
      </w:r>
    </w:p>
    <w:p w14:paraId="1E9FBE23" w14:textId="1E24B705"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r w:rsidR="00321CAD">
        <w:t xml:space="preserve">or </w:t>
      </w:r>
    </w:p>
    <w:p w14:paraId="5C709056" w14:textId="77777777" w:rsidR="00321CAD" w:rsidRDefault="00FC68DB">
      <w:pPr>
        <w:pStyle w:val="Listenabsatz"/>
        <w:numPr>
          <w:ilvl w:val="0"/>
          <w:numId w:val="46"/>
        </w:numPr>
        <w:tabs>
          <w:tab w:val="clear" w:pos="403"/>
        </w:tabs>
        <w:spacing w:line="240" w:lineRule="auto"/>
        <w:contextualSpacing w:val="0"/>
      </w:pPr>
      <w:r w:rsidRPr="006031CD">
        <w:t>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321CAD">
        <w:t xml:space="preserve"> </w:t>
      </w:r>
    </w:p>
    <w:p w14:paraId="714E10D7" w14:textId="6BF42024" w:rsidR="00FC68DB" w:rsidRPr="006031CD" w:rsidRDefault="00321CAD">
      <w:pPr>
        <w:pStyle w:val="Listenabsatz"/>
        <w:numPr>
          <w:ilvl w:val="0"/>
          <w:numId w:val="46"/>
        </w:numPr>
        <w:tabs>
          <w:tab w:val="clear" w:pos="403"/>
        </w:tabs>
        <w:spacing w:line="240" w:lineRule="auto"/>
        <w:contextualSpacing w:val="0"/>
      </w:pPr>
      <w:r>
        <w:t>or both</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lastRenderedPageBreak/>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69A82E8A" w:rsidR="00E07EF3" w:rsidRDefault="00834FAB" w:rsidP="00DB4E86">
      <w:r>
        <w:t>B</w:t>
      </w:r>
      <w:r w:rsidR="00DB4E86">
        <w:t xml:space="preserve">ecause </w:t>
      </w:r>
      <w:r w:rsidR="00DB4E86" w:rsidRPr="00737A01">
        <w:rPr>
          <w:rFonts w:ascii="Courier New" w:eastAsia="Times New Roman" w:hAnsi="Courier New" w:cs="Courier New"/>
        </w:rPr>
        <w:t>&lt;custom_attributes/&gt;</w:t>
      </w:r>
      <w:r w:rsidR="00DB4E86" w:rsidRPr="00737A01">
        <w:t xml:space="preserve"> </w:t>
      </w:r>
      <w:r w:rsidR="00DB4E86">
        <w:t xml:space="preserve">may </w:t>
      </w:r>
      <w:r w:rsidR="00DB4E86" w:rsidRPr="00DB4E86">
        <w:t xml:space="preserve">only </w:t>
      </w:r>
      <w:r w:rsidR="003C1819">
        <w:t xml:space="preserve">be </w:t>
      </w:r>
      <w:r w:rsidR="00DB4E86">
        <w:t>within a single connector</w:t>
      </w:r>
      <w:r w:rsidR="00DB4E86" w:rsidRPr="00DB4E86">
        <w:t>, no conflicts can arise.</w:t>
      </w:r>
      <w:r w:rsidR="00DB4E86">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11" w:name="_Toc3556969"/>
      <w:bookmarkStart w:id="512" w:name="_Toc34747219"/>
      <w:bookmarkStart w:id="513" w:name="_Toc77102034"/>
      <w:bookmarkStart w:id="514" w:name="_Toc166666596"/>
      <w:r w:rsidRPr="00F54804">
        <w:t>0D connections</w:t>
      </w:r>
      <w:bookmarkEnd w:id="511"/>
      <w:bookmarkEnd w:id="512"/>
      <w:bookmarkEnd w:id="513"/>
      <w:bookmarkEnd w:id="514"/>
    </w:p>
    <w:p w14:paraId="7BFE46E1" w14:textId="72EA3BAA" w:rsidR="00FC68DB" w:rsidRPr="005C2D94" w:rsidRDefault="00FC68DB" w:rsidP="00B202D2">
      <w:pPr>
        <w:pStyle w:val="berschrift2"/>
      </w:pPr>
      <w:bookmarkStart w:id="515" w:name="_Toc413359578"/>
      <w:bookmarkStart w:id="516" w:name="_Toc3556970"/>
      <w:bookmarkStart w:id="517" w:name="_Toc34747220"/>
      <w:bookmarkStart w:id="518" w:name="_Toc77102035"/>
      <w:bookmarkStart w:id="519" w:name="_Toc166666597"/>
      <w:r w:rsidRPr="005C2D94">
        <w:t xml:space="preserve">Generic </w:t>
      </w:r>
      <w:r w:rsidR="00953085">
        <w:t>d</w:t>
      </w:r>
      <w:r w:rsidRPr="005C2D94">
        <w:t>efinitions</w:t>
      </w:r>
      <w:bookmarkEnd w:id="515"/>
      <w:bookmarkEnd w:id="516"/>
      <w:bookmarkEnd w:id="517"/>
      <w:bookmarkEnd w:id="518"/>
      <w:bookmarkEnd w:id="519"/>
      <w:r w:rsidR="006E4184">
        <w:t xml:space="preserve"> </w:t>
      </w:r>
    </w:p>
    <w:p w14:paraId="64F211EF" w14:textId="3D181317" w:rsidR="00FC68DB" w:rsidRDefault="00FC68DB" w:rsidP="00B202D2">
      <w:pPr>
        <w:pStyle w:val="berschrift3"/>
      </w:pPr>
      <w:bookmarkStart w:id="520" w:name="_Toc413359579"/>
      <w:bookmarkStart w:id="521" w:name="_Ref428958711"/>
      <w:bookmarkStart w:id="522" w:name="_Toc3556971"/>
      <w:bookmarkStart w:id="523" w:name="_Toc34747221"/>
      <w:bookmarkStart w:id="524" w:name="_Toc77102036"/>
      <w:bookmarkStart w:id="525" w:name="_Ref157018204"/>
      <w:bookmarkStart w:id="526" w:name="_Toc166666598"/>
      <w:r w:rsidRPr="001E4607">
        <w:t>Identification</w:t>
      </w:r>
      <w:bookmarkEnd w:id="520"/>
      <w:bookmarkEnd w:id="521"/>
      <w:bookmarkEnd w:id="522"/>
      <w:bookmarkEnd w:id="523"/>
      <w:bookmarkEnd w:id="524"/>
      <w:bookmarkEnd w:id="525"/>
      <w:bookmarkEnd w:id="526"/>
    </w:p>
    <w:p w14:paraId="5FA12269" w14:textId="5E443F8C" w:rsidR="00650A92" w:rsidRPr="00650A92" w:rsidRDefault="00650A92" w:rsidP="0013175B">
      <w:pPr>
        <w:pStyle w:val="berschrift4"/>
      </w:pPr>
      <w:r>
        <w:t>General</w:t>
      </w:r>
    </w:p>
    <w:p w14:paraId="5E55D34A" w14:textId="24A006B2"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156111" w:rsidRPr="00CC3DCA">
        <w:t xml:space="preserve">Table </w:t>
      </w:r>
      <w:r w:rsidR="00156111">
        <w:rPr>
          <w:noProof/>
        </w:rPr>
        <w:t>32</w:t>
      </w:r>
      <w:r w:rsidR="005016E9">
        <w:fldChar w:fldCharType="end"/>
      </w:r>
      <w:r w:rsidR="00FC68DB" w:rsidRPr="00CC3DCA">
        <w:t>:</w:t>
      </w:r>
      <w:r w:rsidR="00220E19" w:rsidRPr="00CC3DCA">
        <w:t xml:space="preserve"> </w:t>
      </w:r>
    </w:p>
    <w:p w14:paraId="31F44853" w14:textId="416BCD18" w:rsidR="0059323C" w:rsidRPr="00CC3DCA" w:rsidRDefault="0059323C" w:rsidP="001640C5">
      <w:pPr>
        <w:pStyle w:val="Beschriftung"/>
        <w:keepNext/>
        <w:keepLines/>
      </w:pPr>
      <w:bookmarkStart w:id="527" w:name="_Ref156247934"/>
      <w:bookmarkStart w:id="528" w:name="_Toc166666799"/>
      <w:r w:rsidRPr="00CC3DCA">
        <w:t xml:space="preserve">Table </w:t>
      </w:r>
      <w:r w:rsidRPr="00CC3DCA">
        <w:fldChar w:fldCharType="begin"/>
      </w:r>
      <w:r w:rsidRPr="00CC3DCA">
        <w:instrText xml:space="preserve"> SEQ Table \* ARABIC </w:instrText>
      </w:r>
      <w:r w:rsidRPr="00CC3DCA">
        <w:fldChar w:fldCharType="separate"/>
      </w:r>
      <w:r w:rsidR="00156111">
        <w:rPr>
          <w:noProof/>
        </w:rPr>
        <w:t>32</w:t>
      </w:r>
      <w:r w:rsidRPr="00CC3DCA">
        <w:fldChar w:fldCharType="end"/>
      </w:r>
      <w:bookmarkEnd w:id="527"/>
      <w:r w:rsidRPr="00CC3DCA">
        <w:t xml:space="preserve"> — Attributes of element </w:t>
      </w:r>
      <w:r w:rsidRPr="00CC3DCA">
        <w:rPr>
          <w:rFonts w:ascii="Courier New" w:hAnsi="Courier New" w:cs="Courier New"/>
        </w:rPr>
        <w:t>&lt;connection_0d/&gt;</w:t>
      </w:r>
      <w:bookmarkEnd w:id="5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6168EAD"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156111">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55D4642" w:rsidR="00FC68DB" w:rsidRPr="00CC3DCA" w:rsidRDefault="00FC68DB" w:rsidP="00B202D2">
      <w:r w:rsidRPr="00CC3DCA">
        <w:t xml:space="preserve">The label defines the human readable identification of </w:t>
      </w:r>
      <w:r w:rsidR="0023324B" w:rsidRPr="00CC3DCA">
        <w:t xml:space="preserve">a </w:t>
      </w:r>
      <w:r w:rsidRPr="00CC3DCA">
        <w:t xml:space="preserve">connection. It </w:t>
      </w:r>
      <w:r w:rsidR="00F1591E">
        <w:t>can</w:t>
      </w:r>
      <w:r w:rsidRPr="00CC3DCA">
        <w:t xml:space="preserve"> contain a description of the connection or simply an index as an integer.</w:t>
      </w:r>
    </w:p>
    <w:p w14:paraId="6B2772A2" w14:textId="18A70FDB" w:rsidR="00FC68DB" w:rsidRPr="00CC3DCA" w:rsidRDefault="00B9184D" w:rsidP="00B87540">
      <w:pPr>
        <w:pStyle w:val="Example"/>
        <w:keepNext/>
      </w:pPr>
      <w:r>
        <w:t>EXAMPLE</w:t>
      </w:r>
      <w:r w:rsidR="000322A0">
        <w:t xml:space="preserv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1DAD4D4A" w:rsidR="00FC68DB" w:rsidRPr="00CC3DCA" w:rsidRDefault="00B9184D" w:rsidP="00B87540">
      <w:pPr>
        <w:pStyle w:val="Example"/>
        <w:keepNext/>
      </w:pPr>
      <w:r>
        <w:t>EXAMPLE</w:t>
      </w:r>
      <w:r w:rsidR="000322A0">
        <w:t xml:space="preserv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lastRenderedPageBreak/>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2FFE0B8E" w:rsidR="00BD4F32" w:rsidRPr="00CC3DCA" w:rsidRDefault="00B9184D"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9" w:name="_Ref414563154"/>
      <w:bookmarkStart w:id="530" w:name="_Toc3556972"/>
      <w:bookmarkStart w:id="531" w:name="_Toc34747222"/>
      <w:bookmarkStart w:id="532" w:name="_Toc77102037"/>
      <w:bookmarkStart w:id="533" w:name="_Toc166666599"/>
      <w:r w:rsidRPr="00CC3DCA">
        <w:t>Location</w:t>
      </w:r>
      <w:bookmarkEnd w:id="529"/>
      <w:bookmarkEnd w:id="530"/>
      <w:bookmarkEnd w:id="531"/>
      <w:bookmarkEnd w:id="532"/>
      <w:bookmarkEnd w:id="533"/>
      <w:r w:rsidR="00CC3DCA" w:rsidRPr="00CC3DCA">
        <w:t xml:space="preserve"> </w:t>
      </w:r>
    </w:p>
    <w:p w14:paraId="68901D38" w14:textId="5B79ACB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824951">
        <w:t xml:space="preserve">see </w:t>
      </w:r>
      <w:r w:rsidR="005016E9">
        <w:fldChar w:fldCharType="begin"/>
      </w:r>
      <w:r w:rsidR="005016E9">
        <w:instrText xml:space="preserve"> REF _Ref156247921 \h </w:instrText>
      </w:r>
      <w:r w:rsidR="005016E9">
        <w:fldChar w:fldCharType="separate"/>
      </w:r>
      <w:r w:rsidR="00156111" w:rsidRPr="00CC3DCA">
        <w:rPr>
          <w:rStyle w:val="ListenabsatzZchn"/>
        </w:rPr>
        <w:t xml:space="preserve">Table </w:t>
      </w:r>
      <w:r w:rsidR="00156111">
        <w:rPr>
          <w:noProof/>
        </w:rPr>
        <w:t>33</w:t>
      </w:r>
      <w:r w:rsidR="005016E9">
        <w:fldChar w:fldCharType="end"/>
      </w:r>
      <w:r w:rsidR="005016E9">
        <w:t>)</w:t>
      </w:r>
      <w:r w:rsidRPr="00CC3DCA">
        <w:t>.</w:t>
      </w:r>
    </w:p>
    <w:p w14:paraId="143EABD8" w14:textId="5E206F6C" w:rsidR="0059323C" w:rsidRPr="00CC3DCA" w:rsidRDefault="0059323C" w:rsidP="001640C5">
      <w:pPr>
        <w:pStyle w:val="Beschriftung"/>
        <w:keepNext/>
        <w:keepLines/>
      </w:pPr>
      <w:bookmarkStart w:id="534" w:name="_Ref156247921"/>
      <w:bookmarkStart w:id="535" w:name="_Toc166666800"/>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56111">
        <w:rPr>
          <w:noProof/>
        </w:rPr>
        <w:t>33</w:t>
      </w:r>
      <w:r w:rsidRPr="00CC3DCA">
        <w:fldChar w:fldCharType="end"/>
      </w:r>
      <w:bookmarkEnd w:id="534"/>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5"/>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14991AA7" w:rsidR="00FC68DB" w:rsidRPr="00CC3DCA"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78DC48D1" w:rsidR="00FC68DB" w:rsidRPr="00CC3DCA" w:rsidRDefault="00B9184D"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6" w:name="_Toc428279359"/>
      <w:bookmarkStart w:id="537" w:name="_Toc428456096"/>
      <w:bookmarkStart w:id="538" w:name="_Toc428537060"/>
      <w:bookmarkStart w:id="539" w:name="_Toc428969379"/>
      <w:bookmarkStart w:id="540" w:name="_Toc429052770"/>
      <w:bookmarkStart w:id="541" w:name="_Direction"/>
      <w:bookmarkStart w:id="542" w:name="_Ref400880511"/>
      <w:bookmarkStart w:id="543" w:name="_Toc413359581"/>
      <w:bookmarkStart w:id="544" w:name="_Toc3556973"/>
      <w:bookmarkStart w:id="545" w:name="_Toc34747223"/>
      <w:bookmarkStart w:id="546" w:name="_Toc77102038"/>
      <w:bookmarkStart w:id="547" w:name="_Toc166666600"/>
      <w:bookmarkEnd w:id="536"/>
      <w:bookmarkEnd w:id="537"/>
      <w:bookmarkEnd w:id="538"/>
      <w:bookmarkEnd w:id="539"/>
      <w:bookmarkEnd w:id="540"/>
      <w:bookmarkEnd w:id="541"/>
      <w:r w:rsidRPr="00CC3DCA">
        <w:t>Direction</w:t>
      </w:r>
      <w:bookmarkEnd w:id="542"/>
      <w:bookmarkEnd w:id="543"/>
      <w:bookmarkEnd w:id="544"/>
      <w:bookmarkEnd w:id="545"/>
      <w:bookmarkEnd w:id="546"/>
      <w:bookmarkEnd w:id="547"/>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10F06FC9"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156111" w:rsidRPr="00EB1EA0">
        <w:t xml:space="preserve">Table </w:t>
      </w:r>
      <w:r w:rsidR="00156111">
        <w:rPr>
          <w:noProof/>
        </w:rPr>
        <w:t>34</w:t>
      </w:r>
      <w:r>
        <w:fldChar w:fldCharType="end"/>
      </w:r>
      <w:r w:rsidR="00FC68DB" w:rsidRPr="001668D7">
        <w:rPr>
          <w:rFonts w:cs="Courier New"/>
        </w:rPr>
        <w:t xml:space="preserve">: </w:t>
      </w:r>
    </w:p>
    <w:p w14:paraId="48BBE145" w14:textId="68875149" w:rsidR="0059323C" w:rsidRPr="00EB1EA0" w:rsidRDefault="0059323C" w:rsidP="001640C5">
      <w:pPr>
        <w:pStyle w:val="Beschriftung"/>
        <w:keepNext/>
        <w:keepLines/>
      </w:pPr>
      <w:bookmarkStart w:id="548" w:name="_Ref156247899"/>
      <w:bookmarkStart w:id="549" w:name="_Toc166666801"/>
      <w:r w:rsidRPr="00EB1EA0">
        <w:t xml:space="preserve">Table </w:t>
      </w:r>
      <w:r w:rsidRPr="00EB1EA0">
        <w:fldChar w:fldCharType="begin"/>
      </w:r>
      <w:r w:rsidRPr="00EB1EA0">
        <w:instrText xml:space="preserve"> SEQ Table \* ARABIC </w:instrText>
      </w:r>
      <w:r w:rsidRPr="00EB1EA0">
        <w:fldChar w:fldCharType="separate"/>
      </w:r>
      <w:r w:rsidR="00156111">
        <w:rPr>
          <w:noProof/>
        </w:rPr>
        <w:t>34</w:t>
      </w:r>
      <w:r w:rsidRPr="00EB1EA0">
        <w:fldChar w:fldCharType="end"/>
      </w:r>
      <w:bookmarkEnd w:id="548"/>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9"/>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2F878E0D" w:rsidR="00FC68DB" w:rsidRPr="00A9032D" w:rsidRDefault="004255F2"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4E0C435F" w:rsidR="00FC68DB" w:rsidRPr="00FE50D6" w:rsidRDefault="00B9184D"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320A82CE" w:rsidR="00FC68DB" w:rsidRPr="00F54804" w:rsidRDefault="00FC68DB" w:rsidP="00B202D2">
      <w:pPr>
        <w:pStyle w:val="berschrift3"/>
      </w:pPr>
      <w:bookmarkStart w:id="550" w:name="_Toc428279361"/>
      <w:bookmarkStart w:id="551" w:name="_Toc428456098"/>
      <w:bookmarkStart w:id="552" w:name="_Toc3556974"/>
      <w:bookmarkStart w:id="553" w:name="_Toc34747224"/>
      <w:bookmarkStart w:id="554" w:name="_Toc77102039"/>
      <w:bookmarkStart w:id="555" w:name="_Toc166666601"/>
      <w:bookmarkEnd w:id="550"/>
      <w:bookmarkEnd w:id="551"/>
      <w:r w:rsidRPr="00F54804">
        <w:t xml:space="preserve">Type </w:t>
      </w:r>
      <w:r w:rsidR="00FC46E5">
        <w:t>s</w:t>
      </w:r>
      <w:r w:rsidRPr="00F54804">
        <w:t>pecification</w:t>
      </w:r>
      <w:bookmarkEnd w:id="552"/>
      <w:bookmarkEnd w:id="553"/>
      <w:bookmarkEnd w:id="554"/>
      <w:bookmarkEnd w:id="555"/>
      <w:r w:rsidRPr="00F54804">
        <w:t xml:space="preserve"> </w:t>
      </w:r>
    </w:p>
    <w:p w14:paraId="69F25E2F" w14:textId="2D44784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rsidR="00ED6A0E">
        <w:t xml:space="preserve">see </w:t>
      </w:r>
      <w:r>
        <w:fldChar w:fldCharType="begin"/>
      </w:r>
      <w:r>
        <w:instrText xml:space="preserve"> REF _Ref157019120 \h </w:instrText>
      </w:r>
      <w:r>
        <w:fldChar w:fldCharType="separate"/>
      </w:r>
      <w:r w:rsidR="00156111" w:rsidRPr="00F54804">
        <w:t xml:space="preserve">Table </w:t>
      </w:r>
      <w:r w:rsidR="00156111">
        <w:rPr>
          <w:noProof/>
        </w:rPr>
        <w:t>35</w:t>
      </w:r>
      <w:r>
        <w:fldChar w:fldCharType="end"/>
      </w:r>
      <w:r>
        <w:t>)</w:t>
      </w:r>
      <w:r w:rsidR="00FC68DB" w:rsidRPr="00F54804">
        <w:t>:</w:t>
      </w:r>
      <w:r>
        <w:t xml:space="preserve"> </w:t>
      </w:r>
    </w:p>
    <w:p w14:paraId="48C0F752" w14:textId="623A917A" w:rsidR="0059323C" w:rsidRPr="00F54804" w:rsidRDefault="0059323C" w:rsidP="001640C5">
      <w:pPr>
        <w:pStyle w:val="Beschriftung"/>
        <w:keepNext/>
        <w:keepLines/>
      </w:pPr>
      <w:bookmarkStart w:id="556" w:name="_Ref157019120"/>
      <w:bookmarkStart w:id="557" w:name="_Toc166666802"/>
      <w:r w:rsidRPr="00F54804">
        <w:t xml:space="preserve">Table </w:t>
      </w:r>
      <w:r w:rsidRPr="00F54804">
        <w:fldChar w:fldCharType="begin"/>
      </w:r>
      <w:r w:rsidRPr="00F54804">
        <w:instrText xml:space="preserve"> SEQ Table \* ARABIC </w:instrText>
      </w:r>
      <w:r w:rsidRPr="00F54804">
        <w:fldChar w:fldCharType="separate"/>
      </w:r>
      <w:r w:rsidR="00156111">
        <w:rPr>
          <w:noProof/>
        </w:rPr>
        <w:t>35</w:t>
      </w:r>
      <w:r w:rsidRPr="00F54804">
        <w:fldChar w:fldCharType="end"/>
      </w:r>
      <w:bookmarkEnd w:id="556"/>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7"/>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6A91D190" w:rsidR="00FC68DB" w:rsidRPr="00A9032D" w:rsidRDefault="00CC3429" w:rsidP="00B202D2">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3777C2A6"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56111">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45DDEA0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56111">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7E9EB509" w:rsidR="00B70DBA" w:rsidRDefault="00FC68DB" w:rsidP="00B70DBA">
      <w:pPr>
        <w:pStyle w:val="berschrift2"/>
      </w:pPr>
      <w:bookmarkStart w:id="558" w:name="_Ref428355238"/>
      <w:bookmarkStart w:id="559" w:name="_Toc3556975"/>
      <w:bookmarkStart w:id="560" w:name="_Toc34747225"/>
      <w:bookmarkStart w:id="561" w:name="_Toc77102040"/>
      <w:bookmarkStart w:id="562" w:name="_Toc166666602"/>
      <w:r w:rsidRPr="00F54804">
        <w:lastRenderedPageBreak/>
        <w:t xml:space="preserve">Spot </w:t>
      </w:r>
      <w:r w:rsidR="00FC46E5">
        <w:t>w</w:t>
      </w:r>
      <w:r w:rsidRPr="00F54804">
        <w:t>elds</w:t>
      </w:r>
      <w:bookmarkEnd w:id="558"/>
      <w:bookmarkEnd w:id="559"/>
      <w:bookmarkEnd w:id="560"/>
      <w:bookmarkEnd w:id="561"/>
      <w:bookmarkEnd w:id="562"/>
    </w:p>
    <w:p w14:paraId="3ABA096B" w14:textId="7C229DB9" w:rsidR="00B70DBA" w:rsidRPr="00BF5C18" w:rsidRDefault="00DC655D" w:rsidP="0013175B">
      <w:pPr>
        <w:pStyle w:val="berschrift3"/>
      </w:pPr>
      <w:bookmarkStart w:id="563" w:name="_Toc166666603"/>
      <w:r>
        <w:t>General</w:t>
      </w:r>
      <w:bookmarkEnd w:id="563"/>
    </w:p>
    <w:p w14:paraId="4B86D7C2" w14:textId="54CF4DB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981D83">
        <w:t xml:space="preserve">see </w:t>
      </w:r>
      <w:r w:rsidR="00CB7C8E">
        <w:fldChar w:fldCharType="begin"/>
      </w:r>
      <w:r w:rsidR="00CB7C8E">
        <w:instrText xml:space="preserve"> REF _Ref157019563 \h </w:instrText>
      </w:r>
      <w:r w:rsidR="00CB7C8E">
        <w:fldChar w:fldCharType="separate"/>
      </w:r>
      <w:r w:rsidR="00156111" w:rsidRPr="000D4E8B">
        <w:t xml:space="preserve">Table </w:t>
      </w:r>
      <w:r w:rsidR="00156111">
        <w:rPr>
          <w:noProof/>
        </w:rPr>
        <w:t>36</w:t>
      </w:r>
      <w:r w:rsidR="00CB7C8E">
        <w:fldChar w:fldCharType="end"/>
      </w:r>
      <w:r w:rsidR="00CB7C8E">
        <w:t>)</w:t>
      </w:r>
      <w:r w:rsidRPr="0013175B">
        <w:t xml:space="preserve">. </w:t>
      </w:r>
    </w:p>
    <w:p w14:paraId="251668EB" w14:textId="1CE73E96" w:rsidR="0059323C" w:rsidRPr="000D4E8B" w:rsidRDefault="0059323C" w:rsidP="001640C5">
      <w:pPr>
        <w:pStyle w:val="Beschriftung"/>
        <w:keepNext/>
        <w:keepLines/>
      </w:pPr>
      <w:bookmarkStart w:id="564" w:name="_Ref157019563"/>
      <w:bookmarkStart w:id="565" w:name="_Toc166666803"/>
      <w:r w:rsidRPr="000D4E8B">
        <w:t xml:space="preserve">Table </w:t>
      </w:r>
      <w:r w:rsidRPr="000D4E8B">
        <w:fldChar w:fldCharType="begin"/>
      </w:r>
      <w:r w:rsidRPr="000D4E8B">
        <w:instrText xml:space="preserve"> SEQ Table \* ARABIC </w:instrText>
      </w:r>
      <w:r w:rsidRPr="000D4E8B">
        <w:fldChar w:fldCharType="separate"/>
      </w:r>
      <w:r w:rsidR="00156111">
        <w:rPr>
          <w:noProof/>
        </w:rPr>
        <w:t>36</w:t>
      </w:r>
      <w:r w:rsidRPr="000D4E8B">
        <w:fldChar w:fldCharType="end"/>
      </w:r>
      <w:bookmarkEnd w:id="564"/>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58DA7480" w:rsidR="00FC68DB" w:rsidRPr="00C15623" w:rsidRDefault="00CC3429" w:rsidP="00B202D2">
            <w:pPr>
              <w:keepNext/>
              <w:rPr>
                <w:b/>
              </w:rPr>
            </w:pPr>
            <w:r>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1EEB0A61"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44D5E224"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648F281"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156111">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5177B39"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156111" w:rsidRPr="00F54804">
        <w:t xml:space="preserve">Table </w:t>
      </w:r>
      <w:r w:rsidR="00156111">
        <w:rPr>
          <w:noProof/>
        </w:rPr>
        <w:t>37</w:t>
      </w:r>
      <w:r>
        <w:fldChar w:fldCharType="end"/>
      </w:r>
      <w:r>
        <w:t xml:space="preserve">: </w:t>
      </w:r>
    </w:p>
    <w:p w14:paraId="64DFCDFE" w14:textId="7EC49231" w:rsidR="0059323C" w:rsidRPr="00D7391D" w:rsidRDefault="0059323C" w:rsidP="001640C5">
      <w:pPr>
        <w:pStyle w:val="Beschriftung"/>
        <w:keepNext/>
        <w:keepLines/>
      </w:pPr>
      <w:bookmarkStart w:id="566" w:name="_Ref156247973"/>
      <w:bookmarkStart w:id="567" w:name="_Toc166666804"/>
      <w:r w:rsidRPr="00F54804">
        <w:t xml:space="preserve">Table </w:t>
      </w:r>
      <w:r w:rsidRPr="005C2D94">
        <w:fldChar w:fldCharType="begin"/>
      </w:r>
      <w:r w:rsidRPr="00F54804">
        <w:instrText xml:space="preserve"> SEQ Table \* ARABIC </w:instrText>
      </w:r>
      <w:r w:rsidRPr="005C2D94">
        <w:fldChar w:fldCharType="separate"/>
      </w:r>
      <w:r w:rsidR="00156111">
        <w:rPr>
          <w:noProof/>
        </w:rPr>
        <w:t>37</w:t>
      </w:r>
      <w:r w:rsidRPr="005C2D94">
        <w:fldChar w:fldCharType="end"/>
      </w:r>
      <w:bookmarkEnd w:id="566"/>
      <w:r>
        <w:t xml:space="preserve"> —</w:t>
      </w:r>
      <w:r w:rsidRPr="00F54804">
        <w:t xml:space="preserve"> Attributes of element</w:t>
      </w:r>
      <w:r w:rsidR="00204153">
        <w:t xml:space="preserve"> </w:t>
      </w:r>
      <w:r w:rsidRPr="005C2D94">
        <w:rPr>
          <w:rFonts w:ascii="Courier New" w:hAnsi="Courier New" w:cs="Courier New"/>
        </w:rPr>
        <w:t>&lt;spotweld/&gt;</w:t>
      </w:r>
      <w:bookmarkEnd w:id="56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48E53D7" w:rsidR="00FC68DB" w:rsidRPr="00C15623"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8" w:name="_Toc101426589"/>
      <w:bookmarkStart w:id="569" w:name="_Toc101427771"/>
      <w:bookmarkStart w:id="570" w:name="_Toc101428138"/>
      <w:bookmarkStart w:id="571" w:name="_Toc101453151"/>
      <w:bookmarkStart w:id="572" w:name="_Toc166666604"/>
      <w:bookmarkEnd w:id="568"/>
      <w:bookmarkEnd w:id="569"/>
      <w:bookmarkEnd w:id="570"/>
      <w:bookmarkEnd w:id="571"/>
      <w:r w:rsidRPr="009B6E79">
        <w:t>A</w:t>
      </w:r>
      <w:r w:rsidR="00FC68DB" w:rsidRPr="009B6E79">
        <w:t>ttribute</w:t>
      </w:r>
      <w:r w:rsidR="00F3142F" w:rsidRPr="009B6E79">
        <w:t xml:space="preserve"> </w:t>
      </w:r>
      <w:r w:rsidR="00FC68DB" w:rsidRPr="009B6E79">
        <w:rPr>
          <w:rFonts w:ascii="Courier New" w:hAnsi="Courier New"/>
          <w:bCs/>
        </w:rPr>
        <w:t>diameter</w:t>
      </w:r>
      <w:bookmarkEnd w:id="572"/>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3" w:name="_Toc166666605"/>
      <w:r w:rsidRPr="000A1B7B">
        <w:t>Attribute</w:t>
      </w:r>
      <w:r w:rsidR="00F3142F">
        <w:t xml:space="preserve"> </w:t>
      </w:r>
      <w:r w:rsidRPr="009B6E79">
        <w:rPr>
          <w:rFonts w:ascii="Courier New" w:hAnsi="Courier New"/>
          <w:bCs/>
          <w:lang w:eastAsia="en-US"/>
        </w:rPr>
        <w:t>technology</w:t>
      </w:r>
      <w:bookmarkEnd w:id="573"/>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172278D0"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824951">
        <w:t xml:space="preserve">see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156111" w:rsidRPr="00F54804">
        <w:t xml:space="preserve">Table </w:t>
      </w:r>
      <w:r w:rsidR="00156111">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2C96AEE7" w:rsidR="0059323C" w:rsidRPr="0013175B" w:rsidRDefault="0059323C" w:rsidP="001640C5">
      <w:pPr>
        <w:pStyle w:val="Beschriftung"/>
        <w:keepNext/>
        <w:keepLines/>
      </w:pPr>
      <w:bookmarkStart w:id="574" w:name="_Ref156248020"/>
      <w:bookmarkStart w:id="575" w:name="_Toc166666805"/>
      <w:r w:rsidRPr="00F54804">
        <w:t xml:space="preserve">Table </w:t>
      </w:r>
      <w:r w:rsidRPr="005C2D94">
        <w:fldChar w:fldCharType="begin"/>
      </w:r>
      <w:r w:rsidRPr="00F54804">
        <w:instrText xml:space="preserve"> SEQ Table \* ARABIC </w:instrText>
      </w:r>
      <w:r w:rsidRPr="005C2D94">
        <w:fldChar w:fldCharType="separate"/>
      </w:r>
      <w:r w:rsidR="00156111">
        <w:rPr>
          <w:noProof/>
        </w:rPr>
        <w:t>38</w:t>
      </w:r>
      <w:r w:rsidRPr="005C2D94">
        <w:fldChar w:fldCharType="end"/>
      </w:r>
      <w:bookmarkEnd w:id="574"/>
      <w:r w:rsidR="00055698">
        <w:t xml:space="preserve"> —</w:t>
      </w:r>
      <w:r w:rsidR="00055698" w:rsidRPr="00F54804">
        <w:t xml:space="preserve"> </w:t>
      </w:r>
      <w:r w:rsidRPr="00F54804">
        <w:t xml:space="preserve">Nested elements of element </w:t>
      </w:r>
      <w:r w:rsidRPr="00204153">
        <w:rPr>
          <w:rStyle w:val="CodeCharacter"/>
        </w:rPr>
        <w:t>&lt;spotweld/&gt;</w:t>
      </w:r>
      <w:bookmarkEnd w:id="5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4CF66436" w:rsidR="00FC68DB" w:rsidRPr="00C15623"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4AD14CEE" w:rsidR="00FC68DB" w:rsidRPr="0013175B" w:rsidRDefault="00B9184D"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6" w:name="_Toc3556976"/>
      <w:bookmarkStart w:id="577" w:name="_Toc34747226"/>
      <w:bookmarkStart w:id="578" w:name="_Toc77102041"/>
      <w:bookmarkStart w:id="579" w:name="_Toc166666606"/>
      <w:r w:rsidRPr="00F54804">
        <w:t>Robscans</w:t>
      </w:r>
      <w:bookmarkEnd w:id="576"/>
      <w:bookmarkEnd w:id="577"/>
      <w:bookmarkEnd w:id="578"/>
      <w:bookmarkEnd w:id="579"/>
      <w:r w:rsidR="00D76FD9">
        <w:t xml:space="preserve"> </w:t>
      </w:r>
    </w:p>
    <w:bookmarkEnd w:id="423"/>
    <w:bookmarkEnd w:id="424"/>
    <w:p w14:paraId="5B9910F6" w14:textId="5D91BE9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156111" w:rsidRPr="00F54804">
        <w:t xml:space="preserve">Figure </w:t>
      </w:r>
      <w:r w:rsidR="00156111">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40278DB1">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30464680" w:rsidR="00FC68DB" w:rsidRPr="00BD52D7" w:rsidRDefault="00FC68DB" w:rsidP="001E4607">
      <w:pPr>
        <w:pStyle w:val="Beschriftung"/>
      </w:pPr>
      <w:bookmarkStart w:id="580" w:name="_Ref401160011"/>
      <w:bookmarkStart w:id="581" w:name="_Toc413359628"/>
      <w:bookmarkStart w:id="582" w:name="_Toc3557087"/>
      <w:bookmarkStart w:id="583" w:name="_Toc34747338"/>
      <w:bookmarkStart w:id="584" w:name="_Toc76030529"/>
      <w:bookmarkStart w:id="585" w:name="_Toc94530815"/>
      <w:bookmarkStart w:id="586" w:name="_Toc101428214"/>
      <w:bookmarkStart w:id="587" w:name="_Toc166666686"/>
      <w:r w:rsidRPr="00F54804">
        <w:t xml:space="preserve">Figure </w:t>
      </w:r>
      <w:r w:rsidRPr="00F54804">
        <w:fldChar w:fldCharType="begin"/>
      </w:r>
      <w:r w:rsidRPr="00F54804">
        <w:instrText xml:space="preserve"> SEQ Figure \* ARABIC </w:instrText>
      </w:r>
      <w:r w:rsidRPr="00F54804">
        <w:fldChar w:fldCharType="separate"/>
      </w:r>
      <w:r w:rsidR="00156111">
        <w:rPr>
          <w:noProof/>
        </w:rPr>
        <w:t>8</w:t>
      </w:r>
      <w:r w:rsidRPr="00F54804">
        <w:fldChar w:fldCharType="end"/>
      </w:r>
      <w:bookmarkEnd w:id="580"/>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81"/>
      <w:bookmarkEnd w:id="582"/>
      <w:bookmarkEnd w:id="583"/>
      <w:bookmarkEnd w:id="584"/>
      <w:bookmarkEnd w:id="585"/>
      <w:bookmarkEnd w:id="586"/>
      <w:bookmarkEnd w:id="587"/>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2BCC4093"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w:t>
      </w:r>
      <w:r w:rsidR="000158DC">
        <w:t>, which</w:t>
      </w:r>
      <w:r w:rsidRPr="00F54804">
        <w:t xml:space="preserve">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6EF1B1AC"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2622C6">
        <w:t>.</w:t>
      </w:r>
      <w:r w:rsidR="00FC68DB" w:rsidRPr="00F54804">
        <w:t xml:space="preserve"> </w:t>
      </w:r>
    </w:p>
    <w:p w14:paraId="0A35AC2C" w14:textId="2E8C67B5" w:rsidR="00FC68DB" w:rsidRPr="00F54804" w:rsidRDefault="00560795" w:rsidP="00560795">
      <w:pPr>
        <w:tabs>
          <w:tab w:val="clear" w:pos="403"/>
        </w:tabs>
        <w:spacing w:line="240" w:lineRule="auto"/>
      </w:pPr>
      <w:r>
        <w:t>H</w:t>
      </w:r>
      <w:r w:rsidR="00FC68DB" w:rsidRPr="00F54804">
        <w:t xml:space="preserve">owever, subcontractors </w:t>
      </w:r>
      <w:r w:rsidR="00611030" w:rsidRPr="00611030">
        <w:t xml:space="preserve">possibly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643EDCE8"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w:t>
      </w:r>
      <w:r w:rsidR="00654618">
        <w:t xml:space="preserve">the </w:t>
      </w:r>
      <w:r w:rsidRPr="00F54804">
        <w:t xml:space="preserve">subject </w:t>
      </w:r>
      <w:r w:rsidR="0010665B" w:rsidRPr="00E956F7">
        <w:rPr>
          <w:szCs w:val="24"/>
        </w:rPr>
        <w:t xml:space="preserve">of </w:t>
      </w:r>
      <w:r w:rsidR="0010665B">
        <w:rPr>
          <w:szCs w:val="24"/>
        </w:rPr>
        <w:t>this document</w:t>
      </w:r>
      <w:r w:rsidRPr="00F54804">
        <w:t xml:space="preserve">: In general, they are very </w:t>
      </w:r>
      <w:bookmarkStart w:id="588" w:name="_Hlk166616217"/>
      <w:r w:rsidR="00D318FA">
        <w:t>o</w:t>
      </w:r>
      <w:r w:rsidR="00D318FA" w:rsidRPr="00D318FA">
        <w:t xml:space="preserve">riginal equipment manufacturer </w:t>
      </w:r>
      <w:r w:rsidR="00D318FA">
        <w:t>(</w:t>
      </w:r>
      <w:bookmarkEnd w:id="588"/>
      <w:r w:rsidRPr="00F54804">
        <w:t>OEM</w:t>
      </w:r>
      <w:r w:rsidR="00D318FA">
        <w:t>)</w:t>
      </w:r>
      <w:r w:rsidRPr="00F54804">
        <w:t xml:space="preserve">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15B47D4"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156111" w:rsidRPr="00F54804">
        <w:t xml:space="preserve">Table </w:t>
      </w:r>
      <w:r w:rsidR="00156111">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156111" w:rsidRPr="00F54804">
        <w:t xml:space="preserve">Table </w:t>
      </w:r>
      <w:r w:rsidR="00156111">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156111" w:rsidRPr="00F54804">
        <w:t xml:space="preserve">Table </w:t>
      </w:r>
      <w:r w:rsidR="00156111">
        <w:rPr>
          <w:noProof/>
        </w:rPr>
        <w:t>41</w:t>
      </w:r>
      <w:r w:rsidR="00726182">
        <w:fldChar w:fldCharType="end"/>
      </w:r>
      <w:r w:rsidRPr="0013175B">
        <w:t>.</w:t>
      </w:r>
      <w:r w:rsidR="00726182">
        <w:t xml:space="preserve"> </w:t>
      </w:r>
    </w:p>
    <w:p w14:paraId="4136005C" w14:textId="5C80E056" w:rsidR="0059323C" w:rsidRPr="00204153" w:rsidRDefault="0059323C" w:rsidP="001640C5">
      <w:pPr>
        <w:pStyle w:val="Beschriftung"/>
        <w:keepNext/>
        <w:keepLines/>
      </w:pPr>
      <w:bookmarkStart w:id="589" w:name="_Ref156246891"/>
      <w:bookmarkStart w:id="590" w:name="_Toc166666806"/>
      <w:r w:rsidRPr="00F54804">
        <w:lastRenderedPageBreak/>
        <w:t xml:space="preserve">Table </w:t>
      </w:r>
      <w:r w:rsidRPr="00F54804">
        <w:fldChar w:fldCharType="begin"/>
      </w:r>
      <w:r w:rsidRPr="00F54804">
        <w:instrText xml:space="preserve"> SEQ Table \* ARABIC </w:instrText>
      </w:r>
      <w:r w:rsidRPr="00F54804">
        <w:fldChar w:fldCharType="separate"/>
      </w:r>
      <w:r w:rsidR="00156111">
        <w:rPr>
          <w:noProof/>
        </w:rPr>
        <w:t>39</w:t>
      </w:r>
      <w:r w:rsidRPr="00F54804">
        <w:fldChar w:fldCharType="end"/>
      </w:r>
      <w:bookmarkEnd w:id="589"/>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90"/>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D3BBD05" w:rsidR="00FC68DB" w:rsidRPr="00C15623" w:rsidRDefault="00CC3429" w:rsidP="00B202D2">
            <w:pPr>
              <w:rPr>
                <w:b/>
              </w:rPr>
            </w:pPr>
            <w:r>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7EBD468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3F273D3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2F88E06"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4CCF6E97"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156111" w:rsidRPr="00F54804">
        <w:t xml:space="preserve">Table </w:t>
      </w:r>
      <w:r w:rsidR="00156111">
        <w:rPr>
          <w:noProof/>
        </w:rPr>
        <w:t>40</w:t>
      </w:r>
      <w:r w:rsidR="004B7C59">
        <w:fldChar w:fldCharType="end"/>
      </w:r>
      <w:r w:rsidR="00FC68DB" w:rsidRPr="00BD52D7">
        <w:rPr>
          <w:rFonts w:cs="Courier New"/>
        </w:rPr>
        <w:t xml:space="preserve">: </w:t>
      </w:r>
    </w:p>
    <w:p w14:paraId="35AC6429" w14:textId="77147BAA" w:rsidR="0059323C" w:rsidRPr="00951A4A" w:rsidRDefault="0059323C" w:rsidP="001640C5">
      <w:pPr>
        <w:pStyle w:val="Beschriftung"/>
        <w:keepNext/>
        <w:keepLines/>
      </w:pPr>
      <w:bookmarkStart w:id="591" w:name="_Ref156246898"/>
      <w:bookmarkStart w:id="592" w:name="_Toc166666807"/>
      <w:r w:rsidRPr="00F54804">
        <w:t xml:space="preserve">Table </w:t>
      </w:r>
      <w:r w:rsidRPr="00F54804">
        <w:fldChar w:fldCharType="begin"/>
      </w:r>
      <w:r w:rsidRPr="00F54804">
        <w:instrText xml:space="preserve"> SEQ Table \* ARABIC </w:instrText>
      </w:r>
      <w:r w:rsidRPr="00F54804">
        <w:fldChar w:fldCharType="separate"/>
      </w:r>
      <w:r w:rsidR="00156111">
        <w:rPr>
          <w:noProof/>
        </w:rPr>
        <w:t>40</w:t>
      </w:r>
      <w:r w:rsidRPr="00F54804">
        <w:fldChar w:fldCharType="end"/>
      </w:r>
      <w:bookmarkEnd w:id="591"/>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92"/>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353DE70D" w:rsidR="00FC68DB" w:rsidRPr="00C15623" w:rsidRDefault="004255F2" w:rsidP="00B202D2">
            <w:pPr>
              <w:keepNext/>
              <w:rPr>
                <w:b/>
              </w:rPr>
            </w:pPr>
            <w:r>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641198">
      <w:pPr>
        <w:keepNext/>
      </w:pPr>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41198">
      <w:pPr>
        <w:keepNext/>
      </w:pPr>
      <w:r w:rsidRPr="00F54804">
        <w:t>However, these defaults are not always useful for CAE</w:t>
      </w:r>
      <w:r w:rsidR="0077675E">
        <w:t>:</w:t>
      </w:r>
      <w:r w:rsidR="00672918">
        <w:t xml:space="preserve"> </w:t>
      </w:r>
    </w:p>
    <w:p w14:paraId="666BA130" w14:textId="4690AD0C" w:rsidR="00FC68DB" w:rsidRPr="00F54804" w:rsidRDefault="00FC68DB">
      <w:pPr>
        <w:numPr>
          <w:ilvl w:val="0"/>
          <w:numId w:val="14"/>
        </w:numPr>
        <w:tabs>
          <w:tab w:val="clear" w:pos="403"/>
        </w:tabs>
        <w:spacing w:before="120" w:line="240" w:lineRule="auto"/>
      </w:pPr>
      <w:bookmarkStart w:id="593"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(perpendicular to the surface)</w:t>
      </w:r>
      <w:r w:rsidR="00654618">
        <w:t>,</w:t>
      </w:r>
      <w:r w:rsidR="00672918">
        <w:t xml:space="preserve"> </w:t>
      </w:r>
    </w:p>
    <w:bookmarkEnd w:id="593"/>
    <w:p w14:paraId="4A13916B" w14:textId="374B7DDA"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54618">
        <w:t>,</w:t>
      </w:r>
      <w:r w:rsidR="00672918">
        <w:t xml:space="preserve"> </w:t>
      </w:r>
    </w:p>
    <w:p w14:paraId="6BBE8DAF" w14:textId="502376E7"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54618">
        <w:t xml:space="preserve">, </w:t>
      </w:r>
    </w:p>
    <w:p w14:paraId="084E6E49" w14:textId="2CC830FA"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i.e. local y coordinate has to be inverted</w:t>
      </w:r>
      <w:r w:rsidR="00654618">
        <w:t>,</w:t>
      </w:r>
      <w:r w:rsidR="00672918">
        <w:t xml:space="preserve"> </w:t>
      </w:r>
    </w:p>
    <w:p w14:paraId="43E995CD" w14:textId="62A48BE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w:t>
      </w:r>
      <w:r w:rsidR="00654618">
        <w:rPr>
          <w:szCs w:val="24"/>
        </w:rPr>
        <w:t>−</w:t>
      </w:r>
      <w:r w:rsidRPr="00F54804">
        <w:t xml:space="preserve">180°, 180°]. </w:t>
      </w:r>
      <w:r w:rsidR="00654618">
        <w:rPr>
          <w:szCs w:val="24"/>
        </w:rPr>
        <w:t>−</w:t>
      </w:r>
      <w:r w:rsidRPr="00F54804">
        <w:t>180° and +180° degree are regarded to be identical (</w:t>
      </w:r>
      <w:r w:rsidR="00DC0D4B">
        <w:t>a</w:t>
      </w:r>
      <w:r w:rsidR="00672918">
        <w:t>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6E3D9336" w:rsidR="0059323C" w:rsidRPr="00951A4A" w:rsidRDefault="0059323C" w:rsidP="001640C5">
      <w:pPr>
        <w:pStyle w:val="Beschriftung"/>
        <w:keepNext/>
        <w:keepLines/>
      </w:pPr>
      <w:bookmarkStart w:id="594" w:name="_Ref156246907"/>
      <w:bookmarkStart w:id="595" w:name="_Toc166666808"/>
      <w:r w:rsidRPr="00F54804">
        <w:t xml:space="preserve">Table </w:t>
      </w:r>
      <w:r w:rsidRPr="00F54804">
        <w:fldChar w:fldCharType="begin"/>
      </w:r>
      <w:r w:rsidRPr="00F54804">
        <w:instrText xml:space="preserve"> SEQ Table \* ARABIC </w:instrText>
      </w:r>
      <w:r w:rsidRPr="00F54804">
        <w:fldChar w:fldCharType="separate"/>
      </w:r>
      <w:r w:rsidR="00156111">
        <w:rPr>
          <w:noProof/>
        </w:rPr>
        <w:t>41</w:t>
      </w:r>
      <w:r w:rsidRPr="00F54804">
        <w:fldChar w:fldCharType="end"/>
      </w:r>
      <w:bookmarkEnd w:id="594"/>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9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69E8C2FA" w:rsidR="00FC68DB" w:rsidRPr="00C15623"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3EB0600E"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56111">
        <w:t>9.1.3</w:t>
      </w:r>
      <w:r w:rsidRPr="00F54804">
        <w:fldChar w:fldCharType="end"/>
      </w:r>
      <w:r w:rsidRPr="00F54804">
        <w:t>.</w:t>
      </w:r>
    </w:p>
    <w:p w14:paraId="10DF9108" w14:textId="247F35A4" w:rsidR="00FC68DB" w:rsidRPr="00D76FD9" w:rsidRDefault="00B9184D"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6" w:name="_Toc428279365"/>
      <w:bookmarkStart w:id="597" w:name="_Toc428456102"/>
      <w:bookmarkStart w:id="598" w:name="_Toc428537065"/>
      <w:bookmarkStart w:id="599" w:name="_Toc428969384"/>
      <w:bookmarkStart w:id="600" w:name="_Toc429052775"/>
      <w:bookmarkStart w:id="601" w:name="_Toc413359585"/>
      <w:bookmarkStart w:id="602" w:name="_Toc3556977"/>
      <w:bookmarkStart w:id="603" w:name="_Toc34747227"/>
      <w:bookmarkStart w:id="604" w:name="_Toc77102042"/>
      <w:bookmarkStart w:id="605" w:name="_Toc166666607"/>
      <w:bookmarkEnd w:id="596"/>
      <w:bookmarkEnd w:id="597"/>
      <w:bookmarkEnd w:id="598"/>
      <w:bookmarkEnd w:id="599"/>
      <w:bookmarkEnd w:id="600"/>
      <w:r w:rsidRPr="00F54804">
        <w:t>Rivets</w:t>
      </w:r>
      <w:bookmarkEnd w:id="601"/>
      <w:bookmarkEnd w:id="602"/>
      <w:bookmarkEnd w:id="603"/>
      <w:bookmarkEnd w:id="604"/>
      <w:bookmarkEnd w:id="605"/>
      <w:r w:rsidR="0078119D">
        <w:t xml:space="preserve"> </w:t>
      </w:r>
    </w:p>
    <w:p w14:paraId="5D925720" w14:textId="4BADEFC9" w:rsidR="00BD3FB0" w:rsidRPr="00BF5C18" w:rsidRDefault="00DC655D" w:rsidP="0013175B">
      <w:pPr>
        <w:pStyle w:val="berschrift3"/>
      </w:pPr>
      <w:bookmarkStart w:id="606" w:name="_Toc166666608"/>
      <w:r>
        <w:t>General</w:t>
      </w:r>
      <w:bookmarkEnd w:id="606"/>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5F371AEB"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156111" w:rsidRPr="00F54804">
        <w:t xml:space="preserve">Table </w:t>
      </w:r>
      <w:r w:rsidR="00156111">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156111" w:rsidRPr="00F54804">
        <w:t xml:space="preserve">Table </w:t>
      </w:r>
      <w:r w:rsidR="00156111">
        <w:rPr>
          <w:noProof/>
        </w:rPr>
        <w:t>43</w:t>
      </w:r>
      <w:r w:rsidR="005016E9">
        <w:fldChar w:fldCharType="end"/>
      </w:r>
      <w:r w:rsidRPr="0013175B">
        <w:t xml:space="preserve">. </w:t>
      </w:r>
    </w:p>
    <w:p w14:paraId="3329A301" w14:textId="1333339D" w:rsidR="0059323C" w:rsidRPr="00B05503" w:rsidRDefault="0059323C" w:rsidP="001640C5">
      <w:pPr>
        <w:pStyle w:val="Beschriftung"/>
        <w:keepNext/>
        <w:keepLines/>
      </w:pPr>
      <w:bookmarkStart w:id="607" w:name="_Ref156248052"/>
      <w:bookmarkStart w:id="608" w:name="_Toc166666809"/>
      <w:r w:rsidRPr="00F54804">
        <w:t xml:space="preserve">Table </w:t>
      </w:r>
      <w:r w:rsidRPr="00F54804">
        <w:fldChar w:fldCharType="begin"/>
      </w:r>
      <w:r w:rsidRPr="00F54804">
        <w:instrText xml:space="preserve"> SEQ Table \* ARABIC </w:instrText>
      </w:r>
      <w:r w:rsidRPr="00F54804">
        <w:fldChar w:fldCharType="separate"/>
      </w:r>
      <w:r w:rsidR="00156111">
        <w:rPr>
          <w:noProof/>
        </w:rPr>
        <w:t>42</w:t>
      </w:r>
      <w:r w:rsidRPr="00F54804">
        <w:fldChar w:fldCharType="end"/>
      </w:r>
      <w:bookmarkEnd w:id="607"/>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8"/>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341066FF" w:rsidR="00FC68DB" w:rsidRPr="00C15623"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796EA7C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6BC8E46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44D2200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000FC7B6"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641198">
        <w:t xml:space="preserve"> </w:t>
      </w:r>
      <w:r w:rsidR="00641198">
        <w:fldChar w:fldCharType="begin"/>
      </w:r>
      <w:r w:rsidR="00641198">
        <w:instrText xml:space="preserve"> REF _Ref156248060 \h </w:instrText>
      </w:r>
      <w:r w:rsidR="00641198">
        <w:fldChar w:fldCharType="separate"/>
      </w:r>
      <w:r w:rsidR="00156111" w:rsidRPr="00F54804">
        <w:t xml:space="preserve">Table </w:t>
      </w:r>
      <w:r w:rsidR="00156111">
        <w:rPr>
          <w:noProof/>
        </w:rPr>
        <w:t>43</w:t>
      </w:r>
      <w:r w:rsidR="00641198">
        <w:fldChar w:fldCharType="end"/>
      </w:r>
      <w:r w:rsidR="00FC68DB" w:rsidRPr="00314FD3">
        <w:t>:</w:t>
      </w:r>
      <w:r w:rsidR="00FC68DB" w:rsidRPr="001668D7">
        <w:t xml:space="preserve"> </w:t>
      </w:r>
    </w:p>
    <w:p w14:paraId="4FFCDB08" w14:textId="0319A812" w:rsidR="00055698" w:rsidRPr="00251C60" w:rsidRDefault="00055698" w:rsidP="001640C5">
      <w:pPr>
        <w:pStyle w:val="Beschriftung"/>
        <w:keepNext/>
        <w:keepLines/>
        <w:rPr>
          <w:rFonts w:asciiTheme="minorHAnsi" w:hAnsiTheme="minorHAnsi" w:cstheme="minorHAnsi"/>
          <w:iCs/>
        </w:rPr>
      </w:pPr>
      <w:bookmarkStart w:id="609" w:name="_Ref156248060"/>
      <w:bookmarkStart w:id="610" w:name="_Toc166666810"/>
      <w:r w:rsidRPr="00F54804">
        <w:t xml:space="preserve">Table </w:t>
      </w:r>
      <w:r w:rsidRPr="00F54804">
        <w:fldChar w:fldCharType="begin"/>
      </w:r>
      <w:r w:rsidRPr="00F54804">
        <w:instrText xml:space="preserve"> SEQ Table \* ARABIC </w:instrText>
      </w:r>
      <w:r w:rsidRPr="00F54804">
        <w:fldChar w:fldCharType="separate"/>
      </w:r>
      <w:r w:rsidR="00156111">
        <w:rPr>
          <w:noProof/>
        </w:rPr>
        <w:t>43</w:t>
      </w:r>
      <w:r w:rsidRPr="00F54804">
        <w:fldChar w:fldCharType="end"/>
      </w:r>
      <w:bookmarkEnd w:id="609"/>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10"/>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929E0ED" w:rsidR="00FC68DB" w:rsidRPr="00C15623" w:rsidRDefault="004255F2" w:rsidP="00B202D2">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5856D535" w:rsidR="00FC68DB" w:rsidRPr="005C2D94" w:rsidRDefault="00FC68DB" w:rsidP="00BD52D7">
      <w:pPr>
        <w:pStyle w:val="Beschriftung"/>
      </w:pPr>
      <w:bookmarkStart w:id="611" w:name="_Ref157111838"/>
      <w:bookmarkStart w:id="612" w:name="_Toc3557088"/>
      <w:bookmarkStart w:id="613" w:name="_Toc34747339"/>
      <w:bookmarkStart w:id="614" w:name="_Toc76030530"/>
      <w:bookmarkStart w:id="615" w:name="_Toc94530816"/>
      <w:bookmarkStart w:id="616" w:name="_Toc101428215"/>
      <w:bookmarkStart w:id="617" w:name="_Toc166666687"/>
      <w:r w:rsidRPr="00F54804">
        <w:t xml:space="preserve">Figure </w:t>
      </w:r>
      <w:r w:rsidRPr="00F54804">
        <w:fldChar w:fldCharType="begin"/>
      </w:r>
      <w:r w:rsidRPr="00F54804">
        <w:instrText xml:space="preserve"> SEQ Figure \* ARABIC </w:instrText>
      </w:r>
      <w:r w:rsidRPr="00F54804">
        <w:fldChar w:fldCharType="separate"/>
      </w:r>
      <w:r w:rsidR="00156111">
        <w:rPr>
          <w:noProof/>
        </w:rPr>
        <w:t>9</w:t>
      </w:r>
      <w:r w:rsidRPr="00F54804">
        <w:fldChar w:fldCharType="end"/>
      </w:r>
      <w:bookmarkEnd w:id="611"/>
      <w:r w:rsidR="0019077F">
        <w:t xml:space="preserve"> —</w:t>
      </w:r>
      <w:r w:rsidRPr="00F54804">
        <w:t xml:space="preserve"> Rivet head types</w:t>
      </w:r>
      <w:bookmarkEnd w:id="612"/>
      <w:bookmarkEnd w:id="613"/>
      <w:bookmarkEnd w:id="614"/>
      <w:bookmarkEnd w:id="615"/>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6"/>
      <w:bookmarkEnd w:id="617"/>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6A7C77EA"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r w:rsidR="00CE5659">
        <w:rPr>
          <w:szCs w:val="24"/>
        </w:rPr>
        <w:t>Reference</w:t>
      </w:r>
      <w:r w:rsidR="00CE5659">
        <w:t>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156111" w:rsidRPr="00156111">
            <w:rPr>
              <w:noProof/>
              <w:lang w:val="en-US"/>
            </w:rPr>
            <w:t>[10]</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3A3FB4BF"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r w:rsidR="00722FFF">
        <w:rPr>
          <w:szCs w:val="24"/>
        </w:rPr>
        <w:t>Reference</w:t>
      </w:r>
      <w:r w:rsidR="00722FFF">
        <w:t>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156111" w:rsidRPr="00156111">
            <w:rPr>
              <w:noProof/>
              <w:lang w:val="en-US"/>
            </w:rPr>
            <w:t>[11]</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1C842F3"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w:t>
      </w:r>
      <w:r w:rsidR="007E4F01">
        <w:t>see</w:t>
      </w:r>
      <w:r w:rsidR="002E5CDC">
        <w:t xml:space="preserve"> clause </w:t>
      </w:r>
      <w:r w:rsidR="002E5CDC" w:rsidRPr="00F54804">
        <w:fldChar w:fldCharType="begin"/>
      </w:r>
      <w:r w:rsidR="002E5CDC" w:rsidRPr="00F54804">
        <w:instrText xml:space="preserve"> REF _Ref400880511 \r \h  \* MERGEFORMAT </w:instrText>
      </w:r>
      <w:r w:rsidR="002E5CDC" w:rsidRPr="00F54804">
        <w:fldChar w:fldCharType="separate"/>
      </w:r>
      <w:r w:rsidR="00156111">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C1EEBF9"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156111" w:rsidRPr="00F54804">
        <w:t xml:space="preserve">Table </w:t>
      </w:r>
      <w:r w:rsidR="00156111">
        <w:rPr>
          <w:noProof/>
        </w:rPr>
        <w:t>44</w:t>
      </w:r>
      <w:r w:rsidR="005016E9">
        <w:fldChar w:fldCharType="end"/>
      </w:r>
      <w:r w:rsidRPr="0013175B">
        <w:t xml:space="preserve">: </w:t>
      </w:r>
    </w:p>
    <w:p w14:paraId="1FFB1611" w14:textId="48D6216A" w:rsidR="00055698" w:rsidRPr="00F54804" w:rsidRDefault="00055698" w:rsidP="001640C5">
      <w:pPr>
        <w:pStyle w:val="Beschriftung"/>
        <w:keepNext/>
        <w:keepLines/>
      </w:pPr>
      <w:bookmarkStart w:id="618" w:name="_Ref156248096"/>
      <w:bookmarkStart w:id="619" w:name="_Toc166666811"/>
      <w:r w:rsidRPr="00F54804">
        <w:t xml:space="preserve">Table </w:t>
      </w:r>
      <w:r w:rsidRPr="00F54804">
        <w:fldChar w:fldCharType="begin"/>
      </w:r>
      <w:r w:rsidRPr="00F54804">
        <w:instrText xml:space="preserve"> SEQ Table \* ARABIC </w:instrText>
      </w:r>
      <w:r w:rsidRPr="00F54804">
        <w:fldChar w:fldCharType="separate"/>
      </w:r>
      <w:r w:rsidR="00156111">
        <w:rPr>
          <w:noProof/>
        </w:rPr>
        <w:t>44</w:t>
      </w:r>
      <w:r w:rsidRPr="00F54804">
        <w:fldChar w:fldCharType="end"/>
      </w:r>
      <w:bookmarkEnd w:id="618"/>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2379EB30" w:rsidR="00FC68DB" w:rsidRPr="00C15623" w:rsidRDefault="00CC3429" w:rsidP="00A76BFE">
            <w:pPr>
              <w:keepNext/>
              <w:keepLines/>
              <w:spacing w:line="240" w:lineRule="auto"/>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6511412E" w:rsidR="00FC68DB" w:rsidRPr="001E4607" w:rsidRDefault="00FC68DB" w:rsidP="00A76BFE">
      <w:pPr>
        <w:keepNext/>
        <w:spacing w:before="120"/>
      </w:pPr>
      <w:r w:rsidRPr="005C2D94">
        <w:t xml:space="preserve">The subtypes are described in detail in the </w:t>
      </w:r>
      <w:r w:rsidR="00E21B4A">
        <w:t>subclauses</w:t>
      </w:r>
      <w:r w:rsidR="0034175E">
        <w:t xml:space="preserve"> </w:t>
      </w:r>
      <w:r w:rsidR="0034175E">
        <w:fldChar w:fldCharType="begin"/>
      </w:r>
      <w:r w:rsidR="0034175E">
        <w:instrText xml:space="preserve"> REF _Ref166618599 \r \h </w:instrText>
      </w:r>
      <w:r w:rsidR="0034175E">
        <w:fldChar w:fldCharType="separate"/>
      </w:r>
      <w:r w:rsidR="00156111">
        <w:t>9.4.2</w:t>
      </w:r>
      <w:r w:rsidR="0034175E">
        <w:fldChar w:fldCharType="end"/>
      </w:r>
      <w:r w:rsidR="0034175E">
        <w:t xml:space="preserve"> to </w:t>
      </w:r>
      <w:r w:rsidR="0034175E">
        <w:fldChar w:fldCharType="begin"/>
      </w:r>
      <w:r w:rsidR="0034175E">
        <w:instrText xml:space="preserve"> REF _Ref166618607 \r \h </w:instrText>
      </w:r>
      <w:r w:rsidR="0034175E">
        <w:fldChar w:fldCharType="separate"/>
      </w:r>
      <w:r w:rsidR="00156111">
        <w:t>9.4.6</w:t>
      </w:r>
      <w:r w:rsidR="0034175E">
        <w:fldChar w:fldCharType="end"/>
      </w:r>
      <w:r w:rsidRPr="005C2D94">
        <w:t xml:space="preserve">. </w:t>
      </w:r>
    </w:p>
    <w:p w14:paraId="72431115" w14:textId="207B0C5A" w:rsidR="00FC68DB" w:rsidRPr="00F30F68" w:rsidRDefault="00B9184D"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23AAE019" w:rsidR="00FC68DB" w:rsidRPr="0078119D" w:rsidRDefault="00B9184D"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29F10D8B" w:rsidR="00FC68DB" w:rsidRPr="005C2D94" w:rsidRDefault="00FC68DB" w:rsidP="00B202D2">
      <w:pPr>
        <w:pStyle w:val="berschrift3"/>
      </w:pPr>
      <w:bookmarkStart w:id="620" w:name="_Toc428279367"/>
      <w:bookmarkStart w:id="621" w:name="_Toc428456104"/>
      <w:bookmarkStart w:id="622" w:name="_Toc428537067"/>
      <w:bookmarkStart w:id="623" w:name="_Toc428969386"/>
      <w:bookmarkStart w:id="624" w:name="_Toc429052777"/>
      <w:bookmarkStart w:id="625" w:name="_Toc413359586"/>
      <w:bookmarkStart w:id="626" w:name="_Toc3556978"/>
      <w:bookmarkStart w:id="627" w:name="_Toc34747228"/>
      <w:bookmarkStart w:id="628" w:name="_Toc77102043"/>
      <w:bookmarkStart w:id="629" w:name="_Ref166618599"/>
      <w:bookmarkStart w:id="630" w:name="_Toc166666609"/>
      <w:bookmarkEnd w:id="620"/>
      <w:bookmarkEnd w:id="621"/>
      <w:bookmarkEnd w:id="622"/>
      <w:bookmarkEnd w:id="623"/>
      <w:bookmarkEnd w:id="624"/>
      <w:r w:rsidRPr="00F54804">
        <w:t>Blind</w:t>
      </w:r>
      <w:r w:rsidRPr="005C2D94">
        <w:t xml:space="preserve"> </w:t>
      </w:r>
      <w:r w:rsidR="0034175E">
        <w:t>r</w:t>
      </w:r>
      <w:r w:rsidRPr="005C2D94">
        <w:t>ivets</w:t>
      </w:r>
      <w:bookmarkEnd w:id="625"/>
      <w:bookmarkEnd w:id="626"/>
      <w:bookmarkEnd w:id="627"/>
      <w:bookmarkEnd w:id="628"/>
      <w:bookmarkEnd w:id="629"/>
      <w:bookmarkEnd w:id="63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C60CAF1"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156111" w:rsidRPr="00F54804">
        <w:t xml:space="preserve">Table </w:t>
      </w:r>
      <w:r w:rsidR="00156111">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DF988F3" w:rsidR="00055698" w:rsidRPr="00DD494D" w:rsidRDefault="00055698" w:rsidP="001640C5">
      <w:pPr>
        <w:pStyle w:val="Beschriftung"/>
        <w:keepNext/>
        <w:keepLines/>
      </w:pPr>
      <w:bookmarkStart w:id="631" w:name="_Ref156248119"/>
      <w:bookmarkStart w:id="632" w:name="_Toc166666812"/>
      <w:r w:rsidRPr="00F54804">
        <w:t xml:space="preserve">Table </w:t>
      </w:r>
      <w:r w:rsidRPr="005C2D94">
        <w:fldChar w:fldCharType="begin"/>
      </w:r>
      <w:r w:rsidRPr="00F54804">
        <w:instrText xml:space="preserve"> SEQ Table \* ARABIC </w:instrText>
      </w:r>
      <w:r w:rsidRPr="005C2D94">
        <w:fldChar w:fldCharType="separate"/>
      </w:r>
      <w:r w:rsidR="00156111">
        <w:rPr>
          <w:noProof/>
        </w:rPr>
        <w:t>45</w:t>
      </w:r>
      <w:r w:rsidRPr="005C2D94">
        <w:fldChar w:fldCharType="end"/>
      </w:r>
      <w:bookmarkEnd w:id="631"/>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32"/>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58D0EF7A" w:rsidR="00FC68DB" w:rsidRPr="00C15623" w:rsidRDefault="004255F2" w:rsidP="00951A4A">
            <w:pPr>
              <w:keepNext/>
              <w:rPr>
                <w:b/>
              </w:rPr>
            </w:pPr>
            <w:r>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64002774" w:rsidR="00FC68DB" w:rsidRPr="005C2D94" w:rsidRDefault="00FC68DB" w:rsidP="00BD52D7">
      <w:pPr>
        <w:pStyle w:val="Beschriftung"/>
      </w:pPr>
      <w:bookmarkStart w:id="633" w:name="_Ref101266761"/>
      <w:bookmarkStart w:id="634" w:name="_Toc3557089"/>
      <w:bookmarkStart w:id="635" w:name="_Toc34747340"/>
      <w:bookmarkStart w:id="636" w:name="_Toc76030531"/>
      <w:bookmarkStart w:id="637" w:name="_Toc94530817"/>
      <w:bookmarkStart w:id="638" w:name="_Toc101428216"/>
      <w:bookmarkStart w:id="639" w:name="_Toc166666688"/>
      <w:r w:rsidRPr="00F54804">
        <w:t xml:space="preserve">Figure </w:t>
      </w:r>
      <w:r w:rsidRPr="00F54804">
        <w:fldChar w:fldCharType="begin"/>
      </w:r>
      <w:r w:rsidRPr="00F54804">
        <w:instrText xml:space="preserve"> SEQ Figure \* ARABIC </w:instrText>
      </w:r>
      <w:r w:rsidRPr="00F54804">
        <w:fldChar w:fldCharType="separate"/>
      </w:r>
      <w:r w:rsidR="00156111">
        <w:rPr>
          <w:noProof/>
        </w:rPr>
        <w:t>10</w:t>
      </w:r>
      <w:r w:rsidRPr="00F54804">
        <w:fldChar w:fldCharType="end"/>
      </w:r>
      <w:bookmarkEnd w:id="633"/>
      <w:r w:rsidR="0019077F">
        <w:t xml:space="preserve"> —</w:t>
      </w:r>
      <w:r w:rsidRPr="00F54804">
        <w:t xml:space="preserve"> </w:t>
      </w:r>
      <w:bookmarkEnd w:id="634"/>
      <w:bookmarkEnd w:id="635"/>
      <w:bookmarkEnd w:id="636"/>
      <w:bookmarkEnd w:id="637"/>
      <w:r w:rsidR="0049275F" w:rsidRPr="00F54804">
        <w:t xml:space="preserve">Blind rivet </w:t>
      </w:r>
      <w:r w:rsidR="00546A32">
        <w:t>—</w:t>
      </w:r>
      <w:r w:rsidR="0049275F" w:rsidRPr="00F54804">
        <w:t xml:space="preserve"> </w:t>
      </w:r>
      <w:r w:rsidR="005619B5">
        <w:t>K</w:t>
      </w:r>
      <w:r w:rsidR="0049275F" w:rsidRPr="00F54804">
        <w:t>ey attributes</w:t>
      </w:r>
      <w:bookmarkEnd w:id="638"/>
      <w:bookmarkEnd w:id="639"/>
      <w:r w:rsidR="00546A32">
        <w:t xml:space="preserve"> </w:t>
      </w:r>
    </w:p>
    <w:p w14:paraId="2EA82C61" w14:textId="35E2B31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56111" w:rsidRPr="00F54804">
        <w:t xml:space="preserve">Figure </w:t>
      </w:r>
      <w:r w:rsidR="00156111">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6481F064"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156111" w:rsidRPr="00F54804">
        <w:t xml:space="preserve">Figure </w:t>
      </w:r>
      <w:r w:rsidR="00156111">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224D1972" w:rsidR="00C04088" w:rsidRPr="00F54804" w:rsidRDefault="00FC68DB" w:rsidP="00BD52D7">
      <w:pPr>
        <w:pStyle w:val="Beschriftung"/>
      </w:pPr>
      <w:bookmarkStart w:id="640" w:name="_Ref156730085"/>
      <w:bookmarkStart w:id="641" w:name="_Toc3557090"/>
      <w:bookmarkStart w:id="642" w:name="_Toc34747341"/>
      <w:bookmarkStart w:id="643" w:name="_Toc76030532"/>
      <w:bookmarkStart w:id="644" w:name="_Toc94530818"/>
      <w:bookmarkStart w:id="645" w:name="_Ref101266714"/>
      <w:bookmarkStart w:id="646" w:name="_Toc101428217"/>
      <w:bookmarkStart w:id="647" w:name="_Toc166666689"/>
      <w:r w:rsidRPr="00F54804">
        <w:t xml:space="preserve">Figure </w:t>
      </w:r>
      <w:r w:rsidRPr="00F54804">
        <w:fldChar w:fldCharType="begin"/>
      </w:r>
      <w:r w:rsidRPr="00F54804">
        <w:instrText xml:space="preserve"> SEQ Figure \* ARABIC </w:instrText>
      </w:r>
      <w:r w:rsidRPr="00F54804">
        <w:fldChar w:fldCharType="separate"/>
      </w:r>
      <w:r w:rsidR="00156111">
        <w:rPr>
          <w:noProof/>
        </w:rPr>
        <w:t>11</w:t>
      </w:r>
      <w:r w:rsidRPr="00F54804">
        <w:fldChar w:fldCharType="end"/>
      </w:r>
      <w:bookmarkEnd w:id="640"/>
      <w:r w:rsidR="0019077F">
        <w:t xml:space="preserve"> —</w:t>
      </w:r>
      <w:r w:rsidRPr="00F54804">
        <w:t xml:space="preserve"> </w:t>
      </w:r>
      <w:bookmarkEnd w:id="641"/>
      <w:bookmarkEnd w:id="642"/>
      <w:bookmarkEnd w:id="643"/>
      <w:bookmarkEnd w:id="644"/>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45"/>
      <w:bookmarkEnd w:id="646"/>
      <w:bookmarkEnd w:id="647"/>
      <w:r w:rsidR="005619B5">
        <w:t xml:space="preserve"> </w:t>
      </w:r>
    </w:p>
    <w:p w14:paraId="635B8D5F" w14:textId="2BB0D12E" w:rsidR="00FC68DB" w:rsidRPr="005C2D94" w:rsidRDefault="00B9184D"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6614BBD1" w:rsidR="00FC68DB" w:rsidRPr="005C2D94" w:rsidRDefault="00FC68DB" w:rsidP="00B202D2">
      <w:pPr>
        <w:pStyle w:val="berschrift3"/>
      </w:pPr>
      <w:bookmarkStart w:id="648" w:name="_Toc428279369"/>
      <w:bookmarkStart w:id="649" w:name="_Toc428965611"/>
      <w:bookmarkStart w:id="650" w:name="_Toc413359587"/>
      <w:bookmarkStart w:id="651" w:name="_Toc3556979"/>
      <w:bookmarkStart w:id="652" w:name="_Toc34747229"/>
      <w:bookmarkStart w:id="653" w:name="_Toc77102044"/>
      <w:bookmarkStart w:id="654" w:name="_Toc166666610"/>
      <w:bookmarkEnd w:id="648"/>
      <w:bookmarkEnd w:id="649"/>
      <w:r w:rsidRPr="00F54804">
        <w:lastRenderedPageBreak/>
        <w:t>Self-</w:t>
      </w:r>
      <w:r w:rsidR="0034175E">
        <w:t>p</w:t>
      </w:r>
      <w:r w:rsidRPr="00F54804">
        <w:t xml:space="preserve">iercing </w:t>
      </w:r>
      <w:r w:rsidR="0034175E">
        <w:t>r</w:t>
      </w:r>
      <w:r w:rsidRPr="00F54804">
        <w:t>ivets</w:t>
      </w:r>
      <w:bookmarkEnd w:id="650"/>
      <w:bookmarkEnd w:id="651"/>
      <w:bookmarkEnd w:id="652"/>
      <w:bookmarkEnd w:id="653"/>
      <w:bookmarkEnd w:id="654"/>
    </w:p>
    <w:p w14:paraId="000BE85B" w14:textId="48230E49"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156111" w:rsidRPr="00F54804">
        <w:t xml:space="preserve">Figure </w:t>
      </w:r>
      <w:r w:rsidR="00156111">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0C471222" w:rsidR="00FC68DB" w:rsidRPr="00BD52D7" w:rsidRDefault="00FC68DB" w:rsidP="00BD52D7">
      <w:pPr>
        <w:pStyle w:val="Beschriftung"/>
      </w:pPr>
      <w:bookmarkStart w:id="655" w:name="_Ref156730560"/>
      <w:bookmarkStart w:id="656" w:name="_Toc413359629"/>
      <w:bookmarkStart w:id="657" w:name="_Toc3557092"/>
      <w:bookmarkStart w:id="658" w:name="_Toc34747343"/>
      <w:bookmarkStart w:id="659" w:name="_Toc76030534"/>
      <w:bookmarkStart w:id="660" w:name="_Toc94530820"/>
      <w:bookmarkStart w:id="661" w:name="_Toc101428218"/>
      <w:bookmarkStart w:id="662" w:name="_Toc166666690"/>
      <w:r w:rsidRPr="00F54804">
        <w:t xml:space="preserve">Figure </w:t>
      </w:r>
      <w:r w:rsidRPr="00F54804">
        <w:fldChar w:fldCharType="begin"/>
      </w:r>
      <w:r w:rsidRPr="00F54804">
        <w:instrText xml:space="preserve"> SEQ Figure \* ARABIC </w:instrText>
      </w:r>
      <w:r w:rsidRPr="00F54804">
        <w:fldChar w:fldCharType="separate"/>
      </w:r>
      <w:r w:rsidR="00156111">
        <w:rPr>
          <w:noProof/>
        </w:rPr>
        <w:t>12</w:t>
      </w:r>
      <w:r w:rsidRPr="00F54804">
        <w:fldChar w:fldCharType="end"/>
      </w:r>
      <w:bookmarkEnd w:id="655"/>
      <w:r w:rsidR="0019077F">
        <w:t xml:space="preserve"> —</w:t>
      </w:r>
      <w:r w:rsidRPr="00F54804">
        <w:t xml:space="preserve"> C</w:t>
      </w:r>
      <w:r w:rsidR="0034175E">
        <w:t>ross-section</w:t>
      </w:r>
      <w:r w:rsidRPr="00F54804">
        <w:t xml:space="preserve"> of a </w:t>
      </w:r>
      <w:r w:rsidR="001F0AF7" w:rsidRPr="005C2D94">
        <w:t>s</w:t>
      </w:r>
      <w:r w:rsidRPr="005C2D94">
        <w:t>elf-</w:t>
      </w:r>
      <w:r w:rsidR="001F0AF7" w:rsidRPr="005C2D94">
        <w:t>p</w:t>
      </w:r>
      <w:r w:rsidRPr="005C2D94">
        <w:t xml:space="preserve">iercing </w:t>
      </w:r>
      <w:r w:rsidR="001F0AF7" w:rsidRPr="001E4607">
        <w:t>r</w:t>
      </w:r>
      <w:r w:rsidRPr="00BD52D7">
        <w:t>ivet</w:t>
      </w:r>
      <w:bookmarkEnd w:id="656"/>
      <w:bookmarkEnd w:id="657"/>
      <w:bookmarkEnd w:id="658"/>
      <w:bookmarkEnd w:id="659"/>
      <w:bookmarkEnd w:id="660"/>
      <w:r w:rsidR="001F0AF7" w:rsidRPr="00BD52D7">
        <w:t xml:space="preserve"> </w:t>
      </w:r>
      <w:r w:rsidR="0027129A">
        <w:t>and</w:t>
      </w:r>
      <w:r w:rsidR="001F0AF7" w:rsidRPr="00BD52D7">
        <w:t xml:space="preserve"> riveting </w:t>
      </w:r>
      <w:bookmarkEnd w:id="661"/>
      <w:r w:rsidR="007A38F4">
        <w:t>device</w:t>
      </w:r>
      <w:bookmarkEnd w:id="662"/>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46EA69BE"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156111" w:rsidRPr="00F54804">
        <w:t xml:space="preserve">Table </w:t>
      </w:r>
      <w:r w:rsidR="00156111">
        <w:rPr>
          <w:noProof/>
        </w:rPr>
        <w:t>46</w:t>
      </w:r>
      <w:r w:rsidR="005016E9">
        <w:rPr>
          <w:rFonts w:cs="Courier New"/>
        </w:rPr>
        <w:fldChar w:fldCharType="end"/>
      </w:r>
      <w:r w:rsidR="00FC68DB" w:rsidRPr="00F54804">
        <w:rPr>
          <w:rFonts w:cs="Courier New"/>
        </w:rPr>
        <w:t xml:space="preserve">: </w:t>
      </w:r>
    </w:p>
    <w:p w14:paraId="4D73A847" w14:textId="60715B62" w:rsidR="00055698" w:rsidRPr="00951A4A" w:rsidRDefault="00055698" w:rsidP="001640C5">
      <w:pPr>
        <w:pStyle w:val="Beschriftung"/>
        <w:keepNext/>
        <w:keepLines/>
      </w:pPr>
      <w:bookmarkStart w:id="663" w:name="_Ref156248134"/>
      <w:bookmarkStart w:id="664" w:name="_Toc166666813"/>
      <w:r w:rsidRPr="00F54804">
        <w:t xml:space="preserve">Table </w:t>
      </w:r>
      <w:r w:rsidRPr="00F54804">
        <w:fldChar w:fldCharType="begin"/>
      </w:r>
      <w:r w:rsidRPr="00F54804">
        <w:instrText xml:space="preserve"> SEQ Table \* ARABIC </w:instrText>
      </w:r>
      <w:r w:rsidRPr="00F54804">
        <w:fldChar w:fldCharType="separate"/>
      </w:r>
      <w:r w:rsidR="00156111">
        <w:rPr>
          <w:noProof/>
        </w:rPr>
        <w:t>46</w:t>
      </w:r>
      <w:r w:rsidRPr="00F54804">
        <w:fldChar w:fldCharType="end"/>
      </w:r>
      <w:bookmarkEnd w:id="663"/>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65C6EB35" w:rsidR="00FC68DB" w:rsidRPr="00C15623" w:rsidRDefault="004255F2" w:rsidP="00B202D2">
            <w:pPr>
              <w:keepNext/>
              <w:rPr>
                <w:b/>
              </w:rPr>
            </w:pPr>
            <w:r>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24D72697" w:rsidR="00FC68DB" w:rsidRPr="0078119D" w:rsidRDefault="00B9184D"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05AC1A3A" w:rsidR="00FC68DB" w:rsidRPr="005C2D94" w:rsidRDefault="00FC68DB" w:rsidP="00B202D2">
      <w:pPr>
        <w:pStyle w:val="berschrift3"/>
      </w:pPr>
      <w:bookmarkStart w:id="665" w:name="_Toc428456108"/>
      <w:bookmarkStart w:id="666" w:name="_Toc428537071"/>
      <w:bookmarkStart w:id="667" w:name="_Toc428969390"/>
      <w:bookmarkStart w:id="668" w:name="_Toc429052781"/>
      <w:bookmarkStart w:id="669" w:name="_Toc428279372"/>
      <w:bookmarkStart w:id="670" w:name="_Toc428456109"/>
      <w:bookmarkStart w:id="671" w:name="_Toc428537072"/>
      <w:bookmarkStart w:id="672" w:name="_Toc428969391"/>
      <w:bookmarkStart w:id="673" w:name="_Toc429052782"/>
      <w:bookmarkStart w:id="674" w:name="_Toc428279374"/>
      <w:bookmarkStart w:id="675" w:name="_Toc428456111"/>
      <w:bookmarkStart w:id="676" w:name="_Toc428537074"/>
      <w:bookmarkStart w:id="677" w:name="_Toc428969393"/>
      <w:bookmarkStart w:id="678" w:name="_Toc429052784"/>
      <w:bookmarkStart w:id="679" w:name="_Toc428279378"/>
      <w:bookmarkStart w:id="680" w:name="_Toc428456115"/>
      <w:bookmarkStart w:id="681" w:name="_Toc428537078"/>
      <w:bookmarkStart w:id="682" w:name="_Toc428969397"/>
      <w:bookmarkStart w:id="683" w:name="_Toc429052788"/>
      <w:bookmarkStart w:id="684" w:name="_Toc428279380"/>
      <w:bookmarkStart w:id="685" w:name="_Toc428456117"/>
      <w:bookmarkStart w:id="686" w:name="_Toc428537080"/>
      <w:bookmarkStart w:id="687" w:name="_Toc428969399"/>
      <w:bookmarkStart w:id="688" w:name="_Toc429052790"/>
      <w:bookmarkStart w:id="689" w:name="_Toc428279387"/>
      <w:bookmarkStart w:id="690" w:name="_Toc428456124"/>
      <w:bookmarkStart w:id="691" w:name="_Toc428537087"/>
      <w:bookmarkStart w:id="692" w:name="_Toc428969406"/>
      <w:bookmarkStart w:id="693" w:name="_Toc429052797"/>
      <w:bookmarkStart w:id="694" w:name="_Toc428279388"/>
      <w:bookmarkStart w:id="695" w:name="_Toc428456125"/>
      <w:bookmarkStart w:id="696" w:name="_Toc428537088"/>
      <w:bookmarkStart w:id="697" w:name="_Toc428969407"/>
      <w:bookmarkStart w:id="698" w:name="_Toc429052798"/>
      <w:bookmarkStart w:id="699" w:name="_Toc428279389"/>
      <w:bookmarkStart w:id="700" w:name="_Toc428456126"/>
      <w:bookmarkStart w:id="701" w:name="_Toc428537089"/>
      <w:bookmarkStart w:id="702" w:name="_Toc428969408"/>
      <w:bookmarkStart w:id="703" w:name="_Toc429052799"/>
      <w:bookmarkStart w:id="704" w:name="_Toc413359588"/>
      <w:bookmarkStart w:id="705" w:name="_Toc3556980"/>
      <w:bookmarkStart w:id="706" w:name="_Toc34747230"/>
      <w:bookmarkStart w:id="707" w:name="_Toc77102045"/>
      <w:bookmarkStart w:id="708" w:name="_Toc166666611"/>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r w:rsidRPr="00F54804">
        <w:t>Solid</w:t>
      </w:r>
      <w:r w:rsidRPr="005C2D94">
        <w:t xml:space="preserve"> </w:t>
      </w:r>
      <w:r w:rsidR="009B3137">
        <w:t>r</w:t>
      </w:r>
      <w:r w:rsidRPr="005C2D94">
        <w:t>ivets</w:t>
      </w:r>
      <w:bookmarkEnd w:id="704"/>
      <w:bookmarkEnd w:id="705"/>
      <w:bookmarkEnd w:id="706"/>
      <w:bookmarkEnd w:id="707"/>
      <w:bookmarkEnd w:id="708"/>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22C070F2"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156111" w:rsidRPr="005C2D94">
        <w:t xml:space="preserve">Figure </w:t>
      </w:r>
      <w:r w:rsidR="00156111">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103F5A75" w:rsidR="00402A20" w:rsidRDefault="00402A20" w:rsidP="00BD52D7">
      <w:pPr>
        <w:pStyle w:val="Beschriftung"/>
      </w:pPr>
      <w:bookmarkStart w:id="709" w:name="_Ref157108334"/>
      <w:bookmarkStart w:id="710" w:name="_Toc101428219"/>
      <w:bookmarkStart w:id="711" w:name="_Toc166666691"/>
      <w:r w:rsidRPr="005C2D94">
        <w:t xml:space="preserve">Figure </w:t>
      </w:r>
      <w:r w:rsidRPr="005C2D94">
        <w:fldChar w:fldCharType="begin"/>
      </w:r>
      <w:r w:rsidRPr="00F54804">
        <w:instrText xml:space="preserve"> SEQ Figure \* ARABIC </w:instrText>
      </w:r>
      <w:r w:rsidRPr="005C2D94">
        <w:fldChar w:fldCharType="separate"/>
      </w:r>
      <w:r w:rsidR="00156111">
        <w:rPr>
          <w:noProof/>
        </w:rPr>
        <w:t>13</w:t>
      </w:r>
      <w:r w:rsidRPr="005C2D94">
        <w:fldChar w:fldCharType="end"/>
      </w:r>
      <w:bookmarkEnd w:id="709"/>
      <w:r w:rsidR="0019077F">
        <w:t xml:space="preserve"> —</w:t>
      </w:r>
      <w:r w:rsidRPr="00F54804">
        <w:t xml:space="preserve"> Pictures of characteristic rivet types before and after </w:t>
      </w:r>
      <w:bookmarkEnd w:id="710"/>
      <w:r w:rsidR="00C744D4" w:rsidRPr="00F54804">
        <w:t>mounting</w:t>
      </w:r>
      <w:bookmarkEnd w:id="711"/>
      <w:r w:rsidR="00C744D4">
        <w:t xml:space="preserve"> </w:t>
      </w:r>
    </w:p>
    <w:p w14:paraId="4CFE624D" w14:textId="13490BCE"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56111" w:rsidRPr="005C2D94">
        <w:t xml:space="preserve">Figure </w:t>
      </w:r>
      <w:r w:rsidR="00156111">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43FF3B60" w:rsidR="00FC68DB" w:rsidRPr="00BD52D7" w:rsidRDefault="00FC68DB" w:rsidP="00BD52D7">
      <w:pPr>
        <w:pStyle w:val="Beschriftung"/>
        <w:rPr>
          <w:rFonts w:cs="Calibri"/>
          <w:lang w:eastAsia="en-GB"/>
        </w:rPr>
      </w:pPr>
      <w:bookmarkStart w:id="712" w:name="_Ref3565285"/>
      <w:bookmarkStart w:id="713" w:name="_Toc3557094"/>
      <w:bookmarkStart w:id="714" w:name="_Toc34747345"/>
      <w:bookmarkStart w:id="715" w:name="_Toc76030536"/>
      <w:bookmarkStart w:id="716" w:name="_Toc94530822"/>
      <w:bookmarkStart w:id="717" w:name="_Toc101428220"/>
      <w:bookmarkStart w:id="718" w:name="_Toc166666692"/>
      <w:r w:rsidRPr="005C2D94">
        <w:t xml:space="preserve">Figure </w:t>
      </w:r>
      <w:r w:rsidRPr="005C2D94">
        <w:fldChar w:fldCharType="begin"/>
      </w:r>
      <w:r w:rsidRPr="00F54804">
        <w:instrText xml:space="preserve"> SEQ Figure \* ARABIC </w:instrText>
      </w:r>
      <w:r w:rsidRPr="005C2D94">
        <w:fldChar w:fldCharType="separate"/>
      </w:r>
      <w:r w:rsidR="00156111">
        <w:rPr>
          <w:noProof/>
        </w:rPr>
        <w:t>14</w:t>
      </w:r>
      <w:r w:rsidRPr="005C2D94">
        <w:fldChar w:fldCharType="end"/>
      </w:r>
      <w:bookmarkEnd w:id="712"/>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13"/>
      <w:bookmarkEnd w:id="714"/>
      <w:bookmarkEnd w:id="715"/>
      <w:bookmarkEnd w:id="716"/>
      <w:bookmarkEnd w:id="717"/>
      <w:bookmarkEnd w:id="718"/>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7C6C2D75"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156111" w:rsidRPr="005C2D94">
        <w:t xml:space="preserve">Table </w:t>
      </w:r>
      <w:r w:rsidR="00156111">
        <w:rPr>
          <w:noProof/>
        </w:rPr>
        <w:t>47</w:t>
      </w:r>
      <w:r w:rsidR="005016E9">
        <w:rPr>
          <w:rFonts w:cs="Calibri"/>
          <w:lang w:eastAsia="en-GB"/>
        </w:rPr>
        <w:fldChar w:fldCharType="end"/>
      </w:r>
      <w:r w:rsidR="00FC68DB" w:rsidRPr="00F54804">
        <w:rPr>
          <w:rFonts w:cs="Calibri"/>
          <w:lang w:eastAsia="en-GB"/>
        </w:rPr>
        <w:t>:</w:t>
      </w:r>
    </w:p>
    <w:p w14:paraId="2CE81350" w14:textId="39159934" w:rsidR="00055698" w:rsidRPr="00F54804" w:rsidRDefault="00055698" w:rsidP="001640C5">
      <w:pPr>
        <w:pStyle w:val="Beschriftung"/>
        <w:keepNext/>
        <w:keepLines/>
        <w:rPr>
          <w:rFonts w:cs="Calibri"/>
          <w:lang w:eastAsia="en-GB"/>
        </w:rPr>
      </w:pPr>
      <w:bookmarkStart w:id="719" w:name="_Ref156248161"/>
      <w:bookmarkStart w:id="720" w:name="_Toc166666814"/>
      <w:r w:rsidRPr="005C2D94">
        <w:t xml:space="preserve">Table </w:t>
      </w:r>
      <w:r w:rsidRPr="005C2D94">
        <w:fldChar w:fldCharType="begin"/>
      </w:r>
      <w:r w:rsidRPr="00F54804">
        <w:instrText xml:space="preserve"> SEQ Table \* ARABIC </w:instrText>
      </w:r>
      <w:r w:rsidRPr="005C2D94">
        <w:fldChar w:fldCharType="separate"/>
      </w:r>
      <w:r w:rsidR="00156111">
        <w:rPr>
          <w:noProof/>
        </w:rPr>
        <w:t>47</w:t>
      </w:r>
      <w:r w:rsidRPr="005C2D94">
        <w:fldChar w:fldCharType="end"/>
      </w:r>
      <w:bookmarkEnd w:id="719"/>
      <w:r>
        <w:t xml:space="preserve"> —</w:t>
      </w:r>
      <w:r w:rsidRPr="00F54804">
        <w:t xml:space="preserve"> Attributes of element </w:t>
      </w:r>
      <w:r w:rsidRPr="005C2D94">
        <w:rPr>
          <w:rFonts w:ascii="Courier New" w:hAnsi="Courier New" w:cs="Courier New"/>
        </w:rPr>
        <w:t>&lt;solid/&gt;</w:t>
      </w:r>
      <w:bookmarkEnd w:id="720"/>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223F82F4" w:rsidR="00FC68DB" w:rsidRPr="002E32DA" w:rsidRDefault="004255F2" w:rsidP="00C15623">
            <w:pPr>
              <w:keepNext/>
              <w:jc w:val="left"/>
              <w:rPr>
                <w:b/>
                <w:sz w:val="20"/>
              </w:rPr>
            </w:pPr>
            <w:r>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7FEF4D82" w:rsidR="00FC68DB" w:rsidRPr="005C2D94" w:rsidRDefault="00FC68DB" w:rsidP="00BD52D7">
      <w:pPr>
        <w:pStyle w:val="Beschriftung"/>
        <w:rPr>
          <w:rFonts w:cs="Calibri"/>
          <w:lang w:eastAsia="en-GB"/>
        </w:rPr>
      </w:pPr>
      <w:bookmarkStart w:id="721" w:name="_Ref157109323"/>
      <w:bookmarkStart w:id="722" w:name="_Toc3557095"/>
      <w:bookmarkStart w:id="723" w:name="_Toc34747346"/>
      <w:bookmarkStart w:id="724" w:name="_Toc76030537"/>
      <w:bookmarkStart w:id="725" w:name="_Toc94530823"/>
      <w:bookmarkStart w:id="726" w:name="_Toc101428221"/>
      <w:bookmarkStart w:id="727" w:name="_Toc166666693"/>
      <w:r w:rsidRPr="00F54804">
        <w:t xml:space="preserve">Figure </w:t>
      </w:r>
      <w:r w:rsidRPr="005C2D94">
        <w:fldChar w:fldCharType="begin"/>
      </w:r>
      <w:r w:rsidRPr="00F54804">
        <w:instrText xml:space="preserve"> SEQ Figure \* ARABIC </w:instrText>
      </w:r>
      <w:r w:rsidRPr="005C2D94">
        <w:fldChar w:fldCharType="separate"/>
      </w:r>
      <w:r w:rsidR="00156111">
        <w:rPr>
          <w:noProof/>
        </w:rPr>
        <w:t>15</w:t>
      </w:r>
      <w:r w:rsidRPr="005C2D94">
        <w:fldChar w:fldCharType="end"/>
      </w:r>
      <w:bookmarkEnd w:id="721"/>
      <w:r w:rsidR="0019077F">
        <w:t xml:space="preserve"> —</w:t>
      </w:r>
      <w:r w:rsidRPr="00F54804">
        <w:t xml:space="preserve"> </w:t>
      </w:r>
      <w:bookmarkEnd w:id="722"/>
      <w:bookmarkEnd w:id="723"/>
      <w:bookmarkEnd w:id="724"/>
      <w:bookmarkEnd w:id="725"/>
      <w:r w:rsidR="00A2134E" w:rsidRPr="005C2D94">
        <w:t>Relation of working thickness (T1+T2) to max and min values of grip</w:t>
      </w:r>
      <w:bookmarkEnd w:id="726"/>
      <w:bookmarkEnd w:id="727"/>
      <w:r w:rsidR="000A440A">
        <w:t xml:space="preserve"> </w:t>
      </w:r>
    </w:p>
    <w:p w14:paraId="338314FF" w14:textId="35AF6F76"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56111" w:rsidRPr="005C2D94">
        <w:t xml:space="preserve">Figure </w:t>
      </w:r>
      <w:r w:rsidR="00156111">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156111" w:rsidRPr="00F54804">
        <w:t xml:space="preserve">Figure </w:t>
      </w:r>
      <w:r w:rsidR="00156111">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098A9EA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w:t>
      </w:r>
      <w:r w:rsidR="009B3137">
        <w:rPr>
          <w:rFonts w:cs="Calibri"/>
          <w:lang w:eastAsia="en-GB"/>
        </w:rPr>
        <w:t>see</w:t>
      </w:r>
      <w:r w:rsidR="003D258E">
        <w:rPr>
          <w:rFonts w:cs="Calibri"/>
          <w:lang w:eastAsia="en-GB"/>
        </w:rPr>
        <w:t xml:space="preserve">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156111" w:rsidRPr="00F54804">
        <w:t xml:space="preserve">Figure </w:t>
      </w:r>
      <w:r w:rsidR="00156111">
        <w:rPr>
          <w:noProof/>
        </w:rPr>
        <w:t>9</w:t>
      </w:r>
      <w:r w:rsidR="003D258E">
        <w:rPr>
          <w:rFonts w:cs="Calibri"/>
          <w:lang w:eastAsia="en-GB"/>
        </w:rPr>
        <w:fldChar w:fldCharType="end"/>
      </w:r>
      <w:r w:rsidR="003D258E">
        <w:rPr>
          <w:rFonts w:cs="Calibri"/>
          <w:lang w:eastAsia="en-GB"/>
        </w:rPr>
        <w:t>)</w:t>
      </w:r>
      <w:r w:rsidR="00113BB8">
        <w:rPr>
          <w:rFonts w:cs="Calibri"/>
          <w:lang w:eastAsia="en-GB"/>
        </w:rPr>
        <w:t>,</w:t>
      </w:r>
      <w:r w:rsidRPr="005C2D94">
        <w:rPr>
          <w:rFonts w:cs="Calibri"/>
          <w:lang w:eastAsia="en-GB"/>
        </w:rPr>
        <w:t xml:space="preserve"> </w:t>
      </w:r>
      <w:r w:rsidR="00113BB8">
        <w:rPr>
          <w:rFonts w:cs="Calibri"/>
          <w:lang w:eastAsia="en-GB"/>
        </w:rPr>
        <w:t>b</w:t>
      </w:r>
      <w:r w:rsidRPr="005C2D94">
        <w:rPr>
          <w:rFonts w:cs="Calibri"/>
          <w:lang w:eastAsia="en-GB"/>
        </w:rPr>
        <w:t>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54649CE9" w:rsidR="00FC68DB" w:rsidRPr="0052012B" w:rsidRDefault="00B9184D" w:rsidP="0078119D">
      <w:pPr>
        <w:pStyle w:val="Example"/>
        <w:keepNext/>
        <w:rPr>
          <w:sz w:val="22"/>
          <w:szCs w:val="22"/>
        </w:rPr>
      </w:pPr>
      <w:r>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36DEED09" w:rsidR="00FC68DB" w:rsidRPr="00F54804" w:rsidRDefault="00FC68DB" w:rsidP="004D106E">
      <w:pPr>
        <w:pStyle w:val="berschrift3"/>
      </w:pPr>
      <w:bookmarkStart w:id="728" w:name="_Toc428279391"/>
      <w:bookmarkStart w:id="729" w:name="_Toc428456128"/>
      <w:bookmarkStart w:id="730" w:name="_Toc428537091"/>
      <w:bookmarkStart w:id="731" w:name="_Toc428969410"/>
      <w:bookmarkStart w:id="732" w:name="_Toc429052801"/>
      <w:bookmarkStart w:id="733" w:name="_Toc413359589"/>
      <w:bookmarkStart w:id="734" w:name="_Toc3556981"/>
      <w:bookmarkStart w:id="735" w:name="_Toc34747231"/>
      <w:bookmarkStart w:id="736" w:name="_Toc77102046"/>
      <w:bookmarkStart w:id="737" w:name="_Toc166666612"/>
      <w:bookmarkEnd w:id="728"/>
      <w:bookmarkEnd w:id="729"/>
      <w:bookmarkEnd w:id="730"/>
      <w:bookmarkEnd w:id="731"/>
      <w:bookmarkEnd w:id="732"/>
      <w:r w:rsidRPr="00F54804">
        <w:t xml:space="preserve">Swop </w:t>
      </w:r>
      <w:r w:rsidR="00DD4AA4">
        <w:t>r</w:t>
      </w:r>
      <w:r w:rsidRPr="00F54804">
        <w:t>ivets</w:t>
      </w:r>
      <w:bookmarkEnd w:id="733"/>
      <w:bookmarkEnd w:id="734"/>
      <w:bookmarkEnd w:id="735"/>
      <w:bookmarkEnd w:id="736"/>
      <w:bookmarkEnd w:id="737"/>
      <w:r w:rsidR="004A6C4F">
        <w:t xml:space="preserve"> </w:t>
      </w:r>
    </w:p>
    <w:p w14:paraId="6467BFF5" w14:textId="6E2B2185" w:rsidR="00710638" w:rsidRDefault="00357A72" w:rsidP="008B27A8">
      <w:pPr>
        <w:rPr>
          <w:lang w:eastAsia="x-none"/>
        </w:rPr>
      </w:pPr>
      <w:r w:rsidRPr="00F0292D">
        <w:rPr>
          <w:szCs w:val="24"/>
        </w:rPr>
        <w:t xml:space="preserve">The </w:t>
      </w:r>
      <w:r w:rsidR="00DD4AA4">
        <w:rPr>
          <w:szCs w:val="24"/>
        </w:rPr>
        <w:t>s</w:t>
      </w:r>
      <w:r w:rsidRPr="00F0292D">
        <w:rPr>
          <w:szCs w:val="24"/>
        </w:rPr>
        <w:t xml:space="preserve">heet </w:t>
      </w:r>
      <w:r w:rsidR="00DD4AA4">
        <w:rPr>
          <w:szCs w:val="24"/>
        </w:rPr>
        <w:t>w</w:t>
      </w:r>
      <w:r w:rsidRPr="00F0292D">
        <w:rPr>
          <w:szCs w:val="24"/>
        </w:rPr>
        <w:t xml:space="preserve">eld </w:t>
      </w:r>
      <w:r w:rsidR="00DD4AA4">
        <w:rPr>
          <w:szCs w:val="24"/>
        </w:rPr>
        <w:t>o</w:t>
      </w:r>
      <w:r w:rsidRPr="00F0292D">
        <w:rPr>
          <w:szCs w:val="24"/>
        </w:rPr>
        <w:t xml:space="preserve">pposed </w:t>
      </w:r>
      <w:r w:rsidR="00DD4AA4">
        <w:rPr>
          <w:szCs w:val="24"/>
        </w:rPr>
        <w:t>p</w:t>
      </w:r>
      <w:r w:rsidRPr="00F0292D">
        <w:rPr>
          <w:szCs w:val="24"/>
        </w:rPr>
        <w:t>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is the case</w:t>
      </w:r>
      <w:r w:rsidR="007B54F9">
        <w:rPr>
          <w:szCs w:val="24"/>
        </w:rPr>
        <w:t xml:space="preserve"> for example,</w:t>
      </w:r>
      <w:r w:rsidRPr="00E956F7">
        <w:rPr>
          <w:szCs w:val="24"/>
        </w:rPr>
        <w:t xml:space="preserve"> </w:t>
      </w:r>
      <w:r w:rsidR="00FC68DB" w:rsidRPr="000A1B7B">
        <w:rPr>
          <w:lang w:eastAsia="x-none"/>
        </w:rPr>
        <w:t xml:space="preserve">when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8" w:name="_Toc3557096"/>
      <w:bookmarkStart w:id="739" w:name="_Toc34747347"/>
      <w:bookmarkStart w:id="740" w:name="_Toc76030538"/>
      <w:bookmarkStart w:id="741"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156111" w:rsidRPr="00156111">
            <w:rPr>
              <w:noProof/>
            </w:rPr>
            <w:t>[12]</w:t>
          </w:r>
          <w:r w:rsidR="00710638" w:rsidRPr="00710638">
            <w:fldChar w:fldCharType="end"/>
          </w:r>
        </w:sdtContent>
      </w:sdt>
      <w:r w:rsidR="00710638">
        <w:rPr>
          <w:lang w:eastAsia="x-none"/>
        </w:rPr>
        <w:t xml:space="preserve">. </w:t>
      </w:r>
    </w:p>
    <w:p w14:paraId="53DAC9CB" w14:textId="02C40B51" w:rsidR="008B27A8" w:rsidRDefault="00357A72" w:rsidP="007B54F9">
      <w:pPr>
        <w:keepNext/>
        <w:rPr>
          <w:lang w:eastAsia="x-none"/>
        </w:rPr>
      </w:pPr>
      <w:r>
        <w:rPr>
          <w:lang w:eastAsia="x-none"/>
        </w:rPr>
        <w:lastRenderedPageBreak/>
        <w:fldChar w:fldCharType="begin"/>
      </w:r>
      <w:r>
        <w:rPr>
          <w:lang w:eastAsia="x-none"/>
        </w:rPr>
        <w:instrText xml:space="preserve"> REF _Ref157195089 \h </w:instrText>
      </w:r>
      <w:r>
        <w:rPr>
          <w:lang w:eastAsia="x-none"/>
        </w:rPr>
      </w:r>
      <w:r>
        <w:rPr>
          <w:lang w:eastAsia="x-none"/>
        </w:rPr>
        <w:fldChar w:fldCharType="separate"/>
      </w:r>
      <w:r w:rsidR="00156111" w:rsidRPr="00F54804">
        <w:t xml:space="preserve">Figure </w:t>
      </w:r>
      <w:r w:rsidR="00156111">
        <w:rPr>
          <w:noProof/>
        </w:rPr>
        <w:t>16</w:t>
      </w:r>
      <w:r>
        <w:rPr>
          <w:lang w:eastAsia="x-none"/>
        </w:rPr>
        <w:fldChar w:fldCharType="end"/>
      </w:r>
      <w:r>
        <w:rPr>
          <w:lang w:eastAsia="x-none"/>
        </w:rPr>
        <w:t xml:space="preserve"> shows a c</w:t>
      </w:r>
      <w:r w:rsidR="0034175E">
        <w:rPr>
          <w:lang w:eastAsia="x-none"/>
        </w:rPr>
        <w:t>ross-section</w:t>
      </w:r>
      <w:r>
        <w:rPr>
          <w:lang w:eastAsia="x-none"/>
        </w:rPr>
        <w:t xml:space="preserve">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6"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67F2F198" w:rsidR="00FC68DB" w:rsidRPr="00F54804" w:rsidRDefault="00FC68DB" w:rsidP="00BD52D7">
      <w:pPr>
        <w:pStyle w:val="Beschriftung"/>
      </w:pPr>
      <w:bookmarkStart w:id="742" w:name="_Ref157195089"/>
      <w:bookmarkStart w:id="743" w:name="_Toc101428222"/>
      <w:bookmarkStart w:id="744" w:name="_Toc166666694"/>
      <w:r w:rsidRPr="00F54804">
        <w:t xml:space="preserve">Figure </w:t>
      </w:r>
      <w:r w:rsidRPr="00F54804">
        <w:fldChar w:fldCharType="begin"/>
      </w:r>
      <w:r w:rsidRPr="00F54804">
        <w:instrText xml:space="preserve"> SEQ Figure \* ARABIC </w:instrText>
      </w:r>
      <w:r w:rsidRPr="00F54804">
        <w:fldChar w:fldCharType="separate"/>
      </w:r>
      <w:r w:rsidR="00156111">
        <w:rPr>
          <w:noProof/>
        </w:rPr>
        <w:t>16</w:t>
      </w:r>
      <w:r w:rsidRPr="00F54804">
        <w:fldChar w:fldCharType="end"/>
      </w:r>
      <w:bookmarkEnd w:id="742"/>
      <w:r w:rsidR="0019077F">
        <w:t xml:space="preserve"> —</w:t>
      </w:r>
      <w:r w:rsidRPr="00F54804">
        <w:t xml:space="preserve"> C</w:t>
      </w:r>
      <w:r w:rsidR="0034175E">
        <w:t>ross-section</w:t>
      </w:r>
      <w:r w:rsidRPr="00F54804">
        <w:t xml:space="preserve"> of a SWOP </w:t>
      </w:r>
      <w:r w:rsidR="005619B5">
        <w:t>r</w:t>
      </w:r>
      <w:r w:rsidRPr="00F54804">
        <w:t>ivet</w:t>
      </w:r>
      <w:bookmarkEnd w:id="738"/>
      <w:bookmarkEnd w:id="739"/>
      <w:bookmarkEnd w:id="740"/>
      <w:bookmarkEnd w:id="741"/>
      <w:bookmarkEnd w:id="743"/>
      <w:bookmarkEnd w:id="744"/>
    </w:p>
    <w:p w14:paraId="323FCA3F" w14:textId="2F68344F" w:rsidR="009B14FB" w:rsidRPr="00170DA9" w:rsidRDefault="009B14FB" w:rsidP="009B14FB">
      <w:bookmarkStart w:id="745"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45"/>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2E15966A"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156111" w:rsidRPr="00F54804">
        <w:t xml:space="preserve">Table </w:t>
      </w:r>
      <w:r w:rsidR="00156111">
        <w:rPr>
          <w:noProof/>
        </w:rPr>
        <w:t>48</w:t>
      </w:r>
      <w:r w:rsidR="005016E9">
        <w:fldChar w:fldCharType="end"/>
      </w:r>
      <w:r w:rsidR="00FC68DB" w:rsidRPr="00F54804">
        <w:t>:</w:t>
      </w:r>
      <w:r w:rsidR="005016E9">
        <w:t xml:space="preserve"> </w:t>
      </w:r>
    </w:p>
    <w:p w14:paraId="2A4E3509" w14:textId="261D0FB2" w:rsidR="00055698" w:rsidRPr="00F54804" w:rsidRDefault="00055698" w:rsidP="001640C5">
      <w:pPr>
        <w:pStyle w:val="Beschriftung"/>
        <w:keepNext/>
        <w:keepLines/>
      </w:pPr>
      <w:bookmarkStart w:id="746" w:name="_Ref156248183"/>
      <w:bookmarkStart w:id="747" w:name="_Toc166666815"/>
      <w:r w:rsidRPr="00F54804">
        <w:t xml:space="preserve">Table </w:t>
      </w:r>
      <w:r w:rsidRPr="00F54804">
        <w:fldChar w:fldCharType="begin"/>
      </w:r>
      <w:r w:rsidRPr="00F54804">
        <w:instrText xml:space="preserve"> SEQ Table \* ARABIC </w:instrText>
      </w:r>
      <w:r w:rsidRPr="00F54804">
        <w:fldChar w:fldCharType="separate"/>
      </w:r>
      <w:r w:rsidR="00156111">
        <w:rPr>
          <w:noProof/>
        </w:rPr>
        <w:t>48</w:t>
      </w:r>
      <w:r w:rsidRPr="00F54804">
        <w:fldChar w:fldCharType="end"/>
      </w:r>
      <w:bookmarkEnd w:id="746"/>
      <w:r>
        <w:t xml:space="preserve"> —</w:t>
      </w:r>
      <w:r w:rsidRPr="00F54804">
        <w:t xml:space="preserve"> Attributes of element </w:t>
      </w:r>
      <w:r w:rsidRPr="00204153">
        <w:rPr>
          <w:rStyle w:val="CodeCharacter"/>
        </w:rPr>
        <w:t>&lt;swop/&gt;</w:t>
      </w:r>
      <w:bookmarkEnd w:id="74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11BDACE0" w:rsidR="00FC68DB" w:rsidRPr="00C15623" w:rsidRDefault="004255F2" w:rsidP="00BD4E82">
            <w:pPr>
              <w:keepNext/>
              <w:spacing w:line="240" w:lineRule="auto"/>
              <w:rPr>
                <w:b/>
              </w:rPr>
            </w:pPr>
            <w:r>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2FB1E79D"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56111">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56111" w:rsidRPr="00F54804">
        <w:t xml:space="preserve">Spot </w:t>
      </w:r>
      <w:r w:rsidR="00156111">
        <w:t>w</w:t>
      </w:r>
      <w:r w:rsidR="00156111" w:rsidRPr="00F54804">
        <w:t>elds</w:t>
      </w:r>
      <w:r w:rsidRPr="0013175B">
        <w:fldChar w:fldCharType="end"/>
      </w:r>
      <w:r w:rsidR="00DA2284">
        <w:t xml:space="preserve">. </w:t>
      </w:r>
    </w:p>
    <w:p w14:paraId="7FCB8B59" w14:textId="59816D71"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56111">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56111" w:rsidRPr="00F54804">
        <w:t xml:space="preserve">Spot </w:t>
      </w:r>
      <w:r w:rsidR="00156111">
        <w:t>w</w:t>
      </w:r>
      <w:r w:rsidR="00156111" w:rsidRPr="00F54804">
        <w:t>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02938183" w:rsidR="00FC68DB" w:rsidRPr="0013175B" w:rsidRDefault="00B9184D"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37D1EA5" w:rsidR="00FC68DB" w:rsidRPr="005C2D94" w:rsidRDefault="00FC68DB" w:rsidP="00B202D2">
      <w:pPr>
        <w:pStyle w:val="berschrift3"/>
      </w:pPr>
      <w:bookmarkStart w:id="748" w:name="_Toc77102047"/>
      <w:bookmarkStart w:id="749" w:name="_Ref166618607"/>
      <w:bookmarkStart w:id="750" w:name="_Toc166666613"/>
      <w:r w:rsidRPr="005C2D94">
        <w:t xml:space="preserve">Clinch </w:t>
      </w:r>
      <w:r w:rsidR="001C5B8E">
        <w:t>r</w:t>
      </w:r>
      <w:r w:rsidRPr="005C2D94">
        <w:t xml:space="preserve">ivet </w:t>
      </w:r>
      <w:r w:rsidR="001C5B8E">
        <w:t>s</w:t>
      </w:r>
      <w:r w:rsidRPr="005C2D94">
        <w:t>tuds</w:t>
      </w:r>
      <w:bookmarkEnd w:id="748"/>
      <w:bookmarkEnd w:id="749"/>
      <w:bookmarkEnd w:id="750"/>
    </w:p>
    <w:p w14:paraId="77308E72" w14:textId="29927CDC" w:rsidR="00FC68DB" w:rsidRPr="000A1B7B" w:rsidRDefault="00FC68DB" w:rsidP="00C31587">
      <w:pPr>
        <w:autoSpaceDE w:val="0"/>
        <w:autoSpaceDN w:val="0"/>
        <w:adjustRightInd w:val="0"/>
        <w:jc w:val="left"/>
      </w:pPr>
      <w:r w:rsidRPr="005C2D94">
        <w:rPr>
          <w:rFonts w:cs="Calibri"/>
          <w:lang w:eastAsia="en-GB"/>
        </w:rPr>
        <w:t xml:space="preserve">A </w:t>
      </w:r>
      <w:bookmarkStart w:id="751" w:name="_Hlk166619990"/>
      <w:r w:rsidR="001C5B8E">
        <w:rPr>
          <w:rFonts w:cs="Calibri"/>
          <w:lang w:eastAsia="en-GB"/>
        </w:rPr>
        <w:t>c</w:t>
      </w:r>
      <w:r w:rsidRPr="005C2D94">
        <w:rPr>
          <w:rFonts w:cs="Calibri"/>
          <w:lang w:eastAsia="en-GB"/>
        </w:rPr>
        <w:t xml:space="preserve">linch </w:t>
      </w:r>
      <w:r w:rsidR="001C5B8E">
        <w:rPr>
          <w:rFonts w:cs="Calibri"/>
          <w:lang w:eastAsia="en-GB"/>
        </w:rPr>
        <w:t>r</w:t>
      </w:r>
      <w:r w:rsidRPr="005C2D94">
        <w:rPr>
          <w:rFonts w:cs="Calibri"/>
          <w:lang w:eastAsia="en-GB"/>
        </w:rPr>
        <w:t xml:space="preserve">ivet </w:t>
      </w:r>
      <w:r w:rsidR="001C5B8E">
        <w:rPr>
          <w:rFonts w:cs="Calibri"/>
          <w:lang w:eastAsia="en-GB"/>
        </w:rPr>
        <w:t>s</w:t>
      </w:r>
      <w:r w:rsidRPr="005C2D94">
        <w:rPr>
          <w:rFonts w:cs="Calibri"/>
          <w:lang w:eastAsia="en-GB"/>
        </w:rPr>
        <w:t>tud</w:t>
      </w:r>
      <w:bookmarkEnd w:id="751"/>
      <w:r w:rsidR="003F2D76">
        <w:rPr>
          <w:rFonts w:cs="Calibri"/>
          <w:lang w:eastAsia="en-GB"/>
        </w:rPr>
        <w:t xml:space="preserve"> </w:t>
      </w:r>
      <w:r w:rsidRPr="005C2D94">
        <w:rPr>
          <w:rFonts w:cs="Calibri"/>
          <w:lang w:eastAsia="en-GB"/>
        </w:rPr>
        <w:t xml:space="preserve">is fixed to the base metal sheet, typically by </w:t>
      </w:r>
      <w:r w:rsidRPr="001E4607">
        <w:t>cold forming</w:t>
      </w:r>
      <w:r w:rsidR="003F2D76">
        <w:t xml:space="preserve">, </w:t>
      </w:r>
      <w:r w:rsidR="001C5B8E">
        <w:t>see</w:t>
      </w:r>
      <w:r w:rsidR="003F2D76">
        <w:t xml:space="preserve"> </w:t>
      </w:r>
      <w:r w:rsidR="003F2D76">
        <w:fldChar w:fldCharType="begin"/>
      </w:r>
      <w:r w:rsidR="003F2D76">
        <w:instrText xml:space="preserve"> REF _Ref157196087 \h </w:instrText>
      </w:r>
      <w:r w:rsidR="003F2D76">
        <w:fldChar w:fldCharType="separate"/>
      </w:r>
      <w:r w:rsidR="00156111" w:rsidRPr="00F54804">
        <w:t xml:space="preserve">Figure </w:t>
      </w:r>
      <w:r w:rsidR="00156111">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1"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2"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28828387" w:rsidR="00FC68DB" w:rsidRPr="00BD52D7" w:rsidRDefault="00FC68DB" w:rsidP="00BD52D7">
      <w:pPr>
        <w:pStyle w:val="Beschriftung"/>
      </w:pPr>
      <w:bookmarkStart w:id="752" w:name="_Ref157196087"/>
      <w:bookmarkStart w:id="753" w:name="_Toc76030540"/>
      <w:bookmarkStart w:id="754" w:name="_Toc94530826"/>
      <w:bookmarkStart w:id="755" w:name="_Toc101428223"/>
      <w:bookmarkStart w:id="756" w:name="_Toc166666695"/>
      <w:r w:rsidRPr="00F54804">
        <w:t xml:space="preserve">Figure </w:t>
      </w:r>
      <w:r w:rsidRPr="00F54804">
        <w:fldChar w:fldCharType="begin"/>
      </w:r>
      <w:r w:rsidRPr="00F54804">
        <w:instrText xml:space="preserve"> SEQ Figure \* ARABIC </w:instrText>
      </w:r>
      <w:r w:rsidRPr="00F54804">
        <w:fldChar w:fldCharType="separate"/>
      </w:r>
      <w:r w:rsidR="00156111">
        <w:rPr>
          <w:noProof/>
        </w:rPr>
        <w:t>17</w:t>
      </w:r>
      <w:r w:rsidRPr="00F54804">
        <w:fldChar w:fldCharType="end"/>
      </w:r>
      <w:bookmarkEnd w:id="752"/>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53"/>
      <w:bookmarkEnd w:id="754"/>
      <w:bookmarkEnd w:id="755"/>
      <w:bookmarkEnd w:id="756"/>
      <w:r w:rsidR="000A440A">
        <w:t xml:space="preserve"> </w:t>
      </w:r>
    </w:p>
    <w:p w14:paraId="3CED27DB" w14:textId="011F0044" w:rsidR="00FC68DB" w:rsidRPr="00F54804" w:rsidRDefault="00FC68DB" w:rsidP="006A7907">
      <w:r w:rsidRPr="005C2D94">
        <w:t xml:space="preserve">A </w:t>
      </w:r>
      <w:r w:rsidR="00C2735D">
        <w:rPr>
          <w:rFonts w:cs="Calibri"/>
          <w:lang w:eastAsia="en-GB"/>
        </w:rPr>
        <w:t>c</w:t>
      </w:r>
      <w:r w:rsidR="00C2735D" w:rsidRPr="005C2D94">
        <w:rPr>
          <w:rFonts w:cs="Calibri"/>
          <w:lang w:eastAsia="en-GB"/>
        </w:rPr>
        <w:t xml:space="preserve">linch </w:t>
      </w:r>
      <w:r w:rsidR="00C2735D">
        <w:rPr>
          <w:rFonts w:cs="Calibri"/>
          <w:lang w:eastAsia="en-GB"/>
        </w:rPr>
        <w:t>r</w:t>
      </w:r>
      <w:r w:rsidR="00C2735D" w:rsidRPr="005C2D94">
        <w:rPr>
          <w:rFonts w:cs="Calibri"/>
          <w:lang w:eastAsia="en-GB"/>
        </w:rPr>
        <w:t xml:space="preserve">ivet </w:t>
      </w:r>
      <w:r w:rsidR="00C2735D">
        <w:rPr>
          <w:rFonts w:cs="Calibri"/>
          <w:lang w:eastAsia="en-GB"/>
        </w:rPr>
        <w:t>s</w:t>
      </w:r>
      <w:r w:rsidR="00C2735D" w:rsidRPr="005C2D94">
        <w:rPr>
          <w:rFonts w:cs="Calibri"/>
          <w:lang w:eastAsia="en-GB"/>
        </w:rPr>
        <w:t>tud</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1154CA43"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156111" w:rsidRPr="00F54804">
        <w:t xml:space="preserve">Table </w:t>
      </w:r>
      <w:r w:rsidR="00156111">
        <w:rPr>
          <w:noProof/>
        </w:rPr>
        <w:t>49</w:t>
      </w:r>
      <w:r w:rsidR="005016E9">
        <w:fldChar w:fldCharType="end"/>
      </w:r>
      <w:r w:rsidR="00FC68DB" w:rsidRPr="00F54804">
        <w:t>:</w:t>
      </w:r>
    </w:p>
    <w:p w14:paraId="72B0403F" w14:textId="7FC8AFAB" w:rsidR="00055698" w:rsidRPr="00F54804" w:rsidRDefault="00055698" w:rsidP="001640C5">
      <w:pPr>
        <w:pStyle w:val="Beschriftung"/>
        <w:keepNext/>
        <w:keepLines/>
      </w:pPr>
      <w:bookmarkStart w:id="757" w:name="_Ref156248224"/>
      <w:bookmarkStart w:id="758" w:name="_Toc166666816"/>
      <w:r w:rsidRPr="00F54804">
        <w:t xml:space="preserve">Table </w:t>
      </w:r>
      <w:r w:rsidRPr="00F54804">
        <w:fldChar w:fldCharType="begin"/>
      </w:r>
      <w:r w:rsidRPr="00F54804">
        <w:instrText xml:space="preserve"> SEQ Table \* ARABIC </w:instrText>
      </w:r>
      <w:r w:rsidRPr="00F54804">
        <w:fldChar w:fldCharType="separate"/>
      </w:r>
      <w:r w:rsidR="00156111">
        <w:rPr>
          <w:noProof/>
        </w:rPr>
        <w:t>49</w:t>
      </w:r>
      <w:r w:rsidRPr="00F54804">
        <w:fldChar w:fldCharType="end"/>
      </w:r>
      <w:bookmarkEnd w:id="757"/>
      <w:r>
        <w:t xml:space="preserve"> —</w:t>
      </w:r>
      <w:r w:rsidRPr="00F54804">
        <w:t xml:space="preserve"> Attributes of element </w:t>
      </w:r>
      <w:r w:rsidRPr="00204153">
        <w:rPr>
          <w:rStyle w:val="CodeCharacter"/>
        </w:rPr>
        <w:t>&lt;clinch_rivet_stud/&gt;</w:t>
      </w:r>
      <w:bookmarkEnd w:id="75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229A8144" w:rsidR="00FC68DB" w:rsidRPr="00C15623"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80B0F46"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156111">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56111" w:rsidRPr="0007518D">
        <w:t xml:space="preserve">Unit </w:t>
      </w:r>
      <w:r w:rsidR="00156111">
        <w:t>s</w:t>
      </w:r>
      <w:r w:rsidR="00156111" w:rsidRPr="0007518D">
        <w:t>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6F9BAF47" w:rsidR="00FC68DB" w:rsidRPr="0013175B" w:rsidRDefault="00B9184D"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4E06D12B" w:rsidR="00FC68DB" w:rsidRPr="005C2D94" w:rsidRDefault="00FC68DB" w:rsidP="00B202D2">
      <w:pPr>
        <w:pStyle w:val="berschrift2"/>
      </w:pPr>
      <w:bookmarkStart w:id="759" w:name="_Toc428456130"/>
      <w:bookmarkStart w:id="760" w:name="_Toc428537093"/>
      <w:bookmarkStart w:id="761" w:name="_Toc428969412"/>
      <w:bookmarkStart w:id="762" w:name="_Toc429052803"/>
      <w:bookmarkStart w:id="763" w:name="_Toc413359590"/>
      <w:bookmarkStart w:id="764" w:name="_Toc3556982"/>
      <w:bookmarkStart w:id="765" w:name="_Toc34747232"/>
      <w:bookmarkStart w:id="766" w:name="_Toc77102048"/>
      <w:bookmarkStart w:id="767" w:name="_Toc166666614"/>
      <w:bookmarkEnd w:id="759"/>
      <w:bookmarkEnd w:id="760"/>
      <w:bookmarkEnd w:id="761"/>
      <w:bookmarkEnd w:id="762"/>
      <w:r w:rsidRPr="00F54804">
        <w:t xml:space="preserve">Threaded </w:t>
      </w:r>
      <w:r w:rsidR="00B50AFA">
        <w:t>c</w:t>
      </w:r>
      <w:r w:rsidRPr="00F54804">
        <w:t>onnections</w:t>
      </w:r>
      <w:r w:rsidR="00C21B10">
        <w:rPr>
          <w:rFonts w:eastAsia="Times New Roman"/>
          <w:szCs w:val="24"/>
        </w:rPr>
        <w:t xml:space="preserve"> — </w:t>
      </w:r>
      <w:r w:rsidRPr="00F54804">
        <w:t>Bolts and</w:t>
      </w:r>
      <w:r w:rsidRPr="005C2D94">
        <w:t xml:space="preserve"> </w:t>
      </w:r>
      <w:r w:rsidR="00B50AFA">
        <w:t>s</w:t>
      </w:r>
      <w:r w:rsidRPr="005C2D94">
        <w:t>crews</w:t>
      </w:r>
      <w:bookmarkEnd w:id="763"/>
      <w:bookmarkEnd w:id="764"/>
      <w:bookmarkEnd w:id="765"/>
      <w:bookmarkEnd w:id="766"/>
      <w:bookmarkEnd w:id="767"/>
    </w:p>
    <w:p w14:paraId="4CF9BB2A" w14:textId="57011DF9" w:rsidR="00FC68DB" w:rsidRPr="005C2D94" w:rsidRDefault="00C21B10" w:rsidP="00B202D2">
      <w:pPr>
        <w:pStyle w:val="berschrift3"/>
      </w:pPr>
      <w:bookmarkStart w:id="768" w:name="_Toc166666615"/>
      <w:r>
        <w:t>General</w:t>
      </w:r>
      <w:bookmarkEnd w:id="768"/>
      <w:r w:rsidR="00FC68DB" w:rsidRPr="005C2D94">
        <w:t xml:space="preserve"> </w:t>
      </w:r>
    </w:p>
    <w:p w14:paraId="238E1872" w14:textId="6D6CEF96"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156111" w:rsidRPr="00B76259">
        <w:t xml:space="preserve">Figure </w:t>
      </w:r>
      <w:r w:rsidR="00156111">
        <w:rPr>
          <w:noProof/>
        </w:rPr>
        <w:t>18</w:t>
      </w:r>
      <w:r w:rsidR="00C125C6">
        <w:fldChar w:fldCharType="end"/>
      </w:r>
      <w:r w:rsidR="00C125C6">
        <w:t>)</w:t>
      </w:r>
      <w:r w:rsidRPr="00F54804">
        <w:t>:</w:t>
      </w:r>
      <w:r w:rsidR="004216C5">
        <w:t xml:space="preserve"> </w:t>
      </w:r>
    </w:p>
    <w:p w14:paraId="1D4C8D41" w14:textId="5B387A7B"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3" w:tooltip="Nut (hardware)" w:history="1">
        <w:r w:rsidRPr="0013175B">
          <w:rPr>
            <w:rFonts w:ascii="Cambria" w:hAnsi="Cambria"/>
            <w:lang w:val="en-GB"/>
          </w:rPr>
          <w:t>nut</w:t>
        </w:r>
      </w:hyperlink>
      <w:r w:rsidR="0085513F">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6"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6"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6"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6"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6"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6"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6"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FC1054D" w:rsidR="00BA76CC" w:rsidRPr="00EF5030" w:rsidRDefault="00C125C6" w:rsidP="00C80DA6">
            <w:pPr>
              <w:jc w:val="center"/>
              <w:rPr>
                <w:b/>
              </w:rPr>
            </w:pPr>
            <w:r w:rsidRPr="00EF5030">
              <w:rPr>
                <w:b/>
                <w:lang w:eastAsia="en-GB"/>
              </w:rPr>
              <w:t xml:space="preserve">a) </w:t>
            </w:r>
            <w:r w:rsidR="00BA76CC" w:rsidRPr="00EF5030">
              <w:rPr>
                <w:b/>
                <w:lang w:eastAsia="en-GB"/>
              </w:rPr>
              <w:t xml:space="preserve">Bolt </w:t>
            </w:r>
            <w:r w:rsidR="0082598C">
              <w:rPr>
                <w:b/>
                <w:lang w:eastAsia="en-GB"/>
              </w:rPr>
              <w:t>r</w:t>
            </w:r>
            <w:r w:rsidR="00BA76CC" w:rsidRPr="00EF5030">
              <w:rPr>
                <w:b/>
                <w:lang w:eastAsia="en-GB"/>
              </w:rPr>
              <w:t>epresentation</w:t>
            </w:r>
          </w:p>
        </w:tc>
        <w:tc>
          <w:tcPr>
            <w:tcW w:w="4026" w:type="dxa"/>
          </w:tcPr>
          <w:p w14:paraId="5BF1F725" w14:textId="7B7966EC" w:rsidR="00BA76CC" w:rsidRPr="00EF5030" w:rsidRDefault="00C125C6" w:rsidP="00C80DA6">
            <w:pPr>
              <w:jc w:val="center"/>
              <w:rPr>
                <w:b/>
                <w:i/>
              </w:rPr>
            </w:pPr>
            <w:r w:rsidRPr="00EF5030">
              <w:rPr>
                <w:b/>
                <w:lang w:eastAsia="en-GB"/>
              </w:rPr>
              <w:t xml:space="preserve">b) </w:t>
            </w:r>
            <w:r w:rsidR="00BA76CC" w:rsidRPr="00EF5030">
              <w:rPr>
                <w:b/>
                <w:lang w:eastAsia="en-GB"/>
              </w:rPr>
              <w:t xml:space="preserve">Screw </w:t>
            </w:r>
            <w:r w:rsidR="0082598C">
              <w:rPr>
                <w:b/>
                <w:lang w:eastAsia="en-GB"/>
              </w:rPr>
              <w:t>r</w:t>
            </w:r>
            <w:r w:rsidR="00BA76CC" w:rsidRPr="00EF5030">
              <w:rPr>
                <w:b/>
                <w:lang w:eastAsia="en-GB"/>
              </w:rPr>
              <w:t>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5CDA8B84" w:rsidR="00FC68DB" w:rsidRPr="00B76259" w:rsidRDefault="00FC68DB" w:rsidP="00BD52D7">
      <w:pPr>
        <w:pStyle w:val="Beschriftung"/>
      </w:pPr>
      <w:bookmarkStart w:id="769" w:name="_Ref157196538"/>
      <w:bookmarkStart w:id="770" w:name="_Toc413359630"/>
      <w:bookmarkStart w:id="771" w:name="_Toc3557097"/>
      <w:bookmarkStart w:id="772" w:name="_Toc34747348"/>
      <w:bookmarkStart w:id="773" w:name="_Toc76030541"/>
      <w:bookmarkStart w:id="774" w:name="_Toc94530827"/>
      <w:bookmarkStart w:id="775" w:name="_Toc101428224"/>
      <w:bookmarkStart w:id="776" w:name="_Toc166666696"/>
      <w:r w:rsidRPr="00B76259">
        <w:t xml:space="preserve">Figure </w:t>
      </w:r>
      <w:r w:rsidRPr="00B76259">
        <w:fldChar w:fldCharType="begin"/>
      </w:r>
      <w:r w:rsidRPr="00B76259">
        <w:instrText xml:space="preserve"> SEQ Figure \* ARABIC </w:instrText>
      </w:r>
      <w:r w:rsidRPr="00B76259">
        <w:fldChar w:fldCharType="separate"/>
      </w:r>
      <w:r w:rsidR="00156111">
        <w:rPr>
          <w:noProof/>
        </w:rPr>
        <w:t>18</w:t>
      </w:r>
      <w:r w:rsidRPr="00B76259">
        <w:fldChar w:fldCharType="end"/>
      </w:r>
      <w:bookmarkEnd w:id="769"/>
      <w:r w:rsidR="0019077F" w:rsidRPr="00B76259">
        <w:t xml:space="preserve"> —</w:t>
      </w:r>
      <w:r w:rsidRPr="00B76259">
        <w:t xml:space="preserve"> Bolts and </w:t>
      </w:r>
      <w:r w:rsidR="005619B5">
        <w:t>s</w:t>
      </w:r>
      <w:r w:rsidRPr="00B76259">
        <w:t>crews</w:t>
      </w:r>
      <w:bookmarkEnd w:id="770"/>
      <w:bookmarkEnd w:id="771"/>
      <w:bookmarkEnd w:id="772"/>
      <w:bookmarkEnd w:id="773"/>
      <w:bookmarkEnd w:id="774"/>
      <w:bookmarkEnd w:id="775"/>
      <w:bookmarkEnd w:id="776"/>
      <w:r w:rsidR="005619B5">
        <w:t xml:space="preserve"> </w:t>
      </w:r>
    </w:p>
    <w:p w14:paraId="46D4F25E" w14:textId="61346AFD"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156111" w:rsidRPr="00B76259">
        <w:t xml:space="preserve">Figure </w:t>
      </w:r>
      <w:r w:rsidR="00156111">
        <w:rPr>
          <w:noProof/>
        </w:rPr>
        <w:t>19</w:t>
      </w:r>
      <w:r w:rsidRPr="00B76259">
        <w:fldChar w:fldCharType="end"/>
      </w:r>
      <w:r w:rsidRPr="00B76259">
        <w:t xml:space="preserve"> depicts </w:t>
      </w:r>
      <w:r w:rsidR="0082598C">
        <w:t>d</w:t>
      </w:r>
      <w:r w:rsidRPr="00B76259">
        <w:t xml:space="preserve">ifferent </w:t>
      </w:r>
      <w:r w:rsidR="0082598C">
        <w:t>s</w:t>
      </w:r>
      <w:r w:rsidRPr="00B76259">
        <w:t xml:space="preserve">crew </w:t>
      </w:r>
      <w:r w:rsidR="0082598C">
        <w:t>f</w:t>
      </w:r>
      <w:r w:rsidRPr="00B76259">
        <w:t xml:space="preserve">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4"/>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5"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288"/>
        <w:gridCol w:w="1288"/>
      </w:tblGrid>
      <w:tr w:rsidR="002D3037" w:rsidRPr="00C07870" w14:paraId="7C63C094" w14:textId="77777777" w:rsidTr="00C07870">
        <w:trPr>
          <w:jc w:val="center"/>
        </w:trPr>
        <w:tc>
          <w:tcPr>
            <w:tcW w:w="1015" w:type="dxa"/>
          </w:tcPr>
          <w:p w14:paraId="52E4AC84" w14:textId="77777777" w:rsidR="00FC68DB" w:rsidRPr="00014A35" w:rsidRDefault="00FC68DB" w:rsidP="00B202D2">
            <w:pPr>
              <w:keepNext/>
              <w:jc w:val="center"/>
              <w:rPr>
                <w:b/>
                <w:bCs/>
                <w:sz w:val="18"/>
                <w:szCs w:val="18"/>
              </w:rPr>
            </w:pPr>
            <w:r w:rsidRPr="00014A35">
              <w:rPr>
                <w:b/>
                <w:bCs/>
                <w:sz w:val="18"/>
                <w:szCs w:val="18"/>
              </w:rPr>
              <w:t>Button head</w:t>
            </w:r>
          </w:p>
        </w:tc>
        <w:tc>
          <w:tcPr>
            <w:tcW w:w="1016" w:type="dxa"/>
          </w:tcPr>
          <w:p w14:paraId="29BB2549" w14:textId="77777777" w:rsidR="00FC68DB" w:rsidRPr="00014A35" w:rsidRDefault="00FC68DB" w:rsidP="00B202D2">
            <w:pPr>
              <w:keepNext/>
              <w:jc w:val="center"/>
              <w:rPr>
                <w:b/>
                <w:bCs/>
                <w:sz w:val="18"/>
                <w:szCs w:val="18"/>
              </w:rPr>
            </w:pPr>
            <w:r w:rsidRPr="00014A35">
              <w:rPr>
                <w:b/>
                <w:bCs/>
                <w:sz w:val="18"/>
                <w:szCs w:val="18"/>
              </w:rPr>
              <w:t>Pan head</w:t>
            </w:r>
          </w:p>
        </w:tc>
        <w:tc>
          <w:tcPr>
            <w:tcW w:w="1016" w:type="dxa"/>
          </w:tcPr>
          <w:p w14:paraId="0B92397D" w14:textId="77777777" w:rsidR="00FC68DB" w:rsidRPr="00014A35" w:rsidRDefault="00FC68DB" w:rsidP="00B202D2">
            <w:pPr>
              <w:keepNext/>
              <w:jc w:val="center"/>
              <w:rPr>
                <w:b/>
                <w:bCs/>
                <w:sz w:val="18"/>
                <w:szCs w:val="18"/>
              </w:rPr>
            </w:pPr>
            <w:r w:rsidRPr="00014A35">
              <w:rPr>
                <w:b/>
                <w:bCs/>
                <w:sz w:val="18"/>
                <w:szCs w:val="18"/>
              </w:rPr>
              <w:t>Round head</w:t>
            </w:r>
          </w:p>
        </w:tc>
        <w:tc>
          <w:tcPr>
            <w:tcW w:w="1016" w:type="dxa"/>
          </w:tcPr>
          <w:p w14:paraId="03B42D55" w14:textId="67D52CE3" w:rsidR="00FC68DB" w:rsidRPr="00014A35" w:rsidRDefault="00FC68DB" w:rsidP="00B202D2">
            <w:pPr>
              <w:keepNext/>
              <w:jc w:val="center"/>
              <w:rPr>
                <w:b/>
                <w:bCs/>
                <w:sz w:val="18"/>
                <w:szCs w:val="18"/>
              </w:rPr>
            </w:pPr>
            <w:r w:rsidRPr="00014A35">
              <w:rPr>
                <w:b/>
                <w:bCs/>
                <w:sz w:val="18"/>
                <w:szCs w:val="18"/>
              </w:rPr>
              <w:t>Truss head</w:t>
            </w:r>
          </w:p>
        </w:tc>
        <w:tc>
          <w:tcPr>
            <w:tcW w:w="1050" w:type="dxa"/>
          </w:tcPr>
          <w:p w14:paraId="323BBCD8" w14:textId="77777777" w:rsidR="00FC68DB" w:rsidRPr="00014A35" w:rsidRDefault="00FC68DB" w:rsidP="00B202D2">
            <w:pPr>
              <w:keepNext/>
              <w:jc w:val="center"/>
              <w:rPr>
                <w:b/>
                <w:bCs/>
                <w:sz w:val="18"/>
                <w:szCs w:val="18"/>
              </w:rPr>
            </w:pPr>
            <w:r w:rsidRPr="00014A35">
              <w:rPr>
                <w:b/>
                <w:bCs/>
                <w:sz w:val="18"/>
                <w:szCs w:val="18"/>
              </w:rPr>
              <w:t>Countersunk</w:t>
            </w:r>
          </w:p>
        </w:tc>
        <w:tc>
          <w:tcPr>
            <w:tcW w:w="1077" w:type="dxa"/>
          </w:tcPr>
          <w:p w14:paraId="38C86F54" w14:textId="77777777" w:rsidR="00FC68DB" w:rsidRPr="00014A35" w:rsidRDefault="00FC68DB" w:rsidP="00B202D2">
            <w:pPr>
              <w:keepNext/>
              <w:jc w:val="center"/>
              <w:rPr>
                <w:b/>
                <w:bCs/>
                <w:sz w:val="18"/>
                <w:szCs w:val="18"/>
              </w:rPr>
            </w:pPr>
            <w:r w:rsidRPr="00014A35">
              <w:rPr>
                <w:b/>
                <w:bCs/>
                <w:sz w:val="18"/>
                <w:szCs w:val="18"/>
              </w:rPr>
              <w:t>Countersunk (oval) Raised</w:t>
            </w:r>
          </w:p>
        </w:tc>
      </w:tr>
    </w:tbl>
    <w:p w14:paraId="19DFF085" w14:textId="10BC2AF7" w:rsidR="00FC68DB" w:rsidRPr="0084500A" w:rsidRDefault="00FC68DB" w:rsidP="0035194C">
      <w:pPr>
        <w:keepNext/>
        <w:jc w:val="center"/>
      </w:pPr>
      <w:r w:rsidRPr="0084500A">
        <w:t>Source of image</w:t>
      </w:r>
      <w:r w:rsidR="00233B6C" w:rsidRPr="0084500A">
        <w:t>: Wikimedia Commons</w:t>
      </w:r>
      <w:r w:rsidR="00CE73EE" w:rsidRPr="0084500A">
        <w:t>, 2007-07-24</w:t>
      </w:r>
      <w:r w:rsidR="00233B6C" w:rsidRPr="0084500A">
        <w:t>.</w:t>
      </w:r>
      <w:r w:rsidR="00CE73EE" w:rsidRPr="0084500A">
        <w:t xml:space="preserve"> </w:t>
      </w:r>
      <w:r w:rsidR="00CE73EE" w:rsidRPr="0084500A">
        <w:br/>
        <w:t xml:space="preserve">Vectorized version by Sakurambo, CC BY-SA 3.0, </w:t>
      </w:r>
      <w:hyperlink r:id="rId86" w:history="1">
        <w:r w:rsidR="00CE73EE" w:rsidRPr="0084500A">
          <w:rPr>
            <w:rStyle w:val="Hyperlink"/>
          </w:rPr>
          <w:t>http://creativecommons.org/licenses/by-sa/3.0/</w:t>
        </w:r>
      </w:hyperlink>
      <w:r w:rsidRPr="0084500A">
        <w:t>.</w:t>
      </w:r>
      <w:r w:rsidR="00CE73EE" w:rsidRPr="0084500A">
        <w:t xml:space="preserve"> </w:t>
      </w:r>
    </w:p>
    <w:p w14:paraId="3F1AD072" w14:textId="4648091D" w:rsidR="00FC68DB" w:rsidRPr="00B76259" w:rsidRDefault="00FC68DB" w:rsidP="00BD52D7">
      <w:pPr>
        <w:pStyle w:val="Beschriftung"/>
      </w:pPr>
      <w:bookmarkStart w:id="777" w:name="_Ref401160020"/>
      <w:bookmarkStart w:id="778" w:name="_Toc413359631"/>
      <w:bookmarkStart w:id="779" w:name="_Toc3557098"/>
      <w:bookmarkStart w:id="780" w:name="_Toc34747349"/>
      <w:bookmarkStart w:id="781" w:name="_Toc76030542"/>
      <w:bookmarkStart w:id="782" w:name="_Toc94530828"/>
      <w:bookmarkStart w:id="783" w:name="_Toc101428225"/>
      <w:bookmarkStart w:id="784" w:name="_Toc166666697"/>
      <w:r w:rsidRPr="00B76259">
        <w:t xml:space="preserve">Figure </w:t>
      </w:r>
      <w:r w:rsidRPr="00B76259">
        <w:fldChar w:fldCharType="begin"/>
      </w:r>
      <w:r w:rsidRPr="00B76259">
        <w:instrText xml:space="preserve"> SEQ Figure \* ARABIC </w:instrText>
      </w:r>
      <w:r w:rsidRPr="00B76259">
        <w:fldChar w:fldCharType="separate"/>
      </w:r>
      <w:r w:rsidR="00156111">
        <w:rPr>
          <w:noProof/>
        </w:rPr>
        <w:t>19</w:t>
      </w:r>
      <w:r w:rsidRPr="00B76259">
        <w:fldChar w:fldCharType="end"/>
      </w:r>
      <w:bookmarkEnd w:id="777"/>
      <w:r w:rsidR="0019077F" w:rsidRPr="00B76259">
        <w:t xml:space="preserve"> —</w:t>
      </w:r>
      <w:r w:rsidRPr="00B76259">
        <w:t xml:space="preserve"> Different </w:t>
      </w:r>
      <w:r w:rsidR="005619B5">
        <w:t>s</w:t>
      </w:r>
      <w:r w:rsidRPr="00B76259">
        <w:t xml:space="preserve">crew </w:t>
      </w:r>
      <w:r w:rsidR="005619B5">
        <w:t>f</w:t>
      </w:r>
      <w:r w:rsidRPr="00B76259">
        <w:t>orms</w:t>
      </w:r>
      <w:bookmarkEnd w:id="778"/>
      <w:bookmarkEnd w:id="779"/>
      <w:bookmarkEnd w:id="780"/>
      <w:bookmarkEnd w:id="781"/>
      <w:bookmarkEnd w:id="782"/>
      <w:bookmarkEnd w:id="783"/>
      <w:bookmarkEnd w:id="784"/>
      <w:r w:rsidR="00B76259" w:rsidRPr="00B76259">
        <w:t xml:space="preserve"> </w:t>
      </w:r>
    </w:p>
    <w:p w14:paraId="33F22C19" w14:textId="7596B560" w:rsidR="00B76259" w:rsidRPr="00B76259" w:rsidRDefault="00B76259" w:rsidP="00B76259">
      <w:pPr>
        <w:keepNext/>
        <w:keepLines/>
      </w:pPr>
      <w:r>
        <w:fldChar w:fldCharType="begin"/>
      </w:r>
      <w:r>
        <w:instrText xml:space="preserve"> REF _Ref156932811 \h </w:instrText>
      </w:r>
      <w:r>
        <w:fldChar w:fldCharType="separate"/>
      </w:r>
      <w:r w:rsidR="00156111" w:rsidRPr="00F54804">
        <w:t xml:space="preserve">Figure </w:t>
      </w:r>
      <w:r w:rsidR="00156111">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85" w:name="_Ref401160136"/>
      <w:bookmarkStart w:id="786" w:name="_Toc413359632"/>
      <w:bookmarkStart w:id="787" w:name="_Ref428364733"/>
      <w:bookmarkStart w:id="788" w:name="_Ref428531136"/>
      <w:bookmarkStart w:id="789" w:name="_Toc3557099"/>
      <w:bookmarkStart w:id="790" w:name="_Toc34747350"/>
      <w:bookmarkStart w:id="791" w:name="_Toc76030543"/>
      <w:bookmarkStart w:id="792" w:name="_Toc94530829"/>
      <w:bookmarkStart w:id="793"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6091551F" w:rsidR="000D0168" w:rsidRDefault="00FC68DB" w:rsidP="000D0168">
      <w:pPr>
        <w:pStyle w:val="Beschriftung"/>
      </w:pPr>
      <w:bookmarkStart w:id="794" w:name="_Ref156932811"/>
      <w:bookmarkStart w:id="795" w:name="_Toc166666698"/>
      <w:r w:rsidRPr="00F54804">
        <w:t xml:space="preserve">Figure </w:t>
      </w:r>
      <w:r w:rsidRPr="00F54804">
        <w:fldChar w:fldCharType="begin"/>
      </w:r>
      <w:r w:rsidRPr="00F54804">
        <w:instrText xml:space="preserve"> SEQ Figure \* ARABIC </w:instrText>
      </w:r>
      <w:r w:rsidRPr="00F54804">
        <w:fldChar w:fldCharType="separate"/>
      </w:r>
      <w:r w:rsidR="00156111">
        <w:rPr>
          <w:noProof/>
        </w:rPr>
        <w:t>20</w:t>
      </w:r>
      <w:r w:rsidRPr="00F54804">
        <w:fldChar w:fldCharType="end"/>
      </w:r>
      <w:bookmarkEnd w:id="785"/>
      <w:bookmarkEnd w:id="794"/>
      <w:r w:rsidR="0019077F">
        <w:t xml:space="preserve"> —</w:t>
      </w:r>
      <w:r w:rsidRPr="00F54804">
        <w:t xml:space="preserve"> Definition of </w:t>
      </w:r>
      <w:r w:rsidR="00550D1D">
        <w:t>l</w:t>
      </w:r>
      <w:r w:rsidRPr="005C2D94">
        <w:t xml:space="preserve">ength and </w:t>
      </w:r>
      <w:r w:rsidR="00550D1D">
        <w:t>h</w:t>
      </w:r>
      <w:r w:rsidRPr="005C2D94">
        <w:t xml:space="preserve">ead </w:t>
      </w:r>
      <w:r w:rsidR="00550D1D">
        <w:t>s</w:t>
      </w:r>
      <w:r w:rsidRPr="00BD52D7">
        <w:t>izes</w:t>
      </w:r>
      <w:bookmarkEnd w:id="786"/>
      <w:bookmarkEnd w:id="787"/>
      <w:bookmarkEnd w:id="788"/>
      <w:bookmarkEnd w:id="789"/>
      <w:bookmarkEnd w:id="790"/>
      <w:bookmarkEnd w:id="791"/>
      <w:bookmarkEnd w:id="792"/>
      <w:bookmarkEnd w:id="793"/>
      <w:bookmarkEnd w:id="795"/>
      <w:r w:rsidR="007F6AE6">
        <w:t xml:space="preserve"> </w:t>
      </w:r>
    </w:p>
    <w:p w14:paraId="3C7F875C" w14:textId="23D08266" w:rsidR="000D0168" w:rsidRPr="000D0168" w:rsidRDefault="00B76259" w:rsidP="00B76259">
      <w:pPr>
        <w:keepNext/>
        <w:keepLines/>
      </w:pPr>
      <w:r>
        <w:lastRenderedPageBreak/>
        <w:fldChar w:fldCharType="begin"/>
      </w:r>
      <w:r>
        <w:instrText xml:space="preserve"> REF _Ref413315993 \h </w:instrText>
      </w:r>
      <w:r>
        <w:fldChar w:fldCharType="separate"/>
      </w:r>
      <w:r w:rsidR="00156111" w:rsidRPr="005C2D94">
        <w:t xml:space="preserve">Figure </w:t>
      </w:r>
      <w:r w:rsidR="00156111">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7"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071550E" w:rsidR="00FC68DB" w:rsidRPr="0084500A" w:rsidRDefault="00FC68DB" w:rsidP="00B202D2">
      <w:pPr>
        <w:keepNext/>
        <w:jc w:val="center"/>
      </w:pPr>
      <w:r w:rsidRPr="0084500A">
        <w:t>Source of image:</w:t>
      </w:r>
      <w:r w:rsidR="00897EDF" w:rsidRPr="0084500A">
        <w:t xml:space="preserve"> Wikimedia</w:t>
      </w:r>
      <w:r w:rsidR="00304641" w:rsidRPr="0084500A">
        <w:t xml:space="preserve"> Commons, </w:t>
      </w:r>
      <w:r w:rsidR="0066363F" w:rsidRPr="0084500A">
        <w:t xml:space="preserve">2011-01-12 </w:t>
      </w:r>
      <w:r w:rsidR="0066363F" w:rsidRPr="0084500A">
        <w:br/>
        <w:t xml:space="preserve">By Lambiam, CC BY-SA 3.0, </w:t>
      </w:r>
      <w:hyperlink r:id="rId87" w:history="1">
        <w:r w:rsidR="0066363F" w:rsidRPr="0084500A">
          <w:rPr>
            <w:rStyle w:val="Hyperlink"/>
          </w:rPr>
          <w:t>https://creativecommons.org/licenses/by-sa/3.0</w:t>
        </w:r>
      </w:hyperlink>
      <w:r w:rsidR="0066363F" w:rsidRPr="0084500A">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5286242D" w:rsidR="00D92A60" w:rsidRDefault="00FC68DB" w:rsidP="00D92A60">
      <w:pPr>
        <w:pStyle w:val="Beschriftung"/>
      </w:pPr>
      <w:bookmarkStart w:id="796" w:name="_Ref413315993"/>
      <w:bookmarkStart w:id="797" w:name="_Toc413359633"/>
      <w:bookmarkStart w:id="798" w:name="_Toc3557100"/>
      <w:bookmarkStart w:id="799" w:name="_Toc34747351"/>
      <w:bookmarkStart w:id="800" w:name="_Toc76030544"/>
      <w:bookmarkStart w:id="801" w:name="_Toc94530830"/>
      <w:bookmarkStart w:id="802" w:name="_Toc101428227"/>
      <w:bookmarkStart w:id="803" w:name="_Toc166666699"/>
      <w:r w:rsidRPr="005C2D94">
        <w:t xml:space="preserve">Figure </w:t>
      </w:r>
      <w:r w:rsidRPr="00F54804">
        <w:fldChar w:fldCharType="begin"/>
      </w:r>
      <w:r w:rsidRPr="00F54804">
        <w:instrText xml:space="preserve"> SEQ Figure \* ARABIC </w:instrText>
      </w:r>
      <w:r w:rsidRPr="00F54804">
        <w:fldChar w:fldCharType="separate"/>
      </w:r>
      <w:r w:rsidR="00156111">
        <w:rPr>
          <w:noProof/>
        </w:rPr>
        <w:t>21</w:t>
      </w:r>
      <w:r w:rsidRPr="00F54804">
        <w:fldChar w:fldCharType="end"/>
      </w:r>
      <w:bookmarkEnd w:id="796"/>
      <w:r w:rsidR="0019077F">
        <w:t xml:space="preserve"> —</w:t>
      </w:r>
      <w:r w:rsidRPr="00F54804">
        <w:t xml:space="preserve"> Definition of lead,</w:t>
      </w:r>
      <w:r w:rsidRPr="005C2D94">
        <w:t xml:space="preserve"> pitch and starts of a thread</w:t>
      </w:r>
      <w:bookmarkEnd w:id="797"/>
      <w:bookmarkEnd w:id="798"/>
      <w:bookmarkEnd w:id="799"/>
      <w:bookmarkEnd w:id="800"/>
      <w:bookmarkEnd w:id="801"/>
      <w:bookmarkEnd w:id="802"/>
      <w:bookmarkEnd w:id="803"/>
      <w:r w:rsidRPr="005C2D94">
        <w:t xml:space="preserve"> </w:t>
      </w:r>
    </w:p>
    <w:p w14:paraId="67175DE4" w14:textId="5D890C7E" w:rsidR="00FC68DB" w:rsidRPr="00BD52D7" w:rsidRDefault="00FC68DB" w:rsidP="00B202D2">
      <w:pPr>
        <w:pStyle w:val="berschrift3"/>
      </w:pPr>
      <w:bookmarkStart w:id="804" w:name="_Toc428279395"/>
      <w:bookmarkStart w:id="805" w:name="_Toc428456133"/>
      <w:bookmarkStart w:id="806" w:name="_Toc428537096"/>
      <w:bookmarkStart w:id="807" w:name="_Toc428969415"/>
      <w:bookmarkStart w:id="808" w:name="_Toc429052806"/>
      <w:bookmarkStart w:id="809" w:name="_Toc3556984"/>
      <w:bookmarkStart w:id="810" w:name="_Ref3566661"/>
      <w:bookmarkStart w:id="811" w:name="_Ref4272362"/>
      <w:bookmarkStart w:id="812" w:name="_Toc34747234"/>
      <w:bookmarkStart w:id="813" w:name="_Toc77102050"/>
      <w:bookmarkStart w:id="814" w:name="_Toc166666616"/>
      <w:bookmarkEnd w:id="804"/>
      <w:bookmarkEnd w:id="805"/>
      <w:bookmarkEnd w:id="806"/>
      <w:bookmarkEnd w:id="807"/>
      <w:bookmarkEnd w:id="808"/>
      <w:r w:rsidRPr="005C2D94">
        <w:t xml:space="preserve">Contacts and </w:t>
      </w:r>
      <w:r w:rsidR="00550D1D">
        <w:t>f</w:t>
      </w:r>
      <w:r w:rsidRPr="001E4607">
        <w:t>riction</w:t>
      </w:r>
      <w:bookmarkEnd w:id="809"/>
      <w:bookmarkEnd w:id="810"/>
      <w:bookmarkEnd w:id="811"/>
      <w:bookmarkEnd w:id="812"/>
      <w:bookmarkEnd w:id="813"/>
      <w:bookmarkEnd w:id="814"/>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DA5148E"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156111">
        <w:rPr>
          <w:rFonts w:cs="Calibri"/>
          <w:lang w:eastAsia="en-GB"/>
        </w:rPr>
        <w:t>7.4.3</w:t>
      </w:r>
      <w:r>
        <w:rPr>
          <w:rFonts w:cs="Calibri"/>
          <w:lang w:eastAsia="en-GB"/>
        </w:rPr>
        <w:fldChar w:fldCharType="end"/>
      </w:r>
      <w:r w:rsidR="003E38B1">
        <w:rPr>
          <w:rFonts w:cs="Calibri"/>
          <w:lang w:eastAsia="en-GB"/>
        </w:rPr>
        <w:t>,</w:t>
      </w:r>
      <w:r>
        <w:rPr>
          <w:rFonts w:cs="Calibri"/>
          <w:lang w:eastAsia="en-GB"/>
        </w:rPr>
        <w:t xml:space="preserve"> </w:t>
      </w:r>
      <w:r w:rsidR="003E38B1">
        <w:rPr>
          <w:rFonts w:cs="Calibri"/>
          <w:lang w:eastAsia="en-GB"/>
        </w:rPr>
        <w:t>s</w:t>
      </w:r>
      <w:r w:rsidR="00FE01AC">
        <w:rPr>
          <w:rFonts w:cs="Calibri"/>
          <w:lang w:eastAsia="en-GB"/>
        </w:rPr>
        <w:t>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5" w:name="_Ref157610135"/>
      <w:r w:rsidRPr="00FE01AC">
        <w:rPr>
          <w:rFonts w:cs="Calibri"/>
          <w:lang w:eastAsia="en-GB"/>
        </w:rPr>
        <w:t>washer (if there is one) and first connected part, or else</w:t>
      </w:r>
      <w:r w:rsidR="00FE01AC">
        <w:rPr>
          <w:rFonts w:cs="Calibri"/>
          <w:lang w:eastAsia="en-GB"/>
        </w:rPr>
        <w:t>,</w:t>
      </w:r>
      <w:bookmarkEnd w:id="815"/>
      <w:r w:rsidR="00FE01AC">
        <w:rPr>
          <w:rFonts w:cs="Calibri"/>
          <w:lang w:eastAsia="en-GB"/>
        </w:rPr>
        <w:t xml:space="preserve"> </w:t>
      </w:r>
    </w:p>
    <w:p w14:paraId="2E413F1D" w14:textId="28262B27"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156111">
        <w:rPr>
          <w:rFonts w:cs="Calibri"/>
          <w:lang w:eastAsia="en-GB"/>
        </w:rPr>
        <w:t>b)</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6" w:name="_Ref157610182"/>
      <w:r w:rsidRPr="00FE01AC">
        <w:rPr>
          <w:rFonts w:cs="Calibri"/>
          <w:lang w:eastAsia="en-GB"/>
        </w:rPr>
        <w:t xml:space="preserve">washer (if there is one) and nut, </w:t>
      </w:r>
      <w:bookmarkEnd w:id="816"/>
    </w:p>
    <w:p w14:paraId="20BC8E2F" w14:textId="7E17A11F"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156111">
        <w:rPr>
          <w:rFonts w:cs="Calibri"/>
          <w:lang w:eastAsia="en-GB"/>
        </w:rPr>
        <w:t>f)</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20A3BEA7"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156111">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5897CD56"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7"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156111">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7"/>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77EBEC99" w:rsidR="00FC68DB" w:rsidRPr="001E4607" w:rsidRDefault="007265AA" w:rsidP="00B9184D">
      <w:pPr>
        <w:pStyle w:val="Example"/>
        <w:keepNext/>
        <w:rPr>
          <w:lang w:eastAsia="en-GB"/>
        </w:rPr>
      </w:pPr>
      <w:r>
        <w:lastRenderedPageBreak/>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9541D0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56111">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3457675B" w:rsidR="00FC68DB" w:rsidRPr="00BC73DE" w:rsidRDefault="007265AA"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0F3BE5D9"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56111">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8" w:name="_Toc428279398"/>
      <w:bookmarkStart w:id="819" w:name="_Toc428456136"/>
      <w:bookmarkStart w:id="820" w:name="_Toc428537099"/>
      <w:bookmarkStart w:id="821" w:name="_Toc428969418"/>
      <w:bookmarkStart w:id="822" w:name="_Toc429052809"/>
      <w:bookmarkStart w:id="823" w:name="_Toc428279400"/>
      <w:bookmarkStart w:id="824" w:name="_Toc428456138"/>
      <w:bookmarkStart w:id="825" w:name="_Toc428537101"/>
      <w:bookmarkStart w:id="826" w:name="_Toc428969420"/>
      <w:bookmarkStart w:id="827" w:name="_Toc429052811"/>
      <w:bookmarkStart w:id="828" w:name="_Toc428279401"/>
      <w:bookmarkStart w:id="829" w:name="_Toc428456139"/>
      <w:bookmarkStart w:id="830" w:name="_Toc428537102"/>
      <w:bookmarkStart w:id="831" w:name="_Toc428969421"/>
      <w:bookmarkStart w:id="832" w:name="_Toc429052812"/>
      <w:bookmarkStart w:id="833" w:name="_Toc428279402"/>
      <w:bookmarkStart w:id="834" w:name="_Toc428456140"/>
      <w:bookmarkStart w:id="835" w:name="_Toc428537103"/>
      <w:bookmarkStart w:id="836" w:name="_Toc428969422"/>
      <w:bookmarkStart w:id="837" w:name="_Toc429052813"/>
      <w:bookmarkStart w:id="838" w:name="_Toc428279403"/>
      <w:bookmarkStart w:id="839" w:name="_Toc428456141"/>
      <w:bookmarkStart w:id="840" w:name="_Toc428537104"/>
      <w:bookmarkStart w:id="841" w:name="_Toc428969423"/>
      <w:bookmarkStart w:id="842" w:name="_Toc429052814"/>
      <w:bookmarkStart w:id="843" w:name="_Toc428279404"/>
      <w:bookmarkStart w:id="844" w:name="_Toc428456142"/>
      <w:bookmarkStart w:id="845" w:name="_Toc428537105"/>
      <w:bookmarkStart w:id="846" w:name="_Toc428969424"/>
      <w:bookmarkStart w:id="847" w:name="_Toc429052815"/>
      <w:bookmarkStart w:id="848" w:name="_Toc428279405"/>
      <w:bookmarkStart w:id="849" w:name="_Toc428456143"/>
      <w:bookmarkStart w:id="850" w:name="_Toc428537106"/>
      <w:bookmarkStart w:id="851" w:name="_Toc428969425"/>
      <w:bookmarkStart w:id="852" w:name="_Toc429052816"/>
      <w:bookmarkStart w:id="853" w:name="_Toc428279406"/>
      <w:bookmarkStart w:id="854" w:name="_Toc428456144"/>
      <w:bookmarkStart w:id="855" w:name="_Toc428537107"/>
      <w:bookmarkStart w:id="856" w:name="_Toc428969426"/>
      <w:bookmarkStart w:id="857" w:name="_Toc429052817"/>
      <w:bookmarkStart w:id="858" w:name="_Toc428279408"/>
      <w:bookmarkStart w:id="859" w:name="_Toc428456146"/>
      <w:bookmarkStart w:id="860" w:name="_Toc428537109"/>
      <w:bookmarkStart w:id="861" w:name="_Toc428969428"/>
      <w:bookmarkStart w:id="862" w:name="_Toc429052819"/>
      <w:bookmarkStart w:id="863" w:name="_Toc428279409"/>
      <w:bookmarkStart w:id="864" w:name="_Toc428456147"/>
      <w:bookmarkStart w:id="865" w:name="_Toc428537110"/>
      <w:bookmarkStart w:id="866" w:name="_Toc428969429"/>
      <w:bookmarkStart w:id="867" w:name="_Toc429052820"/>
      <w:bookmarkStart w:id="868" w:name="_Toc428279410"/>
      <w:bookmarkStart w:id="869" w:name="_Toc428456148"/>
      <w:bookmarkStart w:id="870" w:name="_Toc428537111"/>
      <w:bookmarkStart w:id="871" w:name="_Toc428969430"/>
      <w:bookmarkStart w:id="872" w:name="_Toc429052821"/>
      <w:bookmarkStart w:id="873" w:name="_Toc428279411"/>
      <w:bookmarkStart w:id="874" w:name="_Toc428456149"/>
      <w:bookmarkStart w:id="875" w:name="_Toc428537112"/>
      <w:bookmarkStart w:id="876" w:name="_Toc428969431"/>
      <w:bookmarkStart w:id="877" w:name="_Toc429052822"/>
      <w:bookmarkStart w:id="878" w:name="_Toc428279413"/>
      <w:bookmarkStart w:id="879" w:name="_Toc428456151"/>
      <w:bookmarkStart w:id="880" w:name="_Toc428537114"/>
      <w:bookmarkStart w:id="881" w:name="_Toc428969433"/>
      <w:bookmarkStart w:id="882" w:name="_Toc429052824"/>
      <w:bookmarkStart w:id="883" w:name="_Toc428279414"/>
      <w:bookmarkStart w:id="884" w:name="_Toc428456152"/>
      <w:bookmarkStart w:id="885" w:name="_Toc428537115"/>
      <w:bookmarkStart w:id="886" w:name="_Toc428969434"/>
      <w:bookmarkStart w:id="887" w:name="_Toc429052825"/>
      <w:bookmarkStart w:id="888" w:name="_Toc428279416"/>
      <w:bookmarkStart w:id="889" w:name="_Toc428456154"/>
      <w:bookmarkStart w:id="890" w:name="_Toc428537117"/>
      <w:bookmarkStart w:id="891" w:name="_Toc428969436"/>
      <w:bookmarkStart w:id="892" w:name="_Toc429052827"/>
      <w:bookmarkStart w:id="893" w:name="_Toc428279417"/>
      <w:bookmarkStart w:id="894" w:name="_Toc428456155"/>
      <w:bookmarkStart w:id="895" w:name="_Toc428537118"/>
      <w:bookmarkStart w:id="896" w:name="_Toc428969437"/>
      <w:bookmarkStart w:id="897" w:name="_Toc429052828"/>
      <w:bookmarkStart w:id="898" w:name="_Toc428279419"/>
      <w:bookmarkStart w:id="899" w:name="_Toc428456157"/>
      <w:bookmarkStart w:id="900" w:name="_Toc428537120"/>
      <w:bookmarkStart w:id="901" w:name="_Toc428969439"/>
      <w:bookmarkStart w:id="902" w:name="_Toc429052830"/>
      <w:bookmarkStart w:id="903" w:name="_Toc428279421"/>
      <w:bookmarkStart w:id="904" w:name="_Toc428456159"/>
      <w:bookmarkStart w:id="905" w:name="_Toc428537122"/>
      <w:bookmarkStart w:id="906" w:name="_Toc428969441"/>
      <w:bookmarkStart w:id="907" w:name="_Toc429052832"/>
      <w:bookmarkStart w:id="908" w:name="_Toc428279422"/>
      <w:bookmarkStart w:id="909" w:name="_Toc428456160"/>
      <w:bookmarkStart w:id="910" w:name="_Toc428537123"/>
      <w:bookmarkStart w:id="911" w:name="_Toc428969442"/>
      <w:bookmarkStart w:id="912" w:name="_Toc429052833"/>
      <w:bookmarkStart w:id="913" w:name="_Toc428279423"/>
      <w:bookmarkStart w:id="914" w:name="_Toc428456161"/>
      <w:bookmarkStart w:id="915" w:name="_Toc428537124"/>
      <w:bookmarkStart w:id="916" w:name="_Toc428969443"/>
      <w:bookmarkStart w:id="917" w:name="_Toc429052834"/>
      <w:bookmarkStart w:id="918" w:name="_Toc428279424"/>
      <w:bookmarkStart w:id="919" w:name="_Toc428456162"/>
      <w:bookmarkStart w:id="920" w:name="_Toc428537125"/>
      <w:bookmarkStart w:id="921" w:name="_Toc428969444"/>
      <w:bookmarkStart w:id="922" w:name="_Toc429052835"/>
      <w:bookmarkStart w:id="923" w:name="_Toc428279426"/>
      <w:bookmarkStart w:id="924" w:name="_Toc428456164"/>
      <w:bookmarkStart w:id="925" w:name="_Toc428537127"/>
      <w:bookmarkStart w:id="926" w:name="_Toc428969446"/>
      <w:bookmarkStart w:id="927" w:name="_Toc429052837"/>
      <w:bookmarkStart w:id="928" w:name="_Toc428279427"/>
      <w:bookmarkStart w:id="929" w:name="_Toc428456165"/>
      <w:bookmarkStart w:id="930" w:name="_Toc428537128"/>
      <w:bookmarkStart w:id="931" w:name="_Toc428969447"/>
      <w:bookmarkStart w:id="932" w:name="_Toc429052838"/>
      <w:bookmarkStart w:id="933" w:name="_Toc428279431"/>
      <w:bookmarkStart w:id="934" w:name="_Toc428456169"/>
      <w:bookmarkStart w:id="935" w:name="_Toc428537132"/>
      <w:bookmarkStart w:id="936" w:name="_Toc428969451"/>
      <w:bookmarkStart w:id="937" w:name="_Toc429052842"/>
      <w:bookmarkStart w:id="938" w:name="_Toc428279432"/>
      <w:bookmarkStart w:id="939" w:name="_Toc428456170"/>
      <w:bookmarkStart w:id="940" w:name="_Toc428537133"/>
      <w:bookmarkStart w:id="941" w:name="_Toc428969452"/>
      <w:bookmarkStart w:id="942" w:name="_Toc429052843"/>
      <w:bookmarkStart w:id="943" w:name="_Toc428279434"/>
      <w:bookmarkStart w:id="944" w:name="_Toc428456172"/>
      <w:bookmarkStart w:id="945" w:name="_Toc428537135"/>
      <w:bookmarkStart w:id="946" w:name="_Toc428969454"/>
      <w:bookmarkStart w:id="947" w:name="_Toc429052845"/>
      <w:bookmarkStart w:id="948" w:name="_Toc428279435"/>
      <w:bookmarkStart w:id="949" w:name="_Toc428456173"/>
      <w:bookmarkStart w:id="950" w:name="_Toc428537136"/>
      <w:bookmarkStart w:id="951" w:name="_Toc428969455"/>
      <w:bookmarkStart w:id="952" w:name="_Toc429052846"/>
      <w:bookmarkStart w:id="953" w:name="_Toc428279439"/>
      <w:bookmarkStart w:id="954" w:name="_Toc428456177"/>
      <w:bookmarkStart w:id="955" w:name="_Toc428537140"/>
      <w:bookmarkStart w:id="956" w:name="_Toc428969459"/>
      <w:bookmarkStart w:id="957" w:name="_Toc429052850"/>
      <w:bookmarkStart w:id="958" w:name="_Toc428279440"/>
      <w:bookmarkStart w:id="959" w:name="_Toc428456178"/>
      <w:bookmarkStart w:id="960" w:name="_Toc428537141"/>
      <w:bookmarkStart w:id="961" w:name="_Toc428969460"/>
      <w:bookmarkStart w:id="962" w:name="_Toc429052851"/>
      <w:bookmarkStart w:id="963" w:name="_Toc428279441"/>
      <w:bookmarkStart w:id="964" w:name="_Toc428456179"/>
      <w:bookmarkStart w:id="965" w:name="_Toc428537142"/>
      <w:bookmarkStart w:id="966" w:name="_Toc428969461"/>
      <w:bookmarkStart w:id="967" w:name="_Toc429052852"/>
      <w:bookmarkStart w:id="968" w:name="_Toc428279442"/>
      <w:bookmarkStart w:id="969" w:name="_Toc428456180"/>
      <w:bookmarkStart w:id="970" w:name="_Toc428537143"/>
      <w:bookmarkStart w:id="971" w:name="_Toc428969462"/>
      <w:bookmarkStart w:id="972" w:name="_Toc429052853"/>
      <w:bookmarkStart w:id="973" w:name="_Toc428279444"/>
      <w:bookmarkStart w:id="974" w:name="_Toc428456182"/>
      <w:bookmarkStart w:id="975" w:name="_Toc428537145"/>
      <w:bookmarkStart w:id="976" w:name="_Toc428969464"/>
      <w:bookmarkStart w:id="977" w:name="_Toc429052855"/>
      <w:bookmarkStart w:id="978" w:name="_Toc428279445"/>
      <w:bookmarkStart w:id="979" w:name="_Toc428456183"/>
      <w:bookmarkStart w:id="980" w:name="_Toc428537146"/>
      <w:bookmarkStart w:id="981" w:name="_Toc428969465"/>
      <w:bookmarkStart w:id="982" w:name="_Toc429052856"/>
      <w:bookmarkStart w:id="983" w:name="_Toc428279449"/>
      <w:bookmarkStart w:id="984" w:name="_Toc428456187"/>
      <w:bookmarkStart w:id="985" w:name="_Toc428537150"/>
      <w:bookmarkStart w:id="986" w:name="_Toc428969469"/>
      <w:bookmarkStart w:id="987" w:name="_Toc429052860"/>
      <w:bookmarkStart w:id="988" w:name="_Toc428279450"/>
      <w:bookmarkStart w:id="989" w:name="_Toc428456188"/>
      <w:bookmarkStart w:id="990" w:name="_Toc428537151"/>
      <w:bookmarkStart w:id="991" w:name="_Toc428969470"/>
      <w:bookmarkStart w:id="992" w:name="_Toc429052861"/>
      <w:bookmarkStart w:id="993" w:name="_Toc428279452"/>
      <w:bookmarkStart w:id="994" w:name="_Toc428456190"/>
      <w:bookmarkStart w:id="995" w:name="_Toc428537153"/>
      <w:bookmarkStart w:id="996" w:name="_Toc428969472"/>
      <w:bookmarkStart w:id="997" w:name="_Toc429052863"/>
      <w:bookmarkStart w:id="998" w:name="_Toc428279453"/>
      <w:bookmarkStart w:id="999" w:name="_Toc428456191"/>
      <w:bookmarkStart w:id="1000" w:name="_Toc428537154"/>
      <w:bookmarkStart w:id="1001" w:name="_Toc428969473"/>
      <w:bookmarkStart w:id="1002" w:name="_Toc429052864"/>
      <w:bookmarkStart w:id="1003" w:name="_Toc428279457"/>
      <w:bookmarkStart w:id="1004" w:name="_Toc428456195"/>
      <w:bookmarkStart w:id="1005" w:name="_Toc428537158"/>
      <w:bookmarkStart w:id="1006" w:name="_Toc428969477"/>
      <w:bookmarkStart w:id="1007" w:name="_Toc429052868"/>
      <w:bookmarkStart w:id="1008" w:name="_Toc428279458"/>
      <w:bookmarkStart w:id="1009" w:name="_Toc428456196"/>
      <w:bookmarkStart w:id="1010" w:name="_Toc428537159"/>
      <w:bookmarkStart w:id="1011" w:name="_Toc428969478"/>
      <w:bookmarkStart w:id="1012" w:name="_Toc429052869"/>
      <w:bookmarkStart w:id="1013" w:name="_Toc428279459"/>
      <w:bookmarkStart w:id="1014" w:name="_Toc428456197"/>
      <w:bookmarkStart w:id="1015" w:name="_Toc428537160"/>
      <w:bookmarkStart w:id="1016" w:name="_Toc428969479"/>
      <w:bookmarkStart w:id="1017" w:name="_Toc429052870"/>
      <w:bookmarkStart w:id="1018" w:name="_Toc428279461"/>
      <w:bookmarkStart w:id="1019" w:name="_Toc428456199"/>
      <w:bookmarkStart w:id="1020" w:name="_Toc428537162"/>
      <w:bookmarkStart w:id="1021" w:name="_Toc428969481"/>
      <w:bookmarkStart w:id="1022" w:name="_Toc429052872"/>
      <w:bookmarkStart w:id="1023" w:name="_Toc428279462"/>
      <w:bookmarkStart w:id="1024" w:name="_Toc428456200"/>
      <w:bookmarkStart w:id="1025" w:name="_Toc428537163"/>
      <w:bookmarkStart w:id="1026" w:name="_Toc428969482"/>
      <w:bookmarkStart w:id="1027" w:name="_Toc429052873"/>
      <w:bookmarkStart w:id="1028" w:name="_Toc428279463"/>
      <w:bookmarkStart w:id="1029" w:name="_Toc428456201"/>
      <w:bookmarkStart w:id="1030" w:name="_Toc428537164"/>
      <w:bookmarkStart w:id="1031" w:name="_Toc428969483"/>
      <w:bookmarkStart w:id="1032" w:name="_Toc429052874"/>
      <w:bookmarkStart w:id="1033" w:name="_Toc428279464"/>
      <w:bookmarkStart w:id="1034" w:name="_Toc428456202"/>
      <w:bookmarkStart w:id="1035" w:name="_Toc428537165"/>
      <w:bookmarkStart w:id="1036" w:name="_Toc428969484"/>
      <w:bookmarkStart w:id="1037" w:name="_Toc429052875"/>
      <w:bookmarkStart w:id="1038" w:name="_Toc428279465"/>
      <w:bookmarkStart w:id="1039" w:name="_Toc428456203"/>
      <w:bookmarkStart w:id="1040" w:name="_Toc428537166"/>
      <w:bookmarkStart w:id="1041" w:name="_Toc428969485"/>
      <w:bookmarkStart w:id="1042" w:name="_Toc429052876"/>
      <w:bookmarkStart w:id="1043" w:name="_Toc428279467"/>
      <w:bookmarkStart w:id="1044" w:name="_Toc428456205"/>
      <w:bookmarkStart w:id="1045" w:name="_Toc428537168"/>
      <w:bookmarkStart w:id="1046" w:name="_Toc428969487"/>
      <w:bookmarkStart w:id="1047" w:name="_Toc429052878"/>
      <w:bookmarkStart w:id="1048" w:name="_Toc428279470"/>
      <w:bookmarkStart w:id="1049" w:name="_Toc428456208"/>
      <w:bookmarkStart w:id="1050" w:name="_Toc428537171"/>
      <w:bookmarkStart w:id="1051" w:name="_Toc428969490"/>
      <w:bookmarkStart w:id="1052" w:name="_Toc429052881"/>
      <w:bookmarkStart w:id="1053" w:name="_Toc428279471"/>
      <w:bookmarkStart w:id="1054" w:name="_Toc428456209"/>
      <w:bookmarkStart w:id="1055" w:name="_Toc428537172"/>
      <w:bookmarkStart w:id="1056" w:name="_Toc428969491"/>
      <w:bookmarkStart w:id="1057" w:name="_Toc429052882"/>
      <w:bookmarkStart w:id="1058" w:name="_Toc428279472"/>
      <w:bookmarkStart w:id="1059" w:name="_Toc428456210"/>
      <w:bookmarkStart w:id="1060" w:name="_Toc428537173"/>
      <w:bookmarkStart w:id="1061" w:name="_Toc428969492"/>
      <w:bookmarkStart w:id="1062" w:name="_Toc429052883"/>
      <w:bookmarkStart w:id="1063" w:name="_Toc428279473"/>
      <w:bookmarkStart w:id="1064" w:name="_Toc428456211"/>
      <w:bookmarkStart w:id="1065" w:name="_Toc428537174"/>
      <w:bookmarkStart w:id="1066" w:name="_Toc428969493"/>
      <w:bookmarkStart w:id="1067" w:name="_Toc429052884"/>
      <w:bookmarkStart w:id="1068" w:name="_Toc428279474"/>
      <w:bookmarkStart w:id="1069" w:name="_Toc428456212"/>
      <w:bookmarkStart w:id="1070" w:name="_Toc428537175"/>
      <w:bookmarkStart w:id="1071" w:name="_Toc428969494"/>
      <w:bookmarkStart w:id="1072" w:name="_Toc429052885"/>
      <w:bookmarkStart w:id="1073" w:name="_Toc428279475"/>
      <w:bookmarkStart w:id="1074" w:name="_Toc428456213"/>
      <w:bookmarkStart w:id="1075" w:name="_Toc428537176"/>
      <w:bookmarkStart w:id="1076" w:name="_Toc428969495"/>
      <w:bookmarkStart w:id="1077" w:name="_Toc429052886"/>
      <w:bookmarkStart w:id="1078" w:name="_Toc428279476"/>
      <w:bookmarkStart w:id="1079" w:name="_Toc428456214"/>
      <w:bookmarkStart w:id="1080" w:name="_Toc428537177"/>
      <w:bookmarkStart w:id="1081" w:name="_Toc428969496"/>
      <w:bookmarkStart w:id="1082" w:name="_Toc429052887"/>
      <w:bookmarkStart w:id="1083" w:name="_Toc428279481"/>
      <w:bookmarkStart w:id="1084" w:name="_Toc428456219"/>
      <w:bookmarkStart w:id="1085" w:name="_Toc428537182"/>
      <w:bookmarkStart w:id="1086" w:name="_Toc428969501"/>
      <w:bookmarkStart w:id="1087" w:name="_Toc429052892"/>
      <w:bookmarkStart w:id="1088" w:name="_Toc428279482"/>
      <w:bookmarkStart w:id="1089" w:name="_Toc428456220"/>
      <w:bookmarkStart w:id="1090" w:name="_Toc428537183"/>
      <w:bookmarkStart w:id="1091" w:name="_Toc428969502"/>
      <w:bookmarkStart w:id="1092" w:name="_Toc429052893"/>
      <w:bookmarkStart w:id="1093" w:name="_Toc428279490"/>
      <w:bookmarkStart w:id="1094" w:name="_Toc428456228"/>
      <w:bookmarkStart w:id="1095" w:name="_Toc428537191"/>
      <w:bookmarkStart w:id="1096" w:name="_Toc428969510"/>
      <w:bookmarkStart w:id="1097" w:name="_Toc429052901"/>
      <w:bookmarkStart w:id="1098" w:name="_Toc428279504"/>
      <w:bookmarkStart w:id="1099" w:name="_Toc428456242"/>
      <w:bookmarkStart w:id="1100" w:name="_Toc428537205"/>
      <w:bookmarkStart w:id="1101" w:name="_Toc428969524"/>
      <w:bookmarkStart w:id="1102" w:name="_Toc429052915"/>
      <w:bookmarkStart w:id="1103" w:name="_Toc428279508"/>
      <w:bookmarkStart w:id="1104" w:name="_Toc428456246"/>
      <w:bookmarkStart w:id="1105" w:name="_Toc428537209"/>
      <w:bookmarkStart w:id="1106" w:name="_Toc428969528"/>
      <w:bookmarkStart w:id="1107" w:name="_Toc429052919"/>
      <w:bookmarkStart w:id="1108" w:name="_Toc428279509"/>
      <w:bookmarkStart w:id="1109" w:name="_Toc428456247"/>
      <w:bookmarkStart w:id="1110" w:name="_Toc428537210"/>
      <w:bookmarkStart w:id="1111" w:name="_Toc428969529"/>
      <w:bookmarkStart w:id="1112" w:name="_Toc429052920"/>
      <w:bookmarkStart w:id="1113" w:name="_Toc428279510"/>
      <w:bookmarkStart w:id="1114" w:name="_Toc428456248"/>
      <w:bookmarkStart w:id="1115" w:name="_Toc428537211"/>
      <w:bookmarkStart w:id="1116" w:name="_Toc428969530"/>
      <w:bookmarkStart w:id="1117" w:name="_Toc429052921"/>
      <w:bookmarkStart w:id="1118" w:name="_Toc428279512"/>
      <w:bookmarkStart w:id="1119" w:name="_Toc428456250"/>
      <w:bookmarkStart w:id="1120" w:name="_Toc428537213"/>
      <w:bookmarkStart w:id="1121" w:name="_Toc428969532"/>
      <w:bookmarkStart w:id="1122" w:name="_Toc429052923"/>
      <w:bookmarkStart w:id="1123" w:name="_Toc428279516"/>
      <w:bookmarkStart w:id="1124" w:name="_Toc428456254"/>
      <w:bookmarkStart w:id="1125" w:name="_Toc428537217"/>
      <w:bookmarkStart w:id="1126" w:name="_Toc428969536"/>
      <w:bookmarkStart w:id="1127" w:name="_Toc429052927"/>
      <w:bookmarkStart w:id="1128" w:name="_Toc428279517"/>
      <w:bookmarkStart w:id="1129" w:name="_Toc428456255"/>
      <w:bookmarkStart w:id="1130" w:name="_Toc428537218"/>
      <w:bookmarkStart w:id="1131" w:name="_Toc428969537"/>
      <w:bookmarkStart w:id="1132" w:name="_Toc429052928"/>
      <w:bookmarkStart w:id="1133" w:name="_Toc428279521"/>
      <w:bookmarkStart w:id="1134" w:name="_Toc428456259"/>
      <w:bookmarkStart w:id="1135" w:name="_Toc428537222"/>
      <w:bookmarkStart w:id="1136" w:name="_Toc428969541"/>
      <w:bookmarkStart w:id="1137" w:name="_Toc429052932"/>
      <w:bookmarkStart w:id="1138" w:name="_Toc428279522"/>
      <w:bookmarkStart w:id="1139" w:name="_Toc428456260"/>
      <w:bookmarkStart w:id="1140" w:name="_Toc428537223"/>
      <w:bookmarkStart w:id="1141" w:name="_Toc428969542"/>
      <w:bookmarkStart w:id="1142" w:name="_Toc429052933"/>
      <w:bookmarkStart w:id="1143" w:name="_Toc428279523"/>
      <w:bookmarkStart w:id="1144" w:name="_Toc428456261"/>
      <w:bookmarkStart w:id="1145" w:name="_Toc428537224"/>
      <w:bookmarkStart w:id="1146" w:name="_Toc428969543"/>
      <w:bookmarkStart w:id="1147" w:name="_Toc429052934"/>
      <w:bookmarkStart w:id="1148" w:name="_Toc428279524"/>
      <w:bookmarkStart w:id="1149" w:name="_Toc428456262"/>
      <w:bookmarkStart w:id="1150" w:name="_Toc428537225"/>
      <w:bookmarkStart w:id="1151" w:name="_Toc428969544"/>
      <w:bookmarkStart w:id="1152" w:name="_Toc429052935"/>
      <w:bookmarkStart w:id="1153" w:name="_Toc428279525"/>
      <w:bookmarkStart w:id="1154" w:name="_Toc428456263"/>
      <w:bookmarkStart w:id="1155" w:name="_Toc428537226"/>
      <w:bookmarkStart w:id="1156" w:name="_Toc428969545"/>
      <w:bookmarkStart w:id="1157" w:name="_Toc429052936"/>
      <w:bookmarkStart w:id="1158" w:name="_Toc428279526"/>
      <w:bookmarkStart w:id="1159" w:name="_Toc428456264"/>
      <w:bookmarkStart w:id="1160" w:name="_Toc428537227"/>
      <w:bookmarkStart w:id="1161" w:name="_Toc428969546"/>
      <w:bookmarkStart w:id="1162" w:name="_Toc429052937"/>
      <w:bookmarkStart w:id="1163" w:name="_Toc413359593"/>
      <w:bookmarkStart w:id="1164" w:name="_Toc3556985"/>
      <w:bookmarkStart w:id="1165" w:name="_Ref27683404"/>
      <w:bookmarkStart w:id="1166" w:name="_Ref34740002"/>
      <w:bookmarkStart w:id="1167" w:name="_Ref34740021"/>
      <w:bookmarkStart w:id="1168" w:name="_Ref34652201"/>
      <w:bookmarkStart w:id="1169" w:name="_Ref34652251"/>
      <w:bookmarkStart w:id="1170" w:name="_Toc34747235"/>
      <w:bookmarkStart w:id="1171" w:name="_Toc77102051"/>
      <w:bookmarkStart w:id="1172" w:name="_Ref157440012"/>
      <w:bookmarkStart w:id="1173" w:name="_Toc1666666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63"/>
      <w:bookmarkEnd w:id="1164"/>
      <w:bookmarkEnd w:id="1165"/>
      <w:bookmarkEnd w:id="1166"/>
      <w:bookmarkEnd w:id="1167"/>
      <w:bookmarkEnd w:id="1168"/>
      <w:bookmarkEnd w:id="1169"/>
      <w:bookmarkEnd w:id="1170"/>
      <w:bookmarkEnd w:id="1171"/>
      <w:bookmarkEnd w:id="1172"/>
      <w:bookmarkEnd w:id="1173"/>
      <w:r w:rsidRPr="00BD52D7">
        <w:rPr>
          <w:szCs w:val="30"/>
        </w:rPr>
        <w:t xml:space="preserve"> </w:t>
      </w:r>
    </w:p>
    <w:p w14:paraId="3F966C0E" w14:textId="6A59D663" w:rsidR="00BF5C18" w:rsidRPr="00D32CB9" w:rsidRDefault="00BF5C18" w:rsidP="0013175B">
      <w:pPr>
        <w:pStyle w:val="berschrift4"/>
      </w:pPr>
      <w:r>
        <w:t>General</w:t>
      </w:r>
    </w:p>
    <w:p w14:paraId="2B56C9F3" w14:textId="32082A7B"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156111" w:rsidRPr="00F54804">
        <w:t xml:space="preserve">Table </w:t>
      </w:r>
      <w:r w:rsidR="00156111">
        <w:rPr>
          <w:noProof/>
        </w:rPr>
        <w:t>50</w:t>
      </w:r>
      <w:r w:rsidR="005016E9">
        <w:fldChar w:fldCharType="end"/>
      </w:r>
      <w:r w:rsidR="005016E9">
        <w:t xml:space="preserve">: </w:t>
      </w:r>
    </w:p>
    <w:p w14:paraId="3824E03B" w14:textId="65A990BE" w:rsidR="00055698" w:rsidRPr="002941B8" w:rsidRDefault="00055698" w:rsidP="001640C5">
      <w:pPr>
        <w:pStyle w:val="Beschriftung"/>
        <w:keepNext/>
        <w:keepLines/>
        <w:rPr>
          <w:b w:val="0"/>
          <w:kern w:val="22"/>
        </w:rPr>
      </w:pPr>
      <w:bookmarkStart w:id="1174" w:name="_Ref156248315"/>
      <w:bookmarkStart w:id="1175" w:name="_Toc166666817"/>
      <w:r w:rsidRPr="00F54804">
        <w:t xml:space="preserve">Table </w:t>
      </w:r>
      <w:r w:rsidRPr="00F54804">
        <w:fldChar w:fldCharType="begin"/>
      </w:r>
      <w:r w:rsidRPr="00F54804">
        <w:instrText xml:space="preserve"> SEQ Table \* ARABIC </w:instrText>
      </w:r>
      <w:r w:rsidRPr="00F54804">
        <w:fldChar w:fldCharType="separate"/>
      </w:r>
      <w:r w:rsidR="00156111">
        <w:rPr>
          <w:noProof/>
        </w:rPr>
        <w:t>50</w:t>
      </w:r>
      <w:r w:rsidRPr="00F54804">
        <w:fldChar w:fldCharType="end"/>
      </w:r>
      <w:bookmarkEnd w:id="1174"/>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1C768043" w:rsidR="00FC68DB" w:rsidRPr="00C15623" w:rsidRDefault="00CC3429" w:rsidP="00951A4A">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3E45D79D"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947A84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3B71C41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0136F48"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56111">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56111"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25C257CE"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56111">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56111" w:rsidRPr="00F54804">
        <w:t xml:space="preserve">User </w:t>
      </w:r>
      <w:r w:rsidR="00156111">
        <w:t>s</w:t>
      </w:r>
      <w:r w:rsidR="00156111" w:rsidRPr="00F54804">
        <w:t xml:space="preserve">pecific </w:t>
      </w:r>
      <w:r w:rsidR="00156111">
        <w:t>d</w:t>
      </w:r>
      <w:r w:rsidR="00156111" w:rsidRPr="00143D47">
        <w:t xml:space="preserve">ata </w:t>
      </w:r>
      <w:r w:rsidR="00156111"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1D82B9F3"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56111">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56111" w:rsidRPr="00A672BF">
        <w:t xml:space="preserve">Finite </w:t>
      </w:r>
      <w:r w:rsidR="00156111">
        <w:t>e</w:t>
      </w:r>
      <w:r w:rsidR="00156111" w:rsidRPr="00A672BF">
        <w:t xml:space="preserve">lement </w:t>
      </w:r>
      <w:r w:rsidR="00156111">
        <w:t>s</w:t>
      </w:r>
      <w:r w:rsidR="00156111" w:rsidRPr="00A672BF">
        <w:t xml:space="preserve">pecific </w:t>
      </w:r>
      <w:r w:rsidR="00156111">
        <w:t>d</w:t>
      </w:r>
      <w:r w:rsidR="00156111" w:rsidRPr="00A672BF">
        <w:t xml:space="preserve">ata </w:t>
      </w:r>
      <w:r w:rsidR="00156111" w:rsidRPr="00156111">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3A9EBC36"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156111" w:rsidRPr="00F54804">
        <w:t xml:space="preserve">Table </w:t>
      </w:r>
      <w:r w:rsidR="00156111">
        <w:rPr>
          <w:noProof/>
        </w:rPr>
        <w:t>51</w:t>
      </w:r>
      <w:r w:rsidR="005016E9">
        <w:rPr>
          <w:rFonts w:cs="Courier New"/>
        </w:rPr>
        <w:fldChar w:fldCharType="end"/>
      </w:r>
      <w:r w:rsidR="00FC68DB" w:rsidRPr="00286F85">
        <w:rPr>
          <w:rFonts w:cs="Courier New"/>
        </w:rPr>
        <w:t xml:space="preserve">: </w:t>
      </w:r>
    </w:p>
    <w:p w14:paraId="6E844497" w14:textId="2FC3C135" w:rsidR="00055698" w:rsidRPr="00D7391D" w:rsidRDefault="00055698" w:rsidP="001640C5">
      <w:pPr>
        <w:pStyle w:val="Beschriftung"/>
        <w:keepNext/>
        <w:keepLines/>
      </w:pPr>
      <w:bookmarkStart w:id="1176" w:name="_Ref156248334"/>
      <w:bookmarkStart w:id="1177" w:name="_Toc166666818"/>
      <w:r w:rsidRPr="00F54804">
        <w:t xml:space="preserve">Table </w:t>
      </w:r>
      <w:r w:rsidRPr="00F54804">
        <w:fldChar w:fldCharType="begin"/>
      </w:r>
      <w:r w:rsidRPr="00F54804">
        <w:instrText xml:space="preserve"> SEQ Table \* ARABIC </w:instrText>
      </w:r>
      <w:r w:rsidRPr="00F54804">
        <w:fldChar w:fldCharType="separate"/>
      </w:r>
      <w:r w:rsidR="00156111">
        <w:rPr>
          <w:noProof/>
        </w:rPr>
        <w:t>51</w:t>
      </w:r>
      <w:r w:rsidRPr="00F54804">
        <w:fldChar w:fldCharType="end"/>
      </w:r>
      <w:bookmarkEnd w:id="1176"/>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7"/>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5777A8F6" w:rsidR="00FC68DB" w:rsidRPr="00581071" w:rsidRDefault="004255F2" w:rsidP="0013175B">
            <w:pPr>
              <w:rPr>
                <w:rFonts w:cs="Calibri"/>
                <w:b/>
                <w:lang w:eastAsia="zh-CN"/>
              </w:rPr>
            </w:pPr>
            <w:r>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7E7469C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w:t>
      </w:r>
      <w:r w:rsidR="003E38B1">
        <w:rPr>
          <w:szCs w:val="24"/>
        </w:rPr>
        <w:t>, for example</w:t>
      </w:r>
      <w:r w:rsidRPr="00F54804">
        <w:t xml:space="preserve"> only few CAE simulation types can live without it</w:t>
      </w:r>
      <w:r w:rsidR="00E76B84">
        <w:t>.</w:t>
      </w:r>
      <w:r w:rsidRPr="00F54804">
        <w:t xml:space="preserve"> </w:t>
      </w:r>
    </w:p>
    <w:p w14:paraId="64C816CF" w14:textId="20113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w:t>
      </w:r>
      <w:r w:rsidR="00B2530C">
        <w:t xml:space="preserve"> (see </w:t>
      </w:r>
      <w:r w:rsidR="007F6AE6">
        <w:fldChar w:fldCharType="begin"/>
      </w:r>
      <w:r w:rsidR="007F6AE6">
        <w:instrText xml:space="preserve"> REF _Ref156932811 \h </w:instrText>
      </w:r>
      <w:r w:rsidR="007F6AE6">
        <w:fldChar w:fldCharType="separate"/>
      </w:r>
      <w:r w:rsidR="00156111" w:rsidRPr="00F54804">
        <w:t xml:space="preserve">Figure </w:t>
      </w:r>
      <w:r w:rsidR="00156111">
        <w:rPr>
          <w:noProof/>
        </w:rPr>
        <w:t>20</w:t>
      </w:r>
      <w:r w:rsidR="007F6AE6">
        <w:fldChar w:fldCharType="end"/>
      </w:r>
      <w:r w:rsidR="00B2530C">
        <w:t>)</w:t>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0E005DF8"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166F7B">
        <w:t>(</w:t>
      </w:r>
      <w:r w:rsidR="000E1527">
        <w:t>see</w:t>
      </w:r>
      <w:r w:rsidR="00E76B84">
        <w:t xml:space="preserve"> </w:t>
      </w:r>
      <w:r w:rsidR="00E76B84">
        <w:fldChar w:fldCharType="begin"/>
      </w:r>
      <w:r w:rsidR="00E76B84">
        <w:instrText xml:space="preserve"> REF _Ref413315993 \h </w:instrText>
      </w:r>
      <w:r w:rsidR="00E76B84">
        <w:fldChar w:fldCharType="separate"/>
      </w:r>
      <w:r w:rsidR="00156111" w:rsidRPr="005C2D94">
        <w:t xml:space="preserve">Figure </w:t>
      </w:r>
      <w:r w:rsidR="00156111">
        <w:rPr>
          <w:noProof/>
        </w:rPr>
        <w:t>21</w:t>
      </w:r>
      <w:r w:rsidR="00E76B84">
        <w:fldChar w:fldCharType="end"/>
      </w:r>
      <w:r w:rsidR="00166F7B">
        <w:t>)</w:t>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4D17F6F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824951">
        <w:t xml:space="preserve">see </w:t>
      </w:r>
      <w:r w:rsidR="005016E9">
        <w:fldChar w:fldCharType="begin"/>
      </w:r>
      <w:r w:rsidR="005016E9">
        <w:instrText xml:space="preserve"> REF _Ref156248352 \h </w:instrText>
      </w:r>
      <w:r w:rsidR="005016E9">
        <w:fldChar w:fldCharType="separate"/>
      </w:r>
      <w:r w:rsidR="00156111" w:rsidRPr="00F54804">
        <w:t xml:space="preserve">Table </w:t>
      </w:r>
      <w:r w:rsidR="00156111">
        <w:rPr>
          <w:noProof/>
        </w:rPr>
        <w:t>52</w:t>
      </w:r>
      <w:r w:rsidR="005016E9">
        <w:fldChar w:fldCharType="end"/>
      </w:r>
      <w:r w:rsidR="005016E9">
        <w:t>)</w:t>
      </w:r>
      <w:r w:rsidRPr="00F54804">
        <w:t xml:space="preserve">: </w:t>
      </w:r>
    </w:p>
    <w:p w14:paraId="08E05727" w14:textId="6C391A4B" w:rsidR="00055698" w:rsidRPr="00F54804" w:rsidRDefault="00055698" w:rsidP="001640C5">
      <w:pPr>
        <w:pStyle w:val="Beschriftung"/>
        <w:keepNext/>
        <w:keepLines/>
      </w:pPr>
      <w:bookmarkStart w:id="1178" w:name="_Ref156248352"/>
      <w:bookmarkStart w:id="1179" w:name="_Toc166666819"/>
      <w:r w:rsidRPr="00F54804">
        <w:t xml:space="preserve">Table </w:t>
      </w:r>
      <w:r w:rsidRPr="00F54804">
        <w:fldChar w:fldCharType="begin"/>
      </w:r>
      <w:r w:rsidRPr="00F54804">
        <w:instrText xml:space="preserve"> SEQ Table \* ARABIC </w:instrText>
      </w:r>
      <w:r w:rsidRPr="00F54804">
        <w:fldChar w:fldCharType="separate"/>
      </w:r>
      <w:r w:rsidR="00156111">
        <w:rPr>
          <w:noProof/>
        </w:rPr>
        <w:t>52</w:t>
      </w:r>
      <w:r w:rsidRPr="00F54804">
        <w:fldChar w:fldCharType="end"/>
      </w:r>
      <w:bookmarkEnd w:id="1178"/>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9"/>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29B67933" w:rsidR="00FC68DB" w:rsidRPr="00C15623"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93C3685"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56111">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80" w:name="_Toc428279528"/>
      <w:bookmarkStart w:id="1181" w:name="_Toc428456266"/>
      <w:bookmarkStart w:id="1182" w:name="_Toc428537229"/>
      <w:bookmarkStart w:id="1183" w:name="_Toc428969548"/>
      <w:bookmarkStart w:id="1184" w:name="_Toc429052939"/>
      <w:bookmarkStart w:id="1185" w:name="_Toc413359594"/>
      <w:bookmarkStart w:id="1186" w:name="_Toc3556986"/>
      <w:bookmarkStart w:id="1187" w:name="_Toc34747236"/>
      <w:bookmarkStart w:id="1188" w:name="_Toc77102052"/>
      <w:bookmarkStart w:id="1189" w:name="_Toc166666618"/>
      <w:bookmarkEnd w:id="1180"/>
      <w:bookmarkEnd w:id="1181"/>
      <w:bookmarkEnd w:id="1182"/>
      <w:bookmarkEnd w:id="1183"/>
      <w:bookmarkEnd w:id="1184"/>
      <w:r w:rsidRPr="00F54804">
        <w:t>Washer</w:t>
      </w:r>
      <w:bookmarkEnd w:id="1185"/>
      <w:bookmarkEnd w:id="1186"/>
      <w:bookmarkEnd w:id="1187"/>
      <w:bookmarkEnd w:id="1188"/>
      <w:bookmarkEnd w:id="1189"/>
      <w:r w:rsidRPr="00F54804">
        <w:t xml:space="preserve"> </w:t>
      </w:r>
    </w:p>
    <w:p w14:paraId="4849CDAF" w14:textId="40347D94"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w:t>
      </w:r>
      <w:r w:rsidR="000E1527">
        <w:t>see</w:t>
      </w:r>
      <w:r w:rsidR="005722CB">
        <w:t xml:space="preserve"> </w:t>
      </w:r>
      <w:r w:rsidR="00E0742D">
        <w:fldChar w:fldCharType="begin"/>
      </w:r>
      <w:r w:rsidR="00E0742D">
        <w:instrText xml:space="preserve"> REF _Ref156248408 \h </w:instrText>
      </w:r>
      <w:r w:rsidR="00E0742D">
        <w:fldChar w:fldCharType="separate"/>
      </w:r>
      <w:r w:rsidR="00156111" w:rsidRPr="00F54804">
        <w:t xml:space="preserve">Table </w:t>
      </w:r>
      <w:r w:rsidR="00156111">
        <w:rPr>
          <w:noProof/>
        </w:rPr>
        <w:t>53</w:t>
      </w:r>
      <w:r w:rsidR="00E0742D">
        <w:fldChar w:fldCharType="end"/>
      </w:r>
      <w:r w:rsidR="005722CB">
        <w:t>:</w:t>
      </w:r>
      <w:r w:rsidR="00E0742D">
        <w:t xml:space="preserve"> </w:t>
      </w:r>
    </w:p>
    <w:p w14:paraId="3F0EE21A" w14:textId="171B9DFF" w:rsidR="00055698" w:rsidRPr="00F54804" w:rsidRDefault="00055698" w:rsidP="001640C5">
      <w:pPr>
        <w:pStyle w:val="Beschriftung"/>
        <w:keepNext/>
        <w:keepLines/>
      </w:pPr>
      <w:bookmarkStart w:id="1190" w:name="_Ref156248408"/>
      <w:bookmarkStart w:id="1191" w:name="_Toc166666820"/>
      <w:r w:rsidRPr="00F54804">
        <w:t xml:space="preserve">Table </w:t>
      </w:r>
      <w:r w:rsidRPr="00F54804">
        <w:fldChar w:fldCharType="begin"/>
      </w:r>
      <w:r w:rsidRPr="00F54804">
        <w:instrText xml:space="preserve"> SEQ Table \* ARABIC </w:instrText>
      </w:r>
      <w:r w:rsidRPr="00F54804">
        <w:fldChar w:fldCharType="separate"/>
      </w:r>
      <w:r w:rsidR="00156111">
        <w:rPr>
          <w:noProof/>
        </w:rPr>
        <w:t>53</w:t>
      </w:r>
      <w:r w:rsidRPr="00F54804">
        <w:fldChar w:fldCharType="end"/>
      </w:r>
      <w:bookmarkEnd w:id="1190"/>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9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3D9EB402"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520D7A05"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the part code of the washer, as used</w:t>
      </w:r>
      <w:r w:rsidR="00166F7B">
        <w:t>,</w:t>
      </w:r>
      <w:r w:rsidRPr="00F54804">
        <w:t xml:space="preserve">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92" w:name="_Toc428456268"/>
      <w:bookmarkStart w:id="1193" w:name="_Toc428537231"/>
      <w:bookmarkStart w:id="1194" w:name="_Toc428969550"/>
      <w:bookmarkStart w:id="1195" w:name="_Toc429052941"/>
      <w:bookmarkStart w:id="1196" w:name="_Toc413359595"/>
      <w:bookmarkStart w:id="1197" w:name="_Toc3556987"/>
      <w:bookmarkStart w:id="1198" w:name="_Toc34747237"/>
      <w:bookmarkStart w:id="1199" w:name="_Toc77102053"/>
      <w:bookmarkStart w:id="1200" w:name="_Toc166666619"/>
      <w:bookmarkEnd w:id="1192"/>
      <w:bookmarkEnd w:id="1193"/>
      <w:bookmarkEnd w:id="1194"/>
      <w:bookmarkEnd w:id="1195"/>
      <w:r w:rsidRPr="00F54804">
        <w:t>Nut</w:t>
      </w:r>
      <w:bookmarkEnd w:id="1196"/>
      <w:bookmarkEnd w:id="1197"/>
      <w:bookmarkEnd w:id="1198"/>
      <w:bookmarkEnd w:id="1199"/>
      <w:bookmarkEnd w:id="1200"/>
      <w:r w:rsidRPr="00F54804">
        <w:t xml:space="preserve"> </w:t>
      </w:r>
    </w:p>
    <w:p w14:paraId="02888C05" w14:textId="0F536D6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824951">
        <w:t xml:space="preserve">see </w:t>
      </w:r>
      <w:r w:rsidR="00E0742D">
        <w:fldChar w:fldCharType="begin"/>
      </w:r>
      <w:r w:rsidR="00E0742D">
        <w:instrText xml:space="preserve"> REF _Ref156248434 \h </w:instrText>
      </w:r>
      <w:r w:rsidR="00E0742D">
        <w:fldChar w:fldCharType="separate"/>
      </w:r>
      <w:r w:rsidR="00156111" w:rsidRPr="00F54804">
        <w:t xml:space="preserve">Table </w:t>
      </w:r>
      <w:r w:rsidR="00156111">
        <w:rPr>
          <w:noProof/>
        </w:rPr>
        <w:t>54</w:t>
      </w:r>
      <w:r w:rsidR="00E0742D">
        <w:fldChar w:fldCharType="end"/>
      </w:r>
      <w:r w:rsidR="00E0742D">
        <w:t>)</w:t>
      </w:r>
      <w:r w:rsidR="00FC68DB" w:rsidRPr="00F54804">
        <w:t xml:space="preserve"> </w:t>
      </w:r>
    </w:p>
    <w:p w14:paraId="58E84EAF" w14:textId="7B100019" w:rsidR="00055698" w:rsidRPr="00286F85" w:rsidRDefault="00055698" w:rsidP="001640C5">
      <w:pPr>
        <w:pStyle w:val="Beschriftung"/>
        <w:keepNext/>
        <w:keepLines/>
      </w:pPr>
      <w:bookmarkStart w:id="1201" w:name="_Ref156248434"/>
      <w:bookmarkStart w:id="1202" w:name="_Toc166666821"/>
      <w:r w:rsidRPr="00F54804">
        <w:t xml:space="preserve">Table </w:t>
      </w:r>
      <w:r w:rsidRPr="00F54804">
        <w:fldChar w:fldCharType="begin"/>
      </w:r>
      <w:r w:rsidRPr="00F54804">
        <w:instrText xml:space="preserve"> SEQ Table \* ARABIC </w:instrText>
      </w:r>
      <w:r w:rsidRPr="00F54804">
        <w:fldChar w:fldCharType="separate"/>
      </w:r>
      <w:r w:rsidR="00156111">
        <w:rPr>
          <w:noProof/>
        </w:rPr>
        <w:t>54</w:t>
      </w:r>
      <w:r w:rsidRPr="00F54804">
        <w:fldChar w:fldCharType="end"/>
      </w:r>
      <w:bookmarkEnd w:id="1201"/>
      <w:r w:rsidR="00BF29DE">
        <w:t xml:space="preserve"> —</w:t>
      </w:r>
      <w:r w:rsidR="00BF29DE" w:rsidRPr="00F54804">
        <w:t xml:space="preserve"> </w:t>
      </w:r>
      <w:r w:rsidRPr="00F54804">
        <w:t xml:space="preserve">Attributes of element </w:t>
      </w:r>
      <w:r w:rsidRPr="002941B8">
        <w:rPr>
          <w:rStyle w:val="CodeCharacter"/>
        </w:rPr>
        <w:t>&lt;nut/&gt;</w:t>
      </w:r>
      <w:bookmarkEnd w:id="120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384F4DE7"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74FD0A1"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156111">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5B4F532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156111">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222457E3"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as used</w:t>
      </w:r>
      <w:r w:rsidR="00166F7B">
        <w:t>,</w:t>
      </w:r>
      <w:r w:rsidRPr="00F54804">
        <w:t xml:space="preserve">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72896822"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824951">
        <w:t xml:space="preserve">see </w:t>
      </w:r>
      <w:r w:rsidR="00E0742D">
        <w:fldChar w:fldCharType="begin"/>
      </w:r>
      <w:r w:rsidR="00E0742D">
        <w:instrText xml:space="preserve"> REF _Ref156248448 \h </w:instrText>
      </w:r>
      <w:r w:rsidR="00E0742D">
        <w:fldChar w:fldCharType="separate"/>
      </w:r>
      <w:r w:rsidR="00156111" w:rsidRPr="00F54804">
        <w:t xml:space="preserve">Table </w:t>
      </w:r>
      <w:r w:rsidR="00156111">
        <w:rPr>
          <w:noProof/>
        </w:rPr>
        <w:t>55</w:t>
      </w:r>
      <w:r w:rsidR="00E0742D">
        <w:fldChar w:fldCharType="end"/>
      </w:r>
      <w:r w:rsidR="00E0742D">
        <w:t>)</w:t>
      </w:r>
      <w:r w:rsidRPr="00F54804">
        <w:t>:</w:t>
      </w:r>
      <w:r w:rsidR="00E0742D">
        <w:t xml:space="preserve"> </w:t>
      </w:r>
    </w:p>
    <w:p w14:paraId="1A868C0D" w14:textId="2BFC2BA2" w:rsidR="00055698" w:rsidRPr="00F54804" w:rsidRDefault="00055698" w:rsidP="001640C5">
      <w:pPr>
        <w:pStyle w:val="Beschriftung"/>
        <w:keepNext/>
        <w:keepLines/>
      </w:pPr>
      <w:bookmarkStart w:id="1203" w:name="_Ref156248448"/>
      <w:bookmarkStart w:id="1204" w:name="_Toc166666822"/>
      <w:r w:rsidRPr="00F54804">
        <w:t xml:space="preserve">Table </w:t>
      </w:r>
      <w:r w:rsidRPr="00F54804">
        <w:fldChar w:fldCharType="begin"/>
      </w:r>
      <w:r w:rsidRPr="00F54804">
        <w:instrText xml:space="preserve"> SEQ Table \* ARABIC </w:instrText>
      </w:r>
      <w:r w:rsidRPr="00F54804">
        <w:fldChar w:fldCharType="separate"/>
      </w:r>
      <w:r w:rsidR="00156111">
        <w:rPr>
          <w:noProof/>
        </w:rPr>
        <w:t>55</w:t>
      </w:r>
      <w:r w:rsidRPr="00F54804">
        <w:fldChar w:fldCharType="end"/>
      </w:r>
      <w:bookmarkEnd w:id="1203"/>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4"/>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3A22B719" w:rsidR="00FC68DB" w:rsidRPr="00C15623" w:rsidRDefault="00CC3429" w:rsidP="0013175B">
            <w:pPr>
              <w:keepNext/>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5" w:name="_Toc428456270"/>
      <w:bookmarkStart w:id="1206" w:name="_Toc428537233"/>
      <w:bookmarkStart w:id="1207" w:name="_Toc428969552"/>
      <w:bookmarkStart w:id="1208" w:name="_Toc429052943"/>
      <w:bookmarkStart w:id="1209" w:name="_Toc413359596"/>
      <w:bookmarkStart w:id="1210" w:name="_Toc3556988"/>
      <w:bookmarkStart w:id="1211" w:name="_Toc34747238"/>
      <w:bookmarkStart w:id="1212" w:name="_Toc77102054"/>
      <w:bookmarkStart w:id="1213" w:name="_Ref401160443"/>
      <w:bookmarkStart w:id="1214" w:name="_Ref401160449"/>
      <w:bookmarkStart w:id="1215" w:name="_Ref401160453"/>
      <w:bookmarkStart w:id="1216" w:name="_Toc166666620"/>
      <w:bookmarkEnd w:id="1205"/>
      <w:bookmarkEnd w:id="1206"/>
      <w:bookmarkEnd w:id="1207"/>
      <w:bookmarkEnd w:id="1208"/>
      <w:r w:rsidRPr="000A1B7B">
        <w:t>Bolt</w:t>
      </w:r>
      <w:bookmarkEnd w:id="1209"/>
      <w:bookmarkEnd w:id="1210"/>
      <w:bookmarkEnd w:id="1211"/>
      <w:bookmarkEnd w:id="1212"/>
      <w:bookmarkEnd w:id="1216"/>
      <w:r w:rsidRPr="000A1B7B">
        <w:t xml:space="preserve"> </w:t>
      </w:r>
      <w:bookmarkEnd w:id="1213"/>
      <w:bookmarkEnd w:id="1214"/>
      <w:bookmarkEnd w:id="121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08181F03"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156111" w:rsidRPr="00F54804">
        <w:t xml:space="preserve">Table </w:t>
      </w:r>
      <w:r w:rsidR="00156111">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0254CFAE" w:rsidR="00055698" w:rsidRPr="00F54804" w:rsidRDefault="00055698" w:rsidP="001640C5">
      <w:pPr>
        <w:pStyle w:val="Beschriftung"/>
        <w:keepNext/>
        <w:keepLines/>
      </w:pPr>
      <w:bookmarkStart w:id="1217" w:name="_Ref156248462"/>
      <w:bookmarkStart w:id="1218" w:name="_Toc166666823"/>
      <w:r w:rsidRPr="00F54804">
        <w:t xml:space="preserve">Table </w:t>
      </w:r>
      <w:r w:rsidRPr="00F54804">
        <w:fldChar w:fldCharType="begin"/>
      </w:r>
      <w:r w:rsidRPr="00F54804">
        <w:instrText xml:space="preserve"> SEQ Table \* ARABIC </w:instrText>
      </w:r>
      <w:r w:rsidRPr="00F54804">
        <w:fldChar w:fldCharType="separate"/>
      </w:r>
      <w:r w:rsidR="00156111">
        <w:rPr>
          <w:noProof/>
        </w:rPr>
        <w:t>56</w:t>
      </w:r>
      <w:r w:rsidRPr="00F54804">
        <w:fldChar w:fldCharType="end"/>
      </w:r>
      <w:bookmarkEnd w:id="1217"/>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3D53C6F5"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2DFECA3C"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56111">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1EA2CE96"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56111">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68BE59A"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824951">
        <w:t xml:space="preserve">see </w:t>
      </w:r>
      <w:r w:rsidR="00E0742D">
        <w:fldChar w:fldCharType="begin"/>
      </w:r>
      <w:r w:rsidR="00E0742D">
        <w:instrText xml:space="preserve"> REF _Ref156248477 \h </w:instrText>
      </w:r>
      <w:r w:rsidR="00E0742D">
        <w:fldChar w:fldCharType="separate"/>
      </w:r>
      <w:r w:rsidR="00156111" w:rsidRPr="00F54804">
        <w:t xml:space="preserve">Table </w:t>
      </w:r>
      <w:r w:rsidR="00156111">
        <w:rPr>
          <w:noProof/>
        </w:rPr>
        <w:t>57</w:t>
      </w:r>
      <w:r w:rsidR="00E0742D">
        <w:fldChar w:fldCharType="end"/>
      </w:r>
      <w:r w:rsidR="00E0742D">
        <w:t>)</w:t>
      </w:r>
      <w:r w:rsidRPr="00F54804">
        <w:t>:</w:t>
      </w:r>
      <w:r w:rsidR="00E0742D">
        <w:t xml:space="preserve"> </w:t>
      </w:r>
    </w:p>
    <w:p w14:paraId="0B120FD3" w14:textId="7B1CBC11" w:rsidR="00055698" w:rsidRPr="00F54804" w:rsidRDefault="00055698" w:rsidP="001640C5">
      <w:pPr>
        <w:pStyle w:val="Beschriftung"/>
        <w:keepNext/>
        <w:keepLines/>
      </w:pPr>
      <w:bookmarkStart w:id="1219" w:name="_Ref156248477"/>
      <w:bookmarkStart w:id="1220" w:name="_Toc166666824"/>
      <w:r w:rsidRPr="00F54804">
        <w:t xml:space="preserve">Table </w:t>
      </w:r>
      <w:r w:rsidRPr="00F54804">
        <w:fldChar w:fldCharType="begin"/>
      </w:r>
      <w:r w:rsidRPr="00F54804">
        <w:instrText xml:space="preserve"> SEQ Table \* ARABIC </w:instrText>
      </w:r>
      <w:r w:rsidRPr="00F54804">
        <w:fldChar w:fldCharType="separate"/>
      </w:r>
      <w:r w:rsidR="00156111">
        <w:rPr>
          <w:noProof/>
        </w:rPr>
        <w:t>57</w:t>
      </w:r>
      <w:r w:rsidRPr="00F54804">
        <w:fldChar w:fldCharType="end"/>
      </w:r>
      <w:bookmarkEnd w:id="1219"/>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20"/>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355ADF76" w:rsidR="00FC68DB" w:rsidRPr="00C15623"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599C62D7" w:rsidR="00FC68DB" w:rsidRPr="003354F7" w:rsidRDefault="007265AA"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19F40C2F" w:rsidR="00FC68DB" w:rsidRPr="003354F7" w:rsidRDefault="007265AA"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61040481" w:rsidR="00FC68DB" w:rsidRPr="003354F7" w:rsidRDefault="007265AA"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5F9BD8F6" w:rsidR="00FC68DB" w:rsidRPr="003354F7" w:rsidRDefault="007265AA"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21" w:name="_Toc428456272"/>
      <w:bookmarkStart w:id="1222" w:name="_Toc428537235"/>
      <w:bookmarkStart w:id="1223" w:name="_Toc428969554"/>
      <w:bookmarkStart w:id="1224" w:name="_Toc429052945"/>
      <w:bookmarkStart w:id="1225" w:name="_Toc3556989"/>
      <w:bookmarkStart w:id="1226" w:name="_Toc34747239"/>
      <w:bookmarkStart w:id="1227" w:name="_Toc77102055"/>
      <w:bookmarkEnd w:id="1221"/>
      <w:bookmarkEnd w:id="1222"/>
      <w:bookmarkEnd w:id="1223"/>
      <w:bookmarkEnd w:id="1224"/>
    </w:p>
    <w:p w14:paraId="0BFF6204" w14:textId="0EF3FB8B" w:rsidR="00FC68DB" w:rsidRPr="009B6E79" w:rsidRDefault="00FC68DB" w:rsidP="009B6E79">
      <w:pPr>
        <w:pStyle w:val="berschrift4"/>
      </w:pPr>
      <w:r w:rsidRPr="009B6E79">
        <w:t xml:space="preserve">Possible </w:t>
      </w:r>
      <w:r w:rsidR="003C6275">
        <w:t>b</w:t>
      </w:r>
      <w:r w:rsidRPr="009B6E79">
        <w:t xml:space="preserve">olt and </w:t>
      </w:r>
      <w:r w:rsidR="003C6275">
        <w:t>s</w:t>
      </w:r>
      <w:r w:rsidRPr="009B6E79">
        <w:t xml:space="preserve">crew </w:t>
      </w:r>
      <w:r w:rsidR="003C6275">
        <w:t>a</w:t>
      </w:r>
      <w:r w:rsidRPr="009B6E79">
        <w:t>ssemblies</w:t>
      </w:r>
      <w:bookmarkEnd w:id="1225"/>
      <w:bookmarkEnd w:id="1226"/>
      <w:bookmarkEnd w:id="1227"/>
      <w:r w:rsidRPr="009B6E79">
        <w:t xml:space="preserve"> </w:t>
      </w:r>
    </w:p>
    <w:p w14:paraId="5F5FFC82" w14:textId="477132C7" w:rsidR="00FC68DB" w:rsidRPr="00F37191" w:rsidRDefault="00E81D64" w:rsidP="00100517">
      <w:pPr>
        <w:keepNext/>
      </w:pPr>
      <w:r>
        <w:t xml:space="preserve">χMCF </w:t>
      </w:r>
      <w:r w:rsidRPr="00E81D64">
        <w:t>recognizes the following mounting constellations</w:t>
      </w:r>
      <w:r w:rsidR="00FC68DB" w:rsidRPr="00F37191">
        <w:t xml:space="preserve">: </w:t>
      </w:r>
    </w:p>
    <w:p w14:paraId="550DF5F5" w14:textId="15DA0590"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156111" w:rsidRPr="00F37191">
        <w:t xml:space="preserve">Figure </w:t>
      </w:r>
      <w:r w:rsidR="00156111">
        <w:rPr>
          <w:noProof/>
        </w:rPr>
        <w:t>22</w:t>
      </w:r>
      <w:r w:rsidR="00D503B4">
        <w:fldChar w:fldCharType="end"/>
      </w:r>
      <w:r w:rsidR="00FC68DB" w:rsidRPr="00F37191">
        <w:t>:</w:t>
      </w:r>
      <w:r w:rsidR="00D503B4">
        <w:t xml:space="preserve"> </w:t>
      </w:r>
    </w:p>
    <w:p w14:paraId="537AE8A5" w14:textId="3D895B13" w:rsidR="00FC68DB" w:rsidRPr="00F37191" w:rsidRDefault="00FC68DB" w:rsidP="00314DA6">
      <w:pPr>
        <w:pStyle w:val="Beschriftung"/>
      </w:pPr>
      <w:bookmarkStart w:id="1228" w:name="_Ref157611795"/>
      <w:bookmarkStart w:id="1229" w:name="_Toc3557101"/>
      <w:bookmarkStart w:id="1230" w:name="_Toc34747352"/>
      <w:bookmarkStart w:id="1231" w:name="_Toc76030545"/>
      <w:bookmarkStart w:id="1232" w:name="_Toc94530831"/>
      <w:bookmarkStart w:id="1233" w:name="_Toc101428228"/>
      <w:bookmarkStart w:id="1234" w:name="_Toc166666700"/>
      <w:r w:rsidRPr="00F37191">
        <w:t xml:space="preserve">Figure </w:t>
      </w:r>
      <w:r w:rsidRPr="00F37191">
        <w:fldChar w:fldCharType="begin"/>
      </w:r>
      <w:r w:rsidRPr="00F37191">
        <w:instrText xml:space="preserve"> SEQ Figure \* ARABIC </w:instrText>
      </w:r>
      <w:r w:rsidRPr="00F37191">
        <w:fldChar w:fldCharType="separate"/>
      </w:r>
      <w:r w:rsidR="00156111">
        <w:rPr>
          <w:noProof/>
        </w:rPr>
        <w:t>22</w:t>
      </w:r>
      <w:r w:rsidRPr="00F37191">
        <w:fldChar w:fldCharType="end"/>
      </w:r>
      <w:bookmarkEnd w:id="1228"/>
      <w:r w:rsidR="0019077F" w:rsidRPr="00F37191">
        <w:t xml:space="preserve"> —</w:t>
      </w:r>
      <w:r w:rsidRPr="00F37191">
        <w:t xml:space="preserve"> Bolt with welded nut</w:t>
      </w:r>
      <w:bookmarkEnd w:id="1229"/>
      <w:bookmarkEnd w:id="1230"/>
      <w:bookmarkEnd w:id="1231"/>
      <w:bookmarkEnd w:id="1232"/>
      <w:bookmarkEnd w:id="1233"/>
      <w:bookmarkEnd w:id="1234"/>
      <w:r w:rsidR="00DC03C2">
        <w:t xml:space="preserve"> </w:t>
      </w:r>
    </w:p>
    <w:p w14:paraId="2D3BF1A6" w14:textId="4438CA3B" w:rsidR="00FC68DB" w:rsidRPr="00F37191" w:rsidRDefault="007265AA" w:rsidP="001A2A7F">
      <w:pPr>
        <w:pStyle w:val="Example"/>
        <w:keepNext/>
      </w:pPr>
      <w:r>
        <w:t>EXAMPLE</w:t>
      </w:r>
      <w:r w:rsidR="00FC68DB" w:rsidRPr="00F37191">
        <w:t xml:space="preserve"> </w:t>
      </w:r>
      <w:r w:rsidR="007C3B8C">
        <w:t xml:space="preserve">1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0752A6F3"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156111" w:rsidRPr="00F37191">
        <w:t xml:space="preserve">Figure </w:t>
      </w:r>
      <w:r w:rsidR="00156111">
        <w:rPr>
          <w:noProof/>
        </w:rPr>
        <w:t>23</w:t>
      </w:r>
      <w:r w:rsidR="00A47F66">
        <w:fldChar w:fldCharType="end"/>
      </w:r>
      <w:r w:rsidR="00FC68DB" w:rsidRPr="00F37191">
        <w:t xml:space="preserve">: </w:t>
      </w:r>
    </w:p>
    <w:p w14:paraId="59BEB4E2" w14:textId="6D48271E" w:rsidR="00FC68DB" w:rsidRPr="00F37191" w:rsidRDefault="00FC68DB" w:rsidP="00983E80">
      <w:pPr>
        <w:pStyle w:val="Beschriftung"/>
        <w:spacing w:before="60"/>
      </w:pPr>
      <w:bookmarkStart w:id="1235" w:name="_Ref3568949"/>
      <w:bookmarkStart w:id="1236" w:name="_Toc3557102"/>
      <w:bookmarkStart w:id="1237" w:name="_Ref3568942"/>
      <w:bookmarkStart w:id="1238" w:name="_Toc34747353"/>
      <w:bookmarkStart w:id="1239" w:name="_Toc76030546"/>
      <w:bookmarkStart w:id="1240" w:name="_Toc94530832"/>
      <w:bookmarkStart w:id="1241" w:name="_Toc101428229"/>
      <w:bookmarkStart w:id="1242" w:name="_Toc166666701"/>
      <w:r w:rsidRPr="00F37191">
        <w:t xml:space="preserve">Figure </w:t>
      </w:r>
      <w:r w:rsidRPr="00F37191">
        <w:fldChar w:fldCharType="begin"/>
      </w:r>
      <w:r w:rsidRPr="00F37191">
        <w:instrText xml:space="preserve"> SEQ Figure \* ARABIC </w:instrText>
      </w:r>
      <w:r w:rsidRPr="00F37191">
        <w:fldChar w:fldCharType="separate"/>
      </w:r>
      <w:r w:rsidR="00156111">
        <w:rPr>
          <w:noProof/>
        </w:rPr>
        <w:t>23</w:t>
      </w:r>
      <w:r w:rsidRPr="00F37191">
        <w:fldChar w:fldCharType="end"/>
      </w:r>
      <w:bookmarkEnd w:id="1235"/>
      <w:r w:rsidR="0019077F" w:rsidRPr="00F37191">
        <w:t xml:space="preserve"> —</w:t>
      </w:r>
      <w:r w:rsidRPr="00F37191">
        <w:t xml:space="preserve"> Bolt with free nut</w:t>
      </w:r>
      <w:bookmarkEnd w:id="1236"/>
      <w:bookmarkEnd w:id="1237"/>
      <w:bookmarkEnd w:id="1238"/>
      <w:bookmarkEnd w:id="1239"/>
      <w:bookmarkEnd w:id="1240"/>
      <w:bookmarkEnd w:id="1241"/>
      <w:bookmarkEnd w:id="1242"/>
      <w:r w:rsidR="00DC03C2">
        <w:t xml:space="preserve"> </w:t>
      </w:r>
    </w:p>
    <w:p w14:paraId="042E2F33" w14:textId="65F22250" w:rsidR="00FC68DB" w:rsidRPr="0083285E" w:rsidRDefault="00CA1177" w:rsidP="0083285E">
      <w:pPr>
        <w:pStyle w:val="Beschriftung"/>
        <w:jc w:val="left"/>
        <w:rPr>
          <w:b w:val="0"/>
          <w:sz w:val="20"/>
          <w:szCs w:val="20"/>
        </w:rPr>
      </w:pPr>
      <w:r w:rsidRPr="00CA1177">
        <w:rPr>
          <w:b w:val="0"/>
          <w:sz w:val="20"/>
          <w:szCs w:val="20"/>
        </w:rPr>
        <w:t>NOTE</w:t>
      </w:r>
      <w:r w:rsidRPr="00CA1177">
        <w:rPr>
          <w:b w:val="0"/>
          <w:sz w:val="20"/>
          <w:szCs w:val="20"/>
        </w:rPr>
        <w:tab/>
      </w:r>
      <w:r w:rsidR="00FC68DB" w:rsidRPr="0083285E">
        <w:rPr>
          <w:b w:val="0"/>
          <w:sz w:val="20"/>
          <w:szCs w:val="20"/>
        </w:rPr>
        <w:t xml:space="preserve">Since both the screw and the nut are free, there is no </w:t>
      </w:r>
      <w:r w:rsidR="00FC68DB" w:rsidRPr="0083285E">
        <w:rPr>
          <w:rStyle w:val="CodeCharacter"/>
          <w:b w:val="0"/>
          <w:sz w:val="20"/>
          <w:szCs w:val="20"/>
        </w:rPr>
        <w:t>fixed_to</w:t>
      </w:r>
      <w:r w:rsidR="00FC68DB" w:rsidRPr="0083285E">
        <w:rPr>
          <w:b w:val="0"/>
          <w:sz w:val="20"/>
          <w:szCs w:val="20"/>
        </w:rPr>
        <w:t xml:space="preserve"> nor </w:t>
      </w:r>
      <w:r w:rsidR="00FC68DB" w:rsidRPr="0083285E">
        <w:rPr>
          <w:rStyle w:val="CodeCharacter"/>
          <w:b w:val="0"/>
          <w:sz w:val="20"/>
          <w:szCs w:val="20"/>
        </w:rPr>
        <w:t xml:space="preserve">clipped_to </w:t>
      </w:r>
      <w:r w:rsidR="00FC68DB" w:rsidRPr="0083285E">
        <w:rPr>
          <w:b w:val="0"/>
          <w:sz w:val="20"/>
          <w:szCs w:val="20"/>
        </w:rPr>
        <w:t>attribute</w:t>
      </w:r>
      <w:r w:rsidR="001F76A8" w:rsidRPr="0083285E">
        <w:rPr>
          <w:b w:val="0"/>
          <w:sz w:val="20"/>
          <w:szCs w:val="20"/>
        </w:rPr>
        <w:t xml:space="preserve">. </w:t>
      </w:r>
    </w:p>
    <w:bookmarkStart w:id="1243" w:name="_Ref157612317"/>
    <w:p w14:paraId="6B28B7FF" w14:textId="6D0F5C11"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156111" w:rsidRPr="00F37191">
        <w:t xml:space="preserve">Figure </w:t>
      </w:r>
      <w:r w:rsidR="00156111">
        <w:rPr>
          <w:noProof/>
        </w:rPr>
        <w:t>24</w:t>
      </w:r>
      <w:r w:rsidR="00A47F66">
        <w:fldChar w:fldCharType="end"/>
      </w:r>
      <w:r w:rsidR="00FC68DB" w:rsidRPr="00F37191">
        <w:t>:</w:t>
      </w:r>
      <w:bookmarkEnd w:id="1243"/>
      <w:r w:rsidR="00A47F66">
        <w:t xml:space="preserve"> </w:t>
      </w:r>
    </w:p>
    <w:p w14:paraId="14279392" w14:textId="4007BD31" w:rsidR="00FC68DB" w:rsidRPr="00F37191" w:rsidRDefault="00FC68DB" w:rsidP="00983E80">
      <w:pPr>
        <w:pStyle w:val="Beschriftung"/>
        <w:spacing w:before="60"/>
      </w:pPr>
      <w:bookmarkStart w:id="1244" w:name="_Ref3568964"/>
      <w:bookmarkStart w:id="1245" w:name="_Toc3557103"/>
      <w:bookmarkStart w:id="1246" w:name="_Toc34747354"/>
      <w:bookmarkStart w:id="1247" w:name="_Toc76030547"/>
      <w:bookmarkStart w:id="1248" w:name="_Toc94530833"/>
      <w:bookmarkStart w:id="1249" w:name="_Toc101428230"/>
      <w:bookmarkStart w:id="1250" w:name="_Toc166666702"/>
      <w:r w:rsidRPr="00F37191">
        <w:t xml:space="preserve">Figure </w:t>
      </w:r>
      <w:r w:rsidRPr="00F37191">
        <w:fldChar w:fldCharType="begin"/>
      </w:r>
      <w:r w:rsidRPr="00F37191">
        <w:instrText xml:space="preserve"> SEQ Figure \* ARABIC </w:instrText>
      </w:r>
      <w:r w:rsidRPr="00F37191">
        <w:fldChar w:fldCharType="separate"/>
      </w:r>
      <w:r w:rsidR="00156111">
        <w:rPr>
          <w:noProof/>
        </w:rPr>
        <w:t>24</w:t>
      </w:r>
      <w:r w:rsidRPr="00F37191">
        <w:fldChar w:fldCharType="end"/>
      </w:r>
      <w:bookmarkEnd w:id="1244"/>
      <w:r w:rsidR="0019077F" w:rsidRPr="00F37191">
        <w:t xml:space="preserve"> —</w:t>
      </w:r>
      <w:r w:rsidRPr="00F37191">
        <w:t xml:space="preserve"> Screw</w:t>
      </w:r>
      <w:bookmarkEnd w:id="1245"/>
      <w:bookmarkEnd w:id="1246"/>
      <w:bookmarkEnd w:id="1247"/>
      <w:bookmarkEnd w:id="1248"/>
      <w:bookmarkEnd w:id="1249"/>
      <w:bookmarkEnd w:id="1250"/>
      <w:r w:rsidR="00DC03C2">
        <w:t xml:space="preserve"> </w:t>
      </w:r>
    </w:p>
    <w:p w14:paraId="4D550B19" w14:textId="5E4D7238" w:rsidR="00FC68DB" w:rsidRPr="00F37191" w:rsidRDefault="007265AA" w:rsidP="001A2A7F">
      <w:pPr>
        <w:pStyle w:val="Example"/>
        <w:keepNext/>
      </w:pPr>
      <w:r>
        <w:t>EXAMPLE</w:t>
      </w:r>
      <w:r w:rsidR="00FC68DB" w:rsidRPr="00F37191">
        <w:t xml:space="preserve"> </w:t>
      </w:r>
      <w:r w:rsidR="007C3B8C">
        <w:t xml:space="preserve">2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6CFF3182"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56111" w:rsidRPr="00F37191">
        <w:t xml:space="preserve">Figure </w:t>
      </w:r>
      <w:r w:rsidR="00156111">
        <w:rPr>
          <w:noProof/>
        </w:rPr>
        <w:t>25</w:t>
      </w:r>
      <w:r w:rsidR="00154A5E">
        <w:fldChar w:fldCharType="end"/>
      </w:r>
      <w:r w:rsidR="00FC68DB" w:rsidRPr="00F37191">
        <w:t xml:space="preserve">: </w:t>
      </w:r>
    </w:p>
    <w:p w14:paraId="1AAD2088" w14:textId="0CEBFE81" w:rsidR="00FC68DB" w:rsidRPr="00F37191" w:rsidRDefault="00FC68DB" w:rsidP="00983E80">
      <w:pPr>
        <w:pStyle w:val="Beschriftung"/>
        <w:spacing w:before="60"/>
      </w:pPr>
      <w:bookmarkStart w:id="1251" w:name="_Ref157611993"/>
      <w:bookmarkStart w:id="1252" w:name="_Toc3557104"/>
      <w:bookmarkStart w:id="1253" w:name="_Toc34747355"/>
      <w:bookmarkStart w:id="1254" w:name="_Toc76030548"/>
      <w:bookmarkStart w:id="1255" w:name="_Toc94530834"/>
      <w:bookmarkStart w:id="1256" w:name="_Toc101428231"/>
      <w:bookmarkStart w:id="1257" w:name="_Toc166666703"/>
      <w:r w:rsidRPr="00F37191">
        <w:t xml:space="preserve">Figure </w:t>
      </w:r>
      <w:r w:rsidRPr="00F37191">
        <w:fldChar w:fldCharType="begin"/>
      </w:r>
      <w:r w:rsidRPr="00F37191">
        <w:instrText xml:space="preserve"> SEQ Figure \* ARABIC </w:instrText>
      </w:r>
      <w:r w:rsidRPr="00F37191">
        <w:fldChar w:fldCharType="separate"/>
      </w:r>
      <w:r w:rsidR="00156111">
        <w:rPr>
          <w:noProof/>
        </w:rPr>
        <w:t>25</w:t>
      </w:r>
      <w:r w:rsidRPr="00F37191">
        <w:fldChar w:fldCharType="end"/>
      </w:r>
      <w:bookmarkEnd w:id="1251"/>
      <w:r w:rsidR="0019077F" w:rsidRPr="00F37191">
        <w:t xml:space="preserve"> —</w:t>
      </w:r>
      <w:r w:rsidRPr="00F37191">
        <w:t xml:space="preserve"> Welded stud with free nut</w:t>
      </w:r>
      <w:bookmarkEnd w:id="1252"/>
      <w:bookmarkEnd w:id="1253"/>
      <w:bookmarkEnd w:id="1254"/>
      <w:bookmarkEnd w:id="1255"/>
      <w:bookmarkEnd w:id="1256"/>
      <w:bookmarkEnd w:id="1257"/>
      <w:r w:rsidR="00DC03C2">
        <w:t xml:space="preserve"> </w:t>
      </w:r>
    </w:p>
    <w:p w14:paraId="7EC5D300" w14:textId="36261F19" w:rsidR="00FC68DB" w:rsidRPr="00F37191" w:rsidRDefault="007265AA" w:rsidP="00603748">
      <w:pPr>
        <w:pStyle w:val="Example"/>
        <w:keepNext/>
      </w:pPr>
      <w:r>
        <w:t>EXAMPLE</w:t>
      </w:r>
      <w:r w:rsidR="004C7CD2" w:rsidRPr="00F37191">
        <w:t xml:space="preserve"> </w:t>
      </w:r>
      <w:r w:rsidR="007C3B8C">
        <w:t xml:space="preserve">3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342EF4A4"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56111" w:rsidRPr="00F54804">
        <w:t xml:space="preserve">Figure </w:t>
      </w:r>
      <w:r w:rsidR="00156111">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C9DEC2D" w:rsidR="00FC68DB" w:rsidRPr="00F54804" w:rsidRDefault="00FC68DB" w:rsidP="00BD52D7">
      <w:pPr>
        <w:pStyle w:val="Beschriftung"/>
        <w:rPr>
          <w:lang w:eastAsia="x-none"/>
        </w:rPr>
      </w:pPr>
      <w:bookmarkStart w:id="1258" w:name="_Ref157612008"/>
      <w:bookmarkStart w:id="1259" w:name="_Toc3557105"/>
      <w:bookmarkStart w:id="1260" w:name="_Toc34747356"/>
      <w:bookmarkStart w:id="1261" w:name="_Toc76030549"/>
      <w:bookmarkStart w:id="1262" w:name="_Toc94530835"/>
      <w:bookmarkStart w:id="1263" w:name="_Toc101428232"/>
      <w:bookmarkStart w:id="1264" w:name="_Toc166666704"/>
      <w:r w:rsidRPr="00F54804">
        <w:t xml:space="preserve">Figure </w:t>
      </w:r>
      <w:r w:rsidRPr="00F54804">
        <w:fldChar w:fldCharType="begin"/>
      </w:r>
      <w:r w:rsidRPr="00F54804">
        <w:instrText xml:space="preserve"> SEQ Figure \* ARABIC </w:instrText>
      </w:r>
      <w:r w:rsidRPr="00F54804">
        <w:fldChar w:fldCharType="separate"/>
      </w:r>
      <w:r w:rsidR="00156111">
        <w:rPr>
          <w:noProof/>
        </w:rPr>
        <w:t>26</w:t>
      </w:r>
      <w:r w:rsidRPr="00F54804">
        <w:fldChar w:fldCharType="end"/>
      </w:r>
      <w:bookmarkEnd w:id="1258"/>
      <w:r w:rsidR="0019077F">
        <w:t xml:space="preserve"> —</w:t>
      </w:r>
      <w:r w:rsidRPr="00F54804">
        <w:t xml:space="preserve"> Plain stud</w:t>
      </w:r>
      <w:bookmarkEnd w:id="1259"/>
      <w:bookmarkEnd w:id="1260"/>
      <w:bookmarkEnd w:id="1261"/>
      <w:bookmarkEnd w:id="1262"/>
      <w:bookmarkEnd w:id="1263"/>
      <w:bookmarkEnd w:id="1264"/>
      <w:r w:rsidR="002C5EBE">
        <w:t xml:space="preserve"> </w:t>
      </w:r>
    </w:p>
    <w:p w14:paraId="074E6FA8" w14:textId="31E58A13"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156111">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5" w:name="_Toc428456274"/>
      <w:bookmarkStart w:id="1266" w:name="_Toc428537237"/>
      <w:bookmarkStart w:id="1267" w:name="_Toc428969556"/>
      <w:bookmarkStart w:id="1268" w:name="_Toc429052947"/>
      <w:bookmarkStart w:id="1269" w:name="_Toc428456275"/>
      <w:bookmarkStart w:id="1270" w:name="_Toc428537238"/>
      <w:bookmarkStart w:id="1271" w:name="_Toc428969557"/>
      <w:bookmarkStart w:id="1272" w:name="_Toc429052948"/>
      <w:bookmarkStart w:id="1273" w:name="_Toc413359597"/>
      <w:bookmarkStart w:id="1274" w:name="_Toc3556990"/>
      <w:bookmarkStart w:id="1275" w:name="_Toc34747240"/>
      <w:bookmarkStart w:id="1276" w:name="_Toc77102056"/>
      <w:bookmarkStart w:id="1277" w:name="_Toc166666621"/>
      <w:bookmarkEnd w:id="1265"/>
      <w:bookmarkEnd w:id="1266"/>
      <w:bookmarkEnd w:id="1267"/>
      <w:bookmarkEnd w:id="1268"/>
      <w:bookmarkEnd w:id="1269"/>
      <w:bookmarkEnd w:id="1270"/>
      <w:bookmarkEnd w:id="1271"/>
      <w:bookmarkEnd w:id="1272"/>
      <w:r w:rsidRPr="00F54804">
        <w:t>Screw</w:t>
      </w:r>
      <w:bookmarkEnd w:id="1273"/>
      <w:bookmarkEnd w:id="1274"/>
      <w:bookmarkEnd w:id="1275"/>
      <w:bookmarkEnd w:id="1276"/>
      <w:bookmarkEnd w:id="1277"/>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54C95C7"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156111" w:rsidRPr="00F54804">
        <w:t xml:space="preserve">Table </w:t>
      </w:r>
      <w:r w:rsidR="00156111">
        <w:rPr>
          <w:noProof/>
        </w:rPr>
        <w:t>58</w:t>
      </w:r>
      <w:r w:rsidR="00E0742D">
        <w:rPr>
          <w:rFonts w:cs="Courier New"/>
        </w:rPr>
        <w:fldChar w:fldCharType="end"/>
      </w:r>
      <w:r w:rsidR="00E0742D">
        <w:rPr>
          <w:rFonts w:cs="Courier New"/>
        </w:rPr>
        <w:t>)</w:t>
      </w:r>
      <w:r w:rsidRPr="00F54804">
        <w:rPr>
          <w:rFonts w:cs="Courier New"/>
        </w:rPr>
        <w:t>:</w:t>
      </w:r>
    </w:p>
    <w:p w14:paraId="1ED68580" w14:textId="0544E10C" w:rsidR="00055698" w:rsidRPr="00951A4A" w:rsidRDefault="00055698" w:rsidP="001640C5">
      <w:pPr>
        <w:pStyle w:val="Beschriftung"/>
        <w:keepNext/>
        <w:keepLines/>
      </w:pPr>
      <w:bookmarkStart w:id="1278" w:name="_Ref156248539"/>
      <w:bookmarkStart w:id="1279" w:name="_Toc166666825"/>
      <w:r w:rsidRPr="00F54804">
        <w:t xml:space="preserve">Table </w:t>
      </w:r>
      <w:r w:rsidRPr="00F54804">
        <w:fldChar w:fldCharType="begin"/>
      </w:r>
      <w:r w:rsidRPr="00F54804">
        <w:instrText xml:space="preserve"> SEQ Table \* ARABIC </w:instrText>
      </w:r>
      <w:r w:rsidRPr="00F54804">
        <w:fldChar w:fldCharType="separate"/>
      </w:r>
      <w:r w:rsidR="00156111">
        <w:rPr>
          <w:noProof/>
        </w:rPr>
        <w:t>58</w:t>
      </w:r>
      <w:r w:rsidRPr="00F54804">
        <w:fldChar w:fldCharType="end"/>
      </w:r>
      <w:bookmarkEnd w:id="1278"/>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9"/>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11B0F413" w:rsidR="00FC68DB" w:rsidRPr="00F667E5"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3651B2B0"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56111">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60E10B32"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w:t>
      </w:r>
      <w:r w:rsidR="007C3B8C">
        <w:rPr>
          <w:rFonts w:cs="Calibri"/>
          <w:lang w:eastAsia="en-GB"/>
        </w:rPr>
        <w:t xml:space="preserve"> the</w:t>
      </w:r>
      <w:r w:rsidRPr="003C51B1">
        <w:rPr>
          <w:rFonts w:cs="Calibri"/>
          <w:lang w:eastAsia="en-GB"/>
        </w:rPr>
        <w:t xml:space="preserve">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156111" w:rsidRPr="003C51B1">
        <w:t xml:space="preserve">Table </w:t>
      </w:r>
      <w:r w:rsidR="00156111">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7BDBD71C" w:rsidR="00055698" w:rsidRPr="003C51B1" w:rsidRDefault="00055698" w:rsidP="001640C5">
      <w:pPr>
        <w:pStyle w:val="Beschriftung"/>
        <w:keepNext/>
        <w:keepLines/>
      </w:pPr>
      <w:bookmarkStart w:id="1280" w:name="_Ref156248548"/>
      <w:bookmarkStart w:id="1281" w:name="_Toc166666826"/>
      <w:r w:rsidRPr="003C51B1">
        <w:t xml:space="preserve">Table </w:t>
      </w:r>
      <w:r w:rsidRPr="003C51B1">
        <w:fldChar w:fldCharType="begin"/>
      </w:r>
      <w:r w:rsidRPr="003C51B1">
        <w:instrText xml:space="preserve"> SEQ Table \* ARABIC </w:instrText>
      </w:r>
      <w:r w:rsidRPr="003C51B1">
        <w:fldChar w:fldCharType="separate"/>
      </w:r>
      <w:r w:rsidR="00156111">
        <w:rPr>
          <w:noProof/>
        </w:rPr>
        <w:t>59</w:t>
      </w:r>
      <w:r w:rsidRPr="003C51B1">
        <w:fldChar w:fldCharType="end"/>
      </w:r>
      <w:bookmarkEnd w:id="1280"/>
      <w:r w:rsidR="008135BF" w:rsidRPr="003C51B1">
        <w:t xml:space="preserve"> — </w:t>
      </w:r>
      <w:r w:rsidRPr="003C51B1">
        <w:t xml:space="preserve">Nested elements of element </w:t>
      </w:r>
      <w:r w:rsidRPr="003C51B1">
        <w:rPr>
          <w:rStyle w:val="CodeCharacter"/>
        </w:rPr>
        <w:t>&lt;screw/&gt;</w:t>
      </w:r>
      <w:bookmarkEnd w:id="1281"/>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56971104" w:rsidR="00FC68DB" w:rsidRPr="003C51B1"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3F61376B" w:rsidR="00FC68DB" w:rsidRPr="003C51B1" w:rsidRDefault="007265AA"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lastRenderedPageBreak/>
        <w:t>&lt;/connection_0d&gt;</w:t>
      </w:r>
      <w:r w:rsidR="00771813">
        <w:rPr>
          <w:lang w:val="en-GB"/>
        </w:rPr>
        <w:t xml:space="preserve"> </w:t>
      </w:r>
    </w:p>
    <w:p w14:paraId="654C7DA6" w14:textId="4F412AE0" w:rsidR="00FC68DB" w:rsidRPr="003C51B1" w:rsidRDefault="007265AA"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D1C5058" w:rsidR="00FC68DB" w:rsidRPr="003C51B1" w:rsidRDefault="007265AA"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C69E593" w:rsidR="00FC68DB" w:rsidRDefault="00FC68DB" w:rsidP="0013175B">
      <w:pPr>
        <w:pStyle w:val="berschrift4"/>
      </w:pPr>
      <w:bookmarkStart w:id="1282" w:name="_Toc3556991"/>
      <w:bookmarkStart w:id="1283" w:name="_Toc34747241"/>
      <w:bookmarkStart w:id="1284" w:name="_Toc77102057"/>
      <w:r w:rsidRPr="00F54804">
        <w:t xml:space="preserve">Flow </w:t>
      </w:r>
      <w:r w:rsidR="00E34064">
        <w:t>d</w:t>
      </w:r>
      <w:r w:rsidRPr="00F54804">
        <w:t xml:space="preserve">rilled </w:t>
      </w:r>
      <w:r w:rsidR="00E34064">
        <w:t>s</w:t>
      </w:r>
      <w:r w:rsidRPr="00F54804">
        <w:t xml:space="preserve">crews </w:t>
      </w:r>
      <w:bookmarkEnd w:id="1282"/>
      <w:bookmarkEnd w:id="1283"/>
      <w:bookmarkEnd w:id="1284"/>
    </w:p>
    <w:p w14:paraId="673A090E" w14:textId="51239DFC" w:rsidR="00747831" w:rsidRPr="00747831" w:rsidRDefault="00747831" w:rsidP="000E094F">
      <w:pPr>
        <w:pStyle w:val="berschrift5"/>
      </w:pPr>
      <w:r>
        <w:t>General</w:t>
      </w:r>
    </w:p>
    <w:p w14:paraId="3A4AD5BE" w14:textId="06806C62"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56111" w:rsidRPr="00156111">
        <w:rPr>
          <w:rFonts w:ascii="Cambria" w:hAnsi="Cambria"/>
          <w:sz w:val="22"/>
          <w:szCs w:val="22"/>
        </w:rPr>
        <w:t xml:space="preserve">Figure </w:t>
      </w:r>
      <w:r w:rsidR="00156111" w:rsidRPr="00156111">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56111" w:rsidRPr="00156111">
        <w:rPr>
          <w:rFonts w:ascii="Cambria" w:hAnsi="Cambria"/>
          <w:sz w:val="22"/>
          <w:szCs w:val="22"/>
        </w:rPr>
        <w:t xml:space="preserve">Figure </w:t>
      </w:r>
      <w:r w:rsidR="00156111" w:rsidRPr="00156111">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297151"/>
                <wp:effectExtent l="0" t="0" r="1270" b="8255"/>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297151"/>
                          <a:chOff x="-6382" y="934"/>
                          <a:chExt cx="48378" cy="22975"/>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76"/>
                            <a:ext cx="16200" cy="6133"/>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80.9pt;mso-position-horizontal-relative:char;mso-position-vertical-relative:line" coordorigin="-6382,934" coordsize="48378,22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45" type="#_x0000_t202" style="position:absolute;left:-6382;top:17776;width:16200;height:61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38872406" w:rsidR="00FC68DB" w:rsidRPr="0013175B" w:rsidRDefault="00FC68DB" w:rsidP="00BD52D7">
      <w:pPr>
        <w:pStyle w:val="Beschriftung"/>
        <w:rPr>
          <w:color w:val="676F76"/>
          <w:sz w:val="21"/>
          <w:szCs w:val="21"/>
        </w:rPr>
      </w:pPr>
      <w:bookmarkStart w:id="1285" w:name="_Ref157616355"/>
      <w:bookmarkStart w:id="1286" w:name="_Toc3557106"/>
      <w:bookmarkStart w:id="1287" w:name="_Toc34747357"/>
      <w:bookmarkStart w:id="1288" w:name="_Toc76030550"/>
      <w:bookmarkStart w:id="1289" w:name="_Toc94530836"/>
      <w:bookmarkStart w:id="1290" w:name="_Toc101428233"/>
      <w:bookmarkStart w:id="1291" w:name="_Toc166666705"/>
      <w:r w:rsidRPr="00F54804">
        <w:t xml:space="preserve">Figure </w:t>
      </w:r>
      <w:r w:rsidRPr="00F54804">
        <w:fldChar w:fldCharType="begin"/>
      </w:r>
      <w:r w:rsidRPr="00F54804">
        <w:instrText xml:space="preserve"> SEQ Figure \* ARABIC </w:instrText>
      </w:r>
      <w:r w:rsidRPr="00F54804">
        <w:fldChar w:fldCharType="separate"/>
      </w:r>
      <w:r w:rsidR="00156111">
        <w:rPr>
          <w:noProof/>
        </w:rPr>
        <w:t>27</w:t>
      </w:r>
      <w:r w:rsidRPr="00F54804">
        <w:fldChar w:fldCharType="end"/>
      </w:r>
      <w:bookmarkEnd w:id="1285"/>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6"/>
      <w:bookmarkEnd w:id="1287"/>
      <w:bookmarkEnd w:id="1288"/>
      <w:bookmarkEnd w:id="1289"/>
      <w:bookmarkEnd w:id="1290"/>
      <w:bookmarkEnd w:id="1291"/>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690A6D5D" w:rsidR="00FC68DB" w:rsidRPr="005C2D94" w:rsidRDefault="00FC68DB" w:rsidP="00BD52D7">
      <w:pPr>
        <w:pStyle w:val="Beschriftung"/>
      </w:pPr>
      <w:bookmarkStart w:id="1292" w:name="_Ref157616370"/>
      <w:bookmarkStart w:id="1293" w:name="_Toc3557107"/>
      <w:bookmarkStart w:id="1294" w:name="_Toc34747358"/>
      <w:bookmarkStart w:id="1295" w:name="_Toc76030551"/>
      <w:bookmarkStart w:id="1296" w:name="_Toc94530837"/>
      <w:bookmarkStart w:id="1297" w:name="_Toc101428234"/>
      <w:bookmarkStart w:id="1298" w:name="_Toc166666706"/>
      <w:r w:rsidRPr="00F54804">
        <w:t xml:space="preserve">Figure </w:t>
      </w:r>
      <w:r w:rsidRPr="00F54804">
        <w:fldChar w:fldCharType="begin"/>
      </w:r>
      <w:r w:rsidRPr="00F54804">
        <w:instrText xml:space="preserve"> SEQ Figure \* ARABIC </w:instrText>
      </w:r>
      <w:r w:rsidRPr="00F54804">
        <w:fldChar w:fldCharType="separate"/>
      </w:r>
      <w:r w:rsidR="00156111">
        <w:rPr>
          <w:noProof/>
        </w:rPr>
        <w:t>28</w:t>
      </w:r>
      <w:r w:rsidRPr="00F54804">
        <w:fldChar w:fldCharType="end"/>
      </w:r>
      <w:bookmarkEnd w:id="1292"/>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8"/>
      <w:r w:rsidR="008156A3" w:rsidRPr="008156A3">
        <w:t xml:space="preserve"> </w:t>
      </w:r>
      <w:bookmarkEnd w:id="1293"/>
      <w:bookmarkEnd w:id="1294"/>
      <w:bookmarkEnd w:id="1295"/>
      <w:bookmarkEnd w:id="1296"/>
      <w:bookmarkEnd w:id="1297"/>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rsidP="00B70CD2">
      <w:pPr>
        <w:pStyle w:val="Listenabsatz"/>
        <w:numPr>
          <w:ilvl w:val="0"/>
          <w:numId w:val="82"/>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rsidP="00B70CD2">
      <w:pPr>
        <w:pStyle w:val="Listenabsatz"/>
        <w:numPr>
          <w:ilvl w:val="0"/>
          <w:numId w:val="82"/>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rsidP="00B70CD2">
      <w:pPr>
        <w:pStyle w:val="Listenabsatz"/>
        <w:numPr>
          <w:ilvl w:val="0"/>
          <w:numId w:val="82"/>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rsidP="00B70CD2">
      <w:pPr>
        <w:pStyle w:val="Listenabsatz"/>
        <w:numPr>
          <w:ilvl w:val="0"/>
          <w:numId w:val="82"/>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136EA2A6"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w:t>
      </w:r>
      <w:r w:rsidR="00DD0418">
        <w:rPr>
          <w:rFonts w:cs="Calibri"/>
          <w:lang w:eastAsia="en-GB"/>
        </w:rPr>
        <w:t>.</w:t>
      </w:r>
      <w:r w:rsidRPr="00F54804">
        <w:rPr>
          <w:rFonts w:cs="Calibri"/>
          <w:lang w:eastAsia="en-GB"/>
        </w:rPr>
        <w:t xml:space="preserve">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735634C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824951">
        <w:t xml:space="preserve">see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156111" w:rsidRPr="00F54804">
        <w:t xml:space="preserve">Table </w:t>
      </w:r>
      <w:r w:rsidR="00156111">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67638801" w:rsidR="00055698" w:rsidRPr="00F54804" w:rsidRDefault="00055698" w:rsidP="001640C5">
      <w:pPr>
        <w:pStyle w:val="Beschriftung"/>
        <w:keepNext/>
        <w:keepLines/>
        <w:rPr>
          <w:rFonts w:cs="Calibri"/>
          <w:lang w:eastAsia="en-GB"/>
        </w:rPr>
      </w:pPr>
      <w:bookmarkStart w:id="1299" w:name="_Ref156248583"/>
      <w:bookmarkStart w:id="1300" w:name="_Toc166666827"/>
      <w:r w:rsidRPr="00F54804">
        <w:t xml:space="preserve">Table </w:t>
      </w:r>
      <w:r w:rsidRPr="00F54804">
        <w:fldChar w:fldCharType="begin"/>
      </w:r>
      <w:r w:rsidRPr="00F54804">
        <w:instrText xml:space="preserve"> SEQ Table \* ARABIC </w:instrText>
      </w:r>
      <w:r w:rsidRPr="00F54804">
        <w:fldChar w:fldCharType="separate"/>
      </w:r>
      <w:r w:rsidR="00156111">
        <w:rPr>
          <w:noProof/>
        </w:rPr>
        <w:t>60</w:t>
      </w:r>
      <w:r w:rsidRPr="00F54804">
        <w:fldChar w:fldCharType="end"/>
      </w:r>
      <w:bookmarkEnd w:id="1299"/>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30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54297910"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39D7FD1B"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156111" w:rsidRPr="00F54804">
        <w:t xml:space="preserve">Figure </w:t>
      </w:r>
      <w:r w:rsidR="00156111">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380BCC62" w:rsidR="00FC68DB" w:rsidRPr="00F54804" w:rsidRDefault="00FC68DB" w:rsidP="00BD52D7">
      <w:pPr>
        <w:pStyle w:val="Beschriftung"/>
        <w:rPr>
          <w:rFonts w:cs="Calibri"/>
          <w:lang w:eastAsia="en-GB"/>
        </w:rPr>
      </w:pPr>
      <w:bookmarkStart w:id="1301" w:name="_Ref157672434"/>
      <w:bookmarkStart w:id="1302" w:name="_Toc3557108"/>
      <w:bookmarkStart w:id="1303" w:name="_Toc34747359"/>
      <w:bookmarkStart w:id="1304" w:name="_Toc76030552"/>
      <w:bookmarkStart w:id="1305" w:name="_Toc94530838"/>
      <w:bookmarkStart w:id="1306" w:name="_Toc101428235"/>
      <w:bookmarkStart w:id="1307" w:name="_Toc166666707"/>
      <w:r w:rsidRPr="00F54804">
        <w:t xml:space="preserve">Figure </w:t>
      </w:r>
      <w:r w:rsidRPr="00F54804">
        <w:fldChar w:fldCharType="begin"/>
      </w:r>
      <w:r w:rsidRPr="00F54804">
        <w:instrText xml:space="preserve"> SEQ Figure \* ARABIC </w:instrText>
      </w:r>
      <w:r w:rsidRPr="00F54804">
        <w:fldChar w:fldCharType="separate"/>
      </w:r>
      <w:r w:rsidR="00156111">
        <w:rPr>
          <w:noProof/>
        </w:rPr>
        <w:t>29</w:t>
      </w:r>
      <w:r w:rsidRPr="00F54804">
        <w:fldChar w:fldCharType="end"/>
      </w:r>
      <w:bookmarkEnd w:id="1301"/>
      <w:r w:rsidR="0019077F">
        <w:t xml:space="preserve"> —</w:t>
      </w:r>
      <w:r w:rsidRPr="00F54804">
        <w:t xml:space="preserve"> FDS connection</w:t>
      </w:r>
      <w:bookmarkEnd w:id="1302"/>
      <w:bookmarkEnd w:id="1303"/>
      <w:bookmarkEnd w:id="1304"/>
      <w:bookmarkEnd w:id="1305"/>
      <w:bookmarkEnd w:id="1306"/>
      <w:r w:rsidR="00C1056C">
        <w:t xml:space="preserve"> with pre-machined clearance hole</w:t>
      </w:r>
      <w:bookmarkEnd w:id="1307"/>
      <w:r w:rsidR="00E458DF">
        <w:t xml:space="preserve"> </w:t>
      </w:r>
    </w:p>
    <w:p w14:paraId="49C4E57A" w14:textId="12BFE9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56111">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2CC5CFE5"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156111" w:rsidRPr="00F54804">
        <w:t xml:space="preserve">Figure </w:t>
      </w:r>
      <w:r w:rsidR="00156111">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F12BED3" w:rsidR="00FC68DB" w:rsidRPr="005C2D94" w:rsidRDefault="00FC68DB" w:rsidP="00BD52D7">
      <w:pPr>
        <w:pStyle w:val="Beschriftung"/>
        <w:rPr>
          <w:rFonts w:cs="Calibri"/>
          <w:lang w:eastAsia="en-GB"/>
        </w:rPr>
      </w:pPr>
      <w:bookmarkStart w:id="1308" w:name="_Ref157672544"/>
      <w:bookmarkStart w:id="1309" w:name="_Toc3557109"/>
      <w:bookmarkStart w:id="1310" w:name="_Toc34747360"/>
      <w:bookmarkStart w:id="1311" w:name="_Toc76030553"/>
      <w:bookmarkStart w:id="1312" w:name="_Toc94530839"/>
      <w:bookmarkStart w:id="1313" w:name="_Toc101428236"/>
      <w:bookmarkStart w:id="1314" w:name="_Toc166666708"/>
      <w:r w:rsidRPr="00F54804">
        <w:t xml:space="preserve">Figure </w:t>
      </w:r>
      <w:r w:rsidRPr="005C2D94">
        <w:fldChar w:fldCharType="begin"/>
      </w:r>
      <w:r w:rsidRPr="00F54804">
        <w:instrText xml:space="preserve"> SEQ Figure \* ARABIC </w:instrText>
      </w:r>
      <w:r w:rsidRPr="005C2D94">
        <w:fldChar w:fldCharType="separate"/>
      </w:r>
      <w:r w:rsidR="00156111">
        <w:rPr>
          <w:noProof/>
        </w:rPr>
        <w:t>30</w:t>
      </w:r>
      <w:r w:rsidRPr="005C2D94">
        <w:fldChar w:fldCharType="end"/>
      </w:r>
      <w:bookmarkEnd w:id="1308"/>
      <w:r w:rsidR="0019077F">
        <w:t xml:space="preserve"> —</w:t>
      </w:r>
      <w:r w:rsidRPr="00F54804">
        <w:t xml:space="preserve"> Pilot hole on sheet metal</w:t>
      </w:r>
      <w:bookmarkEnd w:id="1309"/>
      <w:bookmarkEnd w:id="1310"/>
      <w:bookmarkEnd w:id="1311"/>
      <w:bookmarkEnd w:id="1312"/>
      <w:bookmarkEnd w:id="1313"/>
      <w:bookmarkEnd w:id="1314"/>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2C517BCC" w:rsidR="00FC68DB" w:rsidRPr="003C51B1" w:rsidRDefault="007265AA"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14635B16" w:rsidR="00FC68DB" w:rsidRPr="005C2D94" w:rsidRDefault="00FC68DB" w:rsidP="00B202D2">
      <w:pPr>
        <w:pStyle w:val="berschrift2"/>
      </w:pPr>
      <w:bookmarkStart w:id="1315" w:name="_Toc413359598"/>
      <w:bookmarkStart w:id="1316" w:name="_Toc3556992"/>
      <w:bookmarkStart w:id="1317" w:name="_Toc34747242"/>
      <w:bookmarkStart w:id="1318" w:name="_Toc77102058"/>
      <w:bookmarkStart w:id="1319" w:name="_Toc166666622"/>
      <w:r w:rsidRPr="00F54804">
        <w:t xml:space="preserve">Gum </w:t>
      </w:r>
      <w:r w:rsidR="00DD0418">
        <w:t>d</w:t>
      </w:r>
      <w:r w:rsidRPr="00F54804">
        <w:t>rops</w:t>
      </w:r>
      <w:bookmarkEnd w:id="1315"/>
      <w:bookmarkEnd w:id="1316"/>
      <w:bookmarkEnd w:id="1317"/>
      <w:bookmarkEnd w:id="1318"/>
      <w:bookmarkEnd w:id="1319"/>
      <w:r w:rsidRPr="005C2D94">
        <w:t xml:space="preserve"> </w:t>
      </w:r>
    </w:p>
    <w:p w14:paraId="2EA2AB8E" w14:textId="2F1E3902"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156111" w:rsidRPr="00F54804">
        <w:t xml:space="preserve">Table </w:t>
      </w:r>
      <w:r w:rsidR="00156111">
        <w:rPr>
          <w:noProof/>
        </w:rPr>
        <w:t>61</w:t>
      </w:r>
      <w:r w:rsidR="006E53C4">
        <w:fldChar w:fldCharType="end"/>
      </w:r>
      <w:r w:rsidRPr="0013175B">
        <w:t xml:space="preserve">. </w:t>
      </w:r>
    </w:p>
    <w:p w14:paraId="69981B62" w14:textId="416DED42" w:rsidR="00055698" w:rsidRPr="002941B8" w:rsidRDefault="00055698" w:rsidP="001640C5">
      <w:pPr>
        <w:pStyle w:val="Beschriftung"/>
        <w:keepNext/>
        <w:keepLines/>
      </w:pPr>
      <w:bookmarkStart w:id="1320" w:name="_Ref157672888"/>
      <w:bookmarkStart w:id="1321" w:name="_Toc166666828"/>
      <w:r w:rsidRPr="00F54804">
        <w:t xml:space="preserve">Table </w:t>
      </w:r>
      <w:r w:rsidRPr="005C2D94">
        <w:fldChar w:fldCharType="begin"/>
      </w:r>
      <w:r w:rsidRPr="00F54804">
        <w:instrText xml:space="preserve"> SEQ Table \* ARABIC </w:instrText>
      </w:r>
      <w:r w:rsidRPr="005C2D94">
        <w:fldChar w:fldCharType="separate"/>
      </w:r>
      <w:r w:rsidR="00156111">
        <w:rPr>
          <w:noProof/>
        </w:rPr>
        <w:t>61</w:t>
      </w:r>
      <w:r w:rsidRPr="005C2D94">
        <w:fldChar w:fldCharType="end"/>
      </w:r>
      <w:bookmarkEnd w:id="1320"/>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2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21922AC8"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38E1556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116536C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600CBBF0"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143AF8C3"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156111" w:rsidRPr="00F54804">
        <w:t xml:space="preserve">Table </w:t>
      </w:r>
      <w:r w:rsidR="00156111">
        <w:rPr>
          <w:noProof/>
        </w:rPr>
        <w:t>62</w:t>
      </w:r>
      <w:r>
        <w:fldChar w:fldCharType="end"/>
      </w:r>
      <w:r w:rsidR="00FC68DB" w:rsidRPr="004B5FD5">
        <w:rPr>
          <w:rFonts w:cs="Courier New"/>
        </w:rPr>
        <w:t xml:space="preserve">: </w:t>
      </w:r>
    </w:p>
    <w:p w14:paraId="264B332A" w14:textId="5D6A6058" w:rsidR="00055698" w:rsidRPr="000A1B7B" w:rsidRDefault="00055698" w:rsidP="001640C5">
      <w:pPr>
        <w:pStyle w:val="Beschriftung"/>
        <w:keepNext/>
        <w:keepLines/>
      </w:pPr>
      <w:bookmarkStart w:id="1322" w:name="_Ref157672935"/>
      <w:bookmarkStart w:id="1323" w:name="_Toc166666829"/>
      <w:r w:rsidRPr="00F54804">
        <w:t xml:space="preserve">Table </w:t>
      </w:r>
      <w:r w:rsidRPr="00F54804">
        <w:fldChar w:fldCharType="begin"/>
      </w:r>
      <w:r w:rsidRPr="00F54804">
        <w:instrText xml:space="preserve"> SEQ Table \* ARABIC </w:instrText>
      </w:r>
      <w:r w:rsidRPr="00F54804">
        <w:fldChar w:fldCharType="separate"/>
      </w:r>
      <w:r w:rsidR="00156111">
        <w:rPr>
          <w:noProof/>
        </w:rPr>
        <w:t>62</w:t>
      </w:r>
      <w:r w:rsidRPr="00F54804">
        <w:fldChar w:fldCharType="end"/>
      </w:r>
      <w:bookmarkEnd w:id="1322"/>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3"/>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2DE0317A" w:rsidR="00FC68DB" w:rsidRPr="00F667E5" w:rsidRDefault="004255F2" w:rsidP="00553C72">
            <w:pPr>
              <w:keepNext/>
              <w:spacing w:line="240" w:lineRule="auto"/>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277DF50E"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xml:space="preserve">, </w:t>
      </w:r>
      <w:r w:rsidR="000E1527">
        <w:t>see</w:t>
      </w:r>
      <w:r w:rsidR="003A2F0B">
        <w:t xml:space="preserve"> clause </w:t>
      </w:r>
      <w:r w:rsidR="003A2F0B">
        <w:fldChar w:fldCharType="begin"/>
      </w:r>
      <w:r w:rsidR="003A2F0B">
        <w:instrText xml:space="preserve"> REF _Ref157673329 \r \h </w:instrText>
      </w:r>
      <w:r w:rsidR="003A2F0B">
        <w:fldChar w:fldCharType="separate"/>
      </w:r>
      <w:r w:rsidR="00156111">
        <w:t>8.6</w:t>
      </w:r>
      <w:r w:rsidR="003A2F0B">
        <w:fldChar w:fldCharType="end"/>
      </w:r>
      <w:r w:rsidR="003A2F0B">
        <w:t xml:space="preserve">. </w:t>
      </w:r>
    </w:p>
    <w:p w14:paraId="359A11FF" w14:textId="5FE8E28B"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824951">
        <w:t xml:space="preserve">see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156111" w:rsidRPr="00F54804">
        <w:t xml:space="preserve">Table </w:t>
      </w:r>
      <w:r w:rsidR="00156111">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0DF1F2A5" w:rsidR="00055698" w:rsidRPr="004B5FD5" w:rsidRDefault="00055698" w:rsidP="001640C5">
      <w:pPr>
        <w:pStyle w:val="Beschriftung"/>
        <w:keepNext/>
        <w:keepLines/>
      </w:pPr>
      <w:bookmarkStart w:id="1324" w:name="_Ref157673406"/>
      <w:bookmarkStart w:id="1325" w:name="_Toc166666830"/>
      <w:r w:rsidRPr="00F54804">
        <w:t xml:space="preserve">Table </w:t>
      </w:r>
      <w:r w:rsidRPr="00F54804">
        <w:fldChar w:fldCharType="begin"/>
      </w:r>
      <w:r w:rsidRPr="00F54804">
        <w:instrText xml:space="preserve"> SEQ Table \* ARABIC </w:instrText>
      </w:r>
      <w:r w:rsidRPr="00F54804">
        <w:fldChar w:fldCharType="separate"/>
      </w:r>
      <w:r w:rsidR="00156111">
        <w:rPr>
          <w:noProof/>
        </w:rPr>
        <w:t>63</w:t>
      </w:r>
      <w:r w:rsidRPr="00F54804">
        <w:fldChar w:fldCharType="end"/>
      </w:r>
      <w:bookmarkEnd w:id="1324"/>
      <w:r w:rsidR="008135BF">
        <w:t xml:space="preserve"> —</w:t>
      </w:r>
      <w:r w:rsidR="008135BF" w:rsidRPr="00F54804">
        <w:t xml:space="preserve"> </w:t>
      </w:r>
      <w:r w:rsidRPr="00F54804">
        <w:t xml:space="preserve">Nested elements of element </w:t>
      </w:r>
      <w:r w:rsidRPr="002941B8">
        <w:rPr>
          <w:rStyle w:val="CodeCharacter"/>
        </w:rPr>
        <w:t>&lt;gumdrop/&gt;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6D0FBB4B" w:rsidR="00FC68DB" w:rsidRPr="00F667E5"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2109D756" w:rsidR="00FC68DB" w:rsidRPr="00925731" w:rsidRDefault="007265AA"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6" w:name="_Toc428456279"/>
      <w:bookmarkStart w:id="1327" w:name="_Toc3556993"/>
      <w:bookmarkStart w:id="1328" w:name="_Toc34747243"/>
      <w:bookmarkStart w:id="1329" w:name="_Toc77102059"/>
      <w:bookmarkStart w:id="1330" w:name="_Toc166666623"/>
      <w:bookmarkEnd w:id="1326"/>
      <w:r w:rsidRPr="00F54804">
        <w:t>Clinches</w:t>
      </w:r>
      <w:bookmarkEnd w:id="1327"/>
      <w:bookmarkEnd w:id="1328"/>
      <w:bookmarkEnd w:id="1329"/>
      <w:bookmarkEnd w:id="1330"/>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5A5925C" w:rsidR="00FC68DB" w:rsidRPr="00BD52D7" w:rsidRDefault="00FC68DB" w:rsidP="00FD11C9">
      <w:pPr>
        <w:keepNext/>
      </w:pPr>
      <w:r w:rsidRPr="00BD52D7">
        <w:lastRenderedPageBreak/>
        <w:t xml:space="preserve">As </w:t>
      </w:r>
      <w:r w:rsidR="00061D0D">
        <w:t xml:space="preserve">a </w:t>
      </w:r>
      <w:r w:rsidRPr="00BD52D7">
        <w:t>result, the c</w:t>
      </w:r>
      <w:r w:rsidR="0034175E">
        <w:t>ross-section</w:t>
      </w:r>
      <w:r w:rsidRPr="00BD52D7">
        <w:t xml:space="preserve">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156111" w:rsidRPr="005C2D94">
        <w:t xml:space="preserve">Figure </w:t>
      </w:r>
      <w:r w:rsidR="00156111">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13CFABF9" w:rsidR="00FC68DB" w:rsidRDefault="00FC68DB" w:rsidP="00BD52D7">
      <w:pPr>
        <w:pStyle w:val="Beschriftung"/>
      </w:pPr>
      <w:bookmarkStart w:id="1331" w:name="_Ref428794448"/>
      <w:bookmarkStart w:id="1332" w:name="_Ref428794398"/>
      <w:bookmarkStart w:id="1333" w:name="_Toc3557111"/>
      <w:bookmarkStart w:id="1334" w:name="_Toc34747362"/>
      <w:bookmarkStart w:id="1335" w:name="_Toc76030555"/>
      <w:bookmarkStart w:id="1336" w:name="_Toc94530841"/>
      <w:bookmarkStart w:id="1337" w:name="_Toc101428237"/>
      <w:bookmarkStart w:id="1338" w:name="_Toc166666709"/>
      <w:r w:rsidRPr="005C2D94">
        <w:t xml:space="preserve">Figure </w:t>
      </w:r>
      <w:r w:rsidRPr="005C2D94">
        <w:fldChar w:fldCharType="begin"/>
      </w:r>
      <w:r w:rsidRPr="00F54804">
        <w:instrText xml:space="preserve"> SEQ Figure \* ARABIC </w:instrText>
      </w:r>
      <w:r w:rsidRPr="005C2D94">
        <w:fldChar w:fldCharType="separate"/>
      </w:r>
      <w:r w:rsidR="00156111">
        <w:rPr>
          <w:noProof/>
        </w:rPr>
        <w:t>31</w:t>
      </w:r>
      <w:r w:rsidRPr="005C2D94">
        <w:fldChar w:fldCharType="end"/>
      </w:r>
      <w:bookmarkEnd w:id="1331"/>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32"/>
      <w:bookmarkEnd w:id="1333"/>
      <w:bookmarkEnd w:id="1334"/>
      <w:bookmarkEnd w:id="1335"/>
      <w:bookmarkEnd w:id="1336"/>
      <w:bookmarkEnd w:id="1337"/>
      <w:bookmarkEnd w:id="1338"/>
      <w:r w:rsidR="00060FF7">
        <w:t xml:space="preserve"> </w:t>
      </w:r>
    </w:p>
    <w:p w14:paraId="415C7039" w14:textId="076EC911" w:rsidR="00060FF7" w:rsidRPr="00060FF7" w:rsidRDefault="00060FF7" w:rsidP="00060FF7">
      <w:r>
        <w:fldChar w:fldCharType="begin"/>
      </w:r>
      <w:r>
        <w:instrText xml:space="preserve"> REF _Ref428798660 \h </w:instrText>
      </w:r>
      <w:r>
        <w:fldChar w:fldCharType="separate"/>
      </w:r>
      <w:r w:rsidR="00156111" w:rsidRPr="005C2D94">
        <w:t xml:space="preserve">Figure </w:t>
      </w:r>
      <w:r w:rsidR="00156111">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4713C0E2" w:rsidR="00FC68DB" w:rsidRPr="005C2D94" w:rsidRDefault="00FC68DB" w:rsidP="00BD52D7">
      <w:pPr>
        <w:pStyle w:val="Beschriftung"/>
        <w:rPr>
          <w:rFonts w:cs="Calibri"/>
          <w:lang w:eastAsia="en-GB"/>
        </w:rPr>
      </w:pPr>
      <w:bookmarkStart w:id="1339" w:name="_Ref428798660"/>
      <w:bookmarkStart w:id="1340" w:name="_Toc3557112"/>
      <w:bookmarkStart w:id="1341" w:name="_Toc34747363"/>
      <w:bookmarkStart w:id="1342" w:name="_Toc76030556"/>
      <w:bookmarkStart w:id="1343" w:name="_Toc94530842"/>
      <w:bookmarkStart w:id="1344" w:name="_Toc101428238"/>
      <w:bookmarkStart w:id="1345" w:name="_Toc166666710"/>
      <w:r w:rsidRPr="005C2D94">
        <w:t xml:space="preserve">Figure </w:t>
      </w:r>
      <w:r w:rsidRPr="005C2D94">
        <w:fldChar w:fldCharType="begin"/>
      </w:r>
      <w:r w:rsidRPr="00F54804">
        <w:instrText xml:space="preserve"> SEQ Figure \* ARABIC </w:instrText>
      </w:r>
      <w:r w:rsidRPr="005C2D94">
        <w:fldChar w:fldCharType="separate"/>
      </w:r>
      <w:r w:rsidR="00156111">
        <w:rPr>
          <w:noProof/>
        </w:rPr>
        <w:t>32</w:t>
      </w:r>
      <w:r w:rsidRPr="005C2D94">
        <w:fldChar w:fldCharType="end"/>
      </w:r>
      <w:bookmarkEnd w:id="1339"/>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156111" w:rsidRPr="00156111">
            <w:rPr>
              <w:noProof/>
            </w:rPr>
            <w:t>[13]</w:t>
          </w:r>
          <w:r w:rsidR="00E64A65" w:rsidRPr="005C2D94">
            <w:fldChar w:fldCharType="end"/>
          </w:r>
        </w:sdtContent>
      </w:sdt>
      <w:r w:rsidR="00E64A65" w:rsidRPr="00F54804">
        <w:t xml:space="preserve"> (</w:t>
      </w:r>
      <w:r w:rsidRPr="005C2D94">
        <w:t>TOX (left) and BTM’s Tog-L-Loc system</w:t>
      </w:r>
      <w:bookmarkEnd w:id="1340"/>
      <w:bookmarkEnd w:id="1341"/>
      <w:bookmarkEnd w:id="1342"/>
      <w:bookmarkEnd w:id="1343"/>
      <w:r w:rsidR="00E64A65" w:rsidRPr="005C2D94">
        <w:t>)</w:t>
      </w:r>
      <w:bookmarkEnd w:id="1344"/>
      <w:bookmarkEnd w:id="1345"/>
    </w:p>
    <w:p w14:paraId="036B2708" w14:textId="2160723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in 3 dimensions. Alternatively, this c</w:t>
      </w:r>
      <w:r w:rsidR="0034175E">
        <w:rPr>
          <w:rFonts w:cs="Calibri"/>
          <w:lang w:eastAsia="en-GB"/>
        </w:rPr>
        <w:t>ross-section</w:t>
      </w:r>
      <w:r w:rsidR="00FC68DB" w:rsidRPr="001E4607">
        <w:rPr>
          <w:rFonts w:cs="Calibri"/>
          <w:lang w:eastAsia="en-GB"/>
        </w:rPr>
        <w:t xml:space="preserve">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1C9EAA08"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56111" w:rsidRPr="00F54804">
        <w:t xml:space="preserve">Table </w:t>
      </w:r>
      <w:r w:rsidR="00156111">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56111" w:rsidRPr="00F54804">
        <w:t xml:space="preserve">Table </w:t>
      </w:r>
      <w:r w:rsidR="00156111">
        <w:rPr>
          <w:noProof/>
        </w:rPr>
        <w:t>65</w:t>
      </w:r>
      <w:r w:rsidR="001A71DA">
        <w:rPr>
          <w:rFonts w:cs="Calibri"/>
          <w:lang w:eastAsia="en-GB"/>
        </w:rPr>
        <w:fldChar w:fldCharType="end"/>
      </w:r>
      <w:r w:rsidR="001A71DA">
        <w:rPr>
          <w:rFonts w:cs="Calibri"/>
          <w:lang w:eastAsia="en-GB"/>
        </w:rPr>
        <w:t xml:space="preserve">: </w:t>
      </w:r>
    </w:p>
    <w:p w14:paraId="4DAE833F" w14:textId="6FA65670" w:rsidR="00055698" w:rsidRPr="004B5FD5" w:rsidRDefault="00055698" w:rsidP="001640C5">
      <w:pPr>
        <w:pStyle w:val="Beschriftung"/>
        <w:keepNext/>
        <w:keepLines/>
      </w:pPr>
      <w:bookmarkStart w:id="1346" w:name="_Ref157685768"/>
      <w:bookmarkStart w:id="1347" w:name="_Toc166666831"/>
      <w:r w:rsidRPr="00F54804">
        <w:t xml:space="preserve">Table </w:t>
      </w:r>
      <w:r w:rsidRPr="005C2D94">
        <w:fldChar w:fldCharType="begin"/>
      </w:r>
      <w:r w:rsidRPr="00F54804">
        <w:instrText xml:space="preserve"> SEQ Table \* ARABIC </w:instrText>
      </w:r>
      <w:r w:rsidRPr="005C2D94">
        <w:fldChar w:fldCharType="separate"/>
      </w:r>
      <w:r w:rsidR="00156111">
        <w:rPr>
          <w:noProof/>
        </w:rPr>
        <w:t>64</w:t>
      </w:r>
      <w:r w:rsidRPr="005C2D94">
        <w:fldChar w:fldCharType="end"/>
      </w:r>
      <w:bookmarkEnd w:id="1346"/>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7"/>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4C6C2BAA"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3A62F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425B5E8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2D9C04B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27AFB32F"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156111" w:rsidRPr="00F54804">
        <w:t xml:space="preserve">Table </w:t>
      </w:r>
      <w:r w:rsidR="00156111">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4C87772D" w:rsidR="00055698" w:rsidRPr="0013175B" w:rsidRDefault="00055698" w:rsidP="001640C5">
      <w:pPr>
        <w:pStyle w:val="Beschriftung"/>
        <w:keepNext/>
        <w:keepLines/>
        <w:rPr>
          <w:b w:val="0"/>
          <w:bCs w:val="0"/>
        </w:rPr>
      </w:pPr>
      <w:bookmarkStart w:id="1348" w:name="_Ref157685776"/>
      <w:bookmarkStart w:id="1349" w:name="_Toc166666832"/>
      <w:r w:rsidRPr="00F54804">
        <w:t xml:space="preserve">Table </w:t>
      </w:r>
      <w:r w:rsidRPr="00F54804">
        <w:fldChar w:fldCharType="begin"/>
      </w:r>
      <w:r w:rsidRPr="00F54804">
        <w:instrText xml:space="preserve"> SEQ Table \* ARABIC </w:instrText>
      </w:r>
      <w:r w:rsidRPr="00F54804">
        <w:fldChar w:fldCharType="separate"/>
      </w:r>
      <w:r w:rsidR="00156111">
        <w:rPr>
          <w:noProof/>
        </w:rPr>
        <w:t>65</w:t>
      </w:r>
      <w:r w:rsidRPr="00F54804">
        <w:fldChar w:fldCharType="end"/>
      </w:r>
      <w:bookmarkEnd w:id="1348"/>
      <w:r w:rsidR="008135BF">
        <w:t xml:space="preserve"> —</w:t>
      </w:r>
      <w:r w:rsidR="008135BF" w:rsidRPr="00F54804">
        <w:t xml:space="preserve"> </w:t>
      </w:r>
      <w:r w:rsidRPr="00F54804">
        <w:t xml:space="preserve">Attributes of element </w:t>
      </w:r>
      <w:r w:rsidRPr="002941B8">
        <w:rPr>
          <w:rStyle w:val="CodeCharacter"/>
        </w:rPr>
        <w:t>&lt;clinch/&gt;</w:t>
      </w:r>
      <w:bookmarkEnd w:id="134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2C6E0BE5" w:rsidR="00FC68DB" w:rsidRPr="00F667E5" w:rsidRDefault="004255F2" w:rsidP="00DF00BB">
            <w:pPr>
              <w:keepNext/>
              <w:spacing w:line="240" w:lineRule="auto"/>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7FB681B3"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156111" w:rsidRPr="00156111">
            <w:rPr>
              <w:rFonts w:cs="Calibri"/>
              <w:noProof/>
              <w:lang w:eastAsia="en-GB"/>
            </w:rPr>
            <w:t>[13]</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156111" w:rsidRPr="005C2D94">
        <w:t xml:space="preserve">Figure </w:t>
      </w:r>
      <w:r w:rsidR="00156111">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353EE1F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8146A3">
        <w:rPr>
          <w:iCs/>
          <w:vertAlign w:val="subscript"/>
        </w:rPr>
        <w:t>button</w:t>
      </w:r>
      <w:r w:rsidRPr="00193CD4">
        <w:rPr>
          <w:i/>
          <w:iCs/>
        </w:rPr>
        <w:t xml:space="preserve"> = d</w:t>
      </w:r>
      <w:r w:rsidRPr="008146A3">
        <w:rPr>
          <w:iCs/>
          <w:vertAlign w:val="subscript"/>
        </w:rPr>
        <w:t>nom</w:t>
      </w:r>
      <w:r w:rsidRPr="00193CD4">
        <w:rPr>
          <w:i/>
          <w:iCs/>
        </w:rPr>
        <w:t xml:space="preserve"> </w:t>
      </w:r>
      <w:bookmarkStart w:id="1350" w:name="_Hlk166589319"/>
      <w:r w:rsidR="007172DA">
        <w:rPr>
          <w:rFonts w:cstheme="minorHAnsi"/>
        </w:rPr>
        <w:t>×</w:t>
      </w:r>
      <w:bookmarkEnd w:id="1350"/>
      <w:r w:rsidR="008146A3" w:rsidRPr="00F0229C">
        <w:rPr>
          <w:iCs/>
        </w:rPr>
        <w:t xml:space="preserve"> </w:t>
      </w:r>
      <w:r w:rsidRPr="00F0229C">
        <w:rPr>
          <w:iCs/>
        </w:rPr>
        <w:t>1</w:t>
      </w:r>
      <w:r w:rsidR="00193CD4" w:rsidRPr="00F0229C">
        <w:rPr>
          <w:iCs/>
        </w:rPr>
        <w:t>,</w:t>
      </w:r>
      <w:r w:rsidRPr="00F0229C">
        <w:rPr>
          <w:iCs/>
        </w:rPr>
        <w:t>4</w:t>
      </w:r>
      <w:r w:rsidRPr="00F0229C">
        <w:t xml:space="preserve">. </w:t>
      </w:r>
      <w:r w:rsidRPr="0013175B">
        <w:t xml:space="preserve">Where </w:t>
      </w:r>
      <w:r w:rsidRPr="00193CD4">
        <w:rPr>
          <w:i/>
          <w:iCs/>
        </w:rPr>
        <w:t>d</w:t>
      </w:r>
      <w:r w:rsidRPr="008146A3">
        <w:rPr>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25A98AB3"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56111">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56600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56111" w:rsidRPr="00F54804">
        <w:t xml:space="preserve">Table </w:t>
      </w:r>
      <w:r w:rsidR="00156111">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47776C63" w:rsidR="00BF29DE" w:rsidRPr="004B5FD5" w:rsidRDefault="00BF29DE" w:rsidP="001640C5">
      <w:pPr>
        <w:pStyle w:val="Beschriftung"/>
        <w:keepNext/>
        <w:keepLines/>
      </w:pPr>
      <w:bookmarkStart w:id="1351" w:name="_Ref157686796"/>
      <w:bookmarkStart w:id="1352" w:name="_Toc166666833"/>
      <w:r w:rsidRPr="00F54804">
        <w:t xml:space="preserve">Table </w:t>
      </w:r>
      <w:r w:rsidRPr="00F54804">
        <w:fldChar w:fldCharType="begin"/>
      </w:r>
      <w:r w:rsidRPr="00F54804">
        <w:instrText xml:space="preserve"> SEQ Table \* ARABIC </w:instrText>
      </w:r>
      <w:r w:rsidRPr="00F54804">
        <w:fldChar w:fldCharType="separate"/>
      </w:r>
      <w:r w:rsidR="00156111">
        <w:rPr>
          <w:noProof/>
        </w:rPr>
        <w:t>66</w:t>
      </w:r>
      <w:r w:rsidRPr="00F54804">
        <w:fldChar w:fldCharType="end"/>
      </w:r>
      <w:bookmarkEnd w:id="1351"/>
      <w:r w:rsidR="008135BF">
        <w:t xml:space="preserve"> —</w:t>
      </w:r>
      <w:r w:rsidR="008135BF" w:rsidRPr="00F54804">
        <w:t xml:space="preserve"> </w:t>
      </w:r>
      <w:r w:rsidRPr="00F54804">
        <w:t xml:space="preserve">Nested elements of element </w:t>
      </w:r>
      <w:r w:rsidRPr="00337A83">
        <w:rPr>
          <w:rStyle w:val="CodeCharacter"/>
        </w:rPr>
        <w:t>&lt;clinch/&gt;</w:t>
      </w:r>
      <w:bookmarkEnd w:id="135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1D19A636" w:rsidR="00FC68DB" w:rsidRPr="00F667E5" w:rsidRDefault="00CC3429" w:rsidP="00DF00BB">
            <w:pPr>
              <w:keepNext/>
              <w:spacing w:line="240" w:lineRule="auto"/>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5F435976" w:rsidR="00FC68DB" w:rsidRPr="0013175B" w:rsidRDefault="007265AA"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53" w:name="_Toc3556994"/>
      <w:bookmarkStart w:id="1354" w:name="_Toc34747244"/>
      <w:bookmarkStart w:id="1355" w:name="_Toc77102060"/>
      <w:bookmarkStart w:id="1356" w:name="_Toc166666624"/>
      <w:r w:rsidRPr="00F54804">
        <w:lastRenderedPageBreak/>
        <w:t>Heat Stakes / Thermal Stakes</w:t>
      </w:r>
      <w:bookmarkEnd w:id="1353"/>
      <w:bookmarkEnd w:id="1354"/>
      <w:bookmarkEnd w:id="1355"/>
      <w:bookmarkEnd w:id="1356"/>
    </w:p>
    <w:p w14:paraId="367C4EAA" w14:textId="1E426737"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56111" w:rsidRPr="00F54804">
        <w:t xml:space="preserve">Figure </w:t>
      </w:r>
      <w:r w:rsidR="00156111">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7AB4CA55" w:rsidR="00FC68DB" w:rsidRPr="005C2D94" w:rsidRDefault="00FC68DB" w:rsidP="00720EDF">
      <w:pPr>
        <w:pStyle w:val="Beschriftung"/>
        <w:spacing w:before="60"/>
      </w:pPr>
      <w:bookmarkStart w:id="1357" w:name="_Ref157700013"/>
      <w:bookmarkStart w:id="1358" w:name="_Toc3557113"/>
      <w:bookmarkStart w:id="1359" w:name="_Toc34747364"/>
      <w:bookmarkStart w:id="1360" w:name="_Toc76030557"/>
      <w:bookmarkStart w:id="1361" w:name="_Toc94530843"/>
      <w:bookmarkStart w:id="1362" w:name="_Toc101428239"/>
      <w:bookmarkStart w:id="1363" w:name="_Toc166666711"/>
      <w:r w:rsidRPr="00F54804">
        <w:t xml:space="preserve">Figure </w:t>
      </w:r>
      <w:r w:rsidRPr="00F54804">
        <w:fldChar w:fldCharType="begin"/>
      </w:r>
      <w:r w:rsidRPr="00F54804">
        <w:instrText xml:space="preserve"> SEQ Figure \* ARABIC </w:instrText>
      </w:r>
      <w:r w:rsidRPr="00F54804">
        <w:fldChar w:fldCharType="separate"/>
      </w:r>
      <w:r w:rsidR="00156111">
        <w:rPr>
          <w:noProof/>
        </w:rPr>
        <w:t>33</w:t>
      </w:r>
      <w:r w:rsidRPr="00F54804">
        <w:fldChar w:fldCharType="end"/>
      </w:r>
      <w:bookmarkEnd w:id="1357"/>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8"/>
      <w:bookmarkEnd w:id="1359"/>
      <w:bookmarkEnd w:id="1360"/>
      <w:bookmarkEnd w:id="1361"/>
      <w:bookmarkEnd w:id="1362"/>
      <w:bookmarkEnd w:id="1363"/>
      <w:r w:rsidR="002E0C81">
        <w:t xml:space="preserve"> </w:t>
      </w:r>
    </w:p>
    <w:p w14:paraId="0952826B" w14:textId="6E1989E3" w:rsidR="001F2AFB" w:rsidRDefault="001F2AFB" w:rsidP="00B202D2">
      <w:r>
        <w:t xml:space="preserve">Rotation of </w:t>
      </w:r>
      <w:r w:rsidR="00FC68DB" w:rsidRPr="005C2D94">
        <w:t>this c</w:t>
      </w:r>
      <w:r w:rsidR="0034175E">
        <w:t>ross-section</w:t>
      </w:r>
      <w:r w:rsidR="00FC68DB" w:rsidRPr="005C2D94">
        <w:t xml:space="preserve">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016AE440"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824951">
        <w:t xml:space="preserve">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156111" w:rsidRPr="00F54804">
        <w:t xml:space="preserve">Table </w:t>
      </w:r>
      <w:r w:rsidR="00156111">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2556CA8D" w:rsidR="00BF29DE" w:rsidRPr="004B5FD5" w:rsidRDefault="00BF29DE" w:rsidP="001640C5">
      <w:pPr>
        <w:pStyle w:val="Beschriftung"/>
        <w:keepNext/>
        <w:keepLines/>
        <w:rPr>
          <w:bCs w:val="0"/>
        </w:rPr>
      </w:pPr>
      <w:bookmarkStart w:id="1364" w:name="_Ref157700657"/>
      <w:bookmarkStart w:id="1365" w:name="_Toc166666834"/>
      <w:r w:rsidRPr="00F54804">
        <w:t xml:space="preserve">Table </w:t>
      </w:r>
      <w:r w:rsidRPr="00F54804">
        <w:fldChar w:fldCharType="begin"/>
      </w:r>
      <w:r w:rsidRPr="00F54804">
        <w:instrText xml:space="preserve"> SEQ Table \* ARABIC </w:instrText>
      </w:r>
      <w:r w:rsidRPr="00F54804">
        <w:fldChar w:fldCharType="separate"/>
      </w:r>
      <w:r w:rsidR="00156111">
        <w:rPr>
          <w:noProof/>
        </w:rPr>
        <w:t>67</w:t>
      </w:r>
      <w:r w:rsidRPr="00F54804">
        <w:fldChar w:fldCharType="end"/>
      </w:r>
      <w:bookmarkEnd w:id="1364"/>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29BF4769"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6650424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5951922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19A954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1C1076B0"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156111" w:rsidRPr="00F54804">
        <w:t xml:space="preserve">Table </w:t>
      </w:r>
      <w:r w:rsidR="00156111">
        <w:rPr>
          <w:noProof/>
        </w:rPr>
        <w:t>68</w:t>
      </w:r>
      <w:r>
        <w:rPr>
          <w:rFonts w:cs="Calibri"/>
          <w:lang w:eastAsia="en-GB"/>
        </w:rPr>
        <w:fldChar w:fldCharType="end"/>
      </w:r>
      <w:r w:rsidR="00FC68DB" w:rsidRPr="00BD52D7">
        <w:rPr>
          <w:lang w:eastAsia="en-GB"/>
        </w:rPr>
        <w:t>:</w:t>
      </w:r>
      <w:r>
        <w:rPr>
          <w:lang w:eastAsia="en-GB"/>
        </w:rPr>
        <w:t xml:space="preserve"> </w:t>
      </w:r>
    </w:p>
    <w:p w14:paraId="3A49D778" w14:textId="13A630AD" w:rsidR="00BF29DE" w:rsidRPr="004B5FD5" w:rsidRDefault="00BF29DE" w:rsidP="001640C5">
      <w:pPr>
        <w:pStyle w:val="Beschriftung"/>
        <w:keepNext/>
        <w:keepLines/>
        <w:rPr>
          <w:bCs w:val="0"/>
        </w:rPr>
      </w:pPr>
      <w:bookmarkStart w:id="1366" w:name="_Ref157700722"/>
      <w:bookmarkStart w:id="1367" w:name="_Toc166666835"/>
      <w:r w:rsidRPr="00F54804">
        <w:t xml:space="preserve">Table </w:t>
      </w:r>
      <w:r w:rsidRPr="00F54804">
        <w:fldChar w:fldCharType="begin"/>
      </w:r>
      <w:r w:rsidRPr="00F54804">
        <w:instrText xml:space="preserve"> SEQ Table \* ARABIC </w:instrText>
      </w:r>
      <w:r w:rsidRPr="00F54804">
        <w:fldChar w:fldCharType="separate"/>
      </w:r>
      <w:r w:rsidR="00156111">
        <w:rPr>
          <w:noProof/>
        </w:rPr>
        <w:t>68</w:t>
      </w:r>
      <w:r w:rsidRPr="00F54804">
        <w:fldChar w:fldCharType="end"/>
      </w:r>
      <w:bookmarkEnd w:id="1366"/>
      <w:r w:rsidR="008135BF">
        <w:t xml:space="preserve"> —</w:t>
      </w:r>
      <w:r w:rsidR="008135BF" w:rsidRPr="00F54804">
        <w:t xml:space="preserve"> </w:t>
      </w:r>
      <w:r w:rsidRPr="00F54804">
        <w:t xml:space="preserve">Attributes of element </w:t>
      </w:r>
      <w:r w:rsidRPr="00337A83">
        <w:rPr>
          <w:rStyle w:val="CodeCharacter"/>
        </w:rPr>
        <w:t>&lt;heat_stake/&gt;</w:t>
      </w:r>
      <w:bookmarkEnd w:id="1367"/>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50A54BC0" w:rsidR="00FC68DB" w:rsidRPr="00F667E5" w:rsidRDefault="004255F2" w:rsidP="00951A4A">
            <w:pPr>
              <w:keepNext/>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0172C6EE"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56111">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3F0D00B2"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156111" w:rsidRPr="00F54804">
        <w:t xml:space="preserve">Table </w:t>
      </w:r>
      <w:r w:rsidR="00156111">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5229642" w:rsidR="00BF29DE" w:rsidRPr="004B5FD5" w:rsidRDefault="00BF29DE" w:rsidP="001640C5">
      <w:pPr>
        <w:pStyle w:val="Beschriftung"/>
        <w:keepNext/>
        <w:keepLines/>
        <w:rPr>
          <w:bCs w:val="0"/>
        </w:rPr>
      </w:pPr>
      <w:bookmarkStart w:id="1368" w:name="_Ref157701332"/>
      <w:bookmarkStart w:id="1369" w:name="_Toc166666836"/>
      <w:r w:rsidRPr="00F54804">
        <w:t xml:space="preserve">Table </w:t>
      </w:r>
      <w:r w:rsidRPr="00F54804">
        <w:fldChar w:fldCharType="begin"/>
      </w:r>
      <w:r w:rsidRPr="00F54804">
        <w:instrText xml:space="preserve"> SEQ Table \* ARABIC </w:instrText>
      </w:r>
      <w:r w:rsidRPr="00F54804">
        <w:fldChar w:fldCharType="separate"/>
      </w:r>
      <w:r w:rsidR="00156111">
        <w:rPr>
          <w:noProof/>
        </w:rPr>
        <w:t>69</w:t>
      </w:r>
      <w:r w:rsidRPr="00F54804">
        <w:fldChar w:fldCharType="end"/>
      </w:r>
      <w:bookmarkEnd w:id="1368"/>
      <w:r w:rsidR="008135BF">
        <w:t xml:space="preserve"> —</w:t>
      </w:r>
      <w:r w:rsidR="008135BF" w:rsidRPr="00F54804">
        <w:t xml:space="preserve"> </w:t>
      </w:r>
      <w:r w:rsidRPr="00F54804">
        <w:t xml:space="preserve">Nested elements of element </w:t>
      </w:r>
      <w:r w:rsidRPr="002941B8">
        <w:rPr>
          <w:rStyle w:val="CodeCharacter"/>
        </w:rPr>
        <w:t>&lt;heat_stake/&gt;</w:t>
      </w:r>
      <w:bookmarkEnd w:id="13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28470C80" w:rsidR="00FC68DB" w:rsidRPr="00F667E5" w:rsidRDefault="00CC3429" w:rsidP="00951A4A">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6910B9E8" w:rsidR="00FC68DB" w:rsidRPr="0013175B" w:rsidRDefault="007265AA"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70" w:name="_Toc3556995"/>
      <w:bookmarkStart w:id="1371" w:name="_Toc34747245"/>
      <w:bookmarkStart w:id="1372" w:name="_Toc77102061"/>
      <w:bookmarkStart w:id="1373" w:name="_Toc166666625"/>
      <w:r w:rsidRPr="00F54804">
        <w:t>Clips/Snap Joints</w:t>
      </w:r>
      <w:bookmarkEnd w:id="1370"/>
      <w:bookmarkEnd w:id="1371"/>
      <w:bookmarkEnd w:id="1372"/>
      <w:bookmarkEnd w:id="1373"/>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2873A6AF"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156111" w:rsidRPr="00F54804">
        <w:t xml:space="preserve">Figure </w:t>
      </w:r>
      <w:r w:rsidR="00156111">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2CF4B6B4"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156111" w:rsidRPr="00F54804">
        <w:t xml:space="preserve">Figure </w:t>
      </w:r>
      <w:r w:rsidR="00156111">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52522E5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156111" w:rsidRPr="00F54804">
        <w:t xml:space="preserve">Figure </w:t>
      </w:r>
      <w:r w:rsidR="00156111">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4B432672"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156111" w:rsidRPr="00F54804">
        <w:t xml:space="preserve">Figure </w:t>
      </w:r>
      <w:r w:rsidR="00156111">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636396C"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1" w:history="1">
        <w:r w:rsidR="00BD4630" w:rsidRPr="001122EE">
          <w:rPr>
            <w:rStyle w:val="Hyperlink"/>
            <w:sz w:val="18"/>
            <w:szCs w:val="18"/>
          </w:rPr>
          <w:t>https://creativecommons.org/licenses/by-sa/3.0</w:t>
        </w:r>
      </w:hyperlink>
      <w:r w:rsidR="00BD4630">
        <w:rPr>
          <w:sz w:val="18"/>
          <w:szCs w:val="18"/>
        </w:rPr>
        <w:t xml:space="preserve">. </w:t>
      </w:r>
    </w:p>
    <w:p w14:paraId="61E9AD6B" w14:textId="5FE9EC0C" w:rsidR="00F85C4B" w:rsidRDefault="00FC68DB" w:rsidP="00BD52D7">
      <w:pPr>
        <w:pStyle w:val="Beschriftung"/>
      </w:pPr>
      <w:bookmarkStart w:id="1374" w:name="_Ref157702911"/>
      <w:bookmarkStart w:id="1375" w:name="_Toc3557114"/>
      <w:bookmarkStart w:id="1376" w:name="_Toc34747365"/>
      <w:bookmarkStart w:id="1377" w:name="_Toc76030558"/>
      <w:bookmarkStart w:id="1378" w:name="_Toc94530844"/>
      <w:bookmarkStart w:id="1379" w:name="_Toc101428240"/>
      <w:bookmarkStart w:id="1380" w:name="_Toc166666712"/>
      <w:r w:rsidRPr="00F54804">
        <w:t xml:space="preserve">Figure </w:t>
      </w:r>
      <w:r w:rsidRPr="00F54804">
        <w:fldChar w:fldCharType="begin"/>
      </w:r>
      <w:r w:rsidRPr="00F54804">
        <w:instrText xml:space="preserve"> SEQ Figure \* ARABIC </w:instrText>
      </w:r>
      <w:r w:rsidRPr="00F54804">
        <w:fldChar w:fldCharType="separate"/>
      </w:r>
      <w:r w:rsidR="00156111">
        <w:rPr>
          <w:noProof/>
        </w:rPr>
        <w:t>34</w:t>
      </w:r>
      <w:r w:rsidRPr="00F54804">
        <w:fldChar w:fldCharType="end"/>
      </w:r>
      <w:bookmarkEnd w:id="1374"/>
      <w:r w:rsidR="00B00216">
        <w:t xml:space="preserve"> —</w:t>
      </w:r>
      <w:r w:rsidRPr="00F54804">
        <w:t xml:space="preserve">Hairpin </w:t>
      </w:r>
      <w:r w:rsidR="000C120C">
        <w:t>c</w:t>
      </w:r>
      <w:r w:rsidRPr="00F54804">
        <w:t>lip</w:t>
      </w:r>
      <w:bookmarkEnd w:id="1375"/>
      <w:bookmarkEnd w:id="1376"/>
      <w:bookmarkEnd w:id="1377"/>
      <w:bookmarkEnd w:id="1378"/>
      <w:bookmarkEnd w:id="1379"/>
      <w:bookmarkEnd w:id="1380"/>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0F98E1DD" w:rsidR="00FC68DB" w:rsidRPr="005C2D94" w:rsidRDefault="00FC68DB" w:rsidP="00BD52D7">
      <w:pPr>
        <w:pStyle w:val="Beschriftung"/>
      </w:pPr>
      <w:bookmarkStart w:id="1381" w:name="_Ref157703057"/>
      <w:bookmarkStart w:id="1382" w:name="_Toc3557115"/>
      <w:bookmarkStart w:id="1383" w:name="_Toc34747366"/>
      <w:bookmarkStart w:id="1384" w:name="_Toc76030559"/>
      <w:bookmarkStart w:id="1385" w:name="_Toc94530845"/>
      <w:bookmarkStart w:id="1386" w:name="_Toc101428241"/>
      <w:bookmarkStart w:id="1387" w:name="_Toc166666713"/>
      <w:r w:rsidRPr="00F54804">
        <w:t xml:space="preserve">Figure </w:t>
      </w:r>
      <w:r w:rsidRPr="00F54804">
        <w:fldChar w:fldCharType="begin"/>
      </w:r>
      <w:r w:rsidRPr="00F54804">
        <w:instrText xml:space="preserve"> SEQ Figure \* ARABIC </w:instrText>
      </w:r>
      <w:r w:rsidRPr="00F54804">
        <w:fldChar w:fldCharType="separate"/>
      </w:r>
      <w:r w:rsidR="00156111">
        <w:rPr>
          <w:noProof/>
        </w:rPr>
        <w:t>35</w:t>
      </w:r>
      <w:r w:rsidRPr="00F54804">
        <w:fldChar w:fldCharType="end"/>
      </w:r>
      <w:bookmarkEnd w:id="1381"/>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82"/>
      <w:bookmarkEnd w:id="1383"/>
      <w:bookmarkEnd w:id="1384"/>
      <w:bookmarkEnd w:id="1385"/>
      <w:bookmarkEnd w:id="1386"/>
      <w:bookmarkEnd w:id="1387"/>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9CD8B4D" w:rsidR="00FC68DB" w:rsidRPr="00F54804" w:rsidRDefault="00FC68DB" w:rsidP="00BD52D7">
      <w:pPr>
        <w:pStyle w:val="Beschriftung"/>
      </w:pPr>
      <w:bookmarkStart w:id="1388" w:name="_Ref157703127"/>
      <w:bookmarkStart w:id="1389" w:name="_Toc3557116"/>
      <w:bookmarkStart w:id="1390" w:name="_Ref7727027"/>
      <w:bookmarkStart w:id="1391" w:name="_Toc34747367"/>
      <w:bookmarkStart w:id="1392" w:name="_Toc76030560"/>
      <w:bookmarkStart w:id="1393" w:name="_Toc94530846"/>
      <w:bookmarkStart w:id="1394" w:name="_Toc101428242"/>
      <w:bookmarkStart w:id="1395" w:name="_Toc166666714"/>
      <w:r w:rsidRPr="00F54804">
        <w:t xml:space="preserve">Figure </w:t>
      </w:r>
      <w:r w:rsidRPr="00F54804">
        <w:fldChar w:fldCharType="begin"/>
      </w:r>
      <w:r w:rsidRPr="00F54804">
        <w:instrText xml:space="preserve"> SEQ Figure \* ARABIC </w:instrText>
      </w:r>
      <w:r w:rsidRPr="00F54804">
        <w:fldChar w:fldCharType="separate"/>
      </w:r>
      <w:r w:rsidR="00156111">
        <w:rPr>
          <w:noProof/>
        </w:rPr>
        <w:t>36</w:t>
      </w:r>
      <w:r w:rsidRPr="00F54804">
        <w:fldChar w:fldCharType="end"/>
      </w:r>
      <w:bookmarkEnd w:id="1388"/>
      <w:r w:rsidR="00B00216">
        <w:t xml:space="preserve"> —</w:t>
      </w:r>
      <w:r w:rsidRPr="00F54804">
        <w:t xml:space="preserve"> Clips </w:t>
      </w:r>
      <w:r w:rsidR="000C120C">
        <w:t>p</w:t>
      </w:r>
      <w:r w:rsidRPr="00F54804">
        <w:t xml:space="preserve">ushed into a </w:t>
      </w:r>
      <w:r w:rsidR="000C120C">
        <w:t>h</w:t>
      </w:r>
      <w:r w:rsidRPr="00F54804">
        <w:t>ole</w:t>
      </w:r>
      <w:bookmarkEnd w:id="1389"/>
      <w:bookmarkEnd w:id="1390"/>
      <w:bookmarkEnd w:id="1391"/>
      <w:bookmarkEnd w:id="1392"/>
      <w:bookmarkEnd w:id="1393"/>
      <w:bookmarkEnd w:id="1394"/>
      <w:bookmarkEnd w:id="1395"/>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2ADC9E7">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A77576C" w:rsidR="00FC68DB" w:rsidRPr="005C2D94" w:rsidRDefault="00FC68DB" w:rsidP="00BD52D7">
      <w:pPr>
        <w:pStyle w:val="Beschriftung"/>
      </w:pPr>
      <w:bookmarkStart w:id="1396" w:name="_Ref157703146"/>
      <w:bookmarkStart w:id="1397" w:name="_Toc3557117"/>
      <w:bookmarkStart w:id="1398" w:name="_Toc34747368"/>
      <w:bookmarkStart w:id="1399" w:name="_Toc76030561"/>
      <w:bookmarkStart w:id="1400" w:name="_Toc94530847"/>
      <w:bookmarkStart w:id="1401" w:name="_Toc101428243"/>
      <w:bookmarkStart w:id="1402" w:name="_Toc166666715"/>
      <w:r w:rsidRPr="00F54804">
        <w:t xml:space="preserve">Figure </w:t>
      </w:r>
      <w:r w:rsidRPr="00F54804">
        <w:fldChar w:fldCharType="begin"/>
      </w:r>
      <w:r w:rsidRPr="00F54804">
        <w:instrText xml:space="preserve"> SEQ Figure \* ARABIC </w:instrText>
      </w:r>
      <w:r w:rsidRPr="00F54804">
        <w:fldChar w:fldCharType="separate"/>
      </w:r>
      <w:r w:rsidR="00156111">
        <w:rPr>
          <w:noProof/>
        </w:rPr>
        <w:t>37</w:t>
      </w:r>
      <w:r w:rsidRPr="00F54804">
        <w:fldChar w:fldCharType="end"/>
      </w:r>
      <w:bookmarkEnd w:id="1396"/>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7"/>
      <w:bookmarkEnd w:id="1398"/>
      <w:bookmarkEnd w:id="1399"/>
      <w:bookmarkEnd w:id="1400"/>
      <w:bookmarkEnd w:id="1401"/>
      <w:bookmarkEnd w:id="1402"/>
      <w:r w:rsidR="000C120C">
        <w:t xml:space="preserve"> </w:t>
      </w:r>
    </w:p>
    <w:p w14:paraId="318C565C" w14:textId="560B1751"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156111" w:rsidRPr="00F54804">
        <w:t xml:space="preserve">Table </w:t>
      </w:r>
      <w:r w:rsidR="00156111">
        <w:rPr>
          <w:noProof/>
        </w:rPr>
        <w:t>70</w:t>
      </w:r>
      <w:r w:rsidR="00ED27D4">
        <w:rPr>
          <w:rFonts w:cs="Calibri"/>
          <w:lang w:eastAsia="en-GB"/>
        </w:rPr>
        <w:fldChar w:fldCharType="end"/>
      </w:r>
      <w:r w:rsidR="00ED27D4">
        <w:rPr>
          <w:rFonts w:cs="Calibri"/>
          <w:lang w:eastAsia="en-GB"/>
        </w:rPr>
        <w:t xml:space="preserve">: </w:t>
      </w:r>
    </w:p>
    <w:p w14:paraId="3F6E69EC" w14:textId="49C6CF25" w:rsidR="00BF29DE" w:rsidRPr="004A2B79" w:rsidRDefault="00BF29DE" w:rsidP="001640C5">
      <w:pPr>
        <w:pStyle w:val="Beschriftung"/>
        <w:keepNext/>
        <w:keepLines/>
        <w:rPr>
          <w:bCs w:val="0"/>
        </w:rPr>
      </w:pPr>
      <w:bookmarkStart w:id="1403" w:name="_Ref157705764"/>
      <w:bookmarkStart w:id="1404" w:name="_Toc166666837"/>
      <w:r w:rsidRPr="00F54804">
        <w:t xml:space="preserve">Table </w:t>
      </w:r>
      <w:r w:rsidRPr="00F54804">
        <w:fldChar w:fldCharType="begin"/>
      </w:r>
      <w:r w:rsidRPr="00F54804">
        <w:instrText xml:space="preserve"> SEQ Table \* ARABIC </w:instrText>
      </w:r>
      <w:r w:rsidRPr="00F54804">
        <w:fldChar w:fldCharType="separate"/>
      </w:r>
      <w:r w:rsidR="00156111">
        <w:rPr>
          <w:noProof/>
        </w:rPr>
        <w:t>70</w:t>
      </w:r>
      <w:r w:rsidRPr="00F54804">
        <w:fldChar w:fldCharType="end"/>
      </w:r>
      <w:bookmarkEnd w:id="1403"/>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3AAE9C06"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14908A8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2C2E16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74B74BC6"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E73D3B9"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156111" w:rsidRPr="005C2D94">
        <w:t xml:space="preserve">Table </w:t>
      </w:r>
      <w:r w:rsidR="00156111">
        <w:rPr>
          <w:noProof/>
        </w:rPr>
        <w:t>71</w:t>
      </w:r>
      <w:r>
        <w:fldChar w:fldCharType="end"/>
      </w:r>
      <w:r w:rsidR="00FC68DB" w:rsidRPr="001E4607">
        <w:rPr>
          <w:rFonts w:cs="Calibri"/>
          <w:lang w:eastAsia="en-GB"/>
        </w:rPr>
        <w:t>:</w:t>
      </w:r>
      <w:r>
        <w:rPr>
          <w:rFonts w:cs="Calibri"/>
          <w:lang w:eastAsia="en-GB"/>
        </w:rPr>
        <w:t xml:space="preserve"> </w:t>
      </w:r>
    </w:p>
    <w:p w14:paraId="3E5237F0" w14:textId="11227F4C" w:rsidR="00BF29DE" w:rsidRPr="004A2B79" w:rsidRDefault="00BF29DE" w:rsidP="001640C5">
      <w:pPr>
        <w:pStyle w:val="Beschriftung"/>
        <w:keepNext/>
        <w:keepLines/>
        <w:rPr>
          <w:b w:val="0"/>
          <w:bCs w:val="0"/>
        </w:rPr>
      </w:pPr>
      <w:bookmarkStart w:id="1405" w:name="_Ref157705844"/>
      <w:bookmarkStart w:id="1406" w:name="_Toc166666838"/>
      <w:r w:rsidRPr="005C2D94">
        <w:t xml:space="preserve">Table </w:t>
      </w:r>
      <w:r w:rsidRPr="00F54804">
        <w:fldChar w:fldCharType="begin"/>
      </w:r>
      <w:r w:rsidRPr="00F54804">
        <w:instrText xml:space="preserve"> SEQ Table \* ARABIC </w:instrText>
      </w:r>
      <w:r w:rsidRPr="00F54804">
        <w:fldChar w:fldCharType="separate"/>
      </w:r>
      <w:r w:rsidR="00156111">
        <w:rPr>
          <w:noProof/>
        </w:rPr>
        <w:t>71</w:t>
      </w:r>
      <w:r w:rsidRPr="00F54804">
        <w:fldChar w:fldCharType="end"/>
      </w:r>
      <w:bookmarkEnd w:id="1405"/>
      <w:r w:rsidR="008135BF">
        <w:t xml:space="preserve"> —</w:t>
      </w:r>
      <w:r w:rsidR="008135BF" w:rsidRPr="00F54804">
        <w:t xml:space="preserve"> </w:t>
      </w:r>
      <w:r w:rsidRPr="00F54804">
        <w:t xml:space="preserve">Attributes of element </w:t>
      </w:r>
      <w:r w:rsidRPr="002941B8">
        <w:rPr>
          <w:rStyle w:val="CodeCharacter"/>
        </w:rPr>
        <w:t>&lt;clip/&gt;</w:t>
      </w:r>
      <w:bookmarkEnd w:id="140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A6C5A5" w:rsidR="00FC68DB" w:rsidRPr="00F667E5" w:rsidRDefault="004255F2" w:rsidP="00951A4A">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6610E8E"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If the clip carries a strap (</w:t>
      </w:r>
      <w:r w:rsidR="000E1527">
        <w:rPr>
          <w:rFonts w:cs="Calibri"/>
          <w:lang w:eastAsia="en-GB"/>
        </w:rPr>
        <w:t>see</w:t>
      </w:r>
      <w:r w:rsidRPr="0013175B">
        <w:rPr>
          <w:rFonts w:cs="Calibri"/>
          <w:lang w:eastAsia="en-GB"/>
        </w:rPr>
        <w:t xml:space="preserve">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56111" w:rsidRPr="00F54804">
        <w:t xml:space="preserve">Figure </w:t>
      </w:r>
      <w:r w:rsidR="00156111">
        <w:rPr>
          <w:noProof/>
        </w:rPr>
        <w:t>36</w:t>
      </w:r>
      <w:r w:rsidR="00156111">
        <w:t xml:space="preserve"> —</w:t>
      </w:r>
      <w:r w:rsidR="00156111" w:rsidRPr="00F54804">
        <w:t xml:space="preserve"> Clips </w:t>
      </w:r>
      <w:r w:rsidR="00156111">
        <w:t>p</w:t>
      </w:r>
      <w:r w:rsidR="00156111" w:rsidRPr="00F54804">
        <w:t xml:space="preserve">ushed into a </w:t>
      </w:r>
      <w:r w:rsidR="00156111">
        <w:t>h</w:t>
      </w:r>
      <w:r w:rsidR="00156111"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14E74BD8"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56111">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ECF65E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56111">
        <w:rPr>
          <w:rFonts w:cs="Calibri"/>
          <w:lang w:eastAsia="en-GB"/>
        </w:rPr>
        <w:t>9.1.3</w:t>
      </w:r>
      <w:r w:rsidRPr="00F54804">
        <w:rPr>
          <w:rFonts w:cs="Calibri"/>
          <w:lang w:eastAsia="en-GB"/>
        </w:rPr>
        <w:fldChar w:fldCharType="end"/>
      </w:r>
      <w:r w:rsidRPr="00F54804">
        <w:rPr>
          <w:rFonts w:cs="Calibri"/>
          <w:lang w:eastAsia="en-GB"/>
        </w:rPr>
        <w:t>.</w:t>
      </w:r>
    </w:p>
    <w:p w14:paraId="73D56756" w14:textId="46E9B7C3"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824951">
        <w:t xml:space="preserve">see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156111" w:rsidRPr="00F54804">
        <w:t xml:space="preserve">Table </w:t>
      </w:r>
      <w:r w:rsidR="00156111">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7C23A51E" w:rsidR="00461A3A" w:rsidRPr="004A2B79" w:rsidRDefault="00461A3A" w:rsidP="001640C5">
      <w:pPr>
        <w:pStyle w:val="Beschriftung"/>
        <w:keepNext/>
        <w:keepLines/>
        <w:rPr>
          <w:b w:val="0"/>
          <w:bCs w:val="0"/>
        </w:rPr>
      </w:pPr>
      <w:bookmarkStart w:id="1407" w:name="_Ref157708879"/>
      <w:bookmarkStart w:id="1408" w:name="_Toc166666839"/>
      <w:r w:rsidRPr="00F54804">
        <w:t xml:space="preserve">Table </w:t>
      </w:r>
      <w:r w:rsidRPr="00F54804">
        <w:fldChar w:fldCharType="begin"/>
      </w:r>
      <w:r w:rsidRPr="00F54804">
        <w:instrText xml:space="preserve"> SEQ Table \* ARABIC </w:instrText>
      </w:r>
      <w:r w:rsidRPr="00F54804">
        <w:fldChar w:fldCharType="separate"/>
      </w:r>
      <w:r w:rsidR="00156111">
        <w:rPr>
          <w:noProof/>
        </w:rPr>
        <w:t>72</w:t>
      </w:r>
      <w:r w:rsidRPr="00F54804">
        <w:fldChar w:fldCharType="end"/>
      </w:r>
      <w:bookmarkEnd w:id="1407"/>
      <w:r w:rsidR="006B04F2">
        <w:t xml:space="preserve"> —</w:t>
      </w:r>
      <w:r w:rsidR="006B04F2" w:rsidRPr="00F54804">
        <w:t xml:space="preserve"> </w:t>
      </w:r>
      <w:r w:rsidRPr="00F54804">
        <w:t xml:space="preserve">Nested elements of element </w:t>
      </w:r>
      <w:r w:rsidRPr="00337A83">
        <w:rPr>
          <w:rStyle w:val="CodeCharacter"/>
        </w:rPr>
        <w:t>&lt;clip/&gt;</w:t>
      </w:r>
      <w:bookmarkEnd w:id="1408"/>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5AB6C324"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6DBE38F2" w:rsidR="00FC68DB" w:rsidRPr="005C2D94" w:rsidRDefault="007265AA"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9" w:name="_Toc3556996"/>
      <w:bookmarkStart w:id="1410" w:name="_Toc34747246"/>
      <w:bookmarkStart w:id="1411" w:name="_Toc77102062"/>
      <w:bookmarkStart w:id="1412" w:name="_Toc166666626"/>
      <w:r w:rsidRPr="005C2D94">
        <w:t>Nails</w:t>
      </w:r>
      <w:bookmarkEnd w:id="1409"/>
      <w:bookmarkEnd w:id="1410"/>
      <w:bookmarkEnd w:id="1411"/>
      <w:bookmarkEnd w:id="1412"/>
    </w:p>
    <w:p w14:paraId="0AD7641F" w14:textId="12A68501"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156111" w:rsidRPr="005C2D94">
        <w:t xml:space="preserve">Figure </w:t>
      </w:r>
      <w:r w:rsidR="00156111">
        <w:rPr>
          <w:noProof/>
        </w:rPr>
        <w:t>38</w:t>
      </w:r>
      <w:r w:rsidR="000C32FA">
        <w:fldChar w:fldCharType="end"/>
      </w:r>
      <w:r w:rsidR="000C32FA">
        <w:t xml:space="preserve"> shows an example of the c</w:t>
      </w:r>
      <w:r w:rsidR="0034175E">
        <w:t>ross-section</w:t>
      </w:r>
      <w:r w:rsidR="000C32FA">
        <w:t xml:space="preserve">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6"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6"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8"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9"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55A5E4AE" w:rsidR="00FC68DB" w:rsidRPr="001668D7" w:rsidRDefault="00FC68DB" w:rsidP="00BD52D7">
      <w:pPr>
        <w:pStyle w:val="Beschriftung"/>
      </w:pPr>
      <w:bookmarkStart w:id="1413" w:name="_Ref157709145"/>
      <w:bookmarkStart w:id="1414" w:name="_Toc3557119"/>
      <w:bookmarkStart w:id="1415" w:name="_Toc34747370"/>
      <w:bookmarkStart w:id="1416" w:name="_Toc76030563"/>
      <w:bookmarkStart w:id="1417" w:name="_Toc94530849"/>
      <w:bookmarkStart w:id="1418" w:name="_Toc101428244"/>
      <w:bookmarkStart w:id="1419" w:name="_Toc166666716"/>
      <w:r w:rsidRPr="005C2D94">
        <w:t xml:space="preserve">Figure </w:t>
      </w:r>
      <w:r w:rsidRPr="005C2D94">
        <w:fldChar w:fldCharType="begin"/>
      </w:r>
      <w:r w:rsidRPr="00F54804">
        <w:instrText xml:space="preserve"> SEQ Figure \* ARABIC </w:instrText>
      </w:r>
      <w:r w:rsidRPr="005C2D94">
        <w:fldChar w:fldCharType="separate"/>
      </w:r>
      <w:r w:rsidR="00156111">
        <w:rPr>
          <w:noProof/>
        </w:rPr>
        <w:t>38</w:t>
      </w:r>
      <w:r w:rsidRPr="005C2D94">
        <w:fldChar w:fldCharType="end"/>
      </w:r>
      <w:bookmarkEnd w:id="1413"/>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14"/>
      <w:bookmarkEnd w:id="1415"/>
      <w:bookmarkEnd w:id="1416"/>
      <w:bookmarkEnd w:id="1417"/>
      <w:bookmarkEnd w:id="1418"/>
      <w:bookmarkEnd w:id="1419"/>
      <w:r w:rsidR="00286CA0">
        <w:t xml:space="preserve"> </w:t>
      </w:r>
    </w:p>
    <w:p w14:paraId="3B6F1FAE" w14:textId="40CB1A80"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156111" w:rsidRPr="00F54804">
        <w:t xml:space="preserve">Table </w:t>
      </w:r>
      <w:r w:rsidR="00156111">
        <w:rPr>
          <w:noProof/>
        </w:rPr>
        <w:t>73</w:t>
      </w:r>
      <w:r w:rsidR="00B719EB">
        <w:rPr>
          <w:rFonts w:cs="Calibri"/>
          <w:lang w:eastAsia="en-GB"/>
        </w:rPr>
        <w:fldChar w:fldCharType="end"/>
      </w:r>
      <w:r w:rsidR="00B719EB">
        <w:rPr>
          <w:rFonts w:cs="Calibri"/>
          <w:lang w:eastAsia="en-GB"/>
        </w:rPr>
        <w:t xml:space="preserve">: </w:t>
      </w:r>
    </w:p>
    <w:p w14:paraId="26EE2937" w14:textId="36AEEE93" w:rsidR="00461A3A" w:rsidRPr="004A2B79" w:rsidRDefault="00461A3A" w:rsidP="001640C5">
      <w:pPr>
        <w:pStyle w:val="Beschriftung"/>
        <w:keepNext/>
        <w:keepLines/>
        <w:rPr>
          <w:bCs w:val="0"/>
        </w:rPr>
      </w:pPr>
      <w:bookmarkStart w:id="1420" w:name="_Ref157709213"/>
      <w:bookmarkStart w:id="1421" w:name="_Toc166666840"/>
      <w:r w:rsidRPr="00F54804">
        <w:t xml:space="preserve">Table </w:t>
      </w:r>
      <w:r w:rsidRPr="005C2D94">
        <w:fldChar w:fldCharType="begin"/>
      </w:r>
      <w:r w:rsidRPr="00F54804">
        <w:instrText xml:space="preserve"> SEQ Table \* ARABIC </w:instrText>
      </w:r>
      <w:r w:rsidRPr="005C2D94">
        <w:fldChar w:fldCharType="separate"/>
      </w:r>
      <w:r w:rsidR="00156111">
        <w:rPr>
          <w:noProof/>
        </w:rPr>
        <w:t>73</w:t>
      </w:r>
      <w:r w:rsidRPr="005C2D94">
        <w:fldChar w:fldCharType="end"/>
      </w:r>
      <w:bookmarkEnd w:id="1420"/>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21"/>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4CBF4FEB"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6EAD2C3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4FAF18FF"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EB39CB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20DA60DD"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156111" w:rsidRPr="00F54804">
        <w:t xml:space="preserve">Table </w:t>
      </w:r>
      <w:r w:rsidR="00156111">
        <w:rPr>
          <w:noProof/>
        </w:rPr>
        <w:t>74</w:t>
      </w:r>
      <w:r>
        <w:fldChar w:fldCharType="end"/>
      </w:r>
      <w:r w:rsidR="00FC68DB" w:rsidRPr="00BD52D7">
        <w:rPr>
          <w:rFonts w:cs="Calibri"/>
          <w:lang w:eastAsia="en-GB"/>
        </w:rPr>
        <w:t>:</w:t>
      </w:r>
      <w:r>
        <w:rPr>
          <w:rFonts w:cs="Calibri"/>
          <w:lang w:eastAsia="en-GB"/>
        </w:rPr>
        <w:t xml:space="preserve"> </w:t>
      </w:r>
    </w:p>
    <w:p w14:paraId="4DDEDB7C" w14:textId="54A1DD1D" w:rsidR="00461A3A" w:rsidRPr="004A2B79" w:rsidRDefault="00461A3A" w:rsidP="001640C5">
      <w:pPr>
        <w:pStyle w:val="Beschriftung"/>
        <w:keepNext/>
        <w:keepLines/>
        <w:rPr>
          <w:bCs w:val="0"/>
        </w:rPr>
      </w:pPr>
      <w:bookmarkStart w:id="1422" w:name="_Ref157709368"/>
      <w:bookmarkStart w:id="1423" w:name="_Toc166666841"/>
      <w:r w:rsidRPr="00F54804">
        <w:t xml:space="preserve">Table </w:t>
      </w:r>
      <w:r w:rsidRPr="00F54804">
        <w:fldChar w:fldCharType="begin"/>
      </w:r>
      <w:r w:rsidRPr="00F54804">
        <w:instrText xml:space="preserve"> SEQ Table \* ARABIC </w:instrText>
      </w:r>
      <w:r w:rsidRPr="00F54804">
        <w:fldChar w:fldCharType="separate"/>
      </w:r>
      <w:r w:rsidR="00156111">
        <w:rPr>
          <w:noProof/>
        </w:rPr>
        <w:t>74</w:t>
      </w:r>
      <w:r w:rsidRPr="00F54804">
        <w:fldChar w:fldCharType="end"/>
      </w:r>
      <w:bookmarkEnd w:id="1422"/>
      <w:r w:rsidR="006B04F2">
        <w:t xml:space="preserve"> —</w:t>
      </w:r>
      <w:r w:rsidR="006B04F2" w:rsidRPr="00F54804">
        <w:t xml:space="preserve"> </w:t>
      </w:r>
      <w:r w:rsidRPr="00F54804">
        <w:t xml:space="preserve">Attributes of element </w:t>
      </w:r>
      <w:r w:rsidRPr="00337A83">
        <w:rPr>
          <w:rStyle w:val="CodeCharacter"/>
        </w:rPr>
        <w:t>&lt;nail/&gt;</w:t>
      </w:r>
      <w:bookmarkEnd w:id="1423"/>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19C54A3B" w:rsidR="00FC68DB" w:rsidRPr="00F667E5" w:rsidRDefault="004255F2" w:rsidP="00192898">
            <w:pPr>
              <w:keepNext/>
              <w:spacing w:line="240" w:lineRule="auto"/>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0"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1"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1"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17AEB6B3"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4" w:name="_Ref157709670"/>
      <w:bookmarkStart w:id="1425" w:name="_Toc101428245"/>
      <w:bookmarkStart w:id="1426" w:name="_Toc166666717"/>
      <w:r w:rsidRPr="00F54804">
        <w:t xml:space="preserve">Figure </w:t>
      </w:r>
      <w:r w:rsidRPr="00F54804">
        <w:fldChar w:fldCharType="begin"/>
      </w:r>
      <w:r w:rsidRPr="00F54804">
        <w:instrText xml:space="preserve"> SEQ Figure \* ARABIC </w:instrText>
      </w:r>
      <w:r w:rsidRPr="00F54804">
        <w:fldChar w:fldCharType="separate"/>
      </w:r>
      <w:r w:rsidR="00156111">
        <w:rPr>
          <w:noProof/>
        </w:rPr>
        <w:t>39</w:t>
      </w:r>
      <w:r w:rsidRPr="00F54804">
        <w:fldChar w:fldCharType="end"/>
      </w:r>
      <w:bookmarkEnd w:id="1424"/>
      <w:r w:rsidR="00B00216">
        <w:t xml:space="preserve"> —</w:t>
      </w:r>
      <w:r w:rsidRPr="00F54804">
        <w:t xml:space="preserve"> Key measures of a nail &amp; examples of different nail types</w:t>
      </w:r>
      <w:bookmarkEnd w:id="1425"/>
      <w:bookmarkEnd w:id="1426"/>
      <w:r w:rsidR="00286CA0">
        <w:t xml:space="preserve"> </w:t>
      </w:r>
    </w:p>
    <w:p w14:paraId="1CEAF275" w14:textId="6AB1DEFD"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156111" w:rsidRPr="00F54804">
        <w:t xml:space="preserve">Figure </w:t>
      </w:r>
      <w:r w:rsidR="00156111">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5F3ED190"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r w:rsidR="0012134E">
        <w:rPr>
          <w:szCs w:val="24"/>
        </w:rPr>
        <w:t>Reference</w:t>
      </w:r>
      <w:r w:rsidR="0012134E">
        <w:rPr>
          <w:rFonts w:cs="Calibri"/>
          <w:lang w:eastAsia="en-GB"/>
        </w:rPr>
        <w:t>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156111" w:rsidRPr="00156111">
            <w:rPr>
              <w:rFonts w:cs="Calibri"/>
              <w:noProof/>
              <w:lang w:val="en-US" w:eastAsia="en-GB"/>
            </w:rPr>
            <w:t>[14]</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2D143B7C"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56111">
        <w:rPr>
          <w:rFonts w:cs="Calibri"/>
          <w:lang w:eastAsia="en-GB"/>
        </w:rPr>
        <w:t>9.1.3</w:t>
      </w:r>
      <w:r w:rsidRPr="00F54804">
        <w:rPr>
          <w:rFonts w:cs="Calibri"/>
          <w:lang w:eastAsia="en-GB"/>
        </w:rPr>
        <w:fldChar w:fldCharType="end"/>
      </w:r>
      <w:r w:rsidRPr="00F54804">
        <w:rPr>
          <w:rFonts w:cs="Calibri"/>
          <w:lang w:eastAsia="en-GB"/>
        </w:rPr>
        <w:t>.</w:t>
      </w:r>
    </w:p>
    <w:p w14:paraId="40141295" w14:textId="4D03A24A"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824951">
        <w:t xml:space="preserve">see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156111" w:rsidRPr="005C2D94">
        <w:t xml:space="preserve">Table </w:t>
      </w:r>
      <w:r w:rsidR="00156111">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29452FD2" w:rsidR="00461A3A" w:rsidRPr="004A2B79" w:rsidRDefault="00461A3A" w:rsidP="001640C5">
      <w:pPr>
        <w:pStyle w:val="Beschriftung"/>
        <w:keepNext/>
        <w:keepLines/>
        <w:rPr>
          <w:bCs w:val="0"/>
        </w:rPr>
      </w:pPr>
      <w:bookmarkStart w:id="1427" w:name="_Ref157709545"/>
      <w:bookmarkStart w:id="1428" w:name="_Toc166666842"/>
      <w:r w:rsidRPr="005C2D94">
        <w:t xml:space="preserve">Table </w:t>
      </w:r>
      <w:r w:rsidRPr="00F54804">
        <w:fldChar w:fldCharType="begin"/>
      </w:r>
      <w:r w:rsidRPr="00F54804">
        <w:instrText xml:space="preserve"> SEQ Table \* ARABIC </w:instrText>
      </w:r>
      <w:r w:rsidRPr="00F54804">
        <w:fldChar w:fldCharType="separate"/>
      </w:r>
      <w:r w:rsidR="00156111">
        <w:rPr>
          <w:noProof/>
        </w:rPr>
        <w:t>75</w:t>
      </w:r>
      <w:r w:rsidRPr="00F54804">
        <w:fldChar w:fldCharType="end"/>
      </w:r>
      <w:bookmarkEnd w:id="1427"/>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8"/>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10428A27"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29882D46" w:rsidR="00FC68DB" w:rsidRPr="009376B7" w:rsidRDefault="007265AA"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9" w:name="_Toc77102063"/>
      <w:bookmarkStart w:id="1430" w:name="_Toc27753609"/>
      <w:bookmarkStart w:id="1431" w:name="_Toc166666627"/>
      <w:r w:rsidRPr="005C2D94">
        <w:t>Rotation Joints</w:t>
      </w:r>
      <w:bookmarkEnd w:id="1429"/>
      <w:bookmarkEnd w:id="1431"/>
    </w:p>
    <w:p w14:paraId="446BDB79" w14:textId="5E161DFD" w:rsidR="00BD3FB0" w:rsidRPr="00BF5C18" w:rsidRDefault="00BD3FB0" w:rsidP="0013175B">
      <w:pPr>
        <w:pStyle w:val="berschrift3"/>
      </w:pPr>
      <w:bookmarkStart w:id="1432" w:name="_Toc166666628"/>
      <w:r>
        <w:t>General</w:t>
      </w:r>
      <w:bookmarkEnd w:id="1432"/>
    </w:p>
    <w:p w14:paraId="3EB9DE70" w14:textId="097849AC"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824951">
        <w:t xml:space="preserve">see </w:t>
      </w:r>
      <w:r w:rsidR="003C606F">
        <w:fldChar w:fldCharType="begin"/>
      </w:r>
      <w:r w:rsidR="003C606F">
        <w:instrText xml:space="preserve"> REF _Ref157709562 \h </w:instrText>
      </w:r>
      <w:r w:rsidR="003C606F">
        <w:fldChar w:fldCharType="separate"/>
      </w:r>
      <w:r w:rsidR="00156111" w:rsidRPr="00F54804">
        <w:t xml:space="preserve">Table </w:t>
      </w:r>
      <w:r w:rsidR="00156111">
        <w:rPr>
          <w:noProof/>
        </w:rPr>
        <w:t>76</w:t>
      </w:r>
      <w:r w:rsidR="003C606F">
        <w:fldChar w:fldCharType="end"/>
      </w:r>
      <w:r w:rsidR="003C606F">
        <w:t>)</w:t>
      </w:r>
      <w:r w:rsidRPr="0013175B">
        <w:t xml:space="preserve">. </w:t>
      </w:r>
    </w:p>
    <w:p w14:paraId="4752A1AE" w14:textId="6414B44F" w:rsidR="00461A3A" w:rsidRPr="0013175B" w:rsidRDefault="00461A3A" w:rsidP="001640C5">
      <w:pPr>
        <w:pStyle w:val="Beschriftung"/>
        <w:keepNext/>
        <w:keepLines/>
      </w:pPr>
      <w:bookmarkStart w:id="1433" w:name="_Ref157709562"/>
      <w:bookmarkStart w:id="1434" w:name="_Toc166666843"/>
      <w:r w:rsidRPr="00F54804">
        <w:t xml:space="preserve">Table </w:t>
      </w:r>
      <w:r w:rsidRPr="00F54804">
        <w:fldChar w:fldCharType="begin"/>
      </w:r>
      <w:r w:rsidRPr="00F54804">
        <w:instrText xml:space="preserve"> SEQ Table \* ARABIC </w:instrText>
      </w:r>
      <w:r w:rsidRPr="00F54804">
        <w:fldChar w:fldCharType="separate"/>
      </w:r>
      <w:r w:rsidR="00156111">
        <w:rPr>
          <w:noProof/>
        </w:rPr>
        <w:t>76</w:t>
      </w:r>
      <w:r w:rsidRPr="00F54804">
        <w:fldChar w:fldCharType="end"/>
      </w:r>
      <w:bookmarkEnd w:id="1433"/>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34"/>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0C289EA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60DA07A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609D4934"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78490437"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3E90F306"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156111" w:rsidRPr="00F54804">
        <w:t xml:space="preserve">Table </w:t>
      </w:r>
      <w:r w:rsidR="00156111">
        <w:rPr>
          <w:noProof/>
        </w:rPr>
        <w:t>77</w:t>
      </w:r>
      <w:r>
        <w:fldChar w:fldCharType="end"/>
      </w:r>
      <w:r w:rsidR="00FC68DB" w:rsidRPr="004A2B79">
        <w:t>:</w:t>
      </w:r>
      <w:r w:rsidR="00FC68DB" w:rsidRPr="001668D7">
        <w:t xml:space="preserve"> </w:t>
      </w:r>
    </w:p>
    <w:p w14:paraId="55FF7EB3" w14:textId="6EA84839" w:rsidR="00461A3A" w:rsidRPr="00D7391D" w:rsidRDefault="00461A3A" w:rsidP="001640C5">
      <w:pPr>
        <w:pStyle w:val="Beschriftung"/>
        <w:keepNext/>
        <w:keepLines/>
      </w:pPr>
      <w:bookmarkStart w:id="1435" w:name="_Ref157709384"/>
      <w:bookmarkStart w:id="1436" w:name="_Toc166666844"/>
      <w:r w:rsidRPr="00F54804">
        <w:t xml:space="preserve">Table </w:t>
      </w:r>
      <w:r w:rsidRPr="00F54804">
        <w:fldChar w:fldCharType="begin"/>
      </w:r>
      <w:r w:rsidRPr="00F54804">
        <w:instrText xml:space="preserve"> SEQ Table \* ARABIC </w:instrText>
      </w:r>
      <w:r w:rsidRPr="00F54804">
        <w:fldChar w:fldCharType="separate"/>
      </w:r>
      <w:r w:rsidR="00156111">
        <w:rPr>
          <w:noProof/>
        </w:rPr>
        <w:t>77</w:t>
      </w:r>
      <w:r w:rsidRPr="00F54804">
        <w:fldChar w:fldCharType="end"/>
      </w:r>
      <w:bookmarkEnd w:id="1435"/>
      <w:r w:rsidR="006B04F2">
        <w:t xml:space="preserve"> —</w:t>
      </w:r>
      <w:r w:rsidR="006B04F2" w:rsidRPr="00F54804">
        <w:t xml:space="preserve"> </w:t>
      </w:r>
      <w:r w:rsidRPr="00F54804">
        <w:t xml:space="preserve">Attributes of element </w:t>
      </w:r>
      <w:r w:rsidRPr="002941B8">
        <w:rPr>
          <w:rStyle w:val="CodeCharacter"/>
        </w:rPr>
        <w:t>&lt;rotation_joint/&gt;</w:t>
      </w:r>
      <w:bookmarkEnd w:id="143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40667D07" w:rsidR="00FC68DB" w:rsidRPr="00F667E5" w:rsidRDefault="004255F2" w:rsidP="00B202D2">
            <w:pPr>
              <w:keepNext/>
              <w:rPr>
                <w:b/>
              </w:rPr>
            </w:pPr>
            <w:r>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AD8EFF1"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56111">
        <w:t>9.1.3</w:t>
      </w:r>
      <w:r w:rsidRPr="00F54804">
        <w:fldChar w:fldCharType="end"/>
      </w:r>
      <w:r w:rsidRPr="00F54804">
        <w:t>.</w:t>
      </w:r>
    </w:p>
    <w:p w14:paraId="1AE15070" w14:textId="11A0D871"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156111" w:rsidRPr="00F54804">
        <w:t xml:space="preserve">Table </w:t>
      </w:r>
      <w:r w:rsidR="00156111">
        <w:rPr>
          <w:noProof/>
        </w:rPr>
        <w:t>78</w:t>
      </w:r>
      <w:r w:rsidR="00A05F76">
        <w:fldChar w:fldCharType="end"/>
      </w:r>
      <w:r w:rsidRPr="0013175B">
        <w:t xml:space="preserve">: </w:t>
      </w:r>
    </w:p>
    <w:p w14:paraId="496C9B70" w14:textId="36644E57" w:rsidR="00461A3A" w:rsidRPr="00F54804" w:rsidRDefault="00461A3A" w:rsidP="001640C5">
      <w:pPr>
        <w:pStyle w:val="Beschriftung"/>
        <w:keepNext/>
        <w:keepLines/>
      </w:pPr>
      <w:bookmarkStart w:id="1437" w:name="_Ref157790228"/>
      <w:bookmarkStart w:id="1438" w:name="_Toc166666845"/>
      <w:r w:rsidRPr="00F54804">
        <w:t xml:space="preserve">Table </w:t>
      </w:r>
      <w:r w:rsidRPr="00F54804">
        <w:fldChar w:fldCharType="begin"/>
      </w:r>
      <w:r w:rsidRPr="00F54804">
        <w:instrText xml:space="preserve"> SEQ Table \* ARABIC </w:instrText>
      </w:r>
      <w:r w:rsidRPr="00F54804">
        <w:fldChar w:fldCharType="separate"/>
      </w:r>
      <w:r w:rsidR="00156111">
        <w:rPr>
          <w:noProof/>
        </w:rPr>
        <w:t>78</w:t>
      </w:r>
      <w:r w:rsidRPr="00F54804">
        <w:fldChar w:fldCharType="end"/>
      </w:r>
      <w:bookmarkEnd w:id="1437"/>
      <w:r w:rsidR="0025265B">
        <w:t xml:space="preserve"> —</w:t>
      </w:r>
      <w:r w:rsidR="0025265B" w:rsidRPr="00F54804">
        <w:t xml:space="preserve"> </w:t>
      </w:r>
      <w:r w:rsidRPr="00F54804">
        <w:t xml:space="preserve">Nested elements of element </w:t>
      </w:r>
      <w:r w:rsidRPr="002941B8">
        <w:rPr>
          <w:rStyle w:val="CodeCharacter"/>
        </w:rPr>
        <w:t>&lt;rotation_joint/&gt;</w:t>
      </w:r>
      <w:bookmarkEnd w:id="143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1330F127" w:rsidR="00FC68DB" w:rsidRPr="00F667E5" w:rsidRDefault="00CC3429" w:rsidP="00B202D2">
            <w:pPr>
              <w:keepNext/>
              <w:keepLines/>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1F1955D7" w:rsidR="00FC68DB" w:rsidRPr="00BB1A91" w:rsidRDefault="007265AA"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9" w:name="_Toc77102064"/>
      <w:bookmarkStart w:id="1440" w:name="_Toc166666629"/>
      <w:r w:rsidRPr="005C2D94">
        <w:t>ROTAV</w:t>
      </w:r>
      <w:bookmarkEnd w:id="1439"/>
      <w:bookmarkEnd w:id="1440"/>
      <w:r w:rsidR="009376B7">
        <w:t xml:space="preserve"> </w:t>
      </w:r>
    </w:p>
    <w:p w14:paraId="5A854863" w14:textId="63C617B3"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A description of this technology can be found in</w:t>
      </w:r>
      <w:r w:rsidR="00D53122">
        <w:t xml:space="preserve"> Reference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156111" w:rsidRPr="00156111">
            <w:rPr>
              <w:noProof/>
            </w:rPr>
            <w:t>[15]</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156111" w:rsidRPr="00F54804">
        <w:t xml:space="preserve">Figure </w:t>
      </w:r>
      <w:r w:rsidR="00156111">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156111" w:rsidRPr="00F54804">
        <w:t xml:space="preserve">Figure </w:t>
      </w:r>
      <w:r w:rsidR="00156111">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06AE83D6" w:rsidR="00FC68DB" w:rsidRPr="0013175B" w:rsidRDefault="00FC68DB" w:rsidP="00314DA6">
      <w:pPr>
        <w:pStyle w:val="Beschriftung"/>
        <w:rPr>
          <w:color w:val="676F76"/>
          <w:sz w:val="21"/>
          <w:szCs w:val="21"/>
        </w:rPr>
      </w:pPr>
      <w:bookmarkStart w:id="1441" w:name="_Ref157792265"/>
      <w:bookmarkStart w:id="1442" w:name="_Toc76030564"/>
      <w:bookmarkStart w:id="1443" w:name="_Toc94530850"/>
      <w:bookmarkStart w:id="1444" w:name="_Toc101428246"/>
      <w:bookmarkStart w:id="1445" w:name="_Toc166666718"/>
      <w:r w:rsidRPr="00F54804">
        <w:t xml:space="preserve">Figure </w:t>
      </w:r>
      <w:r w:rsidRPr="00F54804">
        <w:fldChar w:fldCharType="begin"/>
      </w:r>
      <w:r w:rsidRPr="00F54804">
        <w:instrText xml:space="preserve"> SEQ Figure \* ARABIC </w:instrText>
      </w:r>
      <w:r w:rsidRPr="00F54804">
        <w:fldChar w:fldCharType="separate"/>
      </w:r>
      <w:r w:rsidR="00156111">
        <w:rPr>
          <w:noProof/>
        </w:rPr>
        <w:t>40</w:t>
      </w:r>
      <w:r w:rsidRPr="00F54804">
        <w:fldChar w:fldCharType="end"/>
      </w:r>
      <w:bookmarkEnd w:id="1441"/>
      <w:r w:rsidR="00B00216">
        <w:t xml:space="preserve"> —</w:t>
      </w:r>
      <w:r w:rsidRPr="00F54804">
        <w:t xml:space="preserve"> Process of </w:t>
      </w:r>
      <w:r w:rsidR="00AD4EA7">
        <w:t>r</w:t>
      </w:r>
      <w:r w:rsidRPr="00F54804">
        <w:t xml:space="preserve">otation </w:t>
      </w:r>
      <w:r w:rsidR="00AD4EA7">
        <w:t>j</w:t>
      </w:r>
      <w:r w:rsidRPr="00F54804">
        <w:t>oining (ROTAV)</w:t>
      </w:r>
      <w:bookmarkEnd w:id="1442"/>
      <w:bookmarkEnd w:id="1443"/>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156111" w:rsidRPr="00156111">
            <w:rPr>
              <w:noProof/>
            </w:rPr>
            <w:t>[15]</w:t>
          </w:r>
          <w:r w:rsidR="00345B93" w:rsidRPr="005C2D94">
            <w:fldChar w:fldCharType="end"/>
          </w:r>
        </w:sdtContent>
      </w:sdt>
      <w:bookmarkEnd w:id="1444"/>
      <w:bookmarkEnd w:id="1445"/>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AAC78CF" w:rsidR="00FC68DB" w:rsidRPr="00F54804" w:rsidRDefault="00FC68DB" w:rsidP="00BD52D7">
      <w:pPr>
        <w:pStyle w:val="Beschriftung"/>
      </w:pPr>
      <w:bookmarkStart w:id="1446" w:name="_Ref157792294"/>
      <w:bookmarkStart w:id="1447" w:name="_Toc76030565"/>
      <w:bookmarkStart w:id="1448" w:name="_Toc94530851"/>
      <w:bookmarkStart w:id="1449" w:name="_Toc101428247"/>
      <w:bookmarkStart w:id="1450" w:name="_Toc166666719"/>
      <w:r w:rsidRPr="00F54804">
        <w:t xml:space="preserve">Figure </w:t>
      </w:r>
      <w:r w:rsidRPr="00F54804">
        <w:fldChar w:fldCharType="begin"/>
      </w:r>
      <w:r w:rsidRPr="00F54804">
        <w:instrText xml:space="preserve"> SEQ Figure \* ARABIC </w:instrText>
      </w:r>
      <w:r w:rsidRPr="00F54804">
        <w:fldChar w:fldCharType="separate"/>
      </w:r>
      <w:r w:rsidR="00156111">
        <w:rPr>
          <w:noProof/>
        </w:rPr>
        <w:t>41</w:t>
      </w:r>
      <w:r w:rsidRPr="00F54804">
        <w:fldChar w:fldCharType="end"/>
      </w:r>
      <w:bookmarkEnd w:id="1446"/>
      <w:r w:rsidR="00B00216">
        <w:t xml:space="preserve"> —</w:t>
      </w:r>
      <w:r w:rsidRPr="00F54804">
        <w:t xml:space="preserve"> ROTAV connecting </w:t>
      </w:r>
      <w:r w:rsidR="00C1056C" w:rsidRPr="00F54804">
        <w:t>aluminium</w:t>
      </w:r>
      <w:r w:rsidRPr="00F54804">
        <w:t xml:space="preserve"> and steel sheets</w:t>
      </w:r>
      <w:bookmarkEnd w:id="1447"/>
      <w:bookmarkEnd w:id="1448"/>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156111" w:rsidRPr="00156111">
            <w:rPr>
              <w:noProof/>
            </w:rPr>
            <w:t>[15]</w:t>
          </w:r>
          <w:r w:rsidR="00345B93" w:rsidRPr="005C2D94">
            <w:fldChar w:fldCharType="end"/>
          </w:r>
        </w:sdtContent>
      </w:sdt>
      <w:bookmarkEnd w:id="1449"/>
      <w:bookmarkEnd w:id="1450"/>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231A3AE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824951">
        <w:t xml:space="preserve">see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156111" w:rsidRPr="00F54804">
        <w:t xml:space="preserve">Table </w:t>
      </w:r>
      <w:r w:rsidR="00156111">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3D2B1359" w:rsidR="00461A3A" w:rsidRPr="00BD52D7" w:rsidRDefault="00461A3A" w:rsidP="001640C5">
      <w:pPr>
        <w:pStyle w:val="Beschriftung"/>
        <w:keepNext/>
        <w:keepLines/>
        <w:rPr>
          <w:rFonts w:cs="Calibri"/>
          <w:lang w:eastAsia="en-GB"/>
        </w:rPr>
      </w:pPr>
      <w:bookmarkStart w:id="1451" w:name="_Ref157790279"/>
      <w:bookmarkStart w:id="1452" w:name="_Toc166666846"/>
      <w:r w:rsidRPr="00F54804">
        <w:t xml:space="preserve">Table </w:t>
      </w:r>
      <w:r w:rsidRPr="00F54804">
        <w:fldChar w:fldCharType="begin"/>
      </w:r>
      <w:r w:rsidRPr="00F54804">
        <w:instrText xml:space="preserve"> SEQ Table \* ARABIC </w:instrText>
      </w:r>
      <w:r w:rsidRPr="00F54804">
        <w:fldChar w:fldCharType="separate"/>
      </w:r>
      <w:r w:rsidR="00156111">
        <w:rPr>
          <w:noProof/>
        </w:rPr>
        <w:t>79</w:t>
      </w:r>
      <w:r w:rsidRPr="00F54804">
        <w:fldChar w:fldCharType="end"/>
      </w:r>
      <w:bookmarkEnd w:id="1451"/>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5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EE77EEE"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2FE41754" w:rsidR="00FC68DB" w:rsidRPr="009376B7" w:rsidRDefault="007265AA" w:rsidP="00561670">
      <w:pPr>
        <w:pStyle w:val="Example"/>
        <w:keepNext/>
      </w:pPr>
      <w:r>
        <w:t>EXAMPLE</w:t>
      </w:r>
      <w:r w:rsidR="000322A0">
        <w:t xml:space="preserv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5DF002EF" w:rsidR="00FC68DB" w:rsidRPr="009376B7" w:rsidRDefault="007265AA" w:rsidP="00771813">
      <w:pPr>
        <w:pStyle w:val="Example"/>
        <w:keepNext/>
      </w:pPr>
      <w:r>
        <w:t>EXAMPLE</w:t>
      </w:r>
      <w:r w:rsidR="000322A0">
        <w:t xml:space="preserv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30"/>
      <w:r w:rsidRPr="009376B7">
        <w:rPr>
          <w:lang w:val="en-GB"/>
        </w:rPr>
        <w:t xml:space="preserve"> </w:t>
      </w:r>
    </w:p>
    <w:p w14:paraId="1F37394C" w14:textId="77777777" w:rsidR="00FC68DB" w:rsidRPr="00F54804" w:rsidRDefault="00FC68DB" w:rsidP="00B202D2">
      <w:pPr>
        <w:pStyle w:val="berschrift1"/>
      </w:pPr>
      <w:bookmarkStart w:id="1453" w:name="_Toc428537246"/>
      <w:bookmarkStart w:id="1454" w:name="_Toc428969565"/>
      <w:bookmarkStart w:id="1455" w:name="_Toc429052956"/>
      <w:bookmarkStart w:id="1456" w:name="_Toc428537247"/>
      <w:bookmarkStart w:id="1457" w:name="_Toc428965632"/>
      <w:bookmarkStart w:id="1458" w:name="_Toc428969566"/>
      <w:bookmarkStart w:id="1459" w:name="_Toc429052957"/>
      <w:bookmarkStart w:id="1460" w:name="_Toc428456280"/>
      <w:bookmarkStart w:id="1461" w:name="_Toc428537248"/>
      <w:bookmarkStart w:id="1462" w:name="_Toc428969567"/>
      <w:bookmarkStart w:id="1463" w:name="_Toc429052958"/>
      <w:bookmarkStart w:id="1464" w:name="_Toc338938901"/>
      <w:bookmarkStart w:id="1465" w:name="_Toc338939097"/>
      <w:bookmarkStart w:id="1466" w:name="_Toc3556997"/>
      <w:bookmarkStart w:id="1467" w:name="_Toc34747247"/>
      <w:bookmarkStart w:id="1468" w:name="_Toc77102065"/>
      <w:bookmarkStart w:id="1469" w:name="_Toc166666630"/>
      <w:bookmarkEnd w:id="1453"/>
      <w:bookmarkEnd w:id="1454"/>
      <w:bookmarkEnd w:id="1455"/>
      <w:bookmarkEnd w:id="1456"/>
      <w:bookmarkEnd w:id="1457"/>
      <w:bookmarkEnd w:id="1458"/>
      <w:bookmarkEnd w:id="1459"/>
      <w:bookmarkEnd w:id="1460"/>
      <w:bookmarkEnd w:id="1461"/>
      <w:bookmarkEnd w:id="1462"/>
      <w:bookmarkEnd w:id="1463"/>
      <w:r w:rsidRPr="00F54804">
        <w:t>1D connections</w:t>
      </w:r>
      <w:bookmarkEnd w:id="1464"/>
      <w:bookmarkEnd w:id="1465"/>
      <w:bookmarkEnd w:id="1466"/>
      <w:bookmarkEnd w:id="1467"/>
      <w:bookmarkEnd w:id="1468"/>
      <w:bookmarkEnd w:id="1469"/>
    </w:p>
    <w:p w14:paraId="249DECC1" w14:textId="77777777" w:rsidR="00FC68DB" w:rsidRPr="005C2D94" w:rsidRDefault="00FC68DB" w:rsidP="00B202D2">
      <w:pPr>
        <w:pStyle w:val="berschrift2"/>
      </w:pPr>
      <w:bookmarkStart w:id="1470" w:name="_Toc3556998"/>
      <w:bookmarkStart w:id="1471" w:name="_Toc34747248"/>
      <w:bookmarkStart w:id="1472" w:name="_Toc77102066"/>
      <w:bookmarkStart w:id="1473" w:name="_Toc338938902"/>
      <w:bookmarkStart w:id="1474" w:name="_Toc338939098"/>
      <w:bookmarkStart w:id="1475" w:name="_Toc166666631"/>
      <w:r w:rsidRPr="005C2D94">
        <w:t>Generic Definitions</w:t>
      </w:r>
      <w:bookmarkEnd w:id="1470"/>
      <w:bookmarkEnd w:id="1471"/>
      <w:bookmarkEnd w:id="1472"/>
      <w:bookmarkEnd w:id="1475"/>
    </w:p>
    <w:p w14:paraId="59908147" w14:textId="77777777" w:rsidR="00FC68DB" w:rsidRPr="00BD52D7" w:rsidRDefault="00FC68DB" w:rsidP="00B202D2">
      <w:pPr>
        <w:pStyle w:val="berschrift3"/>
      </w:pPr>
      <w:bookmarkStart w:id="1476" w:name="_Toc3556999"/>
      <w:bookmarkStart w:id="1477" w:name="_Toc34747249"/>
      <w:bookmarkStart w:id="1478" w:name="_Toc77102067"/>
      <w:bookmarkStart w:id="1479" w:name="_Toc166666632"/>
      <w:r w:rsidRPr="00BD52D7">
        <w:t>Identification</w:t>
      </w:r>
      <w:bookmarkEnd w:id="1476"/>
      <w:bookmarkEnd w:id="1477"/>
      <w:bookmarkEnd w:id="1478"/>
      <w:bookmarkEnd w:id="1479"/>
    </w:p>
    <w:p w14:paraId="7B556DD6" w14:textId="2B27CE2B"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156111">
        <w:t>9.1.1</w:t>
      </w:r>
      <w:r w:rsidR="004569B1">
        <w:fldChar w:fldCharType="end"/>
      </w:r>
      <w:r w:rsidRPr="002D41B7">
        <w:t>.</w:t>
      </w:r>
      <w:r w:rsidR="002D41B7">
        <w:t xml:space="preserve"> </w:t>
      </w:r>
    </w:p>
    <w:p w14:paraId="30CE0070" w14:textId="2287E40B" w:rsidR="00FC68DB" w:rsidRDefault="00FC68DB" w:rsidP="00B202D2">
      <w:pPr>
        <w:pStyle w:val="berschrift3"/>
      </w:pPr>
      <w:bookmarkStart w:id="1480" w:name="_Ref414571413"/>
      <w:bookmarkStart w:id="1481" w:name="_Ref429050458"/>
      <w:bookmarkStart w:id="1482" w:name="_Toc3557000"/>
      <w:bookmarkStart w:id="1483" w:name="_Toc34747250"/>
      <w:bookmarkStart w:id="1484" w:name="_Toc77102068"/>
      <w:bookmarkStart w:id="1485" w:name="_Toc166666633"/>
      <w:r w:rsidRPr="005C2D94">
        <w:t>L</w:t>
      </w:r>
      <w:bookmarkEnd w:id="1480"/>
      <w:r w:rsidRPr="001E4607">
        <w:t>ocation</w:t>
      </w:r>
      <w:bookmarkEnd w:id="1481"/>
      <w:bookmarkEnd w:id="1482"/>
      <w:bookmarkEnd w:id="1483"/>
      <w:bookmarkEnd w:id="1484"/>
      <w:bookmarkEnd w:id="1485"/>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778F714B"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156111" w:rsidRPr="00F54804">
        <w:t xml:space="preserve">Table </w:t>
      </w:r>
      <w:r w:rsidR="00156111">
        <w:rPr>
          <w:noProof/>
        </w:rPr>
        <w:t>80</w:t>
      </w:r>
      <w:r w:rsidR="00E456CF">
        <w:fldChar w:fldCharType="end"/>
      </w:r>
      <w:r w:rsidR="00E456CF">
        <w:t>)</w:t>
      </w:r>
      <w:r w:rsidRPr="00F54804">
        <w:t>:</w:t>
      </w:r>
      <w:r w:rsidR="00E456CF">
        <w:t xml:space="preserve"> </w:t>
      </w:r>
    </w:p>
    <w:p w14:paraId="4688DDB5" w14:textId="0D1678FE" w:rsidR="00461A3A" w:rsidRPr="00F54804" w:rsidRDefault="00461A3A" w:rsidP="001640C5">
      <w:pPr>
        <w:pStyle w:val="Beschriftung"/>
        <w:keepNext/>
        <w:keepLines/>
      </w:pPr>
      <w:bookmarkStart w:id="1486" w:name="_Ref157790309"/>
      <w:bookmarkStart w:id="1487" w:name="_Toc166666847"/>
      <w:r w:rsidRPr="00F54804">
        <w:t xml:space="preserve">Table </w:t>
      </w:r>
      <w:r w:rsidRPr="00F54804">
        <w:fldChar w:fldCharType="begin"/>
      </w:r>
      <w:r w:rsidRPr="00F54804">
        <w:instrText xml:space="preserve"> SEQ Table \* ARABIC </w:instrText>
      </w:r>
      <w:r w:rsidRPr="00F54804">
        <w:fldChar w:fldCharType="separate"/>
      </w:r>
      <w:r w:rsidR="00156111">
        <w:rPr>
          <w:noProof/>
        </w:rPr>
        <w:t>80</w:t>
      </w:r>
      <w:r w:rsidRPr="00F54804">
        <w:fldChar w:fldCharType="end"/>
      </w:r>
      <w:bookmarkEnd w:id="1486"/>
      <w:r w:rsidR="0025265B">
        <w:t xml:space="preserve"> —</w:t>
      </w:r>
      <w:r w:rsidR="0025265B" w:rsidRPr="00F54804">
        <w:t xml:space="preserve"> </w:t>
      </w:r>
      <w:r w:rsidRPr="00F54804">
        <w:t xml:space="preserve">Attributes of element </w:t>
      </w:r>
      <w:r w:rsidRPr="00337A83">
        <w:rPr>
          <w:rStyle w:val="CodeCharacter"/>
        </w:rPr>
        <w:t>&lt;loc_list/&gt;</w:t>
      </w:r>
      <w:bookmarkEnd w:id="148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5154FD5E"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156111" w:rsidRPr="00F54804">
        <w:t xml:space="preserve">Table </w:t>
      </w:r>
      <w:r w:rsidR="00156111">
        <w:rPr>
          <w:noProof/>
        </w:rPr>
        <w:t>81</w:t>
      </w:r>
      <w:r w:rsidR="00E456CF">
        <w:fldChar w:fldCharType="end"/>
      </w:r>
      <w:r w:rsidR="00E456CF">
        <w:t>)</w:t>
      </w:r>
      <w:r w:rsidRPr="00726144">
        <w:t>:</w:t>
      </w:r>
      <w:r w:rsidR="00E456CF">
        <w:t xml:space="preserve"> </w:t>
      </w:r>
    </w:p>
    <w:p w14:paraId="6488F896" w14:textId="55588BA7" w:rsidR="00461A3A" w:rsidRPr="00F54804" w:rsidRDefault="00461A3A" w:rsidP="001640C5">
      <w:pPr>
        <w:pStyle w:val="Beschriftung"/>
        <w:keepNext/>
        <w:keepLines/>
      </w:pPr>
      <w:bookmarkStart w:id="1488" w:name="_Ref157790360"/>
      <w:bookmarkStart w:id="1489" w:name="_Toc166666848"/>
      <w:r w:rsidRPr="00F54804">
        <w:t xml:space="preserve">Table </w:t>
      </w:r>
      <w:r w:rsidRPr="00F54804">
        <w:fldChar w:fldCharType="begin"/>
      </w:r>
      <w:r w:rsidRPr="00F54804">
        <w:instrText xml:space="preserve"> SEQ Table \* ARABIC </w:instrText>
      </w:r>
      <w:r w:rsidRPr="00F54804">
        <w:fldChar w:fldCharType="separate"/>
      </w:r>
      <w:r w:rsidR="00156111">
        <w:rPr>
          <w:noProof/>
        </w:rPr>
        <w:t>81</w:t>
      </w:r>
      <w:r w:rsidRPr="00F54804">
        <w:fldChar w:fldCharType="end"/>
      </w:r>
      <w:bookmarkEnd w:id="1488"/>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3639E875"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593FDFB"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156111" w:rsidRPr="00C44DA5">
        <w:t xml:space="preserve">Table </w:t>
      </w:r>
      <w:r w:rsidR="00156111">
        <w:rPr>
          <w:noProof/>
        </w:rPr>
        <w:t>82</w:t>
      </w:r>
      <w:r w:rsidR="00E456CF">
        <w:fldChar w:fldCharType="end"/>
      </w:r>
      <w:r w:rsidR="00E456CF">
        <w:t>)</w:t>
      </w:r>
      <w:r w:rsidRPr="00C44DA5">
        <w:t>:</w:t>
      </w:r>
      <w:r w:rsidR="00E456CF">
        <w:t xml:space="preserve"> </w:t>
      </w:r>
    </w:p>
    <w:p w14:paraId="540ACB6C" w14:textId="5D6F91F1" w:rsidR="00461A3A" w:rsidRPr="00C44DA5" w:rsidRDefault="00461A3A" w:rsidP="001640C5">
      <w:pPr>
        <w:pStyle w:val="Beschriftung"/>
        <w:keepNext/>
        <w:keepLines/>
      </w:pPr>
      <w:bookmarkStart w:id="1490" w:name="_Ref157790375"/>
      <w:bookmarkStart w:id="1491" w:name="_Toc166666849"/>
      <w:r w:rsidRPr="00C44DA5">
        <w:t xml:space="preserve">Table </w:t>
      </w:r>
      <w:r w:rsidRPr="00C44DA5">
        <w:fldChar w:fldCharType="begin"/>
      </w:r>
      <w:r w:rsidRPr="00C44DA5">
        <w:instrText xml:space="preserve"> SEQ Table \* ARABIC </w:instrText>
      </w:r>
      <w:r w:rsidRPr="00C44DA5">
        <w:fldChar w:fldCharType="separate"/>
      </w:r>
      <w:r w:rsidR="00156111">
        <w:rPr>
          <w:noProof/>
        </w:rPr>
        <w:t>82</w:t>
      </w:r>
      <w:r w:rsidRPr="00C44DA5">
        <w:fldChar w:fldCharType="end"/>
      </w:r>
      <w:bookmarkEnd w:id="1490"/>
      <w:r w:rsidR="0025265B" w:rsidRPr="00C44DA5">
        <w:t xml:space="preserve"> — </w:t>
      </w:r>
      <w:r w:rsidRPr="00C44DA5">
        <w:t xml:space="preserve">Attributes of element </w:t>
      </w:r>
      <w:r w:rsidRPr="00C44DA5">
        <w:rPr>
          <w:rStyle w:val="CodeCharacter"/>
        </w:rPr>
        <w:t>&lt;loc/&gt;</w:t>
      </w:r>
      <w:bookmarkEnd w:id="14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271DF25F" w:rsidR="00FC68DB" w:rsidRPr="00C44DA5" w:rsidRDefault="007265AA"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546EA766" w:rsidR="00FC68DB" w:rsidRPr="00C44DA5" w:rsidRDefault="007265AA"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92" w:name="_Toc432343680"/>
      <w:bookmarkStart w:id="1493" w:name="_Ref69114607"/>
      <w:bookmarkStart w:id="1494" w:name="_Ref69114623"/>
      <w:bookmarkStart w:id="1495" w:name="_Toc77102069"/>
      <w:bookmarkStart w:id="1496" w:name="_Toc3557001"/>
      <w:bookmarkStart w:id="1497" w:name="_Toc34747251"/>
      <w:bookmarkStart w:id="1498" w:name="_Toc166666634"/>
      <w:r w:rsidRPr="00C44DA5">
        <w:t>Intermittent Connection Lines</w:t>
      </w:r>
      <w:bookmarkEnd w:id="1492"/>
      <w:bookmarkEnd w:id="1493"/>
      <w:bookmarkEnd w:id="1494"/>
      <w:bookmarkEnd w:id="1495"/>
      <w:bookmarkEnd w:id="1498"/>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lastRenderedPageBreak/>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540FA3A5"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156111" w:rsidRPr="00F54804">
        <w:t xml:space="preserve">Figure </w:t>
      </w:r>
      <w:r w:rsidR="00156111">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B02C4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Total length of connection.</w:t>
      </w:r>
      <w:r>
        <w:rPr>
          <w:sz w:val="18"/>
          <w:szCs w:val="18"/>
        </w:rPr>
        <w:t xml:space="preserve"> </w:t>
      </w:r>
    </w:p>
    <w:p w14:paraId="7B7F644E" w14:textId="28130475" w:rsidR="00FC68DB" w:rsidRPr="00F54804" w:rsidRDefault="00FC68DB" w:rsidP="00EC009E">
      <w:pPr>
        <w:pStyle w:val="Beschriftung"/>
        <w:spacing w:before="60"/>
      </w:pPr>
      <w:bookmarkStart w:id="1499" w:name="_Ref157794907"/>
      <w:bookmarkStart w:id="1500" w:name="_Toc76030566"/>
      <w:bookmarkStart w:id="1501" w:name="_Toc94530852"/>
      <w:bookmarkStart w:id="1502" w:name="_Toc101428248"/>
      <w:bookmarkStart w:id="1503" w:name="_Toc166666720"/>
      <w:r w:rsidRPr="00F54804">
        <w:t xml:space="preserve">Figure </w:t>
      </w:r>
      <w:r w:rsidRPr="00F54804">
        <w:fldChar w:fldCharType="begin"/>
      </w:r>
      <w:r w:rsidRPr="00F54804">
        <w:instrText xml:space="preserve"> SEQ Figure \* ARABIC </w:instrText>
      </w:r>
      <w:r w:rsidRPr="00F54804">
        <w:fldChar w:fldCharType="separate"/>
      </w:r>
      <w:r w:rsidR="00156111">
        <w:rPr>
          <w:noProof/>
        </w:rPr>
        <w:t>42</w:t>
      </w:r>
      <w:r w:rsidRPr="00F54804">
        <w:fldChar w:fldCharType="end"/>
      </w:r>
      <w:bookmarkEnd w:id="1499"/>
      <w:r w:rsidR="00B00216">
        <w:t xml:space="preserve"> —</w:t>
      </w:r>
      <w:r w:rsidRPr="00F54804">
        <w:t xml:space="preserve"> Terminology of a regular intermittent weld</w:t>
      </w:r>
      <w:bookmarkEnd w:id="1500"/>
      <w:bookmarkEnd w:id="1501"/>
      <w:bookmarkEnd w:id="1502"/>
      <w:bookmarkEnd w:id="1503"/>
      <w:r w:rsidR="007B2A78">
        <w:t xml:space="preserve"> </w:t>
      </w:r>
    </w:p>
    <w:p w14:paraId="616BC584" w14:textId="22A9817C"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156111" w:rsidRPr="00F54804">
        <w:t xml:space="preserve">Figure </w:t>
      </w:r>
      <w:r w:rsidR="00156111">
        <w:rPr>
          <w:noProof/>
        </w:rPr>
        <w:t>42</w:t>
      </w:r>
      <w:r w:rsidR="00661066">
        <w:fldChar w:fldCharType="end"/>
      </w:r>
      <w:r w:rsidRPr="005C2D94">
        <w:t>, the connection line has a</w:t>
      </w:r>
      <w:r w:rsidR="00F3142F">
        <w:t xml:space="preserve"> “</w:t>
      </w:r>
      <w:r w:rsidRPr="00BB1A91">
        <w:t>total length</w:t>
      </w:r>
      <w:r w:rsidR="00BB1A91" w:rsidRPr="00BB1A91">
        <w:t>”</w:t>
      </w:r>
      <w:r w:rsidRPr="00BD52D7">
        <w:t xml:space="preserve"> of 17</w:t>
      </w:r>
      <w:r w:rsidR="000E037E">
        <w:t>,</w:t>
      </w:r>
      <w:r w:rsidRPr="00BD52D7">
        <w:t>0. Its</w:t>
      </w:r>
      <w:r w:rsidR="00F3142F">
        <w:t xml:space="preserve"> “</w:t>
      </w:r>
      <w:r w:rsidRPr="00BB1A91">
        <w:t>number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2</w:t>
      </w:r>
      <w:r w:rsidR="000E037E">
        <w:t>,</w:t>
      </w:r>
      <w:r w:rsidRPr="00726144">
        <w:t>0</w:t>
      </w:r>
      <w:r w:rsidRPr="00F54804">
        <w:t>. The welded segments have a</w:t>
      </w:r>
      <w:r w:rsidR="00F3142F">
        <w:t xml:space="preserve"> “</w:t>
      </w:r>
      <w:r w:rsidRPr="00BB1A91">
        <w:t>spacing</w:t>
      </w:r>
      <w:r w:rsidR="00AF69E3">
        <w:t xml:space="preserve">” </w:t>
      </w:r>
      <w:r w:rsidRPr="00F54804">
        <w:t>of 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2EDC010">
                <wp:extent cx="5344160" cy="1809750"/>
                <wp:effectExtent l="76200" t="0" r="27940"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20.8pt;height:142.5pt;mso-position-horizontal-relative:char;mso-position-vertical-relative:line"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4AE8A0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7B2A7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Total length of connection line.</w:t>
      </w:r>
      <w:r>
        <w:rPr>
          <w:sz w:val="18"/>
          <w:szCs w:val="18"/>
        </w:rPr>
        <w:t xml:space="preserve"> </w:t>
      </w:r>
    </w:p>
    <w:p w14:paraId="3AC84330" w14:textId="3A37632A" w:rsidR="00FC68DB" w:rsidRPr="00F54804" w:rsidRDefault="00FC68DB" w:rsidP="00AC685E">
      <w:pPr>
        <w:pStyle w:val="Beschriftung"/>
        <w:spacing w:before="60"/>
      </w:pPr>
      <w:bookmarkStart w:id="1504" w:name="_Ref157795255"/>
      <w:bookmarkStart w:id="1505" w:name="_Toc76030567"/>
      <w:bookmarkStart w:id="1506" w:name="_Toc94530853"/>
      <w:bookmarkStart w:id="1507" w:name="_Toc101428249"/>
      <w:bookmarkStart w:id="1508" w:name="_Toc166666721"/>
      <w:r w:rsidRPr="00F54804">
        <w:t xml:space="preserve">Figure </w:t>
      </w:r>
      <w:r w:rsidRPr="00F54804">
        <w:fldChar w:fldCharType="begin"/>
      </w:r>
      <w:r w:rsidRPr="00F54804">
        <w:instrText xml:space="preserve"> SEQ Figure \* ARABIC </w:instrText>
      </w:r>
      <w:r w:rsidRPr="00F54804">
        <w:fldChar w:fldCharType="separate"/>
      </w:r>
      <w:r w:rsidR="00156111">
        <w:rPr>
          <w:noProof/>
        </w:rPr>
        <w:t>43</w:t>
      </w:r>
      <w:r w:rsidRPr="00F54804">
        <w:fldChar w:fldCharType="end"/>
      </w:r>
      <w:bookmarkEnd w:id="1504"/>
      <w:r w:rsidR="00B00216">
        <w:t xml:space="preserve"> —</w:t>
      </w:r>
      <w:r w:rsidRPr="00F54804">
        <w:t xml:space="preserve"> Regular intermittent weld with first spacing and last spacing</w:t>
      </w:r>
      <w:bookmarkEnd w:id="1505"/>
      <w:bookmarkEnd w:id="1506"/>
      <w:bookmarkEnd w:id="1507"/>
      <w:bookmarkEnd w:id="1508"/>
      <w:r w:rsidR="00BB1A91">
        <w:t xml:space="preserve"> </w:t>
      </w:r>
    </w:p>
    <w:p w14:paraId="2FC65D2F" w14:textId="461BDE01"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156111" w:rsidRPr="00F54804">
        <w:t xml:space="preserve">Figure </w:t>
      </w:r>
      <w:r w:rsidR="00156111">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3600F3" w14:textId="77777777" w:rsidR="007419AB" w:rsidRDefault="007419AB" w:rsidP="00B202D2"/>
    <w:p w14:paraId="4EBB56EC" w14:textId="77777777" w:rsidR="007419AB" w:rsidRPr="005C2D94" w:rsidRDefault="007419AB" w:rsidP="00B202D2"/>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48291B82"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Total length of connection line.</w:t>
      </w:r>
      <w:r w:rsidR="007B2A78">
        <w:rPr>
          <w:sz w:val="18"/>
          <w:szCs w:val="18"/>
        </w:rPr>
        <w:t xml:space="preserve"> </w:t>
      </w:r>
    </w:p>
    <w:p w14:paraId="776C46AC" w14:textId="7897FD6A" w:rsidR="00FC68DB" w:rsidRPr="0013175B" w:rsidRDefault="00FC68DB" w:rsidP="00314DA6">
      <w:pPr>
        <w:jc w:val="center"/>
        <w:rPr>
          <w:b/>
          <w:bCs/>
        </w:rPr>
      </w:pPr>
      <w:bookmarkStart w:id="1509" w:name="_Ref157795552"/>
      <w:bookmarkStart w:id="1510" w:name="_Toc76030568"/>
      <w:bookmarkStart w:id="1511" w:name="_Toc94530854"/>
      <w:bookmarkStart w:id="1512" w:name="_Toc101428250"/>
      <w:bookmarkStart w:id="1513" w:name="_Toc16666672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56111">
        <w:rPr>
          <w:b/>
          <w:bCs/>
          <w:noProof/>
        </w:rPr>
        <w:t>44</w:t>
      </w:r>
      <w:r w:rsidRPr="0013175B">
        <w:rPr>
          <w:b/>
          <w:bCs/>
        </w:rPr>
        <w:fldChar w:fldCharType="end"/>
      </w:r>
      <w:bookmarkEnd w:id="1509"/>
      <w:r w:rsidR="00B00216" w:rsidRPr="0013175B">
        <w:rPr>
          <w:b/>
          <w:bCs/>
        </w:rPr>
        <w:t xml:space="preserve"> —</w:t>
      </w:r>
      <w:r w:rsidRPr="0013175B">
        <w:rPr>
          <w:b/>
          <w:bCs/>
        </w:rPr>
        <w:t xml:space="preserve"> Irregular intermittent welds</w:t>
      </w:r>
      <w:bookmarkEnd w:id="1510"/>
      <w:bookmarkEnd w:id="1511"/>
      <w:bookmarkEnd w:id="1512"/>
      <w:bookmarkEnd w:id="1513"/>
    </w:p>
    <w:p w14:paraId="0FE03776" w14:textId="3C447F2E"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156111" w:rsidRPr="00156111">
        <w:rPr>
          <w:bCs/>
        </w:rPr>
        <w:t xml:space="preserve">Figure </w:t>
      </w:r>
      <w:r w:rsidR="00156111" w:rsidRPr="00156111">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lastRenderedPageBreak/>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14" w:name="_Hlk66958231"/>
      <w:r w:rsidRPr="004A2B79">
        <w:rPr>
          <w:rStyle w:val="CodeCharacter"/>
        </w:rPr>
        <w:t>&lt;segment_list/&gt;</w:t>
      </w:r>
      <w:r w:rsidRPr="00BD52D7">
        <w:rPr>
          <w:rFonts w:cs="Calibri"/>
          <w:lang w:eastAsia="en-GB"/>
        </w:rPr>
        <w:t xml:space="preserve"> </w:t>
      </w:r>
      <w:bookmarkEnd w:id="1514"/>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D077D3A"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156111" w:rsidRPr="00F54804">
        <w:t xml:space="preserve">Table </w:t>
      </w:r>
      <w:r w:rsidR="00156111">
        <w:rPr>
          <w:noProof/>
        </w:rPr>
        <w:t>83</w:t>
      </w:r>
      <w:r>
        <w:fldChar w:fldCharType="end"/>
      </w:r>
      <w:r w:rsidR="00FC68DB" w:rsidRPr="00F54804">
        <w:t>:</w:t>
      </w:r>
      <w:r>
        <w:t xml:space="preserve"> </w:t>
      </w:r>
    </w:p>
    <w:p w14:paraId="65923452" w14:textId="086CAA29" w:rsidR="00FC68DB" w:rsidRPr="00F54804" w:rsidRDefault="00461A3A" w:rsidP="001640C5">
      <w:pPr>
        <w:pStyle w:val="Beschriftung"/>
        <w:keepNext/>
        <w:keepLines/>
      </w:pPr>
      <w:bookmarkStart w:id="1515" w:name="_Ref157709421"/>
      <w:bookmarkStart w:id="1516" w:name="_Toc166666850"/>
      <w:r w:rsidRPr="00F54804">
        <w:t xml:space="preserve">Table </w:t>
      </w:r>
      <w:r w:rsidRPr="00F54804">
        <w:fldChar w:fldCharType="begin"/>
      </w:r>
      <w:r w:rsidRPr="00F54804">
        <w:instrText xml:space="preserve"> SEQ Table \* ARABIC </w:instrText>
      </w:r>
      <w:r w:rsidRPr="00F54804">
        <w:fldChar w:fldCharType="separate"/>
      </w:r>
      <w:r w:rsidR="00156111">
        <w:rPr>
          <w:noProof/>
        </w:rPr>
        <w:t>83</w:t>
      </w:r>
      <w:r w:rsidRPr="00F54804">
        <w:fldChar w:fldCharType="end"/>
      </w:r>
      <w:bookmarkEnd w:id="1515"/>
      <w:r w:rsidR="0025265B">
        <w:t xml:space="preserve"> —</w:t>
      </w:r>
      <w:r w:rsidR="0025265B" w:rsidRPr="00F54804">
        <w:t xml:space="preserve"> </w:t>
      </w:r>
      <w:r w:rsidRPr="00F54804">
        <w:t xml:space="preserve">Attributes of element </w:t>
      </w:r>
      <w:r w:rsidRPr="00337A83">
        <w:rPr>
          <w:rStyle w:val="CodeCharacter"/>
        </w:rPr>
        <w:t>&lt;segment/&gt;</w:t>
      </w:r>
      <w:bookmarkEnd w:id="151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445C0A1F" w:rsidR="00FC68DB" w:rsidRPr="00F667E5" w:rsidRDefault="004255F2" w:rsidP="00951A4A">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0FF6A892"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156111" w:rsidRPr="00F54804">
        <w:t xml:space="preserve">Table </w:t>
      </w:r>
      <w:r w:rsidR="00156111">
        <w:rPr>
          <w:noProof/>
        </w:rPr>
        <w:t>84</w:t>
      </w:r>
      <w:r>
        <w:fldChar w:fldCharType="end"/>
      </w:r>
      <w:r w:rsidR="00FC68DB" w:rsidRPr="00F54804">
        <w:rPr>
          <w:rFonts w:asciiTheme="minorHAnsi" w:hAnsiTheme="minorHAnsi" w:cstheme="minorHAnsi"/>
        </w:rPr>
        <w:t xml:space="preserve">: </w:t>
      </w:r>
    </w:p>
    <w:p w14:paraId="08C471AA" w14:textId="508EFC34" w:rsidR="00461A3A" w:rsidRPr="0013175B" w:rsidRDefault="00461A3A" w:rsidP="001640C5">
      <w:pPr>
        <w:pStyle w:val="Beschriftung"/>
        <w:keepNext/>
        <w:keepLines/>
      </w:pPr>
      <w:bookmarkStart w:id="1517" w:name="_Ref101343985"/>
      <w:bookmarkStart w:id="1518" w:name="_Toc166666851"/>
      <w:r w:rsidRPr="00F54804">
        <w:t xml:space="preserve">Table </w:t>
      </w:r>
      <w:r w:rsidRPr="00F54804">
        <w:fldChar w:fldCharType="begin"/>
      </w:r>
      <w:r w:rsidRPr="00F54804">
        <w:instrText xml:space="preserve"> SEQ Table \* ARABIC </w:instrText>
      </w:r>
      <w:r w:rsidRPr="00F54804">
        <w:fldChar w:fldCharType="separate"/>
      </w:r>
      <w:r w:rsidR="00156111">
        <w:rPr>
          <w:noProof/>
        </w:rPr>
        <w:t>84</w:t>
      </w:r>
      <w:r w:rsidRPr="00F54804">
        <w:fldChar w:fldCharType="end"/>
      </w:r>
      <w:bookmarkEnd w:id="1517"/>
      <w:r w:rsidR="0025265B">
        <w:t xml:space="preserve"> —</w:t>
      </w:r>
      <w:r w:rsidR="0025265B" w:rsidRPr="00F54804">
        <w:t xml:space="preserve"> </w:t>
      </w:r>
      <w:r w:rsidRPr="00F54804">
        <w:t xml:space="preserve">Attributes of element </w:t>
      </w:r>
      <w:r w:rsidRPr="00337A83">
        <w:rPr>
          <w:rStyle w:val="CodeCharacter"/>
        </w:rPr>
        <w:t>&lt;regular_segments/&gt;</w:t>
      </w:r>
      <w:bookmarkEnd w:id="151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1E0E5E14" w:rsidR="00FC68DB" w:rsidRPr="00F667E5"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397CB71"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56111" w:rsidRPr="00F54804">
        <w:t xml:space="preserve">Table </w:t>
      </w:r>
      <w:r w:rsidR="00156111">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68174F00"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56111">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AEF36E8" w:rsidR="00FC68DB" w:rsidRDefault="007265AA" w:rsidP="00CE3B29">
      <w:pPr>
        <w:pStyle w:val="Example"/>
        <w:keepNext/>
      </w:pPr>
      <w:r>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9" w:name="_Hlk66958266"/>
      <w:r w:rsidR="00FC68DB" w:rsidRPr="0059090B">
        <w:rPr>
          <w:rStyle w:val="CodeCharacter"/>
          <w:sz w:val="20"/>
        </w:rPr>
        <w:t>&lt;regular_segments/&gt;</w:t>
      </w:r>
      <w:r w:rsidR="00FC68DB" w:rsidRPr="0059090B">
        <w:t xml:space="preserve"> </w:t>
      </w:r>
      <w:bookmarkEnd w:id="1519"/>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156111">
        <w:t xml:space="preserve">Figure </w:t>
      </w:r>
      <w:r w:rsidR="00156111">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v:textbox>
                </v:rect>
                <w10:anchorlock/>
              </v:group>
            </w:pict>
          </mc:Fallback>
        </mc:AlternateContent>
      </w:r>
    </w:p>
    <w:p w14:paraId="64213CAD" w14:textId="53933373"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17</w:t>
      </w:r>
      <w:r w:rsidRPr="007B2A78">
        <w:rPr>
          <w:sz w:val="18"/>
          <w:szCs w:val="18"/>
        </w:rPr>
        <w:t>.</w:t>
      </w:r>
      <w:r>
        <w:rPr>
          <w:sz w:val="18"/>
          <w:szCs w:val="18"/>
        </w:rPr>
        <w:t xml:space="preserve"> </w:t>
      </w:r>
    </w:p>
    <w:p w14:paraId="17A10AE0" w14:textId="35060A83" w:rsidR="00FC68DB" w:rsidRPr="0023119A" w:rsidRDefault="00975D5B" w:rsidP="0059090B">
      <w:pPr>
        <w:pStyle w:val="Beschriftung"/>
        <w:jc w:val="both"/>
      </w:pPr>
      <w:bookmarkStart w:id="1520" w:name="_Ref157796362"/>
      <w:bookmarkStart w:id="1521" w:name="_Toc166666723"/>
      <w:r>
        <w:t xml:space="preserve">Figure </w:t>
      </w:r>
      <w:r>
        <w:fldChar w:fldCharType="begin"/>
      </w:r>
      <w:r>
        <w:instrText xml:space="preserve"> SEQ Figure \* ARABIC </w:instrText>
      </w:r>
      <w:r>
        <w:fldChar w:fldCharType="separate"/>
      </w:r>
      <w:r w:rsidR="00156111">
        <w:rPr>
          <w:noProof/>
        </w:rPr>
        <w:t>45</w:t>
      </w:r>
      <w:r>
        <w:fldChar w:fldCharType="end"/>
      </w:r>
      <w:bookmarkEnd w:id="1520"/>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21"/>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06BC0CB6" w:rsidR="00EF22C0" w:rsidRPr="0059090B" w:rsidRDefault="007265AA" w:rsidP="00CE3B29">
      <w:pPr>
        <w:pStyle w:val="Example"/>
        <w:keepNext/>
      </w:pPr>
      <w:r>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156111" w:rsidRPr="0023119A">
        <w:t xml:space="preserve">Figure </w:t>
      </w:r>
      <w:r w:rsidR="00156111">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067EA0DF"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14,435</w:t>
      </w:r>
      <w:r w:rsidRPr="007B2A78">
        <w:rPr>
          <w:sz w:val="18"/>
          <w:szCs w:val="18"/>
        </w:rPr>
        <w:t>.</w:t>
      </w:r>
      <w:r>
        <w:rPr>
          <w:sz w:val="18"/>
          <w:szCs w:val="18"/>
        </w:rPr>
        <w:t xml:space="preserve"> </w:t>
      </w:r>
    </w:p>
    <w:p w14:paraId="38F1CA95" w14:textId="7E68D58C" w:rsidR="00FC68DB" w:rsidRPr="0023119A" w:rsidRDefault="006B3AE4" w:rsidP="0059090B">
      <w:pPr>
        <w:pStyle w:val="Beschriftung"/>
        <w:jc w:val="both"/>
      </w:pPr>
      <w:bookmarkStart w:id="1522" w:name="_Ref157796386"/>
      <w:bookmarkStart w:id="1523" w:name="_Toc166666724"/>
      <w:r w:rsidRPr="0023119A">
        <w:t xml:space="preserve">Figure </w:t>
      </w:r>
      <w:r w:rsidRPr="0023119A">
        <w:fldChar w:fldCharType="begin"/>
      </w:r>
      <w:r w:rsidRPr="0023119A">
        <w:instrText xml:space="preserve"> SEQ Figure \* ARABIC </w:instrText>
      </w:r>
      <w:r w:rsidRPr="0023119A">
        <w:fldChar w:fldCharType="separate"/>
      </w:r>
      <w:r w:rsidR="00156111">
        <w:rPr>
          <w:noProof/>
        </w:rPr>
        <w:t>46</w:t>
      </w:r>
      <w:r w:rsidRPr="0023119A">
        <w:fldChar w:fldCharType="end"/>
      </w:r>
      <w:bookmarkEnd w:id="1522"/>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23"/>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lastRenderedPageBreak/>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5CAEED05" w:rsidR="00A25885" w:rsidRPr="0059090B" w:rsidRDefault="007265AA" w:rsidP="006B3AE4">
      <w:pPr>
        <w:pStyle w:val="Example"/>
        <w:keepNext/>
      </w:pPr>
      <w:r>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156111" w:rsidRPr="0023119A">
        <w:t xml:space="preserve">Figure </w:t>
      </w:r>
      <w:r w:rsidR="00156111">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4DA0286F"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14,5</w:t>
      </w:r>
      <w:r w:rsidRPr="007B2A78">
        <w:rPr>
          <w:sz w:val="18"/>
          <w:szCs w:val="18"/>
        </w:rPr>
        <w:t>.</w:t>
      </w:r>
      <w:r>
        <w:rPr>
          <w:sz w:val="18"/>
          <w:szCs w:val="18"/>
        </w:rPr>
        <w:t xml:space="preserve"> </w:t>
      </w:r>
    </w:p>
    <w:p w14:paraId="7A9D5FE6" w14:textId="5C2F037A" w:rsidR="00FC68DB" w:rsidRPr="0023119A" w:rsidRDefault="006B3AE4" w:rsidP="0059090B">
      <w:pPr>
        <w:pStyle w:val="Beschriftung"/>
        <w:spacing w:after="120"/>
        <w:jc w:val="both"/>
        <w:rPr>
          <w:b w:val="0"/>
          <w:sz w:val="24"/>
        </w:rPr>
      </w:pPr>
      <w:bookmarkStart w:id="1524" w:name="_Ref157796405"/>
      <w:bookmarkStart w:id="1525" w:name="_Toc166666725"/>
      <w:r w:rsidRPr="0023119A">
        <w:t xml:space="preserve">Figure </w:t>
      </w:r>
      <w:r w:rsidRPr="0023119A">
        <w:fldChar w:fldCharType="begin"/>
      </w:r>
      <w:r w:rsidRPr="0023119A">
        <w:instrText xml:space="preserve"> SEQ Figure \* ARABIC </w:instrText>
      </w:r>
      <w:r w:rsidRPr="0023119A">
        <w:fldChar w:fldCharType="separate"/>
      </w:r>
      <w:r w:rsidR="00156111">
        <w:rPr>
          <w:noProof/>
        </w:rPr>
        <w:t>47</w:t>
      </w:r>
      <w:r w:rsidRPr="0023119A">
        <w:fldChar w:fldCharType="end"/>
      </w:r>
      <w:bookmarkEnd w:id="1524"/>
      <w:r w:rsidRPr="0023119A">
        <w:t xml:space="preserve"> — Staggered welding</w:t>
      </w:r>
      <w:bookmarkEnd w:id="1525"/>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68B1046D" w:rsidR="00FC68DB" w:rsidRPr="0059090B" w:rsidRDefault="007265AA" w:rsidP="00A76BFE">
      <w:pPr>
        <w:pStyle w:val="Example"/>
      </w:pPr>
      <w:r>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26" w:name="_Hlk64538969"/>
      <w:r w:rsidR="00FC68DB" w:rsidRPr="0059090B">
        <w:rPr>
          <w:rStyle w:val="CodeCharacter"/>
          <w:sz w:val="20"/>
        </w:rPr>
        <w:t>&lt;segment_list/&gt;</w:t>
      </w:r>
      <w:bookmarkEnd w:id="1526"/>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156111" w:rsidRPr="0023119A">
        <w:t xml:space="preserve">Figure </w:t>
      </w:r>
      <w:r w:rsidR="00156111">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00BEF629"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8574A1">
        <w:rPr>
          <w:sz w:val="18"/>
          <w:szCs w:val="18"/>
        </w:rPr>
        <w:t>Total length of connection line.</w:t>
      </w:r>
      <w:r>
        <w:rPr>
          <w:sz w:val="18"/>
          <w:szCs w:val="18"/>
        </w:rPr>
        <w:t xml:space="preserve"> </w:t>
      </w:r>
    </w:p>
    <w:p w14:paraId="6A5CB628" w14:textId="362C9888" w:rsidR="00FC68DB" w:rsidRPr="0023119A" w:rsidRDefault="0016687E" w:rsidP="0016687E">
      <w:pPr>
        <w:pStyle w:val="Beschriftung"/>
        <w:jc w:val="both"/>
        <w:rPr>
          <w:b w:val="0"/>
          <w:sz w:val="24"/>
        </w:rPr>
      </w:pPr>
      <w:bookmarkStart w:id="1527" w:name="_Ref157796426"/>
      <w:bookmarkStart w:id="1528" w:name="_Toc166666726"/>
      <w:r w:rsidRPr="0023119A">
        <w:t xml:space="preserve">Figure </w:t>
      </w:r>
      <w:r w:rsidRPr="0023119A">
        <w:fldChar w:fldCharType="begin"/>
      </w:r>
      <w:r w:rsidRPr="0023119A">
        <w:instrText xml:space="preserve"> SEQ Figure \* ARABIC </w:instrText>
      </w:r>
      <w:r w:rsidRPr="0023119A">
        <w:fldChar w:fldCharType="separate"/>
      </w:r>
      <w:r w:rsidR="00156111">
        <w:rPr>
          <w:noProof/>
        </w:rPr>
        <w:t>48</w:t>
      </w:r>
      <w:r w:rsidRPr="0023119A">
        <w:fldChar w:fldCharType="end"/>
      </w:r>
      <w:bookmarkEnd w:id="1527"/>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8"/>
    </w:p>
    <w:p w14:paraId="7EFB0BD9" w14:textId="77777777" w:rsidR="00FC68DB" w:rsidRPr="0023119A" w:rsidRDefault="00FC68DB" w:rsidP="0059090B">
      <w:pPr>
        <w:pStyle w:val="XMLCode"/>
        <w:keepNext/>
        <w:ind w:firstLine="0"/>
        <w:rPr>
          <w:lang w:val="en-GB"/>
        </w:rPr>
      </w:pPr>
      <w:r w:rsidRPr="0023119A">
        <w:rPr>
          <w:lang w:val="en-GB"/>
        </w:rPr>
        <w:lastRenderedPageBreak/>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9" w:name="_Toc77102070"/>
      <w:bookmarkStart w:id="1530" w:name="_Toc166666635"/>
      <w:r w:rsidRPr="00F54804">
        <w:t>Type Specification</w:t>
      </w:r>
      <w:bookmarkEnd w:id="1496"/>
      <w:bookmarkEnd w:id="1497"/>
      <w:bookmarkEnd w:id="1529"/>
      <w:bookmarkEnd w:id="1530"/>
    </w:p>
    <w:p w14:paraId="02F3C029" w14:textId="2643C817"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rsidR="00824951">
        <w:t xml:space="preserve">see </w:t>
      </w:r>
      <w:r>
        <w:fldChar w:fldCharType="begin"/>
      </w:r>
      <w:r>
        <w:instrText xml:space="preserve"> REF _Ref157019186 \h </w:instrText>
      </w:r>
      <w:r>
        <w:fldChar w:fldCharType="separate"/>
      </w:r>
      <w:r w:rsidR="00156111" w:rsidRPr="00F54804">
        <w:t xml:space="preserve">Table </w:t>
      </w:r>
      <w:r w:rsidR="00156111">
        <w:rPr>
          <w:noProof/>
        </w:rPr>
        <w:t>85</w:t>
      </w:r>
      <w:r>
        <w:fldChar w:fldCharType="end"/>
      </w:r>
      <w:r>
        <w:t>)</w:t>
      </w:r>
      <w:r w:rsidR="00FC68DB" w:rsidRPr="00F54804">
        <w:t>:</w:t>
      </w:r>
      <w:r>
        <w:t xml:space="preserve"> </w:t>
      </w:r>
    </w:p>
    <w:p w14:paraId="57FBC06C" w14:textId="4EAAC52D" w:rsidR="00461A3A" w:rsidRPr="00F54804" w:rsidRDefault="00461A3A" w:rsidP="001640C5">
      <w:pPr>
        <w:pStyle w:val="Beschriftung"/>
        <w:keepNext/>
        <w:keepLines/>
        <w:rPr>
          <w:lang w:eastAsia="x-none"/>
        </w:rPr>
      </w:pPr>
      <w:bookmarkStart w:id="1531" w:name="_Ref157019186"/>
      <w:bookmarkStart w:id="1532" w:name="_Toc166666852"/>
      <w:r w:rsidRPr="00F54804">
        <w:t xml:space="preserve">Table </w:t>
      </w:r>
      <w:r w:rsidRPr="00F54804">
        <w:fldChar w:fldCharType="begin"/>
      </w:r>
      <w:r w:rsidRPr="00F54804">
        <w:instrText xml:space="preserve"> SEQ Table \* ARABIC </w:instrText>
      </w:r>
      <w:r w:rsidRPr="00F54804">
        <w:fldChar w:fldCharType="separate"/>
      </w:r>
      <w:r w:rsidR="00156111">
        <w:rPr>
          <w:noProof/>
        </w:rPr>
        <w:t>85</w:t>
      </w:r>
      <w:r w:rsidRPr="00F54804">
        <w:fldChar w:fldCharType="end"/>
      </w:r>
      <w:bookmarkEnd w:id="1531"/>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32"/>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60276967" w:rsidR="00FC68DB" w:rsidRPr="00F667E5" w:rsidRDefault="00CC3429" w:rsidP="003B50DC">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2380A4F4"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56111">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0472527D"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56111">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33" w:name="_Toc3557002"/>
      <w:bookmarkStart w:id="1534" w:name="_Toc34747252"/>
      <w:bookmarkStart w:id="1535" w:name="_Toc77102071"/>
      <w:bookmarkStart w:id="1536" w:name="_Toc166666636"/>
      <w:r w:rsidRPr="00F54804">
        <w:t>Seam Weld</w:t>
      </w:r>
      <w:bookmarkEnd w:id="425"/>
      <w:r w:rsidRPr="00F54804">
        <w:t>s</w:t>
      </w:r>
      <w:bookmarkEnd w:id="1473"/>
      <w:bookmarkEnd w:id="1474"/>
      <w:bookmarkEnd w:id="1533"/>
      <w:bookmarkEnd w:id="1534"/>
      <w:bookmarkEnd w:id="1535"/>
      <w:bookmarkEnd w:id="1536"/>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7" w:name="_Toc338938903"/>
      <w:bookmarkStart w:id="1538" w:name="_Toc338939099"/>
      <w:bookmarkStart w:id="1539" w:name="_Toc3557003"/>
      <w:bookmarkStart w:id="1540" w:name="_Toc34747253"/>
      <w:bookmarkStart w:id="1541" w:name="_Toc77102072"/>
      <w:bookmarkStart w:id="1542" w:name="_Toc166666637"/>
      <w:r w:rsidRPr="00F54804">
        <w:t xml:space="preserve">Description and </w:t>
      </w:r>
      <w:r w:rsidR="007F7A98" w:rsidRPr="00F54804">
        <w:t>Modelling</w:t>
      </w:r>
      <w:r w:rsidRPr="00F54804">
        <w:t xml:space="preserve"> Parameters</w:t>
      </w:r>
      <w:bookmarkEnd w:id="426"/>
      <w:bookmarkEnd w:id="1537"/>
      <w:bookmarkEnd w:id="1538"/>
      <w:bookmarkEnd w:id="1539"/>
      <w:bookmarkEnd w:id="1540"/>
      <w:bookmarkEnd w:id="1541"/>
      <w:bookmarkEnd w:id="1542"/>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7BA4FC0" w:rsidR="00FC68DB" w:rsidRPr="00F54804" w:rsidRDefault="00847D1C" w:rsidP="00A20C99">
      <w:pPr>
        <w:autoSpaceDE w:val="0"/>
        <w:autoSpaceDN w:val="0"/>
        <w:adjustRightInd w:val="0"/>
      </w:pPr>
      <w:r>
        <w:t>NOTE:</w:t>
      </w:r>
      <w:r w:rsidR="00FC68DB" w:rsidRPr="0093256C">
        <w:rPr>
          <w:rFonts w:ascii="Calibri,Bold" w:eastAsia="Calibri,Bold" w:cs="Calibri,Bold"/>
          <w:bCs/>
          <w:lang w:eastAsia="en-GB"/>
        </w:rPr>
        <w:t xml:space="preserve"> </w:t>
      </w:r>
      <w:r w:rsidR="00217288">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77777777" w:rsidR="00FC68DB" w:rsidRPr="00F54804" w:rsidRDefault="00FC68DB" w:rsidP="00B202D2">
      <w:pPr>
        <w:pStyle w:val="berschrift3"/>
      </w:pPr>
      <w:bookmarkStart w:id="1543" w:name="_Toc288196463"/>
      <w:bookmarkStart w:id="1544" w:name="_Toc288200761"/>
      <w:bookmarkStart w:id="1545" w:name="_Toc338938907"/>
      <w:bookmarkStart w:id="1546" w:name="_Toc338939104"/>
      <w:bookmarkStart w:id="1547" w:name="_Toc3557004"/>
      <w:bookmarkStart w:id="1548" w:name="_Toc34747254"/>
      <w:bookmarkStart w:id="1549" w:name="_Toc77102073"/>
      <w:bookmarkStart w:id="1550" w:name="_Toc288196487"/>
      <w:bookmarkStart w:id="1551" w:name="_Toc288200789"/>
      <w:bookmarkStart w:id="1552" w:name="_Toc338938910"/>
      <w:bookmarkStart w:id="1553" w:name="_Toc338939129"/>
      <w:bookmarkStart w:id="1554" w:name="_Toc166666638"/>
      <w:r w:rsidRPr="00F54804">
        <w:lastRenderedPageBreak/>
        <w:t>Seam Weld Definition</w:t>
      </w:r>
      <w:bookmarkEnd w:id="1543"/>
      <w:bookmarkEnd w:id="1544"/>
      <w:bookmarkEnd w:id="1545"/>
      <w:bookmarkEnd w:id="1546"/>
      <w:r w:rsidRPr="00F54804">
        <w:t xml:space="preserve"> Overview</w:t>
      </w:r>
      <w:bookmarkEnd w:id="1547"/>
      <w:bookmarkEnd w:id="1548"/>
      <w:bookmarkEnd w:id="1549"/>
      <w:bookmarkEnd w:id="1554"/>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2F4F79FC" w:rsidR="00FC68DB" w:rsidRPr="00F54804" w:rsidRDefault="00826084" w:rsidP="00B202D2">
      <w:r>
        <w:fldChar w:fldCharType="begin"/>
      </w:r>
      <w:r>
        <w:instrText xml:space="preserve"> REF _Ref158746990 \h </w:instrText>
      </w:r>
      <w:r>
        <w:fldChar w:fldCharType="separate"/>
      </w:r>
      <w:r w:rsidR="00156111" w:rsidRPr="00C76790">
        <w:rPr>
          <w:lang w:val="en-US"/>
        </w:rPr>
        <w:t xml:space="preserve">Figure </w:t>
      </w:r>
      <w:r w:rsidR="00156111">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55" w:name="_MON_1364796837"/>
      <w:bookmarkStart w:id="1556" w:name="_MON_1364796880"/>
      <w:bookmarkStart w:id="1557" w:name="_MON_1364796906"/>
      <w:bookmarkStart w:id="1558" w:name="_MON_1364797126"/>
      <w:bookmarkStart w:id="1559" w:name="_MON_1364797186"/>
      <w:bookmarkStart w:id="1560" w:name="_MON_1364797218"/>
      <w:bookmarkStart w:id="1561" w:name="_MON_1364797858"/>
      <w:bookmarkStart w:id="1562" w:name="_MON_1364798353"/>
      <w:bookmarkStart w:id="1563" w:name="_MON_1364798519"/>
      <w:bookmarkStart w:id="1564" w:name="_MON_1364798747"/>
      <w:bookmarkStart w:id="1565" w:name="_MON_1364798771"/>
      <w:bookmarkStart w:id="1566" w:name="_MON_1364799011"/>
      <w:bookmarkStart w:id="1567" w:name="_MON_1364801153"/>
      <w:bookmarkStart w:id="1568" w:name="_MON_1364801290"/>
      <w:bookmarkStart w:id="1569" w:name="_MON_1364801615"/>
      <w:bookmarkStart w:id="1570" w:name="_MON_1364801624"/>
      <w:bookmarkStart w:id="1571" w:name="_MON_1364801706"/>
      <w:bookmarkStart w:id="1572" w:name="_MON_1364801789"/>
      <w:bookmarkStart w:id="1573" w:name="_MON_1364801849"/>
      <w:bookmarkStart w:id="1574" w:name="_MON_1364801901"/>
      <w:bookmarkStart w:id="1575" w:name="_MON_1364804394"/>
      <w:bookmarkStart w:id="1576" w:name="_MON_1364804536"/>
      <w:bookmarkStart w:id="1577" w:name="_MON_1364804660"/>
      <w:bookmarkStart w:id="1578" w:name="_MON_1364804697"/>
      <w:bookmarkStart w:id="1579" w:name="_MON_1364804737"/>
      <w:bookmarkStart w:id="1580" w:name="_MON_1364804801"/>
      <w:bookmarkStart w:id="1581" w:name="_MON_1364805030"/>
      <w:bookmarkStart w:id="1582" w:name="_MON_1364805461"/>
      <w:bookmarkStart w:id="1583" w:name="_MON_1364819404"/>
      <w:bookmarkStart w:id="1584" w:name="_MON_1364908755"/>
      <w:bookmarkStart w:id="1585" w:name="_MON_1364925659"/>
      <w:bookmarkStart w:id="1586" w:name="_MON_1364928250"/>
      <w:bookmarkStart w:id="1587" w:name="_MON_1365309185"/>
      <w:bookmarkStart w:id="1588" w:name="_MON_1365312010"/>
      <w:bookmarkStart w:id="1589" w:name="_MON_1365319861"/>
      <w:bookmarkStart w:id="1590" w:name="_MON_1365320347"/>
      <w:bookmarkStart w:id="1591" w:name="_MON_1365320586"/>
      <w:bookmarkStart w:id="1592" w:name="_MON_1365322967"/>
      <w:bookmarkStart w:id="1593" w:name="_MON_1376134054"/>
      <w:bookmarkStart w:id="1594" w:name="_MON_1376234613"/>
      <w:bookmarkStart w:id="1595" w:name="_MON_1378813652"/>
      <w:bookmarkStart w:id="1596" w:name="_MON_137881368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2E35D80A">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1CD608BA" w:rsidR="00FC68DB" w:rsidRPr="00C76790" w:rsidRDefault="00FC68DB" w:rsidP="00BD52D7">
      <w:pPr>
        <w:pStyle w:val="Beschriftung"/>
        <w:rPr>
          <w:lang w:val="en-US"/>
        </w:rPr>
      </w:pPr>
      <w:bookmarkStart w:id="1597" w:name="_Ref158746990"/>
      <w:bookmarkStart w:id="1598" w:name="_Toc3557122"/>
      <w:bookmarkStart w:id="1599" w:name="_Toc34747373"/>
      <w:bookmarkStart w:id="1600" w:name="_Toc76030571"/>
      <w:bookmarkStart w:id="1601" w:name="_Toc94530856"/>
      <w:bookmarkStart w:id="1602" w:name="_Toc101428252"/>
      <w:bookmarkStart w:id="1603" w:name="_Toc166666727"/>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56111">
        <w:rPr>
          <w:noProof/>
          <w:lang w:val="en-US"/>
        </w:rPr>
        <w:t>49</w:t>
      </w:r>
      <w:r w:rsidRPr="005C2D94">
        <w:fldChar w:fldCharType="end"/>
      </w:r>
      <w:bookmarkEnd w:id="1597"/>
      <w:r w:rsidR="00B00216" w:rsidRPr="00C76790">
        <w:rPr>
          <w:lang w:val="en-US"/>
        </w:rPr>
        <w:t xml:space="preserve"> —</w:t>
      </w:r>
      <w:r w:rsidRPr="00C76790">
        <w:rPr>
          <w:lang w:val="en-US"/>
        </w:rPr>
        <w:t xml:space="preserve"> Seam weld types and attributes</w:t>
      </w:r>
      <w:bookmarkEnd w:id="1598"/>
      <w:bookmarkEnd w:id="1599"/>
      <w:bookmarkEnd w:id="1600"/>
      <w:bookmarkEnd w:id="1601"/>
      <w:bookmarkEnd w:id="1602"/>
      <w:bookmarkEnd w:id="1603"/>
      <w:r w:rsidR="00050D1F">
        <w:rPr>
          <w:lang w:val="en-US"/>
        </w:rPr>
        <w:t xml:space="preserve"> </w:t>
      </w:r>
    </w:p>
    <w:p w14:paraId="3E80C837" w14:textId="77777777" w:rsidR="00FC68DB" w:rsidRPr="001E4607" w:rsidRDefault="00FC68DB" w:rsidP="00B202D2">
      <w:pPr>
        <w:pStyle w:val="berschrift3"/>
      </w:pPr>
      <w:bookmarkStart w:id="1604" w:name="_Toc3557005"/>
      <w:bookmarkStart w:id="1605" w:name="_Toc34747255"/>
      <w:bookmarkStart w:id="1606" w:name="_Toc77102074"/>
      <w:bookmarkStart w:id="1607" w:name="_Toc166666639"/>
      <w:r w:rsidRPr="005C2D94">
        <w:lastRenderedPageBreak/>
        <w:t>Specific XML Realization</w:t>
      </w:r>
      <w:bookmarkEnd w:id="1604"/>
      <w:bookmarkEnd w:id="1605"/>
      <w:bookmarkEnd w:id="1606"/>
      <w:bookmarkEnd w:id="1607"/>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7AC03746" w:rsidR="001C53D0" w:rsidRDefault="00050D1F" w:rsidP="00B202D2">
      <w:bookmarkStart w:id="1608" w:name="XMLStructureSeamWelds"/>
      <w:bookmarkEnd w:id="1608"/>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156111" w:rsidRPr="005C2D94">
        <w:t xml:space="preserve">Figure </w:t>
      </w:r>
      <w:r w:rsidR="00156111">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2B202B68" w:rsidR="00FC68DB" w:rsidRPr="005C2D94" w:rsidRDefault="00FC68DB" w:rsidP="00BD52D7">
      <w:pPr>
        <w:pStyle w:val="Beschriftung"/>
      </w:pPr>
      <w:bookmarkStart w:id="1609" w:name="_Ref158748587"/>
      <w:bookmarkStart w:id="1610" w:name="_Toc3557123"/>
      <w:bookmarkStart w:id="1611" w:name="_Toc34747374"/>
      <w:bookmarkStart w:id="1612" w:name="_Toc76030572"/>
      <w:bookmarkStart w:id="1613" w:name="_Toc94530857"/>
      <w:bookmarkStart w:id="1614" w:name="_Toc101428253"/>
      <w:bookmarkStart w:id="1615" w:name="_Toc166666728"/>
      <w:r w:rsidRPr="005C2D94">
        <w:t xml:space="preserve">Figure </w:t>
      </w:r>
      <w:r w:rsidRPr="005C2D94">
        <w:fldChar w:fldCharType="begin"/>
      </w:r>
      <w:r w:rsidRPr="00F54804">
        <w:instrText xml:space="preserve"> SEQ Figure \* ARABIC </w:instrText>
      </w:r>
      <w:r w:rsidRPr="005C2D94">
        <w:fldChar w:fldCharType="separate"/>
      </w:r>
      <w:r w:rsidR="00156111">
        <w:rPr>
          <w:noProof/>
        </w:rPr>
        <w:t>50</w:t>
      </w:r>
      <w:r w:rsidRPr="005C2D94">
        <w:fldChar w:fldCharType="end"/>
      </w:r>
      <w:bookmarkEnd w:id="1609"/>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10"/>
      <w:bookmarkEnd w:id="1611"/>
      <w:bookmarkEnd w:id="1612"/>
      <w:bookmarkEnd w:id="1613"/>
      <w:bookmarkEnd w:id="1614"/>
      <w:bookmarkEnd w:id="1615"/>
    </w:p>
    <w:p w14:paraId="7D1BCE42" w14:textId="79D9E013" w:rsidR="00FC68DB" w:rsidRPr="001E4607" w:rsidRDefault="00FC68DB" w:rsidP="00B202D2">
      <w:pPr>
        <w:pStyle w:val="berschrift3"/>
      </w:pPr>
      <w:bookmarkStart w:id="1616" w:name="_Toc3557006"/>
      <w:bookmarkStart w:id="1617" w:name="_Toc34747256"/>
      <w:bookmarkStart w:id="1618" w:name="_Toc77102075"/>
      <w:bookmarkStart w:id="1619" w:name="_Ref132201394"/>
      <w:bookmarkStart w:id="1620" w:name="_Toc166666640"/>
      <w:r w:rsidRPr="005C2D94">
        <w:t>Generic Seam Weld Definition</w:t>
      </w:r>
      <w:bookmarkEnd w:id="1550"/>
      <w:bookmarkEnd w:id="1551"/>
      <w:bookmarkEnd w:id="1552"/>
      <w:bookmarkEnd w:id="1553"/>
      <w:bookmarkEnd w:id="1616"/>
      <w:bookmarkEnd w:id="1617"/>
      <w:bookmarkEnd w:id="1618"/>
      <w:bookmarkEnd w:id="1619"/>
      <w:bookmarkEnd w:id="1620"/>
      <w:r w:rsidR="00092852">
        <w:t xml:space="preserve"> </w:t>
      </w:r>
    </w:p>
    <w:p w14:paraId="066381A2" w14:textId="77777777" w:rsidR="00FC68DB" w:rsidRPr="00BD52D7" w:rsidRDefault="00FC68DB">
      <w:pPr>
        <w:pStyle w:val="berschrift4"/>
      </w:pPr>
      <w:bookmarkStart w:id="1621" w:name="_Ref414571756"/>
      <w:bookmarkStart w:id="1622" w:name="_Toc3557008"/>
      <w:bookmarkStart w:id="1623" w:name="_Toc34747258"/>
      <w:bookmarkStart w:id="1624" w:name="_Toc77102077"/>
      <w:r w:rsidRPr="00BD52D7">
        <w:t>Type Specification</w:t>
      </w:r>
      <w:bookmarkEnd w:id="1621"/>
      <w:bookmarkEnd w:id="1622"/>
      <w:bookmarkEnd w:id="1623"/>
      <w:bookmarkEnd w:id="1624"/>
      <w:r w:rsidRPr="00BD52D7">
        <w:t xml:space="preserve"> </w:t>
      </w:r>
    </w:p>
    <w:p w14:paraId="3270DE5F" w14:textId="5C8B3ACB"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156111">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156111">
        <w:t>10.2.4.1.2</w:t>
      </w:r>
      <w:r w:rsidR="00FC5BEF">
        <w:fldChar w:fldCharType="end"/>
      </w:r>
      <w:r w:rsidR="00FC5BEF">
        <w:t xml:space="preserve">. </w:t>
      </w:r>
    </w:p>
    <w:p w14:paraId="2F0FB708" w14:textId="77777777" w:rsidR="00FC68DB" w:rsidRPr="00FC5BEF" w:rsidRDefault="00FC68DB" w:rsidP="000E094F">
      <w:pPr>
        <w:pStyle w:val="berschrift5"/>
      </w:pPr>
      <w:bookmarkStart w:id="1625" w:name="_Ref158751047"/>
      <w:r w:rsidRPr="0013175B">
        <w:t>Definition of main type</w:t>
      </w:r>
      <w:bookmarkEnd w:id="1625"/>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553FFCA9"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156111" w:rsidRPr="00F54804">
        <w:t xml:space="preserve">Table </w:t>
      </w:r>
      <w:r w:rsidR="00156111">
        <w:rPr>
          <w:noProof/>
        </w:rPr>
        <w:t>86</w:t>
      </w:r>
      <w:r w:rsidR="00E456CF">
        <w:fldChar w:fldCharType="end"/>
      </w:r>
      <w:r w:rsidR="00E456CF">
        <w:t>)</w:t>
      </w:r>
      <w:r w:rsidRPr="00F54804">
        <w:t>:</w:t>
      </w:r>
      <w:r w:rsidR="00E456CF">
        <w:t xml:space="preserve"> </w:t>
      </w:r>
    </w:p>
    <w:p w14:paraId="337FCB3A" w14:textId="3A119701" w:rsidR="00461A3A" w:rsidRPr="00F54804" w:rsidRDefault="00461A3A" w:rsidP="001640C5">
      <w:pPr>
        <w:pStyle w:val="Beschriftung"/>
        <w:keepNext/>
        <w:keepLines/>
      </w:pPr>
      <w:bookmarkStart w:id="1626" w:name="_Ref157790418"/>
      <w:bookmarkStart w:id="1627" w:name="_Toc166666853"/>
      <w:r w:rsidRPr="00F54804">
        <w:t xml:space="preserve">Table </w:t>
      </w:r>
      <w:r w:rsidRPr="005C2D94">
        <w:fldChar w:fldCharType="begin"/>
      </w:r>
      <w:r w:rsidRPr="00F54804">
        <w:instrText xml:space="preserve"> SEQ Table \* ARABIC </w:instrText>
      </w:r>
      <w:r w:rsidRPr="005C2D94">
        <w:fldChar w:fldCharType="separate"/>
      </w:r>
      <w:r w:rsidR="00156111">
        <w:rPr>
          <w:noProof/>
        </w:rPr>
        <w:t>86</w:t>
      </w:r>
      <w:r w:rsidRPr="005C2D94">
        <w:fldChar w:fldCharType="end"/>
      </w:r>
      <w:bookmarkEnd w:id="1626"/>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17B4D41D"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03E89972" w:rsidR="00FC68DB" w:rsidRPr="00FC5BEF" w:rsidRDefault="007265AA" w:rsidP="00997E2B">
      <w:pPr>
        <w:pStyle w:val="Example"/>
        <w:keepNext/>
      </w:pPr>
      <w:bookmarkStart w:id="1628" w:name="_Toc338939134"/>
      <w:bookmarkStart w:id="1629" w:name="_Toc288196488"/>
      <w:bookmarkStart w:id="1630" w:name="_Toc288200790"/>
      <w:bookmarkStart w:id="1631" w:name="_Toc338939130"/>
      <w:r>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32" w:name="_Ref158751058"/>
      <w:r w:rsidRPr="005C2D94">
        <w:t>Definition of subtype</w:t>
      </w:r>
      <w:bookmarkEnd w:id="1628"/>
      <w:bookmarkEnd w:id="1632"/>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536F3E85"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w:t>
      </w:r>
      <w:r w:rsidR="0034175E">
        <w:rPr>
          <w:rFonts w:ascii="Cambria" w:hAnsi="Cambria"/>
          <w:lang w:val="en-GB"/>
        </w:rPr>
        <w:t>ross-section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156111">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390E231A"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w:t>
      </w:r>
      <w:r w:rsidR="0034175E">
        <w:rPr>
          <w:rFonts w:ascii="Cambria" w:hAnsi="Cambria"/>
          <w:lang w:val="en-GB"/>
        </w:rPr>
        <w:t>ross-section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156111">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153298A" w:rsidR="00FC68DB" w:rsidRDefault="00FC68DB" w:rsidP="00DD71FD">
      <w:pPr>
        <w:keepNext/>
        <w:spacing w:line="240" w:lineRule="auto"/>
      </w:pPr>
      <w:bookmarkStart w:id="1633" w:name="_Toc288196490"/>
      <w:bookmarkStart w:id="1634" w:name="_Toc288200792"/>
      <w:bookmarkStart w:id="1635" w:name="_Toc338939132"/>
      <w:bookmarkStart w:id="1636" w:name="_Toc288196468"/>
      <w:bookmarkStart w:id="1637" w:name="_Toc288200771"/>
      <w:bookmarkStart w:id="1638" w:name="_Toc338938904"/>
      <w:bookmarkStart w:id="1639" w:name="_Toc338939100"/>
      <w:bookmarkEnd w:id="1629"/>
      <w:bookmarkEnd w:id="1630"/>
      <w:bookmarkEnd w:id="1631"/>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156111" w:rsidRPr="00F54804">
        <w:t xml:space="preserve">Table </w:t>
      </w:r>
      <w:r w:rsidR="00156111">
        <w:rPr>
          <w:noProof/>
        </w:rPr>
        <w:t>87</w:t>
      </w:r>
      <w:r w:rsidR="00E456CF">
        <w:fldChar w:fldCharType="end"/>
      </w:r>
      <w:r w:rsidR="00E456CF">
        <w:t>)</w:t>
      </w:r>
      <w:r w:rsidRPr="005C2D94">
        <w:t>:</w:t>
      </w:r>
      <w:r w:rsidR="00E456CF">
        <w:t xml:space="preserve"> </w:t>
      </w:r>
    </w:p>
    <w:p w14:paraId="6F6C34D4" w14:textId="4F5455F0" w:rsidR="00461A3A" w:rsidRPr="005C2D94" w:rsidRDefault="00461A3A" w:rsidP="001640C5">
      <w:pPr>
        <w:pStyle w:val="Beschriftung"/>
        <w:keepNext/>
        <w:keepLines/>
      </w:pPr>
      <w:bookmarkStart w:id="1640" w:name="_Ref157790445"/>
      <w:bookmarkStart w:id="1641" w:name="_Toc166666854"/>
      <w:r w:rsidRPr="00F54804">
        <w:t xml:space="preserve">Table </w:t>
      </w:r>
      <w:r w:rsidRPr="00F54804">
        <w:fldChar w:fldCharType="begin"/>
      </w:r>
      <w:r w:rsidRPr="00F54804">
        <w:instrText xml:space="preserve"> SEQ Table \* ARABIC </w:instrText>
      </w:r>
      <w:r w:rsidRPr="00F54804">
        <w:fldChar w:fldCharType="separate"/>
      </w:r>
      <w:r w:rsidR="00156111">
        <w:rPr>
          <w:noProof/>
        </w:rPr>
        <w:t>87</w:t>
      </w:r>
      <w:r w:rsidRPr="00F54804">
        <w:fldChar w:fldCharType="end"/>
      </w:r>
      <w:bookmarkEnd w:id="164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41"/>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1C75117F" w:rsidR="00FC68DB" w:rsidRPr="00F667E5" w:rsidRDefault="004255F2" w:rsidP="00DD71FD">
            <w:pPr>
              <w:keepNext/>
              <w:spacing w:line="240" w:lineRule="auto"/>
              <w:rPr>
                <w:b/>
              </w:rPr>
            </w:pPr>
            <w:r>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AEA5644"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156111" w:rsidRPr="00F54804">
        <w:t xml:space="preserve">Table </w:t>
      </w:r>
      <w:r w:rsidR="00156111">
        <w:rPr>
          <w:noProof/>
        </w:rPr>
        <w:t>88</w:t>
      </w:r>
      <w:r w:rsidR="00E456CF">
        <w:fldChar w:fldCharType="end"/>
      </w:r>
      <w:r w:rsidR="00E456CF">
        <w:t>)</w:t>
      </w:r>
      <w:r w:rsidRPr="00BD52D7">
        <w:t>:</w:t>
      </w:r>
      <w:r w:rsidR="00E456CF">
        <w:t xml:space="preserve"> </w:t>
      </w:r>
    </w:p>
    <w:p w14:paraId="25A4C9AD" w14:textId="284641AD" w:rsidR="00BC532A" w:rsidRPr="00BD52D7" w:rsidRDefault="00BC532A" w:rsidP="001640C5">
      <w:pPr>
        <w:pStyle w:val="Beschriftung"/>
        <w:keepNext/>
        <w:keepLines/>
      </w:pPr>
      <w:bookmarkStart w:id="1642" w:name="_Ref157790458"/>
      <w:bookmarkStart w:id="1643" w:name="_Toc166666855"/>
      <w:r w:rsidRPr="00F54804">
        <w:t xml:space="preserve">Table </w:t>
      </w:r>
      <w:r w:rsidRPr="00F54804">
        <w:fldChar w:fldCharType="begin"/>
      </w:r>
      <w:r w:rsidRPr="00F54804">
        <w:instrText xml:space="preserve"> SEQ Table \* ARABIC </w:instrText>
      </w:r>
      <w:r w:rsidRPr="00F54804">
        <w:fldChar w:fldCharType="separate"/>
      </w:r>
      <w:r w:rsidR="00156111">
        <w:rPr>
          <w:noProof/>
        </w:rPr>
        <w:t>88</w:t>
      </w:r>
      <w:r w:rsidRPr="00F54804">
        <w:fldChar w:fldCharType="end"/>
      </w:r>
      <w:bookmarkEnd w:id="1642"/>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4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4408F7C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54D24824" w:rsidR="00FC68DB" w:rsidRPr="00092852" w:rsidRDefault="007265AA"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44" w:name="_Toc288196493"/>
      <w:bookmarkStart w:id="1645"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46" w:name="GenericSeamWeldWeldPosition"/>
      <w:bookmarkStart w:id="1647" w:name="GenericSeamWelParameters"/>
      <w:bookmarkStart w:id="1648" w:name="GenericSeamWeldSubType"/>
      <w:bookmarkStart w:id="1649" w:name="GenericSeamWeldWeldingPosition"/>
      <w:bookmarkStart w:id="1650" w:name="_Toc3557009"/>
      <w:bookmarkStart w:id="1651" w:name="_Toc34747259"/>
      <w:bookmarkStart w:id="1652" w:name="_Toc77102078"/>
      <w:bookmarkStart w:id="1653" w:name="_Ref132191916"/>
      <w:bookmarkStart w:id="1654" w:name="_Ref132191936"/>
      <w:bookmarkStart w:id="1655" w:name="_Toc338938905"/>
      <w:bookmarkStart w:id="1656" w:name="_Toc338939101"/>
      <w:bookmarkStart w:id="1657" w:name="_Toc338939136"/>
      <w:bookmarkEnd w:id="1633"/>
      <w:bookmarkEnd w:id="1634"/>
      <w:bookmarkEnd w:id="1635"/>
      <w:bookmarkEnd w:id="1636"/>
      <w:bookmarkEnd w:id="1637"/>
      <w:bookmarkEnd w:id="1638"/>
      <w:bookmarkEnd w:id="1639"/>
      <w:bookmarkEnd w:id="1644"/>
      <w:bookmarkEnd w:id="1645"/>
      <w:bookmarkEnd w:id="1646"/>
      <w:bookmarkEnd w:id="1647"/>
      <w:bookmarkEnd w:id="1648"/>
      <w:bookmarkEnd w:id="1649"/>
      <w:r w:rsidRPr="00F54804">
        <w:lastRenderedPageBreak/>
        <w:t>Weld Position and Sheet Metal Parameters</w:t>
      </w:r>
      <w:bookmarkEnd w:id="1650"/>
      <w:bookmarkEnd w:id="1651"/>
      <w:bookmarkEnd w:id="1652"/>
      <w:bookmarkEnd w:id="1653"/>
      <w:bookmarkEnd w:id="1654"/>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60CC0904"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156111">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156111">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156111" w:rsidRPr="00F54804">
        <w:t xml:space="preserve">Figure </w:t>
      </w:r>
      <w:r w:rsidR="00156111">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5"/>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6"/>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7"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8"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r w:rsidRPr="005F2643">
              <w:t>t</w:t>
            </w:r>
            <w:r w:rsidRPr="005F2643">
              <w:rPr>
                <w:vertAlign w:val="subscript"/>
              </w:rPr>
              <w:t>i</w:t>
            </w:r>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r w:rsidRPr="005F2643">
              <w:rPr>
                <w:vertAlign w:val="subscript"/>
              </w:rPr>
              <w:t>i</w:t>
            </w:r>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46109C54" w:rsidR="00EE5FFA" w:rsidRDefault="00FC68DB" w:rsidP="000E094F">
      <w:pPr>
        <w:pStyle w:val="Beschriftung"/>
      </w:pPr>
      <w:bookmarkStart w:id="1658" w:name="_Ref397587838"/>
      <w:bookmarkStart w:id="1659" w:name="_Toc3557124"/>
      <w:bookmarkStart w:id="1660" w:name="_Toc34747375"/>
      <w:bookmarkStart w:id="1661" w:name="_Toc76030573"/>
      <w:bookmarkStart w:id="1662" w:name="_Toc94530858"/>
      <w:bookmarkStart w:id="1663" w:name="_Toc101428254"/>
      <w:bookmarkStart w:id="1664" w:name="_Toc166666729"/>
      <w:r w:rsidRPr="00F54804">
        <w:t xml:space="preserve">Figure </w:t>
      </w:r>
      <w:r w:rsidRPr="00F54804">
        <w:fldChar w:fldCharType="begin"/>
      </w:r>
      <w:r w:rsidRPr="00F54804">
        <w:instrText xml:space="preserve"> SEQ Figure \* ARABIC </w:instrText>
      </w:r>
      <w:r w:rsidRPr="00F54804">
        <w:fldChar w:fldCharType="separate"/>
      </w:r>
      <w:r w:rsidR="00156111">
        <w:rPr>
          <w:noProof/>
        </w:rPr>
        <w:t>51</w:t>
      </w:r>
      <w:r w:rsidRPr="00F54804">
        <w:fldChar w:fldCharType="end"/>
      </w:r>
      <w:bookmarkEnd w:id="1658"/>
      <w:r w:rsidR="00B00216">
        <w:t xml:space="preserve"> —</w:t>
      </w:r>
      <w:r w:rsidRPr="00F54804">
        <w:t xml:space="preserve"> Sheet </w:t>
      </w:r>
      <w:r w:rsidR="00261C42">
        <w:t>p</w:t>
      </w:r>
      <w:r w:rsidRPr="00F54804">
        <w:t>arameters vs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59"/>
      <w:bookmarkEnd w:id="1660"/>
      <w:bookmarkEnd w:id="1661"/>
      <w:bookmarkEnd w:id="1662"/>
      <w:bookmarkEnd w:id="1663"/>
      <w:bookmarkEnd w:id="1664"/>
      <w:r w:rsidR="00261C42">
        <w:t xml:space="preserve"> </w:t>
      </w:r>
    </w:p>
    <w:p w14:paraId="185FC9E2" w14:textId="653EAE54" w:rsidR="00614562" w:rsidRPr="00614562" w:rsidRDefault="00614562" w:rsidP="0013175B">
      <w:pPr>
        <w:pStyle w:val="berschrift4"/>
      </w:pPr>
      <w:bookmarkStart w:id="1665" w:name="_Hlk101443281"/>
      <w:r w:rsidRPr="005C2D94">
        <w:t>Parameters Assigned to a Specific Sheet of the Flange</w:t>
      </w:r>
      <w:bookmarkEnd w:id="1665"/>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2D0E5640"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156111" w:rsidRPr="00F54804">
        <w:t xml:space="preserve">Table </w:t>
      </w:r>
      <w:r w:rsidR="00156111">
        <w:rPr>
          <w:noProof/>
        </w:rPr>
        <w:t>89</w:t>
      </w:r>
      <w:r w:rsidR="00E456CF">
        <w:fldChar w:fldCharType="end"/>
      </w:r>
      <w:r w:rsidR="00E456CF">
        <w:t>)</w:t>
      </w:r>
      <w:r w:rsidRPr="00F54804">
        <w:t>:</w:t>
      </w:r>
      <w:r w:rsidR="00E456CF">
        <w:t xml:space="preserve"> </w:t>
      </w:r>
    </w:p>
    <w:p w14:paraId="7B418C1F" w14:textId="53DB7EF2" w:rsidR="00BC532A" w:rsidRPr="00F54804" w:rsidRDefault="00BC532A" w:rsidP="001640C5">
      <w:pPr>
        <w:pStyle w:val="Beschriftung"/>
        <w:keepNext/>
        <w:keepLines/>
      </w:pPr>
      <w:bookmarkStart w:id="1666" w:name="_Ref157790497"/>
      <w:bookmarkStart w:id="1667" w:name="_Toc166666856"/>
      <w:r w:rsidRPr="00F54804">
        <w:t xml:space="preserve">Table </w:t>
      </w:r>
      <w:r w:rsidRPr="00F54804">
        <w:fldChar w:fldCharType="begin"/>
      </w:r>
      <w:r w:rsidRPr="00F54804">
        <w:instrText xml:space="preserve"> SEQ Table \* ARABIC </w:instrText>
      </w:r>
      <w:r w:rsidRPr="00F54804">
        <w:fldChar w:fldCharType="separate"/>
      </w:r>
      <w:r w:rsidR="00156111">
        <w:rPr>
          <w:noProof/>
        </w:rPr>
        <w:t>89</w:t>
      </w:r>
      <w:r w:rsidRPr="00F54804">
        <w:fldChar w:fldCharType="end"/>
      </w:r>
      <w:bookmarkEnd w:id="1666"/>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759C80D2"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156111" w:rsidRPr="00F54804">
        <w:t xml:space="preserve">Figure </w:t>
      </w:r>
      <w:r w:rsidR="00156111">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156111">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39BF4F15" w:rsidR="00FC68DB" w:rsidRPr="00092852" w:rsidRDefault="007265AA"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8" w:name="_Welding_Position"/>
      <w:bookmarkStart w:id="1669" w:name="_Ref397524978"/>
      <w:bookmarkStart w:id="1670" w:name="_Toc3557011"/>
      <w:bookmarkStart w:id="1671" w:name="_Toc34747261"/>
      <w:bookmarkStart w:id="1672" w:name="_Toc77102080"/>
      <w:bookmarkEnd w:id="1668"/>
      <w:r w:rsidRPr="00F54804">
        <w:t>Welding Position</w:t>
      </w:r>
      <w:bookmarkEnd w:id="1655"/>
      <w:bookmarkEnd w:id="1656"/>
      <w:bookmarkEnd w:id="1669"/>
      <w:bookmarkEnd w:id="1670"/>
      <w:bookmarkEnd w:id="1671"/>
      <w:bookmarkEnd w:id="1672"/>
      <w:r w:rsidR="00DF7C63">
        <w:t xml:space="preserve"> </w:t>
      </w:r>
    </w:p>
    <w:p w14:paraId="6595E0F6" w14:textId="08052710" w:rsidR="00A96355" w:rsidRDefault="00FF3869" w:rsidP="000E094F">
      <w:pPr>
        <w:pStyle w:val="berschrift5"/>
      </w:pPr>
      <w:r>
        <w:t>Basic Definitions</w:t>
      </w:r>
      <w:r w:rsidR="00DF7C63">
        <w:t xml:space="preserve"> </w:t>
      </w:r>
    </w:p>
    <w:p w14:paraId="0F2FE194" w14:textId="4F7DA712"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56111" w:rsidRPr="00F54804">
        <w:t xml:space="preserve">Figure </w:t>
      </w:r>
      <w:r w:rsidR="00156111">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0562771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8014BD">
        <w:t>sub</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156111">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73"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6B9DFE2" w:rsidR="00FC68DB" w:rsidRPr="00F54804" w:rsidRDefault="00FC68DB" w:rsidP="00BD52D7">
      <w:pPr>
        <w:pStyle w:val="Beschriftung"/>
      </w:pPr>
      <w:bookmarkStart w:id="1674" w:name="_Ref397529286"/>
      <w:bookmarkStart w:id="1675" w:name="_Toc3557125"/>
      <w:bookmarkStart w:id="1676" w:name="_Toc34747376"/>
      <w:bookmarkStart w:id="1677" w:name="_Toc76030574"/>
      <w:bookmarkStart w:id="1678" w:name="_Toc94530859"/>
      <w:bookmarkStart w:id="1679" w:name="_Toc101428255"/>
      <w:bookmarkStart w:id="1680" w:name="_Toc166666730"/>
      <w:r w:rsidRPr="00F54804">
        <w:t xml:space="preserve">Figure </w:t>
      </w:r>
      <w:bookmarkStart w:id="1681" w:name="Figure10"/>
      <w:r w:rsidRPr="00F54804">
        <w:fldChar w:fldCharType="begin"/>
      </w:r>
      <w:r w:rsidRPr="00F54804">
        <w:instrText xml:space="preserve"> SEQ Figure \* ARABIC </w:instrText>
      </w:r>
      <w:r w:rsidRPr="00F54804">
        <w:fldChar w:fldCharType="separate"/>
      </w:r>
      <w:r w:rsidR="00156111">
        <w:rPr>
          <w:noProof/>
        </w:rPr>
        <w:t>52</w:t>
      </w:r>
      <w:r w:rsidRPr="00F54804">
        <w:fldChar w:fldCharType="end"/>
      </w:r>
      <w:bookmarkEnd w:id="1674"/>
      <w:bookmarkEnd w:id="1681"/>
      <w:r w:rsidR="00B00216">
        <w:t xml:space="preserve"> —</w:t>
      </w:r>
      <w:r w:rsidRPr="00F54804">
        <w:t xml:space="preserve"> Welding </w:t>
      </w:r>
      <w:r w:rsidR="00AA636E">
        <w:t>p</w:t>
      </w:r>
      <w:r w:rsidRPr="00F54804">
        <w:t xml:space="preserve">osition of a </w:t>
      </w:r>
      <w:r w:rsidR="0047234D">
        <w:t>Y-joint</w:t>
      </w:r>
      <w:bookmarkEnd w:id="1675"/>
      <w:bookmarkEnd w:id="1676"/>
      <w:bookmarkEnd w:id="1677"/>
      <w:bookmarkEnd w:id="1678"/>
      <w:bookmarkEnd w:id="1679"/>
      <w:bookmarkEnd w:id="1680"/>
      <w:r w:rsidR="00AA636E">
        <w:t xml:space="preserve"> </w:t>
      </w:r>
    </w:p>
    <w:p w14:paraId="793EF08A" w14:textId="77777777" w:rsidR="00FC68DB" w:rsidRPr="001E4607" w:rsidRDefault="00FC68DB" w:rsidP="000E094F">
      <w:pPr>
        <w:pStyle w:val="berschrift5"/>
      </w:pPr>
      <w:r w:rsidRPr="005C2D94">
        <w:t>Primary and Secondary Sides</w:t>
      </w:r>
      <w:bookmarkEnd w:id="1673"/>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82" w:name="_Toc288196495"/>
      <w:bookmarkStart w:id="1683" w:name="_Toc288200797"/>
      <w:bookmarkStart w:id="1684" w:name="_Toc338939138"/>
      <w:bookmarkEnd w:id="1657"/>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82"/>
      <w:bookmarkEnd w:id="1683"/>
      <w:bookmarkEnd w:id="1684"/>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225C761A"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156111" w:rsidRPr="00F54804">
        <w:t xml:space="preserve">Table </w:t>
      </w:r>
      <w:r w:rsidR="00156111">
        <w:rPr>
          <w:noProof/>
        </w:rPr>
        <w:t>90</w:t>
      </w:r>
      <w:r w:rsidR="00362B32">
        <w:fldChar w:fldCharType="end"/>
      </w:r>
      <w:r w:rsidR="00362B32">
        <w:t>)</w:t>
      </w:r>
      <w:r w:rsidRPr="00F54804">
        <w:t xml:space="preserve">: </w:t>
      </w:r>
    </w:p>
    <w:p w14:paraId="73843C0B" w14:textId="73231BCB" w:rsidR="00BC532A" w:rsidRPr="00F54804" w:rsidRDefault="00BC532A" w:rsidP="001640C5">
      <w:pPr>
        <w:pStyle w:val="Beschriftung"/>
        <w:keepNext/>
        <w:keepLines/>
      </w:pPr>
      <w:bookmarkStart w:id="1685" w:name="_Ref157790541"/>
      <w:bookmarkStart w:id="1686" w:name="_Toc166666857"/>
      <w:r w:rsidRPr="00F54804">
        <w:t xml:space="preserve">Table </w:t>
      </w:r>
      <w:r w:rsidRPr="00F54804">
        <w:fldChar w:fldCharType="begin"/>
      </w:r>
      <w:r w:rsidRPr="00F54804">
        <w:instrText xml:space="preserve"> SEQ Table \* ARABIC </w:instrText>
      </w:r>
      <w:r w:rsidRPr="00F54804">
        <w:fldChar w:fldCharType="separate"/>
      </w:r>
      <w:r w:rsidR="00156111">
        <w:rPr>
          <w:noProof/>
        </w:rPr>
        <w:t>90</w:t>
      </w:r>
      <w:r w:rsidRPr="00F54804">
        <w:fldChar w:fldCharType="end"/>
      </w:r>
      <w:bookmarkEnd w:id="168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8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38111114" w:rsidR="00FC68DB" w:rsidRPr="00F667E5" w:rsidRDefault="00CC3429" w:rsidP="00B202D2">
            <w:pPr>
              <w:keepNext/>
              <w:rPr>
                <w:b/>
              </w:rPr>
            </w:pPr>
            <w:r>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673B5465"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56111">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56111" w:rsidRPr="00156111">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03224406"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156111" w:rsidRPr="00F54804">
        <w:t xml:space="preserve">Table </w:t>
      </w:r>
      <w:r w:rsidR="00156111">
        <w:rPr>
          <w:noProof/>
        </w:rPr>
        <w:t>91</w:t>
      </w:r>
      <w:r w:rsidR="00362B32">
        <w:fldChar w:fldCharType="end"/>
      </w:r>
      <w:r w:rsidR="00362B32">
        <w:t>)</w:t>
      </w:r>
      <w:r w:rsidRPr="00BD52D7">
        <w:t>:</w:t>
      </w:r>
      <w:r w:rsidR="00362B32">
        <w:t xml:space="preserve"> </w:t>
      </w:r>
    </w:p>
    <w:p w14:paraId="306CE14E" w14:textId="58C5F55A" w:rsidR="00BC532A" w:rsidRPr="00BD52D7" w:rsidRDefault="00BC532A" w:rsidP="001640C5">
      <w:pPr>
        <w:pStyle w:val="Beschriftung"/>
        <w:keepNext/>
        <w:keepLines/>
      </w:pPr>
      <w:bookmarkStart w:id="1687" w:name="_Ref157790550"/>
      <w:bookmarkStart w:id="1688" w:name="_Toc166666858"/>
      <w:r w:rsidRPr="00F54804">
        <w:t xml:space="preserve">Table </w:t>
      </w:r>
      <w:r w:rsidRPr="00F54804">
        <w:fldChar w:fldCharType="begin"/>
      </w:r>
      <w:r w:rsidRPr="00F54804">
        <w:instrText xml:space="preserve"> SEQ Table \* ARABIC </w:instrText>
      </w:r>
      <w:r w:rsidRPr="00F54804">
        <w:fldChar w:fldCharType="separate"/>
      </w:r>
      <w:r w:rsidR="00156111">
        <w:rPr>
          <w:noProof/>
        </w:rPr>
        <w:t>91</w:t>
      </w:r>
      <w:r w:rsidRPr="00F54804">
        <w:fldChar w:fldCharType="end"/>
      </w:r>
      <w:bookmarkEnd w:id="1687"/>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5422A4D8" w:rsidR="00FC68DB" w:rsidRPr="0013175B" w:rsidRDefault="007265AA"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9"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9"/>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56C7A3A2"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56111" w:rsidRPr="00F54804">
        <w:t xml:space="preserve">Figure </w:t>
      </w:r>
      <w:r w:rsidR="00156111">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the weld</w:t>
      </w:r>
      <w:r>
        <w:rPr>
          <w:sz w:val="18"/>
          <w:szCs w:val="18"/>
        </w:rPr>
        <w:t xml:space="preserve"> </w:t>
      </w:r>
    </w:p>
    <w:p w14:paraId="170898B6" w14:textId="696CD95B" w:rsidR="00FC68DB" w:rsidRPr="005C2D94" w:rsidRDefault="00FC68DB" w:rsidP="00BD52D7">
      <w:pPr>
        <w:pStyle w:val="Beschriftung"/>
      </w:pPr>
      <w:bookmarkStart w:id="1690" w:name="_Ref397529572"/>
      <w:bookmarkStart w:id="1691" w:name="Figure11"/>
      <w:bookmarkStart w:id="1692" w:name="_Toc3557126"/>
      <w:bookmarkStart w:id="1693" w:name="_Toc34747377"/>
      <w:bookmarkStart w:id="1694" w:name="_Toc76030575"/>
      <w:bookmarkStart w:id="1695" w:name="_Toc94530860"/>
      <w:bookmarkStart w:id="1696" w:name="_Toc101428256"/>
      <w:bookmarkStart w:id="1697" w:name="_Toc166666731"/>
      <w:r w:rsidRPr="00F54804">
        <w:t xml:space="preserve">Figure </w:t>
      </w:r>
      <w:r w:rsidRPr="00F54804">
        <w:fldChar w:fldCharType="begin"/>
      </w:r>
      <w:r w:rsidRPr="00F54804">
        <w:instrText xml:space="preserve"> SEQ Figure \* ARABIC </w:instrText>
      </w:r>
      <w:r w:rsidRPr="00F54804">
        <w:fldChar w:fldCharType="separate"/>
      </w:r>
      <w:r w:rsidR="00156111">
        <w:rPr>
          <w:noProof/>
        </w:rPr>
        <w:t>53</w:t>
      </w:r>
      <w:r w:rsidRPr="00F54804">
        <w:fldChar w:fldCharType="end"/>
      </w:r>
      <w:bookmarkEnd w:id="1690"/>
      <w:bookmarkEnd w:id="1691"/>
      <w:r w:rsidR="00B00216">
        <w:t xml:space="preserve"> —</w:t>
      </w:r>
      <w:r w:rsidRPr="00F54804">
        <w:t xml:space="preserve"> Welding </w:t>
      </w:r>
      <w:r w:rsidR="00AA636E">
        <w:t>p</w:t>
      </w:r>
      <w:r w:rsidRPr="00F54804">
        <w:t>osition vector direction and length</w:t>
      </w:r>
      <w:bookmarkEnd w:id="1692"/>
      <w:bookmarkEnd w:id="1693"/>
      <w:bookmarkEnd w:id="1694"/>
      <w:bookmarkEnd w:id="1695"/>
      <w:bookmarkEnd w:id="1696"/>
      <w:bookmarkEnd w:id="1697"/>
      <w:r w:rsidR="00AA636E">
        <w:t xml:space="preserve"> </w:t>
      </w:r>
    </w:p>
    <w:p w14:paraId="5DB76162" w14:textId="28B296F4" w:rsidR="00F85C4B" w:rsidRDefault="00FC68DB" w:rsidP="000E094F">
      <w:pPr>
        <w:pStyle w:val="berschrift5"/>
      </w:pPr>
      <w:bookmarkStart w:id="1698" w:name="_Toc338939140"/>
      <w:bookmarkStart w:id="1699" w:name="_Toc338939137"/>
      <w:bookmarkStart w:id="1700" w:name="_Toc338938906"/>
      <w:bookmarkStart w:id="1701" w:name="_Toc338939103"/>
      <w:r w:rsidRPr="005C2D94">
        <w:t>Attribute</w:t>
      </w:r>
      <w:r w:rsidR="00F3142F">
        <w:t xml:space="preserve"> </w:t>
      </w:r>
      <w:r w:rsidRPr="00CB0A38">
        <w:rPr>
          <w:rFonts w:ascii="Courier New" w:hAnsi="Courier New" w:cs="Courier New"/>
        </w:rPr>
        <w:t>reference</w:t>
      </w:r>
      <w:bookmarkEnd w:id="1698"/>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702" w:name="_Ref158751378"/>
      <w:r w:rsidRPr="00F54804">
        <w:t>Section</w:t>
      </w:r>
      <w:r w:rsidR="00F3142F">
        <w:t xml:space="preserve"> “</w:t>
      </w:r>
      <w:r w:rsidRPr="005C2D94">
        <w:t>I</w:t>
      </w:r>
      <w:r w:rsidR="00482059">
        <w:t>”</w:t>
      </w:r>
      <w:bookmarkEnd w:id="1702"/>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38755C87" w:rsidR="00FC68DB" w:rsidRPr="00F54804" w:rsidRDefault="00847D1C" w:rsidP="00B202D2">
      <w:r>
        <w:lastRenderedPageBreak/>
        <w:t>NOTE:</w:t>
      </w:r>
      <w:r w:rsidR="00FC68DB" w:rsidRPr="00BD52D7">
        <w:t xml:space="preserve"> Section</w:t>
      </w:r>
      <w:r w:rsidR="00F3142F">
        <w:t xml:space="preserve"> “</w:t>
      </w:r>
      <w:r w:rsidR="00FC68DB" w:rsidRPr="00BD52D7">
        <w:t>I</w:t>
      </w:r>
      <w:r w:rsidR="00482059">
        <w:t xml:space="preserve">” </w:t>
      </w:r>
      <w:r w:rsidR="00725119">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w:t>
      </w:r>
      <w:r w:rsidR="000E1527">
        <w:t>see</w:t>
      </w:r>
      <w:r w:rsidR="00FC68DB" w:rsidRPr="00F54804">
        <w:t xml:space="preserve">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156111">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156111"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03" w:name="_Ref158843035"/>
      <w:r w:rsidRPr="00F54804">
        <w:t>Section</w:t>
      </w:r>
      <w:r w:rsidR="00F3142F">
        <w:t xml:space="preserve"> “</w:t>
      </w:r>
      <w:r w:rsidRPr="00F54804">
        <w:t>Y</w:t>
      </w:r>
      <w:r w:rsidR="00F85C4B">
        <w:t>”</w:t>
      </w:r>
      <w:bookmarkEnd w:id="1703"/>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4D4663B9" w:rsidR="00FC68DB" w:rsidRPr="00F54804" w:rsidRDefault="00847D1C" w:rsidP="001064DD">
      <w:r>
        <w:t>NOTE:</w:t>
      </w:r>
      <w:r w:rsidR="001064DD" w:rsidRPr="00BD52D7">
        <w:t xml:space="preserve"> Section</w:t>
      </w:r>
      <w:r w:rsidR="001064DD">
        <w:t xml:space="preserve"> “Y” must</w:t>
      </w:r>
      <w:r w:rsidR="001064DD" w:rsidRPr="000A1B7B">
        <w:t xml:space="preserve"> not be confused with seam weld subtype</w:t>
      </w:r>
      <w:r w:rsidR="001064DD">
        <w:t xml:space="preserve"> “</w:t>
      </w:r>
      <w:r w:rsidR="001064DD">
        <w:rPr>
          <w:rStyle w:val="CodeCharacter"/>
        </w:rPr>
        <w:t>y</w:t>
      </w:r>
      <w:r w:rsidR="001064DD" w:rsidRPr="00677AC9">
        <w:rPr>
          <w:rStyle w:val="CodeCharacter"/>
        </w:rPr>
        <w:t>_</w:t>
      </w:r>
      <w:r w:rsidR="001064DD">
        <w:rPr>
          <w:rStyle w:val="CodeCharacter"/>
        </w:rPr>
        <w:t>joint</w:t>
      </w:r>
      <w:r w:rsidR="001064DD">
        <w:t xml:space="preserve">” </w:t>
      </w:r>
      <w:r w:rsidR="001064DD" w:rsidRPr="00F54804">
        <w:t>(</w:t>
      </w:r>
      <w:r w:rsidR="000E1527">
        <w:t>see</w:t>
      </w:r>
      <w:r w:rsidR="001064DD" w:rsidRPr="00F54804">
        <w:t xml:space="preserve">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156111">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156111" w:rsidRPr="00BD52D7">
        <w:t>Type Specification</w:t>
      </w:r>
      <w:r w:rsidR="001064DD" w:rsidRPr="00F54804">
        <w:fldChar w:fldCharType="end"/>
      </w:r>
      <w:r w:rsidR="001064DD" w:rsidRPr="00F54804">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704" w:name="_Ref132201536"/>
      <w:r w:rsidRPr="00F54804">
        <w:t>Attribute</w:t>
      </w:r>
      <w:r w:rsidR="00F3142F">
        <w:t xml:space="preserve"> </w:t>
      </w:r>
      <w:r w:rsidRPr="00CB0A38">
        <w:rPr>
          <w:rFonts w:ascii="Courier New" w:hAnsi="Courier New" w:cs="Courier New"/>
        </w:rPr>
        <w:t>filler</w:t>
      </w:r>
      <w:bookmarkEnd w:id="1704"/>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4B70B419"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156111" w:rsidRPr="00F54804">
        <w:t xml:space="preserve">Table </w:t>
      </w:r>
      <w:r w:rsidR="00156111">
        <w:rPr>
          <w:noProof/>
        </w:rPr>
        <w:t>92</w:t>
      </w:r>
      <w:r w:rsidR="00DD189D">
        <w:fldChar w:fldCharType="end"/>
      </w:r>
      <w:r w:rsidR="00DD189D">
        <w:t>)</w:t>
      </w:r>
      <w:r w:rsidRPr="00BD52D7">
        <w:t>:</w:t>
      </w:r>
      <w:r w:rsidR="00DD189D">
        <w:t xml:space="preserve"> </w:t>
      </w:r>
    </w:p>
    <w:p w14:paraId="4F5A8D48" w14:textId="5F4001B5" w:rsidR="00BC532A" w:rsidRPr="00BD52D7" w:rsidRDefault="00BC532A" w:rsidP="001640C5">
      <w:pPr>
        <w:pStyle w:val="Beschriftung"/>
        <w:keepNext/>
        <w:keepLines/>
      </w:pPr>
      <w:bookmarkStart w:id="1705" w:name="_Ref157790654"/>
      <w:bookmarkStart w:id="1706" w:name="_Toc166666859"/>
      <w:r w:rsidRPr="00F54804">
        <w:t xml:space="preserve">Table </w:t>
      </w:r>
      <w:r w:rsidRPr="00F54804">
        <w:fldChar w:fldCharType="begin"/>
      </w:r>
      <w:r w:rsidRPr="00F54804">
        <w:instrText xml:space="preserve"> SEQ Table \* ARABIC </w:instrText>
      </w:r>
      <w:r w:rsidRPr="00F54804">
        <w:fldChar w:fldCharType="separate"/>
      </w:r>
      <w:r w:rsidR="00156111">
        <w:rPr>
          <w:noProof/>
        </w:rPr>
        <w:t>92</w:t>
      </w:r>
      <w:r w:rsidRPr="00F54804">
        <w:fldChar w:fldCharType="end"/>
      </w:r>
      <w:bookmarkEnd w:id="1705"/>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06"/>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7" w:name="_Toc338939148"/>
      <w:bookmarkStart w:id="1708" w:name="_Toc288196499"/>
      <w:bookmarkStart w:id="1709" w:name="_Toc288200801"/>
      <w:bookmarkEnd w:id="1699"/>
      <w:bookmarkEnd w:id="1700"/>
      <w:bookmarkEnd w:id="1701"/>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10" w:name="_Ref159024745"/>
      <w:r w:rsidRPr="00F54804">
        <w:t>Attribute</w:t>
      </w:r>
      <w:r w:rsidR="00F3142F">
        <w:t xml:space="preserve"> </w:t>
      </w:r>
      <w:r w:rsidRPr="00CB0A38">
        <w:rPr>
          <w:rFonts w:ascii="Courier New" w:hAnsi="Courier New" w:cs="Courier New"/>
        </w:rPr>
        <w:t>shape</w:t>
      </w:r>
      <w:bookmarkEnd w:id="1707"/>
      <w:bookmarkEnd w:id="1710"/>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11" w:name="_Toc338939149"/>
      <w:r w:rsidRPr="00F54804">
        <w:t>Attribute</w:t>
      </w:r>
      <w:r w:rsidR="00F3142F">
        <w:t xml:space="preserve"> </w:t>
      </w:r>
      <w:r w:rsidRPr="00CB0A38">
        <w:rPr>
          <w:rFonts w:ascii="Courier New" w:hAnsi="Courier New" w:cs="Courier New"/>
        </w:rPr>
        <w:t>penetration</w:t>
      </w:r>
      <w:bookmarkEnd w:id="1708"/>
      <w:bookmarkEnd w:id="1709"/>
      <w:bookmarkEnd w:id="1711"/>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12" w:name="ModelizationWeldDefinition"/>
      <w:bookmarkStart w:id="1713" w:name="WeldDefinition"/>
      <w:bookmarkStart w:id="1714" w:name="WeldDefinitionButtWeld"/>
      <w:bookmarkStart w:id="1715" w:name="_Toc288200762"/>
      <w:bookmarkStart w:id="1716" w:name="_Toc338939106"/>
      <w:bookmarkStart w:id="1717" w:name="_Toc3557012"/>
      <w:bookmarkStart w:id="1718" w:name="_Toc34747262"/>
      <w:bookmarkStart w:id="1719" w:name="_Toc77102081"/>
      <w:bookmarkStart w:id="1720" w:name="_Toc288196464"/>
      <w:bookmarkStart w:id="1721" w:name="_Toc166666641"/>
      <w:bookmarkEnd w:id="1712"/>
      <w:bookmarkEnd w:id="1713"/>
      <w:bookmarkEnd w:id="1714"/>
      <w:r w:rsidRPr="00F54804">
        <w:lastRenderedPageBreak/>
        <w:t xml:space="preserve">Butt </w:t>
      </w:r>
      <w:bookmarkEnd w:id="1715"/>
      <w:r w:rsidRPr="00F54804">
        <w:t>Joint</w:t>
      </w:r>
      <w:bookmarkEnd w:id="1716"/>
      <w:bookmarkEnd w:id="1717"/>
      <w:bookmarkEnd w:id="1718"/>
      <w:bookmarkEnd w:id="1719"/>
      <w:bookmarkEnd w:id="1721"/>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22" w:name="_Toc3557013"/>
      <w:bookmarkStart w:id="1723" w:name="_Toc34747263"/>
      <w:bookmarkStart w:id="1724" w:name="_Toc77102082"/>
      <w:r w:rsidRPr="00F54804">
        <w:t>Sheet Parameters</w:t>
      </w:r>
      <w:bookmarkEnd w:id="1722"/>
      <w:bookmarkEnd w:id="1723"/>
      <w:bookmarkEnd w:id="1724"/>
      <w:r w:rsidR="001C5A76">
        <w:t xml:space="preserve"> </w:t>
      </w:r>
    </w:p>
    <w:p w14:paraId="2F9E78D2" w14:textId="04182910"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156111">
        <w:t xml:space="preserve">Figure </w:t>
      </w:r>
      <w:r w:rsidR="00156111">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C207A1" w:rsidRPr="00C207A1">
        <w:rPr>
          <w:sz w:val="18"/>
          <w:szCs w:val="20"/>
        </w:rPr>
        <w:t>t</w:t>
      </w:r>
      <w:r w:rsidR="00C207A1" w:rsidRPr="00C207A1">
        <w:rPr>
          <w:sz w:val="18"/>
          <w:szCs w:val="20"/>
          <w:vertAlign w:val="subscript"/>
        </w:rPr>
        <w:t>B</w:t>
      </w:r>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4B21AAFE" w:rsidR="00032AE6" w:rsidRDefault="008B6C92" w:rsidP="008B6C92">
      <w:pPr>
        <w:pStyle w:val="Beschriftung"/>
      </w:pPr>
      <w:bookmarkStart w:id="1725" w:name="_Ref158837216"/>
      <w:bookmarkStart w:id="1726" w:name="_Toc166666732"/>
      <w:r>
        <w:t xml:space="preserve">Figure </w:t>
      </w:r>
      <w:r>
        <w:fldChar w:fldCharType="begin"/>
      </w:r>
      <w:r>
        <w:instrText xml:space="preserve"> SEQ Figure \* ARABIC </w:instrText>
      </w:r>
      <w:r>
        <w:fldChar w:fldCharType="separate"/>
      </w:r>
      <w:r w:rsidR="00156111">
        <w:rPr>
          <w:noProof/>
        </w:rPr>
        <w:t>54</w:t>
      </w:r>
      <w:r>
        <w:fldChar w:fldCharType="end"/>
      </w:r>
      <w:bookmarkEnd w:id="1725"/>
      <w:r w:rsidR="001C5A76">
        <w:t xml:space="preserve"> </w:t>
      </w:r>
      <w:r>
        <w:t xml:space="preserve">— Butt </w:t>
      </w:r>
      <w:r w:rsidR="00C207A1">
        <w:t>j</w:t>
      </w:r>
      <w:r>
        <w:t xml:space="preserve">oint </w:t>
      </w:r>
      <w:r w:rsidR="001C3E58">
        <w:t>sheet layout</w:t>
      </w:r>
      <w:bookmarkEnd w:id="1726"/>
      <w:r w:rsidR="008676A9">
        <w:t xml:space="preserve"> </w:t>
      </w:r>
    </w:p>
    <w:p w14:paraId="21B77D6F" w14:textId="74E1737B" w:rsidR="00FC68DB" w:rsidRDefault="00FC68DB">
      <w:pPr>
        <w:pStyle w:val="berschrift4"/>
      </w:pPr>
      <w:bookmarkStart w:id="1727" w:name="_Toc3557014"/>
      <w:bookmarkStart w:id="1728" w:name="_Toc34747264"/>
      <w:bookmarkStart w:id="1729" w:name="_Toc77102083"/>
      <w:r w:rsidRPr="00F54804">
        <w:t>Weld Parameters</w:t>
      </w:r>
      <w:bookmarkEnd w:id="1727"/>
      <w:bookmarkEnd w:id="1728"/>
      <w:bookmarkEnd w:id="1729"/>
      <w:r w:rsidR="001C5A76">
        <w:t xml:space="preserve"> </w:t>
      </w:r>
    </w:p>
    <w:p w14:paraId="72ECF079" w14:textId="20BB346F"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156111">
        <w:t xml:space="preserve">Figure </w:t>
      </w:r>
      <w:r w:rsidR="00156111">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2ADCAB87" w:rsidR="00032AE6" w:rsidRDefault="00C64D50" w:rsidP="00C64D50">
      <w:pPr>
        <w:pStyle w:val="Beschriftung"/>
      </w:pPr>
      <w:bookmarkStart w:id="1730" w:name="_Ref158837417"/>
      <w:bookmarkStart w:id="1731" w:name="_Toc166666733"/>
      <w:r>
        <w:t xml:space="preserve">Figure </w:t>
      </w:r>
      <w:r>
        <w:fldChar w:fldCharType="begin"/>
      </w:r>
      <w:r>
        <w:instrText xml:space="preserve"> SEQ Figure \* ARABIC </w:instrText>
      </w:r>
      <w:r>
        <w:fldChar w:fldCharType="separate"/>
      </w:r>
      <w:r w:rsidR="00156111">
        <w:rPr>
          <w:noProof/>
        </w:rPr>
        <w:t>55</w:t>
      </w:r>
      <w:r>
        <w:fldChar w:fldCharType="end"/>
      </w:r>
      <w:bookmarkEnd w:id="1730"/>
      <w:r w:rsidR="001C5A76">
        <w:t xml:space="preserve"> </w:t>
      </w:r>
      <w:r>
        <w:t xml:space="preserve">— Butt </w:t>
      </w:r>
      <w:r w:rsidR="00210BC4">
        <w:t>j</w:t>
      </w:r>
      <w:r>
        <w:t>oint parameters</w:t>
      </w:r>
      <w:bookmarkEnd w:id="1731"/>
      <w:r w:rsidR="008676A9">
        <w:t xml:space="preserve"> </w:t>
      </w:r>
    </w:p>
    <w:p w14:paraId="1F735B9B" w14:textId="0FCD9765"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156111" w:rsidRPr="00F54804">
        <w:t xml:space="preserve">Table </w:t>
      </w:r>
      <w:r w:rsidR="00156111">
        <w:rPr>
          <w:noProof/>
        </w:rPr>
        <w:t>93</w:t>
      </w:r>
      <w:r w:rsidR="00DD189D">
        <w:fldChar w:fldCharType="end"/>
      </w:r>
      <w:r w:rsidR="00DD189D">
        <w:t>)</w:t>
      </w:r>
      <w:r w:rsidRPr="005C2D94">
        <w:t>:</w:t>
      </w:r>
      <w:r w:rsidR="00210B28">
        <w:t xml:space="preserve"> </w:t>
      </w:r>
    </w:p>
    <w:p w14:paraId="5552C86A" w14:textId="623DF058" w:rsidR="0025265B" w:rsidRPr="005C2D94" w:rsidRDefault="0025265B" w:rsidP="001640C5">
      <w:pPr>
        <w:pStyle w:val="Beschriftung"/>
        <w:keepNext/>
        <w:keepLines/>
      </w:pPr>
      <w:bookmarkStart w:id="1732" w:name="_Ref157790706"/>
      <w:bookmarkStart w:id="1733" w:name="_Toc166666860"/>
      <w:r w:rsidRPr="00F54804">
        <w:t xml:space="preserve">Table </w:t>
      </w:r>
      <w:r w:rsidRPr="005C2D94">
        <w:fldChar w:fldCharType="begin"/>
      </w:r>
      <w:r w:rsidRPr="00F54804">
        <w:instrText xml:space="preserve"> SEQ Table \* ARABIC </w:instrText>
      </w:r>
      <w:r w:rsidRPr="005C2D94">
        <w:fldChar w:fldCharType="separate"/>
      </w:r>
      <w:r w:rsidR="00156111">
        <w:rPr>
          <w:noProof/>
        </w:rPr>
        <w:t>93</w:t>
      </w:r>
      <w:r w:rsidRPr="005C2D94">
        <w:fldChar w:fldCharType="end"/>
      </w:r>
      <w:bookmarkEnd w:id="1732"/>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33"/>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34" w:name="_Toc338939151"/>
      <w:bookmarkStart w:id="1735" w:name="_Toc3557015"/>
      <w:bookmarkStart w:id="1736" w:name="_Toc34747265"/>
      <w:bookmarkStart w:id="1737" w:name="_Toc77102084"/>
      <w:r w:rsidRPr="000A1B7B">
        <w:lastRenderedPageBreak/>
        <w:t>Attributes</w:t>
      </w:r>
      <w:bookmarkEnd w:id="1734"/>
      <w:bookmarkEnd w:id="1735"/>
      <w:bookmarkEnd w:id="1736"/>
      <w:bookmarkEnd w:id="1737"/>
    </w:p>
    <w:p w14:paraId="4B248A10" w14:textId="4A65F7EA" w:rsidR="00F85C4B" w:rsidRDefault="00FC68DB" w:rsidP="000E094F">
      <w:pPr>
        <w:pStyle w:val="berschrift5"/>
      </w:pPr>
      <w:bookmarkStart w:id="1738" w:name="_Toc338939153"/>
      <w:r w:rsidRPr="00F54804">
        <w:t>Attribute</w:t>
      </w:r>
      <w:r w:rsidR="00F3142F">
        <w:t xml:space="preserve"> </w:t>
      </w:r>
      <w:r w:rsidRPr="0056045D">
        <w:rPr>
          <w:rFonts w:ascii="Courier New" w:hAnsi="Courier New"/>
          <w:bCs/>
        </w:rPr>
        <w:t>base</w:t>
      </w:r>
      <w:bookmarkEnd w:id="1738"/>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9" w:name="_Toc338939154"/>
      <w:r w:rsidRPr="00F54804">
        <w:t>Attribute</w:t>
      </w:r>
      <w:r w:rsidR="00F3142F">
        <w:t xml:space="preserve"> </w:t>
      </w:r>
      <w:r w:rsidRPr="0056045D">
        <w:rPr>
          <w:rFonts w:ascii="Courier New" w:hAnsi="Courier New"/>
          <w:bCs/>
        </w:rPr>
        <w:t>technology</w:t>
      </w:r>
      <w:bookmarkEnd w:id="1739"/>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40" w:name="_Toc288196505"/>
      <w:bookmarkStart w:id="1741" w:name="_Toc288200807"/>
      <w:bookmarkStart w:id="1742" w:name="_Toc338939155"/>
      <w:bookmarkStart w:id="1743" w:name="_Toc3557016"/>
      <w:bookmarkStart w:id="1744" w:name="_Toc34747266"/>
      <w:bookmarkStart w:id="1745"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40"/>
      <w:bookmarkEnd w:id="1741"/>
      <w:bookmarkEnd w:id="1742"/>
      <w:bookmarkEnd w:id="1743"/>
      <w:bookmarkEnd w:id="1744"/>
      <w:bookmarkEnd w:id="1745"/>
      <w:r w:rsidR="0056045D">
        <w:rPr>
          <w:rFonts w:ascii="Courier New" w:hAnsi="Courier New"/>
          <w:bCs/>
        </w:rPr>
        <w:t>/&gt;</w:t>
      </w:r>
      <w:r w:rsidR="00F85C4B">
        <w:t xml:space="preserve"> </w:t>
      </w:r>
    </w:p>
    <w:p w14:paraId="2138BB05" w14:textId="28BD1E02"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156111" w:rsidRPr="00F54804">
        <w:t xml:space="preserve">Table </w:t>
      </w:r>
      <w:r w:rsidR="00156111">
        <w:rPr>
          <w:noProof/>
        </w:rPr>
        <w:t>94</w:t>
      </w:r>
      <w:r w:rsidR="00DD189D">
        <w:fldChar w:fldCharType="end"/>
      </w:r>
      <w:r w:rsidR="00DD189D">
        <w:t>)</w:t>
      </w:r>
      <w:r w:rsidRPr="000A1B7B">
        <w:t>:</w:t>
      </w:r>
      <w:r w:rsidR="00DD189D">
        <w:t xml:space="preserve"> </w:t>
      </w:r>
    </w:p>
    <w:p w14:paraId="58FD3CDD" w14:textId="3DDFE9FF" w:rsidR="0025265B" w:rsidRPr="00F54804" w:rsidRDefault="0025265B" w:rsidP="001640C5">
      <w:pPr>
        <w:pStyle w:val="Beschriftung"/>
        <w:keepNext/>
        <w:keepLines/>
      </w:pPr>
      <w:bookmarkStart w:id="1746" w:name="_Ref157790720"/>
      <w:bookmarkStart w:id="1747" w:name="_Toc166666861"/>
      <w:r w:rsidRPr="00F54804">
        <w:t xml:space="preserve">Table </w:t>
      </w:r>
      <w:r w:rsidRPr="005C2D94">
        <w:fldChar w:fldCharType="begin"/>
      </w:r>
      <w:r w:rsidRPr="00F54804">
        <w:instrText xml:space="preserve"> SEQ Table \* ARABIC </w:instrText>
      </w:r>
      <w:r w:rsidRPr="005C2D94">
        <w:fldChar w:fldCharType="separate"/>
      </w:r>
      <w:r w:rsidR="00156111">
        <w:rPr>
          <w:noProof/>
        </w:rPr>
        <w:t>94</w:t>
      </w:r>
      <w:r w:rsidRPr="005C2D94">
        <w:fldChar w:fldCharType="end"/>
      </w:r>
      <w:bookmarkEnd w:id="1746"/>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8" w:name="_Toc288196507"/>
      <w:bookmarkStart w:id="1749" w:name="_Toc288200809"/>
      <w:bookmarkStart w:id="1750"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5ECE5841"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156111">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r w:rsidRPr="009C4D05">
        <w:rPr>
          <w:rFonts w:ascii="Courier New" w:hAnsi="Courier New"/>
          <w:bCs/>
        </w:rPr>
        <w:t>section</w:t>
      </w:r>
      <w:bookmarkEnd w:id="1748"/>
      <w:bookmarkEnd w:id="1749"/>
      <w:bookmarkEnd w:id="1750"/>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3CE3195D"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56111">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0B6B3DF5"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0E1527">
        <w:rPr>
          <w:rFonts w:ascii="Cambria" w:hAnsi="Cambria"/>
          <w:lang w:val="en-GB"/>
        </w:rPr>
        <w:t>see</w:t>
      </w:r>
      <w:r w:rsidR="003E3E3F" w:rsidRPr="0013175B">
        <w:rPr>
          <w:rFonts w:ascii="Cambria" w:hAnsi="Cambria"/>
          <w:lang w:val="en-GB"/>
        </w:rPr>
        <w:t xml:space="preserve">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156111">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51" w:name="_Toc338939158"/>
      <w:r w:rsidRPr="005C2D94">
        <w:t>Attribute</w:t>
      </w:r>
      <w:r w:rsidR="00F3142F">
        <w:t xml:space="preserve"> </w:t>
      </w:r>
      <w:r w:rsidRPr="009C4D05">
        <w:rPr>
          <w:rFonts w:ascii="Courier New" w:hAnsi="Courier New"/>
          <w:bCs/>
        </w:rPr>
        <w:t>width</w:t>
      </w:r>
      <w:r w:rsidR="00F85C4B">
        <w:t xml:space="preserve"> </w:t>
      </w:r>
    </w:p>
    <w:bookmarkEnd w:id="1751"/>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52" w:name="_Toc338939159"/>
      <w:r w:rsidRPr="000A1B7B">
        <w:t>Attribute</w:t>
      </w:r>
      <w:r w:rsidR="00F3142F">
        <w:t xml:space="preserve"> </w:t>
      </w:r>
      <w:r w:rsidRPr="009C4D05">
        <w:rPr>
          <w:rFonts w:ascii="Courier New" w:hAnsi="Courier New"/>
          <w:bCs/>
        </w:rPr>
        <w:t>filler</w:t>
      </w:r>
      <w:bookmarkEnd w:id="1752"/>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3ECABBA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56111">
        <w:t>10.2.4.4.19</w:t>
      </w:r>
      <w:r>
        <w:fldChar w:fldCharType="end"/>
      </w:r>
      <w:r>
        <w:t xml:space="preserve"> </w:t>
      </w:r>
      <w:r>
        <w:fldChar w:fldCharType="begin"/>
      </w:r>
      <w:r>
        <w:instrText xml:space="preserve"> REF _Ref132201536 \h </w:instrText>
      </w:r>
      <w:r>
        <w:fldChar w:fldCharType="separate"/>
      </w:r>
      <w:r w:rsidR="00156111" w:rsidRPr="00F54804">
        <w:t>Attribute</w:t>
      </w:r>
      <w:r w:rsidR="00156111">
        <w:t xml:space="preserve"> </w:t>
      </w:r>
      <w:r w:rsidR="00156111"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30A97286" w:rsidR="00FC68DB" w:rsidRPr="0013175B" w:rsidRDefault="007265AA" w:rsidP="00D2122F">
      <w:pPr>
        <w:pStyle w:val="Example"/>
        <w:keepNext/>
      </w:pPr>
      <w:r>
        <w:t>EXAMPLE</w:t>
      </w:r>
      <w:r w:rsidR="000322A0">
        <w:t xml:space="preserv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36912D20" w:rsidR="00FC68DB" w:rsidRPr="00AB0A9A" w:rsidRDefault="007265AA" w:rsidP="00D2122F">
      <w:pPr>
        <w:pStyle w:val="Example"/>
        <w:keepNext/>
      </w:pPr>
      <w:bookmarkStart w:id="1753" w:name="WeldDefinitionCornerWeld"/>
      <w:bookmarkStart w:id="1754" w:name="_Toc288200763"/>
      <w:bookmarkStart w:id="1755" w:name="_Toc338939107"/>
      <w:bookmarkEnd w:id="1753"/>
      <w:r>
        <w:t>EXAMPLE</w:t>
      </w:r>
      <w:r w:rsidR="000322A0">
        <w:t xml:space="preserv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56" w:name="_Toc414263397"/>
      <w:bookmarkStart w:id="1757" w:name="_Toc3557017"/>
      <w:bookmarkStart w:id="1758" w:name="_Toc34747267"/>
      <w:bookmarkStart w:id="1759" w:name="_Toc77102086"/>
      <w:bookmarkEnd w:id="1756"/>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57"/>
      <w:bookmarkEnd w:id="1758"/>
      <w:bookmarkEnd w:id="1759"/>
      <w:r w:rsidR="009C4D05">
        <w:rPr>
          <w:rFonts w:ascii="Courier New" w:hAnsi="Courier New"/>
          <w:bCs/>
        </w:rPr>
        <w:t>/&gt;</w:t>
      </w:r>
      <w:r w:rsidR="00F85C4B">
        <w:t xml:space="preserve"> </w:t>
      </w:r>
    </w:p>
    <w:p w14:paraId="11C1B025" w14:textId="0E1F4202"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156111" w:rsidRPr="00AB0A9A">
        <w:t xml:space="preserve">Table </w:t>
      </w:r>
      <w:r w:rsidR="00156111">
        <w:rPr>
          <w:noProof/>
        </w:rPr>
        <w:t>95</w:t>
      </w:r>
      <w:r w:rsidR="00594B01">
        <w:fldChar w:fldCharType="end"/>
      </w:r>
      <w:r w:rsidR="00594B01">
        <w:t>)</w:t>
      </w:r>
      <w:r w:rsidRPr="00AB0A9A">
        <w:t>:</w:t>
      </w:r>
      <w:r w:rsidR="00594B01">
        <w:t xml:space="preserve"> </w:t>
      </w:r>
    </w:p>
    <w:p w14:paraId="2A2D733E" w14:textId="75C05BCF" w:rsidR="0025265B" w:rsidRPr="00AB0A9A" w:rsidRDefault="0025265B" w:rsidP="001640C5">
      <w:pPr>
        <w:pStyle w:val="Beschriftung"/>
        <w:keepNext/>
        <w:keepLines/>
      </w:pPr>
      <w:bookmarkStart w:id="1760" w:name="_Ref157790763"/>
      <w:bookmarkStart w:id="1761" w:name="_Toc166666862"/>
      <w:r w:rsidRPr="00AB0A9A">
        <w:t xml:space="preserve">Table </w:t>
      </w:r>
      <w:r w:rsidRPr="00AB0A9A">
        <w:fldChar w:fldCharType="begin"/>
      </w:r>
      <w:r w:rsidRPr="00AB0A9A">
        <w:instrText xml:space="preserve"> SEQ Table \* ARABIC </w:instrText>
      </w:r>
      <w:r w:rsidRPr="00AB0A9A">
        <w:fldChar w:fldCharType="separate"/>
      </w:r>
      <w:r w:rsidR="00156111">
        <w:rPr>
          <w:noProof/>
        </w:rPr>
        <w:t>95</w:t>
      </w:r>
      <w:r w:rsidRPr="00AB0A9A">
        <w:fldChar w:fldCharType="end"/>
      </w:r>
      <w:bookmarkEnd w:id="1760"/>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280CEEF9" w:rsidR="00FC68DB" w:rsidRPr="00AB0A9A" w:rsidRDefault="007265AA"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62" w:name="_Toc3557018"/>
      <w:bookmarkStart w:id="1763" w:name="_Toc34747268"/>
      <w:bookmarkStart w:id="1764" w:name="_Toc77102087"/>
      <w:bookmarkStart w:id="1765" w:name="_Toc166666642"/>
      <w:r w:rsidRPr="00F54804">
        <w:t>Corner Weld</w:t>
      </w:r>
      <w:bookmarkEnd w:id="1754"/>
      <w:bookmarkEnd w:id="1755"/>
      <w:bookmarkEnd w:id="1762"/>
      <w:bookmarkEnd w:id="1763"/>
      <w:bookmarkEnd w:id="1764"/>
      <w:bookmarkEnd w:id="1765"/>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66" w:name="_Toc34747269"/>
      <w:bookmarkStart w:id="1767" w:name="_Toc77102088"/>
      <w:bookmarkStart w:id="1768" w:name="_Toc3557019"/>
      <w:r w:rsidRPr="00F54804">
        <w:t>Simple Corner Weld</w:t>
      </w:r>
      <w:bookmarkEnd w:id="1766"/>
      <w:bookmarkEnd w:id="1767"/>
      <w:r w:rsidR="00C45422">
        <w:t xml:space="preserve"> </w:t>
      </w:r>
    </w:p>
    <w:p w14:paraId="2DDB54CC" w14:textId="1998053C" w:rsidR="00FC68DB" w:rsidRDefault="00FC68DB" w:rsidP="000E094F">
      <w:pPr>
        <w:pStyle w:val="berschrift5"/>
      </w:pPr>
      <w:r w:rsidRPr="005C2D94">
        <w:t>Sheet Parameters</w:t>
      </w:r>
      <w:bookmarkEnd w:id="1768"/>
      <w:r w:rsidR="00C45422">
        <w:t xml:space="preserve"> </w:t>
      </w:r>
    </w:p>
    <w:p w14:paraId="7BAC59D2" w14:textId="289A8D1A"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156111">
        <w:t xml:space="preserve">Figure </w:t>
      </w:r>
      <w:r w:rsidR="00156111">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8676A9" w:rsidRPr="008676A9">
        <w:rPr>
          <w:sz w:val="18"/>
          <w:szCs w:val="20"/>
        </w:rPr>
        <w:t>t</w:t>
      </w:r>
      <w:r w:rsidR="008676A9" w:rsidRPr="008676A9">
        <w:rPr>
          <w:sz w:val="18"/>
          <w:szCs w:val="20"/>
          <w:vertAlign w:val="subscript"/>
        </w:rPr>
        <w:t>B</w:t>
      </w:r>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3A2FB278" w:rsidR="00D7663B" w:rsidRPr="00F54804" w:rsidRDefault="00261D7B" w:rsidP="00261D7B">
      <w:pPr>
        <w:pStyle w:val="Beschriftung"/>
      </w:pPr>
      <w:bookmarkStart w:id="1769" w:name="_Ref158844110"/>
      <w:bookmarkStart w:id="1770" w:name="_Toc166666734"/>
      <w:r>
        <w:t xml:space="preserve">Figure </w:t>
      </w:r>
      <w:r>
        <w:fldChar w:fldCharType="begin"/>
      </w:r>
      <w:r>
        <w:instrText xml:space="preserve"> SEQ Figure \* ARABIC </w:instrText>
      </w:r>
      <w:r>
        <w:fldChar w:fldCharType="separate"/>
      </w:r>
      <w:r w:rsidR="00156111">
        <w:rPr>
          <w:noProof/>
        </w:rPr>
        <w:t>56</w:t>
      </w:r>
      <w:r>
        <w:fldChar w:fldCharType="end"/>
      </w:r>
      <w:bookmarkEnd w:id="1769"/>
      <w:r w:rsidR="00132470">
        <w:t xml:space="preserve"> </w:t>
      </w:r>
      <w:r>
        <w:t xml:space="preserve">— Corner </w:t>
      </w:r>
      <w:r w:rsidR="00507C4C">
        <w:t>w</w:t>
      </w:r>
      <w:r>
        <w:t xml:space="preserve">eld </w:t>
      </w:r>
      <w:r w:rsidR="001C3E58">
        <w:t>sheet layout</w:t>
      </w:r>
      <w:bookmarkEnd w:id="1770"/>
      <w:r w:rsidR="00702480">
        <w:t xml:space="preserve"> </w:t>
      </w:r>
    </w:p>
    <w:p w14:paraId="60FF600B" w14:textId="56EF9416" w:rsidR="00FC68DB" w:rsidRDefault="00FC68DB" w:rsidP="000E094F">
      <w:pPr>
        <w:pStyle w:val="berschrift5"/>
      </w:pPr>
      <w:bookmarkStart w:id="1771" w:name="_Toc3557020"/>
      <w:r w:rsidRPr="005C2D94">
        <w:lastRenderedPageBreak/>
        <w:t>Weld Parameters</w:t>
      </w:r>
      <w:bookmarkEnd w:id="1771"/>
      <w:r w:rsidR="00702480">
        <w:t xml:space="preserve"> </w:t>
      </w:r>
    </w:p>
    <w:p w14:paraId="05DD9EBC" w14:textId="5966B25E"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156111">
        <w:t xml:space="preserve">Figure </w:t>
      </w:r>
      <w:r w:rsidR="00156111">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0880EEC8" w:rsidR="00FC68DB" w:rsidRPr="00F54804" w:rsidRDefault="00261D7B" w:rsidP="00261D7B">
      <w:pPr>
        <w:pStyle w:val="Beschriftung"/>
      </w:pPr>
      <w:bookmarkStart w:id="1772" w:name="_Ref158844237"/>
      <w:bookmarkStart w:id="1773" w:name="_Toc166666735"/>
      <w:r>
        <w:t xml:space="preserve">Figure </w:t>
      </w:r>
      <w:r>
        <w:fldChar w:fldCharType="begin"/>
      </w:r>
      <w:r>
        <w:instrText xml:space="preserve"> SEQ Figure \* ARABIC </w:instrText>
      </w:r>
      <w:r>
        <w:fldChar w:fldCharType="separate"/>
      </w:r>
      <w:r w:rsidR="00156111">
        <w:rPr>
          <w:noProof/>
        </w:rPr>
        <w:t>57</w:t>
      </w:r>
      <w:r>
        <w:fldChar w:fldCharType="end"/>
      </w:r>
      <w:bookmarkEnd w:id="1772"/>
      <w:r w:rsidR="00132470">
        <w:t xml:space="preserve"> </w:t>
      </w:r>
      <w:r>
        <w:t xml:space="preserve">— Corner </w:t>
      </w:r>
      <w:r w:rsidR="001C3E58">
        <w:t>weld parameter</w:t>
      </w:r>
      <w:r>
        <w:t>s</w:t>
      </w:r>
      <w:bookmarkEnd w:id="1773"/>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760395FF"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156111" w:rsidRPr="00F54804">
        <w:t xml:space="preserve">Table </w:t>
      </w:r>
      <w:r w:rsidR="00156111">
        <w:rPr>
          <w:noProof/>
        </w:rPr>
        <w:t>96</w:t>
      </w:r>
      <w:r w:rsidR="00594B01">
        <w:fldChar w:fldCharType="end"/>
      </w:r>
      <w:r w:rsidR="00594B01">
        <w:t>)</w:t>
      </w:r>
      <w:r w:rsidR="00FC68DB" w:rsidRPr="00F54804">
        <w:t>:</w:t>
      </w:r>
      <w:r w:rsidR="00594B01">
        <w:t xml:space="preserve"> </w:t>
      </w:r>
    </w:p>
    <w:p w14:paraId="2FD3FD51" w14:textId="39594E1D" w:rsidR="0025265B" w:rsidRPr="00F54804" w:rsidRDefault="0025265B" w:rsidP="001640C5">
      <w:pPr>
        <w:pStyle w:val="Beschriftung"/>
        <w:keepNext/>
        <w:keepLines/>
      </w:pPr>
      <w:bookmarkStart w:id="1774" w:name="_Ref157790790"/>
      <w:bookmarkStart w:id="1775" w:name="_Toc166666863"/>
      <w:r w:rsidRPr="00F54804">
        <w:t xml:space="preserve">Table </w:t>
      </w:r>
      <w:r w:rsidRPr="005C2D94">
        <w:fldChar w:fldCharType="begin"/>
      </w:r>
      <w:r w:rsidRPr="00F54804">
        <w:instrText xml:space="preserve"> SEQ Table \* ARABIC </w:instrText>
      </w:r>
      <w:r w:rsidRPr="005C2D94">
        <w:fldChar w:fldCharType="separate"/>
      </w:r>
      <w:r w:rsidR="00156111">
        <w:rPr>
          <w:noProof/>
        </w:rPr>
        <w:t>96</w:t>
      </w:r>
      <w:r w:rsidRPr="005C2D94">
        <w:fldChar w:fldCharType="end"/>
      </w:r>
      <w:bookmarkEnd w:id="1774"/>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75"/>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76" w:name="_Toc34747270"/>
      <w:bookmarkStart w:id="1777" w:name="_Toc77102089"/>
      <w:r w:rsidRPr="000A1B7B">
        <w:t>Double Corner Weld</w:t>
      </w:r>
      <w:bookmarkEnd w:id="1776"/>
      <w:bookmarkEnd w:id="1777"/>
    </w:p>
    <w:p w14:paraId="172CCB80" w14:textId="77777777" w:rsidR="00FC68DB" w:rsidRPr="00F54804" w:rsidRDefault="00FC68DB" w:rsidP="000E094F">
      <w:pPr>
        <w:pStyle w:val="berschrift5"/>
      </w:pPr>
      <w:r w:rsidRPr="00F54804">
        <w:t>Sheet Parameters</w:t>
      </w:r>
    </w:p>
    <w:p w14:paraId="2C879AFC" w14:textId="573C4B7B"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156111" w:rsidRPr="00156111">
        <w:rPr>
          <w:bCs/>
        </w:rPr>
        <w:t xml:space="preserve">Figure </w:t>
      </w:r>
      <w:r w:rsidR="00156111" w:rsidRPr="00156111">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7C784E4D" w:rsidR="00FC68DB" w:rsidRPr="0013175B" w:rsidRDefault="00FC68DB" w:rsidP="00B202D2">
            <w:pPr>
              <w:jc w:val="center"/>
              <w:rPr>
                <w:b/>
                <w:bCs/>
              </w:rPr>
            </w:pPr>
            <w:bookmarkStart w:id="1778" w:name="_Ref158844724"/>
            <w:bookmarkStart w:id="1779" w:name="_Toc76030580"/>
            <w:bookmarkStart w:id="1780" w:name="_Toc94530865"/>
            <w:bookmarkStart w:id="1781" w:name="_Toc101428261"/>
            <w:bookmarkStart w:id="1782" w:name="_Toc16666673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56111">
              <w:rPr>
                <w:b/>
                <w:bCs/>
                <w:noProof/>
              </w:rPr>
              <w:t>58</w:t>
            </w:r>
            <w:r w:rsidRPr="0013175B">
              <w:rPr>
                <w:b/>
                <w:bCs/>
              </w:rPr>
              <w:fldChar w:fldCharType="end"/>
            </w:r>
            <w:bookmarkEnd w:id="1778"/>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79"/>
            <w:bookmarkEnd w:id="1780"/>
            <w:bookmarkEnd w:id="1781"/>
            <w:bookmarkEnd w:id="1782"/>
            <w:r w:rsidR="00013D7E">
              <w:rPr>
                <w:b/>
                <w:bCs/>
              </w:rPr>
              <w:t xml:space="preserve"> </w:t>
            </w:r>
          </w:p>
        </w:tc>
        <w:tc>
          <w:tcPr>
            <w:tcW w:w="4605" w:type="dxa"/>
            <w:shd w:val="clear" w:color="auto" w:fill="auto"/>
          </w:tcPr>
          <w:p w14:paraId="37E17878" w14:textId="20092723" w:rsidR="00FC68DB" w:rsidRPr="0013175B" w:rsidRDefault="00FC68DB" w:rsidP="00B202D2">
            <w:pPr>
              <w:jc w:val="center"/>
              <w:rPr>
                <w:b/>
                <w:bCs/>
              </w:rPr>
            </w:pPr>
            <w:bookmarkStart w:id="1783" w:name="_Ref158844741"/>
            <w:bookmarkStart w:id="1784" w:name="_Toc76030581"/>
            <w:bookmarkStart w:id="1785" w:name="_Toc94530866"/>
            <w:bookmarkStart w:id="1786" w:name="_Toc101428262"/>
            <w:bookmarkStart w:id="1787" w:name="_Toc16666673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56111">
              <w:rPr>
                <w:b/>
                <w:bCs/>
                <w:noProof/>
              </w:rPr>
              <w:t>59</w:t>
            </w:r>
            <w:r w:rsidRPr="0013175B">
              <w:rPr>
                <w:b/>
                <w:bCs/>
              </w:rPr>
              <w:fldChar w:fldCharType="end"/>
            </w:r>
            <w:bookmarkEnd w:id="1783"/>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784"/>
            <w:bookmarkEnd w:id="1785"/>
            <w:bookmarkEnd w:id="1786"/>
            <w:bookmarkEnd w:id="1787"/>
            <w:r w:rsidRPr="0013175B">
              <w:rPr>
                <w:b/>
                <w:bCs/>
              </w:rPr>
              <w:t xml:space="preserve"> </w:t>
            </w:r>
          </w:p>
        </w:tc>
      </w:tr>
    </w:tbl>
    <w:p w14:paraId="6C48AC8B" w14:textId="14306E03"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156111" w:rsidRPr="00156111">
        <w:rPr>
          <w:bCs/>
        </w:rPr>
        <w:t xml:space="preserve">Figure </w:t>
      </w:r>
      <w:r w:rsidR="00156111" w:rsidRPr="00156111">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49CA1BAA"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156111" w:rsidRPr="00F54804">
        <w:t xml:space="preserve">Table </w:t>
      </w:r>
      <w:r w:rsidR="00156111">
        <w:rPr>
          <w:noProof/>
        </w:rPr>
        <w:t>97</w:t>
      </w:r>
      <w:r w:rsidR="00594B01">
        <w:fldChar w:fldCharType="end"/>
      </w:r>
      <w:r w:rsidR="00594B01">
        <w:t>)</w:t>
      </w:r>
      <w:r w:rsidRPr="00F54804">
        <w:t>:</w:t>
      </w:r>
      <w:r w:rsidR="00594B01">
        <w:t xml:space="preserve"> </w:t>
      </w:r>
    </w:p>
    <w:p w14:paraId="300EC832" w14:textId="7CCFE36D" w:rsidR="0025265B" w:rsidRPr="00F54804" w:rsidRDefault="0025265B" w:rsidP="001640C5">
      <w:pPr>
        <w:pStyle w:val="Beschriftung"/>
        <w:keepNext/>
        <w:keepLines/>
      </w:pPr>
      <w:bookmarkStart w:id="1788" w:name="_Ref157790808"/>
      <w:bookmarkStart w:id="1789" w:name="_Toc166666864"/>
      <w:r w:rsidRPr="00F54804">
        <w:t xml:space="preserve">Table </w:t>
      </w:r>
      <w:r w:rsidRPr="005C2D94">
        <w:fldChar w:fldCharType="begin"/>
      </w:r>
      <w:r w:rsidRPr="00F54804">
        <w:instrText xml:space="preserve"> SEQ Table \* ARABIC </w:instrText>
      </w:r>
      <w:r w:rsidRPr="005C2D94">
        <w:fldChar w:fldCharType="separate"/>
      </w:r>
      <w:r w:rsidR="00156111">
        <w:rPr>
          <w:noProof/>
        </w:rPr>
        <w:t>97</w:t>
      </w:r>
      <w:r w:rsidRPr="005C2D94">
        <w:fldChar w:fldCharType="end"/>
      </w:r>
      <w:bookmarkEnd w:id="1788"/>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9"/>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90" w:name="_Toc338939161"/>
      <w:bookmarkStart w:id="1791" w:name="_Toc3557021"/>
      <w:bookmarkStart w:id="1792" w:name="_Toc34747271"/>
      <w:bookmarkStart w:id="1793" w:name="_Toc77102090"/>
      <w:r w:rsidRPr="00BD52D7">
        <w:t>Attributes</w:t>
      </w:r>
      <w:bookmarkEnd w:id="1790"/>
      <w:bookmarkEnd w:id="1791"/>
      <w:bookmarkEnd w:id="1792"/>
      <w:bookmarkEnd w:id="1793"/>
    </w:p>
    <w:p w14:paraId="28358162" w14:textId="5A131D8F" w:rsidR="00F85C4B" w:rsidRDefault="00FC68DB" w:rsidP="000E094F">
      <w:pPr>
        <w:pStyle w:val="berschrift5"/>
      </w:pPr>
      <w:bookmarkStart w:id="1794" w:name="_Toc338939163"/>
      <w:r w:rsidRPr="000A1B7B">
        <w:t>Attribute</w:t>
      </w:r>
      <w:r w:rsidR="00F3142F">
        <w:t xml:space="preserve"> </w:t>
      </w:r>
      <w:r w:rsidRPr="009C4D05">
        <w:rPr>
          <w:rFonts w:ascii="Courier New" w:hAnsi="Courier New"/>
          <w:bCs/>
        </w:rPr>
        <w:t>base</w:t>
      </w:r>
      <w:bookmarkEnd w:id="1794"/>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95" w:name="_Toc338939164"/>
      <w:r w:rsidRPr="00F54804">
        <w:lastRenderedPageBreak/>
        <w:t>Attribute</w:t>
      </w:r>
      <w:r w:rsidR="00F3142F">
        <w:t xml:space="preserve"> </w:t>
      </w:r>
      <w:r w:rsidRPr="009C4D05">
        <w:rPr>
          <w:rFonts w:ascii="Courier New" w:hAnsi="Courier New"/>
          <w:bCs/>
        </w:rPr>
        <w:t>technology</w:t>
      </w:r>
      <w:bookmarkEnd w:id="1795"/>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96" w:name="_Toc338939165"/>
      <w:bookmarkStart w:id="1797" w:name="_Toc3557022"/>
      <w:bookmarkStart w:id="1798" w:name="_Toc34747272"/>
      <w:bookmarkStart w:id="1799"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96"/>
      <w:bookmarkEnd w:id="1797"/>
      <w:bookmarkEnd w:id="1798"/>
      <w:bookmarkEnd w:id="1799"/>
      <w:r w:rsidR="009C4D05" w:rsidRPr="009C4D05">
        <w:rPr>
          <w:rFonts w:ascii="Courier New" w:hAnsi="Courier New"/>
          <w:bCs/>
        </w:rPr>
        <w:t>/&gt;</w:t>
      </w:r>
      <w:r w:rsidR="00F85C4B">
        <w:t xml:space="preserve"> </w:t>
      </w:r>
    </w:p>
    <w:p w14:paraId="51B6ADD2" w14:textId="05689488"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156111" w:rsidRPr="00F54804">
        <w:t xml:space="preserve">Table </w:t>
      </w:r>
      <w:r w:rsidR="00156111">
        <w:rPr>
          <w:noProof/>
        </w:rPr>
        <w:t>98</w:t>
      </w:r>
      <w:r w:rsidR="00594B01">
        <w:fldChar w:fldCharType="end"/>
      </w:r>
      <w:r w:rsidR="00594B01">
        <w:t>)</w:t>
      </w:r>
      <w:r w:rsidRPr="00F54804">
        <w:t>:</w:t>
      </w:r>
      <w:r w:rsidR="00594B01">
        <w:t xml:space="preserve"> </w:t>
      </w:r>
    </w:p>
    <w:p w14:paraId="687A1EB3" w14:textId="3C9F1EF3" w:rsidR="0025265B" w:rsidRPr="00F54804" w:rsidRDefault="0025265B" w:rsidP="001640C5">
      <w:pPr>
        <w:pStyle w:val="Beschriftung"/>
        <w:keepNext/>
        <w:keepLines/>
      </w:pPr>
      <w:bookmarkStart w:id="1800" w:name="_Ref157790855"/>
      <w:bookmarkStart w:id="1801" w:name="_Toc166666865"/>
      <w:r w:rsidRPr="00F54804">
        <w:t xml:space="preserve">Table </w:t>
      </w:r>
      <w:r w:rsidRPr="005C2D94">
        <w:fldChar w:fldCharType="begin"/>
      </w:r>
      <w:r w:rsidRPr="00F54804">
        <w:instrText xml:space="preserve"> SEQ Table \* ARABIC </w:instrText>
      </w:r>
      <w:r w:rsidRPr="005C2D94">
        <w:fldChar w:fldCharType="separate"/>
      </w:r>
      <w:r w:rsidR="00156111">
        <w:rPr>
          <w:noProof/>
        </w:rPr>
        <w:t>98</w:t>
      </w:r>
      <w:r w:rsidRPr="005C2D94">
        <w:fldChar w:fldCharType="end"/>
      </w:r>
      <w:bookmarkEnd w:id="1800"/>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80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802"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628DCA6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56111">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56111"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802"/>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03" w:name="_Toc338939168"/>
      <w:r w:rsidRPr="00F54804">
        <w:t>Attribute</w:t>
      </w:r>
      <w:r w:rsidR="00F3142F">
        <w:t xml:space="preserve"> </w:t>
      </w:r>
      <w:r w:rsidRPr="009C4D05">
        <w:rPr>
          <w:rFonts w:ascii="Courier New" w:hAnsi="Courier New"/>
          <w:bCs/>
        </w:rPr>
        <w:t>thickness</w:t>
      </w:r>
      <w:bookmarkEnd w:id="1803"/>
      <w:r w:rsidR="00F85C4B">
        <w:t xml:space="preserve"> </w:t>
      </w:r>
    </w:p>
    <w:p w14:paraId="64C33871" w14:textId="270B87A7"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156111" w:rsidRPr="00F54804">
        <w:t xml:space="preserve">Table </w:t>
      </w:r>
      <w:r w:rsidR="00156111">
        <w:rPr>
          <w:noProof/>
        </w:rPr>
        <w:t>99</w:t>
      </w:r>
      <w:r w:rsidR="003E2C5A">
        <w:fldChar w:fldCharType="end"/>
      </w:r>
      <w:r w:rsidR="003E2C5A">
        <w:t>)</w:t>
      </w:r>
      <w:r w:rsidRPr="00F54804">
        <w:t>:</w:t>
      </w:r>
      <w:r w:rsidR="003E2C5A">
        <w:t xml:space="preserve"> </w:t>
      </w:r>
    </w:p>
    <w:p w14:paraId="6E0141B3" w14:textId="08F299AE" w:rsidR="0025265B" w:rsidRPr="001E7BAC" w:rsidRDefault="0025265B" w:rsidP="001640C5">
      <w:pPr>
        <w:pStyle w:val="Beschriftung"/>
        <w:keepNext/>
        <w:keepLines/>
      </w:pPr>
      <w:bookmarkStart w:id="1804" w:name="_Ref157790891"/>
      <w:bookmarkStart w:id="1805" w:name="_Toc166666866"/>
      <w:r w:rsidRPr="00F54804">
        <w:lastRenderedPageBreak/>
        <w:t xml:space="preserve">Table </w:t>
      </w:r>
      <w:r w:rsidRPr="005C2D94">
        <w:fldChar w:fldCharType="begin"/>
      </w:r>
      <w:r w:rsidRPr="00F54804">
        <w:instrText xml:space="preserve"> SEQ Table \* ARABIC </w:instrText>
      </w:r>
      <w:r w:rsidRPr="005C2D94">
        <w:fldChar w:fldCharType="separate"/>
      </w:r>
      <w:r w:rsidR="00156111">
        <w:rPr>
          <w:noProof/>
        </w:rPr>
        <w:t>99</w:t>
      </w:r>
      <w:r w:rsidRPr="005C2D94">
        <w:fldChar w:fldCharType="end"/>
      </w:r>
      <w:bookmarkEnd w:id="1804"/>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805"/>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06" w:name="_Toc338939169"/>
      <w:r w:rsidRPr="005C2D94">
        <w:t>Attribute</w:t>
      </w:r>
      <w:r w:rsidR="00F3142F">
        <w:t xml:space="preserve"> </w:t>
      </w:r>
      <w:r w:rsidRPr="009C4D05">
        <w:rPr>
          <w:rFonts w:ascii="Courier New" w:hAnsi="Courier New"/>
          <w:bCs/>
        </w:rPr>
        <w:t>angle</w:t>
      </w:r>
      <w:bookmarkEnd w:id="1806"/>
      <w:r w:rsidR="00F85C4B">
        <w:t xml:space="preserve"> </w:t>
      </w:r>
    </w:p>
    <w:p w14:paraId="0464A555" w14:textId="755D8903"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156111" w:rsidRPr="00F54804">
        <w:t xml:space="preserve">Table </w:t>
      </w:r>
      <w:r w:rsidR="00156111">
        <w:rPr>
          <w:noProof/>
        </w:rPr>
        <w:t>100</w:t>
      </w:r>
      <w:r w:rsidR="003E2C5A">
        <w:fldChar w:fldCharType="end"/>
      </w:r>
      <w:r w:rsidR="003E2C5A">
        <w:t>)</w:t>
      </w:r>
      <w:r w:rsidRPr="00F54804">
        <w:t>:</w:t>
      </w:r>
      <w:r w:rsidR="003E2C5A">
        <w:t xml:space="preserve"> </w:t>
      </w:r>
    </w:p>
    <w:p w14:paraId="69BE9867" w14:textId="5A951997" w:rsidR="0025265B" w:rsidRPr="00F54804" w:rsidRDefault="0025265B" w:rsidP="001640C5">
      <w:pPr>
        <w:pStyle w:val="Beschriftung"/>
        <w:keepNext/>
        <w:keepLines/>
      </w:pPr>
      <w:bookmarkStart w:id="1807" w:name="_Ref157790902"/>
      <w:bookmarkStart w:id="1808" w:name="_Toc166666867"/>
      <w:r w:rsidRPr="00F54804">
        <w:t xml:space="preserve">Table </w:t>
      </w:r>
      <w:r w:rsidRPr="005C2D94">
        <w:fldChar w:fldCharType="begin"/>
      </w:r>
      <w:r w:rsidRPr="00F54804">
        <w:instrText xml:space="preserve"> SEQ Table \* ARABIC </w:instrText>
      </w:r>
      <w:r w:rsidRPr="005C2D94">
        <w:fldChar w:fldCharType="separate"/>
      </w:r>
      <w:r w:rsidR="00156111">
        <w:rPr>
          <w:noProof/>
        </w:rPr>
        <w:t>100</w:t>
      </w:r>
      <w:r w:rsidRPr="005C2D94">
        <w:fldChar w:fldCharType="end"/>
      </w:r>
      <w:bookmarkEnd w:id="1807"/>
      <w:r w:rsidR="00916E78">
        <w:t xml:space="preserve"> —</w:t>
      </w:r>
      <w:r w:rsidR="00916E78" w:rsidRPr="00F54804">
        <w:t xml:space="preserve"> </w:t>
      </w:r>
      <w:r w:rsidRPr="00F54804">
        <w:t xml:space="preserve">Values of Attribute </w:t>
      </w:r>
      <w:r w:rsidRPr="00337A83">
        <w:rPr>
          <w:rStyle w:val="CodeCharacter"/>
        </w:rPr>
        <w:t>angle</w:t>
      </w:r>
      <w:bookmarkEnd w:id="180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9" w:name="_Toc338939170"/>
      <w:r w:rsidRPr="005C2D94">
        <w:t>Attribute</w:t>
      </w:r>
      <w:r w:rsidR="00F3142F">
        <w:t xml:space="preserve"> </w:t>
      </w:r>
      <w:r w:rsidRPr="009C4D05">
        <w:rPr>
          <w:rFonts w:ascii="Courier New" w:hAnsi="Courier New"/>
          <w:bCs/>
        </w:rPr>
        <w:t>shape</w:t>
      </w:r>
      <w:bookmarkEnd w:id="1809"/>
      <w:r w:rsidR="00F85C4B">
        <w:t xml:space="preserve"> </w:t>
      </w:r>
    </w:p>
    <w:p w14:paraId="7FD11EAF" w14:textId="57FBD9ED"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56111">
        <w:t>10.2.4.4.21</w:t>
      </w:r>
      <w:r w:rsidR="00C977C0">
        <w:fldChar w:fldCharType="end"/>
      </w:r>
      <w:r w:rsidR="00C977C0">
        <w:t xml:space="preserve">. </w:t>
      </w:r>
    </w:p>
    <w:p w14:paraId="0E97BAF9" w14:textId="4CA8B6AC" w:rsidR="00F85C4B" w:rsidRDefault="00FC68DB" w:rsidP="000E094F">
      <w:pPr>
        <w:pStyle w:val="berschrift5"/>
      </w:pPr>
      <w:bookmarkStart w:id="1810" w:name="_Toc338939171"/>
      <w:r w:rsidRPr="00F54804">
        <w:t>Attribute</w:t>
      </w:r>
      <w:r w:rsidR="00F3142F">
        <w:t xml:space="preserve"> </w:t>
      </w:r>
      <w:r w:rsidRPr="009C4D05">
        <w:rPr>
          <w:rFonts w:ascii="Courier New" w:hAnsi="Courier New"/>
          <w:bCs/>
        </w:rPr>
        <w:t>penetration</w:t>
      </w:r>
      <w:bookmarkEnd w:id="1810"/>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11" w:name="_Toc338939173"/>
      <w:r w:rsidRPr="00F54804">
        <w:t>Attribute</w:t>
      </w:r>
      <w:r w:rsidR="00F3142F">
        <w:t xml:space="preserve"> </w:t>
      </w:r>
      <w:r w:rsidRPr="009C4D05">
        <w:rPr>
          <w:rFonts w:ascii="Courier New" w:hAnsi="Courier New"/>
          <w:bCs/>
        </w:rPr>
        <w:t>filler</w:t>
      </w:r>
      <w:bookmarkEnd w:id="1811"/>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6D5F51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56111">
        <w:t>10.2.4.4.19</w:t>
      </w:r>
      <w:r>
        <w:fldChar w:fldCharType="end"/>
      </w:r>
      <w:r>
        <w:t xml:space="preserve"> </w:t>
      </w:r>
      <w:r>
        <w:fldChar w:fldCharType="begin"/>
      </w:r>
      <w:r>
        <w:instrText xml:space="preserve"> REF _Ref132201536 \h </w:instrText>
      </w:r>
      <w:r>
        <w:fldChar w:fldCharType="separate"/>
      </w:r>
      <w:r w:rsidR="00156111" w:rsidRPr="00F54804">
        <w:t>Attribute</w:t>
      </w:r>
      <w:r w:rsidR="00156111">
        <w:t xml:space="preserve"> </w:t>
      </w:r>
      <w:r w:rsidR="00156111"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7CC0E86B" w:rsidR="00FC68DB" w:rsidRPr="0013175B" w:rsidRDefault="007265AA"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12" w:name="WeldDefinitionEdgeWeld"/>
      <w:bookmarkStart w:id="1813" w:name="_Toc3557023"/>
      <w:bookmarkStart w:id="1814" w:name="_Toc34747273"/>
      <w:bookmarkStart w:id="1815" w:name="_Toc77102092"/>
      <w:bookmarkStart w:id="1816" w:name="_Toc288200764"/>
      <w:bookmarkStart w:id="1817" w:name="_Toc338939108"/>
      <w:bookmarkEnd w:id="1812"/>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13"/>
      <w:bookmarkEnd w:id="1814"/>
      <w:bookmarkEnd w:id="1815"/>
      <w:r w:rsidR="009C4D05" w:rsidRPr="009C4D05">
        <w:rPr>
          <w:rFonts w:ascii="Courier New" w:hAnsi="Courier New"/>
          <w:bCs/>
        </w:rPr>
        <w:t>/&gt;</w:t>
      </w:r>
      <w:r w:rsidR="00F85C4B">
        <w:t xml:space="preserve"> </w:t>
      </w:r>
    </w:p>
    <w:p w14:paraId="65EB9124" w14:textId="29AFEB6B"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156111" w:rsidRPr="00D97F70">
        <w:t xml:space="preserve">Table </w:t>
      </w:r>
      <w:r w:rsidR="00156111">
        <w:rPr>
          <w:noProof/>
        </w:rPr>
        <w:t>101</w:t>
      </w:r>
      <w:r w:rsidR="003E2C5A">
        <w:fldChar w:fldCharType="end"/>
      </w:r>
      <w:r w:rsidR="003E2C5A">
        <w:t>)</w:t>
      </w:r>
      <w:r w:rsidRPr="00D97F70">
        <w:t>:</w:t>
      </w:r>
      <w:r w:rsidR="003E2C5A">
        <w:t xml:space="preserve"> </w:t>
      </w:r>
    </w:p>
    <w:p w14:paraId="1270A768" w14:textId="45BD128D" w:rsidR="0025265B" w:rsidRPr="00D97F70" w:rsidRDefault="0025265B" w:rsidP="001640C5">
      <w:pPr>
        <w:pStyle w:val="Beschriftung"/>
        <w:keepNext/>
        <w:keepLines/>
      </w:pPr>
      <w:bookmarkStart w:id="1818" w:name="_Ref157790939"/>
      <w:bookmarkStart w:id="1819" w:name="_Toc166666868"/>
      <w:r w:rsidRPr="00D97F70">
        <w:t xml:space="preserve">Table </w:t>
      </w:r>
      <w:r w:rsidRPr="00D97F70">
        <w:fldChar w:fldCharType="begin"/>
      </w:r>
      <w:r w:rsidRPr="00D97F70">
        <w:instrText xml:space="preserve"> SEQ Table \* ARABIC </w:instrText>
      </w:r>
      <w:r w:rsidRPr="00D97F70">
        <w:fldChar w:fldCharType="separate"/>
      </w:r>
      <w:r w:rsidR="00156111">
        <w:rPr>
          <w:noProof/>
        </w:rPr>
        <w:t>101</w:t>
      </w:r>
      <w:r w:rsidRPr="00D97F70">
        <w:fldChar w:fldCharType="end"/>
      </w:r>
      <w:bookmarkEnd w:id="1818"/>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9"/>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3A095F27" w:rsidR="00FC68DB" w:rsidRPr="00D97F70" w:rsidRDefault="007265AA"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20" w:name="_Toc3557024"/>
      <w:bookmarkStart w:id="1821" w:name="_Toc34747274"/>
      <w:bookmarkStart w:id="1822" w:name="_Toc77102093"/>
      <w:bookmarkStart w:id="1823" w:name="_Toc166666643"/>
      <w:r w:rsidRPr="00F54804">
        <w:t>Edge Weld</w:t>
      </w:r>
      <w:bookmarkEnd w:id="1816"/>
      <w:bookmarkEnd w:id="1817"/>
      <w:bookmarkEnd w:id="1820"/>
      <w:bookmarkEnd w:id="1821"/>
      <w:bookmarkEnd w:id="1822"/>
      <w:bookmarkEnd w:id="1823"/>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24" w:name="_Toc3557025"/>
      <w:bookmarkStart w:id="1825" w:name="_Toc34747275"/>
      <w:bookmarkStart w:id="1826" w:name="_Toc77102094"/>
      <w:r w:rsidRPr="00F54804">
        <w:t>Sheet Parameters</w:t>
      </w:r>
      <w:bookmarkEnd w:id="1824"/>
      <w:bookmarkEnd w:id="1825"/>
      <w:bookmarkEnd w:id="1826"/>
      <w:r w:rsidR="004F655C">
        <w:t xml:space="preserve"> </w:t>
      </w:r>
    </w:p>
    <w:p w14:paraId="50DF30BA" w14:textId="13BC4FF5"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156111">
        <w:t xml:space="preserve">Figure </w:t>
      </w:r>
      <w:r w:rsidR="00156111">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1B168ED0" w:rsidR="000D79B0" w:rsidRDefault="00AF605E" w:rsidP="0013175B">
      <w:pPr>
        <w:pStyle w:val="Beschriftung"/>
        <w:rPr>
          <w:b w:val="0"/>
          <w:bCs w:val="0"/>
          <w:noProof/>
        </w:rPr>
      </w:pPr>
      <w:bookmarkStart w:id="1827" w:name="_Ref158846370"/>
      <w:bookmarkStart w:id="1828" w:name="_Toc166666738"/>
      <w:r>
        <w:t xml:space="preserve">Figure </w:t>
      </w:r>
      <w:r>
        <w:fldChar w:fldCharType="begin"/>
      </w:r>
      <w:r>
        <w:instrText xml:space="preserve"> SEQ Figure \* ARABIC </w:instrText>
      </w:r>
      <w:r>
        <w:fldChar w:fldCharType="separate"/>
      </w:r>
      <w:r w:rsidR="00156111">
        <w:rPr>
          <w:noProof/>
        </w:rPr>
        <w:t>60</w:t>
      </w:r>
      <w:r>
        <w:fldChar w:fldCharType="end"/>
      </w:r>
      <w:bookmarkEnd w:id="1827"/>
      <w:r>
        <w:t xml:space="preserve"> — Edge </w:t>
      </w:r>
      <w:r w:rsidR="00E206B0">
        <w:t>w</w:t>
      </w:r>
      <w:r>
        <w:t xml:space="preserve">eld </w:t>
      </w:r>
      <w:r w:rsidR="001C3E58">
        <w:t>sheet layout</w:t>
      </w:r>
      <w:bookmarkEnd w:id="1828"/>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9" w:name="_Toc3557026"/>
      <w:bookmarkStart w:id="1830" w:name="_Toc34747276"/>
      <w:bookmarkStart w:id="1831" w:name="_Toc77102095"/>
      <w:r w:rsidRPr="00F54804">
        <w:lastRenderedPageBreak/>
        <w:t>Weld Parameters</w:t>
      </w:r>
      <w:bookmarkEnd w:id="1829"/>
      <w:bookmarkEnd w:id="1830"/>
      <w:bookmarkEnd w:id="1831"/>
      <w:r w:rsidR="00C30CE3">
        <w:t xml:space="preserve"> </w:t>
      </w:r>
    </w:p>
    <w:p w14:paraId="1A9385F8" w14:textId="57D8716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156111">
        <w:t xml:space="preserve">Figure </w:t>
      </w:r>
      <w:r w:rsidR="00156111">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60F59936" w:rsidR="000D79B0" w:rsidRPr="00F54804" w:rsidRDefault="00FF4F65" w:rsidP="00FF4F65">
      <w:pPr>
        <w:pStyle w:val="Beschriftung"/>
      </w:pPr>
      <w:bookmarkStart w:id="1832" w:name="_Ref158846537"/>
      <w:bookmarkStart w:id="1833" w:name="_Toc166666739"/>
      <w:r>
        <w:t xml:space="preserve">Figure </w:t>
      </w:r>
      <w:r>
        <w:fldChar w:fldCharType="begin"/>
      </w:r>
      <w:r>
        <w:instrText xml:space="preserve"> SEQ Figure \* ARABIC </w:instrText>
      </w:r>
      <w:r>
        <w:fldChar w:fldCharType="separate"/>
      </w:r>
      <w:r w:rsidR="00156111">
        <w:rPr>
          <w:noProof/>
        </w:rPr>
        <w:t>61</w:t>
      </w:r>
      <w:r>
        <w:fldChar w:fldCharType="end"/>
      </w:r>
      <w:bookmarkEnd w:id="1832"/>
      <w:r>
        <w:t xml:space="preserve"> — Edge </w:t>
      </w:r>
      <w:r w:rsidR="00E206B0">
        <w:t>w</w:t>
      </w:r>
      <w:r>
        <w:t>eld parameters</w:t>
      </w:r>
      <w:bookmarkEnd w:id="1833"/>
      <w:r w:rsidR="00E206B0">
        <w:t xml:space="preserve"> </w:t>
      </w:r>
    </w:p>
    <w:p w14:paraId="39E9CAC3" w14:textId="7E278C92"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156111" w:rsidRPr="00F54804">
        <w:t xml:space="preserve">Table </w:t>
      </w:r>
      <w:r w:rsidR="00156111">
        <w:rPr>
          <w:noProof/>
        </w:rPr>
        <w:t>102</w:t>
      </w:r>
      <w:r w:rsidR="003E2C5A">
        <w:fldChar w:fldCharType="end"/>
      </w:r>
      <w:r w:rsidR="003E2C5A">
        <w:t>)</w:t>
      </w:r>
      <w:r w:rsidRPr="005C2D94">
        <w:t>:</w:t>
      </w:r>
      <w:r w:rsidRPr="00F54804">
        <w:t xml:space="preserve"> </w:t>
      </w:r>
    </w:p>
    <w:p w14:paraId="03224CE8" w14:textId="591948CA" w:rsidR="0025265B" w:rsidRPr="005C2D94" w:rsidRDefault="0025265B" w:rsidP="001640C5">
      <w:pPr>
        <w:pStyle w:val="Beschriftung"/>
        <w:keepNext/>
        <w:keepLines/>
      </w:pPr>
      <w:bookmarkStart w:id="1834" w:name="_Ref157790964"/>
      <w:bookmarkStart w:id="1835" w:name="_Toc166666869"/>
      <w:r w:rsidRPr="00F54804">
        <w:t xml:space="preserve">Table </w:t>
      </w:r>
      <w:r w:rsidRPr="005C2D94">
        <w:fldChar w:fldCharType="begin"/>
      </w:r>
      <w:r w:rsidRPr="00F54804">
        <w:instrText xml:space="preserve"> SEQ Table \* ARABIC </w:instrText>
      </w:r>
      <w:r w:rsidRPr="005C2D94">
        <w:fldChar w:fldCharType="separate"/>
      </w:r>
      <w:r w:rsidR="00156111">
        <w:rPr>
          <w:noProof/>
        </w:rPr>
        <w:t>102</w:t>
      </w:r>
      <w:r w:rsidRPr="005C2D94">
        <w:fldChar w:fldCharType="end"/>
      </w:r>
      <w:bookmarkEnd w:id="1834"/>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35"/>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36" w:name="_Toc338939175"/>
      <w:bookmarkStart w:id="1837" w:name="_Toc3557027"/>
      <w:bookmarkStart w:id="1838" w:name="_Toc34747277"/>
      <w:bookmarkStart w:id="1839" w:name="_Toc77102096"/>
      <w:r w:rsidRPr="000A1B7B">
        <w:t>Attributes</w:t>
      </w:r>
      <w:bookmarkEnd w:id="1836"/>
      <w:bookmarkEnd w:id="1837"/>
      <w:bookmarkEnd w:id="1838"/>
      <w:bookmarkEnd w:id="1839"/>
    </w:p>
    <w:p w14:paraId="6AF985F8" w14:textId="64E44524" w:rsidR="00F85C4B" w:rsidRDefault="00FC68DB" w:rsidP="000E094F">
      <w:pPr>
        <w:pStyle w:val="berschrift5"/>
      </w:pPr>
      <w:bookmarkStart w:id="1840" w:name="_Toc338939177"/>
      <w:r w:rsidRPr="00F54804">
        <w:t>Attribute</w:t>
      </w:r>
      <w:r w:rsidR="00F3142F">
        <w:t xml:space="preserve"> </w:t>
      </w:r>
      <w:r w:rsidRPr="009C4D05">
        <w:rPr>
          <w:rFonts w:ascii="Courier New" w:hAnsi="Courier New"/>
          <w:bCs/>
        </w:rPr>
        <w:t>base</w:t>
      </w:r>
      <w:bookmarkEnd w:id="1840"/>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41" w:name="_Toc338939178"/>
      <w:r w:rsidRPr="00F54804">
        <w:t>Attribute</w:t>
      </w:r>
      <w:r w:rsidR="00F3142F">
        <w:t xml:space="preserve"> </w:t>
      </w:r>
      <w:r w:rsidRPr="009C4D05">
        <w:rPr>
          <w:rFonts w:ascii="Courier New" w:hAnsi="Courier New"/>
          <w:bCs/>
        </w:rPr>
        <w:t>technology</w:t>
      </w:r>
      <w:bookmarkEnd w:id="1841"/>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42" w:name="_Toc338939179"/>
      <w:bookmarkStart w:id="1843" w:name="_Toc3557028"/>
      <w:bookmarkStart w:id="1844" w:name="_Toc34747278"/>
      <w:bookmarkStart w:id="1845"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42"/>
      <w:bookmarkEnd w:id="1843"/>
      <w:bookmarkEnd w:id="1844"/>
      <w:bookmarkEnd w:id="1845"/>
      <w:r w:rsidR="009C4D05" w:rsidRPr="009C4D05">
        <w:rPr>
          <w:rFonts w:ascii="Courier New" w:hAnsi="Courier New"/>
          <w:bCs/>
        </w:rPr>
        <w:t>/&gt;</w:t>
      </w:r>
      <w:r w:rsidR="00F85C4B">
        <w:t xml:space="preserve"> </w:t>
      </w:r>
    </w:p>
    <w:p w14:paraId="33656E2A" w14:textId="4682A7FC"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156111" w:rsidRPr="00F54804">
        <w:t xml:space="preserve">Table </w:t>
      </w:r>
      <w:r w:rsidR="00156111">
        <w:rPr>
          <w:noProof/>
        </w:rPr>
        <w:t>103</w:t>
      </w:r>
      <w:r w:rsidR="003E2C5A">
        <w:fldChar w:fldCharType="end"/>
      </w:r>
      <w:r w:rsidR="003E2C5A">
        <w:t>)</w:t>
      </w:r>
      <w:r w:rsidRPr="00F54804">
        <w:t>:</w:t>
      </w:r>
      <w:r w:rsidR="003E2C5A">
        <w:t xml:space="preserve"> </w:t>
      </w:r>
    </w:p>
    <w:p w14:paraId="0C8ECA97" w14:textId="09AAD7ED" w:rsidR="0025265B" w:rsidRPr="00F54804" w:rsidRDefault="0025265B" w:rsidP="001640C5">
      <w:pPr>
        <w:pStyle w:val="Beschriftung"/>
        <w:keepNext/>
        <w:keepLines/>
      </w:pPr>
      <w:bookmarkStart w:id="1846" w:name="_Ref157790982"/>
      <w:bookmarkStart w:id="1847" w:name="_Toc166666870"/>
      <w:r w:rsidRPr="00F54804">
        <w:t xml:space="preserve">Table </w:t>
      </w:r>
      <w:r w:rsidRPr="00F54804">
        <w:fldChar w:fldCharType="begin"/>
      </w:r>
      <w:r w:rsidRPr="00F54804">
        <w:instrText xml:space="preserve"> SEQ Table \* ARABIC </w:instrText>
      </w:r>
      <w:r w:rsidRPr="00F54804">
        <w:fldChar w:fldCharType="separate"/>
      </w:r>
      <w:r w:rsidR="00156111">
        <w:rPr>
          <w:noProof/>
        </w:rPr>
        <w:t>103</w:t>
      </w:r>
      <w:r w:rsidRPr="00F54804">
        <w:fldChar w:fldCharType="end"/>
      </w:r>
      <w:bookmarkEnd w:id="1846"/>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470E219D"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56111">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56111"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36845BC1"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56111">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8" w:name="_Toc338939182"/>
      <w:r w:rsidRPr="00F54804">
        <w:t>Attribute</w:t>
      </w:r>
      <w:r w:rsidR="00F3142F">
        <w:t xml:space="preserve"> </w:t>
      </w:r>
      <w:r w:rsidRPr="009D59E3">
        <w:rPr>
          <w:rFonts w:ascii="Courier New" w:hAnsi="Courier New"/>
          <w:bCs/>
        </w:rPr>
        <w:t>width</w:t>
      </w:r>
      <w:bookmarkEnd w:id="1848"/>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9" w:name="_Toc338939184"/>
      <w:r w:rsidRPr="000A1B7B">
        <w:t>Attribute</w:t>
      </w:r>
      <w:r w:rsidR="00F3142F">
        <w:t xml:space="preserve"> </w:t>
      </w:r>
      <w:r w:rsidRPr="009D59E3">
        <w:rPr>
          <w:rFonts w:ascii="Courier New" w:hAnsi="Courier New"/>
          <w:bCs/>
        </w:rPr>
        <w:t>filler</w:t>
      </w:r>
      <w:bookmarkEnd w:id="1849"/>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24431D1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56111">
        <w:t>10.2.4.4.19</w:t>
      </w:r>
      <w:r>
        <w:fldChar w:fldCharType="end"/>
      </w:r>
      <w:r>
        <w:t xml:space="preserve"> </w:t>
      </w:r>
      <w:r>
        <w:fldChar w:fldCharType="begin"/>
      </w:r>
      <w:r>
        <w:instrText xml:space="preserve"> REF _Ref132201536 \h </w:instrText>
      </w:r>
      <w:r>
        <w:fldChar w:fldCharType="separate"/>
      </w:r>
      <w:r w:rsidR="00156111" w:rsidRPr="00F54804">
        <w:t>Attribute</w:t>
      </w:r>
      <w:r w:rsidR="00156111">
        <w:t xml:space="preserve"> </w:t>
      </w:r>
      <w:r w:rsidR="00156111"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114FE71B" w:rsidR="00FC68DB" w:rsidRPr="00D97F70" w:rsidRDefault="007265AA"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50" w:name="WeldDefinitionIWeld"/>
      <w:bookmarkStart w:id="1851" w:name="_Toc3557029"/>
      <w:bookmarkStart w:id="1852" w:name="_Toc34747279"/>
      <w:bookmarkStart w:id="1853" w:name="_Toc77102098"/>
      <w:bookmarkStart w:id="1854" w:name="_Toc288200765"/>
      <w:bookmarkStart w:id="1855" w:name="_Toc338939109"/>
      <w:bookmarkEnd w:id="1850"/>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51"/>
      <w:bookmarkEnd w:id="1852"/>
      <w:bookmarkEnd w:id="1853"/>
      <w:r w:rsidR="009D59E3" w:rsidRPr="009D59E3">
        <w:rPr>
          <w:rFonts w:ascii="Courier New" w:hAnsi="Courier New"/>
          <w:bCs/>
        </w:rPr>
        <w:t>/&gt;</w:t>
      </w:r>
      <w:r w:rsidR="00482059">
        <w:t xml:space="preserve"> </w:t>
      </w:r>
    </w:p>
    <w:p w14:paraId="71215E74" w14:textId="6D489C00"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156111" w:rsidRPr="00F54804">
        <w:t xml:space="preserve">Table </w:t>
      </w:r>
      <w:r w:rsidR="00156111">
        <w:rPr>
          <w:noProof/>
        </w:rPr>
        <w:t>104</w:t>
      </w:r>
      <w:r w:rsidR="009570F3">
        <w:fldChar w:fldCharType="end"/>
      </w:r>
      <w:r w:rsidR="009570F3">
        <w:t>)</w:t>
      </w:r>
      <w:r w:rsidRPr="00D7391D">
        <w:t>:</w:t>
      </w:r>
    </w:p>
    <w:p w14:paraId="6C9D0BD2" w14:textId="60642B1B" w:rsidR="0025265B" w:rsidRPr="000A1B7B" w:rsidRDefault="0025265B" w:rsidP="001640C5">
      <w:pPr>
        <w:pStyle w:val="Beschriftung"/>
        <w:keepNext/>
        <w:keepLines/>
      </w:pPr>
      <w:bookmarkStart w:id="1856" w:name="_Ref157791088"/>
      <w:bookmarkStart w:id="1857" w:name="_Toc166666871"/>
      <w:r w:rsidRPr="00F54804">
        <w:t xml:space="preserve">Table </w:t>
      </w:r>
      <w:r w:rsidRPr="005C2D94">
        <w:fldChar w:fldCharType="begin"/>
      </w:r>
      <w:r w:rsidRPr="00F54804">
        <w:instrText xml:space="preserve"> SEQ Table \* ARABIC </w:instrText>
      </w:r>
      <w:r w:rsidRPr="005C2D94">
        <w:fldChar w:fldCharType="separate"/>
      </w:r>
      <w:r w:rsidR="00156111">
        <w:rPr>
          <w:noProof/>
        </w:rPr>
        <w:t>104</w:t>
      </w:r>
      <w:r w:rsidRPr="005C2D94">
        <w:fldChar w:fldCharType="end"/>
      </w:r>
      <w:bookmarkEnd w:id="1856"/>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7"/>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5A9DA663" w:rsidR="00FC68DB" w:rsidRPr="0013175B" w:rsidRDefault="007265AA"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8" w:name="_Toc3557030"/>
      <w:bookmarkStart w:id="1859" w:name="_Toc34747280"/>
      <w:bookmarkStart w:id="1860" w:name="_Toc77102099"/>
      <w:bookmarkStart w:id="1861" w:name="_Toc166666644"/>
      <w:r w:rsidRPr="00D97F70">
        <w:t>I-Weld</w:t>
      </w:r>
      <w:bookmarkEnd w:id="1854"/>
      <w:bookmarkEnd w:id="1855"/>
      <w:bookmarkEnd w:id="1858"/>
      <w:bookmarkEnd w:id="1859"/>
      <w:bookmarkEnd w:id="1860"/>
      <w:bookmarkEnd w:id="1861"/>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62" w:name="_Toc3557031"/>
      <w:bookmarkStart w:id="1863" w:name="_Toc34747281"/>
      <w:bookmarkStart w:id="1864" w:name="_Toc77102100"/>
      <w:r w:rsidRPr="00F54804">
        <w:t>Sheet Parameters</w:t>
      </w:r>
      <w:bookmarkEnd w:id="1862"/>
      <w:bookmarkEnd w:id="1863"/>
      <w:bookmarkEnd w:id="1864"/>
      <w:r w:rsidR="000E3E4F">
        <w:t xml:space="preserve"> </w:t>
      </w:r>
    </w:p>
    <w:p w14:paraId="5EFBBD16" w14:textId="0631464E"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156111" w:rsidRPr="00F54804">
        <w:t xml:space="preserve">Figure </w:t>
      </w:r>
      <w:r w:rsidR="00156111">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3BCE5E74" w:rsidR="00C7035E" w:rsidRDefault="00C7035E" w:rsidP="00C7035E">
      <w:pPr>
        <w:pStyle w:val="Beschriftung"/>
      </w:pPr>
      <w:bookmarkStart w:id="1865" w:name="_Ref158847303"/>
      <w:bookmarkStart w:id="1866" w:name="_Toc166666740"/>
      <w:r w:rsidRPr="00F54804">
        <w:t xml:space="preserve">Figure </w:t>
      </w:r>
      <w:r w:rsidRPr="005C2D94">
        <w:fldChar w:fldCharType="begin"/>
      </w:r>
      <w:r w:rsidRPr="00F54804">
        <w:instrText xml:space="preserve"> SEQ Figure \* ARABIC </w:instrText>
      </w:r>
      <w:r w:rsidRPr="005C2D94">
        <w:fldChar w:fldCharType="separate"/>
      </w:r>
      <w:r w:rsidR="00156111">
        <w:rPr>
          <w:noProof/>
        </w:rPr>
        <w:t>62</w:t>
      </w:r>
      <w:r w:rsidRPr="005C2D94">
        <w:fldChar w:fldCharType="end"/>
      </w:r>
      <w:bookmarkEnd w:id="1865"/>
      <w:r>
        <w:t xml:space="preserve"> —</w:t>
      </w:r>
      <w:r w:rsidRPr="00F54804">
        <w:t xml:space="preserve"> I-</w:t>
      </w:r>
      <w:r w:rsidR="00EF4C72">
        <w:t>w</w:t>
      </w:r>
      <w:r w:rsidRPr="00F54804">
        <w:t xml:space="preserve">eld </w:t>
      </w:r>
      <w:r w:rsidR="001C3E58">
        <w:t>sheet layout</w:t>
      </w:r>
      <w:bookmarkEnd w:id="1866"/>
      <w:r w:rsidRPr="00F54804">
        <w:t xml:space="preserve"> </w:t>
      </w:r>
    </w:p>
    <w:p w14:paraId="38C5A449" w14:textId="0032CFFC" w:rsidR="00FC68DB" w:rsidRDefault="00FC68DB">
      <w:pPr>
        <w:pStyle w:val="berschrift4"/>
      </w:pPr>
      <w:bookmarkStart w:id="1867" w:name="_Toc3557032"/>
      <w:bookmarkStart w:id="1868" w:name="_Toc34747282"/>
      <w:bookmarkStart w:id="1869" w:name="_Toc77102101"/>
      <w:r w:rsidRPr="00F54804">
        <w:lastRenderedPageBreak/>
        <w:t>Weld Parameters</w:t>
      </w:r>
      <w:bookmarkEnd w:id="1867"/>
      <w:bookmarkEnd w:id="1868"/>
      <w:bookmarkEnd w:id="1869"/>
      <w:r w:rsidR="006C3892">
        <w:t xml:space="preserve"> </w:t>
      </w:r>
    </w:p>
    <w:p w14:paraId="54D0F0AB" w14:textId="31FEF681"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156111" w:rsidRPr="00BD52D7">
        <w:t xml:space="preserve">Figure </w:t>
      </w:r>
      <w:r w:rsidR="00156111">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0304240A" w:rsidR="00C7035E" w:rsidRDefault="00C7035E" w:rsidP="00C7035E">
      <w:pPr>
        <w:pStyle w:val="Beschriftung"/>
      </w:pPr>
      <w:bookmarkStart w:id="1870" w:name="_Ref158847370"/>
      <w:bookmarkStart w:id="1871" w:name="_Toc166666741"/>
      <w:r w:rsidRPr="00BD52D7">
        <w:t xml:space="preserve">Figure </w:t>
      </w:r>
      <w:r w:rsidRPr="005C2D94">
        <w:fldChar w:fldCharType="begin"/>
      </w:r>
      <w:r w:rsidRPr="00F54804">
        <w:instrText xml:space="preserve"> SEQ Figure \* ARABIC </w:instrText>
      </w:r>
      <w:r w:rsidRPr="005C2D94">
        <w:fldChar w:fldCharType="separate"/>
      </w:r>
      <w:r w:rsidR="00156111">
        <w:rPr>
          <w:noProof/>
        </w:rPr>
        <w:t>63</w:t>
      </w:r>
      <w:r w:rsidRPr="005C2D94">
        <w:fldChar w:fldCharType="end"/>
      </w:r>
      <w:bookmarkEnd w:id="1870"/>
      <w:r>
        <w:t xml:space="preserve"> —</w:t>
      </w:r>
      <w:r w:rsidRPr="00F54804">
        <w:t xml:space="preserve"> I-</w:t>
      </w:r>
      <w:r w:rsidR="001C3E58">
        <w:t>weld parameter</w:t>
      </w:r>
      <w:r w:rsidRPr="00F54804">
        <w:t>s</w:t>
      </w:r>
      <w:bookmarkEnd w:id="1871"/>
      <w:r>
        <w:t xml:space="preserve"> </w:t>
      </w:r>
    </w:p>
    <w:p w14:paraId="0B5BA3AE" w14:textId="6E5A90E6"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156111" w:rsidRPr="00F54804">
        <w:t xml:space="preserve">Table </w:t>
      </w:r>
      <w:r w:rsidR="00156111">
        <w:rPr>
          <w:noProof/>
        </w:rPr>
        <w:t>105</w:t>
      </w:r>
      <w:r w:rsidR="009570F3">
        <w:fldChar w:fldCharType="end"/>
      </w:r>
      <w:r w:rsidR="009570F3">
        <w:t>)</w:t>
      </w:r>
      <w:r w:rsidRPr="00F54804">
        <w:t>:</w:t>
      </w:r>
      <w:r w:rsidR="009570F3">
        <w:t xml:space="preserve"> </w:t>
      </w:r>
    </w:p>
    <w:p w14:paraId="42992C78" w14:textId="20AC8BBA" w:rsidR="0025265B" w:rsidRPr="00F54804" w:rsidRDefault="0025265B" w:rsidP="001640C5">
      <w:pPr>
        <w:pStyle w:val="Beschriftung"/>
        <w:keepNext/>
        <w:keepLines/>
      </w:pPr>
      <w:bookmarkStart w:id="1872" w:name="_Ref157791112"/>
      <w:bookmarkStart w:id="1873" w:name="_Toc166666872"/>
      <w:r w:rsidRPr="00F54804">
        <w:t xml:space="preserve">Table </w:t>
      </w:r>
      <w:r w:rsidRPr="005C2D94">
        <w:fldChar w:fldCharType="begin"/>
      </w:r>
      <w:r w:rsidRPr="00F54804">
        <w:instrText xml:space="preserve"> SEQ Table \* ARABIC </w:instrText>
      </w:r>
      <w:r w:rsidRPr="005C2D94">
        <w:fldChar w:fldCharType="separate"/>
      </w:r>
      <w:r w:rsidR="00156111">
        <w:rPr>
          <w:noProof/>
        </w:rPr>
        <w:t>105</w:t>
      </w:r>
      <w:r w:rsidRPr="005C2D94">
        <w:fldChar w:fldCharType="end"/>
      </w:r>
      <w:bookmarkEnd w:id="1872"/>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73"/>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74" w:name="_Toc338939186"/>
      <w:bookmarkStart w:id="1875" w:name="_Toc3557033"/>
      <w:bookmarkStart w:id="1876" w:name="_Toc34747283"/>
      <w:bookmarkStart w:id="1877" w:name="_Toc77102102"/>
      <w:r w:rsidRPr="000A1B7B">
        <w:t>Attributes</w:t>
      </w:r>
      <w:bookmarkEnd w:id="1874"/>
      <w:bookmarkEnd w:id="1875"/>
      <w:bookmarkEnd w:id="1876"/>
      <w:bookmarkEnd w:id="1877"/>
    </w:p>
    <w:p w14:paraId="10428E7A" w14:textId="4ADBC7D9" w:rsidR="00D43455" w:rsidRDefault="00FC68DB" w:rsidP="000E094F">
      <w:pPr>
        <w:pStyle w:val="berschrift5"/>
      </w:pPr>
      <w:bookmarkStart w:id="1878" w:name="_Toc338939188"/>
      <w:r w:rsidRPr="00F54804">
        <w:t>Attribute</w:t>
      </w:r>
      <w:r w:rsidR="00F3142F">
        <w:t xml:space="preserve"> </w:t>
      </w:r>
      <w:r w:rsidRPr="0094077B">
        <w:rPr>
          <w:rFonts w:ascii="Courier New" w:hAnsi="Courier New"/>
          <w:bCs/>
        </w:rPr>
        <w:t>base</w:t>
      </w:r>
      <w:bookmarkEnd w:id="1878"/>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9" w:name="_Toc338939189"/>
      <w:r w:rsidRPr="00F54804">
        <w:t>Attribute</w:t>
      </w:r>
      <w:r w:rsidR="00F3142F">
        <w:t xml:space="preserve"> </w:t>
      </w:r>
      <w:r w:rsidRPr="0094077B">
        <w:rPr>
          <w:rFonts w:ascii="Courier New" w:hAnsi="Courier New"/>
          <w:bCs/>
        </w:rPr>
        <w:t>technology</w:t>
      </w:r>
      <w:bookmarkEnd w:id="1879"/>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80" w:name="_Toc338939190"/>
      <w:bookmarkStart w:id="1881" w:name="_Toc3557034"/>
      <w:bookmarkStart w:id="1882" w:name="_Toc34747284"/>
      <w:bookmarkStart w:id="1883"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80"/>
      <w:bookmarkEnd w:id="1881"/>
      <w:bookmarkEnd w:id="1882"/>
      <w:bookmarkEnd w:id="1883"/>
      <w:r w:rsidR="0094077B" w:rsidRPr="0094077B">
        <w:rPr>
          <w:rFonts w:ascii="Courier New" w:hAnsi="Courier New"/>
          <w:bCs/>
        </w:rPr>
        <w:t>/&gt;</w:t>
      </w:r>
      <w:r w:rsidR="00D43455">
        <w:t xml:space="preserve"> </w:t>
      </w:r>
    </w:p>
    <w:p w14:paraId="5B0AAE44" w14:textId="41AB94FD"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156111" w:rsidRPr="00F54804">
        <w:t xml:space="preserve">Table </w:t>
      </w:r>
      <w:r w:rsidR="00156111">
        <w:rPr>
          <w:noProof/>
        </w:rPr>
        <w:t>106</w:t>
      </w:r>
      <w:r w:rsidR="009570F3">
        <w:fldChar w:fldCharType="end"/>
      </w:r>
      <w:r w:rsidR="009570F3">
        <w:t>)</w:t>
      </w:r>
      <w:r w:rsidRPr="00D7391D">
        <w:t>:</w:t>
      </w:r>
      <w:r w:rsidR="009570F3">
        <w:t xml:space="preserve"> </w:t>
      </w:r>
    </w:p>
    <w:p w14:paraId="6322E398" w14:textId="39B8A5E7" w:rsidR="0025265B" w:rsidRPr="000A1B7B" w:rsidRDefault="0025265B" w:rsidP="001640C5">
      <w:pPr>
        <w:pStyle w:val="Beschriftung"/>
        <w:keepNext/>
        <w:keepLines/>
      </w:pPr>
      <w:bookmarkStart w:id="1884" w:name="_Ref157791122"/>
      <w:bookmarkStart w:id="1885" w:name="_Toc166666873"/>
      <w:r w:rsidRPr="00F54804">
        <w:t xml:space="preserve">Table </w:t>
      </w:r>
      <w:r w:rsidRPr="005C2D94">
        <w:fldChar w:fldCharType="begin"/>
      </w:r>
      <w:r w:rsidRPr="00F54804">
        <w:instrText xml:space="preserve"> SEQ Table \* ARABIC </w:instrText>
      </w:r>
      <w:r w:rsidRPr="005C2D94">
        <w:fldChar w:fldCharType="separate"/>
      </w:r>
      <w:r w:rsidR="00156111">
        <w:rPr>
          <w:noProof/>
        </w:rPr>
        <w:t>106</w:t>
      </w:r>
      <w:r w:rsidRPr="005C2D94">
        <w:fldChar w:fldCharType="end"/>
      </w:r>
      <w:bookmarkEnd w:id="1884"/>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8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86"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2C17B2FA"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56111">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86"/>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7" w:name="_Toc338939194"/>
      <w:r w:rsidRPr="00F54804">
        <w:t>Attribute</w:t>
      </w:r>
      <w:r w:rsidR="00F3142F">
        <w:t xml:space="preserve"> </w:t>
      </w:r>
      <w:r w:rsidRPr="000747CF">
        <w:rPr>
          <w:rFonts w:ascii="Courier New" w:hAnsi="Courier New"/>
          <w:bCs/>
        </w:rPr>
        <w:t>filler</w:t>
      </w:r>
      <w:bookmarkEnd w:id="1887"/>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6E409FCF"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56111">
        <w:t>10.2.4.4.19</w:t>
      </w:r>
      <w:r>
        <w:fldChar w:fldCharType="end"/>
      </w:r>
      <w:r>
        <w:t xml:space="preserve"> </w:t>
      </w:r>
      <w:r>
        <w:fldChar w:fldCharType="begin"/>
      </w:r>
      <w:r>
        <w:instrText xml:space="preserve"> REF _Ref132201536 \h </w:instrText>
      </w:r>
      <w:r>
        <w:fldChar w:fldCharType="separate"/>
      </w:r>
      <w:r w:rsidR="00156111" w:rsidRPr="00F54804">
        <w:t>Attribute</w:t>
      </w:r>
      <w:r w:rsidR="00156111">
        <w:t xml:space="preserve"> </w:t>
      </w:r>
      <w:r w:rsidR="00156111"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78384393" w:rsidR="00FC68DB" w:rsidRPr="0013175B" w:rsidRDefault="007265AA"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8" w:name="WeldDefinitionOverlapWeld"/>
      <w:bookmarkStart w:id="1889" w:name="_Toc3557035"/>
      <w:bookmarkStart w:id="1890" w:name="_Toc34747285"/>
      <w:bookmarkStart w:id="1891" w:name="_Toc77102104"/>
      <w:bookmarkStart w:id="1892" w:name="_Toc288200766"/>
      <w:bookmarkStart w:id="1893" w:name="_Toc338939110"/>
      <w:bookmarkEnd w:id="1888"/>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9"/>
      <w:bookmarkEnd w:id="1890"/>
      <w:bookmarkEnd w:id="1891"/>
      <w:r w:rsidR="003575B7" w:rsidRPr="003575B7">
        <w:rPr>
          <w:rFonts w:ascii="Courier New" w:hAnsi="Courier New"/>
          <w:bCs/>
        </w:rPr>
        <w:t>/&gt;</w:t>
      </w:r>
      <w:r w:rsidR="00D43455">
        <w:t xml:space="preserve"> </w:t>
      </w:r>
    </w:p>
    <w:p w14:paraId="1DFC0A55" w14:textId="183D3510"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156111" w:rsidRPr="00D97F70">
        <w:t xml:space="preserve">Table </w:t>
      </w:r>
      <w:r w:rsidR="00156111">
        <w:rPr>
          <w:noProof/>
        </w:rPr>
        <w:t>107</w:t>
      </w:r>
      <w:r w:rsidR="009570F3">
        <w:fldChar w:fldCharType="end"/>
      </w:r>
      <w:r w:rsidR="009570F3">
        <w:t>)</w:t>
      </w:r>
      <w:r w:rsidRPr="00D97F70">
        <w:t>:</w:t>
      </w:r>
      <w:r w:rsidR="009570F3">
        <w:t xml:space="preserve"> </w:t>
      </w:r>
    </w:p>
    <w:p w14:paraId="582ABE55" w14:textId="21360C56" w:rsidR="0025265B" w:rsidRPr="00D97F70" w:rsidRDefault="0025265B" w:rsidP="001640C5">
      <w:pPr>
        <w:pStyle w:val="Beschriftung"/>
        <w:keepNext/>
        <w:keepLines/>
      </w:pPr>
      <w:bookmarkStart w:id="1894" w:name="_Ref157791148"/>
      <w:bookmarkStart w:id="1895" w:name="_Toc166666874"/>
      <w:r w:rsidRPr="00D97F70">
        <w:t xml:space="preserve">Table </w:t>
      </w:r>
      <w:r w:rsidRPr="00D97F70">
        <w:fldChar w:fldCharType="begin"/>
      </w:r>
      <w:r w:rsidRPr="00D97F70">
        <w:instrText xml:space="preserve"> SEQ Table \* ARABIC </w:instrText>
      </w:r>
      <w:r w:rsidRPr="00D97F70">
        <w:fldChar w:fldCharType="separate"/>
      </w:r>
      <w:r w:rsidR="00156111">
        <w:rPr>
          <w:noProof/>
        </w:rPr>
        <w:t>107</w:t>
      </w:r>
      <w:r w:rsidRPr="00D97F70">
        <w:fldChar w:fldCharType="end"/>
      </w:r>
      <w:bookmarkEnd w:id="1894"/>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9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15AAA520" w:rsidR="00FC68DB" w:rsidRPr="00D97F70" w:rsidRDefault="007265AA"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96" w:name="_Toc3557036"/>
      <w:bookmarkStart w:id="1897" w:name="_Toc34747286"/>
      <w:bookmarkStart w:id="1898" w:name="_Toc77102105"/>
      <w:bookmarkStart w:id="1899" w:name="_Toc166666645"/>
      <w:r w:rsidRPr="00F54804">
        <w:t>Overlap Weld</w:t>
      </w:r>
      <w:bookmarkEnd w:id="1892"/>
      <w:bookmarkEnd w:id="1893"/>
      <w:bookmarkEnd w:id="1896"/>
      <w:bookmarkEnd w:id="1897"/>
      <w:bookmarkEnd w:id="1898"/>
      <w:bookmarkEnd w:id="1899"/>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900" w:name="_Toc3557037"/>
      <w:bookmarkStart w:id="1901" w:name="_Toc34747287"/>
      <w:bookmarkStart w:id="1902" w:name="_Toc77102106"/>
      <w:r w:rsidRPr="00F54804">
        <w:t>Simple Overlap Weld</w:t>
      </w:r>
      <w:bookmarkEnd w:id="1900"/>
      <w:bookmarkEnd w:id="1901"/>
      <w:bookmarkEnd w:id="1902"/>
    </w:p>
    <w:p w14:paraId="773F7403" w14:textId="066BD0C5" w:rsidR="00FC68DB" w:rsidRDefault="00FC68DB" w:rsidP="000E094F">
      <w:pPr>
        <w:pStyle w:val="berschrift5"/>
      </w:pPr>
      <w:r w:rsidRPr="00F54804">
        <w:t>Sheet Parameters</w:t>
      </w:r>
      <w:r w:rsidR="0068697B">
        <w:t xml:space="preserve"> </w:t>
      </w:r>
    </w:p>
    <w:p w14:paraId="00C4C475" w14:textId="382AAEB9"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156111">
        <w:t xml:space="preserve">Figure </w:t>
      </w:r>
      <w:r w:rsidR="00156111">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13ADCEAE" w:rsidR="00261D7B" w:rsidRPr="0013175B" w:rsidRDefault="00261D7B" w:rsidP="00375E15">
      <w:pPr>
        <w:pStyle w:val="Beschriftung"/>
        <w:rPr>
          <w:sz w:val="20"/>
        </w:rPr>
      </w:pPr>
      <w:bookmarkStart w:id="1903" w:name="_Ref158899780"/>
      <w:bookmarkStart w:id="1904" w:name="_Toc166666742"/>
      <w:r>
        <w:t xml:space="preserve">Figure </w:t>
      </w:r>
      <w:r>
        <w:fldChar w:fldCharType="begin"/>
      </w:r>
      <w:r>
        <w:instrText xml:space="preserve"> SEQ Figure \* ARABIC </w:instrText>
      </w:r>
      <w:r>
        <w:fldChar w:fldCharType="separate"/>
      </w:r>
      <w:r w:rsidR="00156111">
        <w:rPr>
          <w:noProof/>
        </w:rPr>
        <w:t>64</w:t>
      </w:r>
      <w:r>
        <w:fldChar w:fldCharType="end"/>
      </w:r>
      <w:bookmarkEnd w:id="1903"/>
      <w:r w:rsidR="002D7110">
        <w:t xml:space="preserve"> </w:t>
      </w:r>
      <w:r>
        <w:t xml:space="preserve">— Overlap </w:t>
      </w:r>
      <w:r w:rsidR="00D95683">
        <w:t>w</w:t>
      </w:r>
      <w:r>
        <w:t xml:space="preserve">eld </w:t>
      </w:r>
      <w:r w:rsidR="001C3E58">
        <w:t>sheet layout</w:t>
      </w:r>
      <w:bookmarkEnd w:id="1904"/>
      <w:r w:rsidR="00D71693">
        <w:t xml:space="preserve"> </w:t>
      </w:r>
    </w:p>
    <w:p w14:paraId="40C2160D" w14:textId="4FE47A45" w:rsidR="00FC68DB" w:rsidRDefault="00FC68DB" w:rsidP="000E094F">
      <w:pPr>
        <w:pStyle w:val="berschrift5"/>
      </w:pPr>
      <w:r w:rsidRPr="00F54804">
        <w:lastRenderedPageBreak/>
        <w:t>Weld Parameters</w:t>
      </w:r>
      <w:r w:rsidR="00A86874">
        <w:t xml:space="preserve"> </w:t>
      </w:r>
    </w:p>
    <w:p w14:paraId="56FD809D" w14:textId="5EF786BB"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156111">
        <w:t xml:space="preserve">Figure </w:t>
      </w:r>
      <w:r w:rsidR="00156111">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4EBC5452" w:rsidR="00FC68DB" w:rsidRPr="0013175B" w:rsidRDefault="00261D7B" w:rsidP="00314DA6">
      <w:pPr>
        <w:pStyle w:val="Beschriftung"/>
        <w:rPr>
          <w:sz w:val="20"/>
        </w:rPr>
      </w:pPr>
      <w:bookmarkStart w:id="1905" w:name="_Ref158899910"/>
      <w:bookmarkStart w:id="1906" w:name="_Toc166666743"/>
      <w:r>
        <w:t xml:space="preserve">Figure </w:t>
      </w:r>
      <w:r>
        <w:fldChar w:fldCharType="begin"/>
      </w:r>
      <w:r>
        <w:instrText xml:space="preserve"> SEQ Figure \* ARABIC </w:instrText>
      </w:r>
      <w:r>
        <w:fldChar w:fldCharType="separate"/>
      </w:r>
      <w:r w:rsidR="00156111">
        <w:rPr>
          <w:noProof/>
        </w:rPr>
        <w:t>65</w:t>
      </w:r>
      <w:r>
        <w:fldChar w:fldCharType="end"/>
      </w:r>
      <w:bookmarkEnd w:id="1905"/>
      <w:r w:rsidR="002D7110">
        <w:t xml:space="preserve"> </w:t>
      </w:r>
      <w:r>
        <w:t xml:space="preserve">— Overlap </w:t>
      </w:r>
      <w:r w:rsidR="001C3E58">
        <w:t>weld parameter</w:t>
      </w:r>
      <w:r>
        <w:t>s</w:t>
      </w:r>
      <w:bookmarkEnd w:id="1906"/>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1BF4B94D"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156111">
        <w:t xml:space="preserve">Figure </w:t>
      </w:r>
      <w:r w:rsidR="00156111">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1A8E9A60"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156111" w:rsidRPr="00F54804">
        <w:t xml:space="preserve">Table </w:t>
      </w:r>
      <w:r w:rsidR="00156111">
        <w:rPr>
          <w:noProof/>
        </w:rPr>
        <w:t>108</w:t>
      </w:r>
      <w:r w:rsidR="009570F3">
        <w:fldChar w:fldCharType="end"/>
      </w:r>
      <w:r w:rsidR="009570F3">
        <w:t>)</w:t>
      </w:r>
      <w:r w:rsidR="00FC68DB" w:rsidRPr="00BD52D7">
        <w:t>:</w:t>
      </w:r>
      <w:r w:rsidR="009570F3">
        <w:t xml:space="preserve"> </w:t>
      </w:r>
    </w:p>
    <w:p w14:paraId="70AD57C1" w14:textId="58D6B86B" w:rsidR="0025265B" w:rsidRPr="00BD52D7" w:rsidRDefault="0025265B" w:rsidP="001640C5">
      <w:pPr>
        <w:pStyle w:val="Beschriftung"/>
        <w:keepNext/>
        <w:keepLines/>
      </w:pPr>
      <w:bookmarkStart w:id="1907" w:name="_Ref157791170"/>
      <w:bookmarkStart w:id="1908" w:name="_Toc166666875"/>
      <w:r w:rsidRPr="00F54804">
        <w:t xml:space="preserve">Table </w:t>
      </w:r>
      <w:r w:rsidRPr="00F54804">
        <w:fldChar w:fldCharType="begin"/>
      </w:r>
      <w:r w:rsidRPr="00F54804">
        <w:instrText xml:space="preserve"> SEQ Table \* ARABIC </w:instrText>
      </w:r>
      <w:r w:rsidRPr="00F54804">
        <w:fldChar w:fldCharType="separate"/>
      </w:r>
      <w:r w:rsidR="00156111">
        <w:rPr>
          <w:noProof/>
        </w:rPr>
        <w:t>108</w:t>
      </w:r>
      <w:r w:rsidRPr="00F54804">
        <w:fldChar w:fldCharType="end"/>
      </w:r>
      <w:bookmarkEnd w:id="1907"/>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9" w:name="_Toc338939112"/>
      <w:bookmarkStart w:id="1910" w:name="_Toc3557038"/>
      <w:bookmarkStart w:id="1911" w:name="_Toc34747288"/>
      <w:bookmarkStart w:id="1912" w:name="_Toc77102107"/>
      <w:r w:rsidRPr="000A1B7B">
        <w:t>Single Sided Double Overlap Weld</w:t>
      </w:r>
      <w:bookmarkEnd w:id="1909"/>
      <w:bookmarkEnd w:id="1910"/>
      <w:bookmarkEnd w:id="1911"/>
      <w:bookmarkEnd w:id="1912"/>
    </w:p>
    <w:p w14:paraId="3FE06576" w14:textId="1293048C" w:rsidR="00261D7B" w:rsidRDefault="00FC68DB" w:rsidP="00DB2905">
      <w:pPr>
        <w:rPr>
          <w:noProof/>
        </w:rPr>
      </w:pPr>
      <w:r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156111">
        <w:t xml:space="preserve">Figure </w:t>
      </w:r>
      <w:r w:rsidR="00156111">
        <w:rPr>
          <w:noProof/>
        </w:rPr>
        <w:t>66</w:t>
      </w:r>
      <w:r w:rsidR="00AC60BD">
        <w:fldChar w:fldCharType="end"/>
      </w:r>
      <w:r w:rsidR="007754F7">
        <w:t>.</w:t>
      </w:r>
      <w:r w:rsidR="001B4297" w:rsidRPr="001B4297">
        <w:rPr>
          <w:noProof/>
        </w:rPr>
        <w:t xml:space="preserve"> </w:t>
      </w:r>
    </w:p>
    <w:p w14:paraId="4F875AA8" w14:textId="28B24D37" w:rsidR="00FC68DB" w:rsidRPr="00F54804" w:rsidRDefault="00FC68DB" w:rsidP="000E094F">
      <w:pPr>
        <w:pStyle w:val="berschrift5"/>
      </w:pPr>
      <w:r w:rsidRPr="00F54804">
        <w:lastRenderedPageBreak/>
        <w:t>Sheet Parameters</w:t>
      </w:r>
      <w:r w:rsidR="00C67983">
        <w:t xml:space="preserve"> </w:t>
      </w:r>
    </w:p>
    <w:p w14:paraId="16ADCE9A" w14:textId="7871953D"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156111">
        <w:t xml:space="preserve">Figure </w:t>
      </w:r>
      <w:r w:rsidR="00156111">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13CC8566" w:rsidR="00DB2905" w:rsidRPr="00F54804" w:rsidRDefault="00DB2905" w:rsidP="00DB2905">
      <w:pPr>
        <w:pStyle w:val="Beschriftung"/>
        <w:spacing w:before="120"/>
      </w:pPr>
      <w:bookmarkStart w:id="1913" w:name="_Ref158900517"/>
      <w:bookmarkStart w:id="1914" w:name="_Toc166666744"/>
      <w:r>
        <w:t xml:space="preserve">Figure </w:t>
      </w:r>
      <w:r>
        <w:fldChar w:fldCharType="begin"/>
      </w:r>
      <w:r>
        <w:instrText xml:space="preserve"> SEQ Figure \* ARABIC </w:instrText>
      </w:r>
      <w:r>
        <w:fldChar w:fldCharType="separate"/>
      </w:r>
      <w:r w:rsidR="00156111">
        <w:rPr>
          <w:noProof/>
        </w:rPr>
        <w:t>66</w:t>
      </w:r>
      <w:r>
        <w:fldChar w:fldCharType="end"/>
      </w:r>
      <w:bookmarkEnd w:id="1913"/>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r w:rsidR="007B497F">
        <w:t>l</w:t>
      </w:r>
      <w:r>
        <w:t>ayout</w:t>
      </w:r>
      <w:bookmarkEnd w:id="1914"/>
      <w:r>
        <w:t xml:space="preserve"> </w:t>
      </w:r>
    </w:p>
    <w:p w14:paraId="7F1DEEC3" w14:textId="38BE7BEC" w:rsidR="00FC68DB" w:rsidRDefault="00FC68DB" w:rsidP="000E094F">
      <w:pPr>
        <w:pStyle w:val="berschrift5"/>
      </w:pPr>
      <w:r w:rsidRPr="00F54804">
        <w:t>Weld Parameters</w:t>
      </w:r>
      <w:r w:rsidR="00AC60BD">
        <w:t xml:space="preserve"> </w:t>
      </w:r>
    </w:p>
    <w:p w14:paraId="4258CE59" w14:textId="5CD3790F"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156111">
        <w:t xml:space="preserve">Figure </w:t>
      </w:r>
      <w:r w:rsidR="00156111">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25F2AA96" w14:textId="34F5E869" w:rsidR="00FC68DB" w:rsidRPr="005C2D94" w:rsidRDefault="00261D7B" w:rsidP="00261D7B">
      <w:pPr>
        <w:pStyle w:val="Beschriftung"/>
      </w:pPr>
      <w:bookmarkStart w:id="1915" w:name="_Ref158900712"/>
      <w:bookmarkStart w:id="1916" w:name="_Toc166666745"/>
      <w:r>
        <w:t xml:space="preserve">Figure </w:t>
      </w:r>
      <w:r>
        <w:fldChar w:fldCharType="begin"/>
      </w:r>
      <w:r>
        <w:instrText xml:space="preserve"> SEQ Figure \* ARABIC </w:instrText>
      </w:r>
      <w:r>
        <w:fldChar w:fldCharType="separate"/>
      </w:r>
      <w:r w:rsidR="00156111">
        <w:rPr>
          <w:noProof/>
        </w:rPr>
        <w:t>67</w:t>
      </w:r>
      <w:r>
        <w:fldChar w:fldCharType="end"/>
      </w:r>
      <w:bookmarkEnd w:id="1915"/>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r w:rsidR="007B497F">
        <w:t>s</w:t>
      </w:r>
      <w:r>
        <w:t>ection</w:t>
      </w:r>
      <w:bookmarkEnd w:id="1916"/>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6B9419A7"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156111" w:rsidRPr="00F54804">
        <w:t xml:space="preserve">Table </w:t>
      </w:r>
      <w:r w:rsidR="00156111">
        <w:rPr>
          <w:noProof/>
        </w:rPr>
        <w:t>109</w:t>
      </w:r>
      <w:r w:rsidR="009570F3">
        <w:fldChar w:fldCharType="end"/>
      </w:r>
      <w:r w:rsidR="009570F3">
        <w:t>)</w:t>
      </w:r>
      <w:r w:rsidR="00FC68DB" w:rsidRPr="000A1B7B">
        <w:t>:</w:t>
      </w:r>
      <w:r w:rsidR="009570F3">
        <w:t xml:space="preserve"> </w:t>
      </w:r>
    </w:p>
    <w:p w14:paraId="0E547BE8" w14:textId="3A98CE54" w:rsidR="0025265B" w:rsidRPr="00F54804" w:rsidRDefault="0025265B" w:rsidP="001640C5">
      <w:pPr>
        <w:pStyle w:val="Beschriftung"/>
        <w:keepNext/>
        <w:keepLines/>
      </w:pPr>
      <w:bookmarkStart w:id="1917" w:name="_Ref157791182"/>
      <w:bookmarkStart w:id="1918" w:name="_Toc166666876"/>
      <w:r w:rsidRPr="00F54804">
        <w:t xml:space="preserve">Table </w:t>
      </w:r>
      <w:r w:rsidRPr="00F54804">
        <w:fldChar w:fldCharType="begin"/>
      </w:r>
      <w:r w:rsidRPr="00F54804">
        <w:instrText xml:space="preserve"> SEQ Table \* ARABIC </w:instrText>
      </w:r>
      <w:r w:rsidRPr="00F54804">
        <w:fldChar w:fldCharType="separate"/>
      </w:r>
      <w:r w:rsidR="00156111">
        <w:rPr>
          <w:noProof/>
        </w:rPr>
        <w:t>109</w:t>
      </w:r>
      <w:r w:rsidRPr="00F54804">
        <w:fldChar w:fldCharType="end"/>
      </w:r>
      <w:bookmarkEnd w:id="1917"/>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9" w:name="_Toc338939113"/>
      <w:bookmarkStart w:id="1920" w:name="_Toc3557039"/>
      <w:bookmarkStart w:id="1921" w:name="_Toc34747289"/>
      <w:bookmarkStart w:id="1922" w:name="_Toc77102108"/>
      <w:r w:rsidRPr="000A1B7B">
        <w:t>Double-Sided</w:t>
      </w:r>
      <w:r w:rsidR="00FC68DB" w:rsidRPr="00F54804">
        <w:t xml:space="preserve"> Double Overlap Weld</w:t>
      </w:r>
      <w:bookmarkEnd w:id="1919"/>
      <w:bookmarkEnd w:id="1920"/>
      <w:bookmarkEnd w:id="1921"/>
      <w:bookmarkEnd w:id="1922"/>
    </w:p>
    <w:p w14:paraId="253D69DD" w14:textId="02A828CB"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156111">
        <w:t xml:space="preserve">Figure </w:t>
      </w:r>
      <w:r w:rsidR="00156111">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4D65FED"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156111">
        <w:t xml:space="preserve">Figure </w:t>
      </w:r>
      <w:r w:rsidR="00156111">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2D976249" w:rsidR="00FC68DB" w:rsidRPr="0013175B" w:rsidRDefault="00261D7B" w:rsidP="0014275F">
      <w:pPr>
        <w:pStyle w:val="Beschriftung"/>
      </w:pPr>
      <w:bookmarkStart w:id="1923" w:name="_Ref158901134"/>
      <w:bookmarkStart w:id="1924" w:name="_Toc166666746"/>
      <w:r>
        <w:t xml:space="preserve">Figure </w:t>
      </w:r>
      <w:r>
        <w:fldChar w:fldCharType="begin"/>
      </w:r>
      <w:r>
        <w:instrText xml:space="preserve"> SEQ Figure \* ARABIC </w:instrText>
      </w:r>
      <w:r>
        <w:fldChar w:fldCharType="separate"/>
      </w:r>
      <w:r w:rsidR="00156111">
        <w:rPr>
          <w:noProof/>
        </w:rPr>
        <w:t>68</w:t>
      </w:r>
      <w:r>
        <w:fldChar w:fldCharType="end"/>
      </w:r>
      <w:bookmarkEnd w:id="1923"/>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r w:rsidR="007B497F">
        <w:t>l</w:t>
      </w:r>
      <w:r w:rsidR="00D71693">
        <w:t>ayout</w:t>
      </w:r>
      <w:bookmarkEnd w:id="1924"/>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52643893"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156111">
        <w:t xml:space="preserve">Figure </w:t>
      </w:r>
      <w:r w:rsidR="00156111">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(left side: upper section</w:t>
      </w:r>
      <w:r>
        <w:rPr>
          <w:sz w:val="20"/>
          <w:szCs w:val="20"/>
        </w:rPr>
        <w:t xml:space="preserve">  </w:t>
      </w:r>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3B082915" w14:textId="47B02E42" w:rsidR="00261D7B" w:rsidRPr="00F739B3" w:rsidRDefault="00261D7B" w:rsidP="00314DA6">
      <w:pPr>
        <w:pStyle w:val="Beschriftung"/>
        <w:rPr>
          <w:noProof/>
          <w:szCs w:val="24"/>
        </w:rPr>
      </w:pPr>
      <w:bookmarkStart w:id="1925" w:name="_Ref158901320"/>
      <w:bookmarkStart w:id="1926" w:name="_Toc166666747"/>
      <w:r>
        <w:t xml:space="preserve">Figure </w:t>
      </w:r>
      <w:r>
        <w:fldChar w:fldCharType="begin"/>
      </w:r>
      <w:r>
        <w:instrText xml:space="preserve"> SEQ Figure \* ARABIC </w:instrText>
      </w:r>
      <w:r>
        <w:fldChar w:fldCharType="separate"/>
      </w:r>
      <w:r w:rsidR="00156111">
        <w:rPr>
          <w:noProof/>
        </w:rPr>
        <w:t>69</w:t>
      </w:r>
      <w:r>
        <w:fldChar w:fldCharType="end"/>
      </w:r>
      <w:bookmarkEnd w:id="1925"/>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bookmarkEnd w:id="1926"/>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70EE7B6C"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156111" w:rsidRPr="00F54804">
        <w:t xml:space="preserve">Table </w:t>
      </w:r>
      <w:r w:rsidR="00156111">
        <w:rPr>
          <w:noProof/>
        </w:rPr>
        <w:t>110</w:t>
      </w:r>
      <w:r w:rsidR="00971E13">
        <w:fldChar w:fldCharType="end"/>
      </w:r>
      <w:r w:rsidR="00971E13">
        <w:t>)</w:t>
      </w:r>
      <w:r w:rsidR="00FC68DB" w:rsidRPr="00F54804">
        <w:t>:</w:t>
      </w:r>
      <w:r w:rsidR="00971E13">
        <w:t xml:space="preserve"> </w:t>
      </w:r>
    </w:p>
    <w:p w14:paraId="3D4EAE59" w14:textId="02322D7C" w:rsidR="0025265B" w:rsidRPr="00F54804" w:rsidRDefault="0025265B" w:rsidP="001640C5">
      <w:pPr>
        <w:pStyle w:val="Beschriftung"/>
        <w:keepNext/>
        <w:keepLines/>
      </w:pPr>
      <w:bookmarkStart w:id="1927" w:name="_Ref157791235"/>
      <w:bookmarkStart w:id="1928" w:name="_Toc166666877"/>
      <w:r w:rsidRPr="00F54804">
        <w:t xml:space="preserve">Table </w:t>
      </w:r>
      <w:r w:rsidRPr="005C2D94">
        <w:fldChar w:fldCharType="begin"/>
      </w:r>
      <w:r w:rsidRPr="00F54804">
        <w:instrText xml:space="preserve"> SEQ Table \* ARABIC </w:instrText>
      </w:r>
      <w:r w:rsidRPr="005C2D94">
        <w:fldChar w:fldCharType="separate"/>
      </w:r>
      <w:r w:rsidR="00156111">
        <w:rPr>
          <w:noProof/>
        </w:rPr>
        <w:t>110</w:t>
      </w:r>
      <w:r w:rsidRPr="005C2D94">
        <w:fldChar w:fldCharType="end"/>
      </w:r>
      <w:bookmarkEnd w:id="1927"/>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9" w:name="_Toc338939196"/>
      <w:bookmarkStart w:id="1930" w:name="_Toc3557040"/>
      <w:bookmarkStart w:id="1931" w:name="_Toc34747290"/>
      <w:bookmarkStart w:id="1932" w:name="_Toc77102109"/>
      <w:r w:rsidRPr="000A1B7B">
        <w:t>Attributes</w:t>
      </w:r>
      <w:bookmarkEnd w:id="1929"/>
      <w:bookmarkEnd w:id="1930"/>
      <w:bookmarkEnd w:id="1931"/>
      <w:bookmarkEnd w:id="1932"/>
    </w:p>
    <w:p w14:paraId="1B7E1D40" w14:textId="4E4E17F2" w:rsidR="00D43455" w:rsidRDefault="00FC68DB" w:rsidP="000E094F">
      <w:pPr>
        <w:pStyle w:val="berschrift5"/>
      </w:pPr>
      <w:bookmarkStart w:id="1933" w:name="_Toc338939198"/>
      <w:r w:rsidRPr="00F54804">
        <w:t>Attribute</w:t>
      </w:r>
      <w:r w:rsidR="00F3142F">
        <w:t xml:space="preserve"> </w:t>
      </w:r>
      <w:r w:rsidRPr="0056045D">
        <w:rPr>
          <w:rFonts w:ascii="Courier New" w:hAnsi="Courier New"/>
          <w:bCs/>
        </w:rPr>
        <w:t>base</w:t>
      </w:r>
      <w:bookmarkEnd w:id="1933"/>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34" w:name="_Toc338939199"/>
      <w:r w:rsidRPr="00F54804">
        <w:t>Attribute</w:t>
      </w:r>
      <w:r w:rsidR="00F3142F">
        <w:t xml:space="preserve"> </w:t>
      </w:r>
      <w:r w:rsidRPr="0056045D">
        <w:rPr>
          <w:rFonts w:ascii="Courier New" w:hAnsi="Courier New"/>
          <w:bCs/>
        </w:rPr>
        <w:t>technology</w:t>
      </w:r>
      <w:bookmarkEnd w:id="1934"/>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35" w:name="_Toc338939200"/>
      <w:bookmarkStart w:id="1936" w:name="_Toc3557041"/>
      <w:bookmarkStart w:id="1937" w:name="_Toc34747291"/>
      <w:bookmarkStart w:id="1938"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35"/>
      <w:bookmarkEnd w:id="1936"/>
      <w:bookmarkEnd w:id="1937"/>
      <w:bookmarkEnd w:id="1938"/>
      <w:r w:rsidR="00BA4D47" w:rsidRPr="0056045D">
        <w:rPr>
          <w:rFonts w:ascii="Courier New" w:hAnsi="Courier New"/>
          <w:bCs/>
        </w:rPr>
        <w:t>/&gt;</w:t>
      </w:r>
      <w:r w:rsidR="0056045D">
        <w:t xml:space="preserve"> </w:t>
      </w:r>
    </w:p>
    <w:p w14:paraId="23FA79A2" w14:textId="323BC486"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156111" w:rsidRPr="00F54804">
        <w:t xml:space="preserve">Table </w:t>
      </w:r>
      <w:r w:rsidR="00156111">
        <w:rPr>
          <w:noProof/>
        </w:rPr>
        <w:t>111</w:t>
      </w:r>
      <w:r w:rsidR="00971E13">
        <w:fldChar w:fldCharType="end"/>
      </w:r>
      <w:r w:rsidR="00971E13">
        <w:t>)</w:t>
      </w:r>
      <w:r w:rsidRPr="00D7391D">
        <w:t>:</w:t>
      </w:r>
      <w:r w:rsidR="00971E13">
        <w:t xml:space="preserve"> </w:t>
      </w:r>
    </w:p>
    <w:p w14:paraId="1C4973DD" w14:textId="0319A633" w:rsidR="0025265B" w:rsidRPr="000A1B7B" w:rsidRDefault="0025265B" w:rsidP="001640C5">
      <w:pPr>
        <w:pStyle w:val="Beschriftung"/>
        <w:keepNext/>
        <w:keepLines/>
      </w:pPr>
      <w:bookmarkStart w:id="1939" w:name="_Ref157791254"/>
      <w:bookmarkStart w:id="1940" w:name="_Toc166666878"/>
      <w:r w:rsidRPr="00F54804">
        <w:t xml:space="preserve">Table </w:t>
      </w:r>
      <w:r w:rsidRPr="005C2D94">
        <w:fldChar w:fldCharType="begin"/>
      </w:r>
      <w:r w:rsidRPr="00F54804">
        <w:instrText xml:space="preserve"> SEQ Table \* ARABIC </w:instrText>
      </w:r>
      <w:r w:rsidRPr="005C2D94">
        <w:fldChar w:fldCharType="separate"/>
      </w:r>
      <w:r w:rsidR="00156111">
        <w:rPr>
          <w:noProof/>
        </w:rPr>
        <w:t>111</w:t>
      </w:r>
      <w:r w:rsidRPr="005C2D94">
        <w:fldChar w:fldCharType="end"/>
      </w:r>
      <w:bookmarkEnd w:id="1939"/>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4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41"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35416766"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56111">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56111"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41"/>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42" w:name="_Toc338939204"/>
      <w:r w:rsidRPr="000A1B7B">
        <w:t>Attribute</w:t>
      </w:r>
      <w:r w:rsidR="00F3142F">
        <w:t xml:space="preserve"> </w:t>
      </w:r>
      <w:r w:rsidRPr="003575B7">
        <w:rPr>
          <w:rFonts w:ascii="Courier New" w:hAnsi="Courier New"/>
          <w:bCs/>
        </w:rPr>
        <w:t>thickness</w:t>
      </w:r>
      <w:bookmarkEnd w:id="1942"/>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43" w:name="_Toc338939205"/>
      <w:r w:rsidRPr="00F54804">
        <w:t>Attribute</w:t>
      </w:r>
      <w:r w:rsidR="00F3142F">
        <w:t xml:space="preserve"> </w:t>
      </w:r>
      <w:r w:rsidRPr="003575B7">
        <w:rPr>
          <w:rFonts w:ascii="Courier New" w:hAnsi="Courier New"/>
          <w:bCs/>
        </w:rPr>
        <w:t>angle</w:t>
      </w:r>
      <w:bookmarkEnd w:id="1943"/>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44" w:name="_Toc338939206"/>
      <w:r w:rsidRPr="00F54804">
        <w:t>Attribute</w:t>
      </w:r>
      <w:r w:rsidR="00F3142F">
        <w:t xml:space="preserve"> </w:t>
      </w:r>
      <w:r w:rsidRPr="003575B7">
        <w:rPr>
          <w:rFonts w:ascii="Courier New" w:hAnsi="Courier New"/>
          <w:bCs/>
        </w:rPr>
        <w:t>shape</w:t>
      </w:r>
      <w:bookmarkEnd w:id="1944"/>
      <w:r w:rsidR="00D43455">
        <w:t xml:space="preserve"> </w:t>
      </w:r>
    </w:p>
    <w:p w14:paraId="164ABCE6" w14:textId="121DAFC8"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56111">
        <w:t>10.2.4.4.21</w:t>
      </w:r>
      <w:r w:rsidR="00C977C0">
        <w:fldChar w:fldCharType="end"/>
      </w:r>
      <w:r w:rsidR="00C977C0">
        <w:t xml:space="preserve">. </w:t>
      </w:r>
    </w:p>
    <w:p w14:paraId="03275DE8" w14:textId="1E1454FF" w:rsidR="00D43455" w:rsidRDefault="00FC68DB" w:rsidP="000E094F">
      <w:pPr>
        <w:pStyle w:val="berschrift5"/>
      </w:pPr>
      <w:bookmarkStart w:id="1945" w:name="_Toc338939207"/>
      <w:r w:rsidRPr="00F54804">
        <w:t>Attribute</w:t>
      </w:r>
      <w:r w:rsidR="00F3142F">
        <w:t xml:space="preserve"> </w:t>
      </w:r>
      <w:r w:rsidRPr="003575B7">
        <w:rPr>
          <w:rFonts w:ascii="Courier New" w:hAnsi="Courier New"/>
          <w:bCs/>
        </w:rPr>
        <w:t>penetration</w:t>
      </w:r>
      <w:bookmarkEnd w:id="1945"/>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46" w:name="_Toc338939209"/>
      <w:r w:rsidRPr="00F54804">
        <w:t>Attribute</w:t>
      </w:r>
      <w:r w:rsidR="00F3142F">
        <w:t xml:space="preserve"> </w:t>
      </w:r>
      <w:r w:rsidRPr="003575B7">
        <w:rPr>
          <w:rFonts w:ascii="Courier New" w:hAnsi="Courier New"/>
          <w:bCs/>
        </w:rPr>
        <w:t>filler</w:t>
      </w:r>
      <w:bookmarkEnd w:id="1946"/>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361F760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56111">
        <w:t>10.2.4.4.19</w:t>
      </w:r>
      <w:r>
        <w:fldChar w:fldCharType="end"/>
      </w:r>
      <w:r>
        <w:t xml:space="preserve"> </w:t>
      </w:r>
      <w:r>
        <w:fldChar w:fldCharType="begin"/>
      </w:r>
      <w:r>
        <w:instrText xml:space="preserve"> REF _Ref132201536 \h </w:instrText>
      </w:r>
      <w:r>
        <w:fldChar w:fldCharType="separate"/>
      </w:r>
      <w:r w:rsidR="00156111" w:rsidRPr="00F54804">
        <w:t>Attribute</w:t>
      </w:r>
      <w:r w:rsidR="00156111">
        <w:t xml:space="preserve"> </w:t>
      </w:r>
      <w:r w:rsidR="00156111"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2587EACC" w:rsidR="00FC68DB" w:rsidRPr="0013175B" w:rsidRDefault="007265AA" w:rsidP="00997E2B">
      <w:pPr>
        <w:pStyle w:val="Example"/>
        <w:keepNext/>
      </w:pPr>
      <w:r>
        <w:lastRenderedPageBreak/>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7" w:name="WeldDefinitionYJoint"/>
      <w:bookmarkStart w:id="1948" w:name="_Toc3557042"/>
      <w:bookmarkStart w:id="1949" w:name="_Toc34747292"/>
      <w:bookmarkStart w:id="1950" w:name="_Toc77102111"/>
      <w:bookmarkStart w:id="1951" w:name="_Toc288200767"/>
      <w:bookmarkStart w:id="1952" w:name="_Toc338939114"/>
      <w:bookmarkEnd w:id="194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8"/>
      <w:bookmarkEnd w:id="1949"/>
      <w:bookmarkEnd w:id="1950"/>
      <w:r w:rsidR="003575B7" w:rsidRPr="003575B7">
        <w:rPr>
          <w:rFonts w:ascii="Courier New" w:hAnsi="Courier New"/>
          <w:bCs/>
        </w:rPr>
        <w:t>/&gt;</w:t>
      </w:r>
      <w:r w:rsidR="00DA4207">
        <w:t xml:space="preserve"> </w:t>
      </w:r>
    </w:p>
    <w:p w14:paraId="45F63E85" w14:textId="5AE34C74"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156111" w:rsidRPr="00D97F70">
        <w:t xml:space="preserve">Table </w:t>
      </w:r>
      <w:r w:rsidR="00156111">
        <w:rPr>
          <w:noProof/>
        </w:rPr>
        <w:t>112</w:t>
      </w:r>
      <w:r w:rsidR="00971E13">
        <w:fldChar w:fldCharType="end"/>
      </w:r>
      <w:r w:rsidR="00971E13">
        <w:t>)</w:t>
      </w:r>
      <w:r w:rsidRPr="00D97F70">
        <w:t>:</w:t>
      </w:r>
      <w:r w:rsidR="00971E13">
        <w:t xml:space="preserve"> </w:t>
      </w:r>
    </w:p>
    <w:p w14:paraId="798DFBE0" w14:textId="75F19996" w:rsidR="00E7561C" w:rsidRPr="00D97F70" w:rsidRDefault="00E7561C" w:rsidP="001640C5">
      <w:pPr>
        <w:pStyle w:val="Beschriftung"/>
        <w:keepNext/>
        <w:keepLines/>
      </w:pPr>
      <w:bookmarkStart w:id="1953" w:name="_Ref157791286"/>
      <w:bookmarkStart w:id="1954" w:name="_Toc166666879"/>
      <w:r w:rsidRPr="00D97F70">
        <w:t xml:space="preserve">Table </w:t>
      </w:r>
      <w:r w:rsidRPr="00D97F70">
        <w:fldChar w:fldCharType="begin"/>
      </w:r>
      <w:r w:rsidRPr="00D97F70">
        <w:instrText xml:space="preserve"> SEQ Table \* ARABIC </w:instrText>
      </w:r>
      <w:r w:rsidRPr="00D97F70">
        <w:fldChar w:fldCharType="separate"/>
      </w:r>
      <w:r w:rsidR="00156111">
        <w:rPr>
          <w:noProof/>
        </w:rPr>
        <w:t>112</w:t>
      </w:r>
      <w:r w:rsidRPr="00D97F70">
        <w:fldChar w:fldCharType="end"/>
      </w:r>
      <w:bookmarkEnd w:id="1953"/>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E3B5883" w:rsidR="00FC68DB" w:rsidRPr="00D97F70" w:rsidRDefault="007265AA"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55" w:name="_Toc166666646"/>
      <w:r>
        <w:t>Y-joint</w:t>
      </w:r>
      <w:bookmarkEnd w:id="1951"/>
      <w:bookmarkEnd w:id="1952"/>
      <w:bookmarkEnd w:id="1955"/>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3AF85123"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56111" w:rsidRPr="00334AD3">
        <w:t xml:space="preserve">Figure </w:t>
      </w:r>
      <w:r w:rsidR="00156111">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56" w:name="_Toc3557044"/>
      <w:bookmarkStart w:id="1957" w:name="_Toc34747294"/>
      <w:bookmarkStart w:id="1958" w:name="_Toc77102113"/>
      <w:r w:rsidRPr="00F54804">
        <w:lastRenderedPageBreak/>
        <w:t>Sheet Parameters</w:t>
      </w:r>
      <w:bookmarkEnd w:id="1956"/>
      <w:bookmarkEnd w:id="1957"/>
      <w:bookmarkEnd w:id="1958"/>
    </w:p>
    <w:p w14:paraId="397154D6" w14:textId="4EA2B27F"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156111" w:rsidRPr="00334AD3">
        <w:t xml:space="preserve">Figure </w:t>
      </w:r>
      <w:r w:rsidR="00156111">
        <w:rPr>
          <w:noProof/>
        </w:rPr>
        <w:t>70</w:t>
      </w:r>
      <w:r w:rsidR="00D71693">
        <w:fldChar w:fldCharType="end"/>
      </w:r>
      <w:r w:rsidR="00D71693">
        <w:t>)</w:t>
      </w:r>
      <w:r w:rsidRPr="005C10C2">
        <w:t>:</w:t>
      </w:r>
    </w:p>
    <w:p w14:paraId="4BD05941" w14:textId="5EFA883B" w:rsidR="00FC68DB" w:rsidRPr="00B50AEC" w:rsidRDefault="00FC68DB" w:rsidP="002D52FD">
      <w:pPr>
        <w:pStyle w:val="Aufzhlungszeichen"/>
        <w:keepNext/>
        <w:numPr>
          <w:ilvl w:val="0"/>
          <w:numId w:val="10"/>
        </w:numPr>
        <w:ind w:left="357" w:hanging="357"/>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B</w:t>
      </w:r>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rsidP="00DE0BBC">
      <w:pPr>
        <w:pStyle w:val="Aufzhlungszeichen"/>
        <w:numPr>
          <w:ilvl w:val="0"/>
          <w:numId w:val="10"/>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77777777" w:rsidR="00FC68DB" w:rsidRPr="00F54804" w:rsidRDefault="00FC68DB">
      <w:pPr>
        <w:pStyle w:val="berschrift4"/>
      </w:pPr>
      <w:bookmarkStart w:id="1959" w:name="_Toc3557045"/>
      <w:bookmarkStart w:id="1960" w:name="_Toc34747295"/>
      <w:bookmarkStart w:id="1961" w:name="_Toc77102114"/>
      <w:r w:rsidRPr="00F54804">
        <w:t>Weld Parameters</w:t>
      </w:r>
      <w:bookmarkEnd w:id="1959"/>
      <w:bookmarkEnd w:id="1960"/>
      <w:bookmarkEnd w:id="1961"/>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28AEB818" w:rsidR="00FC68DB" w:rsidRPr="00334AD3" w:rsidRDefault="00FC68DB" w:rsidP="0014275F">
            <w:pPr>
              <w:pStyle w:val="Beschriftung"/>
              <w:rPr>
                <w:rFonts w:ascii="Cambria" w:hAnsi="Cambria"/>
              </w:rPr>
            </w:pPr>
            <w:bookmarkStart w:id="1962" w:name="_Ref7931629"/>
            <w:bookmarkStart w:id="1963" w:name="_Toc76030592"/>
            <w:bookmarkStart w:id="1964" w:name="_Toc94530877"/>
            <w:bookmarkStart w:id="1965" w:name="_Toc101428273"/>
            <w:bookmarkStart w:id="1966" w:name="_Toc166666748"/>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56111">
              <w:rPr>
                <w:rFonts w:ascii="Cambria" w:hAnsi="Cambria"/>
                <w:noProof/>
              </w:rPr>
              <w:t>70</w:t>
            </w:r>
            <w:r w:rsidRPr="00334AD3">
              <w:fldChar w:fldCharType="end"/>
            </w:r>
            <w:bookmarkEnd w:id="1962"/>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63"/>
            <w:bookmarkEnd w:id="1964"/>
            <w:bookmarkEnd w:id="1965"/>
            <w:bookmarkEnd w:id="1966"/>
          </w:p>
        </w:tc>
        <w:tc>
          <w:tcPr>
            <w:tcW w:w="4605" w:type="dxa"/>
            <w:vAlign w:val="bottom"/>
          </w:tcPr>
          <w:p w14:paraId="0705A4F3" w14:textId="213EA714" w:rsidR="00FC68DB" w:rsidRPr="00334AD3" w:rsidRDefault="00FC68DB" w:rsidP="0014275F">
            <w:pPr>
              <w:pStyle w:val="Beschriftung"/>
              <w:rPr>
                <w:rFonts w:ascii="Cambria" w:hAnsi="Cambria"/>
              </w:rPr>
            </w:pPr>
            <w:bookmarkStart w:id="1967" w:name="_Ref159023006"/>
            <w:bookmarkStart w:id="1968" w:name="_Toc76030593"/>
            <w:bookmarkStart w:id="1969" w:name="_Toc94530878"/>
            <w:bookmarkStart w:id="1970" w:name="_Toc101428274"/>
            <w:bookmarkStart w:id="1971" w:name="_Toc166666749"/>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56111">
              <w:rPr>
                <w:rFonts w:ascii="Cambria" w:hAnsi="Cambria"/>
                <w:noProof/>
              </w:rPr>
              <w:t>71</w:t>
            </w:r>
            <w:r w:rsidRPr="00334AD3">
              <w:fldChar w:fldCharType="end"/>
            </w:r>
            <w:bookmarkEnd w:id="1967"/>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71"/>
            <w:r w:rsidRPr="00334AD3">
              <w:rPr>
                <w:rFonts w:ascii="Cambria" w:hAnsi="Cambria"/>
              </w:rPr>
              <w:t xml:space="preserve"> </w:t>
            </w:r>
            <w:bookmarkEnd w:id="1968"/>
            <w:bookmarkEnd w:id="1969"/>
            <w:bookmarkEnd w:id="1970"/>
          </w:p>
        </w:tc>
      </w:tr>
    </w:tbl>
    <w:p w14:paraId="53ABB026" w14:textId="4E1384DF"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156111" w:rsidRPr="00334AD3">
        <w:t xml:space="preserve">Figure </w:t>
      </w:r>
      <w:r w:rsidR="00156111">
        <w:rPr>
          <w:noProof/>
        </w:rPr>
        <w:t>71</w:t>
      </w:r>
      <w:r w:rsidR="00D71693">
        <w:fldChar w:fldCharType="end"/>
      </w:r>
      <w:r w:rsidRPr="005C10C2">
        <w:t>):</w:t>
      </w:r>
      <w:r w:rsidR="002C1CB8" w:rsidRPr="005C10C2">
        <w:t xml:space="preserve"> </w:t>
      </w:r>
    </w:p>
    <w:p w14:paraId="7C9185C1" w14:textId="46A0BFA6"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rsidP="006C3892">
      <w:pPr>
        <w:pStyle w:val="Aufzhlungszeichen"/>
        <w:numPr>
          <w:ilvl w:val="0"/>
          <w:numId w:val="10"/>
        </w:numPr>
        <w:rPr>
          <w:rFonts w:ascii="Cambria" w:hAnsi="Cambria"/>
          <w:szCs w:val="22"/>
          <w:lang w:val="en-GB"/>
        </w:rPr>
      </w:pPr>
      <w:r w:rsidRPr="00B50AEC">
        <w:rPr>
          <w:rFonts w:ascii="Cambria" w:hAnsi="Cambria" w:cs="Arial"/>
          <w:szCs w:val="22"/>
          <w:lang w:val="en-GB"/>
        </w:rPr>
        <w:t>β</w:t>
      </w:r>
      <w:r w:rsidRPr="00B50AEC">
        <w:rPr>
          <w:rFonts w:ascii="Cambria" w:hAnsi="Cambria"/>
          <w:szCs w:val="22"/>
          <w:vertAlign w:val="subscript"/>
          <w:lang w:val="en-GB"/>
        </w:rPr>
        <w:t>i</w:t>
      </w:r>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871AF2C"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156111" w:rsidRPr="00F54804">
        <w:t xml:space="preserve">Table </w:t>
      </w:r>
      <w:r w:rsidR="00156111">
        <w:rPr>
          <w:noProof/>
        </w:rPr>
        <w:t>113</w:t>
      </w:r>
      <w:r w:rsidR="00E63CC6">
        <w:fldChar w:fldCharType="end"/>
      </w:r>
      <w:r w:rsidR="00E63CC6">
        <w:t>)</w:t>
      </w:r>
      <w:r w:rsidRPr="005C2D94">
        <w:t>:</w:t>
      </w:r>
      <w:r w:rsidR="00E63CC6">
        <w:t xml:space="preserve"> </w:t>
      </w:r>
    </w:p>
    <w:p w14:paraId="6D99A1FB" w14:textId="184FA08B" w:rsidR="00890926" w:rsidRPr="001E4607" w:rsidRDefault="00890926" w:rsidP="001640C5">
      <w:pPr>
        <w:pStyle w:val="Beschriftung"/>
        <w:keepNext/>
        <w:keepLines/>
      </w:pPr>
      <w:bookmarkStart w:id="1972" w:name="_Ref157791340"/>
      <w:bookmarkStart w:id="1973" w:name="_Toc166666880"/>
      <w:r w:rsidRPr="00F54804">
        <w:t xml:space="preserve">Table </w:t>
      </w:r>
      <w:r w:rsidRPr="00F54804">
        <w:fldChar w:fldCharType="begin"/>
      </w:r>
      <w:r w:rsidRPr="00F54804">
        <w:instrText xml:space="preserve"> SEQ Table \* ARABIC </w:instrText>
      </w:r>
      <w:r w:rsidRPr="00F54804">
        <w:fldChar w:fldCharType="separate"/>
      </w:r>
      <w:r w:rsidR="00156111">
        <w:rPr>
          <w:noProof/>
        </w:rPr>
        <w:t>113</w:t>
      </w:r>
      <w:r w:rsidRPr="00F54804">
        <w:fldChar w:fldCharType="end"/>
      </w:r>
      <w:bookmarkEnd w:id="1972"/>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73"/>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74" w:name="_Toc338939211"/>
      <w:bookmarkStart w:id="1975" w:name="_Toc3557046"/>
      <w:bookmarkStart w:id="1976" w:name="_Toc34747296"/>
      <w:bookmarkStart w:id="1977" w:name="_Toc77102115"/>
      <w:r w:rsidRPr="00890926">
        <w:t>Attributes</w:t>
      </w:r>
      <w:bookmarkEnd w:id="1974"/>
      <w:bookmarkEnd w:id="1975"/>
      <w:bookmarkEnd w:id="1976"/>
      <w:bookmarkEnd w:id="1977"/>
    </w:p>
    <w:p w14:paraId="04A1DD10" w14:textId="1F97B3C5" w:rsidR="00D43455" w:rsidRDefault="00FC68DB" w:rsidP="000E094F">
      <w:pPr>
        <w:pStyle w:val="berschrift5"/>
      </w:pPr>
      <w:bookmarkStart w:id="1978" w:name="_Toc338939213"/>
      <w:r w:rsidRPr="00BD52D7">
        <w:t>Attribute</w:t>
      </w:r>
      <w:r w:rsidR="00F3142F">
        <w:t xml:space="preserve"> </w:t>
      </w:r>
      <w:r w:rsidRPr="003575B7">
        <w:rPr>
          <w:rFonts w:ascii="Courier New" w:hAnsi="Courier New"/>
          <w:bCs/>
        </w:rPr>
        <w:t>base</w:t>
      </w:r>
      <w:bookmarkEnd w:id="1978"/>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9" w:name="_Toc338939214"/>
      <w:r w:rsidRPr="00F54804">
        <w:lastRenderedPageBreak/>
        <w:t>Attribute</w:t>
      </w:r>
      <w:r w:rsidR="00F3142F">
        <w:t xml:space="preserve"> </w:t>
      </w:r>
      <w:r w:rsidRPr="003575B7">
        <w:rPr>
          <w:rFonts w:ascii="Courier New" w:hAnsi="Courier New"/>
          <w:bCs/>
        </w:rPr>
        <w:t>technology</w:t>
      </w:r>
      <w:bookmarkEnd w:id="1979"/>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80" w:name="_Toc338939215"/>
      <w:bookmarkStart w:id="1981" w:name="_Toc3557047"/>
      <w:bookmarkStart w:id="1982" w:name="_Toc34747297"/>
      <w:bookmarkStart w:id="1983"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80"/>
      <w:bookmarkEnd w:id="1981"/>
      <w:bookmarkEnd w:id="1982"/>
      <w:bookmarkEnd w:id="1983"/>
      <w:r w:rsidR="003575B7" w:rsidRPr="003575B7">
        <w:rPr>
          <w:rFonts w:ascii="Courier New" w:hAnsi="Courier New"/>
          <w:bCs/>
        </w:rPr>
        <w:t>/&gt;</w:t>
      </w:r>
      <w:r w:rsidR="00D43455">
        <w:t xml:space="preserve"> </w:t>
      </w:r>
    </w:p>
    <w:p w14:paraId="3DD8F876" w14:textId="087F5AB3"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156111" w:rsidRPr="00F54804">
        <w:t xml:space="preserve">Table </w:t>
      </w:r>
      <w:r w:rsidR="00156111">
        <w:rPr>
          <w:noProof/>
        </w:rPr>
        <w:t>114</w:t>
      </w:r>
      <w:r w:rsidR="00E63CC6">
        <w:fldChar w:fldCharType="end"/>
      </w:r>
      <w:r w:rsidR="00E63CC6">
        <w:t>)</w:t>
      </w:r>
      <w:r w:rsidRPr="00F54804">
        <w:t>:</w:t>
      </w:r>
      <w:r w:rsidR="00E63CC6">
        <w:t xml:space="preserve"> </w:t>
      </w:r>
    </w:p>
    <w:p w14:paraId="59FD76C9" w14:textId="78C6D507" w:rsidR="00890926" w:rsidRPr="00F54804" w:rsidRDefault="00890926" w:rsidP="001640C5">
      <w:pPr>
        <w:pStyle w:val="Beschriftung"/>
        <w:keepNext/>
        <w:keepLines/>
      </w:pPr>
      <w:bookmarkStart w:id="1984" w:name="_Ref157791359"/>
      <w:bookmarkStart w:id="1985" w:name="_Toc166666881"/>
      <w:r w:rsidRPr="00F54804">
        <w:t xml:space="preserve">Table </w:t>
      </w:r>
      <w:r w:rsidRPr="00F54804">
        <w:fldChar w:fldCharType="begin"/>
      </w:r>
      <w:r w:rsidRPr="00F54804">
        <w:instrText xml:space="preserve"> SEQ Table \* ARABIC </w:instrText>
      </w:r>
      <w:r w:rsidRPr="00F54804">
        <w:fldChar w:fldCharType="separate"/>
      </w:r>
      <w:r w:rsidR="00156111">
        <w:rPr>
          <w:noProof/>
        </w:rPr>
        <w:t>114</w:t>
      </w:r>
      <w:r w:rsidRPr="00F54804">
        <w:fldChar w:fldCharType="end"/>
      </w:r>
      <w:bookmarkEnd w:id="1984"/>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8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86"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2FDAA700"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56111">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86"/>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7" w:name="_Toc338939219"/>
      <w:r w:rsidRPr="00F54804">
        <w:t>Attribute</w:t>
      </w:r>
      <w:r w:rsidR="00F3142F">
        <w:t xml:space="preserve"> </w:t>
      </w:r>
      <w:r w:rsidRPr="003575B7">
        <w:rPr>
          <w:rFonts w:ascii="Courier New" w:hAnsi="Courier New"/>
          <w:bCs/>
        </w:rPr>
        <w:t>thickness</w:t>
      </w:r>
      <w:bookmarkEnd w:id="1987"/>
      <w:r w:rsidR="00D43455">
        <w:t xml:space="preserve"> </w:t>
      </w:r>
    </w:p>
    <w:p w14:paraId="39420D6F" w14:textId="33A73AF1"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156111" w:rsidRPr="00F54804">
        <w:t xml:space="preserve">Table </w:t>
      </w:r>
      <w:r w:rsidR="00156111">
        <w:rPr>
          <w:noProof/>
        </w:rPr>
        <w:t>115</w:t>
      </w:r>
      <w:r w:rsidR="00E63CC6">
        <w:fldChar w:fldCharType="end"/>
      </w:r>
      <w:r w:rsidR="00E63CC6">
        <w:t>)</w:t>
      </w:r>
      <w:r w:rsidRPr="00F54804">
        <w:t>:</w:t>
      </w:r>
      <w:r w:rsidR="00E63CC6">
        <w:t xml:space="preserve"> </w:t>
      </w:r>
    </w:p>
    <w:p w14:paraId="0FC15FA3" w14:textId="3CB15138" w:rsidR="00890926" w:rsidRPr="00F54804" w:rsidRDefault="00890926" w:rsidP="001640C5">
      <w:pPr>
        <w:pStyle w:val="Beschriftung"/>
        <w:keepNext/>
        <w:keepLines/>
      </w:pPr>
      <w:bookmarkStart w:id="1988" w:name="_Ref157791371"/>
      <w:bookmarkStart w:id="1989" w:name="_Toc166666882"/>
      <w:r w:rsidRPr="00F54804">
        <w:t xml:space="preserve">Table </w:t>
      </w:r>
      <w:r w:rsidRPr="005C2D94">
        <w:fldChar w:fldCharType="begin"/>
      </w:r>
      <w:r w:rsidRPr="00F54804">
        <w:instrText xml:space="preserve"> SEQ Table \* ARABIC </w:instrText>
      </w:r>
      <w:r w:rsidRPr="005C2D94">
        <w:fldChar w:fldCharType="separate"/>
      </w:r>
      <w:r w:rsidR="00156111">
        <w:rPr>
          <w:noProof/>
        </w:rPr>
        <w:t>115</w:t>
      </w:r>
      <w:r w:rsidRPr="005C2D94">
        <w:fldChar w:fldCharType="end"/>
      </w:r>
      <w:bookmarkEnd w:id="1988"/>
      <w:r w:rsidR="005F32CD">
        <w:t xml:space="preserve"> —</w:t>
      </w:r>
      <w:r w:rsidR="005F32CD" w:rsidRPr="00F54804">
        <w:t xml:space="preserve"> </w:t>
      </w:r>
      <w:r w:rsidRPr="00F54804">
        <w:t xml:space="preserve">Value Dependency of Attribute </w:t>
      </w:r>
      <w:r w:rsidRPr="00337A83">
        <w:rPr>
          <w:rStyle w:val="CodeCharacter"/>
        </w:rPr>
        <w:t>thickness</w:t>
      </w:r>
      <w:bookmarkEnd w:id="198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90" w:name="_Toc338939220"/>
      <w:r w:rsidRPr="005C2D94">
        <w:t>Attribute</w:t>
      </w:r>
      <w:r w:rsidR="00F3142F">
        <w:t xml:space="preserve"> </w:t>
      </w:r>
      <w:r w:rsidRPr="003575B7">
        <w:rPr>
          <w:rFonts w:ascii="Courier New" w:hAnsi="Courier New"/>
          <w:bCs/>
        </w:rPr>
        <w:t>angle</w:t>
      </w:r>
      <w:bookmarkEnd w:id="1990"/>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91" w:name="_Toc338939221"/>
      <w:r w:rsidRPr="00F54804">
        <w:t>Attribute</w:t>
      </w:r>
      <w:r w:rsidR="00F3142F">
        <w:t xml:space="preserve"> </w:t>
      </w:r>
      <w:r w:rsidRPr="003575B7">
        <w:rPr>
          <w:rFonts w:ascii="Courier New" w:hAnsi="Courier New"/>
          <w:bCs/>
        </w:rPr>
        <w:t>penetration</w:t>
      </w:r>
      <w:bookmarkEnd w:id="1991"/>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92" w:name="_Toc338939223"/>
      <w:r w:rsidRPr="00F54804">
        <w:t>Attribute</w:t>
      </w:r>
      <w:r w:rsidR="00F3142F">
        <w:t xml:space="preserve"> </w:t>
      </w:r>
      <w:r w:rsidRPr="003575B7">
        <w:rPr>
          <w:rFonts w:ascii="Courier New" w:hAnsi="Courier New"/>
          <w:bCs/>
        </w:rPr>
        <w:t>shape</w:t>
      </w:r>
      <w:bookmarkEnd w:id="1992"/>
      <w:r w:rsidR="00D43455">
        <w:t xml:space="preserve"> </w:t>
      </w:r>
    </w:p>
    <w:p w14:paraId="21AED002" w14:textId="0AD09174"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56111">
        <w:t>10.2.4.4.21</w:t>
      </w:r>
      <w:r w:rsidR="00C977C0">
        <w:fldChar w:fldCharType="end"/>
      </w:r>
      <w:r w:rsidR="00C977C0">
        <w:t xml:space="preserve">. </w:t>
      </w:r>
    </w:p>
    <w:p w14:paraId="0F451890" w14:textId="21655CE6" w:rsidR="00D43455" w:rsidRDefault="00FC68DB" w:rsidP="000E094F">
      <w:pPr>
        <w:pStyle w:val="berschrift5"/>
      </w:pPr>
      <w:bookmarkStart w:id="1993" w:name="_Toc338939224"/>
      <w:r w:rsidRPr="00F54804">
        <w:t>Attribute</w:t>
      </w:r>
      <w:r w:rsidR="00F3142F">
        <w:t xml:space="preserve"> </w:t>
      </w:r>
      <w:r w:rsidRPr="003575B7">
        <w:rPr>
          <w:rFonts w:ascii="Courier New" w:hAnsi="Courier New"/>
          <w:bCs/>
        </w:rPr>
        <w:t>filler</w:t>
      </w:r>
      <w:bookmarkEnd w:id="1993"/>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2B23E9C3"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56111">
        <w:t>10.2.4.4.19</w:t>
      </w:r>
      <w:r>
        <w:fldChar w:fldCharType="end"/>
      </w:r>
      <w:r>
        <w:t xml:space="preserve"> </w:t>
      </w:r>
      <w:r>
        <w:fldChar w:fldCharType="begin"/>
      </w:r>
      <w:r>
        <w:instrText xml:space="preserve"> REF _Ref132201536 \h </w:instrText>
      </w:r>
      <w:r>
        <w:fldChar w:fldCharType="separate"/>
      </w:r>
      <w:r w:rsidR="00156111" w:rsidRPr="00F54804">
        <w:t>Attribute</w:t>
      </w:r>
      <w:r w:rsidR="00156111">
        <w:t xml:space="preserve"> </w:t>
      </w:r>
      <w:r w:rsidR="00156111"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2FC71196" w:rsidR="00FC68DB" w:rsidRPr="00D97F70" w:rsidRDefault="007265AA" w:rsidP="00997E2B">
      <w:pPr>
        <w:pStyle w:val="Example"/>
        <w:keepNext/>
      </w:pPr>
      <w:r>
        <w:t>EXAMPLE</w:t>
      </w:r>
      <w:r w:rsidR="00FC68DB" w:rsidRPr="0013175B">
        <w:t xml:space="preserv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94" w:name="_Toc3557048"/>
      <w:bookmarkStart w:id="1995" w:name="_Toc34747298"/>
      <w:bookmarkStart w:id="1996"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94"/>
      <w:bookmarkEnd w:id="1995"/>
      <w:bookmarkEnd w:id="1996"/>
      <w:r w:rsidR="003575B7" w:rsidRPr="003575B7">
        <w:rPr>
          <w:rFonts w:ascii="Courier New" w:hAnsi="Courier New"/>
          <w:bCs/>
        </w:rPr>
        <w:t>/&gt;</w:t>
      </w:r>
      <w:r w:rsidR="00D43455">
        <w:t xml:space="preserve"> </w:t>
      </w:r>
    </w:p>
    <w:p w14:paraId="35EBE25B" w14:textId="28BCD619"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156111" w:rsidRPr="00D97F70">
        <w:t xml:space="preserve">Table </w:t>
      </w:r>
      <w:r w:rsidR="00156111">
        <w:rPr>
          <w:noProof/>
        </w:rPr>
        <w:t>116</w:t>
      </w:r>
      <w:r w:rsidR="00E63CC6">
        <w:fldChar w:fldCharType="end"/>
      </w:r>
      <w:r w:rsidR="00E63CC6">
        <w:t>)</w:t>
      </w:r>
      <w:r w:rsidRPr="00D97F70">
        <w:t>:</w:t>
      </w:r>
      <w:r w:rsidR="00E63CC6">
        <w:t xml:space="preserve"> </w:t>
      </w:r>
    </w:p>
    <w:p w14:paraId="2AAC1215" w14:textId="13D15243" w:rsidR="00890926" w:rsidRPr="00D97F70" w:rsidRDefault="00890926" w:rsidP="001640C5">
      <w:pPr>
        <w:pStyle w:val="Beschriftung"/>
        <w:keepNext/>
        <w:keepLines/>
      </w:pPr>
      <w:bookmarkStart w:id="1997" w:name="_Ref157791414"/>
      <w:bookmarkStart w:id="1998" w:name="_Toc166666883"/>
      <w:r w:rsidRPr="00D97F70">
        <w:t xml:space="preserve">Table </w:t>
      </w:r>
      <w:r w:rsidRPr="00D97F70">
        <w:fldChar w:fldCharType="begin"/>
      </w:r>
      <w:r w:rsidRPr="00D97F70">
        <w:instrText xml:space="preserve"> SEQ Table \* ARABIC </w:instrText>
      </w:r>
      <w:r w:rsidRPr="00D97F70">
        <w:fldChar w:fldCharType="separate"/>
      </w:r>
      <w:r w:rsidR="00156111">
        <w:rPr>
          <w:noProof/>
        </w:rPr>
        <w:t>116</w:t>
      </w:r>
      <w:r w:rsidRPr="00D97F70">
        <w:fldChar w:fldCharType="end"/>
      </w:r>
      <w:bookmarkEnd w:id="1997"/>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5E8B53B2" w:rsidR="00FC68DB" w:rsidRPr="00D97F70" w:rsidRDefault="007265AA"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9" w:name="WeldDefinitionKJoint"/>
      <w:bookmarkStart w:id="2000" w:name="_Toc166666647"/>
      <w:bookmarkEnd w:id="1999"/>
      <w:r>
        <w:t>K-joint</w:t>
      </w:r>
      <w:bookmarkEnd w:id="2000"/>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079AB2BF"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56111">
        <w:t xml:space="preserve">Figure </w:t>
      </w:r>
      <w:r w:rsidR="00156111">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2001" w:name="_Toc3557050"/>
      <w:bookmarkStart w:id="2002" w:name="_Toc34747300"/>
      <w:bookmarkStart w:id="2003" w:name="_Toc77102119"/>
      <w:r w:rsidRPr="00F54804">
        <w:lastRenderedPageBreak/>
        <w:t>Sheet Parameters</w:t>
      </w:r>
      <w:bookmarkEnd w:id="2001"/>
      <w:bookmarkEnd w:id="2002"/>
      <w:bookmarkEnd w:id="2003"/>
      <w:r w:rsidR="00D97308">
        <w:t xml:space="preserve"> </w:t>
      </w:r>
    </w:p>
    <w:p w14:paraId="1291CA16" w14:textId="1F0FAB1E"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156111">
        <w:t xml:space="preserve">Figure </w:t>
      </w:r>
      <w:r w:rsidR="00156111">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1ED3C257" w:rsidR="007A2348" w:rsidRPr="0013175B" w:rsidRDefault="007A2348" w:rsidP="007A2348">
      <w:pPr>
        <w:pStyle w:val="Beschriftung"/>
      </w:pPr>
      <w:bookmarkStart w:id="2004" w:name="_Ref104285372"/>
      <w:bookmarkStart w:id="2005" w:name="_Toc166666750"/>
      <w:r>
        <w:t xml:space="preserve">Figure </w:t>
      </w:r>
      <w:r>
        <w:fldChar w:fldCharType="begin"/>
      </w:r>
      <w:r>
        <w:instrText xml:space="preserve"> SEQ Figure \* ARABIC </w:instrText>
      </w:r>
      <w:r>
        <w:fldChar w:fldCharType="separate"/>
      </w:r>
      <w:r w:rsidR="00156111">
        <w:rPr>
          <w:noProof/>
        </w:rPr>
        <w:t>72</w:t>
      </w:r>
      <w:r>
        <w:fldChar w:fldCharType="end"/>
      </w:r>
      <w:bookmarkEnd w:id="2004"/>
      <w:r w:rsidR="002D7110">
        <w:t xml:space="preserve"> </w:t>
      </w:r>
      <w:r>
        <w:t xml:space="preserve">— </w:t>
      </w:r>
      <w:r w:rsidR="0047234D">
        <w:t>K-joint</w:t>
      </w:r>
      <w:r>
        <w:t xml:space="preserve"> </w:t>
      </w:r>
      <w:r w:rsidR="001C3E58">
        <w:t>sheet layout</w:t>
      </w:r>
      <w:bookmarkEnd w:id="2005"/>
      <w:r w:rsidR="00D97308">
        <w:t xml:space="preserve"> </w:t>
      </w:r>
    </w:p>
    <w:p w14:paraId="1C2E1085" w14:textId="6AD86F4B" w:rsidR="00FC68DB" w:rsidRDefault="00FC68DB">
      <w:pPr>
        <w:pStyle w:val="berschrift4"/>
      </w:pPr>
      <w:bookmarkStart w:id="2006" w:name="_Toc3557051"/>
      <w:bookmarkStart w:id="2007" w:name="_Toc34747301"/>
      <w:bookmarkStart w:id="2008" w:name="_Toc77102120"/>
      <w:r w:rsidRPr="00F54804">
        <w:t>Weld Parameters</w:t>
      </w:r>
      <w:bookmarkEnd w:id="2006"/>
      <w:bookmarkEnd w:id="2007"/>
      <w:bookmarkEnd w:id="2008"/>
      <w:r w:rsidR="00D97308">
        <w:t xml:space="preserve"> </w:t>
      </w:r>
    </w:p>
    <w:p w14:paraId="11751486" w14:textId="47E41118"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156111">
        <w:t xml:space="preserve">Figure </w:t>
      </w:r>
      <w:r w:rsidR="00156111">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9C36D19" w14:textId="609791BD" w:rsidR="00FC68DB" w:rsidRPr="005C2D94" w:rsidRDefault="007A2348" w:rsidP="007A2348">
      <w:pPr>
        <w:pStyle w:val="Beschriftung"/>
      </w:pPr>
      <w:bookmarkStart w:id="2009" w:name="_Ref159025317"/>
      <w:bookmarkStart w:id="2010" w:name="_Toc166666751"/>
      <w:r>
        <w:t xml:space="preserve">Figure </w:t>
      </w:r>
      <w:r>
        <w:fldChar w:fldCharType="begin"/>
      </w:r>
      <w:r>
        <w:instrText xml:space="preserve"> SEQ Figure \* ARABIC </w:instrText>
      </w:r>
      <w:r>
        <w:fldChar w:fldCharType="separate"/>
      </w:r>
      <w:r w:rsidR="00156111">
        <w:rPr>
          <w:noProof/>
        </w:rPr>
        <w:t>73</w:t>
      </w:r>
      <w:r>
        <w:fldChar w:fldCharType="end"/>
      </w:r>
      <w:bookmarkEnd w:id="2009"/>
      <w:r w:rsidR="002D7110">
        <w:t xml:space="preserve"> </w:t>
      </w:r>
      <w:r>
        <w:t xml:space="preserve">— Parameters of </w:t>
      </w:r>
      <w:r w:rsidR="0047234D">
        <w:t>K-joint</w:t>
      </w:r>
      <w:bookmarkEnd w:id="2010"/>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62185357"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156111" w:rsidRPr="00F54804">
        <w:t xml:space="preserve">Table </w:t>
      </w:r>
      <w:r w:rsidR="00156111">
        <w:rPr>
          <w:noProof/>
        </w:rPr>
        <w:t>117</w:t>
      </w:r>
      <w:r w:rsidR="00E63CC6">
        <w:fldChar w:fldCharType="end"/>
      </w:r>
      <w:r w:rsidR="00E63CC6">
        <w:t>)</w:t>
      </w:r>
      <w:r w:rsidRPr="00BD52D7">
        <w:t>:</w:t>
      </w:r>
      <w:r w:rsidR="00E63CC6">
        <w:t xml:space="preserve"> </w:t>
      </w:r>
    </w:p>
    <w:p w14:paraId="723616DE" w14:textId="77A152F5" w:rsidR="00890926" w:rsidRPr="00BD52D7" w:rsidRDefault="00890926" w:rsidP="001640C5">
      <w:pPr>
        <w:pStyle w:val="Beschriftung"/>
        <w:keepNext/>
        <w:keepLines/>
      </w:pPr>
      <w:bookmarkStart w:id="2011" w:name="_Ref157791441"/>
      <w:bookmarkStart w:id="2012" w:name="_Toc166666884"/>
      <w:r w:rsidRPr="00F54804">
        <w:t xml:space="preserve">Table </w:t>
      </w:r>
      <w:r w:rsidRPr="00F54804">
        <w:fldChar w:fldCharType="begin"/>
      </w:r>
      <w:r w:rsidRPr="00F54804">
        <w:instrText xml:space="preserve"> SEQ Table \* ARABIC </w:instrText>
      </w:r>
      <w:r w:rsidRPr="00F54804">
        <w:fldChar w:fldCharType="separate"/>
      </w:r>
      <w:r w:rsidR="00156111">
        <w:rPr>
          <w:noProof/>
        </w:rPr>
        <w:t>117</w:t>
      </w:r>
      <w:r w:rsidRPr="00F54804">
        <w:fldChar w:fldCharType="end"/>
      </w:r>
      <w:bookmarkEnd w:id="2011"/>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12"/>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6B06DDF8" w:rsidR="00FC68DB" w:rsidRPr="00F54804" w:rsidRDefault="00FC68DB" w:rsidP="00701FF5">
      <w:pPr>
        <w:pStyle w:val="normalAfterTableOrFigure"/>
      </w:pPr>
      <w:r w:rsidRPr="005C2D94">
        <w:t xml:space="preserve">The penetration of the </w:t>
      </w:r>
      <w:r w:rsidR="003E33CF">
        <w:t>third</w:t>
      </w:r>
      <w:r w:rsidRPr="00BD52D7">
        <w:t xml:space="preserve"> weld connection (</w:t>
      </w:r>
      <w:r w:rsidRPr="00A94437">
        <w:rPr>
          <w:i/>
        </w:rPr>
        <w:t>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13" w:name="_Toc338939226"/>
      <w:bookmarkStart w:id="2014" w:name="_Toc3557052"/>
      <w:bookmarkStart w:id="2015" w:name="_Toc34747302"/>
      <w:bookmarkStart w:id="2016" w:name="_Toc77102121"/>
      <w:r w:rsidRPr="00F54804">
        <w:t>Attributes</w:t>
      </w:r>
      <w:bookmarkEnd w:id="2013"/>
      <w:bookmarkEnd w:id="2014"/>
      <w:bookmarkEnd w:id="2015"/>
      <w:bookmarkEnd w:id="2016"/>
    </w:p>
    <w:p w14:paraId="3A3B5875" w14:textId="20393DE2" w:rsidR="00D43455" w:rsidRDefault="00FC68DB" w:rsidP="000E094F">
      <w:pPr>
        <w:pStyle w:val="berschrift5"/>
      </w:pPr>
      <w:bookmarkStart w:id="2017" w:name="_Toc338939228"/>
      <w:r w:rsidRPr="00F54804">
        <w:t>Attribute</w:t>
      </w:r>
      <w:r w:rsidR="00F3142F">
        <w:t xml:space="preserve"> </w:t>
      </w:r>
      <w:r w:rsidRPr="00207A82">
        <w:rPr>
          <w:rFonts w:ascii="Courier New" w:hAnsi="Courier New"/>
          <w:bCs/>
        </w:rPr>
        <w:t>base</w:t>
      </w:r>
      <w:bookmarkEnd w:id="2017"/>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8" w:name="_Toc338939229"/>
      <w:r w:rsidRPr="00F54804">
        <w:t>Attribute</w:t>
      </w:r>
      <w:r w:rsidR="00F3142F">
        <w:t xml:space="preserve"> </w:t>
      </w:r>
      <w:r w:rsidRPr="00207A82">
        <w:rPr>
          <w:rFonts w:ascii="Courier New" w:hAnsi="Courier New"/>
          <w:bCs/>
        </w:rPr>
        <w:t>technology</w:t>
      </w:r>
      <w:bookmarkEnd w:id="2018"/>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9" w:name="_Toc338939230"/>
      <w:bookmarkStart w:id="2020" w:name="_Toc3557053"/>
      <w:bookmarkStart w:id="2021" w:name="_Toc34747303"/>
      <w:bookmarkStart w:id="2022"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9"/>
      <w:bookmarkEnd w:id="2020"/>
      <w:bookmarkEnd w:id="2021"/>
      <w:bookmarkEnd w:id="2022"/>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23" w:name="_Toc3566516"/>
      <w:bookmarkStart w:id="2024" w:name="_Toc34747518"/>
      <w:bookmarkStart w:id="2025" w:name="_Toc77095977"/>
      <w:bookmarkStart w:id="2026"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23"/>
    <w:bookmarkEnd w:id="2024"/>
    <w:bookmarkEnd w:id="2025"/>
    <w:p w14:paraId="3BE6DAB6" w14:textId="4BEABA12"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156111" w:rsidRPr="00F54804">
        <w:t xml:space="preserve">Table </w:t>
      </w:r>
      <w:r w:rsidR="00156111">
        <w:rPr>
          <w:noProof/>
        </w:rPr>
        <w:t>118</w:t>
      </w:r>
      <w:r w:rsidR="00E63CC6">
        <w:fldChar w:fldCharType="end"/>
      </w:r>
      <w:r w:rsidR="00E63CC6">
        <w:t>)</w:t>
      </w:r>
      <w:r w:rsidRPr="00F54804">
        <w:t>:</w:t>
      </w:r>
      <w:r w:rsidR="00E63CC6">
        <w:t xml:space="preserve"> </w:t>
      </w:r>
    </w:p>
    <w:p w14:paraId="22614A77" w14:textId="7B56A518" w:rsidR="002C7FD0" w:rsidRPr="00F54804" w:rsidRDefault="002C7FD0" w:rsidP="001640C5">
      <w:pPr>
        <w:pStyle w:val="Beschriftung"/>
        <w:keepNext/>
        <w:keepLines/>
      </w:pPr>
      <w:bookmarkStart w:id="2027" w:name="_Ref157791459"/>
      <w:bookmarkStart w:id="2028" w:name="_Toc166666885"/>
      <w:r w:rsidRPr="00F54804">
        <w:t xml:space="preserve">Table </w:t>
      </w:r>
      <w:r w:rsidRPr="00F54804">
        <w:fldChar w:fldCharType="begin"/>
      </w:r>
      <w:r w:rsidRPr="00F54804">
        <w:instrText xml:space="preserve"> SEQ Table \* ARABIC </w:instrText>
      </w:r>
      <w:r w:rsidRPr="00F54804">
        <w:fldChar w:fldCharType="separate"/>
      </w:r>
      <w:r w:rsidR="00156111">
        <w:rPr>
          <w:noProof/>
        </w:rPr>
        <w:t>118</w:t>
      </w:r>
      <w:r w:rsidRPr="00F54804">
        <w:fldChar w:fldCharType="end"/>
      </w:r>
      <w:bookmarkEnd w:id="2027"/>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02B04551"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156111">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156111"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26"/>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9"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9"/>
      <w:r w:rsidR="00D43455">
        <w:t xml:space="preserve"> </w:t>
      </w:r>
    </w:p>
    <w:p w14:paraId="38A53A24" w14:textId="4538436C"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156111" w:rsidRPr="00F54804">
        <w:t xml:space="preserve">Table </w:t>
      </w:r>
      <w:r w:rsidR="00156111">
        <w:rPr>
          <w:noProof/>
        </w:rPr>
        <w:t>119</w:t>
      </w:r>
      <w:r w:rsidR="00E63CC6">
        <w:fldChar w:fldCharType="end"/>
      </w:r>
      <w:r w:rsidR="00E63CC6">
        <w:t>)</w:t>
      </w:r>
      <w:r w:rsidRPr="000A1B7B">
        <w:t>:</w:t>
      </w:r>
      <w:r w:rsidR="00E63CC6">
        <w:t xml:space="preserve"> </w:t>
      </w:r>
    </w:p>
    <w:p w14:paraId="3D20C7BC" w14:textId="4A383846" w:rsidR="00890926" w:rsidRPr="00F54804" w:rsidRDefault="00890926" w:rsidP="001640C5">
      <w:pPr>
        <w:pStyle w:val="Beschriftung"/>
        <w:keepNext/>
        <w:keepLines/>
      </w:pPr>
      <w:bookmarkStart w:id="2030" w:name="_Ref157791469"/>
      <w:bookmarkStart w:id="2031" w:name="_Toc166666886"/>
      <w:r w:rsidRPr="00F54804">
        <w:t xml:space="preserve">Table </w:t>
      </w:r>
      <w:r w:rsidRPr="00F54804">
        <w:fldChar w:fldCharType="begin"/>
      </w:r>
      <w:r w:rsidRPr="00F54804">
        <w:instrText xml:space="preserve"> SEQ Table \* ARABIC </w:instrText>
      </w:r>
      <w:r w:rsidRPr="00F54804">
        <w:fldChar w:fldCharType="separate"/>
      </w:r>
      <w:r w:rsidR="00156111">
        <w:rPr>
          <w:noProof/>
        </w:rPr>
        <w:t>119</w:t>
      </w:r>
      <w:r w:rsidRPr="00F54804">
        <w:fldChar w:fldCharType="end"/>
      </w:r>
      <w:bookmarkEnd w:id="2030"/>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3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32" w:name="_Toc338939235"/>
      <w:r w:rsidRPr="005C2D94">
        <w:t>Attribute</w:t>
      </w:r>
      <w:r w:rsidR="00F3142F">
        <w:t xml:space="preserve"> </w:t>
      </w:r>
      <w:r w:rsidRPr="00207A82">
        <w:rPr>
          <w:rFonts w:ascii="Courier New" w:hAnsi="Courier New"/>
          <w:bCs/>
        </w:rPr>
        <w:t>angle</w:t>
      </w:r>
      <w:bookmarkEnd w:id="2032"/>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33" w:name="_Toc338939236"/>
      <w:r w:rsidRPr="00F54804">
        <w:t>Attribute</w:t>
      </w:r>
      <w:r w:rsidR="00F3142F">
        <w:t xml:space="preserve"> </w:t>
      </w:r>
      <w:r w:rsidRPr="00207A82">
        <w:rPr>
          <w:rFonts w:ascii="Courier New" w:hAnsi="Courier New"/>
          <w:bCs/>
        </w:rPr>
        <w:t>penetration</w:t>
      </w:r>
      <w:bookmarkEnd w:id="2033"/>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34" w:name="_Toc338939238"/>
      <w:r w:rsidRPr="00F54804">
        <w:t>Attribute</w:t>
      </w:r>
      <w:r w:rsidR="00F3142F">
        <w:t xml:space="preserve"> </w:t>
      </w:r>
      <w:r w:rsidRPr="00207A82">
        <w:rPr>
          <w:rFonts w:ascii="Courier New" w:hAnsi="Courier New"/>
          <w:bCs/>
        </w:rPr>
        <w:t>shape</w:t>
      </w:r>
      <w:bookmarkEnd w:id="2034"/>
      <w:r w:rsidR="00D43455">
        <w:t xml:space="preserve"> </w:t>
      </w:r>
    </w:p>
    <w:p w14:paraId="63079B32" w14:textId="2295B616"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56111">
        <w:t>10.2.4.4.21</w:t>
      </w:r>
      <w:r w:rsidR="00C977C0">
        <w:fldChar w:fldCharType="end"/>
      </w:r>
      <w:r w:rsidR="00C977C0">
        <w:t xml:space="preserve">. </w:t>
      </w:r>
    </w:p>
    <w:p w14:paraId="3EC75734" w14:textId="1EB73B6E" w:rsidR="00D43455" w:rsidRDefault="00FC68DB" w:rsidP="000E094F">
      <w:pPr>
        <w:pStyle w:val="berschrift5"/>
      </w:pPr>
      <w:bookmarkStart w:id="2035" w:name="_Toc338939239"/>
      <w:r w:rsidRPr="00F54804">
        <w:lastRenderedPageBreak/>
        <w:t>Attribute</w:t>
      </w:r>
      <w:r w:rsidR="00F3142F">
        <w:t xml:space="preserve"> </w:t>
      </w:r>
      <w:r w:rsidRPr="00207A82">
        <w:rPr>
          <w:rFonts w:ascii="Courier New" w:hAnsi="Courier New"/>
          <w:bCs/>
        </w:rPr>
        <w:t>filler</w:t>
      </w:r>
      <w:bookmarkEnd w:id="2035"/>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5115CDCF"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56111">
        <w:t>10.2.4.4.19</w:t>
      </w:r>
      <w:r>
        <w:fldChar w:fldCharType="end"/>
      </w:r>
      <w:r>
        <w:t xml:space="preserve"> </w:t>
      </w:r>
      <w:r>
        <w:fldChar w:fldCharType="begin"/>
      </w:r>
      <w:r>
        <w:instrText xml:space="preserve"> REF _Ref132201536 \h </w:instrText>
      </w:r>
      <w:r>
        <w:fldChar w:fldCharType="separate"/>
      </w:r>
      <w:r w:rsidR="00156111" w:rsidRPr="00F54804">
        <w:t>Attribute</w:t>
      </w:r>
      <w:r w:rsidR="00156111">
        <w:t xml:space="preserve"> </w:t>
      </w:r>
      <w:r w:rsidR="00156111"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5F63847D" w:rsidR="00FC68DB" w:rsidRPr="00D97F70" w:rsidRDefault="007265AA" w:rsidP="00997E2B">
      <w:pPr>
        <w:pStyle w:val="Example"/>
        <w:keepNext/>
      </w:pPr>
      <w:r>
        <w:t>EXAMPLE</w:t>
      </w:r>
      <w:r w:rsidR="00FC68DB" w:rsidRPr="0030487D">
        <w:t xml:space="preserve">  (within each </w:t>
      </w:r>
      <w:r w:rsidR="00FC68DB" w:rsidRPr="001A2536">
        <w:t>attribute</w:t>
      </w:r>
      <w:r w:rsidR="00FC68DB" w:rsidRPr="0030487D">
        <w:t xml:space="preserve">, except </w:t>
      </w:r>
      <w:r w:rsidR="00FC68DB" w:rsidRPr="0030487D">
        <w:rPr>
          <w:rStyle w:val="CodeCharacter"/>
          <w:sz w:val="20"/>
        </w:rPr>
        <w:t>base</w:t>
      </w:r>
      <w:r w:rsidR="00FC68DB" w:rsidRPr="0030487D">
        <w:t xml:space="preserve"> within </w:t>
      </w:r>
      <w:r w:rsidR="00FC68DB" w:rsidRPr="0030487D">
        <w:rPr>
          <w:rStyle w:val="CodeCharacter"/>
          <w:sz w:val="20"/>
        </w:rPr>
        <w:t>&lt;weld_position/&gt;</w:t>
      </w:r>
      <w:r w:rsidR="00FC68DB"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36" w:name="WeldDefinitionCrossJoint"/>
      <w:bookmarkStart w:id="2037" w:name="_Ref397588351"/>
      <w:bookmarkStart w:id="2038" w:name="_Toc3557054"/>
      <w:bookmarkStart w:id="2039" w:name="_Toc34747304"/>
      <w:bookmarkStart w:id="2040" w:name="_Toc77102123"/>
      <w:bookmarkStart w:id="2041" w:name="_Toc338939116"/>
      <w:bookmarkEnd w:id="2036"/>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7"/>
      <w:bookmarkEnd w:id="2038"/>
      <w:bookmarkEnd w:id="2039"/>
      <w:bookmarkEnd w:id="2040"/>
      <w:r w:rsidR="00D02360" w:rsidRPr="00D02360">
        <w:rPr>
          <w:rFonts w:ascii="Courier New" w:hAnsi="Courier New"/>
          <w:bCs/>
        </w:rPr>
        <w:t>/&gt;</w:t>
      </w:r>
      <w:r w:rsidR="00DA4207">
        <w:t xml:space="preserve"> </w:t>
      </w:r>
    </w:p>
    <w:p w14:paraId="0BEC9635" w14:textId="67A86E77"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156111" w:rsidRPr="00D97F70">
        <w:t xml:space="preserve">Table </w:t>
      </w:r>
      <w:r w:rsidR="00156111">
        <w:rPr>
          <w:noProof/>
        </w:rPr>
        <w:t>120</w:t>
      </w:r>
      <w:r w:rsidR="008D14D0">
        <w:fldChar w:fldCharType="end"/>
      </w:r>
      <w:r w:rsidR="008D14D0">
        <w:t>)</w:t>
      </w:r>
      <w:r w:rsidRPr="00D97F70">
        <w:t>:</w:t>
      </w:r>
      <w:r w:rsidR="008D14D0">
        <w:t xml:space="preserve"> </w:t>
      </w:r>
    </w:p>
    <w:p w14:paraId="25A8461F" w14:textId="683269DC" w:rsidR="00890926" w:rsidRPr="00D97F70" w:rsidRDefault="00890926" w:rsidP="001640C5">
      <w:pPr>
        <w:pStyle w:val="Beschriftung"/>
        <w:keepNext/>
        <w:keepLines/>
      </w:pPr>
      <w:bookmarkStart w:id="2042" w:name="_Ref157791526"/>
      <w:bookmarkStart w:id="2043" w:name="_Toc166666887"/>
      <w:r w:rsidRPr="00D97F70">
        <w:t xml:space="preserve">Table </w:t>
      </w:r>
      <w:r w:rsidRPr="00D97F70">
        <w:fldChar w:fldCharType="begin"/>
      </w:r>
      <w:r w:rsidRPr="00D97F70">
        <w:instrText xml:space="preserve"> SEQ Table \* ARABIC </w:instrText>
      </w:r>
      <w:r w:rsidRPr="00D97F70">
        <w:fldChar w:fldCharType="separate"/>
      </w:r>
      <w:r w:rsidR="00156111">
        <w:rPr>
          <w:noProof/>
        </w:rPr>
        <w:t>120</w:t>
      </w:r>
      <w:r w:rsidRPr="00D97F70">
        <w:fldChar w:fldCharType="end"/>
      </w:r>
      <w:bookmarkEnd w:id="2042"/>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4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004CA207" w:rsidR="00FC68DB" w:rsidRPr="00D97F70" w:rsidRDefault="007265AA"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44" w:name="_Toc3557055"/>
      <w:bookmarkStart w:id="2045" w:name="_Toc34747305"/>
      <w:bookmarkStart w:id="2046" w:name="_Toc77102124"/>
      <w:bookmarkStart w:id="2047" w:name="_Toc166666648"/>
      <w:r w:rsidRPr="00F54804">
        <w:t xml:space="preserve">Cruciform </w:t>
      </w:r>
      <w:r w:rsidR="006D307A">
        <w:t>j</w:t>
      </w:r>
      <w:r w:rsidRPr="00F54804">
        <w:t>oint</w:t>
      </w:r>
      <w:bookmarkEnd w:id="2041"/>
      <w:bookmarkEnd w:id="2044"/>
      <w:bookmarkEnd w:id="2045"/>
      <w:bookmarkEnd w:id="2046"/>
      <w:bookmarkEnd w:id="2047"/>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8" w:name="GenericSeamWeldWeldingTechnology"/>
      <w:bookmarkEnd w:id="2048"/>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9" w:name="_Toc3557056"/>
      <w:bookmarkStart w:id="2050" w:name="_Toc34747306"/>
      <w:bookmarkStart w:id="2051" w:name="_Toc77102125"/>
      <w:r w:rsidRPr="00F54804">
        <w:t>Sheet Parameters</w:t>
      </w:r>
      <w:bookmarkEnd w:id="2049"/>
      <w:bookmarkEnd w:id="2050"/>
      <w:bookmarkEnd w:id="2051"/>
      <w:r w:rsidR="00926E8F">
        <w:t xml:space="preserve"> </w:t>
      </w:r>
    </w:p>
    <w:p w14:paraId="3C83B2A7" w14:textId="3B89EEA2"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156111">
        <w:t xml:space="preserve">Figure </w:t>
      </w:r>
      <w:r w:rsidR="00156111">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0498CAAC" w:rsidR="000D79B0" w:rsidRDefault="007A2348" w:rsidP="007A2348">
      <w:pPr>
        <w:pStyle w:val="Beschriftung"/>
      </w:pPr>
      <w:bookmarkStart w:id="2052" w:name="_Ref159026187"/>
      <w:bookmarkStart w:id="2053" w:name="_Toc166666752"/>
      <w:r>
        <w:t xml:space="preserve">Figure </w:t>
      </w:r>
      <w:r>
        <w:fldChar w:fldCharType="begin"/>
      </w:r>
      <w:r>
        <w:instrText xml:space="preserve"> SEQ Figure \* ARABIC </w:instrText>
      </w:r>
      <w:r>
        <w:fldChar w:fldCharType="separate"/>
      </w:r>
      <w:r w:rsidR="00156111">
        <w:rPr>
          <w:noProof/>
        </w:rPr>
        <w:t>74</w:t>
      </w:r>
      <w:r>
        <w:fldChar w:fldCharType="end"/>
      </w:r>
      <w:bookmarkEnd w:id="2052"/>
      <w:r w:rsidR="002D7110">
        <w:t xml:space="preserve"> </w:t>
      </w:r>
      <w:r>
        <w:t xml:space="preserve">— Cruciform </w:t>
      </w:r>
      <w:r w:rsidR="006D307A">
        <w:t>j</w:t>
      </w:r>
      <w:r>
        <w:t xml:space="preserve">oint </w:t>
      </w:r>
      <w:r w:rsidR="006D307A">
        <w:t>s</w:t>
      </w:r>
      <w:r>
        <w:t xml:space="preserve">heet </w:t>
      </w:r>
      <w:r w:rsidR="006D307A">
        <w:t>l</w:t>
      </w:r>
      <w:r>
        <w:t>ayout</w:t>
      </w:r>
      <w:bookmarkEnd w:id="2053"/>
      <w:r w:rsidR="006D307A">
        <w:t xml:space="preserve"> </w:t>
      </w:r>
    </w:p>
    <w:p w14:paraId="34BD949F" w14:textId="32F8464B" w:rsidR="00FC68DB" w:rsidRDefault="00FC68DB">
      <w:pPr>
        <w:pStyle w:val="berschrift4"/>
      </w:pPr>
      <w:bookmarkStart w:id="2054" w:name="_Toc3557057"/>
      <w:bookmarkStart w:id="2055" w:name="_Toc34747307"/>
      <w:bookmarkStart w:id="2056" w:name="_Toc77102126"/>
      <w:r w:rsidRPr="00F54804">
        <w:lastRenderedPageBreak/>
        <w:t>Weld Parameters</w:t>
      </w:r>
      <w:bookmarkEnd w:id="2054"/>
      <w:bookmarkEnd w:id="2055"/>
      <w:bookmarkEnd w:id="2056"/>
      <w:r w:rsidR="00EF1583">
        <w:t xml:space="preserve"> </w:t>
      </w:r>
    </w:p>
    <w:p w14:paraId="66B22F35" w14:textId="7D0671E3"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156111">
        <w:t xml:space="preserve">Figure </w:t>
      </w:r>
      <w:r w:rsidR="00156111">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DBF1DBC" w14:textId="0E276E92" w:rsidR="00683BEB" w:rsidRDefault="007A2348" w:rsidP="007A2348">
      <w:pPr>
        <w:pStyle w:val="Beschriftung"/>
      </w:pPr>
      <w:bookmarkStart w:id="2057" w:name="_Ref159026326"/>
      <w:bookmarkStart w:id="2058" w:name="_Toc166666753"/>
      <w:r>
        <w:t xml:space="preserve">Figure </w:t>
      </w:r>
      <w:r>
        <w:fldChar w:fldCharType="begin"/>
      </w:r>
      <w:r>
        <w:instrText xml:space="preserve"> SEQ Figure \* ARABIC </w:instrText>
      </w:r>
      <w:r>
        <w:fldChar w:fldCharType="separate"/>
      </w:r>
      <w:r w:rsidR="00156111">
        <w:rPr>
          <w:noProof/>
        </w:rPr>
        <w:t>75</w:t>
      </w:r>
      <w:r>
        <w:fldChar w:fldCharType="end"/>
      </w:r>
      <w:bookmarkEnd w:id="2057"/>
      <w:r w:rsidR="002D7110">
        <w:t xml:space="preserve"> </w:t>
      </w:r>
      <w:r>
        <w:t xml:space="preserve">— Parameters of </w:t>
      </w:r>
      <w:r w:rsidR="006D307A">
        <w:t>cruciform joint</w:t>
      </w:r>
      <w:bookmarkEnd w:id="2058"/>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3342A9B"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156111" w:rsidRPr="00F54804">
        <w:t xml:space="preserve">Table </w:t>
      </w:r>
      <w:r w:rsidR="00156111">
        <w:rPr>
          <w:noProof/>
        </w:rPr>
        <w:t>121</w:t>
      </w:r>
      <w:r w:rsidR="001F62E4">
        <w:fldChar w:fldCharType="end"/>
      </w:r>
      <w:r w:rsidR="001F62E4">
        <w:t>)</w:t>
      </w:r>
      <w:r w:rsidRPr="00F54804">
        <w:t>:</w:t>
      </w:r>
      <w:r w:rsidR="001F62E4">
        <w:t xml:space="preserve"> </w:t>
      </w:r>
    </w:p>
    <w:p w14:paraId="323A4D22" w14:textId="7F6FDBB5" w:rsidR="00890926" w:rsidRPr="00F54804" w:rsidRDefault="00890926" w:rsidP="001640C5">
      <w:pPr>
        <w:pStyle w:val="Beschriftung"/>
        <w:keepNext/>
        <w:keepLines/>
      </w:pPr>
      <w:bookmarkStart w:id="2059" w:name="_Ref157791564"/>
      <w:bookmarkStart w:id="2060" w:name="_Toc166666888"/>
      <w:r w:rsidRPr="00F54804">
        <w:t xml:space="preserve">Table </w:t>
      </w:r>
      <w:r w:rsidRPr="00F54804">
        <w:fldChar w:fldCharType="begin"/>
      </w:r>
      <w:r w:rsidRPr="00F54804">
        <w:instrText xml:space="preserve"> SEQ Table \* ARABIC </w:instrText>
      </w:r>
      <w:r w:rsidRPr="00F54804">
        <w:fldChar w:fldCharType="separate"/>
      </w:r>
      <w:r w:rsidR="00156111">
        <w:rPr>
          <w:noProof/>
        </w:rPr>
        <w:t>121</w:t>
      </w:r>
      <w:r w:rsidRPr="00F54804">
        <w:fldChar w:fldCharType="end"/>
      </w:r>
      <w:bookmarkEnd w:id="2059"/>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60"/>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61" w:name="_Toc338939241"/>
      <w:bookmarkStart w:id="2062" w:name="_Toc3557058"/>
      <w:bookmarkStart w:id="2063" w:name="_Toc34747308"/>
      <w:bookmarkStart w:id="2064" w:name="_Toc77102127"/>
      <w:bookmarkStart w:id="2065" w:name="_Toc288196482"/>
      <w:bookmarkStart w:id="2066" w:name="_Toc288200784"/>
      <w:bookmarkStart w:id="2067" w:name="_Toc338938909"/>
      <w:bookmarkStart w:id="2068" w:name="_Toc338939128"/>
      <w:bookmarkEnd w:id="1720"/>
      <w:r w:rsidRPr="005C2D94">
        <w:t>Attributes</w:t>
      </w:r>
      <w:bookmarkEnd w:id="2061"/>
      <w:bookmarkEnd w:id="2062"/>
      <w:bookmarkEnd w:id="2063"/>
      <w:bookmarkEnd w:id="2064"/>
    </w:p>
    <w:p w14:paraId="74680AB8" w14:textId="1905BF4F" w:rsidR="00D43455" w:rsidRDefault="00FC68DB" w:rsidP="000E094F">
      <w:pPr>
        <w:pStyle w:val="berschrift5"/>
      </w:pPr>
      <w:bookmarkStart w:id="2069" w:name="_Toc338939243"/>
      <w:r w:rsidRPr="00BD52D7">
        <w:t>Attribute</w:t>
      </w:r>
      <w:r w:rsidR="00F3142F">
        <w:t xml:space="preserve"> </w:t>
      </w:r>
      <w:r w:rsidRPr="00207A82">
        <w:rPr>
          <w:rFonts w:ascii="Courier New" w:hAnsi="Courier New"/>
          <w:bCs/>
        </w:rPr>
        <w:t>base</w:t>
      </w:r>
      <w:bookmarkEnd w:id="2069"/>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70" w:name="_Toc338939244"/>
      <w:r w:rsidRPr="00F54804">
        <w:t>Attribute</w:t>
      </w:r>
      <w:r w:rsidR="00F3142F">
        <w:t xml:space="preserve"> </w:t>
      </w:r>
      <w:r w:rsidRPr="00207A82">
        <w:rPr>
          <w:rFonts w:ascii="Courier New" w:hAnsi="Courier New"/>
          <w:bCs/>
        </w:rPr>
        <w:t>technology</w:t>
      </w:r>
      <w:bookmarkEnd w:id="2070"/>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71" w:name="_Toc338939245"/>
      <w:bookmarkStart w:id="2072" w:name="_Toc3557059"/>
      <w:bookmarkStart w:id="2073" w:name="_Toc34747309"/>
      <w:bookmarkStart w:id="2074"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71"/>
      <w:bookmarkEnd w:id="2072"/>
      <w:bookmarkEnd w:id="2073"/>
      <w:bookmarkEnd w:id="2074"/>
      <w:r w:rsidR="00207A82" w:rsidRPr="00207A82">
        <w:rPr>
          <w:rFonts w:ascii="Courier New" w:hAnsi="Courier New"/>
          <w:bCs/>
        </w:rPr>
        <w:t>/&gt;</w:t>
      </w:r>
      <w:r w:rsidR="00D43455">
        <w:t xml:space="preserve"> </w:t>
      </w:r>
    </w:p>
    <w:p w14:paraId="10619DC6" w14:textId="3A2786CA"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156111" w:rsidRPr="00F54804">
        <w:t xml:space="preserve">Table </w:t>
      </w:r>
      <w:r w:rsidR="00156111">
        <w:rPr>
          <w:noProof/>
        </w:rPr>
        <w:t>122</w:t>
      </w:r>
      <w:r w:rsidR="001F62E4">
        <w:fldChar w:fldCharType="end"/>
      </w:r>
      <w:r w:rsidR="001F62E4">
        <w:t>)</w:t>
      </w:r>
      <w:r w:rsidRPr="00F54804">
        <w:t>:</w:t>
      </w:r>
      <w:r w:rsidR="001F62E4">
        <w:t xml:space="preserve"> </w:t>
      </w:r>
    </w:p>
    <w:p w14:paraId="3A95D9F6" w14:textId="31182349" w:rsidR="00890926" w:rsidRPr="00F54804" w:rsidRDefault="00890926" w:rsidP="001640C5">
      <w:pPr>
        <w:pStyle w:val="Beschriftung"/>
        <w:keepNext/>
        <w:keepLines/>
      </w:pPr>
      <w:bookmarkStart w:id="2075" w:name="_Ref157791577"/>
      <w:bookmarkStart w:id="2076" w:name="_Toc166666889"/>
      <w:r w:rsidRPr="00F54804">
        <w:t xml:space="preserve">Table </w:t>
      </w:r>
      <w:r w:rsidRPr="00F54804">
        <w:fldChar w:fldCharType="begin"/>
      </w:r>
      <w:r w:rsidRPr="00F54804">
        <w:instrText xml:space="preserve"> SEQ Table \* ARABIC </w:instrText>
      </w:r>
      <w:r w:rsidRPr="00F54804">
        <w:fldChar w:fldCharType="separate"/>
      </w:r>
      <w:r w:rsidR="00156111">
        <w:rPr>
          <w:noProof/>
        </w:rPr>
        <w:t>122</w:t>
      </w:r>
      <w:r w:rsidRPr="00F54804">
        <w:fldChar w:fldCharType="end"/>
      </w:r>
      <w:bookmarkEnd w:id="2075"/>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76"/>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7"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606C62D3"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56111">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56111"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7"/>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8"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78"/>
      <w:r w:rsidR="00D43455">
        <w:t xml:space="preserve"> </w:t>
      </w:r>
    </w:p>
    <w:p w14:paraId="0A0AEC25" w14:textId="585C0AB1"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56111" w:rsidRPr="00F54804">
        <w:t xml:space="preserve">Table </w:t>
      </w:r>
      <w:r w:rsidR="00156111">
        <w:rPr>
          <w:noProof/>
        </w:rPr>
        <w:t>123</w:t>
      </w:r>
      <w:r w:rsidR="001F62E4">
        <w:fldChar w:fldCharType="end"/>
      </w:r>
      <w:r w:rsidR="001F62E4">
        <w:t>)</w:t>
      </w:r>
      <w:r w:rsidRPr="00F54804">
        <w:t>:</w:t>
      </w:r>
      <w:r w:rsidR="001F62E4">
        <w:t xml:space="preserve"> </w:t>
      </w:r>
    </w:p>
    <w:p w14:paraId="2439FD6B" w14:textId="55122568" w:rsidR="00890926" w:rsidRPr="00F54804" w:rsidRDefault="00890926" w:rsidP="001640C5">
      <w:pPr>
        <w:pStyle w:val="Beschriftung"/>
        <w:keepNext/>
        <w:keepLines/>
      </w:pPr>
      <w:bookmarkStart w:id="2079" w:name="_Ref157791599"/>
      <w:bookmarkStart w:id="2080" w:name="_Toc166666890"/>
      <w:r w:rsidRPr="00F54804">
        <w:t xml:space="preserve">Table </w:t>
      </w:r>
      <w:r w:rsidRPr="005C2D94">
        <w:fldChar w:fldCharType="begin"/>
      </w:r>
      <w:r w:rsidRPr="00F54804">
        <w:instrText xml:space="preserve"> SEQ Table \* ARABIC </w:instrText>
      </w:r>
      <w:r w:rsidRPr="005C2D94">
        <w:fldChar w:fldCharType="separate"/>
      </w:r>
      <w:r w:rsidR="00156111">
        <w:rPr>
          <w:noProof/>
        </w:rPr>
        <w:t>123</w:t>
      </w:r>
      <w:r w:rsidRPr="005C2D94">
        <w:fldChar w:fldCharType="end"/>
      </w:r>
      <w:bookmarkEnd w:id="2079"/>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80"/>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81" w:name="_Toc338939250"/>
      <w:r w:rsidRPr="005C2D94">
        <w:t>Attribute</w:t>
      </w:r>
      <w:r w:rsidR="00F3142F">
        <w:t xml:space="preserve"> </w:t>
      </w:r>
      <w:r w:rsidRPr="00207A82">
        <w:rPr>
          <w:rFonts w:ascii="Courier New" w:hAnsi="Courier New"/>
          <w:bCs/>
        </w:rPr>
        <w:t>angle</w:t>
      </w:r>
      <w:bookmarkEnd w:id="2081"/>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82" w:name="_Toc338939251"/>
      <w:r w:rsidRPr="00F54804">
        <w:t>Attribute</w:t>
      </w:r>
      <w:r w:rsidR="00F3142F">
        <w:t xml:space="preserve"> </w:t>
      </w:r>
      <w:r w:rsidRPr="00207A82">
        <w:rPr>
          <w:rFonts w:ascii="Courier New" w:hAnsi="Courier New"/>
          <w:bCs/>
        </w:rPr>
        <w:t>penetration</w:t>
      </w:r>
      <w:bookmarkEnd w:id="2082"/>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83" w:name="_Toc338939253"/>
      <w:r w:rsidRPr="005C2D94">
        <w:t>Attribute</w:t>
      </w:r>
      <w:r w:rsidR="00F3142F">
        <w:t xml:space="preserve"> </w:t>
      </w:r>
      <w:r w:rsidRPr="00207A82">
        <w:rPr>
          <w:rFonts w:ascii="Courier New" w:hAnsi="Courier New"/>
          <w:bCs/>
        </w:rPr>
        <w:t>shape</w:t>
      </w:r>
      <w:bookmarkEnd w:id="2083"/>
      <w:r w:rsidR="00D43455">
        <w:t xml:space="preserve"> </w:t>
      </w:r>
    </w:p>
    <w:p w14:paraId="4C661F9B" w14:textId="1ED4FC3F"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56111">
        <w:t>10.2.4.4.21</w:t>
      </w:r>
      <w:r w:rsidR="00C977C0">
        <w:fldChar w:fldCharType="end"/>
      </w:r>
      <w:r w:rsidR="00C977C0">
        <w:t xml:space="preserve">. </w:t>
      </w:r>
    </w:p>
    <w:p w14:paraId="57EEF7B9" w14:textId="415D3FD1" w:rsidR="00D43455" w:rsidRDefault="00FC68DB" w:rsidP="000E094F">
      <w:pPr>
        <w:pStyle w:val="berschrift5"/>
      </w:pPr>
      <w:bookmarkStart w:id="2084" w:name="_Toc338939254"/>
      <w:r w:rsidRPr="00F54804">
        <w:t>Attribute</w:t>
      </w:r>
      <w:r w:rsidR="00F3142F">
        <w:t xml:space="preserve"> </w:t>
      </w:r>
      <w:r w:rsidRPr="00207A82">
        <w:rPr>
          <w:rFonts w:ascii="Courier New" w:hAnsi="Courier New"/>
          <w:bCs/>
        </w:rPr>
        <w:t>filler</w:t>
      </w:r>
      <w:bookmarkEnd w:id="2084"/>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569D558B"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156111">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56111" w:rsidRPr="00F54804">
        <w:t>Attribute</w:t>
      </w:r>
      <w:r w:rsidR="00156111">
        <w:t xml:space="preserve"> </w:t>
      </w:r>
      <w:r w:rsidR="00156111"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27ECBC82" w:rsidR="00FC68DB" w:rsidRPr="00D97F70" w:rsidRDefault="007265AA"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85" w:name="GenericSeamWeldWeld"/>
      <w:bookmarkStart w:id="2086" w:name="_Toc3557060"/>
      <w:bookmarkStart w:id="2087" w:name="_Toc34747310"/>
      <w:bookmarkStart w:id="2088" w:name="_Toc77102129"/>
      <w:bookmarkStart w:id="2089" w:name="_Toc338938919"/>
      <w:bookmarkStart w:id="2090" w:name="_Toc338939255"/>
      <w:bookmarkEnd w:id="2065"/>
      <w:bookmarkEnd w:id="2066"/>
      <w:bookmarkEnd w:id="2067"/>
      <w:bookmarkEnd w:id="2068"/>
      <w:bookmarkEnd w:id="2085"/>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86"/>
      <w:bookmarkEnd w:id="2087"/>
      <w:bookmarkEnd w:id="2088"/>
      <w:r w:rsidR="00207A82" w:rsidRPr="00207A82">
        <w:rPr>
          <w:rFonts w:ascii="Courier New" w:hAnsi="Courier New"/>
          <w:bCs/>
        </w:rPr>
        <w:t>/&gt;</w:t>
      </w:r>
      <w:r w:rsidR="00DA4207">
        <w:t xml:space="preserve"> </w:t>
      </w:r>
    </w:p>
    <w:p w14:paraId="468E027E" w14:textId="227516CC"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156111" w:rsidRPr="00F54804">
        <w:t xml:space="preserve">Table </w:t>
      </w:r>
      <w:r w:rsidR="00156111">
        <w:rPr>
          <w:noProof/>
        </w:rPr>
        <w:t>124</w:t>
      </w:r>
      <w:r w:rsidR="001F62E4">
        <w:fldChar w:fldCharType="end"/>
      </w:r>
      <w:r w:rsidR="001F62E4">
        <w:t>)</w:t>
      </w:r>
      <w:r w:rsidRPr="001668D7">
        <w:t>:</w:t>
      </w:r>
      <w:r w:rsidR="001F62E4">
        <w:t xml:space="preserve"> </w:t>
      </w:r>
    </w:p>
    <w:p w14:paraId="3BD2675D" w14:textId="03D21EF5" w:rsidR="00890926" w:rsidRPr="00D7391D" w:rsidRDefault="00890926" w:rsidP="001640C5">
      <w:pPr>
        <w:pStyle w:val="Beschriftung"/>
        <w:keepNext/>
        <w:keepLines/>
      </w:pPr>
      <w:bookmarkStart w:id="2091" w:name="_Ref157791640"/>
      <w:bookmarkStart w:id="2092" w:name="_Toc166666891"/>
      <w:r w:rsidRPr="00F54804">
        <w:t xml:space="preserve">Table </w:t>
      </w:r>
      <w:r w:rsidRPr="005C2D94">
        <w:fldChar w:fldCharType="begin"/>
      </w:r>
      <w:r w:rsidRPr="00F54804">
        <w:instrText xml:space="preserve"> SEQ Table \* ARABIC </w:instrText>
      </w:r>
      <w:r w:rsidRPr="005C2D94">
        <w:fldChar w:fldCharType="separate"/>
      </w:r>
      <w:r w:rsidR="00156111">
        <w:rPr>
          <w:noProof/>
        </w:rPr>
        <w:t>124</w:t>
      </w:r>
      <w:r w:rsidRPr="005C2D94">
        <w:fldChar w:fldCharType="end"/>
      </w:r>
      <w:bookmarkEnd w:id="2091"/>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3933FDF" w:rsidR="00FC68DB" w:rsidRPr="0013175B" w:rsidRDefault="007265AA"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079B988B" w:rsidR="00FC68DB" w:rsidRDefault="00FC68DB" w:rsidP="00B202D2">
      <w:pPr>
        <w:pStyle w:val="berschrift3"/>
      </w:pPr>
      <w:bookmarkStart w:id="2093" w:name="_Toc413861928"/>
      <w:bookmarkStart w:id="2094" w:name="_Toc3557061"/>
      <w:bookmarkStart w:id="2095" w:name="_Toc34747311"/>
      <w:bookmarkStart w:id="2096" w:name="_Toc77102130"/>
      <w:bookmarkStart w:id="2097" w:name="_Toc413359615"/>
      <w:bookmarkStart w:id="2098" w:name="_Toc338938920"/>
      <w:bookmarkStart w:id="2099" w:name="_Toc338939256"/>
      <w:bookmarkStart w:id="2100" w:name="_Toc391571769"/>
      <w:bookmarkStart w:id="2101" w:name="_Toc166666649"/>
      <w:bookmarkEnd w:id="2089"/>
      <w:bookmarkEnd w:id="2090"/>
      <w:r w:rsidRPr="00F54804">
        <w:lastRenderedPageBreak/>
        <w:t>F</w:t>
      </w:r>
      <w:r w:rsidR="00C410C8">
        <w:t xml:space="preserve">lared </w:t>
      </w:r>
      <w:r w:rsidR="000C3BEC">
        <w:t>J</w:t>
      </w:r>
      <w:r w:rsidR="00C410C8">
        <w:t>oint</w:t>
      </w:r>
      <w:bookmarkEnd w:id="2093"/>
      <w:bookmarkEnd w:id="2094"/>
      <w:bookmarkEnd w:id="2095"/>
      <w:bookmarkEnd w:id="2096"/>
      <w:bookmarkEnd w:id="2101"/>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74AC7119"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156111">
        <w:t xml:space="preserve">Figure </w:t>
      </w:r>
      <w:r w:rsidR="00156111">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19A709CF" w:rsidR="00FC68DB" w:rsidRPr="0013175B" w:rsidRDefault="002D7110" w:rsidP="002D7110">
      <w:pPr>
        <w:pStyle w:val="Beschriftung"/>
        <w:rPr>
          <w:sz w:val="20"/>
        </w:rPr>
      </w:pPr>
      <w:bookmarkStart w:id="2102" w:name="_Ref159232086"/>
      <w:bookmarkStart w:id="2103" w:name="_Toc166666754"/>
      <w:r>
        <w:t xml:space="preserve">Figure </w:t>
      </w:r>
      <w:r>
        <w:fldChar w:fldCharType="begin"/>
      </w:r>
      <w:r>
        <w:instrText xml:space="preserve"> SEQ Figure \* ARABIC </w:instrText>
      </w:r>
      <w:r>
        <w:fldChar w:fldCharType="separate"/>
      </w:r>
      <w:r w:rsidR="00156111">
        <w:rPr>
          <w:noProof/>
        </w:rPr>
        <w:t>76</w:t>
      </w:r>
      <w:r>
        <w:fldChar w:fldCharType="end"/>
      </w:r>
      <w:bookmarkEnd w:id="2102"/>
      <w:r>
        <w:t xml:space="preserve"> — F</w:t>
      </w:r>
      <w:r w:rsidR="00C410C8">
        <w:t>lared joint</w:t>
      </w:r>
      <w:r>
        <w:t xml:space="preserve"> </w:t>
      </w:r>
      <w:r w:rsidR="001C3E58">
        <w:t>sheet layout</w:t>
      </w:r>
      <w:bookmarkEnd w:id="2103"/>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3EDC2EA7"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156111">
        <w:t xml:space="preserve">Figure </w:t>
      </w:r>
      <w:r w:rsidR="00156111">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026D947A" w:rsidR="002D7110" w:rsidRDefault="002D7110" w:rsidP="00314DA6">
      <w:pPr>
        <w:pStyle w:val="Beschriftung"/>
      </w:pPr>
      <w:bookmarkStart w:id="2104" w:name="_Ref159232098"/>
      <w:bookmarkStart w:id="2105" w:name="_Toc166666755"/>
      <w:r>
        <w:t xml:space="preserve">Figure </w:t>
      </w:r>
      <w:r>
        <w:fldChar w:fldCharType="begin"/>
      </w:r>
      <w:r>
        <w:instrText xml:space="preserve"> SEQ Figure \* ARABIC </w:instrText>
      </w:r>
      <w:r>
        <w:fldChar w:fldCharType="separate"/>
      </w:r>
      <w:r w:rsidR="00156111">
        <w:rPr>
          <w:noProof/>
        </w:rPr>
        <w:t>77</w:t>
      </w:r>
      <w:r>
        <w:fldChar w:fldCharType="end"/>
      </w:r>
      <w:bookmarkEnd w:id="2104"/>
      <w:r>
        <w:t xml:space="preserve"> — F</w:t>
      </w:r>
      <w:r w:rsidR="00C410C8">
        <w:t>lared joint</w:t>
      </w:r>
      <w:r>
        <w:t xml:space="preserve"> </w:t>
      </w:r>
      <w:r w:rsidR="001C3E58">
        <w:t>sheet parameter</w:t>
      </w:r>
      <w:r w:rsidR="00E5620A">
        <w:t>s</w:t>
      </w:r>
      <w:bookmarkEnd w:id="2105"/>
      <w:r w:rsidR="00E5620A">
        <w:t xml:space="preserve"> </w:t>
      </w:r>
    </w:p>
    <w:p w14:paraId="12F1E591" w14:textId="4A7592EE"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156111" w:rsidRPr="00F54804">
        <w:t xml:space="preserve">Table </w:t>
      </w:r>
      <w:r w:rsidR="00156111">
        <w:rPr>
          <w:noProof/>
        </w:rPr>
        <w:t>125</w:t>
      </w:r>
      <w:r w:rsidR="001F62E4">
        <w:fldChar w:fldCharType="end"/>
      </w:r>
      <w:r w:rsidR="001F62E4">
        <w:t>)</w:t>
      </w:r>
      <w:r w:rsidRPr="001E4607">
        <w:t>:</w:t>
      </w:r>
      <w:r w:rsidR="001F62E4">
        <w:t xml:space="preserve"> </w:t>
      </w:r>
    </w:p>
    <w:p w14:paraId="1E022C15" w14:textId="7D830844" w:rsidR="00890926" w:rsidRPr="00BD52D7" w:rsidRDefault="00890926" w:rsidP="001640C5">
      <w:pPr>
        <w:pStyle w:val="Beschriftung"/>
        <w:keepNext/>
        <w:keepLines/>
      </w:pPr>
      <w:bookmarkStart w:id="2106" w:name="_Ref157791669"/>
      <w:bookmarkStart w:id="2107" w:name="_Toc166666892"/>
      <w:r w:rsidRPr="00F54804">
        <w:t xml:space="preserve">Table </w:t>
      </w:r>
      <w:r w:rsidRPr="005C2D94">
        <w:fldChar w:fldCharType="begin"/>
      </w:r>
      <w:r w:rsidRPr="00F54804">
        <w:instrText xml:space="preserve"> SEQ Table \* ARABIC </w:instrText>
      </w:r>
      <w:r w:rsidRPr="005C2D94">
        <w:fldChar w:fldCharType="separate"/>
      </w:r>
      <w:r w:rsidR="00156111">
        <w:rPr>
          <w:noProof/>
        </w:rPr>
        <w:t>125</w:t>
      </w:r>
      <w:r w:rsidRPr="005C2D94">
        <w:fldChar w:fldCharType="end"/>
      </w:r>
      <w:bookmarkEnd w:id="2106"/>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7"/>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8" w:name="_Toc3557062"/>
      <w:bookmarkStart w:id="2109" w:name="_Toc34747312"/>
      <w:bookmarkStart w:id="2110" w:name="_Toc77102131"/>
      <w:r w:rsidRPr="000A1B7B">
        <w:t>Attributes</w:t>
      </w:r>
      <w:bookmarkEnd w:id="2108"/>
      <w:bookmarkEnd w:id="2109"/>
      <w:bookmarkEnd w:id="2110"/>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11" w:name="_Toc3557063"/>
      <w:bookmarkStart w:id="2112" w:name="_Toc34747313"/>
      <w:bookmarkStart w:id="2113"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11"/>
      <w:bookmarkEnd w:id="2112"/>
      <w:bookmarkEnd w:id="2113"/>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1E807E21"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56111" w:rsidRPr="00F54804">
        <w:t xml:space="preserve">Table </w:t>
      </w:r>
      <w:r w:rsidR="00156111">
        <w:rPr>
          <w:noProof/>
        </w:rPr>
        <w:t>126</w:t>
      </w:r>
      <w:r w:rsidR="001F62E4">
        <w:fldChar w:fldCharType="end"/>
      </w:r>
      <w:r w:rsidR="001F62E4">
        <w:t>)</w:t>
      </w:r>
      <w:r w:rsidRPr="001E4607">
        <w:t>:</w:t>
      </w:r>
      <w:r w:rsidR="001F62E4">
        <w:t xml:space="preserve"> </w:t>
      </w:r>
    </w:p>
    <w:p w14:paraId="06C45195" w14:textId="3404616E" w:rsidR="00890926" w:rsidRPr="00BD52D7" w:rsidRDefault="00890926" w:rsidP="001640C5">
      <w:pPr>
        <w:pStyle w:val="Beschriftung"/>
        <w:keepNext/>
        <w:keepLines/>
      </w:pPr>
      <w:bookmarkStart w:id="2114" w:name="_Ref157791686"/>
      <w:bookmarkStart w:id="2115" w:name="_Toc166666893"/>
      <w:r w:rsidRPr="00F54804">
        <w:t xml:space="preserve">Table </w:t>
      </w:r>
      <w:r w:rsidRPr="005C2D94">
        <w:fldChar w:fldCharType="begin"/>
      </w:r>
      <w:r w:rsidRPr="00F54804">
        <w:instrText xml:space="preserve"> SEQ Table \* ARABIC </w:instrText>
      </w:r>
      <w:r w:rsidRPr="005C2D94">
        <w:fldChar w:fldCharType="separate"/>
      </w:r>
      <w:r w:rsidR="00156111">
        <w:rPr>
          <w:noProof/>
        </w:rPr>
        <w:t>126</w:t>
      </w:r>
      <w:r w:rsidRPr="005C2D94">
        <w:fldChar w:fldCharType="end"/>
      </w:r>
      <w:bookmarkEnd w:id="211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15"/>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14F11E8C"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156111">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56111"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792901EE" w:rsidR="00FC68DB" w:rsidRPr="0013175B" w:rsidRDefault="007265AA"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16" w:name="_Toc3557064"/>
      <w:bookmarkStart w:id="2117" w:name="_Toc34747314"/>
      <w:bookmarkStart w:id="2118"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16"/>
      <w:bookmarkEnd w:id="2117"/>
      <w:bookmarkEnd w:id="2118"/>
      <w:r w:rsidR="00207A82" w:rsidRPr="00207A82">
        <w:rPr>
          <w:rFonts w:ascii="Courier New" w:hAnsi="Courier New"/>
          <w:bCs/>
        </w:rPr>
        <w:t>/&gt;</w:t>
      </w:r>
      <w:r w:rsidR="00D43455">
        <w:t xml:space="preserve"> </w:t>
      </w:r>
    </w:p>
    <w:p w14:paraId="0FBFF604" w14:textId="79953984"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156111" w:rsidRPr="00F54804">
        <w:t xml:space="preserve">Table </w:t>
      </w:r>
      <w:r w:rsidR="00156111">
        <w:rPr>
          <w:noProof/>
        </w:rPr>
        <w:t>127</w:t>
      </w:r>
      <w:r w:rsidR="001F62E4">
        <w:fldChar w:fldCharType="end"/>
      </w:r>
      <w:r w:rsidR="001F62E4">
        <w:t>)</w:t>
      </w:r>
      <w:r w:rsidRPr="001E4607">
        <w:t>:</w:t>
      </w:r>
      <w:r w:rsidR="001F62E4">
        <w:t xml:space="preserve"> </w:t>
      </w:r>
    </w:p>
    <w:p w14:paraId="60E027C2" w14:textId="478E556D" w:rsidR="00890926" w:rsidRPr="00BD52D7" w:rsidRDefault="00890926" w:rsidP="001640C5">
      <w:pPr>
        <w:pStyle w:val="Beschriftung"/>
        <w:keepNext/>
        <w:keepLines/>
      </w:pPr>
      <w:bookmarkStart w:id="2119" w:name="_Ref157791722"/>
      <w:bookmarkStart w:id="2120" w:name="_Toc166666894"/>
      <w:r w:rsidRPr="00F54804">
        <w:t xml:space="preserve">Table </w:t>
      </w:r>
      <w:r w:rsidRPr="005C2D94">
        <w:fldChar w:fldCharType="begin"/>
      </w:r>
      <w:r w:rsidRPr="00F54804">
        <w:instrText xml:space="preserve"> SEQ Table \* ARABIC </w:instrText>
      </w:r>
      <w:r w:rsidRPr="005C2D94">
        <w:fldChar w:fldCharType="separate"/>
      </w:r>
      <w:r w:rsidR="00156111">
        <w:rPr>
          <w:noProof/>
        </w:rPr>
        <w:t>127</w:t>
      </w:r>
      <w:r w:rsidRPr="005C2D94">
        <w:fldChar w:fldCharType="end"/>
      </w:r>
      <w:bookmarkEnd w:id="2119"/>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20"/>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5C43A7D0" w:rsidR="00FC68DB" w:rsidRPr="0014468E" w:rsidRDefault="007265AA"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21" w:name="_Ref414345739"/>
      <w:bookmarkStart w:id="2122" w:name="_Ref414345749"/>
      <w:bookmarkStart w:id="2123" w:name="_Ref414345786"/>
      <w:bookmarkStart w:id="2124" w:name="_Ref414345798"/>
      <w:bookmarkStart w:id="2125" w:name="_Toc3557065"/>
      <w:bookmarkStart w:id="2126" w:name="_Toc34747315"/>
      <w:bookmarkStart w:id="2127" w:name="_Toc77102134"/>
      <w:bookmarkStart w:id="2128" w:name="_Toc166666650"/>
      <w:r w:rsidRPr="00F54804">
        <w:t>Adhesive Lines</w:t>
      </w:r>
      <w:bookmarkEnd w:id="2097"/>
      <w:bookmarkEnd w:id="2121"/>
      <w:bookmarkEnd w:id="2122"/>
      <w:bookmarkEnd w:id="2123"/>
      <w:bookmarkEnd w:id="2124"/>
      <w:bookmarkEnd w:id="2125"/>
      <w:bookmarkEnd w:id="2126"/>
      <w:bookmarkEnd w:id="2127"/>
      <w:bookmarkEnd w:id="2128"/>
      <w:r w:rsidR="00E74CE0">
        <w:t xml:space="preserve"> </w:t>
      </w:r>
    </w:p>
    <w:p w14:paraId="5CB23BDA" w14:textId="3AB6B4C6"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56111" w:rsidRPr="00F54804">
        <w:t xml:space="preserve">Table </w:t>
      </w:r>
      <w:r w:rsidR="00156111">
        <w:rPr>
          <w:noProof/>
        </w:rPr>
        <w:t>128</w:t>
      </w:r>
      <w:r w:rsidR="001F62E4">
        <w:fldChar w:fldCharType="end"/>
      </w:r>
      <w:r w:rsidR="001F62E4">
        <w:t>)</w:t>
      </w:r>
      <w:r w:rsidRPr="00F54804">
        <w:t>.</w:t>
      </w:r>
      <w:r w:rsidR="001F62E4">
        <w:t xml:space="preserve"> </w:t>
      </w:r>
    </w:p>
    <w:p w14:paraId="7BCDC308" w14:textId="3F7D38CE" w:rsidR="00890926" w:rsidRPr="00F54804" w:rsidRDefault="00890926" w:rsidP="001640C5">
      <w:pPr>
        <w:pStyle w:val="Beschriftung"/>
        <w:keepNext/>
        <w:keepLines/>
      </w:pPr>
      <w:bookmarkStart w:id="2129" w:name="_Ref157791734"/>
      <w:bookmarkStart w:id="2130" w:name="_Toc166666895"/>
      <w:r w:rsidRPr="00F54804">
        <w:t xml:space="preserve">Table </w:t>
      </w:r>
      <w:r w:rsidRPr="005C2D94">
        <w:fldChar w:fldCharType="begin"/>
      </w:r>
      <w:r w:rsidRPr="00F54804">
        <w:instrText xml:space="preserve"> SEQ Table \* ARABIC </w:instrText>
      </w:r>
      <w:r w:rsidRPr="005C2D94">
        <w:fldChar w:fldCharType="separate"/>
      </w:r>
      <w:r w:rsidR="00156111">
        <w:rPr>
          <w:noProof/>
        </w:rPr>
        <w:t>128</w:t>
      </w:r>
      <w:r w:rsidRPr="005C2D94">
        <w:fldChar w:fldCharType="end"/>
      </w:r>
      <w:bookmarkEnd w:id="2129"/>
      <w:r w:rsidR="005F32CD">
        <w:t xml:space="preserve"> —</w:t>
      </w:r>
      <w:r w:rsidR="005F32CD" w:rsidRPr="00F54804">
        <w:t xml:space="preserve"> </w:t>
      </w:r>
      <w:r w:rsidRPr="00F54804">
        <w:t xml:space="preserve">Nested elements of </w:t>
      </w:r>
      <w:r w:rsidRPr="00337A83">
        <w:rPr>
          <w:rStyle w:val="CodeCharacter"/>
        </w:rPr>
        <w:t>&lt;connection_1d/&gt;</w:t>
      </w:r>
      <w:bookmarkEnd w:id="2130"/>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186386D4" w:rsidR="00FC68DB" w:rsidRPr="002E4498" w:rsidRDefault="00CC3429" w:rsidP="00B202D2">
            <w:pPr>
              <w:keepNext/>
              <w:suppressAutoHyphens/>
              <w:rPr>
                <w:rFonts w:cs="Calibri"/>
                <w:b/>
                <w:lang w:eastAsia="zh-CN"/>
              </w:rPr>
            </w:pPr>
            <w:r>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DE947D3"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56111">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2E02201E"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255F8E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7C59827A"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31" w:name="_Toc166666651"/>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31"/>
      <w:r w:rsidR="00D43455">
        <w:t xml:space="preserve"> </w:t>
      </w:r>
    </w:p>
    <w:p w14:paraId="2D63902A" w14:textId="74A4FC69"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56111" w:rsidRPr="00F54804">
        <w:t xml:space="preserve">Table </w:t>
      </w:r>
      <w:r w:rsidR="00156111">
        <w:rPr>
          <w:noProof/>
        </w:rPr>
        <w:t>129</w:t>
      </w:r>
      <w:r w:rsidR="001F62E4">
        <w:fldChar w:fldCharType="end"/>
      </w:r>
      <w:r w:rsidR="001F62E4">
        <w:t>)</w:t>
      </w:r>
      <w:r w:rsidRPr="00F54804">
        <w:rPr>
          <w:rFonts w:cs="Courier New"/>
        </w:rPr>
        <w:t>:</w:t>
      </w:r>
      <w:r w:rsidR="001F62E4">
        <w:rPr>
          <w:rFonts w:cs="Courier New"/>
        </w:rPr>
        <w:t xml:space="preserve"> </w:t>
      </w:r>
    </w:p>
    <w:p w14:paraId="1F14B435" w14:textId="7A9973AF" w:rsidR="00890926" w:rsidRPr="0013175B" w:rsidRDefault="00890926" w:rsidP="001640C5">
      <w:pPr>
        <w:pStyle w:val="Beschriftung"/>
        <w:keepNext/>
        <w:keepLines/>
        <w:rPr>
          <w:rFonts w:ascii="Courier New" w:hAnsi="Courier New"/>
          <w:b w:val="0"/>
        </w:rPr>
      </w:pPr>
      <w:bookmarkStart w:id="2132" w:name="_Ref157791744"/>
      <w:bookmarkStart w:id="2133" w:name="_Toc166666896"/>
      <w:r w:rsidRPr="00F54804">
        <w:t xml:space="preserve">Table </w:t>
      </w:r>
      <w:r w:rsidRPr="005C2D94">
        <w:fldChar w:fldCharType="begin"/>
      </w:r>
      <w:r w:rsidRPr="00F54804">
        <w:instrText xml:space="preserve"> SEQ Table \* ARABIC </w:instrText>
      </w:r>
      <w:r w:rsidRPr="005C2D94">
        <w:fldChar w:fldCharType="separate"/>
      </w:r>
      <w:r w:rsidR="00156111">
        <w:rPr>
          <w:noProof/>
        </w:rPr>
        <w:t>129</w:t>
      </w:r>
      <w:r w:rsidRPr="005C2D94">
        <w:fldChar w:fldCharType="end"/>
      </w:r>
      <w:bookmarkEnd w:id="2132"/>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33"/>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23EC9248"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590F245E"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w:t>
      </w:r>
      <w:r w:rsidR="00F73ABE">
        <w:t xml:space="preserve">can </w:t>
      </w:r>
      <w:r w:rsidRPr="0013175B">
        <w:t xml:space="preserve">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34" w:name="_Toc166666652"/>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34"/>
      <w:r w:rsidR="00DA4207">
        <w:t xml:space="preserve"> </w:t>
      </w:r>
    </w:p>
    <w:p w14:paraId="47EBC35B" w14:textId="0DB93F1E"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56111">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56111" w:rsidRPr="005C2D94">
        <w:t>L</w:t>
      </w:r>
      <w:r w:rsidR="00156111" w:rsidRPr="001E4607">
        <w:t>ocation</w:t>
      </w:r>
      <w:r w:rsidRPr="005C2D94">
        <w:fldChar w:fldCharType="end"/>
      </w:r>
      <w:r w:rsidRPr="00F54804">
        <w:t>.</w:t>
      </w:r>
    </w:p>
    <w:p w14:paraId="3AB247FC" w14:textId="68D641BE" w:rsidR="00FC68DB" w:rsidRPr="0013175B" w:rsidRDefault="00FC68DB" w:rsidP="0013175B">
      <w:pPr>
        <w:pStyle w:val="berschrift3"/>
      </w:pPr>
      <w:bookmarkStart w:id="2135" w:name="_Toc166666653"/>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35"/>
      <w:r w:rsidR="00DA4207">
        <w:t xml:space="preserve"> </w:t>
      </w:r>
    </w:p>
    <w:p w14:paraId="648064CA" w14:textId="143FFC36"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56111">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56111" w:rsidRPr="00156111">
        <w:rPr>
          <w:rStyle w:val="Hervorhebung"/>
          <w:i w:val="0"/>
        </w:rPr>
        <w:t>User specific data &lt;appdata/</w:t>
      </w:r>
      <w:r w:rsidR="00156111" w:rsidRPr="00156111">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36" w:name="_Toc166666654"/>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36"/>
      <w:r w:rsidR="00DA4207">
        <w:t xml:space="preserve"> </w:t>
      </w:r>
    </w:p>
    <w:p w14:paraId="2F60BEDB" w14:textId="4435D531"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56111">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56111" w:rsidRPr="00A672BF">
        <w:t xml:space="preserve">Finite </w:t>
      </w:r>
      <w:r w:rsidR="00156111">
        <w:t>e</w:t>
      </w:r>
      <w:r w:rsidR="00156111" w:rsidRPr="00A672BF">
        <w:t xml:space="preserve">lement </w:t>
      </w:r>
      <w:r w:rsidR="00156111">
        <w:t>s</w:t>
      </w:r>
      <w:r w:rsidR="00156111" w:rsidRPr="00A672BF">
        <w:t xml:space="preserve">pecific </w:t>
      </w:r>
      <w:r w:rsidR="00156111">
        <w:t>d</w:t>
      </w:r>
      <w:r w:rsidR="00156111" w:rsidRPr="00A672BF">
        <w:t xml:space="preserve">ata </w:t>
      </w:r>
      <w:r w:rsidR="00156111" w:rsidRPr="00156111">
        <w:rPr>
          <w:rStyle w:val="CodeCharacter"/>
        </w:rPr>
        <w:t>&lt;femdata/&gt;</w:t>
      </w:r>
      <w:r w:rsidRPr="00F54804">
        <w:fldChar w:fldCharType="end"/>
      </w:r>
      <w:r w:rsidRPr="00F54804">
        <w:t xml:space="preserve">. </w:t>
      </w:r>
    </w:p>
    <w:p w14:paraId="2D8693CD" w14:textId="042398D6" w:rsidR="00FC68DB" w:rsidRPr="00E74CE0" w:rsidRDefault="007265AA" w:rsidP="00A5288C">
      <w:pPr>
        <w:pStyle w:val="Example"/>
        <w:keepNext/>
      </w:pPr>
      <w:r>
        <w:t>EXAMPLE</w:t>
      </w:r>
      <w:r w:rsidR="000322A0">
        <w:t xml:space="preserv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03F6DD2" w:rsidR="00254E71" w:rsidRPr="00E74CE0" w:rsidRDefault="007265AA" w:rsidP="00997E2B">
      <w:pPr>
        <w:pStyle w:val="Example"/>
        <w:keepNext/>
      </w:pPr>
      <w:r>
        <w:t>EXAMPLE</w:t>
      </w:r>
      <w:r w:rsidR="000322A0">
        <w:t xml:space="preserv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7" w:name="_Toc428279602"/>
      <w:bookmarkStart w:id="2138" w:name="_Toc428456348"/>
      <w:bookmarkStart w:id="2139" w:name="_Toc428537316"/>
      <w:bookmarkStart w:id="2140" w:name="_Toc428969638"/>
      <w:bookmarkStart w:id="2141" w:name="_Toc429053029"/>
      <w:bookmarkStart w:id="2142" w:name="_Toc413861930"/>
      <w:bookmarkStart w:id="2143" w:name="_Toc3557066"/>
      <w:bookmarkStart w:id="2144" w:name="_Toc34747316"/>
      <w:bookmarkStart w:id="2145" w:name="_Toc77102135"/>
      <w:bookmarkStart w:id="2146" w:name="_Toc413359617"/>
      <w:bookmarkStart w:id="2147" w:name="_Toc166666655"/>
      <w:bookmarkEnd w:id="2137"/>
      <w:bookmarkEnd w:id="2138"/>
      <w:bookmarkEnd w:id="2139"/>
      <w:bookmarkEnd w:id="2140"/>
      <w:bookmarkEnd w:id="2141"/>
      <w:r w:rsidRPr="00F54804">
        <w:t>Hemming Flanges</w:t>
      </w:r>
      <w:bookmarkEnd w:id="2142"/>
      <w:bookmarkEnd w:id="2143"/>
      <w:bookmarkEnd w:id="2144"/>
      <w:bookmarkEnd w:id="2145"/>
      <w:bookmarkEnd w:id="2147"/>
    </w:p>
    <w:p w14:paraId="6080E41B" w14:textId="49B3CC85" w:rsidR="005F66B2" w:rsidRPr="0013175B" w:rsidRDefault="005F66B2" w:rsidP="0013175B">
      <w:pPr>
        <w:pStyle w:val="berschrift3"/>
      </w:pPr>
      <w:bookmarkStart w:id="2148" w:name="_Toc166666656"/>
      <w:r>
        <w:t>General</w:t>
      </w:r>
      <w:bookmarkEnd w:id="2148"/>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24901FA2"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156111" w:rsidRPr="005C2D94">
        <w:t xml:space="preserve">Figure </w:t>
      </w:r>
      <w:r w:rsidR="00156111">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8"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79227CDB" w:rsidR="00FC68DB" w:rsidRPr="004A6C4F" w:rsidRDefault="00FC68DB" w:rsidP="00BD52D7">
      <w:pPr>
        <w:pStyle w:val="Beschriftung"/>
      </w:pPr>
      <w:bookmarkStart w:id="2149" w:name="_Ref413858805"/>
      <w:bookmarkStart w:id="2150" w:name="_Toc413861952"/>
      <w:bookmarkStart w:id="2151" w:name="_Toc3557149"/>
      <w:bookmarkStart w:id="2152" w:name="_Toc34747402"/>
      <w:bookmarkStart w:id="2153" w:name="_Toc76030600"/>
      <w:bookmarkStart w:id="2154" w:name="_Toc94530885"/>
      <w:bookmarkStart w:id="2155" w:name="_Toc101428281"/>
      <w:bookmarkStart w:id="2156" w:name="_Toc166666756"/>
      <w:r w:rsidRPr="005C2D94">
        <w:t xml:space="preserve">Figure </w:t>
      </w:r>
      <w:r w:rsidRPr="005C2D94">
        <w:fldChar w:fldCharType="begin"/>
      </w:r>
      <w:r w:rsidRPr="00F54804">
        <w:instrText xml:space="preserve"> SEQ Figure \* ARABIC </w:instrText>
      </w:r>
      <w:r w:rsidRPr="005C2D94">
        <w:fldChar w:fldCharType="separate"/>
      </w:r>
      <w:r w:rsidR="00156111">
        <w:rPr>
          <w:noProof/>
        </w:rPr>
        <w:t>78</w:t>
      </w:r>
      <w:r w:rsidRPr="005C2D94">
        <w:fldChar w:fldCharType="end"/>
      </w:r>
      <w:bookmarkEnd w:id="2149"/>
      <w:r w:rsidR="00683BEB">
        <w:t xml:space="preserve"> —</w:t>
      </w:r>
      <w:r w:rsidRPr="00F54804">
        <w:t xml:space="preserve">Three </w:t>
      </w:r>
      <w:r w:rsidR="0067705D">
        <w:t>r</w:t>
      </w:r>
      <w:r w:rsidRPr="00F54804">
        <w:t xml:space="preserve">egions of a </w:t>
      </w:r>
      <w:r w:rsidR="0067705D">
        <w:t>h</w:t>
      </w:r>
      <w:r w:rsidRPr="00F54804">
        <w:t>emming</w:t>
      </w:r>
      <w:bookmarkEnd w:id="2150"/>
      <w:bookmarkEnd w:id="2151"/>
      <w:bookmarkEnd w:id="2152"/>
      <w:bookmarkEnd w:id="2153"/>
      <w:bookmarkEnd w:id="2154"/>
      <w:bookmarkEnd w:id="2155"/>
      <w:bookmarkEnd w:id="2156"/>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1D0F43C7"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156111" w:rsidRPr="005C2D94">
        <w:t xml:space="preserve">Figure </w:t>
      </w:r>
      <w:r w:rsidR="00156111">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0"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7A95393E" w:rsidR="00FC68DB" w:rsidRPr="0013175B" w:rsidRDefault="00FC68DB" w:rsidP="00BD52D7">
      <w:pPr>
        <w:pStyle w:val="Beschriftung"/>
        <w:rPr>
          <w:lang w:eastAsia="en-GB"/>
        </w:rPr>
      </w:pPr>
      <w:bookmarkStart w:id="2157" w:name="_Ref413850590"/>
      <w:bookmarkStart w:id="2158" w:name="_Toc413861953"/>
      <w:bookmarkStart w:id="2159" w:name="_Toc3557150"/>
      <w:bookmarkStart w:id="2160" w:name="_Toc34747403"/>
      <w:bookmarkStart w:id="2161" w:name="_Toc76030601"/>
      <w:bookmarkStart w:id="2162" w:name="_Toc94530886"/>
      <w:bookmarkStart w:id="2163" w:name="_Toc101428282"/>
      <w:bookmarkStart w:id="2164" w:name="_Toc166666757"/>
      <w:r w:rsidRPr="005C2D94">
        <w:t xml:space="preserve">Figure </w:t>
      </w:r>
      <w:r w:rsidRPr="005C2D94">
        <w:fldChar w:fldCharType="begin"/>
      </w:r>
      <w:r w:rsidRPr="00F54804">
        <w:instrText xml:space="preserve"> SEQ Figure \* ARABIC </w:instrText>
      </w:r>
      <w:r w:rsidRPr="005C2D94">
        <w:fldChar w:fldCharType="separate"/>
      </w:r>
      <w:r w:rsidR="00156111">
        <w:rPr>
          <w:noProof/>
        </w:rPr>
        <w:t>79</w:t>
      </w:r>
      <w:r w:rsidRPr="005C2D94">
        <w:fldChar w:fldCharType="end"/>
      </w:r>
      <w:bookmarkEnd w:id="2157"/>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r w:rsidR="0067705D">
        <w:t>f</w:t>
      </w:r>
      <w:r w:rsidRPr="00F54804">
        <w:t>langes</w:t>
      </w:r>
      <w:bookmarkEnd w:id="2158"/>
      <w:bookmarkEnd w:id="2159"/>
      <w:bookmarkEnd w:id="2160"/>
      <w:bookmarkEnd w:id="2161"/>
      <w:bookmarkEnd w:id="2162"/>
      <w:bookmarkEnd w:id="2163"/>
      <w:bookmarkEnd w:id="2164"/>
      <w:r w:rsidR="0067705D">
        <w:t xml:space="preserve"> </w:t>
      </w:r>
    </w:p>
    <w:p w14:paraId="49F1C794" w14:textId="77777777" w:rsidR="00735236" w:rsidRDefault="00735236" w:rsidP="00735236"/>
    <w:p w14:paraId="5AA274C7" w14:textId="57481429"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156111" w:rsidRPr="00F54804">
        <w:t xml:space="preserve">Figure </w:t>
      </w:r>
      <w:r w:rsidR="00156111">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2"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06B58E79" w:rsidR="00FC68DB" w:rsidRPr="005C2D94" w:rsidRDefault="00FC68DB" w:rsidP="00BD52D7">
      <w:pPr>
        <w:pStyle w:val="Beschriftung"/>
      </w:pPr>
      <w:bookmarkStart w:id="2165" w:name="_Ref159233143"/>
      <w:bookmarkStart w:id="2166" w:name="_Toc413861954"/>
      <w:bookmarkStart w:id="2167" w:name="_Toc3557151"/>
      <w:bookmarkStart w:id="2168" w:name="_Toc34747404"/>
      <w:bookmarkStart w:id="2169" w:name="_Toc76030602"/>
      <w:bookmarkStart w:id="2170" w:name="_Toc94530887"/>
      <w:bookmarkStart w:id="2171" w:name="_Toc101428283"/>
      <w:bookmarkStart w:id="2172" w:name="_Toc166666758"/>
      <w:r w:rsidRPr="00F54804">
        <w:t xml:space="preserve">Figure </w:t>
      </w:r>
      <w:r w:rsidRPr="005C2D94">
        <w:fldChar w:fldCharType="begin"/>
      </w:r>
      <w:r w:rsidRPr="00F54804">
        <w:instrText xml:space="preserve"> SEQ Figure \* ARABIC </w:instrText>
      </w:r>
      <w:r w:rsidRPr="005C2D94">
        <w:fldChar w:fldCharType="separate"/>
      </w:r>
      <w:r w:rsidR="00156111">
        <w:rPr>
          <w:noProof/>
        </w:rPr>
        <w:t>80</w:t>
      </w:r>
      <w:r w:rsidRPr="005C2D94">
        <w:fldChar w:fldCharType="end"/>
      </w:r>
      <w:bookmarkEnd w:id="2165"/>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r w:rsidR="0067705D">
        <w:t>p</w:t>
      </w:r>
      <w:r w:rsidRPr="00F54804">
        <w:t>ath</w:t>
      </w:r>
      <w:bookmarkEnd w:id="2166"/>
      <w:bookmarkEnd w:id="2167"/>
      <w:bookmarkEnd w:id="2168"/>
      <w:bookmarkEnd w:id="2169"/>
      <w:bookmarkEnd w:id="2170"/>
      <w:bookmarkEnd w:id="2171"/>
      <w:bookmarkEnd w:id="2172"/>
      <w:r w:rsidR="0067705D">
        <w:t xml:space="preserve"> </w:t>
      </w:r>
    </w:p>
    <w:p w14:paraId="19AE5007" w14:textId="77777777" w:rsidR="00735236" w:rsidRDefault="00735236" w:rsidP="00735236">
      <w:pPr>
        <w:rPr>
          <w:lang w:eastAsia="en-GB"/>
        </w:rPr>
      </w:pPr>
    </w:p>
    <w:p w14:paraId="2A31210F" w14:textId="3A6FBFBA"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156111" w:rsidRPr="00F54804">
        <w:t xml:space="preserve">Figure </w:t>
      </w:r>
      <w:r w:rsidR="00156111">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4"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723863FA" w:rsidR="00FC68DB" w:rsidRPr="0013175B" w:rsidRDefault="00FC68DB" w:rsidP="00BD52D7">
      <w:pPr>
        <w:pStyle w:val="Beschriftung"/>
        <w:rPr>
          <w:lang w:eastAsia="en-GB"/>
        </w:rPr>
      </w:pPr>
      <w:bookmarkStart w:id="2173" w:name="_Ref159233192"/>
      <w:bookmarkStart w:id="2174" w:name="_Toc3557152"/>
      <w:bookmarkStart w:id="2175" w:name="_Toc34747405"/>
      <w:bookmarkStart w:id="2176" w:name="_Toc76030603"/>
      <w:bookmarkStart w:id="2177" w:name="_Toc94530888"/>
      <w:bookmarkStart w:id="2178" w:name="_Toc101428284"/>
      <w:bookmarkStart w:id="2179" w:name="_Toc166666759"/>
      <w:r w:rsidRPr="00F54804">
        <w:t xml:space="preserve">Figure </w:t>
      </w:r>
      <w:r w:rsidRPr="00F54804">
        <w:fldChar w:fldCharType="begin"/>
      </w:r>
      <w:r w:rsidRPr="00F54804">
        <w:instrText xml:space="preserve"> SEQ Figure \* ARABIC </w:instrText>
      </w:r>
      <w:r w:rsidRPr="00F54804">
        <w:fldChar w:fldCharType="separate"/>
      </w:r>
      <w:r w:rsidR="00156111">
        <w:rPr>
          <w:noProof/>
        </w:rPr>
        <w:t>81</w:t>
      </w:r>
      <w:r w:rsidRPr="00F54804">
        <w:fldChar w:fldCharType="end"/>
      </w:r>
      <w:bookmarkEnd w:id="2173"/>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inner panel</w:t>
      </w:r>
      <w:bookmarkEnd w:id="2174"/>
      <w:bookmarkEnd w:id="2175"/>
      <w:bookmarkEnd w:id="2176"/>
      <w:bookmarkEnd w:id="2177"/>
      <w:bookmarkEnd w:id="2178"/>
      <w:bookmarkEnd w:id="2179"/>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80" w:name="_Toc413861932"/>
      <w:bookmarkStart w:id="2181" w:name="_Toc3557068"/>
      <w:bookmarkStart w:id="2182" w:name="_Toc34747318"/>
      <w:bookmarkStart w:id="2183" w:name="_Toc77102137"/>
      <w:bookmarkStart w:id="2184" w:name="_Toc166666657"/>
      <w:r>
        <w:lastRenderedPageBreak/>
        <w:t>E</w:t>
      </w:r>
      <w:r w:rsidR="00FC68DB" w:rsidRPr="00F54804">
        <w:t xml:space="preserve">lement </w:t>
      </w:r>
      <w:r w:rsidR="00FC68DB" w:rsidRPr="00F958FE">
        <w:rPr>
          <w:rFonts w:ascii="Courier New" w:hAnsi="Courier New" w:cs="Courier New"/>
        </w:rPr>
        <w:t>&lt;hemming/&gt;</w:t>
      </w:r>
      <w:bookmarkEnd w:id="2180"/>
      <w:bookmarkEnd w:id="2181"/>
      <w:bookmarkEnd w:id="2182"/>
      <w:bookmarkEnd w:id="2183"/>
      <w:r w:rsidR="00B12F6D" w:rsidRPr="00F54804">
        <w:t xml:space="preserve"> </w:t>
      </w:r>
      <w:r w:rsidR="00B12F6D">
        <w:t xml:space="preserve">is placed within </w:t>
      </w:r>
      <w:r w:rsidR="00B12F6D" w:rsidRPr="00337A83">
        <w:rPr>
          <w:rStyle w:val="CodeCharacter"/>
        </w:rPr>
        <w:t>&lt;connection_1d/&gt;</w:t>
      </w:r>
      <w:bookmarkEnd w:id="2184"/>
      <w:r w:rsidR="00B12F6D">
        <w:rPr>
          <w:rStyle w:val="CodeCharacter"/>
        </w:rPr>
        <w:t xml:space="preserve"> </w:t>
      </w:r>
    </w:p>
    <w:p w14:paraId="38CCD2C4" w14:textId="0CF199BE"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156111" w:rsidRPr="00F54804">
        <w:t xml:space="preserve">Table </w:t>
      </w:r>
      <w:r w:rsidR="00156111">
        <w:rPr>
          <w:noProof/>
        </w:rPr>
        <w:t>130</w:t>
      </w:r>
      <w:r w:rsidR="00EA2365">
        <w:fldChar w:fldCharType="end"/>
      </w:r>
      <w:r w:rsidR="00EA2365">
        <w:t>)</w:t>
      </w:r>
      <w:r w:rsidRPr="00F54804">
        <w:t>.</w:t>
      </w:r>
      <w:r w:rsidR="00EA2365">
        <w:t xml:space="preserve"> </w:t>
      </w:r>
    </w:p>
    <w:p w14:paraId="0580432C" w14:textId="17014B34" w:rsidR="00890926" w:rsidRPr="00F54804" w:rsidRDefault="00890926" w:rsidP="001640C5">
      <w:pPr>
        <w:pStyle w:val="Beschriftung"/>
        <w:keepNext/>
        <w:keepLines/>
      </w:pPr>
      <w:bookmarkStart w:id="2185" w:name="_Ref157791806"/>
      <w:bookmarkStart w:id="2186" w:name="_Toc166666897"/>
      <w:r w:rsidRPr="00F54804">
        <w:t xml:space="preserve">Table </w:t>
      </w:r>
      <w:r w:rsidRPr="00F54804">
        <w:fldChar w:fldCharType="begin"/>
      </w:r>
      <w:r w:rsidRPr="00F54804">
        <w:instrText xml:space="preserve"> SEQ Table \* ARABIC </w:instrText>
      </w:r>
      <w:r w:rsidRPr="00F54804">
        <w:fldChar w:fldCharType="separate"/>
      </w:r>
      <w:r w:rsidR="00156111">
        <w:rPr>
          <w:noProof/>
        </w:rPr>
        <w:t>130</w:t>
      </w:r>
      <w:r w:rsidRPr="00F54804">
        <w:fldChar w:fldCharType="end"/>
      </w:r>
      <w:bookmarkEnd w:id="2185"/>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8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2EDBD06E"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36B86DF"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56111">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4B083E5"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551A7E85"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397DE3AC"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7" w:name="_Toc166666658"/>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7"/>
      <w:r w:rsidR="00DA4207">
        <w:t xml:space="preserve"> </w:t>
      </w:r>
    </w:p>
    <w:p w14:paraId="4EAA9F99" w14:textId="6D1DCC0F"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56111">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56111" w:rsidRPr="005C2D94">
        <w:t>L</w:t>
      </w:r>
      <w:r w:rsidR="00156111"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8" w:name="_Toc166666659"/>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8"/>
      <w:r w:rsidR="00DA4207">
        <w:t xml:space="preserve"> </w:t>
      </w:r>
    </w:p>
    <w:p w14:paraId="2655DC80" w14:textId="733EB2D7"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56111">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56111" w:rsidRPr="00F54804">
        <w:t xml:space="preserve">User </w:t>
      </w:r>
      <w:r w:rsidR="00156111">
        <w:t>s</w:t>
      </w:r>
      <w:r w:rsidR="00156111" w:rsidRPr="00F54804">
        <w:t xml:space="preserve">pecific </w:t>
      </w:r>
      <w:r w:rsidR="00156111">
        <w:t>d</w:t>
      </w:r>
      <w:r w:rsidR="00156111" w:rsidRPr="00143D47">
        <w:t xml:space="preserve">ata </w:t>
      </w:r>
      <w:r w:rsidR="00156111" w:rsidRPr="00156111">
        <w:rPr>
          <w:rStyle w:val="Hervorhebung"/>
          <w:i w:val="0"/>
        </w:rPr>
        <w:t>&lt;appdata/</w:t>
      </w:r>
      <w:r w:rsidR="00156111" w:rsidRPr="00156111">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9" w:name="_Toc166666660"/>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9"/>
      <w:r w:rsidR="00DA4207">
        <w:t xml:space="preserve"> </w:t>
      </w:r>
    </w:p>
    <w:p w14:paraId="527E72EF" w14:textId="573E8ABC"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56111">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56111" w:rsidRPr="00A672BF">
        <w:t xml:space="preserve">Finite </w:t>
      </w:r>
      <w:r w:rsidR="00156111">
        <w:t>e</w:t>
      </w:r>
      <w:r w:rsidR="00156111" w:rsidRPr="00A672BF">
        <w:t xml:space="preserve">lement </w:t>
      </w:r>
      <w:r w:rsidR="00156111">
        <w:t>s</w:t>
      </w:r>
      <w:r w:rsidR="00156111" w:rsidRPr="00A672BF">
        <w:t xml:space="preserve">pecific </w:t>
      </w:r>
      <w:r w:rsidR="00156111">
        <w:t>d</w:t>
      </w:r>
      <w:r w:rsidR="00156111" w:rsidRPr="00A672BF">
        <w:t xml:space="preserve">ata </w:t>
      </w:r>
      <w:r w:rsidR="00156111" w:rsidRPr="00156111">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90" w:name="_Toc166666661"/>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90"/>
      <w:r w:rsidR="00DA4207">
        <w:t xml:space="preserve"> </w:t>
      </w:r>
    </w:p>
    <w:p w14:paraId="6DC0CB11" w14:textId="0318E4DF" w:rsidR="005F66B2" w:rsidRPr="0013175B" w:rsidRDefault="005F66B2" w:rsidP="0013175B">
      <w:pPr>
        <w:pStyle w:val="berschrift4"/>
      </w:pPr>
      <w:r>
        <w:t>General</w:t>
      </w:r>
    </w:p>
    <w:p w14:paraId="634506A2" w14:textId="5609D7D9"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156111" w:rsidRPr="005C2D94">
        <w:t xml:space="preserve">Table </w:t>
      </w:r>
      <w:r w:rsidR="00156111">
        <w:rPr>
          <w:noProof/>
        </w:rPr>
        <w:t>131</w:t>
      </w:r>
      <w:r w:rsidR="00EA2365">
        <w:fldChar w:fldCharType="end"/>
      </w:r>
      <w:r w:rsidR="00EA2365">
        <w:t>)</w:t>
      </w:r>
      <w:r w:rsidRPr="00F54804">
        <w:rPr>
          <w:rFonts w:cs="Courier New"/>
        </w:rPr>
        <w:t>:</w:t>
      </w:r>
      <w:r w:rsidR="00EA2365">
        <w:rPr>
          <w:rFonts w:cs="Courier New"/>
        </w:rPr>
        <w:t xml:space="preserve"> </w:t>
      </w:r>
    </w:p>
    <w:p w14:paraId="7F79C5EF" w14:textId="66E676FE" w:rsidR="00890926" w:rsidRPr="0013175B" w:rsidRDefault="00890926" w:rsidP="001640C5">
      <w:pPr>
        <w:pStyle w:val="Beschriftung"/>
        <w:keepNext/>
        <w:keepLines/>
        <w:rPr>
          <w:b w:val="0"/>
        </w:rPr>
      </w:pPr>
      <w:bookmarkStart w:id="2191" w:name="_Ref157791816"/>
      <w:bookmarkStart w:id="2192" w:name="_Toc166666898"/>
      <w:r w:rsidRPr="005C2D94">
        <w:t xml:space="preserve">Table </w:t>
      </w:r>
      <w:r w:rsidRPr="00F54804">
        <w:fldChar w:fldCharType="begin"/>
      </w:r>
      <w:r w:rsidRPr="00F54804">
        <w:instrText xml:space="preserve"> SEQ Table \* ARABIC </w:instrText>
      </w:r>
      <w:r w:rsidRPr="00F54804">
        <w:fldChar w:fldCharType="separate"/>
      </w:r>
      <w:r w:rsidR="00156111">
        <w:rPr>
          <w:noProof/>
        </w:rPr>
        <w:t>131</w:t>
      </w:r>
      <w:r w:rsidRPr="00F54804">
        <w:fldChar w:fldCharType="end"/>
      </w:r>
      <w:bookmarkEnd w:id="2191"/>
      <w:r w:rsidR="005F32CD">
        <w:t xml:space="preserve"> —</w:t>
      </w:r>
      <w:r w:rsidR="005F32CD" w:rsidRPr="00F54804">
        <w:t xml:space="preserve"> </w:t>
      </w:r>
      <w:r w:rsidRPr="00F54804">
        <w:t xml:space="preserve">Attributes of element </w:t>
      </w:r>
      <w:r w:rsidRPr="00337A83">
        <w:rPr>
          <w:rStyle w:val="CodeCharacter"/>
        </w:rPr>
        <w:t>&lt;hemming/&gt;</w:t>
      </w:r>
      <w:bookmarkEnd w:id="219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3C33E776" w:rsidR="00FC68DB" w:rsidRPr="002E4498" w:rsidRDefault="004255F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13FFD16D"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156111">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156111" w:rsidRPr="00156111">
        <w:rPr>
          <w:rFonts w:ascii="Cambria" w:hAnsi="Cambria"/>
        </w:rPr>
        <w:t>Element</w:t>
      </w:r>
      <w:r w:rsidR="00156111" w:rsidRPr="00156111">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6EFF1621"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56111">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56111"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156111" w:rsidRPr="00F54804">
        <w:t xml:space="preserve">Table </w:t>
      </w:r>
      <w:r w:rsidR="00156111">
        <w:rPr>
          <w:noProof/>
        </w:rPr>
        <w:t>132</w:t>
      </w:r>
      <w:r w:rsidR="00EA2365">
        <w:fldChar w:fldCharType="end"/>
      </w:r>
      <w:r w:rsidR="00EA2365">
        <w:t>)</w:t>
      </w:r>
      <w:r w:rsidRPr="005C2D94">
        <w:t>:</w:t>
      </w:r>
      <w:r w:rsidR="00EA2365">
        <w:t xml:space="preserve"> </w:t>
      </w:r>
    </w:p>
    <w:p w14:paraId="7094F51F" w14:textId="2BA394D1" w:rsidR="00890926" w:rsidRPr="001E4607" w:rsidRDefault="00890926" w:rsidP="001640C5">
      <w:pPr>
        <w:pStyle w:val="Beschriftung"/>
        <w:keepNext/>
        <w:keepLines/>
      </w:pPr>
      <w:bookmarkStart w:id="2193" w:name="_Ref157791832"/>
      <w:bookmarkStart w:id="2194" w:name="_Toc166666899"/>
      <w:r w:rsidRPr="00F54804">
        <w:lastRenderedPageBreak/>
        <w:t xml:space="preserve">Table </w:t>
      </w:r>
      <w:r w:rsidRPr="00F54804">
        <w:fldChar w:fldCharType="begin"/>
      </w:r>
      <w:r w:rsidRPr="00F54804">
        <w:instrText xml:space="preserve"> SEQ Table \* ARABIC </w:instrText>
      </w:r>
      <w:r w:rsidRPr="00F54804">
        <w:fldChar w:fldCharType="separate"/>
      </w:r>
      <w:r w:rsidR="00156111">
        <w:rPr>
          <w:noProof/>
        </w:rPr>
        <w:t>132</w:t>
      </w:r>
      <w:r w:rsidRPr="00F54804">
        <w:fldChar w:fldCharType="end"/>
      </w:r>
      <w:bookmarkEnd w:id="2193"/>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9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131ED512"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18E5825A"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156111" w:rsidRPr="00F54804">
        <w:t xml:space="preserve">Table </w:t>
      </w:r>
      <w:r w:rsidR="00156111">
        <w:rPr>
          <w:noProof/>
        </w:rPr>
        <w:t>133</w:t>
      </w:r>
      <w:r w:rsidR="00EA2365">
        <w:fldChar w:fldCharType="end"/>
      </w:r>
      <w:r w:rsidR="00EA2365">
        <w:t>)</w:t>
      </w:r>
      <w:r w:rsidRPr="00F54804">
        <w:rPr>
          <w:rFonts w:cs="Courier New"/>
        </w:rPr>
        <w:t>:</w:t>
      </w:r>
      <w:r w:rsidR="00EA2365">
        <w:rPr>
          <w:rFonts w:cs="Courier New"/>
        </w:rPr>
        <w:t xml:space="preserve"> </w:t>
      </w:r>
    </w:p>
    <w:p w14:paraId="22DE0E8C" w14:textId="6DF0FAB9" w:rsidR="00890926" w:rsidRPr="0013175B" w:rsidRDefault="00890926" w:rsidP="001640C5">
      <w:pPr>
        <w:pStyle w:val="Beschriftung"/>
        <w:keepNext/>
        <w:keepLines/>
        <w:rPr>
          <w:b w:val="0"/>
        </w:rPr>
      </w:pPr>
      <w:bookmarkStart w:id="2195" w:name="_Ref157791848"/>
      <w:bookmarkStart w:id="2196" w:name="_Toc166666900"/>
      <w:r w:rsidRPr="00F54804">
        <w:t xml:space="preserve">Table </w:t>
      </w:r>
      <w:r w:rsidRPr="00F54804">
        <w:fldChar w:fldCharType="begin"/>
      </w:r>
      <w:r w:rsidRPr="00F54804">
        <w:instrText xml:space="preserve"> SEQ Table \* ARABIC </w:instrText>
      </w:r>
      <w:r w:rsidRPr="00F54804">
        <w:fldChar w:fldCharType="separate"/>
      </w:r>
      <w:r w:rsidR="00156111">
        <w:rPr>
          <w:noProof/>
        </w:rPr>
        <w:t>133</w:t>
      </w:r>
      <w:r w:rsidRPr="00F54804">
        <w:fldChar w:fldCharType="end"/>
      </w:r>
      <w:bookmarkEnd w:id="2195"/>
      <w:r w:rsidR="005F32CD">
        <w:t xml:space="preserve"> —</w:t>
      </w:r>
      <w:r w:rsidR="005F32CD" w:rsidRPr="00F54804">
        <w:t xml:space="preserve"> </w:t>
      </w:r>
      <w:r w:rsidRPr="00F54804">
        <w:t xml:space="preserve">Attributes of element </w:t>
      </w:r>
      <w:r w:rsidRPr="00337A83">
        <w:rPr>
          <w:rStyle w:val="CodeCharacter"/>
        </w:rPr>
        <w:t>&lt;region/&gt;</w:t>
      </w:r>
      <w:bookmarkEnd w:id="2196"/>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6AE06DC3"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2E89406D"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56111" w:rsidRPr="005C2D94">
        <w:t xml:space="preserve">Figure </w:t>
      </w:r>
      <w:r w:rsidR="00156111">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64C98EFB"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56111">
        <w:t>7.4.2.2</w:t>
      </w:r>
      <w:r w:rsidRPr="00F54804">
        <w:fldChar w:fldCharType="end"/>
      </w:r>
      <w:r w:rsidRPr="0013175B">
        <w:t>) where the region’s adhesive connects to</w:t>
      </w:r>
      <w:r w:rsidR="00B6293B">
        <w:t xml:space="preserve">, </w:t>
      </w:r>
    </w:p>
    <w:p w14:paraId="2E0C5882" w14:textId="616A7411"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56111">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0EF3926A"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156111" w:rsidRPr="00F54804">
        <w:t xml:space="preserve">Table </w:t>
      </w:r>
      <w:r w:rsidR="00156111">
        <w:rPr>
          <w:noProof/>
        </w:rPr>
        <w:t>134</w:t>
      </w:r>
      <w:r w:rsidR="00EA2365">
        <w:fldChar w:fldCharType="end"/>
      </w:r>
      <w:r w:rsidR="00EA2365">
        <w:t>)</w:t>
      </w:r>
      <w:r w:rsidRPr="00F54804">
        <w:t>:</w:t>
      </w:r>
      <w:r w:rsidR="00EA2365">
        <w:t xml:space="preserve"> </w:t>
      </w:r>
    </w:p>
    <w:p w14:paraId="1E7E08E9" w14:textId="535E4196" w:rsidR="00890926" w:rsidRPr="00951A4A" w:rsidRDefault="00890926" w:rsidP="001640C5">
      <w:pPr>
        <w:pStyle w:val="Beschriftung"/>
        <w:keepNext/>
        <w:keepLines/>
        <w:rPr>
          <w:rFonts w:cs="Courier New"/>
        </w:rPr>
      </w:pPr>
      <w:bookmarkStart w:id="2197" w:name="_Ref157791889"/>
      <w:bookmarkStart w:id="2198" w:name="_Toc166666901"/>
      <w:r w:rsidRPr="00F54804">
        <w:t xml:space="preserve">Table </w:t>
      </w:r>
      <w:r w:rsidRPr="00F54804">
        <w:fldChar w:fldCharType="begin"/>
      </w:r>
      <w:r w:rsidRPr="00F54804">
        <w:instrText xml:space="preserve"> SEQ Table \* ARABIC </w:instrText>
      </w:r>
      <w:r w:rsidRPr="00F54804">
        <w:fldChar w:fldCharType="separate"/>
      </w:r>
      <w:r w:rsidR="00156111">
        <w:rPr>
          <w:noProof/>
        </w:rPr>
        <w:t>134</w:t>
      </w:r>
      <w:r w:rsidRPr="00F54804">
        <w:fldChar w:fldCharType="end"/>
      </w:r>
      <w:bookmarkEnd w:id="2197"/>
      <w:r w:rsidR="005F32CD">
        <w:t xml:space="preserve"> —</w:t>
      </w:r>
      <w:r w:rsidR="005F32CD" w:rsidRPr="00F54804">
        <w:t xml:space="preserve"> </w:t>
      </w:r>
      <w:r w:rsidRPr="00F54804">
        <w:t xml:space="preserve">Nested elements of element </w:t>
      </w:r>
      <w:r w:rsidRPr="00337A83">
        <w:rPr>
          <w:rStyle w:val="CodeCharacter"/>
        </w:rPr>
        <w:t>&lt;region/&gt;</w:t>
      </w:r>
      <w:bookmarkEnd w:id="2198"/>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69E69A22" w:rsidR="00FC68DB" w:rsidRPr="002E4498" w:rsidRDefault="00CC3429" w:rsidP="00B202D2">
            <w:pPr>
              <w:keepNext/>
              <w:suppressAutoHyphens/>
              <w:rPr>
                <w:rFonts w:cs="Calibri"/>
                <w:b/>
                <w:lang w:eastAsia="zh-CN"/>
              </w:rPr>
            </w:pPr>
            <w:r>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213D6DD4"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56111">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56111"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56111">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56111" w:rsidRPr="00F54804">
        <w:t xml:space="preserve">Adhesive </w:t>
      </w:r>
      <w:r w:rsidR="00156111">
        <w:t>f</w:t>
      </w:r>
      <w:r w:rsidR="00156111"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6F2598A9" w:rsidR="00FC68DB" w:rsidRPr="008420CB" w:rsidRDefault="007265AA" w:rsidP="00997E2B">
      <w:pPr>
        <w:pStyle w:val="Example"/>
        <w:keepNext/>
        <w:rPr>
          <w:rFonts w:ascii="Courier New" w:hAnsi="Courier New" w:cs="Courier New"/>
          <w:sz w:val="16"/>
        </w:rPr>
      </w:pPr>
      <w:r>
        <w:lastRenderedPageBreak/>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9" w:name="_Toc428537321"/>
      <w:bookmarkStart w:id="2200" w:name="_Toc428969643"/>
      <w:bookmarkStart w:id="2201" w:name="_Toc429053034"/>
      <w:bookmarkStart w:id="2202" w:name="_Toc428537324"/>
      <w:bookmarkStart w:id="2203" w:name="_Toc428969646"/>
      <w:bookmarkStart w:id="2204" w:name="_Toc429053037"/>
      <w:bookmarkStart w:id="2205" w:name="_Toc428537325"/>
      <w:bookmarkStart w:id="2206" w:name="_Toc428969647"/>
      <w:bookmarkStart w:id="2207" w:name="_Toc429053038"/>
      <w:bookmarkStart w:id="2208" w:name="_Toc428537328"/>
      <w:bookmarkStart w:id="2209" w:name="_Toc428969650"/>
      <w:bookmarkStart w:id="2210" w:name="_Toc429053041"/>
      <w:bookmarkStart w:id="2211" w:name="_Toc428537330"/>
      <w:bookmarkStart w:id="2212" w:name="_Toc428969652"/>
      <w:bookmarkStart w:id="2213" w:name="_Toc429053043"/>
      <w:bookmarkStart w:id="2214" w:name="_Toc3557069"/>
      <w:bookmarkStart w:id="2215" w:name="_Toc34747319"/>
      <w:bookmarkStart w:id="2216" w:name="_Toc77102138"/>
      <w:bookmarkStart w:id="2217" w:name="_Toc166666662"/>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r w:rsidRPr="00F54804">
        <w:t>Sequence Connections</w:t>
      </w:r>
      <w:bookmarkEnd w:id="2146"/>
      <w:bookmarkEnd w:id="2214"/>
      <w:bookmarkEnd w:id="2215"/>
      <w:bookmarkEnd w:id="2216"/>
      <w:bookmarkEnd w:id="2217"/>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0D9678D3"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156111" w:rsidRPr="00F54804">
        <w:t xml:space="preserve">Figure </w:t>
      </w:r>
      <w:r w:rsidR="00156111">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156111" w:rsidRPr="00F54804">
        <w:t xml:space="preserve">Figure </w:t>
      </w:r>
      <w:r w:rsidR="00156111">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18" w:name="_Toc413359638"/>
      <w:bookmarkStart w:id="2219" w:name="_Toc3557153"/>
      <w:bookmarkStart w:id="2220" w:name="_Toc34747406"/>
      <w:bookmarkStart w:id="2221" w:name="_Toc76030604"/>
      <w:bookmarkStart w:id="2222" w:name="_Toc94530889"/>
      <w:bookmarkStart w:id="2223"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6"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39E8B085" w:rsidR="00FC68DB" w:rsidRPr="00F54804" w:rsidRDefault="00FC68DB" w:rsidP="00BD52D7">
      <w:pPr>
        <w:pStyle w:val="Beschriftung"/>
      </w:pPr>
      <w:bookmarkStart w:id="2224" w:name="_Ref159235039"/>
      <w:bookmarkStart w:id="2225" w:name="_Toc166666760"/>
      <w:r w:rsidRPr="00F54804">
        <w:t xml:space="preserve">Figure </w:t>
      </w:r>
      <w:r w:rsidRPr="00F54804">
        <w:fldChar w:fldCharType="begin"/>
      </w:r>
      <w:r w:rsidRPr="00F54804">
        <w:instrText xml:space="preserve"> SEQ Figure \* ARABIC </w:instrText>
      </w:r>
      <w:r w:rsidRPr="00F54804">
        <w:fldChar w:fldCharType="separate"/>
      </w:r>
      <w:r w:rsidR="00156111">
        <w:rPr>
          <w:noProof/>
        </w:rPr>
        <w:t>82</w:t>
      </w:r>
      <w:r w:rsidRPr="00F54804">
        <w:fldChar w:fldCharType="end"/>
      </w:r>
      <w:bookmarkEnd w:id="2224"/>
      <w:r w:rsidR="00683BEB">
        <w:t xml:space="preserve"> —</w:t>
      </w:r>
      <w:r w:rsidRPr="00F54804">
        <w:t xml:space="preserve"> Sequence without margin</w:t>
      </w:r>
      <w:bookmarkEnd w:id="2218"/>
      <w:bookmarkEnd w:id="2219"/>
      <w:bookmarkEnd w:id="2220"/>
      <w:bookmarkEnd w:id="2221"/>
      <w:bookmarkEnd w:id="2222"/>
      <w:bookmarkEnd w:id="2223"/>
      <w:bookmarkEnd w:id="2225"/>
      <w:r w:rsidR="001829A9">
        <w:t xml:space="preserve"> </w:t>
      </w:r>
    </w:p>
    <w:p w14:paraId="21BF797F" w14:textId="564D02E1"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8"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156111" w:rsidRPr="00F54804">
        <w:t xml:space="preserve">Figure </w:t>
      </w:r>
      <w:r w:rsidR="00156111">
        <w:rPr>
          <w:noProof/>
        </w:rPr>
        <w:t>83</w:t>
      </w:r>
      <w:r w:rsidR="00E959F0">
        <w:fldChar w:fldCharType="end"/>
      </w:r>
      <w:r w:rsidR="00E959F0">
        <w:t xml:space="preserve">: </w:t>
      </w:r>
    </w:p>
    <w:p w14:paraId="09AE29C3" w14:textId="0A94AEAB" w:rsidR="00FC68DB" w:rsidRPr="0013175B" w:rsidRDefault="00FC68DB" w:rsidP="00BD52D7">
      <w:pPr>
        <w:pStyle w:val="Beschriftung"/>
        <w:rPr>
          <w:lang w:eastAsia="en-GB"/>
        </w:rPr>
      </w:pPr>
      <w:bookmarkStart w:id="2226" w:name="_Ref159235048"/>
      <w:bookmarkStart w:id="2227" w:name="_Toc413359639"/>
      <w:bookmarkStart w:id="2228" w:name="_Toc3557154"/>
      <w:bookmarkStart w:id="2229" w:name="_Toc34747407"/>
      <w:bookmarkStart w:id="2230" w:name="_Toc76030605"/>
      <w:bookmarkStart w:id="2231" w:name="_Toc94530890"/>
      <w:bookmarkStart w:id="2232" w:name="_Toc101428286"/>
      <w:bookmarkStart w:id="2233" w:name="_Toc166666761"/>
      <w:r w:rsidRPr="00F54804">
        <w:t xml:space="preserve">Figure </w:t>
      </w:r>
      <w:r w:rsidRPr="00F54804">
        <w:fldChar w:fldCharType="begin"/>
      </w:r>
      <w:r w:rsidRPr="00F54804">
        <w:instrText xml:space="preserve"> SEQ Figure \* ARABIC </w:instrText>
      </w:r>
      <w:r w:rsidRPr="00F54804">
        <w:fldChar w:fldCharType="separate"/>
      </w:r>
      <w:r w:rsidR="00156111">
        <w:rPr>
          <w:noProof/>
        </w:rPr>
        <w:t>83</w:t>
      </w:r>
      <w:r w:rsidRPr="00F54804">
        <w:fldChar w:fldCharType="end"/>
      </w:r>
      <w:bookmarkEnd w:id="2226"/>
      <w:r w:rsidR="00683BEB">
        <w:t xml:space="preserve"> —</w:t>
      </w:r>
      <w:r w:rsidRPr="00F54804">
        <w:t xml:space="preserve"> Sequence with margin</w:t>
      </w:r>
      <w:bookmarkEnd w:id="2227"/>
      <w:r w:rsidRPr="005C2D94">
        <w:t xml:space="preserve"> and spacing</w:t>
      </w:r>
      <w:bookmarkEnd w:id="2228"/>
      <w:bookmarkEnd w:id="2229"/>
      <w:bookmarkEnd w:id="2230"/>
      <w:bookmarkEnd w:id="2231"/>
      <w:bookmarkEnd w:id="2232"/>
      <w:bookmarkEnd w:id="2233"/>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490F303B"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156111" w:rsidRPr="00F54804">
        <w:t xml:space="preserve">Figure </w:t>
      </w:r>
      <w:r w:rsidR="00156111">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156111" w:rsidRPr="00F54804">
        <w:t xml:space="preserve">Figure </w:t>
      </w:r>
      <w:r w:rsidR="00156111">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0"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73CB1AAB" w:rsidR="00FC68DB" w:rsidRPr="0013175B" w:rsidRDefault="00FC68DB" w:rsidP="00BD52D7">
      <w:pPr>
        <w:pStyle w:val="Beschriftung"/>
        <w:rPr>
          <w:lang w:eastAsia="en-GB"/>
        </w:rPr>
      </w:pPr>
      <w:bookmarkStart w:id="2234" w:name="_Ref159235163"/>
      <w:bookmarkStart w:id="2235" w:name="_Toc3557155"/>
      <w:bookmarkStart w:id="2236" w:name="_Toc34747408"/>
      <w:bookmarkStart w:id="2237" w:name="_Toc76030606"/>
      <w:bookmarkStart w:id="2238" w:name="_Toc94530891"/>
      <w:bookmarkStart w:id="2239" w:name="_Toc101428287"/>
      <w:bookmarkStart w:id="2240" w:name="_Toc166666762"/>
      <w:r w:rsidRPr="00F54804">
        <w:t xml:space="preserve">Figure </w:t>
      </w:r>
      <w:r w:rsidRPr="00F54804">
        <w:fldChar w:fldCharType="begin"/>
      </w:r>
      <w:r w:rsidRPr="00F54804">
        <w:instrText xml:space="preserve"> SEQ Figure \* ARABIC </w:instrText>
      </w:r>
      <w:r w:rsidRPr="00F54804">
        <w:fldChar w:fldCharType="separate"/>
      </w:r>
      <w:r w:rsidR="00156111">
        <w:rPr>
          <w:noProof/>
        </w:rPr>
        <w:t>84</w:t>
      </w:r>
      <w:r w:rsidRPr="00F54804">
        <w:fldChar w:fldCharType="end"/>
      </w:r>
      <w:bookmarkEnd w:id="2234"/>
      <w:r w:rsidR="00683BEB">
        <w:t xml:space="preserve"> —</w:t>
      </w:r>
      <w:r w:rsidRPr="00F54804">
        <w:t xml:space="preserve"> Margin relaxation</w:t>
      </w:r>
      <w:bookmarkEnd w:id="2235"/>
      <w:bookmarkEnd w:id="2236"/>
      <w:bookmarkEnd w:id="2237"/>
      <w:bookmarkEnd w:id="2238"/>
      <w:bookmarkEnd w:id="2239"/>
      <w:bookmarkEnd w:id="2240"/>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2"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5CF32E65" w:rsidR="00FC68DB" w:rsidRPr="0013175B" w:rsidRDefault="00FC68DB" w:rsidP="00BD52D7">
      <w:pPr>
        <w:pStyle w:val="Beschriftung"/>
        <w:rPr>
          <w:lang w:eastAsia="en-GB"/>
        </w:rPr>
      </w:pPr>
      <w:bookmarkStart w:id="2241" w:name="_Ref159235153"/>
      <w:bookmarkStart w:id="2242" w:name="_Toc3557156"/>
      <w:bookmarkStart w:id="2243" w:name="_Toc34747409"/>
      <w:bookmarkStart w:id="2244" w:name="_Toc76030607"/>
      <w:bookmarkStart w:id="2245" w:name="_Toc94530892"/>
      <w:bookmarkStart w:id="2246" w:name="_Toc101428288"/>
      <w:bookmarkStart w:id="2247" w:name="_Toc166666763"/>
      <w:r w:rsidRPr="00F54804">
        <w:t xml:space="preserve">Figure </w:t>
      </w:r>
      <w:r w:rsidRPr="00F54804">
        <w:fldChar w:fldCharType="begin"/>
      </w:r>
      <w:r w:rsidRPr="00F54804">
        <w:instrText xml:space="preserve"> SEQ Figure \* ARABIC </w:instrText>
      </w:r>
      <w:r w:rsidRPr="00F54804">
        <w:fldChar w:fldCharType="separate"/>
      </w:r>
      <w:r w:rsidR="00156111">
        <w:rPr>
          <w:noProof/>
        </w:rPr>
        <w:t>85</w:t>
      </w:r>
      <w:r w:rsidRPr="00F54804">
        <w:fldChar w:fldCharType="end"/>
      </w:r>
      <w:bookmarkEnd w:id="2241"/>
      <w:r w:rsidR="00683BEB">
        <w:t xml:space="preserve"> —</w:t>
      </w:r>
      <w:r w:rsidRPr="00F54804">
        <w:t xml:space="preserve"> Spacing relaxation</w:t>
      </w:r>
      <w:bookmarkEnd w:id="2242"/>
      <w:bookmarkEnd w:id="2243"/>
      <w:bookmarkEnd w:id="2244"/>
      <w:bookmarkEnd w:id="2245"/>
      <w:bookmarkEnd w:id="2246"/>
      <w:bookmarkEnd w:id="2247"/>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12D1245B" w:rsidR="00FC68DB" w:rsidRPr="008420CB" w:rsidRDefault="007265AA" w:rsidP="00997E2B">
      <w:pPr>
        <w:pStyle w:val="Example"/>
        <w:keepNext/>
      </w:pPr>
      <w:r>
        <w:lastRenderedPageBreak/>
        <w:t>EXAMPLE</w:t>
      </w:r>
      <w:r w:rsidR="000322A0">
        <w:t xml:space="preserv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64D2CBDD" w:rsidR="00FC68DB" w:rsidRPr="008420CB" w:rsidRDefault="007265AA" w:rsidP="00997E2B">
      <w:pPr>
        <w:pStyle w:val="Example"/>
        <w:keepNext/>
      </w:pPr>
      <w:r>
        <w:t>EXAMPLE</w:t>
      </w:r>
      <w:r w:rsidR="000322A0">
        <w:t xml:space="preserv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0F986E66" w:rsidR="00FC68DB" w:rsidRPr="008420CB" w:rsidRDefault="007265AA" w:rsidP="00997E2B">
      <w:pPr>
        <w:pStyle w:val="Example"/>
        <w:keepNext/>
      </w:pPr>
      <w:r>
        <w:t>EXAMPLE</w:t>
      </w:r>
      <w:r w:rsidR="000322A0">
        <w:t xml:space="preserv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AEC1DC6"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156111" w:rsidRPr="00F54804">
        <w:t xml:space="preserve">Table </w:t>
      </w:r>
      <w:r w:rsidR="00156111">
        <w:rPr>
          <w:noProof/>
        </w:rPr>
        <w:t>135</w:t>
      </w:r>
      <w:r>
        <w:fldChar w:fldCharType="end"/>
      </w:r>
      <w:r w:rsidR="00FC68DB" w:rsidRPr="00DF7BD4">
        <w:rPr>
          <w:rStyle w:val="CodeCharacter"/>
        </w:rPr>
        <w:t>:</w:t>
      </w:r>
      <w:r w:rsidR="00FC68DB" w:rsidRPr="00D7391D">
        <w:t xml:space="preserve"> </w:t>
      </w:r>
    </w:p>
    <w:p w14:paraId="1AFD2228" w14:textId="2C1105C9" w:rsidR="00890926" w:rsidRPr="0013175B" w:rsidRDefault="00890926" w:rsidP="001640C5">
      <w:pPr>
        <w:pStyle w:val="Beschriftung"/>
        <w:keepNext/>
        <w:keepLines/>
        <w:rPr>
          <w:b w:val="0"/>
        </w:rPr>
      </w:pPr>
      <w:bookmarkStart w:id="2248" w:name="_Ref157709488"/>
      <w:bookmarkStart w:id="2249" w:name="_Toc166666902"/>
      <w:r w:rsidRPr="00F54804">
        <w:t xml:space="preserve">Table </w:t>
      </w:r>
      <w:r w:rsidRPr="00F54804">
        <w:fldChar w:fldCharType="begin"/>
      </w:r>
      <w:r w:rsidRPr="00F54804">
        <w:instrText xml:space="preserve"> SEQ Table \* ARABIC </w:instrText>
      </w:r>
      <w:r w:rsidRPr="00F54804">
        <w:fldChar w:fldCharType="separate"/>
      </w:r>
      <w:r w:rsidR="00156111">
        <w:rPr>
          <w:noProof/>
        </w:rPr>
        <w:t>135</w:t>
      </w:r>
      <w:r w:rsidRPr="00F54804">
        <w:fldChar w:fldCharType="end"/>
      </w:r>
      <w:bookmarkEnd w:id="2248"/>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9"/>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681A8864" w:rsidR="00FC68DB" w:rsidRPr="002E4498" w:rsidRDefault="00CC3429" w:rsidP="00701FF5">
            <w:pPr>
              <w:keepNext/>
              <w:suppressAutoHyphens/>
              <w:spacing w:line="240" w:lineRule="auto"/>
              <w:rPr>
                <w:rFonts w:cs="Calibri"/>
                <w:b/>
                <w:lang w:eastAsia="zh-CN"/>
              </w:rPr>
            </w:pPr>
            <w:r>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1238D5F"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56111">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6B051D3E"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3017EA6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5AE3BBC"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5A65E381"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156111" w:rsidRPr="00F54804">
        <w:t xml:space="preserve">Table </w:t>
      </w:r>
      <w:r w:rsidR="00156111">
        <w:rPr>
          <w:noProof/>
        </w:rPr>
        <w:t>136</w:t>
      </w:r>
      <w:r w:rsidR="00EA2365">
        <w:fldChar w:fldCharType="end"/>
      </w:r>
      <w:r w:rsidR="00EA2365">
        <w:t>)</w:t>
      </w:r>
      <w:r w:rsidRPr="000A1B7B">
        <w:t>:</w:t>
      </w:r>
      <w:r w:rsidR="00EA2365">
        <w:t xml:space="preserve"> </w:t>
      </w:r>
    </w:p>
    <w:p w14:paraId="53C74AC5" w14:textId="3D0520BC" w:rsidR="00890926" w:rsidRPr="00F54804" w:rsidRDefault="00890926" w:rsidP="001640C5">
      <w:pPr>
        <w:pStyle w:val="Beschriftung"/>
        <w:keepNext/>
        <w:keepLines/>
      </w:pPr>
      <w:bookmarkStart w:id="2250" w:name="_Ref157791920"/>
      <w:bookmarkStart w:id="2251" w:name="_Toc166666903"/>
      <w:r w:rsidRPr="00F54804">
        <w:lastRenderedPageBreak/>
        <w:t xml:space="preserve">Table </w:t>
      </w:r>
      <w:r w:rsidRPr="00F54804">
        <w:fldChar w:fldCharType="begin"/>
      </w:r>
      <w:r w:rsidRPr="00F54804">
        <w:instrText xml:space="preserve"> SEQ Table \* ARABIC </w:instrText>
      </w:r>
      <w:r w:rsidRPr="00F54804">
        <w:fldChar w:fldCharType="separate"/>
      </w:r>
      <w:r w:rsidR="00156111">
        <w:rPr>
          <w:noProof/>
        </w:rPr>
        <w:t>136</w:t>
      </w:r>
      <w:r w:rsidRPr="00F54804">
        <w:fldChar w:fldCharType="end"/>
      </w:r>
      <w:bookmarkEnd w:id="2250"/>
      <w:r w:rsidR="005F32CD">
        <w:t xml:space="preserve"> —</w:t>
      </w:r>
      <w:r w:rsidR="005F32CD" w:rsidRPr="00F54804">
        <w:t xml:space="preserve"> </w:t>
      </w:r>
      <w:r w:rsidRPr="00F54804">
        <w:t xml:space="preserve">Nested elements of </w:t>
      </w:r>
      <w:r w:rsidRPr="00337A83">
        <w:rPr>
          <w:rStyle w:val="CodeCharacter"/>
        </w:rPr>
        <w:t>&lt;sequence_connection_0d/&gt;</w:t>
      </w:r>
      <w:bookmarkEnd w:id="22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63F1099B" w:rsidR="00FC68DB" w:rsidRPr="002E4498"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4F943928"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156111" w:rsidRPr="00F54804">
        <w:t xml:space="preserve">Table </w:t>
      </w:r>
      <w:r w:rsidR="00156111">
        <w:rPr>
          <w:noProof/>
        </w:rPr>
        <w:t>137</w:t>
      </w:r>
      <w:r>
        <w:fldChar w:fldCharType="end"/>
      </w:r>
      <w:r w:rsidR="00FC68DB" w:rsidRPr="00F54804">
        <w:t>:</w:t>
      </w:r>
      <w:r>
        <w:t xml:space="preserve"> </w:t>
      </w:r>
    </w:p>
    <w:p w14:paraId="3A9D0D2C" w14:textId="03D376E2" w:rsidR="00890926" w:rsidRPr="00F54804" w:rsidRDefault="00890926" w:rsidP="001640C5">
      <w:pPr>
        <w:pStyle w:val="Beschriftung"/>
        <w:keepNext/>
        <w:keepLines/>
      </w:pPr>
      <w:bookmarkStart w:id="2252" w:name="_Ref157709500"/>
      <w:bookmarkStart w:id="2253" w:name="_Toc166666904"/>
      <w:r w:rsidRPr="00F54804">
        <w:t xml:space="preserve">Table </w:t>
      </w:r>
      <w:r w:rsidRPr="00F54804">
        <w:fldChar w:fldCharType="begin"/>
      </w:r>
      <w:r w:rsidRPr="00F54804">
        <w:instrText xml:space="preserve"> SEQ Table \* ARABIC </w:instrText>
      </w:r>
      <w:r w:rsidRPr="00F54804">
        <w:fldChar w:fldCharType="separate"/>
      </w:r>
      <w:r w:rsidR="00156111">
        <w:rPr>
          <w:noProof/>
        </w:rPr>
        <w:t>137</w:t>
      </w:r>
      <w:r w:rsidRPr="00F54804">
        <w:fldChar w:fldCharType="end"/>
      </w:r>
      <w:bookmarkEnd w:id="2252"/>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53"/>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29E334AE" w:rsidR="00FC68DB" w:rsidRPr="002E4498" w:rsidRDefault="004255F2" w:rsidP="00B202D2">
            <w:pPr>
              <w:keepNext/>
              <w:rPr>
                <w:b/>
              </w:rPr>
            </w:pPr>
            <w:r>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54" w:name="_Toc413359618"/>
      <w:bookmarkStart w:id="2255" w:name="_Toc3557070"/>
      <w:bookmarkStart w:id="2256" w:name="_Toc34747320"/>
      <w:bookmarkStart w:id="2257" w:name="_Toc77102139"/>
      <w:bookmarkStart w:id="2258" w:name="_Toc166666663"/>
      <w:bookmarkEnd w:id="2098"/>
      <w:bookmarkEnd w:id="2099"/>
      <w:bookmarkEnd w:id="2100"/>
      <w:r w:rsidRPr="005C2D94">
        <w:t xml:space="preserve">2D </w:t>
      </w:r>
      <w:r w:rsidR="00B726CB">
        <w:t>C</w:t>
      </w:r>
      <w:r w:rsidRPr="005C2D94">
        <w:t>onnections</w:t>
      </w:r>
      <w:bookmarkEnd w:id="2254"/>
      <w:bookmarkEnd w:id="2255"/>
      <w:bookmarkEnd w:id="2256"/>
      <w:bookmarkEnd w:id="2257"/>
      <w:bookmarkEnd w:id="2258"/>
      <w:r w:rsidR="000C7912">
        <w:t xml:space="preserve"> </w:t>
      </w:r>
    </w:p>
    <w:p w14:paraId="7FE12C3B" w14:textId="6E3736F1" w:rsidR="00FC68DB" w:rsidRPr="001668D7" w:rsidRDefault="00FC68DB" w:rsidP="00B202D2">
      <w:pPr>
        <w:pStyle w:val="berschrift2"/>
      </w:pPr>
      <w:bookmarkStart w:id="2259" w:name="_Toc413359619"/>
      <w:bookmarkStart w:id="2260" w:name="_Toc3557071"/>
      <w:bookmarkStart w:id="2261" w:name="_Toc34747321"/>
      <w:bookmarkStart w:id="2262" w:name="_Toc77102140"/>
      <w:bookmarkStart w:id="2263" w:name="_Toc166666664"/>
      <w:r w:rsidRPr="00BD52D7">
        <w:t xml:space="preserve">Generic </w:t>
      </w:r>
      <w:r w:rsidR="00B726CB">
        <w:t>d</w:t>
      </w:r>
      <w:r w:rsidRPr="00BD52D7">
        <w:t>efinitions</w:t>
      </w:r>
      <w:bookmarkEnd w:id="2259"/>
      <w:bookmarkEnd w:id="2260"/>
      <w:bookmarkEnd w:id="2261"/>
      <w:bookmarkEnd w:id="2262"/>
      <w:bookmarkEnd w:id="2263"/>
    </w:p>
    <w:p w14:paraId="11BCA3EC" w14:textId="0F22593F" w:rsidR="005A7153" w:rsidRPr="005A7153" w:rsidRDefault="00FC68DB" w:rsidP="005A7153">
      <w:pPr>
        <w:pStyle w:val="berschrift3"/>
      </w:pPr>
      <w:bookmarkStart w:id="2264" w:name="_Toc413359620"/>
      <w:bookmarkStart w:id="2265" w:name="_Toc3557072"/>
      <w:bookmarkStart w:id="2266" w:name="_Toc34747322"/>
      <w:bookmarkStart w:id="2267" w:name="_Toc77102141"/>
      <w:bookmarkStart w:id="2268" w:name="_Toc166666665"/>
      <w:r w:rsidRPr="000A1B7B">
        <w:t>Identification</w:t>
      </w:r>
      <w:bookmarkEnd w:id="2264"/>
      <w:bookmarkEnd w:id="2265"/>
      <w:bookmarkEnd w:id="2266"/>
      <w:bookmarkEnd w:id="2267"/>
      <w:bookmarkEnd w:id="2268"/>
      <w:r w:rsidR="005A7153">
        <w:t xml:space="preserve"> </w:t>
      </w:r>
    </w:p>
    <w:p w14:paraId="1AFE61AC" w14:textId="300B8992"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156111">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9" w:name="_Toc413359621"/>
      <w:bookmarkStart w:id="2270" w:name="_Toc3557073"/>
      <w:bookmarkStart w:id="2271" w:name="_Toc34747323"/>
      <w:bookmarkStart w:id="2272" w:name="_Toc77102142"/>
      <w:bookmarkStart w:id="2273" w:name="_Hlk159332644"/>
      <w:bookmarkStart w:id="2274" w:name="_Toc166666666"/>
      <w:r w:rsidRPr="005C2D94">
        <w:t>Connection Face</w:t>
      </w:r>
      <w:bookmarkEnd w:id="2269"/>
      <w:bookmarkEnd w:id="2270"/>
      <w:bookmarkEnd w:id="2271"/>
      <w:bookmarkEnd w:id="2272"/>
      <w:bookmarkEnd w:id="2274"/>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73"/>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7E803C9A"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156111" w:rsidRPr="00F54804">
        <w:t xml:space="preserve">Table </w:t>
      </w:r>
      <w:r w:rsidR="00156111">
        <w:rPr>
          <w:noProof/>
        </w:rPr>
        <w:t>138</w:t>
      </w:r>
      <w:r w:rsidR="00EA2365">
        <w:fldChar w:fldCharType="end"/>
      </w:r>
      <w:r w:rsidR="00EA2365">
        <w:t>)</w:t>
      </w:r>
      <w:r w:rsidRPr="00F54804">
        <w:t>:</w:t>
      </w:r>
      <w:r w:rsidR="00EA2365">
        <w:t xml:space="preserve"> </w:t>
      </w:r>
    </w:p>
    <w:p w14:paraId="32CA56E9" w14:textId="08897388" w:rsidR="00890926" w:rsidRPr="00F54804" w:rsidRDefault="00890926" w:rsidP="001640C5">
      <w:pPr>
        <w:pStyle w:val="Beschriftung"/>
        <w:keepNext/>
        <w:keepLines/>
      </w:pPr>
      <w:bookmarkStart w:id="2275" w:name="_Ref157791937"/>
      <w:bookmarkStart w:id="2276" w:name="_Toc166666905"/>
      <w:r w:rsidRPr="00F54804">
        <w:t xml:space="preserve">Table </w:t>
      </w:r>
      <w:r w:rsidRPr="00F54804">
        <w:fldChar w:fldCharType="begin"/>
      </w:r>
      <w:r w:rsidRPr="00F54804">
        <w:instrText xml:space="preserve"> SEQ Table \* ARABIC </w:instrText>
      </w:r>
      <w:r w:rsidRPr="00F54804">
        <w:fldChar w:fldCharType="separate"/>
      </w:r>
      <w:r w:rsidR="00156111">
        <w:rPr>
          <w:noProof/>
        </w:rPr>
        <w:t>138</w:t>
      </w:r>
      <w:r w:rsidRPr="00F54804">
        <w:fldChar w:fldCharType="end"/>
      </w:r>
      <w:bookmarkEnd w:id="2275"/>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8E4CC1D" w:rsidR="00FC68DB" w:rsidRPr="002E4498" w:rsidRDefault="00CC3429" w:rsidP="00B202D2">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7C0E76B"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156111" w:rsidRPr="00F54804">
        <w:t xml:space="preserve">Table </w:t>
      </w:r>
      <w:r w:rsidR="00156111">
        <w:rPr>
          <w:noProof/>
        </w:rPr>
        <w:t>139</w:t>
      </w:r>
      <w:r w:rsidR="00EA2365">
        <w:fldChar w:fldCharType="end"/>
      </w:r>
      <w:r w:rsidRPr="00F54804">
        <w:t>:</w:t>
      </w:r>
      <w:r w:rsidR="00EA2365">
        <w:t xml:space="preserve"> </w:t>
      </w:r>
    </w:p>
    <w:p w14:paraId="09333AC2" w14:textId="1BA5EBBB" w:rsidR="00890926" w:rsidRPr="00F54804" w:rsidRDefault="00890926" w:rsidP="001640C5">
      <w:pPr>
        <w:pStyle w:val="Beschriftung"/>
        <w:keepNext/>
        <w:keepLines/>
      </w:pPr>
      <w:bookmarkStart w:id="2277" w:name="_Ref157791945"/>
      <w:bookmarkStart w:id="2278" w:name="_Toc166666906"/>
      <w:r w:rsidRPr="00F54804">
        <w:t xml:space="preserve">Table </w:t>
      </w:r>
      <w:r w:rsidRPr="00F54804">
        <w:fldChar w:fldCharType="begin"/>
      </w:r>
      <w:r w:rsidRPr="00F54804">
        <w:instrText xml:space="preserve"> SEQ Table \* ARABIC </w:instrText>
      </w:r>
      <w:r w:rsidRPr="00F54804">
        <w:fldChar w:fldCharType="separate"/>
      </w:r>
      <w:r w:rsidR="00156111">
        <w:rPr>
          <w:noProof/>
        </w:rPr>
        <w:t>139</w:t>
      </w:r>
      <w:r w:rsidRPr="00F54804">
        <w:fldChar w:fldCharType="end"/>
      </w:r>
      <w:bookmarkEnd w:id="2277"/>
      <w:r w:rsidR="005F32CD">
        <w:t xml:space="preserve"> —</w:t>
      </w:r>
      <w:r w:rsidR="005F32CD" w:rsidRPr="00F54804">
        <w:t xml:space="preserve"> </w:t>
      </w:r>
      <w:r w:rsidRPr="00F54804">
        <w:t xml:space="preserve">Attributes of element </w:t>
      </w:r>
      <w:r w:rsidRPr="00337A83">
        <w:rPr>
          <w:rStyle w:val="CodeCharacter"/>
        </w:rPr>
        <w:t>&lt;loc/&gt;</w:t>
      </w:r>
      <w:bookmarkEnd w:id="227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76A650EB" w:rsidR="00FC68DB" w:rsidRPr="000C7912" w:rsidRDefault="007265AA"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7C21329F"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156111" w:rsidRPr="000C7912">
        <w:t xml:space="preserve">Table </w:t>
      </w:r>
      <w:r w:rsidR="00156111">
        <w:rPr>
          <w:noProof/>
        </w:rPr>
        <w:t>140</w:t>
      </w:r>
      <w:r w:rsidR="00EA2365">
        <w:fldChar w:fldCharType="end"/>
      </w:r>
      <w:r w:rsidR="00EA2365">
        <w:t>)</w:t>
      </w:r>
      <w:r w:rsidRPr="000C7912">
        <w:t>:</w:t>
      </w:r>
      <w:r w:rsidR="00EA2365">
        <w:t xml:space="preserve"> </w:t>
      </w:r>
    </w:p>
    <w:p w14:paraId="1A8B07B8" w14:textId="15D5A68E" w:rsidR="00890926" w:rsidRPr="000C7912" w:rsidRDefault="00890926" w:rsidP="001640C5">
      <w:pPr>
        <w:pStyle w:val="Beschriftung"/>
        <w:keepNext/>
        <w:keepLines/>
      </w:pPr>
      <w:bookmarkStart w:id="2279" w:name="_Ref157791952"/>
      <w:bookmarkStart w:id="2280" w:name="_Toc166666907"/>
      <w:r w:rsidRPr="000C7912">
        <w:t xml:space="preserve">Table </w:t>
      </w:r>
      <w:r w:rsidRPr="000C7912">
        <w:fldChar w:fldCharType="begin"/>
      </w:r>
      <w:r w:rsidRPr="000C7912">
        <w:instrText xml:space="preserve"> SEQ Table \* ARABIC </w:instrText>
      </w:r>
      <w:r w:rsidRPr="000C7912">
        <w:fldChar w:fldCharType="separate"/>
      </w:r>
      <w:r w:rsidR="00156111">
        <w:rPr>
          <w:noProof/>
        </w:rPr>
        <w:t>140</w:t>
      </w:r>
      <w:r w:rsidRPr="000C7912">
        <w:fldChar w:fldCharType="end"/>
      </w:r>
      <w:bookmarkEnd w:id="2279"/>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80"/>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0E981EE5" w:rsidR="00FC68DB" w:rsidRPr="000C7912" w:rsidRDefault="00CC3429" w:rsidP="00FF4F65">
            <w:pPr>
              <w:keepNext/>
              <w:spacing w:line="240" w:lineRule="auto"/>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2376F57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156111" w:rsidRPr="000C7912">
        <w:t xml:space="preserve">Table </w:t>
      </w:r>
      <w:r w:rsidR="00156111">
        <w:rPr>
          <w:noProof/>
        </w:rPr>
        <w:t>141</w:t>
      </w:r>
      <w:r w:rsidR="00EA2365">
        <w:fldChar w:fldCharType="end"/>
      </w:r>
      <w:r w:rsidR="00EA2365">
        <w:t xml:space="preserve">): </w:t>
      </w:r>
    </w:p>
    <w:p w14:paraId="52275DA7" w14:textId="434CDA9D" w:rsidR="00890926" w:rsidRPr="000C7912" w:rsidRDefault="00890926" w:rsidP="001640C5">
      <w:pPr>
        <w:pStyle w:val="Beschriftung"/>
        <w:keepNext/>
        <w:keepLines/>
      </w:pPr>
      <w:bookmarkStart w:id="2281" w:name="_Ref157791970"/>
      <w:bookmarkStart w:id="2282" w:name="_Toc166666908"/>
      <w:r w:rsidRPr="000C7912">
        <w:t xml:space="preserve">Table </w:t>
      </w:r>
      <w:r w:rsidRPr="000C7912">
        <w:fldChar w:fldCharType="begin"/>
      </w:r>
      <w:r w:rsidRPr="000C7912">
        <w:instrText xml:space="preserve"> SEQ Table \* ARABIC </w:instrText>
      </w:r>
      <w:r w:rsidRPr="000C7912">
        <w:fldChar w:fldCharType="separate"/>
      </w:r>
      <w:r w:rsidR="00156111">
        <w:rPr>
          <w:noProof/>
        </w:rPr>
        <w:t>141</w:t>
      </w:r>
      <w:r w:rsidRPr="000C7912">
        <w:fldChar w:fldCharType="end"/>
      </w:r>
      <w:bookmarkEnd w:id="2281"/>
      <w:r w:rsidR="005F32CD" w:rsidRPr="000C7912">
        <w:t xml:space="preserve"> — </w:t>
      </w:r>
      <w:r w:rsidRPr="000C7912">
        <w:t xml:space="preserve">Attributes of element </w:t>
      </w:r>
      <w:r w:rsidRPr="000C7912">
        <w:rPr>
          <w:rStyle w:val="CodeCharacter"/>
        </w:rPr>
        <w:t>&lt;face/&gt;</w:t>
      </w:r>
      <w:bookmarkEnd w:id="2282"/>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44D4AB64" w:rsidR="00FC68DB" w:rsidRPr="000C7912" w:rsidRDefault="007265AA" w:rsidP="00997E2B">
      <w:pPr>
        <w:pStyle w:val="Example"/>
        <w:keepNext/>
      </w:pPr>
      <w:r>
        <w:t>EXAMPLE</w:t>
      </w:r>
      <w:r w:rsidR="00C525E1" w:rsidRPr="000C7912">
        <w:t xml:space="preserve">    M</w:t>
      </w:r>
      <w:r w:rsidR="00FC68DB" w:rsidRPr="000C7912">
        <w:t xml:space="preserve">inimum definition for </w:t>
      </w:r>
      <w:r w:rsidR="00C525E1" w:rsidRPr="000C7912">
        <w:t xml:space="preserve">a </w:t>
      </w:r>
      <w:r w:rsidR="00FC68DB"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83" w:name="_Toc413359622"/>
      <w:bookmarkStart w:id="2284" w:name="_Toc3557074"/>
      <w:bookmarkStart w:id="2285" w:name="_Toc34747324"/>
      <w:bookmarkStart w:id="2286" w:name="_Toc77102143"/>
      <w:bookmarkStart w:id="2287" w:name="_Toc166666667"/>
      <w:r w:rsidRPr="00F54804">
        <w:t xml:space="preserve">Type </w:t>
      </w:r>
      <w:r w:rsidR="0032050C">
        <w:t>s</w:t>
      </w:r>
      <w:r w:rsidRPr="00F54804">
        <w:t>pecification</w:t>
      </w:r>
      <w:bookmarkEnd w:id="2283"/>
      <w:bookmarkEnd w:id="2284"/>
      <w:bookmarkEnd w:id="2285"/>
      <w:bookmarkEnd w:id="2286"/>
      <w:bookmarkEnd w:id="2287"/>
      <w:r w:rsidRPr="00F54804">
        <w:t xml:space="preserve"> </w:t>
      </w:r>
    </w:p>
    <w:p w14:paraId="79B50D3F" w14:textId="4F16AC4D"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156111" w:rsidRPr="00F54804">
        <w:t xml:space="preserve">Table </w:t>
      </w:r>
      <w:r w:rsidR="00156111">
        <w:rPr>
          <w:noProof/>
        </w:rPr>
        <w:t>142</w:t>
      </w:r>
      <w:r w:rsidR="00EA2365">
        <w:fldChar w:fldCharType="end"/>
      </w:r>
      <w:r w:rsidR="00EA2365">
        <w:t>)</w:t>
      </w:r>
      <w:r w:rsidRPr="00F54804">
        <w:t>:</w:t>
      </w:r>
      <w:r w:rsidR="00EA2365">
        <w:t xml:space="preserve"> </w:t>
      </w:r>
    </w:p>
    <w:p w14:paraId="4D14E5D3" w14:textId="44B3BE97" w:rsidR="00890926" w:rsidRPr="00F54804" w:rsidRDefault="00890926" w:rsidP="001640C5">
      <w:pPr>
        <w:pStyle w:val="Beschriftung"/>
        <w:keepNext/>
        <w:keepLines/>
      </w:pPr>
      <w:bookmarkStart w:id="2288" w:name="_Ref157791981"/>
      <w:bookmarkStart w:id="2289" w:name="_Toc166666909"/>
      <w:r w:rsidRPr="00F54804">
        <w:t xml:space="preserve">Table </w:t>
      </w:r>
      <w:r w:rsidRPr="00F54804">
        <w:fldChar w:fldCharType="begin"/>
      </w:r>
      <w:r w:rsidRPr="00F54804">
        <w:instrText xml:space="preserve"> SEQ Table \* ARABIC </w:instrText>
      </w:r>
      <w:r w:rsidRPr="00F54804">
        <w:fldChar w:fldCharType="separate"/>
      </w:r>
      <w:r w:rsidR="00156111">
        <w:rPr>
          <w:noProof/>
        </w:rPr>
        <w:t>142</w:t>
      </w:r>
      <w:r w:rsidRPr="00F54804">
        <w:fldChar w:fldCharType="end"/>
      </w:r>
      <w:bookmarkEnd w:id="2288"/>
      <w:r w:rsidR="005F32CD">
        <w:t xml:space="preserve"> —</w:t>
      </w:r>
      <w:r w:rsidR="005F32CD" w:rsidRPr="00F54804">
        <w:t xml:space="preserve"> </w:t>
      </w:r>
      <w:r w:rsidRPr="00F54804">
        <w:t xml:space="preserve">Nested elements of </w:t>
      </w:r>
      <w:r w:rsidRPr="00337A83">
        <w:rPr>
          <w:rStyle w:val="CodeCharacter"/>
        </w:rPr>
        <w:t>&lt;connection_2d/&gt;</w:t>
      </w:r>
      <w:bookmarkEnd w:id="22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1C42E9F7" w:rsidR="00FC68DB" w:rsidRPr="002E4498" w:rsidRDefault="00CC3429" w:rsidP="002E4498">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3C8B7456"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56111">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90" w:name="_Toc413359623"/>
      <w:bookmarkStart w:id="2291" w:name="_Ref414345836"/>
      <w:bookmarkStart w:id="2292" w:name="_Ref414345889"/>
      <w:bookmarkStart w:id="2293" w:name="_Ref414350043"/>
      <w:bookmarkStart w:id="2294" w:name="_Ref429051261"/>
      <w:bookmarkStart w:id="2295" w:name="_Toc3557075"/>
      <w:bookmarkStart w:id="2296" w:name="_Toc34747325"/>
      <w:bookmarkStart w:id="2297" w:name="_Toc77102144"/>
      <w:bookmarkStart w:id="2298" w:name="_Toc166666668"/>
      <w:r w:rsidRPr="00F54804">
        <w:lastRenderedPageBreak/>
        <w:t xml:space="preserve">Adhesive </w:t>
      </w:r>
      <w:r w:rsidR="0032050C">
        <w:t>f</w:t>
      </w:r>
      <w:r w:rsidRPr="00F54804">
        <w:t>aces</w:t>
      </w:r>
      <w:bookmarkEnd w:id="2290"/>
      <w:bookmarkEnd w:id="2291"/>
      <w:bookmarkEnd w:id="2292"/>
      <w:bookmarkEnd w:id="2293"/>
      <w:bookmarkEnd w:id="2294"/>
      <w:bookmarkEnd w:id="2295"/>
      <w:bookmarkEnd w:id="2296"/>
      <w:bookmarkEnd w:id="2297"/>
      <w:bookmarkEnd w:id="2298"/>
    </w:p>
    <w:p w14:paraId="6D11F105" w14:textId="618D3F7E"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156111" w:rsidRPr="00F54804">
        <w:t xml:space="preserve">Figure </w:t>
      </w:r>
      <w:r w:rsidR="00156111">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0953F3F7" w:rsidR="00FC68DB" w:rsidRPr="00F54804" w:rsidRDefault="00FC68DB" w:rsidP="00BD52D7">
      <w:pPr>
        <w:pStyle w:val="Beschriftung"/>
      </w:pPr>
      <w:bookmarkStart w:id="2299" w:name="_Ref159258031"/>
      <w:bookmarkStart w:id="2300" w:name="_Toc413359640"/>
      <w:bookmarkStart w:id="2301" w:name="_Toc3557157"/>
      <w:bookmarkStart w:id="2302" w:name="_Toc34747410"/>
      <w:bookmarkStart w:id="2303" w:name="_Toc76030608"/>
      <w:bookmarkStart w:id="2304" w:name="_Toc94530893"/>
      <w:bookmarkStart w:id="2305" w:name="_Toc101428289"/>
      <w:bookmarkStart w:id="2306" w:name="_Toc166666764"/>
      <w:r w:rsidRPr="00F54804">
        <w:t xml:space="preserve">Figure </w:t>
      </w:r>
      <w:r w:rsidRPr="00F54804">
        <w:fldChar w:fldCharType="begin"/>
      </w:r>
      <w:r w:rsidRPr="00F54804">
        <w:instrText xml:space="preserve"> SEQ Figure \* ARABIC </w:instrText>
      </w:r>
      <w:r w:rsidRPr="00F54804">
        <w:fldChar w:fldCharType="separate"/>
      </w:r>
      <w:r w:rsidR="00156111">
        <w:rPr>
          <w:noProof/>
        </w:rPr>
        <w:t>86</w:t>
      </w:r>
      <w:r w:rsidRPr="00F54804">
        <w:fldChar w:fldCharType="end"/>
      </w:r>
      <w:bookmarkEnd w:id="2299"/>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300"/>
      <w:bookmarkEnd w:id="2301"/>
      <w:bookmarkEnd w:id="2302"/>
      <w:bookmarkEnd w:id="2303"/>
      <w:bookmarkEnd w:id="2304"/>
      <w:bookmarkEnd w:id="2305"/>
      <w:bookmarkEnd w:id="2306"/>
      <w:r w:rsidR="00FF3255">
        <w:t xml:space="preserve"> </w:t>
      </w:r>
    </w:p>
    <w:p w14:paraId="118441B4" w14:textId="186B91EA"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156111" w:rsidRPr="00F54804">
        <w:t xml:space="preserve">Table </w:t>
      </w:r>
      <w:r w:rsidR="00156111">
        <w:rPr>
          <w:noProof/>
        </w:rPr>
        <w:t>143</w:t>
      </w:r>
      <w:r w:rsidR="00EA2365">
        <w:fldChar w:fldCharType="end"/>
      </w:r>
      <w:r w:rsidR="00EA2365">
        <w:t xml:space="preserve">): </w:t>
      </w:r>
    </w:p>
    <w:p w14:paraId="3E958AE1" w14:textId="17257CFE" w:rsidR="00890926" w:rsidRPr="00F54804" w:rsidRDefault="00890926" w:rsidP="001640C5">
      <w:pPr>
        <w:pStyle w:val="Beschriftung"/>
        <w:keepNext/>
        <w:keepLines/>
      </w:pPr>
      <w:bookmarkStart w:id="2307" w:name="_Ref157791995"/>
      <w:bookmarkStart w:id="2308" w:name="_Toc166666910"/>
      <w:r w:rsidRPr="00F54804">
        <w:t xml:space="preserve">Table </w:t>
      </w:r>
      <w:r w:rsidRPr="00F54804">
        <w:fldChar w:fldCharType="begin"/>
      </w:r>
      <w:r w:rsidRPr="00F54804">
        <w:instrText xml:space="preserve"> SEQ Table \* ARABIC </w:instrText>
      </w:r>
      <w:r w:rsidRPr="00F54804">
        <w:fldChar w:fldCharType="separate"/>
      </w:r>
      <w:r w:rsidR="00156111">
        <w:rPr>
          <w:noProof/>
        </w:rPr>
        <w:t>143</w:t>
      </w:r>
      <w:r w:rsidRPr="00F54804">
        <w:fldChar w:fldCharType="end"/>
      </w:r>
      <w:bookmarkEnd w:id="2307"/>
      <w:r w:rsidR="005F32CD">
        <w:t xml:space="preserve"> —</w:t>
      </w:r>
      <w:r w:rsidR="005F32CD" w:rsidRPr="00F54804">
        <w:t xml:space="preserve"> </w:t>
      </w:r>
      <w:r w:rsidRPr="00F54804">
        <w:t xml:space="preserve">Nested elements of element </w:t>
      </w:r>
      <w:r w:rsidRPr="00337A83">
        <w:rPr>
          <w:rStyle w:val="CodeCharacter"/>
        </w:rPr>
        <w:t>&lt;connection_2d/&gt;</w:t>
      </w:r>
      <w:bookmarkEnd w:id="2308"/>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4F9EF817" w:rsidR="00FC68DB" w:rsidRPr="002E4498" w:rsidRDefault="00CC3429" w:rsidP="00B202D2">
            <w:pPr>
              <w:keepNext/>
              <w:suppressAutoHyphens/>
              <w:rPr>
                <w:rFonts w:cs="Calibri"/>
                <w:b/>
                <w:lang w:eastAsia="zh-CN"/>
              </w:rPr>
            </w:pPr>
            <w:r>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B830C25"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3A313112"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4CB50E2C"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56111">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49030D2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156111" w:rsidRPr="00F54804">
        <w:t xml:space="preserve">Table </w:t>
      </w:r>
      <w:r w:rsidR="00156111">
        <w:rPr>
          <w:noProof/>
        </w:rPr>
        <w:t>144</w:t>
      </w:r>
      <w:r w:rsidR="00EA2365">
        <w:fldChar w:fldCharType="end"/>
      </w:r>
      <w:r w:rsidR="00EA2365">
        <w:t>)</w:t>
      </w:r>
      <w:r w:rsidRPr="00BD52D7">
        <w:t>:</w:t>
      </w:r>
      <w:r w:rsidR="00EA2365">
        <w:t xml:space="preserve"> </w:t>
      </w:r>
    </w:p>
    <w:p w14:paraId="1F309118" w14:textId="4EEAC7B3" w:rsidR="00890926" w:rsidRPr="001668D7" w:rsidRDefault="00890926" w:rsidP="001640C5">
      <w:pPr>
        <w:pStyle w:val="Beschriftung"/>
        <w:keepNext/>
        <w:keepLines/>
      </w:pPr>
      <w:bookmarkStart w:id="2309" w:name="_Ref157792006"/>
      <w:bookmarkStart w:id="2310" w:name="_Toc166666911"/>
      <w:r w:rsidRPr="00F54804">
        <w:t xml:space="preserve">Table </w:t>
      </w:r>
      <w:r w:rsidRPr="00F54804">
        <w:fldChar w:fldCharType="begin"/>
      </w:r>
      <w:r w:rsidRPr="00F54804">
        <w:instrText xml:space="preserve"> SEQ Table \* ARABIC </w:instrText>
      </w:r>
      <w:r w:rsidRPr="00F54804">
        <w:fldChar w:fldCharType="separate"/>
      </w:r>
      <w:r w:rsidR="00156111">
        <w:rPr>
          <w:noProof/>
        </w:rPr>
        <w:t>144</w:t>
      </w:r>
      <w:r w:rsidRPr="00F54804">
        <w:fldChar w:fldCharType="end"/>
      </w:r>
      <w:bookmarkEnd w:id="2309"/>
      <w:r w:rsidR="005F32CD">
        <w:t xml:space="preserve"> —</w:t>
      </w:r>
      <w:r w:rsidR="005F32CD" w:rsidRPr="00F54804">
        <w:t xml:space="preserve"> </w:t>
      </w:r>
      <w:r w:rsidRPr="00F54804">
        <w:t xml:space="preserve">Attributes of element </w:t>
      </w:r>
      <w:r w:rsidRPr="00337A83">
        <w:rPr>
          <w:rStyle w:val="CodeCharacter"/>
        </w:rPr>
        <w:t>&lt;adhesive_face/&gt;</w:t>
      </w:r>
      <w:bookmarkEnd w:id="231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393E5802" w:rsidR="00FC68DB" w:rsidRPr="004C6055" w:rsidRDefault="007265AA"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11" w:name="_Toc3557076"/>
      <w:bookmarkStart w:id="2312" w:name="_Toc34747326"/>
      <w:bookmarkStart w:id="2313" w:name="_Toc77102147"/>
      <w:bookmarkStart w:id="2314" w:name="_Toc443470372"/>
      <w:bookmarkStart w:id="2315" w:name="_Toc450303224"/>
      <w:bookmarkStart w:id="2316" w:name="_Toc9996979"/>
      <w:bookmarkStart w:id="2317" w:name="_Toc353342679"/>
      <w:bookmarkStart w:id="2318" w:name="_Toc166666669"/>
      <w:bookmarkEnd w:id="78"/>
      <w:r w:rsidRPr="00F54804">
        <w:t>Future extensions</w:t>
      </w:r>
      <w:bookmarkEnd w:id="2311"/>
      <w:bookmarkEnd w:id="2312"/>
      <w:bookmarkEnd w:id="2313"/>
      <w:bookmarkEnd w:id="2318"/>
    </w:p>
    <w:p w14:paraId="43412240" w14:textId="2829AA2C" w:rsidR="00F85CA7" w:rsidRPr="0013175B" w:rsidRDefault="00F85CA7" w:rsidP="0013175B">
      <w:pPr>
        <w:pStyle w:val="berschrift2"/>
      </w:pPr>
      <w:bookmarkStart w:id="2319" w:name="_Toc166666670"/>
      <w:r>
        <w:t>General</w:t>
      </w:r>
      <w:bookmarkEnd w:id="2319"/>
    </w:p>
    <w:p w14:paraId="6BD5E4AB" w14:textId="4640584C" w:rsidR="0087077C" w:rsidRPr="00F54804" w:rsidRDefault="002D2C85" w:rsidP="00B202D2">
      <w:bookmarkStart w:id="2320" w:name="_Toc338938925"/>
      <w:bookmarkStart w:id="2321"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22" w:name="_Toc338938923"/>
      <w:bookmarkStart w:id="2323" w:name="_Toc338939259"/>
      <w:bookmarkStart w:id="2324" w:name="_Toc413359625"/>
      <w:bookmarkStart w:id="2325" w:name="_Toc3557077"/>
      <w:bookmarkStart w:id="2326" w:name="_Toc34747327"/>
      <w:bookmarkStart w:id="2327" w:name="_Toc77102148"/>
      <w:bookmarkStart w:id="2328" w:name="_Toc166666671"/>
      <w:r w:rsidRPr="00F54804">
        <w:t>Additional parameters for spot and seam welds</w:t>
      </w:r>
      <w:bookmarkEnd w:id="2322"/>
      <w:bookmarkEnd w:id="2323"/>
      <w:bookmarkEnd w:id="2324"/>
      <w:bookmarkEnd w:id="2325"/>
      <w:bookmarkEnd w:id="2326"/>
      <w:bookmarkEnd w:id="2327"/>
      <w:bookmarkEnd w:id="2328"/>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9" w:name="_Ref338846673"/>
      <w:bookmarkStart w:id="2330" w:name="_Toc338938924"/>
      <w:bookmarkStart w:id="2331" w:name="_Toc338939260"/>
      <w:bookmarkStart w:id="2332" w:name="_Toc413359626"/>
      <w:bookmarkStart w:id="2333" w:name="_Toc3557078"/>
      <w:bookmarkStart w:id="2334" w:name="_Toc34747328"/>
      <w:bookmarkStart w:id="2335" w:name="_Toc77102149"/>
      <w:bookmarkStart w:id="2336" w:name="_Toc166666672"/>
      <w:r w:rsidRPr="00F54804">
        <w:t>Other relevant and new joint types</w:t>
      </w:r>
      <w:bookmarkEnd w:id="2329"/>
      <w:bookmarkEnd w:id="2330"/>
      <w:bookmarkEnd w:id="2331"/>
      <w:bookmarkEnd w:id="2332"/>
      <w:bookmarkEnd w:id="2333"/>
      <w:bookmarkEnd w:id="2334"/>
      <w:bookmarkEnd w:id="2335"/>
      <w:bookmarkEnd w:id="2336"/>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7" w:name="_Ref69238344"/>
      <w:bookmarkStart w:id="2338" w:name="_Toc77102146"/>
      <w:bookmarkEnd w:id="2320"/>
      <w:bookmarkEnd w:id="2321"/>
      <w:r w:rsidRPr="0013175B">
        <w:lastRenderedPageBreak/>
        <w:br/>
      </w:r>
      <w:bookmarkStart w:id="2339" w:name="_Ref101250163"/>
      <w:bookmarkStart w:id="2340" w:name="_Toc166666673"/>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7"/>
      <w:bookmarkEnd w:id="2338"/>
      <w:bookmarkEnd w:id="2339"/>
      <w:bookmarkEnd w:id="2340"/>
      <w:r w:rsidR="00FF3255">
        <w:t xml:space="preserve"> </w:t>
      </w:r>
    </w:p>
    <w:p w14:paraId="099379AC" w14:textId="1A32C792"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156111">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46CFD547">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5"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03E52121" w:rsidR="0036320E" w:rsidRPr="00F54804" w:rsidRDefault="0008382E" w:rsidP="00951A4A">
      <w:pPr>
        <w:pStyle w:val="Beschriftung"/>
      </w:pPr>
      <w:bookmarkStart w:id="2341" w:name="_Toc76030609"/>
      <w:bookmarkStart w:id="2342" w:name="_Toc94530894"/>
      <w:bookmarkStart w:id="2343" w:name="_Toc166666765"/>
      <w:r>
        <w:t>Figure A.</w:t>
      </w:r>
      <w:bookmarkStart w:id="2344" w:name="Figure_A1"/>
      <w:r>
        <w:fldChar w:fldCharType="begin"/>
      </w:r>
      <w:r>
        <w:instrText xml:space="preserve"> SEQ Figure_A. \* ARABIC </w:instrText>
      </w:r>
      <w:r>
        <w:fldChar w:fldCharType="separate"/>
      </w:r>
      <w:r w:rsidR="00156111">
        <w:rPr>
          <w:noProof/>
        </w:rPr>
        <w:t>1</w:t>
      </w:r>
      <w:r>
        <w:fldChar w:fldCharType="end"/>
      </w:r>
      <w:bookmarkEnd w:id="2344"/>
      <w:r w:rsidR="00683BEB">
        <w:t xml:space="preserve"> —</w:t>
      </w:r>
      <w:r w:rsidR="0036320E" w:rsidRPr="00F54804">
        <w:t xml:space="preserve"> 'length', 'spacing', 'first_spacing' and 'last_spacing' are the terms needed to define a regular intermittent weld</w:t>
      </w:r>
      <w:bookmarkEnd w:id="2341"/>
      <w:bookmarkEnd w:id="2342"/>
      <w:bookmarkEnd w:id="2343"/>
      <w:r w:rsidR="0036320E" w:rsidRPr="00F54804">
        <w:t xml:space="preserve"> </w:t>
      </w:r>
    </w:p>
    <w:p w14:paraId="2A1D07BE" w14:textId="77777777" w:rsidR="0036320E" w:rsidRPr="005C2D94" w:rsidRDefault="0036320E" w:rsidP="0036320E"/>
    <w:p w14:paraId="36BEDD30" w14:textId="618C4B57"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156111">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7"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3A793124" w:rsidR="0036320E" w:rsidRPr="005C2D94" w:rsidRDefault="0008382E" w:rsidP="004568B0">
      <w:pPr>
        <w:pStyle w:val="Beschriftung"/>
      </w:pPr>
      <w:bookmarkStart w:id="2345" w:name="_Toc76030610"/>
      <w:bookmarkStart w:id="2346" w:name="_Toc94530895"/>
      <w:bookmarkStart w:id="2347" w:name="_Toc166666766"/>
      <w:r>
        <w:t>Figure A.</w:t>
      </w:r>
      <w:bookmarkStart w:id="2348" w:name="Figure_A2"/>
      <w:r>
        <w:fldChar w:fldCharType="begin"/>
      </w:r>
      <w:r>
        <w:instrText xml:space="preserve"> SEQ Figure_A. \* ARABIC </w:instrText>
      </w:r>
      <w:r>
        <w:fldChar w:fldCharType="separate"/>
      </w:r>
      <w:r w:rsidR="00156111">
        <w:rPr>
          <w:noProof/>
        </w:rPr>
        <w:t>2</w:t>
      </w:r>
      <w:r>
        <w:fldChar w:fldCharType="end"/>
      </w:r>
      <w:bookmarkEnd w:id="2348"/>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45"/>
      <w:bookmarkEnd w:id="2346"/>
      <w:bookmarkEnd w:id="2347"/>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3E33CF">
              <w:rPr>
                <w:rFonts w:ascii="Book Antiqua" w:hAnsi="Book Antiqua"/>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3E33CF">
              <w:rPr>
                <w:rFonts w:ascii="Book Antiqua" w:hAnsi="Book Antiqua"/>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3E33CF">
              <w:rPr>
                <w:rFonts w:ascii="Book Antiqua" w:hAnsi="Book Antiqua"/>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2DC2480"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m:rPr>
                  <m:sty m:val="p"/>
                </m:rP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p>
    <w:p w14:paraId="2907D27F" w14:textId="632C842E"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156111" w:rsidRPr="008C6717">
        <w:t>(</w:t>
      </w:r>
      <w:r w:rsidR="00156111" w:rsidRPr="00156111">
        <w:rPr>
          <w:noProof/>
        </w:rPr>
        <w:t>A</w:t>
      </w:r>
      <w:r w:rsidR="00156111" w:rsidRPr="008C6717">
        <w:t>.</w:t>
      </w:r>
      <w:r w:rsidR="00156111" w:rsidRPr="00156111">
        <w:rPr>
          <w:noProof/>
        </w:rPr>
        <w:t>1</w:t>
      </w:r>
      <w:r w:rsidR="00156111"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5961670" w:rsidR="0036320E" w:rsidRPr="008C6717" w:rsidRDefault="00692E72" w:rsidP="0013175B">
            <w:pPr>
              <w:pStyle w:val="Beschriftung"/>
              <w:rPr>
                <w:b w:val="0"/>
              </w:rPr>
            </w:pPr>
            <w:bookmarkStart w:id="2349"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56111">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56111">
              <w:rPr>
                <w:b w:val="0"/>
                <w:noProof/>
              </w:rPr>
              <w:t>1</w:t>
            </w:r>
            <w:r w:rsidRPr="008C6717">
              <w:rPr>
                <w:b w:val="0"/>
              </w:rPr>
              <w:fldChar w:fldCharType="end"/>
            </w:r>
            <w:r w:rsidRPr="008C6717">
              <w:rPr>
                <w:b w:val="0"/>
              </w:rPr>
              <w:t>)</w:t>
            </w:r>
            <w:bookmarkEnd w:id="2349"/>
            <w:r w:rsidRPr="008C6717">
              <w:rPr>
                <w:b w:val="0"/>
              </w:rPr>
              <w:t xml:space="preserve"> </w:t>
            </w:r>
          </w:p>
        </w:tc>
      </w:tr>
    </w:tbl>
    <w:p w14:paraId="36FB2D05" w14:textId="77777777" w:rsidR="0036320E" w:rsidRPr="008C6717" w:rsidRDefault="0036320E" w:rsidP="0036320E"/>
    <w:p w14:paraId="1F8CE79D" w14:textId="7BEF46B2"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156111" w:rsidRPr="008C6717">
        <w:t>(</w:t>
      </w:r>
      <w:r w:rsidR="00156111" w:rsidRPr="00156111">
        <w:rPr>
          <w:noProof/>
        </w:rPr>
        <w:t>A</w:t>
      </w:r>
      <w:r w:rsidR="00156111" w:rsidRPr="008C6717">
        <w:t>.</w:t>
      </w:r>
      <w:r w:rsidR="00156111" w:rsidRPr="00156111">
        <w:rPr>
          <w:noProof/>
        </w:rPr>
        <w:t>2</w:t>
      </w:r>
      <w:r w:rsidR="00156111"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625838A" w:rsidR="0036320E" w:rsidRPr="008C6717" w:rsidRDefault="00692E72" w:rsidP="00BD52D7">
            <w:pPr>
              <w:pStyle w:val="Beschriftung"/>
              <w:rPr>
                <w:b w:val="0"/>
              </w:rPr>
            </w:pPr>
            <w:bookmarkStart w:id="2350"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56111">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56111">
              <w:rPr>
                <w:b w:val="0"/>
                <w:noProof/>
              </w:rPr>
              <w:t>2</w:t>
            </w:r>
            <w:r w:rsidRPr="008C6717">
              <w:rPr>
                <w:b w:val="0"/>
              </w:rPr>
              <w:fldChar w:fldCharType="end"/>
            </w:r>
            <w:r w:rsidRPr="008C6717">
              <w:rPr>
                <w:b w:val="0"/>
              </w:rPr>
              <w:t>)</w:t>
            </w:r>
            <w:bookmarkEnd w:id="235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2E00B69"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156111" w:rsidRPr="008C6717">
        <w:t>(</w:t>
      </w:r>
      <w:r w:rsidR="00156111">
        <w:rPr>
          <w:noProof/>
        </w:rPr>
        <w:t>A</w:t>
      </w:r>
      <w:r w:rsidR="00156111" w:rsidRPr="008C6717">
        <w:t>.</w:t>
      </w:r>
      <w:r w:rsidR="00156111">
        <w:rPr>
          <w:noProof/>
        </w:rPr>
        <w:t>3</w:t>
      </w:r>
      <w:r w:rsidR="00156111"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156111" w:rsidRPr="008C6717">
        <w:t>(</w:t>
      </w:r>
      <w:r w:rsidR="00156111">
        <w:rPr>
          <w:noProof/>
        </w:rPr>
        <w:t>A</w:t>
      </w:r>
      <w:r w:rsidR="00156111" w:rsidRPr="008C6717">
        <w:t>.</w:t>
      </w:r>
      <w:r w:rsidR="00156111">
        <w:rPr>
          <w:noProof/>
        </w:rPr>
        <w:t>7</w:t>
      </w:r>
      <w:r w:rsidR="00156111"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0B59527" w:rsidR="0036320E" w:rsidRPr="008C6717" w:rsidRDefault="003E33CF" w:rsidP="0007274A">
            <w:pPr>
              <w:jc w:val="center"/>
            </w:pPr>
            <w:r w:rsidRPr="008C6717">
              <w:t>F</w:t>
            </w:r>
            <w:r w:rsidR="0036320E" w:rsidRPr="008C6717">
              <w:t>rom</w:t>
            </w:r>
            <w:r>
              <w:t xml:space="preserve"> </w:t>
            </w:r>
            <w:r w:rsidRPr="003E33CF">
              <w:t>Formula</w:t>
            </w:r>
            <w:r w:rsidR="0036320E"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56111" w:rsidRPr="008C6717">
              <w:t>(</w:t>
            </w:r>
            <w:r w:rsidR="00156111" w:rsidRPr="00156111">
              <w:rPr>
                <w:noProof/>
              </w:rPr>
              <w:t>A</w:t>
            </w:r>
            <w:r w:rsidR="00156111" w:rsidRPr="008C6717">
              <w:t>.</w:t>
            </w:r>
            <w:r w:rsidR="00156111" w:rsidRPr="00156111">
              <w:rPr>
                <w:noProof/>
              </w:rPr>
              <w:t>2</w:t>
            </w:r>
            <w:r w:rsidR="00156111"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5F4C9D1D" w:rsidR="0036320E" w:rsidRPr="008C6717" w:rsidRDefault="00E8704B" w:rsidP="0007274A">
            <w:pPr>
              <w:jc w:val="center"/>
            </w:pPr>
            <w:bookmarkStart w:id="2351"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56111">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56111">
              <w:rPr>
                <w:noProof/>
              </w:rPr>
              <w:t>3</w:t>
            </w:r>
            <w:r w:rsidRPr="008C6717">
              <w:fldChar w:fldCharType="end"/>
            </w:r>
            <w:r w:rsidRPr="008C6717">
              <w:t>)</w:t>
            </w:r>
            <w:bookmarkEnd w:id="2351"/>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59B6330" w:rsidR="0036320E" w:rsidRPr="008C6717" w:rsidRDefault="0036320E" w:rsidP="0007274A">
            <w:pPr>
              <w:jc w:val="center"/>
            </w:pPr>
            <w:r w:rsidRPr="008C6717">
              <w:t>from</w:t>
            </w:r>
            <w:r w:rsidR="003E33CF">
              <w:t xml:space="preserve"> </w:t>
            </w:r>
            <w:r w:rsidR="003E33CF" w:rsidRPr="003E33CF">
              <w:t>Formula</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56111" w:rsidRPr="008C6717">
              <w:t>(</w:t>
            </w:r>
            <w:r w:rsidR="00156111" w:rsidRPr="00156111">
              <w:rPr>
                <w:noProof/>
              </w:rPr>
              <w:t>A</w:t>
            </w:r>
            <w:r w:rsidR="00156111" w:rsidRPr="008C6717">
              <w:t>.</w:t>
            </w:r>
            <w:r w:rsidR="00156111" w:rsidRPr="00156111">
              <w:rPr>
                <w:noProof/>
              </w:rPr>
              <w:t>2</w:t>
            </w:r>
            <w:r w:rsidR="00156111"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018236A"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56111">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56111">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68621D1"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_Ref129708098 \h  \* MERGEFORMAT </w:instrText>
            </w:r>
            <w:r w:rsidR="00692E72" w:rsidRPr="008C6717">
              <w:fldChar w:fldCharType="separate"/>
            </w:r>
            <w:r w:rsidR="00156111" w:rsidRPr="008C6717">
              <w:t>(</w:t>
            </w:r>
            <w:r w:rsidR="00156111" w:rsidRPr="00156111">
              <w:rPr>
                <w:noProof/>
              </w:rPr>
              <w:t>A</w:t>
            </w:r>
            <w:r w:rsidR="00156111" w:rsidRPr="008C6717">
              <w:t>.</w:t>
            </w:r>
            <w:r w:rsidR="00156111" w:rsidRPr="00156111">
              <w:rPr>
                <w:noProof/>
              </w:rPr>
              <w:t>1</w:t>
            </w:r>
            <w:r w:rsidR="00156111" w:rsidRPr="008C6717">
              <w:t>)</w:t>
            </w:r>
            <w:r w:rsidR="00692E72" w:rsidRPr="008C6717">
              <w:fldChar w:fldCharType="end"/>
            </w:r>
            <w:r w:rsidR="00692E72"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18775B35" w:rsidR="0036320E" w:rsidRPr="008C6717" w:rsidRDefault="00A7279A" w:rsidP="0013175B">
            <w:pPr>
              <w:pStyle w:val="Beschriftung"/>
              <w:rPr>
                <w:b w:val="0"/>
              </w:rPr>
            </w:pPr>
            <w:bookmarkStart w:id="2352"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56111">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56111">
              <w:rPr>
                <w:b w:val="0"/>
                <w:noProof/>
              </w:rPr>
              <w:t>5</w:t>
            </w:r>
            <w:r w:rsidRPr="008C6717">
              <w:rPr>
                <w:b w:val="0"/>
              </w:rPr>
              <w:fldChar w:fldCharType="end"/>
            </w:r>
            <w:r w:rsidRPr="008C6717">
              <w:rPr>
                <w:b w:val="0"/>
              </w:rPr>
              <w:t>)</w:t>
            </w:r>
            <w:bookmarkEnd w:id="2352"/>
            <w:r w:rsidRPr="008C6717">
              <w:rPr>
                <w:b w:val="0"/>
              </w:rPr>
              <w:t xml:space="preserve"> </w:t>
            </w:r>
          </w:p>
        </w:tc>
      </w:tr>
      <w:tr w:rsidR="0036320E" w:rsidRPr="008C6717" w14:paraId="5028CFE3" w14:textId="77777777" w:rsidTr="002477B0">
        <w:tc>
          <w:tcPr>
            <w:tcW w:w="2903" w:type="dxa"/>
            <w:vAlign w:val="center"/>
          </w:tcPr>
          <w:p w14:paraId="0DA13778" w14:textId="4576F6E7"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56111" w:rsidRPr="008C6717">
              <w:t>(</w:t>
            </w:r>
            <w:r w:rsidR="00156111" w:rsidRPr="00156111">
              <w:rPr>
                <w:noProof/>
              </w:rPr>
              <w:t>A</w:t>
            </w:r>
            <w:r w:rsidR="00156111" w:rsidRPr="008C6717">
              <w:t>.</w:t>
            </w:r>
            <w:r w:rsidR="00156111" w:rsidRPr="00156111">
              <w:rPr>
                <w:noProof/>
              </w:rPr>
              <w:t>2</w:t>
            </w:r>
            <w:r w:rsidR="00156111" w:rsidRPr="008C6717">
              <w:t>)</w:t>
            </w:r>
            <w:r w:rsidR="00692E72" w:rsidRPr="008C6717">
              <w:fldChar w:fldCharType="end"/>
            </w:r>
            <w:r w:rsidR="00692E72"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2FFAFDCF"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56111" w:rsidRPr="008C6717">
              <w:t>(</w:t>
            </w:r>
            <w:r w:rsidR="00156111" w:rsidRPr="00156111">
              <w:rPr>
                <w:noProof/>
              </w:rPr>
              <w:t>A</w:t>
            </w:r>
            <w:r w:rsidR="00156111" w:rsidRPr="008C6717">
              <w:t>.</w:t>
            </w:r>
            <w:r w:rsidR="00156111" w:rsidRPr="00156111">
              <w:rPr>
                <w:noProof/>
              </w:rPr>
              <w:t>5</w:t>
            </w:r>
            <w:r w:rsidR="00156111"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1D6147AF"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56111">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56111">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7E96FD26" w:rsidR="0036320E" w:rsidRPr="005C2D94" w:rsidRDefault="00692E72" w:rsidP="00692E72">
            <w:pPr>
              <w:keepNext/>
              <w:jc w:val="center"/>
            </w:pPr>
            <w:bookmarkStart w:id="2353"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56111">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56111">
              <w:rPr>
                <w:noProof/>
              </w:rPr>
              <w:t>7</w:t>
            </w:r>
            <w:r w:rsidRPr="008C6717">
              <w:fldChar w:fldCharType="end"/>
            </w:r>
            <w:r w:rsidRPr="008C6717">
              <w:t>)</w:t>
            </w:r>
            <w:bookmarkEnd w:id="2353"/>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54" w:name="_Ref101250429"/>
      <w:bookmarkStart w:id="2355" w:name="_Toc166666674"/>
      <w:r w:rsidRPr="0013175B">
        <w:rPr>
          <w:b w:val="0"/>
          <w:bCs/>
        </w:rPr>
        <w:t>(informative)</w:t>
      </w:r>
      <w:r w:rsidRPr="0013175B">
        <w:br/>
      </w:r>
      <w:r w:rsidRPr="0013175B">
        <w:br/>
      </w:r>
      <w:bookmarkStart w:id="2356"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54"/>
      <w:bookmarkEnd w:id="2355"/>
      <w:bookmarkEnd w:id="2356"/>
    </w:p>
    <w:p w14:paraId="4DCF037F" w14:textId="6017EB2C" w:rsidR="00F94939" w:rsidRPr="00F54804" w:rsidRDefault="00741F4D" w:rsidP="00DE0BBC">
      <w:pPr>
        <w:pStyle w:val="a2"/>
        <w:numPr>
          <w:ilvl w:val="1"/>
          <w:numId w:val="2"/>
        </w:numPr>
        <w:tabs>
          <w:tab w:val="clear" w:pos="501"/>
          <w:tab w:val="num" w:pos="360"/>
        </w:tabs>
        <w:ind w:left="0"/>
      </w:pPr>
      <w:bookmarkStart w:id="2357" w:name="_Toc166666675"/>
      <w:r w:rsidRPr="00F54804">
        <w:t>General principles</w:t>
      </w:r>
      <w:bookmarkEnd w:id="2357"/>
      <w:r w:rsidR="00B42AD7" w:rsidRPr="00F54804">
        <w:t xml:space="preserve"> </w:t>
      </w:r>
    </w:p>
    <w:p w14:paraId="74D7C362" w14:textId="0D2C1657" w:rsidR="0050433C" w:rsidRPr="00F54804" w:rsidRDefault="0050433C" w:rsidP="0013175B">
      <w:r w:rsidRPr="005C2D94">
        <w:t>According to the widespread use of ISO</w:t>
      </w:r>
      <w:r w:rsidRPr="001E4607">
        <w:t> </w:t>
      </w:r>
      <w:r w:rsidRPr="00BD52D7">
        <w:t>10303-242</w:t>
      </w:r>
      <w:r w:rsidR="00A5530D">
        <w:t xml:space="preserve"> (</w:t>
      </w:r>
      <w:r w:rsidR="000E1527">
        <w:t>see</w:t>
      </w:r>
      <w:r w:rsidR="00A5530D">
        <w:t xml:space="preserve"> </w:t>
      </w:r>
      <w:sdt>
        <w:sdtPr>
          <w:id w:val="-202644207"/>
          <w:citation/>
        </w:sdtPr>
        <w:sdtContent>
          <w:r w:rsidR="00A5530D">
            <w:fldChar w:fldCharType="begin"/>
          </w:r>
          <w:r w:rsidR="00B606F8">
            <w:rPr>
              <w:lang w:val="en-US"/>
            </w:rPr>
            <w:instrText xml:space="preserve">CITATION ISO10303_242 \l 1031 </w:instrText>
          </w:r>
          <w:r w:rsidR="00A5530D">
            <w:fldChar w:fldCharType="separate"/>
          </w:r>
          <w:r w:rsidR="00156111" w:rsidRPr="00156111">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51698B55"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8"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8">
                      <a:extLst>
                        <a:ext uri="{28A0092B-C50C-407E-A947-70E740481C1C}">
                          <a14:useLocalDpi xmlns:a14="http://schemas.microsoft.com/office/drawing/2010/main" val="0"/>
                        </a:ext>
                        <a:ext uri="{96DAC541-7B7A-43D3-8B79-37D633B846F1}">
                          <asvg:svgBlip xmlns:asvg="http://schemas.microsoft.com/office/drawing/2016/SVG/main" r:embed="rId209"/>
                        </a:ext>
                      </a:extLst>
                    </a:blip>
                    <a:stretch>
                      <a:fillRect/>
                    </a:stretch>
                  </pic:blipFill>
                  <pic:spPr>
                    <a:xfrm>
                      <a:off x="0" y="0"/>
                      <a:ext cx="4675516" cy="3992880"/>
                    </a:xfrm>
                    <a:prstGeom prst="rect">
                      <a:avLst/>
                    </a:prstGeom>
                  </pic:spPr>
                </pic:pic>
              </a:graphicData>
            </a:graphic>
          </wp:anchor>
        </w:drawing>
      </w:r>
    </w:p>
    <w:p w14:paraId="50BED00F" w14:textId="276134DB" w:rsidR="00822F7D" w:rsidRPr="005C2D94" w:rsidRDefault="00A14C6B">
      <w:pPr>
        <w:pStyle w:val="Beschriftung"/>
      </w:pPr>
      <w:bookmarkStart w:id="2359" w:name="_Ref97730893"/>
      <w:bookmarkStart w:id="2360" w:name="_Ref97730874"/>
      <w:bookmarkStart w:id="2361" w:name="_Toc166666767"/>
      <w:r>
        <w:t>Figure B.</w:t>
      </w:r>
      <w:r>
        <w:fldChar w:fldCharType="begin"/>
      </w:r>
      <w:r>
        <w:instrText xml:space="preserve"> SEQ Figure_B. \* ARABIC </w:instrText>
      </w:r>
      <w:r>
        <w:fldChar w:fldCharType="separate"/>
      </w:r>
      <w:r w:rsidR="00156111">
        <w:rPr>
          <w:noProof/>
        </w:rPr>
        <w:t>1</w:t>
      </w:r>
      <w:r>
        <w:fldChar w:fldCharType="end"/>
      </w:r>
      <w:bookmarkEnd w:id="2359"/>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60"/>
      <w:bookmarkEnd w:id="2361"/>
      <w:r w:rsidR="005E4E06">
        <w:t xml:space="preserve"> </w:t>
      </w:r>
    </w:p>
    <w:p w14:paraId="78CD9C76" w14:textId="7B5241D9" w:rsidR="002D782E" w:rsidRPr="00F54804" w:rsidRDefault="00E14E78" w:rsidP="00931307">
      <w:r w:rsidRPr="00F54804">
        <w:fldChar w:fldCharType="begin"/>
      </w:r>
      <w:r w:rsidRPr="00F54804">
        <w:instrText xml:space="preserve"> REF _Ref97730893 \h </w:instrText>
      </w:r>
      <w:r w:rsidRPr="00F54804">
        <w:fldChar w:fldCharType="separate"/>
      </w:r>
      <w:r w:rsidR="00156111">
        <w:t>Figure B.</w:t>
      </w:r>
      <w:r w:rsidR="00156111">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56111" w:rsidRPr="005C2D94">
        <w:t xml:space="preserve">Figure </w:t>
      </w:r>
      <w:r w:rsidR="00156111">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8"/>
    </w:p>
    <w:p w14:paraId="2F472891" w14:textId="2BC601F9" w:rsidR="00F94939" w:rsidRPr="00F54804" w:rsidRDefault="00F94939" w:rsidP="00DE0BBC">
      <w:pPr>
        <w:pStyle w:val="a2"/>
        <w:numPr>
          <w:ilvl w:val="1"/>
          <w:numId w:val="2"/>
        </w:numPr>
        <w:tabs>
          <w:tab w:val="clear" w:pos="501"/>
          <w:tab w:val="num" w:pos="360"/>
        </w:tabs>
        <w:ind w:left="0"/>
      </w:pPr>
      <w:bookmarkStart w:id="2362" w:name="_Toc166666676"/>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62"/>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0B5B3C0F" w:rsidR="00890926" w:rsidRPr="00F54804" w:rsidRDefault="004233BF" w:rsidP="001640C5">
      <w:pPr>
        <w:pStyle w:val="Beschriftung"/>
        <w:keepNext/>
        <w:keepLines/>
      </w:pPr>
      <w:bookmarkStart w:id="2363" w:name="_Toc166666912"/>
      <w:r>
        <w:lastRenderedPageBreak/>
        <w:t xml:space="preserve">Table B. </w:t>
      </w:r>
      <w:r>
        <w:fldChar w:fldCharType="begin"/>
      </w:r>
      <w:r>
        <w:instrText xml:space="preserve"> SEQ Table_B. \* ARABIC </w:instrText>
      </w:r>
      <w:r>
        <w:fldChar w:fldCharType="separate"/>
      </w:r>
      <w:r w:rsidR="00156111">
        <w:rPr>
          <w:noProof/>
        </w:rPr>
        <w:t>1</w:t>
      </w:r>
      <w:r>
        <w:fldChar w:fldCharType="end"/>
      </w:r>
      <w:r>
        <w:t xml:space="preserve"> — </w:t>
      </w:r>
      <w:r w:rsidRPr="000008E9">
        <w:t>Cross-Reference Table between ISO 10303-242 and χMCF</w:t>
      </w:r>
      <w:bookmarkEnd w:id="2363"/>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64" w:name="_Ref101250401"/>
      <w:bookmarkStart w:id="2365" w:name="_Toc166666677"/>
      <w:r w:rsidRPr="0013175B">
        <w:rPr>
          <w:b w:val="0"/>
          <w:bCs/>
        </w:rPr>
        <w:t>(informative)</w:t>
      </w:r>
      <w:r w:rsidRPr="0013175B">
        <w:br/>
      </w:r>
      <w:r w:rsidRPr="0013175B">
        <w:br/>
      </w:r>
      <w:r w:rsidR="005E03C5" w:rsidRPr="005E03C5">
        <w:t>Background and context to this document</w:t>
      </w:r>
      <w:bookmarkEnd w:id="2364"/>
      <w:bookmarkEnd w:id="2365"/>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2E2D8873"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156111" w:rsidRPr="00156111">
            <w:rPr>
              <w:noProof/>
            </w:rPr>
            <w:t>[16]</w:t>
          </w:r>
          <w:r w:rsidR="004D00AF" w:rsidRPr="005C2D94">
            <w:fldChar w:fldCharType="end"/>
          </w:r>
        </w:sdtContent>
      </w:sdt>
      <w:r w:rsidRPr="00F54804">
        <w:t xml:space="preserve"> was the most suitable basis for </w:t>
      </w:r>
      <w:r w:rsidRPr="000077F5">
        <w:t>future developments and extensions</w:t>
      </w:r>
      <w:r w:rsidR="00EE080E" w:rsidRPr="000077F5">
        <w:t xml:space="preserve">. </w:t>
      </w:r>
      <w:r w:rsidRPr="000077F5">
        <w:t>This original MCF format is based on the XML-standard but covers only few joint types and parameters. In order to distinguish from the original Ford-MCF, the FAT-format was named the E</w:t>
      </w:r>
      <w:r w:rsidRPr="000077F5">
        <w:rPr>
          <w:bCs/>
        </w:rPr>
        <w:t>x</w:t>
      </w:r>
      <w:r w:rsidRPr="000077F5">
        <w:t xml:space="preserve">tended </w:t>
      </w:r>
      <w:r w:rsidRPr="000077F5">
        <w:rPr>
          <w:bCs/>
        </w:rPr>
        <w:t>M</w:t>
      </w:r>
      <w:r w:rsidRPr="000077F5">
        <w:t xml:space="preserve">aster </w:t>
      </w:r>
      <w:r w:rsidRPr="000077F5">
        <w:rPr>
          <w:bCs/>
        </w:rPr>
        <w:t>C</w:t>
      </w:r>
      <w:r w:rsidRPr="000077F5">
        <w:t xml:space="preserve">onnection </w:t>
      </w:r>
      <w:r w:rsidRPr="000077F5">
        <w:rPr>
          <w:bCs/>
        </w:rPr>
        <w:t>F</w:t>
      </w:r>
      <w:r w:rsidRPr="000077F5">
        <w:t>ile, abbreviated as</w:t>
      </w:r>
      <w:r w:rsidR="00F3142F" w:rsidRPr="000077F5">
        <w:t xml:space="preserve"> “</w:t>
      </w:r>
      <w:r w:rsidRPr="000077F5">
        <w:t>χMCF</w:t>
      </w:r>
      <w:r w:rsidR="00DA4207" w:rsidRPr="000077F5">
        <w:t>”</w:t>
      </w:r>
      <w:r w:rsidR="00DA4207">
        <w:t xml:space="preserve"> </w:t>
      </w:r>
      <w:r w:rsidRPr="00F54804">
        <w:t xml:space="preserve">(read: chi-M-C-F) or </w:t>
      </w:r>
      <w:r w:rsidR="004F1B00">
        <w:t>“xMCF”</w:t>
      </w:r>
      <w:r w:rsidRPr="00F54804">
        <w:t xml:space="preserve"> (read: x-M-C-F).</w:t>
      </w:r>
    </w:p>
    <w:p w14:paraId="2AC9CA0E" w14:textId="2013F6D6"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156111" w:rsidRPr="00156111">
            <w:rPr>
              <w:noProof/>
            </w:rPr>
            <w:t>[17]</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156111" w:rsidRPr="00156111">
            <w:rPr>
              <w:noProof/>
              <w:lang w:val="de-DE"/>
            </w:rPr>
            <w:t>[18]</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156111" w:rsidRPr="00156111">
            <w:rPr>
              <w:noProof/>
              <w:lang w:val="de-DE"/>
            </w:rPr>
            <w:t>[19]</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156111" w:rsidRPr="00156111">
            <w:rPr>
              <w:noProof/>
              <w:lang w:val="de-DE"/>
            </w:rPr>
            <w:t>[20]</w:t>
          </w:r>
          <w:r w:rsidR="00340DC0">
            <w:fldChar w:fldCharType="end"/>
          </w:r>
        </w:sdtContent>
      </w:sdt>
      <w:r w:rsidR="00ED3EF9">
        <w:t xml:space="preserve">. </w:t>
      </w:r>
    </w:p>
    <w:p w14:paraId="68F9E93D" w14:textId="3B24F6D7" w:rsidR="009511B3" w:rsidRPr="005C2D94" w:rsidRDefault="009511B3" w:rsidP="00CC65E4">
      <w:r w:rsidRPr="009511B3">
        <w:t xml:space="preserve">Over the years, </w:t>
      </w:r>
      <w:r w:rsidRPr="00F54804">
        <w:t>χMCF</w:t>
      </w:r>
      <w:r w:rsidRPr="009511B3">
        <w:t xml:space="preserve"> has been presented at several conferences</w:t>
      </w:r>
      <w:r>
        <w:t xml:space="preserve">, </w:t>
      </w:r>
      <w:r w:rsidR="00326E02">
        <w:rPr>
          <w:szCs w:val="24"/>
        </w:rPr>
        <w:t>given in References</w:t>
      </w:r>
      <w:r w:rsidR="00326E02">
        <w:rPr>
          <w:szCs w:val="24"/>
          <w:lang w:val="en-US"/>
        </w:rPr>
        <w:t>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156111" w:rsidRPr="00156111">
            <w:rPr>
              <w:noProof/>
              <w:lang w:val="de-DE"/>
            </w:rPr>
            <w:t>[21]</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156111" w:rsidRPr="00156111">
            <w:rPr>
              <w:noProof/>
              <w:lang w:val="de-DE"/>
            </w:rPr>
            <w:t>[22]</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156111" w:rsidRPr="00156111">
            <w:rPr>
              <w:noProof/>
              <w:lang w:val="de-DE"/>
            </w:rPr>
            <w:t>[23]</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156111" w:rsidRPr="00156111">
            <w:rPr>
              <w:noProof/>
              <w:lang w:val="de-DE"/>
            </w:rPr>
            <w:t>[24]</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156111" w:rsidRPr="00156111">
            <w:rPr>
              <w:noProof/>
              <w:lang w:val="de-DE"/>
            </w:rPr>
            <w:t>[25]</w:t>
          </w:r>
          <w:r w:rsidR="00ED3EF9">
            <w:fldChar w:fldCharType="end"/>
          </w:r>
        </w:sdtContent>
      </w:sdt>
      <w:r w:rsidRPr="009511B3">
        <w:t>.</w:t>
      </w:r>
      <w:r>
        <w:t xml:space="preserve"> </w:t>
      </w:r>
    </w:p>
    <w:p w14:paraId="682E9FB9" w14:textId="62B1CCA9"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156111" w:rsidRPr="00156111">
            <w:rPr>
              <w:noProof/>
              <w:lang w:val="en-GB"/>
            </w:rPr>
            <w:t>[26]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156111">
            <w:rPr>
              <w:noProof/>
              <w:lang w:val="en-GB"/>
            </w:rPr>
            <w:t xml:space="preserve"> </w:t>
          </w:r>
          <w:r w:rsidR="00156111" w:rsidRPr="00156111">
            <w:rPr>
              <w:noProof/>
              <w:lang w:val="en-GB"/>
            </w:rPr>
            <w:t>[27]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156111" w:rsidRPr="00156111">
            <w:rPr>
              <w:noProof/>
              <w:lang w:val="en-GB"/>
            </w:rPr>
            <w:t>[28]</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66" w:name="_Toc166666678"/>
      <w:r w:rsidRPr="00BD52D7">
        <w:lastRenderedPageBreak/>
        <w:t>Bibliography</w:t>
      </w:r>
      <w:bookmarkEnd w:id="2314"/>
      <w:bookmarkEnd w:id="2315"/>
      <w:bookmarkEnd w:id="2316"/>
      <w:bookmarkEnd w:id="2317"/>
      <w:bookmarkEnd w:id="2366"/>
    </w:p>
    <w:p w14:paraId="25189E4D" w14:textId="77777777" w:rsidR="00156111"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156111" w14:paraId="71028EEB" w14:textId="77777777">
        <w:trPr>
          <w:divId w:val="208538373"/>
          <w:tblCellSpacing w:w="15" w:type="dxa"/>
        </w:trPr>
        <w:tc>
          <w:tcPr>
            <w:tcW w:w="50" w:type="pct"/>
            <w:hideMark/>
          </w:tcPr>
          <w:p w14:paraId="5212DF0F" w14:textId="06D499B0" w:rsidR="00156111" w:rsidRDefault="00156111">
            <w:pPr>
              <w:pStyle w:val="Literaturverzeichnis"/>
              <w:rPr>
                <w:noProof/>
                <w:sz w:val="24"/>
                <w:lang w:val="en-GB"/>
              </w:rPr>
            </w:pPr>
            <w:r>
              <w:rPr>
                <w:noProof/>
                <w:lang w:val="en-GB"/>
              </w:rPr>
              <w:t xml:space="preserve">[1] </w:t>
            </w:r>
          </w:p>
        </w:tc>
        <w:tc>
          <w:tcPr>
            <w:tcW w:w="0" w:type="auto"/>
            <w:hideMark/>
          </w:tcPr>
          <w:p w14:paraId="39043218" w14:textId="77777777" w:rsidR="00156111" w:rsidRDefault="00156111">
            <w:pPr>
              <w:pStyle w:val="Literaturverzeichnis"/>
              <w:rPr>
                <w:noProof/>
                <w:lang w:val="en-GB"/>
              </w:rPr>
            </w:pPr>
            <w:r>
              <w:rPr>
                <w:noProof/>
                <w:lang w:val="en-GB"/>
              </w:rPr>
              <w:t xml:space="preserve">International Organization for Standardization, ISO 10303-242:2022: Industrial automation systems and integration — Product data representation and exchange — Part 242: Application protocol: Managed model-based 3D engineering, Geneva: ISO. </w:t>
            </w:r>
          </w:p>
        </w:tc>
      </w:tr>
      <w:tr w:rsidR="00156111" w14:paraId="7B25FD7D" w14:textId="77777777">
        <w:trPr>
          <w:divId w:val="208538373"/>
          <w:tblCellSpacing w:w="15" w:type="dxa"/>
        </w:trPr>
        <w:tc>
          <w:tcPr>
            <w:tcW w:w="50" w:type="pct"/>
            <w:hideMark/>
          </w:tcPr>
          <w:p w14:paraId="0A31C329" w14:textId="77777777" w:rsidR="00156111" w:rsidRDefault="00156111">
            <w:pPr>
              <w:pStyle w:val="Literaturverzeichnis"/>
              <w:rPr>
                <w:noProof/>
              </w:rPr>
            </w:pPr>
            <w:r>
              <w:rPr>
                <w:noProof/>
              </w:rPr>
              <w:t xml:space="preserve">[2] </w:t>
            </w:r>
          </w:p>
        </w:tc>
        <w:tc>
          <w:tcPr>
            <w:tcW w:w="0" w:type="auto"/>
            <w:hideMark/>
          </w:tcPr>
          <w:p w14:paraId="3218C40D" w14:textId="77777777" w:rsidR="00156111" w:rsidRDefault="00156111">
            <w:pPr>
              <w:pStyle w:val="Literaturverzeichnis"/>
              <w:rPr>
                <w:noProof/>
              </w:rPr>
            </w:pPr>
            <w:r>
              <w:rPr>
                <w:noProof/>
              </w:rPr>
              <w:t xml:space="preserve">The World Wide Web Consortium (W3C), Extensible Markup Language (XML) 1.0 (Fifth Edition), 5 ed., Wakefield, MA: W3C, 2008. </w:t>
            </w:r>
          </w:p>
        </w:tc>
      </w:tr>
      <w:tr w:rsidR="00156111" w14:paraId="1DD5C60C" w14:textId="77777777">
        <w:trPr>
          <w:divId w:val="208538373"/>
          <w:tblCellSpacing w:w="15" w:type="dxa"/>
        </w:trPr>
        <w:tc>
          <w:tcPr>
            <w:tcW w:w="50" w:type="pct"/>
            <w:hideMark/>
          </w:tcPr>
          <w:p w14:paraId="7B7A8B49" w14:textId="77777777" w:rsidR="00156111" w:rsidRDefault="00156111">
            <w:pPr>
              <w:pStyle w:val="Literaturverzeichnis"/>
              <w:rPr>
                <w:noProof/>
              </w:rPr>
            </w:pPr>
            <w:r>
              <w:rPr>
                <w:noProof/>
              </w:rPr>
              <w:t xml:space="preserve">[3] </w:t>
            </w:r>
          </w:p>
        </w:tc>
        <w:tc>
          <w:tcPr>
            <w:tcW w:w="0" w:type="auto"/>
            <w:hideMark/>
          </w:tcPr>
          <w:p w14:paraId="273E587F" w14:textId="77777777" w:rsidR="00156111" w:rsidRDefault="00156111">
            <w:pPr>
              <w:pStyle w:val="Literaturverzeichnis"/>
              <w:rPr>
                <w:noProof/>
              </w:rPr>
            </w:pPr>
            <w:r>
              <w:rPr>
                <w:noProof/>
              </w:rPr>
              <w:t>The World Wide Web Consortium (W3C), "W3C XML Schema Definition Language (XSD) 1.1 Part 2: Datatypes," 05 04 2012. [Online]. Available: https://www.w3.org/TR/2012/REC-xmlschema11-2-20120405/. [Accessed 14 05 2024].</w:t>
            </w:r>
          </w:p>
        </w:tc>
      </w:tr>
      <w:tr w:rsidR="00156111" w14:paraId="7168778B" w14:textId="77777777">
        <w:trPr>
          <w:divId w:val="208538373"/>
          <w:tblCellSpacing w:w="15" w:type="dxa"/>
        </w:trPr>
        <w:tc>
          <w:tcPr>
            <w:tcW w:w="50" w:type="pct"/>
            <w:hideMark/>
          </w:tcPr>
          <w:p w14:paraId="2D1B7FE5" w14:textId="77777777" w:rsidR="00156111" w:rsidRDefault="00156111">
            <w:pPr>
              <w:pStyle w:val="Literaturverzeichnis"/>
              <w:rPr>
                <w:noProof/>
              </w:rPr>
            </w:pPr>
            <w:r>
              <w:rPr>
                <w:noProof/>
              </w:rPr>
              <w:t xml:space="preserve">[4] </w:t>
            </w:r>
          </w:p>
        </w:tc>
        <w:tc>
          <w:tcPr>
            <w:tcW w:w="0" w:type="auto"/>
            <w:hideMark/>
          </w:tcPr>
          <w:p w14:paraId="13063D40" w14:textId="77777777" w:rsidR="00156111" w:rsidRDefault="00156111">
            <w:pPr>
              <w:pStyle w:val="Literaturverzeichnis"/>
              <w:rPr>
                <w:noProof/>
              </w:rPr>
            </w:pPr>
            <w:r>
              <w:rPr>
                <w:noProof/>
              </w:rPr>
              <w:t xml:space="preserve">The World Wide Web Consortium (W3C), Extensible Markup Language (XML) 1.1 (Second Edition), 2 ed., Wakefield, MA: W3C, 2006. </w:t>
            </w:r>
          </w:p>
        </w:tc>
      </w:tr>
      <w:tr w:rsidR="00156111" w14:paraId="6A25A871" w14:textId="77777777">
        <w:trPr>
          <w:divId w:val="208538373"/>
          <w:tblCellSpacing w:w="15" w:type="dxa"/>
        </w:trPr>
        <w:tc>
          <w:tcPr>
            <w:tcW w:w="50" w:type="pct"/>
            <w:hideMark/>
          </w:tcPr>
          <w:p w14:paraId="4FBF11A5" w14:textId="77777777" w:rsidR="00156111" w:rsidRDefault="00156111">
            <w:pPr>
              <w:pStyle w:val="Literaturverzeichnis"/>
              <w:rPr>
                <w:noProof/>
                <w:lang w:val="en-GB"/>
              </w:rPr>
            </w:pPr>
            <w:r>
              <w:rPr>
                <w:noProof/>
                <w:lang w:val="en-GB"/>
              </w:rPr>
              <w:t xml:space="preserve">[5] </w:t>
            </w:r>
          </w:p>
        </w:tc>
        <w:tc>
          <w:tcPr>
            <w:tcW w:w="0" w:type="auto"/>
            <w:hideMark/>
          </w:tcPr>
          <w:p w14:paraId="7014D469" w14:textId="77777777" w:rsidR="00156111" w:rsidRDefault="00156111">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156111" w14:paraId="007294A9" w14:textId="77777777">
        <w:trPr>
          <w:divId w:val="208538373"/>
          <w:tblCellSpacing w:w="15" w:type="dxa"/>
        </w:trPr>
        <w:tc>
          <w:tcPr>
            <w:tcW w:w="50" w:type="pct"/>
            <w:hideMark/>
          </w:tcPr>
          <w:p w14:paraId="41BBF142" w14:textId="77777777" w:rsidR="00156111" w:rsidRDefault="00156111">
            <w:pPr>
              <w:pStyle w:val="Literaturverzeichnis"/>
              <w:rPr>
                <w:noProof/>
                <w:lang w:val="en-GB"/>
              </w:rPr>
            </w:pPr>
            <w:r>
              <w:rPr>
                <w:noProof/>
                <w:lang w:val="en-GB"/>
              </w:rPr>
              <w:t xml:space="preserve">[6] </w:t>
            </w:r>
          </w:p>
        </w:tc>
        <w:tc>
          <w:tcPr>
            <w:tcW w:w="0" w:type="auto"/>
            <w:hideMark/>
          </w:tcPr>
          <w:p w14:paraId="622354A1" w14:textId="77777777" w:rsidR="00156111" w:rsidRDefault="00156111">
            <w:pPr>
              <w:pStyle w:val="Literaturverzeichnis"/>
              <w:rPr>
                <w:noProof/>
                <w:lang w:val="en-GB"/>
              </w:rPr>
            </w:pPr>
            <w:r>
              <w:rPr>
                <w:noProof/>
                <w:lang w:val="en-GB"/>
              </w:rPr>
              <w:t xml:space="preserve">International Organization for Standardization, ISO 80000-1:2022 — Quantities and units — Part 1: General, Geneva: ISO, 2022. </w:t>
            </w:r>
          </w:p>
        </w:tc>
      </w:tr>
      <w:tr w:rsidR="00156111" w14:paraId="312CBB21" w14:textId="77777777">
        <w:trPr>
          <w:divId w:val="208538373"/>
          <w:tblCellSpacing w:w="15" w:type="dxa"/>
        </w:trPr>
        <w:tc>
          <w:tcPr>
            <w:tcW w:w="50" w:type="pct"/>
            <w:hideMark/>
          </w:tcPr>
          <w:p w14:paraId="46BDC7A6" w14:textId="77777777" w:rsidR="00156111" w:rsidRDefault="00156111">
            <w:pPr>
              <w:pStyle w:val="Literaturverzeichnis"/>
              <w:rPr>
                <w:noProof/>
              </w:rPr>
            </w:pPr>
            <w:r>
              <w:rPr>
                <w:noProof/>
              </w:rPr>
              <w:t xml:space="preserve">[7] </w:t>
            </w:r>
          </w:p>
        </w:tc>
        <w:tc>
          <w:tcPr>
            <w:tcW w:w="0" w:type="auto"/>
            <w:hideMark/>
          </w:tcPr>
          <w:p w14:paraId="79A1043E" w14:textId="77777777" w:rsidR="00156111" w:rsidRDefault="00156111">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156111" w14:paraId="7C53A563" w14:textId="77777777">
        <w:trPr>
          <w:divId w:val="208538373"/>
          <w:tblCellSpacing w:w="15" w:type="dxa"/>
        </w:trPr>
        <w:tc>
          <w:tcPr>
            <w:tcW w:w="50" w:type="pct"/>
            <w:hideMark/>
          </w:tcPr>
          <w:p w14:paraId="1C13BD87" w14:textId="77777777" w:rsidR="00156111" w:rsidRDefault="00156111">
            <w:pPr>
              <w:pStyle w:val="Literaturverzeichnis"/>
              <w:rPr>
                <w:noProof/>
                <w:lang w:val="en-GB"/>
              </w:rPr>
            </w:pPr>
            <w:r>
              <w:rPr>
                <w:noProof/>
                <w:lang w:val="en-GB"/>
              </w:rPr>
              <w:t xml:space="preserve">[8] </w:t>
            </w:r>
          </w:p>
        </w:tc>
        <w:tc>
          <w:tcPr>
            <w:tcW w:w="0" w:type="auto"/>
            <w:hideMark/>
          </w:tcPr>
          <w:p w14:paraId="3C5AA408" w14:textId="77777777" w:rsidR="00156111" w:rsidRDefault="00156111">
            <w:pPr>
              <w:pStyle w:val="Literaturverzeichnis"/>
              <w:rPr>
                <w:noProof/>
                <w:lang w:val="en-GB"/>
              </w:rPr>
            </w:pPr>
            <w:r>
              <w:rPr>
                <w:noProof/>
                <w:lang w:val="en-GB"/>
              </w:rPr>
              <w:t>N. Schulte-Frankenfeld, “FATXML-Format Version V1.2 R3,” VDA FAT-Ak27, Berlin, Germany, 2020.</w:t>
            </w:r>
          </w:p>
        </w:tc>
      </w:tr>
      <w:tr w:rsidR="00156111" w14:paraId="574D03E7" w14:textId="77777777">
        <w:trPr>
          <w:divId w:val="208538373"/>
          <w:tblCellSpacing w:w="15" w:type="dxa"/>
        </w:trPr>
        <w:tc>
          <w:tcPr>
            <w:tcW w:w="50" w:type="pct"/>
            <w:hideMark/>
          </w:tcPr>
          <w:p w14:paraId="2FFCC90B" w14:textId="77777777" w:rsidR="00156111" w:rsidRDefault="00156111">
            <w:pPr>
              <w:pStyle w:val="Literaturverzeichnis"/>
              <w:rPr>
                <w:noProof/>
                <w:lang w:val="en-GB"/>
              </w:rPr>
            </w:pPr>
            <w:r>
              <w:rPr>
                <w:noProof/>
                <w:lang w:val="en-GB"/>
              </w:rPr>
              <w:t xml:space="preserve">[9] </w:t>
            </w:r>
          </w:p>
        </w:tc>
        <w:tc>
          <w:tcPr>
            <w:tcW w:w="0" w:type="auto"/>
            <w:hideMark/>
          </w:tcPr>
          <w:p w14:paraId="0FB96B10" w14:textId="77777777" w:rsidR="00156111" w:rsidRDefault="00156111">
            <w:pPr>
              <w:pStyle w:val="Literaturverzeichnis"/>
              <w:rPr>
                <w:noProof/>
                <w:lang w:val="en-GB"/>
              </w:rPr>
            </w:pPr>
            <w:r>
              <w:rPr>
                <w:noProof/>
                <w:lang w:val="en-GB"/>
              </w:rPr>
              <w:t xml:space="preserve">International Organization for Standardization, ISO/IEC 14882:2020: Programming languages — C++, Geneva: ISO, 2020. </w:t>
            </w:r>
          </w:p>
        </w:tc>
      </w:tr>
      <w:tr w:rsidR="00156111" w14:paraId="48DA7479" w14:textId="77777777">
        <w:trPr>
          <w:divId w:val="208538373"/>
          <w:tblCellSpacing w:w="15" w:type="dxa"/>
        </w:trPr>
        <w:tc>
          <w:tcPr>
            <w:tcW w:w="50" w:type="pct"/>
            <w:hideMark/>
          </w:tcPr>
          <w:p w14:paraId="409B8C82" w14:textId="77777777" w:rsidR="00156111" w:rsidRDefault="00156111">
            <w:pPr>
              <w:pStyle w:val="Literaturverzeichnis"/>
              <w:rPr>
                <w:noProof/>
                <w:lang w:val="en-GB"/>
              </w:rPr>
            </w:pPr>
            <w:r>
              <w:rPr>
                <w:noProof/>
                <w:lang w:val="en-GB"/>
              </w:rPr>
              <w:t xml:space="preserve">[10] </w:t>
            </w:r>
          </w:p>
        </w:tc>
        <w:tc>
          <w:tcPr>
            <w:tcW w:w="0" w:type="auto"/>
            <w:hideMark/>
          </w:tcPr>
          <w:p w14:paraId="2A6A3E08" w14:textId="77777777" w:rsidR="00156111" w:rsidRDefault="00156111">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156111" w14:paraId="3815BF7D" w14:textId="77777777">
        <w:trPr>
          <w:divId w:val="208538373"/>
          <w:tblCellSpacing w:w="15" w:type="dxa"/>
        </w:trPr>
        <w:tc>
          <w:tcPr>
            <w:tcW w:w="50" w:type="pct"/>
            <w:hideMark/>
          </w:tcPr>
          <w:p w14:paraId="7FB32F4D" w14:textId="77777777" w:rsidR="00156111" w:rsidRDefault="00156111">
            <w:pPr>
              <w:pStyle w:val="Literaturverzeichnis"/>
              <w:rPr>
                <w:noProof/>
              </w:rPr>
            </w:pPr>
            <w:r>
              <w:rPr>
                <w:noProof/>
              </w:rPr>
              <w:t xml:space="preserve">[11] </w:t>
            </w:r>
          </w:p>
        </w:tc>
        <w:tc>
          <w:tcPr>
            <w:tcW w:w="0" w:type="auto"/>
            <w:hideMark/>
          </w:tcPr>
          <w:p w14:paraId="182AAC03" w14:textId="77777777" w:rsidR="00156111" w:rsidRDefault="00156111">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156111" w14:paraId="182E9EB4" w14:textId="77777777">
        <w:trPr>
          <w:divId w:val="208538373"/>
          <w:tblCellSpacing w:w="15" w:type="dxa"/>
        </w:trPr>
        <w:tc>
          <w:tcPr>
            <w:tcW w:w="50" w:type="pct"/>
            <w:hideMark/>
          </w:tcPr>
          <w:p w14:paraId="355FF46E" w14:textId="77777777" w:rsidR="00156111" w:rsidRDefault="00156111">
            <w:pPr>
              <w:pStyle w:val="Literaturverzeichnis"/>
              <w:rPr>
                <w:noProof/>
                <w:lang w:val="en-GB"/>
              </w:rPr>
            </w:pPr>
            <w:r>
              <w:rPr>
                <w:noProof/>
                <w:lang w:val="en-GB"/>
              </w:rPr>
              <w:t xml:space="preserve">[12] </w:t>
            </w:r>
          </w:p>
        </w:tc>
        <w:tc>
          <w:tcPr>
            <w:tcW w:w="0" w:type="auto"/>
            <w:hideMark/>
          </w:tcPr>
          <w:p w14:paraId="3D30E785" w14:textId="77777777" w:rsidR="00156111" w:rsidRDefault="00156111">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156111" w14:paraId="50A47407" w14:textId="77777777">
        <w:trPr>
          <w:divId w:val="208538373"/>
          <w:tblCellSpacing w:w="15" w:type="dxa"/>
        </w:trPr>
        <w:tc>
          <w:tcPr>
            <w:tcW w:w="50" w:type="pct"/>
            <w:hideMark/>
          </w:tcPr>
          <w:p w14:paraId="4F8B1A82" w14:textId="77777777" w:rsidR="00156111" w:rsidRDefault="00156111">
            <w:pPr>
              <w:pStyle w:val="Literaturverzeichnis"/>
              <w:rPr>
                <w:noProof/>
                <w:lang w:val="en-GB"/>
              </w:rPr>
            </w:pPr>
            <w:r>
              <w:rPr>
                <w:noProof/>
                <w:lang w:val="en-GB"/>
              </w:rPr>
              <w:t xml:space="preserve">[13] </w:t>
            </w:r>
          </w:p>
        </w:tc>
        <w:tc>
          <w:tcPr>
            <w:tcW w:w="0" w:type="auto"/>
            <w:hideMark/>
          </w:tcPr>
          <w:p w14:paraId="2684D322" w14:textId="77777777" w:rsidR="00156111" w:rsidRDefault="00156111">
            <w:pPr>
              <w:pStyle w:val="Literaturverzeichnis"/>
              <w:rPr>
                <w:noProof/>
                <w:lang w:val="en-GB"/>
              </w:rPr>
            </w:pPr>
            <w:r>
              <w:rPr>
                <w:noProof/>
                <w:lang w:val="en-GB"/>
              </w:rPr>
              <w:t>O. Hahn and A. Schulte, “Nutzung des Festigkeitspotentials höherfesten Stahlfeinbleche durch Stanzniet- und Clinchverbindungen,” 1998.</w:t>
            </w:r>
          </w:p>
        </w:tc>
      </w:tr>
      <w:tr w:rsidR="00156111" w14:paraId="2C9A1CFD" w14:textId="77777777">
        <w:trPr>
          <w:divId w:val="208538373"/>
          <w:tblCellSpacing w:w="15" w:type="dxa"/>
        </w:trPr>
        <w:tc>
          <w:tcPr>
            <w:tcW w:w="50" w:type="pct"/>
            <w:hideMark/>
          </w:tcPr>
          <w:p w14:paraId="5003FE9E" w14:textId="77777777" w:rsidR="00156111" w:rsidRDefault="00156111">
            <w:pPr>
              <w:pStyle w:val="Literaturverzeichnis"/>
              <w:rPr>
                <w:noProof/>
                <w:lang w:val="en-GB"/>
              </w:rPr>
            </w:pPr>
            <w:r>
              <w:rPr>
                <w:noProof/>
                <w:lang w:val="en-GB"/>
              </w:rPr>
              <w:t xml:space="preserve">[14] </w:t>
            </w:r>
          </w:p>
        </w:tc>
        <w:tc>
          <w:tcPr>
            <w:tcW w:w="0" w:type="auto"/>
            <w:hideMark/>
          </w:tcPr>
          <w:p w14:paraId="444BD794" w14:textId="77777777" w:rsidR="00156111" w:rsidRDefault="00156111">
            <w:pPr>
              <w:pStyle w:val="Literaturverzeichnis"/>
              <w:rPr>
                <w:noProof/>
                <w:lang w:val="en-GB"/>
              </w:rPr>
            </w:pPr>
            <w:r>
              <w:rPr>
                <w:noProof/>
                <w:lang w:val="en-GB"/>
              </w:rPr>
              <w:t>T. Draht and G. Meschut, “Method of producing a nail connection, and nail for this purpose”. European Patent EP1926918B1, 16 01 2007.</w:t>
            </w:r>
          </w:p>
        </w:tc>
      </w:tr>
      <w:tr w:rsidR="00156111" w14:paraId="729E816B" w14:textId="77777777">
        <w:trPr>
          <w:divId w:val="208538373"/>
          <w:tblCellSpacing w:w="15" w:type="dxa"/>
        </w:trPr>
        <w:tc>
          <w:tcPr>
            <w:tcW w:w="50" w:type="pct"/>
            <w:hideMark/>
          </w:tcPr>
          <w:p w14:paraId="2F56CFAE" w14:textId="77777777" w:rsidR="00156111" w:rsidRDefault="00156111">
            <w:pPr>
              <w:pStyle w:val="Literaturverzeichnis"/>
              <w:rPr>
                <w:noProof/>
                <w:lang w:val="en-GB"/>
              </w:rPr>
            </w:pPr>
            <w:r>
              <w:rPr>
                <w:noProof/>
                <w:lang w:val="en-GB"/>
              </w:rPr>
              <w:t xml:space="preserve">[15] </w:t>
            </w:r>
          </w:p>
        </w:tc>
        <w:tc>
          <w:tcPr>
            <w:tcW w:w="0" w:type="auto"/>
            <w:hideMark/>
          </w:tcPr>
          <w:p w14:paraId="306A21C6" w14:textId="77777777" w:rsidR="00156111" w:rsidRDefault="00156111">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156111" w14:paraId="32710DCD" w14:textId="77777777">
        <w:trPr>
          <w:divId w:val="208538373"/>
          <w:tblCellSpacing w:w="15" w:type="dxa"/>
        </w:trPr>
        <w:tc>
          <w:tcPr>
            <w:tcW w:w="50" w:type="pct"/>
            <w:hideMark/>
          </w:tcPr>
          <w:p w14:paraId="45D7D391" w14:textId="77777777" w:rsidR="00156111" w:rsidRDefault="00156111">
            <w:pPr>
              <w:pStyle w:val="Literaturverzeichnis"/>
              <w:rPr>
                <w:noProof/>
              </w:rPr>
            </w:pPr>
            <w:r>
              <w:rPr>
                <w:noProof/>
              </w:rPr>
              <w:t xml:space="preserve">[16] </w:t>
            </w:r>
          </w:p>
        </w:tc>
        <w:tc>
          <w:tcPr>
            <w:tcW w:w="0" w:type="auto"/>
            <w:hideMark/>
          </w:tcPr>
          <w:p w14:paraId="03DC3886" w14:textId="77777777" w:rsidR="00156111" w:rsidRDefault="00156111">
            <w:pPr>
              <w:pStyle w:val="Literaturverzeichnis"/>
              <w:rPr>
                <w:noProof/>
              </w:rPr>
            </w:pPr>
            <w:r>
              <w:rPr>
                <w:noProof/>
              </w:rPr>
              <w:t>B. E. Huf, "Managing Connections using the Master Connection File," Ford Motor Co., Dearborn, 2001.</w:t>
            </w:r>
          </w:p>
        </w:tc>
      </w:tr>
      <w:tr w:rsidR="00156111" w14:paraId="6C715AB4" w14:textId="77777777">
        <w:trPr>
          <w:divId w:val="208538373"/>
          <w:tblCellSpacing w:w="15" w:type="dxa"/>
        </w:trPr>
        <w:tc>
          <w:tcPr>
            <w:tcW w:w="50" w:type="pct"/>
            <w:hideMark/>
          </w:tcPr>
          <w:p w14:paraId="362B2FE4" w14:textId="77777777" w:rsidR="00156111" w:rsidRDefault="00156111">
            <w:pPr>
              <w:pStyle w:val="Literaturverzeichnis"/>
              <w:rPr>
                <w:noProof/>
                <w:lang w:val="en-GB"/>
              </w:rPr>
            </w:pPr>
            <w:r>
              <w:rPr>
                <w:noProof/>
                <w:lang w:val="en-GB"/>
              </w:rPr>
              <w:t xml:space="preserve">[17] </w:t>
            </w:r>
          </w:p>
        </w:tc>
        <w:tc>
          <w:tcPr>
            <w:tcW w:w="0" w:type="auto"/>
            <w:hideMark/>
          </w:tcPr>
          <w:p w14:paraId="31D8FD12" w14:textId="77777777" w:rsidR="00156111" w:rsidRDefault="00156111">
            <w:pPr>
              <w:pStyle w:val="Literaturverzeichnis"/>
              <w:rPr>
                <w:noProof/>
                <w:lang w:val="en-GB"/>
              </w:rPr>
            </w:pPr>
            <w:r>
              <w:rPr>
                <w:noProof/>
                <w:lang w:val="en-GB"/>
              </w:rPr>
              <w:t>S. Zhang, “Classification of Seam Welds,” Daimler AG, Stuttgart, Germany, 2005.</w:t>
            </w:r>
          </w:p>
        </w:tc>
      </w:tr>
      <w:tr w:rsidR="00156111" w14:paraId="4CF1860D" w14:textId="77777777">
        <w:trPr>
          <w:divId w:val="208538373"/>
          <w:tblCellSpacing w:w="15" w:type="dxa"/>
        </w:trPr>
        <w:tc>
          <w:tcPr>
            <w:tcW w:w="50" w:type="pct"/>
            <w:hideMark/>
          </w:tcPr>
          <w:p w14:paraId="53B189F3" w14:textId="77777777" w:rsidR="00156111" w:rsidRDefault="00156111">
            <w:pPr>
              <w:pStyle w:val="Literaturverzeichnis"/>
              <w:rPr>
                <w:noProof/>
                <w:lang w:val="en-GB"/>
              </w:rPr>
            </w:pPr>
            <w:r>
              <w:rPr>
                <w:noProof/>
                <w:lang w:val="en-GB"/>
              </w:rPr>
              <w:lastRenderedPageBreak/>
              <w:t xml:space="preserve">[18] </w:t>
            </w:r>
          </w:p>
        </w:tc>
        <w:tc>
          <w:tcPr>
            <w:tcW w:w="0" w:type="auto"/>
            <w:hideMark/>
          </w:tcPr>
          <w:p w14:paraId="5D06121B" w14:textId="77777777" w:rsidR="00156111" w:rsidRDefault="00156111">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156111" w14:paraId="1E11C679" w14:textId="77777777">
        <w:trPr>
          <w:divId w:val="208538373"/>
          <w:tblCellSpacing w:w="15" w:type="dxa"/>
        </w:trPr>
        <w:tc>
          <w:tcPr>
            <w:tcW w:w="50" w:type="pct"/>
            <w:hideMark/>
          </w:tcPr>
          <w:p w14:paraId="68B07E4E" w14:textId="77777777" w:rsidR="00156111" w:rsidRDefault="00156111">
            <w:pPr>
              <w:pStyle w:val="Literaturverzeichnis"/>
              <w:rPr>
                <w:noProof/>
                <w:lang w:val="en-GB"/>
              </w:rPr>
            </w:pPr>
            <w:r>
              <w:rPr>
                <w:noProof/>
                <w:lang w:val="en-GB"/>
              </w:rPr>
              <w:t xml:space="preserve">[19] </w:t>
            </w:r>
          </w:p>
        </w:tc>
        <w:tc>
          <w:tcPr>
            <w:tcW w:w="0" w:type="auto"/>
            <w:hideMark/>
          </w:tcPr>
          <w:p w14:paraId="55EA7184" w14:textId="77777777" w:rsidR="00156111" w:rsidRDefault="00156111">
            <w:pPr>
              <w:pStyle w:val="Literaturverzeichnis"/>
              <w:rPr>
                <w:noProof/>
                <w:lang w:val="en-GB"/>
              </w:rPr>
            </w:pPr>
            <w:r>
              <w:rPr>
                <w:noProof/>
                <w:lang w:val="en-GB"/>
              </w:rPr>
              <w:t>Beta CAE System S.A., “χMCF pilot in ANSA,” Thessaloniki, Greece, 2008.</w:t>
            </w:r>
          </w:p>
        </w:tc>
      </w:tr>
      <w:tr w:rsidR="00156111" w14:paraId="64983DA3" w14:textId="77777777">
        <w:trPr>
          <w:divId w:val="208538373"/>
          <w:tblCellSpacing w:w="15" w:type="dxa"/>
        </w:trPr>
        <w:tc>
          <w:tcPr>
            <w:tcW w:w="50" w:type="pct"/>
            <w:hideMark/>
          </w:tcPr>
          <w:p w14:paraId="2AF7CA8D" w14:textId="77777777" w:rsidR="00156111" w:rsidRDefault="00156111">
            <w:pPr>
              <w:pStyle w:val="Literaturverzeichnis"/>
              <w:rPr>
                <w:noProof/>
              </w:rPr>
            </w:pPr>
            <w:r>
              <w:rPr>
                <w:noProof/>
              </w:rPr>
              <w:t xml:space="preserve">[20] </w:t>
            </w:r>
          </w:p>
        </w:tc>
        <w:tc>
          <w:tcPr>
            <w:tcW w:w="0" w:type="auto"/>
            <w:hideMark/>
          </w:tcPr>
          <w:p w14:paraId="7F225EB5" w14:textId="77777777" w:rsidR="00156111" w:rsidRDefault="00156111">
            <w:pPr>
              <w:pStyle w:val="Literaturverzeichnis"/>
              <w:rPr>
                <w:noProof/>
              </w:rPr>
            </w:pPr>
            <w:r>
              <w:rPr>
                <w:noProof/>
              </w:rPr>
              <w:t>T-Systems International GmbH, "MEDINA 8.3.0.7 includes prototypic export of χMCF files," Leinfelden-Echterdingen, Germany, 2011-04-07.</w:t>
            </w:r>
          </w:p>
        </w:tc>
      </w:tr>
      <w:tr w:rsidR="00156111" w14:paraId="7AA63AE0" w14:textId="77777777">
        <w:trPr>
          <w:divId w:val="208538373"/>
          <w:tblCellSpacing w:w="15" w:type="dxa"/>
        </w:trPr>
        <w:tc>
          <w:tcPr>
            <w:tcW w:w="50" w:type="pct"/>
            <w:hideMark/>
          </w:tcPr>
          <w:p w14:paraId="3F818808" w14:textId="77777777" w:rsidR="00156111" w:rsidRDefault="00156111">
            <w:pPr>
              <w:pStyle w:val="Literaturverzeichnis"/>
              <w:rPr>
                <w:noProof/>
                <w:lang w:val="de-DE"/>
              </w:rPr>
            </w:pPr>
            <w:r>
              <w:rPr>
                <w:noProof/>
              </w:rPr>
              <w:t xml:space="preserve">[21] </w:t>
            </w:r>
          </w:p>
        </w:tc>
        <w:tc>
          <w:tcPr>
            <w:tcW w:w="0" w:type="auto"/>
            <w:hideMark/>
          </w:tcPr>
          <w:p w14:paraId="674C715F" w14:textId="77777777" w:rsidR="00156111" w:rsidRDefault="00156111">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156111" w14:paraId="6DD29C06" w14:textId="77777777">
        <w:trPr>
          <w:divId w:val="208538373"/>
          <w:tblCellSpacing w:w="15" w:type="dxa"/>
        </w:trPr>
        <w:tc>
          <w:tcPr>
            <w:tcW w:w="50" w:type="pct"/>
            <w:hideMark/>
          </w:tcPr>
          <w:p w14:paraId="562D9CC2" w14:textId="77777777" w:rsidR="00156111" w:rsidRDefault="00156111">
            <w:pPr>
              <w:pStyle w:val="Literaturverzeichnis"/>
              <w:rPr>
                <w:noProof/>
              </w:rPr>
            </w:pPr>
            <w:r>
              <w:rPr>
                <w:noProof/>
              </w:rPr>
              <w:t xml:space="preserve">[22] </w:t>
            </w:r>
          </w:p>
        </w:tc>
        <w:tc>
          <w:tcPr>
            <w:tcW w:w="0" w:type="auto"/>
            <w:hideMark/>
          </w:tcPr>
          <w:p w14:paraId="2EE3A235" w14:textId="77777777" w:rsidR="00156111" w:rsidRDefault="00156111">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156111" w14:paraId="2FFE2C68" w14:textId="77777777">
        <w:trPr>
          <w:divId w:val="208538373"/>
          <w:tblCellSpacing w:w="15" w:type="dxa"/>
        </w:trPr>
        <w:tc>
          <w:tcPr>
            <w:tcW w:w="50" w:type="pct"/>
            <w:hideMark/>
          </w:tcPr>
          <w:p w14:paraId="43B88B0A" w14:textId="77777777" w:rsidR="00156111" w:rsidRDefault="00156111">
            <w:pPr>
              <w:pStyle w:val="Literaturverzeichnis"/>
              <w:rPr>
                <w:noProof/>
                <w:lang w:val="de-DE"/>
              </w:rPr>
            </w:pPr>
            <w:r>
              <w:rPr>
                <w:noProof/>
              </w:rPr>
              <w:t xml:space="preserve">[23] </w:t>
            </w:r>
          </w:p>
        </w:tc>
        <w:tc>
          <w:tcPr>
            <w:tcW w:w="0" w:type="auto"/>
            <w:hideMark/>
          </w:tcPr>
          <w:p w14:paraId="19BAD806" w14:textId="77777777" w:rsidR="00156111" w:rsidRDefault="00156111">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156111" w14:paraId="4AD2AC45" w14:textId="77777777">
        <w:trPr>
          <w:divId w:val="208538373"/>
          <w:tblCellSpacing w:w="15" w:type="dxa"/>
        </w:trPr>
        <w:tc>
          <w:tcPr>
            <w:tcW w:w="50" w:type="pct"/>
            <w:hideMark/>
          </w:tcPr>
          <w:p w14:paraId="44FA5D89" w14:textId="77777777" w:rsidR="00156111" w:rsidRDefault="00156111">
            <w:pPr>
              <w:pStyle w:val="Literaturverzeichnis"/>
              <w:rPr>
                <w:noProof/>
              </w:rPr>
            </w:pPr>
            <w:r>
              <w:rPr>
                <w:noProof/>
              </w:rPr>
              <w:t xml:space="preserve">[24] </w:t>
            </w:r>
          </w:p>
        </w:tc>
        <w:tc>
          <w:tcPr>
            <w:tcW w:w="0" w:type="auto"/>
            <w:hideMark/>
          </w:tcPr>
          <w:p w14:paraId="53E31CBF" w14:textId="77777777" w:rsidR="00156111" w:rsidRDefault="00156111">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156111" w14:paraId="7A3338CA" w14:textId="77777777">
        <w:trPr>
          <w:divId w:val="208538373"/>
          <w:tblCellSpacing w:w="15" w:type="dxa"/>
        </w:trPr>
        <w:tc>
          <w:tcPr>
            <w:tcW w:w="50" w:type="pct"/>
            <w:hideMark/>
          </w:tcPr>
          <w:p w14:paraId="0F27A797" w14:textId="77777777" w:rsidR="00156111" w:rsidRDefault="00156111">
            <w:pPr>
              <w:pStyle w:val="Literaturverzeichnis"/>
              <w:rPr>
                <w:noProof/>
              </w:rPr>
            </w:pPr>
            <w:r>
              <w:rPr>
                <w:noProof/>
              </w:rPr>
              <w:t xml:space="preserve">[25] </w:t>
            </w:r>
          </w:p>
        </w:tc>
        <w:tc>
          <w:tcPr>
            <w:tcW w:w="0" w:type="auto"/>
            <w:hideMark/>
          </w:tcPr>
          <w:p w14:paraId="7F54FB22" w14:textId="77777777" w:rsidR="00156111" w:rsidRDefault="00156111">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156111" w14:paraId="3DF48D15" w14:textId="77777777">
        <w:trPr>
          <w:divId w:val="208538373"/>
          <w:tblCellSpacing w:w="15" w:type="dxa"/>
        </w:trPr>
        <w:tc>
          <w:tcPr>
            <w:tcW w:w="50" w:type="pct"/>
            <w:hideMark/>
          </w:tcPr>
          <w:p w14:paraId="1A169DE3" w14:textId="77777777" w:rsidR="00156111" w:rsidRDefault="00156111">
            <w:pPr>
              <w:pStyle w:val="Literaturverzeichnis"/>
              <w:rPr>
                <w:noProof/>
                <w:lang w:val="en-GB"/>
              </w:rPr>
            </w:pPr>
            <w:r>
              <w:rPr>
                <w:noProof/>
                <w:lang w:val="en-GB"/>
              </w:rPr>
              <w:t xml:space="preserve">[26] </w:t>
            </w:r>
          </w:p>
        </w:tc>
        <w:tc>
          <w:tcPr>
            <w:tcW w:w="0" w:type="auto"/>
            <w:hideMark/>
          </w:tcPr>
          <w:p w14:paraId="70B3D4B8" w14:textId="77777777" w:rsidR="00156111" w:rsidRDefault="00156111">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156111" w14:paraId="56C0B7A6" w14:textId="77777777">
        <w:trPr>
          <w:divId w:val="208538373"/>
          <w:tblCellSpacing w:w="15" w:type="dxa"/>
        </w:trPr>
        <w:tc>
          <w:tcPr>
            <w:tcW w:w="50" w:type="pct"/>
            <w:hideMark/>
          </w:tcPr>
          <w:p w14:paraId="69D52A61" w14:textId="77777777" w:rsidR="00156111" w:rsidRDefault="00156111">
            <w:pPr>
              <w:pStyle w:val="Literaturverzeichnis"/>
              <w:rPr>
                <w:noProof/>
                <w:lang w:val="en-GB"/>
              </w:rPr>
            </w:pPr>
            <w:r>
              <w:rPr>
                <w:noProof/>
                <w:lang w:val="en-GB"/>
              </w:rPr>
              <w:t xml:space="preserve">[27] </w:t>
            </w:r>
          </w:p>
        </w:tc>
        <w:tc>
          <w:tcPr>
            <w:tcW w:w="0" w:type="auto"/>
            <w:hideMark/>
          </w:tcPr>
          <w:p w14:paraId="31C7BD94" w14:textId="77777777" w:rsidR="00156111" w:rsidRDefault="00156111">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156111" w14:paraId="1BB039B1" w14:textId="77777777">
        <w:trPr>
          <w:divId w:val="208538373"/>
          <w:tblCellSpacing w:w="15" w:type="dxa"/>
        </w:trPr>
        <w:tc>
          <w:tcPr>
            <w:tcW w:w="50" w:type="pct"/>
            <w:hideMark/>
          </w:tcPr>
          <w:p w14:paraId="3A522FD3" w14:textId="77777777" w:rsidR="00156111" w:rsidRDefault="00156111">
            <w:pPr>
              <w:pStyle w:val="Literaturverzeichnis"/>
              <w:rPr>
                <w:noProof/>
                <w:lang w:val="en-GB"/>
              </w:rPr>
            </w:pPr>
            <w:r>
              <w:rPr>
                <w:noProof/>
                <w:lang w:val="en-GB"/>
              </w:rPr>
              <w:t xml:space="preserve">[28] </w:t>
            </w:r>
          </w:p>
        </w:tc>
        <w:tc>
          <w:tcPr>
            <w:tcW w:w="0" w:type="auto"/>
            <w:hideMark/>
          </w:tcPr>
          <w:p w14:paraId="7E01874B" w14:textId="77777777" w:rsidR="00156111" w:rsidRDefault="00156111">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52A1EF13" w14:textId="77777777" w:rsidR="00156111" w:rsidRDefault="00156111">
      <w:pPr>
        <w:divId w:val="208538373"/>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7" w:name="_Ref21650472"/>
      <w:bookmarkEnd w:id="2367"/>
    </w:p>
    <w:sectPr w:rsidR="00C673CF" w:rsidRPr="00F54804" w:rsidSect="007455BF">
      <w:footerReference w:type="even" r:id="rId210"/>
      <w:footerReference w:type="default" r:id="rId21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Franke, Carsten" w:date="2024-05-03T18:59:00Z" w:initials="CF">
    <w:p w14:paraId="747A618F" w14:textId="77777777" w:rsidR="00981676" w:rsidRDefault="00981676" w:rsidP="00981676">
      <w:pPr>
        <w:pStyle w:val="Kommentartext"/>
      </w:pPr>
      <w:r>
        <w:rPr>
          <w:rStyle w:val="Kommentarzeichen"/>
        </w:rPr>
        <w:annotationRef/>
      </w:r>
      <w:r>
        <w:t>ISO does not like this information, here. Hence hid.</w:t>
      </w:r>
    </w:p>
  </w:comment>
  <w:comment w:id="81"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7A618F" w15:done="0"/>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1830F3" w16cex:dateUtc="2024-05-03T16:59:00Z"/>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7A618F" w16cid:durableId="381830F3"/>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D10E45" w14:textId="77777777" w:rsidR="00B65555" w:rsidRDefault="00B65555">
      <w:pPr>
        <w:spacing w:after="0" w:line="240" w:lineRule="auto"/>
      </w:pPr>
      <w:r>
        <w:separator/>
      </w:r>
    </w:p>
  </w:endnote>
  <w:endnote w:type="continuationSeparator" w:id="0">
    <w:p w14:paraId="365E6DA7" w14:textId="77777777" w:rsidR="00B65555" w:rsidRDefault="00B655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17B185" w14:textId="77777777" w:rsidR="00B65555" w:rsidRDefault="00B65555">
      <w:pPr>
        <w:spacing w:after="0" w:line="240" w:lineRule="auto"/>
      </w:pPr>
      <w:r>
        <w:separator/>
      </w:r>
    </w:p>
  </w:footnote>
  <w:footnote w:type="continuationSeparator" w:id="0">
    <w:p w14:paraId="650079AF" w14:textId="77777777" w:rsidR="00B65555" w:rsidRDefault="00B655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0880A2E"/>
    <w:multiLevelType w:val="hybridMultilevel"/>
    <w:tmpl w:val="416A0194"/>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0EA4AB9"/>
    <w:multiLevelType w:val="hybridMultilevel"/>
    <w:tmpl w:val="38D8064A"/>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2"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3"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4"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5"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9"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E7A1698"/>
    <w:multiLevelType w:val="hybridMultilevel"/>
    <w:tmpl w:val="9D94A792"/>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7"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51"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2"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5"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6"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9"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3"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6"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7"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8"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9"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0"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1"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3"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4"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5"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7"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2"/>
  </w:num>
  <w:num w:numId="2" w16cid:durableId="2085909807">
    <w:abstractNumId w:val="6"/>
  </w:num>
  <w:num w:numId="3" w16cid:durableId="1634482067">
    <w:abstractNumId w:val="41"/>
  </w:num>
  <w:num w:numId="4" w16cid:durableId="1751543919">
    <w:abstractNumId w:val="22"/>
  </w:num>
  <w:num w:numId="5" w16cid:durableId="318271737">
    <w:abstractNumId w:val="63"/>
  </w:num>
  <w:num w:numId="6" w16cid:durableId="780883879">
    <w:abstractNumId w:val="78"/>
  </w:num>
  <w:num w:numId="7" w16cid:durableId="415788269">
    <w:abstractNumId w:val="10"/>
  </w:num>
  <w:num w:numId="8" w16cid:durableId="1206258820">
    <w:abstractNumId w:val="45"/>
  </w:num>
  <w:num w:numId="9" w16cid:durableId="293172248">
    <w:abstractNumId w:val="18"/>
  </w:num>
  <w:num w:numId="10" w16cid:durableId="1970626466">
    <w:abstractNumId w:val="8"/>
  </w:num>
  <w:num w:numId="11" w16cid:durableId="802771338">
    <w:abstractNumId w:val="57"/>
  </w:num>
  <w:num w:numId="12" w16cid:durableId="631206751">
    <w:abstractNumId w:val="13"/>
  </w:num>
  <w:num w:numId="13" w16cid:durableId="456875302">
    <w:abstractNumId w:val="66"/>
  </w:num>
  <w:num w:numId="14" w16cid:durableId="1602686167">
    <w:abstractNumId w:val="1"/>
  </w:num>
  <w:num w:numId="15" w16cid:durableId="351734851">
    <w:abstractNumId w:val="61"/>
  </w:num>
  <w:num w:numId="16" w16cid:durableId="540047754">
    <w:abstractNumId w:val="0"/>
  </w:num>
  <w:num w:numId="17" w16cid:durableId="1095983459">
    <w:abstractNumId w:val="14"/>
  </w:num>
  <w:num w:numId="18" w16cid:durableId="166405448">
    <w:abstractNumId w:val="31"/>
  </w:num>
  <w:num w:numId="19" w16cid:durableId="946158733">
    <w:abstractNumId w:val="30"/>
  </w:num>
  <w:num w:numId="20" w16cid:durableId="512493081">
    <w:abstractNumId w:val="29"/>
  </w:num>
  <w:num w:numId="21" w16cid:durableId="1670983267">
    <w:abstractNumId w:val="7"/>
  </w:num>
  <w:num w:numId="22" w16cid:durableId="1052464234">
    <w:abstractNumId w:val="11"/>
  </w:num>
  <w:num w:numId="23" w16cid:durableId="1419522090">
    <w:abstractNumId w:val="77"/>
  </w:num>
  <w:num w:numId="24" w16cid:durableId="898244303">
    <w:abstractNumId w:val="20"/>
  </w:num>
  <w:num w:numId="25" w16cid:durableId="982005415">
    <w:abstractNumId w:val="65"/>
  </w:num>
  <w:num w:numId="26" w16cid:durableId="1530680458">
    <w:abstractNumId w:val="49"/>
  </w:num>
  <w:num w:numId="27" w16cid:durableId="863397388">
    <w:abstractNumId w:val="24"/>
  </w:num>
  <w:num w:numId="28" w16cid:durableId="46227324">
    <w:abstractNumId w:val="53"/>
  </w:num>
  <w:num w:numId="29" w16cid:durableId="574127593">
    <w:abstractNumId w:val="60"/>
  </w:num>
  <w:num w:numId="30" w16cid:durableId="1399866847">
    <w:abstractNumId w:val="35"/>
  </w:num>
  <w:num w:numId="31" w16cid:durableId="676007217">
    <w:abstractNumId w:val="55"/>
  </w:num>
  <w:num w:numId="32" w16cid:durableId="963776198">
    <w:abstractNumId w:val="25"/>
  </w:num>
  <w:num w:numId="33" w16cid:durableId="478108733">
    <w:abstractNumId w:val="15"/>
  </w:num>
  <w:num w:numId="34" w16cid:durableId="1617564541">
    <w:abstractNumId w:val="43"/>
  </w:num>
  <w:num w:numId="35" w16cid:durableId="1588534074">
    <w:abstractNumId w:val="52"/>
  </w:num>
  <w:num w:numId="36" w16cid:durableId="1599026098">
    <w:abstractNumId w:val="21"/>
  </w:num>
  <w:num w:numId="37" w16cid:durableId="487477395">
    <w:abstractNumId w:val="74"/>
  </w:num>
  <w:num w:numId="38" w16cid:durableId="893810924">
    <w:abstractNumId w:val="72"/>
  </w:num>
  <w:num w:numId="39" w16cid:durableId="998732530">
    <w:abstractNumId w:val="54"/>
  </w:num>
  <w:num w:numId="40" w16cid:durableId="31080609">
    <w:abstractNumId w:val="56"/>
  </w:num>
  <w:num w:numId="41" w16cid:durableId="1512335237">
    <w:abstractNumId w:val="28"/>
  </w:num>
  <w:num w:numId="42" w16cid:durableId="480118008">
    <w:abstractNumId w:val="2"/>
  </w:num>
  <w:num w:numId="43" w16cid:durableId="320471868">
    <w:abstractNumId w:val="36"/>
  </w:num>
  <w:num w:numId="44" w16cid:durableId="1765178268">
    <w:abstractNumId w:val="59"/>
  </w:num>
  <w:num w:numId="45" w16cid:durableId="459423168">
    <w:abstractNumId w:val="23"/>
  </w:num>
  <w:num w:numId="46" w16cid:durableId="1985232519">
    <w:abstractNumId w:val="5"/>
  </w:num>
  <w:num w:numId="47" w16cid:durableId="853769691">
    <w:abstractNumId w:val="40"/>
  </w:num>
  <w:num w:numId="48" w16cid:durableId="1865628057">
    <w:abstractNumId w:val="37"/>
  </w:num>
  <w:num w:numId="49" w16cid:durableId="1497529428">
    <w:abstractNumId w:val="62"/>
  </w:num>
  <w:num w:numId="50" w16cid:durableId="726223224">
    <w:abstractNumId w:val="58"/>
  </w:num>
  <w:num w:numId="51" w16cid:durableId="1247152756">
    <w:abstractNumId w:val="9"/>
  </w:num>
  <w:num w:numId="52" w16cid:durableId="1552182359">
    <w:abstractNumId w:val="75"/>
  </w:num>
  <w:num w:numId="53" w16cid:durableId="270205063">
    <w:abstractNumId w:val="4"/>
  </w:num>
  <w:num w:numId="54" w16cid:durableId="1707410340">
    <w:abstractNumId w:val="44"/>
  </w:num>
  <w:num w:numId="55" w16cid:durableId="1462962335">
    <w:abstractNumId w:val="38"/>
  </w:num>
  <w:num w:numId="56" w16cid:durableId="495077218">
    <w:abstractNumId w:val="67"/>
  </w:num>
  <w:num w:numId="57" w16cid:durableId="1901597919">
    <w:abstractNumId w:val="50"/>
  </w:num>
  <w:num w:numId="58" w16cid:durableId="978340306">
    <w:abstractNumId w:val="47"/>
  </w:num>
  <w:num w:numId="59" w16cid:durableId="1329677660">
    <w:abstractNumId w:val="12"/>
  </w:num>
  <w:num w:numId="60" w16cid:durableId="204488047">
    <w:abstractNumId w:val="48"/>
  </w:num>
  <w:num w:numId="61" w16cid:durableId="919755514">
    <w:abstractNumId w:val="46"/>
  </w:num>
  <w:num w:numId="62" w16cid:durableId="1574895701">
    <w:abstractNumId w:val="17"/>
  </w:num>
  <w:num w:numId="63" w16cid:durableId="1440642610">
    <w:abstractNumId w:val="16"/>
  </w:num>
  <w:num w:numId="64" w16cid:durableId="1735620788">
    <w:abstractNumId w:val="68"/>
  </w:num>
  <w:num w:numId="65" w16cid:durableId="57830245">
    <w:abstractNumId w:val="51"/>
  </w:num>
  <w:num w:numId="66" w16cid:durableId="112483215">
    <w:abstractNumId w:val="34"/>
  </w:num>
  <w:num w:numId="67" w16cid:durableId="767501871">
    <w:abstractNumId w:val="3"/>
  </w:num>
  <w:num w:numId="68" w16cid:durableId="2042583719">
    <w:abstractNumId w:val="39"/>
  </w:num>
  <w:num w:numId="69" w16cid:durableId="167718082">
    <w:abstractNumId w:val="69"/>
  </w:num>
  <w:num w:numId="70" w16cid:durableId="332338466">
    <w:abstractNumId w:val="76"/>
  </w:num>
  <w:num w:numId="71" w16cid:durableId="1598126160">
    <w:abstractNumId w:val="73"/>
  </w:num>
  <w:num w:numId="72" w16cid:durableId="717318416">
    <w:abstractNumId w:val="64"/>
  </w:num>
  <w:num w:numId="73" w16cid:durableId="735785644">
    <w:abstractNumId w:val="33"/>
  </w:num>
  <w:num w:numId="74" w16cid:durableId="1520583892">
    <w:abstractNumId w:val="19"/>
  </w:num>
  <w:num w:numId="75" w16cid:durableId="1878276616">
    <w:abstractNumId w:val="2"/>
  </w:num>
  <w:num w:numId="76" w16cid:durableId="1578709974">
    <w:abstractNumId w:val="2"/>
  </w:num>
  <w:num w:numId="77" w16cid:durableId="1260455635">
    <w:abstractNumId w:val="70"/>
  </w:num>
  <w:num w:numId="78" w16cid:durableId="1537617484">
    <w:abstractNumId w:val="71"/>
  </w:num>
  <w:num w:numId="79" w16cid:durableId="54281405">
    <w:abstractNumId w:val="2"/>
  </w:num>
  <w:num w:numId="80" w16cid:durableId="1038970470">
    <w:abstractNumId w:val="26"/>
  </w:num>
  <w:num w:numId="81" w16cid:durableId="1903908930">
    <w:abstractNumId w:val="27"/>
  </w:num>
  <w:num w:numId="82" w16cid:durableId="2102293997">
    <w:abstractNumId w:val="4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077F5"/>
    <w:rsid w:val="00011750"/>
    <w:rsid w:val="000119C5"/>
    <w:rsid w:val="00013688"/>
    <w:rsid w:val="0001398D"/>
    <w:rsid w:val="00013C84"/>
    <w:rsid w:val="00013D7E"/>
    <w:rsid w:val="00013D9D"/>
    <w:rsid w:val="000141C9"/>
    <w:rsid w:val="00014A35"/>
    <w:rsid w:val="000158DC"/>
    <w:rsid w:val="00016931"/>
    <w:rsid w:val="00017B7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1FCD"/>
    <w:rsid w:val="000A2449"/>
    <w:rsid w:val="000A440A"/>
    <w:rsid w:val="000B04DD"/>
    <w:rsid w:val="000B0F9C"/>
    <w:rsid w:val="000B2770"/>
    <w:rsid w:val="000B2BC5"/>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1527"/>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4EB1"/>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BB8"/>
    <w:rsid w:val="00113DCB"/>
    <w:rsid w:val="00117407"/>
    <w:rsid w:val="0011767D"/>
    <w:rsid w:val="00120AAB"/>
    <w:rsid w:val="0012134E"/>
    <w:rsid w:val="00121C28"/>
    <w:rsid w:val="00123370"/>
    <w:rsid w:val="00124007"/>
    <w:rsid w:val="001249AC"/>
    <w:rsid w:val="00125566"/>
    <w:rsid w:val="0012574E"/>
    <w:rsid w:val="00127B74"/>
    <w:rsid w:val="00130B07"/>
    <w:rsid w:val="0013133E"/>
    <w:rsid w:val="0013175B"/>
    <w:rsid w:val="00132470"/>
    <w:rsid w:val="00132FAE"/>
    <w:rsid w:val="001345F4"/>
    <w:rsid w:val="001348B6"/>
    <w:rsid w:val="0013573C"/>
    <w:rsid w:val="00137B0A"/>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56111"/>
    <w:rsid w:val="00161E38"/>
    <w:rsid w:val="00162783"/>
    <w:rsid w:val="001634BC"/>
    <w:rsid w:val="00163681"/>
    <w:rsid w:val="001640C5"/>
    <w:rsid w:val="001647B0"/>
    <w:rsid w:val="001647FF"/>
    <w:rsid w:val="00164C01"/>
    <w:rsid w:val="00166512"/>
    <w:rsid w:val="0016687E"/>
    <w:rsid w:val="001668D7"/>
    <w:rsid w:val="00166CFB"/>
    <w:rsid w:val="00166F7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5A0D"/>
    <w:rsid w:val="00185DDB"/>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3B69"/>
    <w:rsid w:val="001A6D0F"/>
    <w:rsid w:val="001A6FE7"/>
    <w:rsid w:val="001A71DA"/>
    <w:rsid w:val="001A7218"/>
    <w:rsid w:val="001A7A62"/>
    <w:rsid w:val="001A7D3A"/>
    <w:rsid w:val="001A7F56"/>
    <w:rsid w:val="001B01D6"/>
    <w:rsid w:val="001B0AA7"/>
    <w:rsid w:val="001B0F4C"/>
    <w:rsid w:val="001B10EA"/>
    <w:rsid w:val="001B1B3A"/>
    <w:rsid w:val="001B2618"/>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5B8E"/>
    <w:rsid w:val="001C6275"/>
    <w:rsid w:val="001C6575"/>
    <w:rsid w:val="001C7CD1"/>
    <w:rsid w:val="001C7D86"/>
    <w:rsid w:val="001C7EDA"/>
    <w:rsid w:val="001D0107"/>
    <w:rsid w:val="001D078F"/>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2127"/>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0AF"/>
    <w:rsid w:val="00207A82"/>
    <w:rsid w:val="00207B8D"/>
    <w:rsid w:val="00210B28"/>
    <w:rsid w:val="00210BC4"/>
    <w:rsid w:val="00212B55"/>
    <w:rsid w:val="00212DAF"/>
    <w:rsid w:val="002130C9"/>
    <w:rsid w:val="00213694"/>
    <w:rsid w:val="00213C1D"/>
    <w:rsid w:val="00213C2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C42"/>
    <w:rsid w:val="00261D7A"/>
    <w:rsid w:val="00261D7B"/>
    <w:rsid w:val="002622C6"/>
    <w:rsid w:val="00262EA0"/>
    <w:rsid w:val="00264095"/>
    <w:rsid w:val="00264B3F"/>
    <w:rsid w:val="00267609"/>
    <w:rsid w:val="00270542"/>
    <w:rsid w:val="00270CC3"/>
    <w:rsid w:val="0027129A"/>
    <w:rsid w:val="0027255C"/>
    <w:rsid w:val="00272FFC"/>
    <w:rsid w:val="002756D5"/>
    <w:rsid w:val="00276A19"/>
    <w:rsid w:val="00277F5F"/>
    <w:rsid w:val="0028029B"/>
    <w:rsid w:val="00280A9F"/>
    <w:rsid w:val="002811E0"/>
    <w:rsid w:val="002813DC"/>
    <w:rsid w:val="00284485"/>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ABF"/>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3992"/>
    <w:rsid w:val="002C453D"/>
    <w:rsid w:val="002C4667"/>
    <w:rsid w:val="002C471C"/>
    <w:rsid w:val="002C5EBE"/>
    <w:rsid w:val="002C6087"/>
    <w:rsid w:val="002C7560"/>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2481"/>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FAA"/>
    <w:rsid w:val="003172C1"/>
    <w:rsid w:val="0032045B"/>
    <w:rsid w:val="0032050C"/>
    <w:rsid w:val="00321CAD"/>
    <w:rsid w:val="00322A6A"/>
    <w:rsid w:val="003247F9"/>
    <w:rsid w:val="00324A62"/>
    <w:rsid w:val="003259B9"/>
    <w:rsid w:val="00325F44"/>
    <w:rsid w:val="00326E02"/>
    <w:rsid w:val="00330810"/>
    <w:rsid w:val="00330A72"/>
    <w:rsid w:val="0033115D"/>
    <w:rsid w:val="00331E24"/>
    <w:rsid w:val="003336DF"/>
    <w:rsid w:val="00333718"/>
    <w:rsid w:val="00334167"/>
    <w:rsid w:val="00334AD3"/>
    <w:rsid w:val="003354F7"/>
    <w:rsid w:val="003359B7"/>
    <w:rsid w:val="00337A83"/>
    <w:rsid w:val="00340B84"/>
    <w:rsid w:val="00340DC0"/>
    <w:rsid w:val="0034175E"/>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666F0"/>
    <w:rsid w:val="00370A52"/>
    <w:rsid w:val="00371F16"/>
    <w:rsid w:val="00374B65"/>
    <w:rsid w:val="00374B81"/>
    <w:rsid w:val="00375E10"/>
    <w:rsid w:val="00375E15"/>
    <w:rsid w:val="00375EFB"/>
    <w:rsid w:val="0037704B"/>
    <w:rsid w:val="003772EF"/>
    <w:rsid w:val="003779B4"/>
    <w:rsid w:val="00377FD5"/>
    <w:rsid w:val="00382CFC"/>
    <w:rsid w:val="00382E1A"/>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77"/>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1819"/>
    <w:rsid w:val="003C2428"/>
    <w:rsid w:val="003C4722"/>
    <w:rsid w:val="003C4FD6"/>
    <w:rsid w:val="003C51B1"/>
    <w:rsid w:val="003C606F"/>
    <w:rsid w:val="003C6275"/>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3CF"/>
    <w:rsid w:val="003E373F"/>
    <w:rsid w:val="003E38B1"/>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14DE"/>
    <w:rsid w:val="004121E9"/>
    <w:rsid w:val="00414336"/>
    <w:rsid w:val="0041577E"/>
    <w:rsid w:val="004163E0"/>
    <w:rsid w:val="00416C5E"/>
    <w:rsid w:val="00420778"/>
    <w:rsid w:val="00420CF4"/>
    <w:rsid w:val="0042130E"/>
    <w:rsid w:val="004216C5"/>
    <w:rsid w:val="00422696"/>
    <w:rsid w:val="004233BF"/>
    <w:rsid w:val="00423700"/>
    <w:rsid w:val="00424F0C"/>
    <w:rsid w:val="004255F2"/>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0CFA"/>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6F38"/>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3CFC"/>
    <w:rsid w:val="0050433C"/>
    <w:rsid w:val="0050590D"/>
    <w:rsid w:val="0050777B"/>
    <w:rsid w:val="00507C4C"/>
    <w:rsid w:val="005132CE"/>
    <w:rsid w:val="005138AF"/>
    <w:rsid w:val="0051430A"/>
    <w:rsid w:val="00515B07"/>
    <w:rsid w:val="00515CEE"/>
    <w:rsid w:val="005160E8"/>
    <w:rsid w:val="0051622F"/>
    <w:rsid w:val="00516879"/>
    <w:rsid w:val="00516C3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1AA"/>
    <w:rsid w:val="0054733A"/>
    <w:rsid w:val="0054752B"/>
    <w:rsid w:val="00547DAC"/>
    <w:rsid w:val="00550431"/>
    <w:rsid w:val="00550867"/>
    <w:rsid w:val="00550D1D"/>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3F74"/>
    <w:rsid w:val="00574EB0"/>
    <w:rsid w:val="00575883"/>
    <w:rsid w:val="00577CF4"/>
    <w:rsid w:val="00577D3E"/>
    <w:rsid w:val="00577EA1"/>
    <w:rsid w:val="00580942"/>
    <w:rsid w:val="00581071"/>
    <w:rsid w:val="00581938"/>
    <w:rsid w:val="00581965"/>
    <w:rsid w:val="00582767"/>
    <w:rsid w:val="00582C77"/>
    <w:rsid w:val="005854DC"/>
    <w:rsid w:val="00586B75"/>
    <w:rsid w:val="00587A03"/>
    <w:rsid w:val="00590524"/>
    <w:rsid w:val="0059090B"/>
    <w:rsid w:val="00590A2D"/>
    <w:rsid w:val="00590C0A"/>
    <w:rsid w:val="00590E4C"/>
    <w:rsid w:val="00592196"/>
    <w:rsid w:val="0059323C"/>
    <w:rsid w:val="00594759"/>
    <w:rsid w:val="00594B01"/>
    <w:rsid w:val="00595051"/>
    <w:rsid w:val="00596239"/>
    <w:rsid w:val="00596BB0"/>
    <w:rsid w:val="00596E93"/>
    <w:rsid w:val="005A1111"/>
    <w:rsid w:val="005A15E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5E"/>
    <w:rsid w:val="005C1BB4"/>
    <w:rsid w:val="005C1C40"/>
    <w:rsid w:val="005C2887"/>
    <w:rsid w:val="005C2D94"/>
    <w:rsid w:val="005C3066"/>
    <w:rsid w:val="005C3339"/>
    <w:rsid w:val="005C33AA"/>
    <w:rsid w:val="005C352C"/>
    <w:rsid w:val="005C3646"/>
    <w:rsid w:val="005C56DC"/>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0E1C"/>
    <w:rsid w:val="005E1116"/>
    <w:rsid w:val="005E12EE"/>
    <w:rsid w:val="005E1D3B"/>
    <w:rsid w:val="005E2409"/>
    <w:rsid w:val="005E327C"/>
    <w:rsid w:val="005E3DB0"/>
    <w:rsid w:val="005E4185"/>
    <w:rsid w:val="005E4E06"/>
    <w:rsid w:val="005E56D0"/>
    <w:rsid w:val="005E67EA"/>
    <w:rsid w:val="005E786E"/>
    <w:rsid w:val="005E7BD0"/>
    <w:rsid w:val="005F147C"/>
    <w:rsid w:val="005F169A"/>
    <w:rsid w:val="005F2643"/>
    <w:rsid w:val="005F32CD"/>
    <w:rsid w:val="005F3399"/>
    <w:rsid w:val="005F61B2"/>
    <w:rsid w:val="005F66B2"/>
    <w:rsid w:val="005F7C11"/>
    <w:rsid w:val="006010F4"/>
    <w:rsid w:val="00602D17"/>
    <w:rsid w:val="006031CD"/>
    <w:rsid w:val="00603748"/>
    <w:rsid w:val="00603F8B"/>
    <w:rsid w:val="0060413A"/>
    <w:rsid w:val="00604E26"/>
    <w:rsid w:val="00606346"/>
    <w:rsid w:val="00610D56"/>
    <w:rsid w:val="00611030"/>
    <w:rsid w:val="0061294A"/>
    <w:rsid w:val="00612C14"/>
    <w:rsid w:val="00613FD8"/>
    <w:rsid w:val="00614562"/>
    <w:rsid w:val="00614DC4"/>
    <w:rsid w:val="00616121"/>
    <w:rsid w:val="00617CF9"/>
    <w:rsid w:val="00617F7F"/>
    <w:rsid w:val="00621218"/>
    <w:rsid w:val="00623A43"/>
    <w:rsid w:val="00623CA2"/>
    <w:rsid w:val="00626982"/>
    <w:rsid w:val="006272B6"/>
    <w:rsid w:val="0063042C"/>
    <w:rsid w:val="0063076F"/>
    <w:rsid w:val="00633009"/>
    <w:rsid w:val="006330AE"/>
    <w:rsid w:val="00633F52"/>
    <w:rsid w:val="006344F0"/>
    <w:rsid w:val="00634F46"/>
    <w:rsid w:val="00637FAE"/>
    <w:rsid w:val="006408C3"/>
    <w:rsid w:val="00641198"/>
    <w:rsid w:val="00641774"/>
    <w:rsid w:val="006450B6"/>
    <w:rsid w:val="006459E2"/>
    <w:rsid w:val="00645E5D"/>
    <w:rsid w:val="00647F79"/>
    <w:rsid w:val="00650A92"/>
    <w:rsid w:val="00651BFB"/>
    <w:rsid w:val="00651CCF"/>
    <w:rsid w:val="006524E6"/>
    <w:rsid w:val="00652F34"/>
    <w:rsid w:val="00653078"/>
    <w:rsid w:val="00653BF4"/>
    <w:rsid w:val="00654618"/>
    <w:rsid w:val="0065509A"/>
    <w:rsid w:val="00656E9D"/>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AC9"/>
    <w:rsid w:val="00677EC2"/>
    <w:rsid w:val="00680F6D"/>
    <w:rsid w:val="00680FD4"/>
    <w:rsid w:val="0068101F"/>
    <w:rsid w:val="00681CB2"/>
    <w:rsid w:val="006821F3"/>
    <w:rsid w:val="0068368C"/>
    <w:rsid w:val="00683BEB"/>
    <w:rsid w:val="00683FBB"/>
    <w:rsid w:val="0068697B"/>
    <w:rsid w:val="00690B4A"/>
    <w:rsid w:val="00690BCA"/>
    <w:rsid w:val="00692383"/>
    <w:rsid w:val="00692E72"/>
    <w:rsid w:val="00694242"/>
    <w:rsid w:val="006952B5"/>
    <w:rsid w:val="00696007"/>
    <w:rsid w:val="00696B02"/>
    <w:rsid w:val="006A1028"/>
    <w:rsid w:val="006A27FC"/>
    <w:rsid w:val="006A50A8"/>
    <w:rsid w:val="006A563D"/>
    <w:rsid w:val="006A61BC"/>
    <w:rsid w:val="006A62D9"/>
    <w:rsid w:val="006A7907"/>
    <w:rsid w:val="006B04F2"/>
    <w:rsid w:val="006B0AD2"/>
    <w:rsid w:val="006B3905"/>
    <w:rsid w:val="006B3AE4"/>
    <w:rsid w:val="006B3CA2"/>
    <w:rsid w:val="006B4166"/>
    <w:rsid w:val="006B4DA9"/>
    <w:rsid w:val="006B5BB5"/>
    <w:rsid w:val="006B7106"/>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044F"/>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2126"/>
    <w:rsid w:val="006F3F3B"/>
    <w:rsid w:val="006F3F44"/>
    <w:rsid w:val="006F6E48"/>
    <w:rsid w:val="006F7241"/>
    <w:rsid w:val="006F7B0F"/>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2DA"/>
    <w:rsid w:val="00717835"/>
    <w:rsid w:val="00717D44"/>
    <w:rsid w:val="007204A7"/>
    <w:rsid w:val="00720EDF"/>
    <w:rsid w:val="00721E42"/>
    <w:rsid w:val="007226F3"/>
    <w:rsid w:val="00722FFF"/>
    <w:rsid w:val="007237E4"/>
    <w:rsid w:val="00723919"/>
    <w:rsid w:val="00725119"/>
    <w:rsid w:val="00726144"/>
    <w:rsid w:val="00726182"/>
    <w:rsid w:val="007265AA"/>
    <w:rsid w:val="00727322"/>
    <w:rsid w:val="00727AF4"/>
    <w:rsid w:val="00731939"/>
    <w:rsid w:val="0073389D"/>
    <w:rsid w:val="00733F9C"/>
    <w:rsid w:val="007346D6"/>
    <w:rsid w:val="00734A9C"/>
    <w:rsid w:val="00735236"/>
    <w:rsid w:val="00735971"/>
    <w:rsid w:val="007363F0"/>
    <w:rsid w:val="00736962"/>
    <w:rsid w:val="00737A01"/>
    <w:rsid w:val="00737E56"/>
    <w:rsid w:val="007419AB"/>
    <w:rsid w:val="00741F4D"/>
    <w:rsid w:val="00745244"/>
    <w:rsid w:val="007455BF"/>
    <w:rsid w:val="00747278"/>
    <w:rsid w:val="00747831"/>
    <w:rsid w:val="0074793F"/>
    <w:rsid w:val="00750B1C"/>
    <w:rsid w:val="007526CE"/>
    <w:rsid w:val="00752856"/>
    <w:rsid w:val="00752F85"/>
    <w:rsid w:val="0075338C"/>
    <w:rsid w:val="00754776"/>
    <w:rsid w:val="00754896"/>
    <w:rsid w:val="0075606C"/>
    <w:rsid w:val="0076161D"/>
    <w:rsid w:val="00762AED"/>
    <w:rsid w:val="00762C65"/>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0F84"/>
    <w:rsid w:val="007B1E91"/>
    <w:rsid w:val="007B2A78"/>
    <w:rsid w:val="007B364C"/>
    <w:rsid w:val="007B3B45"/>
    <w:rsid w:val="007B3FE9"/>
    <w:rsid w:val="007B497F"/>
    <w:rsid w:val="007B49E1"/>
    <w:rsid w:val="007B54F9"/>
    <w:rsid w:val="007B5DAA"/>
    <w:rsid w:val="007B61D2"/>
    <w:rsid w:val="007B6E07"/>
    <w:rsid w:val="007C0CEA"/>
    <w:rsid w:val="007C16D2"/>
    <w:rsid w:val="007C1E41"/>
    <w:rsid w:val="007C24D6"/>
    <w:rsid w:val="007C2EED"/>
    <w:rsid w:val="007C3B8C"/>
    <w:rsid w:val="007C3DD4"/>
    <w:rsid w:val="007C43A2"/>
    <w:rsid w:val="007C5583"/>
    <w:rsid w:val="007C6648"/>
    <w:rsid w:val="007C66D3"/>
    <w:rsid w:val="007C675D"/>
    <w:rsid w:val="007C6B8E"/>
    <w:rsid w:val="007D03BF"/>
    <w:rsid w:val="007D070C"/>
    <w:rsid w:val="007D0C42"/>
    <w:rsid w:val="007D1FDF"/>
    <w:rsid w:val="007D4E72"/>
    <w:rsid w:val="007D5352"/>
    <w:rsid w:val="007D5FF0"/>
    <w:rsid w:val="007D631A"/>
    <w:rsid w:val="007E0A68"/>
    <w:rsid w:val="007E14C1"/>
    <w:rsid w:val="007E2B3A"/>
    <w:rsid w:val="007E2FAE"/>
    <w:rsid w:val="007E358F"/>
    <w:rsid w:val="007E47DD"/>
    <w:rsid w:val="007E4ADE"/>
    <w:rsid w:val="007E4F01"/>
    <w:rsid w:val="007F01E9"/>
    <w:rsid w:val="007F2395"/>
    <w:rsid w:val="007F3B91"/>
    <w:rsid w:val="007F51BE"/>
    <w:rsid w:val="007F6AE6"/>
    <w:rsid w:val="007F7591"/>
    <w:rsid w:val="007F7662"/>
    <w:rsid w:val="007F7A98"/>
    <w:rsid w:val="007F7F35"/>
    <w:rsid w:val="00800E67"/>
    <w:rsid w:val="008014BD"/>
    <w:rsid w:val="0080273E"/>
    <w:rsid w:val="00802A75"/>
    <w:rsid w:val="00803086"/>
    <w:rsid w:val="008030B6"/>
    <w:rsid w:val="008061BD"/>
    <w:rsid w:val="008116BB"/>
    <w:rsid w:val="008130C7"/>
    <w:rsid w:val="00813453"/>
    <w:rsid w:val="008135BF"/>
    <w:rsid w:val="0081404E"/>
    <w:rsid w:val="00814147"/>
    <w:rsid w:val="008146A3"/>
    <w:rsid w:val="00814E2E"/>
    <w:rsid w:val="008156A3"/>
    <w:rsid w:val="00817D45"/>
    <w:rsid w:val="008211E0"/>
    <w:rsid w:val="00821278"/>
    <w:rsid w:val="00822F7D"/>
    <w:rsid w:val="0082319D"/>
    <w:rsid w:val="008248CC"/>
    <w:rsid w:val="00824951"/>
    <w:rsid w:val="00825756"/>
    <w:rsid w:val="00825787"/>
    <w:rsid w:val="0082598C"/>
    <w:rsid w:val="00826084"/>
    <w:rsid w:val="008268E9"/>
    <w:rsid w:val="00827960"/>
    <w:rsid w:val="00827D13"/>
    <w:rsid w:val="0083285E"/>
    <w:rsid w:val="00832C9F"/>
    <w:rsid w:val="00832CA8"/>
    <w:rsid w:val="008334FA"/>
    <w:rsid w:val="00834891"/>
    <w:rsid w:val="00834D1B"/>
    <w:rsid w:val="00834FAB"/>
    <w:rsid w:val="0083542E"/>
    <w:rsid w:val="008362F4"/>
    <w:rsid w:val="00841112"/>
    <w:rsid w:val="008418E3"/>
    <w:rsid w:val="008420CB"/>
    <w:rsid w:val="00842882"/>
    <w:rsid w:val="0084458C"/>
    <w:rsid w:val="008447A3"/>
    <w:rsid w:val="0084500A"/>
    <w:rsid w:val="008452E1"/>
    <w:rsid w:val="00845D3F"/>
    <w:rsid w:val="00846B9E"/>
    <w:rsid w:val="00847D1C"/>
    <w:rsid w:val="00850A2A"/>
    <w:rsid w:val="008518E7"/>
    <w:rsid w:val="00851C3A"/>
    <w:rsid w:val="00852558"/>
    <w:rsid w:val="008545C7"/>
    <w:rsid w:val="00854D07"/>
    <w:rsid w:val="0085513F"/>
    <w:rsid w:val="008574A1"/>
    <w:rsid w:val="00861029"/>
    <w:rsid w:val="00861D01"/>
    <w:rsid w:val="00862A06"/>
    <w:rsid w:val="00863A82"/>
    <w:rsid w:val="00864958"/>
    <w:rsid w:val="00864C94"/>
    <w:rsid w:val="00864D32"/>
    <w:rsid w:val="008657EE"/>
    <w:rsid w:val="008663C9"/>
    <w:rsid w:val="00866FBA"/>
    <w:rsid w:val="008676A9"/>
    <w:rsid w:val="0086771F"/>
    <w:rsid w:val="0087077C"/>
    <w:rsid w:val="00870E02"/>
    <w:rsid w:val="00870F4B"/>
    <w:rsid w:val="008713ED"/>
    <w:rsid w:val="0087162B"/>
    <w:rsid w:val="00872D8F"/>
    <w:rsid w:val="00873196"/>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5929"/>
    <w:rsid w:val="008A6448"/>
    <w:rsid w:val="008A655E"/>
    <w:rsid w:val="008A6D64"/>
    <w:rsid w:val="008A72A0"/>
    <w:rsid w:val="008B27A8"/>
    <w:rsid w:val="008B4FDA"/>
    <w:rsid w:val="008B5A82"/>
    <w:rsid w:val="008B6C7D"/>
    <w:rsid w:val="008B6C92"/>
    <w:rsid w:val="008B7504"/>
    <w:rsid w:val="008C0262"/>
    <w:rsid w:val="008C1626"/>
    <w:rsid w:val="008C2F36"/>
    <w:rsid w:val="008C3BA4"/>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E0F0F"/>
    <w:rsid w:val="008E1F72"/>
    <w:rsid w:val="008E2DB3"/>
    <w:rsid w:val="008E6CB0"/>
    <w:rsid w:val="008E746F"/>
    <w:rsid w:val="008E7EF4"/>
    <w:rsid w:val="008F1CF1"/>
    <w:rsid w:val="008F1DA3"/>
    <w:rsid w:val="008F2F5F"/>
    <w:rsid w:val="008F396E"/>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0F71"/>
    <w:rsid w:val="00912257"/>
    <w:rsid w:val="00914FA0"/>
    <w:rsid w:val="009163AD"/>
    <w:rsid w:val="00916E78"/>
    <w:rsid w:val="009171DF"/>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3352"/>
    <w:rsid w:val="009457C7"/>
    <w:rsid w:val="009511B3"/>
    <w:rsid w:val="00951A4A"/>
    <w:rsid w:val="00952228"/>
    <w:rsid w:val="009525D1"/>
    <w:rsid w:val="009526AD"/>
    <w:rsid w:val="00953085"/>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0496"/>
    <w:rsid w:val="00981676"/>
    <w:rsid w:val="00981D83"/>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E4E"/>
    <w:rsid w:val="009A7E8D"/>
    <w:rsid w:val="009B0399"/>
    <w:rsid w:val="009B0AE2"/>
    <w:rsid w:val="009B14FB"/>
    <w:rsid w:val="009B202E"/>
    <w:rsid w:val="009B3137"/>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426"/>
    <w:rsid w:val="009C7BC4"/>
    <w:rsid w:val="009C7C7C"/>
    <w:rsid w:val="009D1083"/>
    <w:rsid w:val="009D1189"/>
    <w:rsid w:val="009D2B6D"/>
    <w:rsid w:val="009D3951"/>
    <w:rsid w:val="009D45FB"/>
    <w:rsid w:val="009D5764"/>
    <w:rsid w:val="009D59E3"/>
    <w:rsid w:val="009D5A5E"/>
    <w:rsid w:val="009D7191"/>
    <w:rsid w:val="009D7C88"/>
    <w:rsid w:val="009E2060"/>
    <w:rsid w:val="009E2832"/>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3C7F"/>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FE1"/>
    <w:rsid w:val="00A5288C"/>
    <w:rsid w:val="00A537BF"/>
    <w:rsid w:val="00A53B04"/>
    <w:rsid w:val="00A53E9F"/>
    <w:rsid w:val="00A546EA"/>
    <w:rsid w:val="00A54E43"/>
    <w:rsid w:val="00A5530D"/>
    <w:rsid w:val="00A55C24"/>
    <w:rsid w:val="00A56BB5"/>
    <w:rsid w:val="00A5719A"/>
    <w:rsid w:val="00A57B5D"/>
    <w:rsid w:val="00A62070"/>
    <w:rsid w:val="00A6261D"/>
    <w:rsid w:val="00A63A0B"/>
    <w:rsid w:val="00A65DD0"/>
    <w:rsid w:val="00A66CDC"/>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0643"/>
    <w:rsid w:val="00A923C0"/>
    <w:rsid w:val="00A937FD"/>
    <w:rsid w:val="00A93960"/>
    <w:rsid w:val="00A94437"/>
    <w:rsid w:val="00A948EE"/>
    <w:rsid w:val="00A959C3"/>
    <w:rsid w:val="00A95D5E"/>
    <w:rsid w:val="00A96355"/>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E66"/>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30C"/>
    <w:rsid w:val="00B2581E"/>
    <w:rsid w:val="00B269F2"/>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AFA"/>
    <w:rsid w:val="00B50EE0"/>
    <w:rsid w:val="00B53482"/>
    <w:rsid w:val="00B5409A"/>
    <w:rsid w:val="00B5592C"/>
    <w:rsid w:val="00B56057"/>
    <w:rsid w:val="00B57008"/>
    <w:rsid w:val="00B601C3"/>
    <w:rsid w:val="00B603B2"/>
    <w:rsid w:val="00B606F8"/>
    <w:rsid w:val="00B60994"/>
    <w:rsid w:val="00B60D92"/>
    <w:rsid w:val="00B6293B"/>
    <w:rsid w:val="00B63237"/>
    <w:rsid w:val="00B63755"/>
    <w:rsid w:val="00B65555"/>
    <w:rsid w:val="00B674B0"/>
    <w:rsid w:val="00B67B69"/>
    <w:rsid w:val="00B67FFC"/>
    <w:rsid w:val="00B70CD2"/>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84D"/>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5BBB"/>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66CC"/>
    <w:rsid w:val="00BF7921"/>
    <w:rsid w:val="00C01037"/>
    <w:rsid w:val="00C03F72"/>
    <w:rsid w:val="00C04088"/>
    <w:rsid w:val="00C059E3"/>
    <w:rsid w:val="00C07870"/>
    <w:rsid w:val="00C07D39"/>
    <w:rsid w:val="00C07E1A"/>
    <w:rsid w:val="00C1056C"/>
    <w:rsid w:val="00C12032"/>
    <w:rsid w:val="00C1242C"/>
    <w:rsid w:val="00C125C6"/>
    <w:rsid w:val="00C12B09"/>
    <w:rsid w:val="00C13972"/>
    <w:rsid w:val="00C15623"/>
    <w:rsid w:val="00C16469"/>
    <w:rsid w:val="00C16EF6"/>
    <w:rsid w:val="00C207A1"/>
    <w:rsid w:val="00C20F8C"/>
    <w:rsid w:val="00C21B10"/>
    <w:rsid w:val="00C227F7"/>
    <w:rsid w:val="00C23B6A"/>
    <w:rsid w:val="00C24287"/>
    <w:rsid w:val="00C261B5"/>
    <w:rsid w:val="00C2620B"/>
    <w:rsid w:val="00C26236"/>
    <w:rsid w:val="00C2735D"/>
    <w:rsid w:val="00C27D32"/>
    <w:rsid w:val="00C305A0"/>
    <w:rsid w:val="00C30CE3"/>
    <w:rsid w:val="00C31587"/>
    <w:rsid w:val="00C32855"/>
    <w:rsid w:val="00C33932"/>
    <w:rsid w:val="00C359D4"/>
    <w:rsid w:val="00C372C0"/>
    <w:rsid w:val="00C410C8"/>
    <w:rsid w:val="00C41509"/>
    <w:rsid w:val="00C41F9F"/>
    <w:rsid w:val="00C42D86"/>
    <w:rsid w:val="00C431A0"/>
    <w:rsid w:val="00C4462E"/>
    <w:rsid w:val="00C44DA5"/>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2359"/>
    <w:rsid w:val="00C949F9"/>
    <w:rsid w:val="00C9661D"/>
    <w:rsid w:val="00C977C0"/>
    <w:rsid w:val="00CA06B3"/>
    <w:rsid w:val="00CA0F77"/>
    <w:rsid w:val="00CA1177"/>
    <w:rsid w:val="00CA22F9"/>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429"/>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3E5D"/>
    <w:rsid w:val="00CD5032"/>
    <w:rsid w:val="00CD5896"/>
    <w:rsid w:val="00CD5966"/>
    <w:rsid w:val="00CD78F6"/>
    <w:rsid w:val="00CE162F"/>
    <w:rsid w:val="00CE30E7"/>
    <w:rsid w:val="00CE3B29"/>
    <w:rsid w:val="00CE4242"/>
    <w:rsid w:val="00CE43BE"/>
    <w:rsid w:val="00CE4633"/>
    <w:rsid w:val="00CE4E45"/>
    <w:rsid w:val="00CE4F8E"/>
    <w:rsid w:val="00CE5659"/>
    <w:rsid w:val="00CE582F"/>
    <w:rsid w:val="00CE632C"/>
    <w:rsid w:val="00CE6333"/>
    <w:rsid w:val="00CE73EE"/>
    <w:rsid w:val="00CF107F"/>
    <w:rsid w:val="00CF1D89"/>
    <w:rsid w:val="00CF2339"/>
    <w:rsid w:val="00CF419C"/>
    <w:rsid w:val="00CF43CB"/>
    <w:rsid w:val="00CF5010"/>
    <w:rsid w:val="00CF6BB6"/>
    <w:rsid w:val="00CF771F"/>
    <w:rsid w:val="00D01D0E"/>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5FE6"/>
    <w:rsid w:val="00D26CA6"/>
    <w:rsid w:val="00D27132"/>
    <w:rsid w:val="00D30D32"/>
    <w:rsid w:val="00D316C3"/>
    <w:rsid w:val="00D318FA"/>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47AD3"/>
    <w:rsid w:val="00D503B4"/>
    <w:rsid w:val="00D505F2"/>
    <w:rsid w:val="00D52126"/>
    <w:rsid w:val="00D52E08"/>
    <w:rsid w:val="00D53122"/>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0D5C"/>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371"/>
    <w:rsid w:val="00DA6427"/>
    <w:rsid w:val="00DA6447"/>
    <w:rsid w:val="00DB0360"/>
    <w:rsid w:val="00DB05E7"/>
    <w:rsid w:val="00DB06AA"/>
    <w:rsid w:val="00DB0AC2"/>
    <w:rsid w:val="00DB0D7A"/>
    <w:rsid w:val="00DB16DB"/>
    <w:rsid w:val="00DB2905"/>
    <w:rsid w:val="00DB2A07"/>
    <w:rsid w:val="00DB4E86"/>
    <w:rsid w:val="00DB60FE"/>
    <w:rsid w:val="00DB6BB6"/>
    <w:rsid w:val="00DB72BE"/>
    <w:rsid w:val="00DB7676"/>
    <w:rsid w:val="00DC03C2"/>
    <w:rsid w:val="00DC069F"/>
    <w:rsid w:val="00DC0D4B"/>
    <w:rsid w:val="00DC1910"/>
    <w:rsid w:val="00DC27CC"/>
    <w:rsid w:val="00DC3394"/>
    <w:rsid w:val="00DC376D"/>
    <w:rsid w:val="00DC61A9"/>
    <w:rsid w:val="00DC655D"/>
    <w:rsid w:val="00DC6717"/>
    <w:rsid w:val="00DD0418"/>
    <w:rsid w:val="00DD0D68"/>
    <w:rsid w:val="00DD189D"/>
    <w:rsid w:val="00DD1BA4"/>
    <w:rsid w:val="00DD3C59"/>
    <w:rsid w:val="00DD452F"/>
    <w:rsid w:val="00DD494D"/>
    <w:rsid w:val="00DD4AA4"/>
    <w:rsid w:val="00DD5EBC"/>
    <w:rsid w:val="00DD7122"/>
    <w:rsid w:val="00DD71FD"/>
    <w:rsid w:val="00DE0BBC"/>
    <w:rsid w:val="00DE2407"/>
    <w:rsid w:val="00DE4393"/>
    <w:rsid w:val="00DE5457"/>
    <w:rsid w:val="00DE642E"/>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636D"/>
    <w:rsid w:val="00E0742D"/>
    <w:rsid w:val="00E07EF3"/>
    <w:rsid w:val="00E11A57"/>
    <w:rsid w:val="00E134BA"/>
    <w:rsid w:val="00E135D9"/>
    <w:rsid w:val="00E1367D"/>
    <w:rsid w:val="00E13FF4"/>
    <w:rsid w:val="00E14242"/>
    <w:rsid w:val="00E14E78"/>
    <w:rsid w:val="00E15B74"/>
    <w:rsid w:val="00E206B0"/>
    <w:rsid w:val="00E2135B"/>
    <w:rsid w:val="00E21AC8"/>
    <w:rsid w:val="00E21B4A"/>
    <w:rsid w:val="00E21EC4"/>
    <w:rsid w:val="00E22DA1"/>
    <w:rsid w:val="00E24F13"/>
    <w:rsid w:val="00E26B1C"/>
    <w:rsid w:val="00E26B6D"/>
    <w:rsid w:val="00E2798A"/>
    <w:rsid w:val="00E30041"/>
    <w:rsid w:val="00E3034A"/>
    <w:rsid w:val="00E3106F"/>
    <w:rsid w:val="00E326F1"/>
    <w:rsid w:val="00E336CF"/>
    <w:rsid w:val="00E34064"/>
    <w:rsid w:val="00E34295"/>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409"/>
    <w:rsid w:val="00E76B84"/>
    <w:rsid w:val="00E76F7C"/>
    <w:rsid w:val="00E7755C"/>
    <w:rsid w:val="00E81019"/>
    <w:rsid w:val="00E8134E"/>
    <w:rsid w:val="00E81D64"/>
    <w:rsid w:val="00E829CA"/>
    <w:rsid w:val="00E82B50"/>
    <w:rsid w:val="00E8327C"/>
    <w:rsid w:val="00E8414F"/>
    <w:rsid w:val="00E84AF2"/>
    <w:rsid w:val="00E8597D"/>
    <w:rsid w:val="00E86102"/>
    <w:rsid w:val="00E861C4"/>
    <w:rsid w:val="00E8630A"/>
    <w:rsid w:val="00E8637F"/>
    <w:rsid w:val="00E8704B"/>
    <w:rsid w:val="00E87C70"/>
    <w:rsid w:val="00E90129"/>
    <w:rsid w:val="00E913A8"/>
    <w:rsid w:val="00E935CD"/>
    <w:rsid w:val="00E947AC"/>
    <w:rsid w:val="00E958ED"/>
    <w:rsid w:val="00E959F0"/>
    <w:rsid w:val="00E97346"/>
    <w:rsid w:val="00EA04BD"/>
    <w:rsid w:val="00EA11E8"/>
    <w:rsid w:val="00EA12B8"/>
    <w:rsid w:val="00EA2365"/>
    <w:rsid w:val="00EA247C"/>
    <w:rsid w:val="00EA248B"/>
    <w:rsid w:val="00EA251C"/>
    <w:rsid w:val="00EA30A8"/>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331"/>
    <w:rsid w:val="00EC07F1"/>
    <w:rsid w:val="00EC1772"/>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D6A0E"/>
    <w:rsid w:val="00EE080E"/>
    <w:rsid w:val="00EE0CF2"/>
    <w:rsid w:val="00EE2601"/>
    <w:rsid w:val="00EE2919"/>
    <w:rsid w:val="00EE37FE"/>
    <w:rsid w:val="00EE387B"/>
    <w:rsid w:val="00EE39D1"/>
    <w:rsid w:val="00EE5FFA"/>
    <w:rsid w:val="00EE742E"/>
    <w:rsid w:val="00EF0F82"/>
    <w:rsid w:val="00EF1583"/>
    <w:rsid w:val="00EF1B33"/>
    <w:rsid w:val="00EF22C0"/>
    <w:rsid w:val="00EF28D8"/>
    <w:rsid w:val="00EF4392"/>
    <w:rsid w:val="00EF4C72"/>
    <w:rsid w:val="00EF5030"/>
    <w:rsid w:val="00EF5C9C"/>
    <w:rsid w:val="00F005C6"/>
    <w:rsid w:val="00F00888"/>
    <w:rsid w:val="00F00BB9"/>
    <w:rsid w:val="00F00F2D"/>
    <w:rsid w:val="00F0115F"/>
    <w:rsid w:val="00F01B4F"/>
    <w:rsid w:val="00F0229C"/>
    <w:rsid w:val="00F0292D"/>
    <w:rsid w:val="00F05539"/>
    <w:rsid w:val="00F05698"/>
    <w:rsid w:val="00F05ADC"/>
    <w:rsid w:val="00F062AF"/>
    <w:rsid w:val="00F06B72"/>
    <w:rsid w:val="00F105D5"/>
    <w:rsid w:val="00F1150B"/>
    <w:rsid w:val="00F1218D"/>
    <w:rsid w:val="00F12841"/>
    <w:rsid w:val="00F13A21"/>
    <w:rsid w:val="00F1547D"/>
    <w:rsid w:val="00F1591E"/>
    <w:rsid w:val="00F161E3"/>
    <w:rsid w:val="00F164D4"/>
    <w:rsid w:val="00F16E77"/>
    <w:rsid w:val="00F2297C"/>
    <w:rsid w:val="00F2441B"/>
    <w:rsid w:val="00F248ED"/>
    <w:rsid w:val="00F24974"/>
    <w:rsid w:val="00F2523E"/>
    <w:rsid w:val="00F25D42"/>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CB9"/>
    <w:rsid w:val="00F733C3"/>
    <w:rsid w:val="00F73574"/>
    <w:rsid w:val="00F73ABE"/>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0612"/>
    <w:rsid w:val="00FA2180"/>
    <w:rsid w:val="00FA2790"/>
    <w:rsid w:val="00FA340D"/>
    <w:rsid w:val="00FA353C"/>
    <w:rsid w:val="00FA392C"/>
    <w:rsid w:val="00FA3E2D"/>
    <w:rsid w:val="00FA4304"/>
    <w:rsid w:val="00FA456F"/>
    <w:rsid w:val="00FA5917"/>
    <w:rsid w:val="00FA5995"/>
    <w:rsid w:val="00FA6BA4"/>
    <w:rsid w:val="00FB0C69"/>
    <w:rsid w:val="00FB6006"/>
    <w:rsid w:val="00FB62F8"/>
    <w:rsid w:val="00FB6AF0"/>
    <w:rsid w:val="00FB752D"/>
    <w:rsid w:val="00FC02E9"/>
    <w:rsid w:val="00FC1FDA"/>
    <w:rsid w:val="00FC2AB2"/>
    <w:rsid w:val="00FC4090"/>
    <w:rsid w:val="00FC46E5"/>
    <w:rsid w:val="00FC5BEF"/>
    <w:rsid w:val="00FC5E47"/>
    <w:rsid w:val="00FC68DB"/>
    <w:rsid w:val="00FC75D0"/>
    <w:rsid w:val="00FD1139"/>
    <w:rsid w:val="00FD11C9"/>
    <w:rsid w:val="00FD5C2E"/>
    <w:rsid w:val="00FD65D3"/>
    <w:rsid w:val="00FD7180"/>
    <w:rsid w:val="00FD7E15"/>
    <w:rsid w:val="00FE01AC"/>
    <w:rsid w:val="00FE0D99"/>
    <w:rsid w:val="00FE31EE"/>
    <w:rsid w:val="00FE482D"/>
    <w:rsid w:val="00FE50D6"/>
    <w:rsid w:val="00FE5F2D"/>
    <w:rsid w:val="00FE66DC"/>
    <w:rsid w:val="00FF1E0D"/>
    <w:rsid w:val="00FF2548"/>
    <w:rsid w:val="00FF2627"/>
    <w:rsid w:val="00FF3255"/>
    <w:rsid w:val="00FF3869"/>
    <w:rsid w:val="00FF3992"/>
    <w:rsid w:val="00FF3DA9"/>
    <w:rsid w:val="00FF4261"/>
    <w:rsid w:val="00FF4D5F"/>
    <w:rsid w:val="00FF4F65"/>
    <w:rsid w:val="00FF52EF"/>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250623">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559948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15741271">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4673167">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108987">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3621043">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4503696">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2993074">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151333">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161039">
      <w:bodyDiv w:val="1"/>
      <w:marLeft w:val="0"/>
      <w:marRight w:val="0"/>
      <w:marTop w:val="0"/>
      <w:marBottom w:val="0"/>
      <w:divBdr>
        <w:top w:val="none" w:sz="0" w:space="0" w:color="auto"/>
        <w:left w:val="none" w:sz="0" w:space="0" w:color="auto"/>
        <w:bottom w:val="none" w:sz="0" w:space="0" w:color="auto"/>
        <w:right w:val="none" w:sz="0" w:space="0" w:color="auto"/>
      </w:divBdr>
    </w:div>
    <w:div w:id="53430960">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5979506">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634693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1243009">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265172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841632">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211031">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0632864">
      <w:bodyDiv w:val="1"/>
      <w:marLeft w:val="0"/>
      <w:marRight w:val="0"/>
      <w:marTop w:val="0"/>
      <w:marBottom w:val="0"/>
      <w:divBdr>
        <w:top w:val="none" w:sz="0" w:space="0" w:color="auto"/>
        <w:left w:val="none" w:sz="0" w:space="0" w:color="auto"/>
        <w:bottom w:val="none" w:sz="0" w:space="0" w:color="auto"/>
        <w:right w:val="none" w:sz="0" w:space="0" w:color="auto"/>
      </w:divBdr>
    </w:div>
    <w:div w:id="111436588">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031387">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161614">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555542">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022183">
      <w:bodyDiv w:val="1"/>
      <w:marLeft w:val="0"/>
      <w:marRight w:val="0"/>
      <w:marTop w:val="0"/>
      <w:marBottom w:val="0"/>
      <w:divBdr>
        <w:top w:val="none" w:sz="0" w:space="0" w:color="auto"/>
        <w:left w:val="none" w:sz="0" w:space="0" w:color="auto"/>
        <w:bottom w:val="none" w:sz="0" w:space="0" w:color="auto"/>
        <w:right w:val="none" w:sz="0" w:space="0" w:color="auto"/>
      </w:divBdr>
    </w:div>
    <w:div w:id="132069395">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5783757">
      <w:bodyDiv w:val="1"/>
      <w:marLeft w:val="0"/>
      <w:marRight w:val="0"/>
      <w:marTop w:val="0"/>
      <w:marBottom w:val="0"/>
      <w:divBdr>
        <w:top w:val="none" w:sz="0" w:space="0" w:color="auto"/>
        <w:left w:val="none" w:sz="0" w:space="0" w:color="auto"/>
        <w:bottom w:val="none" w:sz="0" w:space="0" w:color="auto"/>
        <w:right w:val="none" w:sz="0" w:space="0" w:color="auto"/>
      </w:divBdr>
    </w:div>
    <w:div w:id="146091008">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7958710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4292760">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570027">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342456">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2615826">
      <w:bodyDiv w:val="1"/>
      <w:marLeft w:val="0"/>
      <w:marRight w:val="0"/>
      <w:marTop w:val="0"/>
      <w:marBottom w:val="0"/>
      <w:divBdr>
        <w:top w:val="none" w:sz="0" w:space="0" w:color="auto"/>
        <w:left w:val="none" w:sz="0" w:space="0" w:color="auto"/>
        <w:bottom w:val="none" w:sz="0" w:space="0" w:color="auto"/>
        <w:right w:val="none" w:sz="0" w:space="0" w:color="auto"/>
      </w:divBdr>
    </w:div>
    <w:div w:id="192891513">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4580923">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5801882">
      <w:bodyDiv w:val="1"/>
      <w:marLeft w:val="0"/>
      <w:marRight w:val="0"/>
      <w:marTop w:val="0"/>
      <w:marBottom w:val="0"/>
      <w:divBdr>
        <w:top w:val="none" w:sz="0" w:space="0" w:color="auto"/>
        <w:left w:val="none" w:sz="0" w:space="0" w:color="auto"/>
        <w:bottom w:val="none" w:sz="0" w:space="0" w:color="auto"/>
        <w:right w:val="none" w:sz="0" w:space="0" w:color="auto"/>
      </w:divBdr>
    </w:div>
    <w:div w:id="205874152">
      <w:bodyDiv w:val="1"/>
      <w:marLeft w:val="0"/>
      <w:marRight w:val="0"/>
      <w:marTop w:val="0"/>
      <w:marBottom w:val="0"/>
      <w:divBdr>
        <w:top w:val="none" w:sz="0" w:space="0" w:color="auto"/>
        <w:left w:val="none" w:sz="0" w:space="0" w:color="auto"/>
        <w:bottom w:val="none" w:sz="0" w:space="0" w:color="auto"/>
        <w:right w:val="none" w:sz="0" w:space="0" w:color="auto"/>
      </w:divBdr>
    </w:div>
    <w:div w:id="208538373">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0599479">
      <w:bodyDiv w:val="1"/>
      <w:marLeft w:val="0"/>
      <w:marRight w:val="0"/>
      <w:marTop w:val="0"/>
      <w:marBottom w:val="0"/>
      <w:divBdr>
        <w:top w:val="none" w:sz="0" w:space="0" w:color="auto"/>
        <w:left w:val="none" w:sz="0" w:space="0" w:color="auto"/>
        <w:bottom w:val="none" w:sz="0" w:space="0" w:color="auto"/>
        <w:right w:val="none" w:sz="0" w:space="0" w:color="auto"/>
      </w:divBdr>
    </w:div>
    <w:div w:id="220791770">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4417555">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730942">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103458">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072445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048603">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78413286">
      <w:bodyDiv w:val="1"/>
      <w:marLeft w:val="0"/>
      <w:marRight w:val="0"/>
      <w:marTop w:val="0"/>
      <w:marBottom w:val="0"/>
      <w:divBdr>
        <w:top w:val="none" w:sz="0" w:space="0" w:color="auto"/>
        <w:left w:val="none" w:sz="0" w:space="0" w:color="auto"/>
        <w:bottom w:val="none" w:sz="0" w:space="0" w:color="auto"/>
        <w:right w:val="none" w:sz="0" w:space="0" w:color="auto"/>
      </w:divBdr>
    </w:div>
    <w:div w:id="278687938">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3972470">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6908502">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856127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7539199">
      <w:bodyDiv w:val="1"/>
      <w:marLeft w:val="0"/>
      <w:marRight w:val="0"/>
      <w:marTop w:val="0"/>
      <w:marBottom w:val="0"/>
      <w:divBdr>
        <w:top w:val="none" w:sz="0" w:space="0" w:color="auto"/>
        <w:left w:val="none" w:sz="0" w:space="0" w:color="auto"/>
        <w:bottom w:val="none" w:sz="0" w:space="0" w:color="auto"/>
        <w:right w:val="none" w:sz="0" w:space="0" w:color="auto"/>
      </w:divBdr>
    </w:div>
    <w:div w:id="338240982">
      <w:bodyDiv w:val="1"/>
      <w:marLeft w:val="0"/>
      <w:marRight w:val="0"/>
      <w:marTop w:val="0"/>
      <w:marBottom w:val="0"/>
      <w:divBdr>
        <w:top w:val="none" w:sz="0" w:space="0" w:color="auto"/>
        <w:left w:val="none" w:sz="0" w:space="0" w:color="auto"/>
        <w:bottom w:val="none" w:sz="0" w:space="0" w:color="auto"/>
        <w:right w:val="none" w:sz="0" w:space="0" w:color="auto"/>
      </w:divBdr>
    </w:div>
    <w:div w:id="338505549">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374388">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8817797">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598444">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23331">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004765">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7729659">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89810963">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2120338">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5520">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395906189">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7271386">
      <w:bodyDiv w:val="1"/>
      <w:marLeft w:val="0"/>
      <w:marRight w:val="0"/>
      <w:marTop w:val="0"/>
      <w:marBottom w:val="0"/>
      <w:divBdr>
        <w:top w:val="none" w:sz="0" w:space="0" w:color="auto"/>
        <w:left w:val="none" w:sz="0" w:space="0" w:color="auto"/>
        <w:bottom w:val="none" w:sz="0" w:space="0" w:color="auto"/>
        <w:right w:val="none" w:sz="0" w:space="0" w:color="auto"/>
      </w:divBdr>
    </w:div>
    <w:div w:id="407577741">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08962980">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09430">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19835723">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5928495">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7411773">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15799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07394">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3712178">
      <w:bodyDiv w:val="1"/>
      <w:marLeft w:val="0"/>
      <w:marRight w:val="0"/>
      <w:marTop w:val="0"/>
      <w:marBottom w:val="0"/>
      <w:divBdr>
        <w:top w:val="none" w:sz="0" w:space="0" w:color="auto"/>
        <w:left w:val="none" w:sz="0" w:space="0" w:color="auto"/>
        <w:bottom w:val="none" w:sz="0" w:space="0" w:color="auto"/>
        <w:right w:val="none" w:sz="0" w:space="0" w:color="auto"/>
      </w:divBdr>
    </w:div>
    <w:div w:id="456144845">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3473072">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69323045">
      <w:bodyDiv w:val="1"/>
      <w:marLeft w:val="0"/>
      <w:marRight w:val="0"/>
      <w:marTop w:val="0"/>
      <w:marBottom w:val="0"/>
      <w:divBdr>
        <w:top w:val="none" w:sz="0" w:space="0" w:color="auto"/>
        <w:left w:val="none" w:sz="0" w:space="0" w:color="auto"/>
        <w:bottom w:val="none" w:sz="0" w:space="0" w:color="auto"/>
        <w:right w:val="none" w:sz="0" w:space="0" w:color="auto"/>
      </w:divBdr>
    </w:div>
    <w:div w:id="47009761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2741054">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555924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294535">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2525647">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5923545">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062331">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222416">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1943593">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252356">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4637637">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218785">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7936891">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838268">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103727">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276378">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497115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58251919">
      <w:bodyDiv w:val="1"/>
      <w:marLeft w:val="0"/>
      <w:marRight w:val="0"/>
      <w:marTop w:val="0"/>
      <w:marBottom w:val="0"/>
      <w:divBdr>
        <w:top w:val="none" w:sz="0" w:space="0" w:color="auto"/>
        <w:left w:val="none" w:sz="0" w:space="0" w:color="auto"/>
        <w:bottom w:val="none" w:sz="0" w:space="0" w:color="auto"/>
        <w:right w:val="none" w:sz="0" w:space="0" w:color="auto"/>
      </w:divBdr>
    </w:div>
    <w:div w:id="558446533">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69465819">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041454">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1398499">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37433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2999171">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6931378">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6640088">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3773965">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75221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5067060">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669082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8533608">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48217565">
      <w:bodyDiv w:val="1"/>
      <w:marLeft w:val="0"/>
      <w:marRight w:val="0"/>
      <w:marTop w:val="0"/>
      <w:marBottom w:val="0"/>
      <w:divBdr>
        <w:top w:val="none" w:sz="0" w:space="0" w:color="auto"/>
        <w:left w:val="none" w:sz="0" w:space="0" w:color="auto"/>
        <w:bottom w:val="none" w:sz="0" w:space="0" w:color="auto"/>
        <w:right w:val="none" w:sz="0" w:space="0" w:color="auto"/>
      </w:divBdr>
    </w:div>
    <w:div w:id="650136953">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11212">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5768920">
      <w:bodyDiv w:val="1"/>
      <w:marLeft w:val="0"/>
      <w:marRight w:val="0"/>
      <w:marTop w:val="0"/>
      <w:marBottom w:val="0"/>
      <w:divBdr>
        <w:top w:val="none" w:sz="0" w:space="0" w:color="auto"/>
        <w:left w:val="none" w:sz="0" w:space="0" w:color="auto"/>
        <w:bottom w:val="none" w:sz="0" w:space="0" w:color="auto"/>
        <w:right w:val="none" w:sz="0" w:space="0" w:color="auto"/>
      </w:divBdr>
    </w:div>
    <w:div w:id="658774748">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27576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151031">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7081530">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008685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459266">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3098824">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0939">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056489">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4258534">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587141">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678200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47263">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483952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157199">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2750854">
      <w:bodyDiv w:val="1"/>
      <w:marLeft w:val="0"/>
      <w:marRight w:val="0"/>
      <w:marTop w:val="0"/>
      <w:marBottom w:val="0"/>
      <w:divBdr>
        <w:top w:val="none" w:sz="0" w:space="0" w:color="auto"/>
        <w:left w:val="none" w:sz="0" w:space="0" w:color="auto"/>
        <w:bottom w:val="none" w:sz="0" w:space="0" w:color="auto"/>
        <w:right w:val="none" w:sz="0" w:space="0" w:color="auto"/>
      </w:divBdr>
    </w:div>
    <w:div w:id="773330307">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3050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77602582">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0957354">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2767056">
      <w:bodyDiv w:val="1"/>
      <w:marLeft w:val="0"/>
      <w:marRight w:val="0"/>
      <w:marTop w:val="0"/>
      <w:marBottom w:val="0"/>
      <w:divBdr>
        <w:top w:val="none" w:sz="0" w:space="0" w:color="auto"/>
        <w:left w:val="none" w:sz="0" w:space="0" w:color="auto"/>
        <w:bottom w:val="none" w:sz="0" w:space="0" w:color="auto"/>
        <w:right w:val="none" w:sz="0" w:space="0" w:color="auto"/>
      </w:divBdr>
    </w:div>
    <w:div w:id="78512334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189805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4935210">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361728">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8942122">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332305">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263710">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433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6631449">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1413487">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7618606">
      <w:bodyDiv w:val="1"/>
      <w:marLeft w:val="0"/>
      <w:marRight w:val="0"/>
      <w:marTop w:val="0"/>
      <w:marBottom w:val="0"/>
      <w:divBdr>
        <w:top w:val="none" w:sz="0" w:space="0" w:color="auto"/>
        <w:left w:val="none" w:sz="0" w:space="0" w:color="auto"/>
        <w:bottom w:val="none" w:sz="0" w:space="0" w:color="auto"/>
        <w:right w:val="none" w:sz="0" w:space="0" w:color="auto"/>
      </w:divBdr>
    </w:div>
    <w:div w:id="837647263">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138028">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423419">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8394572">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313351">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2984614">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4444031">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375695">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2676">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5003632">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076095">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280987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1698738">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110185">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603">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48785">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676057">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39488591">
      <w:bodyDiv w:val="1"/>
      <w:marLeft w:val="0"/>
      <w:marRight w:val="0"/>
      <w:marTop w:val="0"/>
      <w:marBottom w:val="0"/>
      <w:divBdr>
        <w:top w:val="none" w:sz="0" w:space="0" w:color="auto"/>
        <w:left w:val="none" w:sz="0" w:space="0" w:color="auto"/>
        <w:bottom w:val="none" w:sz="0" w:space="0" w:color="auto"/>
        <w:right w:val="none" w:sz="0" w:space="0" w:color="auto"/>
      </w:divBdr>
    </w:div>
    <w:div w:id="939990452">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1910691">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4658631">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320175">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081901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360742">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259047">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8492565">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384284">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422737">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45439">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6517824">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051862">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087101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335984">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5472">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999575016">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3973712">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58462">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529407">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1923982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2806170">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7242631">
      <w:bodyDiv w:val="1"/>
      <w:marLeft w:val="0"/>
      <w:marRight w:val="0"/>
      <w:marTop w:val="0"/>
      <w:marBottom w:val="0"/>
      <w:divBdr>
        <w:top w:val="none" w:sz="0" w:space="0" w:color="auto"/>
        <w:left w:val="none" w:sz="0" w:space="0" w:color="auto"/>
        <w:bottom w:val="none" w:sz="0" w:space="0" w:color="auto"/>
        <w:right w:val="none" w:sz="0" w:space="0" w:color="auto"/>
      </w:divBdr>
    </w:div>
    <w:div w:id="1037394236">
      <w:bodyDiv w:val="1"/>
      <w:marLeft w:val="0"/>
      <w:marRight w:val="0"/>
      <w:marTop w:val="0"/>
      <w:marBottom w:val="0"/>
      <w:divBdr>
        <w:top w:val="none" w:sz="0" w:space="0" w:color="auto"/>
        <w:left w:val="none" w:sz="0" w:space="0" w:color="auto"/>
        <w:bottom w:val="none" w:sz="0" w:space="0" w:color="auto"/>
        <w:right w:val="none" w:sz="0" w:space="0" w:color="auto"/>
      </w:divBdr>
    </w:div>
    <w:div w:id="103816705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8817609">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533355">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59859614">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3793964">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05464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643744">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03866">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099373989">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3112665">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08620498">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2629497">
      <w:bodyDiv w:val="1"/>
      <w:marLeft w:val="0"/>
      <w:marRight w:val="0"/>
      <w:marTop w:val="0"/>
      <w:marBottom w:val="0"/>
      <w:divBdr>
        <w:top w:val="none" w:sz="0" w:space="0" w:color="auto"/>
        <w:left w:val="none" w:sz="0" w:space="0" w:color="auto"/>
        <w:bottom w:val="none" w:sz="0" w:space="0" w:color="auto"/>
        <w:right w:val="none" w:sz="0" w:space="0" w:color="auto"/>
      </w:divBdr>
    </w:div>
    <w:div w:id="1114330809">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2571721">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3379692">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7629254">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29784718">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1457787">
      <w:bodyDiv w:val="1"/>
      <w:marLeft w:val="0"/>
      <w:marRight w:val="0"/>
      <w:marTop w:val="0"/>
      <w:marBottom w:val="0"/>
      <w:divBdr>
        <w:top w:val="none" w:sz="0" w:space="0" w:color="auto"/>
        <w:left w:val="none" w:sz="0" w:space="0" w:color="auto"/>
        <w:bottom w:val="none" w:sz="0" w:space="0" w:color="auto"/>
        <w:right w:val="none" w:sz="0" w:space="0" w:color="auto"/>
      </w:divBdr>
    </w:div>
    <w:div w:id="1141531465">
      <w:bodyDiv w:val="1"/>
      <w:marLeft w:val="0"/>
      <w:marRight w:val="0"/>
      <w:marTop w:val="0"/>
      <w:marBottom w:val="0"/>
      <w:divBdr>
        <w:top w:val="none" w:sz="0" w:space="0" w:color="auto"/>
        <w:left w:val="none" w:sz="0" w:space="0" w:color="auto"/>
        <w:bottom w:val="none" w:sz="0" w:space="0" w:color="auto"/>
        <w:right w:val="none" w:sz="0" w:space="0" w:color="auto"/>
      </w:divBdr>
    </w:div>
    <w:div w:id="1141924805">
      <w:bodyDiv w:val="1"/>
      <w:marLeft w:val="0"/>
      <w:marRight w:val="0"/>
      <w:marTop w:val="0"/>
      <w:marBottom w:val="0"/>
      <w:divBdr>
        <w:top w:val="none" w:sz="0" w:space="0" w:color="auto"/>
        <w:left w:val="none" w:sz="0" w:space="0" w:color="auto"/>
        <w:bottom w:val="none" w:sz="0" w:space="0" w:color="auto"/>
        <w:right w:val="none" w:sz="0" w:space="0" w:color="auto"/>
      </w:divBdr>
    </w:div>
    <w:div w:id="1142383869">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2692296">
      <w:bodyDiv w:val="1"/>
      <w:marLeft w:val="0"/>
      <w:marRight w:val="0"/>
      <w:marTop w:val="0"/>
      <w:marBottom w:val="0"/>
      <w:divBdr>
        <w:top w:val="none" w:sz="0" w:space="0" w:color="auto"/>
        <w:left w:val="none" w:sz="0" w:space="0" w:color="auto"/>
        <w:bottom w:val="none" w:sz="0" w:space="0" w:color="auto"/>
        <w:right w:val="none" w:sz="0" w:space="0" w:color="auto"/>
      </w:divBdr>
    </w:div>
    <w:div w:id="1142767809">
      <w:bodyDiv w:val="1"/>
      <w:marLeft w:val="0"/>
      <w:marRight w:val="0"/>
      <w:marTop w:val="0"/>
      <w:marBottom w:val="0"/>
      <w:divBdr>
        <w:top w:val="none" w:sz="0" w:space="0" w:color="auto"/>
        <w:left w:val="none" w:sz="0" w:space="0" w:color="auto"/>
        <w:bottom w:val="none" w:sz="0" w:space="0" w:color="auto"/>
        <w:right w:val="none" w:sz="0" w:space="0" w:color="auto"/>
      </w:divBdr>
    </w:div>
    <w:div w:id="1143039378">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583727">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647103">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252612">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3691385">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6186713">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0870837">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312671">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4825097">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365493">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0843743">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0362787">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1676901">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0700593">
      <w:bodyDiv w:val="1"/>
      <w:marLeft w:val="0"/>
      <w:marRight w:val="0"/>
      <w:marTop w:val="0"/>
      <w:marBottom w:val="0"/>
      <w:divBdr>
        <w:top w:val="none" w:sz="0" w:space="0" w:color="auto"/>
        <w:left w:val="none" w:sz="0" w:space="0" w:color="auto"/>
        <w:bottom w:val="none" w:sz="0" w:space="0" w:color="auto"/>
        <w:right w:val="none" w:sz="0" w:space="0" w:color="auto"/>
      </w:divBdr>
    </w:div>
    <w:div w:id="125084423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34982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89122635">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321941">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2596319">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7296834">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46015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025256">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141310">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5181426">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083913">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561325">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1419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2123170">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535698">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7732448">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0400847">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0149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19865">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203981">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323443">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053515">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4453143">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7825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3791387">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8714685">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0958168">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3979">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3984340">
      <w:bodyDiv w:val="1"/>
      <w:marLeft w:val="0"/>
      <w:marRight w:val="0"/>
      <w:marTop w:val="0"/>
      <w:marBottom w:val="0"/>
      <w:divBdr>
        <w:top w:val="none" w:sz="0" w:space="0" w:color="auto"/>
        <w:left w:val="none" w:sz="0" w:space="0" w:color="auto"/>
        <w:bottom w:val="none" w:sz="0" w:space="0" w:color="auto"/>
        <w:right w:val="none" w:sz="0" w:space="0" w:color="auto"/>
      </w:divBdr>
    </w:div>
    <w:div w:id="1476072375">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31922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3763282">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158010">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1213728">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587404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2671238">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29443899">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093283">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143408">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6875">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7590">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1989273">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7841524">
      <w:bodyDiv w:val="1"/>
      <w:marLeft w:val="0"/>
      <w:marRight w:val="0"/>
      <w:marTop w:val="0"/>
      <w:marBottom w:val="0"/>
      <w:divBdr>
        <w:top w:val="none" w:sz="0" w:space="0" w:color="auto"/>
        <w:left w:val="none" w:sz="0" w:space="0" w:color="auto"/>
        <w:bottom w:val="none" w:sz="0" w:space="0" w:color="auto"/>
        <w:right w:val="none" w:sz="0" w:space="0" w:color="auto"/>
      </w:divBdr>
    </w:div>
    <w:div w:id="1567913080">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073230">
      <w:bodyDiv w:val="1"/>
      <w:marLeft w:val="0"/>
      <w:marRight w:val="0"/>
      <w:marTop w:val="0"/>
      <w:marBottom w:val="0"/>
      <w:divBdr>
        <w:top w:val="none" w:sz="0" w:space="0" w:color="auto"/>
        <w:left w:val="none" w:sz="0" w:space="0" w:color="auto"/>
        <w:bottom w:val="none" w:sz="0" w:space="0" w:color="auto"/>
        <w:right w:val="none" w:sz="0" w:space="0" w:color="auto"/>
      </w:divBdr>
    </w:div>
    <w:div w:id="1569653048">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79752947">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178052">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7692311">
      <w:bodyDiv w:val="1"/>
      <w:marLeft w:val="0"/>
      <w:marRight w:val="0"/>
      <w:marTop w:val="0"/>
      <w:marBottom w:val="0"/>
      <w:divBdr>
        <w:top w:val="none" w:sz="0" w:space="0" w:color="auto"/>
        <w:left w:val="none" w:sz="0" w:space="0" w:color="auto"/>
        <w:bottom w:val="none" w:sz="0" w:space="0" w:color="auto"/>
        <w:right w:val="none" w:sz="0" w:space="0" w:color="auto"/>
      </w:divBdr>
    </w:div>
    <w:div w:id="1588028764">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4782829">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254678">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53336">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459239">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29790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0257655">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3614373">
      <w:bodyDiv w:val="1"/>
      <w:marLeft w:val="0"/>
      <w:marRight w:val="0"/>
      <w:marTop w:val="0"/>
      <w:marBottom w:val="0"/>
      <w:divBdr>
        <w:top w:val="none" w:sz="0" w:space="0" w:color="auto"/>
        <w:left w:val="none" w:sz="0" w:space="0" w:color="auto"/>
        <w:bottom w:val="none" w:sz="0" w:space="0" w:color="auto"/>
        <w:right w:val="none" w:sz="0" w:space="0" w:color="auto"/>
      </w:divBdr>
    </w:div>
    <w:div w:id="1624385136">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5844579">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2705532">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618028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23029">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39647238">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1643288">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19531">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8701780">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0938030">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4331879">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770491">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431613">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159078">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779903">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69484527">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1177516">
      <w:bodyDiv w:val="1"/>
      <w:marLeft w:val="0"/>
      <w:marRight w:val="0"/>
      <w:marTop w:val="0"/>
      <w:marBottom w:val="0"/>
      <w:divBdr>
        <w:top w:val="none" w:sz="0" w:space="0" w:color="auto"/>
        <w:left w:val="none" w:sz="0" w:space="0" w:color="auto"/>
        <w:bottom w:val="none" w:sz="0" w:space="0" w:color="auto"/>
        <w:right w:val="none" w:sz="0" w:space="0" w:color="auto"/>
      </w:divBdr>
    </w:div>
    <w:div w:id="1671591702">
      <w:bodyDiv w:val="1"/>
      <w:marLeft w:val="0"/>
      <w:marRight w:val="0"/>
      <w:marTop w:val="0"/>
      <w:marBottom w:val="0"/>
      <w:divBdr>
        <w:top w:val="none" w:sz="0" w:space="0" w:color="auto"/>
        <w:left w:val="none" w:sz="0" w:space="0" w:color="auto"/>
        <w:bottom w:val="none" w:sz="0" w:space="0" w:color="auto"/>
        <w:right w:val="none" w:sz="0" w:space="0" w:color="auto"/>
      </w:divBdr>
    </w:div>
    <w:div w:id="1671642017">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4794346">
      <w:bodyDiv w:val="1"/>
      <w:marLeft w:val="0"/>
      <w:marRight w:val="0"/>
      <w:marTop w:val="0"/>
      <w:marBottom w:val="0"/>
      <w:divBdr>
        <w:top w:val="none" w:sz="0" w:space="0" w:color="auto"/>
        <w:left w:val="none" w:sz="0" w:space="0" w:color="auto"/>
        <w:bottom w:val="none" w:sz="0" w:space="0" w:color="auto"/>
        <w:right w:val="none" w:sz="0" w:space="0" w:color="auto"/>
      </w:divBdr>
    </w:div>
    <w:div w:id="1675720158">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507189">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7244861">
      <w:bodyDiv w:val="1"/>
      <w:marLeft w:val="0"/>
      <w:marRight w:val="0"/>
      <w:marTop w:val="0"/>
      <w:marBottom w:val="0"/>
      <w:divBdr>
        <w:top w:val="none" w:sz="0" w:space="0" w:color="auto"/>
        <w:left w:val="none" w:sz="0" w:space="0" w:color="auto"/>
        <w:bottom w:val="none" w:sz="0" w:space="0" w:color="auto"/>
        <w:right w:val="none" w:sz="0" w:space="0" w:color="auto"/>
      </w:divBdr>
    </w:div>
    <w:div w:id="1687639116">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1639176">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7924610">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622629">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12223">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075533">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755543">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41485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3500905">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8854">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0976571">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176634">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6531">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68501722">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2236628">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22301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030331">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082314">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7794217">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408100">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3907395">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21901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27085468">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336705">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396679">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104373">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4399147">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51822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05714">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273615">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798701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29843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142440">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503725">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18175052">
      <w:bodyDiv w:val="1"/>
      <w:marLeft w:val="0"/>
      <w:marRight w:val="0"/>
      <w:marTop w:val="0"/>
      <w:marBottom w:val="0"/>
      <w:divBdr>
        <w:top w:val="none" w:sz="0" w:space="0" w:color="auto"/>
        <w:left w:val="none" w:sz="0" w:space="0" w:color="auto"/>
        <w:bottom w:val="none" w:sz="0" w:space="0" w:color="auto"/>
        <w:right w:val="none" w:sz="0" w:space="0" w:color="auto"/>
      </w:divBdr>
    </w:div>
    <w:div w:id="1918632771">
      <w:bodyDiv w:val="1"/>
      <w:marLeft w:val="0"/>
      <w:marRight w:val="0"/>
      <w:marTop w:val="0"/>
      <w:marBottom w:val="0"/>
      <w:divBdr>
        <w:top w:val="none" w:sz="0" w:space="0" w:color="auto"/>
        <w:left w:val="none" w:sz="0" w:space="0" w:color="auto"/>
        <w:bottom w:val="none" w:sz="0" w:space="0" w:color="auto"/>
        <w:right w:val="none" w:sz="0" w:space="0" w:color="auto"/>
      </w:divBdr>
    </w:div>
    <w:div w:id="1918861178">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853908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181326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007036">
      <w:bodyDiv w:val="1"/>
      <w:marLeft w:val="0"/>
      <w:marRight w:val="0"/>
      <w:marTop w:val="0"/>
      <w:marBottom w:val="0"/>
      <w:divBdr>
        <w:top w:val="none" w:sz="0" w:space="0" w:color="auto"/>
        <w:left w:val="none" w:sz="0" w:space="0" w:color="auto"/>
        <w:bottom w:val="none" w:sz="0" w:space="0" w:color="auto"/>
        <w:right w:val="none" w:sz="0" w:space="0" w:color="auto"/>
      </w:divBdr>
    </w:div>
    <w:div w:id="1933050989">
      <w:bodyDiv w:val="1"/>
      <w:marLeft w:val="0"/>
      <w:marRight w:val="0"/>
      <w:marTop w:val="0"/>
      <w:marBottom w:val="0"/>
      <w:divBdr>
        <w:top w:val="none" w:sz="0" w:space="0" w:color="auto"/>
        <w:left w:val="none" w:sz="0" w:space="0" w:color="auto"/>
        <w:bottom w:val="none" w:sz="0" w:space="0" w:color="auto"/>
        <w:right w:val="none" w:sz="0" w:space="0" w:color="auto"/>
      </w:divBdr>
    </w:div>
    <w:div w:id="1933389890">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098326">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2839671">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8391558">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2400271">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6449185">
      <w:bodyDiv w:val="1"/>
      <w:marLeft w:val="0"/>
      <w:marRight w:val="0"/>
      <w:marTop w:val="0"/>
      <w:marBottom w:val="0"/>
      <w:divBdr>
        <w:top w:val="none" w:sz="0" w:space="0" w:color="auto"/>
        <w:left w:val="none" w:sz="0" w:space="0" w:color="auto"/>
        <w:bottom w:val="none" w:sz="0" w:space="0" w:color="auto"/>
        <w:right w:val="none" w:sz="0" w:space="0" w:color="auto"/>
      </w:divBdr>
    </w:div>
    <w:div w:id="1956667783">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59484813">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151629">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558549">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8685081">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5309875">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599923">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4454771">
      <w:bodyDiv w:val="1"/>
      <w:marLeft w:val="0"/>
      <w:marRight w:val="0"/>
      <w:marTop w:val="0"/>
      <w:marBottom w:val="0"/>
      <w:divBdr>
        <w:top w:val="none" w:sz="0" w:space="0" w:color="auto"/>
        <w:left w:val="none" w:sz="0" w:space="0" w:color="auto"/>
        <w:bottom w:val="none" w:sz="0" w:space="0" w:color="auto"/>
        <w:right w:val="none" w:sz="0" w:space="0" w:color="auto"/>
      </w:divBdr>
    </w:div>
    <w:div w:id="2014918063">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153072">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1741">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0085823">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289672">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3942477">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2267152">
      <w:bodyDiv w:val="1"/>
      <w:marLeft w:val="0"/>
      <w:marRight w:val="0"/>
      <w:marTop w:val="0"/>
      <w:marBottom w:val="0"/>
      <w:divBdr>
        <w:top w:val="none" w:sz="0" w:space="0" w:color="auto"/>
        <w:left w:val="none" w:sz="0" w:space="0" w:color="auto"/>
        <w:bottom w:val="none" w:sz="0" w:space="0" w:color="auto"/>
        <w:right w:val="none" w:sz="0" w:space="0" w:color="auto"/>
      </w:divBdr>
    </w:div>
    <w:div w:id="2052610535">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6805872">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282701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110944">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69566861">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3428891">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309896">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3891517">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6784866">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44613">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475583">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526150">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29365">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113278">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546166">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39614">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5100951">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495612">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22175">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header" Target="header2.xm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svg"/><Relationship Id="rId191" Type="http://schemas.openxmlformats.org/officeDocument/2006/relationships/image" Target="media/image156.png"/><Relationship Id="rId205" Type="http://schemas.openxmlformats.org/officeDocument/2006/relationships/image" Target="media/image170.png"/><Relationship Id="rId107" Type="http://schemas.openxmlformats.org/officeDocument/2006/relationships/image" Target="media/image74.png"/><Relationship Id="rId11" Type="http://schemas.openxmlformats.org/officeDocument/2006/relationships/hyperlink" Target="http://www.iso.org"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svg"/><Relationship Id="rId149"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5.sv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image" Target="media/image151.svg"/><Relationship Id="rId211" Type="http://schemas.openxmlformats.org/officeDocument/2006/relationships/footer" Target="footer4.xml"/><Relationship Id="rId22" Type="http://schemas.openxmlformats.org/officeDocument/2006/relationships/footer" Target="footer1.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8.png"/><Relationship Id="rId118" Type="http://schemas.openxmlformats.org/officeDocument/2006/relationships/image" Target="media/image83.jpe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png"/><Relationship Id="rId150" Type="http://schemas.openxmlformats.org/officeDocument/2006/relationships/image" Target="media/image115.sv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svg"/><Relationship Id="rId192" Type="http://schemas.openxmlformats.org/officeDocument/2006/relationships/image" Target="media/image157.png"/><Relationship Id="rId197" Type="http://schemas.openxmlformats.org/officeDocument/2006/relationships/image" Target="media/image162.png"/><Relationship Id="rId206" Type="http://schemas.openxmlformats.org/officeDocument/2006/relationships/image" Target="media/image171.png"/><Relationship Id="rId201" Type="http://schemas.openxmlformats.org/officeDocument/2006/relationships/image" Target="media/image166.png"/><Relationship Id="rId12" Type="http://schemas.openxmlformats.org/officeDocument/2006/relationships/hyperlink" Target="https://www.iso.org/directives-and-policies.html" TargetMode="External"/><Relationship Id="rId17" Type="http://schemas.microsoft.com/office/2016/09/relationships/commentsIds" Target="commentsIds.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5.sv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svg"/><Relationship Id="rId182" Type="http://schemas.openxmlformats.org/officeDocument/2006/relationships/image" Target="media/image147.sv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fontTable" Target="fontTable.xml"/><Relationship Id="rId23" Type="http://schemas.openxmlformats.org/officeDocument/2006/relationships/footer" Target="footer2.xml"/><Relationship Id="rId28" Type="http://schemas.openxmlformats.org/officeDocument/2006/relationships/image" Target="media/image3.png"/><Relationship Id="rId49" Type="http://schemas.openxmlformats.org/officeDocument/2006/relationships/image" Target="media/image21.png"/><Relationship Id="rId114" Type="http://schemas.openxmlformats.org/officeDocument/2006/relationships/image" Target="media/image79.png"/><Relationship Id="rId119" Type="http://schemas.openxmlformats.org/officeDocument/2006/relationships/image" Target="media/image84.gif"/><Relationship Id="rId44" Type="http://schemas.openxmlformats.org/officeDocument/2006/relationships/image" Target="media/image16.png"/><Relationship Id="rId60" Type="http://schemas.openxmlformats.org/officeDocument/2006/relationships/image" Target="media/image32.jpe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hyperlink" Target="http://creativecommons.org/licenses/by-sa/3.0/"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svg"/><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sv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image" Target="media/image172.png"/><Relationship Id="rId13" Type="http://schemas.openxmlformats.org/officeDocument/2006/relationships/hyperlink" Target="http://www.iso.org/patents" TargetMode="External"/><Relationship Id="rId18" Type="http://schemas.microsoft.com/office/2018/08/relationships/commentsExtensible" Target="commentsExtensible.xml"/><Relationship Id="rId39" Type="http://schemas.openxmlformats.org/officeDocument/2006/relationships/image" Target="media/image11.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www.w3.org/TR/xml11/"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9.png"/><Relationship Id="rId162" Type="http://schemas.openxmlformats.org/officeDocument/2006/relationships/image" Target="media/image127.svg"/><Relationship Id="rId183" Type="http://schemas.openxmlformats.org/officeDocument/2006/relationships/image" Target="media/image148.png"/><Relationship Id="rId213"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https://www.iso.org/obp"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creativecommons.org/licenses/by-sa/3.0" TargetMode="Externa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sv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7.svg"/><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jpeg"/><Relationship Id="rId208" Type="http://schemas.openxmlformats.org/officeDocument/2006/relationships/image" Target="media/image173.png"/><Relationship Id="rId19" Type="http://schemas.openxmlformats.org/officeDocument/2006/relationships/hyperlink" Target="https://www.iso.org/members.html" TargetMode="Externa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image" Target="media/image107.svg"/><Relationship Id="rId163" Type="http://schemas.openxmlformats.org/officeDocument/2006/relationships/image" Target="media/image128.png"/><Relationship Id="rId184" Type="http://schemas.openxmlformats.org/officeDocument/2006/relationships/image" Target="media/image149.sv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theme" Target="theme/theme1.xml"/><Relationship Id="rId25" Type="http://schemas.openxmlformats.org/officeDocument/2006/relationships/hyperlink" Target="https://www.electropedia.org/"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svg"/><Relationship Id="rId20" Type="http://schemas.openxmlformats.org/officeDocument/2006/relationships/header" Target="header1.xm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hyperlink" Target="https://en.wikipedia.org/wiki/Nut_(hardware)" TargetMode="External"/><Relationship Id="rId88" Type="http://schemas.openxmlformats.org/officeDocument/2006/relationships/image" Target="media/image90.gif"/><Relationship Id="rId111" Type="http://schemas.openxmlformats.org/officeDocument/2006/relationships/hyperlink" Target="https://creativecommons.org/licenses/by-sa/3.0" TargetMode="External"/><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sv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image" Target="media/image174.svg"/><Relationship Id="rId190" Type="http://schemas.openxmlformats.org/officeDocument/2006/relationships/image" Target="media/image155.png"/><Relationship Id="rId204" Type="http://schemas.openxmlformats.org/officeDocument/2006/relationships/image" Target="media/image169.png"/><Relationship Id="rId15" Type="http://schemas.openxmlformats.org/officeDocument/2006/relationships/comments" Target="comments.xml"/><Relationship Id="rId36" Type="http://schemas.openxmlformats.org/officeDocument/2006/relationships/image" Target="media/image9.gif"/><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9.sv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5.svg"/><Relationship Id="rId210" Type="http://schemas.openxmlformats.org/officeDocument/2006/relationships/footer" Target="footer3.xml"/><Relationship Id="rId26" Type="http://schemas.openxmlformats.org/officeDocument/2006/relationships/image" Target="media/image1.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500.gif"/><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sv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13</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16</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14</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12</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11</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5</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9</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6</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7</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10</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20</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26</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28</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27</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23</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22</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18</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24</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25</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21</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17</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15</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8</b:RefOrder>
  </b:Source>
  <b:Source>
    <b:Tag>ISO10303_242</b:Tag>
    <b:SourceType>Book</b:SourceType>
    <b:Guid>{B93B33BB-CBF2-4062-B1F1-E51F4A8BAB57}</b:Guid>
    <b:LCID>en-GB</b:LCID>
    <b:Title>ISO 10303-242:2022: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10303-242:2022</b:StandardNumber>
    <b:RefOrder>1</b:RefOrder>
  </b:Source>
  <b:Source>
    <b:Tag>W3C_XSD11_Part2</b:Tag>
    <b:SourceType>DocumentFromInternetSite</b:SourceType>
    <b:Title>W3C XML Schema Definition Language (XSD) 1.1 Part 2: Datatypes</b:Title>
    <b:ShortTitle>XSD 1.1 Part 2</b:ShortTitle>
    <b:LCID>en-US</b:LCID>
    <b:Year>2012</b:Year>
    <b:Month>04</b:Month>
    <b:Day>05</b:Day>
    <b:URL>https://www.w3.org/TR/2012/REC-xmlschema11-2-20120405/</b:URL>
    <b:YearAccessed>2024</b:YearAccessed>
    <b:MonthAccessed>05</b:MonthAccessed>
    <b:DayAccessed>14</b:DayAccessed>
    <b:Author>
      <b:Author>
        <b:Corporate>The World Wide Web Consortium (W3C)</b:Corporate>
      </b:Author>
    </b:Author>
    <b:InternetSiteTitle>W3C — The World Wide Web Consortium</b:InternetSiteTitle>
    <b:City>Wakefield</b:City>
    <b:StateProvince>MA</b:StateProvince>
    <b:CountryRegion>USA</b:CountryRegion>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869F405-BC85-4E78-A49D-934F68742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47267</Words>
  <Characters>297785</Characters>
  <Application>Microsoft Office Word</Application>
  <DocSecurity>0</DocSecurity>
  <Lines>2481</Lines>
  <Paragraphs>688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Extended master connection file (χMCF) — Description of mechanical connections and joints in structural systems</vt:lpstr>
      <vt:lpstr>ISO PAS 8329:2021 - χMCF (xMCF) - Extended Master Connection File</vt:lpstr>
    </vt:vector>
  </TitlesOfParts>
  <Company/>
  <LinksUpToDate>false</LinksUpToDate>
  <CharactersWithSpaces>344364</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Extended master connection file (χMCF) — Description of mechanical connections and joints in structural systems</dc:title>
  <dc:subject>Standard for Describing Connections and Joints in Structural Systems</dc:subject>
  <dc:creator>Weinert, Franke et al.</dc:creator>
  <cp:keywords>ISO 8329</cp:keywords>
  <dc:description/>
  <cp:lastModifiedBy>Franke, Carsten</cp:lastModifiedBy>
  <cp:revision>195</cp:revision>
  <cp:lastPrinted>2024-05-14T21:10:00Z</cp:lastPrinted>
  <dcterms:created xsi:type="dcterms:W3CDTF">2024-03-08T19:59:00Z</dcterms:created>
  <dcterms:modified xsi:type="dcterms:W3CDTF">2024-05-15T09:56:00Z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