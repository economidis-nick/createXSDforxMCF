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05DB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47818"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lastRenderedPageBreak/>
        <w:t>Attribute</w:t>
      </w:r>
      <w:r w:rsidR="00F3142F">
        <w:t xml:space="preserve"> </w:t>
      </w:r>
      <w:proofErr w:type="gramStart"/>
      <w:r w:rsidRPr="00CB0A38">
        <w:rPr>
          <w:rFonts w:ascii="Courier New" w:hAnsi="Courier New" w:cs="Courier New"/>
        </w:rPr>
        <w:t>filler</w:t>
      </w:r>
      <w:bookmarkEnd w:id="1696"/>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699"/>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t>,</w:t>
      </w:r>
      <w:r w:rsidR="00B438B0">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t>,</w:t>
      </w:r>
      <w:r w:rsidR="00B438B0">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2" w:name="_Toc338939149"/>
      <w:r w:rsidRPr="00F54804">
        <w:t>Attribute</w:t>
      </w:r>
      <w:r w:rsidR="00F3142F">
        <w:t xml:space="preserve"> </w:t>
      </w:r>
      <w:proofErr w:type="gramStart"/>
      <w:r w:rsidRPr="00CB0A38">
        <w:rPr>
          <w:rFonts w:ascii="Courier New" w:hAnsi="Courier New" w:cs="Courier New"/>
        </w:rPr>
        <w:t>penetration</w:t>
      </w:r>
      <w:bookmarkEnd w:id="1700"/>
      <w:bookmarkEnd w:id="1701"/>
      <w:bookmarkEnd w:id="1702"/>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3" w:name="_Toc3557013"/>
      <w:bookmarkStart w:id="1714" w:name="_Toc34747263"/>
      <w:bookmarkStart w:id="1715" w:name="_Toc77102082"/>
      <w:r w:rsidRPr="00F54804">
        <w:t>Sheet Parameters</w:t>
      </w:r>
      <w:bookmarkEnd w:id="1713"/>
      <w:bookmarkEnd w:id="1714"/>
      <w:bookmarkEnd w:id="171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6" w:name="_Toc158830244"/>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6"/>
    </w:p>
    <w:p w14:paraId="21B77D6F" w14:textId="4AAC1420" w:rsidR="00FC68DB" w:rsidRPr="005C2D94" w:rsidRDefault="00854D07">
      <w:pPr>
        <w:pStyle w:val="berschrift4"/>
      </w:pPr>
      <w:bookmarkStart w:id="1717" w:name="_Toc3557014"/>
      <w:bookmarkStart w:id="1718" w:name="_Toc34747264"/>
      <w:bookmarkStart w:id="171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7"/>
      <w:bookmarkEnd w:id="1718"/>
      <w:bookmarkEnd w:id="171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20" w:name="_Toc158830245"/>
      <w:r>
        <w:t xml:space="preserve">Figure </w:t>
      </w:r>
      <w:r>
        <w:fldChar w:fldCharType="begin"/>
      </w:r>
      <w:r>
        <w:instrText xml:space="preserve"> SEQ Figure \* ARABIC </w:instrText>
      </w:r>
      <w:r>
        <w:fldChar w:fldCharType="separate"/>
      </w:r>
      <w:r w:rsidR="00AE3F08">
        <w:rPr>
          <w:noProof/>
        </w:rPr>
        <w:t>55</w:t>
      </w:r>
      <w:r>
        <w:fldChar w:fldCharType="end"/>
      </w:r>
      <w:r>
        <w:t xml:space="preserve">— Butt Joint Weld </w:t>
      </w:r>
      <w:proofErr w:type="gramStart"/>
      <w:r>
        <w:t>parameters</w:t>
      </w:r>
      <w:bookmarkEnd w:id="1720"/>
      <w:proofErr w:type="gramEnd"/>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21" w:name="_Ref157790706"/>
      <w:bookmarkStart w:id="172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1"/>
      <w:r w:rsidR="00916E78">
        <w:t xml:space="preserve"> —</w:t>
      </w:r>
      <w:r w:rsidR="00916E78" w:rsidRPr="00F54804">
        <w:t xml:space="preserve"> </w:t>
      </w:r>
      <w:r w:rsidRPr="00F54804">
        <w:t>Parameters of Butt Joint Weld</w:t>
      </w:r>
      <w:bookmarkEnd w:id="172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3" w:name="_Toc338939151"/>
      <w:bookmarkStart w:id="1724" w:name="_Toc3557015"/>
      <w:bookmarkStart w:id="1725" w:name="_Toc34747265"/>
      <w:bookmarkStart w:id="1726" w:name="_Toc77102084"/>
      <w:r w:rsidRPr="000A1B7B">
        <w:t>Attributes</w:t>
      </w:r>
      <w:bookmarkEnd w:id="1723"/>
      <w:bookmarkEnd w:id="1724"/>
      <w:bookmarkEnd w:id="1725"/>
      <w:bookmarkEnd w:id="1726"/>
    </w:p>
    <w:p w14:paraId="4B248A10" w14:textId="4A65F7EA" w:rsidR="00F85C4B" w:rsidRDefault="00FC68DB" w:rsidP="000E094F">
      <w:pPr>
        <w:pStyle w:val="berschrift5"/>
      </w:pPr>
      <w:bookmarkStart w:id="1727" w:name="_Toc338939153"/>
      <w:r w:rsidRPr="00F54804">
        <w:t>Attribute</w:t>
      </w:r>
      <w:r w:rsidR="00F3142F">
        <w:t xml:space="preserve"> </w:t>
      </w:r>
      <w:proofErr w:type="gramStart"/>
      <w:r w:rsidRPr="0056045D">
        <w:rPr>
          <w:rFonts w:ascii="Courier New" w:hAnsi="Courier New"/>
          <w:bCs/>
        </w:rPr>
        <w:t>base</w:t>
      </w:r>
      <w:bookmarkEnd w:id="1727"/>
      <w:proofErr w:type="gramEnd"/>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A7B0441" w:rsidR="00F85C4B" w:rsidRDefault="00FC68DB" w:rsidP="000E094F">
      <w:pPr>
        <w:pStyle w:val="berschrift5"/>
      </w:pPr>
      <w:bookmarkStart w:id="1728" w:name="_Toc338939154"/>
      <w:r w:rsidRPr="00F54804">
        <w:lastRenderedPageBreak/>
        <w:t>Attribute</w:t>
      </w:r>
      <w:r w:rsidR="00F3142F">
        <w:t xml:space="preserve"> </w:t>
      </w:r>
      <w:proofErr w:type="gramStart"/>
      <w:r w:rsidRPr="0056045D">
        <w:rPr>
          <w:rFonts w:ascii="Courier New" w:hAnsi="Courier New"/>
          <w:bCs/>
        </w:rPr>
        <w:t>technology</w:t>
      </w:r>
      <w:bookmarkEnd w:id="1728"/>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29" w:name="_Toc288196505"/>
      <w:bookmarkStart w:id="1730" w:name="_Toc288200807"/>
      <w:bookmarkStart w:id="1731" w:name="_Toc338939155"/>
      <w:bookmarkStart w:id="1732" w:name="_Toc3557016"/>
      <w:bookmarkStart w:id="1733" w:name="_Toc34747266"/>
      <w:bookmarkStart w:id="1734"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29"/>
      <w:bookmarkEnd w:id="1730"/>
      <w:bookmarkEnd w:id="1731"/>
      <w:bookmarkEnd w:id="1732"/>
      <w:bookmarkEnd w:id="1733"/>
      <w:bookmarkEnd w:id="1734"/>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5" w:name="_Ref157790720"/>
      <w:bookmarkStart w:id="173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7" w:name="_Toc288196507"/>
      <w:bookmarkStart w:id="1738" w:name="_Toc288200809"/>
      <w:bookmarkStart w:id="1739"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7"/>
      <w:bookmarkEnd w:id="1738"/>
      <w:bookmarkEnd w:id="173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0" w:name="_Toc338939158"/>
      <w:r w:rsidRPr="005C2D94">
        <w:t>Attribute</w:t>
      </w:r>
      <w:r w:rsidR="00F3142F">
        <w:t xml:space="preserve"> “</w:t>
      </w:r>
      <w:r>
        <w:t>width</w:t>
      </w:r>
      <w:r w:rsidR="00F85C4B">
        <w:t xml:space="preserve">” </w:t>
      </w:r>
    </w:p>
    <w:bookmarkEnd w:id="174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1" w:name="_Toc338939159"/>
      <w:r w:rsidRPr="000A1B7B">
        <w:lastRenderedPageBreak/>
        <w:t>Attribute</w:t>
      </w:r>
      <w:r w:rsidR="00F3142F">
        <w:t xml:space="preserve"> “</w:t>
      </w:r>
      <w:r w:rsidRPr="00F54804">
        <w:t>filler</w:t>
      </w:r>
      <w:bookmarkEnd w:id="174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2" w:name="WeldDefinitionCornerWeld"/>
      <w:bookmarkStart w:id="1743" w:name="_Toc288200763"/>
      <w:bookmarkStart w:id="1744" w:name="_Toc338939107"/>
      <w:bookmarkEnd w:id="1742"/>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77777777" w:rsidR="00F85C4B" w:rsidRDefault="00FC68DB">
      <w:pPr>
        <w:pStyle w:val="berschrift4"/>
      </w:pPr>
      <w:bookmarkStart w:id="1745" w:name="_Toc414263397"/>
      <w:bookmarkStart w:id="1746" w:name="_Toc3557017"/>
      <w:bookmarkStart w:id="1747" w:name="_Toc34747267"/>
      <w:bookmarkStart w:id="1748" w:name="_Toc77102086"/>
      <w:bookmarkEnd w:id="1745"/>
      <w:r w:rsidRPr="00AB0A9A">
        <w:t>Element</w:t>
      </w:r>
      <w:r w:rsidR="00F3142F">
        <w:t xml:space="preserve"> “</w:t>
      </w:r>
      <w:proofErr w:type="spellStart"/>
      <w:r w:rsidRPr="00AB0A9A">
        <w:t>sheet_parameter</w:t>
      </w:r>
      <w:bookmarkEnd w:id="1746"/>
      <w:bookmarkEnd w:id="1747"/>
      <w:bookmarkEnd w:id="1748"/>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9" w:name="_Ref157790763"/>
      <w:bookmarkStart w:id="1750"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9"/>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1" w:name="_Toc3557018"/>
      <w:bookmarkStart w:id="1752" w:name="_Toc34747268"/>
      <w:bookmarkStart w:id="1753" w:name="_Toc77102087"/>
      <w:bookmarkStart w:id="1754" w:name="_Toc158830110"/>
      <w:r w:rsidRPr="00F54804">
        <w:lastRenderedPageBreak/>
        <w:t>Corner Weld</w:t>
      </w:r>
      <w:bookmarkEnd w:id="1743"/>
      <w:bookmarkEnd w:id="1744"/>
      <w:bookmarkEnd w:id="1751"/>
      <w:bookmarkEnd w:id="1752"/>
      <w:bookmarkEnd w:id="1753"/>
      <w:bookmarkEnd w:id="175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5" w:name="_Toc34747269"/>
      <w:bookmarkStart w:id="1756" w:name="_Toc77102088"/>
      <w:bookmarkStart w:id="1757" w:name="_Toc3557019"/>
      <w:r w:rsidRPr="00F54804">
        <w:t>Simple Corner Weld</w:t>
      </w:r>
      <w:bookmarkEnd w:id="1755"/>
      <w:bookmarkEnd w:id="175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8" w:name="_Toc158830246"/>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8"/>
    </w:p>
    <w:p w14:paraId="60FF600B" w14:textId="6E010867" w:rsidR="00FC68DB" w:rsidRPr="005C2D94" w:rsidRDefault="00FC68DB" w:rsidP="000E094F">
      <w:pPr>
        <w:pStyle w:val="berschrift5"/>
      </w:pPr>
      <w:bookmarkStart w:id="1759" w:name="_Toc3557020"/>
      <w:r w:rsidRPr="005C2D94">
        <w:t>Weld Parameters</w:t>
      </w:r>
      <w:bookmarkEnd w:id="175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60" w:name="_Toc158830247"/>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6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47819"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61" w:name="_Ref157790790"/>
      <w:bookmarkStart w:id="176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1"/>
      <w:r w:rsidR="00916E78">
        <w:t xml:space="preserve"> —</w:t>
      </w:r>
      <w:r w:rsidR="00916E78" w:rsidRPr="00F54804">
        <w:t xml:space="preserve"> </w:t>
      </w:r>
      <w:r w:rsidRPr="00F54804">
        <w:t>Parameters of Simple 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3" w:name="_Toc34747270"/>
      <w:bookmarkStart w:id="1764" w:name="_Toc77102089"/>
      <w:r w:rsidRPr="000A1B7B">
        <w:t>Double Corner Weld</w:t>
      </w:r>
      <w:bookmarkEnd w:id="1763"/>
      <w:bookmarkEnd w:id="176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5" w:name="_Toc76030580"/>
            <w:bookmarkStart w:id="1766" w:name="_Toc94530865"/>
            <w:bookmarkStart w:id="1767" w:name="_Toc101428261"/>
            <w:bookmarkStart w:id="1768"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5"/>
            <w:bookmarkEnd w:id="1766"/>
            <w:bookmarkEnd w:id="1767"/>
            <w:bookmarkEnd w:id="1768"/>
          </w:p>
        </w:tc>
        <w:tc>
          <w:tcPr>
            <w:tcW w:w="4605" w:type="dxa"/>
            <w:shd w:val="clear" w:color="auto" w:fill="auto"/>
          </w:tcPr>
          <w:p w14:paraId="37E17878" w14:textId="4100B810" w:rsidR="00FC68DB" w:rsidRPr="0013175B" w:rsidRDefault="00FC68DB" w:rsidP="00B202D2">
            <w:pPr>
              <w:jc w:val="center"/>
              <w:rPr>
                <w:b/>
                <w:bCs/>
              </w:rPr>
            </w:pPr>
            <w:bookmarkStart w:id="1769" w:name="_Toc76030581"/>
            <w:bookmarkStart w:id="1770" w:name="_Toc94530866"/>
            <w:bookmarkStart w:id="1771" w:name="_Toc101428262"/>
            <w:bookmarkStart w:id="1772"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9"/>
            <w:bookmarkEnd w:id="1770"/>
            <w:bookmarkEnd w:id="1771"/>
            <w:bookmarkEnd w:id="177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47820"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3" w:name="_Ref157790808"/>
      <w:bookmarkStart w:id="177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3"/>
      <w:r w:rsidR="00916E78">
        <w:t xml:space="preserve"> —</w:t>
      </w:r>
      <w:r w:rsidR="00916E78" w:rsidRPr="00F54804">
        <w:t xml:space="preserve"> </w:t>
      </w:r>
      <w:r w:rsidRPr="00F54804">
        <w:t>Parameters of Double Corner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5" w:name="_Toc338939161"/>
      <w:bookmarkStart w:id="1776" w:name="_Toc3557021"/>
      <w:bookmarkStart w:id="1777" w:name="_Toc34747271"/>
      <w:bookmarkStart w:id="1778" w:name="_Toc77102090"/>
      <w:r w:rsidRPr="00BD52D7">
        <w:t>Attributes</w:t>
      </w:r>
      <w:bookmarkEnd w:id="1775"/>
      <w:bookmarkEnd w:id="1776"/>
      <w:bookmarkEnd w:id="1777"/>
      <w:bookmarkEnd w:id="1778"/>
    </w:p>
    <w:p w14:paraId="28358162" w14:textId="77777777" w:rsidR="00F85C4B" w:rsidRDefault="00FC68DB" w:rsidP="000E094F">
      <w:pPr>
        <w:pStyle w:val="berschrift5"/>
      </w:pPr>
      <w:bookmarkStart w:id="1779" w:name="_Toc338939163"/>
      <w:r w:rsidRPr="000A1B7B">
        <w:t>Attribute</w:t>
      </w:r>
      <w:r w:rsidR="00F3142F">
        <w:t xml:space="preserve"> “</w:t>
      </w:r>
      <w:r w:rsidRPr="00F54804">
        <w:t>base</w:t>
      </w:r>
      <w:bookmarkEnd w:id="177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0" w:name="_Toc338939164"/>
      <w:r w:rsidRPr="00F54804">
        <w:t>Attribute</w:t>
      </w:r>
      <w:r w:rsidR="00F3142F">
        <w:t xml:space="preserve"> “</w:t>
      </w:r>
      <w:r w:rsidRPr="00F54804">
        <w:t>technology</w:t>
      </w:r>
      <w:bookmarkEnd w:id="178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1" w:name="_Toc338939165"/>
      <w:bookmarkStart w:id="1782" w:name="_Toc3557022"/>
      <w:bookmarkStart w:id="1783" w:name="_Toc34747272"/>
      <w:bookmarkStart w:id="1784" w:name="_Toc77102091"/>
      <w:r w:rsidRPr="00F54804">
        <w:lastRenderedPageBreak/>
        <w:t>Element</w:t>
      </w:r>
      <w:r w:rsidR="00F3142F">
        <w:t xml:space="preserve"> “</w:t>
      </w:r>
      <w:proofErr w:type="spellStart"/>
      <w:r w:rsidRPr="005C2D94">
        <w:t>weld_position</w:t>
      </w:r>
      <w:bookmarkEnd w:id="1781"/>
      <w:bookmarkEnd w:id="1782"/>
      <w:bookmarkEnd w:id="1783"/>
      <w:bookmarkEnd w:id="1784"/>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5" w:name="_Ref157790855"/>
      <w:bookmarkStart w:id="178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5"/>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7"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8" w:name="_Toc338939168"/>
      <w:r w:rsidRPr="00F54804">
        <w:t>Attribute</w:t>
      </w:r>
      <w:r w:rsidR="00F3142F">
        <w:t xml:space="preserve"> “</w:t>
      </w:r>
      <w:r w:rsidRPr="005C2D94">
        <w:t>thickness</w:t>
      </w:r>
      <w:bookmarkEnd w:id="178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9" w:name="_Ref157790891"/>
      <w:bookmarkStart w:id="179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9"/>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1" w:name="_Toc338939169"/>
      <w:r w:rsidRPr="005C2D94">
        <w:lastRenderedPageBreak/>
        <w:t>Attribute</w:t>
      </w:r>
      <w:r w:rsidR="00F3142F">
        <w:t xml:space="preserve"> “</w:t>
      </w:r>
      <w:r w:rsidRPr="00BD52D7">
        <w:t>angle</w:t>
      </w:r>
      <w:bookmarkEnd w:id="179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2" w:name="_Ref157790902"/>
      <w:bookmarkStart w:id="179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2"/>
      <w:r w:rsidR="00916E78">
        <w:t xml:space="preserve"> —</w:t>
      </w:r>
      <w:r w:rsidR="00916E78" w:rsidRPr="00F54804">
        <w:t xml:space="preserve"> </w:t>
      </w:r>
      <w:r w:rsidRPr="00F54804">
        <w:t xml:space="preserve">Values of Attribute </w:t>
      </w:r>
      <w:r w:rsidRPr="00337A83">
        <w:rPr>
          <w:rStyle w:val="CodeCharacter"/>
        </w:rPr>
        <w:t>angle</w:t>
      </w:r>
      <w:bookmarkEnd w:id="179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4" w:name="_Toc338939170"/>
      <w:r w:rsidRPr="005C2D94">
        <w:t>Attribute</w:t>
      </w:r>
      <w:r w:rsidR="00F3142F">
        <w:t xml:space="preserve"> “</w:t>
      </w:r>
      <w:r w:rsidRPr="00BD52D7">
        <w:t>shape</w:t>
      </w:r>
      <w:bookmarkEnd w:id="179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5" w:name="_Toc338939171"/>
      <w:r w:rsidRPr="00F54804">
        <w:t>Attribute</w:t>
      </w:r>
      <w:r w:rsidR="00F3142F">
        <w:t xml:space="preserve"> “</w:t>
      </w:r>
      <w:r w:rsidRPr="00F54804">
        <w:t>penetration</w:t>
      </w:r>
      <w:bookmarkEnd w:id="179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6" w:name="_Toc338939173"/>
      <w:r w:rsidRPr="00F54804">
        <w:t>Attribute</w:t>
      </w:r>
      <w:r w:rsidR="00F3142F">
        <w:t xml:space="preserve"> “</w:t>
      </w:r>
      <w:r w:rsidRPr="00F54804">
        <w:t>filler</w:t>
      </w:r>
      <w:bookmarkEnd w:id="179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77777777" w:rsidR="00F85C4B" w:rsidRDefault="00FC68DB">
      <w:pPr>
        <w:pStyle w:val="berschrift4"/>
      </w:pPr>
      <w:bookmarkStart w:id="1797" w:name="WeldDefinitionEdgeWeld"/>
      <w:bookmarkStart w:id="1798" w:name="_Toc3557023"/>
      <w:bookmarkStart w:id="1799" w:name="_Toc34747273"/>
      <w:bookmarkStart w:id="1800" w:name="_Toc77102092"/>
      <w:bookmarkStart w:id="1801" w:name="_Toc288200764"/>
      <w:bookmarkStart w:id="1802" w:name="_Toc338939108"/>
      <w:bookmarkEnd w:id="1797"/>
      <w:r w:rsidRPr="00D97F70">
        <w:lastRenderedPageBreak/>
        <w:t>Element</w:t>
      </w:r>
      <w:r w:rsidR="00F3142F">
        <w:t xml:space="preserve"> “</w:t>
      </w:r>
      <w:proofErr w:type="spellStart"/>
      <w:r w:rsidRPr="00D97F70">
        <w:t>sheet_parameter</w:t>
      </w:r>
      <w:bookmarkEnd w:id="1798"/>
      <w:bookmarkEnd w:id="1799"/>
      <w:bookmarkEnd w:id="1800"/>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3" w:name="_Ref157790939"/>
      <w:bookmarkStart w:id="180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3"/>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5" w:name="_Toc3557024"/>
      <w:bookmarkStart w:id="1806" w:name="_Toc34747274"/>
      <w:bookmarkStart w:id="1807" w:name="_Toc77102093"/>
      <w:bookmarkStart w:id="1808" w:name="_Toc158830111"/>
      <w:r w:rsidRPr="00F54804">
        <w:t>Edge Weld</w:t>
      </w:r>
      <w:bookmarkEnd w:id="1801"/>
      <w:bookmarkEnd w:id="1802"/>
      <w:bookmarkEnd w:id="1805"/>
      <w:bookmarkEnd w:id="1806"/>
      <w:bookmarkEnd w:id="1807"/>
      <w:bookmarkEnd w:id="180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9" w:name="_Toc3557025"/>
      <w:bookmarkStart w:id="1810" w:name="_Toc34747275"/>
      <w:bookmarkStart w:id="181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9"/>
      <w:bookmarkEnd w:id="1810"/>
      <w:bookmarkEnd w:id="181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2"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2"/>
      <w:r w:rsidRPr="0013175B">
        <w:rPr>
          <w:b w:val="0"/>
          <w:bCs w:val="0"/>
          <w:noProof/>
        </w:rPr>
        <w:t xml:space="preserve"> </w:t>
      </w:r>
    </w:p>
    <w:p w14:paraId="3A1A9349" w14:textId="2B52FE3B" w:rsidR="00FC68DB" w:rsidRPr="005C2D94" w:rsidRDefault="000C2559">
      <w:pPr>
        <w:pStyle w:val="berschrift4"/>
      </w:pPr>
      <w:bookmarkStart w:id="1813" w:name="_Toc3557026"/>
      <w:bookmarkStart w:id="1814" w:name="_Toc34747276"/>
      <w:bookmarkStart w:id="181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3"/>
      <w:bookmarkEnd w:id="1814"/>
      <w:bookmarkEnd w:id="181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6"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6"/>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7" w:name="_Ref157790964"/>
      <w:bookmarkStart w:id="1818"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7"/>
      <w:r w:rsidR="00916E78">
        <w:t xml:space="preserve"> —</w:t>
      </w:r>
      <w:r w:rsidR="00916E78" w:rsidRPr="00F54804">
        <w:t xml:space="preserve"> </w:t>
      </w:r>
      <w:r w:rsidRPr="00F54804">
        <w:t>Parameters of Edge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9" w:name="_Toc338939175"/>
      <w:bookmarkStart w:id="1820" w:name="_Toc3557027"/>
      <w:bookmarkStart w:id="1821" w:name="_Toc34747277"/>
      <w:bookmarkStart w:id="1822" w:name="_Toc77102096"/>
      <w:r w:rsidRPr="000A1B7B">
        <w:t>Attributes</w:t>
      </w:r>
      <w:bookmarkEnd w:id="1819"/>
      <w:bookmarkEnd w:id="1820"/>
      <w:bookmarkEnd w:id="1821"/>
      <w:bookmarkEnd w:id="1822"/>
    </w:p>
    <w:p w14:paraId="6AF985F8" w14:textId="77777777" w:rsidR="00F85C4B" w:rsidRDefault="00FC68DB" w:rsidP="000E094F">
      <w:pPr>
        <w:pStyle w:val="berschrift5"/>
      </w:pPr>
      <w:bookmarkStart w:id="1823" w:name="_Toc338939177"/>
      <w:r w:rsidRPr="00F54804">
        <w:t>Attribute</w:t>
      </w:r>
      <w:r w:rsidR="00F3142F">
        <w:t xml:space="preserve"> “</w:t>
      </w:r>
      <w:r w:rsidRPr="00F54804">
        <w:t>base</w:t>
      </w:r>
      <w:bookmarkEnd w:id="182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4" w:name="_Toc338939178"/>
      <w:r w:rsidRPr="00F54804">
        <w:t>Attribute</w:t>
      </w:r>
      <w:r w:rsidR="00F3142F">
        <w:t xml:space="preserve"> “</w:t>
      </w:r>
      <w:r w:rsidRPr="00F54804">
        <w:t>technology</w:t>
      </w:r>
      <w:bookmarkEnd w:id="182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5" w:name="_Toc338939179"/>
      <w:bookmarkStart w:id="1826" w:name="_Toc3557028"/>
      <w:bookmarkStart w:id="1827" w:name="_Toc34747278"/>
      <w:bookmarkStart w:id="1828" w:name="_Toc77102097"/>
      <w:r w:rsidRPr="00F54804">
        <w:lastRenderedPageBreak/>
        <w:t>Element</w:t>
      </w:r>
      <w:r w:rsidR="00F3142F">
        <w:t xml:space="preserve"> “</w:t>
      </w:r>
      <w:proofErr w:type="spellStart"/>
      <w:r w:rsidRPr="005C2D94">
        <w:t>weld_position</w:t>
      </w:r>
      <w:bookmarkEnd w:id="1825"/>
      <w:bookmarkEnd w:id="1826"/>
      <w:bookmarkEnd w:id="1827"/>
      <w:bookmarkEnd w:id="1828"/>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9" w:name="_Ref157790982"/>
      <w:bookmarkStart w:id="183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1" w:name="_Toc338939182"/>
      <w:r w:rsidRPr="00F54804">
        <w:t>Attribute</w:t>
      </w:r>
      <w:r w:rsidR="00F3142F">
        <w:t xml:space="preserve"> “</w:t>
      </w:r>
      <w:r w:rsidRPr="005C2D94">
        <w:t>width</w:t>
      </w:r>
      <w:bookmarkEnd w:id="183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2" w:name="_Toc338939184"/>
      <w:r w:rsidRPr="000A1B7B">
        <w:t>Attribute</w:t>
      </w:r>
      <w:r w:rsidR="00F3142F">
        <w:t xml:space="preserve"> “</w:t>
      </w:r>
      <w:r w:rsidRPr="00F54804">
        <w:t>filler</w:t>
      </w:r>
      <w:bookmarkEnd w:id="183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482059">
        <w:t>”</w:t>
      </w:r>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6AC22343" w:rsidR="00FC68DB" w:rsidRPr="005C2D94" w:rsidRDefault="00FC68DB">
      <w:pPr>
        <w:pStyle w:val="berschrift4"/>
      </w:pPr>
      <w:bookmarkStart w:id="1833" w:name="WeldDefinitionIWeld"/>
      <w:bookmarkStart w:id="1834" w:name="_Toc3557029"/>
      <w:bookmarkStart w:id="1835" w:name="_Toc34747279"/>
      <w:bookmarkStart w:id="1836" w:name="_Toc77102098"/>
      <w:bookmarkStart w:id="1837" w:name="_Toc288200765"/>
      <w:bookmarkStart w:id="1838" w:name="_Toc338939109"/>
      <w:bookmarkEnd w:id="1833"/>
      <w:r w:rsidRPr="00F54804">
        <w:t>Element</w:t>
      </w:r>
      <w:r w:rsidR="00F3142F">
        <w:t xml:space="preserve"> “</w:t>
      </w:r>
      <w:proofErr w:type="spellStart"/>
      <w:r w:rsidRPr="005C2D94">
        <w:t>sheet_parameter</w:t>
      </w:r>
      <w:bookmarkEnd w:id="1834"/>
      <w:bookmarkEnd w:id="1835"/>
      <w:bookmarkEnd w:id="1836"/>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9" w:name="_Ref157791088"/>
      <w:bookmarkStart w:id="184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1" w:name="_Toc3557030"/>
      <w:bookmarkStart w:id="1842" w:name="_Toc34747280"/>
      <w:bookmarkStart w:id="1843" w:name="_Toc77102099"/>
      <w:bookmarkStart w:id="1844" w:name="_Toc158830112"/>
      <w:r w:rsidRPr="00D97F70">
        <w:t>I-Weld</w:t>
      </w:r>
      <w:bookmarkEnd w:id="1837"/>
      <w:bookmarkEnd w:id="1838"/>
      <w:bookmarkEnd w:id="1841"/>
      <w:bookmarkEnd w:id="1842"/>
      <w:bookmarkEnd w:id="1843"/>
      <w:bookmarkEnd w:id="184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5" w:name="_Toc3557031"/>
      <w:bookmarkStart w:id="1846" w:name="_Toc34747281"/>
      <w:bookmarkStart w:id="184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5"/>
      <w:bookmarkEnd w:id="1846"/>
      <w:bookmarkEnd w:id="184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8"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8"/>
      <w:r w:rsidRPr="00F54804">
        <w:t xml:space="preserve"> </w:t>
      </w:r>
    </w:p>
    <w:p w14:paraId="38C5A449" w14:textId="63A2FA57" w:rsidR="00FC68DB" w:rsidRPr="005C2D94" w:rsidRDefault="00B23E71">
      <w:pPr>
        <w:pStyle w:val="berschrift4"/>
      </w:pPr>
      <w:bookmarkStart w:id="1849" w:name="_Toc3557032"/>
      <w:bookmarkStart w:id="1850" w:name="_Toc34747282"/>
      <w:bookmarkStart w:id="185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9"/>
      <w:bookmarkEnd w:id="1850"/>
      <w:bookmarkEnd w:id="185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2"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3" w:name="_Ref157791112"/>
      <w:bookmarkStart w:id="1854"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3"/>
      <w:r w:rsidR="00916E78">
        <w:t xml:space="preserve"> —</w:t>
      </w:r>
      <w:r w:rsidR="00916E78" w:rsidRPr="00F54804">
        <w:t xml:space="preserve"> </w:t>
      </w:r>
      <w:r w:rsidRPr="00F54804">
        <w:t>Parameters of I-Weld</w:t>
      </w:r>
      <w:bookmarkEnd w:id="18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55" w:name="_Toc338939186"/>
      <w:bookmarkStart w:id="1856" w:name="_Toc3557033"/>
      <w:bookmarkStart w:id="1857" w:name="_Toc34747283"/>
      <w:bookmarkStart w:id="1858" w:name="_Toc77102102"/>
      <w:r w:rsidRPr="000A1B7B">
        <w:t>Attributes</w:t>
      </w:r>
      <w:bookmarkEnd w:id="1855"/>
      <w:bookmarkEnd w:id="1856"/>
      <w:bookmarkEnd w:id="1857"/>
      <w:bookmarkEnd w:id="1858"/>
    </w:p>
    <w:p w14:paraId="10428E7A" w14:textId="4ADBC7D9" w:rsidR="00D43455" w:rsidRDefault="00FC68DB" w:rsidP="000E094F">
      <w:pPr>
        <w:pStyle w:val="berschrift5"/>
      </w:pPr>
      <w:bookmarkStart w:id="1859" w:name="_Toc338939188"/>
      <w:r w:rsidRPr="00F54804">
        <w:t>Attribute</w:t>
      </w:r>
      <w:r w:rsidR="00F3142F">
        <w:t xml:space="preserve"> </w:t>
      </w:r>
      <w:proofErr w:type="gramStart"/>
      <w:r w:rsidRPr="0094077B">
        <w:rPr>
          <w:rFonts w:ascii="Courier New" w:hAnsi="Courier New"/>
          <w:bCs/>
        </w:rPr>
        <w:t>base</w:t>
      </w:r>
      <w:bookmarkEnd w:id="1859"/>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0" w:name="_Toc338939189"/>
      <w:r w:rsidRPr="00F54804">
        <w:t>Attribute</w:t>
      </w:r>
      <w:r w:rsidR="00F3142F">
        <w:t xml:space="preserve"> </w:t>
      </w:r>
      <w:proofErr w:type="gramStart"/>
      <w:r w:rsidRPr="0094077B">
        <w:rPr>
          <w:rFonts w:ascii="Courier New" w:hAnsi="Courier New"/>
          <w:bCs/>
        </w:rPr>
        <w:t>technology</w:t>
      </w:r>
      <w:bookmarkEnd w:id="1860"/>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t>,</w:t>
      </w:r>
      <w:r w:rsidR="0094077B">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t>,</w:t>
      </w:r>
      <w:r w:rsidR="0094077B">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t>,</w:t>
      </w:r>
      <w:r w:rsidR="0094077B">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lastRenderedPageBreak/>
        <w:t>friction</w:t>
      </w:r>
      <w:r w:rsidR="0094077B">
        <w:t>,</w:t>
      </w:r>
      <w:r w:rsidR="0094077B">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t xml:space="preserve">. </w:t>
      </w:r>
    </w:p>
    <w:p w14:paraId="501C09AC" w14:textId="078D2043" w:rsidR="00D43455" w:rsidRDefault="00FC68DB">
      <w:pPr>
        <w:pStyle w:val="berschrift4"/>
      </w:pPr>
      <w:bookmarkStart w:id="1861" w:name="_Toc338939190"/>
      <w:bookmarkStart w:id="1862" w:name="_Toc3557034"/>
      <w:bookmarkStart w:id="1863" w:name="_Toc34747284"/>
      <w:bookmarkStart w:id="1864"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1"/>
      <w:bookmarkEnd w:id="1862"/>
      <w:bookmarkEnd w:id="1863"/>
      <w:bookmarkEnd w:id="1864"/>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5" w:name="_Ref157791122"/>
      <w:bookmarkStart w:id="186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5"/>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67"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67"/>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68" w:name="_Toc338939194"/>
      <w:r w:rsidRPr="00F54804">
        <w:t>Attribute</w:t>
      </w:r>
      <w:r w:rsidR="00F3142F">
        <w:t xml:space="preserve"> </w:t>
      </w:r>
      <w:proofErr w:type="gramStart"/>
      <w:r w:rsidRPr="000747CF">
        <w:rPr>
          <w:rFonts w:ascii="Courier New" w:hAnsi="Courier New"/>
          <w:bCs/>
        </w:rPr>
        <w:t>filler</w:t>
      </w:r>
      <w:bookmarkEnd w:id="1868"/>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0E59EB" w:rsidRDefault="000E66FB" w:rsidP="000747CF">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000747CF">
        <w:t>,</w:t>
      </w:r>
      <w:r w:rsidR="000747CF">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t xml:space="preserve">. </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77777777" w:rsidR="00D43455" w:rsidRDefault="00FC68DB">
      <w:pPr>
        <w:pStyle w:val="berschrift4"/>
      </w:pPr>
      <w:bookmarkStart w:id="1869" w:name="WeldDefinitionOverlapWeld"/>
      <w:bookmarkStart w:id="1870" w:name="_Toc3557035"/>
      <w:bookmarkStart w:id="1871" w:name="_Toc34747285"/>
      <w:bookmarkStart w:id="1872" w:name="_Toc77102104"/>
      <w:bookmarkStart w:id="1873" w:name="_Toc288200766"/>
      <w:bookmarkStart w:id="1874" w:name="_Toc338939110"/>
      <w:bookmarkEnd w:id="1869"/>
      <w:r w:rsidRPr="00D97F70">
        <w:lastRenderedPageBreak/>
        <w:t>Element</w:t>
      </w:r>
      <w:r w:rsidR="00F3142F">
        <w:t xml:space="preserve"> “</w:t>
      </w:r>
      <w:proofErr w:type="spellStart"/>
      <w:r w:rsidRPr="00D97F70">
        <w:t>sheet_parameter</w:t>
      </w:r>
      <w:bookmarkEnd w:id="1870"/>
      <w:bookmarkEnd w:id="1871"/>
      <w:bookmarkEnd w:id="1872"/>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5" w:name="_Ref157791148"/>
      <w:bookmarkStart w:id="187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77" w:name="_Toc3557036"/>
      <w:bookmarkStart w:id="1878" w:name="_Toc34747286"/>
      <w:bookmarkStart w:id="1879" w:name="_Toc77102105"/>
      <w:bookmarkStart w:id="1880" w:name="_Toc158830113"/>
      <w:r w:rsidRPr="00F54804">
        <w:t>Overlap Weld</w:t>
      </w:r>
      <w:bookmarkEnd w:id="1873"/>
      <w:bookmarkEnd w:id="1874"/>
      <w:bookmarkEnd w:id="1877"/>
      <w:bookmarkEnd w:id="1878"/>
      <w:bookmarkEnd w:id="1879"/>
      <w:bookmarkEnd w:id="188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1" w:name="_Toc3557037"/>
      <w:bookmarkStart w:id="1882" w:name="_Toc34747287"/>
      <w:bookmarkStart w:id="1883" w:name="_Toc77102106"/>
      <w:r w:rsidRPr="00F54804">
        <w:t>Simple Overlap Weld</w:t>
      </w:r>
      <w:bookmarkEnd w:id="1881"/>
      <w:bookmarkEnd w:id="1882"/>
      <w:bookmarkEnd w:id="188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4"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5"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47821"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6" w:name="_Ref157791170"/>
      <w:bookmarkStart w:id="188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6"/>
      <w:r w:rsidR="005F32CD">
        <w:t xml:space="preserve"> —</w:t>
      </w:r>
      <w:r w:rsidR="005F32CD" w:rsidRPr="00F54804">
        <w:t xml:space="preserve"> </w:t>
      </w:r>
      <w:r w:rsidRPr="00F54804">
        <w:t>Parameters of Overlap Weld</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8" w:name="_Toc338939112"/>
      <w:bookmarkStart w:id="1889" w:name="_Toc3557038"/>
      <w:bookmarkStart w:id="1890" w:name="_Toc34747288"/>
      <w:bookmarkStart w:id="1891" w:name="_Toc77102107"/>
      <w:r w:rsidRPr="000A1B7B">
        <w:t>Single Sided Double Overlap Weld</w:t>
      </w:r>
      <w:bookmarkEnd w:id="1888"/>
      <w:bookmarkEnd w:id="1889"/>
      <w:bookmarkEnd w:id="1890"/>
      <w:bookmarkEnd w:id="189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2"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3"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47822"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4" w:name="_Ref157791182"/>
      <w:bookmarkStart w:id="189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4"/>
      <w:r w:rsidR="005F32CD">
        <w:t xml:space="preserve"> —</w:t>
      </w:r>
      <w:r w:rsidR="005F32CD" w:rsidRPr="00F54804">
        <w:t xml:space="preserve"> </w:t>
      </w:r>
      <w:r w:rsidRPr="00F54804">
        <w:t>Parameters of Single Sided Double Overlap Weld</w:t>
      </w:r>
      <w:bookmarkEnd w:id="18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6" w:name="_Toc338939113"/>
      <w:bookmarkStart w:id="1897" w:name="_Toc3557039"/>
      <w:bookmarkStart w:id="1898" w:name="_Toc34747289"/>
      <w:bookmarkStart w:id="1899" w:name="_Toc77102108"/>
      <w:r w:rsidRPr="000A1B7B">
        <w:lastRenderedPageBreak/>
        <w:t>Double-Sided</w:t>
      </w:r>
      <w:r w:rsidR="00FC68DB" w:rsidRPr="00F54804">
        <w:t xml:space="preserve"> Double Overlap Weld</w:t>
      </w:r>
      <w:bookmarkEnd w:id="1896"/>
      <w:bookmarkEnd w:id="1897"/>
      <w:bookmarkEnd w:id="1898"/>
      <w:bookmarkEnd w:id="189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0"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1"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47823"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902" w:name="_Ref157791235"/>
      <w:bookmarkStart w:id="190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2"/>
      <w:r w:rsidR="005F32CD">
        <w:t xml:space="preserve"> —</w:t>
      </w:r>
      <w:r w:rsidR="005F32CD" w:rsidRPr="00F54804">
        <w:t xml:space="preserve"> </w:t>
      </w:r>
      <w:r w:rsidRPr="00F54804">
        <w:t xml:space="preserve">Parameters of </w:t>
      </w:r>
      <w:r w:rsidRPr="005C2D94">
        <w:t>Double-Sided Double Overlap Weld</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4" w:name="_Toc338939196"/>
      <w:bookmarkStart w:id="1905" w:name="_Toc3557040"/>
      <w:bookmarkStart w:id="1906" w:name="_Toc34747290"/>
      <w:bookmarkStart w:id="1907" w:name="_Toc77102109"/>
      <w:r w:rsidRPr="000A1B7B">
        <w:t>Attributes</w:t>
      </w:r>
      <w:bookmarkEnd w:id="1904"/>
      <w:bookmarkEnd w:id="1905"/>
      <w:bookmarkEnd w:id="1906"/>
      <w:bookmarkEnd w:id="1907"/>
    </w:p>
    <w:p w14:paraId="1B7E1D40" w14:textId="4E4E17F2" w:rsidR="00D43455" w:rsidRDefault="00FC68DB" w:rsidP="000E094F">
      <w:pPr>
        <w:pStyle w:val="berschrift5"/>
      </w:pPr>
      <w:bookmarkStart w:id="1908" w:name="_Toc338939198"/>
      <w:r w:rsidRPr="00F54804">
        <w:t>Attribute</w:t>
      </w:r>
      <w:r w:rsidR="00F3142F">
        <w:t xml:space="preserve"> </w:t>
      </w:r>
      <w:proofErr w:type="gramStart"/>
      <w:r w:rsidRPr="0056045D">
        <w:rPr>
          <w:rFonts w:ascii="Courier New" w:hAnsi="Courier New"/>
          <w:bCs/>
        </w:rPr>
        <w:t>base</w:t>
      </w:r>
      <w:bookmarkEnd w:id="1908"/>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09" w:name="_Toc338939199"/>
      <w:r w:rsidRPr="00F54804">
        <w:t>Attribute</w:t>
      </w:r>
      <w:r w:rsidR="00F3142F">
        <w:t xml:space="preserve"> </w:t>
      </w:r>
      <w:proofErr w:type="gramStart"/>
      <w:r w:rsidRPr="0056045D">
        <w:rPr>
          <w:rFonts w:ascii="Courier New" w:hAnsi="Courier New"/>
          <w:bCs/>
        </w:rPr>
        <w:t>technology</w:t>
      </w:r>
      <w:bookmarkEnd w:id="1909"/>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t>,</w:t>
      </w:r>
      <w:r w:rsidR="0056045D">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t>,</w:t>
      </w:r>
      <w:r w:rsidR="0056045D">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56045D">
        <w:t xml:space="preserve"> </w:t>
      </w:r>
      <w:r w:rsidR="0056045D">
        <w:t>,</w:t>
      </w:r>
      <w:proofErr w:type="gramEnd"/>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t>,</w:t>
      </w:r>
      <w:r w:rsidR="0056045D">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t xml:space="preserve">. </w:t>
      </w:r>
    </w:p>
    <w:p w14:paraId="08A45917" w14:textId="1830EAE7" w:rsidR="00FC68DB" w:rsidRPr="001E4607" w:rsidRDefault="00FC68DB">
      <w:pPr>
        <w:pStyle w:val="berschrift4"/>
      </w:pPr>
      <w:bookmarkStart w:id="1910" w:name="_Toc338939200"/>
      <w:bookmarkStart w:id="1911" w:name="_Toc3557041"/>
      <w:bookmarkStart w:id="1912" w:name="_Toc34747291"/>
      <w:bookmarkStart w:id="1913"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0"/>
      <w:bookmarkEnd w:id="1911"/>
      <w:bookmarkEnd w:id="1912"/>
      <w:bookmarkEnd w:id="1913"/>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4" w:name="_Ref157791254"/>
      <w:bookmarkStart w:id="191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4"/>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6"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7" w:name="_Toc338939204"/>
      <w:r w:rsidRPr="000A1B7B">
        <w:t>Attribute</w:t>
      </w:r>
      <w:r w:rsidR="00F3142F">
        <w:t xml:space="preserve"> “</w:t>
      </w:r>
      <w:r w:rsidRPr="00F54804">
        <w:t>thickness</w:t>
      </w:r>
      <w:bookmarkEnd w:id="191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8" w:name="_Toc338939205"/>
      <w:r w:rsidRPr="00F54804">
        <w:t>Attribute</w:t>
      </w:r>
      <w:r w:rsidR="00F3142F">
        <w:t xml:space="preserve"> “</w:t>
      </w:r>
      <w:r w:rsidRPr="00F54804">
        <w:t>angle</w:t>
      </w:r>
      <w:bookmarkEnd w:id="191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9" w:name="_Toc338939206"/>
      <w:r w:rsidRPr="00F54804">
        <w:t>Attribute</w:t>
      </w:r>
      <w:r w:rsidR="00F3142F">
        <w:t xml:space="preserve"> “</w:t>
      </w:r>
      <w:r w:rsidRPr="00F54804">
        <w:t>shape</w:t>
      </w:r>
      <w:bookmarkEnd w:id="191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0" w:name="_Toc338939207"/>
      <w:r w:rsidRPr="00F54804">
        <w:t>Attribute</w:t>
      </w:r>
      <w:r w:rsidR="00F3142F">
        <w:t xml:space="preserve"> “</w:t>
      </w:r>
      <w:r w:rsidRPr="00F54804">
        <w:t>penetration</w:t>
      </w:r>
      <w:bookmarkEnd w:id="192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1" w:name="_Toc338939209"/>
      <w:r w:rsidRPr="00F54804">
        <w:t>Attribute</w:t>
      </w:r>
      <w:r w:rsidR="00F3142F">
        <w:t xml:space="preserve"> “</w:t>
      </w:r>
      <w:r w:rsidRPr="00F54804">
        <w:t>filler</w:t>
      </w:r>
      <w:bookmarkEnd w:id="192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4A416F85" w:rsidR="00FC68DB" w:rsidRPr="00D97F70" w:rsidRDefault="00FC68DB">
      <w:pPr>
        <w:pStyle w:val="berschrift4"/>
      </w:pPr>
      <w:bookmarkStart w:id="1922" w:name="WeldDefinitionYJoint"/>
      <w:bookmarkStart w:id="1923" w:name="_Toc3557042"/>
      <w:bookmarkStart w:id="1924" w:name="_Toc34747292"/>
      <w:bookmarkStart w:id="1925" w:name="_Toc77102111"/>
      <w:bookmarkStart w:id="1926" w:name="_Toc288200767"/>
      <w:bookmarkStart w:id="1927" w:name="_Toc338939114"/>
      <w:bookmarkEnd w:id="1922"/>
      <w:r w:rsidRPr="00D97F70">
        <w:t>Element</w:t>
      </w:r>
      <w:r w:rsidR="00F3142F">
        <w:t xml:space="preserve"> “</w:t>
      </w:r>
      <w:proofErr w:type="spellStart"/>
      <w:r w:rsidRPr="00D97F70">
        <w:t>sheet_parameter</w:t>
      </w:r>
      <w:bookmarkEnd w:id="1923"/>
      <w:bookmarkEnd w:id="1924"/>
      <w:bookmarkEnd w:id="1925"/>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8" w:name="_Ref157791286"/>
      <w:bookmarkStart w:id="1929"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8"/>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0" w:name="_Toc3557043"/>
      <w:bookmarkStart w:id="1931" w:name="_Toc34747293"/>
      <w:bookmarkStart w:id="1932" w:name="_Toc77102112"/>
      <w:bookmarkStart w:id="1933" w:name="_Toc158830114"/>
      <w:r w:rsidRPr="00D97F70">
        <w:t>Y-Joint</w:t>
      </w:r>
      <w:bookmarkEnd w:id="1926"/>
      <w:bookmarkEnd w:id="1927"/>
      <w:bookmarkEnd w:id="1930"/>
      <w:bookmarkEnd w:id="1931"/>
      <w:bookmarkEnd w:id="1932"/>
      <w:bookmarkEnd w:id="19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4" w:name="_Toc3557044"/>
      <w:bookmarkStart w:id="1935" w:name="_Toc34747294"/>
      <w:bookmarkStart w:id="1936" w:name="_Toc77102113"/>
      <w:r w:rsidRPr="00F54804">
        <w:lastRenderedPageBreak/>
        <w:t>Sheet Parameters</w:t>
      </w:r>
      <w:bookmarkEnd w:id="1934"/>
      <w:bookmarkEnd w:id="1935"/>
      <w:bookmarkEnd w:id="19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7" w:name="_Toc3557045"/>
      <w:bookmarkStart w:id="1938" w:name="_Toc34747295"/>
      <w:bookmarkStart w:id="1939" w:name="_Toc77102114"/>
      <w:r w:rsidRPr="00F54804">
        <w:t>Weld Parameters</w:t>
      </w:r>
      <w:bookmarkEnd w:id="1937"/>
      <w:bookmarkEnd w:id="1938"/>
      <w:bookmarkEnd w:id="19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0" w:name="_Ref7931629"/>
            <w:bookmarkStart w:id="1941" w:name="_Toc76030592"/>
            <w:bookmarkStart w:id="1942" w:name="_Toc94530877"/>
            <w:bookmarkStart w:id="1943" w:name="_Toc101428273"/>
            <w:bookmarkStart w:id="1944"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0"/>
            <w:r w:rsidR="000D79B0" w:rsidRPr="00334AD3">
              <w:rPr>
                <w:rFonts w:ascii="Cambria" w:hAnsi="Cambria"/>
              </w:rPr>
              <w:t xml:space="preserve"> —</w:t>
            </w:r>
            <w:r w:rsidRPr="00334AD3">
              <w:rPr>
                <w:rFonts w:ascii="Cambria" w:hAnsi="Cambria"/>
              </w:rPr>
              <w:t xml:space="preserve"> Y-Joint Sheet Layout</w:t>
            </w:r>
            <w:bookmarkEnd w:id="1941"/>
            <w:bookmarkEnd w:id="1942"/>
            <w:bookmarkEnd w:id="1943"/>
            <w:bookmarkEnd w:id="1944"/>
          </w:p>
        </w:tc>
        <w:tc>
          <w:tcPr>
            <w:tcW w:w="4605" w:type="dxa"/>
            <w:vAlign w:val="bottom"/>
          </w:tcPr>
          <w:p w14:paraId="0705A4F3" w14:textId="14F380A1" w:rsidR="00FC68DB" w:rsidRPr="00334AD3" w:rsidRDefault="00FC68DB" w:rsidP="0014275F">
            <w:pPr>
              <w:pStyle w:val="Beschriftung"/>
              <w:rPr>
                <w:rFonts w:ascii="Cambria" w:hAnsi="Cambria"/>
              </w:rPr>
            </w:pPr>
            <w:bookmarkStart w:id="1945" w:name="_Toc76030593"/>
            <w:bookmarkStart w:id="1946" w:name="_Toc94530878"/>
            <w:bookmarkStart w:id="1947" w:name="_Toc101428274"/>
            <w:bookmarkStart w:id="1948"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5"/>
            <w:bookmarkEnd w:id="1946"/>
            <w:bookmarkEnd w:id="1947"/>
            <w:bookmarkEnd w:id="1948"/>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47824"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9" w:name="_Ref157791340"/>
      <w:bookmarkStart w:id="195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9"/>
      <w:r w:rsidR="005F32CD">
        <w:t xml:space="preserve"> —</w:t>
      </w:r>
      <w:r w:rsidR="005F32CD" w:rsidRPr="00F54804">
        <w:t xml:space="preserve"> </w:t>
      </w:r>
      <w:r w:rsidRPr="00F54804">
        <w:t>Parameters of Y-Joint</w:t>
      </w:r>
      <w:bookmarkEnd w:id="19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1" w:name="_Toc338939211"/>
      <w:bookmarkStart w:id="1952" w:name="_Toc3557046"/>
      <w:bookmarkStart w:id="1953" w:name="_Toc34747296"/>
      <w:bookmarkStart w:id="1954" w:name="_Toc77102115"/>
      <w:r w:rsidRPr="00890926">
        <w:t>Attributes</w:t>
      </w:r>
      <w:bookmarkEnd w:id="1951"/>
      <w:bookmarkEnd w:id="1952"/>
      <w:bookmarkEnd w:id="1953"/>
      <w:bookmarkEnd w:id="1954"/>
    </w:p>
    <w:p w14:paraId="04A1DD10" w14:textId="77777777" w:rsidR="00D43455" w:rsidRDefault="00FC68DB" w:rsidP="000E094F">
      <w:pPr>
        <w:pStyle w:val="berschrift5"/>
      </w:pPr>
      <w:bookmarkStart w:id="1955" w:name="_Toc338939213"/>
      <w:r w:rsidRPr="00BD52D7">
        <w:t>Attribute</w:t>
      </w:r>
      <w:r w:rsidR="00F3142F">
        <w:t xml:space="preserve"> “</w:t>
      </w:r>
      <w:r w:rsidRPr="001668D7">
        <w:t>base</w:t>
      </w:r>
      <w:bookmarkEnd w:id="195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6" w:name="_Toc338939214"/>
      <w:r w:rsidRPr="00F54804">
        <w:lastRenderedPageBreak/>
        <w:t>Attribute</w:t>
      </w:r>
      <w:r w:rsidR="00F3142F">
        <w:t xml:space="preserve"> “</w:t>
      </w:r>
      <w:r w:rsidRPr="00F54804">
        <w:t>technology</w:t>
      </w:r>
      <w:bookmarkEnd w:id="195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7" w:name="_Toc338939215"/>
      <w:bookmarkStart w:id="1958" w:name="_Toc3557047"/>
      <w:bookmarkStart w:id="1959" w:name="_Toc34747297"/>
      <w:bookmarkStart w:id="1960"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7"/>
      <w:bookmarkEnd w:id="1958"/>
      <w:bookmarkEnd w:id="1959"/>
      <w:bookmarkEnd w:id="1960"/>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1" w:name="_Ref157791359"/>
      <w:bookmarkStart w:id="196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1"/>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3"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4" w:name="_Toc338939219"/>
      <w:r w:rsidRPr="00F54804">
        <w:t>Attribute</w:t>
      </w:r>
      <w:r w:rsidR="00F3142F">
        <w:t xml:space="preserve"> “</w:t>
      </w:r>
      <w:r w:rsidRPr="005C2D94">
        <w:t>thickness</w:t>
      </w:r>
      <w:bookmarkEnd w:id="196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5" w:name="_Ref157791371"/>
      <w:bookmarkStart w:id="1966"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5"/>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7" w:name="_Toc338939220"/>
      <w:r w:rsidRPr="005C2D94">
        <w:t>Attribute</w:t>
      </w:r>
      <w:r w:rsidR="00F3142F">
        <w:t xml:space="preserve"> “</w:t>
      </w:r>
      <w:r w:rsidRPr="00BD52D7">
        <w:t>angle</w:t>
      </w:r>
      <w:bookmarkEnd w:id="196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8" w:name="_Toc338939221"/>
      <w:r w:rsidRPr="00F54804">
        <w:t>Attribute</w:t>
      </w:r>
      <w:r w:rsidR="00F3142F">
        <w:t xml:space="preserve"> “</w:t>
      </w:r>
      <w:r w:rsidRPr="00F54804">
        <w:t>penetration</w:t>
      </w:r>
      <w:bookmarkEnd w:id="196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9" w:name="_Toc338939223"/>
      <w:r w:rsidRPr="00F54804">
        <w:t>Attribute</w:t>
      </w:r>
      <w:r w:rsidR="00F3142F">
        <w:t xml:space="preserve"> “</w:t>
      </w:r>
      <w:r w:rsidRPr="00F54804">
        <w:t>shape</w:t>
      </w:r>
      <w:bookmarkEnd w:id="196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0" w:name="_Toc338939224"/>
      <w:r w:rsidRPr="00F54804">
        <w:t>Attribute</w:t>
      </w:r>
      <w:r w:rsidR="00F3142F">
        <w:t xml:space="preserve"> “</w:t>
      </w:r>
      <w:r w:rsidRPr="00F54804">
        <w:t>filler</w:t>
      </w:r>
      <w:bookmarkEnd w:id="197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77777777" w:rsidR="00D43455" w:rsidRDefault="00FC68DB">
      <w:pPr>
        <w:pStyle w:val="berschrift4"/>
      </w:pPr>
      <w:bookmarkStart w:id="1971" w:name="_Toc3557048"/>
      <w:bookmarkStart w:id="1972" w:name="_Toc34747298"/>
      <w:bookmarkStart w:id="1973" w:name="_Toc77102117"/>
      <w:r w:rsidRPr="00D97F70">
        <w:t>Element</w:t>
      </w:r>
      <w:r w:rsidR="00F3142F">
        <w:t xml:space="preserve"> “</w:t>
      </w:r>
      <w:proofErr w:type="spellStart"/>
      <w:r w:rsidRPr="00D97F70">
        <w:t>sheet_parameter</w:t>
      </w:r>
      <w:bookmarkEnd w:id="1971"/>
      <w:bookmarkEnd w:id="1972"/>
      <w:bookmarkEnd w:id="1973"/>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4" w:name="_Ref157791414"/>
      <w:bookmarkStart w:id="197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4"/>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6" w:name="WeldDefinitionKJoint"/>
      <w:bookmarkStart w:id="1977" w:name="_Toc338939115"/>
      <w:bookmarkStart w:id="1978" w:name="_Toc3557049"/>
      <w:bookmarkStart w:id="1979" w:name="_Toc34747299"/>
      <w:bookmarkStart w:id="1980" w:name="_Toc77102118"/>
      <w:bookmarkStart w:id="1981" w:name="_Toc158830115"/>
      <w:bookmarkEnd w:id="1976"/>
      <w:r w:rsidRPr="00D97F70">
        <w:t>K-Joint</w:t>
      </w:r>
      <w:bookmarkEnd w:id="1977"/>
      <w:bookmarkEnd w:id="1978"/>
      <w:bookmarkEnd w:id="1979"/>
      <w:bookmarkEnd w:id="1980"/>
      <w:bookmarkEnd w:id="198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2" w:name="_Toc3557050"/>
      <w:bookmarkStart w:id="1983" w:name="_Toc34747300"/>
      <w:bookmarkStart w:id="1984" w:name="_Toc77102119"/>
      <w:r w:rsidRPr="00F54804">
        <w:lastRenderedPageBreak/>
        <w:t>Sheet Parameters</w:t>
      </w:r>
      <w:bookmarkEnd w:id="1982"/>
      <w:bookmarkEnd w:id="1983"/>
      <w:bookmarkEnd w:id="198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5" w:name="_Ref104285372"/>
      <w:bookmarkStart w:id="1986"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5"/>
      <w:r w:rsidR="002D7110">
        <w:t xml:space="preserve"> </w:t>
      </w:r>
      <w:r>
        <w:t>— K-Joint Sheet Layout</w:t>
      </w:r>
      <w:bookmarkEnd w:id="1986"/>
    </w:p>
    <w:p w14:paraId="1C2E1085" w14:textId="7A38D57D" w:rsidR="00FC68DB" w:rsidRPr="00F54804" w:rsidRDefault="00FC75D0">
      <w:pPr>
        <w:pStyle w:val="berschrift4"/>
      </w:pPr>
      <w:bookmarkStart w:id="1987" w:name="_Toc3557051"/>
      <w:bookmarkStart w:id="1988" w:name="_Toc34747301"/>
      <w:bookmarkStart w:id="198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7"/>
      <w:bookmarkEnd w:id="1988"/>
      <w:bookmarkEnd w:id="198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0"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47825"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1" w:name="_Ref157791441"/>
      <w:bookmarkStart w:id="199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1"/>
      <w:r w:rsidR="005F32CD">
        <w:t xml:space="preserve"> —</w:t>
      </w:r>
      <w:r w:rsidR="005F32CD" w:rsidRPr="00F54804">
        <w:t xml:space="preserve"> </w:t>
      </w:r>
      <w:r w:rsidRPr="00F54804">
        <w:t>Parameters of K-Joint</w:t>
      </w:r>
      <w:bookmarkEnd w:id="19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3" w:name="_Toc338939226"/>
      <w:bookmarkStart w:id="1994" w:name="_Toc3557052"/>
      <w:bookmarkStart w:id="1995" w:name="_Toc34747302"/>
      <w:bookmarkStart w:id="1996" w:name="_Toc77102121"/>
      <w:r w:rsidRPr="00F54804">
        <w:t>Attributes</w:t>
      </w:r>
      <w:bookmarkEnd w:id="1993"/>
      <w:bookmarkEnd w:id="1994"/>
      <w:bookmarkEnd w:id="1995"/>
      <w:bookmarkEnd w:id="1996"/>
    </w:p>
    <w:p w14:paraId="3A3B5875" w14:textId="77777777" w:rsidR="00D43455" w:rsidRDefault="00FC68DB" w:rsidP="000E094F">
      <w:pPr>
        <w:pStyle w:val="berschrift5"/>
      </w:pPr>
      <w:bookmarkStart w:id="1997" w:name="_Toc338939228"/>
      <w:r w:rsidRPr="00F54804">
        <w:t>Attribute</w:t>
      </w:r>
      <w:r w:rsidR="00F3142F">
        <w:t xml:space="preserve"> “</w:t>
      </w:r>
      <w:r w:rsidRPr="00F54804">
        <w:t>base</w:t>
      </w:r>
      <w:bookmarkEnd w:id="199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8" w:name="_Toc338939229"/>
      <w:r w:rsidRPr="00F54804">
        <w:t>Attribute</w:t>
      </w:r>
      <w:r w:rsidR="00F3142F">
        <w:t xml:space="preserve"> “</w:t>
      </w:r>
      <w:r w:rsidRPr="00F54804">
        <w:t>technology</w:t>
      </w:r>
      <w:bookmarkEnd w:id="199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9" w:name="_Toc338939230"/>
      <w:bookmarkStart w:id="2000" w:name="_Toc3557053"/>
      <w:bookmarkStart w:id="2001" w:name="_Toc34747303"/>
      <w:bookmarkStart w:id="200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9"/>
      <w:bookmarkEnd w:id="2000"/>
      <w:bookmarkEnd w:id="2001"/>
      <w:bookmarkEnd w:id="2002"/>
      <w:proofErr w:type="spellEnd"/>
      <w:r w:rsidR="00D43455">
        <w:t xml:space="preserve">” </w:t>
      </w:r>
    </w:p>
    <w:p w14:paraId="204DAA5A" w14:textId="77777777" w:rsidR="00D43455" w:rsidRDefault="002C7FD0" w:rsidP="000E094F">
      <w:pPr>
        <w:pStyle w:val="berschrift5"/>
        <w:rPr>
          <w:lang w:val="es-ES"/>
        </w:rPr>
      </w:pPr>
      <w:bookmarkStart w:id="2003" w:name="_Toc3566516"/>
      <w:bookmarkStart w:id="2004" w:name="_Toc34747518"/>
      <w:bookmarkStart w:id="2005" w:name="_Toc77095977"/>
      <w:bookmarkStart w:id="2006"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2003"/>
    <w:bookmarkEnd w:id="2004"/>
    <w:bookmarkEnd w:id="2005"/>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7" w:name="_Ref157791459"/>
      <w:bookmarkStart w:id="200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7"/>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0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0" w:name="_Ref157791469"/>
      <w:bookmarkStart w:id="201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0"/>
      <w:r w:rsidR="005F32CD">
        <w:t xml:space="preserve"> —</w:t>
      </w:r>
      <w:r w:rsidR="005F32CD" w:rsidRPr="00F54804">
        <w:t xml:space="preserve"> </w:t>
      </w:r>
      <w:r w:rsidRPr="00F54804">
        <w:t xml:space="preserve">Value Dependency of Attribute </w:t>
      </w:r>
      <w:r w:rsidRPr="00337A83">
        <w:rPr>
          <w:rStyle w:val="CodeCharacter"/>
        </w:rPr>
        <w:t>thickness</w:t>
      </w:r>
      <w:bookmarkEnd w:id="20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2" w:name="_Toc338939235"/>
      <w:r w:rsidRPr="005C2D94">
        <w:t>Attribute</w:t>
      </w:r>
      <w:r w:rsidR="00F3142F">
        <w:t xml:space="preserve"> “</w:t>
      </w:r>
      <w:r w:rsidRPr="00BD52D7">
        <w:t>angle</w:t>
      </w:r>
      <w:bookmarkEnd w:id="201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3" w:name="_Toc338939236"/>
      <w:r w:rsidRPr="00F54804">
        <w:t>Attribute</w:t>
      </w:r>
      <w:r w:rsidR="00F3142F">
        <w:t xml:space="preserve"> “</w:t>
      </w:r>
      <w:r w:rsidRPr="00F54804">
        <w:t>penetration</w:t>
      </w:r>
      <w:bookmarkEnd w:id="201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4" w:name="_Toc338939238"/>
      <w:r w:rsidRPr="00F54804">
        <w:t>Attribute</w:t>
      </w:r>
      <w:r w:rsidR="00F3142F">
        <w:t xml:space="preserve"> “</w:t>
      </w:r>
      <w:r w:rsidRPr="00F54804">
        <w:t>shape</w:t>
      </w:r>
      <w:bookmarkEnd w:id="201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5" w:name="_Toc338939239"/>
      <w:r w:rsidRPr="00F54804">
        <w:lastRenderedPageBreak/>
        <w:t>Attribute</w:t>
      </w:r>
      <w:r w:rsidR="00F3142F">
        <w:t xml:space="preserve"> “</w:t>
      </w:r>
      <w:r w:rsidRPr="00F54804">
        <w:t>filler</w:t>
      </w:r>
      <w:bookmarkEnd w:id="201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6" w:name="WeldDefinitionCrossJoint"/>
      <w:bookmarkStart w:id="2017" w:name="_Ref397588351"/>
      <w:bookmarkStart w:id="2018" w:name="_Toc3557054"/>
      <w:bookmarkStart w:id="2019" w:name="_Toc34747304"/>
      <w:bookmarkStart w:id="2020" w:name="_Toc77102123"/>
      <w:bookmarkStart w:id="2021" w:name="_Toc338939116"/>
      <w:bookmarkEnd w:id="2016"/>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17"/>
      <w:bookmarkEnd w:id="2018"/>
      <w:bookmarkEnd w:id="2019"/>
      <w:bookmarkEnd w:id="2020"/>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2" w:name="_Ref157791526"/>
      <w:bookmarkStart w:id="202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2"/>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4" w:name="_Toc3557055"/>
      <w:bookmarkStart w:id="2025" w:name="_Toc34747305"/>
      <w:bookmarkStart w:id="2026" w:name="_Toc77102124"/>
    </w:p>
    <w:p w14:paraId="4F56B9CF" w14:textId="4CDC8E7E" w:rsidR="00FC68DB" w:rsidRDefault="00FC68DB" w:rsidP="00B202D2">
      <w:pPr>
        <w:pStyle w:val="berschrift3"/>
      </w:pPr>
      <w:bookmarkStart w:id="2027" w:name="_Toc158830116"/>
      <w:r w:rsidRPr="00F54804">
        <w:t>Cruciform Joint</w:t>
      </w:r>
      <w:bookmarkEnd w:id="2021"/>
      <w:bookmarkEnd w:id="2024"/>
      <w:bookmarkEnd w:id="2025"/>
      <w:bookmarkEnd w:id="2026"/>
      <w:bookmarkEnd w:id="202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8" w:name="GenericSeamWeldWeldingTechnology"/>
      <w:bookmarkEnd w:id="202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9" w:name="_Toc3557056"/>
      <w:bookmarkStart w:id="2030" w:name="_Toc34747306"/>
      <w:bookmarkStart w:id="203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9"/>
      <w:bookmarkEnd w:id="2030"/>
      <w:bookmarkEnd w:id="203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2"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2"/>
    </w:p>
    <w:p w14:paraId="34BD949F" w14:textId="77BA5613" w:rsidR="00FC68DB" w:rsidRPr="005C2D94" w:rsidRDefault="0086771F">
      <w:pPr>
        <w:pStyle w:val="berschrift4"/>
      </w:pPr>
      <w:bookmarkStart w:id="2033" w:name="_Toc3557057"/>
      <w:bookmarkStart w:id="2034" w:name="_Toc34747307"/>
      <w:bookmarkStart w:id="203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3"/>
      <w:bookmarkEnd w:id="2034"/>
      <w:bookmarkEnd w:id="203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6"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6"/>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7" w:name="_Ref157791564"/>
      <w:bookmarkStart w:id="203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7"/>
      <w:r w:rsidR="005F32CD">
        <w:t xml:space="preserve"> —</w:t>
      </w:r>
      <w:r w:rsidR="005F32CD" w:rsidRPr="00F54804">
        <w:t xml:space="preserve"> </w:t>
      </w:r>
      <w:r w:rsidRPr="00F54804">
        <w:t>Parameters of Cruciform Joint</w:t>
      </w:r>
      <w:bookmarkEnd w:id="20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9" w:name="_Toc338939241"/>
      <w:bookmarkStart w:id="2040" w:name="_Toc3557058"/>
      <w:bookmarkStart w:id="2041" w:name="_Toc34747308"/>
      <w:bookmarkStart w:id="2042" w:name="_Toc77102127"/>
      <w:bookmarkStart w:id="2043" w:name="_Toc288196482"/>
      <w:bookmarkStart w:id="2044" w:name="_Toc288200784"/>
      <w:bookmarkStart w:id="2045" w:name="_Toc338938909"/>
      <w:bookmarkStart w:id="2046" w:name="_Toc338939128"/>
      <w:bookmarkEnd w:id="1711"/>
      <w:r w:rsidRPr="005C2D94">
        <w:t>Attributes</w:t>
      </w:r>
      <w:bookmarkEnd w:id="2039"/>
      <w:bookmarkEnd w:id="2040"/>
      <w:bookmarkEnd w:id="2041"/>
      <w:bookmarkEnd w:id="2042"/>
    </w:p>
    <w:p w14:paraId="74680AB8" w14:textId="77777777" w:rsidR="00D43455" w:rsidRDefault="00FC68DB" w:rsidP="000E094F">
      <w:pPr>
        <w:pStyle w:val="berschrift5"/>
      </w:pPr>
      <w:bookmarkStart w:id="2047" w:name="_Toc338939243"/>
      <w:r w:rsidRPr="00BD52D7">
        <w:t>Attribute</w:t>
      </w:r>
      <w:r w:rsidR="00F3142F">
        <w:t xml:space="preserve"> “</w:t>
      </w:r>
      <w:r w:rsidRPr="001668D7">
        <w:t>base</w:t>
      </w:r>
      <w:bookmarkEnd w:id="204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8" w:name="_Toc338939244"/>
      <w:r w:rsidRPr="00F54804">
        <w:t>Attribute</w:t>
      </w:r>
      <w:r w:rsidR="00F3142F">
        <w:t xml:space="preserve"> “</w:t>
      </w:r>
      <w:r w:rsidRPr="00F54804">
        <w:t>technology</w:t>
      </w:r>
      <w:bookmarkEnd w:id="204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9" w:name="_Toc338939245"/>
      <w:bookmarkStart w:id="2050" w:name="_Toc3557059"/>
      <w:bookmarkStart w:id="2051" w:name="_Toc34747309"/>
      <w:bookmarkStart w:id="2052"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9"/>
      <w:bookmarkEnd w:id="2050"/>
      <w:bookmarkEnd w:id="2051"/>
      <w:bookmarkEnd w:id="2052"/>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3" w:name="_Ref157791577"/>
      <w:bookmarkStart w:id="2054"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3"/>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5"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6"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1F62E4">
      <w:pPr>
        <w:pStyle w:val="Aufzhlungszeichen"/>
        <w:keepNext/>
        <w:numPr>
          <w:ilvl w:val="0"/>
          <w:numId w:val="10"/>
        </w:numPr>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7" w:name="_Ref157791599"/>
      <w:bookmarkStart w:id="205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7"/>
      <w:r w:rsidR="005F32CD">
        <w:t xml:space="preserve"> —</w:t>
      </w:r>
      <w:r w:rsidR="005F32CD" w:rsidRPr="00F54804">
        <w:t xml:space="preserve"> </w:t>
      </w:r>
      <w:r w:rsidRPr="00F54804">
        <w:t xml:space="preserve">Value Dependency of Attribute </w:t>
      </w:r>
      <w:r w:rsidRPr="00337A83">
        <w:rPr>
          <w:rStyle w:val="CodeCharacter"/>
        </w:rPr>
        <w:t>thickness</w:t>
      </w:r>
      <w:bookmarkEnd w:id="205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9" w:name="_Toc338939250"/>
      <w:r w:rsidRPr="005C2D94">
        <w:t>Attribute</w:t>
      </w:r>
      <w:r w:rsidR="00F3142F">
        <w:t xml:space="preserve"> “</w:t>
      </w:r>
      <w:r w:rsidRPr="00BD52D7">
        <w:t>angle</w:t>
      </w:r>
      <w:bookmarkEnd w:id="205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0" w:name="_Toc338939251"/>
      <w:r w:rsidRPr="00F54804">
        <w:t>Attribute</w:t>
      </w:r>
      <w:r w:rsidR="00F3142F">
        <w:t xml:space="preserve"> “</w:t>
      </w:r>
      <w:r w:rsidRPr="00F54804">
        <w:t>penetration</w:t>
      </w:r>
      <w:bookmarkEnd w:id="206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1" w:name="_Toc338939253"/>
      <w:r w:rsidRPr="005C2D94">
        <w:t>Attribute</w:t>
      </w:r>
      <w:r w:rsidR="00F3142F">
        <w:t xml:space="preserve"> “</w:t>
      </w:r>
      <w:r w:rsidRPr="001E4607">
        <w:t>shape</w:t>
      </w:r>
      <w:bookmarkEnd w:id="206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2" w:name="_Toc338939254"/>
      <w:r w:rsidRPr="00F54804">
        <w:t>Attribute</w:t>
      </w:r>
      <w:r w:rsidR="00F3142F">
        <w:t xml:space="preserve"> “</w:t>
      </w:r>
      <w:r w:rsidRPr="00F54804">
        <w:t>filler</w:t>
      </w:r>
      <w:bookmarkEnd w:id="206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4DDB7326" w:rsidR="00FC68DB" w:rsidRPr="005C2D94" w:rsidRDefault="00FC68DB">
      <w:pPr>
        <w:pStyle w:val="berschrift4"/>
      </w:pPr>
      <w:bookmarkStart w:id="2063" w:name="GenericSeamWeldWeld"/>
      <w:bookmarkStart w:id="2064" w:name="_Toc3557060"/>
      <w:bookmarkStart w:id="2065" w:name="_Toc34747310"/>
      <w:bookmarkStart w:id="2066" w:name="_Toc77102129"/>
      <w:bookmarkStart w:id="2067" w:name="_Toc338938919"/>
      <w:bookmarkStart w:id="2068" w:name="_Toc338939255"/>
      <w:bookmarkEnd w:id="2043"/>
      <w:bookmarkEnd w:id="2044"/>
      <w:bookmarkEnd w:id="2045"/>
      <w:bookmarkEnd w:id="2046"/>
      <w:bookmarkEnd w:id="2063"/>
      <w:r w:rsidRPr="00F54804">
        <w:t>Element</w:t>
      </w:r>
      <w:r w:rsidR="00F3142F">
        <w:t xml:space="preserve"> “</w:t>
      </w:r>
      <w:proofErr w:type="spellStart"/>
      <w:r w:rsidRPr="005C2D94">
        <w:t>sheet_parameter</w:t>
      </w:r>
      <w:bookmarkEnd w:id="2064"/>
      <w:bookmarkEnd w:id="2065"/>
      <w:bookmarkEnd w:id="2066"/>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9" w:name="_Ref157791640"/>
      <w:bookmarkStart w:id="20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1" w:name="_Toc413861928"/>
      <w:bookmarkStart w:id="2072" w:name="_Toc3557061"/>
      <w:bookmarkStart w:id="2073" w:name="_Toc34747311"/>
      <w:bookmarkStart w:id="2074" w:name="_Toc77102130"/>
      <w:bookmarkStart w:id="2075" w:name="_Toc413359615"/>
      <w:bookmarkStart w:id="2076" w:name="_Toc338938920"/>
      <w:bookmarkStart w:id="2077" w:name="_Toc338939256"/>
      <w:bookmarkStart w:id="2078" w:name="_Toc391571769"/>
      <w:bookmarkStart w:id="2079" w:name="_Toc158830117"/>
      <w:bookmarkEnd w:id="2067"/>
      <w:bookmarkEnd w:id="2068"/>
      <w:r w:rsidRPr="00F54804">
        <w:lastRenderedPageBreak/>
        <w:t>Flared Joint</w:t>
      </w:r>
      <w:bookmarkEnd w:id="2071"/>
      <w:bookmarkEnd w:id="2072"/>
      <w:bookmarkEnd w:id="2073"/>
      <w:bookmarkEnd w:id="2074"/>
      <w:bookmarkEnd w:id="207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0"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1"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2" w:name="_Ref157791669"/>
      <w:bookmarkStart w:id="2083"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2"/>
      <w:r w:rsidR="005F32CD">
        <w:t xml:space="preserve"> —</w:t>
      </w:r>
      <w:r w:rsidR="005F32CD" w:rsidRPr="00F54804">
        <w:t xml:space="preserve"> </w:t>
      </w:r>
      <w:r w:rsidRPr="00F54804">
        <w:t xml:space="preserve">Parameters of Flared </w:t>
      </w:r>
      <w:r w:rsidRPr="005C2D94">
        <w:t>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4" w:name="_Toc3557062"/>
      <w:bookmarkStart w:id="2085" w:name="_Toc34747312"/>
      <w:bookmarkStart w:id="2086" w:name="_Toc77102131"/>
      <w:r w:rsidRPr="000A1B7B">
        <w:t>Attributes</w:t>
      </w:r>
      <w:bookmarkEnd w:id="2084"/>
      <w:bookmarkEnd w:id="2085"/>
      <w:bookmarkEnd w:id="208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7" w:name="_Toc3557063"/>
      <w:bookmarkStart w:id="2088" w:name="_Toc34747313"/>
      <w:bookmarkStart w:id="2089"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7"/>
      <w:bookmarkEnd w:id="2088"/>
      <w:bookmarkEnd w:id="2089"/>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0" w:name="_Ref157791686"/>
      <w:bookmarkStart w:id="20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7777777" w:rsidR="00D43455" w:rsidRDefault="00FC68DB">
      <w:pPr>
        <w:pStyle w:val="berschrift4"/>
      </w:pPr>
      <w:bookmarkStart w:id="2092" w:name="_Toc3557064"/>
      <w:bookmarkStart w:id="2093" w:name="_Toc34747314"/>
      <w:bookmarkStart w:id="2094" w:name="_Toc77102133"/>
      <w:r w:rsidRPr="00F54804">
        <w:lastRenderedPageBreak/>
        <w:t>Element</w:t>
      </w:r>
      <w:r w:rsidR="00F3142F">
        <w:t xml:space="preserve"> “</w:t>
      </w:r>
      <w:proofErr w:type="spellStart"/>
      <w:r w:rsidRPr="00F54804">
        <w:t>sheet_parameter</w:t>
      </w:r>
      <w:bookmarkEnd w:id="2092"/>
      <w:bookmarkEnd w:id="2093"/>
      <w:bookmarkEnd w:id="2094"/>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5" w:name="_Ref157791722"/>
      <w:bookmarkStart w:id="20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097" w:name="_Ref414345739"/>
      <w:bookmarkStart w:id="2098" w:name="_Ref414345749"/>
      <w:bookmarkStart w:id="2099" w:name="_Ref414345786"/>
      <w:bookmarkStart w:id="2100" w:name="_Ref414345798"/>
      <w:bookmarkStart w:id="2101" w:name="_Toc3557065"/>
      <w:bookmarkStart w:id="2102" w:name="_Toc34747315"/>
      <w:bookmarkStart w:id="2103" w:name="_Toc77102134"/>
      <w:bookmarkStart w:id="2104" w:name="_Toc158830118"/>
      <w:r w:rsidRPr="00F54804">
        <w:t>Adhesive Lines</w:t>
      </w:r>
      <w:bookmarkEnd w:id="2075"/>
      <w:bookmarkEnd w:id="2097"/>
      <w:bookmarkEnd w:id="2098"/>
      <w:bookmarkEnd w:id="2099"/>
      <w:bookmarkEnd w:id="2100"/>
      <w:bookmarkEnd w:id="2101"/>
      <w:bookmarkEnd w:id="2102"/>
      <w:bookmarkEnd w:id="2103"/>
      <w:bookmarkEnd w:id="210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5" w:name="_Ref157791734"/>
      <w:bookmarkStart w:id="21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5"/>
      <w:r w:rsidR="005F32CD">
        <w:t xml:space="preserve"> —</w:t>
      </w:r>
      <w:r w:rsidR="005F32CD" w:rsidRPr="00F54804">
        <w:t xml:space="preserve"> </w:t>
      </w:r>
      <w:r w:rsidRPr="00F54804">
        <w:t xml:space="preserve">Nested elements of </w:t>
      </w:r>
      <w:r w:rsidRPr="00337A83">
        <w:rPr>
          <w:rStyle w:val="CodeCharacter"/>
        </w:rPr>
        <w:t>&lt;connection_1d/&gt;</w:t>
      </w:r>
      <w:bookmarkEnd w:id="21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7"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07"/>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8" w:name="_Ref157791744"/>
      <w:bookmarkStart w:id="21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8"/>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0"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0"/>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1"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2"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2"/>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34747316"/>
      <w:bookmarkStart w:id="2121" w:name="_Toc77102135"/>
      <w:bookmarkStart w:id="2122" w:name="_Toc413359617"/>
      <w:bookmarkStart w:id="2123" w:name="_Toc158830123"/>
      <w:bookmarkEnd w:id="2113"/>
      <w:bookmarkEnd w:id="2114"/>
      <w:bookmarkEnd w:id="2115"/>
      <w:bookmarkEnd w:id="2116"/>
      <w:bookmarkEnd w:id="2117"/>
      <w:r w:rsidRPr="00F54804">
        <w:lastRenderedPageBreak/>
        <w:t>Hemming Flanges</w:t>
      </w:r>
      <w:bookmarkEnd w:id="2118"/>
      <w:bookmarkEnd w:id="2119"/>
      <w:bookmarkEnd w:id="2120"/>
      <w:bookmarkEnd w:id="2121"/>
      <w:bookmarkEnd w:id="2123"/>
    </w:p>
    <w:p w14:paraId="6080E41B" w14:textId="49B3CC85" w:rsidR="005F66B2" w:rsidRPr="0013175B" w:rsidRDefault="005F66B2" w:rsidP="0013175B">
      <w:pPr>
        <w:pStyle w:val="berschrift3"/>
      </w:pPr>
      <w:bookmarkStart w:id="2124" w:name="_Toc158830124"/>
      <w:r>
        <w:t>General</w:t>
      </w:r>
      <w:bookmarkEnd w:id="21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5" w:name="_Ref413858805"/>
      <w:bookmarkStart w:id="2126" w:name="_Toc413861952"/>
      <w:bookmarkStart w:id="2127" w:name="_Toc3557149"/>
      <w:bookmarkStart w:id="2128" w:name="_Toc34747402"/>
      <w:bookmarkStart w:id="2129" w:name="_Toc76030600"/>
      <w:bookmarkStart w:id="2130" w:name="_Toc94530885"/>
      <w:bookmarkStart w:id="2131" w:name="_Toc101428281"/>
      <w:bookmarkStart w:id="2132"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5"/>
      <w:r w:rsidR="00683BEB">
        <w:t xml:space="preserve"> —</w:t>
      </w:r>
      <w:r w:rsidRPr="00F54804">
        <w:t xml:space="preserve"> The Three Regions of a Hemming</w:t>
      </w:r>
      <w:bookmarkEnd w:id="2126"/>
      <w:bookmarkEnd w:id="2127"/>
      <w:bookmarkEnd w:id="2128"/>
      <w:bookmarkEnd w:id="2129"/>
      <w:bookmarkEnd w:id="2130"/>
      <w:bookmarkEnd w:id="2131"/>
      <w:bookmarkEnd w:id="21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3" w:name="_Ref413850590"/>
      <w:bookmarkStart w:id="2134" w:name="_Toc413861953"/>
      <w:bookmarkStart w:id="2135" w:name="_Toc3557150"/>
      <w:bookmarkStart w:id="2136" w:name="_Toc34747403"/>
      <w:bookmarkStart w:id="2137" w:name="_Toc76030601"/>
      <w:bookmarkStart w:id="2138" w:name="_Toc94530886"/>
      <w:bookmarkStart w:id="2139" w:name="_Toc101428282"/>
      <w:bookmarkStart w:id="2140"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4"/>
      <w:bookmarkEnd w:id="2135"/>
      <w:bookmarkEnd w:id="2136"/>
      <w:bookmarkEnd w:id="2137"/>
      <w:bookmarkEnd w:id="2138"/>
      <w:bookmarkEnd w:id="2139"/>
      <w:bookmarkEnd w:id="21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1" w:name="_Toc413861954"/>
      <w:bookmarkStart w:id="2142" w:name="_Toc3557151"/>
      <w:bookmarkStart w:id="2143" w:name="_Toc34747404"/>
      <w:bookmarkStart w:id="2144" w:name="_Toc76030602"/>
      <w:bookmarkStart w:id="2145" w:name="_Toc94530887"/>
      <w:bookmarkStart w:id="2146" w:name="_Toc101428283"/>
      <w:bookmarkStart w:id="2147"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1"/>
      <w:bookmarkEnd w:id="2142"/>
      <w:bookmarkEnd w:id="2143"/>
      <w:bookmarkEnd w:id="2144"/>
      <w:bookmarkEnd w:id="2145"/>
      <w:bookmarkEnd w:id="2146"/>
      <w:bookmarkEnd w:id="21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8" w:name="_Toc3557152"/>
      <w:bookmarkStart w:id="2149" w:name="_Toc34747405"/>
      <w:bookmarkStart w:id="2150" w:name="_Toc76030603"/>
      <w:bookmarkStart w:id="2151" w:name="_Toc94530888"/>
      <w:bookmarkStart w:id="2152" w:name="_Toc101428284"/>
      <w:bookmarkStart w:id="2153"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8"/>
      <w:bookmarkEnd w:id="2149"/>
      <w:bookmarkEnd w:id="2150"/>
      <w:bookmarkEnd w:id="2151"/>
      <w:bookmarkEnd w:id="2152"/>
      <w:bookmarkEnd w:id="21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4" w:name="_Toc413861932"/>
      <w:bookmarkStart w:id="2155" w:name="_Toc3557068"/>
      <w:bookmarkStart w:id="2156" w:name="_Toc34747318"/>
      <w:bookmarkStart w:id="2157" w:name="_Toc77102137"/>
      <w:bookmarkStart w:id="2158" w:name="_Toc158830125"/>
      <w:r>
        <w:t>E</w:t>
      </w:r>
      <w:r w:rsidR="00FC68DB" w:rsidRPr="00F54804">
        <w:t xml:space="preserve">lement </w:t>
      </w:r>
      <w:r w:rsidR="00FC68DB" w:rsidRPr="00F958FE">
        <w:rPr>
          <w:rFonts w:ascii="Courier New" w:hAnsi="Courier New" w:cs="Courier New"/>
        </w:rPr>
        <w:t>&lt;hemming/&gt;</w:t>
      </w:r>
      <w:bookmarkEnd w:id="2154"/>
      <w:bookmarkEnd w:id="2155"/>
      <w:bookmarkEnd w:id="2156"/>
      <w:bookmarkEnd w:id="2157"/>
      <w:bookmarkEnd w:id="2158"/>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9" w:name="_Ref157791806"/>
      <w:bookmarkStart w:id="216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1"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1"/>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2"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3"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3"/>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4"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5" w:name="_Ref157791816"/>
      <w:bookmarkStart w:id="21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&lt;hemming/&gt;</w:t>
      </w:r>
      <w:bookmarkEnd w:id="21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7" w:name="_Ref157791832"/>
      <w:bookmarkStart w:id="216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9" w:name="_Ref157791848"/>
      <w:bookmarkStart w:id="217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9"/>
      <w:r w:rsidR="005F32CD">
        <w:t xml:space="preserve"> —</w:t>
      </w:r>
      <w:r w:rsidR="005F32CD" w:rsidRPr="00F54804">
        <w:t xml:space="preserve"> </w:t>
      </w:r>
      <w:r w:rsidRPr="00F54804">
        <w:t xml:space="preserve">Attributes of element </w:t>
      </w:r>
      <w:r w:rsidRPr="00337A83">
        <w:rPr>
          <w:rStyle w:val="CodeCharacter"/>
        </w:rPr>
        <w:t>&lt;region/&gt;</w:t>
      </w:r>
      <w:bookmarkEnd w:id="217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1" w:name="_Ref157791889"/>
      <w:bookmarkStart w:id="217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1"/>
      <w:r w:rsidR="005F32CD">
        <w:t xml:space="preserve"> —</w:t>
      </w:r>
      <w:r w:rsidR="005F32CD" w:rsidRPr="00F54804">
        <w:t xml:space="preserve"> </w:t>
      </w:r>
      <w:r w:rsidRPr="00F54804">
        <w:t xml:space="preserve">Nested elements of element </w:t>
      </w:r>
      <w:r w:rsidRPr="00337A83">
        <w:rPr>
          <w:rStyle w:val="CodeCharacter"/>
        </w:rPr>
        <w:t>&lt;region/&gt;</w:t>
      </w:r>
      <w:bookmarkEnd w:id="217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3" w:name="_Toc428537321"/>
      <w:bookmarkStart w:id="2174" w:name="_Toc428969643"/>
      <w:bookmarkStart w:id="2175" w:name="_Toc429053034"/>
      <w:bookmarkStart w:id="2176" w:name="_Toc428537324"/>
      <w:bookmarkStart w:id="2177" w:name="_Toc428969646"/>
      <w:bookmarkStart w:id="2178" w:name="_Toc429053037"/>
      <w:bookmarkStart w:id="2179" w:name="_Toc428537325"/>
      <w:bookmarkStart w:id="2180" w:name="_Toc428969647"/>
      <w:bookmarkStart w:id="2181" w:name="_Toc429053038"/>
      <w:bookmarkStart w:id="2182" w:name="_Toc428537328"/>
      <w:bookmarkStart w:id="2183" w:name="_Toc428969650"/>
      <w:bookmarkStart w:id="2184" w:name="_Toc429053041"/>
      <w:bookmarkStart w:id="2185" w:name="_Toc428537330"/>
      <w:bookmarkStart w:id="2186" w:name="_Toc428969652"/>
      <w:bookmarkStart w:id="2187" w:name="_Toc429053043"/>
      <w:bookmarkStart w:id="2188" w:name="_Toc3557069"/>
      <w:bookmarkStart w:id="2189" w:name="_Toc34747319"/>
      <w:bookmarkStart w:id="2190" w:name="_Toc77102138"/>
      <w:bookmarkStart w:id="2191" w:name="_Toc158830130"/>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Pr="00F54804">
        <w:t>Sequence Connections</w:t>
      </w:r>
      <w:bookmarkEnd w:id="2122"/>
      <w:bookmarkEnd w:id="2188"/>
      <w:bookmarkEnd w:id="2189"/>
      <w:bookmarkEnd w:id="2190"/>
      <w:bookmarkEnd w:id="219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2" w:name="_Toc413359638"/>
      <w:bookmarkStart w:id="2193" w:name="_Toc3557153"/>
      <w:bookmarkStart w:id="2194" w:name="_Toc34747406"/>
      <w:bookmarkStart w:id="2195" w:name="_Toc76030604"/>
      <w:bookmarkStart w:id="2196" w:name="_Toc94530889"/>
      <w:bookmarkStart w:id="219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8"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2"/>
      <w:bookmarkEnd w:id="2193"/>
      <w:bookmarkEnd w:id="2194"/>
      <w:bookmarkEnd w:id="2195"/>
      <w:bookmarkEnd w:id="2196"/>
      <w:bookmarkEnd w:id="2197"/>
      <w:bookmarkEnd w:id="2198"/>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9" w:name="_Toc413359639"/>
      <w:bookmarkStart w:id="2200" w:name="_Toc3557154"/>
      <w:bookmarkStart w:id="2201" w:name="_Toc34747407"/>
      <w:bookmarkStart w:id="2202" w:name="_Toc76030605"/>
      <w:bookmarkStart w:id="2203" w:name="_Toc94530890"/>
      <w:bookmarkStart w:id="2204" w:name="_Toc101428286"/>
      <w:bookmarkStart w:id="2205"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9"/>
      <w:r w:rsidRPr="005C2D94">
        <w:t xml:space="preserve"> and </w:t>
      </w:r>
      <w:proofErr w:type="gramStart"/>
      <w:r w:rsidRPr="005C2D94">
        <w:t>spacing</w:t>
      </w:r>
      <w:bookmarkEnd w:id="2200"/>
      <w:bookmarkEnd w:id="2201"/>
      <w:bookmarkEnd w:id="2202"/>
      <w:bookmarkEnd w:id="2203"/>
      <w:bookmarkEnd w:id="2204"/>
      <w:bookmarkEnd w:id="2205"/>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6" w:name="_Toc3557155"/>
      <w:bookmarkStart w:id="2207" w:name="_Toc34747408"/>
      <w:bookmarkStart w:id="2208" w:name="_Toc76030606"/>
      <w:bookmarkStart w:id="2209" w:name="_Toc94530891"/>
      <w:bookmarkStart w:id="2210" w:name="_Toc101428287"/>
      <w:bookmarkStart w:id="2211"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6"/>
      <w:bookmarkEnd w:id="2207"/>
      <w:bookmarkEnd w:id="2208"/>
      <w:bookmarkEnd w:id="2209"/>
      <w:bookmarkEnd w:id="2210"/>
      <w:bookmarkEnd w:id="2211"/>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2" w:name="_Toc3557156"/>
      <w:bookmarkStart w:id="2213" w:name="_Toc34747409"/>
      <w:bookmarkStart w:id="2214" w:name="_Toc76030607"/>
      <w:bookmarkStart w:id="2215" w:name="_Toc94530892"/>
      <w:bookmarkStart w:id="2216" w:name="_Toc101428288"/>
      <w:bookmarkStart w:id="2217"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2"/>
      <w:bookmarkEnd w:id="2213"/>
      <w:bookmarkEnd w:id="2214"/>
      <w:bookmarkEnd w:id="2215"/>
      <w:bookmarkEnd w:id="2216"/>
      <w:bookmarkEnd w:id="2217"/>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8" w:name="_Ref157709488"/>
      <w:bookmarkStart w:id="2219"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0" w:name="_Ref157791920"/>
      <w:bookmarkStart w:id="222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&lt;sequence_connection_0d/&gt;</w:t>
      </w:r>
      <w:bookmarkEnd w:id="22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2" w:name="_Ref157709500"/>
      <w:bookmarkStart w:id="222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4" w:name="_Toc413359618"/>
      <w:bookmarkStart w:id="2225" w:name="_Toc3557070"/>
      <w:bookmarkStart w:id="2226" w:name="_Toc34747320"/>
      <w:bookmarkStart w:id="2227" w:name="_Toc77102139"/>
      <w:bookmarkStart w:id="2228" w:name="_Toc158830131"/>
      <w:bookmarkEnd w:id="2076"/>
      <w:bookmarkEnd w:id="2077"/>
      <w:bookmarkEnd w:id="2078"/>
      <w:r w:rsidRPr="005C2D94">
        <w:t>2D connections</w:t>
      </w:r>
      <w:bookmarkEnd w:id="2224"/>
      <w:bookmarkEnd w:id="2225"/>
      <w:bookmarkEnd w:id="2226"/>
      <w:bookmarkEnd w:id="2227"/>
      <w:bookmarkEnd w:id="2228"/>
      <w:r w:rsidR="000C7912">
        <w:t xml:space="preserve"> </w:t>
      </w:r>
    </w:p>
    <w:p w14:paraId="7FE12C3B" w14:textId="77777777" w:rsidR="00FC68DB" w:rsidRPr="001668D7" w:rsidRDefault="00FC68DB" w:rsidP="00B202D2">
      <w:pPr>
        <w:pStyle w:val="berschrift2"/>
      </w:pPr>
      <w:bookmarkStart w:id="2229" w:name="_Toc413359619"/>
      <w:bookmarkStart w:id="2230" w:name="_Toc3557071"/>
      <w:bookmarkStart w:id="2231" w:name="_Toc34747321"/>
      <w:bookmarkStart w:id="2232" w:name="_Toc77102140"/>
      <w:bookmarkStart w:id="2233" w:name="_Toc158830132"/>
      <w:r w:rsidRPr="00BD52D7">
        <w:t>Generic Definitions</w:t>
      </w:r>
      <w:bookmarkEnd w:id="2229"/>
      <w:bookmarkEnd w:id="2230"/>
      <w:bookmarkEnd w:id="2231"/>
      <w:bookmarkEnd w:id="2232"/>
      <w:bookmarkEnd w:id="2233"/>
    </w:p>
    <w:p w14:paraId="11BCA3EC" w14:textId="0F22593F" w:rsidR="005A7153" w:rsidRPr="005A7153" w:rsidRDefault="00FC68DB" w:rsidP="005A7153">
      <w:pPr>
        <w:pStyle w:val="berschrift3"/>
      </w:pPr>
      <w:bookmarkStart w:id="2234" w:name="_Toc413359620"/>
      <w:bookmarkStart w:id="2235" w:name="_Toc3557072"/>
      <w:bookmarkStart w:id="2236" w:name="_Toc34747322"/>
      <w:bookmarkStart w:id="2237" w:name="_Toc77102141"/>
      <w:bookmarkStart w:id="2238" w:name="_Toc158830133"/>
      <w:r w:rsidRPr="000A1B7B">
        <w:t>Identification</w:t>
      </w:r>
      <w:bookmarkEnd w:id="2234"/>
      <w:bookmarkEnd w:id="2235"/>
      <w:bookmarkEnd w:id="2236"/>
      <w:bookmarkEnd w:id="2237"/>
      <w:bookmarkEnd w:id="223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9" w:name="_Toc413359621"/>
      <w:bookmarkStart w:id="2240" w:name="_Toc3557073"/>
      <w:bookmarkStart w:id="2241" w:name="_Toc34747323"/>
      <w:bookmarkStart w:id="2242" w:name="_Toc77102142"/>
      <w:bookmarkStart w:id="2243" w:name="_Toc158830134"/>
      <w:r w:rsidRPr="005C2D94">
        <w:t>Connection Face</w:t>
      </w:r>
      <w:bookmarkEnd w:id="2239"/>
      <w:bookmarkEnd w:id="2240"/>
      <w:bookmarkEnd w:id="2241"/>
      <w:bookmarkEnd w:id="2242"/>
      <w:bookmarkEnd w:id="224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4" w:name="_Ref157791937"/>
      <w:bookmarkStart w:id="224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6" w:name="_Ref157791945"/>
      <w:bookmarkStart w:id="22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6"/>
      <w:r w:rsidR="005F32CD">
        <w:t xml:space="preserve"> —</w:t>
      </w:r>
      <w:r w:rsidR="005F32CD" w:rsidRPr="00F54804">
        <w:t xml:space="preserve"> </w:t>
      </w:r>
      <w:r w:rsidRPr="00F54804">
        <w:t xml:space="preserve">Attributes of element </w:t>
      </w:r>
      <w:r w:rsidRPr="00337A83">
        <w:rPr>
          <w:rStyle w:val="CodeCharacter"/>
        </w:rPr>
        <w:t>&lt;loc/&gt;</w:t>
      </w:r>
      <w:bookmarkEnd w:id="22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8" w:name="_Ref157791952"/>
      <w:bookmarkStart w:id="224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8"/>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4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0" w:name="_Ref157791970"/>
      <w:bookmarkStart w:id="225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0"/>
      <w:r w:rsidR="005F32CD" w:rsidRPr="000C7912">
        <w:t xml:space="preserve"> — </w:t>
      </w:r>
      <w:r w:rsidRPr="000C7912">
        <w:t xml:space="preserve">Attributes of element </w:t>
      </w:r>
      <w:r w:rsidRPr="000C7912">
        <w:rPr>
          <w:rStyle w:val="CodeCharacter"/>
        </w:rPr>
        <w:t>&lt;face/&gt;</w:t>
      </w:r>
      <w:bookmarkEnd w:id="225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2" w:name="_Toc413359622"/>
      <w:bookmarkStart w:id="2253" w:name="_Toc3557074"/>
      <w:bookmarkStart w:id="2254" w:name="_Toc34747324"/>
      <w:bookmarkStart w:id="2255" w:name="_Toc77102143"/>
      <w:bookmarkStart w:id="2256" w:name="_Toc158830135"/>
      <w:r w:rsidRPr="00F54804">
        <w:t>Type Specification</w:t>
      </w:r>
      <w:bookmarkEnd w:id="2252"/>
      <w:bookmarkEnd w:id="2253"/>
      <w:bookmarkEnd w:id="2254"/>
      <w:bookmarkEnd w:id="2255"/>
      <w:bookmarkEnd w:id="225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7" w:name="_Ref157791981"/>
      <w:bookmarkStart w:id="2258"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&lt;connection_2d/&gt;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59" w:name="_Toc413359623"/>
      <w:bookmarkStart w:id="2260" w:name="_Ref414345836"/>
      <w:bookmarkStart w:id="2261" w:name="_Ref414345889"/>
      <w:bookmarkStart w:id="2262" w:name="_Ref414350043"/>
      <w:bookmarkStart w:id="2263" w:name="_Ref429051261"/>
      <w:bookmarkStart w:id="2264" w:name="_Toc3557075"/>
      <w:bookmarkStart w:id="2265" w:name="_Toc34747325"/>
      <w:bookmarkStart w:id="2266" w:name="_Toc77102144"/>
      <w:bookmarkStart w:id="2267" w:name="_Toc158830136"/>
      <w:r w:rsidRPr="00F54804">
        <w:lastRenderedPageBreak/>
        <w:t>Adhesive Faces</w:t>
      </w:r>
      <w:bookmarkEnd w:id="2259"/>
      <w:bookmarkEnd w:id="2260"/>
      <w:bookmarkEnd w:id="2261"/>
      <w:bookmarkEnd w:id="2262"/>
      <w:bookmarkEnd w:id="2263"/>
      <w:bookmarkEnd w:id="2264"/>
      <w:bookmarkEnd w:id="2265"/>
      <w:bookmarkEnd w:id="2266"/>
      <w:bookmarkEnd w:id="226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8" w:name="_Toc413359640"/>
      <w:bookmarkStart w:id="2269" w:name="_Toc3557157"/>
      <w:bookmarkStart w:id="2270" w:name="_Toc34747410"/>
      <w:bookmarkStart w:id="2271" w:name="_Toc76030608"/>
      <w:bookmarkStart w:id="2272" w:name="_Toc94530893"/>
      <w:bookmarkStart w:id="2273" w:name="_Toc101428289"/>
      <w:bookmarkStart w:id="2274"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68"/>
      <w:bookmarkEnd w:id="2269"/>
      <w:bookmarkEnd w:id="2270"/>
      <w:bookmarkEnd w:id="2271"/>
      <w:bookmarkEnd w:id="2272"/>
      <w:bookmarkEnd w:id="2273"/>
      <w:bookmarkEnd w:id="2274"/>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5" w:name="_Ref157791995"/>
      <w:bookmarkStart w:id="22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5"/>
      <w:r w:rsidR="005F32CD">
        <w:t xml:space="preserve"> —</w:t>
      </w:r>
      <w:r w:rsidR="005F32CD" w:rsidRPr="00F54804">
        <w:t xml:space="preserve"> </w:t>
      </w:r>
      <w:r w:rsidRPr="00F54804">
        <w:t xml:space="preserve">Nested elements of element </w:t>
      </w:r>
      <w:r w:rsidRPr="00337A83">
        <w:rPr>
          <w:rStyle w:val="CodeCharacter"/>
        </w:rPr>
        <w:t>&lt;connection_2d/&gt;</w:t>
      </w:r>
      <w:bookmarkEnd w:id="22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7" w:name="_Ref157792006"/>
      <w:bookmarkStart w:id="227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7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9" w:name="_Toc3557076"/>
      <w:bookmarkStart w:id="2280" w:name="_Toc34747326"/>
      <w:bookmarkStart w:id="2281" w:name="_Toc77102147"/>
      <w:bookmarkStart w:id="2282" w:name="_Toc443470372"/>
      <w:bookmarkStart w:id="2283" w:name="_Toc450303224"/>
      <w:bookmarkStart w:id="2284" w:name="_Toc9996979"/>
      <w:bookmarkStart w:id="2285" w:name="_Toc353342679"/>
      <w:bookmarkStart w:id="2286" w:name="_Toc158830137"/>
      <w:bookmarkEnd w:id="77"/>
      <w:r w:rsidRPr="00F54804">
        <w:t>Future extensions</w:t>
      </w:r>
      <w:bookmarkEnd w:id="2279"/>
      <w:bookmarkEnd w:id="2280"/>
      <w:bookmarkEnd w:id="2281"/>
      <w:bookmarkEnd w:id="2286"/>
    </w:p>
    <w:p w14:paraId="43412240" w14:textId="2829AA2C" w:rsidR="00F85CA7" w:rsidRPr="0013175B" w:rsidRDefault="00F85CA7" w:rsidP="0013175B">
      <w:pPr>
        <w:pStyle w:val="berschrift2"/>
      </w:pPr>
      <w:bookmarkStart w:id="2287" w:name="_Toc158830138"/>
      <w:r>
        <w:t>General</w:t>
      </w:r>
      <w:bookmarkEnd w:id="2287"/>
    </w:p>
    <w:p w14:paraId="209DB769" w14:textId="614B6EF4" w:rsidR="002D2C85" w:rsidRPr="00F54804" w:rsidRDefault="002D2C85" w:rsidP="00B202D2">
      <w:bookmarkStart w:id="2288" w:name="_Toc338938925"/>
      <w:bookmarkStart w:id="228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0" w:name="_Toc338938923"/>
      <w:bookmarkStart w:id="2291" w:name="_Toc338939259"/>
      <w:bookmarkStart w:id="2292" w:name="_Toc413359625"/>
      <w:bookmarkStart w:id="2293" w:name="_Toc3557077"/>
      <w:bookmarkStart w:id="2294" w:name="_Toc34747327"/>
      <w:bookmarkStart w:id="2295" w:name="_Toc77102148"/>
      <w:bookmarkStart w:id="2296" w:name="_Toc158830139"/>
      <w:r w:rsidRPr="00F54804">
        <w:t>Additional parameters for spot and seam welds</w:t>
      </w:r>
      <w:bookmarkEnd w:id="2290"/>
      <w:bookmarkEnd w:id="2291"/>
      <w:bookmarkEnd w:id="2292"/>
      <w:bookmarkEnd w:id="2293"/>
      <w:bookmarkEnd w:id="2294"/>
      <w:bookmarkEnd w:id="2295"/>
      <w:bookmarkEnd w:id="229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297" w:name="_Ref338846673"/>
      <w:bookmarkStart w:id="2298" w:name="_Toc338938924"/>
      <w:bookmarkStart w:id="2299" w:name="_Toc338939260"/>
      <w:bookmarkStart w:id="2300" w:name="_Toc413359626"/>
      <w:bookmarkStart w:id="2301" w:name="_Toc3557078"/>
      <w:bookmarkStart w:id="2302" w:name="_Toc34747328"/>
      <w:bookmarkStart w:id="2303" w:name="_Toc77102149"/>
      <w:bookmarkStart w:id="2304" w:name="_Toc158830140"/>
      <w:r w:rsidRPr="00F54804">
        <w:t>Other relevant and new joint types</w:t>
      </w:r>
      <w:bookmarkEnd w:id="2297"/>
      <w:bookmarkEnd w:id="2298"/>
      <w:bookmarkEnd w:id="2299"/>
      <w:bookmarkEnd w:id="2300"/>
      <w:bookmarkEnd w:id="2301"/>
      <w:bookmarkEnd w:id="2302"/>
      <w:bookmarkEnd w:id="2303"/>
      <w:bookmarkEnd w:id="230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5" w:name="_Ref69238344"/>
      <w:bookmarkStart w:id="2306" w:name="_Toc77102146"/>
      <w:bookmarkEnd w:id="2288"/>
      <w:bookmarkEnd w:id="2289"/>
      <w:r w:rsidRPr="0013175B">
        <w:lastRenderedPageBreak/>
        <w:br/>
      </w:r>
      <w:bookmarkStart w:id="2307" w:name="_Ref101250163"/>
      <w:bookmarkStart w:id="2308" w:name="_Toc158830141"/>
      <w:r w:rsidRPr="0013175B">
        <w:rPr>
          <w:b w:val="0"/>
          <w:bCs/>
        </w:rPr>
        <w:t>(informative)</w:t>
      </w:r>
      <w:r w:rsidRPr="0013175B">
        <w:br/>
      </w:r>
      <w:r w:rsidRPr="0013175B">
        <w:br/>
        <w:t>Derivation of Formulae used for Regular Intermittent Welds</w:t>
      </w:r>
      <w:bookmarkEnd w:id="2305"/>
      <w:bookmarkEnd w:id="2306"/>
      <w:bookmarkEnd w:id="2307"/>
      <w:bookmarkEnd w:id="230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9" w:name="_Toc76030609"/>
      <w:bookmarkStart w:id="2310" w:name="_Toc94530894"/>
      <w:bookmarkStart w:id="231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09"/>
      <w:bookmarkEnd w:id="2310"/>
      <w:bookmarkEnd w:id="231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2" w:name="_Toc76030610"/>
      <w:bookmarkStart w:id="2313" w:name="_Toc94530895"/>
      <w:bookmarkStart w:id="231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2"/>
      <w:bookmarkEnd w:id="2313"/>
      <w:bookmarkEnd w:id="231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8" w:name="_Ref101250429"/>
      <w:bookmarkStart w:id="2319" w:name="_Toc158830142"/>
      <w:r w:rsidRPr="0013175B">
        <w:rPr>
          <w:b w:val="0"/>
          <w:bCs/>
        </w:rPr>
        <w:t>(informative)</w:t>
      </w:r>
      <w:r w:rsidRPr="0013175B">
        <w:br/>
      </w:r>
      <w:r w:rsidRPr="0013175B">
        <w:br/>
      </w:r>
      <w:bookmarkStart w:id="232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8"/>
      <w:bookmarkEnd w:id="2319"/>
      <w:bookmarkEnd w:id="2320"/>
    </w:p>
    <w:p w14:paraId="4DCF037F" w14:textId="6017EB2C" w:rsidR="00F94939" w:rsidRPr="00F54804" w:rsidRDefault="00741F4D" w:rsidP="00DE0BBC">
      <w:pPr>
        <w:pStyle w:val="a2"/>
        <w:numPr>
          <w:ilvl w:val="1"/>
          <w:numId w:val="2"/>
        </w:numPr>
        <w:tabs>
          <w:tab w:val="clear" w:pos="501"/>
          <w:tab w:val="num" w:pos="360"/>
        </w:tabs>
        <w:ind w:left="0"/>
      </w:pPr>
      <w:bookmarkStart w:id="2321" w:name="_Toc158830143"/>
      <w:r w:rsidRPr="00F54804">
        <w:t>General principles</w:t>
      </w:r>
      <w:bookmarkEnd w:id="232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3" w:name="_Ref97730893"/>
      <w:bookmarkStart w:id="2324" w:name="_Ref97730874"/>
      <w:bookmarkStart w:id="232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4"/>
      <w:bookmarkEnd w:id="2325"/>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2"/>
    </w:p>
    <w:p w14:paraId="2F472891" w14:textId="25EA54AD" w:rsidR="00F94939" w:rsidRPr="00F54804" w:rsidRDefault="00F94939" w:rsidP="00DE0BBC">
      <w:pPr>
        <w:pStyle w:val="a2"/>
        <w:numPr>
          <w:ilvl w:val="1"/>
          <w:numId w:val="2"/>
        </w:numPr>
        <w:tabs>
          <w:tab w:val="clear" w:pos="501"/>
          <w:tab w:val="num" w:pos="360"/>
        </w:tabs>
        <w:ind w:left="0"/>
      </w:pPr>
      <w:bookmarkStart w:id="2326"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6"/>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8" w:name="_Ref101250401"/>
      <w:bookmarkStart w:id="2329" w:name="_Toc158830145"/>
      <w:r w:rsidRPr="0013175B">
        <w:rPr>
          <w:b w:val="0"/>
          <w:bCs/>
        </w:rPr>
        <w:t>(informative)</w:t>
      </w:r>
      <w:r w:rsidRPr="0013175B">
        <w:br/>
      </w:r>
      <w:r w:rsidRPr="0013175B">
        <w:br/>
      </w:r>
      <w:r w:rsidR="005E03C5" w:rsidRPr="005E03C5">
        <w:t>Background and context to this document</w:t>
      </w:r>
      <w:bookmarkEnd w:id="2328"/>
      <w:bookmarkEnd w:id="232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0" w:name="_Toc158830146"/>
      <w:r w:rsidRPr="00BD52D7">
        <w:lastRenderedPageBreak/>
        <w:t>Bibliography</w:t>
      </w:r>
      <w:bookmarkEnd w:id="2282"/>
      <w:bookmarkEnd w:id="2283"/>
      <w:bookmarkEnd w:id="2284"/>
      <w:bookmarkEnd w:id="2285"/>
      <w:bookmarkEnd w:id="233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1" w:name="_Ref21650472"/>
      <w:bookmarkEnd w:id="2331"/>
    </w:p>
    <w:sectPr w:rsidR="00C673CF" w:rsidRPr="00F54804" w:rsidSect="00205DBC">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FCF2E" w14:textId="77777777" w:rsidR="00205DBC" w:rsidRDefault="00205DBC">
      <w:pPr>
        <w:spacing w:after="0" w:line="240" w:lineRule="auto"/>
      </w:pPr>
      <w:r>
        <w:separator/>
      </w:r>
    </w:p>
  </w:endnote>
  <w:endnote w:type="continuationSeparator" w:id="0">
    <w:p w14:paraId="7EC9EA92" w14:textId="77777777" w:rsidR="00205DBC" w:rsidRDefault="00205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2120D" w14:textId="77777777" w:rsidR="00205DBC" w:rsidRDefault="00205DBC">
      <w:pPr>
        <w:spacing w:after="0" w:line="240" w:lineRule="auto"/>
      </w:pPr>
      <w:r>
        <w:separator/>
      </w:r>
    </w:p>
  </w:footnote>
  <w:footnote w:type="continuationSeparator" w:id="0">
    <w:p w14:paraId="56C08B0A" w14:textId="77777777" w:rsidR="00205DBC" w:rsidRDefault="00205D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DBC"/>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46084</Words>
  <Characters>290334</Characters>
  <Application>Microsoft Office Word</Application>
  <DocSecurity>0</DocSecurity>
  <Lines>2419</Lines>
  <Paragraphs>671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335747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27</cp:revision>
  <cp:lastPrinted>2023-09-22T21:01:00Z</cp:lastPrinted>
  <dcterms:created xsi:type="dcterms:W3CDTF">2024-02-13T19:21:00Z</dcterms:created>
  <dcterms:modified xsi:type="dcterms:W3CDTF">2024-02-14T19:24:00Z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