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B303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59769"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w:t>
      </w:r>
      <w:r w:rsidR="00E2798A">
        <w:t>alphanumerical name</w:t>
      </w:r>
      <w:r w:rsidR="00E2798A">
        <w:t>, short</w:t>
      </w:r>
      <w:r w:rsidR="00E2798A">
        <w:t xml:space="preserve">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0946936"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144BC2" w:rsidRPr="00330810">
                  <w:rPr>
                    <w:b w:val="0"/>
                    <w:sz w:val="20"/>
                    <w:szCs w:val="20"/>
                  </w:rPr>
                  <w:t>[6]</w:t>
                </w:r>
                <w:r w:rsidR="001F4D75" w:rsidRPr="00330810">
                  <w:rPr>
                    <w:b w:val="0"/>
                    <w:sz w:val="20"/>
                    <w:szCs w:val="20"/>
                  </w:rPr>
                  <w:fldChar w:fldCharType="end"/>
                </w:r>
              </w:sdtContent>
            </w:sdt>
            <w:r w:rsidRPr="00330810">
              <w:rPr>
                <w:b w:val="0"/>
                <w:sz w:val="20"/>
                <w:szCs w:val="2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4FF4BC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44BC2" w:rsidRPr="005854DC">
        <w:t>Table 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A5719A" w:rsidRPr="005854DC">
        <w:t>Table 5</w:t>
      </w:r>
      <w:r w:rsidR="00A5719A" w:rsidRPr="005854DC">
        <w:fldChar w:fldCharType="end"/>
      </w:r>
      <w:r w:rsidR="004366E4" w:rsidRPr="005854DC">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0E85008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592DDA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r w:rsidR="008663C9">
        <w:t xml:space="preserve"> </w:t>
      </w:r>
    </w:p>
    <w:p w14:paraId="2A5A41B4" w14:textId="68F92C09"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CE945C9"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8663C9">
        <w:t xml:space="preserve">Figure </w:t>
      </w:r>
      <w:r w:rsidR="008663C9">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ED239DA"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C5E6E7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32045B">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4B9451B"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6" w:name="_Toc15617352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lastRenderedPageBreak/>
        <w:t>A Minimalistic Example of a χMCF file</w:t>
      </w:r>
      <w:bookmarkEnd w:id="381"/>
      <w:bookmarkEnd w:id="382"/>
      <w:bookmarkEnd w:id="383"/>
      <w:bookmarkEnd w:id="384"/>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lastRenderedPageBreak/>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lastRenderedPageBreak/>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t>Custom Attributes list</w:t>
      </w:r>
      <w:bookmarkEnd w:id="443"/>
      <w:bookmarkEnd w:id="444"/>
      <w:bookmarkEnd w:id="445"/>
      <w:bookmarkEnd w:id="446"/>
      <w:bookmarkEnd w:id="447"/>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8" w:name="_Toc15617352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632935A4" w:rsidR="0039224F" w:rsidRPr="00F54804" w:rsidRDefault="0039224F" w:rsidP="001640C5">
      <w:pPr>
        <w:pStyle w:val="Beschriftung"/>
        <w:keepNext/>
        <w:keepLines/>
      </w:pPr>
      <w:bookmarkStart w:id="449" w:name="_Toc15617352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50" w:name="_Toc15617352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1" w:name="_Toc15617352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2" w:name="_Toc15617353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3" w:name="_Toc15617353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&lt;string_list/&gt;</w:t>
      </w:r>
      <w:r w:rsidRPr="006031CD">
        <w:t>:</w:t>
      </w:r>
    </w:p>
    <w:p w14:paraId="69DDFCCB" w14:textId="0D6C515B" w:rsidR="0039224F" w:rsidRPr="006031CD" w:rsidRDefault="0039224F" w:rsidP="001640C5">
      <w:pPr>
        <w:pStyle w:val="Beschriftung"/>
        <w:keepNext/>
        <w:keepLines/>
      </w:pPr>
      <w:bookmarkStart w:id="454" w:name="_Toc15617353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C9A4E03" w:rsidR="006C2BAB" w:rsidRPr="006031CD" w:rsidRDefault="006C2BAB" w:rsidP="001640C5">
      <w:pPr>
        <w:pStyle w:val="Beschriftung"/>
        <w:keepNext/>
        <w:keepLines/>
      </w:pPr>
      <w:bookmarkStart w:id="455" w:name="_Toc15617353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221ED16F" w:rsidR="006C2BAB" w:rsidRPr="00A26787" w:rsidRDefault="006C2BAB" w:rsidP="001640C5">
      <w:pPr>
        <w:pStyle w:val="Beschriftung"/>
        <w:keepNext/>
        <w:keepLines/>
      </w:pPr>
      <w:bookmarkStart w:id="456" w:name="_Toc15617353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4FD24EC4" w:rsidR="006C2BAB" w:rsidRPr="006031CD" w:rsidRDefault="006C2BAB" w:rsidP="001640C5">
      <w:pPr>
        <w:pStyle w:val="Beschriftung"/>
        <w:keepNext/>
        <w:keepLines/>
      </w:pPr>
      <w:bookmarkStart w:id="457" w:name="_Toc15617353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6030764C" w:rsidR="006C2BAB" w:rsidRPr="00D06887" w:rsidRDefault="006C2BAB" w:rsidP="001640C5">
      <w:pPr>
        <w:pStyle w:val="Beschriftung"/>
        <w:keepNext/>
        <w:keepLines/>
      </w:pPr>
      <w:bookmarkStart w:id="458" w:name="_Toc15617353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D4F56C4" w:rsidR="0059323C" w:rsidRPr="006031CD" w:rsidRDefault="0059323C" w:rsidP="001640C5">
      <w:pPr>
        <w:pStyle w:val="Beschriftung"/>
        <w:keepNext/>
        <w:keepLines/>
      </w:pPr>
      <w:bookmarkStart w:id="459" w:name="_Toc15617353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67BCD813" w:rsidR="0059323C" w:rsidRPr="006031CD" w:rsidRDefault="0059323C" w:rsidP="001640C5">
      <w:pPr>
        <w:pStyle w:val="Beschriftung"/>
        <w:keepNext/>
        <w:keepLines/>
      </w:pPr>
      <w:bookmarkStart w:id="460" w:name="_Toc15617353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&lt;int_list/&gt;</w:t>
      </w:r>
      <w:r w:rsidRPr="006031CD">
        <w:t xml:space="preserve"> has the nested element:</w:t>
      </w:r>
    </w:p>
    <w:p w14:paraId="466CA12D" w14:textId="3A5C6B81" w:rsidR="0059323C" w:rsidRPr="006031CD" w:rsidRDefault="0059323C" w:rsidP="001640C5">
      <w:pPr>
        <w:pStyle w:val="Beschriftung"/>
        <w:keepNext/>
        <w:keepLines/>
      </w:pPr>
      <w:bookmarkStart w:id="461" w:name="_Toc15617353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0D457E21" w:rsidR="0059323C" w:rsidRPr="006031CD" w:rsidRDefault="0059323C" w:rsidP="001640C5">
      <w:pPr>
        <w:pStyle w:val="Beschriftung"/>
        <w:keepNext/>
        <w:keepLines/>
      </w:pPr>
      <w:bookmarkStart w:id="462" w:name="_Toc15617354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9" w:name="_Toc15617354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r w:rsidR="00144BC2" w:rsidRPr="00144BC2">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5"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8" w:name="_Toc15617354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5"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lastRenderedPageBreak/>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2"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3" w:name="_Toc15617354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40" w:name="_Toc15617354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wo of them Mirrored</w:t>
      </w:r>
      <w:bookmarkEnd w:id="546"/>
      <w:bookmarkEnd w:id="547"/>
      <w:bookmarkEnd w:id="548"/>
      <w:bookmarkEnd w:id="549"/>
      <w:bookmarkEnd w:id="550"/>
      <w:bookmarkEnd w:id="551"/>
      <w:bookmarkEnd w:id="552"/>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lastRenderedPageBreak/>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3" w:name="_Toc15617354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4" w:name="_Toc15617354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6" w:name="_Toc156173550"/>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lastRenderedPageBreak/>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8" w:name="_Toc15617355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9" w:name="_Toc15617355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lastRenderedPageBreak/>
        <w:t>hardness</w:t>
      </w:r>
      <w:r w:rsidRPr="0013175B">
        <w:t>: Vickers hardness HV of the rivet material</w:t>
      </w:r>
      <w:r w:rsidR="00EE080E">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048C62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6" w:name="_Toc15617355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lastRenderedPageBreak/>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7" w:name="_Toc15617355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lastRenderedPageBreak/>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6" w:name="_Toc15617355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70" w:name="_Toc15617355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Relation of working thickness (T1+T2) to max and min values of grip</w:t>
      </w:r>
      <w:bookmarkEnd w:id="675"/>
      <w:bookmarkEnd w:id="676"/>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3" w:name="_Toc15617355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178217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2886B24" w:rsidR="00055698" w:rsidRPr="00F54804" w:rsidRDefault="00055698" w:rsidP="001640C5">
      <w:pPr>
        <w:pStyle w:val="Beschriftung"/>
        <w:keepNext/>
        <w:keepLines/>
      </w:pPr>
      <w:bookmarkStart w:id="700" w:name="_Toc15617355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&lt;clinch_rivet_stud/&gt;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06A32AAB"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29E85221" w:rsidR="00055698" w:rsidRPr="002941B8" w:rsidRDefault="00055698" w:rsidP="001640C5">
      <w:pPr>
        <w:pStyle w:val="Beschriftung"/>
        <w:keepNext/>
        <w:keepLines/>
        <w:rPr>
          <w:b w:val="0"/>
          <w:kern w:val="22"/>
        </w:rPr>
      </w:pPr>
      <w:bookmarkStart w:id="1115" w:name="_Toc156173559"/>
      <w:r w:rsidRPr="00F54804">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6" w:name="_Toc15617356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lastRenderedPageBreak/>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 </w:t>
      </w:r>
    </w:p>
    <w:p w14:paraId="08E05727" w14:textId="1035A957" w:rsidR="00055698" w:rsidRPr="00F54804" w:rsidRDefault="00055698" w:rsidP="001640C5">
      <w:pPr>
        <w:pStyle w:val="Beschriftung"/>
        <w:keepNext/>
        <w:keepLines/>
      </w:pPr>
      <w:bookmarkStart w:id="1117" w:name="_Toc15617356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8" w:name="_Toc15617356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8" w:name="_Toc15617356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lastRenderedPageBreak/>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9" w:name="_Toc15617356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2" w:name="_Toc15617356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3" w:name="_Toc15617356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lastRenderedPageBreak/>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7" w:name="_Toc15617356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8" w:name="_Toc15617356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4" w:name="_Toc15617356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2"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3"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4"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5"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6"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7"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8"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9"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80"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10"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1"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2"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7"/>
      <w:bookmarkEnd w:id="1318"/>
      <w:bookmarkEnd w:id="1319"/>
      <w:bookmarkEnd w:id="1320"/>
      <w:bookmarkEnd w:id="1321"/>
      <w:bookmarkEnd w:id="132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3"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4"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7"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2"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3"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4"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5"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DDBE34A" w:rsidR="00461A3A" w:rsidRPr="00F54804" w:rsidRDefault="00461A3A" w:rsidP="001640C5">
      <w:pPr>
        <w:pStyle w:val="Beschriftung"/>
        <w:keepNext/>
        <w:keepLines/>
      </w:pPr>
      <w:bookmarkStart w:id="1379"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80"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1"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&lt;segment_list/&gt;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EB87A61" w:rsidR="00FC68DB" w:rsidRPr="00F54804" w:rsidRDefault="00461A3A" w:rsidP="001640C5">
      <w:pPr>
        <w:pStyle w:val="Beschriftung"/>
        <w:keepNext/>
        <w:keepLines/>
      </w:pPr>
      <w:bookmarkStart w:id="1402"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3" w:name="_Ref101343985"/>
      <w:bookmarkStart w:id="1404"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&lt;regular_segments/&gt;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5" w:name="_Hlk66958266"/>
      <w:r w:rsidR="00FC68DB" w:rsidRPr="000C04A9">
        <w:rPr>
          <w:rStyle w:val="CodeCharacter"/>
        </w:rPr>
        <w:t>&lt;regular_segments/&gt;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&lt;corner_weld/&gt; with &lt;regular_segments/&gt;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9" w:name="_Hlk64538969"/>
      <w:r w:rsidR="00FC68DB" w:rsidRPr="0023119A">
        <w:rPr>
          <w:rStyle w:val="CodeCharacter"/>
        </w:rPr>
        <w:t>&lt;segment_list/&gt;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&lt;corner_weld/&gt; with &lt;segment_list/&gt;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3"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2325512"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4"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6"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7"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2"/>
      <w:r w:rsidR="00B00216">
        <w:t xml:space="preserve"> —</w:t>
      </w:r>
      <w:r w:rsidRPr="00F54804">
        <w:t xml:space="preserve"> Sheet Parameters vs</w:t>
      </w:r>
      <w:r w:rsidR="00EE080E">
        <w:t xml:space="preserve">. </w:t>
      </w:r>
      <w:r w:rsidRPr="0013175B">
        <w:t>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40"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BB6F69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"weld_position</w:t>
      </w:r>
      <w:bookmarkEnd w:id="1555"/>
      <w:bookmarkEnd w:id="1556"/>
      <w:bookmarkEnd w:id="155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8"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9"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r w:rsidRPr="00780314">
        <w:rPr>
          <w:lang w:val="es-ES"/>
        </w:rPr>
        <w:t>Attributes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lastRenderedPageBreak/>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4"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7"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"weld_position</w:t>
      </w:r>
      <w:bookmarkEnd w:id="1604"/>
      <w:bookmarkEnd w:id="1605"/>
      <w:bookmarkEnd w:id="1606"/>
      <w:bookmarkEnd w:id="1607"/>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10"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r w:rsidRPr="00780314">
        <w:rPr>
          <w:lang w:val="es-ES"/>
        </w:rPr>
        <w:t>Attributes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"sheet_parameter</w:t>
      </w:r>
      <w:bookmarkEnd w:id="1620"/>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3"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lastRenderedPageBreak/>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59770"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34"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0E2EC8C1"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59771"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5"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"weld_position</w:t>
      </w:r>
      <w:bookmarkEnd w:id="1652"/>
      <w:bookmarkEnd w:id="1653"/>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6"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r w:rsidRPr="00780314">
        <w:rPr>
          <w:lang w:val="es-ES"/>
        </w:rPr>
        <w:t>Attributes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9"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1"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lastRenderedPageBreak/>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"sheet_parameter</w:t>
      </w:r>
      <w:bookmarkEnd w:id="1666"/>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1"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4"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lastRenderedPageBreak/>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r w:rsidRPr="005C2D94">
        <w:t>weld_position</w:t>
      </w:r>
      <w:bookmarkEnd w:id="1691"/>
      <w:bookmarkEnd w:id="1692"/>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5"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lastRenderedPageBreak/>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"sheet_parameter</w:t>
      </w:r>
      <w:bookmarkEnd w:id="1699"/>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4"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7"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lastRenderedPageBreak/>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8"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r w:rsidRPr="00780314">
        <w:rPr>
          <w:lang w:val="es-ES"/>
        </w:rPr>
        <w:t>Attributes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"sheet_parameter</w:t>
      </w:r>
      <w:bookmarkEnd w:id="1732"/>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7"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59772"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7"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59773"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4"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59774"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1"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r w:rsidRPr="005C2D94">
        <w:t>weld_position</w:t>
      </w:r>
      <w:bookmarkEnd w:id="1768"/>
      <w:bookmarkEnd w:id="1769"/>
      <w:bookmarkEnd w:id="1770"/>
      <w:bookmarkEnd w:id="1771"/>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2"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r w:rsidRPr="00780314">
        <w:rPr>
          <w:lang w:val="es-ES"/>
        </w:rPr>
        <w:t>Attributes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"sheet_parameter</w:t>
      </w:r>
      <w:bookmarkEnd w:id="1780"/>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5"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7CE828C"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59775"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5"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6"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r w:rsidRPr="00780314">
        <w:rPr>
          <w:lang w:val="es-ES"/>
        </w:rPr>
        <w:t>Attributes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9"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"sheet_parameter</w:t>
      </w:r>
      <w:bookmarkEnd w:id="1824"/>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7"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59776"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3"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r w:rsidRPr="00780314">
        <w:rPr>
          <w:lang w:val="es-ES"/>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8"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60"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lastRenderedPageBreak/>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"sheet_parameter</w:t>
      </w:r>
      <w:bookmarkEnd w:id="1866"/>
      <w:bookmarkEnd w:id="1867"/>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1"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5"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00"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r w:rsidRPr="005300E4">
        <w:rPr>
          <w:lang w:val="es-ES"/>
        </w:rPr>
        <w:t>Attributes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3"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4"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lastRenderedPageBreak/>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6"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30"/>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3"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lastRenderedPageBreak/>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7"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6"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8"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"loc_list"</w:t>
      </w:r>
      <w:bookmarkEnd w:id="1949"/>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t>Element "femdata"</w:t>
      </w:r>
      <w:bookmarkEnd w:id="1951"/>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8"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"loc_list</w:t>
      </w:r>
      <w:r w:rsidRPr="001E4607">
        <w:t>"</w:t>
      </w:r>
      <w:bookmarkEnd w:id="1999"/>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"femdata"</w:t>
      </w:r>
      <w:bookmarkEnd w:id="2001"/>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2" w:name="_Toc155344914"/>
      <w:r w:rsidRPr="005C2D94">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3"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5"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where the region’s adhesive connects to</w:t>
      </w:r>
      <w:r w:rsidR="00BE1D6E">
        <w:t>;</w:t>
      </w:r>
    </w:p>
    <w:p w14:paraId="2E0C5882" w14:textId="1E53ED1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6"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2"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4"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5"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6"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40462DD" w:rsidR="00890926" w:rsidRPr="000C7912" w:rsidRDefault="00890926" w:rsidP="001640C5">
      <w:pPr>
        <w:pStyle w:val="Beschriftung"/>
        <w:keepNext/>
        <w:keepLines/>
      </w:pPr>
      <w:bookmarkStart w:id="2077"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8"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4"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1"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2"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BB303B">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2B761" w14:textId="77777777" w:rsidR="00BB303B" w:rsidRDefault="00BB303B">
      <w:pPr>
        <w:spacing w:after="0" w:line="240" w:lineRule="auto"/>
      </w:pPr>
      <w:r>
        <w:separator/>
      </w:r>
    </w:p>
  </w:endnote>
  <w:endnote w:type="continuationSeparator" w:id="0">
    <w:p w14:paraId="645F495B" w14:textId="77777777" w:rsidR="00BB303B" w:rsidRDefault="00BB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DF84A" w14:textId="77777777" w:rsidR="00BB303B" w:rsidRDefault="00BB303B">
      <w:pPr>
        <w:spacing w:after="0" w:line="240" w:lineRule="auto"/>
      </w:pPr>
      <w:r>
        <w:separator/>
      </w:r>
    </w:p>
  </w:footnote>
  <w:footnote w:type="continuationSeparator" w:id="0">
    <w:p w14:paraId="5A76AF0E" w14:textId="77777777" w:rsidR="00BB303B" w:rsidRDefault="00BB3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B303B"/>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E22"/>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44746</Words>
  <Characters>281904</Characters>
  <Application>Microsoft Office Word</Application>
  <DocSecurity>0</DocSecurity>
  <Lines>2349</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325999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204</cp:revision>
  <cp:lastPrinted>2023-09-22T21:01:00Z</cp:lastPrinted>
  <dcterms:created xsi:type="dcterms:W3CDTF">2023-08-09T12:34:00Z</dcterms:created>
  <dcterms:modified xsi:type="dcterms:W3CDTF">2024-01-15T20:28:00Z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