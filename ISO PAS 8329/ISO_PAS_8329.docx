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0A157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22449"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12"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13"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1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4" w:name="_Toc101428245"/>
      <w:bookmarkStart w:id="1415"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14"/>
      <w:bookmarkEnd w:id="141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16"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1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17" w:name="_Toc77102063"/>
      <w:bookmarkStart w:id="1418" w:name="_Toc155344880"/>
      <w:bookmarkStart w:id="1419" w:name="_Toc27753609"/>
      <w:r w:rsidRPr="005C2D94">
        <w:t>Rotation Joints</w:t>
      </w:r>
      <w:bookmarkEnd w:id="1417"/>
      <w:bookmarkEnd w:id="1418"/>
    </w:p>
    <w:p w14:paraId="446BDB79" w14:textId="5E161DFD" w:rsidR="00BD3FB0" w:rsidRPr="00BF5C18" w:rsidRDefault="00BD3FB0" w:rsidP="0013175B">
      <w:pPr>
        <w:pStyle w:val="berschrift3"/>
      </w:pPr>
      <w:bookmarkStart w:id="1420" w:name="_Toc155344881"/>
      <w:r>
        <w:t>General</w:t>
      </w:r>
      <w:bookmarkEnd w:id="142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21"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22"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2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23"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2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24" w:name="_Toc77102064"/>
      <w:bookmarkStart w:id="1425" w:name="_Toc155344882"/>
      <w:r w:rsidRPr="005C2D94">
        <w:t>ROTAV</w:t>
      </w:r>
      <w:bookmarkEnd w:id="1424"/>
      <w:bookmarkEnd w:id="1425"/>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26" w:name="_Toc76030564"/>
      <w:bookmarkStart w:id="1427" w:name="_Toc94530850"/>
      <w:bookmarkStart w:id="1428" w:name="_Toc101428246"/>
      <w:bookmarkStart w:id="1429"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26"/>
      <w:bookmarkEnd w:id="142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8"/>
      <w:bookmarkEnd w:id="1429"/>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0" w:name="_Toc76030565"/>
      <w:bookmarkStart w:id="1431" w:name="_Toc94530851"/>
      <w:bookmarkStart w:id="1432" w:name="_Toc101428247"/>
      <w:bookmarkStart w:id="1433"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30"/>
      <w:bookmarkEnd w:id="143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2"/>
      <w:bookmarkEnd w:id="143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34"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3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1E3522A0" w:rsidR="00FC68DB" w:rsidRPr="009376B7" w:rsidRDefault="00CE3B29" w:rsidP="00561670">
      <w:pPr>
        <w:pStyle w:val="Example"/>
        <w:keepNext/>
      </w:pPr>
      <w:r>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19"/>
      <w:r w:rsidRPr="009376B7">
        <w:rPr>
          <w:lang w:val="en-GB"/>
        </w:rPr>
        <w:t xml:space="preserve"> </w:t>
      </w:r>
    </w:p>
    <w:p w14:paraId="1F37394C" w14:textId="77777777" w:rsidR="00FC68DB" w:rsidRPr="00F54804" w:rsidRDefault="00FC68DB" w:rsidP="00B202D2">
      <w:pPr>
        <w:pStyle w:val="berschrift1"/>
      </w:pPr>
      <w:bookmarkStart w:id="1435" w:name="_Toc428537246"/>
      <w:bookmarkStart w:id="1436" w:name="_Toc428969565"/>
      <w:bookmarkStart w:id="1437" w:name="_Toc429052956"/>
      <w:bookmarkStart w:id="1438" w:name="_Toc428537247"/>
      <w:bookmarkStart w:id="1439" w:name="_Toc428965632"/>
      <w:bookmarkStart w:id="1440" w:name="_Toc428969566"/>
      <w:bookmarkStart w:id="1441" w:name="_Toc429052957"/>
      <w:bookmarkStart w:id="1442" w:name="_Toc428456280"/>
      <w:bookmarkStart w:id="1443" w:name="_Toc428537248"/>
      <w:bookmarkStart w:id="1444" w:name="_Toc428969567"/>
      <w:bookmarkStart w:id="1445" w:name="_Toc429052958"/>
      <w:bookmarkStart w:id="1446" w:name="_Toc338938901"/>
      <w:bookmarkStart w:id="1447" w:name="_Toc338939097"/>
      <w:bookmarkStart w:id="1448" w:name="_Toc3556997"/>
      <w:bookmarkStart w:id="1449" w:name="_Toc34747247"/>
      <w:bookmarkStart w:id="1450" w:name="_Toc77102065"/>
      <w:bookmarkStart w:id="1451" w:name="_Toc155344883"/>
      <w:bookmarkEnd w:id="1435"/>
      <w:bookmarkEnd w:id="1436"/>
      <w:bookmarkEnd w:id="1437"/>
      <w:bookmarkEnd w:id="1438"/>
      <w:bookmarkEnd w:id="1439"/>
      <w:bookmarkEnd w:id="1440"/>
      <w:bookmarkEnd w:id="1441"/>
      <w:bookmarkEnd w:id="1442"/>
      <w:bookmarkEnd w:id="1443"/>
      <w:bookmarkEnd w:id="1444"/>
      <w:bookmarkEnd w:id="1445"/>
      <w:r w:rsidRPr="00F54804">
        <w:t>1D connections</w:t>
      </w:r>
      <w:bookmarkEnd w:id="1446"/>
      <w:bookmarkEnd w:id="1447"/>
      <w:bookmarkEnd w:id="1448"/>
      <w:bookmarkEnd w:id="1449"/>
      <w:bookmarkEnd w:id="1450"/>
      <w:bookmarkEnd w:id="1451"/>
    </w:p>
    <w:p w14:paraId="249DECC1" w14:textId="77777777" w:rsidR="00FC68DB" w:rsidRPr="005C2D94" w:rsidRDefault="00FC68DB" w:rsidP="00B202D2">
      <w:pPr>
        <w:pStyle w:val="berschrift2"/>
      </w:pPr>
      <w:bookmarkStart w:id="1452" w:name="_Toc3556998"/>
      <w:bookmarkStart w:id="1453" w:name="_Toc34747248"/>
      <w:bookmarkStart w:id="1454" w:name="_Toc77102066"/>
      <w:bookmarkStart w:id="1455" w:name="_Toc155344884"/>
      <w:bookmarkStart w:id="1456" w:name="_Toc338938902"/>
      <w:bookmarkStart w:id="1457" w:name="_Toc338939098"/>
      <w:r w:rsidRPr="005C2D94">
        <w:t>Generic Definitions</w:t>
      </w:r>
      <w:bookmarkEnd w:id="1452"/>
      <w:bookmarkEnd w:id="1453"/>
      <w:bookmarkEnd w:id="1454"/>
      <w:bookmarkEnd w:id="1455"/>
    </w:p>
    <w:p w14:paraId="59908147" w14:textId="77777777" w:rsidR="00FC68DB" w:rsidRPr="00BD52D7" w:rsidRDefault="00FC68DB" w:rsidP="00B202D2">
      <w:pPr>
        <w:pStyle w:val="berschrift3"/>
      </w:pPr>
      <w:bookmarkStart w:id="1458" w:name="_Toc3556999"/>
      <w:bookmarkStart w:id="1459" w:name="_Toc34747249"/>
      <w:bookmarkStart w:id="1460" w:name="_Toc77102067"/>
      <w:bookmarkStart w:id="1461" w:name="_Toc155344885"/>
      <w:r w:rsidRPr="00BD52D7">
        <w:t>Identification</w:t>
      </w:r>
      <w:bookmarkEnd w:id="1458"/>
      <w:bookmarkEnd w:id="1459"/>
      <w:bookmarkEnd w:id="1460"/>
      <w:bookmarkEnd w:id="1461"/>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62" w:name="_Ref414571413"/>
      <w:bookmarkStart w:id="1463" w:name="_Ref429050458"/>
      <w:bookmarkStart w:id="1464" w:name="_Toc3557000"/>
      <w:bookmarkStart w:id="1465" w:name="_Toc34747250"/>
      <w:bookmarkStart w:id="1466" w:name="_Toc77102068"/>
      <w:bookmarkStart w:id="1467" w:name="_Toc155344886"/>
      <w:r w:rsidRPr="005C2D94">
        <w:t>L</w:t>
      </w:r>
      <w:bookmarkEnd w:id="1462"/>
      <w:r w:rsidRPr="001E4607">
        <w:t>ocation</w:t>
      </w:r>
      <w:bookmarkEnd w:id="1463"/>
      <w:bookmarkEnd w:id="1464"/>
      <w:bookmarkEnd w:id="1465"/>
      <w:bookmarkEnd w:id="1466"/>
      <w:bookmarkEnd w:id="146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68"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69"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70"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5B6590A"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marks the start of a seam weld and max(v) is used to mark the end. The reason for that is some manufacturing techniques are not</w:t>
      </w:r>
      <w:r w:rsidR="00F3142F">
        <w:t xml:space="preserve"> “</w:t>
      </w:r>
      <w:r w:rsidRPr="00C44DA5">
        <w:t>symmetric</w:t>
      </w:r>
      <w:r w:rsidR="00AF69E3">
        <w:t xml:space="preserve">” </w:t>
      </w:r>
      <w:r w:rsidRPr="00C44DA5">
        <w:t>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71" w:name="_Toc432343680"/>
      <w:bookmarkStart w:id="1472" w:name="_Ref69114607"/>
      <w:bookmarkStart w:id="1473" w:name="_Ref69114623"/>
      <w:bookmarkStart w:id="1474" w:name="_Toc77102069"/>
      <w:bookmarkStart w:id="1475" w:name="_Toc155344887"/>
      <w:bookmarkStart w:id="1476" w:name="_Toc3557001"/>
      <w:bookmarkStart w:id="1477" w:name="_Toc34747251"/>
      <w:r w:rsidRPr="00C44DA5">
        <w:t>Intermittent Connection Lines</w:t>
      </w:r>
      <w:bookmarkEnd w:id="1471"/>
      <w:bookmarkEnd w:id="1472"/>
      <w:bookmarkEnd w:id="1473"/>
      <w:bookmarkEnd w:id="1474"/>
      <w:bookmarkEnd w:id="1475"/>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78" w:name="_Toc76030566"/>
      <w:bookmarkStart w:id="1479" w:name="_Toc94530852"/>
      <w:bookmarkStart w:id="1480" w:name="_Toc101428248"/>
      <w:bookmarkStart w:id="1481"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78"/>
      <w:bookmarkEnd w:id="1479"/>
      <w:bookmarkEnd w:id="1480"/>
      <w:bookmarkEnd w:id="1481"/>
    </w:p>
    <w:p w14:paraId="616BC584" w14:textId="15286CDA"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82" w:name="_Toc76030567"/>
      <w:bookmarkStart w:id="1483" w:name="_Toc94530853"/>
      <w:bookmarkStart w:id="1484" w:name="_Toc101428249"/>
      <w:bookmarkStart w:id="1485"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82"/>
      <w:bookmarkEnd w:id="1483"/>
      <w:bookmarkEnd w:id="1484"/>
      <w:bookmarkEnd w:id="1485"/>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86" w:name="_Toc76030568"/>
      <w:bookmarkStart w:id="1487" w:name="_Toc94530854"/>
      <w:bookmarkStart w:id="1488" w:name="_Toc101428250"/>
      <w:bookmarkStart w:id="148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86"/>
      <w:bookmarkEnd w:id="1487"/>
      <w:bookmarkEnd w:id="1488"/>
      <w:bookmarkEnd w:id="148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90" w:name="_Hlk66958231"/>
      <w:r w:rsidRPr="004A2B79">
        <w:rPr>
          <w:rStyle w:val="CodeCharacter"/>
        </w:rPr>
        <w:t>&lt;segment_list/&gt;</w:t>
      </w:r>
      <w:r w:rsidRPr="00BD52D7">
        <w:rPr>
          <w:rFonts w:cs="Calibri"/>
          <w:lang w:eastAsia="en-GB"/>
        </w:rPr>
        <w:t xml:space="preserve"> </w:t>
      </w:r>
      <w:bookmarkEnd w:id="149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91"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9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92" w:name="_Ref101343985"/>
      <w:bookmarkStart w:id="1493"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92"/>
      <w:r w:rsidR="0025265B">
        <w:t xml:space="preserve"> —</w:t>
      </w:r>
      <w:r w:rsidR="0025265B" w:rsidRPr="00F54804">
        <w:t xml:space="preserve"> </w:t>
      </w:r>
      <w:r w:rsidRPr="00F54804">
        <w:t xml:space="preserve">Attributes of element </w:t>
      </w:r>
      <w:r w:rsidRPr="00337A83">
        <w:rPr>
          <w:rStyle w:val="CodeCharacter"/>
        </w:rPr>
        <w:t>&lt;regular_segments/&gt;</w:t>
      </w:r>
      <w:bookmarkEnd w:id="149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94"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94"/>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495"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495"/>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96"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96"/>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97"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97"/>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98" w:name="_Hlk64538969"/>
      <w:r w:rsidR="00FC68DB" w:rsidRPr="0023119A">
        <w:rPr>
          <w:rStyle w:val="CodeCharacter"/>
        </w:rPr>
        <w:t>&lt;segment_list/&gt;</w:t>
      </w:r>
      <w:bookmarkEnd w:id="149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99"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9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00" w:name="_Toc77102070"/>
      <w:bookmarkStart w:id="1501" w:name="_Toc155344888"/>
      <w:r w:rsidRPr="00F54804">
        <w:t>Type Specification</w:t>
      </w:r>
      <w:bookmarkEnd w:id="1476"/>
      <w:bookmarkEnd w:id="1477"/>
      <w:bookmarkEnd w:id="1500"/>
      <w:bookmarkEnd w:id="1501"/>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02" w:name="_Ref157019186"/>
      <w:bookmarkStart w:id="1503"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0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0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04" w:name="_Toc3557002"/>
      <w:bookmarkStart w:id="1505" w:name="_Toc34747252"/>
      <w:bookmarkStart w:id="1506" w:name="_Toc77102071"/>
      <w:bookmarkStart w:id="1507" w:name="_Toc155344889"/>
      <w:r w:rsidRPr="00F54804">
        <w:lastRenderedPageBreak/>
        <w:t>Seam Weld</w:t>
      </w:r>
      <w:bookmarkEnd w:id="421"/>
      <w:r w:rsidRPr="00F54804">
        <w:t>s</w:t>
      </w:r>
      <w:bookmarkEnd w:id="1456"/>
      <w:bookmarkEnd w:id="1457"/>
      <w:bookmarkEnd w:id="1504"/>
      <w:bookmarkEnd w:id="1505"/>
      <w:bookmarkEnd w:id="1506"/>
      <w:bookmarkEnd w:id="1507"/>
    </w:p>
    <w:p w14:paraId="3FFAA6F8" w14:textId="48E1A220" w:rsidR="00FC68DB" w:rsidRPr="00F54804" w:rsidRDefault="00FC68DB" w:rsidP="00B202D2">
      <w:pPr>
        <w:pStyle w:val="berschrift3"/>
      </w:pPr>
      <w:bookmarkStart w:id="1508" w:name="_Toc338938903"/>
      <w:bookmarkStart w:id="1509" w:name="_Toc338939099"/>
      <w:bookmarkStart w:id="1510" w:name="_Toc3557003"/>
      <w:bookmarkStart w:id="1511" w:name="_Toc34747253"/>
      <w:bookmarkStart w:id="1512" w:name="_Toc77102072"/>
      <w:bookmarkStart w:id="1513" w:name="_Toc155344890"/>
      <w:r w:rsidRPr="00F54804">
        <w:t xml:space="preserve">Description and </w:t>
      </w:r>
      <w:r w:rsidR="007F7A98" w:rsidRPr="00F54804">
        <w:t>Modelling</w:t>
      </w:r>
      <w:r w:rsidRPr="00F54804">
        <w:t xml:space="preserve"> Parameters</w:t>
      </w:r>
      <w:bookmarkEnd w:id="422"/>
      <w:bookmarkEnd w:id="1508"/>
      <w:bookmarkEnd w:id="1509"/>
      <w:bookmarkEnd w:id="1510"/>
      <w:bookmarkEnd w:id="1511"/>
      <w:bookmarkEnd w:id="1512"/>
      <w:bookmarkEnd w:id="1513"/>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14" w:name="_Toc288196463"/>
      <w:bookmarkStart w:id="1515" w:name="_Toc288200761"/>
      <w:bookmarkStart w:id="1516" w:name="_Toc338938907"/>
      <w:bookmarkStart w:id="1517" w:name="_Toc338939104"/>
      <w:bookmarkStart w:id="1518" w:name="_Toc3557004"/>
      <w:bookmarkStart w:id="1519" w:name="_Toc34747254"/>
      <w:bookmarkStart w:id="1520" w:name="_Toc77102073"/>
      <w:bookmarkStart w:id="1521" w:name="_Toc155344891"/>
      <w:bookmarkStart w:id="1522" w:name="_Toc288196487"/>
      <w:bookmarkStart w:id="1523" w:name="_Toc288200789"/>
      <w:bookmarkStart w:id="1524" w:name="_Toc338938910"/>
      <w:bookmarkStart w:id="1525" w:name="_Toc338939129"/>
      <w:r w:rsidRPr="00F54804">
        <w:t>Seam Weld Definition</w:t>
      </w:r>
      <w:bookmarkEnd w:id="1514"/>
      <w:bookmarkEnd w:id="1515"/>
      <w:bookmarkEnd w:id="1516"/>
      <w:bookmarkEnd w:id="1517"/>
      <w:r w:rsidRPr="00F54804">
        <w:t xml:space="preserve"> Overview</w:t>
      </w:r>
      <w:bookmarkEnd w:id="1518"/>
      <w:bookmarkEnd w:id="1519"/>
      <w:bookmarkEnd w:id="1520"/>
      <w:bookmarkEnd w:id="152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26" w:name="_MON_1364796837"/>
      <w:bookmarkStart w:id="1527" w:name="_MON_1364796880"/>
      <w:bookmarkStart w:id="1528" w:name="_MON_1364796906"/>
      <w:bookmarkStart w:id="1529" w:name="_MON_1364797126"/>
      <w:bookmarkStart w:id="1530" w:name="_MON_1364797186"/>
      <w:bookmarkStart w:id="1531" w:name="_MON_1364797218"/>
      <w:bookmarkStart w:id="1532" w:name="_MON_1364797858"/>
      <w:bookmarkStart w:id="1533" w:name="_MON_1364798353"/>
      <w:bookmarkStart w:id="1534" w:name="_MON_1364798519"/>
      <w:bookmarkStart w:id="1535" w:name="_MON_1364798747"/>
      <w:bookmarkStart w:id="1536" w:name="_MON_1364798771"/>
      <w:bookmarkStart w:id="1537" w:name="_MON_1364799011"/>
      <w:bookmarkStart w:id="1538" w:name="_MON_1364801153"/>
      <w:bookmarkStart w:id="1539" w:name="_MON_1364801290"/>
      <w:bookmarkStart w:id="1540" w:name="_MON_1364801615"/>
      <w:bookmarkStart w:id="1541" w:name="_MON_1364801624"/>
      <w:bookmarkStart w:id="1542" w:name="_MON_1364801706"/>
      <w:bookmarkStart w:id="1543" w:name="_MON_1364801789"/>
      <w:bookmarkStart w:id="1544" w:name="_MON_1364801849"/>
      <w:bookmarkStart w:id="1545" w:name="_MON_1364801901"/>
      <w:bookmarkStart w:id="1546" w:name="_MON_1364804394"/>
      <w:bookmarkStart w:id="1547" w:name="_MON_1364804536"/>
      <w:bookmarkStart w:id="1548" w:name="_MON_1364804660"/>
      <w:bookmarkStart w:id="1549" w:name="_MON_1364804697"/>
      <w:bookmarkStart w:id="1550" w:name="_MON_1364804737"/>
      <w:bookmarkStart w:id="1551" w:name="_MON_1364804801"/>
      <w:bookmarkStart w:id="1552" w:name="_MON_1364805030"/>
      <w:bookmarkStart w:id="1553" w:name="_MON_1364805461"/>
      <w:bookmarkStart w:id="1554" w:name="_MON_1364819404"/>
      <w:bookmarkStart w:id="1555" w:name="_MON_1364908755"/>
      <w:bookmarkStart w:id="1556" w:name="_MON_1364925659"/>
      <w:bookmarkStart w:id="1557" w:name="_MON_1364928250"/>
      <w:bookmarkStart w:id="1558" w:name="_MON_1365309185"/>
      <w:bookmarkStart w:id="1559" w:name="_MON_1365312010"/>
      <w:bookmarkStart w:id="1560" w:name="_MON_1365319861"/>
      <w:bookmarkStart w:id="1561" w:name="_MON_1365320347"/>
      <w:bookmarkStart w:id="1562" w:name="_MON_1365320586"/>
      <w:bookmarkStart w:id="1563" w:name="_MON_1365322967"/>
      <w:bookmarkStart w:id="1564" w:name="_MON_1376134054"/>
      <w:bookmarkStart w:id="1565" w:name="_MON_1376234613"/>
      <w:bookmarkStart w:id="1566" w:name="_MON_1378813652"/>
      <w:bookmarkStart w:id="1567" w:name="_MON_1378813684"/>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68" w:name="_Toc3557122"/>
      <w:bookmarkStart w:id="1569" w:name="_Toc34747373"/>
      <w:bookmarkStart w:id="1570" w:name="_Toc76030571"/>
      <w:bookmarkStart w:id="1571" w:name="_Toc94530856"/>
      <w:bookmarkStart w:id="1572" w:name="_Toc101428252"/>
      <w:bookmarkStart w:id="157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68"/>
      <w:bookmarkEnd w:id="1569"/>
      <w:bookmarkEnd w:id="1570"/>
      <w:bookmarkEnd w:id="1571"/>
      <w:bookmarkEnd w:id="1572"/>
      <w:bookmarkEnd w:id="1573"/>
    </w:p>
    <w:p w14:paraId="3E80C837" w14:textId="77777777" w:rsidR="00FC68DB" w:rsidRPr="001E4607" w:rsidRDefault="00FC68DB" w:rsidP="00B202D2">
      <w:pPr>
        <w:pStyle w:val="berschrift3"/>
      </w:pPr>
      <w:bookmarkStart w:id="1574" w:name="_Toc3557005"/>
      <w:bookmarkStart w:id="1575" w:name="_Toc34747255"/>
      <w:bookmarkStart w:id="1576" w:name="_Toc77102074"/>
      <w:bookmarkStart w:id="1577" w:name="_Toc155344892"/>
      <w:r w:rsidRPr="005C2D94">
        <w:lastRenderedPageBreak/>
        <w:t>Specific XML Realization</w:t>
      </w:r>
      <w:bookmarkEnd w:id="1574"/>
      <w:bookmarkEnd w:id="1575"/>
      <w:bookmarkEnd w:id="1576"/>
      <w:bookmarkEnd w:id="157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78" w:name="XMLStructureSeamWelds"/>
      <w:bookmarkEnd w:id="157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79" w:name="_Toc3557123"/>
      <w:bookmarkStart w:id="1580" w:name="_Toc34747374"/>
      <w:bookmarkStart w:id="1581" w:name="_Toc76030572"/>
      <w:bookmarkStart w:id="1582" w:name="_Toc94530857"/>
      <w:bookmarkStart w:id="1583" w:name="_Toc101428253"/>
      <w:bookmarkStart w:id="1584"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79"/>
      <w:bookmarkEnd w:id="1580"/>
      <w:bookmarkEnd w:id="1581"/>
      <w:bookmarkEnd w:id="1582"/>
      <w:bookmarkEnd w:id="1583"/>
      <w:bookmarkEnd w:id="1584"/>
    </w:p>
    <w:p w14:paraId="7D1BCE42" w14:textId="79D9E013" w:rsidR="00FC68DB" w:rsidRPr="001E4607" w:rsidRDefault="00FC68DB" w:rsidP="00B202D2">
      <w:pPr>
        <w:pStyle w:val="berschrift3"/>
      </w:pPr>
      <w:bookmarkStart w:id="1585" w:name="_Toc3557006"/>
      <w:bookmarkStart w:id="1586" w:name="_Toc34747256"/>
      <w:bookmarkStart w:id="1587" w:name="_Toc77102075"/>
      <w:bookmarkStart w:id="1588" w:name="_Ref132201394"/>
      <w:bookmarkStart w:id="1589" w:name="_Toc155344893"/>
      <w:r w:rsidRPr="005C2D94">
        <w:t>Generic Seam Weld Definition</w:t>
      </w:r>
      <w:bookmarkEnd w:id="1522"/>
      <w:bookmarkEnd w:id="1523"/>
      <w:bookmarkEnd w:id="1524"/>
      <w:bookmarkEnd w:id="1525"/>
      <w:bookmarkEnd w:id="1585"/>
      <w:bookmarkEnd w:id="1586"/>
      <w:bookmarkEnd w:id="1587"/>
      <w:bookmarkEnd w:id="1588"/>
      <w:bookmarkEnd w:id="1589"/>
      <w:r w:rsidR="00092852">
        <w:t xml:space="preserve"> </w:t>
      </w:r>
    </w:p>
    <w:p w14:paraId="066381A2" w14:textId="77777777" w:rsidR="00FC68DB" w:rsidRPr="00BD52D7" w:rsidRDefault="00FC68DB">
      <w:pPr>
        <w:pStyle w:val="berschrift4"/>
      </w:pPr>
      <w:bookmarkStart w:id="1590" w:name="_Ref414571756"/>
      <w:bookmarkStart w:id="1591" w:name="_Toc3557008"/>
      <w:bookmarkStart w:id="1592" w:name="_Toc34747258"/>
      <w:bookmarkStart w:id="1593" w:name="_Toc77102077"/>
      <w:r w:rsidRPr="00BD52D7">
        <w:t>Type Specification</w:t>
      </w:r>
      <w:bookmarkEnd w:id="1590"/>
      <w:bookmarkEnd w:id="1591"/>
      <w:bookmarkEnd w:id="1592"/>
      <w:bookmarkEnd w:id="159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94"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95" w:name="_Toc338939134"/>
      <w:bookmarkStart w:id="1596" w:name="_Toc288196488"/>
      <w:bookmarkStart w:id="1597" w:name="_Toc288200790"/>
      <w:bookmarkStart w:id="1598"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9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99" w:name="_Toc288196490"/>
      <w:bookmarkStart w:id="1600" w:name="_Toc288200792"/>
      <w:bookmarkStart w:id="1601" w:name="_Toc338939132"/>
      <w:bookmarkStart w:id="1602" w:name="_Toc288196468"/>
      <w:bookmarkStart w:id="1603" w:name="_Toc288200771"/>
      <w:bookmarkStart w:id="1604" w:name="_Toc338938904"/>
      <w:bookmarkStart w:id="1605" w:name="_Toc338939100"/>
      <w:bookmarkEnd w:id="1596"/>
      <w:bookmarkEnd w:id="1597"/>
      <w:bookmarkEnd w:id="1598"/>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606"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0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607"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08" w:name="_Toc288196493"/>
      <w:bookmarkStart w:id="160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10" w:name="GenericSeamWeldWeldPosition"/>
      <w:bookmarkStart w:id="1611" w:name="GenericSeamWelParameters"/>
      <w:bookmarkStart w:id="1612" w:name="GenericSeamWeldSubType"/>
      <w:bookmarkStart w:id="1613" w:name="GenericSeamWeldWeldingPosition"/>
      <w:bookmarkStart w:id="1614" w:name="_Toc3557009"/>
      <w:bookmarkStart w:id="1615" w:name="_Toc34747259"/>
      <w:bookmarkStart w:id="1616" w:name="_Toc77102078"/>
      <w:bookmarkStart w:id="1617" w:name="_Ref132191916"/>
      <w:bookmarkStart w:id="1618" w:name="_Ref132191936"/>
      <w:bookmarkStart w:id="1619" w:name="_Toc338938905"/>
      <w:bookmarkStart w:id="1620" w:name="_Toc338939101"/>
      <w:bookmarkStart w:id="1621" w:name="_Toc338939136"/>
      <w:bookmarkEnd w:id="1599"/>
      <w:bookmarkEnd w:id="1600"/>
      <w:bookmarkEnd w:id="1601"/>
      <w:bookmarkEnd w:id="1602"/>
      <w:bookmarkEnd w:id="1603"/>
      <w:bookmarkEnd w:id="1604"/>
      <w:bookmarkEnd w:id="1605"/>
      <w:bookmarkEnd w:id="1608"/>
      <w:bookmarkEnd w:id="1609"/>
      <w:bookmarkEnd w:id="1610"/>
      <w:bookmarkEnd w:id="1611"/>
      <w:bookmarkEnd w:id="1612"/>
      <w:bookmarkEnd w:id="1613"/>
      <w:r w:rsidRPr="00F54804">
        <w:lastRenderedPageBreak/>
        <w:t>Weld Position and Sheet Metal Parameters</w:t>
      </w:r>
      <w:bookmarkEnd w:id="1614"/>
      <w:bookmarkEnd w:id="1615"/>
      <w:bookmarkEnd w:id="1616"/>
      <w:bookmarkEnd w:id="1617"/>
      <w:bookmarkEnd w:id="161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22" w:name="_Ref397587838"/>
      <w:bookmarkStart w:id="1623" w:name="_Toc3557124"/>
      <w:bookmarkStart w:id="1624" w:name="_Toc34747375"/>
      <w:bookmarkStart w:id="1625" w:name="_Toc76030573"/>
      <w:bookmarkStart w:id="1626" w:name="_Toc94530858"/>
      <w:bookmarkStart w:id="1627" w:name="_Toc101428254"/>
      <w:bookmarkStart w:id="1628"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22"/>
      <w:r w:rsidR="00B00216">
        <w:t xml:space="preserve"> —</w:t>
      </w:r>
      <w:r w:rsidRPr="00F54804">
        <w:t xml:space="preserve"> Sheet Parameters vs</w:t>
      </w:r>
      <w:r w:rsidR="00EE080E">
        <w:t xml:space="preserve">. </w:t>
      </w:r>
      <w:r w:rsidRPr="0013175B">
        <w:t>Weld Position Parameters</w:t>
      </w:r>
      <w:bookmarkEnd w:id="1623"/>
      <w:bookmarkEnd w:id="1624"/>
      <w:bookmarkEnd w:id="1625"/>
      <w:bookmarkEnd w:id="1626"/>
      <w:bookmarkEnd w:id="1627"/>
      <w:bookmarkEnd w:id="1628"/>
    </w:p>
    <w:p w14:paraId="185FC9E2" w14:textId="653EAE54" w:rsidR="00614562" w:rsidRPr="00614562" w:rsidRDefault="00614562" w:rsidP="0013175B">
      <w:pPr>
        <w:pStyle w:val="berschrift4"/>
      </w:pPr>
      <w:bookmarkStart w:id="1629" w:name="_Hlk101443281"/>
      <w:r w:rsidRPr="005C2D94">
        <w:t>Parameters Assigned to a Specific Sheet of the Flange</w:t>
      </w:r>
      <w:bookmarkEnd w:id="16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3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77777777" w:rsidR="00F85C4B" w:rsidRDefault="00FC68DB" w:rsidP="000E094F">
      <w:pPr>
        <w:pStyle w:val="berschrift5"/>
      </w:pPr>
      <w:r w:rsidRPr="005C2D94">
        <w:lastRenderedPageBreak/>
        <w:t>Attribute</w:t>
      </w:r>
      <w:r w:rsidR="00F3142F">
        <w:t xml:space="preserve"> “</w:t>
      </w:r>
      <w:r w:rsidRPr="001E4607">
        <w:t>index</w:t>
      </w:r>
      <w:r w:rsidR="00F85C4B">
        <w:t>”</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77777777" w:rsidR="00F85C4B" w:rsidRDefault="00FC68DB" w:rsidP="000E094F">
      <w:pPr>
        <w:pStyle w:val="berschrift5"/>
      </w:pPr>
      <w:r w:rsidRPr="00F54804">
        <w:t>Attribute</w:t>
      </w:r>
      <w:r w:rsidR="00F3142F">
        <w:t xml:space="preserve"> “</w:t>
      </w:r>
      <w:r w:rsidRPr="00F54804">
        <w:t>gap</w:t>
      </w:r>
      <w:r w:rsidR="00F85C4B">
        <w:t>”</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77777777"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7777777"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31" w:name="_Welding_Position"/>
      <w:bookmarkStart w:id="1632" w:name="_Ref397524978"/>
      <w:bookmarkStart w:id="1633" w:name="_Toc3557011"/>
      <w:bookmarkStart w:id="1634" w:name="_Toc34747261"/>
      <w:bookmarkStart w:id="1635" w:name="_Toc77102080"/>
      <w:bookmarkEnd w:id="1631"/>
      <w:r w:rsidRPr="00F54804">
        <w:t>Welding Position</w:t>
      </w:r>
      <w:bookmarkEnd w:id="1619"/>
      <w:bookmarkEnd w:id="1620"/>
      <w:bookmarkEnd w:id="1632"/>
      <w:bookmarkEnd w:id="1633"/>
      <w:bookmarkEnd w:id="1634"/>
      <w:bookmarkEnd w:id="1635"/>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3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37" w:name="_Ref397529286"/>
      <w:bookmarkStart w:id="1638" w:name="_Toc3557125"/>
      <w:bookmarkStart w:id="1639" w:name="_Toc34747376"/>
      <w:bookmarkStart w:id="1640" w:name="_Toc76030574"/>
      <w:bookmarkStart w:id="1641" w:name="_Toc94530859"/>
      <w:bookmarkStart w:id="1642" w:name="_Toc101428255"/>
      <w:bookmarkStart w:id="1643" w:name="_Toc155344983"/>
      <w:r w:rsidRPr="00F54804">
        <w:t xml:space="preserve">Figure </w:t>
      </w:r>
      <w:bookmarkStart w:id="164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37"/>
      <w:bookmarkEnd w:id="1644"/>
      <w:r w:rsidR="00B00216">
        <w:t xml:space="preserve"> —</w:t>
      </w:r>
      <w:r w:rsidRPr="00F54804">
        <w:t xml:space="preserve"> Welding Position of a Y-Joint</w:t>
      </w:r>
      <w:bookmarkEnd w:id="1638"/>
      <w:bookmarkEnd w:id="1639"/>
      <w:bookmarkEnd w:id="1640"/>
      <w:bookmarkEnd w:id="1641"/>
      <w:bookmarkEnd w:id="1642"/>
      <w:bookmarkEnd w:id="1643"/>
    </w:p>
    <w:p w14:paraId="793EF08A" w14:textId="77777777" w:rsidR="00FC68DB" w:rsidRPr="001E4607" w:rsidRDefault="00FC68DB" w:rsidP="000E094F">
      <w:pPr>
        <w:pStyle w:val="berschrift5"/>
      </w:pPr>
      <w:r w:rsidRPr="005C2D94">
        <w:t>Primary and Secondary Sides</w:t>
      </w:r>
      <w:bookmarkEnd w:id="163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45" w:name="_Toc288196495"/>
      <w:bookmarkStart w:id="1646" w:name="_Toc288200797"/>
      <w:bookmarkStart w:id="1647" w:name="_Toc338939138"/>
      <w:bookmarkEnd w:id="1621"/>
      <w:r w:rsidRPr="00F54804">
        <w:t>Element</w:t>
      </w:r>
      <w:r w:rsidR="00F3142F">
        <w:t xml:space="preserve"> “</w:t>
      </w:r>
      <w:proofErr w:type="spellStart"/>
      <w:r w:rsidRPr="00F54804">
        <w:t>weld_position</w:t>
      </w:r>
      <w:bookmarkEnd w:id="1645"/>
      <w:bookmarkEnd w:id="1646"/>
      <w:bookmarkEnd w:id="1647"/>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48"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49"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07264632"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w:t>
      </w:r>
      <w:r w:rsidR="00B5592C">
        <w:rPr>
          <w:b/>
          <w:lang w:val="en-GB"/>
        </w:rPr>
        <w:t>"E70</w:t>
      </w:r>
      <w:r w:rsidRPr="00092852">
        <w:rPr>
          <w:b/>
          <w:lang w:val="en-GB"/>
        </w:rPr>
        <w:t>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50"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50"/>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51" w:name="_Ref397529572"/>
      <w:bookmarkStart w:id="1652" w:name="Figure11"/>
      <w:bookmarkStart w:id="1653" w:name="_Toc3557126"/>
      <w:bookmarkStart w:id="1654" w:name="_Toc34747377"/>
      <w:bookmarkStart w:id="1655" w:name="_Toc76030575"/>
      <w:bookmarkStart w:id="1656" w:name="_Toc94530860"/>
      <w:bookmarkStart w:id="1657" w:name="_Toc101428256"/>
      <w:bookmarkStart w:id="1658"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51"/>
      <w:bookmarkEnd w:id="1652"/>
      <w:r w:rsidR="00B00216">
        <w:t xml:space="preserve"> —</w:t>
      </w:r>
      <w:r w:rsidRPr="00F54804">
        <w:t xml:space="preserve"> Welding Position vector direction and length</w:t>
      </w:r>
      <w:bookmarkEnd w:id="1653"/>
      <w:bookmarkEnd w:id="1654"/>
      <w:bookmarkEnd w:id="1655"/>
      <w:bookmarkEnd w:id="1656"/>
      <w:bookmarkEnd w:id="1657"/>
      <w:bookmarkEnd w:id="1658"/>
    </w:p>
    <w:p w14:paraId="5DB76162" w14:textId="77777777" w:rsidR="00F85C4B" w:rsidRDefault="00FC68DB" w:rsidP="000E094F">
      <w:pPr>
        <w:pStyle w:val="berschrift5"/>
      </w:pPr>
      <w:bookmarkStart w:id="1659" w:name="_Toc338939140"/>
      <w:bookmarkStart w:id="1660" w:name="_Toc338939137"/>
      <w:bookmarkStart w:id="1661" w:name="_Toc338938906"/>
      <w:bookmarkStart w:id="1662" w:name="_Toc338939103"/>
      <w:r w:rsidRPr="005C2D94">
        <w:lastRenderedPageBreak/>
        <w:t>Attribute</w:t>
      </w:r>
      <w:r w:rsidR="00F3142F">
        <w:t xml:space="preserve"> “</w:t>
      </w:r>
      <w:r w:rsidRPr="00BD52D7">
        <w:t>reference</w:t>
      </w:r>
      <w:bookmarkEnd w:id="1659"/>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lastRenderedPageBreak/>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63" w:name="_Ref132201536"/>
      <w:r w:rsidRPr="00F54804">
        <w:t>Attribute</w:t>
      </w:r>
      <w:r w:rsidR="00F3142F">
        <w:t xml:space="preserve"> “</w:t>
      </w:r>
      <w:r w:rsidRPr="00F54804">
        <w:t>filler</w:t>
      </w:r>
      <w:bookmarkEnd w:id="1663"/>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13B03F5" w:rsidR="00BC532A" w:rsidRPr="00BD52D7" w:rsidRDefault="00BC532A" w:rsidP="001640C5">
      <w:pPr>
        <w:pStyle w:val="Beschriftung"/>
        <w:keepNext/>
        <w:keepLines/>
      </w:pPr>
      <w:bookmarkStart w:id="1664"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64"/>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65" w:name="_Toc338939148"/>
      <w:bookmarkStart w:id="1666" w:name="_Toc288196499"/>
      <w:bookmarkStart w:id="1667" w:name="_Toc288200801"/>
      <w:bookmarkEnd w:id="1660"/>
      <w:bookmarkEnd w:id="1661"/>
      <w:bookmarkEnd w:id="1662"/>
      <w:r w:rsidRPr="005C2D94">
        <w:lastRenderedPageBreak/>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6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68" w:name="_Toc338939149"/>
      <w:r w:rsidRPr="00F54804">
        <w:t>Attribute</w:t>
      </w:r>
      <w:r w:rsidR="00F3142F">
        <w:t xml:space="preserve"> “</w:t>
      </w:r>
      <w:r w:rsidRPr="00F54804">
        <w:t>penetration</w:t>
      </w:r>
      <w:bookmarkEnd w:id="1666"/>
      <w:bookmarkEnd w:id="1667"/>
      <w:bookmarkEnd w:id="166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155344894"/>
      <w:bookmarkStart w:id="1678" w:name="_Toc288196464"/>
      <w:bookmarkEnd w:id="1669"/>
      <w:bookmarkEnd w:id="1670"/>
      <w:bookmarkEnd w:id="1671"/>
      <w:r w:rsidRPr="00F54804">
        <w:t xml:space="preserve">Butt </w:t>
      </w:r>
      <w:bookmarkEnd w:id="1672"/>
      <w:r w:rsidRPr="00F54804">
        <w:t>Joint</w:t>
      </w:r>
      <w:bookmarkEnd w:id="1673"/>
      <w:bookmarkEnd w:id="1674"/>
      <w:bookmarkEnd w:id="1675"/>
      <w:bookmarkEnd w:id="1676"/>
      <w:bookmarkEnd w:id="167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79" w:name="_Toc3557013"/>
      <w:bookmarkStart w:id="1680" w:name="_Toc34747263"/>
      <w:bookmarkStart w:id="1681" w:name="_Toc77102082"/>
      <w:r w:rsidRPr="00F54804">
        <w:t>Sheet Parameters</w:t>
      </w:r>
      <w:bookmarkEnd w:id="1679"/>
      <w:bookmarkEnd w:id="1680"/>
      <w:bookmarkEnd w:id="1681"/>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82"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82"/>
    </w:p>
    <w:p w14:paraId="21B77D6F" w14:textId="4AAC1420" w:rsidR="00FC68DB" w:rsidRPr="005C2D94" w:rsidRDefault="00854D07">
      <w:pPr>
        <w:pStyle w:val="berschrift4"/>
      </w:pPr>
      <w:bookmarkStart w:id="1683" w:name="_Toc3557014"/>
      <w:bookmarkStart w:id="1684" w:name="_Toc34747264"/>
      <w:bookmarkStart w:id="1685"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83"/>
      <w:bookmarkEnd w:id="1684"/>
      <w:bookmarkEnd w:id="168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86"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87"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88" w:name="_Toc338939151"/>
      <w:bookmarkStart w:id="1689" w:name="_Toc3557015"/>
      <w:bookmarkStart w:id="1690" w:name="_Toc34747265"/>
      <w:bookmarkStart w:id="1691" w:name="_Toc77102084"/>
      <w:r w:rsidRPr="000A1B7B">
        <w:t>Attributes</w:t>
      </w:r>
      <w:bookmarkEnd w:id="1688"/>
      <w:bookmarkEnd w:id="1689"/>
      <w:bookmarkEnd w:id="1690"/>
      <w:bookmarkEnd w:id="1691"/>
    </w:p>
    <w:p w14:paraId="4B248A10" w14:textId="77777777" w:rsidR="00F85C4B" w:rsidRDefault="00FC68DB" w:rsidP="000E094F">
      <w:pPr>
        <w:pStyle w:val="berschrift5"/>
      </w:pPr>
      <w:bookmarkStart w:id="1692" w:name="_Toc338939153"/>
      <w:r w:rsidRPr="00F54804">
        <w:t>Attribute</w:t>
      </w:r>
      <w:r w:rsidR="00F3142F">
        <w:t xml:space="preserve"> “</w:t>
      </w:r>
      <w:r w:rsidRPr="00F54804">
        <w:t>base</w:t>
      </w:r>
      <w:bookmarkEnd w:id="1692"/>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693" w:name="_Toc338939154"/>
      <w:r w:rsidRPr="00F54804">
        <w:t>Attribute</w:t>
      </w:r>
      <w:r w:rsidR="00F3142F">
        <w:t xml:space="preserve"> “</w:t>
      </w:r>
      <w:r w:rsidRPr="00F54804">
        <w:t>technology</w:t>
      </w:r>
      <w:bookmarkEnd w:id="1693"/>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694" w:name="_Toc288196505"/>
      <w:bookmarkStart w:id="1695" w:name="_Toc288200807"/>
      <w:bookmarkStart w:id="1696" w:name="_Toc338939155"/>
      <w:bookmarkStart w:id="1697" w:name="_Toc3557016"/>
      <w:bookmarkStart w:id="1698" w:name="_Toc34747266"/>
      <w:bookmarkStart w:id="1699" w:name="_Toc77102085"/>
      <w:r w:rsidRPr="00F54804">
        <w:t>Element</w:t>
      </w:r>
      <w:r w:rsidR="00F3142F">
        <w:t xml:space="preserve"> “</w:t>
      </w:r>
      <w:proofErr w:type="spellStart"/>
      <w:r w:rsidRPr="005C2D94">
        <w:t>weld_position</w:t>
      </w:r>
      <w:bookmarkEnd w:id="1694"/>
      <w:bookmarkEnd w:id="1695"/>
      <w:bookmarkEnd w:id="1696"/>
      <w:bookmarkEnd w:id="1697"/>
      <w:bookmarkEnd w:id="1698"/>
      <w:bookmarkEnd w:id="1699"/>
      <w:proofErr w:type="spellEnd"/>
      <w:r w:rsidR="00F85C4B">
        <w:t xml:space="preserve">” </w:t>
      </w:r>
    </w:p>
    <w:p w14:paraId="2138BB05" w14:textId="7C2075FF"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700"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01" w:name="_Toc288196507"/>
      <w:bookmarkStart w:id="1702" w:name="_Toc288200809"/>
      <w:bookmarkStart w:id="1703"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01"/>
      <w:bookmarkEnd w:id="1702"/>
      <w:bookmarkEnd w:id="170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04" w:name="_Toc338939158"/>
      <w:r w:rsidRPr="005C2D94">
        <w:t>Attribute</w:t>
      </w:r>
      <w:r w:rsidR="00F3142F">
        <w:t xml:space="preserve"> “</w:t>
      </w:r>
      <w:r>
        <w:t>width</w:t>
      </w:r>
      <w:r w:rsidR="00F85C4B">
        <w:t xml:space="preserve">” </w:t>
      </w:r>
    </w:p>
    <w:bookmarkEnd w:id="170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05" w:name="_Toc338939159"/>
      <w:r w:rsidRPr="000A1B7B">
        <w:t>Attribute</w:t>
      </w:r>
      <w:r w:rsidR="00F3142F">
        <w:t xml:space="preserve"> “</w:t>
      </w:r>
      <w:r w:rsidRPr="00F54804">
        <w:t>filler</w:t>
      </w:r>
      <w:bookmarkEnd w:id="170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706" w:name="WeldDefinitionCornerWeld"/>
      <w:bookmarkStart w:id="1707" w:name="_Toc288200763"/>
      <w:bookmarkStart w:id="1708" w:name="_Toc338939107"/>
      <w:bookmarkEnd w:id="1706"/>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0C25699A"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09" w:name="_Toc414263397"/>
      <w:bookmarkStart w:id="1710" w:name="_Toc3557017"/>
      <w:bookmarkStart w:id="1711" w:name="_Toc34747267"/>
      <w:bookmarkStart w:id="1712" w:name="_Toc77102086"/>
      <w:bookmarkEnd w:id="1709"/>
      <w:r w:rsidRPr="00AB0A9A">
        <w:t>Element</w:t>
      </w:r>
      <w:r w:rsidR="00F3142F">
        <w:t xml:space="preserve"> “</w:t>
      </w:r>
      <w:proofErr w:type="spellStart"/>
      <w:r w:rsidRPr="00AB0A9A">
        <w:t>sheet_parameter</w:t>
      </w:r>
      <w:bookmarkEnd w:id="1710"/>
      <w:bookmarkEnd w:id="1711"/>
      <w:bookmarkEnd w:id="1712"/>
      <w:proofErr w:type="spellEnd"/>
      <w:r w:rsidR="00F85C4B">
        <w:t xml:space="preserve">” </w:t>
      </w:r>
    </w:p>
    <w:p w14:paraId="11C1B025" w14:textId="2348E410"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13"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14" w:name="_Toc3557018"/>
      <w:bookmarkStart w:id="1715" w:name="_Toc34747268"/>
      <w:bookmarkStart w:id="1716" w:name="_Toc77102087"/>
      <w:bookmarkStart w:id="1717" w:name="_Toc155344895"/>
      <w:r w:rsidRPr="00F54804">
        <w:t>Corner Weld</w:t>
      </w:r>
      <w:bookmarkEnd w:id="1707"/>
      <w:bookmarkEnd w:id="1708"/>
      <w:bookmarkEnd w:id="1714"/>
      <w:bookmarkEnd w:id="1715"/>
      <w:bookmarkEnd w:id="1716"/>
      <w:bookmarkEnd w:id="17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18" w:name="_Toc34747269"/>
      <w:bookmarkStart w:id="1719" w:name="_Toc77102088"/>
      <w:bookmarkStart w:id="1720" w:name="_Toc3557019"/>
      <w:r w:rsidRPr="00F54804">
        <w:lastRenderedPageBreak/>
        <w:t>Simple Corner Weld</w:t>
      </w:r>
      <w:bookmarkEnd w:id="1718"/>
      <w:bookmarkEnd w:id="1719"/>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2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21"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21"/>
    </w:p>
    <w:p w14:paraId="60FF600B" w14:textId="6E010867" w:rsidR="00FC68DB" w:rsidRPr="005C2D94" w:rsidRDefault="00FC68DB" w:rsidP="000E094F">
      <w:pPr>
        <w:pStyle w:val="berschrift5"/>
      </w:pPr>
      <w:bookmarkStart w:id="1722" w:name="_Toc3557020"/>
      <w:r w:rsidRPr="005C2D94">
        <w:t>Weld Parameters</w:t>
      </w:r>
      <w:bookmarkEnd w:id="1722"/>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23"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322450"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24"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25" w:name="_Toc34747270"/>
      <w:bookmarkStart w:id="1726" w:name="_Toc77102089"/>
      <w:r w:rsidRPr="000A1B7B">
        <w:t>Double Corner Weld</w:t>
      </w:r>
      <w:bookmarkEnd w:id="1725"/>
      <w:bookmarkEnd w:id="17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27" w:name="_Toc76030580"/>
            <w:bookmarkStart w:id="1728" w:name="_Toc94530865"/>
            <w:bookmarkStart w:id="1729" w:name="_Toc101428261"/>
            <w:bookmarkStart w:id="173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27"/>
            <w:bookmarkEnd w:id="1728"/>
            <w:bookmarkEnd w:id="1729"/>
            <w:bookmarkEnd w:id="1730"/>
          </w:p>
        </w:tc>
        <w:tc>
          <w:tcPr>
            <w:tcW w:w="4605" w:type="dxa"/>
            <w:shd w:val="clear" w:color="auto" w:fill="auto"/>
          </w:tcPr>
          <w:p w14:paraId="37E17878" w14:textId="4100B810" w:rsidR="00FC68DB" w:rsidRPr="0013175B" w:rsidRDefault="00FC68DB" w:rsidP="00B202D2">
            <w:pPr>
              <w:jc w:val="center"/>
              <w:rPr>
                <w:b/>
                <w:bCs/>
              </w:rPr>
            </w:pPr>
            <w:bookmarkStart w:id="1731" w:name="_Toc76030581"/>
            <w:bookmarkStart w:id="1732" w:name="_Toc94530866"/>
            <w:bookmarkStart w:id="1733" w:name="_Toc101428262"/>
            <w:bookmarkStart w:id="173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31"/>
            <w:bookmarkEnd w:id="1732"/>
            <w:bookmarkEnd w:id="1733"/>
            <w:bookmarkEnd w:id="17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322451"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35"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36" w:name="_Toc338939161"/>
      <w:bookmarkStart w:id="1737" w:name="_Toc3557021"/>
      <w:bookmarkStart w:id="1738" w:name="_Toc34747271"/>
      <w:bookmarkStart w:id="1739" w:name="_Toc77102090"/>
      <w:r w:rsidRPr="00BD52D7">
        <w:t>Attributes</w:t>
      </w:r>
      <w:bookmarkEnd w:id="1736"/>
      <w:bookmarkEnd w:id="1737"/>
      <w:bookmarkEnd w:id="1738"/>
      <w:bookmarkEnd w:id="1739"/>
    </w:p>
    <w:p w14:paraId="28358162" w14:textId="77777777" w:rsidR="00F85C4B" w:rsidRDefault="00FC68DB" w:rsidP="000E094F">
      <w:pPr>
        <w:pStyle w:val="berschrift5"/>
      </w:pPr>
      <w:bookmarkStart w:id="1740" w:name="_Toc338939163"/>
      <w:r w:rsidRPr="000A1B7B">
        <w:t>Attribute</w:t>
      </w:r>
      <w:r w:rsidR="00F3142F">
        <w:t xml:space="preserve"> “</w:t>
      </w:r>
      <w:r w:rsidRPr="00F54804">
        <w:t>base</w:t>
      </w:r>
      <w:bookmarkEnd w:id="1740"/>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41" w:name="_Toc338939164"/>
      <w:r w:rsidRPr="00F54804">
        <w:t>Attribute</w:t>
      </w:r>
      <w:r w:rsidR="00F3142F">
        <w:t xml:space="preserve"> “</w:t>
      </w:r>
      <w:r w:rsidRPr="00F54804">
        <w:t>technology</w:t>
      </w:r>
      <w:bookmarkEnd w:id="1741"/>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42" w:name="_Toc338939165"/>
      <w:bookmarkStart w:id="1743" w:name="_Toc3557022"/>
      <w:bookmarkStart w:id="1744" w:name="_Toc34747272"/>
      <w:bookmarkStart w:id="1745" w:name="_Toc77102091"/>
      <w:r w:rsidRPr="00F54804">
        <w:t>Element</w:t>
      </w:r>
      <w:r w:rsidR="00F3142F">
        <w:t xml:space="preserve"> “</w:t>
      </w:r>
      <w:proofErr w:type="spellStart"/>
      <w:r w:rsidRPr="005C2D94">
        <w:t>weld_position</w:t>
      </w:r>
      <w:bookmarkEnd w:id="1742"/>
      <w:bookmarkEnd w:id="1743"/>
      <w:bookmarkEnd w:id="1744"/>
      <w:bookmarkEnd w:id="1745"/>
      <w:proofErr w:type="spellEnd"/>
      <w:r w:rsidR="00F85C4B">
        <w:t xml:space="preserve">” </w:t>
      </w:r>
    </w:p>
    <w:p w14:paraId="51B6ADD2" w14:textId="6F953C7C"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4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47"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4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48" w:name="_Toc338939168"/>
      <w:r w:rsidRPr="00F54804">
        <w:t>Attribute</w:t>
      </w:r>
      <w:r w:rsidR="00F3142F">
        <w:t xml:space="preserve"> “</w:t>
      </w:r>
      <w:r w:rsidRPr="005C2D94">
        <w:t>thickness</w:t>
      </w:r>
      <w:bookmarkEnd w:id="1748"/>
      <w:r w:rsidR="00F85C4B">
        <w:t xml:space="preserve">” </w:t>
      </w:r>
    </w:p>
    <w:p w14:paraId="64C33871" w14:textId="3DA50CC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49"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4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50" w:name="_Toc338939169"/>
      <w:r w:rsidRPr="005C2D94">
        <w:t>Attribute</w:t>
      </w:r>
      <w:r w:rsidR="00F3142F">
        <w:t xml:space="preserve"> “</w:t>
      </w:r>
      <w:r w:rsidRPr="00BD52D7">
        <w:t>angle</w:t>
      </w:r>
      <w:bookmarkEnd w:id="1750"/>
      <w:r w:rsidR="00F85C4B">
        <w:t xml:space="preserve">” </w:t>
      </w:r>
    </w:p>
    <w:p w14:paraId="0464A555" w14:textId="070AC9CF"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51"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52" w:name="_Toc338939170"/>
      <w:r w:rsidRPr="005C2D94">
        <w:t>Attribute</w:t>
      </w:r>
      <w:r w:rsidR="00F3142F">
        <w:t xml:space="preserve"> “</w:t>
      </w:r>
      <w:r w:rsidRPr="00BD52D7">
        <w:t>shape</w:t>
      </w:r>
      <w:bookmarkEnd w:id="1752"/>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53" w:name="_Toc338939171"/>
      <w:r w:rsidRPr="00F54804">
        <w:t>Attribute</w:t>
      </w:r>
      <w:r w:rsidR="00F3142F">
        <w:t xml:space="preserve"> “</w:t>
      </w:r>
      <w:r w:rsidRPr="00F54804">
        <w:t>penetration</w:t>
      </w:r>
      <w:bookmarkEnd w:id="175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54" w:name="_Toc338939173"/>
      <w:r w:rsidRPr="00F54804">
        <w:lastRenderedPageBreak/>
        <w:t>Attribute</w:t>
      </w:r>
      <w:r w:rsidR="00F3142F">
        <w:t xml:space="preserve"> “</w:t>
      </w:r>
      <w:r w:rsidRPr="00F54804">
        <w:t>filler</w:t>
      </w:r>
      <w:bookmarkEnd w:id="175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4895B9DC"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55" w:name="WeldDefinitionEdgeWeld"/>
      <w:bookmarkStart w:id="1756" w:name="_Toc3557023"/>
      <w:bookmarkStart w:id="1757" w:name="_Toc34747273"/>
      <w:bookmarkStart w:id="1758" w:name="_Toc77102092"/>
      <w:bookmarkStart w:id="1759" w:name="_Toc288200764"/>
      <w:bookmarkStart w:id="1760" w:name="_Toc338939108"/>
      <w:bookmarkEnd w:id="1755"/>
      <w:r w:rsidRPr="00D97F70">
        <w:t>Element</w:t>
      </w:r>
      <w:r w:rsidR="00F3142F">
        <w:t xml:space="preserve"> “</w:t>
      </w:r>
      <w:proofErr w:type="spellStart"/>
      <w:r w:rsidRPr="00D97F70">
        <w:t>sheet_parameter</w:t>
      </w:r>
      <w:bookmarkEnd w:id="1756"/>
      <w:bookmarkEnd w:id="1757"/>
      <w:bookmarkEnd w:id="1758"/>
      <w:proofErr w:type="spellEnd"/>
      <w:r w:rsidR="00F85C4B">
        <w:t xml:space="preserve">” </w:t>
      </w:r>
    </w:p>
    <w:p w14:paraId="65EB9124" w14:textId="4B0E264D"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61"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62" w:name="_Toc3557024"/>
      <w:bookmarkStart w:id="1763" w:name="_Toc34747274"/>
      <w:bookmarkStart w:id="1764" w:name="_Toc77102093"/>
      <w:bookmarkStart w:id="1765" w:name="_Toc155344896"/>
      <w:r w:rsidRPr="00F54804">
        <w:t>Edge Weld</w:t>
      </w:r>
      <w:bookmarkEnd w:id="1759"/>
      <w:bookmarkEnd w:id="1760"/>
      <w:bookmarkEnd w:id="1762"/>
      <w:bookmarkEnd w:id="1763"/>
      <w:bookmarkEnd w:id="1764"/>
      <w:bookmarkEnd w:id="17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66" w:name="_Toc3557025"/>
      <w:bookmarkStart w:id="1767" w:name="_Toc34747275"/>
      <w:bookmarkStart w:id="1768"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66"/>
      <w:bookmarkEnd w:id="1767"/>
      <w:bookmarkEnd w:id="17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69"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69"/>
      <w:r w:rsidRPr="0013175B">
        <w:rPr>
          <w:b w:val="0"/>
          <w:bCs w:val="0"/>
          <w:noProof/>
        </w:rPr>
        <w:t xml:space="preserve"> </w:t>
      </w:r>
    </w:p>
    <w:p w14:paraId="3A1A9349" w14:textId="2B52FE3B" w:rsidR="00FC68DB" w:rsidRPr="005C2D94" w:rsidRDefault="000C2559">
      <w:pPr>
        <w:pStyle w:val="berschrift4"/>
      </w:pPr>
      <w:bookmarkStart w:id="1770" w:name="_Toc3557026"/>
      <w:bookmarkStart w:id="1771" w:name="_Toc34747276"/>
      <w:bookmarkStart w:id="1772"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70"/>
      <w:bookmarkEnd w:id="1771"/>
      <w:bookmarkEnd w:id="177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73"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74"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75" w:name="_Toc338939175"/>
      <w:bookmarkStart w:id="1776" w:name="_Toc3557027"/>
      <w:bookmarkStart w:id="1777" w:name="_Toc34747277"/>
      <w:bookmarkStart w:id="1778" w:name="_Toc77102096"/>
      <w:r w:rsidRPr="000A1B7B">
        <w:lastRenderedPageBreak/>
        <w:t>Attributes</w:t>
      </w:r>
      <w:bookmarkEnd w:id="1775"/>
      <w:bookmarkEnd w:id="1776"/>
      <w:bookmarkEnd w:id="1777"/>
      <w:bookmarkEnd w:id="1778"/>
    </w:p>
    <w:p w14:paraId="6AF985F8" w14:textId="77777777" w:rsidR="00F85C4B" w:rsidRDefault="00FC68DB" w:rsidP="000E094F">
      <w:pPr>
        <w:pStyle w:val="berschrift5"/>
      </w:pPr>
      <w:bookmarkStart w:id="1779" w:name="_Toc338939177"/>
      <w:r w:rsidRPr="00F54804">
        <w:t>Attribute</w:t>
      </w:r>
      <w:r w:rsidR="00F3142F">
        <w:t xml:space="preserve"> “</w:t>
      </w:r>
      <w:r w:rsidRPr="00F54804">
        <w:t>base</w:t>
      </w:r>
      <w:bookmarkEnd w:id="1779"/>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780" w:name="_Toc338939178"/>
      <w:r w:rsidRPr="00F54804">
        <w:t>Attribute</w:t>
      </w:r>
      <w:r w:rsidR="00F3142F">
        <w:t xml:space="preserve"> “</w:t>
      </w:r>
      <w:r w:rsidRPr="00F54804">
        <w:t>technology</w:t>
      </w:r>
      <w:bookmarkEnd w:id="1780"/>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781" w:name="_Toc338939179"/>
      <w:bookmarkStart w:id="1782" w:name="_Toc3557028"/>
      <w:bookmarkStart w:id="1783" w:name="_Toc34747278"/>
      <w:bookmarkStart w:id="1784" w:name="_Toc77102097"/>
      <w:r w:rsidRPr="00F54804">
        <w:t>Element</w:t>
      </w:r>
      <w:r w:rsidR="00F3142F">
        <w:t xml:space="preserve"> “</w:t>
      </w:r>
      <w:proofErr w:type="spellStart"/>
      <w:r w:rsidRPr="005C2D94">
        <w:t>weld_position</w:t>
      </w:r>
      <w:bookmarkEnd w:id="1781"/>
      <w:bookmarkEnd w:id="1782"/>
      <w:bookmarkEnd w:id="1783"/>
      <w:bookmarkEnd w:id="1784"/>
      <w:proofErr w:type="spellEnd"/>
      <w:r w:rsidR="00F85C4B">
        <w:t xml:space="preserve">” </w:t>
      </w:r>
    </w:p>
    <w:p w14:paraId="33656E2A" w14:textId="3F41D223"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85"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786" w:name="_Toc338939182"/>
      <w:r w:rsidRPr="00F54804">
        <w:t>Attribute</w:t>
      </w:r>
      <w:r w:rsidR="00F3142F">
        <w:t xml:space="preserve"> “</w:t>
      </w:r>
      <w:r w:rsidRPr="005C2D94">
        <w:t>width</w:t>
      </w:r>
      <w:bookmarkEnd w:id="1786"/>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787" w:name="_Toc338939184"/>
      <w:r w:rsidRPr="000A1B7B">
        <w:lastRenderedPageBreak/>
        <w:t>Attribute</w:t>
      </w:r>
      <w:r w:rsidR="00F3142F">
        <w:t xml:space="preserve"> “</w:t>
      </w:r>
      <w:r w:rsidRPr="00F54804">
        <w:t>filler</w:t>
      </w:r>
      <w:bookmarkEnd w:id="1787"/>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554320A9"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w:t>
      </w:r>
      <w:r w:rsidR="00B5592C">
        <w:rPr>
          <w:b/>
          <w:lang w:val="en-GB"/>
        </w:rPr>
        <w:t>"E70</w:t>
      </w:r>
      <w:r w:rsidRPr="00D97F70">
        <w:rPr>
          <w:b/>
          <w:lang w:val="en-GB"/>
        </w:rPr>
        <w:t>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788" w:name="WeldDefinitionIWeld"/>
      <w:bookmarkStart w:id="1789" w:name="_Toc3557029"/>
      <w:bookmarkStart w:id="1790" w:name="_Toc34747279"/>
      <w:bookmarkStart w:id="1791" w:name="_Toc77102098"/>
      <w:bookmarkStart w:id="1792" w:name="_Toc288200765"/>
      <w:bookmarkStart w:id="1793" w:name="_Toc338939109"/>
      <w:bookmarkEnd w:id="1788"/>
      <w:r w:rsidRPr="00F54804">
        <w:t>Element</w:t>
      </w:r>
      <w:r w:rsidR="00F3142F">
        <w:t xml:space="preserve"> “</w:t>
      </w:r>
      <w:proofErr w:type="spellStart"/>
      <w:r w:rsidRPr="005C2D94">
        <w:t>sheet_parameter</w:t>
      </w:r>
      <w:bookmarkEnd w:id="1789"/>
      <w:bookmarkEnd w:id="1790"/>
      <w:bookmarkEnd w:id="1791"/>
      <w:proofErr w:type="spellEnd"/>
      <w:r w:rsidR="00482059">
        <w:t xml:space="preserve">” </w:t>
      </w:r>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94"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95" w:name="_Toc3557030"/>
      <w:bookmarkStart w:id="1796" w:name="_Toc34747280"/>
      <w:bookmarkStart w:id="1797" w:name="_Toc77102099"/>
      <w:bookmarkStart w:id="1798" w:name="_Toc155344897"/>
      <w:r w:rsidRPr="00D97F70">
        <w:t>I-Weld</w:t>
      </w:r>
      <w:bookmarkEnd w:id="1792"/>
      <w:bookmarkEnd w:id="1793"/>
      <w:bookmarkEnd w:id="1795"/>
      <w:bookmarkEnd w:id="1796"/>
      <w:bookmarkEnd w:id="1797"/>
      <w:bookmarkEnd w:id="17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99" w:name="_Toc3557031"/>
      <w:bookmarkStart w:id="1800" w:name="_Toc34747281"/>
      <w:bookmarkStart w:id="1801"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99"/>
      <w:bookmarkEnd w:id="1800"/>
      <w:bookmarkEnd w:id="180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02"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02"/>
      <w:r w:rsidRPr="00F54804">
        <w:t xml:space="preserve"> </w:t>
      </w:r>
    </w:p>
    <w:p w14:paraId="38C5A449" w14:textId="63A2FA57" w:rsidR="00FC68DB" w:rsidRPr="005C2D94" w:rsidRDefault="00B23E71">
      <w:pPr>
        <w:pStyle w:val="berschrift4"/>
      </w:pPr>
      <w:bookmarkStart w:id="1803" w:name="_Toc3557032"/>
      <w:bookmarkStart w:id="1804" w:name="_Toc34747282"/>
      <w:bookmarkStart w:id="1805"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03"/>
      <w:bookmarkEnd w:id="1804"/>
      <w:bookmarkEnd w:id="180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06"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06"/>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807"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08" w:name="_Toc338939186"/>
      <w:bookmarkStart w:id="1809" w:name="_Toc3557033"/>
      <w:bookmarkStart w:id="1810" w:name="_Toc34747283"/>
      <w:bookmarkStart w:id="1811" w:name="_Toc77102102"/>
      <w:r w:rsidRPr="000A1B7B">
        <w:t>Attributes</w:t>
      </w:r>
      <w:bookmarkEnd w:id="1808"/>
      <w:bookmarkEnd w:id="1809"/>
      <w:bookmarkEnd w:id="1810"/>
      <w:bookmarkEnd w:id="1811"/>
    </w:p>
    <w:p w14:paraId="10428E7A" w14:textId="77777777" w:rsidR="00D43455" w:rsidRDefault="00FC68DB" w:rsidP="000E094F">
      <w:pPr>
        <w:pStyle w:val="berschrift5"/>
      </w:pPr>
      <w:bookmarkStart w:id="1812" w:name="_Toc338939188"/>
      <w:r w:rsidRPr="00F54804">
        <w:t>Attribute</w:t>
      </w:r>
      <w:r w:rsidR="00F3142F">
        <w:t xml:space="preserve"> “</w:t>
      </w:r>
      <w:r w:rsidRPr="00F54804">
        <w:t>base</w:t>
      </w:r>
      <w:bookmarkEnd w:id="1812"/>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13" w:name="_Toc338939189"/>
      <w:r w:rsidRPr="00F54804">
        <w:lastRenderedPageBreak/>
        <w:t>Attribute</w:t>
      </w:r>
      <w:r w:rsidR="00F3142F">
        <w:t xml:space="preserve"> “</w:t>
      </w:r>
      <w:r w:rsidRPr="00F54804">
        <w:t>technology</w:t>
      </w:r>
      <w:bookmarkEnd w:id="1813"/>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501C09AC" w14:textId="77777777" w:rsidR="00D43455" w:rsidRDefault="00FC68DB">
      <w:pPr>
        <w:pStyle w:val="berschrift4"/>
      </w:pPr>
      <w:bookmarkStart w:id="1814" w:name="_Toc338939190"/>
      <w:bookmarkStart w:id="1815" w:name="_Toc3557034"/>
      <w:bookmarkStart w:id="1816" w:name="_Toc34747284"/>
      <w:bookmarkStart w:id="1817" w:name="_Toc77102103"/>
      <w:r w:rsidRPr="00F54804">
        <w:t>Element</w:t>
      </w:r>
      <w:r w:rsidR="00F3142F">
        <w:t xml:space="preserve"> “</w:t>
      </w:r>
      <w:proofErr w:type="spellStart"/>
      <w:r w:rsidRPr="005C2D94">
        <w:t>weld_position</w:t>
      </w:r>
      <w:bookmarkEnd w:id="1814"/>
      <w:bookmarkEnd w:id="1815"/>
      <w:bookmarkEnd w:id="1816"/>
      <w:bookmarkEnd w:id="1817"/>
      <w:proofErr w:type="spellEnd"/>
      <w:r w:rsidR="00D43455">
        <w:t xml:space="preserve">” </w:t>
      </w:r>
    </w:p>
    <w:p w14:paraId="5B0AAE44" w14:textId="0119A6A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18"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19"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1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20" w:name="_Toc338939194"/>
      <w:r w:rsidRPr="00F54804">
        <w:t>Attribute</w:t>
      </w:r>
      <w:r w:rsidR="00F3142F">
        <w:t xml:space="preserve"> “</w:t>
      </w:r>
      <w:r w:rsidRPr="00F54804">
        <w:t>filler</w:t>
      </w:r>
      <w:bookmarkEnd w:id="182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4CFC25E"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21" w:name="WeldDefinitionOverlapWeld"/>
      <w:bookmarkStart w:id="1822" w:name="_Toc3557035"/>
      <w:bookmarkStart w:id="1823" w:name="_Toc34747285"/>
      <w:bookmarkStart w:id="1824" w:name="_Toc77102104"/>
      <w:bookmarkStart w:id="1825" w:name="_Toc288200766"/>
      <w:bookmarkStart w:id="1826" w:name="_Toc338939110"/>
      <w:bookmarkEnd w:id="1821"/>
      <w:r w:rsidRPr="00D97F70">
        <w:t>Element</w:t>
      </w:r>
      <w:r w:rsidR="00F3142F">
        <w:t xml:space="preserve"> “</w:t>
      </w:r>
      <w:proofErr w:type="spellStart"/>
      <w:r w:rsidRPr="00D97F70">
        <w:t>sheet_parameter</w:t>
      </w:r>
      <w:bookmarkEnd w:id="1822"/>
      <w:bookmarkEnd w:id="1823"/>
      <w:bookmarkEnd w:id="1824"/>
      <w:proofErr w:type="spellEnd"/>
      <w:r w:rsidR="00D43455">
        <w:t xml:space="preserve">” </w:t>
      </w:r>
    </w:p>
    <w:p w14:paraId="1DFC0A55" w14:textId="54D4DDF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27"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2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28" w:name="_Toc3557036"/>
      <w:bookmarkStart w:id="1829" w:name="_Toc34747286"/>
      <w:bookmarkStart w:id="1830" w:name="_Toc77102105"/>
      <w:bookmarkStart w:id="1831" w:name="_Toc155344898"/>
      <w:r w:rsidRPr="00F54804">
        <w:t>Overlap Weld</w:t>
      </w:r>
      <w:bookmarkEnd w:id="1825"/>
      <w:bookmarkEnd w:id="1826"/>
      <w:bookmarkEnd w:id="1828"/>
      <w:bookmarkEnd w:id="1829"/>
      <w:bookmarkEnd w:id="1830"/>
      <w:bookmarkEnd w:id="18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32" w:name="_Toc3557037"/>
      <w:bookmarkStart w:id="1833" w:name="_Toc34747287"/>
      <w:bookmarkStart w:id="1834" w:name="_Toc77102106"/>
      <w:r w:rsidRPr="00F54804">
        <w:lastRenderedPageBreak/>
        <w:t>Simple Overlap Weld</w:t>
      </w:r>
      <w:bookmarkEnd w:id="1832"/>
      <w:bookmarkEnd w:id="1833"/>
      <w:bookmarkEnd w:id="1834"/>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35"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35"/>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36"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322452"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3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38" w:name="_Toc338939112"/>
      <w:bookmarkStart w:id="1839" w:name="_Toc3557038"/>
      <w:bookmarkStart w:id="1840" w:name="_Toc34747288"/>
      <w:bookmarkStart w:id="1841" w:name="_Toc77102107"/>
      <w:r w:rsidRPr="000A1B7B">
        <w:lastRenderedPageBreak/>
        <w:t>Single Sided Double Overlap Weld</w:t>
      </w:r>
      <w:bookmarkEnd w:id="1838"/>
      <w:bookmarkEnd w:id="1839"/>
      <w:bookmarkEnd w:id="1840"/>
      <w:bookmarkEnd w:id="184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42"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43"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4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322453"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44"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45" w:name="_Toc338939113"/>
      <w:bookmarkStart w:id="1846" w:name="_Toc3557039"/>
      <w:bookmarkStart w:id="1847" w:name="_Toc34747289"/>
      <w:bookmarkStart w:id="1848" w:name="_Toc77102108"/>
      <w:r w:rsidRPr="000A1B7B">
        <w:t>Double-Sided</w:t>
      </w:r>
      <w:r w:rsidR="00FC68DB" w:rsidRPr="00F54804">
        <w:t xml:space="preserve"> Double Overlap Weld</w:t>
      </w:r>
      <w:bookmarkEnd w:id="1845"/>
      <w:bookmarkEnd w:id="1846"/>
      <w:bookmarkEnd w:id="1847"/>
      <w:bookmarkEnd w:id="18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49"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4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50"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50"/>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322454"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51"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52" w:name="_Toc338939196"/>
      <w:bookmarkStart w:id="1853" w:name="_Toc3557040"/>
      <w:bookmarkStart w:id="1854" w:name="_Toc34747290"/>
      <w:bookmarkStart w:id="1855" w:name="_Toc77102109"/>
      <w:r w:rsidRPr="000A1B7B">
        <w:t>Attributes</w:t>
      </w:r>
      <w:bookmarkEnd w:id="1852"/>
      <w:bookmarkEnd w:id="1853"/>
      <w:bookmarkEnd w:id="1854"/>
      <w:bookmarkEnd w:id="1855"/>
    </w:p>
    <w:p w14:paraId="1B7E1D40" w14:textId="77777777" w:rsidR="00D43455" w:rsidRDefault="00FC68DB" w:rsidP="000E094F">
      <w:pPr>
        <w:pStyle w:val="berschrift5"/>
      </w:pPr>
      <w:bookmarkStart w:id="1856" w:name="_Toc338939198"/>
      <w:r w:rsidRPr="00F54804">
        <w:t>Attribute</w:t>
      </w:r>
      <w:r w:rsidR="00F3142F">
        <w:t xml:space="preserve"> “</w:t>
      </w:r>
      <w:r w:rsidRPr="00F54804">
        <w:t>base</w:t>
      </w:r>
      <w:bookmarkEnd w:id="1856"/>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57" w:name="_Toc338939199"/>
      <w:r w:rsidRPr="00F54804">
        <w:t>Attribute</w:t>
      </w:r>
      <w:r w:rsidR="00F3142F">
        <w:t xml:space="preserve"> “</w:t>
      </w:r>
      <w:r w:rsidRPr="00F54804">
        <w:t>technology</w:t>
      </w:r>
      <w:bookmarkEnd w:id="1857"/>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58" w:name="_Toc338939200"/>
      <w:bookmarkStart w:id="1859" w:name="_Toc3557041"/>
      <w:bookmarkStart w:id="1860" w:name="_Toc34747291"/>
      <w:bookmarkStart w:id="1861" w:name="_Toc77102110"/>
      <w:r w:rsidRPr="00F54804">
        <w:t xml:space="preserve">Element </w:t>
      </w:r>
      <w:r w:rsidR="00BA4D47">
        <w:t>&lt;</w:t>
      </w:r>
      <w:r w:rsidRPr="005C2D94">
        <w:t>weld_position</w:t>
      </w:r>
      <w:bookmarkEnd w:id="1858"/>
      <w:bookmarkEnd w:id="1859"/>
      <w:bookmarkEnd w:id="1860"/>
      <w:bookmarkEnd w:id="1861"/>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62"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863"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863"/>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864" w:name="_Toc338939204"/>
      <w:r w:rsidRPr="000A1B7B">
        <w:t>Attribute</w:t>
      </w:r>
      <w:r w:rsidR="00F3142F">
        <w:t xml:space="preserve"> “</w:t>
      </w:r>
      <w:r w:rsidRPr="00F54804">
        <w:t>thickness</w:t>
      </w:r>
      <w:bookmarkEnd w:id="186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865" w:name="_Toc338939205"/>
      <w:r w:rsidRPr="00F54804">
        <w:t>Attribute</w:t>
      </w:r>
      <w:r w:rsidR="00F3142F">
        <w:t xml:space="preserve"> “</w:t>
      </w:r>
      <w:r w:rsidRPr="00F54804">
        <w:t>angle</w:t>
      </w:r>
      <w:bookmarkEnd w:id="186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866" w:name="_Toc338939206"/>
      <w:r w:rsidRPr="00F54804">
        <w:t>Attribute</w:t>
      </w:r>
      <w:r w:rsidR="00F3142F">
        <w:t xml:space="preserve"> “</w:t>
      </w:r>
      <w:r w:rsidRPr="00F54804">
        <w:t>shape</w:t>
      </w:r>
      <w:bookmarkEnd w:id="1866"/>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867" w:name="_Toc338939207"/>
      <w:r w:rsidRPr="00F54804">
        <w:t>Attribute</w:t>
      </w:r>
      <w:r w:rsidR="00F3142F">
        <w:t xml:space="preserve"> “</w:t>
      </w:r>
      <w:r w:rsidRPr="00F54804">
        <w:t>penetration</w:t>
      </w:r>
      <w:bookmarkEnd w:id="186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868" w:name="_Toc338939209"/>
      <w:r w:rsidRPr="00F54804">
        <w:t>Attribute</w:t>
      </w:r>
      <w:r w:rsidR="00F3142F">
        <w:t xml:space="preserve"> “</w:t>
      </w:r>
      <w:r w:rsidRPr="00F54804">
        <w:t>filler</w:t>
      </w:r>
      <w:bookmarkEnd w:id="186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lastRenderedPageBreak/>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869" w:name="WeldDefinitionYJoint"/>
      <w:bookmarkStart w:id="1870" w:name="_Toc3557042"/>
      <w:bookmarkStart w:id="1871" w:name="_Toc34747292"/>
      <w:bookmarkStart w:id="1872" w:name="_Toc77102111"/>
      <w:bookmarkStart w:id="1873" w:name="_Toc288200767"/>
      <w:bookmarkStart w:id="1874" w:name="_Toc338939114"/>
      <w:bookmarkEnd w:id="1869"/>
      <w:r w:rsidRPr="00D97F70">
        <w:t>Element</w:t>
      </w:r>
      <w:r w:rsidR="00F3142F">
        <w:t xml:space="preserve"> “</w:t>
      </w:r>
      <w:proofErr w:type="spellStart"/>
      <w:r w:rsidRPr="00D97F70">
        <w:t>sheet_parameter</w:t>
      </w:r>
      <w:bookmarkEnd w:id="1870"/>
      <w:bookmarkEnd w:id="1871"/>
      <w:bookmarkEnd w:id="1872"/>
      <w:proofErr w:type="spellEnd"/>
      <w:r w:rsidR="00DA4207">
        <w:t xml:space="preserve">” </w:t>
      </w:r>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75"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76" w:name="_Toc3557043"/>
      <w:bookmarkStart w:id="1877" w:name="_Toc34747293"/>
      <w:bookmarkStart w:id="1878" w:name="_Toc77102112"/>
      <w:bookmarkStart w:id="1879" w:name="_Toc155344899"/>
      <w:r w:rsidRPr="00D97F70">
        <w:t>Y-Joint</w:t>
      </w:r>
      <w:bookmarkEnd w:id="1873"/>
      <w:bookmarkEnd w:id="1874"/>
      <w:bookmarkEnd w:id="1876"/>
      <w:bookmarkEnd w:id="1877"/>
      <w:bookmarkEnd w:id="1878"/>
      <w:bookmarkEnd w:id="18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80" w:name="_Toc3557044"/>
      <w:bookmarkStart w:id="1881" w:name="_Toc34747294"/>
      <w:bookmarkStart w:id="1882" w:name="_Toc77102113"/>
      <w:r w:rsidRPr="00F54804">
        <w:lastRenderedPageBreak/>
        <w:t>Sheet Parameters</w:t>
      </w:r>
      <w:bookmarkEnd w:id="1880"/>
      <w:bookmarkEnd w:id="1881"/>
      <w:bookmarkEnd w:id="18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83" w:name="_Toc3557045"/>
      <w:bookmarkStart w:id="1884" w:name="_Toc34747295"/>
      <w:bookmarkStart w:id="1885" w:name="_Toc77102114"/>
      <w:r w:rsidRPr="00F54804">
        <w:t>Weld Parameters</w:t>
      </w:r>
      <w:bookmarkEnd w:id="1883"/>
      <w:bookmarkEnd w:id="1884"/>
      <w:bookmarkEnd w:id="18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86" w:name="_Ref7931629"/>
            <w:bookmarkStart w:id="1887" w:name="_Toc76030592"/>
            <w:bookmarkStart w:id="1888" w:name="_Toc94530877"/>
            <w:bookmarkStart w:id="1889" w:name="_Toc101428273"/>
            <w:bookmarkStart w:id="1890"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86"/>
            <w:r w:rsidR="000D79B0" w:rsidRPr="00334AD3">
              <w:rPr>
                <w:rFonts w:ascii="Cambria" w:hAnsi="Cambria"/>
              </w:rPr>
              <w:t xml:space="preserve"> —</w:t>
            </w:r>
            <w:r w:rsidRPr="00334AD3">
              <w:rPr>
                <w:rFonts w:ascii="Cambria" w:hAnsi="Cambria"/>
              </w:rPr>
              <w:t xml:space="preserve"> Y-Joint Sheet Layout</w:t>
            </w:r>
            <w:bookmarkEnd w:id="1887"/>
            <w:bookmarkEnd w:id="1888"/>
            <w:bookmarkEnd w:id="1889"/>
            <w:bookmarkEnd w:id="1890"/>
          </w:p>
        </w:tc>
        <w:tc>
          <w:tcPr>
            <w:tcW w:w="4605" w:type="dxa"/>
            <w:vAlign w:val="bottom"/>
          </w:tcPr>
          <w:p w14:paraId="0705A4F3" w14:textId="14F380A1" w:rsidR="00FC68DB" w:rsidRPr="00334AD3" w:rsidRDefault="00FC68DB" w:rsidP="0014275F">
            <w:pPr>
              <w:pStyle w:val="Beschriftung"/>
              <w:rPr>
                <w:rFonts w:ascii="Cambria" w:hAnsi="Cambria"/>
              </w:rPr>
            </w:pPr>
            <w:bookmarkStart w:id="1891" w:name="_Toc76030593"/>
            <w:bookmarkStart w:id="1892" w:name="_Toc94530878"/>
            <w:bookmarkStart w:id="1893" w:name="_Toc101428274"/>
            <w:bookmarkStart w:id="1894"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91"/>
            <w:bookmarkEnd w:id="1892"/>
            <w:bookmarkEnd w:id="1893"/>
            <w:bookmarkEnd w:id="1894"/>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322455"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95"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96" w:name="_Toc338939211"/>
      <w:bookmarkStart w:id="1897" w:name="_Toc3557046"/>
      <w:bookmarkStart w:id="1898" w:name="_Toc34747296"/>
      <w:bookmarkStart w:id="1899" w:name="_Toc77102115"/>
      <w:r w:rsidRPr="00890926">
        <w:t>Attributes</w:t>
      </w:r>
      <w:bookmarkEnd w:id="1896"/>
      <w:bookmarkEnd w:id="1897"/>
      <w:bookmarkEnd w:id="1898"/>
      <w:bookmarkEnd w:id="1899"/>
    </w:p>
    <w:p w14:paraId="04A1DD10" w14:textId="77777777" w:rsidR="00D43455" w:rsidRDefault="00FC68DB" w:rsidP="000E094F">
      <w:pPr>
        <w:pStyle w:val="berschrift5"/>
      </w:pPr>
      <w:bookmarkStart w:id="1900" w:name="_Toc338939213"/>
      <w:r w:rsidRPr="00BD52D7">
        <w:t>Attribute</w:t>
      </w:r>
      <w:r w:rsidR="00F3142F">
        <w:t xml:space="preserve"> “</w:t>
      </w:r>
      <w:r w:rsidRPr="001668D7">
        <w:t>base</w:t>
      </w:r>
      <w:bookmarkEnd w:id="190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01" w:name="_Toc338939214"/>
      <w:r w:rsidRPr="00F54804">
        <w:lastRenderedPageBreak/>
        <w:t>Attribute</w:t>
      </w:r>
      <w:r w:rsidR="00F3142F">
        <w:t xml:space="preserve"> “</w:t>
      </w:r>
      <w:r w:rsidRPr="00F54804">
        <w:t>technology</w:t>
      </w:r>
      <w:bookmarkEnd w:id="190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902" w:name="_Toc338939215"/>
      <w:bookmarkStart w:id="1903" w:name="_Toc3557047"/>
      <w:bookmarkStart w:id="1904" w:name="_Toc34747297"/>
      <w:bookmarkStart w:id="1905"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02"/>
      <w:bookmarkEnd w:id="1903"/>
      <w:bookmarkEnd w:id="1904"/>
      <w:bookmarkEnd w:id="1905"/>
      <w:proofErr w:type="spellEnd"/>
      <w:r w:rsidR="00D43455">
        <w:t xml:space="preserve">” </w:t>
      </w:r>
    </w:p>
    <w:p w14:paraId="3DD8F876" w14:textId="76D959D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906"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07"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07"/>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08" w:name="_Toc338939219"/>
      <w:r w:rsidRPr="00F54804">
        <w:lastRenderedPageBreak/>
        <w:t>Attribute</w:t>
      </w:r>
      <w:r w:rsidR="00F3142F">
        <w:t xml:space="preserve"> “</w:t>
      </w:r>
      <w:r w:rsidRPr="005C2D94">
        <w:t>thickness</w:t>
      </w:r>
      <w:bookmarkEnd w:id="1908"/>
      <w:r w:rsidR="00D43455">
        <w:t xml:space="preserve">” </w:t>
      </w:r>
    </w:p>
    <w:p w14:paraId="39420D6F" w14:textId="2B87312C"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09"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10" w:name="_Toc338939220"/>
      <w:r w:rsidRPr="005C2D94">
        <w:t>Attribute</w:t>
      </w:r>
      <w:r w:rsidR="00F3142F">
        <w:t xml:space="preserve"> “</w:t>
      </w:r>
      <w:r w:rsidRPr="00BD52D7">
        <w:t>angle</w:t>
      </w:r>
      <w:bookmarkEnd w:id="1910"/>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11" w:name="_Toc338939221"/>
      <w:r w:rsidRPr="00F54804">
        <w:t>Attribute</w:t>
      </w:r>
      <w:r w:rsidR="00F3142F">
        <w:t xml:space="preserve"> “</w:t>
      </w:r>
      <w:r w:rsidRPr="00F54804">
        <w:t>penetration</w:t>
      </w:r>
      <w:bookmarkEnd w:id="1911"/>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12" w:name="_Toc338939223"/>
      <w:r w:rsidRPr="00F54804">
        <w:t>Attribute</w:t>
      </w:r>
      <w:r w:rsidR="00F3142F">
        <w:t xml:space="preserve"> “</w:t>
      </w:r>
      <w:r w:rsidRPr="00F54804">
        <w:t>shape</w:t>
      </w:r>
      <w:bookmarkEnd w:id="1912"/>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13" w:name="_Toc338939224"/>
      <w:r w:rsidRPr="00F54804">
        <w:t>Attribute</w:t>
      </w:r>
      <w:r w:rsidR="00F3142F">
        <w:t xml:space="preserve"> “</w:t>
      </w:r>
      <w:r w:rsidRPr="00F54804">
        <w:t>filler</w:t>
      </w:r>
      <w:bookmarkEnd w:id="1913"/>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4B20F46D"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290B2676"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56D75F94" w14:textId="77777777" w:rsidR="00D43455" w:rsidRDefault="00FC68DB">
      <w:pPr>
        <w:pStyle w:val="berschrift4"/>
      </w:pPr>
      <w:bookmarkStart w:id="1914" w:name="_Toc3557048"/>
      <w:bookmarkStart w:id="1915" w:name="_Toc34747298"/>
      <w:bookmarkStart w:id="1916" w:name="_Toc77102117"/>
      <w:r w:rsidRPr="00D97F70">
        <w:t>Element</w:t>
      </w:r>
      <w:r w:rsidR="00F3142F">
        <w:t xml:space="preserve"> “</w:t>
      </w:r>
      <w:proofErr w:type="spellStart"/>
      <w:r w:rsidRPr="00D97F70">
        <w:t>sheet_parameter</w:t>
      </w:r>
      <w:bookmarkEnd w:id="1914"/>
      <w:bookmarkEnd w:id="1915"/>
      <w:bookmarkEnd w:id="1916"/>
      <w:proofErr w:type="spellEnd"/>
      <w:r w:rsidR="00D43455">
        <w:t xml:space="preserve">” </w:t>
      </w:r>
    </w:p>
    <w:p w14:paraId="35EBE25B" w14:textId="38F98105"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17"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18" w:name="WeldDefinitionKJoint"/>
      <w:bookmarkStart w:id="1919" w:name="_Toc338939115"/>
      <w:bookmarkStart w:id="1920" w:name="_Toc3557049"/>
      <w:bookmarkStart w:id="1921" w:name="_Toc34747299"/>
      <w:bookmarkStart w:id="1922" w:name="_Toc77102118"/>
      <w:bookmarkStart w:id="1923" w:name="_Toc155344900"/>
      <w:bookmarkEnd w:id="1918"/>
      <w:r w:rsidRPr="00D97F70">
        <w:t>K-Joint</w:t>
      </w:r>
      <w:bookmarkEnd w:id="1919"/>
      <w:bookmarkEnd w:id="1920"/>
      <w:bookmarkEnd w:id="1921"/>
      <w:bookmarkEnd w:id="1922"/>
      <w:bookmarkEnd w:id="19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24" w:name="_Toc3557050"/>
      <w:bookmarkStart w:id="1925" w:name="_Toc34747300"/>
      <w:bookmarkStart w:id="1926" w:name="_Toc77102119"/>
      <w:r w:rsidRPr="00F54804">
        <w:lastRenderedPageBreak/>
        <w:t>Sheet Parameters</w:t>
      </w:r>
      <w:bookmarkEnd w:id="1924"/>
      <w:bookmarkEnd w:id="1925"/>
      <w:bookmarkEnd w:id="1926"/>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27" w:name="_Ref104285372"/>
      <w:bookmarkStart w:id="1928"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27"/>
      <w:r w:rsidR="002D7110">
        <w:t xml:space="preserve"> </w:t>
      </w:r>
      <w:r>
        <w:t>— K-Joint Sheet Layout</w:t>
      </w:r>
      <w:bookmarkEnd w:id="1928"/>
    </w:p>
    <w:p w14:paraId="1C2E1085" w14:textId="7A38D57D" w:rsidR="00FC68DB" w:rsidRPr="00F54804" w:rsidRDefault="00FC75D0">
      <w:pPr>
        <w:pStyle w:val="berschrift4"/>
      </w:pPr>
      <w:bookmarkStart w:id="1929" w:name="_Toc3557051"/>
      <w:bookmarkStart w:id="1930" w:name="_Toc34747301"/>
      <w:bookmarkStart w:id="1931"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9"/>
      <w:bookmarkEnd w:id="1930"/>
      <w:bookmarkEnd w:id="193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32"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322456"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33"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34" w:name="_Toc338939226"/>
      <w:bookmarkStart w:id="1935" w:name="_Toc3557052"/>
      <w:bookmarkStart w:id="1936" w:name="_Toc34747302"/>
      <w:bookmarkStart w:id="1937" w:name="_Toc77102121"/>
      <w:r w:rsidRPr="00F54804">
        <w:t>Attributes</w:t>
      </w:r>
      <w:bookmarkEnd w:id="1934"/>
      <w:bookmarkEnd w:id="1935"/>
      <w:bookmarkEnd w:id="1936"/>
      <w:bookmarkEnd w:id="1937"/>
    </w:p>
    <w:p w14:paraId="3A3B5875" w14:textId="77777777" w:rsidR="00D43455" w:rsidRDefault="00FC68DB" w:rsidP="000E094F">
      <w:pPr>
        <w:pStyle w:val="berschrift5"/>
      </w:pPr>
      <w:bookmarkStart w:id="1938" w:name="_Toc338939228"/>
      <w:r w:rsidRPr="00F54804">
        <w:t>Attribute</w:t>
      </w:r>
      <w:r w:rsidR="00F3142F">
        <w:t xml:space="preserve"> “</w:t>
      </w:r>
      <w:r w:rsidRPr="00F54804">
        <w:t>base</w:t>
      </w:r>
      <w:bookmarkEnd w:id="1938"/>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39" w:name="_Toc338939229"/>
      <w:r w:rsidRPr="00F54804">
        <w:t>Attribute</w:t>
      </w:r>
      <w:r w:rsidR="00F3142F">
        <w:t xml:space="preserve"> “</w:t>
      </w:r>
      <w:r w:rsidRPr="00F54804">
        <w:t>technology</w:t>
      </w:r>
      <w:bookmarkEnd w:id="1939"/>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40" w:name="_Toc338939230"/>
      <w:bookmarkStart w:id="1941" w:name="_Toc3557053"/>
      <w:bookmarkStart w:id="1942" w:name="_Toc34747303"/>
      <w:bookmarkStart w:id="1943"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40"/>
      <w:bookmarkEnd w:id="1941"/>
      <w:bookmarkEnd w:id="1942"/>
      <w:bookmarkEnd w:id="1943"/>
      <w:proofErr w:type="spellEnd"/>
      <w:r w:rsidR="00D43455">
        <w:t xml:space="preserve">” </w:t>
      </w:r>
    </w:p>
    <w:p w14:paraId="204DAA5A" w14:textId="77777777" w:rsidR="00D43455" w:rsidRDefault="002C7FD0" w:rsidP="000E094F">
      <w:pPr>
        <w:pStyle w:val="berschrift5"/>
        <w:rPr>
          <w:lang w:val="es-ES"/>
        </w:rPr>
      </w:pPr>
      <w:bookmarkStart w:id="1944" w:name="_Toc3566516"/>
      <w:bookmarkStart w:id="1945" w:name="_Toc34747518"/>
      <w:bookmarkStart w:id="1946" w:name="_Toc77095977"/>
      <w:bookmarkStart w:id="1947"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44"/>
    <w:bookmarkEnd w:id="1945"/>
    <w:bookmarkEnd w:id="1946"/>
    <w:p w14:paraId="3BE6DAB6" w14:textId="645EB4D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4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47"/>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4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49"/>
      <w:r w:rsidR="00D43455">
        <w:t xml:space="preserve">” </w:t>
      </w:r>
    </w:p>
    <w:p w14:paraId="38A53A24" w14:textId="136A98F5"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50"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1951" w:name="_Toc338939235"/>
      <w:r w:rsidRPr="005C2D94">
        <w:t>Attribute</w:t>
      </w:r>
      <w:r w:rsidR="00F3142F">
        <w:t xml:space="preserve"> “</w:t>
      </w:r>
      <w:r w:rsidRPr="00BD52D7">
        <w:t>angle</w:t>
      </w:r>
      <w:bookmarkEnd w:id="1951"/>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1952" w:name="_Toc338939236"/>
      <w:r w:rsidRPr="00F54804">
        <w:t>Attribute</w:t>
      </w:r>
      <w:r w:rsidR="00F3142F">
        <w:t xml:space="preserve"> “</w:t>
      </w:r>
      <w:r w:rsidRPr="00F54804">
        <w:t>penetration</w:t>
      </w:r>
      <w:bookmarkEnd w:id="1952"/>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1953" w:name="_Toc338939238"/>
      <w:r w:rsidRPr="00F54804">
        <w:t>Attribute</w:t>
      </w:r>
      <w:r w:rsidR="00F3142F">
        <w:t xml:space="preserve"> “</w:t>
      </w:r>
      <w:r w:rsidRPr="00F54804">
        <w:t>shape</w:t>
      </w:r>
      <w:bookmarkEnd w:id="1953"/>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1954" w:name="_Toc338939239"/>
      <w:r w:rsidRPr="00F54804">
        <w:lastRenderedPageBreak/>
        <w:t>Attribute</w:t>
      </w:r>
      <w:r w:rsidR="00F3142F">
        <w:t xml:space="preserve"> “</w:t>
      </w:r>
      <w:r w:rsidRPr="00F54804">
        <w:t>filler</w:t>
      </w:r>
      <w:bookmarkEnd w:id="1954"/>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5DD456FF"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409CE39A"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4B60189C"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1955" w:name="WeldDefinitionCrossJoint"/>
      <w:bookmarkStart w:id="1956" w:name="_Ref397588351"/>
      <w:bookmarkStart w:id="1957" w:name="_Toc3557054"/>
      <w:bookmarkStart w:id="1958" w:name="_Toc34747304"/>
      <w:bookmarkStart w:id="1959" w:name="_Toc77102123"/>
      <w:bookmarkStart w:id="1960" w:name="_Toc338939116"/>
      <w:bookmarkEnd w:id="1955"/>
      <w:r w:rsidRPr="00D97F70">
        <w:t>Element</w:t>
      </w:r>
      <w:r w:rsidR="00F3142F">
        <w:t xml:space="preserve"> “</w:t>
      </w:r>
      <w:proofErr w:type="spellStart"/>
      <w:r w:rsidRPr="00D97F70">
        <w:t>sheet_parameter</w:t>
      </w:r>
      <w:bookmarkEnd w:id="1956"/>
      <w:bookmarkEnd w:id="1957"/>
      <w:bookmarkEnd w:id="1958"/>
      <w:bookmarkEnd w:id="1959"/>
      <w:proofErr w:type="spellEnd"/>
      <w:r w:rsidR="00DA4207">
        <w:t xml:space="preserve">” </w:t>
      </w:r>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61"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6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62" w:name="_Toc3557055"/>
      <w:bookmarkStart w:id="1963" w:name="_Toc34747305"/>
      <w:bookmarkStart w:id="1964" w:name="_Toc77102124"/>
    </w:p>
    <w:p w14:paraId="4F56B9CF" w14:textId="4CDC8E7E" w:rsidR="00FC68DB" w:rsidRDefault="00FC68DB" w:rsidP="00B202D2">
      <w:pPr>
        <w:pStyle w:val="berschrift3"/>
      </w:pPr>
      <w:bookmarkStart w:id="1965" w:name="_Toc155344901"/>
      <w:r w:rsidRPr="00F54804">
        <w:t>Cruciform Joint</w:t>
      </w:r>
      <w:bookmarkEnd w:id="1960"/>
      <w:bookmarkEnd w:id="1962"/>
      <w:bookmarkEnd w:id="1963"/>
      <w:bookmarkEnd w:id="1964"/>
      <w:bookmarkEnd w:id="196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66" w:name="GenericSeamWeldWeldingTechnology"/>
      <w:bookmarkEnd w:id="196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67" w:name="_Toc3557056"/>
      <w:bookmarkStart w:id="1968" w:name="_Toc34747306"/>
      <w:bookmarkStart w:id="1969"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67"/>
      <w:bookmarkEnd w:id="1968"/>
      <w:bookmarkEnd w:id="196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70"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70"/>
    </w:p>
    <w:p w14:paraId="34BD949F" w14:textId="77BA5613" w:rsidR="00FC68DB" w:rsidRPr="005C2D94" w:rsidRDefault="0086771F">
      <w:pPr>
        <w:pStyle w:val="berschrift4"/>
      </w:pPr>
      <w:bookmarkStart w:id="1971" w:name="_Toc3557057"/>
      <w:bookmarkStart w:id="1972" w:name="_Toc34747307"/>
      <w:bookmarkStart w:id="1973"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1"/>
      <w:bookmarkEnd w:id="1972"/>
      <w:bookmarkEnd w:id="197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74"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7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75"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76" w:name="_Toc338939241"/>
      <w:bookmarkStart w:id="1977" w:name="_Toc3557058"/>
      <w:bookmarkStart w:id="1978" w:name="_Toc34747308"/>
      <w:bookmarkStart w:id="1979" w:name="_Toc77102127"/>
      <w:bookmarkStart w:id="1980" w:name="_Toc288196482"/>
      <w:bookmarkStart w:id="1981" w:name="_Toc288200784"/>
      <w:bookmarkStart w:id="1982" w:name="_Toc338938909"/>
      <w:bookmarkStart w:id="1983" w:name="_Toc338939128"/>
      <w:bookmarkEnd w:id="1678"/>
      <w:r w:rsidRPr="005C2D94">
        <w:t>Attributes</w:t>
      </w:r>
      <w:bookmarkEnd w:id="1976"/>
      <w:bookmarkEnd w:id="1977"/>
      <w:bookmarkEnd w:id="1978"/>
      <w:bookmarkEnd w:id="1979"/>
    </w:p>
    <w:p w14:paraId="74680AB8" w14:textId="77777777" w:rsidR="00D43455" w:rsidRDefault="00FC68DB" w:rsidP="000E094F">
      <w:pPr>
        <w:pStyle w:val="berschrift5"/>
      </w:pPr>
      <w:bookmarkStart w:id="1984" w:name="_Toc338939243"/>
      <w:r w:rsidRPr="00BD52D7">
        <w:t>Attribute</w:t>
      </w:r>
      <w:r w:rsidR="00F3142F">
        <w:t xml:space="preserve"> “</w:t>
      </w:r>
      <w:r w:rsidRPr="001668D7">
        <w:t>base</w:t>
      </w:r>
      <w:bookmarkEnd w:id="1984"/>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1985" w:name="_Toc338939244"/>
      <w:r w:rsidRPr="00F54804">
        <w:t>Attribute</w:t>
      </w:r>
      <w:r w:rsidR="00F3142F">
        <w:t xml:space="preserve"> “</w:t>
      </w:r>
      <w:r w:rsidRPr="00F54804">
        <w:t>technology</w:t>
      </w:r>
      <w:bookmarkEnd w:id="1985"/>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86" w:name="_Toc338939245"/>
      <w:bookmarkStart w:id="1987" w:name="_Toc3557059"/>
      <w:bookmarkStart w:id="1988" w:name="_Toc34747309"/>
      <w:bookmarkStart w:id="1989"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1986"/>
      <w:bookmarkEnd w:id="1987"/>
      <w:bookmarkEnd w:id="1988"/>
      <w:bookmarkEnd w:id="1989"/>
      <w:proofErr w:type="spellEnd"/>
      <w:r w:rsidR="00D43455">
        <w:t xml:space="preserve">” </w:t>
      </w:r>
    </w:p>
    <w:p w14:paraId="10619DC6" w14:textId="6E9253B8"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90"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1991"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1991"/>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92"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1992"/>
      <w:r w:rsidR="00D43455">
        <w:t xml:space="preserve">” </w:t>
      </w:r>
    </w:p>
    <w:p w14:paraId="0A0AEC25" w14:textId="3B916638"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93"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1994" w:name="_Toc338939250"/>
      <w:r w:rsidRPr="005C2D94">
        <w:t>Attribute</w:t>
      </w:r>
      <w:r w:rsidR="00F3142F">
        <w:t xml:space="preserve"> “</w:t>
      </w:r>
      <w:r w:rsidRPr="00BD52D7">
        <w:t>angle</w:t>
      </w:r>
      <w:bookmarkEnd w:id="1994"/>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1995" w:name="_Toc338939251"/>
      <w:r w:rsidRPr="00F54804">
        <w:t>Attribute</w:t>
      </w:r>
      <w:r w:rsidR="00F3142F">
        <w:t xml:space="preserve"> “</w:t>
      </w:r>
      <w:r w:rsidRPr="00F54804">
        <w:t>penetration</w:t>
      </w:r>
      <w:bookmarkEnd w:id="1995"/>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1996" w:name="_Toc338939253"/>
      <w:r w:rsidRPr="005C2D94">
        <w:t>Attribute</w:t>
      </w:r>
      <w:r w:rsidR="00F3142F">
        <w:t xml:space="preserve"> “</w:t>
      </w:r>
      <w:r w:rsidRPr="001E4607">
        <w:t>shape</w:t>
      </w:r>
      <w:bookmarkEnd w:id="1996"/>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1997" w:name="_Toc338939254"/>
      <w:r w:rsidRPr="00F54804">
        <w:t>Attribute</w:t>
      </w:r>
      <w:r w:rsidR="00F3142F">
        <w:t xml:space="preserve"> “</w:t>
      </w:r>
      <w:r w:rsidRPr="00F54804">
        <w:t>filler</w:t>
      </w:r>
      <w:bookmarkEnd w:id="1997"/>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351EC84D"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8F71374"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1998" w:name="GenericSeamWeldWeld"/>
      <w:bookmarkStart w:id="1999" w:name="_Toc3557060"/>
      <w:bookmarkStart w:id="2000" w:name="_Toc34747310"/>
      <w:bookmarkStart w:id="2001" w:name="_Toc77102129"/>
      <w:bookmarkStart w:id="2002" w:name="_Toc338938919"/>
      <w:bookmarkStart w:id="2003" w:name="_Toc338939255"/>
      <w:bookmarkEnd w:id="1980"/>
      <w:bookmarkEnd w:id="1981"/>
      <w:bookmarkEnd w:id="1982"/>
      <w:bookmarkEnd w:id="1983"/>
      <w:bookmarkEnd w:id="1998"/>
      <w:r w:rsidRPr="00F54804">
        <w:t>Element</w:t>
      </w:r>
      <w:r w:rsidR="00F3142F">
        <w:t xml:space="preserve"> “</w:t>
      </w:r>
      <w:proofErr w:type="spellStart"/>
      <w:r w:rsidRPr="005C2D94">
        <w:t>sheet_parameter</w:t>
      </w:r>
      <w:bookmarkEnd w:id="1999"/>
      <w:bookmarkEnd w:id="2000"/>
      <w:bookmarkEnd w:id="2001"/>
      <w:proofErr w:type="spellEnd"/>
      <w:r w:rsidR="00DA4207">
        <w:t xml:space="preserve">” </w:t>
      </w:r>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2004"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05" w:name="_Toc413861928"/>
      <w:bookmarkStart w:id="2006" w:name="_Toc3557061"/>
      <w:bookmarkStart w:id="2007" w:name="_Toc34747311"/>
      <w:bookmarkStart w:id="2008" w:name="_Toc77102130"/>
      <w:bookmarkStart w:id="2009" w:name="_Toc155344902"/>
      <w:bookmarkStart w:id="2010" w:name="_Toc413359615"/>
      <w:bookmarkStart w:id="2011" w:name="_Toc338938920"/>
      <w:bookmarkStart w:id="2012" w:name="_Toc338939256"/>
      <w:bookmarkStart w:id="2013" w:name="_Toc391571769"/>
      <w:bookmarkEnd w:id="2002"/>
      <w:bookmarkEnd w:id="2003"/>
      <w:r w:rsidRPr="00F54804">
        <w:lastRenderedPageBreak/>
        <w:t>Flared Joint</w:t>
      </w:r>
      <w:bookmarkEnd w:id="2005"/>
      <w:bookmarkEnd w:id="2006"/>
      <w:bookmarkEnd w:id="2007"/>
      <w:bookmarkEnd w:id="2008"/>
      <w:bookmarkEnd w:id="200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14"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14"/>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15"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15"/>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16"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17" w:name="_Toc3557062"/>
      <w:bookmarkStart w:id="2018" w:name="_Toc34747312"/>
      <w:bookmarkStart w:id="2019" w:name="_Toc77102131"/>
      <w:r w:rsidRPr="000A1B7B">
        <w:t>Attributes</w:t>
      </w:r>
      <w:bookmarkEnd w:id="2017"/>
      <w:bookmarkEnd w:id="2018"/>
      <w:bookmarkEnd w:id="2019"/>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20" w:name="_Toc3557063"/>
      <w:bookmarkStart w:id="2021" w:name="_Toc34747313"/>
      <w:bookmarkStart w:id="2022"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20"/>
      <w:bookmarkEnd w:id="2021"/>
      <w:bookmarkEnd w:id="2022"/>
      <w:proofErr w:type="spellEnd"/>
      <w:r w:rsidR="00D43455">
        <w:t xml:space="preserve">” </w:t>
      </w:r>
    </w:p>
    <w:p w14:paraId="586A9430" w14:textId="667A8A04"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23"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24" w:name="_Toc3557064"/>
      <w:bookmarkStart w:id="2025" w:name="_Toc34747314"/>
      <w:bookmarkStart w:id="2026" w:name="_Toc77102133"/>
      <w:r w:rsidRPr="00F54804">
        <w:lastRenderedPageBreak/>
        <w:t>Element</w:t>
      </w:r>
      <w:r w:rsidR="00F3142F">
        <w:t xml:space="preserve"> “</w:t>
      </w:r>
      <w:proofErr w:type="spellStart"/>
      <w:r w:rsidRPr="00F54804">
        <w:t>sheet_parameter</w:t>
      </w:r>
      <w:bookmarkEnd w:id="2024"/>
      <w:bookmarkEnd w:id="2025"/>
      <w:bookmarkEnd w:id="2026"/>
      <w:proofErr w:type="spellEnd"/>
      <w:r w:rsidR="00D43455">
        <w:t xml:space="preserve">” </w:t>
      </w:r>
    </w:p>
    <w:p w14:paraId="0FBFF604" w14:textId="0788C81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27"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28" w:name="_Ref414345739"/>
      <w:bookmarkStart w:id="2029" w:name="_Ref414345749"/>
      <w:bookmarkStart w:id="2030" w:name="_Ref414345786"/>
      <w:bookmarkStart w:id="2031" w:name="_Ref414345798"/>
      <w:bookmarkStart w:id="2032" w:name="_Toc3557065"/>
      <w:bookmarkStart w:id="2033" w:name="_Toc34747315"/>
      <w:bookmarkStart w:id="2034" w:name="_Toc77102134"/>
      <w:bookmarkStart w:id="2035" w:name="_Toc155344903"/>
      <w:r w:rsidRPr="00F54804">
        <w:t>Adhesive Lines</w:t>
      </w:r>
      <w:bookmarkEnd w:id="2010"/>
      <w:bookmarkEnd w:id="2028"/>
      <w:bookmarkEnd w:id="2029"/>
      <w:bookmarkEnd w:id="2030"/>
      <w:bookmarkEnd w:id="2031"/>
      <w:bookmarkEnd w:id="2032"/>
      <w:bookmarkEnd w:id="2033"/>
      <w:bookmarkEnd w:id="2034"/>
      <w:bookmarkEnd w:id="203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3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37" w:name="_Toc155344904"/>
      <w:r w:rsidRPr="005C2D94">
        <w:t>Element</w:t>
      </w:r>
      <w:r w:rsidR="00F3142F">
        <w:t xml:space="preserve"> “</w:t>
      </w:r>
      <w:proofErr w:type="spellStart"/>
      <w:r w:rsidRPr="00BD52D7">
        <w:t>adhesive_line</w:t>
      </w:r>
      <w:bookmarkEnd w:id="2037"/>
      <w:proofErr w:type="spellEnd"/>
      <w:r w:rsidR="00D43455">
        <w:t xml:space="preserve">” </w:t>
      </w:r>
    </w:p>
    <w:p w14:paraId="2D63902A" w14:textId="072774A4"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38"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39" w:name="_Toc155344905"/>
      <w:r w:rsidRPr="00F54804">
        <w:t>Element</w:t>
      </w:r>
      <w:r w:rsidR="00F3142F">
        <w:t xml:space="preserve"> “</w:t>
      </w:r>
      <w:proofErr w:type="spellStart"/>
      <w:r w:rsidRPr="005C2D94">
        <w:t>loc_list</w:t>
      </w:r>
      <w:bookmarkEnd w:id="2039"/>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40" w:name="_Toc155344906"/>
      <w:r w:rsidRPr="0013175B">
        <w:t>Element</w:t>
      </w:r>
      <w:r w:rsidR="00F3142F">
        <w:t xml:space="preserve"> “</w:t>
      </w:r>
      <w:r w:rsidRPr="0013175B">
        <w:t>appdata</w:t>
      </w:r>
      <w:bookmarkEnd w:id="2040"/>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041" w:name="_Toc155344907"/>
      <w:r w:rsidRPr="0013175B">
        <w:t>Element</w:t>
      </w:r>
      <w:r w:rsidR="00F3142F">
        <w:t xml:space="preserve"> “</w:t>
      </w:r>
      <w:proofErr w:type="spellStart"/>
      <w:r w:rsidRPr="0013175B">
        <w:t>femdata</w:t>
      </w:r>
      <w:bookmarkEnd w:id="2041"/>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42" w:name="_Toc428279602"/>
      <w:bookmarkStart w:id="2043" w:name="_Toc428456348"/>
      <w:bookmarkStart w:id="2044" w:name="_Toc428537316"/>
      <w:bookmarkStart w:id="2045" w:name="_Toc428969638"/>
      <w:bookmarkStart w:id="2046" w:name="_Toc429053029"/>
      <w:bookmarkStart w:id="2047" w:name="_Toc413861930"/>
      <w:bookmarkStart w:id="2048" w:name="_Toc3557066"/>
      <w:bookmarkStart w:id="2049" w:name="_Toc34747316"/>
      <w:bookmarkStart w:id="2050" w:name="_Toc77102135"/>
      <w:bookmarkStart w:id="2051" w:name="_Toc155344908"/>
      <w:bookmarkStart w:id="2052" w:name="_Toc413359617"/>
      <w:bookmarkEnd w:id="2042"/>
      <w:bookmarkEnd w:id="2043"/>
      <w:bookmarkEnd w:id="2044"/>
      <w:bookmarkEnd w:id="2045"/>
      <w:bookmarkEnd w:id="2046"/>
      <w:r w:rsidRPr="00F54804">
        <w:t>Hemming Flanges</w:t>
      </w:r>
      <w:bookmarkEnd w:id="2047"/>
      <w:bookmarkEnd w:id="2048"/>
      <w:bookmarkEnd w:id="2049"/>
      <w:bookmarkEnd w:id="2050"/>
      <w:bookmarkEnd w:id="2051"/>
    </w:p>
    <w:p w14:paraId="6080E41B" w14:textId="49B3CC85" w:rsidR="005F66B2" w:rsidRPr="0013175B" w:rsidRDefault="005F66B2" w:rsidP="0013175B">
      <w:pPr>
        <w:pStyle w:val="berschrift3"/>
      </w:pPr>
      <w:bookmarkStart w:id="2053" w:name="_Toc155344909"/>
      <w:r>
        <w:t>General</w:t>
      </w:r>
      <w:bookmarkEnd w:id="20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54" w:name="_Ref413858805"/>
      <w:bookmarkStart w:id="2055" w:name="_Toc413861952"/>
      <w:bookmarkStart w:id="2056" w:name="_Toc3557149"/>
      <w:bookmarkStart w:id="2057" w:name="_Toc34747402"/>
      <w:bookmarkStart w:id="2058" w:name="_Toc76030600"/>
      <w:bookmarkStart w:id="2059" w:name="_Toc94530885"/>
      <w:bookmarkStart w:id="2060" w:name="_Toc101428281"/>
      <w:bookmarkStart w:id="2061"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54"/>
      <w:r w:rsidR="00683BEB">
        <w:t xml:space="preserve"> —</w:t>
      </w:r>
      <w:r w:rsidRPr="00F54804">
        <w:t xml:space="preserve"> The Three Regions of a Hemming</w:t>
      </w:r>
      <w:bookmarkEnd w:id="2055"/>
      <w:bookmarkEnd w:id="2056"/>
      <w:bookmarkEnd w:id="2057"/>
      <w:bookmarkEnd w:id="2058"/>
      <w:bookmarkEnd w:id="2059"/>
      <w:bookmarkEnd w:id="2060"/>
      <w:bookmarkEnd w:id="20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62" w:name="_Ref413850590"/>
      <w:bookmarkStart w:id="2063" w:name="_Toc413861953"/>
      <w:bookmarkStart w:id="2064" w:name="_Toc3557150"/>
      <w:bookmarkStart w:id="2065" w:name="_Toc34747403"/>
      <w:bookmarkStart w:id="2066" w:name="_Toc76030601"/>
      <w:bookmarkStart w:id="2067" w:name="_Toc94530886"/>
      <w:bookmarkStart w:id="2068" w:name="_Toc101428282"/>
      <w:bookmarkStart w:id="2069"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63"/>
      <w:bookmarkEnd w:id="2064"/>
      <w:bookmarkEnd w:id="2065"/>
      <w:bookmarkEnd w:id="2066"/>
      <w:bookmarkEnd w:id="2067"/>
      <w:bookmarkEnd w:id="2068"/>
      <w:bookmarkEnd w:id="2069"/>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70" w:name="_Toc413861954"/>
      <w:bookmarkStart w:id="2071" w:name="_Toc3557151"/>
      <w:bookmarkStart w:id="2072" w:name="_Toc34747404"/>
      <w:bookmarkStart w:id="2073" w:name="_Toc76030602"/>
      <w:bookmarkStart w:id="2074" w:name="_Toc94530887"/>
      <w:bookmarkStart w:id="2075" w:name="_Toc101428283"/>
      <w:bookmarkStart w:id="2076"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70"/>
      <w:bookmarkEnd w:id="2071"/>
      <w:bookmarkEnd w:id="2072"/>
      <w:bookmarkEnd w:id="2073"/>
      <w:bookmarkEnd w:id="2074"/>
      <w:bookmarkEnd w:id="2075"/>
      <w:bookmarkEnd w:id="2076"/>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77" w:name="_Toc3557152"/>
      <w:bookmarkStart w:id="2078" w:name="_Toc34747405"/>
      <w:bookmarkStart w:id="2079" w:name="_Toc76030603"/>
      <w:bookmarkStart w:id="2080" w:name="_Toc94530888"/>
      <w:bookmarkStart w:id="2081" w:name="_Toc101428284"/>
      <w:bookmarkStart w:id="2082"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77"/>
      <w:bookmarkEnd w:id="2078"/>
      <w:bookmarkEnd w:id="2079"/>
      <w:bookmarkEnd w:id="2080"/>
      <w:bookmarkEnd w:id="2081"/>
      <w:bookmarkEnd w:id="20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83" w:name="_Toc413861932"/>
      <w:bookmarkStart w:id="2084" w:name="_Toc3557068"/>
      <w:bookmarkStart w:id="2085" w:name="_Toc34747318"/>
      <w:bookmarkStart w:id="2086" w:name="_Toc77102137"/>
      <w:bookmarkStart w:id="2087" w:name="_Toc155344910"/>
      <w:r>
        <w:t>E</w:t>
      </w:r>
      <w:r w:rsidR="00FC68DB" w:rsidRPr="00F54804">
        <w:t xml:space="preserve">lement </w:t>
      </w:r>
      <w:r w:rsidR="00FC68DB" w:rsidRPr="00F958FE">
        <w:rPr>
          <w:rFonts w:ascii="Courier New" w:hAnsi="Courier New" w:cs="Courier New"/>
        </w:rPr>
        <w:t>&lt;hemming/&gt;</w:t>
      </w:r>
      <w:bookmarkEnd w:id="2083"/>
      <w:bookmarkEnd w:id="2084"/>
      <w:bookmarkEnd w:id="2085"/>
      <w:bookmarkEnd w:id="2086"/>
      <w:bookmarkEnd w:id="208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88"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089" w:name="_Toc155344911"/>
      <w:r w:rsidRPr="005C2D94">
        <w:t>Element</w:t>
      </w:r>
      <w:r w:rsidR="00F3142F">
        <w:t xml:space="preserve"> “</w:t>
      </w:r>
      <w:proofErr w:type="spellStart"/>
      <w:r w:rsidRPr="005C2D94">
        <w:t>loc_list</w:t>
      </w:r>
      <w:bookmarkEnd w:id="2089"/>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090" w:name="_Toc155344912"/>
      <w:r w:rsidRPr="0013175B">
        <w:t>Element</w:t>
      </w:r>
      <w:r w:rsidR="00F3142F">
        <w:t xml:space="preserve"> “</w:t>
      </w:r>
      <w:r w:rsidRPr="0013175B">
        <w:t>appdata</w:t>
      </w:r>
      <w:bookmarkEnd w:id="2090"/>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091" w:name="_Toc155344913"/>
      <w:r w:rsidRPr="0013175B">
        <w:t>Element</w:t>
      </w:r>
      <w:r w:rsidR="00F3142F">
        <w:t xml:space="preserve"> “</w:t>
      </w:r>
      <w:proofErr w:type="spellStart"/>
      <w:r w:rsidRPr="0013175B">
        <w:t>femdata</w:t>
      </w:r>
      <w:bookmarkEnd w:id="2091"/>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092" w:name="_Toc155344914"/>
      <w:r w:rsidRPr="005C2D94">
        <w:t>Element</w:t>
      </w:r>
      <w:r w:rsidR="00F3142F">
        <w:t xml:space="preserve"> “</w:t>
      </w:r>
      <w:r w:rsidRPr="005C2D94">
        <w:t>hemming</w:t>
      </w:r>
      <w:bookmarkEnd w:id="2092"/>
      <w:r w:rsidR="00DA4207">
        <w:t xml:space="preserve">” </w:t>
      </w:r>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93"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94"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4954BA2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95"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1737734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p>
    <w:p w14:paraId="1E7E08E9" w14:textId="5042AAB1" w:rsidR="00890926" w:rsidRPr="00951A4A" w:rsidRDefault="00890926" w:rsidP="001640C5">
      <w:pPr>
        <w:pStyle w:val="Beschriftung"/>
        <w:keepNext/>
        <w:keepLines/>
        <w:rPr>
          <w:rFonts w:cs="Courier New"/>
        </w:rPr>
      </w:pPr>
      <w:bookmarkStart w:id="2096"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97" w:name="_Toc428537321"/>
      <w:bookmarkStart w:id="2098" w:name="_Toc428969643"/>
      <w:bookmarkStart w:id="2099" w:name="_Toc429053034"/>
      <w:bookmarkStart w:id="2100" w:name="_Toc428537324"/>
      <w:bookmarkStart w:id="2101" w:name="_Toc428969646"/>
      <w:bookmarkStart w:id="2102" w:name="_Toc429053037"/>
      <w:bookmarkStart w:id="2103" w:name="_Toc428537325"/>
      <w:bookmarkStart w:id="2104" w:name="_Toc428969647"/>
      <w:bookmarkStart w:id="2105" w:name="_Toc429053038"/>
      <w:bookmarkStart w:id="2106" w:name="_Toc428537328"/>
      <w:bookmarkStart w:id="2107" w:name="_Toc428969650"/>
      <w:bookmarkStart w:id="2108" w:name="_Toc429053041"/>
      <w:bookmarkStart w:id="2109" w:name="_Toc428537330"/>
      <w:bookmarkStart w:id="2110" w:name="_Toc428969652"/>
      <w:bookmarkStart w:id="2111" w:name="_Toc429053043"/>
      <w:bookmarkStart w:id="2112" w:name="_Toc3557069"/>
      <w:bookmarkStart w:id="2113" w:name="_Toc34747319"/>
      <w:bookmarkStart w:id="2114" w:name="_Toc77102138"/>
      <w:bookmarkStart w:id="2115" w:name="_Toc155344915"/>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r w:rsidRPr="00F54804">
        <w:t>Sequence Connections</w:t>
      </w:r>
      <w:bookmarkEnd w:id="2052"/>
      <w:bookmarkEnd w:id="2112"/>
      <w:bookmarkEnd w:id="2113"/>
      <w:bookmarkEnd w:id="2114"/>
      <w:bookmarkEnd w:id="211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16" w:name="_Toc413359638"/>
      <w:bookmarkStart w:id="2117" w:name="_Toc3557153"/>
      <w:bookmarkStart w:id="2118" w:name="_Toc34747406"/>
      <w:bookmarkStart w:id="2119" w:name="_Toc76030604"/>
      <w:bookmarkStart w:id="2120" w:name="_Toc94530889"/>
      <w:bookmarkStart w:id="212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22"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16"/>
      <w:bookmarkEnd w:id="2117"/>
      <w:bookmarkEnd w:id="2118"/>
      <w:bookmarkEnd w:id="2119"/>
      <w:bookmarkEnd w:id="2120"/>
      <w:bookmarkEnd w:id="2121"/>
      <w:bookmarkEnd w:id="212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23" w:name="_Toc413359639"/>
      <w:bookmarkStart w:id="2124" w:name="_Toc3557154"/>
      <w:bookmarkStart w:id="2125" w:name="_Toc34747407"/>
      <w:bookmarkStart w:id="2126" w:name="_Toc76030605"/>
      <w:bookmarkStart w:id="2127" w:name="_Toc94530890"/>
      <w:bookmarkStart w:id="2128" w:name="_Toc101428286"/>
      <w:bookmarkStart w:id="2129"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23"/>
      <w:r w:rsidRPr="005C2D94">
        <w:t xml:space="preserve"> and spacing</w:t>
      </w:r>
      <w:bookmarkEnd w:id="2124"/>
      <w:bookmarkEnd w:id="2125"/>
      <w:bookmarkEnd w:id="2126"/>
      <w:bookmarkEnd w:id="2127"/>
      <w:bookmarkEnd w:id="2128"/>
      <w:bookmarkEnd w:id="2129"/>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30" w:name="_Toc3557155"/>
      <w:bookmarkStart w:id="2131" w:name="_Toc34747408"/>
      <w:bookmarkStart w:id="2132" w:name="_Toc76030606"/>
      <w:bookmarkStart w:id="2133" w:name="_Toc94530891"/>
      <w:bookmarkStart w:id="2134" w:name="_Toc101428287"/>
      <w:bookmarkStart w:id="2135"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30"/>
      <w:bookmarkEnd w:id="2131"/>
      <w:bookmarkEnd w:id="2132"/>
      <w:bookmarkEnd w:id="2133"/>
      <w:bookmarkEnd w:id="2134"/>
      <w:bookmarkEnd w:id="2135"/>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36" w:name="_Toc3557156"/>
      <w:bookmarkStart w:id="2137" w:name="_Toc34747409"/>
      <w:bookmarkStart w:id="2138" w:name="_Toc76030607"/>
      <w:bookmarkStart w:id="2139" w:name="_Toc94530892"/>
      <w:bookmarkStart w:id="2140" w:name="_Toc101428288"/>
      <w:bookmarkStart w:id="2141"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36"/>
      <w:bookmarkEnd w:id="2137"/>
      <w:bookmarkEnd w:id="2138"/>
      <w:bookmarkEnd w:id="2139"/>
      <w:bookmarkEnd w:id="2140"/>
      <w:bookmarkEnd w:id="2141"/>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42"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43"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44"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145" w:name="_Toc413359618"/>
      <w:bookmarkStart w:id="2146" w:name="_Toc3557070"/>
      <w:bookmarkStart w:id="2147" w:name="_Toc34747320"/>
      <w:bookmarkStart w:id="2148" w:name="_Toc77102139"/>
      <w:bookmarkStart w:id="2149" w:name="_Toc155344916"/>
      <w:bookmarkEnd w:id="2011"/>
      <w:bookmarkEnd w:id="2012"/>
      <w:bookmarkEnd w:id="2013"/>
      <w:r w:rsidRPr="005C2D94">
        <w:t>2D connections</w:t>
      </w:r>
      <w:bookmarkEnd w:id="2145"/>
      <w:bookmarkEnd w:id="2146"/>
      <w:bookmarkEnd w:id="2147"/>
      <w:bookmarkEnd w:id="2148"/>
      <w:bookmarkEnd w:id="2149"/>
      <w:r w:rsidR="000C7912">
        <w:t xml:space="preserve"> </w:t>
      </w:r>
    </w:p>
    <w:p w14:paraId="7FE12C3B" w14:textId="77777777" w:rsidR="00FC68DB" w:rsidRPr="001668D7" w:rsidRDefault="00FC68DB" w:rsidP="00B202D2">
      <w:pPr>
        <w:pStyle w:val="berschrift2"/>
      </w:pPr>
      <w:bookmarkStart w:id="2150" w:name="_Toc413359619"/>
      <w:bookmarkStart w:id="2151" w:name="_Toc3557071"/>
      <w:bookmarkStart w:id="2152" w:name="_Toc34747321"/>
      <w:bookmarkStart w:id="2153" w:name="_Toc77102140"/>
      <w:bookmarkStart w:id="2154" w:name="_Toc155344917"/>
      <w:r w:rsidRPr="00BD52D7">
        <w:t>Generic Definitions</w:t>
      </w:r>
      <w:bookmarkEnd w:id="2150"/>
      <w:bookmarkEnd w:id="2151"/>
      <w:bookmarkEnd w:id="2152"/>
      <w:bookmarkEnd w:id="2153"/>
      <w:bookmarkEnd w:id="2154"/>
    </w:p>
    <w:p w14:paraId="11BCA3EC" w14:textId="0F22593F" w:rsidR="005A7153" w:rsidRPr="005A7153" w:rsidRDefault="00FC68DB" w:rsidP="005A7153">
      <w:pPr>
        <w:pStyle w:val="berschrift3"/>
      </w:pPr>
      <w:bookmarkStart w:id="2155" w:name="_Toc413359620"/>
      <w:bookmarkStart w:id="2156" w:name="_Toc3557072"/>
      <w:bookmarkStart w:id="2157" w:name="_Toc34747322"/>
      <w:bookmarkStart w:id="2158" w:name="_Toc77102141"/>
      <w:bookmarkStart w:id="2159" w:name="_Toc155344918"/>
      <w:r w:rsidRPr="000A1B7B">
        <w:t>Identification</w:t>
      </w:r>
      <w:bookmarkEnd w:id="2155"/>
      <w:bookmarkEnd w:id="2156"/>
      <w:bookmarkEnd w:id="2157"/>
      <w:bookmarkEnd w:id="2158"/>
      <w:bookmarkEnd w:id="2159"/>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60" w:name="_Toc413359621"/>
      <w:bookmarkStart w:id="2161" w:name="_Toc3557073"/>
      <w:bookmarkStart w:id="2162" w:name="_Toc34747323"/>
      <w:bookmarkStart w:id="2163" w:name="_Toc77102142"/>
      <w:bookmarkStart w:id="2164" w:name="_Toc155344919"/>
      <w:r w:rsidRPr="005C2D94">
        <w:t>Connection Face</w:t>
      </w:r>
      <w:bookmarkEnd w:id="2160"/>
      <w:bookmarkEnd w:id="2161"/>
      <w:bookmarkEnd w:id="2162"/>
      <w:bookmarkEnd w:id="2163"/>
      <w:bookmarkEnd w:id="216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6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66"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67"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6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7FDC7A22"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68"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6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69" w:name="_Toc413359622"/>
      <w:bookmarkStart w:id="2170" w:name="_Toc3557074"/>
      <w:bookmarkStart w:id="2171" w:name="_Toc34747324"/>
      <w:bookmarkStart w:id="2172" w:name="_Toc77102143"/>
      <w:bookmarkStart w:id="2173" w:name="_Toc155344920"/>
      <w:r w:rsidRPr="00F54804">
        <w:t>Type Specification</w:t>
      </w:r>
      <w:bookmarkEnd w:id="2169"/>
      <w:bookmarkEnd w:id="2170"/>
      <w:bookmarkEnd w:id="2171"/>
      <w:bookmarkEnd w:id="2172"/>
      <w:bookmarkEnd w:id="21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74"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75" w:name="_Toc413359623"/>
      <w:bookmarkStart w:id="2176" w:name="_Ref414345836"/>
      <w:bookmarkStart w:id="2177" w:name="_Ref414345889"/>
      <w:bookmarkStart w:id="2178" w:name="_Ref414350043"/>
      <w:bookmarkStart w:id="2179" w:name="_Ref429051261"/>
      <w:bookmarkStart w:id="2180" w:name="_Toc3557075"/>
      <w:bookmarkStart w:id="2181" w:name="_Toc34747325"/>
      <w:bookmarkStart w:id="2182" w:name="_Toc77102144"/>
      <w:bookmarkStart w:id="2183" w:name="_Toc155344921"/>
      <w:r w:rsidRPr="00F54804">
        <w:lastRenderedPageBreak/>
        <w:t>Adhesive Faces</w:t>
      </w:r>
      <w:bookmarkEnd w:id="2175"/>
      <w:bookmarkEnd w:id="2176"/>
      <w:bookmarkEnd w:id="2177"/>
      <w:bookmarkEnd w:id="2178"/>
      <w:bookmarkEnd w:id="2179"/>
      <w:bookmarkEnd w:id="2180"/>
      <w:bookmarkEnd w:id="2181"/>
      <w:bookmarkEnd w:id="2182"/>
      <w:bookmarkEnd w:id="21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84" w:name="_Toc413359640"/>
      <w:bookmarkStart w:id="2185" w:name="_Toc3557157"/>
      <w:bookmarkStart w:id="2186" w:name="_Toc34747410"/>
      <w:bookmarkStart w:id="2187" w:name="_Toc76030608"/>
      <w:bookmarkStart w:id="2188" w:name="_Toc94530893"/>
      <w:bookmarkStart w:id="2189" w:name="_Toc101428289"/>
      <w:bookmarkStart w:id="2190"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84"/>
      <w:bookmarkEnd w:id="2185"/>
      <w:bookmarkEnd w:id="2186"/>
      <w:bookmarkEnd w:id="2187"/>
      <w:bookmarkEnd w:id="2188"/>
      <w:bookmarkEnd w:id="2189"/>
      <w:bookmarkEnd w:id="21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91"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92"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93" w:name="_Toc3557076"/>
      <w:bookmarkStart w:id="2194" w:name="_Toc34747326"/>
      <w:bookmarkStart w:id="2195" w:name="_Toc77102147"/>
      <w:bookmarkStart w:id="2196" w:name="_Toc155344922"/>
      <w:bookmarkStart w:id="2197" w:name="_Toc443470372"/>
      <w:bookmarkStart w:id="2198" w:name="_Toc450303224"/>
      <w:bookmarkStart w:id="2199" w:name="_Toc9996979"/>
      <w:bookmarkStart w:id="2200" w:name="_Toc353342679"/>
      <w:bookmarkEnd w:id="78"/>
      <w:r w:rsidRPr="00F54804">
        <w:t>Future extensions</w:t>
      </w:r>
      <w:bookmarkEnd w:id="2193"/>
      <w:bookmarkEnd w:id="2194"/>
      <w:bookmarkEnd w:id="2195"/>
      <w:bookmarkEnd w:id="2196"/>
    </w:p>
    <w:p w14:paraId="43412240" w14:textId="2829AA2C" w:rsidR="00F85CA7" w:rsidRPr="0013175B" w:rsidRDefault="00F85CA7" w:rsidP="0013175B">
      <w:pPr>
        <w:pStyle w:val="berschrift2"/>
      </w:pPr>
      <w:bookmarkStart w:id="2201" w:name="_Toc155344923"/>
      <w:r>
        <w:t>General</w:t>
      </w:r>
      <w:bookmarkEnd w:id="2201"/>
    </w:p>
    <w:p w14:paraId="209DB769" w14:textId="614B6EF4" w:rsidR="002D2C85" w:rsidRPr="00F54804" w:rsidRDefault="002D2C85" w:rsidP="00B202D2">
      <w:bookmarkStart w:id="2202" w:name="_Toc338938925"/>
      <w:bookmarkStart w:id="220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04" w:name="_Toc338938923"/>
      <w:bookmarkStart w:id="2205" w:name="_Toc338939259"/>
      <w:bookmarkStart w:id="2206" w:name="_Toc413359625"/>
      <w:bookmarkStart w:id="2207" w:name="_Toc3557077"/>
      <w:bookmarkStart w:id="2208" w:name="_Toc34747327"/>
      <w:bookmarkStart w:id="2209" w:name="_Toc77102148"/>
      <w:bookmarkStart w:id="2210" w:name="_Toc155344924"/>
      <w:r w:rsidRPr="00F54804">
        <w:t>Additional parameters for spot and seam welds</w:t>
      </w:r>
      <w:bookmarkEnd w:id="2204"/>
      <w:bookmarkEnd w:id="2205"/>
      <w:bookmarkEnd w:id="2206"/>
      <w:bookmarkEnd w:id="2207"/>
      <w:bookmarkEnd w:id="2208"/>
      <w:bookmarkEnd w:id="2209"/>
      <w:bookmarkEnd w:id="221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11" w:name="_Ref338846673"/>
      <w:bookmarkStart w:id="2212" w:name="_Toc338938924"/>
      <w:bookmarkStart w:id="2213" w:name="_Toc338939260"/>
      <w:bookmarkStart w:id="2214" w:name="_Toc413359626"/>
      <w:bookmarkStart w:id="2215" w:name="_Toc3557078"/>
      <w:bookmarkStart w:id="2216" w:name="_Toc34747328"/>
      <w:bookmarkStart w:id="2217" w:name="_Toc77102149"/>
      <w:bookmarkStart w:id="2218" w:name="_Toc155344925"/>
      <w:r w:rsidRPr="00F54804">
        <w:t>Other relevant and new joint types</w:t>
      </w:r>
      <w:bookmarkEnd w:id="2211"/>
      <w:bookmarkEnd w:id="2212"/>
      <w:bookmarkEnd w:id="2213"/>
      <w:bookmarkEnd w:id="2214"/>
      <w:bookmarkEnd w:id="2215"/>
      <w:bookmarkEnd w:id="2216"/>
      <w:bookmarkEnd w:id="2217"/>
      <w:bookmarkEnd w:id="22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19" w:name="_Ref69238344"/>
      <w:bookmarkStart w:id="2220" w:name="_Toc77102146"/>
      <w:bookmarkEnd w:id="2202"/>
      <w:bookmarkEnd w:id="2203"/>
      <w:r w:rsidRPr="0013175B">
        <w:lastRenderedPageBreak/>
        <w:br/>
      </w:r>
      <w:bookmarkStart w:id="2221" w:name="_Ref101250163"/>
      <w:bookmarkStart w:id="2222" w:name="_Toc155344926"/>
      <w:r w:rsidRPr="0013175B">
        <w:rPr>
          <w:b w:val="0"/>
          <w:bCs/>
        </w:rPr>
        <w:t>(informative)</w:t>
      </w:r>
      <w:r w:rsidRPr="0013175B">
        <w:br/>
      </w:r>
      <w:r w:rsidRPr="0013175B">
        <w:br/>
        <w:t>Derivation of Formulae used for Regular Intermittent Welds</w:t>
      </w:r>
      <w:bookmarkEnd w:id="2219"/>
      <w:bookmarkEnd w:id="2220"/>
      <w:bookmarkEnd w:id="2221"/>
      <w:bookmarkEnd w:id="22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23" w:name="_Toc76030609"/>
      <w:bookmarkStart w:id="2224" w:name="_Toc94530894"/>
      <w:bookmarkStart w:id="2225"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23"/>
      <w:bookmarkEnd w:id="2224"/>
      <w:bookmarkEnd w:id="22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26" w:name="_Toc76030610"/>
      <w:bookmarkStart w:id="2227" w:name="_Toc94530895"/>
      <w:bookmarkStart w:id="2228"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26"/>
      <w:bookmarkEnd w:id="2227"/>
      <w:bookmarkEnd w:id="222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31"/>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32" w:name="_Ref101250429"/>
      <w:bookmarkStart w:id="2233" w:name="_Toc155344927"/>
      <w:r w:rsidRPr="0013175B">
        <w:rPr>
          <w:b w:val="0"/>
          <w:bCs/>
        </w:rPr>
        <w:t>(informative)</w:t>
      </w:r>
      <w:r w:rsidRPr="0013175B">
        <w:br/>
      </w:r>
      <w:r w:rsidRPr="0013175B">
        <w:br/>
      </w:r>
      <w:bookmarkStart w:id="22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32"/>
      <w:bookmarkEnd w:id="2233"/>
      <w:bookmarkEnd w:id="2234"/>
    </w:p>
    <w:p w14:paraId="4DCF037F" w14:textId="6017EB2C" w:rsidR="00F94939" w:rsidRPr="00F54804" w:rsidRDefault="00741F4D" w:rsidP="00DE0BBC">
      <w:pPr>
        <w:pStyle w:val="a2"/>
        <w:numPr>
          <w:ilvl w:val="1"/>
          <w:numId w:val="2"/>
        </w:numPr>
        <w:tabs>
          <w:tab w:val="clear" w:pos="501"/>
          <w:tab w:val="num" w:pos="360"/>
        </w:tabs>
        <w:ind w:left="0"/>
      </w:pPr>
      <w:bookmarkStart w:id="2235" w:name="_Toc155344928"/>
      <w:r w:rsidRPr="00F54804">
        <w:t>General principles</w:t>
      </w:r>
      <w:bookmarkEnd w:id="2235"/>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36"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37" w:name="_Ref97730893"/>
      <w:bookmarkStart w:id="2238" w:name="_Ref97730874"/>
      <w:bookmarkStart w:id="2239"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3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38"/>
      <w:bookmarkEnd w:id="2239"/>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36"/>
    </w:p>
    <w:p w14:paraId="2F472891" w14:textId="25EA54AD" w:rsidR="00F94939" w:rsidRPr="00F54804" w:rsidRDefault="00F94939" w:rsidP="00DE0BBC">
      <w:pPr>
        <w:pStyle w:val="a2"/>
        <w:numPr>
          <w:ilvl w:val="1"/>
          <w:numId w:val="2"/>
        </w:numPr>
        <w:tabs>
          <w:tab w:val="clear" w:pos="501"/>
          <w:tab w:val="num" w:pos="360"/>
        </w:tabs>
        <w:ind w:left="0"/>
      </w:pPr>
      <w:bookmarkStart w:id="224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4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41"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42" w:name="_Ref101250401"/>
      <w:bookmarkStart w:id="2243" w:name="_Toc155344930"/>
      <w:r w:rsidRPr="0013175B">
        <w:rPr>
          <w:b w:val="0"/>
          <w:bCs/>
        </w:rPr>
        <w:t>(informative)</w:t>
      </w:r>
      <w:r w:rsidRPr="0013175B">
        <w:br/>
      </w:r>
      <w:r w:rsidRPr="0013175B">
        <w:br/>
      </w:r>
      <w:r w:rsidR="005E03C5" w:rsidRPr="005E03C5">
        <w:t>Background and context to this document</w:t>
      </w:r>
      <w:bookmarkEnd w:id="2242"/>
      <w:bookmarkEnd w:id="2243"/>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44" w:name="_Toc155344931"/>
      <w:r w:rsidRPr="00BD52D7">
        <w:lastRenderedPageBreak/>
        <w:t>Bibliography</w:t>
      </w:r>
      <w:bookmarkEnd w:id="2197"/>
      <w:bookmarkEnd w:id="2198"/>
      <w:bookmarkEnd w:id="2199"/>
      <w:bookmarkEnd w:id="2200"/>
      <w:bookmarkEnd w:id="2244"/>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45" w:name="_Ref21650472"/>
      <w:bookmarkEnd w:id="2245"/>
    </w:p>
    <w:sectPr w:rsidR="00C673CF" w:rsidRPr="00F54804" w:rsidSect="000A1579">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329F6" w14:textId="77777777" w:rsidR="000A1579" w:rsidRDefault="000A1579">
      <w:pPr>
        <w:spacing w:after="0" w:line="240" w:lineRule="auto"/>
      </w:pPr>
      <w:r>
        <w:separator/>
      </w:r>
    </w:p>
  </w:endnote>
  <w:endnote w:type="continuationSeparator" w:id="0">
    <w:p w14:paraId="7535572F" w14:textId="77777777" w:rsidR="000A1579" w:rsidRDefault="000A1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F3792" w14:textId="77777777" w:rsidR="000A1579" w:rsidRDefault="000A1579">
      <w:pPr>
        <w:spacing w:after="0" w:line="240" w:lineRule="auto"/>
      </w:pPr>
      <w:r>
        <w:separator/>
      </w:r>
    </w:p>
  </w:footnote>
  <w:footnote w:type="continuationSeparator" w:id="0">
    <w:p w14:paraId="0E46580D" w14:textId="77777777" w:rsidR="000A1579" w:rsidRDefault="000A15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579"/>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45379</Words>
  <Characters>285891</Characters>
  <Application>Microsoft Office Word</Application>
  <DocSecurity>0</DocSecurity>
  <Lines>2382</Lines>
  <Paragraphs>661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330609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415</cp:revision>
  <cp:lastPrinted>2023-09-22T21:01:00Z</cp:lastPrinted>
  <dcterms:created xsi:type="dcterms:W3CDTF">2023-08-09T12:34:00Z</dcterms:created>
  <dcterms:modified xsi:type="dcterms:W3CDTF">2024-02-01T18:42:00Z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