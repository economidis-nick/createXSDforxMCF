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4071F6">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0"/>
      <w:bookmarkEnd w:id="121"/>
      <w:bookmarkEnd w:id="122"/>
      <w:bookmarkEnd w:id="123"/>
      <w:bookmarkEnd w:id="124"/>
      <w:bookmarkEnd w:id="125"/>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71427530"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7"/>
      <w:bookmarkEnd w:id="128"/>
      <w:bookmarkEnd w:id="129"/>
      <w:bookmarkEnd w:id="130"/>
      <w:bookmarkEnd w:id="131"/>
      <w:bookmarkEnd w:id="132"/>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00304B64">
        <w:t>p</w:t>
      </w:r>
      <w:r w:rsidRPr="005C2D94">
        <w:t>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070EC03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0"/>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1"/>
      <w:r w:rsidR="00304B64">
        <w:t>p</w:t>
      </w:r>
      <w:r w:rsidRPr="005C2D94">
        <w:t>rocess</w:t>
      </w:r>
      <w:bookmarkEnd w:id="152"/>
      <w:bookmarkEnd w:id="153"/>
      <w:bookmarkEnd w:id="154"/>
      <w:bookmarkEnd w:id="155"/>
      <w:bookmarkEnd w:id="156"/>
      <w:bookmarkEnd w:id="157"/>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618718"/>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618719"/>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618720"/>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618721"/>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618722"/>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618723"/>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618724"/>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618725"/>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618726"/>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618727"/>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6"/>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618728"/>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618729"/>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618730"/>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618731"/>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19" w:name="_Ref101283712"/>
      <w:bookmarkStart w:id="220" w:name="_Ref101283685"/>
      <w:bookmarkStart w:id="221"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618732"/>
      <w:r w:rsidRPr="009B6E79">
        <w:t>Date</w:t>
      </w:r>
      <w:bookmarkEnd w:id="222"/>
      <w:bookmarkEnd w:id="223"/>
      <w:bookmarkEnd w:id="224"/>
      <w:bookmarkEnd w:id="225"/>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618733"/>
      <w:r w:rsidRPr="009B6E79">
        <w:t>Time</w:t>
      </w:r>
      <w:bookmarkEnd w:id="226"/>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618734"/>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618735"/>
      <w:r w:rsidRPr="0007518D">
        <w:t>Unit System</w:t>
      </w:r>
      <w:bookmarkEnd w:id="231"/>
      <w:bookmarkEnd w:id="232"/>
      <w:bookmarkEnd w:id="233"/>
      <w:bookmarkEnd w:id="234"/>
      <w:bookmarkEnd w:id="235"/>
      <w:bookmarkEnd w:id="236"/>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7" w:name="_Ref157706102"/>
      <w:bookmarkStart w:id="238" w:name="_Toc159618934"/>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618736"/>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618737"/>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618738"/>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618739"/>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7" w:name="_Ref101283923"/>
      <w:bookmarkStart w:id="268"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618740"/>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618741"/>
      <w:r>
        <w:t>General</w:t>
      </w:r>
      <w:bookmarkEnd w:id="278"/>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618742"/>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618938"/>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6F5CDA40">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5" w:name="_Ref101779954"/>
      <w:bookmarkStart w:id="326"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5"/>
      <w:r>
        <w:t xml:space="preserve"> — Special </w:t>
      </w:r>
      <w:r w:rsidR="00196238">
        <w:t>s</w:t>
      </w:r>
      <w:r w:rsidR="007F01E9">
        <w:t xml:space="preserve">tacking </w:t>
      </w:r>
      <w:r w:rsidR="00196238">
        <w:t>t</w:t>
      </w:r>
      <w:r>
        <w:t>opologies</w:t>
      </w:r>
      <w:bookmarkEnd w:id="326"/>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7" w:name="_Ref101338492"/>
      <w:bookmarkStart w:id="328"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4" w:name="_Ref101338707"/>
      <w:bookmarkStart w:id="335"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618743"/>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lastRenderedPageBreak/>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5"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2" w:name="_Ref101340168"/>
      <w:bookmarkStart w:id="373"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618744"/>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79" w:name="_Ref156247075"/>
      <w:bookmarkStart w:id="380"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618745"/>
      <w:bookmarkEnd w:id="381"/>
      <w:bookmarkEnd w:id="382"/>
      <w:bookmarkEnd w:id="383"/>
      <w:bookmarkEnd w:id="384"/>
      <w:r w:rsidRPr="000A1B7B">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618746"/>
      <w:bookmarkEnd w:id="389"/>
      <w:bookmarkEnd w:id="390"/>
      <w:bookmarkEnd w:id="391"/>
      <w:bookmarkEnd w:id="392"/>
      <w:bookmarkEnd w:id="393"/>
      <w:r w:rsidRPr="00F54804">
        <w:t>XML Schema Definition</w:t>
      </w:r>
      <w:bookmarkEnd w:id="394"/>
      <w:bookmarkEnd w:id="395"/>
      <w:bookmarkEnd w:id="396"/>
      <w:bookmarkEnd w:id="397"/>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618747"/>
      <w:bookmarkEnd w:id="171"/>
      <w:bookmarkEnd w:id="172"/>
      <w:bookmarkEnd w:id="398"/>
      <w:bookmarkEnd w:id="399"/>
      <w:bookmarkEnd w:id="400"/>
      <w:bookmarkEnd w:id="401"/>
      <w:bookmarkEnd w:id="402"/>
      <w:bookmarkEnd w:id="403"/>
      <w:bookmarkEnd w:id="404"/>
      <w:bookmarkEnd w:id="405"/>
      <w:bookmarkEnd w:id="406"/>
      <w:r w:rsidRPr="00F54804">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618748"/>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618749"/>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618750"/>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618751"/>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618752"/>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618753"/>
      <w:r w:rsidRPr="005C2D94">
        <w:rPr>
          <w:szCs w:val="34"/>
        </w:rPr>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618754"/>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618755"/>
      <w:r w:rsidRPr="00F54804">
        <w:rPr>
          <w:szCs w:val="34"/>
        </w:rPr>
        <w:t>Custom Attributes list</w:t>
      </w:r>
      <w:bookmarkEnd w:id="448"/>
      <w:bookmarkEnd w:id="449"/>
      <w:bookmarkEnd w:id="450"/>
      <w:bookmarkEnd w:id="451"/>
      <w:bookmarkEnd w:id="452"/>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3" w:name="_Ref156247232"/>
      <w:bookmarkStart w:id="454"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5" w:name="_Ref156247293"/>
      <w:bookmarkStart w:id="456"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14DBADE"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7" w:name="_Ref156247329"/>
      <w:bookmarkStart w:id="458"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59" w:name="_Ref156247465"/>
      <w:bookmarkStart w:id="460"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1" w:name="_Ref156247450"/>
      <w:bookmarkStart w:id="462"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3" w:name="_Ref156247437"/>
      <w:bookmarkStart w:id="464"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5" w:name="_Ref156247416"/>
      <w:bookmarkStart w:id="466"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7" w:name="_Ref156247642"/>
      <w:bookmarkStart w:id="468"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69" w:name="_Ref156247768"/>
      <w:bookmarkStart w:id="470"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1" w:name="_Ref156247781"/>
      <w:bookmarkStart w:id="472"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3" w:name="_Ref156247788"/>
      <w:bookmarkStart w:id="474"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5" w:name="_Ref156247797"/>
      <w:bookmarkStart w:id="476"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7" w:name="_Ref156247753"/>
      <w:bookmarkStart w:id="478"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79" w:name="_Ref156247831"/>
      <w:bookmarkStart w:id="480"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1" w:name="_Ref156247839"/>
      <w:bookmarkStart w:id="482"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618756"/>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618757"/>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618758"/>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618759"/>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618760"/>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618761"/>
      <w:r w:rsidRPr="00F54804">
        <w:lastRenderedPageBreak/>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618762"/>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618763"/>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1" w:name="_Ref156247934"/>
      <w:bookmarkStart w:id="522"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618764"/>
      <w:r w:rsidRPr="00CC3DCA">
        <w:t>Location</w:t>
      </w:r>
      <w:bookmarkEnd w:id="523"/>
      <w:bookmarkEnd w:id="524"/>
      <w:bookmarkEnd w:id="525"/>
      <w:bookmarkEnd w:id="526"/>
      <w:bookmarkEnd w:id="527"/>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8" w:name="_Ref156247921"/>
      <w:bookmarkStart w:id="529"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618765"/>
      <w:bookmarkEnd w:id="530"/>
      <w:bookmarkEnd w:id="531"/>
      <w:bookmarkEnd w:id="532"/>
      <w:bookmarkEnd w:id="533"/>
      <w:bookmarkEnd w:id="534"/>
      <w:bookmarkEnd w:id="535"/>
      <w:r w:rsidRPr="00CC3DCA">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2" w:name="_Ref156247899"/>
      <w:bookmarkStart w:id="543"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618766"/>
      <w:bookmarkEnd w:id="544"/>
      <w:bookmarkEnd w:id="545"/>
      <w:r w:rsidRPr="00F54804">
        <w:t>Type Specification</w:t>
      </w:r>
      <w:bookmarkEnd w:id="546"/>
      <w:bookmarkEnd w:id="547"/>
      <w:bookmarkEnd w:id="548"/>
      <w:bookmarkEnd w:id="549"/>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0" w:name="_Ref157019120"/>
      <w:bookmarkStart w:id="551"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618767"/>
      <w:r w:rsidRPr="00F54804">
        <w:lastRenderedPageBreak/>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618768"/>
      <w:r>
        <w:t>General</w:t>
      </w:r>
      <w:bookmarkEnd w:id="557"/>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8" w:name="_Ref157019563"/>
      <w:bookmarkStart w:id="559"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0" w:name="_Ref156247973"/>
      <w:bookmarkStart w:id="561"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618769"/>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618770"/>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8" w:name="_Ref156248020"/>
      <w:bookmarkStart w:id="569"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618771"/>
      <w:r w:rsidRPr="00F54804">
        <w:t>Robscans</w:t>
      </w:r>
      <w:bookmarkEnd w:id="570"/>
      <w:bookmarkEnd w:id="571"/>
      <w:bookmarkEnd w:id="572"/>
      <w:bookmarkEnd w:id="573"/>
      <w:r w:rsidR="00D76FD9">
        <w:t xml:space="preserve"> </w:t>
      </w:r>
    </w:p>
    <w:bookmarkEnd w:id="419"/>
    <w:bookmarkEnd w:id="420"/>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46922331">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4"/>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5"/>
      <w:bookmarkEnd w:id="576"/>
      <w:bookmarkEnd w:id="577"/>
      <w:bookmarkEnd w:id="578"/>
      <w:bookmarkEnd w:id="579"/>
      <w:bookmarkEnd w:id="580"/>
      <w:bookmarkEnd w:id="581"/>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2" w:name="_Ref156246891"/>
      <w:bookmarkStart w:id="583"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4" w:name="_Ref156246898"/>
      <w:bookmarkStart w:id="585"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7" w:name="_Ref156246907"/>
      <w:bookmarkStart w:id="588"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618772"/>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618773"/>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0" w:name="_Ref156248052"/>
      <w:bookmarkStart w:id="601"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09"/>
      <w:bookmarkEnd w:id="610"/>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8959CB6"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1" w:name="_Ref156248096"/>
      <w:bookmarkStart w:id="612"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618774"/>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3" w:name="_Ref156248119"/>
      <w:bookmarkStart w:id="624"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7CCD0260"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w:t>
      </w:r>
      <w:r w:rsidR="00546A32">
        <w:t>—</w:t>
      </w:r>
      <w:r w:rsidR="0049275F" w:rsidRPr="00F54804">
        <w:t xml:space="preserve"> </w:t>
      </w:r>
      <w:r w:rsidR="005619B5">
        <w:t>K</w:t>
      </w:r>
      <w:r w:rsidR="0049275F" w:rsidRPr="00F54804">
        <w:t>ey attributes</w:t>
      </w:r>
      <w:bookmarkEnd w:id="630"/>
      <w:bookmarkEnd w:id="631"/>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A32B860"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37"/>
      <w:bookmarkEnd w:id="638"/>
      <w:bookmarkEnd w:id="639"/>
      <w:r w:rsidR="005619B5">
        <w:t xml:space="preserve"> </w:t>
      </w:r>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618775"/>
      <w:bookmarkEnd w:id="640"/>
      <w:bookmarkEnd w:id="641"/>
      <w:r w:rsidRPr="00F54804">
        <w:lastRenderedPageBreak/>
        <w:t>Self-Piercing Rivets</w:t>
      </w:r>
      <w:bookmarkEnd w:id="642"/>
      <w:bookmarkEnd w:id="643"/>
      <w:bookmarkEnd w:id="644"/>
      <w:bookmarkEnd w:id="645"/>
      <w:bookmarkEnd w:id="646"/>
    </w:p>
    <w:p w14:paraId="000BE85B" w14:textId="0E887C8E"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EB87F19"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bookmarkEnd w:id="653"/>
      <w:bookmarkEnd w:id="654"/>
      <w:r w:rsidR="007A38F4">
        <w:t xml:space="preserve">device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5" w:name="_Ref156248134"/>
      <w:bookmarkStart w:id="656"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61877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06323FEF"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5"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76FCF034" w:rsidR="00402A20" w:rsidRDefault="00402A20" w:rsidP="00BD52D7">
      <w:pPr>
        <w:pStyle w:val="Beschriftung"/>
      </w:pPr>
      <w:bookmarkStart w:id="701" w:name="_Ref157108334"/>
      <w:bookmarkStart w:id="702" w:name="_Toc101428219"/>
      <w:bookmarkStart w:id="703"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9EE29F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609B3A86"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1" w:name="_Ref156248161"/>
      <w:bookmarkStart w:id="712"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097FFA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r w:rsidR="000A440A">
        <w:t xml:space="preserve"> </w:t>
      </w:r>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618777"/>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2"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485ADC47" w:rsidR="00FC68DB" w:rsidRPr="00F54804" w:rsidRDefault="00FC68DB" w:rsidP="00BD52D7">
      <w:pPr>
        <w:pStyle w:val="Beschriftung"/>
      </w:pPr>
      <w:bookmarkStart w:id="734" w:name="_Ref157195089"/>
      <w:bookmarkStart w:id="735" w:name="_Toc101428222"/>
      <w:bookmarkStart w:id="736"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4"/>
      <w:r w:rsidR="0019077F">
        <w:t xml:space="preserve"> —</w:t>
      </w:r>
      <w:r w:rsidRPr="00F54804">
        <w:t xml:space="preserve"> Cross section of a SWOP </w:t>
      </w:r>
      <w:r w:rsidR="005619B5">
        <w:t>r</w:t>
      </w:r>
      <w:r w:rsidRPr="00F54804">
        <w:t>ivet</w:t>
      </w:r>
      <w:bookmarkEnd w:id="730"/>
      <w:bookmarkEnd w:id="731"/>
      <w:bookmarkEnd w:id="732"/>
      <w:bookmarkEnd w:id="733"/>
      <w:bookmarkEnd w:id="735"/>
      <w:bookmarkEnd w:id="736"/>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8" w:name="_Ref156248183"/>
      <w:bookmarkStart w:id="739"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618778"/>
      <w:r w:rsidRPr="005C2D94">
        <w:t>Clinch Rivet Studs</w:t>
      </w:r>
      <w:bookmarkEnd w:id="740"/>
      <w:bookmarkEnd w:id="741"/>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7"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78"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2B166FD3"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43"/>
      <w:bookmarkEnd w:id="744"/>
      <w:bookmarkEnd w:id="745"/>
      <w:bookmarkEnd w:id="746"/>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7" w:name="_Ref156248224"/>
      <w:bookmarkStart w:id="748"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618779"/>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618780"/>
      <w:r w:rsidRPr="005C2D94">
        <w:t>Introduction</w:t>
      </w:r>
      <w:bookmarkEnd w:id="758"/>
      <w:bookmarkEnd w:id="759"/>
      <w:bookmarkEnd w:id="760"/>
      <w:bookmarkEnd w:id="761"/>
      <w:bookmarkEnd w:id="762"/>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79"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226E86" w:rsidRDefault="00C125C6" w:rsidP="00C80DA6">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C80DA6">
            <w:pPr>
              <w:jc w:val="center"/>
              <w:rPr>
                <w:b/>
                <w:i/>
              </w:rPr>
            </w:pPr>
            <w:r>
              <w:rPr>
                <w:lang w:eastAsia="en-GB"/>
              </w:rPr>
              <w:t xml:space="preserve">b) </w:t>
            </w:r>
            <w:r w:rsidR="00BA76CC" w:rsidRPr="0013175B">
              <w:rPr>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2688E891"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3"/>
      <w:r w:rsidR="0019077F" w:rsidRPr="00B76259">
        <w:t xml:space="preserve"> —</w:t>
      </w:r>
      <w:r w:rsidRPr="00B76259">
        <w:t xml:space="preserve"> Bolts and </w:t>
      </w:r>
      <w:r w:rsidR="005619B5">
        <w:t>s</w:t>
      </w:r>
      <w:r w:rsidRPr="00B76259">
        <w:t>crews</w:t>
      </w:r>
      <w:bookmarkEnd w:id="764"/>
      <w:bookmarkEnd w:id="765"/>
      <w:bookmarkEnd w:id="766"/>
      <w:bookmarkEnd w:id="767"/>
      <w:bookmarkEnd w:id="768"/>
      <w:bookmarkEnd w:id="769"/>
      <w:bookmarkEnd w:id="770"/>
      <w:r w:rsidR="005619B5">
        <w:t xml:space="preserve"> </w:t>
      </w:r>
    </w:p>
    <w:p w14:paraId="46D4F25E" w14:textId="17C846C8"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0"/>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1"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50"/>
        <w:gridCol w:w="1077"/>
      </w:tblGrid>
      <w:tr w:rsidR="002D3037" w:rsidRPr="00C07870" w14:paraId="7C63C094" w14:textId="77777777" w:rsidTr="00C07870">
        <w:trPr>
          <w:jc w:val="center"/>
        </w:trPr>
        <w:tc>
          <w:tcPr>
            <w:tcW w:w="1015" w:type="dxa"/>
          </w:tcPr>
          <w:p w14:paraId="52E4AC84" w14:textId="77777777" w:rsidR="00FC68DB" w:rsidRPr="00C07870" w:rsidRDefault="00FC68DB" w:rsidP="00B202D2">
            <w:pPr>
              <w:keepNext/>
              <w:jc w:val="center"/>
              <w:rPr>
                <w:b/>
                <w:bCs/>
                <w:sz w:val="14"/>
                <w:szCs w:val="16"/>
              </w:rPr>
            </w:pPr>
            <w:r w:rsidRPr="00C07870">
              <w:rPr>
                <w:b/>
                <w:bCs/>
                <w:sz w:val="14"/>
                <w:szCs w:val="16"/>
              </w:rPr>
              <w:t>Button head</w:t>
            </w:r>
          </w:p>
        </w:tc>
        <w:tc>
          <w:tcPr>
            <w:tcW w:w="1016" w:type="dxa"/>
          </w:tcPr>
          <w:p w14:paraId="29BB2549" w14:textId="77777777" w:rsidR="00FC68DB" w:rsidRPr="00C07870" w:rsidRDefault="00FC68DB" w:rsidP="00B202D2">
            <w:pPr>
              <w:keepNext/>
              <w:jc w:val="center"/>
              <w:rPr>
                <w:b/>
                <w:bCs/>
                <w:sz w:val="14"/>
                <w:szCs w:val="16"/>
              </w:rPr>
            </w:pPr>
            <w:r w:rsidRPr="00C07870">
              <w:rPr>
                <w:b/>
                <w:bCs/>
                <w:sz w:val="14"/>
                <w:szCs w:val="16"/>
              </w:rPr>
              <w:t>Pan head</w:t>
            </w:r>
          </w:p>
        </w:tc>
        <w:tc>
          <w:tcPr>
            <w:tcW w:w="1016" w:type="dxa"/>
          </w:tcPr>
          <w:p w14:paraId="0B92397D" w14:textId="77777777" w:rsidR="00FC68DB" w:rsidRPr="00C07870" w:rsidRDefault="00FC68DB" w:rsidP="00B202D2">
            <w:pPr>
              <w:keepNext/>
              <w:jc w:val="center"/>
              <w:rPr>
                <w:b/>
                <w:bCs/>
                <w:sz w:val="14"/>
                <w:szCs w:val="16"/>
              </w:rPr>
            </w:pPr>
            <w:r w:rsidRPr="00C07870">
              <w:rPr>
                <w:b/>
                <w:bCs/>
                <w:sz w:val="14"/>
                <w:szCs w:val="16"/>
              </w:rPr>
              <w:t>Round head</w:t>
            </w:r>
          </w:p>
        </w:tc>
        <w:tc>
          <w:tcPr>
            <w:tcW w:w="1016" w:type="dxa"/>
          </w:tcPr>
          <w:p w14:paraId="03B42D55" w14:textId="67D52CE3" w:rsidR="00FC68DB" w:rsidRPr="00C07870" w:rsidRDefault="00FC68DB" w:rsidP="00B202D2">
            <w:pPr>
              <w:keepNext/>
              <w:jc w:val="center"/>
              <w:rPr>
                <w:b/>
                <w:bCs/>
                <w:sz w:val="14"/>
                <w:szCs w:val="16"/>
              </w:rPr>
            </w:pPr>
            <w:r w:rsidRPr="00C07870">
              <w:rPr>
                <w:b/>
                <w:bCs/>
                <w:sz w:val="14"/>
                <w:szCs w:val="16"/>
              </w:rPr>
              <w:t>Truss head</w:t>
            </w:r>
          </w:p>
        </w:tc>
        <w:tc>
          <w:tcPr>
            <w:tcW w:w="1050" w:type="dxa"/>
          </w:tcPr>
          <w:p w14:paraId="323BBCD8" w14:textId="77777777" w:rsidR="00FC68DB" w:rsidRPr="00C07870" w:rsidRDefault="00FC68DB" w:rsidP="00B202D2">
            <w:pPr>
              <w:keepNext/>
              <w:jc w:val="center"/>
              <w:rPr>
                <w:b/>
                <w:bCs/>
                <w:sz w:val="14"/>
                <w:szCs w:val="16"/>
              </w:rPr>
            </w:pPr>
            <w:r w:rsidRPr="00C07870">
              <w:rPr>
                <w:b/>
                <w:bCs/>
                <w:sz w:val="14"/>
                <w:szCs w:val="16"/>
              </w:rPr>
              <w:t>Countersunk</w:t>
            </w:r>
          </w:p>
        </w:tc>
        <w:tc>
          <w:tcPr>
            <w:tcW w:w="1077" w:type="dxa"/>
          </w:tcPr>
          <w:p w14:paraId="38C86F54" w14:textId="77777777" w:rsidR="00FC68DB" w:rsidRPr="00C07870" w:rsidRDefault="00FC68DB" w:rsidP="00B202D2">
            <w:pPr>
              <w:keepNext/>
              <w:jc w:val="center"/>
              <w:rPr>
                <w:b/>
                <w:bCs/>
                <w:sz w:val="14"/>
                <w:szCs w:val="16"/>
              </w:rPr>
            </w:pPr>
            <w:r w:rsidRPr="00C07870">
              <w:rPr>
                <w:b/>
                <w:bCs/>
                <w:sz w:val="14"/>
                <w:szCs w:val="16"/>
              </w:rPr>
              <w:t>Countersunk (oval) Raised</w:t>
            </w:r>
          </w:p>
        </w:tc>
      </w:tr>
    </w:tbl>
    <w:p w14:paraId="19DFF085" w14:textId="172E6C19" w:rsidR="00FC68DB" w:rsidRDefault="00FC68DB" w:rsidP="0035194C">
      <w:pPr>
        <w:keepNext/>
        <w:jc w:val="center"/>
        <w:rPr>
          <w:sz w:val="18"/>
        </w:rP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2"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408308E"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1"/>
      <w:r w:rsidR="0019077F" w:rsidRPr="00B76259">
        <w:t xml:space="preserve"> —</w:t>
      </w:r>
      <w:r w:rsidRPr="00B76259">
        <w:t xml:space="preserve"> Different </w:t>
      </w:r>
      <w:r w:rsidR="005619B5">
        <w:t>s</w:t>
      </w:r>
      <w:r w:rsidRPr="00B76259">
        <w:t xml:space="preserve">crew </w:t>
      </w:r>
      <w:r w:rsidR="005619B5">
        <w:t>f</w:t>
      </w:r>
      <w:r w:rsidRPr="00B76259">
        <w:t>orms</w:t>
      </w:r>
      <w:bookmarkEnd w:id="772"/>
      <w:bookmarkEnd w:id="773"/>
      <w:bookmarkEnd w:id="774"/>
      <w:bookmarkEnd w:id="775"/>
      <w:bookmarkEnd w:id="776"/>
      <w:bookmarkEnd w:id="777"/>
      <w:bookmarkEnd w:id="778"/>
      <w:r w:rsidR="00B76259" w:rsidRPr="00B76259">
        <w:t xml:space="preserve"> </w:t>
      </w:r>
    </w:p>
    <w:p w14:paraId="33F22C19" w14:textId="5E55D55D" w:rsidR="00B76259" w:rsidRPr="00B76259" w:rsidRDefault="00B76259" w:rsidP="00B76259">
      <w:pPr>
        <w:keepNext/>
        <w:keepLines/>
      </w:pPr>
      <w:r>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2482F166" w:rsidR="000D0168" w:rsidRDefault="00FC68DB" w:rsidP="000D0168">
      <w:pPr>
        <w:pStyle w:val="Beschriftung"/>
      </w:pPr>
      <w:bookmarkStart w:id="788" w:name="_Ref156932811"/>
      <w:bookmarkStart w:id="789"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76AC8FE7" w:rsidR="000D0168" w:rsidRPr="000D0168" w:rsidRDefault="00B76259" w:rsidP="00B76259">
      <w:pPr>
        <w:keepNext/>
        <w:keepLines/>
      </w:pPr>
      <w:r>
        <w:lastRenderedPageBreak/>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3" w:history="1">
        <w:r w:rsidR="0066363F" w:rsidRPr="001122EE">
          <w:rPr>
            <w:rStyle w:val="Hyperlink"/>
            <w:sz w:val="18"/>
            <w:szCs w:val="18"/>
          </w:rPr>
          <w:t>https://creativecommons.org/licenses/by-sa/3.0</w:t>
        </w:r>
      </w:hyperlink>
      <w:r w:rsidR="0066363F">
        <w:rPr>
          <w:sz w:val="18"/>
          <w:szCs w:val="18"/>
        </w:rPr>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22C64FF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618781"/>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lastRenderedPageBreak/>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61878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8" w:name="_Ref156248315"/>
      <w:bookmarkStart w:id="1169"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0" w:name="_Ref156248334"/>
      <w:bookmarkStart w:id="1171"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2" w:name="_Ref156248352"/>
      <w:bookmarkStart w:id="1173"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618783"/>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4" w:name="_Ref156248408"/>
      <w:bookmarkStart w:id="1185"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618784"/>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5" w:name="_Ref156248434"/>
      <w:bookmarkStart w:id="1196"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7" w:name="_Ref156248448"/>
      <w:bookmarkStart w:id="1198"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618785"/>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1" w:name="_Ref156248462"/>
      <w:bookmarkStart w:id="1212"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CA3B599"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3" w:name="_Ref156248477"/>
      <w:bookmarkStart w:id="1214"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4"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4"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5"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5"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4"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4"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2AF51312"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r w:rsidR="00DC03C2">
        <w:t xml:space="preserve"> </w:t>
      </w:r>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4"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4"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5"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5"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4"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4"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16E97315"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4"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4"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5"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5"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4"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4"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7"/>
      <w:r w:rsidR="00A47F66">
        <w:t xml:space="preserve"> </w:t>
      </w:r>
    </w:p>
    <w:p w14:paraId="14279392" w14:textId="19E1F660"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r w:rsidR="00DC03C2">
        <w:t xml:space="preserve"> </w:t>
      </w:r>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4"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4"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5"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5"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4"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4"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0CB5867D"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r w:rsidR="00DC03C2">
        <w:t xml:space="preserve"> </w:t>
      </w:r>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2DEF938"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r w:rsidR="002C5EBE">
        <w:t xml:space="preserve"> </w:t>
      </w:r>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618786"/>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2" w:name="_Ref156248539"/>
      <w:bookmarkStart w:id="1273"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4" w:name="_Ref156248548"/>
      <w:bookmarkStart w:id="1275"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3A4AD5BE" w14:textId="59F108A7"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0"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1"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2"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79EADD97"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79"/>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0"/>
      <w:bookmarkEnd w:id="1281"/>
      <w:bookmarkEnd w:id="1282"/>
      <w:bookmarkEnd w:id="1283"/>
      <w:bookmarkEnd w:id="1284"/>
      <w:bookmarkEnd w:id="1285"/>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4"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6A13CBC1" w:rsidR="00FC68DB" w:rsidRPr="005C2D94" w:rsidRDefault="00FC68DB" w:rsidP="00BD52D7">
      <w:pPr>
        <w:pStyle w:val="Beschriftung"/>
      </w:pPr>
      <w:bookmarkStart w:id="1286" w:name="_Ref157616370"/>
      <w:bookmarkStart w:id="1287" w:name="_Toc159618871"/>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3" w:name="_Ref156248583"/>
      <w:bookmarkStart w:id="1294"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6"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37229AB3"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r w:rsidR="00E458DF">
        <w:t xml:space="preserve"> </w:t>
      </w:r>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98"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4595A742"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618787"/>
      <w:r w:rsidRPr="00F54804">
        <w:t>Gum Drops</w:t>
      </w:r>
      <w:bookmarkEnd w:id="1309"/>
      <w:bookmarkEnd w:id="1310"/>
      <w:bookmarkEnd w:id="1311"/>
      <w:bookmarkEnd w:id="1312"/>
      <w:bookmarkEnd w:id="1313"/>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4" w:name="_Ref157672888"/>
      <w:bookmarkStart w:id="1315"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6" w:name="_Ref157672935"/>
      <w:bookmarkStart w:id="1317"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8" w:name="_Ref157673406"/>
      <w:bookmarkStart w:id="1319"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618788"/>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0"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23848D45"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5"/>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26"/>
      <w:bookmarkEnd w:id="1327"/>
      <w:bookmarkEnd w:id="1328"/>
      <w:bookmarkEnd w:id="1329"/>
      <w:bookmarkEnd w:id="1330"/>
      <w:bookmarkEnd w:id="1331"/>
      <w:bookmarkEnd w:id="1332"/>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2"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2"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097D709A"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0" w:name="_Ref157685768"/>
      <w:bookmarkStart w:id="1341"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2" w:name="_Ref157685776"/>
      <w:bookmarkStart w:id="1343"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4" w:name="_Ref157686796"/>
      <w:bookmarkStart w:id="1345" w:name="_Toc159618998"/>
      <w:r w:rsidRPr="00F54804">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618789"/>
      <w:r w:rsidRPr="00F54804">
        <w:lastRenderedPageBreak/>
        <w:t>Heat Stakes / Thermal Stakes</w:t>
      </w:r>
      <w:bookmarkEnd w:id="1346"/>
      <w:bookmarkEnd w:id="1347"/>
      <w:bookmarkEnd w:id="1348"/>
      <w:bookmarkEnd w:id="1349"/>
    </w:p>
    <w:p w14:paraId="367C4EAA" w14:textId="51C43BF7"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4"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proofErr w:type="spellStart"/>
      <w:r w:rsidR="00D54E0B" w:rsidRPr="00D54E0B">
        <w:rPr>
          <w:sz w:val="18"/>
          <w:szCs w:val="18"/>
        </w:rPr>
        <w:t>head_height</w:t>
      </w:r>
      <w:proofErr w:type="spellEnd"/>
      <w:r>
        <w:rPr>
          <w:sz w:val="18"/>
          <w:szCs w:val="18"/>
        </w:rPr>
        <w:t xml:space="preserve">  </w:t>
      </w:r>
      <w:r w:rsidRPr="00870F4B">
        <w:rPr>
          <w:sz w:val="18"/>
          <w:szCs w:val="18"/>
        </w:rPr>
        <w:br/>
      </w:r>
      <w:r w:rsidR="001A12A7">
        <w:rPr>
          <w:sz w:val="18"/>
          <w:szCs w:val="18"/>
        </w:rPr>
        <w:t>11</w:t>
      </w:r>
      <w:r w:rsidRPr="00870F4B">
        <w:rPr>
          <w:sz w:val="18"/>
          <w:szCs w:val="18"/>
        </w:rPr>
        <w:tab/>
      </w:r>
      <w:proofErr w:type="spellStart"/>
      <w:r w:rsidR="00D54E0B" w:rsidRPr="00D54E0B">
        <w:rPr>
          <w:sz w:val="18"/>
          <w:szCs w:val="18"/>
        </w:rPr>
        <w:t>head_diameter</w:t>
      </w:r>
      <w:proofErr w:type="spellEnd"/>
      <w:r w:rsidR="00D54E0B" w:rsidRPr="00D54E0B">
        <w:rPr>
          <w:sz w:val="18"/>
          <w:szCs w:val="18"/>
        </w:rPr>
        <w:t xml:space="preserve">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59AFC1B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6C96E7B2"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7" w:name="_Ref157700657"/>
      <w:bookmarkStart w:id="1358"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59" w:name="_Ref157700722"/>
      <w:bookmarkStart w:id="1360"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1" w:name="_Ref157701332"/>
      <w:bookmarkStart w:id="1362"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618790"/>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5"/>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7" w:history="1">
        <w:r w:rsidR="00BD4630" w:rsidRPr="001122EE">
          <w:rPr>
            <w:rStyle w:val="Hyperlink"/>
            <w:sz w:val="18"/>
            <w:szCs w:val="18"/>
          </w:rPr>
          <w:t>https://creativecommons.org/licenses/by-sa/3.0</w:t>
        </w:r>
      </w:hyperlink>
      <w:r w:rsidR="00BD4630">
        <w:rPr>
          <w:sz w:val="18"/>
          <w:szCs w:val="18"/>
        </w:rPr>
        <w:t xml:space="preserve">. </w:t>
      </w:r>
    </w:p>
    <w:p w14:paraId="61E9AD6B" w14:textId="55602568"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7"/>
      <w:r w:rsidR="00B00216">
        <w:t xml:space="preserve"> —</w:t>
      </w:r>
      <w:r w:rsidRPr="00F54804">
        <w:t xml:space="preserve">Hairpin </w:t>
      </w:r>
      <w:r w:rsidR="000C120C">
        <w:t>c</w:t>
      </w:r>
      <w:r w:rsidRPr="00F54804">
        <w:t>lip</w:t>
      </w:r>
      <w:bookmarkEnd w:id="1368"/>
      <w:bookmarkEnd w:id="1369"/>
      <w:bookmarkEnd w:id="1370"/>
      <w:bookmarkEnd w:id="1371"/>
      <w:bookmarkEnd w:id="1372"/>
      <w:r w:rsidR="000C120C">
        <w:t xml:space="preserve"> </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1FAEFE8"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3BEB5BD"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1"/>
      <w:r w:rsidR="00B00216">
        <w:t xml:space="preserve"> —</w:t>
      </w:r>
      <w:r w:rsidRPr="00F54804">
        <w:t xml:space="preserve"> Clips </w:t>
      </w:r>
      <w:r w:rsidR="000C120C">
        <w:t>p</w:t>
      </w:r>
      <w:r w:rsidRPr="00F54804">
        <w:t xml:space="preserve">ushed into a </w:t>
      </w:r>
      <w:r w:rsidR="000C120C">
        <w:t>h</w:t>
      </w:r>
      <w:r w:rsidRPr="00F54804">
        <w:t>ole</w:t>
      </w:r>
      <w:bookmarkEnd w:id="1382"/>
      <w:bookmarkEnd w:id="1383"/>
      <w:bookmarkEnd w:id="1384"/>
      <w:bookmarkEnd w:id="1385"/>
      <w:bookmarkEnd w:id="1386"/>
      <w:bookmarkEnd w:id="1387"/>
      <w:bookmarkEnd w:id="1388"/>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7662C7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40418AB"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89"/>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0"/>
      <w:bookmarkEnd w:id="1391"/>
      <w:bookmarkEnd w:id="1392"/>
      <w:bookmarkEnd w:id="1393"/>
      <w:bookmarkEnd w:id="1394"/>
      <w:bookmarkEnd w:id="1395"/>
      <w:r w:rsidR="000C120C">
        <w:t xml:space="preserve"> </w:t>
      </w:r>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6" w:name="_Ref157705764"/>
      <w:bookmarkStart w:id="1397"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8" w:name="_Ref157705844"/>
      <w:bookmarkStart w:id="1399"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0" w:name="_Ref157708879"/>
      <w:bookmarkStart w:id="1401"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618791"/>
      <w:r w:rsidRPr="005C2D94">
        <w:t>Nails</w:t>
      </w:r>
      <w:bookmarkEnd w:id="1402"/>
      <w:bookmarkEnd w:id="1403"/>
      <w:bookmarkEnd w:id="1404"/>
      <w:bookmarkEnd w:id="1405"/>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4"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5"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54AF12C8"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07"/>
      <w:bookmarkEnd w:id="1408"/>
      <w:bookmarkEnd w:id="1409"/>
      <w:bookmarkEnd w:id="1410"/>
      <w:bookmarkEnd w:id="1411"/>
      <w:bookmarkEnd w:id="1412"/>
      <w:r w:rsidR="00286CA0">
        <w:t xml:space="preserve"> </w:t>
      </w:r>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3" w:name="_Ref157709213"/>
      <w:bookmarkStart w:id="1414"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5" w:name="_Ref157709368"/>
      <w:bookmarkStart w:id="1416"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16"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7"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7"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proofErr w:type="spellStart"/>
      <w:r w:rsidR="00286CA0" w:rsidRPr="00286CA0">
        <w:rPr>
          <w:sz w:val="18"/>
          <w:szCs w:val="18"/>
        </w:rPr>
        <w:t>head_height</w:t>
      </w:r>
      <w:proofErr w:type="spellEnd"/>
      <w:r>
        <w:rPr>
          <w:sz w:val="18"/>
          <w:szCs w:val="18"/>
        </w:rPr>
        <w:t xml:space="preserve">  </w:t>
      </w:r>
      <w:r w:rsidRPr="00870F4B">
        <w:rPr>
          <w:sz w:val="18"/>
          <w:szCs w:val="18"/>
        </w:rPr>
        <w:br/>
      </w:r>
      <w:r>
        <w:rPr>
          <w:sz w:val="18"/>
          <w:szCs w:val="18"/>
        </w:rPr>
        <w:t>2</w:t>
      </w:r>
      <w:r w:rsidRPr="00870F4B">
        <w:rPr>
          <w:sz w:val="18"/>
          <w:szCs w:val="18"/>
        </w:rPr>
        <w:tab/>
      </w:r>
      <w:proofErr w:type="spellStart"/>
      <w:r w:rsidR="00286CA0" w:rsidRPr="00286CA0">
        <w:rPr>
          <w:sz w:val="18"/>
          <w:szCs w:val="18"/>
        </w:rPr>
        <w:t>head_diameter</w:t>
      </w:r>
      <w:proofErr w:type="spellEnd"/>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proofErr w:type="spellStart"/>
      <w:r w:rsidR="00286CA0" w:rsidRPr="00286CA0">
        <w:rPr>
          <w:sz w:val="18"/>
          <w:szCs w:val="18"/>
        </w:rPr>
        <w:t>cylinder_length</w:t>
      </w:r>
      <w:proofErr w:type="spellEnd"/>
      <w:r>
        <w:rPr>
          <w:sz w:val="18"/>
          <w:szCs w:val="18"/>
        </w:rPr>
        <w:t xml:space="preserve">  </w:t>
      </w:r>
      <w:r w:rsidRPr="00870F4B">
        <w:rPr>
          <w:sz w:val="18"/>
          <w:szCs w:val="18"/>
        </w:rPr>
        <w:br/>
      </w:r>
      <w:r>
        <w:rPr>
          <w:sz w:val="18"/>
          <w:szCs w:val="18"/>
        </w:rPr>
        <w:t>5</w:t>
      </w:r>
      <w:r w:rsidRPr="00870F4B">
        <w:rPr>
          <w:sz w:val="18"/>
          <w:szCs w:val="18"/>
        </w:rPr>
        <w:tab/>
      </w:r>
      <w:proofErr w:type="spellStart"/>
      <w:r w:rsidR="00286CA0" w:rsidRPr="00286CA0">
        <w:rPr>
          <w:sz w:val="18"/>
          <w:szCs w:val="18"/>
        </w:rPr>
        <w:t>shaft_diameter</w:t>
      </w:r>
      <w:proofErr w:type="spellEnd"/>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1E60778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7"/>
      <w:r w:rsidR="00B00216">
        <w:t xml:space="preserve"> —</w:t>
      </w:r>
      <w:r w:rsidRPr="00F54804">
        <w:t xml:space="preserve"> Key measures of </w:t>
      </w:r>
      <w:r w:rsidRPr="00F54804">
        <w:t>a nail &amp; examples of different nail types</w:t>
      </w:r>
      <w:bookmarkEnd w:id="1418"/>
      <w:bookmarkEnd w:id="1419"/>
      <w:r w:rsidR="00286CA0">
        <w:t xml:space="preserve"> </w:t>
      </w:r>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0" w:name="_Ref157709545"/>
      <w:bookmarkStart w:id="1421"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618792"/>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618793"/>
      <w:r>
        <w:t>General</w:t>
      </w:r>
      <w:bookmarkEnd w:id="1425"/>
    </w:p>
    <w:p w14:paraId="3EB9DE70" w14:textId="1D25A39D"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6" w:name="_Ref157709562"/>
      <w:bookmarkStart w:id="1427"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8" w:name="_Ref157709384"/>
      <w:bookmarkStart w:id="1429"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0" w:name="_Ref157790228"/>
      <w:bookmarkStart w:id="1431"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618794"/>
      <w:r w:rsidRPr="005C2D94">
        <w:t>ROTAV</w:t>
      </w:r>
      <w:bookmarkEnd w:id="1432"/>
      <w:bookmarkEnd w:id="1433"/>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3067053E"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4"/>
      <w:r w:rsidR="00B00216">
        <w:t xml:space="preserve"> —</w:t>
      </w:r>
      <w:r w:rsidRPr="00F54804">
        <w:t xml:space="preserve"> Process of </w:t>
      </w:r>
      <w:r w:rsidR="00AD4EA7">
        <w:t>r</w:t>
      </w:r>
      <w:r w:rsidRPr="00F54804">
        <w:t xml:space="preserve">otation </w:t>
      </w:r>
      <w:r w:rsidR="00AD4EA7">
        <w:t>j</w:t>
      </w:r>
      <w:r w:rsidRPr="00F54804">
        <w:t>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7"/>
      <w:bookmarkEnd w:id="1438"/>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19">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B40F91B"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2"/>
      <w:bookmarkEnd w:id="1443"/>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4" w:name="_Ref157790279"/>
      <w:bookmarkStart w:id="1445"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618795"/>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618796"/>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618797"/>
      <w:r w:rsidRPr="00BD52D7">
        <w:t>Identification</w:t>
      </w:r>
      <w:bookmarkEnd w:id="1469"/>
      <w:bookmarkEnd w:id="1470"/>
      <w:bookmarkEnd w:id="1471"/>
      <w:bookmarkEnd w:id="1472"/>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618798"/>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AFB86C1"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79" w:name="_Ref157790309"/>
      <w:bookmarkStart w:id="1480"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1" w:name="_Ref157790360"/>
      <w:bookmarkStart w:id="1482"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3" w:name="_Ref157790375"/>
      <w:bookmarkStart w:id="1484"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618799"/>
      <w:bookmarkStart w:id="1490" w:name="_Toc3557001"/>
      <w:bookmarkStart w:id="1491" w:name="_Toc34747251"/>
      <w:r w:rsidRPr="00C44DA5">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7FCDF12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r w:rsidR="007B2A78">
        <w:t xml:space="preserve"> </w:t>
      </w:r>
    </w:p>
    <w:p w14:paraId="616BC584" w14:textId="6577CC2B"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79DCE56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7233FC79"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8" w:name="_Ref157709421"/>
      <w:bookmarkStart w:id="1509"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0" w:name="_Ref101343985"/>
      <w:bookmarkStart w:id="1511"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A968D6D" w:rsidR="00FC68DB" w:rsidRDefault="00602D17" w:rsidP="00CE3B29">
      <w:pPr>
        <w:pStyle w:val="Example"/>
        <w:keepNext/>
      </w:pPr>
      <w:r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10D125E9" w:rsidR="00FC68DB" w:rsidRPr="0023119A" w:rsidRDefault="00975D5B" w:rsidP="0059090B">
      <w:pPr>
        <w:pStyle w:val="Beschriftung"/>
        <w:jc w:val="both"/>
      </w:pPr>
      <w:bookmarkStart w:id="1513" w:name="_Ref157796362"/>
      <w:bookmarkStart w:id="1514"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27AE29C8" w:rsidR="00EF22C0"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w:t>
      </w:r>
      <w:r>
        <w:rPr>
          <w:sz w:val="18"/>
          <w:szCs w:val="18"/>
        </w:rPr>
        <w:t>4,435</w:t>
      </w:r>
      <w:r w:rsidRPr="007B2A78">
        <w:rPr>
          <w:sz w:val="18"/>
          <w:szCs w:val="18"/>
        </w:rPr>
        <w:t>.</w:t>
      </w:r>
      <w:r>
        <w:rPr>
          <w:sz w:val="18"/>
          <w:szCs w:val="18"/>
        </w:rPr>
        <w:t xml:space="preserve"> </w:t>
      </w:r>
    </w:p>
    <w:p w14:paraId="38F1CA95" w14:textId="41BA26D5" w:rsidR="00FC68DB" w:rsidRPr="0023119A" w:rsidRDefault="006B3AE4" w:rsidP="0059090B">
      <w:pPr>
        <w:pStyle w:val="Beschriftung"/>
        <w:jc w:val="both"/>
      </w:pPr>
      <w:bookmarkStart w:id="1515" w:name="_Ref157796386"/>
      <w:bookmarkStart w:id="1516"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6D2B3EF8" w:rsidR="00A25885"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w:t>
      </w:r>
      <w:r>
        <w:rPr>
          <w:sz w:val="18"/>
          <w:szCs w:val="18"/>
        </w:rPr>
        <w:t>4,5</w:t>
      </w:r>
      <w:r w:rsidRPr="007B2A78">
        <w:rPr>
          <w:sz w:val="18"/>
          <w:szCs w:val="18"/>
        </w:rPr>
        <w:t>.</w:t>
      </w:r>
      <w:r>
        <w:rPr>
          <w:sz w:val="18"/>
          <w:szCs w:val="18"/>
        </w:rPr>
        <w:t xml:space="preserve"> </w:t>
      </w:r>
    </w:p>
    <w:p w14:paraId="7A9D5FE6" w14:textId="6A2DD71C" w:rsidR="00FC68DB" w:rsidRPr="0023119A" w:rsidRDefault="006B3AE4" w:rsidP="0059090B">
      <w:pPr>
        <w:pStyle w:val="Beschriftung"/>
        <w:spacing w:after="120"/>
        <w:jc w:val="both"/>
        <w:rPr>
          <w:b w:val="0"/>
          <w:sz w:val="24"/>
        </w:rPr>
      </w:pPr>
      <w:bookmarkStart w:id="1517" w:name="_Ref157796405"/>
      <w:bookmarkStart w:id="1518"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1B6C59FE" w:rsidR="00FC68DB" w:rsidRPr="0023119A" w:rsidRDefault="0016687E" w:rsidP="0016687E">
      <w:pPr>
        <w:pStyle w:val="Beschriftung"/>
        <w:jc w:val="both"/>
        <w:rPr>
          <w:b w:val="0"/>
          <w:sz w:val="24"/>
        </w:rPr>
      </w:pPr>
      <w:bookmarkStart w:id="1520" w:name="_Ref157796426"/>
      <w:bookmarkStart w:id="1521"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618800"/>
      <w:r w:rsidRPr="00F54804">
        <w:t>Type Specification</w:t>
      </w:r>
      <w:bookmarkEnd w:id="1490"/>
      <w:bookmarkEnd w:id="1491"/>
      <w:bookmarkEnd w:id="1522"/>
      <w:bookmarkEnd w:id="1523"/>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4" w:name="_Ref157019186"/>
      <w:bookmarkStart w:id="1525"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618801"/>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618802"/>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618803"/>
      <w:bookmarkStart w:id="1544" w:name="_Toc288196487"/>
      <w:bookmarkStart w:id="1545" w:name="_Toc288200789"/>
      <w:bookmarkStart w:id="1546" w:name="_Toc338938910"/>
      <w:bookmarkStart w:id="1547" w:name="_Toc338939129"/>
      <w:r w:rsidRPr="00F54804">
        <w:lastRenderedPageBreak/>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45054632">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2EC2DB35"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618804"/>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67FE33F6"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2"/>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618805"/>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19" w:name="_Ref157790418"/>
      <w:bookmarkStart w:id="1620"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3" w:name="_Ref157790445"/>
      <w:bookmarkStart w:id="1634"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5" w:name="_Ref157790458"/>
      <w:bookmarkStart w:id="1636"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1"/>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2"/>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3"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4"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B62EE5" w:rsidRDefault="00261C42" w:rsidP="00AB0429">
            <w:pPr>
              <w:pStyle w:val="KeyText"/>
            </w:pPr>
            <w:proofErr w:type="spellStart"/>
            <w:r w:rsidRPr="00B62EE5">
              <w:rPr>
                <w:i/>
              </w:rPr>
              <w:t>t</w:t>
            </w:r>
            <w:r w:rsidRPr="00B62EE5">
              <w:rPr>
                <w:vertAlign w:val="subscript"/>
              </w:rPr>
              <w:t>i</w:t>
            </w:r>
            <w:proofErr w:type="spellEnd"/>
          </w:p>
        </w:tc>
        <w:tc>
          <w:tcPr>
            <w:tcW w:w="4479" w:type="dxa"/>
            <w:shd w:val="clear" w:color="auto" w:fill="auto"/>
          </w:tcPr>
          <w:p w14:paraId="2289DF7B" w14:textId="77777777" w:rsidR="00261C42" w:rsidRPr="00B62EE5" w:rsidRDefault="00261C42" w:rsidP="00AB0429">
            <w:pPr>
              <w:pStyle w:val="KeyText"/>
            </w:pPr>
            <w:r w:rsidRPr="00B62EE5">
              <w:t>sheet thickness</w:t>
            </w:r>
          </w:p>
        </w:tc>
        <w:tc>
          <w:tcPr>
            <w:tcW w:w="397" w:type="dxa"/>
            <w:shd w:val="clear" w:color="auto" w:fill="auto"/>
          </w:tcPr>
          <w:p w14:paraId="1E4F3A5E" w14:textId="77777777" w:rsidR="00261C42" w:rsidRPr="00B62EE5" w:rsidRDefault="00261C42" w:rsidP="00AB0429">
            <w:pPr>
              <w:pStyle w:val="KeyText"/>
            </w:pPr>
            <w:r w:rsidRPr="00B62EE5">
              <w:rPr>
                <w:i/>
              </w:rPr>
              <w:t>a</w:t>
            </w:r>
            <w:r w:rsidRPr="00B62EE5">
              <w:rPr>
                <w:vertAlign w:val="subscript"/>
              </w:rPr>
              <w:t>i</w:t>
            </w:r>
          </w:p>
        </w:tc>
        <w:tc>
          <w:tcPr>
            <w:tcW w:w="4479" w:type="dxa"/>
            <w:shd w:val="clear" w:color="auto" w:fill="auto"/>
          </w:tcPr>
          <w:p w14:paraId="607EE2F7" w14:textId="77777777" w:rsidR="00261C42" w:rsidRPr="00B62EE5" w:rsidRDefault="00261C42" w:rsidP="00AB0429">
            <w:pPr>
              <w:pStyle w:val="KeyText"/>
            </w:pPr>
            <w:r w:rsidRPr="00B62EE5">
              <w:t>weld throat thickness</w:t>
            </w:r>
          </w:p>
        </w:tc>
      </w:tr>
      <w:tr w:rsidR="00261C42" w14:paraId="544CC41A" w14:textId="77777777" w:rsidTr="00AB0429">
        <w:tc>
          <w:tcPr>
            <w:tcW w:w="397" w:type="dxa"/>
            <w:shd w:val="clear" w:color="auto" w:fill="auto"/>
          </w:tcPr>
          <w:p w14:paraId="74E8A6C8" w14:textId="77777777" w:rsidR="00261C42" w:rsidRPr="00F239B1" w:rsidRDefault="00261C42" w:rsidP="00AB0429">
            <w:pPr>
              <w:pStyle w:val="KeyText"/>
              <w:rPr>
                <w:i/>
              </w:rPr>
            </w:pPr>
            <w:r w:rsidRPr="00F239B1">
              <w:rPr>
                <w:i/>
              </w:rPr>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Default="00261C42" w:rsidP="00AB0429">
            <w:pPr>
              <w:pStyle w:val="KeyText"/>
            </w:pPr>
            <w:r w:rsidRPr="00F239B1">
              <w:rPr>
                <w:i/>
              </w:rPr>
              <w:t>β</w:t>
            </w:r>
            <w:proofErr w:type="spellStart"/>
            <w:r w:rsidRPr="00C1599C">
              <w:rPr>
                <w:vertAlign w:val="subscript"/>
              </w:rPr>
              <w:t>i</w:t>
            </w:r>
            <w:proofErr w:type="spellEnd"/>
          </w:p>
        </w:tc>
        <w:tc>
          <w:tcPr>
            <w:tcW w:w="4479" w:type="dxa"/>
            <w:shd w:val="clear" w:color="auto" w:fill="auto"/>
          </w:tcPr>
          <w:p w14:paraId="6845AEB8" w14:textId="77777777" w:rsidR="00261C42" w:rsidRDefault="00261C42" w:rsidP="00AB0429">
            <w:pPr>
              <w:pStyle w:val="KeyText"/>
            </w:pPr>
            <w:r>
              <w:t>weld angle</w:t>
            </w:r>
          </w:p>
        </w:tc>
      </w:tr>
      <w:tr w:rsidR="00261C42" w14:paraId="53E1A54A" w14:textId="77777777" w:rsidTr="00AB0429">
        <w:tc>
          <w:tcPr>
            <w:tcW w:w="397" w:type="dxa"/>
            <w:shd w:val="clear" w:color="auto" w:fill="auto"/>
          </w:tcPr>
          <w:p w14:paraId="200BEB92" w14:textId="77777777" w:rsidR="00261C42" w:rsidRPr="00F239B1" w:rsidRDefault="00261C42" w:rsidP="00AB0429">
            <w:pPr>
              <w:pStyle w:val="KeyText"/>
              <w:rPr>
                <w:i/>
              </w:rPr>
            </w:pPr>
            <w:r w:rsidRPr="00F239B1">
              <w:rPr>
                <w:i/>
              </w:rPr>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77777777" w:rsidR="00261C42" w:rsidRPr="00F239B1" w:rsidRDefault="00261C42" w:rsidP="00AB0429">
            <w:pPr>
              <w:pStyle w:val="KeyText"/>
              <w:rPr>
                <w:i/>
              </w:rPr>
            </w:pPr>
            <w:r w:rsidRPr="00F239B1">
              <w:rPr>
                <w:i/>
              </w:rPr>
              <w:t>η</w:t>
            </w:r>
          </w:p>
        </w:tc>
        <w:tc>
          <w:tcPr>
            <w:tcW w:w="4479" w:type="dxa"/>
            <w:shd w:val="clear" w:color="auto" w:fill="auto"/>
          </w:tcPr>
          <w:p w14:paraId="69F0BF24" w14:textId="77777777" w:rsidR="00261C42" w:rsidRDefault="00261C42" w:rsidP="00AB0429">
            <w:pPr>
              <w:pStyle w:val="KeyText"/>
            </w:pPr>
            <w:r>
              <w:t>penetration rate</w:t>
            </w:r>
          </w:p>
        </w:tc>
      </w:tr>
    </w:tbl>
    <w:p w14:paraId="0BA492E7" w14:textId="77777777" w:rsidR="00261C42" w:rsidRPr="00261C42" w:rsidRDefault="00261C42" w:rsidP="00261C42">
      <w:pPr>
        <w:keepNext/>
        <w:keepLines/>
        <w:spacing w:after="0"/>
        <w:jc w:val="center"/>
        <w:rPr>
          <w:sz w:val="8"/>
          <w:szCs w:val="8"/>
          <w:lang w:val="en-US"/>
        </w:rPr>
      </w:pPr>
    </w:p>
    <w:p w14:paraId="4FDC23A5" w14:textId="2ECD3C18"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1"/>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52"/>
      <w:bookmarkEnd w:id="1653"/>
      <w:bookmarkEnd w:id="1654"/>
      <w:bookmarkEnd w:id="1655"/>
      <w:bookmarkEnd w:id="1656"/>
      <w:bookmarkEnd w:id="1657"/>
      <w:r w:rsidR="00261C42">
        <w:t xml:space="preserve"> </w:t>
      </w:r>
    </w:p>
    <w:p w14:paraId="185FC9E2" w14:textId="653EAE54" w:rsidR="00614562" w:rsidRPr="00614562" w:rsidRDefault="00614562" w:rsidP="0013175B">
      <w:pPr>
        <w:pStyle w:val="berschrift4"/>
      </w:pPr>
      <w:bookmarkStart w:id="1658" w:name="_Hlk101443281"/>
      <w:r w:rsidRPr="005C2D94">
        <w:t>Parameters Assign</w:t>
      </w:r>
      <w:r w:rsidRPr="005C2D94">
        <w:t>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59" w:name="_Ref157790497"/>
      <w:bookmarkStart w:id="1660"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2AD86AB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2D7182B"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618895"/>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8" w:name="_Ref157790541"/>
      <w:bookmarkStart w:id="1679"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0" w:name="_Ref157790550"/>
      <w:bookmarkStart w:id="1681"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3D6E36D"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8" w:name="_Ref157790654"/>
      <w:bookmarkStart w:id="1699"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618806"/>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2489200" cy="560705"/>
                    </a:xfrm>
                    <a:prstGeom prst="rect">
                      <a:avLst/>
                    </a:prstGeom>
                  </pic:spPr>
                </pic:pic>
              </a:graphicData>
            </a:graphic>
          </wp:inline>
        </w:drawing>
      </w:r>
    </w:p>
    <w:p w14:paraId="00E61A1B" w14:textId="2B830FE5" w:rsidR="00032AE6" w:rsidRDefault="008B6C92" w:rsidP="008B6C92">
      <w:pPr>
        <w:pStyle w:val="Beschriftung"/>
      </w:pPr>
      <w:bookmarkStart w:id="1718" w:name="_Ref158837216"/>
      <w:bookmarkStart w:id="1719"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8"/>
      <w:r w:rsidR="001C5A76">
        <w:t xml:space="preserve"> </w:t>
      </w:r>
      <w:r>
        <w:t xml:space="preserve">— Butt Joint </w:t>
      </w:r>
      <w:r w:rsidR="001C3E58">
        <w:t>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2830195" cy="1280795"/>
                    </a:xfrm>
                    <a:prstGeom prst="rect">
                      <a:avLst/>
                    </a:prstGeom>
                  </pic:spPr>
                </pic:pic>
              </a:graphicData>
            </a:graphic>
          </wp:inline>
        </w:drawing>
      </w:r>
    </w:p>
    <w:p w14:paraId="090B6420" w14:textId="441873E0" w:rsidR="00032AE6" w:rsidRDefault="00C64D50" w:rsidP="00C64D50">
      <w:pPr>
        <w:pStyle w:val="Beschriftung"/>
      </w:pPr>
      <w:bookmarkStart w:id="1723" w:name="_Ref158837417"/>
      <w:bookmarkStart w:id="1724"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3"/>
      <w:r w:rsidR="001C5A76">
        <w:t xml:space="preserve"> </w:t>
      </w:r>
      <w:r>
        <w:t xml:space="preserve">— Butt </w:t>
      </w:r>
      <w:r w:rsidR="00210BC4">
        <w:t>j</w:t>
      </w:r>
      <w:r>
        <w:t>oint parameters</w:t>
      </w:r>
      <w:bookmarkEnd w:id="1724"/>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5" w:name="_Ref157790706"/>
      <w:bookmarkStart w:id="1726"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39" w:name="_Ref157790720"/>
      <w:bookmarkStart w:id="1740"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3" w:name="_Ref157790763"/>
      <w:bookmarkStart w:id="1754"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618807"/>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771650" cy="1476375"/>
                    </a:xfrm>
                    <a:prstGeom prst="rect">
                      <a:avLst/>
                    </a:prstGeom>
                  </pic:spPr>
                </pic:pic>
              </a:graphicData>
            </a:graphic>
          </wp:inline>
        </w:drawing>
      </w:r>
    </w:p>
    <w:p w14:paraId="15BAFBAA" w14:textId="71682017" w:rsidR="00D7663B" w:rsidRPr="00F54804" w:rsidRDefault="00261D7B" w:rsidP="00261D7B">
      <w:pPr>
        <w:pStyle w:val="Beschriftung"/>
      </w:pPr>
      <w:bookmarkStart w:id="1762" w:name="_Ref158844110"/>
      <w:bookmarkStart w:id="1763"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2"/>
      <w:r w:rsidR="00132470">
        <w:t xml:space="preserve"> </w:t>
      </w:r>
      <w:r>
        <w:t xml:space="preserve">— Corner Weld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111D3228"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1449070" cy="1247775"/>
                    </a:xfrm>
                    <a:prstGeom prst="rect">
                      <a:avLst/>
                    </a:prstGeom>
                  </pic:spPr>
                </pic:pic>
              </a:graphicData>
            </a:graphic>
          </wp:inline>
        </w:drawing>
      </w:r>
    </w:p>
    <w:p w14:paraId="61E4F0F4" w14:textId="19BC5EDC" w:rsidR="00FC68DB" w:rsidRPr="00F54804" w:rsidRDefault="00261D7B" w:rsidP="00261D7B">
      <w:pPr>
        <w:pStyle w:val="Beschriftung"/>
      </w:pPr>
      <w:bookmarkStart w:id="1765" w:name="_Ref158844237"/>
      <w:bookmarkStart w:id="1766"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7" w:name="_Ref157790790"/>
      <w:bookmarkStart w:id="1768"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23A62F3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12574E" w:rsidRPr="0012574E">
        <w:rPr>
          <w:bCs/>
        </w:rPr>
        <w:t xml:space="preserve">Figure </w:t>
      </w:r>
      <w:r w:rsidR="0012574E" w:rsidRPr="0012574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96DAC541-7B7A-43D3-8B79-37D633B846F1}">
                                <asvg:svgBlip xmlns:asvg="http://schemas.microsoft.com/office/drawing/2016/SVG/main" r:embed="rId146"/>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4C62925"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72"/>
            <w:bookmarkEnd w:id="1773"/>
            <w:bookmarkEnd w:id="1774"/>
            <w:bookmarkEnd w:id="1775"/>
          </w:p>
        </w:tc>
        <w:tc>
          <w:tcPr>
            <w:tcW w:w="4605" w:type="dxa"/>
            <w:shd w:val="clear" w:color="auto" w:fill="auto"/>
          </w:tcPr>
          <w:p w14:paraId="37E17878" w14:textId="23E5C692"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F18992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12574E" w:rsidRPr="0012574E">
        <w:rPr>
          <w:bCs/>
        </w:rPr>
        <w:t xml:space="preserve">Figure </w:t>
      </w:r>
      <w:r w:rsidR="0012574E" w:rsidRPr="0012574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1" w:name="_Ref157790808"/>
      <w:bookmarkStart w:id="1782"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3" w:name="_Ref157790855"/>
      <w:bookmarkStart w:id="1794"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7" w:name="_Ref157790891"/>
      <w:bookmarkStart w:id="1798" w:name="_Toc159619031"/>
      <w:r w:rsidRPr="00F54804">
        <w:lastRenderedPageBreak/>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0" w:name="_Ref157790902"/>
      <w:bookmarkStart w:id="1801"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1" w:name="_Ref157790939"/>
      <w:bookmarkStart w:id="1812"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618808"/>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20" w:name="_Ref158846370"/>
      <w:bookmarkStart w:id="1821"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0"/>
      <w:r>
        <w:t xml:space="preserve"> — Edge Weld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25" w:name="_Ref158846537"/>
      <w:bookmarkStart w:id="1826"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5"/>
      <w:r>
        <w:t xml:space="preserve"> — Edge Weld parameters</w:t>
      </w:r>
      <w:bookmarkEnd w:id="1826"/>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7" w:name="_Ref157790964"/>
      <w:bookmarkStart w:id="1828"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39" w:name="_Ref157790982"/>
      <w:bookmarkStart w:id="1840"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49" w:name="_Ref157791088"/>
      <w:bookmarkStart w:id="1850"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618809"/>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58" w:name="_Ref158847303"/>
      <w:bookmarkStart w:id="1859"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8"/>
      <w:r>
        <w:t xml:space="preserve"> —</w:t>
      </w:r>
      <w:r w:rsidRPr="00F54804">
        <w:t xml:space="preserve"> I-Weld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63" w:name="_Ref158847370"/>
      <w:bookmarkStart w:id="1864"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385C3BF9"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5" w:name="_Ref157791112"/>
      <w:bookmarkStart w:id="1866"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7" w:name="_Ref157791122"/>
      <w:bookmarkStart w:id="1878"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7" w:name="_Ref157791148"/>
      <w:bookmarkStart w:id="1888"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618810"/>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896" w:name="_Ref158899780"/>
      <w:bookmarkStart w:id="1897"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6"/>
      <w:r w:rsidR="002D7110">
        <w:t xml:space="preserve"> </w:t>
      </w:r>
      <w:r>
        <w:t xml:space="preserve">— Overlap Weld </w:t>
      </w:r>
      <w:r w:rsidR="001C3E58">
        <w:t>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898" w:name="_Ref158899910"/>
      <w:bookmarkStart w:id="1899"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8"/>
      <w:r w:rsidR="002D7110">
        <w:t xml:space="preserve"> </w:t>
      </w:r>
      <w:r>
        <w:t xml:space="preserve">— Overlap </w:t>
      </w:r>
      <w:r w:rsidR="001C3E58">
        <w:t>weld parameter</w:t>
      </w:r>
      <w:r>
        <w:t>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0" w:name="_Ref157791170"/>
      <w:bookmarkStart w:id="1901"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F29CDBD" w:rsidR="00261D7B" w:rsidRDefault="00470A9D" w:rsidP="00261D7B">
      <w:pPr>
        <w:keepNext/>
      </w:pPr>
      <w:r>
        <w:rPr>
          <w:noProof/>
        </w:rPr>
        <w:drawing>
          <wp:anchor distT="0" distB="0" distL="114300" distR="114300" simplePos="0" relativeHeight="251802112" behindDoc="0" locked="0" layoutInCell="1" allowOverlap="1" wp14:anchorId="0B22C9C4" wp14:editId="10562893">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06" w:name="_Ref158900517"/>
      <w:bookmarkStart w:id="1907"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08" w:name="_Ref158900712"/>
      <w:bookmarkStart w:id="1909"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10" w:name="_Ref157791182"/>
      <w:bookmarkStart w:id="1911"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16" w:name="_Ref158901134"/>
      <w:bookmarkStart w:id="1917"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96DAC541-7B7A-43D3-8B79-37D633B846F1}">
                          <asvg:svgBlip xmlns:asvg="http://schemas.microsoft.com/office/drawing/2016/SVG/main" r:embed="rId166"/>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96DAC541-7B7A-43D3-8B79-37D633B846F1}">
                          <asvg:svgBlip xmlns:asvg="http://schemas.microsoft.com/office/drawing/2016/SVG/main" r:embed="rId166"/>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18" w:name="_Ref158901320"/>
      <w:bookmarkStart w:id="1919"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20" w:name="_Ref157791235"/>
      <w:bookmarkStart w:id="1921"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2" w:name="_Ref157791254"/>
      <w:bookmarkStart w:id="1933"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6" w:name="_Ref157791286"/>
      <w:bookmarkStart w:id="1947"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618811"/>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96DAC541-7B7A-43D3-8B79-37D633B846F1}">
                                <asvg:svgBlip xmlns:asvg="http://schemas.microsoft.com/office/drawing/2016/SVG/main" r:embed="rId16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66CE64EF" w:rsidR="00FC68DB" w:rsidRPr="00334AD3" w:rsidRDefault="00FC68DB" w:rsidP="0014275F">
            <w:pPr>
              <w:pStyle w:val="Beschriftung"/>
              <w:rPr>
                <w:rFonts w:ascii="Cambria" w:hAnsi="Cambria"/>
              </w:rPr>
            </w:pPr>
            <w:bookmarkStart w:id="1960" w:name="_Ref159023006"/>
            <w:bookmarkStart w:id="1961" w:name="_Toc159618914"/>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5" w:name="_Ref157791340"/>
      <w:bookmarkStart w:id="1966"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7" w:name="_Ref157791359"/>
      <w:bookmarkStart w:id="1978"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1" w:name="_Ref157791371"/>
      <w:bookmarkStart w:id="1982"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r w:rsidRPr="003575B7">
        <w:rPr>
          <w:rFonts w:ascii="Courier New" w:hAnsi="Courier New"/>
          <w:bCs/>
        </w:rPr>
        <w:t>shape</w:t>
      </w:r>
      <w:bookmarkEnd w:id="1985"/>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0" w:name="_Ref157791414"/>
      <w:bookmarkStart w:id="1991"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618812"/>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1997" w:name="_Ref104285372"/>
      <w:bookmarkStart w:id="1998"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02" w:name="_Ref159025317"/>
      <w:bookmarkStart w:id="2003"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4" w:name="_Ref157791441"/>
      <w:bookmarkStart w:id="2005"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F70787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0" w:name="_Ref157791459"/>
      <w:bookmarkStart w:id="2021" w:name="_Toc159619050"/>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23" w:name="_Ref157791469"/>
      <w:bookmarkStart w:id="2024"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5" w:name="_Ref157791526"/>
      <w:bookmarkStart w:id="2036"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618813"/>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45" w:name="_Ref159026187"/>
      <w:bookmarkStart w:id="2046"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50" w:name="_Ref159026326"/>
      <w:bookmarkStart w:id="2051"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2" w:name="_Ref157791564"/>
      <w:bookmarkStart w:id="2053" w:name="_Toc15961905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8" w:name="_Ref157791577"/>
      <w:bookmarkStart w:id="2069"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1"/>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72" w:name="_Ref157791599"/>
      <w:bookmarkStart w:id="2073"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lastRenderedPageBreak/>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4" w:name="_Ref157791640"/>
      <w:bookmarkStart w:id="2085"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618814"/>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095" w:name="_Ref159232086"/>
      <w:bookmarkStart w:id="2096"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lastRenderedPageBreak/>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097" w:name="_Ref159232098"/>
      <w:bookmarkStart w:id="2098"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099" w:name="_Ref157791669"/>
      <w:bookmarkStart w:id="2100"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7" w:name="_Ref157791686"/>
      <w:bookmarkStart w:id="2108"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2" w:name="_Ref157791722"/>
      <w:bookmarkStart w:id="2113"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618815"/>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2" w:name="_Ref157791734"/>
      <w:bookmarkStart w:id="2123"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618816"/>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5" w:name="_Ref157791744"/>
      <w:bookmarkStart w:id="2126"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618817"/>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618819"/>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lastRenderedPageBreak/>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618820"/>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618821"/>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4"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6"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8"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0"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7"/>
      <w:bookmarkEnd w:id="2168"/>
      <w:bookmarkEnd w:id="2169"/>
      <w:bookmarkEnd w:id="2170"/>
      <w:bookmarkEnd w:id="2171"/>
      <w:bookmarkEnd w:id="2172"/>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618822"/>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78" w:name="_Ref157791806"/>
      <w:bookmarkStart w:id="2179"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618823"/>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61882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618826"/>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4" w:name="_Ref157791816"/>
      <w:bookmarkStart w:id="2185"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6" w:name="_Ref157791832"/>
      <w:bookmarkStart w:id="2187"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8" w:name="_Ref157791848"/>
      <w:bookmarkStart w:id="2189"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0" w:name="_Ref157791889"/>
      <w:bookmarkStart w:id="2191"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618827"/>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1" w:name="_Toc413359638"/>
      <w:bookmarkStart w:id="2212" w:name="_Toc3557153"/>
      <w:bookmarkStart w:id="2213" w:name="_Toc34747406"/>
      <w:bookmarkStart w:id="2214" w:name="_Toc76030604"/>
      <w:bookmarkStart w:id="2215" w:name="_Toc94530889"/>
      <w:bookmarkStart w:id="221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2"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17" w:name="_Ref159235039"/>
      <w:bookmarkStart w:id="2218"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p>
    <w:p w14:paraId="21BF797F" w14:textId="329365DA"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3">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4"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6"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8"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1" w:name="_Ref157709488"/>
      <w:bookmarkStart w:id="2242"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3" w:name="_Ref157791920"/>
      <w:bookmarkStart w:id="2244"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5" w:name="_Ref157709500"/>
      <w:bookmarkStart w:id="2246"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618828"/>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618829"/>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618830"/>
      <w:r w:rsidRPr="000A1B7B">
        <w:t>Identification</w:t>
      </w:r>
      <w:bookmarkEnd w:id="2257"/>
      <w:bookmarkEnd w:id="2258"/>
      <w:bookmarkEnd w:id="2259"/>
      <w:bookmarkEnd w:id="2260"/>
      <w:bookmarkEnd w:id="2261"/>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618831"/>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8" w:name="_Ref157791937"/>
      <w:bookmarkStart w:id="2269"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0" w:name="_Ref157791945"/>
      <w:bookmarkStart w:id="2271"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lastRenderedPageBreak/>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2" w:name="_Ref157791952"/>
      <w:bookmarkStart w:id="2273"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4" w:name="_Ref157791970"/>
      <w:bookmarkStart w:id="2275"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618832"/>
      <w:r w:rsidRPr="00F54804">
        <w:t xml:space="preserve">Type </w:t>
      </w:r>
      <w:r w:rsidR="0032050C">
        <w:t>s</w:t>
      </w:r>
      <w:r w:rsidRPr="00F54804">
        <w:t>pecification</w:t>
      </w:r>
      <w:bookmarkEnd w:id="2276"/>
      <w:bookmarkEnd w:id="2277"/>
      <w:bookmarkEnd w:id="2278"/>
      <w:bookmarkEnd w:id="2279"/>
      <w:bookmarkEnd w:id="2280"/>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1" w:name="_Ref157791981"/>
      <w:bookmarkStart w:id="2282"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618833"/>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3"/>
      <w:bookmarkEnd w:id="2294"/>
      <w:bookmarkEnd w:id="2295"/>
      <w:bookmarkEnd w:id="2296"/>
      <w:bookmarkEnd w:id="2297"/>
      <w:bookmarkEnd w:id="2298"/>
      <w:bookmarkEnd w:id="2299"/>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0" w:name="_Ref157791995"/>
      <w:bookmarkStart w:id="2301"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2" w:name="_Ref157792006"/>
      <w:bookmarkStart w:id="2303"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618834"/>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618835"/>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618836"/>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618837"/>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0"/>
      <w:bookmarkEnd w:id="2331"/>
      <w:bookmarkEnd w:id="2332"/>
      <w:bookmarkEnd w:id="2333"/>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5BBB8C61">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1"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4" w:name="_Toc76030609"/>
      <w:bookmarkStart w:id="2335" w:name="_Toc94530894"/>
      <w:bookmarkStart w:id="2336" w:name="_Toc159618930"/>
      <w:r>
        <w:t>Figure A.</w:t>
      </w:r>
      <w:bookmarkStart w:id="2337" w:name="Figure_A1"/>
      <w:r>
        <w:fldChar w:fldCharType="begin"/>
      </w:r>
      <w:r>
        <w:instrText xml:space="preserve"> SEQ Figure_A. \* ARABIC </w:instrText>
      </w:r>
      <w:r>
        <w:fldChar w:fldCharType="separate"/>
      </w:r>
      <w:r w:rsidR="0012574E">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2"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3"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8" w:name="_Toc76030610"/>
      <w:bookmarkStart w:id="2339" w:name="_Toc94530895"/>
      <w:bookmarkStart w:id="2340" w:name="_Toc159618931"/>
      <w:r>
        <w:t>Figure A.</w:t>
      </w:r>
      <w:bookmarkStart w:id="2341" w:name="Figure_A2"/>
      <w:r>
        <w:fldChar w:fldCharType="begin"/>
      </w:r>
      <w:r>
        <w:instrText xml:space="preserve"> SEQ Figure_A. \* ARABIC </w:instrText>
      </w:r>
      <w:r>
        <w:fldChar w:fldCharType="separate"/>
      </w:r>
      <w:r w:rsidR="0012574E">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8"/>
      <w:bookmarkEnd w:id="2339"/>
      <w:bookmarkEnd w:id="234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lastRenderedPageBreak/>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618839"/>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618840"/>
      <w:r w:rsidRPr="00F54804">
        <w:t>General principles</w:t>
      </w:r>
      <w:bookmarkEnd w:id="2350"/>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4">
                      <a:extLst>
                        <a:ext uri="{28A0092B-C50C-407E-A947-70E740481C1C}">
                          <a14:useLocalDpi xmlns:a14="http://schemas.microsoft.com/office/drawing/2010/main" val="0"/>
                        </a:ext>
                        <a:ext uri="{96DAC541-7B7A-43D3-8B79-37D633B846F1}">
                          <asvg:svgBlip xmlns:asvg="http://schemas.microsoft.com/office/drawing/2016/SVG/main" r:embed="rId205"/>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2" w:name="_Ref97730893"/>
      <w:bookmarkStart w:id="2353" w:name="_Ref97730874"/>
      <w:bookmarkStart w:id="2354" w:name="_Toc159618932"/>
      <w:r>
        <w:t>Figure B.</w:t>
      </w:r>
      <w:r>
        <w:fldChar w:fldCharType="begin"/>
      </w:r>
      <w:r>
        <w:instrText xml:space="preserve"> SEQ Figure_B. \* ARABIC </w:instrText>
      </w:r>
      <w:r>
        <w:fldChar w:fldCharType="separate"/>
      </w:r>
      <w:r w:rsidR="0012574E">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3"/>
      <w:bookmarkEnd w:id="2354"/>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6"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618842"/>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618843"/>
      <w:r w:rsidRPr="00BD52D7">
        <w:lastRenderedPageBreak/>
        <w:t>Bibliography</w:t>
      </w:r>
      <w:bookmarkEnd w:id="2308"/>
      <w:bookmarkEnd w:id="2309"/>
      <w:bookmarkEnd w:id="2310"/>
      <w:bookmarkEnd w:id="2311"/>
      <w:bookmarkEnd w:id="2359"/>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lastRenderedPageBreak/>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4071F6">
      <w:footerReference w:type="even" r:id="rId206"/>
      <w:footerReference w:type="default" r:id="rId20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455E0" w14:textId="77777777" w:rsidR="004071F6" w:rsidRDefault="004071F6">
      <w:pPr>
        <w:spacing w:after="0" w:line="240" w:lineRule="auto"/>
      </w:pPr>
      <w:r>
        <w:separator/>
      </w:r>
    </w:p>
  </w:endnote>
  <w:endnote w:type="continuationSeparator" w:id="0">
    <w:p w14:paraId="1B128543" w14:textId="77777777" w:rsidR="004071F6" w:rsidRDefault="004071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7070D" w14:textId="77777777" w:rsidR="004071F6" w:rsidRDefault="004071F6">
      <w:pPr>
        <w:spacing w:after="0" w:line="240" w:lineRule="auto"/>
      </w:pPr>
      <w:r>
        <w:separator/>
      </w:r>
    </w:p>
  </w:footnote>
  <w:footnote w:type="continuationSeparator" w:id="0">
    <w:p w14:paraId="3B793E24" w14:textId="77777777" w:rsidR="004071F6" w:rsidRDefault="004071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3C0D"/>
    <w:rsid w:val="000B56E6"/>
    <w:rsid w:val="000B5A61"/>
    <w:rsid w:val="000B6EDA"/>
    <w:rsid w:val="000B735A"/>
    <w:rsid w:val="000B744C"/>
    <w:rsid w:val="000C033F"/>
    <w:rsid w:val="000C04A9"/>
    <w:rsid w:val="000C120C"/>
    <w:rsid w:val="000C1BDE"/>
    <w:rsid w:val="000C2559"/>
    <w:rsid w:val="000C32FA"/>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381E"/>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4412"/>
    <w:rsid w:val="001E4607"/>
    <w:rsid w:val="001E635D"/>
    <w:rsid w:val="001E7BAC"/>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453D"/>
    <w:rsid w:val="002C4667"/>
    <w:rsid w:val="002C471C"/>
    <w:rsid w:val="002C5EBE"/>
    <w:rsid w:val="002C6087"/>
    <w:rsid w:val="002C7560"/>
    <w:rsid w:val="002C7FD0"/>
    <w:rsid w:val="002D061B"/>
    <w:rsid w:val="002D17E4"/>
    <w:rsid w:val="002D1BE5"/>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68C"/>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7278"/>
    <w:rsid w:val="00747831"/>
    <w:rsid w:val="0074793F"/>
    <w:rsid w:val="00750B1C"/>
    <w:rsid w:val="007526CE"/>
    <w:rsid w:val="00752856"/>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1E0"/>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574A1"/>
    <w:rsid w:val="00861029"/>
    <w:rsid w:val="00861D01"/>
    <w:rsid w:val="00862A06"/>
    <w:rsid w:val="00863A82"/>
    <w:rsid w:val="00864958"/>
    <w:rsid w:val="00864C94"/>
    <w:rsid w:val="00864D32"/>
    <w:rsid w:val="008657EE"/>
    <w:rsid w:val="008663C9"/>
    <w:rsid w:val="00866FBA"/>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3960"/>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6236"/>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896"/>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503B4"/>
    <w:rsid w:val="00D505F2"/>
    <w:rsid w:val="00D52126"/>
    <w:rsid w:val="00D52E08"/>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03C2"/>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38B"/>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2C0"/>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90.gif"/><Relationship Id="rId138" Type="http://schemas.openxmlformats.org/officeDocument/2006/relationships/image" Target="media/image107.svg"/><Relationship Id="rId159" Type="http://schemas.openxmlformats.org/officeDocument/2006/relationships/image" Target="media/image128.png"/><Relationship Id="rId170" Type="http://schemas.openxmlformats.org/officeDocument/2006/relationships/image" Target="media/image139.svg"/><Relationship Id="rId191" Type="http://schemas.openxmlformats.org/officeDocument/2006/relationships/image" Target="media/image160.png"/><Relationship Id="rId205" Type="http://schemas.openxmlformats.org/officeDocument/2006/relationships/image" Target="media/image174.svg"/><Relationship Id="rId16" Type="http://schemas.openxmlformats.org/officeDocument/2006/relationships/header" Target="header1.xml"/><Relationship Id="rId107" Type="http://schemas.openxmlformats.org/officeDocument/2006/relationships/hyperlink" Target="https://creativecommons.org/licenses/by-sa/3.0" TargetMode="External"/><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hyperlink" Target="https://en.wikipedia.org/wiki/Nut_(hardware)" TargetMode="External"/><Relationship Id="rId102" Type="http://schemas.openxmlformats.org/officeDocument/2006/relationships/image" Target="media/image73.png"/><Relationship Id="rId123" Type="http://schemas.openxmlformats.org/officeDocument/2006/relationships/image" Target="media/image92.png"/><Relationship Id="rId128" Type="http://schemas.openxmlformats.org/officeDocument/2006/relationships/image" Target="media/image97.png"/><Relationship Id="rId144" Type="http://schemas.openxmlformats.org/officeDocument/2006/relationships/image" Target="media/image113.svg"/><Relationship Id="rId149"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6.png"/><Relationship Id="rId160" Type="http://schemas.openxmlformats.org/officeDocument/2006/relationships/image" Target="media/image129.svg"/><Relationship Id="rId165" Type="http://schemas.openxmlformats.org/officeDocument/2006/relationships/image" Target="media/image134.png"/><Relationship Id="rId181" Type="http://schemas.openxmlformats.org/officeDocument/2006/relationships/image" Target="media/image150.png"/><Relationship Id="rId186" Type="http://schemas.openxmlformats.org/officeDocument/2006/relationships/image" Target="media/image155.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jpe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5.png"/><Relationship Id="rId85" Type="http://schemas.openxmlformats.org/officeDocument/2006/relationships/image" Target="media/image500.gif"/><Relationship Id="rId150" Type="http://schemas.openxmlformats.org/officeDocument/2006/relationships/image" Target="media/image119.svg"/><Relationship Id="rId155" Type="http://schemas.openxmlformats.org/officeDocument/2006/relationships/image" Target="media/image124.png"/><Relationship Id="rId171" Type="http://schemas.openxmlformats.org/officeDocument/2006/relationships/image" Target="media/image140.png"/><Relationship Id="rId176" Type="http://schemas.openxmlformats.org/officeDocument/2006/relationships/image" Target="media/image145.svg"/><Relationship Id="rId192" Type="http://schemas.openxmlformats.org/officeDocument/2006/relationships/image" Target="media/image161.png"/><Relationship Id="rId197" Type="http://schemas.openxmlformats.org/officeDocument/2006/relationships/image" Target="media/image166.png"/><Relationship Id="rId206" Type="http://schemas.openxmlformats.org/officeDocument/2006/relationships/footer" Target="footer3.xml"/><Relationship Id="rId201" Type="http://schemas.openxmlformats.org/officeDocument/2006/relationships/image" Target="media/image170.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4.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09.svg"/><Relationship Id="rId145" Type="http://schemas.openxmlformats.org/officeDocument/2006/relationships/image" Target="media/image114.png"/><Relationship Id="rId161" Type="http://schemas.openxmlformats.org/officeDocument/2006/relationships/image" Target="media/image130.png"/><Relationship Id="rId166" Type="http://schemas.openxmlformats.org/officeDocument/2006/relationships/image" Target="media/image135.svg"/><Relationship Id="rId182" Type="http://schemas.openxmlformats.org/officeDocument/2006/relationships/image" Target="media/image151.svg"/><Relationship Id="rId187"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3.jpeg"/><Relationship Id="rId119" Type="http://schemas.openxmlformats.org/officeDocument/2006/relationships/image" Target="media/image88.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57.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20.png"/><Relationship Id="rId156" Type="http://schemas.openxmlformats.org/officeDocument/2006/relationships/image" Target="media/image125.svg"/><Relationship Id="rId177" Type="http://schemas.openxmlformats.org/officeDocument/2006/relationships/image" Target="media/image146.png"/><Relationship Id="rId198" Type="http://schemas.openxmlformats.org/officeDocument/2006/relationships/image" Target="media/image167.png"/><Relationship Id="rId172" Type="http://schemas.openxmlformats.org/officeDocument/2006/relationships/image" Target="media/image141.svg"/><Relationship Id="rId193" Type="http://schemas.openxmlformats.org/officeDocument/2006/relationships/image" Target="media/image162.png"/><Relationship Id="rId202" Type="http://schemas.openxmlformats.org/officeDocument/2006/relationships/image" Target="media/image171.png"/><Relationship Id="rId207"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8.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image" Target="media/image115.svg"/><Relationship Id="rId167" Type="http://schemas.openxmlformats.org/officeDocument/2006/relationships/image" Target="media/image136.png"/><Relationship Id="rId188" Type="http://schemas.openxmlformats.org/officeDocument/2006/relationships/image" Target="media/image157.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3.png"/><Relationship Id="rId162" Type="http://schemas.openxmlformats.org/officeDocument/2006/relationships/image" Target="media/image131.svg"/><Relationship Id="rId183"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4.gif"/><Relationship Id="rId131" Type="http://schemas.openxmlformats.org/officeDocument/2006/relationships/image" Target="media/image100.png"/><Relationship Id="rId136" Type="http://schemas.openxmlformats.org/officeDocument/2006/relationships/image" Target="media/image105.svg"/><Relationship Id="rId157" Type="http://schemas.openxmlformats.org/officeDocument/2006/relationships/image" Target="media/image126.png"/><Relationship Id="rId178" Type="http://schemas.openxmlformats.org/officeDocument/2006/relationships/image" Target="media/image147.svg"/><Relationship Id="rId61" Type="http://schemas.openxmlformats.org/officeDocument/2006/relationships/image" Target="media/image37.png"/><Relationship Id="rId82" Type="http://schemas.openxmlformats.org/officeDocument/2006/relationships/hyperlink" Target="http://creativecommons.org/licenses/by-sa/3.0/" TargetMode="External"/><Relationship Id="rId152" Type="http://schemas.openxmlformats.org/officeDocument/2006/relationships/image" Target="media/image121.svg"/><Relationship Id="rId173" Type="http://schemas.openxmlformats.org/officeDocument/2006/relationships/image" Target="media/image142.png"/><Relationship Id="rId194" Type="http://schemas.openxmlformats.org/officeDocument/2006/relationships/image" Target="media/image163.png"/><Relationship Id="rId199" Type="http://schemas.openxmlformats.org/officeDocument/2006/relationships/image" Target="media/image168.jpeg"/><Relationship Id="rId203" Type="http://schemas.openxmlformats.org/officeDocument/2006/relationships/image" Target="media/image172.png"/><Relationship Id="rId208"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1.png"/><Relationship Id="rId105" Type="http://schemas.openxmlformats.org/officeDocument/2006/relationships/hyperlink" Target="https://upload.wikimedia.org/wikipedia/commons/0/03/Hairpin_clip.png" TargetMode="External"/><Relationship Id="rId126" Type="http://schemas.openxmlformats.org/officeDocument/2006/relationships/image" Target="media/image95.png"/><Relationship Id="rId147" Type="http://schemas.openxmlformats.org/officeDocument/2006/relationships/image" Target="media/image116.png"/><Relationship Id="rId168" Type="http://schemas.openxmlformats.org/officeDocument/2006/relationships/image" Target="media/image137.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0.png"/><Relationship Id="rId142" Type="http://schemas.openxmlformats.org/officeDocument/2006/relationships/image" Target="media/image111.svg"/><Relationship Id="rId163" Type="http://schemas.openxmlformats.org/officeDocument/2006/relationships/image" Target="media/image132.png"/><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customXml" Target="../customXml/item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7.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hyperlink" Target="https://creativecommons.org/licenses/by-sa/3.0" TargetMode="External"/><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sv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theme" Target="theme/theme1.xml"/><Relationship Id="rId190" Type="http://schemas.openxmlformats.org/officeDocument/2006/relationships/image" Target="media/image159.png"/><Relationship Id="rId204" Type="http://schemas.openxmlformats.org/officeDocument/2006/relationships/image" Target="media/image173.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6.png"/><Relationship Id="rId127"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7.svg"/><Relationship Id="rId164" Type="http://schemas.openxmlformats.org/officeDocument/2006/relationships/image" Target="media/image133.svg"/><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9.sv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3.sv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172</Pages>
  <Words>47036</Words>
  <Characters>296330</Characters>
  <Application>Microsoft Office Word</Application>
  <DocSecurity>0</DocSecurity>
  <Lines>2469</Lines>
  <Paragraphs>685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342681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257</cp:revision>
  <cp:lastPrinted>2024-02-24T01:12:00Z</cp:lastPrinted>
  <dcterms:created xsi:type="dcterms:W3CDTF">2024-02-13T19:21:00Z</dcterms:created>
  <dcterms:modified xsi:type="dcterms:W3CDTF">2024-03-08T17:24:00Z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