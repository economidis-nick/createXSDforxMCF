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F2AA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6B2F162"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 xml:space="preserve">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16995"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3A7CDB1D" w:rsidR="00FC68DB" w:rsidRPr="00F54804" w:rsidRDefault="00FC68DB" w:rsidP="00B202D2">
      <w:r w:rsidRPr="00F54804">
        <w:t>In this document, the special type</w:t>
      </w:r>
      <w:r w:rsidR="00F3142F">
        <w:t xml:space="preserve"> “</w:t>
      </w:r>
      <w:r w:rsidRPr="00F54804">
        <w:t>alphanumeric" 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 but also numbers</w:t>
      </w:r>
      <w:r w:rsidR="00F3142F">
        <w:t xml:space="preserve"> “</w:t>
      </w:r>
      <w:r w:rsidRPr="00F54804">
        <w:t>[0-9]" and other special characters like</w:t>
      </w:r>
      <w:r w:rsidR="00F3142F">
        <w:t xml:space="preserve"> “</w:t>
      </w:r>
      <w:r w:rsidRPr="00F54804">
        <w:t>[</w:t>
      </w:r>
      <w:proofErr w:type="gramStart"/>
      <w:r w:rsidRPr="00F54804">
        <w:t>-.$</w:t>
      </w:r>
      <w:proofErr w:type="gramEnd"/>
      <w:r w:rsidRPr="00F54804">
        <w:t>#±]" and more are used for labels. Sometimes, first character is restricted to</w:t>
      </w:r>
      <w:r w:rsidR="00F3142F">
        <w:t xml:space="preserve"> “</w:t>
      </w:r>
      <w:r w:rsidRPr="00F54804">
        <w:t>[A-Za-z]". Thus, it is difficult to give an exact definition for the type</w:t>
      </w:r>
      <w:r w:rsidR="00F3142F">
        <w:t xml:space="preserve"> “</w:t>
      </w:r>
      <w:r w:rsidRPr="00F54804">
        <w:t xml:space="preserve">alphanumeric" which would fit to the individual need. Fortunately, </w:t>
      </w:r>
      <w:r w:rsidR="002406D1">
        <w:t xml:space="preserve">when </w:t>
      </w:r>
      <w:r w:rsidRPr="00F54804">
        <w:t>using XML’s</w:t>
      </w:r>
      <w:r w:rsidR="00F3142F">
        <w:t xml:space="preserve"> “</w:t>
      </w:r>
      <w:r w:rsidRPr="00F54804">
        <w:t xml:space="preserve">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7E323DE3"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 xml:space="preserve">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4A59E8E"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 the</w:t>
      </w:r>
      <w:r w:rsidR="00F3142F">
        <w:t xml:space="preserve"> “</w:t>
      </w:r>
      <w:r w:rsidRPr="005C2D94">
        <w:t>correct</w:t>
      </w:r>
      <w:r w:rsidRPr="001E4607">
        <w:t xml:space="preserve">" part instance according to their respective </w:t>
      </w:r>
      <w:r w:rsidRPr="00BD52D7">
        <w:t xml:space="preserve">geometrical location. </w:t>
      </w:r>
    </w:p>
    <w:p w14:paraId="779BC03A" w14:textId="4D222DF6" w:rsidR="00FC68DB" w:rsidRPr="00F54804" w:rsidRDefault="00FC68DB" w:rsidP="00B202D2">
      <w:r w:rsidRPr="000A1B7B">
        <w:t>We assume that mirror parts have other part labels than their</w:t>
      </w:r>
      <w:r w:rsidR="00F3142F">
        <w:t xml:space="preserve"> “</w:t>
      </w:r>
      <w:r w:rsidRPr="00726144">
        <w:t>base</w:t>
      </w:r>
      <w:r w:rsidRPr="00F54804">
        <w:t xml:space="preserve">" parts. </w:t>
      </w:r>
    </w:p>
    <w:p w14:paraId="5B781E96" w14:textId="08EC14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 xml:space="preserve">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7C9C01DD"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 xml:space="preserve">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53ADFFC"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F980AF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419F7A85" w:rsidR="00FC68DB" w:rsidRPr="0007518D" w:rsidRDefault="00FC68DB" w:rsidP="00B202D2">
            <w:pPr>
              <w:rPr>
                <w:b w:val="0"/>
                <w:sz w:val="18"/>
                <w:szCs w:val="20"/>
              </w:rPr>
            </w:pPr>
            <w:r w:rsidRPr="0007518D">
              <w:rPr>
                <w:b w:val="0"/>
                <w:sz w:val="18"/>
                <w:szCs w:val="20"/>
              </w:rPr>
              <w:t>"mm",</w:t>
            </w:r>
            <w:r w:rsidR="00F3142F">
              <w:rPr>
                <w:b w:val="0"/>
                <w:sz w:val="18"/>
                <w:szCs w:val="20"/>
              </w:rPr>
              <w:t xml:space="preserve"> “</w:t>
            </w:r>
            <w:r w:rsidRPr="0007518D">
              <w:rPr>
                <w:b w:val="0"/>
                <w:sz w:val="18"/>
                <w:szCs w:val="20"/>
              </w:rPr>
              <w:t>m",</w:t>
            </w:r>
            <w:r w:rsidR="00F3142F">
              <w:rPr>
                <w:b w:val="0"/>
                <w:sz w:val="18"/>
                <w:szCs w:val="20"/>
              </w:rPr>
              <w:t xml:space="preserve"> “</w:t>
            </w:r>
            <w:r w:rsidRPr="0007518D">
              <w:rPr>
                <w:b w:val="0"/>
                <w:sz w:val="18"/>
                <w:szCs w:val="20"/>
              </w:rPr>
              <w:t>in",</w:t>
            </w:r>
            <w:r w:rsidR="00F3142F">
              <w:rPr>
                <w:b w:val="0"/>
                <w:sz w:val="18"/>
                <w:szCs w:val="20"/>
              </w:rPr>
              <w:t xml:space="preserve"> “</w:t>
            </w:r>
            <w:r w:rsidRPr="0007518D">
              <w:rPr>
                <w:b w:val="0"/>
                <w:sz w:val="18"/>
                <w:szCs w:val="20"/>
              </w:rPr>
              <w:t>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1D365F3B"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r w:rsidR="00F3142F">
              <w:rPr>
                <w:b w:val="0"/>
                <w:sz w:val="18"/>
                <w:szCs w:val="20"/>
              </w:rPr>
              <w:t xml:space="preserve"> “</w:t>
            </w:r>
            <w:r w:rsidRPr="0007518D">
              <w:rPr>
                <w:b w:val="0"/>
                <w:sz w:val="18"/>
                <w:szCs w:val="20"/>
              </w:rPr>
              <w:t>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2A0933EC" w:rsidR="00FC68DB" w:rsidRPr="0007518D" w:rsidRDefault="00FC68DB" w:rsidP="00B202D2">
            <w:pPr>
              <w:rPr>
                <w:b w:val="0"/>
                <w:sz w:val="18"/>
                <w:szCs w:val="20"/>
              </w:rPr>
            </w:pPr>
            <w:r w:rsidRPr="0007518D">
              <w:rPr>
                <w:b w:val="0"/>
                <w:sz w:val="18"/>
                <w:szCs w:val="20"/>
              </w:rPr>
              <w:t>"g",</w:t>
            </w:r>
            <w:r w:rsidR="00F3142F">
              <w:rPr>
                <w:b w:val="0"/>
                <w:sz w:val="18"/>
                <w:szCs w:val="20"/>
              </w:rPr>
              <w:t xml:space="preserve"> “</w:t>
            </w:r>
            <w:r w:rsidRPr="0007518D">
              <w:rPr>
                <w:b w:val="0"/>
                <w:sz w:val="18"/>
                <w:szCs w:val="20"/>
              </w:rPr>
              <w:t>kg",</w:t>
            </w:r>
            <w:r w:rsidR="00F3142F">
              <w:rPr>
                <w:b w:val="0"/>
                <w:sz w:val="18"/>
                <w:szCs w:val="20"/>
              </w:rPr>
              <w:t xml:space="preserve"> “</w:t>
            </w:r>
            <w:r w:rsidRPr="0007518D">
              <w:rPr>
                <w:b w:val="0"/>
                <w:sz w:val="18"/>
                <w:szCs w:val="20"/>
              </w:rPr>
              <w:t>t",</w:t>
            </w:r>
            <w:r w:rsidR="00F3142F">
              <w:rPr>
                <w:b w:val="0"/>
                <w:sz w:val="18"/>
                <w:szCs w:val="20"/>
              </w:rPr>
              <w:t xml:space="preserve"> “</w:t>
            </w:r>
            <w:r w:rsidRPr="0007518D">
              <w:rPr>
                <w:b w:val="0"/>
                <w:sz w:val="18"/>
                <w:szCs w:val="20"/>
              </w:rPr>
              <w:t>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A91902"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w:t>
            </w:r>
            <w:r w:rsidR="00F3142F">
              <w:rPr>
                <w:b w:val="0"/>
                <w:sz w:val="18"/>
                <w:szCs w:val="20"/>
              </w:rPr>
              <w:t xml:space="preserve"> “</w:t>
            </w:r>
            <w:r w:rsidRPr="0007518D">
              <w:rPr>
                <w:b w:val="0"/>
                <w:sz w:val="18"/>
                <w:szCs w:val="20"/>
              </w:rPr>
              <w:t>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960AAE6" w:rsidR="00FC68DB" w:rsidRPr="0007518D" w:rsidRDefault="00FC68DB" w:rsidP="00B202D2">
            <w:pPr>
              <w:keepNext/>
              <w:rPr>
                <w:b w:val="0"/>
                <w:sz w:val="18"/>
                <w:szCs w:val="20"/>
              </w:rPr>
            </w:pPr>
            <w:r w:rsidRPr="0007518D">
              <w:rPr>
                <w:b w:val="0"/>
                <w:sz w:val="18"/>
                <w:szCs w:val="20"/>
              </w:rPr>
              <w:t>"s",</w:t>
            </w:r>
            <w:r w:rsidR="00F3142F">
              <w:rPr>
                <w:b w:val="0"/>
                <w:sz w:val="18"/>
                <w:szCs w:val="20"/>
              </w:rPr>
              <w:t xml:space="preserve"> “</w:t>
            </w:r>
            <w:r w:rsidRPr="0007518D">
              <w:rPr>
                <w:b w:val="0"/>
                <w:sz w:val="18"/>
                <w:szCs w:val="20"/>
              </w:rPr>
              <w:t>min",</w:t>
            </w:r>
            <w:r w:rsidR="00F3142F">
              <w:rPr>
                <w:b w:val="0"/>
                <w:sz w:val="18"/>
                <w:szCs w:val="20"/>
              </w:rPr>
              <w:t xml:space="preserve"> “</w:t>
            </w:r>
            <w:r w:rsidRPr="0007518D">
              <w:rPr>
                <w:b w:val="0"/>
                <w:sz w:val="18"/>
                <w:szCs w:val="20"/>
              </w:rPr>
              <w:t>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3E429292" w:rsidR="00FC68DB" w:rsidRPr="0007518D" w:rsidRDefault="00FC68DB" w:rsidP="00B202D2">
            <w:pPr>
              <w:keepNext/>
              <w:rPr>
                <w:b w:val="0"/>
                <w:sz w:val="18"/>
                <w:szCs w:val="20"/>
              </w:rPr>
            </w:pPr>
            <w:r w:rsidRPr="0007518D">
              <w:rPr>
                <w:b w:val="0"/>
                <w:sz w:val="18"/>
                <w:szCs w:val="20"/>
              </w:rPr>
              <w:t>"rad/s",</w:t>
            </w:r>
            <w:r w:rsidR="00F3142F">
              <w:rPr>
                <w:b w:val="0"/>
                <w:sz w:val="18"/>
                <w:szCs w:val="20"/>
              </w:rPr>
              <w:t xml:space="preserve"> “</w:t>
            </w:r>
            <w:r w:rsidRPr="0007518D">
              <w:rPr>
                <w:b w:val="0"/>
                <w:sz w:val="18"/>
                <w:szCs w:val="20"/>
              </w:rPr>
              <w:t>Hz",</w:t>
            </w:r>
            <w:r w:rsidR="00F3142F">
              <w:rPr>
                <w:b w:val="0"/>
                <w:sz w:val="18"/>
                <w:szCs w:val="20"/>
              </w:rPr>
              <w:t xml:space="preserve"> “</w:t>
            </w:r>
            <w:r w:rsidRPr="0007518D">
              <w:rPr>
                <w:b w:val="0"/>
                <w:sz w:val="18"/>
                <w:szCs w:val="20"/>
              </w:rPr>
              <w:t>kHz",</w:t>
            </w:r>
            <w:r w:rsidR="00F3142F">
              <w:rPr>
                <w:b w:val="0"/>
                <w:sz w:val="18"/>
                <w:szCs w:val="20"/>
              </w:rPr>
              <w:t xml:space="preserve"> “</w:t>
            </w:r>
            <w:r w:rsidRPr="0007518D">
              <w:rPr>
                <w:b w:val="0"/>
                <w:sz w:val="18"/>
                <w:szCs w:val="20"/>
              </w:rPr>
              <w:t>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14823CE5"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 xml:space="preserve">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D961CCD"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 xml:space="preserve">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399CA078"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 xml:space="preserve">label" </w:t>
      </w:r>
      <w:r w:rsidR="00FC68DB" w:rsidRPr="00063B94">
        <w:t>and</w:t>
      </w:r>
      <w:r w:rsidR="00F3142F">
        <w:t xml:space="preserve"> “</w:t>
      </w:r>
      <w:proofErr w:type="spellStart"/>
      <w:r w:rsidR="00FC68DB" w:rsidRPr="001E4607">
        <w:t>pid</w:t>
      </w:r>
      <w:proofErr w:type="spellEnd"/>
      <w:r w:rsidR="00FC68DB" w:rsidRPr="00BD52D7">
        <w:t>" or</w:t>
      </w:r>
      <w:r w:rsidR="00F3142F">
        <w:t xml:space="preserve"> “</w:t>
      </w:r>
      <w:r w:rsidR="00FC68DB" w:rsidRPr="00BD52D7">
        <w:t>label"</w:t>
      </w:r>
      <w:r w:rsidR="00FC68DB" w:rsidRPr="001668D7">
        <w:t xml:space="preserve"> </w:t>
      </w:r>
      <w:r w:rsidR="00FC68DB" w:rsidRPr="00063B94">
        <w:t>and</w:t>
      </w:r>
      <w:r w:rsidR="00F3142F">
        <w:t xml:space="preserve"> “</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43178264"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C2FD47B"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31DEA85D"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Pr="00E733DE">
        <w:t xml:space="preserve"> (1) and</w:t>
      </w:r>
      <w:r w:rsidR="00F3142F">
        <w:t xml:space="preserve">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4C53DE0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bookmarkStart w:id="487"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bookmarkEnd w:id="487"/>
      <w:r w:rsidR="006E4184">
        <w:t xml:space="preserve"> </w:t>
      </w:r>
    </w:p>
    <w:p w14:paraId="46209363" w14:textId="5E11C13B" w:rsidR="00EE0CF2" w:rsidRPr="00BF5C18" w:rsidRDefault="00EE0CF2" w:rsidP="0013175B">
      <w:pPr>
        <w:pStyle w:val="berschrift3"/>
      </w:pPr>
      <w:bookmarkStart w:id="488" w:name="_Toc155344845"/>
      <w:r>
        <w:t>General</w:t>
      </w:r>
      <w:bookmarkEnd w:id="488"/>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9" w:name="_Toc440038866"/>
      <w:bookmarkStart w:id="490" w:name="_Toc3556966"/>
      <w:bookmarkStart w:id="491" w:name="_Toc34747216"/>
      <w:bookmarkStart w:id="492" w:name="_Toc77102031"/>
      <w:bookmarkStart w:id="49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9"/>
      <w:bookmarkEnd w:id="490"/>
      <w:bookmarkEnd w:id="491"/>
      <w:bookmarkEnd w:id="492"/>
      <w:bookmarkEnd w:id="493"/>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4" w:name="_Toc440038867"/>
      <w:bookmarkStart w:id="495" w:name="_Toc3556967"/>
      <w:bookmarkStart w:id="496" w:name="_Toc34747217"/>
      <w:bookmarkStart w:id="497" w:name="_Toc77102032"/>
      <w:bookmarkStart w:id="49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4"/>
      <w:bookmarkEnd w:id="495"/>
      <w:bookmarkEnd w:id="496"/>
      <w:bookmarkEnd w:id="497"/>
      <w:bookmarkEnd w:id="498"/>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9" w:name="_Toc440038868"/>
      <w:bookmarkStart w:id="500" w:name="_Toc3556968"/>
      <w:bookmarkStart w:id="501" w:name="_Toc34747218"/>
      <w:bookmarkStart w:id="502" w:name="_Toc77102033"/>
      <w:bookmarkStart w:id="50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9"/>
      <w:bookmarkEnd w:id="500"/>
      <w:bookmarkEnd w:id="501"/>
      <w:bookmarkEnd w:id="502"/>
      <w:bookmarkEnd w:id="503"/>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4" w:name="_Toc3556969"/>
      <w:bookmarkStart w:id="505" w:name="_Toc34747219"/>
      <w:bookmarkStart w:id="506" w:name="_Toc77102034"/>
      <w:bookmarkStart w:id="507" w:name="_Toc155344849"/>
      <w:r w:rsidRPr="00F54804">
        <w:t>0D connections</w:t>
      </w:r>
      <w:bookmarkEnd w:id="504"/>
      <w:bookmarkEnd w:id="505"/>
      <w:bookmarkEnd w:id="506"/>
      <w:bookmarkEnd w:id="507"/>
    </w:p>
    <w:p w14:paraId="7BFE46E1" w14:textId="69D293BE" w:rsidR="00FC68DB" w:rsidRPr="005C2D94" w:rsidRDefault="00FC68DB" w:rsidP="00B202D2">
      <w:pPr>
        <w:pStyle w:val="berschrift2"/>
      </w:pPr>
      <w:bookmarkStart w:id="508" w:name="_Toc413359578"/>
      <w:bookmarkStart w:id="509" w:name="_Toc3556970"/>
      <w:bookmarkStart w:id="510" w:name="_Toc34747220"/>
      <w:bookmarkStart w:id="511" w:name="_Toc77102035"/>
      <w:bookmarkStart w:id="512" w:name="_Toc155344850"/>
      <w:r w:rsidRPr="005C2D94">
        <w:t>Generic Definitions</w:t>
      </w:r>
      <w:bookmarkEnd w:id="508"/>
      <w:bookmarkEnd w:id="509"/>
      <w:bookmarkEnd w:id="510"/>
      <w:bookmarkEnd w:id="511"/>
      <w:bookmarkEnd w:id="512"/>
      <w:r w:rsidR="006E4184">
        <w:t xml:space="preserve"> </w:t>
      </w:r>
    </w:p>
    <w:p w14:paraId="64F211EF" w14:textId="3D181317" w:rsidR="00FC68DB" w:rsidRDefault="00FC68DB" w:rsidP="00B202D2">
      <w:pPr>
        <w:pStyle w:val="berschrift3"/>
      </w:pPr>
      <w:bookmarkStart w:id="513" w:name="_Toc413359579"/>
      <w:bookmarkStart w:id="514" w:name="_Ref428958711"/>
      <w:bookmarkStart w:id="515" w:name="_Toc3556971"/>
      <w:bookmarkStart w:id="516" w:name="_Toc34747221"/>
      <w:bookmarkStart w:id="517" w:name="_Toc77102036"/>
      <w:bookmarkStart w:id="518" w:name="_Toc155344851"/>
      <w:bookmarkStart w:id="519" w:name="_Ref157018204"/>
      <w:r w:rsidRPr="001E4607">
        <w:t>Identification</w:t>
      </w:r>
      <w:bookmarkEnd w:id="513"/>
      <w:bookmarkEnd w:id="514"/>
      <w:bookmarkEnd w:id="515"/>
      <w:bookmarkEnd w:id="516"/>
      <w:bookmarkEnd w:id="517"/>
      <w:bookmarkEnd w:id="518"/>
      <w:bookmarkEnd w:id="519"/>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0" w:name="_Ref156247934"/>
      <w:bookmarkStart w:id="521"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0"/>
      <w:r w:rsidRPr="00CC3DCA">
        <w:t xml:space="preserve"> — Attributes of element </w:t>
      </w:r>
      <w:r w:rsidRPr="00CC3DCA">
        <w:rPr>
          <w:rFonts w:ascii="Courier New" w:hAnsi="Courier New" w:cs="Courier New"/>
        </w:rPr>
        <w:t>&lt;connection_0d/&gt;</w:t>
      </w:r>
      <w:bookmarkEnd w:id="5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109D1955" w:rsidR="00FC68DB" w:rsidRPr="00CC3DCA" w:rsidRDefault="00FC68DB" w:rsidP="0013175B">
      <w:pPr>
        <w:pStyle w:val="berschrift4"/>
      </w:pPr>
      <w:r w:rsidRPr="00CC3DCA">
        <w:t>Attribute</w:t>
      </w:r>
      <w:r w:rsidR="00F3142F">
        <w:t xml:space="preserve"> “</w:t>
      </w:r>
      <w:r w:rsidRPr="00CC3DCA">
        <w:t>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82D4113"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2" w:name="_Ref414563154"/>
      <w:bookmarkStart w:id="523" w:name="_Toc3556972"/>
      <w:bookmarkStart w:id="524" w:name="_Toc34747222"/>
      <w:bookmarkStart w:id="525" w:name="_Toc77102037"/>
      <w:bookmarkStart w:id="526" w:name="_Toc155344852"/>
      <w:r w:rsidRPr="00CC3DCA">
        <w:t>Location</w:t>
      </w:r>
      <w:bookmarkEnd w:id="522"/>
      <w:bookmarkEnd w:id="523"/>
      <w:bookmarkEnd w:id="524"/>
      <w:bookmarkEnd w:id="525"/>
      <w:bookmarkEnd w:id="526"/>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7" w:name="_Ref156247921"/>
      <w:bookmarkStart w:id="528"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7"/>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155344853"/>
      <w:bookmarkEnd w:id="529"/>
      <w:bookmarkEnd w:id="530"/>
      <w:bookmarkEnd w:id="531"/>
      <w:bookmarkEnd w:id="532"/>
      <w:bookmarkEnd w:id="533"/>
      <w:bookmarkEnd w:id="534"/>
      <w:r w:rsidRPr="00CC3DCA">
        <w:lastRenderedPageBreak/>
        <w:t>Direction</w:t>
      </w:r>
      <w:bookmarkEnd w:id="535"/>
      <w:bookmarkEnd w:id="536"/>
      <w:bookmarkEnd w:id="537"/>
      <w:bookmarkEnd w:id="538"/>
      <w:bookmarkEnd w:id="539"/>
      <w:bookmarkEnd w:id="540"/>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1" w:name="_Ref156247899"/>
      <w:bookmarkStart w:id="542"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1"/>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3" w:name="_Toc428279361"/>
      <w:bookmarkStart w:id="544" w:name="_Toc428456098"/>
      <w:bookmarkStart w:id="545" w:name="_Toc3556974"/>
      <w:bookmarkStart w:id="546" w:name="_Toc34747224"/>
      <w:bookmarkStart w:id="547" w:name="_Toc77102039"/>
      <w:bookmarkStart w:id="548" w:name="_Toc155344854"/>
      <w:bookmarkEnd w:id="543"/>
      <w:bookmarkEnd w:id="544"/>
      <w:r w:rsidRPr="00F54804">
        <w:lastRenderedPageBreak/>
        <w:t>Type Specification</w:t>
      </w:r>
      <w:bookmarkEnd w:id="545"/>
      <w:bookmarkEnd w:id="546"/>
      <w:bookmarkEnd w:id="547"/>
      <w:bookmarkEnd w:id="548"/>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9" w:name="_Ref157019120"/>
      <w:bookmarkStart w:id="550"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1" w:name="_Ref428355238"/>
      <w:bookmarkStart w:id="552" w:name="_Toc3556975"/>
      <w:bookmarkStart w:id="553" w:name="_Toc34747225"/>
      <w:bookmarkStart w:id="554" w:name="_Toc77102040"/>
      <w:bookmarkStart w:id="555" w:name="_Toc155344855"/>
      <w:r w:rsidRPr="00F54804">
        <w:t>Spot Welds</w:t>
      </w:r>
      <w:bookmarkEnd w:id="551"/>
      <w:bookmarkEnd w:id="552"/>
      <w:bookmarkEnd w:id="553"/>
      <w:bookmarkEnd w:id="554"/>
      <w:bookmarkEnd w:id="555"/>
    </w:p>
    <w:p w14:paraId="3ABA096B" w14:textId="7C229DB9" w:rsidR="00B70DBA" w:rsidRPr="00BF5C18" w:rsidRDefault="00DC655D" w:rsidP="0013175B">
      <w:pPr>
        <w:pStyle w:val="berschrift3"/>
      </w:pPr>
      <w:bookmarkStart w:id="556" w:name="_Toc155344856"/>
      <w:r>
        <w:t>General</w:t>
      </w:r>
      <w:bookmarkEnd w:id="556"/>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7" w:name="_Ref157019563"/>
      <w:bookmarkStart w:id="558"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9" w:name="_Ref156247973"/>
      <w:bookmarkStart w:id="560"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9"/>
      <w:r>
        <w:t xml:space="preserve"> —</w:t>
      </w:r>
      <w:r w:rsidRPr="00F54804">
        <w:t xml:space="preserve"> Attributes of element</w:t>
      </w:r>
      <w:r w:rsidR="00204153">
        <w:t xml:space="preserve"> </w:t>
      </w:r>
      <w:r w:rsidRPr="005C2D94">
        <w:rPr>
          <w:rFonts w:ascii="Courier New" w:hAnsi="Courier New" w:cs="Courier New"/>
        </w:rPr>
        <w:t>&lt;spotweld/&gt;</w:t>
      </w:r>
      <w:bookmarkEnd w:id="56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7885F56A" w:rsidR="00FC68DB" w:rsidRPr="005C2D94" w:rsidRDefault="00B70DBA" w:rsidP="00A76BFE">
      <w:pPr>
        <w:pStyle w:val="berschrift3"/>
        <w:spacing w:before="120"/>
      </w:pPr>
      <w:bookmarkStart w:id="561" w:name="_Toc101426589"/>
      <w:bookmarkStart w:id="562" w:name="_Toc101427771"/>
      <w:bookmarkStart w:id="563" w:name="_Toc101428138"/>
      <w:bookmarkStart w:id="564" w:name="_Toc101453151"/>
      <w:bookmarkStart w:id="565" w:name="_Toc155344857"/>
      <w:bookmarkEnd w:id="561"/>
      <w:bookmarkEnd w:id="562"/>
      <w:bookmarkEnd w:id="563"/>
      <w:bookmarkEnd w:id="564"/>
      <w:r>
        <w:t>A</w:t>
      </w:r>
      <w:r w:rsidR="00FC68DB" w:rsidRPr="00035CE2">
        <w:t>ttribute</w:t>
      </w:r>
      <w:r w:rsidR="00F3142F">
        <w:t xml:space="preserve"> “</w:t>
      </w:r>
      <w:r w:rsidR="00FC68DB" w:rsidRPr="0013175B">
        <w:t>diameter</w:t>
      </w:r>
      <w:r w:rsidR="00FC68DB" w:rsidRPr="00F54804">
        <w:t>"</w:t>
      </w:r>
      <w:bookmarkEnd w:id="56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10E7475E" w:rsidR="00FC68DB" w:rsidRPr="00F54804" w:rsidRDefault="00FC68DB" w:rsidP="0013175B">
      <w:pPr>
        <w:pStyle w:val="berschrift3"/>
      </w:pPr>
      <w:bookmarkStart w:id="566" w:name="_Toc155344858"/>
      <w:r w:rsidRPr="000A1B7B">
        <w:t>Attribute</w:t>
      </w:r>
      <w:r w:rsidR="00F3142F">
        <w:t xml:space="preserve"> “</w:t>
      </w:r>
      <w:r w:rsidRPr="00726144">
        <w:t>technology</w:t>
      </w:r>
      <w:r w:rsidRPr="00F54804">
        <w:t>"</w:t>
      </w:r>
      <w:bookmarkEnd w:id="56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7" w:name="_Ref156248020"/>
      <w:bookmarkStart w:id="568"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7"/>
      <w:r w:rsidR="00055698">
        <w:t xml:space="preserve"> —</w:t>
      </w:r>
      <w:r w:rsidR="00055698" w:rsidRPr="00F54804">
        <w:t xml:space="preserve"> </w:t>
      </w:r>
      <w:r w:rsidRPr="00F54804">
        <w:t xml:space="preserve">Nested elements of element </w:t>
      </w:r>
      <w:r w:rsidRPr="00204153">
        <w:rPr>
          <w:rStyle w:val="CodeCharacter"/>
        </w:rPr>
        <w:t>&lt;spotweld/&gt;</w:t>
      </w:r>
      <w:bookmarkEnd w:id="5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9" w:name="_Toc3556976"/>
      <w:bookmarkStart w:id="570" w:name="_Toc34747226"/>
      <w:bookmarkStart w:id="571" w:name="_Toc77102041"/>
      <w:bookmarkStart w:id="572" w:name="_Toc155344859"/>
      <w:r w:rsidRPr="00F54804">
        <w:t>Robscans</w:t>
      </w:r>
      <w:bookmarkEnd w:id="569"/>
      <w:bookmarkEnd w:id="570"/>
      <w:bookmarkEnd w:id="571"/>
      <w:bookmarkEnd w:id="572"/>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3" w:name="_Ref401160011"/>
      <w:bookmarkStart w:id="574" w:name="_Toc413359628"/>
      <w:bookmarkStart w:id="575" w:name="_Toc3557087"/>
      <w:bookmarkStart w:id="576" w:name="_Toc34747338"/>
      <w:bookmarkStart w:id="577" w:name="_Toc76030529"/>
      <w:bookmarkStart w:id="578" w:name="_Toc94530815"/>
      <w:bookmarkStart w:id="579" w:name="_Toc101428214"/>
      <w:bookmarkStart w:id="580"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3"/>
      <w:r w:rsidR="0019077F">
        <w:t xml:space="preserve"> —</w:t>
      </w:r>
      <w:r w:rsidRPr="00F54804">
        <w:t xml:space="preserve"> Robscans with D</w:t>
      </w:r>
      <w:r w:rsidRPr="005C2D94">
        <w:t>ifferent Rotation A</w:t>
      </w:r>
      <w:r w:rsidRPr="001E4607">
        <w:t>ngles; T</w:t>
      </w:r>
      <w:r w:rsidRPr="00BD52D7">
        <w:t>wo of them Mirrored</w:t>
      </w:r>
      <w:bookmarkEnd w:id="574"/>
      <w:bookmarkEnd w:id="575"/>
      <w:bookmarkEnd w:id="576"/>
      <w:bookmarkEnd w:id="577"/>
      <w:bookmarkEnd w:id="578"/>
      <w:bookmarkEnd w:id="579"/>
      <w:bookmarkEnd w:id="58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4E3C6C97"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 of the Robscan</w:t>
      </w:r>
      <w:r>
        <w:t>. T</w:t>
      </w:r>
      <w:r w:rsidR="00E13FF4">
        <w:t>herefore,</w:t>
      </w:r>
      <w:r w:rsidR="00FC68DB" w:rsidRPr="00F54804">
        <w:t xml:space="preserve"> χMCF definition shall contain some</w:t>
      </w:r>
      <w:r w:rsidR="00F3142F">
        <w:t xml:space="preserve"> “</w:t>
      </w:r>
      <w:r w:rsidR="00FC68DB" w:rsidRPr="00F54804">
        <w:t>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32155C86"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 Possible values of attribute</w:t>
      </w:r>
      <w:r w:rsidR="00F3142F">
        <w:t xml:space="preserve"> “</w:t>
      </w:r>
      <w:r w:rsidRPr="00F54804">
        <w:t xml:space="preserve">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1" w:name="_Ref156246891"/>
      <w:bookmarkStart w:id="582"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1"/>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3" w:name="_Ref156246898"/>
      <w:bookmarkStart w:id="584"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3"/>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5"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5"/>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6" w:name="_Ref156246907"/>
      <w:bookmarkStart w:id="587"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6"/>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8" w:name="_Toc428279365"/>
      <w:bookmarkStart w:id="589" w:name="_Toc428456102"/>
      <w:bookmarkStart w:id="590" w:name="_Toc428537065"/>
      <w:bookmarkStart w:id="591" w:name="_Toc428969384"/>
      <w:bookmarkStart w:id="592" w:name="_Toc429052775"/>
      <w:bookmarkStart w:id="593" w:name="_Toc413359585"/>
      <w:bookmarkStart w:id="594" w:name="_Toc3556977"/>
      <w:bookmarkStart w:id="595" w:name="_Toc34747227"/>
      <w:bookmarkStart w:id="596" w:name="_Toc77102042"/>
      <w:bookmarkStart w:id="597" w:name="_Toc155344860"/>
      <w:bookmarkEnd w:id="588"/>
      <w:bookmarkEnd w:id="589"/>
      <w:bookmarkEnd w:id="590"/>
      <w:bookmarkEnd w:id="591"/>
      <w:bookmarkEnd w:id="592"/>
      <w:r w:rsidRPr="00F54804">
        <w:t>Rivets</w:t>
      </w:r>
      <w:bookmarkEnd w:id="593"/>
      <w:bookmarkEnd w:id="594"/>
      <w:bookmarkEnd w:id="595"/>
      <w:bookmarkEnd w:id="596"/>
      <w:bookmarkEnd w:id="597"/>
      <w:r w:rsidR="0078119D">
        <w:t xml:space="preserve"> </w:t>
      </w:r>
    </w:p>
    <w:p w14:paraId="5D925720" w14:textId="4BADEFC9" w:rsidR="00BD3FB0" w:rsidRPr="00BF5C18" w:rsidRDefault="00DC655D" w:rsidP="0013175B">
      <w:pPr>
        <w:pStyle w:val="berschrift3"/>
      </w:pPr>
      <w:bookmarkStart w:id="598" w:name="_Toc155344861"/>
      <w:r>
        <w:t>General</w:t>
      </w:r>
      <w:bookmarkEnd w:id="598"/>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9" w:name="_Ref156248052"/>
      <w:bookmarkStart w:id="600"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9"/>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0"/>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1" w:name="_Ref156248060"/>
      <w:bookmarkStart w:id="602"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1"/>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3" w:name="_Ref157111838"/>
      <w:bookmarkStart w:id="604" w:name="_Toc3557088"/>
      <w:bookmarkStart w:id="605" w:name="_Toc34747339"/>
      <w:bookmarkStart w:id="606" w:name="_Toc76030530"/>
      <w:bookmarkStart w:id="607" w:name="_Toc94530816"/>
      <w:bookmarkStart w:id="608" w:name="_Toc101428215"/>
      <w:bookmarkStart w:id="609"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3"/>
      <w:r w:rsidR="0019077F">
        <w:t xml:space="preserve"> —</w:t>
      </w:r>
      <w:r w:rsidRPr="00F54804">
        <w:t xml:space="preserve"> Rivet head types</w:t>
      </w:r>
      <w:bookmarkEnd w:id="604"/>
      <w:bookmarkEnd w:id="605"/>
      <w:bookmarkEnd w:id="606"/>
      <w:bookmarkEnd w:id="607"/>
      <w:r w:rsidR="00D65EAA" w:rsidRPr="00F54804">
        <w:t xml:space="preserve"> (Dome, Large Flange, Countersunk)</w:t>
      </w:r>
      <w:bookmarkEnd w:id="608"/>
      <w:bookmarkEnd w:id="609"/>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254C63E3"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F3142F">
        <w:t xml:space="preserve"> “</w:t>
      </w:r>
      <w:r w:rsidRPr="00F54804">
        <w:t>countersunk" or</w:t>
      </w:r>
      <w:r w:rsidR="00F3142F">
        <w:t xml:space="preserve">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0" w:name="_Ref156248096"/>
      <w:bookmarkStart w:id="611"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0"/>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34747228"/>
      <w:bookmarkStart w:id="620" w:name="_Toc77102043"/>
      <w:bookmarkStart w:id="621" w:name="_Toc155344862"/>
      <w:bookmarkEnd w:id="612"/>
      <w:bookmarkEnd w:id="613"/>
      <w:bookmarkEnd w:id="614"/>
      <w:bookmarkEnd w:id="615"/>
      <w:bookmarkEnd w:id="616"/>
      <w:r w:rsidRPr="00F54804">
        <w:t>Blind</w:t>
      </w:r>
      <w:r w:rsidRPr="005C2D94">
        <w:t xml:space="preserve"> Rivets</w:t>
      </w:r>
      <w:bookmarkEnd w:id="617"/>
      <w:bookmarkEnd w:id="618"/>
      <w:bookmarkEnd w:id="619"/>
      <w:bookmarkEnd w:id="620"/>
      <w:bookmarkEnd w:id="62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2" w:name="_Ref156248119"/>
      <w:bookmarkStart w:id="623"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2"/>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3"/>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4" w:name="_Ref101266761"/>
      <w:bookmarkStart w:id="625" w:name="_Toc3557089"/>
      <w:bookmarkStart w:id="626" w:name="_Toc34747340"/>
      <w:bookmarkStart w:id="627" w:name="_Toc76030531"/>
      <w:bookmarkStart w:id="628" w:name="_Toc94530817"/>
      <w:bookmarkStart w:id="629" w:name="_Toc101428216"/>
      <w:bookmarkStart w:id="630"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4"/>
      <w:r w:rsidR="0019077F">
        <w:t xml:space="preserve"> —</w:t>
      </w:r>
      <w:r w:rsidRPr="00F54804">
        <w:t xml:space="preserve"> </w:t>
      </w:r>
      <w:bookmarkEnd w:id="625"/>
      <w:bookmarkEnd w:id="626"/>
      <w:bookmarkEnd w:id="627"/>
      <w:bookmarkEnd w:id="628"/>
      <w:r w:rsidR="0049275F" w:rsidRPr="00F54804">
        <w:t>Blind rivet – key attributes</w:t>
      </w:r>
      <w:bookmarkEnd w:id="629"/>
      <w:bookmarkEnd w:id="630"/>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1" w:name="_Ref156730085"/>
      <w:bookmarkStart w:id="632" w:name="_Toc3557090"/>
      <w:bookmarkStart w:id="633" w:name="_Toc34747341"/>
      <w:bookmarkStart w:id="634" w:name="_Toc76030532"/>
      <w:bookmarkStart w:id="635" w:name="_Toc94530818"/>
      <w:bookmarkStart w:id="636" w:name="_Ref101266714"/>
      <w:bookmarkStart w:id="637" w:name="_Toc101428217"/>
      <w:bookmarkStart w:id="638"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1"/>
      <w:r w:rsidR="0019077F">
        <w:t xml:space="preserve"> —</w:t>
      </w:r>
      <w:r w:rsidRPr="00F54804">
        <w:t xml:space="preserve"> </w:t>
      </w:r>
      <w:bookmarkEnd w:id="632"/>
      <w:bookmarkEnd w:id="633"/>
      <w:bookmarkEnd w:id="634"/>
      <w:bookmarkEnd w:id="635"/>
      <w:r w:rsidR="00C04088" w:rsidRPr="00F54804">
        <w:t>Assembly Recommendations for Blind Rivets</w:t>
      </w:r>
      <w:bookmarkEnd w:id="636"/>
      <w:bookmarkEnd w:id="637"/>
      <w:bookmarkEnd w:id="63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9" w:name="_Toc428279369"/>
      <w:bookmarkStart w:id="640" w:name="_Toc428965611"/>
      <w:bookmarkStart w:id="641" w:name="_Toc413359587"/>
      <w:bookmarkStart w:id="642" w:name="_Toc3556979"/>
      <w:bookmarkStart w:id="643" w:name="_Toc34747229"/>
      <w:bookmarkStart w:id="644" w:name="_Toc77102044"/>
      <w:bookmarkStart w:id="645" w:name="_Toc155344863"/>
      <w:bookmarkEnd w:id="639"/>
      <w:bookmarkEnd w:id="640"/>
      <w:r w:rsidRPr="00F54804">
        <w:t>Self-Piercing Rivets</w:t>
      </w:r>
      <w:bookmarkEnd w:id="641"/>
      <w:bookmarkEnd w:id="642"/>
      <w:bookmarkEnd w:id="643"/>
      <w:bookmarkEnd w:id="644"/>
      <w:bookmarkEnd w:id="645"/>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6" w:name="_Ref156730560"/>
      <w:bookmarkStart w:id="647" w:name="_Toc413359629"/>
      <w:bookmarkStart w:id="648" w:name="_Toc3557092"/>
      <w:bookmarkStart w:id="649" w:name="_Toc34747343"/>
      <w:bookmarkStart w:id="650" w:name="_Toc76030534"/>
      <w:bookmarkStart w:id="651" w:name="_Toc94530820"/>
      <w:bookmarkStart w:id="652" w:name="_Toc101428218"/>
      <w:bookmarkStart w:id="653"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7"/>
      <w:bookmarkEnd w:id="648"/>
      <w:bookmarkEnd w:id="649"/>
      <w:bookmarkEnd w:id="650"/>
      <w:bookmarkEnd w:id="651"/>
      <w:r w:rsidR="001F0AF7" w:rsidRPr="00BD52D7">
        <w:t xml:space="preserve"> </w:t>
      </w:r>
      <w:r w:rsidR="0027129A">
        <w:t>and</w:t>
      </w:r>
      <w:r w:rsidR="001F0AF7" w:rsidRPr="00BD52D7">
        <w:t xml:space="preserve"> riveting machine</w:t>
      </w:r>
      <w:bookmarkEnd w:id="652"/>
      <w:bookmarkEnd w:id="65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4" w:name="_Ref156248134"/>
      <w:bookmarkStart w:id="655"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6D9D468" w:rsidR="00FC68DB" w:rsidRPr="00F54804" w:rsidRDefault="00FC68DB" w:rsidP="008C0262">
      <w:pPr>
        <w:autoSpaceDE w:val="0"/>
        <w:autoSpaceDN w:val="0"/>
        <w:adjustRightInd w:val="0"/>
      </w:pPr>
      <w:r w:rsidRPr="00F54804">
        <w:t>General defaults for attributes are: 0 for numeric values,</w:t>
      </w:r>
      <w:r w:rsidR="00F3142F">
        <w:t xml:space="preserve"> “</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6" w:name="_Toc428456108"/>
      <w:bookmarkStart w:id="657" w:name="_Toc428537071"/>
      <w:bookmarkStart w:id="658" w:name="_Toc428969390"/>
      <w:bookmarkStart w:id="659" w:name="_Toc429052781"/>
      <w:bookmarkStart w:id="660" w:name="_Toc428279372"/>
      <w:bookmarkStart w:id="661" w:name="_Toc428456109"/>
      <w:bookmarkStart w:id="662" w:name="_Toc428537072"/>
      <w:bookmarkStart w:id="663" w:name="_Toc428969391"/>
      <w:bookmarkStart w:id="664" w:name="_Toc429052782"/>
      <w:bookmarkStart w:id="665" w:name="_Toc428279374"/>
      <w:bookmarkStart w:id="666" w:name="_Toc428456111"/>
      <w:bookmarkStart w:id="667" w:name="_Toc428537074"/>
      <w:bookmarkStart w:id="668" w:name="_Toc428969393"/>
      <w:bookmarkStart w:id="669" w:name="_Toc429052784"/>
      <w:bookmarkStart w:id="670" w:name="_Toc428279378"/>
      <w:bookmarkStart w:id="671" w:name="_Toc428456115"/>
      <w:bookmarkStart w:id="672" w:name="_Toc428537078"/>
      <w:bookmarkStart w:id="673" w:name="_Toc428969397"/>
      <w:bookmarkStart w:id="674" w:name="_Toc429052788"/>
      <w:bookmarkStart w:id="675" w:name="_Toc428279380"/>
      <w:bookmarkStart w:id="676" w:name="_Toc428456117"/>
      <w:bookmarkStart w:id="677" w:name="_Toc428537080"/>
      <w:bookmarkStart w:id="678" w:name="_Toc428969399"/>
      <w:bookmarkStart w:id="679" w:name="_Toc429052790"/>
      <w:bookmarkStart w:id="680" w:name="_Toc428279387"/>
      <w:bookmarkStart w:id="681" w:name="_Toc428456124"/>
      <w:bookmarkStart w:id="682" w:name="_Toc428537087"/>
      <w:bookmarkStart w:id="683" w:name="_Toc428969406"/>
      <w:bookmarkStart w:id="684" w:name="_Toc429052797"/>
      <w:bookmarkStart w:id="685" w:name="_Toc428279388"/>
      <w:bookmarkStart w:id="686" w:name="_Toc428456125"/>
      <w:bookmarkStart w:id="687" w:name="_Toc428537088"/>
      <w:bookmarkStart w:id="688" w:name="_Toc428969407"/>
      <w:bookmarkStart w:id="689" w:name="_Toc429052798"/>
      <w:bookmarkStart w:id="690" w:name="_Toc428279389"/>
      <w:bookmarkStart w:id="691" w:name="_Toc428456126"/>
      <w:bookmarkStart w:id="692" w:name="_Toc428537089"/>
      <w:bookmarkStart w:id="693" w:name="_Toc428969408"/>
      <w:bookmarkStart w:id="694" w:name="_Toc429052799"/>
      <w:bookmarkStart w:id="695" w:name="_Toc413359588"/>
      <w:bookmarkStart w:id="696" w:name="_Toc3556980"/>
      <w:bookmarkStart w:id="697" w:name="_Toc34747230"/>
      <w:bookmarkStart w:id="698" w:name="_Toc77102045"/>
      <w:bookmarkStart w:id="699" w:name="_Toc15534486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F54804">
        <w:t>Solid</w:t>
      </w:r>
      <w:r w:rsidRPr="005C2D94">
        <w:t xml:space="preserve"> Rivets</w:t>
      </w:r>
      <w:bookmarkEnd w:id="695"/>
      <w:bookmarkEnd w:id="696"/>
      <w:bookmarkEnd w:id="697"/>
      <w:bookmarkEnd w:id="698"/>
      <w:bookmarkEnd w:id="69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0" w:name="_Ref157108334"/>
      <w:bookmarkStart w:id="701" w:name="_Toc101428219"/>
      <w:bookmarkStart w:id="702"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0"/>
      <w:r w:rsidR="0019077F">
        <w:t xml:space="preserve"> —</w:t>
      </w:r>
      <w:r w:rsidRPr="00F54804">
        <w:t xml:space="preserve"> Pictures of characteristic rivet types before and after </w:t>
      </w:r>
      <w:bookmarkEnd w:id="701"/>
      <w:r w:rsidR="00C744D4" w:rsidRPr="00F54804">
        <w:t>mounting.</w:t>
      </w:r>
      <w:bookmarkEnd w:id="702"/>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3" w:name="_Ref3565285"/>
      <w:bookmarkStart w:id="704" w:name="_Toc3557094"/>
      <w:bookmarkStart w:id="705" w:name="_Toc34747345"/>
      <w:bookmarkStart w:id="706" w:name="_Toc76030536"/>
      <w:bookmarkStart w:id="707" w:name="_Toc94530822"/>
      <w:bookmarkStart w:id="708" w:name="_Toc101428220"/>
      <w:bookmarkStart w:id="709"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4"/>
      <w:bookmarkEnd w:id="705"/>
      <w:bookmarkEnd w:id="706"/>
      <w:bookmarkEnd w:id="707"/>
      <w:bookmarkEnd w:id="708"/>
      <w:bookmarkEnd w:id="70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0" w:name="_Ref156248161"/>
      <w:bookmarkStart w:id="711"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0"/>
      <w:r>
        <w:t xml:space="preserve"> —</w:t>
      </w:r>
      <w:r w:rsidRPr="00F54804">
        <w:t xml:space="preserve"> Attributes of element </w:t>
      </w:r>
      <w:r w:rsidRPr="005C2D94">
        <w:rPr>
          <w:rFonts w:ascii="Courier New" w:hAnsi="Courier New" w:cs="Courier New"/>
        </w:rPr>
        <w:t>&lt;solid/&gt;</w:t>
      </w:r>
      <w:bookmarkEnd w:id="71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2" w:name="_Ref157109323"/>
      <w:bookmarkStart w:id="713" w:name="_Toc3557095"/>
      <w:bookmarkStart w:id="714" w:name="_Toc34747346"/>
      <w:bookmarkStart w:id="715" w:name="_Toc76030537"/>
      <w:bookmarkStart w:id="716" w:name="_Toc94530823"/>
      <w:bookmarkStart w:id="717" w:name="_Toc101428221"/>
      <w:bookmarkStart w:id="718"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2"/>
      <w:r w:rsidR="0019077F">
        <w:t xml:space="preserve"> —</w:t>
      </w:r>
      <w:r w:rsidRPr="00F54804">
        <w:t xml:space="preserve"> </w:t>
      </w:r>
      <w:bookmarkEnd w:id="713"/>
      <w:bookmarkEnd w:id="714"/>
      <w:bookmarkEnd w:id="715"/>
      <w:bookmarkEnd w:id="716"/>
      <w:r w:rsidR="00A2134E" w:rsidRPr="005C2D94">
        <w:t>Relation of working thickness (T1+T2) to max and min values of grip</w:t>
      </w:r>
      <w:bookmarkEnd w:id="717"/>
      <w:bookmarkEnd w:id="718"/>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34747231"/>
      <w:bookmarkStart w:id="727" w:name="_Toc77102046"/>
      <w:bookmarkStart w:id="728" w:name="_Toc155344865"/>
      <w:bookmarkEnd w:id="719"/>
      <w:bookmarkEnd w:id="720"/>
      <w:bookmarkEnd w:id="721"/>
      <w:bookmarkEnd w:id="722"/>
      <w:bookmarkEnd w:id="723"/>
      <w:r w:rsidRPr="00F54804">
        <w:t>Swop Rivets</w:t>
      </w:r>
      <w:bookmarkEnd w:id="724"/>
      <w:bookmarkEnd w:id="725"/>
      <w:bookmarkEnd w:id="726"/>
      <w:bookmarkEnd w:id="727"/>
      <w:bookmarkEnd w:id="728"/>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9" w:name="_Toc3557096"/>
      <w:bookmarkStart w:id="730" w:name="_Toc34747347"/>
      <w:bookmarkStart w:id="731" w:name="_Toc76030538"/>
      <w:bookmarkStart w:id="732"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3" w:name="_Ref157195089"/>
      <w:bookmarkStart w:id="734" w:name="_Toc101428222"/>
      <w:bookmarkStart w:id="735"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3"/>
      <w:r w:rsidR="0019077F">
        <w:t xml:space="preserve"> —</w:t>
      </w:r>
      <w:r w:rsidRPr="00F54804">
        <w:t xml:space="preserve"> Cross section of a SWOP Rivet</w:t>
      </w:r>
      <w:bookmarkEnd w:id="729"/>
      <w:bookmarkEnd w:id="730"/>
      <w:bookmarkEnd w:id="731"/>
      <w:bookmarkEnd w:id="732"/>
      <w:bookmarkEnd w:id="734"/>
      <w:bookmarkEnd w:id="735"/>
    </w:p>
    <w:p w14:paraId="5770294C" w14:textId="09071726" w:rsidR="00FC68DB" w:rsidRPr="00F54804" w:rsidRDefault="00FC68DB" w:rsidP="006A7907">
      <w:commentRangeStart w:id="736"/>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6"/>
      <w:r w:rsidR="00A33574">
        <w:rPr>
          <w:rStyle w:val="Kommentarzeichen"/>
          <w:rFonts w:ascii="Calibri" w:eastAsia="Times New Roman" w:hAnsi="Calibri"/>
          <w:lang w:val="en-US" w:eastAsia="x-none"/>
        </w:rPr>
        <w:commentReference w:id="736"/>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7" w:name="_Ref156248183"/>
      <w:bookmarkStart w:id="738"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7"/>
      <w:r>
        <w:t xml:space="preserve"> —</w:t>
      </w:r>
      <w:r w:rsidRPr="00F54804">
        <w:t xml:space="preserve"> Attributes of element </w:t>
      </w:r>
      <w:r w:rsidRPr="00204153">
        <w:rPr>
          <w:rStyle w:val="CodeCharacter"/>
        </w:rPr>
        <w:t>&lt;swop/&gt;</w:t>
      </w:r>
      <w:bookmarkEnd w:id="73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9" w:name="_Toc77102047"/>
      <w:bookmarkStart w:id="740" w:name="_Toc155344866"/>
      <w:r w:rsidRPr="005C2D94">
        <w:t>Clinch Rivet Studs</w:t>
      </w:r>
      <w:bookmarkEnd w:id="739"/>
      <w:bookmarkEnd w:id="740"/>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1" w:name="_Ref157196087"/>
      <w:bookmarkStart w:id="742" w:name="_Toc76030540"/>
      <w:bookmarkStart w:id="743" w:name="_Toc94530826"/>
      <w:bookmarkStart w:id="744" w:name="_Toc101428223"/>
      <w:bookmarkStart w:id="745"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2"/>
      <w:bookmarkEnd w:id="743"/>
      <w:bookmarkEnd w:id="744"/>
      <w:bookmarkEnd w:id="74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6" w:name="_Ref156248224"/>
      <w:bookmarkStart w:id="747"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6"/>
      <w:r>
        <w:t xml:space="preserve"> —</w:t>
      </w:r>
      <w:r w:rsidRPr="00F54804">
        <w:t xml:space="preserve"> Attributes of element </w:t>
      </w:r>
      <w:r w:rsidRPr="00204153">
        <w:rPr>
          <w:rStyle w:val="CodeCharacter"/>
        </w:rPr>
        <w:t>&lt;clinch_rivet_stud/&gt;</w:t>
      </w:r>
      <w:bookmarkEnd w:id="7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8" w:name="_Toc428456130"/>
      <w:bookmarkStart w:id="749" w:name="_Toc428537093"/>
      <w:bookmarkStart w:id="750" w:name="_Toc428969412"/>
      <w:bookmarkStart w:id="751" w:name="_Toc429052803"/>
      <w:bookmarkStart w:id="752" w:name="_Toc413359590"/>
      <w:bookmarkStart w:id="753" w:name="_Toc3556982"/>
      <w:bookmarkStart w:id="754" w:name="_Toc34747232"/>
      <w:bookmarkStart w:id="755" w:name="_Toc77102048"/>
      <w:bookmarkStart w:id="756" w:name="_Toc155344867"/>
      <w:bookmarkEnd w:id="748"/>
      <w:bookmarkEnd w:id="749"/>
      <w:bookmarkEnd w:id="750"/>
      <w:bookmarkEnd w:id="751"/>
      <w:r w:rsidRPr="00F54804">
        <w:t>Threaded Connections: Bolts and</w:t>
      </w:r>
      <w:r w:rsidRPr="005C2D94">
        <w:t xml:space="preserve"> Screws</w:t>
      </w:r>
      <w:bookmarkEnd w:id="752"/>
      <w:bookmarkEnd w:id="753"/>
      <w:bookmarkEnd w:id="754"/>
      <w:bookmarkEnd w:id="755"/>
      <w:bookmarkEnd w:id="756"/>
    </w:p>
    <w:p w14:paraId="4CF9BB2A" w14:textId="77777777" w:rsidR="00FC68DB" w:rsidRPr="005C2D94" w:rsidRDefault="00FC68DB" w:rsidP="00B202D2">
      <w:pPr>
        <w:pStyle w:val="berschrift3"/>
      </w:pPr>
      <w:bookmarkStart w:id="757" w:name="_Toc413359591"/>
      <w:bookmarkStart w:id="758" w:name="_Toc3556983"/>
      <w:bookmarkStart w:id="759" w:name="_Toc34747233"/>
      <w:bookmarkStart w:id="760" w:name="_Toc77102049"/>
      <w:bookmarkStart w:id="761" w:name="_Toc155344868"/>
      <w:r w:rsidRPr="005C2D94">
        <w:t>Introduction</w:t>
      </w:r>
      <w:bookmarkEnd w:id="757"/>
      <w:bookmarkEnd w:id="758"/>
      <w:bookmarkEnd w:id="759"/>
      <w:bookmarkEnd w:id="760"/>
      <w:bookmarkEnd w:id="761"/>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2" w:name="_Ref157196538"/>
      <w:bookmarkStart w:id="763" w:name="_Toc413359630"/>
      <w:bookmarkStart w:id="764" w:name="_Toc3557097"/>
      <w:bookmarkStart w:id="765" w:name="_Toc34747348"/>
      <w:bookmarkStart w:id="766" w:name="_Toc76030541"/>
      <w:bookmarkStart w:id="767" w:name="_Toc94530827"/>
      <w:bookmarkStart w:id="768" w:name="_Toc101428224"/>
      <w:bookmarkStart w:id="769"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2"/>
      <w:r w:rsidR="0019077F" w:rsidRPr="00B76259">
        <w:t xml:space="preserve"> —</w:t>
      </w:r>
      <w:r w:rsidRPr="00B76259">
        <w:t xml:space="preserve"> Bolts and Screws</w:t>
      </w:r>
      <w:bookmarkEnd w:id="763"/>
      <w:bookmarkEnd w:id="764"/>
      <w:bookmarkEnd w:id="765"/>
      <w:bookmarkEnd w:id="766"/>
      <w:bookmarkEnd w:id="767"/>
      <w:bookmarkEnd w:id="768"/>
      <w:bookmarkEnd w:id="769"/>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0" w:name="_Ref401160020"/>
      <w:bookmarkStart w:id="771" w:name="_Toc413359631"/>
      <w:bookmarkStart w:id="772" w:name="_Toc3557098"/>
      <w:bookmarkStart w:id="773" w:name="_Toc34747349"/>
      <w:bookmarkStart w:id="774" w:name="_Toc76030542"/>
      <w:bookmarkStart w:id="775" w:name="_Toc94530828"/>
      <w:bookmarkStart w:id="776" w:name="_Toc101428225"/>
      <w:bookmarkStart w:id="777"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0"/>
      <w:r w:rsidR="0019077F" w:rsidRPr="00B76259">
        <w:t xml:space="preserve"> —</w:t>
      </w:r>
      <w:r w:rsidRPr="00B76259">
        <w:t xml:space="preserve"> Different Screw Forms</w:t>
      </w:r>
      <w:bookmarkEnd w:id="771"/>
      <w:bookmarkEnd w:id="772"/>
      <w:bookmarkEnd w:id="773"/>
      <w:bookmarkEnd w:id="774"/>
      <w:bookmarkEnd w:id="775"/>
      <w:bookmarkEnd w:id="776"/>
      <w:bookmarkEnd w:id="777"/>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8" w:name="_Ref401160136"/>
      <w:bookmarkStart w:id="779" w:name="_Toc413359632"/>
      <w:bookmarkStart w:id="780" w:name="_Ref428364733"/>
      <w:bookmarkStart w:id="781" w:name="_Ref428531136"/>
      <w:bookmarkStart w:id="782" w:name="_Toc3557099"/>
      <w:bookmarkStart w:id="783" w:name="_Toc34747350"/>
      <w:bookmarkStart w:id="784" w:name="_Toc76030543"/>
      <w:bookmarkStart w:id="785" w:name="_Toc94530829"/>
      <w:bookmarkStart w:id="786" w:name="_Toc101428226"/>
    </w:p>
    <w:p w14:paraId="4E762D4E" w14:textId="4F6CA156" w:rsidR="000D0168" w:rsidRDefault="00FC68DB" w:rsidP="000D0168">
      <w:pPr>
        <w:pStyle w:val="Beschriftung"/>
      </w:pPr>
      <w:bookmarkStart w:id="787" w:name="_Ref156932811"/>
      <w:bookmarkStart w:id="788"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8"/>
      <w:bookmarkEnd w:id="787"/>
      <w:r w:rsidR="0019077F">
        <w:t xml:space="preserve"> —</w:t>
      </w:r>
      <w:r w:rsidRPr="00F54804">
        <w:t xml:space="preserve"> Definition of </w:t>
      </w:r>
      <w:r w:rsidRPr="005C2D94">
        <w:t xml:space="preserve">Length and Head </w:t>
      </w:r>
      <w:r w:rsidRPr="001E4607">
        <w:t>S</w:t>
      </w:r>
      <w:r w:rsidRPr="00BD52D7">
        <w:t>izes</w:t>
      </w:r>
      <w:bookmarkEnd w:id="779"/>
      <w:bookmarkEnd w:id="780"/>
      <w:bookmarkEnd w:id="781"/>
      <w:bookmarkEnd w:id="782"/>
      <w:bookmarkEnd w:id="783"/>
      <w:bookmarkEnd w:id="784"/>
      <w:bookmarkEnd w:id="785"/>
      <w:bookmarkEnd w:id="786"/>
      <w:bookmarkEnd w:id="788"/>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9" w:name="_Ref413315993"/>
      <w:bookmarkStart w:id="790" w:name="_Toc413359633"/>
      <w:bookmarkStart w:id="791" w:name="_Toc3557100"/>
      <w:bookmarkStart w:id="792" w:name="_Toc34747351"/>
      <w:bookmarkStart w:id="793" w:name="_Toc76030544"/>
      <w:bookmarkStart w:id="794" w:name="_Toc94530830"/>
      <w:bookmarkStart w:id="795" w:name="_Toc101428227"/>
      <w:bookmarkStart w:id="796"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9"/>
      <w:r w:rsidR="0019077F">
        <w:t xml:space="preserve"> —</w:t>
      </w:r>
      <w:r w:rsidRPr="00F54804">
        <w:t xml:space="preserve"> Definition of lead,</w:t>
      </w:r>
      <w:r w:rsidRPr="005C2D94">
        <w:t xml:space="preserve"> pitch and starts of a thread</w:t>
      </w:r>
      <w:bookmarkEnd w:id="790"/>
      <w:bookmarkEnd w:id="791"/>
      <w:bookmarkEnd w:id="792"/>
      <w:bookmarkEnd w:id="793"/>
      <w:bookmarkEnd w:id="794"/>
      <w:bookmarkEnd w:id="795"/>
      <w:bookmarkEnd w:id="796"/>
      <w:r w:rsidRPr="005C2D94">
        <w:t xml:space="preserve"> </w:t>
      </w:r>
    </w:p>
    <w:p w14:paraId="67175DE4" w14:textId="6E8276B7" w:rsidR="00FC68DB" w:rsidRPr="00BD52D7" w:rsidRDefault="00FC68DB" w:rsidP="00B202D2">
      <w:pPr>
        <w:pStyle w:val="berschrift3"/>
      </w:pPr>
      <w:bookmarkStart w:id="797" w:name="_Toc428279395"/>
      <w:bookmarkStart w:id="798" w:name="_Toc428456133"/>
      <w:bookmarkStart w:id="799" w:name="_Toc428537096"/>
      <w:bookmarkStart w:id="800" w:name="_Toc428969415"/>
      <w:bookmarkStart w:id="801" w:name="_Toc429052806"/>
      <w:bookmarkStart w:id="802" w:name="_Toc3556984"/>
      <w:bookmarkStart w:id="803" w:name="_Ref3566661"/>
      <w:bookmarkStart w:id="804" w:name="_Ref4272362"/>
      <w:bookmarkStart w:id="805" w:name="_Toc34747234"/>
      <w:bookmarkStart w:id="806" w:name="_Toc77102050"/>
      <w:bookmarkStart w:id="807" w:name="_Toc155344869"/>
      <w:bookmarkEnd w:id="797"/>
      <w:bookmarkEnd w:id="798"/>
      <w:bookmarkEnd w:id="799"/>
      <w:bookmarkEnd w:id="800"/>
      <w:bookmarkEnd w:id="801"/>
      <w:r w:rsidRPr="005C2D94">
        <w:t>Contacts and F</w:t>
      </w:r>
      <w:r w:rsidRPr="001E4607">
        <w:t>riction</w:t>
      </w:r>
      <w:bookmarkEnd w:id="802"/>
      <w:bookmarkEnd w:id="803"/>
      <w:bookmarkEnd w:id="804"/>
      <w:bookmarkEnd w:id="805"/>
      <w:bookmarkEnd w:id="806"/>
      <w:bookmarkEnd w:id="80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35"/>
      <w:r w:rsidRPr="00FE01AC">
        <w:rPr>
          <w:rFonts w:cs="Calibri"/>
          <w:lang w:eastAsia="en-GB"/>
        </w:rPr>
        <w:t>washer (if there is one) and first connected part, or else</w:t>
      </w:r>
      <w:r w:rsidR="00FE01AC">
        <w:rPr>
          <w:rFonts w:cs="Calibri"/>
          <w:lang w:eastAsia="en-GB"/>
        </w:rPr>
        <w:t>,</w:t>
      </w:r>
      <w:bookmarkEnd w:id="808"/>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82"/>
      <w:r w:rsidRPr="00FE01AC">
        <w:rPr>
          <w:rFonts w:cs="Calibri"/>
          <w:lang w:eastAsia="en-GB"/>
        </w:rPr>
        <w:t xml:space="preserve">washer (if there is one) and nut, </w:t>
      </w:r>
      <w:bookmarkEnd w:id="809"/>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0"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1" w:name="_Toc428279398"/>
      <w:bookmarkStart w:id="812" w:name="_Toc428456136"/>
      <w:bookmarkStart w:id="813" w:name="_Toc428537099"/>
      <w:bookmarkStart w:id="814" w:name="_Toc428969418"/>
      <w:bookmarkStart w:id="815" w:name="_Toc429052809"/>
      <w:bookmarkStart w:id="816" w:name="_Toc428279400"/>
      <w:bookmarkStart w:id="817" w:name="_Toc428456138"/>
      <w:bookmarkStart w:id="818" w:name="_Toc428537101"/>
      <w:bookmarkStart w:id="819" w:name="_Toc428969420"/>
      <w:bookmarkStart w:id="820" w:name="_Toc429052811"/>
      <w:bookmarkStart w:id="821" w:name="_Toc428279401"/>
      <w:bookmarkStart w:id="822" w:name="_Toc428456139"/>
      <w:bookmarkStart w:id="823" w:name="_Toc428537102"/>
      <w:bookmarkStart w:id="824" w:name="_Toc428969421"/>
      <w:bookmarkStart w:id="825" w:name="_Toc429052812"/>
      <w:bookmarkStart w:id="826" w:name="_Toc428279402"/>
      <w:bookmarkStart w:id="827" w:name="_Toc428456140"/>
      <w:bookmarkStart w:id="828" w:name="_Toc428537103"/>
      <w:bookmarkStart w:id="829" w:name="_Toc428969422"/>
      <w:bookmarkStart w:id="830" w:name="_Toc429052813"/>
      <w:bookmarkStart w:id="831" w:name="_Toc428279403"/>
      <w:bookmarkStart w:id="832" w:name="_Toc428456141"/>
      <w:bookmarkStart w:id="833" w:name="_Toc428537104"/>
      <w:bookmarkStart w:id="834" w:name="_Toc428969423"/>
      <w:bookmarkStart w:id="835" w:name="_Toc429052814"/>
      <w:bookmarkStart w:id="836" w:name="_Toc428279404"/>
      <w:bookmarkStart w:id="837" w:name="_Toc428456142"/>
      <w:bookmarkStart w:id="838" w:name="_Toc428537105"/>
      <w:bookmarkStart w:id="839" w:name="_Toc428969424"/>
      <w:bookmarkStart w:id="840" w:name="_Toc429052815"/>
      <w:bookmarkStart w:id="841" w:name="_Toc428279405"/>
      <w:bookmarkStart w:id="842" w:name="_Toc428456143"/>
      <w:bookmarkStart w:id="843" w:name="_Toc428537106"/>
      <w:bookmarkStart w:id="844" w:name="_Toc428969425"/>
      <w:bookmarkStart w:id="845" w:name="_Toc429052816"/>
      <w:bookmarkStart w:id="846" w:name="_Toc428279406"/>
      <w:bookmarkStart w:id="847" w:name="_Toc428456144"/>
      <w:bookmarkStart w:id="848" w:name="_Toc428537107"/>
      <w:bookmarkStart w:id="849" w:name="_Toc428969426"/>
      <w:bookmarkStart w:id="850" w:name="_Toc429052817"/>
      <w:bookmarkStart w:id="851" w:name="_Toc428279408"/>
      <w:bookmarkStart w:id="852" w:name="_Toc428456146"/>
      <w:bookmarkStart w:id="853" w:name="_Toc428537109"/>
      <w:bookmarkStart w:id="854" w:name="_Toc428969428"/>
      <w:bookmarkStart w:id="855" w:name="_Toc429052819"/>
      <w:bookmarkStart w:id="856" w:name="_Toc428279409"/>
      <w:bookmarkStart w:id="857" w:name="_Toc428456147"/>
      <w:bookmarkStart w:id="858" w:name="_Toc428537110"/>
      <w:bookmarkStart w:id="859" w:name="_Toc428969429"/>
      <w:bookmarkStart w:id="860" w:name="_Toc429052820"/>
      <w:bookmarkStart w:id="861" w:name="_Toc428279410"/>
      <w:bookmarkStart w:id="862" w:name="_Toc428456148"/>
      <w:bookmarkStart w:id="863" w:name="_Toc428537111"/>
      <w:bookmarkStart w:id="864" w:name="_Toc428969430"/>
      <w:bookmarkStart w:id="865" w:name="_Toc429052821"/>
      <w:bookmarkStart w:id="866" w:name="_Toc428279411"/>
      <w:bookmarkStart w:id="867" w:name="_Toc428456149"/>
      <w:bookmarkStart w:id="868" w:name="_Toc428537112"/>
      <w:bookmarkStart w:id="869" w:name="_Toc428969431"/>
      <w:bookmarkStart w:id="870" w:name="_Toc429052822"/>
      <w:bookmarkStart w:id="871" w:name="_Toc428279413"/>
      <w:bookmarkStart w:id="872" w:name="_Toc428456151"/>
      <w:bookmarkStart w:id="873" w:name="_Toc428537114"/>
      <w:bookmarkStart w:id="874" w:name="_Toc428969433"/>
      <w:bookmarkStart w:id="875" w:name="_Toc429052824"/>
      <w:bookmarkStart w:id="876" w:name="_Toc428279414"/>
      <w:bookmarkStart w:id="877" w:name="_Toc428456152"/>
      <w:bookmarkStart w:id="878" w:name="_Toc428537115"/>
      <w:bookmarkStart w:id="879" w:name="_Toc428969434"/>
      <w:bookmarkStart w:id="880" w:name="_Toc429052825"/>
      <w:bookmarkStart w:id="881" w:name="_Toc428279416"/>
      <w:bookmarkStart w:id="882" w:name="_Toc428456154"/>
      <w:bookmarkStart w:id="883" w:name="_Toc428537117"/>
      <w:bookmarkStart w:id="884" w:name="_Toc428969436"/>
      <w:bookmarkStart w:id="885" w:name="_Toc429052827"/>
      <w:bookmarkStart w:id="886" w:name="_Toc428279417"/>
      <w:bookmarkStart w:id="887" w:name="_Toc428456155"/>
      <w:bookmarkStart w:id="888" w:name="_Toc428537118"/>
      <w:bookmarkStart w:id="889" w:name="_Toc428969437"/>
      <w:bookmarkStart w:id="890" w:name="_Toc429052828"/>
      <w:bookmarkStart w:id="891" w:name="_Toc428279419"/>
      <w:bookmarkStart w:id="892" w:name="_Toc428456157"/>
      <w:bookmarkStart w:id="893" w:name="_Toc428537120"/>
      <w:bookmarkStart w:id="894" w:name="_Toc428969439"/>
      <w:bookmarkStart w:id="895" w:name="_Toc429052830"/>
      <w:bookmarkStart w:id="896" w:name="_Toc428279421"/>
      <w:bookmarkStart w:id="897" w:name="_Toc428456159"/>
      <w:bookmarkStart w:id="898" w:name="_Toc428537122"/>
      <w:bookmarkStart w:id="899" w:name="_Toc428969441"/>
      <w:bookmarkStart w:id="900" w:name="_Toc429052832"/>
      <w:bookmarkStart w:id="901" w:name="_Toc428279422"/>
      <w:bookmarkStart w:id="902" w:name="_Toc428456160"/>
      <w:bookmarkStart w:id="903" w:name="_Toc428537123"/>
      <w:bookmarkStart w:id="904" w:name="_Toc428969442"/>
      <w:bookmarkStart w:id="905" w:name="_Toc429052833"/>
      <w:bookmarkStart w:id="906" w:name="_Toc428279423"/>
      <w:bookmarkStart w:id="907" w:name="_Toc428456161"/>
      <w:bookmarkStart w:id="908" w:name="_Toc428537124"/>
      <w:bookmarkStart w:id="909" w:name="_Toc428969443"/>
      <w:bookmarkStart w:id="910" w:name="_Toc429052834"/>
      <w:bookmarkStart w:id="911" w:name="_Toc428279424"/>
      <w:bookmarkStart w:id="912" w:name="_Toc428456162"/>
      <w:bookmarkStart w:id="913" w:name="_Toc428537125"/>
      <w:bookmarkStart w:id="914" w:name="_Toc428969444"/>
      <w:bookmarkStart w:id="915" w:name="_Toc429052835"/>
      <w:bookmarkStart w:id="916" w:name="_Toc428279426"/>
      <w:bookmarkStart w:id="917" w:name="_Toc428456164"/>
      <w:bookmarkStart w:id="918" w:name="_Toc428537127"/>
      <w:bookmarkStart w:id="919" w:name="_Toc428969446"/>
      <w:bookmarkStart w:id="920" w:name="_Toc429052837"/>
      <w:bookmarkStart w:id="921" w:name="_Toc428279427"/>
      <w:bookmarkStart w:id="922" w:name="_Toc428456165"/>
      <w:bookmarkStart w:id="923" w:name="_Toc428537128"/>
      <w:bookmarkStart w:id="924" w:name="_Toc428969447"/>
      <w:bookmarkStart w:id="925" w:name="_Toc429052838"/>
      <w:bookmarkStart w:id="926" w:name="_Toc428279431"/>
      <w:bookmarkStart w:id="927" w:name="_Toc428456169"/>
      <w:bookmarkStart w:id="928" w:name="_Toc428537132"/>
      <w:bookmarkStart w:id="929" w:name="_Toc428969451"/>
      <w:bookmarkStart w:id="930" w:name="_Toc429052842"/>
      <w:bookmarkStart w:id="931" w:name="_Toc428279432"/>
      <w:bookmarkStart w:id="932" w:name="_Toc428456170"/>
      <w:bookmarkStart w:id="933" w:name="_Toc428537133"/>
      <w:bookmarkStart w:id="934" w:name="_Toc428969452"/>
      <w:bookmarkStart w:id="935" w:name="_Toc429052843"/>
      <w:bookmarkStart w:id="936" w:name="_Toc428279434"/>
      <w:bookmarkStart w:id="937" w:name="_Toc428456172"/>
      <w:bookmarkStart w:id="938" w:name="_Toc428537135"/>
      <w:bookmarkStart w:id="939" w:name="_Toc428969454"/>
      <w:bookmarkStart w:id="940" w:name="_Toc429052845"/>
      <w:bookmarkStart w:id="941" w:name="_Toc428279435"/>
      <w:bookmarkStart w:id="942" w:name="_Toc428456173"/>
      <w:bookmarkStart w:id="943" w:name="_Toc428537136"/>
      <w:bookmarkStart w:id="944" w:name="_Toc428969455"/>
      <w:bookmarkStart w:id="945" w:name="_Toc429052846"/>
      <w:bookmarkStart w:id="946" w:name="_Toc428279439"/>
      <w:bookmarkStart w:id="947" w:name="_Toc428456177"/>
      <w:bookmarkStart w:id="948" w:name="_Toc428537140"/>
      <w:bookmarkStart w:id="949" w:name="_Toc428969459"/>
      <w:bookmarkStart w:id="950" w:name="_Toc429052850"/>
      <w:bookmarkStart w:id="951" w:name="_Toc428279440"/>
      <w:bookmarkStart w:id="952" w:name="_Toc428456178"/>
      <w:bookmarkStart w:id="953" w:name="_Toc428537141"/>
      <w:bookmarkStart w:id="954" w:name="_Toc428969460"/>
      <w:bookmarkStart w:id="955" w:name="_Toc429052851"/>
      <w:bookmarkStart w:id="956" w:name="_Toc428279441"/>
      <w:bookmarkStart w:id="957" w:name="_Toc428456179"/>
      <w:bookmarkStart w:id="958" w:name="_Toc428537142"/>
      <w:bookmarkStart w:id="959" w:name="_Toc428969461"/>
      <w:bookmarkStart w:id="960" w:name="_Toc429052852"/>
      <w:bookmarkStart w:id="961" w:name="_Toc428279442"/>
      <w:bookmarkStart w:id="962" w:name="_Toc428456180"/>
      <w:bookmarkStart w:id="963" w:name="_Toc428537143"/>
      <w:bookmarkStart w:id="964" w:name="_Toc428969462"/>
      <w:bookmarkStart w:id="965" w:name="_Toc429052853"/>
      <w:bookmarkStart w:id="966" w:name="_Toc428279444"/>
      <w:bookmarkStart w:id="967" w:name="_Toc428456182"/>
      <w:bookmarkStart w:id="968" w:name="_Toc428537145"/>
      <w:bookmarkStart w:id="969" w:name="_Toc428969464"/>
      <w:bookmarkStart w:id="970" w:name="_Toc429052855"/>
      <w:bookmarkStart w:id="971" w:name="_Toc428279445"/>
      <w:bookmarkStart w:id="972" w:name="_Toc428456183"/>
      <w:bookmarkStart w:id="973" w:name="_Toc428537146"/>
      <w:bookmarkStart w:id="974" w:name="_Toc428969465"/>
      <w:bookmarkStart w:id="975" w:name="_Toc429052856"/>
      <w:bookmarkStart w:id="976" w:name="_Toc428279449"/>
      <w:bookmarkStart w:id="977" w:name="_Toc428456187"/>
      <w:bookmarkStart w:id="978" w:name="_Toc428537150"/>
      <w:bookmarkStart w:id="979" w:name="_Toc428969469"/>
      <w:bookmarkStart w:id="980" w:name="_Toc429052860"/>
      <w:bookmarkStart w:id="981" w:name="_Toc428279450"/>
      <w:bookmarkStart w:id="982" w:name="_Toc428456188"/>
      <w:bookmarkStart w:id="983" w:name="_Toc428537151"/>
      <w:bookmarkStart w:id="984" w:name="_Toc428969470"/>
      <w:bookmarkStart w:id="985" w:name="_Toc429052861"/>
      <w:bookmarkStart w:id="986" w:name="_Toc428279452"/>
      <w:bookmarkStart w:id="987" w:name="_Toc428456190"/>
      <w:bookmarkStart w:id="988" w:name="_Toc428537153"/>
      <w:bookmarkStart w:id="989" w:name="_Toc428969472"/>
      <w:bookmarkStart w:id="990" w:name="_Toc429052863"/>
      <w:bookmarkStart w:id="991" w:name="_Toc428279453"/>
      <w:bookmarkStart w:id="992" w:name="_Toc428456191"/>
      <w:bookmarkStart w:id="993" w:name="_Toc428537154"/>
      <w:bookmarkStart w:id="994" w:name="_Toc428969473"/>
      <w:bookmarkStart w:id="995" w:name="_Toc429052864"/>
      <w:bookmarkStart w:id="996" w:name="_Toc428279457"/>
      <w:bookmarkStart w:id="997" w:name="_Toc428456195"/>
      <w:bookmarkStart w:id="998" w:name="_Toc428537158"/>
      <w:bookmarkStart w:id="999" w:name="_Toc428969477"/>
      <w:bookmarkStart w:id="1000" w:name="_Toc429052868"/>
      <w:bookmarkStart w:id="1001" w:name="_Toc428279458"/>
      <w:bookmarkStart w:id="1002" w:name="_Toc428456196"/>
      <w:bookmarkStart w:id="1003" w:name="_Toc428537159"/>
      <w:bookmarkStart w:id="1004" w:name="_Toc428969478"/>
      <w:bookmarkStart w:id="1005" w:name="_Toc429052869"/>
      <w:bookmarkStart w:id="1006" w:name="_Toc428279459"/>
      <w:bookmarkStart w:id="1007" w:name="_Toc428456197"/>
      <w:bookmarkStart w:id="1008" w:name="_Toc428537160"/>
      <w:bookmarkStart w:id="1009" w:name="_Toc428969479"/>
      <w:bookmarkStart w:id="1010" w:name="_Toc429052870"/>
      <w:bookmarkStart w:id="1011" w:name="_Toc428279461"/>
      <w:bookmarkStart w:id="1012" w:name="_Toc428456199"/>
      <w:bookmarkStart w:id="1013" w:name="_Toc428537162"/>
      <w:bookmarkStart w:id="1014" w:name="_Toc428969481"/>
      <w:bookmarkStart w:id="1015" w:name="_Toc429052872"/>
      <w:bookmarkStart w:id="1016" w:name="_Toc428279462"/>
      <w:bookmarkStart w:id="1017" w:name="_Toc428456200"/>
      <w:bookmarkStart w:id="1018" w:name="_Toc428537163"/>
      <w:bookmarkStart w:id="1019" w:name="_Toc428969482"/>
      <w:bookmarkStart w:id="1020" w:name="_Toc429052873"/>
      <w:bookmarkStart w:id="1021" w:name="_Toc428279463"/>
      <w:bookmarkStart w:id="1022" w:name="_Toc428456201"/>
      <w:bookmarkStart w:id="1023" w:name="_Toc428537164"/>
      <w:bookmarkStart w:id="1024" w:name="_Toc428969483"/>
      <w:bookmarkStart w:id="1025" w:name="_Toc429052874"/>
      <w:bookmarkStart w:id="1026" w:name="_Toc428279464"/>
      <w:bookmarkStart w:id="1027" w:name="_Toc428456202"/>
      <w:bookmarkStart w:id="1028" w:name="_Toc428537165"/>
      <w:bookmarkStart w:id="1029" w:name="_Toc428969484"/>
      <w:bookmarkStart w:id="1030" w:name="_Toc429052875"/>
      <w:bookmarkStart w:id="1031" w:name="_Toc428279465"/>
      <w:bookmarkStart w:id="1032" w:name="_Toc428456203"/>
      <w:bookmarkStart w:id="1033" w:name="_Toc428537166"/>
      <w:bookmarkStart w:id="1034" w:name="_Toc428969485"/>
      <w:bookmarkStart w:id="1035" w:name="_Toc429052876"/>
      <w:bookmarkStart w:id="1036" w:name="_Toc428279467"/>
      <w:bookmarkStart w:id="1037" w:name="_Toc428456205"/>
      <w:bookmarkStart w:id="1038" w:name="_Toc428537168"/>
      <w:bookmarkStart w:id="1039" w:name="_Toc428969487"/>
      <w:bookmarkStart w:id="1040" w:name="_Toc429052878"/>
      <w:bookmarkStart w:id="1041" w:name="_Toc428279470"/>
      <w:bookmarkStart w:id="1042" w:name="_Toc428456208"/>
      <w:bookmarkStart w:id="1043" w:name="_Toc428537171"/>
      <w:bookmarkStart w:id="1044" w:name="_Toc428969490"/>
      <w:bookmarkStart w:id="1045" w:name="_Toc429052881"/>
      <w:bookmarkStart w:id="1046" w:name="_Toc428279471"/>
      <w:bookmarkStart w:id="1047" w:name="_Toc428456209"/>
      <w:bookmarkStart w:id="1048" w:name="_Toc428537172"/>
      <w:bookmarkStart w:id="1049" w:name="_Toc428969491"/>
      <w:bookmarkStart w:id="1050" w:name="_Toc429052882"/>
      <w:bookmarkStart w:id="1051" w:name="_Toc428279472"/>
      <w:bookmarkStart w:id="1052" w:name="_Toc428456210"/>
      <w:bookmarkStart w:id="1053" w:name="_Toc428537173"/>
      <w:bookmarkStart w:id="1054" w:name="_Toc428969492"/>
      <w:bookmarkStart w:id="1055" w:name="_Toc429052883"/>
      <w:bookmarkStart w:id="1056" w:name="_Toc428279473"/>
      <w:bookmarkStart w:id="1057" w:name="_Toc428456211"/>
      <w:bookmarkStart w:id="1058" w:name="_Toc428537174"/>
      <w:bookmarkStart w:id="1059" w:name="_Toc428969493"/>
      <w:bookmarkStart w:id="1060" w:name="_Toc429052884"/>
      <w:bookmarkStart w:id="1061" w:name="_Toc428279474"/>
      <w:bookmarkStart w:id="1062" w:name="_Toc428456212"/>
      <w:bookmarkStart w:id="1063" w:name="_Toc428537175"/>
      <w:bookmarkStart w:id="1064" w:name="_Toc428969494"/>
      <w:bookmarkStart w:id="1065" w:name="_Toc429052885"/>
      <w:bookmarkStart w:id="1066" w:name="_Toc428279475"/>
      <w:bookmarkStart w:id="1067" w:name="_Toc428456213"/>
      <w:bookmarkStart w:id="1068" w:name="_Toc428537176"/>
      <w:bookmarkStart w:id="1069" w:name="_Toc428969495"/>
      <w:bookmarkStart w:id="1070" w:name="_Toc429052886"/>
      <w:bookmarkStart w:id="1071" w:name="_Toc428279476"/>
      <w:bookmarkStart w:id="1072" w:name="_Toc428456214"/>
      <w:bookmarkStart w:id="1073" w:name="_Toc428537177"/>
      <w:bookmarkStart w:id="1074" w:name="_Toc428969496"/>
      <w:bookmarkStart w:id="1075" w:name="_Toc429052887"/>
      <w:bookmarkStart w:id="1076" w:name="_Toc428279481"/>
      <w:bookmarkStart w:id="1077" w:name="_Toc428456219"/>
      <w:bookmarkStart w:id="1078" w:name="_Toc428537182"/>
      <w:bookmarkStart w:id="1079" w:name="_Toc428969501"/>
      <w:bookmarkStart w:id="1080" w:name="_Toc429052892"/>
      <w:bookmarkStart w:id="1081" w:name="_Toc428279482"/>
      <w:bookmarkStart w:id="1082" w:name="_Toc428456220"/>
      <w:bookmarkStart w:id="1083" w:name="_Toc428537183"/>
      <w:bookmarkStart w:id="1084" w:name="_Toc428969502"/>
      <w:bookmarkStart w:id="1085" w:name="_Toc429052893"/>
      <w:bookmarkStart w:id="1086" w:name="_Toc428279490"/>
      <w:bookmarkStart w:id="1087" w:name="_Toc428456228"/>
      <w:bookmarkStart w:id="1088" w:name="_Toc428537191"/>
      <w:bookmarkStart w:id="1089" w:name="_Toc428969510"/>
      <w:bookmarkStart w:id="1090" w:name="_Toc429052901"/>
      <w:bookmarkStart w:id="1091" w:name="_Toc428279504"/>
      <w:bookmarkStart w:id="1092" w:name="_Toc428456242"/>
      <w:bookmarkStart w:id="1093" w:name="_Toc428537205"/>
      <w:bookmarkStart w:id="1094" w:name="_Toc428969524"/>
      <w:bookmarkStart w:id="1095" w:name="_Toc429052915"/>
      <w:bookmarkStart w:id="1096" w:name="_Toc428279508"/>
      <w:bookmarkStart w:id="1097" w:name="_Toc428456246"/>
      <w:bookmarkStart w:id="1098" w:name="_Toc428537209"/>
      <w:bookmarkStart w:id="1099" w:name="_Toc428969528"/>
      <w:bookmarkStart w:id="1100" w:name="_Toc429052919"/>
      <w:bookmarkStart w:id="1101" w:name="_Toc428279509"/>
      <w:bookmarkStart w:id="1102" w:name="_Toc428456247"/>
      <w:bookmarkStart w:id="1103" w:name="_Toc428537210"/>
      <w:bookmarkStart w:id="1104" w:name="_Toc428969529"/>
      <w:bookmarkStart w:id="1105" w:name="_Toc429052920"/>
      <w:bookmarkStart w:id="1106" w:name="_Toc428279510"/>
      <w:bookmarkStart w:id="1107" w:name="_Toc428456248"/>
      <w:bookmarkStart w:id="1108" w:name="_Toc428537211"/>
      <w:bookmarkStart w:id="1109" w:name="_Toc428969530"/>
      <w:bookmarkStart w:id="1110" w:name="_Toc429052921"/>
      <w:bookmarkStart w:id="1111" w:name="_Toc428279512"/>
      <w:bookmarkStart w:id="1112" w:name="_Toc428456250"/>
      <w:bookmarkStart w:id="1113" w:name="_Toc428537213"/>
      <w:bookmarkStart w:id="1114" w:name="_Toc428969532"/>
      <w:bookmarkStart w:id="1115" w:name="_Toc429052923"/>
      <w:bookmarkStart w:id="1116" w:name="_Toc428279516"/>
      <w:bookmarkStart w:id="1117" w:name="_Toc428456254"/>
      <w:bookmarkStart w:id="1118" w:name="_Toc428537217"/>
      <w:bookmarkStart w:id="1119" w:name="_Toc428969536"/>
      <w:bookmarkStart w:id="1120" w:name="_Toc429052927"/>
      <w:bookmarkStart w:id="1121" w:name="_Toc428279517"/>
      <w:bookmarkStart w:id="1122" w:name="_Toc428456255"/>
      <w:bookmarkStart w:id="1123" w:name="_Toc428537218"/>
      <w:bookmarkStart w:id="1124" w:name="_Toc428969537"/>
      <w:bookmarkStart w:id="1125" w:name="_Toc429052928"/>
      <w:bookmarkStart w:id="1126" w:name="_Toc428279521"/>
      <w:bookmarkStart w:id="1127" w:name="_Toc428456259"/>
      <w:bookmarkStart w:id="1128" w:name="_Toc428537222"/>
      <w:bookmarkStart w:id="1129" w:name="_Toc428969541"/>
      <w:bookmarkStart w:id="1130" w:name="_Toc429052932"/>
      <w:bookmarkStart w:id="1131" w:name="_Toc428279522"/>
      <w:bookmarkStart w:id="1132" w:name="_Toc428456260"/>
      <w:bookmarkStart w:id="1133" w:name="_Toc428537223"/>
      <w:bookmarkStart w:id="1134" w:name="_Toc428969542"/>
      <w:bookmarkStart w:id="1135" w:name="_Toc429052933"/>
      <w:bookmarkStart w:id="1136" w:name="_Toc428279523"/>
      <w:bookmarkStart w:id="1137" w:name="_Toc428456261"/>
      <w:bookmarkStart w:id="1138" w:name="_Toc428537224"/>
      <w:bookmarkStart w:id="1139" w:name="_Toc428969543"/>
      <w:bookmarkStart w:id="1140" w:name="_Toc429052934"/>
      <w:bookmarkStart w:id="1141" w:name="_Toc428279524"/>
      <w:bookmarkStart w:id="1142" w:name="_Toc428456262"/>
      <w:bookmarkStart w:id="1143" w:name="_Toc428537225"/>
      <w:bookmarkStart w:id="1144" w:name="_Toc428969544"/>
      <w:bookmarkStart w:id="1145" w:name="_Toc429052935"/>
      <w:bookmarkStart w:id="1146" w:name="_Toc428279525"/>
      <w:bookmarkStart w:id="1147" w:name="_Toc428456263"/>
      <w:bookmarkStart w:id="1148" w:name="_Toc428537226"/>
      <w:bookmarkStart w:id="1149" w:name="_Toc428969545"/>
      <w:bookmarkStart w:id="1150" w:name="_Toc429052936"/>
      <w:bookmarkStart w:id="1151" w:name="_Toc428279526"/>
      <w:bookmarkStart w:id="1152" w:name="_Toc428456264"/>
      <w:bookmarkStart w:id="1153" w:name="_Toc428537227"/>
      <w:bookmarkStart w:id="1154" w:name="_Toc428969546"/>
      <w:bookmarkStart w:id="1155" w:name="_Toc429052937"/>
      <w:bookmarkStart w:id="1156" w:name="_Toc413359593"/>
      <w:bookmarkStart w:id="1157" w:name="_Toc3556985"/>
      <w:bookmarkStart w:id="1158" w:name="_Ref27683404"/>
      <w:bookmarkStart w:id="1159" w:name="_Ref34740002"/>
      <w:bookmarkStart w:id="1160" w:name="_Ref34740021"/>
      <w:bookmarkStart w:id="1161" w:name="_Ref34652201"/>
      <w:bookmarkStart w:id="1162" w:name="_Ref34652251"/>
      <w:bookmarkStart w:id="1163" w:name="_Toc34747235"/>
      <w:bookmarkStart w:id="1164" w:name="_Toc77102051"/>
      <w:bookmarkStart w:id="1165" w:name="_Toc155344870"/>
      <w:bookmarkStart w:id="1166" w:name="_Ref157440012"/>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6"/>
      <w:bookmarkEnd w:id="1157"/>
      <w:bookmarkEnd w:id="1158"/>
      <w:bookmarkEnd w:id="1159"/>
      <w:bookmarkEnd w:id="1160"/>
      <w:bookmarkEnd w:id="1161"/>
      <w:bookmarkEnd w:id="1162"/>
      <w:bookmarkEnd w:id="1163"/>
      <w:bookmarkEnd w:id="1164"/>
      <w:bookmarkEnd w:id="1165"/>
      <w:bookmarkEnd w:id="1166"/>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7" w:name="_Ref156248315"/>
      <w:bookmarkStart w:id="1168"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9" w:name="_Ref156248334"/>
      <w:bookmarkStart w:id="1170"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79BB53C9"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F3142F">
        <w:t xml:space="preserve"> “</w:t>
      </w:r>
      <w:r w:rsidRPr="00F54804">
        <w:t>flanged-hex/Phillips-head combi",</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1" w:name="_Ref156248352"/>
      <w:bookmarkStart w:id="1172"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3" w:name="_Toc428279528"/>
      <w:bookmarkStart w:id="1174" w:name="_Toc428456266"/>
      <w:bookmarkStart w:id="1175" w:name="_Toc428537229"/>
      <w:bookmarkStart w:id="1176" w:name="_Toc428969548"/>
      <w:bookmarkStart w:id="1177" w:name="_Toc429052939"/>
      <w:bookmarkStart w:id="1178" w:name="_Toc413359594"/>
      <w:bookmarkStart w:id="1179" w:name="_Toc3556986"/>
      <w:bookmarkStart w:id="1180" w:name="_Toc34747236"/>
      <w:bookmarkStart w:id="1181" w:name="_Toc77102052"/>
      <w:bookmarkStart w:id="1182" w:name="_Toc155344871"/>
      <w:bookmarkEnd w:id="1173"/>
      <w:bookmarkEnd w:id="1174"/>
      <w:bookmarkEnd w:id="1175"/>
      <w:bookmarkEnd w:id="1176"/>
      <w:bookmarkEnd w:id="1177"/>
      <w:r w:rsidRPr="00F54804">
        <w:t>Washer</w:t>
      </w:r>
      <w:bookmarkEnd w:id="1178"/>
      <w:bookmarkEnd w:id="1179"/>
      <w:bookmarkEnd w:id="1180"/>
      <w:bookmarkEnd w:id="1181"/>
      <w:bookmarkEnd w:id="1182"/>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3" w:name="_Ref156248408"/>
      <w:bookmarkStart w:id="1184"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5" w:name="_Toc428456268"/>
      <w:bookmarkStart w:id="1186" w:name="_Toc428537231"/>
      <w:bookmarkStart w:id="1187" w:name="_Toc428969550"/>
      <w:bookmarkStart w:id="1188" w:name="_Toc429052941"/>
      <w:bookmarkStart w:id="1189" w:name="_Toc413359595"/>
      <w:bookmarkStart w:id="1190" w:name="_Toc3556987"/>
      <w:bookmarkStart w:id="1191" w:name="_Toc34747237"/>
      <w:bookmarkStart w:id="1192" w:name="_Toc77102053"/>
      <w:bookmarkStart w:id="1193" w:name="_Toc155344872"/>
      <w:bookmarkEnd w:id="1185"/>
      <w:bookmarkEnd w:id="1186"/>
      <w:bookmarkEnd w:id="1187"/>
      <w:bookmarkEnd w:id="1188"/>
      <w:r w:rsidRPr="00F54804">
        <w:t>Nut</w:t>
      </w:r>
      <w:bookmarkEnd w:id="1189"/>
      <w:bookmarkEnd w:id="1190"/>
      <w:bookmarkEnd w:id="1191"/>
      <w:bookmarkEnd w:id="1192"/>
      <w:bookmarkEnd w:id="1193"/>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4" w:name="_Ref156248434"/>
      <w:bookmarkStart w:id="1195"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4"/>
      <w:r w:rsidR="00BF29DE">
        <w:t xml:space="preserve"> —</w:t>
      </w:r>
      <w:r w:rsidR="00BF29DE" w:rsidRPr="00F54804">
        <w:t xml:space="preserve"> </w:t>
      </w:r>
      <w:r w:rsidRPr="00F54804">
        <w:t xml:space="preserve">Attributes of element </w:t>
      </w:r>
      <w:r w:rsidRPr="002941B8">
        <w:rPr>
          <w:rStyle w:val="CodeCharacter"/>
        </w:rPr>
        <w:t>&lt;nut/&gt;</w:t>
      </w:r>
      <w:bookmarkEnd w:id="119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6" w:name="_Ref156248448"/>
      <w:bookmarkStart w:id="1197"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8" w:name="_Toc428456270"/>
      <w:bookmarkStart w:id="1199" w:name="_Toc428537233"/>
      <w:bookmarkStart w:id="1200" w:name="_Toc428969552"/>
      <w:bookmarkStart w:id="1201" w:name="_Toc429052943"/>
      <w:bookmarkStart w:id="1202" w:name="_Toc413359596"/>
      <w:bookmarkStart w:id="1203" w:name="_Toc3556988"/>
      <w:bookmarkStart w:id="1204" w:name="_Toc34747238"/>
      <w:bookmarkStart w:id="1205" w:name="_Toc77102054"/>
      <w:bookmarkStart w:id="1206" w:name="_Toc155344873"/>
      <w:bookmarkStart w:id="1207" w:name="_Ref401160443"/>
      <w:bookmarkStart w:id="1208" w:name="_Ref401160449"/>
      <w:bookmarkStart w:id="1209" w:name="_Ref401160453"/>
      <w:bookmarkEnd w:id="1198"/>
      <w:bookmarkEnd w:id="1199"/>
      <w:bookmarkEnd w:id="1200"/>
      <w:bookmarkEnd w:id="1201"/>
      <w:r w:rsidRPr="000A1B7B">
        <w:t>Bolt</w:t>
      </w:r>
      <w:bookmarkEnd w:id="1202"/>
      <w:bookmarkEnd w:id="1203"/>
      <w:bookmarkEnd w:id="1204"/>
      <w:bookmarkEnd w:id="1205"/>
      <w:bookmarkEnd w:id="1206"/>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338D134D" w:rsidR="00FC68DB" w:rsidRPr="00BD3FB0" w:rsidRDefault="00FC68DB" w:rsidP="0013175B">
      <w:pPr>
        <w:pStyle w:val="berschrift4"/>
        <w:rPr>
          <w:rFonts w:cs="Calibri"/>
          <w:lang w:eastAsia="zh-CN"/>
        </w:rPr>
      </w:pPr>
      <w:r w:rsidRPr="00BD3FB0">
        <w:t>Element</w:t>
      </w:r>
      <w:r w:rsidR="00F3142F">
        <w:t xml:space="preserve"> “</w:t>
      </w:r>
      <w:r w:rsidRPr="00BD3FB0">
        <w:t>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0" w:name="_Ref156248462"/>
      <w:bookmarkStart w:id="1211"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601328D5" w:rsidR="00FC68DB" w:rsidRPr="00BD52D7" w:rsidRDefault="00FC68DB" w:rsidP="00B202D2">
      <w:r w:rsidRPr="005C2D94">
        <w:t>There is no</w:t>
      </w:r>
      <w:r w:rsidR="00F3142F">
        <w:t xml:space="preserve">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2" w:name="_Ref156248477"/>
      <w:bookmarkStart w:id="1213"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4" w:name="_Toc428456272"/>
      <w:bookmarkStart w:id="1215" w:name="_Toc428537235"/>
      <w:bookmarkStart w:id="1216" w:name="_Toc428969554"/>
      <w:bookmarkStart w:id="1217" w:name="_Toc429052945"/>
      <w:bookmarkStart w:id="1218" w:name="_Toc3556989"/>
      <w:bookmarkStart w:id="1219" w:name="_Toc34747239"/>
      <w:bookmarkStart w:id="1220" w:name="_Toc77102055"/>
      <w:bookmarkEnd w:id="1214"/>
      <w:bookmarkEnd w:id="1215"/>
      <w:bookmarkEnd w:id="1216"/>
      <w:bookmarkEnd w:id="121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8"/>
      <w:bookmarkEnd w:id="1219"/>
      <w:bookmarkEnd w:id="1220"/>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1" w:name="_Toc3557101"/>
      <w:bookmarkStart w:id="1222" w:name="_Toc34747352"/>
      <w:bookmarkStart w:id="1223" w:name="_Toc76030545"/>
      <w:bookmarkStart w:id="1224" w:name="_Toc94530831"/>
      <w:bookmarkStart w:id="1225" w:name="_Toc101428228"/>
      <w:bookmarkStart w:id="1226" w:name="_Toc155344953"/>
      <w:bookmarkStart w:id="1227"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7"/>
      <w:r w:rsidR="0019077F" w:rsidRPr="00F37191">
        <w:t xml:space="preserve"> —</w:t>
      </w:r>
      <w:r w:rsidRPr="00F37191">
        <w:t xml:space="preserve"> Bolt with welded nut</w:t>
      </w:r>
      <w:bookmarkEnd w:id="1221"/>
      <w:bookmarkEnd w:id="1222"/>
      <w:bookmarkEnd w:id="1223"/>
      <w:bookmarkEnd w:id="1224"/>
      <w:bookmarkEnd w:id="1225"/>
      <w:bookmarkEnd w:id="122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8" w:name="_Ref3568949"/>
      <w:bookmarkStart w:id="1229" w:name="_Toc3557102"/>
      <w:bookmarkStart w:id="1230" w:name="_Ref3568942"/>
      <w:bookmarkStart w:id="1231" w:name="_Toc34747353"/>
      <w:bookmarkStart w:id="1232" w:name="_Toc76030546"/>
      <w:bookmarkStart w:id="1233" w:name="_Toc94530832"/>
      <w:bookmarkStart w:id="1234" w:name="_Toc101428229"/>
      <w:bookmarkStart w:id="1235"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8"/>
      <w:r w:rsidR="0019077F" w:rsidRPr="00F37191">
        <w:t xml:space="preserve"> —</w:t>
      </w:r>
      <w:r w:rsidRPr="00F37191">
        <w:t xml:space="preserve"> Bolt with free nut</w:t>
      </w:r>
      <w:bookmarkEnd w:id="1229"/>
      <w:bookmarkEnd w:id="1230"/>
      <w:bookmarkEnd w:id="1231"/>
      <w:bookmarkEnd w:id="1232"/>
      <w:bookmarkEnd w:id="1233"/>
      <w:bookmarkEnd w:id="1234"/>
      <w:bookmarkEnd w:id="123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6"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6"/>
      <w:r w:rsidR="00A47F66">
        <w:t xml:space="preserve"> </w:t>
      </w:r>
    </w:p>
    <w:p w14:paraId="14279392" w14:textId="5B4D1AD7" w:rsidR="00FC68DB" w:rsidRPr="00F37191" w:rsidRDefault="00FC68DB" w:rsidP="00983E80">
      <w:pPr>
        <w:pStyle w:val="Beschriftung"/>
        <w:spacing w:before="60"/>
      </w:pPr>
      <w:bookmarkStart w:id="1237" w:name="_Ref3568964"/>
      <w:bookmarkStart w:id="1238" w:name="_Toc3557103"/>
      <w:bookmarkStart w:id="1239" w:name="_Toc34747354"/>
      <w:bookmarkStart w:id="1240" w:name="_Toc76030547"/>
      <w:bookmarkStart w:id="1241" w:name="_Toc94530833"/>
      <w:bookmarkStart w:id="1242" w:name="_Toc101428230"/>
      <w:bookmarkStart w:id="124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7"/>
      <w:r w:rsidR="0019077F" w:rsidRPr="00F37191">
        <w:t xml:space="preserve"> —</w:t>
      </w:r>
      <w:r w:rsidRPr="00F37191">
        <w:t xml:space="preserve"> Screw</w:t>
      </w:r>
      <w:bookmarkEnd w:id="1238"/>
      <w:bookmarkEnd w:id="1239"/>
      <w:bookmarkEnd w:id="1240"/>
      <w:bookmarkEnd w:id="1241"/>
      <w:bookmarkEnd w:id="1242"/>
      <w:bookmarkEnd w:id="124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4" w:name="_Toc3557104"/>
      <w:bookmarkStart w:id="1245" w:name="_Toc34747355"/>
      <w:bookmarkStart w:id="1246" w:name="_Toc76030548"/>
      <w:bookmarkStart w:id="1247" w:name="_Toc94530834"/>
      <w:bookmarkStart w:id="1248" w:name="_Toc101428231"/>
      <w:bookmarkStart w:id="1249" w:name="_Toc155344956"/>
      <w:bookmarkStart w:id="1250"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0"/>
      <w:r w:rsidR="0019077F" w:rsidRPr="00F37191">
        <w:t xml:space="preserve"> —</w:t>
      </w:r>
      <w:r w:rsidRPr="00F37191">
        <w:t xml:space="preserve"> Welded stud with free nut</w:t>
      </w:r>
      <w:bookmarkEnd w:id="1244"/>
      <w:bookmarkEnd w:id="1245"/>
      <w:bookmarkEnd w:id="1246"/>
      <w:bookmarkEnd w:id="1247"/>
      <w:bookmarkEnd w:id="1248"/>
      <w:bookmarkEnd w:id="1249"/>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1" w:name="_Toc3557105"/>
      <w:bookmarkStart w:id="1252" w:name="_Toc34747356"/>
      <w:bookmarkStart w:id="1253" w:name="_Toc76030549"/>
      <w:bookmarkStart w:id="1254" w:name="_Toc94530835"/>
      <w:bookmarkStart w:id="1255" w:name="_Toc101428232"/>
      <w:bookmarkStart w:id="1256" w:name="_Toc155344957"/>
      <w:bookmarkStart w:id="1257"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7"/>
      <w:r w:rsidR="0019077F">
        <w:t xml:space="preserve"> —</w:t>
      </w:r>
      <w:r w:rsidRPr="00F54804">
        <w:t xml:space="preserve"> Plain stud</w:t>
      </w:r>
      <w:bookmarkEnd w:id="1251"/>
      <w:bookmarkEnd w:id="1252"/>
      <w:bookmarkEnd w:id="1253"/>
      <w:bookmarkEnd w:id="1254"/>
      <w:bookmarkEnd w:id="1255"/>
      <w:bookmarkEnd w:id="1256"/>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8" w:name="_Toc428456274"/>
      <w:bookmarkStart w:id="1259" w:name="_Toc428537237"/>
      <w:bookmarkStart w:id="1260" w:name="_Toc428969556"/>
      <w:bookmarkStart w:id="1261" w:name="_Toc429052947"/>
      <w:bookmarkStart w:id="1262" w:name="_Toc428456275"/>
      <w:bookmarkStart w:id="1263" w:name="_Toc428537238"/>
      <w:bookmarkStart w:id="1264" w:name="_Toc428969557"/>
      <w:bookmarkStart w:id="1265" w:name="_Toc429052948"/>
      <w:bookmarkStart w:id="1266" w:name="_Toc413359597"/>
      <w:bookmarkStart w:id="1267" w:name="_Toc3556990"/>
      <w:bookmarkStart w:id="1268" w:name="_Toc34747240"/>
      <w:bookmarkStart w:id="1269" w:name="_Toc77102056"/>
      <w:bookmarkStart w:id="1270" w:name="_Toc155344874"/>
      <w:bookmarkEnd w:id="1258"/>
      <w:bookmarkEnd w:id="1259"/>
      <w:bookmarkEnd w:id="1260"/>
      <w:bookmarkEnd w:id="1261"/>
      <w:bookmarkEnd w:id="1262"/>
      <w:bookmarkEnd w:id="1263"/>
      <w:bookmarkEnd w:id="1264"/>
      <w:bookmarkEnd w:id="1265"/>
      <w:r w:rsidRPr="00F54804">
        <w:t>Screw</w:t>
      </w:r>
      <w:bookmarkEnd w:id="1266"/>
      <w:bookmarkEnd w:id="1267"/>
      <w:bookmarkEnd w:id="1268"/>
      <w:bookmarkEnd w:id="1269"/>
      <w:bookmarkEnd w:id="127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0C2343C5"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1" w:name="_Ref156248539"/>
      <w:bookmarkStart w:id="127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3" w:name="_Ref156248548"/>
      <w:bookmarkStart w:id="127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3"/>
      <w:r w:rsidR="008135BF" w:rsidRPr="003C51B1">
        <w:t xml:space="preserve"> — </w:t>
      </w:r>
      <w:r w:rsidRPr="003C51B1">
        <w:t xml:space="preserve">Nested elements of element </w:t>
      </w:r>
      <w:r w:rsidRPr="003C51B1">
        <w:rPr>
          <w:rStyle w:val="CodeCharacter"/>
        </w:rPr>
        <w:t>&lt;screw/&gt;</w:t>
      </w:r>
      <w:bookmarkEnd w:id="127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8F3BF56"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 xml:space="preserve">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5" w:name="_Toc3556991"/>
      <w:bookmarkStart w:id="1276" w:name="_Toc34747241"/>
      <w:bookmarkStart w:id="1277" w:name="_Toc77102057"/>
      <w:r w:rsidRPr="00F54804">
        <w:t xml:space="preserve">Flow Drilled Screws </w:t>
      </w:r>
      <w:bookmarkEnd w:id="1275"/>
      <w:bookmarkEnd w:id="1276"/>
      <w:bookmarkEnd w:id="1277"/>
    </w:p>
    <w:p w14:paraId="673A090E" w14:textId="51239DFC" w:rsidR="00747831" w:rsidRPr="00747831" w:rsidRDefault="00747831" w:rsidP="000E094F">
      <w:pPr>
        <w:pStyle w:val="berschrift5"/>
      </w:pPr>
      <w:r>
        <w:t>General</w:t>
      </w:r>
    </w:p>
    <w:p w14:paraId="7C98E2E2" w14:textId="7FD34EB5"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8" w:name="_Toc3557106"/>
      <w:bookmarkStart w:id="1279" w:name="_Toc34747357"/>
      <w:bookmarkStart w:id="1280" w:name="_Toc76030550"/>
      <w:bookmarkStart w:id="1281" w:name="_Toc94530836"/>
      <w:bookmarkStart w:id="1282" w:name="_Toc101428233"/>
      <w:bookmarkStart w:id="1283" w:name="_Toc155344958"/>
      <w:bookmarkStart w:id="1284"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4"/>
      <w:r w:rsidR="0019077F">
        <w:t xml:space="preserve"> —</w:t>
      </w:r>
      <w:r w:rsidRPr="00F54804">
        <w:t xml:space="preserve"> Process of Flow Drill</w:t>
      </w:r>
      <w:r w:rsidR="002C7560">
        <w:t>ed</w:t>
      </w:r>
      <w:r w:rsidRPr="00F54804">
        <w:t xml:space="preserve"> Screwing</w:t>
      </w:r>
      <w:bookmarkEnd w:id="1278"/>
      <w:bookmarkEnd w:id="1279"/>
      <w:bookmarkEnd w:id="1280"/>
      <w:bookmarkEnd w:id="1281"/>
      <w:bookmarkEnd w:id="1282"/>
      <w:bookmarkEnd w:id="1283"/>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5" w:name="_Toc3557107"/>
      <w:bookmarkStart w:id="1286" w:name="_Toc34747358"/>
      <w:bookmarkStart w:id="1287" w:name="_Toc76030551"/>
      <w:bookmarkStart w:id="1288" w:name="_Toc94530837"/>
      <w:bookmarkStart w:id="1289" w:name="_Toc101428234"/>
      <w:bookmarkStart w:id="1290" w:name="_Toc155344959"/>
      <w:bookmarkStart w:id="1291"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5"/>
      <w:bookmarkEnd w:id="1286"/>
      <w:bookmarkEnd w:id="1287"/>
      <w:bookmarkEnd w:id="1288"/>
      <w:bookmarkEnd w:id="1289"/>
      <w:bookmarkEnd w:id="1290"/>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9988F4E"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2" w:name="_Ref156248583"/>
      <w:bookmarkStart w:id="129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A01C687"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w:t>
      </w:r>
      <w:r w:rsidR="00F3142F">
        <w:rPr>
          <w:rFonts w:cs="Calibri"/>
          <w:lang w:eastAsia="en-GB"/>
        </w:rPr>
        <w:t xml:space="preserve"> “</w:t>
      </w:r>
      <w:r w:rsidRPr="0013175B">
        <w:rPr>
          <w:rFonts w:cs="Calibri"/>
          <w:lang w:eastAsia="en-GB"/>
        </w:rPr>
        <w:t>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4" w:name="_Toc3557108"/>
      <w:bookmarkStart w:id="1295" w:name="_Toc34747359"/>
      <w:bookmarkStart w:id="1296" w:name="_Toc76030552"/>
      <w:bookmarkStart w:id="1297" w:name="_Toc94530838"/>
      <w:bookmarkStart w:id="1298" w:name="_Toc101428235"/>
      <w:bookmarkStart w:id="1299" w:name="_Toc155344960"/>
      <w:bookmarkStart w:id="1300"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0"/>
      <w:r w:rsidR="0019077F">
        <w:t xml:space="preserve"> —</w:t>
      </w:r>
      <w:r w:rsidRPr="00F54804">
        <w:t xml:space="preserve"> FDS connection</w:t>
      </w:r>
      <w:bookmarkEnd w:id="1294"/>
      <w:bookmarkEnd w:id="1295"/>
      <w:bookmarkEnd w:id="1296"/>
      <w:bookmarkEnd w:id="1297"/>
      <w:bookmarkEnd w:id="1298"/>
      <w:r w:rsidR="00C1056C">
        <w:t xml:space="preserve"> with pre-machined clearance hole</w:t>
      </w:r>
      <w:bookmarkEnd w:id="1299"/>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1" w:name="_Toc3557109"/>
      <w:bookmarkStart w:id="1302" w:name="_Toc34747360"/>
      <w:bookmarkStart w:id="1303" w:name="_Toc76030553"/>
      <w:bookmarkStart w:id="1304" w:name="_Toc94530839"/>
      <w:bookmarkStart w:id="1305" w:name="_Toc101428236"/>
      <w:bookmarkStart w:id="1306" w:name="_Toc155344961"/>
      <w:bookmarkStart w:id="1307"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7"/>
      <w:r w:rsidR="0019077F">
        <w:t xml:space="preserve"> —</w:t>
      </w:r>
      <w:r w:rsidRPr="00F54804">
        <w:t xml:space="preserve"> Pilot hole on sheet metal</w:t>
      </w:r>
      <w:bookmarkEnd w:id="1301"/>
      <w:bookmarkEnd w:id="1302"/>
      <w:bookmarkEnd w:id="1303"/>
      <w:bookmarkEnd w:id="1304"/>
      <w:bookmarkEnd w:id="1305"/>
      <w:bookmarkEnd w:id="130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8" w:name="_Toc413359598"/>
      <w:bookmarkStart w:id="1309" w:name="_Toc3556992"/>
      <w:bookmarkStart w:id="1310" w:name="_Toc34747242"/>
      <w:bookmarkStart w:id="1311" w:name="_Toc77102058"/>
      <w:bookmarkStart w:id="1312" w:name="_Toc155344875"/>
      <w:r w:rsidRPr="00F54804">
        <w:t>Gum Drops</w:t>
      </w:r>
      <w:bookmarkEnd w:id="1308"/>
      <w:bookmarkEnd w:id="1309"/>
      <w:bookmarkEnd w:id="1310"/>
      <w:bookmarkEnd w:id="1311"/>
      <w:bookmarkEnd w:id="1312"/>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3" w:name="_Toc156173570"/>
      <w:bookmarkStart w:id="1314"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5" w:name="_Toc156173571"/>
      <w:bookmarkStart w:id="1316"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7" w:name="_Toc156173572"/>
      <w:bookmarkStart w:id="1318"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9" w:name="_Toc428456279"/>
      <w:bookmarkStart w:id="1320" w:name="_Toc3556993"/>
      <w:bookmarkStart w:id="1321" w:name="_Toc34747243"/>
      <w:bookmarkStart w:id="1322" w:name="_Toc77102059"/>
      <w:bookmarkStart w:id="1323" w:name="_Toc155344876"/>
      <w:bookmarkEnd w:id="1319"/>
      <w:r w:rsidRPr="00F54804">
        <w:t>Clinches</w:t>
      </w:r>
      <w:bookmarkEnd w:id="1320"/>
      <w:bookmarkEnd w:id="1321"/>
      <w:bookmarkEnd w:id="1322"/>
      <w:bookmarkEnd w:id="132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4" w:name="_Ref428794448"/>
      <w:bookmarkStart w:id="1325" w:name="_Ref428794398"/>
      <w:bookmarkStart w:id="1326" w:name="_Toc3557111"/>
      <w:bookmarkStart w:id="1327" w:name="_Toc34747362"/>
      <w:bookmarkStart w:id="1328" w:name="_Toc76030555"/>
      <w:bookmarkStart w:id="1329" w:name="_Toc94530841"/>
      <w:bookmarkStart w:id="1330" w:name="_Toc101428237"/>
      <w:bookmarkStart w:id="1331"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4"/>
      <w:r w:rsidR="0019077F">
        <w:t xml:space="preserve"> —</w:t>
      </w:r>
      <w:r w:rsidRPr="00F54804">
        <w:t xml:space="preserve"> </w:t>
      </w:r>
      <w:r w:rsidRPr="005C2D94">
        <w:t>Clinch Joint Dimensions</w:t>
      </w:r>
      <w:bookmarkEnd w:id="1325"/>
      <w:bookmarkEnd w:id="1326"/>
      <w:bookmarkEnd w:id="1327"/>
      <w:bookmarkEnd w:id="1328"/>
      <w:bookmarkEnd w:id="1329"/>
      <w:bookmarkEnd w:id="1330"/>
      <w:bookmarkEnd w:id="1331"/>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2" w:name="_Ref428798660"/>
      <w:bookmarkStart w:id="1333" w:name="_Toc3557112"/>
      <w:bookmarkStart w:id="1334" w:name="_Toc34747363"/>
      <w:bookmarkStart w:id="1335" w:name="_Toc76030556"/>
      <w:bookmarkStart w:id="1336" w:name="_Toc94530842"/>
      <w:bookmarkStart w:id="1337" w:name="_Toc101428238"/>
      <w:bookmarkStart w:id="1338"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3"/>
      <w:bookmarkEnd w:id="1334"/>
      <w:bookmarkEnd w:id="1335"/>
      <w:bookmarkEnd w:id="1336"/>
      <w:r w:rsidR="00E64A65" w:rsidRPr="005C2D94">
        <w:t>)</w:t>
      </w:r>
      <w:bookmarkEnd w:id="1337"/>
      <w:bookmarkEnd w:id="1338"/>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39" w:name="_Toc156173573"/>
      <w:bookmarkStart w:id="1340"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1" w:name="_Toc156173574"/>
      <w:bookmarkStart w:id="1342"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3707E3D2" w:rsidR="00FC68DB" w:rsidRPr="00F54804" w:rsidRDefault="00FC68DB" w:rsidP="008F4FDE">
            <w:pPr>
              <w:spacing w:line="240" w:lineRule="auto"/>
              <w:jc w:val="left"/>
              <w:rPr>
                <w:sz w:val="20"/>
                <w:szCs w:val="20"/>
              </w:rPr>
            </w:pPr>
            <w:r w:rsidRPr="00F54804">
              <w:rPr>
                <w:sz w:val="20"/>
                <w:szCs w:val="20"/>
              </w:rPr>
              <w:t>"round" 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61C5A3"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1D1DA3">
        <w:rPr>
          <w:rFonts w:cs="Calibri"/>
          <w:lang w:eastAsia="en-GB"/>
        </w:rPr>
        <w:t>”</w:t>
      </w:r>
      <w:r w:rsidRPr="001D1DA3">
        <w:rPr>
          <w:rFonts w:cs="Calibri"/>
          <w:lang w:eastAsia="en-GB"/>
        </w:rPr>
        <w:t xml:space="preserve"> 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7BC23550"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 and</w:t>
      </w:r>
      <w:r w:rsidR="00F3142F">
        <w:t xml:space="preserve"> “</w:t>
      </w:r>
      <w:r w:rsidRPr="0013175B">
        <w:t>female" 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AD1288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193CD4">
        <w:t>”</w:t>
      </w:r>
      <w:r w:rsidRPr="0013175B">
        <w:t xml:space="preserve"> 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193CD4">
        <w:t>”</w:t>
      </w:r>
      <w:r w:rsidRPr="0013175B">
        <w:t xml:space="preserve"> 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3" w:name="_Toc156173575"/>
      <w:bookmarkStart w:id="1344"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5" w:name="_Toc3556994"/>
      <w:bookmarkStart w:id="1346" w:name="_Toc34747244"/>
      <w:bookmarkStart w:id="1347" w:name="_Toc77102060"/>
      <w:bookmarkStart w:id="1348" w:name="_Toc155344877"/>
      <w:r w:rsidRPr="00F54804">
        <w:t>Heat Stakes / Thermal Stakes</w:t>
      </w:r>
      <w:bookmarkEnd w:id="1345"/>
      <w:bookmarkEnd w:id="1346"/>
      <w:bookmarkEnd w:id="1347"/>
      <w:bookmarkEnd w:id="1348"/>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9" w:name="_Toc3557113"/>
      <w:bookmarkStart w:id="1350" w:name="_Toc34747364"/>
      <w:bookmarkStart w:id="1351" w:name="_Toc76030557"/>
      <w:bookmarkStart w:id="1352" w:name="_Toc94530843"/>
      <w:bookmarkStart w:id="1353" w:name="_Toc101428239"/>
      <w:bookmarkStart w:id="1354" w:name="_Toc155344964"/>
      <w:bookmarkStart w:id="1355"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5"/>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9"/>
      <w:bookmarkEnd w:id="1350"/>
      <w:bookmarkEnd w:id="1351"/>
      <w:bookmarkEnd w:id="1352"/>
      <w:bookmarkEnd w:id="1353"/>
      <w:bookmarkEnd w:id="1354"/>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6" w:name="_Toc156173576"/>
      <w:bookmarkStart w:id="1357"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8" w:name="_Toc156173577"/>
      <w:bookmarkStart w:id="1359"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5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0" w:name="_Toc156173578"/>
      <w:bookmarkStart w:id="1361"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2" w:name="_Toc3556995"/>
      <w:bookmarkStart w:id="1363" w:name="_Toc34747245"/>
      <w:bookmarkStart w:id="1364" w:name="_Toc77102061"/>
      <w:bookmarkStart w:id="1365" w:name="_Toc155344878"/>
      <w:r w:rsidRPr="00F54804">
        <w:t>Clips/Snap Joints</w:t>
      </w:r>
      <w:bookmarkEnd w:id="1362"/>
      <w:bookmarkEnd w:id="1363"/>
      <w:bookmarkEnd w:id="1364"/>
      <w:bookmarkEnd w:id="136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120DC4F"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 xml:space="preserve">Hairpin Clip"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 but uses some wire instead of a metal band</w:t>
      </w:r>
      <w:r w:rsidR="003F2086">
        <w:rPr>
          <w:rFonts w:cs="Calibri"/>
          <w:lang w:eastAsia="en-GB"/>
        </w:rPr>
        <w:t xml:space="preserve">. </w:t>
      </w:r>
    </w:p>
    <w:p w14:paraId="2A7EF779" w14:textId="267A0490"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3F2086">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3F2086">
        <w:rPr>
          <w:rFonts w:cs="Calibri"/>
          <w:lang w:eastAsia="en-GB"/>
        </w:rPr>
        <w:t>,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CEA6ECF" w:rsidR="00FC68DB" w:rsidRPr="0013175B" w:rsidRDefault="003F2086">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Pr>
          <w:rFonts w:cs="Calibri"/>
          <w:lang w:eastAsia="en-GB"/>
        </w:rPr>
        <w:t>A “</w:t>
      </w:r>
      <w:r w:rsidR="00FC68DB" w:rsidRPr="0013175B">
        <w:rPr>
          <w:rFonts w:cs="Calibri"/>
          <w:lang w:eastAsia="en-GB"/>
        </w:rPr>
        <w:t>Circlip</w:t>
      </w:r>
      <w:r>
        <w:rPr>
          <w:rFonts w:cs="Calibri"/>
          <w:lang w:eastAsia="en-GB"/>
        </w:rPr>
        <w:t>”</w:t>
      </w:r>
      <w:r w:rsidR="00FC68DB" w:rsidRPr="0013175B">
        <w:rPr>
          <w:rFonts w:cs="Calibri"/>
          <w:lang w:eastAsia="en-GB"/>
        </w:rPr>
        <w:t xml:space="preserv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023289B0" w14:textId="0FC5EEEE" w:rsidR="00FC68DB" w:rsidRPr="005C2D94" w:rsidRDefault="00FC68DB" w:rsidP="00BD52D7">
      <w:pPr>
        <w:pStyle w:val="Beschriftung"/>
      </w:pPr>
      <w:bookmarkStart w:id="1366" w:name="_Toc3557114"/>
      <w:bookmarkStart w:id="1367" w:name="_Toc34747365"/>
      <w:bookmarkStart w:id="1368" w:name="_Toc76030558"/>
      <w:bookmarkStart w:id="1369" w:name="_Toc94530844"/>
      <w:bookmarkStart w:id="1370" w:name="_Toc101428240"/>
      <w:bookmarkStart w:id="1371" w:name="_Toc155344965"/>
      <w:bookmarkStart w:id="1372"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2"/>
      <w:r w:rsidR="00B00216">
        <w:t xml:space="preserve"> —</w:t>
      </w:r>
      <w:r w:rsidRPr="00F54804">
        <w:t xml:space="preserve"> A</w:t>
      </w:r>
      <w:r w:rsidR="00392BC6">
        <w:t xml:space="preserve"> “</w:t>
      </w:r>
      <w:r w:rsidRPr="00F54804">
        <w:t>Hairpin Clip</w:t>
      </w:r>
      <w:bookmarkEnd w:id="1366"/>
      <w:r w:rsidRPr="00F54804">
        <w:t>"</w:t>
      </w:r>
      <w:bookmarkEnd w:id="1367"/>
      <w:bookmarkEnd w:id="1368"/>
      <w:bookmarkEnd w:id="1369"/>
      <w:bookmarkEnd w:id="1370"/>
      <w:bookmarkEnd w:id="137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3" w:name="_Toc3557115"/>
      <w:bookmarkStart w:id="1374" w:name="_Toc34747366"/>
      <w:bookmarkStart w:id="1375" w:name="_Toc76030559"/>
      <w:bookmarkStart w:id="1376" w:name="_Toc94530845"/>
      <w:bookmarkStart w:id="1377" w:name="_Toc101428241"/>
      <w:bookmarkStart w:id="1378" w:name="_Toc155344966"/>
      <w:bookmarkStart w:id="1379"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9"/>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3"/>
      <w:bookmarkEnd w:id="1374"/>
      <w:bookmarkEnd w:id="1375"/>
      <w:bookmarkEnd w:id="1376"/>
      <w:bookmarkEnd w:id="1377"/>
      <w:bookmarkEnd w:id="1378"/>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0" w:name="_Toc3557116"/>
      <w:bookmarkStart w:id="1381" w:name="_Ref7727027"/>
      <w:bookmarkStart w:id="1382" w:name="_Toc34747367"/>
      <w:bookmarkStart w:id="1383" w:name="_Toc76030560"/>
      <w:bookmarkStart w:id="1384" w:name="_Toc94530846"/>
      <w:bookmarkStart w:id="1385" w:name="_Toc101428242"/>
      <w:bookmarkStart w:id="1386" w:name="_Toc155344967"/>
      <w:bookmarkStart w:id="1387"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7"/>
      <w:r w:rsidR="00B00216">
        <w:t xml:space="preserve"> —</w:t>
      </w:r>
      <w:r w:rsidRPr="00F54804">
        <w:t xml:space="preserve"> Clips Pushed into a Hole</w:t>
      </w:r>
      <w:bookmarkEnd w:id="1380"/>
      <w:bookmarkEnd w:id="1381"/>
      <w:bookmarkEnd w:id="1382"/>
      <w:bookmarkEnd w:id="1383"/>
      <w:bookmarkEnd w:id="1384"/>
      <w:bookmarkEnd w:id="1385"/>
      <w:bookmarkEnd w:id="138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8" w:name="_Toc3557117"/>
      <w:bookmarkStart w:id="1389" w:name="_Toc34747368"/>
      <w:bookmarkStart w:id="1390" w:name="_Toc76030561"/>
      <w:bookmarkStart w:id="1391" w:name="_Toc94530847"/>
      <w:bookmarkStart w:id="1392" w:name="_Toc101428243"/>
      <w:bookmarkStart w:id="1393" w:name="_Toc155344968"/>
      <w:bookmarkStart w:id="1394"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4"/>
      <w:r w:rsidR="00B00216">
        <w:t xml:space="preserve"> —</w:t>
      </w:r>
      <w:r w:rsidRPr="00F54804">
        <w:t xml:space="preserve"> Clips Sliding onto a Flat Surface</w:t>
      </w:r>
      <w:bookmarkEnd w:id="1388"/>
      <w:bookmarkEnd w:id="1389"/>
      <w:bookmarkEnd w:id="1390"/>
      <w:bookmarkEnd w:id="1391"/>
      <w:bookmarkEnd w:id="1392"/>
      <w:bookmarkEnd w:id="139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95"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96"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9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513E44E6"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w:t>
      </w:r>
      <w:r w:rsidR="00392BC6">
        <w:t>“</w:t>
      </w:r>
      <w:r w:rsidRPr="0013175B">
        <w:t>STRAP 5-45X8X.9-4.1 PNL</w:t>
      </w:r>
      <w:r w:rsidR="00392BC6">
        <w:t xml:space="preserve">”, </w:t>
      </w:r>
    </w:p>
    <w:p w14:paraId="15BBEA1F" w14:textId="7F6F851A"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p>
    <w:p w14:paraId="65116F91" w14:textId="0FB9DF0E"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w:t>
      </w:r>
      <w:r w:rsidR="00392BC6">
        <w:rPr>
          <w:rFonts w:cs="Calibri"/>
          <w:lang w:eastAsia="en-GB"/>
        </w:rPr>
        <w:t xml:space="preserve"> “</w:t>
      </w:r>
      <w:r w:rsidRPr="0013175B">
        <w:rPr>
          <w:rFonts w:cs="Calibri"/>
          <w:lang w:eastAsia="en-GB"/>
        </w:rPr>
        <w:t>no hole</w:t>
      </w:r>
      <w:proofErr w:type="gramStart"/>
      <w:r w:rsidRPr="0013175B">
        <w:rPr>
          <w:rFonts w:cs="Calibri"/>
          <w:lang w:eastAsia="en-GB"/>
        </w:rPr>
        <w:t>"</w:t>
      </w:r>
      <w:r w:rsidR="00D173DC">
        <w:rPr>
          <w:rFonts w:cs="Calibri"/>
          <w:lang w:eastAsia="en-GB"/>
        </w:rPr>
        <w:t>;</w:t>
      </w:r>
      <w:proofErr w:type="gramEnd"/>
    </w:p>
    <w:p w14:paraId="68F1F261" w14:textId="1900EF1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w:t>
      </w:r>
      <w:r w:rsidR="00392BC6">
        <w:rPr>
          <w:rFonts w:cs="Calibri"/>
          <w:lang w:eastAsia="en-GB"/>
        </w:rPr>
        <w:t xml:space="preserve"> “</w:t>
      </w:r>
      <w:r w:rsidRPr="0013175B">
        <w:rPr>
          <w:rFonts w:cs="Calibri"/>
          <w:lang w:eastAsia="en-GB"/>
        </w:rPr>
        <w:t>no hole or round hole</w:t>
      </w:r>
      <w:proofErr w:type="gramStart"/>
      <w:r w:rsidRPr="0013175B">
        <w:rPr>
          <w:rFonts w:cs="Calibri"/>
          <w:lang w:eastAsia="en-GB"/>
        </w:rPr>
        <w:t>"</w:t>
      </w:r>
      <w:r w:rsidR="00D173DC">
        <w:rPr>
          <w:rFonts w:cs="Calibri"/>
          <w:lang w:eastAsia="en-GB"/>
        </w:rPr>
        <w:t>;</w:t>
      </w:r>
      <w:proofErr w:type="gramEnd"/>
    </w:p>
    <w:p w14:paraId="24EC51E0" w14:textId="74054B1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w:t>
      </w:r>
      <w:r w:rsidR="00392BC6">
        <w:rPr>
          <w:rFonts w:cs="Calibri"/>
          <w:lang w:eastAsia="en-GB"/>
        </w:rPr>
        <w:t xml:space="preserve"> “</w:t>
      </w:r>
      <w:r w:rsidRPr="0013175B">
        <w:rPr>
          <w:rFonts w:cs="Calibri"/>
          <w:lang w:eastAsia="en-GB"/>
        </w:rPr>
        <w:t>no hole</w:t>
      </w:r>
      <w:proofErr w:type="gramStart"/>
      <w:r w:rsidRPr="0013175B">
        <w:rPr>
          <w:rFonts w:cs="Calibri"/>
          <w:lang w:eastAsia="en-GB"/>
        </w:rPr>
        <w:t>"</w:t>
      </w:r>
      <w:r w:rsidR="00D173DC">
        <w:rPr>
          <w:rFonts w:cs="Calibri"/>
          <w:lang w:eastAsia="en-GB"/>
        </w:rPr>
        <w:t>;</w:t>
      </w:r>
      <w:proofErr w:type="gramEnd"/>
    </w:p>
    <w:p w14:paraId="190DC1AA" w14:textId="6CEC8B1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w:t>
      </w:r>
      <w:r w:rsidR="00392BC6">
        <w:rPr>
          <w:rFonts w:cs="Calibri"/>
          <w:lang w:eastAsia="en-GB"/>
        </w:rPr>
        <w:t xml:space="preserve"> “</w:t>
      </w:r>
      <w:r w:rsidRPr="0013175B">
        <w:rPr>
          <w:rFonts w:cs="Calibri"/>
          <w:lang w:eastAsia="en-GB"/>
        </w:rPr>
        <w:t>no hole or round hole</w:t>
      </w:r>
      <w:proofErr w:type="gramStart"/>
      <w:r w:rsidRPr="0013175B">
        <w:rPr>
          <w:rFonts w:cs="Calibri"/>
          <w:lang w:eastAsia="en-GB"/>
        </w:rPr>
        <w:t>"</w:t>
      </w:r>
      <w:r w:rsidR="00D173DC">
        <w:rPr>
          <w:rFonts w:cs="Calibri"/>
          <w:lang w:eastAsia="en-GB"/>
        </w:rPr>
        <w:t>;</w:t>
      </w:r>
      <w:proofErr w:type="gramEnd"/>
    </w:p>
    <w:p w14:paraId="3FCB4E94" w14:textId="2871E95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w:t>
      </w:r>
      <w:r w:rsidR="00392BC6">
        <w:rPr>
          <w:rFonts w:cs="Calibri"/>
          <w:lang w:eastAsia="en-GB"/>
        </w:rPr>
        <w:t xml:space="preserve"> “</w:t>
      </w:r>
      <w:r w:rsidRPr="0013175B">
        <w:rPr>
          <w:rFonts w:cs="Calibri"/>
          <w:lang w:eastAsia="en-GB"/>
        </w:rPr>
        <w:t>no hole</w:t>
      </w:r>
      <w:proofErr w:type="gramStart"/>
      <w:r w:rsidRPr="0013175B">
        <w:rPr>
          <w:rFonts w:cs="Calibri"/>
          <w:lang w:eastAsia="en-GB"/>
        </w:rPr>
        <w:t>"</w:t>
      </w:r>
      <w:r w:rsidR="00D173DC">
        <w:rPr>
          <w:rFonts w:cs="Calibri"/>
          <w:lang w:eastAsia="en-GB"/>
        </w:rPr>
        <w:t>;</w:t>
      </w:r>
      <w:proofErr w:type="gramEnd"/>
    </w:p>
    <w:p w14:paraId="759269F7" w14:textId="113C9E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w:t>
      </w:r>
      <w:r w:rsidR="00F3142F">
        <w:rPr>
          <w:rFonts w:cs="Calibri"/>
          <w:lang w:eastAsia="en-GB"/>
        </w:rPr>
        <w:t xml:space="preserve"> “</w:t>
      </w:r>
      <w:r w:rsidRPr="0013175B">
        <w:rPr>
          <w:rFonts w:cs="Calibri"/>
          <w:lang w:eastAsia="en-GB"/>
        </w:rPr>
        <w:t>no strap</w:t>
      </w:r>
      <w:proofErr w:type="gramStart"/>
      <w:r w:rsidRPr="0013175B">
        <w:rPr>
          <w:rFonts w:cs="Calibri"/>
          <w:lang w:eastAsia="en-GB"/>
        </w:rPr>
        <w:t>"</w:t>
      </w:r>
      <w:r w:rsidR="00D173DC">
        <w:rPr>
          <w:rFonts w:cs="Calibri"/>
          <w:lang w:eastAsia="en-GB"/>
        </w:rPr>
        <w:t>;</w:t>
      </w:r>
      <w:proofErr w:type="gramEnd"/>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97"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98" w:name="_Toc3556996"/>
      <w:bookmarkStart w:id="1399" w:name="_Toc34747246"/>
      <w:bookmarkStart w:id="1400" w:name="_Toc77102062"/>
      <w:bookmarkStart w:id="1401" w:name="_Toc155344879"/>
      <w:r w:rsidRPr="005C2D94">
        <w:t>Nails</w:t>
      </w:r>
      <w:bookmarkEnd w:id="1398"/>
      <w:bookmarkEnd w:id="1399"/>
      <w:bookmarkEnd w:id="1400"/>
      <w:bookmarkEnd w:id="140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2" w:name="_Toc3557119"/>
      <w:bookmarkStart w:id="1403" w:name="_Toc34747370"/>
      <w:bookmarkStart w:id="1404" w:name="_Toc76030563"/>
      <w:bookmarkStart w:id="1405" w:name="_Toc94530849"/>
      <w:bookmarkStart w:id="1406" w:name="_Toc101428244"/>
      <w:bookmarkStart w:id="1407"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2"/>
      <w:bookmarkEnd w:id="1403"/>
      <w:bookmarkEnd w:id="1404"/>
      <w:bookmarkEnd w:id="1405"/>
      <w:bookmarkEnd w:id="1406"/>
      <w:bookmarkEnd w:id="140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08"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0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09"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0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0" w:name="_Toc101428245"/>
      <w:bookmarkStart w:id="1411"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10"/>
      <w:bookmarkEnd w:id="141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299BFCB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12"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1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13" w:name="_Toc77102063"/>
      <w:bookmarkStart w:id="1414" w:name="_Toc155344880"/>
      <w:bookmarkStart w:id="1415" w:name="_Toc27753609"/>
      <w:r w:rsidRPr="005C2D94">
        <w:t>Rotation Joints</w:t>
      </w:r>
      <w:bookmarkEnd w:id="1413"/>
      <w:bookmarkEnd w:id="1414"/>
    </w:p>
    <w:p w14:paraId="446BDB79" w14:textId="5E161DFD" w:rsidR="00BD3FB0" w:rsidRPr="00BF5C18" w:rsidRDefault="00BD3FB0" w:rsidP="0013175B">
      <w:pPr>
        <w:pStyle w:val="berschrift3"/>
      </w:pPr>
      <w:bookmarkStart w:id="1416" w:name="_Toc155344881"/>
      <w:r>
        <w:t>General</w:t>
      </w:r>
      <w:bookmarkEnd w:id="141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1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1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18"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1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19"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1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20" w:name="_Toc77102064"/>
      <w:bookmarkStart w:id="1421" w:name="_Toc155344882"/>
      <w:r w:rsidRPr="005C2D94">
        <w:t>ROTAV</w:t>
      </w:r>
      <w:bookmarkEnd w:id="1420"/>
      <w:bookmarkEnd w:id="1421"/>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22" w:name="_Toc76030564"/>
      <w:bookmarkStart w:id="1423" w:name="_Toc94530850"/>
      <w:bookmarkStart w:id="1424" w:name="_Toc101428246"/>
      <w:bookmarkStart w:id="1425"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22"/>
      <w:bookmarkEnd w:id="142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4"/>
      <w:bookmarkEnd w:id="1425"/>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26" w:name="_Toc76030565"/>
      <w:bookmarkStart w:id="1427" w:name="_Toc94530851"/>
      <w:bookmarkStart w:id="1428" w:name="_Toc101428247"/>
      <w:bookmarkStart w:id="1429"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26"/>
      <w:bookmarkEnd w:id="142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8"/>
      <w:bookmarkEnd w:id="142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30"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3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98F4DF7" w:rsidR="00FC68DB" w:rsidRPr="009376B7" w:rsidRDefault="00CE3B29" w:rsidP="00561670">
      <w:pPr>
        <w:pStyle w:val="Example"/>
        <w:keepNext/>
      </w:pPr>
      <w:r>
        <w:t>Example</w:t>
      </w:r>
      <w:r w:rsidR="00460F6C">
        <w:t xml:space="preserve"> A    Minimum </w:t>
      </w:r>
      <w:r w:rsidR="00460F6C" w:rsidRPr="009376B7">
        <w:t>definition of a</w:t>
      </w:r>
      <w:r w:rsidR="00F3142F">
        <w:t xml:space="preserve"> “</w:t>
      </w:r>
      <w:r w:rsidR="00460F6C" w:rsidRPr="009376B7">
        <w:t>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437E8FCE"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15"/>
      <w:r w:rsidRPr="009376B7">
        <w:rPr>
          <w:lang w:val="en-GB"/>
        </w:rPr>
        <w:t xml:space="preserve"> </w:t>
      </w:r>
    </w:p>
    <w:p w14:paraId="1F37394C" w14:textId="77777777" w:rsidR="00FC68DB" w:rsidRPr="00F54804" w:rsidRDefault="00FC68DB" w:rsidP="00B202D2">
      <w:pPr>
        <w:pStyle w:val="berschrift1"/>
      </w:pPr>
      <w:bookmarkStart w:id="1431" w:name="_Toc428537246"/>
      <w:bookmarkStart w:id="1432" w:name="_Toc428969565"/>
      <w:bookmarkStart w:id="1433" w:name="_Toc429052956"/>
      <w:bookmarkStart w:id="1434" w:name="_Toc428537247"/>
      <w:bookmarkStart w:id="1435" w:name="_Toc428965632"/>
      <w:bookmarkStart w:id="1436" w:name="_Toc428969566"/>
      <w:bookmarkStart w:id="1437" w:name="_Toc429052957"/>
      <w:bookmarkStart w:id="1438" w:name="_Toc428456280"/>
      <w:bookmarkStart w:id="1439" w:name="_Toc428537248"/>
      <w:bookmarkStart w:id="1440" w:name="_Toc428969567"/>
      <w:bookmarkStart w:id="1441" w:name="_Toc429052958"/>
      <w:bookmarkStart w:id="1442" w:name="_Toc338938901"/>
      <w:bookmarkStart w:id="1443" w:name="_Toc338939097"/>
      <w:bookmarkStart w:id="1444" w:name="_Toc3556997"/>
      <w:bookmarkStart w:id="1445" w:name="_Toc34747247"/>
      <w:bookmarkStart w:id="1446" w:name="_Toc77102065"/>
      <w:bookmarkStart w:id="1447" w:name="_Toc155344883"/>
      <w:bookmarkEnd w:id="1431"/>
      <w:bookmarkEnd w:id="1432"/>
      <w:bookmarkEnd w:id="1433"/>
      <w:bookmarkEnd w:id="1434"/>
      <w:bookmarkEnd w:id="1435"/>
      <w:bookmarkEnd w:id="1436"/>
      <w:bookmarkEnd w:id="1437"/>
      <w:bookmarkEnd w:id="1438"/>
      <w:bookmarkEnd w:id="1439"/>
      <w:bookmarkEnd w:id="1440"/>
      <w:bookmarkEnd w:id="1441"/>
      <w:r w:rsidRPr="00F54804">
        <w:t>1D connections</w:t>
      </w:r>
      <w:bookmarkEnd w:id="1442"/>
      <w:bookmarkEnd w:id="1443"/>
      <w:bookmarkEnd w:id="1444"/>
      <w:bookmarkEnd w:id="1445"/>
      <w:bookmarkEnd w:id="1446"/>
      <w:bookmarkEnd w:id="1447"/>
    </w:p>
    <w:p w14:paraId="249DECC1" w14:textId="77777777" w:rsidR="00FC68DB" w:rsidRPr="005C2D94" w:rsidRDefault="00FC68DB" w:rsidP="00B202D2">
      <w:pPr>
        <w:pStyle w:val="berschrift2"/>
      </w:pPr>
      <w:bookmarkStart w:id="1448" w:name="_Toc3556998"/>
      <w:bookmarkStart w:id="1449" w:name="_Toc34747248"/>
      <w:bookmarkStart w:id="1450" w:name="_Toc77102066"/>
      <w:bookmarkStart w:id="1451" w:name="_Toc155344884"/>
      <w:bookmarkStart w:id="1452" w:name="_Toc338938902"/>
      <w:bookmarkStart w:id="1453" w:name="_Toc338939098"/>
      <w:r w:rsidRPr="005C2D94">
        <w:t>Generic Definitions</w:t>
      </w:r>
      <w:bookmarkEnd w:id="1448"/>
      <w:bookmarkEnd w:id="1449"/>
      <w:bookmarkEnd w:id="1450"/>
      <w:bookmarkEnd w:id="1451"/>
    </w:p>
    <w:p w14:paraId="59908147" w14:textId="77777777" w:rsidR="00FC68DB" w:rsidRPr="00BD52D7" w:rsidRDefault="00FC68DB" w:rsidP="00B202D2">
      <w:pPr>
        <w:pStyle w:val="berschrift3"/>
      </w:pPr>
      <w:bookmarkStart w:id="1454" w:name="_Toc3556999"/>
      <w:bookmarkStart w:id="1455" w:name="_Toc34747249"/>
      <w:bookmarkStart w:id="1456" w:name="_Toc77102067"/>
      <w:bookmarkStart w:id="1457" w:name="_Toc155344885"/>
      <w:r w:rsidRPr="00BD52D7">
        <w:t>Identification</w:t>
      </w:r>
      <w:bookmarkEnd w:id="1454"/>
      <w:bookmarkEnd w:id="1455"/>
      <w:bookmarkEnd w:id="1456"/>
      <w:bookmarkEnd w:id="1457"/>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58" w:name="_Ref414571413"/>
      <w:bookmarkStart w:id="1459" w:name="_Ref429050458"/>
      <w:bookmarkStart w:id="1460" w:name="_Toc3557000"/>
      <w:bookmarkStart w:id="1461" w:name="_Toc34747250"/>
      <w:bookmarkStart w:id="1462" w:name="_Toc77102068"/>
      <w:bookmarkStart w:id="1463" w:name="_Toc155344886"/>
      <w:r w:rsidRPr="005C2D94">
        <w:t>L</w:t>
      </w:r>
      <w:bookmarkEnd w:id="1458"/>
      <w:r w:rsidRPr="001E4607">
        <w:t>ocation</w:t>
      </w:r>
      <w:bookmarkEnd w:id="1459"/>
      <w:bookmarkEnd w:id="1460"/>
      <w:bookmarkEnd w:id="1461"/>
      <w:bookmarkEnd w:id="1462"/>
      <w:bookmarkEnd w:id="146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64"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65"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66"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11FF6B7"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 marks the start of a seam weld and max(v) is used to mark the end. The reason for that is some manufacturing techniques are not</w:t>
      </w:r>
      <w:r w:rsidR="00F3142F">
        <w:t xml:space="preserve"> “</w:t>
      </w:r>
      <w:r w:rsidRPr="00C44DA5">
        <w:t>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67" w:name="_Toc432343680"/>
      <w:bookmarkStart w:id="1468" w:name="_Ref69114607"/>
      <w:bookmarkStart w:id="1469" w:name="_Ref69114623"/>
      <w:bookmarkStart w:id="1470" w:name="_Toc77102069"/>
      <w:bookmarkStart w:id="1471" w:name="_Toc155344887"/>
      <w:bookmarkStart w:id="1472" w:name="_Toc3557001"/>
      <w:bookmarkStart w:id="1473" w:name="_Toc34747251"/>
      <w:r w:rsidRPr="00C44DA5">
        <w:t>Intermittent Connection Lines</w:t>
      </w:r>
      <w:bookmarkEnd w:id="1467"/>
      <w:bookmarkEnd w:id="1468"/>
      <w:bookmarkEnd w:id="1469"/>
      <w:bookmarkEnd w:id="1470"/>
      <w:bookmarkEnd w:id="1471"/>
      <w:r w:rsidRPr="00C44DA5">
        <w:t xml:space="preserve"> </w:t>
      </w:r>
    </w:p>
    <w:p w14:paraId="5900002F" w14:textId="61F3D52F" w:rsidR="00B37295" w:rsidRPr="00C44DA5" w:rsidRDefault="00B37295">
      <w:pPr>
        <w:pStyle w:val="berschrift4"/>
      </w:pPr>
      <w:r w:rsidRPr="00C44DA5">
        <w:t>General</w:t>
      </w:r>
    </w:p>
    <w:p w14:paraId="39943C4F" w14:textId="55BC0E37"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74" w:name="_Toc76030566"/>
      <w:bookmarkStart w:id="1475" w:name="_Toc94530852"/>
      <w:bookmarkStart w:id="1476" w:name="_Toc101428248"/>
      <w:bookmarkStart w:id="1477"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74"/>
      <w:bookmarkEnd w:id="1475"/>
      <w:bookmarkEnd w:id="1476"/>
      <w:bookmarkEnd w:id="1477"/>
    </w:p>
    <w:p w14:paraId="616BC584" w14:textId="330F8DA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78" w:name="_Toc76030567"/>
      <w:bookmarkStart w:id="1479" w:name="_Toc94530853"/>
      <w:bookmarkStart w:id="1480" w:name="_Toc101428249"/>
      <w:bookmarkStart w:id="1481"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78"/>
      <w:bookmarkEnd w:id="1479"/>
      <w:bookmarkEnd w:id="1480"/>
      <w:bookmarkEnd w:id="1481"/>
      <w:r w:rsidR="00BB1A91">
        <w:t xml:space="preserve"> </w:t>
      </w:r>
    </w:p>
    <w:p w14:paraId="2FC65D2F" w14:textId="3988B2BF" w:rsidR="00FC68DB" w:rsidRPr="00F54804" w:rsidRDefault="00FC68DB" w:rsidP="00B202D2">
      <w:r w:rsidRPr="005C2D94">
        <w:t>In the above diagram, the welded seg</w:t>
      </w:r>
      <w:r w:rsidRPr="001E4607">
        <w:t>ments have a special</w:t>
      </w:r>
      <w:r w:rsidR="00F3142F">
        <w:t xml:space="preserve"> “</w:t>
      </w:r>
      <w:r w:rsidRPr="00BB1A91">
        <w:t>first spacing</w:t>
      </w:r>
      <w:r w:rsidR="00BB1A91" w:rsidRPr="00BB1A91">
        <w:t>”</w:t>
      </w:r>
      <w:r w:rsidRPr="00BD52D7">
        <w:t xml:space="preserve"> of 4.0 and a</w:t>
      </w:r>
      <w:r w:rsidR="00F3142F">
        <w:t xml:space="preserve"> “</w:t>
      </w:r>
      <w:r w:rsidRPr="00BB1A91">
        <w:t>last spacing</w:t>
      </w:r>
      <w:r w:rsidR="00BB1A91" w:rsidRPr="00BB1A91">
        <w:t>”</w:t>
      </w:r>
      <w:r w:rsidRPr="00D7391D">
        <w:t xml:space="preserve"> of 1.0, at the beginning and end of the connection line, respectively. Note that</w:t>
      </w:r>
      <w:r w:rsidR="00F3142F">
        <w:t xml:space="preserve"> “</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0810ABC7" w:rsidR="00FC68DB" w:rsidRPr="00F54804" w:rsidRDefault="00FC68DB" w:rsidP="00A20C99">
      <w:pPr>
        <w:keepNext/>
      </w:pPr>
      <w:r w:rsidRPr="00F54804">
        <w:t>The</w:t>
      </w:r>
      <w:r w:rsidR="00F3142F">
        <w:t xml:space="preserve"> “</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82" w:name="_Toc76030568"/>
      <w:bookmarkStart w:id="1483" w:name="_Toc94530854"/>
      <w:bookmarkStart w:id="1484" w:name="_Toc101428250"/>
      <w:bookmarkStart w:id="148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82"/>
      <w:bookmarkEnd w:id="1483"/>
      <w:bookmarkEnd w:id="1484"/>
      <w:bookmarkEnd w:id="1485"/>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86" w:name="_Hlk66958231"/>
      <w:r w:rsidRPr="004A2B79">
        <w:rPr>
          <w:rStyle w:val="CodeCharacter"/>
        </w:rPr>
        <w:t>&lt;segment_list/&gt;</w:t>
      </w:r>
      <w:r w:rsidRPr="00BD52D7">
        <w:rPr>
          <w:rFonts w:cs="Calibri"/>
          <w:lang w:eastAsia="en-GB"/>
        </w:rPr>
        <w:t xml:space="preserve"> </w:t>
      </w:r>
      <w:bookmarkEnd w:id="148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87"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8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88" w:name="_Ref101343985"/>
      <w:bookmarkStart w:id="1489"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&lt;regular_segments/&gt;</w:t>
      </w:r>
      <w:bookmarkEnd w:id="148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03E911A3"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Pr="00F54804">
              <w:rPr>
                <w:sz w:val="20"/>
                <w:szCs w:val="20"/>
              </w:rPr>
              <w:t xml:space="preserve">" is used. </w:t>
            </w:r>
          </w:p>
          <w:p w14:paraId="22DC7394" w14:textId="0A2D7615"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Pr="00F54804">
              <w:rPr>
                <w:sz w:val="20"/>
                <w:szCs w:val="20"/>
              </w:rPr>
              <w:t>" or</w:t>
            </w:r>
            <w:r w:rsidR="00F3142F">
              <w:rPr>
                <w:sz w:val="20"/>
                <w:szCs w:val="20"/>
              </w:rPr>
              <w:t xml:space="preserve"> “</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0B325AC"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D89F2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5D63A49E"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90"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90"/>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491"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491"/>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92"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92"/>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93"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9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94" w:name="_Hlk64538969"/>
      <w:r w:rsidR="00FC68DB" w:rsidRPr="0023119A">
        <w:rPr>
          <w:rStyle w:val="CodeCharacter"/>
        </w:rPr>
        <w:t>&lt;segment_list/&gt;</w:t>
      </w:r>
      <w:bookmarkEnd w:id="149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95"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9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96" w:name="_Toc77102070"/>
      <w:bookmarkStart w:id="1497" w:name="_Toc155344888"/>
      <w:r w:rsidRPr="00F54804">
        <w:t>Type Specification</w:t>
      </w:r>
      <w:bookmarkEnd w:id="1472"/>
      <w:bookmarkEnd w:id="1473"/>
      <w:bookmarkEnd w:id="1496"/>
      <w:bookmarkEnd w:id="1497"/>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98" w:name="_Ref157019186"/>
      <w:bookmarkStart w:id="1499"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9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9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00" w:name="_Toc3557002"/>
      <w:bookmarkStart w:id="1501" w:name="_Toc34747252"/>
      <w:bookmarkStart w:id="1502" w:name="_Toc77102071"/>
      <w:bookmarkStart w:id="1503" w:name="_Toc155344889"/>
      <w:r w:rsidRPr="00F54804">
        <w:lastRenderedPageBreak/>
        <w:t>Seam Weld</w:t>
      </w:r>
      <w:bookmarkEnd w:id="420"/>
      <w:r w:rsidRPr="00F54804">
        <w:t>s</w:t>
      </w:r>
      <w:bookmarkEnd w:id="1452"/>
      <w:bookmarkEnd w:id="1453"/>
      <w:bookmarkEnd w:id="1500"/>
      <w:bookmarkEnd w:id="1501"/>
      <w:bookmarkEnd w:id="1502"/>
      <w:bookmarkEnd w:id="1503"/>
    </w:p>
    <w:p w14:paraId="3FFAA6F8" w14:textId="48E1A220" w:rsidR="00FC68DB" w:rsidRPr="00F54804" w:rsidRDefault="00FC68DB" w:rsidP="00B202D2">
      <w:pPr>
        <w:pStyle w:val="berschrift3"/>
      </w:pPr>
      <w:bookmarkStart w:id="1504" w:name="_Toc338938903"/>
      <w:bookmarkStart w:id="1505" w:name="_Toc338939099"/>
      <w:bookmarkStart w:id="1506" w:name="_Toc3557003"/>
      <w:bookmarkStart w:id="1507" w:name="_Toc34747253"/>
      <w:bookmarkStart w:id="1508" w:name="_Toc77102072"/>
      <w:bookmarkStart w:id="1509" w:name="_Toc155344890"/>
      <w:r w:rsidRPr="00F54804">
        <w:t xml:space="preserve">Description and </w:t>
      </w:r>
      <w:r w:rsidR="007F7A98" w:rsidRPr="00F54804">
        <w:t>Modelling</w:t>
      </w:r>
      <w:r w:rsidRPr="00F54804">
        <w:t xml:space="preserve"> Parameters</w:t>
      </w:r>
      <w:bookmarkEnd w:id="421"/>
      <w:bookmarkEnd w:id="1504"/>
      <w:bookmarkEnd w:id="1505"/>
      <w:bookmarkEnd w:id="1506"/>
      <w:bookmarkEnd w:id="1507"/>
      <w:bookmarkEnd w:id="1508"/>
      <w:bookmarkEnd w:id="1509"/>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10" w:name="_Toc288196463"/>
      <w:bookmarkStart w:id="1511" w:name="_Toc288200761"/>
      <w:bookmarkStart w:id="1512" w:name="_Toc338938907"/>
      <w:bookmarkStart w:id="1513" w:name="_Toc338939104"/>
      <w:bookmarkStart w:id="1514" w:name="_Toc3557004"/>
      <w:bookmarkStart w:id="1515" w:name="_Toc34747254"/>
      <w:bookmarkStart w:id="1516" w:name="_Toc77102073"/>
      <w:bookmarkStart w:id="1517" w:name="_Toc155344891"/>
      <w:bookmarkStart w:id="1518" w:name="_Toc288196487"/>
      <w:bookmarkStart w:id="1519" w:name="_Toc288200789"/>
      <w:bookmarkStart w:id="1520" w:name="_Toc338938910"/>
      <w:bookmarkStart w:id="1521" w:name="_Toc338939129"/>
      <w:r w:rsidRPr="00F54804">
        <w:t>Seam Weld Definition</w:t>
      </w:r>
      <w:bookmarkEnd w:id="1510"/>
      <w:bookmarkEnd w:id="1511"/>
      <w:bookmarkEnd w:id="1512"/>
      <w:bookmarkEnd w:id="1513"/>
      <w:r w:rsidRPr="00F54804">
        <w:t xml:space="preserve"> Overview</w:t>
      </w:r>
      <w:bookmarkEnd w:id="1514"/>
      <w:bookmarkEnd w:id="1515"/>
      <w:bookmarkEnd w:id="1516"/>
      <w:bookmarkEnd w:id="1517"/>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22" w:name="_MON_1364796837"/>
      <w:bookmarkStart w:id="1523" w:name="_MON_1364796880"/>
      <w:bookmarkStart w:id="1524" w:name="_MON_1364796906"/>
      <w:bookmarkStart w:id="1525" w:name="_MON_1364797126"/>
      <w:bookmarkStart w:id="1526" w:name="_MON_1364797186"/>
      <w:bookmarkStart w:id="1527" w:name="_MON_1364797218"/>
      <w:bookmarkStart w:id="1528" w:name="_MON_1364797858"/>
      <w:bookmarkStart w:id="1529" w:name="_MON_1364798353"/>
      <w:bookmarkStart w:id="1530" w:name="_MON_1364798519"/>
      <w:bookmarkStart w:id="1531" w:name="_MON_1364798747"/>
      <w:bookmarkStart w:id="1532" w:name="_MON_1364798771"/>
      <w:bookmarkStart w:id="1533" w:name="_MON_1364799011"/>
      <w:bookmarkStart w:id="1534" w:name="_MON_1364801153"/>
      <w:bookmarkStart w:id="1535" w:name="_MON_1364801290"/>
      <w:bookmarkStart w:id="1536" w:name="_MON_1364801615"/>
      <w:bookmarkStart w:id="1537" w:name="_MON_1364801624"/>
      <w:bookmarkStart w:id="1538" w:name="_MON_1364801706"/>
      <w:bookmarkStart w:id="1539" w:name="_MON_1364801789"/>
      <w:bookmarkStart w:id="1540" w:name="_MON_1364801849"/>
      <w:bookmarkStart w:id="1541" w:name="_MON_1364801901"/>
      <w:bookmarkStart w:id="1542" w:name="_MON_1364804394"/>
      <w:bookmarkStart w:id="1543" w:name="_MON_1364804536"/>
      <w:bookmarkStart w:id="1544" w:name="_MON_1364804660"/>
      <w:bookmarkStart w:id="1545" w:name="_MON_1364804697"/>
      <w:bookmarkStart w:id="1546" w:name="_MON_1364804737"/>
      <w:bookmarkStart w:id="1547" w:name="_MON_1364804801"/>
      <w:bookmarkStart w:id="1548" w:name="_MON_1364805030"/>
      <w:bookmarkStart w:id="1549" w:name="_MON_1364805461"/>
      <w:bookmarkStart w:id="1550" w:name="_MON_1364819404"/>
      <w:bookmarkStart w:id="1551" w:name="_MON_1364908755"/>
      <w:bookmarkStart w:id="1552" w:name="_MON_1364925659"/>
      <w:bookmarkStart w:id="1553" w:name="_MON_1364928250"/>
      <w:bookmarkStart w:id="1554" w:name="_MON_1365309185"/>
      <w:bookmarkStart w:id="1555" w:name="_MON_1365312010"/>
      <w:bookmarkStart w:id="1556" w:name="_MON_1365319861"/>
      <w:bookmarkStart w:id="1557" w:name="_MON_1365320347"/>
      <w:bookmarkStart w:id="1558" w:name="_MON_1365320586"/>
      <w:bookmarkStart w:id="1559" w:name="_MON_1365322967"/>
      <w:bookmarkStart w:id="1560" w:name="_MON_1376134054"/>
      <w:bookmarkStart w:id="1561" w:name="_MON_1376234613"/>
      <w:bookmarkStart w:id="1562" w:name="_MON_1378813652"/>
      <w:bookmarkStart w:id="1563" w:name="_MON_1378813684"/>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64" w:name="_Toc3557122"/>
      <w:bookmarkStart w:id="1565" w:name="_Toc34747373"/>
      <w:bookmarkStart w:id="1566" w:name="_Toc76030571"/>
      <w:bookmarkStart w:id="1567" w:name="_Toc94530856"/>
      <w:bookmarkStart w:id="1568" w:name="_Toc101428252"/>
      <w:bookmarkStart w:id="1569"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64"/>
      <w:bookmarkEnd w:id="1565"/>
      <w:bookmarkEnd w:id="1566"/>
      <w:bookmarkEnd w:id="1567"/>
      <w:bookmarkEnd w:id="1568"/>
      <w:bookmarkEnd w:id="1569"/>
    </w:p>
    <w:p w14:paraId="3E80C837" w14:textId="77777777" w:rsidR="00FC68DB" w:rsidRPr="001E4607" w:rsidRDefault="00FC68DB" w:rsidP="00B202D2">
      <w:pPr>
        <w:pStyle w:val="berschrift3"/>
      </w:pPr>
      <w:bookmarkStart w:id="1570" w:name="_Toc3557005"/>
      <w:bookmarkStart w:id="1571" w:name="_Toc34747255"/>
      <w:bookmarkStart w:id="1572" w:name="_Toc77102074"/>
      <w:bookmarkStart w:id="1573" w:name="_Toc155344892"/>
      <w:r w:rsidRPr="005C2D94">
        <w:lastRenderedPageBreak/>
        <w:t>Specific XML Realization</w:t>
      </w:r>
      <w:bookmarkEnd w:id="1570"/>
      <w:bookmarkEnd w:id="1571"/>
      <w:bookmarkEnd w:id="1572"/>
      <w:bookmarkEnd w:id="157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74" w:name="XMLStructureSeamWelds"/>
      <w:bookmarkEnd w:id="1574"/>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75" w:name="_Toc3557123"/>
      <w:bookmarkStart w:id="1576" w:name="_Toc34747374"/>
      <w:bookmarkStart w:id="1577" w:name="_Toc76030572"/>
      <w:bookmarkStart w:id="1578" w:name="_Toc94530857"/>
      <w:bookmarkStart w:id="1579" w:name="_Toc101428253"/>
      <w:bookmarkStart w:id="1580"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75"/>
      <w:bookmarkEnd w:id="1576"/>
      <w:bookmarkEnd w:id="1577"/>
      <w:bookmarkEnd w:id="1578"/>
      <w:bookmarkEnd w:id="1579"/>
      <w:bookmarkEnd w:id="1580"/>
    </w:p>
    <w:p w14:paraId="7D1BCE42" w14:textId="79D9E013" w:rsidR="00FC68DB" w:rsidRPr="001E4607" w:rsidRDefault="00FC68DB" w:rsidP="00B202D2">
      <w:pPr>
        <w:pStyle w:val="berschrift3"/>
      </w:pPr>
      <w:bookmarkStart w:id="1581" w:name="_Toc3557006"/>
      <w:bookmarkStart w:id="1582" w:name="_Toc34747256"/>
      <w:bookmarkStart w:id="1583" w:name="_Toc77102075"/>
      <w:bookmarkStart w:id="1584" w:name="_Ref132201394"/>
      <w:bookmarkStart w:id="1585" w:name="_Toc155344893"/>
      <w:r w:rsidRPr="005C2D94">
        <w:t>Generic Seam Weld Definition</w:t>
      </w:r>
      <w:bookmarkEnd w:id="1518"/>
      <w:bookmarkEnd w:id="1519"/>
      <w:bookmarkEnd w:id="1520"/>
      <w:bookmarkEnd w:id="1521"/>
      <w:bookmarkEnd w:id="1581"/>
      <w:bookmarkEnd w:id="1582"/>
      <w:bookmarkEnd w:id="1583"/>
      <w:bookmarkEnd w:id="1584"/>
      <w:bookmarkEnd w:id="1585"/>
      <w:r w:rsidR="00092852">
        <w:t xml:space="preserve"> </w:t>
      </w:r>
    </w:p>
    <w:p w14:paraId="066381A2" w14:textId="77777777" w:rsidR="00FC68DB" w:rsidRPr="00BD52D7" w:rsidRDefault="00FC68DB">
      <w:pPr>
        <w:pStyle w:val="berschrift4"/>
      </w:pPr>
      <w:bookmarkStart w:id="1586" w:name="_Ref414571756"/>
      <w:bookmarkStart w:id="1587" w:name="_Toc3557008"/>
      <w:bookmarkStart w:id="1588" w:name="_Toc34747258"/>
      <w:bookmarkStart w:id="1589" w:name="_Toc77102077"/>
      <w:r w:rsidRPr="00BD52D7">
        <w:t>Type Specification</w:t>
      </w:r>
      <w:bookmarkEnd w:id="1586"/>
      <w:bookmarkEnd w:id="1587"/>
      <w:bookmarkEnd w:id="1588"/>
      <w:bookmarkEnd w:id="1589"/>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9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91" w:name="_Toc338939134"/>
      <w:bookmarkStart w:id="1592" w:name="_Toc288196488"/>
      <w:bookmarkStart w:id="1593" w:name="_Toc288200790"/>
      <w:bookmarkStart w:id="159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9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38A0750C"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 xml:space="preserve">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95" w:name="_Toc288196490"/>
      <w:bookmarkStart w:id="1596" w:name="_Toc288200792"/>
      <w:bookmarkStart w:id="1597" w:name="_Toc338939132"/>
      <w:bookmarkStart w:id="1598" w:name="_Toc288196468"/>
      <w:bookmarkStart w:id="1599" w:name="_Toc288200771"/>
      <w:bookmarkStart w:id="1600" w:name="_Toc338938904"/>
      <w:bookmarkStart w:id="1601" w:name="_Toc338939100"/>
      <w:bookmarkEnd w:id="1592"/>
      <w:bookmarkEnd w:id="1593"/>
      <w:bookmarkEnd w:id="1594"/>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602"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0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603"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52482E22" w:rsidR="00FC68DB" w:rsidRPr="00F54804" w:rsidRDefault="00FC68DB" w:rsidP="000E094F">
      <w:pPr>
        <w:pStyle w:val="berschrift5"/>
      </w:pPr>
      <w:r w:rsidRPr="000A1B7B">
        <w:t>Attribute</w:t>
      </w:r>
      <w:r w:rsidR="00F3142F">
        <w:t xml:space="preserv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4FA0430F" w:rsidR="00FC68DB" w:rsidRPr="00F54804" w:rsidRDefault="00FC68DB" w:rsidP="000E094F">
      <w:pPr>
        <w:pStyle w:val="berschrift5"/>
      </w:pPr>
      <w:r w:rsidRPr="00F54804">
        <w:t>Attribute</w:t>
      </w:r>
      <w:r w:rsidR="00F3142F">
        <w:t xml:space="preserve"> “</w:t>
      </w:r>
      <w:r w:rsidRPr="00F54804">
        <w:t>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04" w:name="_Toc288196493"/>
      <w:bookmarkStart w:id="1605"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06" w:name="GenericSeamWeldWeldPosition"/>
      <w:bookmarkStart w:id="1607" w:name="GenericSeamWelParameters"/>
      <w:bookmarkStart w:id="1608" w:name="GenericSeamWeldSubType"/>
      <w:bookmarkStart w:id="1609" w:name="GenericSeamWeldWeldingPosition"/>
      <w:bookmarkStart w:id="1610" w:name="_Toc3557009"/>
      <w:bookmarkStart w:id="1611" w:name="_Toc34747259"/>
      <w:bookmarkStart w:id="1612" w:name="_Toc77102078"/>
      <w:bookmarkStart w:id="1613" w:name="_Ref132191916"/>
      <w:bookmarkStart w:id="1614" w:name="_Ref132191936"/>
      <w:bookmarkStart w:id="1615" w:name="_Toc338938905"/>
      <w:bookmarkStart w:id="1616" w:name="_Toc338939101"/>
      <w:bookmarkStart w:id="1617" w:name="_Toc338939136"/>
      <w:bookmarkEnd w:id="1595"/>
      <w:bookmarkEnd w:id="1596"/>
      <w:bookmarkEnd w:id="1597"/>
      <w:bookmarkEnd w:id="1598"/>
      <w:bookmarkEnd w:id="1599"/>
      <w:bookmarkEnd w:id="1600"/>
      <w:bookmarkEnd w:id="1601"/>
      <w:bookmarkEnd w:id="1604"/>
      <w:bookmarkEnd w:id="1605"/>
      <w:bookmarkEnd w:id="1606"/>
      <w:bookmarkEnd w:id="1607"/>
      <w:bookmarkEnd w:id="1608"/>
      <w:bookmarkEnd w:id="1609"/>
      <w:r w:rsidRPr="00F54804">
        <w:lastRenderedPageBreak/>
        <w:t>Weld Position and Sheet Metal Parameters</w:t>
      </w:r>
      <w:bookmarkEnd w:id="1610"/>
      <w:bookmarkEnd w:id="1611"/>
      <w:bookmarkEnd w:id="1612"/>
      <w:bookmarkEnd w:id="1613"/>
      <w:bookmarkEnd w:id="161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18" w:name="_Ref397587838"/>
      <w:bookmarkStart w:id="1619" w:name="_Toc3557124"/>
      <w:bookmarkStart w:id="1620" w:name="_Toc34747375"/>
      <w:bookmarkStart w:id="1621" w:name="_Toc76030573"/>
      <w:bookmarkStart w:id="1622" w:name="_Toc94530858"/>
      <w:bookmarkStart w:id="1623" w:name="_Toc101428254"/>
      <w:bookmarkStart w:id="1624"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18"/>
      <w:r w:rsidR="00B00216">
        <w:t xml:space="preserve"> —</w:t>
      </w:r>
      <w:r w:rsidRPr="00F54804">
        <w:t xml:space="preserve"> Sheet Parameters vs</w:t>
      </w:r>
      <w:r w:rsidR="00EE080E">
        <w:t xml:space="preserve">. </w:t>
      </w:r>
      <w:r w:rsidRPr="0013175B">
        <w:t>Weld Position Parameters</w:t>
      </w:r>
      <w:bookmarkEnd w:id="1619"/>
      <w:bookmarkEnd w:id="1620"/>
      <w:bookmarkEnd w:id="1621"/>
      <w:bookmarkEnd w:id="1622"/>
      <w:bookmarkEnd w:id="1623"/>
      <w:bookmarkEnd w:id="1624"/>
    </w:p>
    <w:p w14:paraId="185FC9E2" w14:textId="653EAE54" w:rsidR="00614562" w:rsidRPr="00614562" w:rsidRDefault="00614562" w:rsidP="0013175B">
      <w:pPr>
        <w:pStyle w:val="berschrift4"/>
      </w:pPr>
      <w:bookmarkStart w:id="1625" w:name="_Hlk101443281"/>
      <w:r w:rsidRPr="005C2D94">
        <w:t>Parameters Assigned to a Specific Sheet of the Flange</w:t>
      </w:r>
      <w:bookmarkEnd w:id="162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040530FC" w:rsidR="00FC68DB" w:rsidRPr="001E4607" w:rsidRDefault="00FC68DB" w:rsidP="000E094F">
      <w:pPr>
        <w:pStyle w:val="berschrift5"/>
      </w:pPr>
      <w:r w:rsidRPr="005C2D94">
        <w:t>Element</w:t>
      </w:r>
      <w:r w:rsidR="00F3142F">
        <w:t xml:space="preserve">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26"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473C1B18" w:rsidR="00FC68DB" w:rsidRPr="00BD52D7" w:rsidRDefault="00FC68DB" w:rsidP="000E094F">
      <w:pPr>
        <w:pStyle w:val="berschrift5"/>
      </w:pPr>
      <w:r w:rsidRPr="005C2D94">
        <w:lastRenderedPageBreak/>
        <w:t>Attribute</w:t>
      </w:r>
      <w:r w:rsidR="00F3142F">
        <w:t xml:space="preserv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51873AE2" w:rsidR="00FC68DB" w:rsidRPr="00F54804" w:rsidRDefault="00FC68DB" w:rsidP="000E094F">
      <w:pPr>
        <w:pStyle w:val="berschrift5"/>
      </w:pPr>
      <w:r w:rsidRPr="00F54804">
        <w:t>Attribute</w:t>
      </w:r>
      <w:r w:rsidR="00F3142F">
        <w:t xml:space="preserve"> “</w:t>
      </w:r>
      <w:r w:rsidRPr="00F54804">
        <w:t>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0A09EBF3" w:rsidR="00FC68DB" w:rsidRPr="00BD52D7" w:rsidRDefault="00FC68DB" w:rsidP="000E094F">
      <w:pPr>
        <w:pStyle w:val="berschrift5"/>
      </w:pPr>
      <w:r w:rsidRPr="00BD52D7">
        <w:t>Attribute</w:t>
      </w:r>
      <w:r w:rsidR="00F3142F">
        <w:t xml:space="preserve"> “</w:t>
      </w:r>
      <w:proofErr w:type="spellStart"/>
      <w:r w:rsidRPr="00BD52D7">
        <w:t>sheet_thickness</w:t>
      </w:r>
      <w:proofErr w:type="spellEnd"/>
      <w:r w:rsidRPr="00BD52D7">
        <w:t>"</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503E8249" w:rsidR="00FC68DB" w:rsidRPr="001E4607" w:rsidRDefault="00FC68DB" w:rsidP="000E094F">
      <w:pPr>
        <w:pStyle w:val="berschrift5"/>
      </w:pPr>
      <w:r w:rsidRPr="005C2D94">
        <w:t>Attribute</w:t>
      </w:r>
      <w:r w:rsidR="00F3142F">
        <w:t xml:space="preserv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27" w:name="_Welding_Position"/>
      <w:bookmarkStart w:id="1628" w:name="_Ref397524978"/>
      <w:bookmarkStart w:id="1629" w:name="_Toc3557011"/>
      <w:bookmarkStart w:id="1630" w:name="_Toc34747261"/>
      <w:bookmarkStart w:id="1631" w:name="_Toc77102080"/>
      <w:bookmarkEnd w:id="1627"/>
      <w:r w:rsidRPr="00F54804">
        <w:t>Welding Position</w:t>
      </w:r>
      <w:bookmarkEnd w:id="1615"/>
      <w:bookmarkEnd w:id="1616"/>
      <w:bookmarkEnd w:id="1628"/>
      <w:bookmarkEnd w:id="1629"/>
      <w:bookmarkEnd w:id="1630"/>
      <w:bookmarkEnd w:id="1631"/>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32"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33" w:name="_Ref397529286"/>
      <w:bookmarkStart w:id="1634" w:name="_Toc3557125"/>
      <w:bookmarkStart w:id="1635" w:name="_Toc34747376"/>
      <w:bookmarkStart w:id="1636" w:name="_Toc76030574"/>
      <w:bookmarkStart w:id="1637" w:name="_Toc94530859"/>
      <w:bookmarkStart w:id="1638" w:name="_Toc101428255"/>
      <w:bookmarkStart w:id="1639" w:name="_Toc155344983"/>
      <w:r w:rsidRPr="00F54804">
        <w:t xml:space="preserve">Figure </w:t>
      </w:r>
      <w:bookmarkStart w:id="1640"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33"/>
      <w:bookmarkEnd w:id="1640"/>
      <w:r w:rsidR="00B00216">
        <w:t xml:space="preserve"> —</w:t>
      </w:r>
      <w:r w:rsidRPr="00F54804">
        <w:t xml:space="preserve"> Welding Position of a Y-Joint</w:t>
      </w:r>
      <w:bookmarkEnd w:id="1634"/>
      <w:bookmarkEnd w:id="1635"/>
      <w:bookmarkEnd w:id="1636"/>
      <w:bookmarkEnd w:id="1637"/>
      <w:bookmarkEnd w:id="1638"/>
      <w:bookmarkEnd w:id="1639"/>
    </w:p>
    <w:p w14:paraId="793EF08A" w14:textId="77777777" w:rsidR="00FC68DB" w:rsidRPr="001E4607" w:rsidRDefault="00FC68DB" w:rsidP="000E094F">
      <w:pPr>
        <w:pStyle w:val="berschrift5"/>
      </w:pPr>
      <w:r w:rsidRPr="005C2D94">
        <w:t>Primary and Secondary Sides</w:t>
      </w:r>
      <w:bookmarkEnd w:id="163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1E649F22" w:rsidR="00FC68DB" w:rsidRPr="00F54804" w:rsidRDefault="00FC68DB" w:rsidP="000E094F">
      <w:pPr>
        <w:pStyle w:val="berschrift5"/>
      </w:pPr>
      <w:bookmarkStart w:id="1641" w:name="_Toc288196495"/>
      <w:bookmarkStart w:id="1642" w:name="_Toc288200797"/>
      <w:bookmarkStart w:id="1643" w:name="_Toc338939138"/>
      <w:bookmarkEnd w:id="1617"/>
      <w:r w:rsidRPr="00F54804">
        <w:t>Element</w:t>
      </w:r>
      <w:r w:rsidR="00F3142F">
        <w:t xml:space="preserve"> “</w:t>
      </w:r>
      <w:proofErr w:type="spellStart"/>
      <w:r w:rsidRPr="00F54804">
        <w:t>weld_position</w:t>
      </w:r>
      <w:bookmarkEnd w:id="1641"/>
      <w:bookmarkEnd w:id="1642"/>
      <w:bookmarkEnd w:id="1643"/>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44"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45"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0C690AA6" w:rsidR="00FC68DB" w:rsidRPr="00780314" w:rsidRDefault="00FC68DB" w:rsidP="000E094F">
      <w:pPr>
        <w:pStyle w:val="berschrift5"/>
        <w:rPr>
          <w:lang w:val="es-ES"/>
        </w:rPr>
      </w:pPr>
      <w:bookmarkStart w:id="1646" w:name="_Toc338939139"/>
      <w:proofErr w:type="spellStart"/>
      <w:r w:rsidRPr="00780314">
        <w:rPr>
          <w:lang w:val="es-ES"/>
        </w:rPr>
        <w:t>Attributes</w:t>
      </w:r>
      <w:proofErr w:type="spellEnd"/>
      <w:r w:rsidR="00F3142F">
        <w:rPr>
          <w:lang w:val="es-ES"/>
        </w:rPr>
        <w:t xml:space="preserve"> “</w:t>
      </w:r>
      <w:r w:rsidRPr="00780314">
        <w:rPr>
          <w:lang w:val="es-ES"/>
        </w:rPr>
        <w:t>u",</w:t>
      </w:r>
      <w:r w:rsidR="00F3142F">
        <w:rPr>
          <w:lang w:val="es-ES"/>
        </w:rPr>
        <w:t xml:space="preserve"> “</w:t>
      </w:r>
      <w:r w:rsidRPr="00780314">
        <w:rPr>
          <w:lang w:val="es-ES"/>
        </w:rPr>
        <w:t>x",</w:t>
      </w:r>
      <w:r w:rsidR="00F3142F">
        <w:rPr>
          <w:lang w:val="es-ES"/>
        </w:rPr>
        <w:t xml:space="preserve"> “</w:t>
      </w:r>
      <w:r w:rsidRPr="00780314">
        <w:rPr>
          <w:lang w:val="es-ES"/>
        </w:rPr>
        <w:t>y",</w:t>
      </w:r>
      <w:r w:rsidR="00F3142F">
        <w:rPr>
          <w:lang w:val="es-ES"/>
        </w:rPr>
        <w:t xml:space="preserve"> “</w:t>
      </w:r>
      <w:r w:rsidRPr="00780314">
        <w:rPr>
          <w:lang w:val="es-ES"/>
        </w:rPr>
        <w:t>z</w:t>
      </w:r>
      <w:bookmarkEnd w:id="1646"/>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47" w:name="_Ref397529572"/>
      <w:bookmarkStart w:id="1648" w:name="Figure11"/>
      <w:bookmarkStart w:id="1649" w:name="_Toc3557126"/>
      <w:bookmarkStart w:id="1650" w:name="_Toc34747377"/>
      <w:bookmarkStart w:id="1651" w:name="_Toc76030575"/>
      <w:bookmarkStart w:id="1652" w:name="_Toc94530860"/>
      <w:bookmarkStart w:id="1653" w:name="_Toc101428256"/>
      <w:bookmarkStart w:id="1654"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47"/>
      <w:bookmarkEnd w:id="1648"/>
      <w:r w:rsidR="00B00216">
        <w:t xml:space="preserve"> —</w:t>
      </w:r>
      <w:r w:rsidRPr="00F54804">
        <w:t xml:space="preserve"> Welding Position vector direction and length</w:t>
      </w:r>
      <w:bookmarkEnd w:id="1649"/>
      <w:bookmarkEnd w:id="1650"/>
      <w:bookmarkEnd w:id="1651"/>
      <w:bookmarkEnd w:id="1652"/>
      <w:bookmarkEnd w:id="1653"/>
      <w:bookmarkEnd w:id="1654"/>
    </w:p>
    <w:p w14:paraId="3FD74BE5" w14:textId="4FCB254E" w:rsidR="00FC68DB" w:rsidRPr="00BD52D7" w:rsidRDefault="00FC68DB" w:rsidP="000E094F">
      <w:pPr>
        <w:pStyle w:val="berschrift5"/>
      </w:pPr>
      <w:bookmarkStart w:id="1655" w:name="_Toc338939140"/>
      <w:bookmarkStart w:id="1656" w:name="_Toc338939137"/>
      <w:bookmarkStart w:id="1657" w:name="_Toc338938906"/>
      <w:bookmarkStart w:id="1658" w:name="_Toc338939103"/>
      <w:r w:rsidRPr="005C2D94">
        <w:lastRenderedPageBreak/>
        <w:t>Attribute</w:t>
      </w:r>
      <w:r w:rsidR="00F3142F">
        <w:t xml:space="preserve"> “</w:t>
      </w:r>
      <w:r w:rsidRPr="00BD52D7">
        <w:t>reference</w:t>
      </w:r>
      <w:bookmarkEnd w:id="165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55A0A41E" w:rsidR="00FC68DB" w:rsidRPr="00F54804" w:rsidRDefault="00FC68DB" w:rsidP="000E094F">
      <w:pPr>
        <w:pStyle w:val="berschrift5"/>
      </w:pPr>
      <w:r w:rsidRPr="00F54804">
        <w:t>Attribute</w:t>
      </w:r>
      <w:r w:rsidR="00F3142F">
        <w:t xml:space="preserve"> “</w:t>
      </w:r>
      <w:r w:rsidRPr="00F54804">
        <w:t>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6D171CB4" w:rsidR="00FC68DB" w:rsidRPr="00F54804" w:rsidRDefault="00FC68DB" w:rsidP="00B202D2">
      <w:r w:rsidRPr="00F54804">
        <w:t>In most cases the sections</w:t>
      </w:r>
      <w:r w:rsidR="00F3142F">
        <w:t xml:space="preserve"> “</w:t>
      </w:r>
      <w:r w:rsidRPr="00F54804">
        <w:t>Fillet",</w:t>
      </w:r>
      <w:r w:rsidR="00F3142F">
        <w:t xml:space="preserve"> “</w:t>
      </w:r>
      <w:r w:rsidRPr="00F54804">
        <w:t>HV" and</w:t>
      </w:r>
      <w:r w:rsidR="00F3142F">
        <w:t xml:space="preserve"> “</w:t>
      </w:r>
      <w:r w:rsidRPr="00F54804">
        <w:t>HY" are used in seam weld connections when the head of a sheet is welded on a base sheet. Connections putting two sheet heads together are mostly using the section types</w:t>
      </w:r>
      <w:r w:rsidR="00F3142F">
        <w:t xml:space="preserve"> “</w:t>
      </w:r>
      <w:r w:rsidRPr="00F54804">
        <w:t>I",</w:t>
      </w:r>
      <w:r w:rsidR="00F3142F">
        <w:t xml:space="preserve"> “</w:t>
      </w:r>
      <w:r w:rsidRPr="00F54804">
        <w:t>V",</w:t>
      </w:r>
      <w:r w:rsidR="00F3142F">
        <w:t xml:space="preserve"> “</w:t>
      </w:r>
      <w:r w:rsidRPr="00F54804">
        <w:t>X" and</w:t>
      </w:r>
      <w:r w:rsidR="00F3142F">
        <w:t xml:space="preserve"> “</w:t>
      </w:r>
      <w:r w:rsidRPr="00F54804">
        <w:t>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00A41EA9" w:rsidR="00FC68DB" w:rsidRPr="0013175B" w:rsidRDefault="00FC68DB" w:rsidP="000E094F">
      <w:pPr>
        <w:pStyle w:val="berschrift5"/>
      </w:pPr>
      <w:r w:rsidRPr="00F54804">
        <w:t>Section</w:t>
      </w:r>
      <w:r w:rsidR="00F3142F">
        <w:t xml:space="preserve"> “</w:t>
      </w:r>
      <w:r w:rsidRPr="005C2D94">
        <w:t>I"</w:t>
      </w:r>
      <w:r w:rsidRPr="0013175B">
        <w:t xml:space="preserve"> </w:t>
      </w:r>
    </w:p>
    <w:p w14:paraId="3CC5642F" w14:textId="2BF20105" w:rsidR="00FC68DB" w:rsidRPr="00BD52D7" w:rsidRDefault="00FC68DB" w:rsidP="00B202D2">
      <w:r w:rsidRPr="00F54804">
        <w:t>The section</w:t>
      </w:r>
      <w:r w:rsidR="00F3142F">
        <w:t xml:space="preserve"> “</w:t>
      </w:r>
      <w:r w:rsidRPr="005C2D94">
        <w:t>I" describes the filling of the weld normally on the head sides of a connection. The section is filled completely and may be welded from one or two sides.</w:t>
      </w:r>
      <w:r w:rsidRPr="00BD52D7">
        <w:t xml:space="preserve"> </w:t>
      </w:r>
    </w:p>
    <w:p w14:paraId="7BA14533" w14:textId="30F53E44" w:rsidR="00FC68DB" w:rsidRPr="00F54804" w:rsidRDefault="00FC68DB" w:rsidP="00B202D2">
      <w:r w:rsidRPr="004A6C4F">
        <w:t>Remark:</w:t>
      </w:r>
      <w:r w:rsidRPr="00BD52D7">
        <w:t xml:space="preserve"> Section</w:t>
      </w:r>
      <w:r w:rsidR="00F3142F">
        <w:t xml:space="preserve"> “</w:t>
      </w:r>
      <w:r w:rsidRPr="00BD52D7">
        <w:t>I</w:t>
      </w:r>
      <w:r w:rsidRPr="001668D7">
        <w:t>"</w:t>
      </w:r>
      <w:r w:rsidRPr="00D7391D">
        <w:t xml:space="preserve"> </w:t>
      </w:r>
      <w:proofErr w:type="gramStart"/>
      <w:r w:rsidR="00964121">
        <w:t>is</w:t>
      </w:r>
      <w:r w:rsidR="00964121" w:rsidRPr="000A1B7B">
        <w:t xml:space="preserve"> </w:t>
      </w:r>
      <w:r w:rsidRPr="000A1B7B">
        <w:t>not be</w:t>
      </w:r>
      <w:proofErr w:type="gramEnd"/>
      <w:r w:rsidRPr="000A1B7B">
        <w:t xml:space="preserve"> confused with seam weld subtype</w:t>
      </w:r>
      <w:r w:rsidR="00F3142F">
        <w:t xml:space="preserv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1BACA012" w:rsidR="00FC68DB" w:rsidRPr="00BD52D7" w:rsidRDefault="00FC68DB" w:rsidP="000E094F">
      <w:pPr>
        <w:pStyle w:val="berschrift5"/>
      </w:pPr>
      <w:r w:rsidRPr="005C2D94">
        <w:t>Section</w:t>
      </w:r>
      <w:r w:rsidR="00F3142F">
        <w:t xml:space="preserve"> “</w:t>
      </w:r>
      <w:r w:rsidRPr="001E4607">
        <w:t>V</w:t>
      </w:r>
      <w:r w:rsidRPr="00BD52D7">
        <w:t>"</w:t>
      </w:r>
    </w:p>
    <w:p w14:paraId="1C20D4D2" w14:textId="71CF2C00" w:rsidR="00FC68DB" w:rsidRPr="00F54804" w:rsidRDefault="00FC68DB" w:rsidP="00B202D2">
      <w:r w:rsidRPr="000A1B7B">
        <w:t>The section</w:t>
      </w:r>
      <w:r w:rsidR="00F3142F">
        <w:t xml:space="preserve"> “</w:t>
      </w:r>
      <w:r w:rsidRPr="00F54804">
        <w:t>V" describes the one-sided filling of the weld with welding material looking like a</w:t>
      </w:r>
      <w:r w:rsidR="00F3142F">
        <w:t xml:space="preserve"> “</w:t>
      </w:r>
      <w:r w:rsidRPr="00F54804">
        <w:t>V". The weld filling provides full penetration.</w:t>
      </w:r>
    </w:p>
    <w:p w14:paraId="3291493E" w14:textId="7C4A12CB" w:rsidR="00FC68DB" w:rsidRPr="00F54804" w:rsidRDefault="00FC68DB" w:rsidP="000E094F">
      <w:pPr>
        <w:pStyle w:val="berschrift5"/>
      </w:pPr>
      <w:r w:rsidRPr="00F54804">
        <w:t>Section</w:t>
      </w:r>
      <w:r w:rsidR="00F3142F">
        <w:t xml:space="preserve"> “</w:t>
      </w:r>
      <w:r w:rsidRPr="00F54804">
        <w:t>U"</w:t>
      </w:r>
    </w:p>
    <w:p w14:paraId="0AB397E8" w14:textId="6D464503" w:rsidR="00FC68DB" w:rsidRPr="00F54804" w:rsidRDefault="00FC68DB" w:rsidP="00B202D2">
      <w:r w:rsidRPr="00F54804">
        <w:t>The section</w:t>
      </w:r>
      <w:r w:rsidR="00F3142F">
        <w:t xml:space="preserve"> “</w:t>
      </w:r>
      <w:r w:rsidRPr="00F54804">
        <w:t>U" describes the one-sided filling of the weld with welding material looking like a</w:t>
      </w:r>
      <w:r w:rsidR="00F3142F">
        <w:t xml:space="preserve"> “</w:t>
      </w:r>
      <w:r w:rsidRPr="00F54804">
        <w:t>U". The penetration in most cases is less than full penetration.</w:t>
      </w:r>
    </w:p>
    <w:p w14:paraId="26D76497" w14:textId="149D54D8" w:rsidR="00FC68DB" w:rsidRPr="00F54804" w:rsidRDefault="00FC68DB" w:rsidP="000E094F">
      <w:pPr>
        <w:pStyle w:val="berschrift5"/>
      </w:pPr>
      <w:r w:rsidRPr="00F54804">
        <w:t>Section</w:t>
      </w:r>
      <w:r w:rsidR="00F3142F">
        <w:t xml:space="preserve"> “</w:t>
      </w:r>
      <w:r w:rsidRPr="00F54804">
        <w:t>X"</w:t>
      </w:r>
    </w:p>
    <w:p w14:paraId="303ACF5F" w14:textId="4DE52897" w:rsidR="00FC68DB" w:rsidRPr="00F54804" w:rsidRDefault="00FC68DB" w:rsidP="00B202D2">
      <w:r w:rsidRPr="00F54804">
        <w:t>The section</w:t>
      </w:r>
      <w:r w:rsidR="00F3142F">
        <w:t xml:space="preserve"> “</w:t>
      </w:r>
      <w:r w:rsidRPr="00F54804">
        <w:t>X" describes the filling of a two-side weld with welding material looking like an</w:t>
      </w:r>
      <w:r w:rsidR="00F3142F">
        <w:t xml:space="preserve"> “</w:t>
      </w:r>
      <w:r w:rsidRPr="00F54804">
        <w:t>X". The weld filling provides full penetration.</w:t>
      </w:r>
    </w:p>
    <w:p w14:paraId="5B32332C" w14:textId="69760586" w:rsidR="00FC68DB" w:rsidRPr="00F54804" w:rsidRDefault="00FC68DB" w:rsidP="000E094F">
      <w:pPr>
        <w:pStyle w:val="berschrift5"/>
      </w:pPr>
      <w:r w:rsidRPr="00F54804">
        <w:t>Section</w:t>
      </w:r>
      <w:r w:rsidR="00F3142F">
        <w:t xml:space="preserve"> “</w:t>
      </w:r>
      <w:r w:rsidRPr="00F54804">
        <w:t>Y"</w:t>
      </w:r>
    </w:p>
    <w:p w14:paraId="2FE1F9A6" w14:textId="5D734314" w:rsidR="00FC68DB" w:rsidRPr="00F54804" w:rsidRDefault="00FC68DB" w:rsidP="00B202D2">
      <w:r w:rsidRPr="00F54804">
        <w:t>The section</w:t>
      </w:r>
      <w:r w:rsidR="00F3142F">
        <w:t xml:space="preserve"> “</w:t>
      </w:r>
      <w:r w:rsidRPr="00F54804">
        <w:t>Y" describes the one-sided filling of the weld with welding material looking like a</w:t>
      </w:r>
      <w:r w:rsidR="00F3142F">
        <w:t xml:space="preserve"> “</w:t>
      </w:r>
      <w:r w:rsidRPr="00F54804">
        <w:t>v". Only a part of the gap between the welded sheets is filled thus there is no full penetration.</w:t>
      </w:r>
    </w:p>
    <w:p w14:paraId="0B3326E8" w14:textId="3EEE0E42" w:rsidR="00FC68DB" w:rsidRPr="00F54804" w:rsidRDefault="00FC68DB" w:rsidP="000E094F">
      <w:pPr>
        <w:pStyle w:val="berschrift5"/>
      </w:pPr>
      <w:r w:rsidRPr="00F54804">
        <w:lastRenderedPageBreak/>
        <w:t>Section</w:t>
      </w:r>
      <w:r w:rsidR="00F3142F">
        <w:t xml:space="preserve"> “</w:t>
      </w:r>
      <w:r w:rsidRPr="00F54804">
        <w:t>HV"</w:t>
      </w:r>
    </w:p>
    <w:p w14:paraId="44683E57" w14:textId="6B9F62E9" w:rsidR="00FC68DB" w:rsidRPr="00F54804" w:rsidRDefault="00FC68DB" w:rsidP="00B202D2">
      <w:r w:rsidRPr="00F54804">
        <w:t>The section</w:t>
      </w:r>
      <w:r w:rsidR="00F3142F">
        <w:t xml:space="preserve"> “</w:t>
      </w:r>
      <w:r w:rsidRPr="00F54804">
        <w:t>HV" describes the filling of a one-sided weld with a full penetration. The welded sheet is normally be phased to take full advantage of the full penetration.</w:t>
      </w:r>
    </w:p>
    <w:p w14:paraId="6E2C61F3" w14:textId="5D1DC0A3" w:rsidR="00FC68DB" w:rsidRPr="00F54804" w:rsidRDefault="00FC68DB" w:rsidP="000E094F">
      <w:pPr>
        <w:pStyle w:val="berschrift5"/>
      </w:pPr>
      <w:r w:rsidRPr="00F54804">
        <w:t>Section</w:t>
      </w:r>
      <w:r w:rsidR="00F3142F">
        <w:t xml:space="preserve"> “</w:t>
      </w:r>
      <w:r w:rsidRPr="00F54804">
        <w:t>HY"</w:t>
      </w:r>
    </w:p>
    <w:p w14:paraId="37B69905" w14:textId="53A9D0F9" w:rsidR="00FC68DB" w:rsidRPr="00F54804" w:rsidRDefault="00FC68DB" w:rsidP="00B202D2">
      <w:pPr>
        <w:keepNext/>
      </w:pPr>
      <w:r w:rsidRPr="00F54804">
        <w:t>The section</w:t>
      </w:r>
      <w:r w:rsidR="00F3142F">
        <w:t xml:space="preserve"> “</w:t>
      </w:r>
      <w:r w:rsidRPr="00F54804">
        <w:t>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2D85E661" w:rsidR="00FC68DB" w:rsidRPr="00F54804" w:rsidRDefault="00FC68DB" w:rsidP="000E094F">
      <w:pPr>
        <w:pStyle w:val="berschrift5"/>
      </w:pPr>
      <w:r w:rsidRPr="00F54804">
        <w:t>Section</w:t>
      </w:r>
      <w:r w:rsidR="00F3142F">
        <w:t xml:space="preserve"> “</w:t>
      </w:r>
      <w:r w:rsidRPr="00F54804">
        <w:t>Fillet"</w:t>
      </w:r>
    </w:p>
    <w:p w14:paraId="2698C64B" w14:textId="33407081" w:rsidR="00FC68DB" w:rsidRPr="00F54804" w:rsidRDefault="00FC68DB" w:rsidP="00B202D2">
      <w:r w:rsidRPr="00F54804">
        <w:t>The section</w:t>
      </w:r>
      <w:r w:rsidR="00F3142F">
        <w:t xml:space="preserve"> “</w:t>
      </w:r>
      <w:r w:rsidRPr="00F54804">
        <w:t>Fillet" describes a one-sided welding placed on the outside of the welded sheets. Depending on the sheet thicknesses there might be a penetration.</w:t>
      </w:r>
    </w:p>
    <w:p w14:paraId="4DFBF5CD" w14:textId="1CE611B6" w:rsidR="00FC68DB" w:rsidRPr="00F54804" w:rsidRDefault="00FC68DB" w:rsidP="000E094F">
      <w:pPr>
        <w:pStyle w:val="berschrift5"/>
      </w:pPr>
      <w:r w:rsidRPr="00F54804">
        <w:t>Section</w:t>
      </w:r>
      <w:r w:rsidR="00F3142F">
        <w:t xml:space="preserve"> “</w:t>
      </w:r>
      <w:r w:rsidRPr="00F54804">
        <w:t>Radius"</w:t>
      </w:r>
    </w:p>
    <w:p w14:paraId="5611890C" w14:textId="24D4A41B" w:rsidR="00FC68DB" w:rsidRPr="00F54804" w:rsidRDefault="00FC68DB" w:rsidP="00B202D2">
      <w:r w:rsidRPr="00F54804">
        <w:t>The section</w:t>
      </w:r>
      <w:r w:rsidR="00F3142F">
        <w:t xml:space="preserve"> “</w:t>
      </w:r>
      <w:r w:rsidRPr="00F54804">
        <w:t>Radius" describes a special case where the welding material looks like a circle but not filling the complete gap between the welded sheets. In most cases there is no full penetration.</w:t>
      </w:r>
      <w:r w:rsidR="001C7CD1">
        <w:t xml:space="preserve"> </w:t>
      </w:r>
    </w:p>
    <w:p w14:paraId="79C36773" w14:textId="3117031D" w:rsidR="00FC68DB" w:rsidRPr="00F54804" w:rsidRDefault="00FC68DB" w:rsidP="000E094F">
      <w:pPr>
        <w:pStyle w:val="berschrift5"/>
      </w:pPr>
      <w:r w:rsidRPr="00F54804">
        <w:t>Attribute</w:t>
      </w:r>
      <w:r w:rsidR="00F3142F">
        <w:t xml:space="preserve"> “</w:t>
      </w:r>
      <w:r w:rsidRPr="00F54804">
        <w:t>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42B59D8E" w:rsidR="00FC68DB" w:rsidRPr="00BD52D7" w:rsidRDefault="00FC68DB" w:rsidP="000E094F">
      <w:pPr>
        <w:pStyle w:val="berschrift5"/>
      </w:pPr>
      <w:r w:rsidRPr="00BD52D7">
        <w:t>Attribute</w:t>
      </w:r>
      <w:r w:rsidR="00F3142F">
        <w:t xml:space="preserve"> “</w:t>
      </w:r>
      <w:r w:rsidRPr="00BD52D7">
        <w:t>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21BEF431" w:rsidR="00FC68DB" w:rsidRPr="00BD52D7" w:rsidRDefault="00FC68DB" w:rsidP="000E094F">
      <w:pPr>
        <w:pStyle w:val="berschrift5"/>
      </w:pPr>
      <w:r w:rsidRPr="005C2D94">
        <w:t>Attribute</w:t>
      </w:r>
      <w:r w:rsidR="00F3142F">
        <w:t xml:space="preserv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2D348C7" w:rsidR="00FC68DB" w:rsidRPr="00F54804" w:rsidRDefault="00FC68DB" w:rsidP="000E094F">
      <w:pPr>
        <w:pStyle w:val="berschrift5"/>
      </w:pPr>
      <w:bookmarkStart w:id="1659" w:name="_Ref132201536"/>
      <w:r w:rsidRPr="00F54804">
        <w:t>Attribute</w:t>
      </w:r>
      <w:r w:rsidR="00F3142F">
        <w:t xml:space="preserve"> “</w:t>
      </w:r>
      <w:r w:rsidRPr="00F54804">
        <w:t>filler"</w:t>
      </w:r>
      <w:bookmarkEnd w:id="165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4C53998" w:rsidR="00BC532A" w:rsidRPr="00BD52D7" w:rsidRDefault="00BC532A" w:rsidP="001640C5">
      <w:pPr>
        <w:pStyle w:val="Beschriftung"/>
        <w:keepNext/>
        <w:keepLines/>
      </w:pPr>
      <w:bookmarkStart w:id="1660"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w:t>
      </w:r>
      <w:r w:rsidR="00F3142F">
        <w:t xml:space="preserve"> “</w:t>
      </w:r>
      <w:r w:rsidRPr="00F54804">
        <w:t>filler", dependent from attribute</w:t>
      </w:r>
      <w:r w:rsidR="00F3142F">
        <w:t xml:space="preserve"> “</w:t>
      </w:r>
      <w:r w:rsidRPr="00F54804">
        <w:t>technology"</w:t>
      </w:r>
      <w:bookmarkEnd w:id="166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B57DBEF" w:rsidR="00FC68DB" w:rsidRPr="00F54804" w:rsidRDefault="00FC68DB" w:rsidP="000E094F">
      <w:pPr>
        <w:pStyle w:val="berschrift5"/>
      </w:pPr>
      <w:bookmarkStart w:id="1661" w:name="_Toc338939148"/>
      <w:bookmarkStart w:id="1662" w:name="_Toc288196499"/>
      <w:bookmarkStart w:id="1663" w:name="_Toc288200801"/>
      <w:bookmarkEnd w:id="1656"/>
      <w:bookmarkEnd w:id="1657"/>
      <w:bookmarkEnd w:id="1658"/>
      <w:r w:rsidRPr="005C2D94">
        <w:lastRenderedPageBreak/>
        <w:t>Attribute</w:t>
      </w:r>
      <w:r w:rsidR="00F3142F">
        <w:t xml:space="preserv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56654840" w:rsidR="00FC68DB" w:rsidRPr="005C2D94" w:rsidRDefault="00FC68DB" w:rsidP="000E094F">
      <w:pPr>
        <w:pStyle w:val="berschrift5"/>
      </w:pPr>
      <w:r w:rsidRPr="00F54804">
        <w:t>Attribute</w:t>
      </w:r>
      <w:r w:rsidR="00F3142F">
        <w:t xml:space="preserve"> “</w:t>
      </w:r>
      <w:r w:rsidRPr="005C2D94">
        <w:t>shape</w:t>
      </w:r>
      <w:bookmarkEnd w:id="166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E31AF6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00F3142F">
        <w:rPr>
          <w:rFonts w:cs="Calibri"/>
          <w:lang w:eastAsia="en-GB"/>
        </w:rPr>
        <w:t xml:space="preserve"> “</w:t>
      </w:r>
      <w:r w:rsidRPr="00BD52D7">
        <w:rPr>
          <w:rFonts w:cs="Calibri"/>
          <w:lang w:eastAsia="en-GB"/>
        </w:rPr>
        <w:t>segment of a circle",</w:t>
      </w:r>
      <w:r w:rsidR="00F3142F">
        <w:rPr>
          <w:rFonts w:cs="Calibri"/>
          <w:lang w:eastAsia="en-GB"/>
        </w:rPr>
        <w:t xml:space="preserve"> “</w:t>
      </w:r>
      <w:r w:rsidRPr="00BD52D7">
        <w:rPr>
          <w:rFonts w:cs="Calibri"/>
          <w:lang w:eastAsia="en-GB"/>
        </w:rPr>
        <w:t xml:space="preserve">parabolic" etc., nor how big the deviation from straight </w:t>
      </w:r>
      <w:r w:rsidRPr="00180E1D">
        <w:t>shape is.</w:t>
      </w:r>
    </w:p>
    <w:p w14:paraId="4EB43F9F" w14:textId="00037C0D" w:rsidR="00FC68DB" w:rsidRPr="00F54804" w:rsidRDefault="00FC68DB" w:rsidP="000E094F">
      <w:pPr>
        <w:pStyle w:val="berschrift5"/>
      </w:pPr>
      <w:bookmarkStart w:id="1664" w:name="_Toc338939149"/>
      <w:r w:rsidRPr="00F54804">
        <w:t>Attribute</w:t>
      </w:r>
      <w:r w:rsidR="00F3142F">
        <w:t xml:space="preserve"> “</w:t>
      </w:r>
      <w:r w:rsidRPr="00F54804">
        <w:t>penetration</w:t>
      </w:r>
      <w:bookmarkEnd w:id="1662"/>
      <w:bookmarkEnd w:id="1663"/>
      <w:bookmarkEnd w:id="166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65" w:name="ModelizationWeldDefinition"/>
      <w:bookmarkStart w:id="1666" w:name="WeldDefinition"/>
      <w:bookmarkStart w:id="1667" w:name="WeldDefinitionButtWeld"/>
      <w:bookmarkStart w:id="1668" w:name="_Toc288200762"/>
      <w:bookmarkStart w:id="1669" w:name="_Toc338939106"/>
      <w:bookmarkStart w:id="1670" w:name="_Toc3557012"/>
      <w:bookmarkStart w:id="1671" w:name="_Toc34747262"/>
      <w:bookmarkStart w:id="1672" w:name="_Toc77102081"/>
      <w:bookmarkStart w:id="1673" w:name="_Toc155344894"/>
      <w:bookmarkStart w:id="1674" w:name="_Toc288196464"/>
      <w:bookmarkEnd w:id="1665"/>
      <w:bookmarkEnd w:id="1666"/>
      <w:bookmarkEnd w:id="1667"/>
      <w:r w:rsidRPr="00F54804">
        <w:t xml:space="preserve">Butt </w:t>
      </w:r>
      <w:bookmarkEnd w:id="1668"/>
      <w:r w:rsidRPr="00F54804">
        <w:t>Joint</w:t>
      </w:r>
      <w:bookmarkEnd w:id="1669"/>
      <w:bookmarkEnd w:id="1670"/>
      <w:bookmarkEnd w:id="1671"/>
      <w:bookmarkEnd w:id="1672"/>
      <w:bookmarkEnd w:id="167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75" w:name="_Toc3557013"/>
      <w:bookmarkStart w:id="1676" w:name="_Toc34747263"/>
      <w:bookmarkStart w:id="1677" w:name="_Toc77102082"/>
      <w:r w:rsidRPr="00F54804">
        <w:t>Sheet Parameters</w:t>
      </w:r>
      <w:bookmarkEnd w:id="1675"/>
      <w:bookmarkEnd w:id="1676"/>
      <w:bookmarkEnd w:id="1677"/>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78"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78"/>
    </w:p>
    <w:p w14:paraId="21B77D6F" w14:textId="4AAC1420" w:rsidR="00FC68DB" w:rsidRPr="005C2D94" w:rsidRDefault="00854D07">
      <w:pPr>
        <w:pStyle w:val="berschrift4"/>
      </w:pPr>
      <w:bookmarkStart w:id="1679" w:name="_Toc3557014"/>
      <w:bookmarkStart w:id="1680" w:name="_Toc34747264"/>
      <w:bookmarkStart w:id="1681"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79"/>
      <w:bookmarkEnd w:id="1680"/>
      <w:bookmarkEnd w:id="168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82"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8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83"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8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84" w:name="_Toc338939151"/>
      <w:bookmarkStart w:id="1685" w:name="_Toc3557015"/>
      <w:bookmarkStart w:id="1686" w:name="_Toc34747265"/>
      <w:bookmarkStart w:id="1687" w:name="_Toc77102084"/>
      <w:r w:rsidRPr="000A1B7B">
        <w:t>Attributes</w:t>
      </w:r>
      <w:bookmarkEnd w:id="1684"/>
      <w:bookmarkEnd w:id="1685"/>
      <w:bookmarkEnd w:id="1686"/>
      <w:bookmarkEnd w:id="1687"/>
    </w:p>
    <w:p w14:paraId="75987F07" w14:textId="34226DE9" w:rsidR="00FC68DB" w:rsidRPr="00F54804" w:rsidRDefault="00FC68DB" w:rsidP="000E094F">
      <w:pPr>
        <w:pStyle w:val="berschrift5"/>
      </w:pPr>
      <w:bookmarkStart w:id="1688" w:name="_Toc338939153"/>
      <w:r w:rsidRPr="00F54804">
        <w:t>Attribute</w:t>
      </w:r>
      <w:r w:rsidR="00F3142F">
        <w:t xml:space="preserve"> “</w:t>
      </w:r>
      <w:r w:rsidRPr="00F54804">
        <w:t>base</w:t>
      </w:r>
      <w:bookmarkEnd w:id="168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3D8CB13E" w:rsidR="00FC68DB" w:rsidRPr="00F54804" w:rsidRDefault="00FC68DB" w:rsidP="000E094F">
      <w:pPr>
        <w:pStyle w:val="berschrift5"/>
      </w:pPr>
      <w:bookmarkStart w:id="1689" w:name="_Toc338939154"/>
      <w:r w:rsidRPr="00F54804">
        <w:t>Attribute</w:t>
      </w:r>
      <w:r w:rsidR="00F3142F">
        <w:t xml:space="preserve"> “</w:t>
      </w:r>
      <w:r w:rsidRPr="00F54804">
        <w:t>technology</w:t>
      </w:r>
      <w:bookmarkEnd w:id="168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CE27B82" w:rsidR="00FC68DB" w:rsidRPr="001E4607" w:rsidRDefault="00FC68DB">
      <w:pPr>
        <w:pStyle w:val="berschrift4"/>
      </w:pPr>
      <w:bookmarkStart w:id="1690" w:name="_Toc288196505"/>
      <w:bookmarkStart w:id="1691" w:name="_Toc288200807"/>
      <w:bookmarkStart w:id="1692" w:name="_Toc338939155"/>
      <w:bookmarkStart w:id="1693" w:name="_Toc3557016"/>
      <w:bookmarkStart w:id="1694" w:name="_Toc34747266"/>
      <w:bookmarkStart w:id="1695" w:name="_Toc77102085"/>
      <w:r w:rsidRPr="00F54804">
        <w:t>Element</w:t>
      </w:r>
      <w:r w:rsidR="00F3142F">
        <w:t xml:space="preserve"> “</w:t>
      </w:r>
      <w:proofErr w:type="spellStart"/>
      <w:r w:rsidRPr="005C2D94">
        <w:t>weld_position</w:t>
      </w:r>
      <w:bookmarkEnd w:id="1690"/>
      <w:bookmarkEnd w:id="1691"/>
      <w:bookmarkEnd w:id="1692"/>
      <w:bookmarkEnd w:id="1693"/>
      <w:proofErr w:type="spellEnd"/>
      <w:r w:rsidRPr="005C2D94">
        <w:t>"</w:t>
      </w:r>
      <w:bookmarkEnd w:id="1694"/>
      <w:bookmarkEnd w:id="169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96"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4CD0F21C" w:rsidR="00FC68DB" w:rsidRPr="00780314" w:rsidRDefault="00FC68DB" w:rsidP="000E094F">
      <w:pPr>
        <w:pStyle w:val="berschrift5"/>
        <w:rPr>
          <w:lang w:val="es-ES"/>
        </w:rPr>
      </w:pPr>
      <w:bookmarkStart w:id="1697" w:name="_Toc288196507"/>
      <w:bookmarkStart w:id="1698" w:name="_Toc288200809"/>
      <w:bookmarkStart w:id="1699" w:name="_Toc338939157"/>
      <w:proofErr w:type="spellStart"/>
      <w:r w:rsidRPr="00780314">
        <w:rPr>
          <w:lang w:val="es-ES"/>
        </w:rPr>
        <w:t>Attributes</w:t>
      </w:r>
      <w:proofErr w:type="spellEnd"/>
      <w:r w:rsidR="00F3142F">
        <w:rPr>
          <w:lang w:val="es-ES"/>
        </w:rPr>
        <w:t xml:space="preserve"> “</w:t>
      </w:r>
      <w:r w:rsidRPr="00780314">
        <w:rPr>
          <w:lang w:val="es-ES"/>
        </w:rPr>
        <w:t>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174613B5" w:rsidR="00FC68DB" w:rsidRPr="00BD52D7" w:rsidRDefault="00FC68DB" w:rsidP="000E094F">
      <w:pPr>
        <w:pStyle w:val="berschrift5"/>
      </w:pPr>
      <w:r w:rsidRPr="005C2D94">
        <w:t>Attribute</w:t>
      </w:r>
      <w:r w:rsidR="00F3142F">
        <w:t xml:space="preserve"> “</w:t>
      </w:r>
      <w:r w:rsidRPr="001E4607">
        <w:t>section</w:t>
      </w:r>
      <w:bookmarkEnd w:id="1697"/>
      <w:bookmarkEnd w:id="1698"/>
      <w:bookmarkEnd w:id="169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1445719"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50B68CE9" w:rsidR="000E094F" w:rsidRPr="00BD52D7" w:rsidRDefault="000E094F" w:rsidP="000E094F">
      <w:pPr>
        <w:pStyle w:val="berschrift5"/>
      </w:pPr>
      <w:bookmarkStart w:id="1700" w:name="_Toc338939158"/>
      <w:r w:rsidRPr="005C2D94">
        <w:t>Attribute</w:t>
      </w:r>
      <w:r w:rsidR="00F3142F">
        <w:t xml:space="preserve"> “</w:t>
      </w:r>
      <w:r>
        <w:t>width</w:t>
      </w:r>
      <w:r w:rsidRPr="00BD52D7">
        <w:t>"</w:t>
      </w:r>
    </w:p>
    <w:bookmarkEnd w:id="170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296A1BEE" w:rsidR="00FC68DB" w:rsidRPr="00F54804" w:rsidRDefault="00FC68DB" w:rsidP="000E094F">
      <w:pPr>
        <w:pStyle w:val="berschrift5"/>
      </w:pPr>
      <w:bookmarkStart w:id="1701" w:name="_Toc338939159"/>
      <w:r w:rsidRPr="000A1B7B">
        <w:t>Attribute</w:t>
      </w:r>
      <w:r w:rsidR="00F3142F">
        <w:t xml:space="preserve"> “</w:t>
      </w:r>
      <w:r w:rsidRPr="00F54804">
        <w:t>filler</w:t>
      </w:r>
      <w:bookmarkEnd w:id="170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0CEBA0" w14:textId="3338BB25" w:rsidR="00FC68DB" w:rsidRPr="005C2D94"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702" w:name="WeldDefinitionCornerWeld"/>
      <w:bookmarkStart w:id="1703" w:name="_Toc288200763"/>
      <w:bookmarkStart w:id="1704" w:name="_Toc338939107"/>
      <w:bookmarkEnd w:id="170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4B60D430" w:rsidR="00FC68DB" w:rsidRPr="00AB0A9A" w:rsidRDefault="00FC68DB">
      <w:pPr>
        <w:pStyle w:val="berschrift4"/>
      </w:pPr>
      <w:bookmarkStart w:id="1705" w:name="_Toc414263397"/>
      <w:bookmarkStart w:id="1706" w:name="_Toc3557017"/>
      <w:bookmarkStart w:id="1707" w:name="_Toc34747267"/>
      <w:bookmarkStart w:id="1708" w:name="_Toc77102086"/>
      <w:bookmarkEnd w:id="1705"/>
      <w:r w:rsidRPr="00AB0A9A">
        <w:t>Element</w:t>
      </w:r>
      <w:r w:rsidR="00F3142F">
        <w:t xml:space="preserve"> “</w:t>
      </w:r>
      <w:proofErr w:type="spellStart"/>
      <w:r w:rsidRPr="00AB0A9A">
        <w:t>sheet_parameter</w:t>
      </w:r>
      <w:bookmarkEnd w:id="1706"/>
      <w:proofErr w:type="spellEnd"/>
      <w:r w:rsidRPr="00AB0A9A">
        <w:t>"</w:t>
      </w:r>
      <w:bookmarkEnd w:id="1707"/>
      <w:bookmarkEnd w:id="170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09"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10" w:name="_Toc3557018"/>
      <w:bookmarkStart w:id="1711" w:name="_Toc34747268"/>
      <w:bookmarkStart w:id="1712" w:name="_Toc77102087"/>
      <w:bookmarkStart w:id="1713" w:name="_Toc155344895"/>
      <w:r w:rsidRPr="00F54804">
        <w:t>Corner Weld</w:t>
      </w:r>
      <w:bookmarkEnd w:id="1703"/>
      <w:bookmarkEnd w:id="1704"/>
      <w:bookmarkEnd w:id="1710"/>
      <w:bookmarkEnd w:id="1711"/>
      <w:bookmarkEnd w:id="1712"/>
      <w:bookmarkEnd w:id="171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14" w:name="_Toc34747269"/>
      <w:bookmarkStart w:id="1715" w:name="_Toc77102088"/>
      <w:bookmarkStart w:id="1716" w:name="_Toc3557019"/>
      <w:r w:rsidRPr="00F54804">
        <w:lastRenderedPageBreak/>
        <w:t>Simple Corner Weld</w:t>
      </w:r>
      <w:bookmarkEnd w:id="1714"/>
      <w:bookmarkEnd w:id="1715"/>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1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17"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17"/>
    </w:p>
    <w:p w14:paraId="60FF600B" w14:textId="6E010867" w:rsidR="00FC68DB" w:rsidRPr="005C2D94" w:rsidRDefault="00FC68DB" w:rsidP="000E094F">
      <w:pPr>
        <w:pStyle w:val="berschrift5"/>
      </w:pPr>
      <w:bookmarkStart w:id="1718" w:name="_Toc3557020"/>
      <w:r w:rsidRPr="005C2D94">
        <w:t>Weld Parameters</w:t>
      </w:r>
      <w:bookmarkEnd w:id="1718"/>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19"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1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316996"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20"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21" w:name="_Toc34747270"/>
      <w:bookmarkStart w:id="1722" w:name="_Toc77102089"/>
      <w:r w:rsidRPr="000A1B7B">
        <w:t>Double Corner Weld</w:t>
      </w:r>
      <w:bookmarkEnd w:id="1721"/>
      <w:bookmarkEnd w:id="172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23" w:name="_Toc76030580"/>
            <w:bookmarkStart w:id="1724" w:name="_Toc94530865"/>
            <w:bookmarkStart w:id="1725" w:name="_Toc101428261"/>
            <w:bookmarkStart w:id="172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23"/>
            <w:bookmarkEnd w:id="1724"/>
            <w:bookmarkEnd w:id="1725"/>
            <w:bookmarkEnd w:id="1726"/>
          </w:p>
        </w:tc>
        <w:tc>
          <w:tcPr>
            <w:tcW w:w="4605" w:type="dxa"/>
            <w:shd w:val="clear" w:color="auto" w:fill="auto"/>
          </w:tcPr>
          <w:p w14:paraId="37E17878" w14:textId="4100B810" w:rsidR="00FC68DB" w:rsidRPr="0013175B" w:rsidRDefault="00FC68DB" w:rsidP="00B202D2">
            <w:pPr>
              <w:jc w:val="center"/>
              <w:rPr>
                <w:b/>
                <w:bCs/>
              </w:rPr>
            </w:pPr>
            <w:bookmarkStart w:id="1727" w:name="_Toc76030581"/>
            <w:bookmarkStart w:id="1728" w:name="_Toc94530866"/>
            <w:bookmarkStart w:id="1729" w:name="_Toc101428262"/>
            <w:bookmarkStart w:id="173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27"/>
            <w:bookmarkEnd w:id="1728"/>
            <w:bookmarkEnd w:id="1729"/>
            <w:bookmarkEnd w:id="1730"/>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316997"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31"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32" w:name="_Toc338939161"/>
      <w:bookmarkStart w:id="1733" w:name="_Toc3557021"/>
      <w:bookmarkStart w:id="1734" w:name="_Toc34747271"/>
      <w:bookmarkStart w:id="1735" w:name="_Toc77102090"/>
      <w:r w:rsidRPr="00BD52D7">
        <w:t>Attributes</w:t>
      </w:r>
      <w:bookmarkEnd w:id="1732"/>
      <w:bookmarkEnd w:id="1733"/>
      <w:bookmarkEnd w:id="1734"/>
      <w:bookmarkEnd w:id="1735"/>
    </w:p>
    <w:p w14:paraId="117D2FF0" w14:textId="44635341" w:rsidR="00FC68DB" w:rsidRPr="00F54804" w:rsidRDefault="00FC68DB" w:rsidP="000E094F">
      <w:pPr>
        <w:pStyle w:val="berschrift5"/>
      </w:pPr>
      <w:bookmarkStart w:id="1736" w:name="_Toc338939163"/>
      <w:r w:rsidRPr="000A1B7B">
        <w:t>Attribute</w:t>
      </w:r>
      <w:r w:rsidR="00F3142F">
        <w:t xml:space="preserve"> “</w:t>
      </w:r>
      <w:r w:rsidRPr="00F54804">
        <w:t>base</w:t>
      </w:r>
      <w:bookmarkEnd w:id="173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4222613E" w:rsidR="00FC68DB" w:rsidRPr="00F54804" w:rsidRDefault="00FC68DB" w:rsidP="000E094F">
      <w:pPr>
        <w:pStyle w:val="berschrift5"/>
      </w:pPr>
      <w:bookmarkStart w:id="1737" w:name="_Toc338939164"/>
      <w:r w:rsidRPr="00F54804">
        <w:t>Attribute</w:t>
      </w:r>
      <w:r w:rsidR="00F3142F">
        <w:t xml:space="preserve"> “</w:t>
      </w:r>
      <w:r w:rsidRPr="00F54804">
        <w:t>technology</w:t>
      </w:r>
      <w:bookmarkEnd w:id="173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66AC1A64" w:rsidR="00FC68DB" w:rsidRPr="001E4607" w:rsidRDefault="00FC68DB">
      <w:pPr>
        <w:pStyle w:val="berschrift4"/>
      </w:pPr>
      <w:bookmarkStart w:id="1738" w:name="_Toc338939165"/>
      <w:bookmarkStart w:id="1739" w:name="_Toc3557022"/>
      <w:bookmarkStart w:id="1740" w:name="_Toc34747272"/>
      <w:bookmarkStart w:id="1741" w:name="_Toc77102091"/>
      <w:r w:rsidRPr="00F54804">
        <w:t>Element</w:t>
      </w:r>
      <w:r w:rsidR="00F3142F">
        <w:t xml:space="preserve"> “</w:t>
      </w:r>
      <w:proofErr w:type="spellStart"/>
      <w:r w:rsidRPr="005C2D94">
        <w:t>weld_position</w:t>
      </w:r>
      <w:bookmarkEnd w:id="1738"/>
      <w:bookmarkEnd w:id="1739"/>
      <w:proofErr w:type="spellEnd"/>
      <w:r w:rsidRPr="005C2D94">
        <w:t>"</w:t>
      </w:r>
      <w:bookmarkEnd w:id="1740"/>
      <w:bookmarkEnd w:id="174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42"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4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29601E9F" w:rsidR="00FC68DB" w:rsidRPr="00780314" w:rsidRDefault="00FC68DB" w:rsidP="000E094F">
      <w:pPr>
        <w:pStyle w:val="berschrift5"/>
        <w:rPr>
          <w:lang w:val="es-ES"/>
        </w:rPr>
      </w:pPr>
      <w:bookmarkStart w:id="1743" w:name="_Toc338939167"/>
      <w:proofErr w:type="spellStart"/>
      <w:r w:rsidRPr="00780314">
        <w:rPr>
          <w:lang w:val="es-ES"/>
        </w:rPr>
        <w:t>Attributes</w:t>
      </w:r>
      <w:proofErr w:type="spellEnd"/>
      <w:r w:rsidR="00F3142F">
        <w:rPr>
          <w:lang w:val="es-ES"/>
        </w:rPr>
        <w:t xml:space="preserve"> “</w:t>
      </w:r>
      <w:r w:rsidRPr="00780314">
        <w:rPr>
          <w:lang w:val="es-ES"/>
        </w:rPr>
        <w:t>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3AA8F050" w:rsidR="00FC68DB" w:rsidRPr="00BD52D7" w:rsidRDefault="00FC68DB" w:rsidP="000E094F">
      <w:pPr>
        <w:pStyle w:val="berschrift5"/>
      </w:pPr>
      <w:r w:rsidRPr="005C2D94">
        <w:t>Attribute</w:t>
      </w:r>
      <w:r w:rsidR="00F3142F">
        <w:t xml:space="preserve"> “</w:t>
      </w:r>
      <w:r w:rsidRPr="001E4607">
        <w:t>section</w:t>
      </w:r>
      <w:bookmarkEnd w:id="174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8B6F5A4" w:rsidR="00FC68DB" w:rsidRPr="001E4607" w:rsidRDefault="00FC68DB" w:rsidP="000E094F">
      <w:pPr>
        <w:pStyle w:val="berschrift5"/>
      </w:pPr>
      <w:bookmarkStart w:id="1744" w:name="_Toc338939168"/>
      <w:r w:rsidRPr="00F54804">
        <w:t>Attribute</w:t>
      </w:r>
      <w:r w:rsidR="00F3142F">
        <w:t xml:space="preserve"> “</w:t>
      </w:r>
      <w:r w:rsidRPr="005C2D94">
        <w:t>thickness</w:t>
      </w:r>
      <w:bookmarkEnd w:id="174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45"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4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0BC73B08" w:rsidR="00FC68DB" w:rsidRPr="00BD52D7" w:rsidRDefault="00FC68DB" w:rsidP="000E094F">
      <w:pPr>
        <w:pStyle w:val="berschrift5"/>
      </w:pPr>
      <w:bookmarkStart w:id="1746" w:name="_Toc338939169"/>
      <w:r w:rsidRPr="005C2D94">
        <w:t>Attribute</w:t>
      </w:r>
      <w:r w:rsidR="00F3142F">
        <w:t xml:space="preserve"> “</w:t>
      </w:r>
      <w:r w:rsidRPr="00BD52D7">
        <w:t>angle</w:t>
      </w:r>
      <w:bookmarkEnd w:id="174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47"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4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44274077" w:rsidR="00FC68DB" w:rsidRPr="00BD52D7" w:rsidRDefault="00FC68DB" w:rsidP="000E094F">
      <w:pPr>
        <w:pStyle w:val="berschrift5"/>
      </w:pPr>
      <w:bookmarkStart w:id="1748" w:name="_Toc338939170"/>
      <w:r w:rsidRPr="005C2D94">
        <w:t>Attribute</w:t>
      </w:r>
      <w:r w:rsidR="00F3142F">
        <w:t xml:space="preserve"> “</w:t>
      </w:r>
      <w:r w:rsidRPr="00BD52D7">
        <w:t>shape</w:t>
      </w:r>
      <w:bookmarkEnd w:id="174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3FB65D6B" w:rsidR="00FC68DB" w:rsidRPr="00F54804" w:rsidRDefault="00FC68DB" w:rsidP="000E094F">
      <w:pPr>
        <w:pStyle w:val="berschrift5"/>
      </w:pPr>
      <w:bookmarkStart w:id="1749" w:name="_Toc338939171"/>
      <w:r w:rsidRPr="00F54804">
        <w:t>Attribute</w:t>
      </w:r>
      <w:r w:rsidR="00F3142F">
        <w:t xml:space="preserve"> “</w:t>
      </w:r>
      <w:r w:rsidRPr="00F54804">
        <w:t>penetration</w:t>
      </w:r>
      <w:bookmarkEnd w:id="174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4ADEED38" w:rsidR="00FC68DB" w:rsidRPr="00F54804" w:rsidRDefault="00FC68DB" w:rsidP="000E094F">
      <w:pPr>
        <w:pStyle w:val="berschrift5"/>
      </w:pPr>
      <w:bookmarkStart w:id="1750" w:name="_Toc338939173"/>
      <w:r w:rsidRPr="00F54804">
        <w:lastRenderedPageBreak/>
        <w:t>Attribute</w:t>
      </w:r>
      <w:r w:rsidR="00F3142F">
        <w:t xml:space="preserve"> “</w:t>
      </w:r>
      <w:r w:rsidRPr="00F54804">
        <w:t>filler</w:t>
      </w:r>
      <w:bookmarkEnd w:id="175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398FC2F" w14:textId="1E39EB93" w:rsidR="00FC68DB" w:rsidRPr="005C2D94"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5F569A4" w:rsidR="00FC68DB" w:rsidRPr="00D97F70" w:rsidRDefault="00FC68DB">
      <w:pPr>
        <w:pStyle w:val="berschrift4"/>
      </w:pPr>
      <w:bookmarkStart w:id="1751" w:name="WeldDefinitionEdgeWeld"/>
      <w:bookmarkStart w:id="1752" w:name="_Toc3557023"/>
      <w:bookmarkStart w:id="1753" w:name="_Toc34747273"/>
      <w:bookmarkStart w:id="1754" w:name="_Toc77102092"/>
      <w:bookmarkStart w:id="1755" w:name="_Toc288200764"/>
      <w:bookmarkStart w:id="1756" w:name="_Toc338939108"/>
      <w:bookmarkEnd w:id="1751"/>
      <w:r w:rsidRPr="00D97F70">
        <w:t>Element</w:t>
      </w:r>
      <w:r w:rsidR="00F3142F">
        <w:t xml:space="preserve"> “</w:t>
      </w:r>
      <w:proofErr w:type="spellStart"/>
      <w:r w:rsidRPr="00D97F70">
        <w:t>sheet_parameter</w:t>
      </w:r>
      <w:bookmarkEnd w:id="1752"/>
      <w:proofErr w:type="spellEnd"/>
      <w:r w:rsidRPr="00D97F70">
        <w:t>"</w:t>
      </w:r>
      <w:bookmarkEnd w:id="1753"/>
      <w:bookmarkEnd w:id="175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57"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58" w:name="_Toc3557024"/>
      <w:bookmarkStart w:id="1759" w:name="_Toc34747274"/>
      <w:bookmarkStart w:id="1760" w:name="_Toc77102093"/>
      <w:bookmarkStart w:id="1761" w:name="_Toc155344896"/>
      <w:r w:rsidRPr="00F54804">
        <w:t>Edge Weld</w:t>
      </w:r>
      <w:bookmarkEnd w:id="1755"/>
      <w:bookmarkEnd w:id="1756"/>
      <w:bookmarkEnd w:id="1758"/>
      <w:bookmarkEnd w:id="1759"/>
      <w:bookmarkEnd w:id="1760"/>
      <w:bookmarkEnd w:id="176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62" w:name="_Toc3557025"/>
      <w:bookmarkStart w:id="1763" w:name="_Toc34747275"/>
      <w:bookmarkStart w:id="1764"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62"/>
      <w:bookmarkEnd w:id="1763"/>
      <w:bookmarkEnd w:id="176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65"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65"/>
      <w:r w:rsidRPr="0013175B">
        <w:rPr>
          <w:b w:val="0"/>
          <w:bCs w:val="0"/>
          <w:noProof/>
        </w:rPr>
        <w:t xml:space="preserve"> </w:t>
      </w:r>
    </w:p>
    <w:p w14:paraId="3A1A9349" w14:textId="2B52FE3B" w:rsidR="00FC68DB" w:rsidRPr="005C2D94" w:rsidRDefault="000C2559">
      <w:pPr>
        <w:pStyle w:val="berschrift4"/>
      </w:pPr>
      <w:bookmarkStart w:id="1766" w:name="_Toc3557026"/>
      <w:bookmarkStart w:id="1767" w:name="_Toc34747276"/>
      <w:bookmarkStart w:id="1768"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66"/>
      <w:bookmarkEnd w:id="1767"/>
      <w:bookmarkEnd w:id="176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69"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69"/>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70"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71" w:name="_Toc338939175"/>
      <w:bookmarkStart w:id="1772" w:name="_Toc3557027"/>
      <w:bookmarkStart w:id="1773" w:name="_Toc34747277"/>
      <w:bookmarkStart w:id="1774" w:name="_Toc77102096"/>
      <w:r w:rsidRPr="000A1B7B">
        <w:lastRenderedPageBreak/>
        <w:t>Attributes</w:t>
      </w:r>
      <w:bookmarkEnd w:id="1771"/>
      <w:bookmarkEnd w:id="1772"/>
      <w:bookmarkEnd w:id="1773"/>
      <w:bookmarkEnd w:id="1774"/>
    </w:p>
    <w:p w14:paraId="39DE4992" w14:textId="2FC357CD" w:rsidR="00FC68DB" w:rsidRPr="00F54804" w:rsidRDefault="00FC68DB" w:rsidP="000E094F">
      <w:pPr>
        <w:pStyle w:val="berschrift5"/>
      </w:pPr>
      <w:bookmarkStart w:id="1775" w:name="_Toc338939177"/>
      <w:r w:rsidRPr="00F54804">
        <w:t>Attribute</w:t>
      </w:r>
      <w:r w:rsidR="00F3142F">
        <w:t xml:space="preserve"> “</w:t>
      </w:r>
      <w:r w:rsidRPr="00F54804">
        <w:t>base</w:t>
      </w:r>
      <w:bookmarkEnd w:id="177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0E873207" w:rsidR="00FC68DB" w:rsidRPr="00F54804" w:rsidRDefault="00FC68DB" w:rsidP="000E094F">
      <w:pPr>
        <w:pStyle w:val="berschrift5"/>
      </w:pPr>
      <w:bookmarkStart w:id="1776" w:name="_Toc338939178"/>
      <w:r w:rsidRPr="00F54804">
        <w:t>Attribute</w:t>
      </w:r>
      <w:r w:rsidR="00F3142F">
        <w:t xml:space="preserve"> “</w:t>
      </w:r>
      <w:r w:rsidRPr="00F54804">
        <w:t>technology</w:t>
      </w:r>
      <w:bookmarkEnd w:id="177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00490BBC" w:rsidR="00FC68DB" w:rsidRPr="001E4607" w:rsidRDefault="00FC68DB">
      <w:pPr>
        <w:pStyle w:val="berschrift4"/>
      </w:pPr>
      <w:bookmarkStart w:id="1777" w:name="_Toc338939179"/>
      <w:bookmarkStart w:id="1778" w:name="_Toc3557028"/>
      <w:bookmarkStart w:id="1779" w:name="_Toc34747278"/>
      <w:bookmarkStart w:id="1780" w:name="_Toc77102097"/>
      <w:r w:rsidRPr="00F54804">
        <w:t>Element</w:t>
      </w:r>
      <w:r w:rsidR="00F3142F">
        <w:t xml:space="preserve"> “</w:t>
      </w:r>
      <w:proofErr w:type="spellStart"/>
      <w:r w:rsidRPr="005C2D94">
        <w:t>weld_position</w:t>
      </w:r>
      <w:bookmarkEnd w:id="1777"/>
      <w:bookmarkEnd w:id="1778"/>
      <w:proofErr w:type="spellEnd"/>
      <w:r w:rsidRPr="005C2D94">
        <w:t>"</w:t>
      </w:r>
      <w:bookmarkEnd w:id="1779"/>
      <w:bookmarkEnd w:id="178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81"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8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62FB419B" w:rsidR="00FC68DB" w:rsidRPr="00780314"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090C2196" w:rsidR="00FC68DB" w:rsidRPr="00BD52D7" w:rsidRDefault="00FC68DB" w:rsidP="000E094F">
      <w:pPr>
        <w:pStyle w:val="berschrift5"/>
      </w:pPr>
      <w:r w:rsidRPr="005C2D94">
        <w:t>Attribute</w:t>
      </w:r>
      <w:r w:rsidR="00F3142F">
        <w:t xml:space="preserv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FA2D3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784EC65" w:rsidR="00FC68DB" w:rsidRPr="005C2D94" w:rsidRDefault="00FC68DB" w:rsidP="000E094F">
      <w:pPr>
        <w:pStyle w:val="berschrift5"/>
      </w:pPr>
      <w:bookmarkStart w:id="1782" w:name="_Toc338939182"/>
      <w:r w:rsidRPr="00F54804">
        <w:t>Attribute</w:t>
      </w:r>
      <w:r w:rsidR="00F3142F">
        <w:t xml:space="preserve"> “</w:t>
      </w:r>
      <w:r w:rsidRPr="005C2D94">
        <w:t>width</w:t>
      </w:r>
      <w:bookmarkEnd w:id="178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1E6050A0" w:rsidR="00FC68DB" w:rsidRPr="00F54804" w:rsidRDefault="00FC68DB" w:rsidP="000E094F">
      <w:pPr>
        <w:pStyle w:val="berschrift5"/>
      </w:pPr>
      <w:bookmarkStart w:id="1783" w:name="_Toc338939184"/>
      <w:r w:rsidRPr="000A1B7B">
        <w:lastRenderedPageBreak/>
        <w:t>Attribute</w:t>
      </w:r>
      <w:r w:rsidR="00F3142F">
        <w:t xml:space="preserve"> “</w:t>
      </w:r>
      <w:r w:rsidRPr="00F54804">
        <w:t>filler</w:t>
      </w:r>
      <w:bookmarkEnd w:id="178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105771A7"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43102CC5" w:rsidR="00FC68DB" w:rsidRPr="005C2D94" w:rsidRDefault="00FC68DB">
      <w:pPr>
        <w:pStyle w:val="berschrift4"/>
      </w:pPr>
      <w:bookmarkStart w:id="1784" w:name="WeldDefinitionIWeld"/>
      <w:bookmarkStart w:id="1785" w:name="_Toc3557029"/>
      <w:bookmarkStart w:id="1786" w:name="_Toc34747279"/>
      <w:bookmarkStart w:id="1787" w:name="_Toc77102098"/>
      <w:bookmarkStart w:id="1788" w:name="_Toc288200765"/>
      <w:bookmarkStart w:id="1789" w:name="_Toc338939109"/>
      <w:bookmarkEnd w:id="1784"/>
      <w:r w:rsidRPr="00F54804">
        <w:t>Element</w:t>
      </w:r>
      <w:r w:rsidR="00F3142F">
        <w:t xml:space="preserve"> “</w:t>
      </w:r>
      <w:proofErr w:type="spellStart"/>
      <w:r w:rsidRPr="005C2D94">
        <w:t>sheet_parameter</w:t>
      </w:r>
      <w:bookmarkEnd w:id="1785"/>
      <w:proofErr w:type="spellEnd"/>
      <w:r w:rsidRPr="005C2D94">
        <w:t>"</w:t>
      </w:r>
      <w:bookmarkEnd w:id="1786"/>
      <w:bookmarkEnd w:id="178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9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91" w:name="_Toc3557030"/>
      <w:bookmarkStart w:id="1792" w:name="_Toc34747280"/>
      <w:bookmarkStart w:id="1793" w:name="_Toc77102099"/>
      <w:bookmarkStart w:id="1794" w:name="_Toc155344897"/>
      <w:r w:rsidRPr="00D97F70">
        <w:t>I-Weld</w:t>
      </w:r>
      <w:bookmarkEnd w:id="1788"/>
      <w:bookmarkEnd w:id="1789"/>
      <w:bookmarkEnd w:id="1791"/>
      <w:bookmarkEnd w:id="1792"/>
      <w:bookmarkEnd w:id="1793"/>
      <w:bookmarkEnd w:id="179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95" w:name="_Toc3557031"/>
      <w:bookmarkStart w:id="1796" w:name="_Toc34747281"/>
      <w:bookmarkStart w:id="1797"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95"/>
      <w:bookmarkEnd w:id="1796"/>
      <w:bookmarkEnd w:id="179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98"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98"/>
      <w:r w:rsidRPr="00F54804">
        <w:t xml:space="preserve"> </w:t>
      </w:r>
    </w:p>
    <w:p w14:paraId="38C5A449" w14:textId="63A2FA57" w:rsidR="00FC68DB" w:rsidRPr="005C2D94" w:rsidRDefault="00B23E71">
      <w:pPr>
        <w:pStyle w:val="berschrift4"/>
      </w:pPr>
      <w:bookmarkStart w:id="1799" w:name="_Toc3557032"/>
      <w:bookmarkStart w:id="1800" w:name="_Toc34747282"/>
      <w:bookmarkStart w:id="180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99"/>
      <w:bookmarkEnd w:id="1800"/>
      <w:bookmarkEnd w:id="180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02"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02"/>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803"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04" w:name="_Toc338939186"/>
      <w:bookmarkStart w:id="1805" w:name="_Toc3557033"/>
      <w:bookmarkStart w:id="1806" w:name="_Toc34747283"/>
      <w:bookmarkStart w:id="1807" w:name="_Toc77102102"/>
      <w:r w:rsidRPr="000A1B7B">
        <w:t>Attributes</w:t>
      </w:r>
      <w:bookmarkEnd w:id="1804"/>
      <w:bookmarkEnd w:id="1805"/>
      <w:bookmarkEnd w:id="1806"/>
      <w:bookmarkEnd w:id="1807"/>
    </w:p>
    <w:p w14:paraId="547A1CA7" w14:textId="2EF4C006" w:rsidR="00FC68DB" w:rsidRPr="00F54804" w:rsidRDefault="00FC68DB" w:rsidP="000E094F">
      <w:pPr>
        <w:pStyle w:val="berschrift5"/>
      </w:pPr>
      <w:bookmarkStart w:id="1808" w:name="_Toc338939188"/>
      <w:r w:rsidRPr="00F54804">
        <w:t>Attribute</w:t>
      </w:r>
      <w:r w:rsidR="00F3142F">
        <w:t xml:space="preserve"> “</w:t>
      </w:r>
      <w:r w:rsidRPr="00F54804">
        <w:t>base</w:t>
      </w:r>
      <w:bookmarkEnd w:id="180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491B15A0" w:rsidR="00FC68DB" w:rsidRPr="00F54804" w:rsidRDefault="00FC68DB" w:rsidP="000E094F">
      <w:pPr>
        <w:pStyle w:val="berschrift5"/>
      </w:pPr>
      <w:bookmarkStart w:id="1809" w:name="_Toc338939189"/>
      <w:r w:rsidRPr="00F54804">
        <w:lastRenderedPageBreak/>
        <w:t>Attribute</w:t>
      </w:r>
      <w:r w:rsidR="00F3142F">
        <w:t xml:space="preserve"> “</w:t>
      </w:r>
      <w:r w:rsidRPr="00F54804">
        <w:t>technology</w:t>
      </w:r>
      <w:bookmarkEnd w:id="180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01215CF4" w:rsidR="00FC68DB" w:rsidRPr="001E4607" w:rsidRDefault="00FC68DB">
      <w:pPr>
        <w:pStyle w:val="berschrift4"/>
      </w:pPr>
      <w:bookmarkStart w:id="1810" w:name="_Toc338939190"/>
      <w:bookmarkStart w:id="1811" w:name="_Toc3557034"/>
      <w:bookmarkStart w:id="1812" w:name="_Toc34747284"/>
      <w:bookmarkStart w:id="1813" w:name="_Toc77102103"/>
      <w:r w:rsidRPr="00F54804">
        <w:t>Element</w:t>
      </w:r>
      <w:r w:rsidR="00F3142F">
        <w:t xml:space="preserve"> “</w:t>
      </w:r>
      <w:proofErr w:type="spellStart"/>
      <w:r w:rsidRPr="005C2D94">
        <w:t>weld_position</w:t>
      </w:r>
      <w:bookmarkEnd w:id="1810"/>
      <w:bookmarkEnd w:id="1811"/>
      <w:proofErr w:type="spellEnd"/>
      <w:r w:rsidRPr="005C2D94">
        <w:t>"</w:t>
      </w:r>
      <w:bookmarkEnd w:id="1812"/>
      <w:bookmarkEnd w:id="181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14"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1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6376908" w:rsidR="00FC68DB" w:rsidRPr="00780314" w:rsidRDefault="00FC68DB" w:rsidP="000E094F">
      <w:pPr>
        <w:pStyle w:val="berschrift5"/>
        <w:rPr>
          <w:lang w:val="es-ES"/>
        </w:rPr>
      </w:pPr>
      <w:bookmarkStart w:id="1815" w:name="_Toc338939192"/>
      <w:proofErr w:type="spellStart"/>
      <w:r w:rsidRPr="00780314">
        <w:rPr>
          <w:lang w:val="es-ES"/>
        </w:rPr>
        <w:t>Attributes</w:t>
      </w:r>
      <w:proofErr w:type="spellEnd"/>
      <w:r w:rsidR="00F3142F">
        <w:rPr>
          <w:lang w:val="es-ES"/>
        </w:rPr>
        <w:t xml:space="preserve"> “</w:t>
      </w:r>
      <w:r w:rsidRPr="00780314">
        <w:rPr>
          <w:lang w:val="es-ES"/>
        </w:rPr>
        <w:t>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1A50CD40" w:rsidR="00FC68DB" w:rsidRPr="00BD52D7" w:rsidRDefault="00FC68DB" w:rsidP="000E094F">
      <w:pPr>
        <w:pStyle w:val="berschrift5"/>
      </w:pPr>
      <w:r w:rsidRPr="005C2D94">
        <w:t>Attribute</w:t>
      </w:r>
      <w:r w:rsidR="00F3142F">
        <w:t xml:space="preserve"> “</w:t>
      </w:r>
      <w:r w:rsidRPr="001E4607">
        <w:t>width</w:t>
      </w:r>
      <w:bookmarkEnd w:id="181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084642DF" w:rsidR="00FC68DB" w:rsidRPr="00F54804" w:rsidRDefault="00FC68DB" w:rsidP="000E094F">
      <w:pPr>
        <w:pStyle w:val="berschrift5"/>
      </w:pPr>
      <w:bookmarkStart w:id="1816" w:name="_Toc338939194"/>
      <w:r w:rsidRPr="00F54804">
        <w:t>Attribute</w:t>
      </w:r>
      <w:r w:rsidR="00F3142F">
        <w:t xml:space="preserve"> “</w:t>
      </w:r>
      <w:r w:rsidRPr="00F54804">
        <w:t>filler</w:t>
      </w:r>
      <w:bookmarkEnd w:id="181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6EE4E8D4"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49314829" w:rsidR="00FC68DB" w:rsidRPr="00D97F70" w:rsidRDefault="00FC68DB">
      <w:pPr>
        <w:pStyle w:val="berschrift4"/>
      </w:pPr>
      <w:bookmarkStart w:id="1817" w:name="WeldDefinitionOverlapWeld"/>
      <w:bookmarkStart w:id="1818" w:name="_Toc3557035"/>
      <w:bookmarkStart w:id="1819" w:name="_Toc34747285"/>
      <w:bookmarkStart w:id="1820" w:name="_Toc77102104"/>
      <w:bookmarkStart w:id="1821" w:name="_Toc288200766"/>
      <w:bookmarkStart w:id="1822" w:name="_Toc338939110"/>
      <w:bookmarkEnd w:id="1817"/>
      <w:r w:rsidRPr="00D97F70">
        <w:t>Element</w:t>
      </w:r>
      <w:r w:rsidR="00F3142F">
        <w:t xml:space="preserve"> “</w:t>
      </w:r>
      <w:proofErr w:type="spellStart"/>
      <w:r w:rsidRPr="00D97F70">
        <w:t>sheet_parameter</w:t>
      </w:r>
      <w:bookmarkEnd w:id="1818"/>
      <w:proofErr w:type="spellEnd"/>
      <w:r w:rsidRPr="00D97F70">
        <w:t>"</w:t>
      </w:r>
      <w:bookmarkEnd w:id="1819"/>
      <w:bookmarkEnd w:id="182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23"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2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24" w:name="_Toc3557036"/>
      <w:bookmarkStart w:id="1825" w:name="_Toc34747286"/>
      <w:bookmarkStart w:id="1826" w:name="_Toc77102105"/>
      <w:bookmarkStart w:id="1827" w:name="_Toc155344898"/>
      <w:r w:rsidRPr="00F54804">
        <w:t>Overlap Weld</w:t>
      </w:r>
      <w:bookmarkEnd w:id="1821"/>
      <w:bookmarkEnd w:id="1822"/>
      <w:bookmarkEnd w:id="1824"/>
      <w:bookmarkEnd w:id="1825"/>
      <w:bookmarkEnd w:id="1826"/>
      <w:bookmarkEnd w:id="182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28" w:name="_Toc3557037"/>
      <w:bookmarkStart w:id="1829" w:name="_Toc34747287"/>
      <w:bookmarkStart w:id="1830" w:name="_Toc77102106"/>
      <w:r w:rsidRPr="00F54804">
        <w:lastRenderedPageBreak/>
        <w:t>Simple Overlap Weld</w:t>
      </w:r>
      <w:bookmarkEnd w:id="1828"/>
      <w:bookmarkEnd w:id="1829"/>
      <w:bookmarkEnd w:id="1830"/>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31"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31"/>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32"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3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316998"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33"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34" w:name="_Toc338939112"/>
      <w:bookmarkStart w:id="1835" w:name="_Toc3557038"/>
      <w:bookmarkStart w:id="1836" w:name="_Toc34747288"/>
      <w:bookmarkStart w:id="1837" w:name="_Toc77102107"/>
      <w:r w:rsidRPr="000A1B7B">
        <w:lastRenderedPageBreak/>
        <w:t>Single Sided Double Overlap Weld</w:t>
      </w:r>
      <w:bookmarkEnd w:id="1834"/>
      <w:bookmarkEnd w:id="1835"/>
      <w:bookmarkEnd w:id="1836"/>
      <w:bookmarkEnd w:id="1837"/>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38"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3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39"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3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316999"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40"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41" w:name="_Toc338939113"/>
      <w:bookmarkStart w:id="1842" w:name="_Toc3557039"/>
      <w:bookmarkStart w:id="1843" w:name="_Toc34747289"/>
      <w:bookmarkStart w:id="1844" w:name="_Toc77102108"/>
      <w:r w:rsidRPr="000A1B7B">
        <w:t>Double-Sided</w:t>
      </w:r>
      <w:r w:rsidR="00FC68DB" w:rsidRPr="00F54804">
        <w:t xml:space="preserve"> Double Overlap Weld</w:t>
      </w:r>
      <w:bookmarkEnd w:id="1841"/>
      <w:bookmarkEnd w:id="1842"/>
      <w:bookmarkEnd w:id="1843"/>
      <w:bookmarkEnd w:id="184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45"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4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46"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4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317000"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47"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4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48" w:name="_Toc338939196"/>
      <w:bookmarkStart w:id="1849" w:name="_Toc3557040"/>
      <w:bookmarkStart w:id="1850" w:name="_Toc34747290"/>
      <w:bookmarkStart w:id="1851" w:name="_Toc77102109"/>
      <w:r w:rsidRPr="000A1B7B">
        <w:t>Attributes</w:t>
      </w:r>
      <w:bookmarkEnd w:id="1848"/>
      <w:bookmarkEnd w:id="1849"/>
      <w:bookmarkEnd w:id="1850"/>
      <w:bookmarkEnd w:id="1851"/>
    </w:p>
    <w:p w14:paraId="4EF2ED14" w14:textId="564ED871" w:rsidR="00FC68DB" w:rsidRPr="00F54804" w:rsidRDefault="00FC68DB" w:rsidP="000E094F">
      <w:pPr>
        <w:pStyle w:val="berschrift5"/>
      </w:pPr>
      <w:bookmarkStart w:id="1852" w:name="_Toc338939198"/>
      <w:r w:rsidRPr="00F54804">
        <w:t>Attribute</w:t>
      </w:r>
      <w:r w:rsidR="00F3142F">
        <w:t xml:space="preserve"> “</w:t>
      </w:r>
      <w:r w:rsidRPr="00F54804">
        <w:t>base</w:t>
      </w:r>
      <w:bookmarkEnd w:id="185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00BA42E6" w:rsidR="00FC68DB" w:rsidRPr="00F54804" w:rsidRDefault="00FC68DB" w:rsidP="000E094F">
      <w:pPr>
        <w:pStyle w:val="berschrift5"/>
      </w:pPr>
      <w:bookmarkStart w:id="1853" w:name="_Toc338939199"/>
      <w:r w:rsidRPr="00F54804">
        <w:t>Attribute</w:t>
      </w:r>
      <w:r w:rsidR="00F3142F">
        <w:t xml:space="preserve"> “</w:t>
      </w:r>
      <w:r w:rsidRPr="00F54804">
        <w:t>technology</w:t>
      </w:r>
      <w:bookmarkEnd w:id="185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54" w:name="_Toc338939200"/>
      <w:bookmarkStart w:id="1855" w:name="_Toc3557041"/>
      <w:bookmarkStart w:id="1856" w:name="_Toc34747291"/>
      <w:bookmarkStart w:id="1857" w:name="_Toc77102110"/>
      <w:r w:rsidRPr="00F54804">
        <w:t xml:space="preserve">Element </w:t>
      </w:r>
      <w:r w:rsidR="00BA4D47">
        <w:t>&lt;</w:t>
      </w:r>
      <w:r w:rsidRPr="005C2D94">
        <w:t>weld_position</w:t>
      </w:r>
      <w:bookmarkEnd w:id="1854"/>
      <w:bookmarkEnd w:id="1855"/>
      <w:bookmarkEnd w:id="1856"/>
      <w:bookmarkEnd w:id="1857"/>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58"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4BDE545C" w:rsidR="00FC68DB" w:rsidRPr="00780314" w:rsidRDefault="00FC68DB" w:rsidP="000E094F">
      <w:pPr>
        <w:pStyle w:val="berschrift5"/>
        <w:rPr>
          <w:lang w:val="es-ES"/>
        </w:rPr>
      </w:pPr>
      <w:bookmarkStart w:id="1859" w:name="_Toc338939203"/>
      <w:proofErr w:type="spellStart"/>
      <w:r w:rsidRPr="00780314">
        <w:rPr>
          <w:lang w:val="es-ES"/>
        </w:rPr>
        <w:t>Attributes</w:t>
      </w:r>
      <w:proofErr w:type="spellEnd"/>
      <w:r w:rsidR="00F3142F">
        <w:rPr>
          <w:lang w:val="es-ES"/>
        </w:rPr>
        <w:t xml:space="preserve"> “</w:t>
      </w:r>
      <w:r w:rsidRPr="00780314">
        <w:rPr>
          <w:lang w:val="es-ES"/>
        </w:rPr>
        <w:t>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48B3B2AE" w:rsidR="00FC68DB" w:rsidRPr="00BD52D7" w:rsidRDefault="00FC68DB" w:rsidP="000E094F">
      <w:pPr>
        <w:pStyle w:val="berschrift5"/>
      </w:pPr>
      <w:r w:rsidRPr="005C2D94">
        <w:t>Attribute</w:t>
      </w:r>
      <w:r w:rsidR="00F3142F">
        <w:t xml:space="preserv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4A523CE1" w:rsidR="00FC68DB" w:rsidRPr="00F54804" w:rsidRDefault="00FC68DB" w:rsidP="000E094F">
      <w:pPr>
        <w:pStyle w:val="berschrift5"/>
      </w:pPr>
      <w:r w:rsidRPr="00F54804">
        <w:t>Attribute</w:t>
      </w:r>
      <w:r w:rsidR="00F3142F">
        <w:t xml:space="preserve"> “</w:t>
      </w:r>
      <w:r w:rsidRPr="00F54804">
        <w:t>section</w:t>
      </w:r>
      <w:bookmarkEnd w:id="185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3C33E8A0" w:rsidR="00FC68DB" w:rsidRPr="00F54804" w:rsidRDefault="00FC68DB" w:rsidP="000E094F">
      <w:pPr>
        <w:pStyle w:val="berschrift5"/>
      </w:pPr>
      <w:bookmarkStart w:id="1860" w:name="_Toc338939204"/>
      <w:r w:rsidRPr="000A1B7B">
        <w:t>Attribute</w:t>
      </w:r>
      <w:r w:rsidR="00F3142F">
        <w:t xml:space="preserve"> “</w:t>
      </w:r>
      <w:r w:rsidRPr="00F54804">
        <w:t>thickness</w:t>
      </w:r>
      <w:bookmarkEnd w:id="186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1B69C160" w:rsidR="00FC68DB" w:rsidRPr="00F54804" w:rsidRDefault="00FC68DB" w:rsidP="000E094F">
      <w:pPr>
        <w:pStyle w:val="berschrift5"/>
      </w:pPr>
      <w:bookmarkStart w:id="1861" w:name="_Toc338939205"/>
      <w:r w:rsidRPr="00F54804">
        <w:t>Attribute</w:t>
      </w:r>
      <w:r w:rsidR="00F3142F">
        <w:t xml:space="preserve"> “</w:t>
      </w:r>
      <w:r w:rsidRPr="00F54804">
        <w:t>angle</w:t>
      </w:r>
      <w:bookmarkEnd w:id="186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12059202" w:rsidR="00FC68DB" w:rsidRPr="00F54804" w:rsidRDefault="00FC68DB" w:rsidP="000E094F">
      <w:pPr>
        <w:pStyle w:val="berschrift5"/>
      </w:pPr>
      <w:bookmarkStart w:id="1862" w:name="_Toc338939206"/>
      <w:r w:rsidRPr="00F54804">
        <w:t>Attribute</w:t>
      </w:r>
      <w:r w:rsidR="00F3142F">
        <w:t xml:space="preserve"> “</w:t>
      </w:r>
      <w:r w:rsidRPr="00F54804">
        <w:t>shape</w:t>
      </w:r>
      <w:bookmarkEnd w:id="186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0F16B1A2" w:rsidR="00FC68DB" w:rsidRPr="00F54804" w:rsidRDefault="00FC68DB" w:rsidP="000E094F">
      <w:pPr>
        <w:pStyle w:val="berschrift5"/>
      </w:pPr>
      <w:bookmarkStart w:id="1863" w:name="_Toc338939207"/>
      <w:r w:rsidRPr="00F54804">
        <w:t>Attribute</w:t>
      </w:r>
      <w:r w:rsidR="00F3142F">
        <w:t xml:space="preserve"> “</w:t>
      </w:r>
      <w:r w:rsidRPr="00F54804">
        <w:t>penetration</w:t>
      </w:r>
      <w:bookmarkEnd w:id="186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1E9222A3" w:rsidR="00FC68DB" w:rsidRPr="00F54804" w:rsidRDefault="00FC68DB" w:rsidP="000E094F">
      <w:pPr>
        <w:pStyle w:val="berschrift5"/>
      </w:pPr>
      <w:bookmarkStart w:id="1864" w:name="_Toc338939209"/>
      <w:r w:rsidRPr="00F54804">
        <w:t>Attribute</w:t>
      </w:r>
      <w:r w:rsidR="00F3142F">
        <w:t xml:space="preserve"> “</w:t>
      </w:r>
      <w:r w:rsidRPr="00F54804">
        <w:t>filler</w:t>
      </w:r>
      <w:bookmarkEnd w:id="186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3D9F19F0" w:rsidR="00FC68DB" w:rsidRPr="005C2D94" w:rsidRDefault="00FC68DB" w:rsidP="000E094F">
      <w:pPr>
        <w:pStyle w:val="berschrift5"/>
      </w:pPr>
      <w:r w:rsidRPr="005C2D94">
        <w:lastRenderedPageBreak/>
        <w:t>Attribute</w:t>
      </w:r>
      <w:r w:rsidR="00F3142F">
        <w:t xml:space="preserve"> “</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3746C233" w:rsidR="00FC68DB" w:rsidRPr="00D97F70" w:rsidRDefault="00FC68DB">
      <w:pPr>
        <w:pStyle w:val="berschrift4"/>
      </w:pPr>
      <w:bookmarkStart w:id="1865" w:name="WeldDefinitionYJoint"/>
      <w:bookmarkStart w:id="1866" w:name="_Toc3557042"/>
      <w:bookmarkStart w:id="1867" w:name="_Toc34747292"/>
      <w:bookmarkStart w:id="1868" w:name="_Toc77102111"/>
      <w:bookmarkStart w:id="1869" w:name="_Toc288200767"/>
      <w:bookmarkStart w:id="1870" w:name="_Toc338939114"/>
      <w:bookmarkEnd w:id="1865"/>
      <w:r w:rsidRPr="00D97F70">
        <w:t>Element</w:t>
      </w:r>
      <w:r w:rsidR="00F3142F">
        <w:t xml:space="preserve"> “</w:t>
      </w:r>
      <w:proofErr w:type="spellStart"/>
      <w:r w:rsidRPr="00D97F70">
        <w:t>sheet_parameter</w:t>
      </w:r>
      <w:bookmarkEnd w:id="1866"/>
      <w:proofErr w:type="spellEnd"/>
      <w:r w:rsidRPr="00D97F70">
        <w:t>"</w:t>
      </w:r>
      <w:bookmarkEnd w:id="1867"/>
      <w:bookmarkEnd w:id="186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71"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72" w:name="_Toc3557043"/>
      <w:bookmarkStart w:id="1873" w:name="_Toc34747293"/>
      <w:bookmarkStart w:id="1874" w:name="_Toc77102112"/>
      <w:bookmarkStart w:id="1875" w:name="_Toc155344899"/>
      <w:r w:rsidRPr="00D97F70">
        <w:t>Y-Joint</w:t>
      </w:r>
      <w:bookmarkEnd w:id="1869"/>
      <w:bookmarkEnd w:id="1870"/>
      <w:bookmarkEnd w:id="1872"/>
      <w:bookmarkEnd w:id="1873"/>
      <w:bookmarkEnd w:id="1874"/>
      <w:bookmarkEnd w:id="187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76" w:name="_Toc3557044"/>
      <w:bookmarkStart w:id="1877" w:name="_Toc34747294"/>
      <w:bookmarkStart w:id="1878" w:name="_Toc77102113"/>
      <w:r w:rsidRPr="00F54804">
        <w:lastRenderedPageBreak/>
        <w:t>Sheet Parameters</w:t>
      </w:r>
      <w:bookmarkEnd w:id="1876"/>
      <w:bookmarkEnd w:id="1877"/>
      <w:bookmarkEnd w:id="187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79" w:name="_Toc3557045"/>
      <w:bookmarkStart w:id="1880" w:name="_Toc34747295"/>
      <w:bookmarkStart w:id="1881" w:name="_Toc77102114"/>
      <w:r w:rsidRPr="00F54804">
        <w:t>Weld Parameters</w:t>
      </w:r>
      <w:bookmarkEnd w:id="1879"/>
      <w:bookmarkEnd w:id="1880"/>
      <w:bookmarkEnd w:id="188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82" w:name="_Ref7931629"/>
            <w:bookmarkStart w:id="1883" w:name="_Toc76030592"/>
            <w:bookmarkStart w:id="1884" w:name="_Toc94530877"/>
            <w:bookmarkStart w:id="1885" w:name="_Toc101428273"/>
            <w:bookmarkStart w:id="1886"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82"/>
            <w:r w:rsidR="000D79B0" w:rsidRPr="00334AD3">
              <w:rPr>
                <w:rFonts w:ascii="Cambria" w:hAnsi="Cambria"/>
              </w:rPr>
              <w:t xml:space="preserve"> —</w:t>
            </w:r>
            <w:r w:rsidRPr="00334AD3">
              <w:rPr>
                <w:rFonts w:ascii="Cambria" w:hAnsi="Cambria"/>
              </w:rPr>
              <w:t xml:space="preserve"> Y-Joint Sheet Layout</w:t>
            </w:r>
            <w:bookmarkEnd w:id="1883"/>
            <w:bookmarkEnd w:id="1884"/>
            <w:bookmarkEnd w:id="1885"/>
            <w:bookmarkEnd w:id="1886"/>
          </w:p>
        </w:tc>
        <w:tc>
          <w:tcPr>
            <w:tcW w:w="4605" w:type="dxa"/>
            <w:vAlign w:val="bottom"/>
          </w:tcPr>
          <w:p w14:paraId="0705A4F3" w14:textId="14F380A1" w:rsidR="00FC68DB" w:rsidRPr="00334AD3" w:rsidRDefault="00FC68DB" w:rsidP="0014275F">
            <w:pPr>
              <w:pStyle w:val="Beschriftung"/>
              <w:rPr>
                <w:rFonts w:ascii="Cambria" w:hAnsi="Cambria"/>
              </w:rPr>
            </w:pPr>
            <w:bookmarkStart w:id="1887" w:name="_Toc76030593"/>
            <w:bookmarkStart w:id="1888" w:name="_Toc94530878"/>
            <w:bookmarkStart w:id="1889" w:name="_Toc101428274"/>
            <w:bookmarkStart w:id="1890"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87"/>
            <w:bookmarkEnd w:id="1888"/>
            <w:bookmarkEnd w:id="1889"/>
            <w:bookmarkEnd w:id="189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317001"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91"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9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92" w:name="_Toc338939211"/>
      <w:bookmarkStart w:id="1893" w:name="_Toc3557046"/>
      <w:bookmarkStart w:id="1894" w:name="_Toc34747296"/>
      <w:bookmarkStart w:id="1895" w:name="_Toc77102115"/>
      <w:r w:rsidRPr="00890926">
        <w:t>Attributes</w:t>
      </w:r>
      <w:bookmarkEnd w:id="1892"/>
      <w:bookmarkEnd w:id="1893"/>
      <w:bookmarkEnd w:id="1894"/>
      <w:bookmarkEnd w:id="1895"/>
    </w:p>
    <w:p w14:paraId="5F7DE6A2" w14:textId="5F78EF44" w:rsidR="00F85CA7" w:rsidRPr="00F85CA7" w:rsidRDefault="00FC68DB" w:rsidP="000E094F">
      <w:pPr>
        <w:pStyle w:val="berschrift5"/>
      </w:pPr>
      <w:bookmarkStart w:id="1896" w:name="_Toc338939213"/>
      <w:r w:rsidRPr="00BD52D7">
        <w:t>Attribute</w:t>
      </w:r>
      <w:r w:rsidR="00F3142F">
        <w:t xml:space="preserve"> “</w:t>
      </w:r>
      <w:r w:rsidRPr="001668D7">
        <w:t>base</w:t>
      </w:r>
      <w:bookmarkEnd w:id="189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6EC19F63" w:rsidR="00FC68DB" w:rsidRPr="00F54804" w:rsidRDefault="00FC68DB" w:rsidP="000E094F">
      <w:pPr>
        <w:pStyle w:val="berschrift5"/>
      </w:pPr>
      <w:bookmarkStart w:id="1897" w:name="_Toc338939214"/>
      <w:r w:rsidRPr="00F54804">
        <w:lastRenderedPageBreak/>
        <w:t>Attribute</w:t>
      </w:r>
      <w:r w:rsidR="00F3142F">
        <w:t xml:space="preserve"> “</w:t>
      </w:r>
      <w:r w:rsidRPr="00F54804">
        <w:t>technology</w:t>
      </w:r>
      <w:bookmarkEnd w:id="189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98" w:name="_Toc338939215"/>
      <w:bookmarkStart w:id="1899" w:name="_Toc3557047"/>
      <w:bookmarkStart w:id="1900" w:name="_Toc34747297"/>
      <w:bookmarkStart w:id="190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1EB06021" w:rsidR="00FC68DB" w:rsidRPr="005C2D94" w:rsidRDefault="00FC68DB">
      <w:pPr>
        <w:pStyle w:val="berschrift4"/>
      </w:pPr>
      <w:r w:rsidRPr="00F54804">
        <w:t>Element</w:t>
      </w:r>
      <w:r w:rsidR="00F3142F">
        <w:t xml:space="preserve"> “</w:t>
      </w:r>
      <w:proofErr w:type="spellStart"/>
      <w:r w:rsidRPr="005C2D94">
        <w:t>weld_position</w:t>
      </w:r>
      <w:bookmarkEnd w:id="1898"/>
      <w:bookmarkEnd w:id="1899"/>
      <w:proofErr w:type="spellEnd"/>
      <w:r w:rsidRPr="005C2D94">
        <w:t>"</w:t>
      </w:r>
      <w:bookmarkEnd w:id="1900"/>
      <w:bookmarkEnd w:id="190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90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0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01EA6F2B" w:rsidR="00FC68DB" w:rsidRPr="00780314" w:rsidRDefault="00FC68DB" w:rsidP="000E094F">
      <w:pPr>
        <w:pStyle w:val="berschrift5"/>
        <w:rPr>
          <w:lang w:val="es-ES"/>
        </w:rPr>
      </w:pPr>
      <w:bookmarkStart w:id="1903" w:name="_Toc338939218"/>
      <w:proofErr w:type="spellStart"/>
      <w:r w:rsidRPr="00780314">
        <w:rPr>
          <w:lang w:val="es-ES"/>
        </w:rPr>
        <w:t>Attributes</w:t>
      </w:r>
      <w:proofErr w:type="spellEnd"/>
      <w:r w:rsidR="00F3142F">
        <w:rPr>
          <w:lang w:val="es-ES"/>
        </w:rPr>
        <w:t xml:space="preserve"> “</w:t>
      </w:r>
      <w:r w:rsidRPr="00780314">
        <w:rPr>
          <w:lang w:val="es-ES"/>
        </w:rPr>
        <w:t>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2F675EAC" w:rsidR="00FC68DB" w:rsidRPr="00BD52D7" w:rsidRDefault="00FC68DB" w:rsidP="000E094F">
      <w:pPr>
        <w:pStyle w:val="berschrift5"/>
      </w:pPr>
      <w:r w:rsidRPr="005C2D94">
        <w:t>Attribute</w:t>
      </w:r>
      <w:r w:rsidR="00F3142F">
        <w:t xml:space="preserv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59E40433" w:rsidR="00FC68DB" w:rsidRPr="00F54804" w:rsidRDefault="00FC68DB" w:rsidP="000E094F">
      <w:pPr>
        <w:pStyle w:val="berschrift5"/>
      </w:pPr>
      <w:r w:rsidRPr="00F54804">
        <w:t>Attribute</w:t>
      </w:r>
      <w:r w:rsidR="00F3142F">
        <w:t xml:space="preserve"> “</w:t>
      </w:r>
      <w:r w:rsidRPr="00F54804">
        <w:t>section</w:t>
      </w:r>
      <w:bookmarkEnd w:id="190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66131119" w:rsidR="00FC68DB" w:rsidRPr="005C2D94" w:rsidRDefault="00FC68DB" w:rsidP="000E094F">
      <w:pPr>
        <w:pStyle w:val="berschrift5"/>
      </w:pPr>
      <w:bookmarkStart w:id="1904" w:name="_Toc338939219"/>
      <w:r w:rsidRPr="00F54804">
        <w:lastRenderedPageBreak/>
        <w:t>Attribute</w:t>
      </w:r>
      <w:r w:rsidR="00F3142F">
        <w:t xml:space="preserve"> “</w:t>
      </w:r>
      <w:r w:rsidRPr="005C2D94">
        <w:t>thickness</w:t>
      </w:r>
      <w:bookmarkEnd w:id="1904"/>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05"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20E1F6AA" w:rsidR="00FC68DB" w:rsidRPr="001668D7" w:rsidRDefault="00FC68DB" w:rsidP="000E094F">
      <w:pPr>
        <w:pStyle w:val="berschrift5"/>
      </w:pPr>
      <w:bookmarkStart w:id="1906" w:name="_Toc338939220"/>
      <w:r w:rsidRPr="005C2D94">
        <w:t>Attribute</w:t>
      </w:r>
      <w:r w:rsidR="00F3142F">
        <w:t xml:space="preserve"> “</w:t>
      </w:r>
      <w:r w:rsidRPr="00BD52D7">
        <w:t>angle</w:t>
      </w:r>
      <w:bookmarkEnd w:id="190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533C90DA" w:rsidR="00FC68DB" w:rsidRPr="00F54804" w:rsidRDefault="00FC68DB" w:rsidP="000E094F">
      <w:pPr>
        <w:pStyle w:val="berschrift5"/>
      </w:pPr>
      <w:bookmarkStart w:id="1907" w:name="_Toc338939221"/>
      <w:r w:rsidRPr="00F54804">
        <w:t>Attribute</w:t>
      </w:r>
      <w:r w:rsidR="00F3142F">
        <w:t xml:space="preserve"> “</w:t>
      </w:r>
      <w:r w:rsidRPr="00F54804">
        <w:t>penetration</w:t>
      </w:r>
      <w:bookmarkEnd w:id="190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3F6E9235" w:rsidR="00FC68DB" w:rsidRPr="00F54804" w:rsidRDefault="00FC68DB" w:rsidP="000E094F">
      <w:pPr>
        <w:pStyle w:val="berschrift5"/>
      </w:pPr>
      <w:bookmarkStart w:id="1908" w:name="_Toc338939223"/>
      <w:r w:rsidRPr="00F54804">
        <w:t>Attribute</w:t>
      </w:r>
      <w:r w:rsidR="00F3142F">
        <w:t xml:space="preserve"> “</w:t>
      </w:r>
      <w:r w:rsidRPr="00F54804">
        <w:t>shape</w:t>
      </w:r>
      <w:bookmarkEnd w:id="190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631EC520" w:rsidR="00FC68DB" w:rsidRPr="00F54804" w:rsidRDefault="00FC68DB" w:rsidP="000E094F">
      <w:pPr>
        <w:pStyle w:val="berschrift5"/>
      </w:pPr>
      <w:bookmarkStart w:id="1909" w:name="_Toc338939224"/>
      <w:r w:rsidRPr="00F54804">
        <w:t>Attribute</w:t>
      </w:r>
      <w:r w:rsidR="00F3142F">
        <w:t xml:space="preserve"> “</w:t>
      </w:r>
      <w:r w:rsidRPr="00F54804">
        <w:t>filler</w:t>
      </w:r>
      <w:bookmarkEnd w:id="190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16B8CCB9"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1FFD9D7" w:rsidR="00FC68DB" w:rsidRPr="00D97F70" w:rsidRDefault="00FC68DB">
      <w:pPr>
        <w:pStyle w:val="berschrift4"/>
      </w:pPr>
      <w:bookmarkStart w:id="1910" w:name="_Toc3557048"/>
      <w:bookmarkStart w:id="1911" w:name="_Toc34747298"/>
      <w:bookmarkStart w:id="1912" w:name="_Toc77102117"/>
      <w:r w:rsidRPr="00D97F70">
        <w:t>Element</w:t>
      </w:r>
      <w:r w:rsidR="00F3142F">
        <w:t xml:space="preserve"> “</w:t>
      </w:r>
      <w:proofErr w:type="spellStart"/>
      <w:r w:rsidRPr="00D97F70">
        <w:t>sheet_parameter</w:t>
      </w:r>
      <w:bookmarkEnd w:id="1910"/>
      <w:proofErr w:type="spellEnd"/>
      <w:r w:rsidRPr="00D97F70">
        <w:t>"</w:t>
      </w:r>
      <w:bookmarkEnd w:id="1911"/>
      <w:bookmarkEnd w:id="191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13"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14" w:name="WeldDefinitionKJoint"/>
      <w:bookmarkStart w:id="1915" w:name="_Toc338939115"/>
      <w:bookmarkStart w:id="1916" w:name="_Toc3557049"/>
      <w:bookmarkStart w:id="1917" w:name="_Toc34747299"/>
      <w:bookmarkStart w:id="1918" w:name="_Toc77102118"/>
      <w:bookmarkStart w:id="1919" w:name="_Toc155344900"/>
      <w:bookmarkEnd w:id="1914"/>
      <w:r w:rsidRPr="00D97F70">
        <w:t>K-Joint</w:t>
      </w:r>
      <w:bookmarkEnd w:id="1915"/>
      <w:bookmarkEnd w:id="1916"/>
      <w:bookmarkEnd w:id="1917"/>
      <w:bookmarkEnd w:id="1918"/>
      <w:bookmarkEnd w:id="191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20" w:name="_Toc3557050"/>
      <w:bookmarkStart w:id="1921" w:name="_Toc34747300"/>
      <w:bookmarkStart w:id="1922" w:name="_Toc77102119"/>
      <w:r w:rsidRPr="00F54804">
        <w:lastRenderedPageBreak/>
        <w:t>Sheet Parameters</w:t>
      </w:r>
      <w:bookmarkEnd w:id="1920"/>
      <w:bookmarkEnd w:id="1921"/>
      <w:bookmarkEnd w:id="1922"/>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23" w:name="_Ref104285372"/>
      <w:bookmarkStart w:id="1924"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23"/>
      <w:r w:rsidR="002D7110">
        <w:t xml:space="preserve"> </w:t>
      </w:r>
      <w:r>
        <w:t>— K-Joint Sheet Layout</w:t>
      </w:r>
      <w:bookmarkEnd w:id="1924"/>
    </w:p>
    <w:p w14:paraId="1C2E1085" w14:textId="7A38D57D" w:rsidR="00FC68DB" w:rsidRPr="00F54804" w:rsidRDefault="00FC75D0">
      <w:pPr>
        <w:pStyle w:val="berschrift4"/>
      </w:pPr>
      <w:bookmarkStart w:id="1925" w:name="_Toc3557051"/>
      <w:bookmarkStart w:id="1926" w:name="_Toc34747301"/>
      <w:bookmarkStart w:id="1927"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5"/>
      <w:bookmarkEnd w:id="1926"/>
      <w:bookmarkEnd w:id="192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28"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2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317002"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29"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2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30" w:name="_Toc338939226"/>
      <w:bookmarkStart w:id="1931" w:name="_Toc3557052"/>
      <w:bookmarkStart w:id="1932" w:name="_Toc34747302"/>
      <w:bookmarkStart w:id="1933" w:name="_Toc77102121"/>
      <w:r w:rsidRPr="00F54804">
        <w:t>Attributes</w:t>
      </w:r>
      <w:bookmarkEnd w:id="1930"/>
      <w:bookmarkEnd w:id="1931"/>
      <w:bookmarkEnd w:id="1932"/>
      <w:bookmarkEnd w:id="1933"/>
    </w:p>
    <w:p w14:paraId="5D24B36D" w14:textId="79DBA4D3" w:rsidR="00FC68DB" w:rsidRPr="00F54804" w:rsidRDefault="00FC68DB" w:rsidP="000E094F">
      <w:pPr>
        <w:pStyle w:val="berschrift5"/>
      </w:pPr>
      <w:bookmarkStart w:id="1934" w:name="_Toc338939228"/>
      <w:r w:rsidRPr="00F54804">
        <w:t>Attribute</w:t>
      </w:r>
      <w:r w:rsidR="00F3142F">
        <w:t xml:space="preserve"> “</w:t>
      </w:r>
      <w:r w:rsidRPr="00F54804">
        <w:t>base</w:t>
      </w:r>
      <w:bookmarkEnd w:id="193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49876284" w:rsidR="00FC68DB" w:rsidRPr="00F54804" w:rsidRDefault="00FC68DB" w:rsidP="000E094F">
      <w:pPr>
        <w:pStyle w:val="berschrift5"/>
      </w:pPr>
      <w:bookmarkStart w:id="1935" w:name="_Toc338939229"/>
      <w:r w:rsidRPr="00F54804">
        <w:t>Attribute</w:t>
      </w:r>
      <w:r w:rsidR="00F3142F">
        <w:t xml:space="preserve"> “</w:t>
      </w:r>
      <w:r w:rsidRPr="00F54804">
        <w:t>technology</w:t>
      </w:r>
      <w:bookmarkEnd w:id="193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36" w:name="_Toc338939230"/>
      <w:bookmarkStart w:id="1937" w:name="_Toc3557053"/>
      <w:bookmarkStart w:id="1938" w:name="_Toc34747303"/>
      <w:bookmarkStart w:id="193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195B3A63" w:rsidR="00FC68DB" w:rsidRPr="005C2D94" w:rsidRDefault="00FC68DB">
      <w:pPr>
        <w:pStyle w:val="berschrift4"/>
      </w:pPr>
      <w:r w:rsidRPr="00F54804">
        <w:t>Element</w:t>
      </w:r>
      <w:r w:rsidR="00F3142F">
        <w:t xml:space="preserve"> “</w:t>
      </w:r>
      <w:proofErr w:type="spellStart"/>
      <w:r w:rsidRPr="005C2D94">
        <w:t>weld_position</w:t>
      </w:r>
      <w:bookmarkEnd w:id="1936"/>
      <w:bookmarkEnd w:id="1937"/>
      <w:proofErr w:type="spellEnd"/>
      <w:r w:rsidRPr="005C2D94">
        <w:t>"</w:t>
      </w:r>
      <w:bookmarkEnd w:id="1938"/>
      <w:bookmarkEnd w:id="1939"/>
    </w:p>
    <w:p w14:paraId="62DC24C7" w14:textId="164B28AB" w:rsidR="002C7FD0" w:rsidRPr="00780314" w:rsidRDefault="002C7FD0" w:rsidP="000E094F">
      <w:pPr>
        <w:pStyle w:val="berschrift5"/>
        <w:rPr>
          <w:lang w:val="es-ES"/>
        </w:rPr>
      </w:pPr>
      <w:bookmarkStart w:id="1940" w:name="_Toc3566516"/>
      <w:bookmarkStart w:id="1941" w:name="_Toc34747518"/>
      <w:bookmarkStart w:id="1942" w:name="_Toc77095977"/>
      <w:bookmarkStart w:id="1943" w:name="_Toc338939233"/>
      <w:proofErr w:type="spellStart"/>
      <w:r w:rsidRPr="00780314">
        <w:rPr>
          <w:lang w:val="es-ES"/>
        </w:rPr>
        <w:t>Attributes</w:t>
      </w:r>
      <w:proofErr w:type="spellEnd"/>
      <w:r w:rsidR="00F3142F">
        <w:rPr>
          <w:lang w:val="es-ES"/>
        </w:rPr>
        <w:t xml:space="preserve"> “</w:t>
      </w:r>
      <w:r w:rsidRPr="00780314">
        <w:rPr>
          <w:lang w:val="es-ES"/>
        </w:rPr>
        <w:t>u, x, y, z, reference"</w:t>
      </w:r>
    </w:p>
    <w:bookmarkEnd w:id="1940"/>
    <w:bookmarkEnd w:id="1941"/>
    <w:bookmarkEnd w:id="194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44"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4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01112A0C" w:rsidR="00FC68DB" w:rsidRPr="005C2D94" w:rsidRDefault="00FC68DB" w:rsidP="000E094F">
      <w:pPr>
        <w:pStyle w:val="berschrift5"/>
      </w:pPr>
      <w:r w:rsidRPr="00F54804">
        <w:t>Attribute</w:t>
      </w:r>
      <w:r w:rsidR="00F3142F">
        <w:t xml:space="preserv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6E42C65D" w:rsidR="00FC68DB" w:rsidRPr="00F54804" w:rsidRDefault="00FC68DB" w:rsidP="000E094F">
      <w:pPr>
        <w:pStyle w:val="berschrift5"/>
      </w:pPr>
      <w:r w:rsidRPr="00F54804">
        <w:t>Attribute</w:t>
      </w:r>
      <w:r w:rsidR="00F3142F">
        <w:t xml:space="preserve"> “</w:t>
      </w:r>
      <w:r w:rsidRPr="00F54804">
        <w:t>section</w:t>
      </w:r>
      <w:bookmarkEnd w:id="194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4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07A307B8" w:rsidR="00FC68DB" w:rsidRPr="005C2D94" w:rsidRDefault="00FC68DB" w:rsidP="000E094F">
      <w:pPr>
        <w:pStyle w:val="berschrift5"/>
      </w:pPr>
      <w:r w:rsidRPr="00F54804">
        <w:t>Attribute</w:t>
      </w:r>
      <w:r w:rsidR="00F3142F">
        <w:t xml:space="preserve"> “</w:t>
      </w:r>
      <w:r w:rsidRPr="005C2D94">
        <w:t>thickness</w:t>
      </w:r>
      <w:bookmarkEnd w:id="194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46"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38BA9C61" w:rsidR="00FC68DB" w:rsidRPr="001668D7" w:rsidRDefault="00FC68DB" w:rsidP="000E094F">
      <w:pPr>
        <w:pStyle w:val="berschrift5"/>
      </w:pPr>
      <w:bookmarkStart w:id="1947" w:name="_Toc338939235"/>
      <w:r w:rsidRPr="005C2D94">
        <w:t>Attribute</w:t>
      </w:r>
      <w:r w:rsidR="00F3142F">
        <w:t xml:space="preserve"> “</w:t>
      </w:r>
      <w:r w:rsidRPr="00BD52D7">
        <w:t>angle</w:t>
      </w:r>
      <w:bookmarkEnd w:id="194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35998424" w:rsidR="00FC68DB" w:rsidRPr="00F54804" w:rsidRDefault="00FC68DB" w:rsidP="000E094F">
      <w:pPr>
        <w:pStyle w:val="berschrift5"/>
      </w:pPr>
      <w:bookmarkStart w:id="1948" w:name="_Toc338939236"/>
      <w:r w:rsidRPr="00F54804">
        <w:t>Attribute</w:t>
      </w:r>
      <w:r w:rsidR="00F3142F">
        <w:t xml:space="preserve"> “</w:t>
      </w:r>
      <w:r w:rsidRPr="00F54804">
        <w:t>penetration</w:t>
      </w:r>
      <w:bookmarkEnd w:id="194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0C7D2481" w:rsidR="00FC68DB" w:rsidRPr="00F54804" w:rsidRDefault="00FC68DB" w:rsidP="000E094F">
      <w:pPr>
        <w:pStyle w:val="berschrift5"/>
      </w:pPr>
      <w:bookmarkStart w:id="1949" w:name="_Toc338939238"/>
      <w:r w:rsidRPr="00F54804">
        <w:t>Attribute</w:t>
      </w:r>
      <w:r w:rsidR="00F3142F">
        <w:t xml:space="preserve"> “</w:t>
      </w:r>
      <w:r w:rsidRPr="00F54804">
        <w:t>shape</w:t>
      </w:r>
      <w:bookmarkEnd w:id="194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479386D1" w:rsidR="00FC68DB" w:rsidRPr="00F54804" w:rsidRDefault="00FC68DB" w:rsidP="000E094F">
      <w:pPr>
        <w:pStyle w:val="berschrift5"/>
      </w:pPr>
      <w:bookmarkStart w:id="1950" w:name="_Toc338939239"/>
      <w:r w:rsidRPr="00F54804">
        <w:lastRenderedPageBreak/>
        <w:t>Attribute</w:t>
      </w:r>
      <w:r w:rsidR="00F3142F">
        <w:t xml:space="preserve"> “</w:t>
      </w:r>
      <w:r w:rsidRPr="00F54804">
        <w:t>filler</w:t>
      </w:r>
      <w:bookmarkEnd w:id="195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1F7F6432"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5801BA91" w:rsidR="00FC68DB" w:rsidRPr="00D97F70" w:rsidRDefault="00FC68DB">
      <w:pPr>
        <w:pStyle w:val="berschrift4"/>
      </w:pPr>
      <w:bookmarkStart w:id="1951" w:name="WeldDefinitionCrossJoint"/>
      <w:bookmarkStart w:id="1952" w:name="_Ref397588351"/>
      <w:bookmarkStart w:id="1953" w:name="_Toc3557054"/>
      <w:bookmarkStart w:id="1954" w:name="_Toc34747304"/>
      <w:bookmarkStart w:id="1955" w:name="_Toc77102123"/>
      <w:bookmarkStart w:id="1956" w:name="_Toc338939116"/>
      <w:bookmarkEnd w:id="1951"/>
      <w:r w:rsidRPr="00D97F70">
        <w:t>Element</w:t>
      </w:r>
      <w:r w:rsidR="00F3142F">
        <w:t xml:space="preserve"> “</w:t>
      </w:r>
      <w:proofErr w:type="spellStart"/>
      <w:r w:rsidRPr="00D97F70">
        <w:t>sheet_parameter</w:t>
      </w:r>
      <w:bookmarkEnd w:id="1952"/>
      <w:bookmarkEnd w:id="1953"/>
      <w:proofErr w:type="spellEnd"/>
      <w:r w:rsidRPr="00D97F70">
        <w:t>"</w:t>
      </w:r>
      <w:bookmarkEnd w:id="1954"/>
      <w:bookmarkEnd w:id="195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57"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5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58" w:name="_Toc3557055"/>
      <w:bookmarkStart w:id="1959" w:name="_Toc34747305"/>
      <w:bookmarkStart w:id="1960" w:name="_Toc77102124"/>
    </w:p>
    <w:p w14:paraId="4F56B9CF" w14:textId="4CDC8E7E" w:rsidR="00FC68DB" w:rsidRDefault="00FC68DB" w:rsidP="00B202D2">
      <w:pPr>
        <w:pStyle w:val="berschrift3"/>
      </w:pPr>
      <w:bookmarkStart w:id="1961" w:name="_Toc155344901"/>
      <w:r w:rsidRPr="00F54804">
        <w:t>Cruciform Joint</w:t>
      </w:r>
      <w:bookmarkEnd w:id="1956"/>
      <w:bookmarkEnd w:id="1958"/>
      <w:bookmarkEnd w:id="1959"/>
      <w:bookmarkEnd w:id="1960"/>
      <w:bookmarkEnd w:id="196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62" w:name="GenericSeamWeldWeldingTechnology"/>
      <w:bookmarkEnd w:id="196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63" w:name="_Toc3557056"/>
      <w:bookmarkStart w:id="1964" w:name="_Toc34747306"/>
      <w:bookmarkStart w:id="1965"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63"/>
      <w:bookmarkEnd w:id="1964"/>
      <w:bookmarkEnd w:id="196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66"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66"/>
    </w:p>
    <w:p w14:paraId="34BD949F" w14:textId="77BA5613" w:rsidR="00FC68DB" w:rsidRPr="005C2D94" w:rsidRDefault="0086771F">
      <w:pPr>
        <w:pStyle w:val="berschrift4"/>
      </w:pPr>
      <w:bookmarkStart w:id="1967" w:name="_Toc3557057"/>
      <w:bookmarkStart w:id="1968" w:name="_Toc34747307"/>
      <w:bookmarkStart w:id="1969"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67"/>
      <w:bookmarkEnd w:id="1968"/>
      <w:bookmarkEnd w:id="196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70"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70"/>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71"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7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72" w:name="_Toc338939241"/>
      <w:bookmarkStart w:id="1973" w:name="_Toc3557058"/>
      <w:bookmarkStart w:id="1974" w:name="_Toc34747308"/>
      <w:bookmarkStart w:id="1975" w:name="_Toc77102127"/>
      <w:bookmarkStart w:id="1976" w:name="_Toc288196482"/>
      <w:bookmarkStart w:id="1977" w:name="_Toc288200784"/>
      <w:bookmarkStart w:id="1978" w:name="_Toc338938909"/>
      <w:bookmarkStart w:id="1979" w:name="_Toc338939128"/>
      <w:bookmarkEnd w:id="1674"/>
      <w:r w:rsidRPr="005C2D94">
        <w:t>Attributes</w:t>
      </w:r>
      <w:bookmarkEnd w:id="1972"/>
      <w:bookmarkEnd w:id="1973"/>
      <w:bookmarkEnd w:id="1974"/>
      <w:bookmarkEnd w:id="1975"/>
    </w:p>
    <w:p w14:paraId="78E13020" w14:textId="3D52B344" w:rsidR="00FC68DB" w:rsidRPr="000A1B7B" w:rsidRDefault="00FC68DB" w:rsidP="000E094F">
      <w:pPr>
        <w:pStyle w:val="berschrift5"/>
      </w:pPr>
      <w:bookmarkStart w:id="1980" w:name="_Toc338939243"/>
      <w:r w:rsidRPr="00BD52D7">
        <w:t>Attribute</w:t>
      </w:r>
      <w:r w:rsidR="00F3142F">
        <w:t xml:space="preserve"> “</w:t>
      </w:r>
      <w:r w:rsidRPr="001668D7">
        <w:t>base</w:t>
      </w:r>
      <w:bookmarkEnd w:id="198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1D17E9EF" w:rsidR="00FC68DB" w:rsidRPr="00F54804" w:rsidRDefault="00FC68DB" w:rsidP="000E094F">
      <w:pPr>
        <w:pStyle w:val="berschrift5"/>
      </w:pPr>
      <w:bookmarkStart w:id="1981" w:name="_Toc338939244"/>
      <w:r w:rsidRPr="00F54804">
        <w:t>Attribute</w:t>
      </w:r>
      <w:r w:rsidR="00F3142F">
        <w:t xml:space="preserve"> “</w:t>
      </w:r>
      <w:r w:rsidRPr="00F54804">
        <w:t>technology</w:t>
      </w:r>
      <w:bookmarkEnd w:id="198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82" w:name="_Toc338939245"/>
      <w:bookmarkStart w:id="1983" w:name="_Toc3557059"/>
      <w:bookmarkStart w:id="1984" w:name="_Toc34747309"/>
      <w:bookmarkStart w:id="198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048007A2" w:rsidR="00FC68DB" w:rsidRPr="005C2D94" w:rsidRDefault="00FC68DB">
      <w:pPr>
        <w:pStyle w:val="berschrift4"/>
      </w:pPr>
      <w:r w:rsidRPr="00F54804">
        <w:lastRenderedPageBreak/>
        <w:t>Element</w:t>
      </w:r>
      <w:r w:rsidR="00F3142F">
        <w:t xml:space="preserve"> “</w:t>
      </w:r>
      <w:proofErr w:type="spellStart"/>
      <w:r w:rsidRPr="005C2D94">
        <w:t>weld_position</w:t>
      </w:r>
      <w:bookmarkEnd w:id="1982"/>
      <w:bookmarkEnd w:id="1983"/>
      <w:proofErr w:type="spellEnd"/>
      <w:r w:rsidRPr="005C2D94">
        <w:t>"</w:t>
      </w:r>
      <w:bookmarkEnd w:id="1984"/>
      <w:bookmarkEnd w:id="198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86"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8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3A1E4728" w:rsidR="00FC68DB" w:rsidRPr="005300E4" w:rsidRDefault="00FC68DB" w:rsidP="000E094F">
      <w:pPr>
        <w:pStyle w:val="berschrift5"/>
        <w:rPr>
          <w:lang w:val="es-ES"/>
        </w:rPr>
      </w:pPr>
      <w:bookmarkStart w:id="1987" w:name="_Toc338939248"/>
      <w:proofErr w:type="spellStart"/>
      <w:r w:rsidRPr="005300E4">
        <w:rPr>
          <w:lang w:val="es-ES"/>
        </w:rPr>
        <w:t>Attributes</w:t>
      </w:r>
      <w:proofErr w:type="spellEnd"/>
      <w:r w:rsidR="00F3142F">
        <w:rPr>
          <w:lang w:val="es-ES"/>
        </w:rPr>
        <w:t xml:space="preserve"> “</w:t>
      </w:r>
      <w:r w:rsidRPr="005300E4">
        <w:rPr>
          <w:lang w:val="es-ES"/>
        </w:rPr>
        <w:t>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2FD8A058" w:rsidR="00FC68DB" w:rsidRPr="001E4607" w:rsidRDefault="00FC68DB" w:rsidP="000E094F">
      <w:pPr>
        <w:pStyle w:val="berschrift5"/>
      </w:pPr>
      <w:r w:rsidRPr="00F54804">
        <w:t>Attribute</w:t>
      </w:r>
      <w:r w:rsidR="00F3142F">
        <w:t xml:space="preserv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2D91D9E0" w:rsidR="00FC68DB" w:rsidRPr="00F54804" w:rsidRDefault="00FC68DB" w:rsidP="000E094F">
      <w:pPr>
        <w:pStyle w:val="berschrift5"/>
      </w:pPr>
      <w:r w:rsidRPr="00F54804">
        <w:t>Attribute</w:t>
      </w:r>
      <w:r w:rsidR="00F3142F">
        <w:t xml:space="preserve"> “</w:t>
      </w:r>
      <w:r w:rsidRPr="00F54804">
        <w:t>section</w:t>
      </w:r>
      <w:bookmarkEnd w:id="198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8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3A08159A" w:rsidR="00FC68DB" w:rsidRPr="001E4607" w:rsidRDefault="00FC68DB" w:rsidP="000E094F">
      <w:pPr>
        <w:pStyle w:val="berschrift5"/>
      </w:pPr>
      <w:r w:rsidRPr="00F54804">
        <w:lastRenderedPageBreak/>
        <w:t>Attribute</w:t>
      </w:r>
      <w:r w:rsidR="00F3142F">
        <w:t xml:space="preserve"> “</w:t>
      </w:r>
      <w:r w:rsidRPr="005C2D94">
        <w:t>thickness</w:t>
      </w:r>
      <w:bookmarkEnd w:id="198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89"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8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6C9BC258" w:rsidR="00FC68DB" w:rsidRPr="001668D7" w:rsidRDefault="00FC68DB" w:rsidP="000E094F">
      <w:pPr>
        <w:pStyle w:val="berschrift5"/>
      </w:pPr>
      <w:bookmarkStart w:id="1990" w:name="_Toc338939250"/>
      <w:r w:rsidRPr="005C2D94">
        <w:t>Attribute</w:t>
      </w:r>
      <w:r w:rsidR="00F3142F">
        <w:t xml:space="preserve"> “</w:t>
      </w:r>
      <w:r w:rsidRPr="00BD52D7">
        <w:t>angle</w:t>
      </w:r>
      <w:bookmarkEnd w:id="199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55FD712E" w:rsidR="00FC68DB" w:rsidRPr="00F54804" w:rsidRDefault="00FC68DB" w:rsidP="000E094F">
      <w:pPr>
        <w:pStyle w:val="berschrift5"/>
      </w:pPr>
      <w:bookmarkStart w:id="1991" w:name="_Toc338939251"/>
      <w:r w:rsidRPr="00F54804">
        <w:t>Attribute</w:t>
      </w:r>
      <w:r w:rsidR="00F3142F">
        <w:t xml:space="preserve"> “</w:t>
      </w:r>
      <w:r w:rsidRPr="00F54804">
        <w:t>penetration</w:t>
      </w:r>
      <w:bookmarkEnd w:id="199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513437A4" w:rsidR="00FC68DB" w:rsidRPr="00BD52D7" w:rsidRDefault="00FC68DB" w:rsidP="000E094F">
      <w:pPr>
        <w:pStyle w:val="berschrift5"/>
      </w:pPr>
      <w:bookmarkStart w:id="1992" w:name="_Toc338939253"/>
      <w:r w:rsidRPr="005C2D94">
        <w:t>Attribute</w:t>
      </w:r>
      <w:r w:rsidR="00F3142F">
        <w:t xml:space="preserve"> “</w:t>
      </w:r>
      <w:r w:rsidRPr="001E4607">
        <w:t>shape</w:t>
      </w:r>
      <w:bookmarkEnd w:id="199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5E8BD662" w:rsidR="00FC68DB" w:rsidRPr="00F54804" w:rsidRDefault="00FC68DB" w:rsidP="000E094F">
      <w:pPr>
        <w:pStyle w:val="berschrift5"/>
      </w:pPr>
      <w:bookmarkStart w:id="1993" w:name="_Toc338939254"/>
      <w:r w:rsidRPr="00F54804">
        <w:t>Attribute</w:t>
      </w:r>
      <w:r w:rsidR="00F3142F">
        <w:t xml:space="preserve"> “</w:t>
      </w:r>
      <w:r w:rsidRPr="00F54804">
        <w:t>filler</w:t>
      </w:r>
      <w:bookmarkEnd w:id="199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325C50C0" w:rsidR="00FC68DB" w:rsidRPr="005C2D9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086CC546" w:rsidR="00FC68DB" w:rsidRPr="005C2D94" w:rsidRDefault="00FC68DB">
      <w:pPr>
        <w:pStyle w:val="berschrift4"/>
      </w:pPr>
      <w:bookmarkStart w:id="1994" w:name="GenericSeamWeldWeld"/>
      <w:bookmarkStart w:id="1995" w:name="_Toc3557060"/>
      <w:bookmarkStart w:id="1996" w:name="_Toc34747310"/>
      <w:bookmarkStart w:id="1997" w:name="_Toc77102129"/>
      <w:bookmarkStart w:id="1998" w:name="_Toc338938919"/>
      <w:bookmarkStart w:id="1999" w:name="_Toc338939255"/>
      <w:bookmarkEnd w:id="1976"/>
      <w:bookmarkEnd w:id="1977"/>
      <w:bookmarkEnd w:id="1978"/>
      <w:bookmarkEnd w:id="1979"/>
      <w:bookmarkEnd w:id="1994"/>
      <w:r w:rsidRPr="00F54804">
        <w:t>Element</w:t>
      </w:r>
      <w:r w:rsidR="00F3142F">
        <w:t xml:space="preserve"> “</w:t>
      </w:r>
      <w:proofErr w:type="spellStart"/>
      <w:r w:rsidRPr="005C2D94">
        <w:t>sheet_parameter</w:t>
      </w:r>
      <w:bookmarkEnd w:id="1995"/>
      <w:proofErr w:type="spellEnd"/>
      <w:r w:rsidRPr="005C2D94">
        <w:t>"</w:t>
      </w:r>
      <w:bookmarkEnd w:id="1996"/>
      <w:bookmarkEnd w:id="199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200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01" w:name="_Toc413861928"/>
      <w:bookmarkStart w:id="2002" w:name="_Toc3557061"/>
      <w:bookmarkStart w:id="2003" w:name="_Toc34747311"/>
      <w:bookmarkStart w:id="2004" w:name="_Toc77102130"/>
      <w:bookmarkStart w:id="2005" w:name="_Toc155344902"/>
      <w:bookmarkStart w:id="2006" w:name="_Toc413359615"/>
      <w:bookmarkStart w:id="2007" w:name="_Toc338938920"/>
      <w:bookmarkStart w:id="2008" w:name="_Toc338939256"/>
      <w:bookmarkStart w:id="2009" w:name="_Toc391571769"/>
      <w:bookmarkEnd w:id="1998"/>
      <w:bookmarkEnd w:id="1999"/>
      <w:r w:rsidRPr="00F54804">
        <w:lastRenderedPageBreak/>
        <w:t>Flared Joint</w:t>
      </w:r>
      <w:bookmarkEnd w:id="2001"/>
      <w:bookmarkEnd w:id="2002"/>
      <w:bookmarkEnd w:id="2003"/>
      <w:bookmarkEnd w:id="2004"/>
      <w:bookmarkEnd w:id="200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10"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1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11"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11"/>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12"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13" w:name="_Toc3557062"/>
      <w:bookmarkStart w:id="2014" w:name="_Toc34747312"/>
      <w:bookmarkStart w:id="2015" w:name="_Toc77102131"/>
      <w:r w:rsidRPr="000A1B7B">
        <w:t>Attributes</w:t>
      </w:r>
      <w:bookmarkEnd w:id="2013"/>
      <w:bookmarkEnd w:id="2014"/>
      <w:bookmarkEnd w:id="2015"/>
    </w:p>
    <w:p w14:paraId="59BDA825" w14:textId="484641F4" w:rsidR="00FC68DB" w:rsidRPr="00F54804" w:rsidRDefault="00FC68DB" w:rsidP="000E094F">
      <w:pPr>
        <w:pStyle w:val="berschrift5"/>
      </w:pPr>
      <w:r w:rsidRPr="00F54804">
        <w:t>Attribute</w:t>
      </w:r>
      <w:r w:rsidR="00F3142F">
        <w:t xml:space="preserve"> “</w:t>
      </w:r>
      <w:r w:rsidRPr="00F54804">
        <w:t>base"</w:t>
      </w:r>
    </w:p>
    <w:p w14:paraId="5BE86869" w14:textId="6F50849E" w:rsidR="00FC68DB" w:rsidRPr="00F54804" w:rsidRDefault="00FC68DB" w:rsidP="00B202D2">
      <w:r w:rsidRPr="00F54804">
        <w:t>The index for the base sheet is specified using the attribute base.</w:t>
      </w:r>
    </w:p>
    <w:p w14:paraId="7DFA5D3B" w14:textId="7089ED9C" w:rsidR="00FC68DB" w:rsidRPr="00F54804" w:rsidRDefault="00FC68DB" w:rsidP="000E094F">
      <w:pPr>
        <w:pStyle w:val="berschrift5"/>
      </w:pPr>
      <w:r w:rsidRPr="00F54804">
        <w:lastRenderedPageBreak/>
        <w:t>Attribute</w:t>
      </w:r>
      <w:r w:rsidR="00F3142F">
        <w:t xml:space="preserve"> “</w:t>
      </w:r>
      <w:r w:rsidRPr="00F54804">
        <w:t>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16" w:name="_Toc3557063"/>
      <w:bookmarkStart w:id="2017" w:name="_Toc34747313"/>
      <w:bookmarkStart w:id="2018"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5CC787B6" w:rsidR="00FC68DB" w:rsidRDefault="00FC68DB">
      <w:pPr>
        <w:pStyle w:val="berschrift4"/>
      </w:pPr>
      <w:r w:rsidRPr="00F54804">
        <w:t>Element</w:t>
      </w:r>
      <w:r w:rsidR="00F3142F">
        <w:t xml:space="preserve"> “</w:t>
      </w:r>
      <w:proofErr w:type="spellStart"/>
      <w:r w:rsidRPr="00F54804">
        <w:t>weld_position</w:t>
      </w:r>
      <w:bookmarkEnd w:id="2016"/>
      <w:proofErr w:type="spellEnd"/>
      <w:r w:rsidRPr="00F54804">
        <w:t>"</w:t>
      </w:r>
      <w:bookmarkEnd w:id="2017"/>
      <w:bookmarkEnd w:id="201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19"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1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51BD9C1E" w:rsidR="00A5288C" w:rsidRPr="005300E4"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13690320" w:rsidR="00FC68DB" w:rsidRPr="001E4607" w:rsidRDefault="00FC68DB" w:rsidP="000E094F">
      <w:pPr>
        <w:pStyle w:val="berschrift5"/>
      </w:pPr>
      <w:r w:rsidRPr="005C2D94">
        <w:t>Attribute</w:t>
      </w:r>
      <w:r w:rsidR="00F3142F">
        <w:t xml:space="preserve"> “</w:t>
      </w:r>
      <w:r w:rsidRPr="005C2D94">
        <w:t>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0D181C4A" w:rsidR="00FC68DB" w:rsidRPr="005C2D94" w:rsidRDefault="00FC68DB">
      <w:pPr>
        <w:pStyle w:val="berschrift4"/>
      </w:pPr>
      <w:bookmarkStart w:id="2020" w:name="_Toc3557064"/>
      <w:bookmarkStart w:id="2021" w:name="_Toc34747314"/>
      <w:bookmarkStart w:id="2022" w:name="_Toc77102133"/>
      <w:r w:rsidRPr="00F54804">
        <w:lastRenderedPageBreak/>
        <w:t>Element</w:t>
      </w:r>
      <w:r w:rsidR="00F3142F">
        <w:t xml:space="preserve"> “</w:t>
      </w:r>
      <w:proofErr w:type="spellStart"/>
      <w:r w:rsidRPr="00F54804">
        <w:t>sheet_parameter</w:t>
      </w:r>
      <w:bookmarkEnd w:id="2020"/>
      <w:proofErr w:type="spellEnd"/>
      <w:r w:rsidRPr="00F54804">
        <w:t>"</w:t>
      </w:r>
      <w:bookmarkEnd w:id="2021"/>
      <w:bookmarkEnd w:id="202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23"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2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24" w:name="_Ref414345739"/>
      <w:bookmarkStart w:id="2025" w:name="_Ref414345749"/>
      <w:bookmarkStart w:id="2026" w:name="_Ref414345786"/>
      <w:bookmarkStart w:id="2027" w:name="_Ref414345798"/>
      <w:bookmarkStart w:id="2028" w:name="_Toc3557065"/>
      <w:bookmarkStart w:id="2029" w:name="_Toc34747315"/>
      <w:bookmarkStart w:id="2030" w:name="_Toc77102134"/>
      <w:bookmarkStart w:id="2031" w:name="_Toc155344903"/>
      <w:r w:rsidRPr="00F54804">
        <w:t>Adhesive Lines</w:t>
      </w:r>
      <w:bookmarkEnd w:id="2006"/>
      <w:bookmarkEnd w:id="2024"/>
      <w:bookmarkEnd w:id="2025"/>
      <w:bookmarkEnd w:id="2026"/>
      <w:bookmarkEnd w:id="2027"/>
      <w:bookmarkEnd w:id="2028"/>
      <w:bookmarkEnd w:id="2029"/>
      <w:bookmarkEnd w:id="2030"/>
      <w:bookmarkEnd w:id="203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32"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3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56F5312F" w:rsidR="00FC68DB" w:rsidRPr="00D7391D" w:rsidRDefault="00FC68DB" w:rsidP="0013175B">
      <w:pPr>
        <w:pStyle w:val="berschrift3"/>
        <w:rPr>
          <w:rFonts w:cs="Calibri"/>
          <w:lang w:eastAsia="zh-CN"/>
        </w:rPr>
      </w:pPr>
      <w:bookmarkStart w:id="2033" w:name="_Toc155344904"/>
      <w:r w:rsidRPr="005C2D94">
        <w:t>Element</w:t>
      </w:r>
      <w:r w:rsidR="00F3142F">
        <w:t xml:space="preserve"> “</w:t>
      </w:r>
      <w:proofErr w:type="spellStart"/>
      <w:r w:rsidRPr="00BD52D7">
        <w:t>adhesive_line</w:t>
      </w:r>
      <w:proofErr w:type="spellEnd"/>
      <w:r w:rsidRPr="001668D7">
        <w:t>"</w:t>
      </w:r>
      <w:bookmarkEnd w:id="203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34"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3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44339EAA" w:rsidR="00FC68DB" w:rsidRPr="001E4607" w:rsidRDefault="00FC68DB" w:rsidP="0013175B">
      <w:pPr>
        <w:pStyle w:val="berschrift3"/>
      </w:pPr>
      <w:bookmarkStart w:id="2035" w:name="_Toc155344905"/>
      <w:r w:rsidRPr="00F54804">
        <w:t>Element</w:t>
      </w:r>
      <w:r w:rsidR="00F3142F">
        <w:t xml:space="preserve"> “</w:t>
      </w:r>
      <w:proofErr w:type="spellStart"/>
      <w:r w:rsidRPr="005C2D94">
        <w:t>loc_list</w:t>
      </w:r>
      <w:proofErr w:type="spellEnd"/>
      <w:r w:rsidRPr="005C2D94">
        <w:t>"</w:t>
      </w:r>
      <w:bookmarkEnd w:id="2035"/>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34244205" w:rsidR="00FC68DB" w:rsidRPr="0013175B" w:rsidRDefault="00FC68DB" w:rsidP="0013175B">
      <w:pPr>
        <w:pStyle w:val="berschrift3"/>
      </w:pPr>
      <w:bookmarkStart w:id="2036" w:name="_Toc155344906"/>
      <w:r w:rsidRPr="0013175B">
        <w:t>Element</w:t>
      </w:r>
      <w:r w:rsidR="00F3142F">
        <w:t xml:space="preserve"> “</w:t>
      </w:r>
      <w:r w:rsidRPr="0013175B">
        <w:t>appdata"</w:t>
      </w:r>
      <w:bookmarkEnd w:id="2036"/>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615902D" w:rsidR="00FC68DB" w:rsidRPr="0013175B" w:rsidRDefault="00FC68DB" w:rsidP="0013175B">
      <w:pPr>
        <w:pStyle w:val="berschrift3"/>
      </w:pPr>
      <w:bookmarkStart w:id="2037" w:name="_Toc155344907"/>
      <w:r w:rsidRPr="0013175B">
        <w:t>Element</w:t>
      </w:r>
      <w:r w:rsidR="00F3142F">
        <w:t xml:space="preserve"> “</w:t>
      </w:r>
      <w:proofErr w:type="spellStart"/>
      <w:r w:rsidRPr="0013175B">
        <w:t>femdata</w:t>
      </w:r>
      <w:proofErr w:type="spellEnd"/>
      <w:r w:rsidRPr="0013175B">
        <w:t>"</w:t>
      </w:r>
      <w:bookmarkEnd w:id="2037"/>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38" w:name="_Toc428279602"/>
      <w:bookmarkStart w:id="2039" w:name="_Toc428456348"/>
      <w:bookmarkStart w:id="2040" w:name="_Toc428537316"/>
      <w:bookmarkStart w:id="2041" w:name="_Toc428969638"/>
      <w:bookmarkStart w:id="2042" w:name="_Toc429053029"/>
      <w:bookmarkStart w:id="2043" w:name="_Toc413861930"/>
      <w:bookmarkStart w:id="2044" w:name="_Toc3557066"/>
      <w:bookmarkStart w:id="2045" w:name="_Toc34747316"/>
      <w:bookmarkStart w:id="2046" w:name="_Toc77102135"/>
      <w:bookmarkStart w:id="2047" w:name="_Toc155344908"/>
      <w:bookmarkStart w:id="2048" w:name="_Toc413359617"/>
      <w:bookmarkEnd w:id="2038"/>
      <w:bookmarkEnd w:id="2039"/>
      <w:bookmarkEnd w:id="2040"/>
      <w:bookmarkEnd w:id="2041"/>
      <w:bookmarkEnd w:id="2042"/>
      <w:r w:rsidRPr="00F54804">
        <w:t>Hemming Flanges</w:t>
      </w:r>
      <w:bookmarkEnd w:id="2043"/>
      <w:bookmarkEnd w:id="2044"/>
      <w:bookmarkEnd w:id="2045"/>
      <w:bookmarkEnd w:id="2046"/>
      <w:bookmarkEnd w:id="2047"/>
    </w:p>
    <w:p w14:paraId="6080E41B" w14:textId="49B3CC85" w:rsidR="005F66B2" w:rsidRPr="0013175B" w:rsidRDefault="005F66B2" w:rsidP="0013175B">
      <w:pPr>
        <w:pStyle w:val="berschrift3"/>
      </w:pPr>
      <w:bookmarkStart w:id="2049" w:name="_Toc155344909"/>
      <w:r>
        <w:t>General</w:t>
      </w:r>
      <w:bookmarkEnd w:id="204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50" w:name="_Ref413858805"/>
      <w:bookmarkStart w:id="2051" w:name="_Toc413861952"/>
      <w:bookmarkStart w:id="2052" w:name="_Toc3557149"/>
      <w:bookmarkStart w:id="2053" w:name="_Toc34747402"/>
      <w:bookmarkStart w:id="2054" w:name="_Toc76030600"/>
      <w:bookmarkStart w:id="2055" w:name="_Toc94530885"/>
      <w:bookmarkStart w:id="2056" w:name="_Toc101428281"/>
      <w:bookmarkStart w:id="2057"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50"/>
      <w:r w:rsidR="00683BEB">
        <w:t xml:space="preserve"> —</w:t>
      </w:r>
      <w:r w:rsidRPr="00F54804">
        <w:t xml:space="preserve"> The Three Regions of a Hemming</w:t>
      </w:r>
      <w:bookmarkEnd w:id="2051"/>
      <w:bookmarkEnd w:id="2052"/>
      <w:bookmarkEnd w:id="2053"/>
      <w:bookmarkEnd w:id="2054"/>
      <w:bookmarkEnd w:id="2055"/>
      <w:bookmarkEnd w:id="2056"/>
      <w:bookmarkEnd w:id="205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58" w:name="_Ref413850590"/>
      <w:bookmarkStart w:id="2059" w:name="_Toc413861953"/>
      <w:bookmarkStart w:id="2060" w:name="_Toc3557150"/>
      <w:bookmarkStart w:id="2061" w:name="_Toc34747403"/>
      <w:bookmarkStart w:id="2062" w:name="_Toc76030601"/>
      <w:bookmarkStart w:id="2063" w:name="_Toc94530886"/>
      <w:bookmarkStart w:id="2064" w:name="_Toc101428282"/>
      <w:bookmarkStart w:id="2065"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5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59"/>
      <w:bookmarkEnd w:id="2060"/>
      <w:bookmarkEnd w:id="2061"/>
      <w:bookmarkEnd w:id="2062"/>
      <w:bookmarkEnd w:id="2063"/>
      <w:bookmarkEnd w:id="2064"/>
      <w:bookmarkEnd w:id="206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66" w:name="_Toc413861954"/>
      <w:bookmarkStart w:id="2067" w:name="_Toc3557151"/>
      <w:bookmarkStart w:id="2068" w:name="_Toc34747404"/>
      <w:bookmarkStart w:id="2069" w:name="_Toc76030602"/>
      <w:bookmarkStart w:id="2070" w:name="_Toc94530887"/>
      <w:bookmarkStart w:id="2071" w:name="_Toc101428283"/>
      <w:bookmarkStart w:id="2072"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66"/>
      <w:bookmarkEnd w:id="2067"/>
      <w:bookmarkEnd w:id="2068"/>
      <w:bookmarkEnd w:id="2069"/>
      <w:bookmarkEnd w:id="2070"/>
      <w:bookmarkEnd w:id="2071"/>
      <w:bookmarkEnd w:id="207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73" w:name="_Toc3557152"/>
      <w:bookmarkStart w:id="2074" w:name="_Toc34747405"/>
      <w:bookmarkStart w:id="2075" w:name="_Toc76030603"/>
      <w:bookmarkStart w:id="2076" w:name="_Toc94530888"/>
      <w:bookmarkStart w:id="2077" w:name="_Toc101428284"/>
      <w:bookmarkStart w:id="2078"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73"/>
      <w:bookmarkEnd w:id="2074"/>
      <w:bookmarkEnd w:id="2075"/>
      <w:bookmarkEnd w:id="2076"/>
      <w:bookmarkEnd w:id="2077"/>
      <w:bookmarkEnd w:id="207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79" w:name="_Toc413861932"/>
      <w:bookmarkStart w:id="2080" w:name="_Toc3557068"/>
      <w:bookmarkStart w:id="2081" w:name="_Toc34747318"/>
      <w:bookmarkStart w:id="2082" w:name="_Toc77102137"/>
      <w:bookmarkStart w:id="2083" w:name="_Toc155344910"/>
      <w:r>
        <w:t>E</w:t>
      </w:r>
      <w:r w:rsidR="00FC68DB" w:rsidRPr="00F54804">
        <w:t xml:space="preserve">lement </w:t>
      </w:r>
      <w:r w:rsidR="00FC68DB" w:rsidRPr="00F958FE">
        <w:rPr>
          <w:rFonts w:ascii="Courier New" w:hAnsi="Courier New" w:cs="Courier New"/>
        </w:rPr>
        <w:t>&lt;hemming/&gt;</w:t>
      </w:r>
      <w:bookmarkEnd w:id="2079"/>
      <w:bookmarkEnd w:id="2080"/>
      <w:bookmarkEnd w:id="2081"/>
      <w:bookmarkEnd w:id="2082"/>
      <w:bookmarkEnd w:id="2083"/>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84"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8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0162C50" w:rsidR="00FC68DB" w:rsidRPr="00BD52D7" w:rsidRDefault="00FC68DB" w:rsidP="0013175B">
      <w:pPr>
        <w:pStyle w:val="berschrift3"/>
      </w:pPr>
      <w:bookmarkStart w:id="2085" w:name="_Toc155344911"/>
      <w:r w:rsidRPr="005C2D94">
        <w:t>Element</w:t>
      </w:r>
      <w:r w:rsidR="00F3142F">
        <w:t xml:space="preserve"> “</w:t>
      </w:r>
      <w:proofErr w:type="spellStart"/>
      <w:r w:rsidRPr="005C2D94">
        <w:t>loc_list</w:t>
      </w:r>
      <w:proofErr w:type="spellEnd"/>
      <w:r w:rsidRPr="001E4607">
        <w:t>"</w:t>
      </w:r>
      <w:bookmarkEnd w:id="2085"/>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D66AE65" w:rsidR="00FC68DB" w:rsidRPr="0013175B" w:rsidRDefault="00FC68DB" w:rsidP="0013175B">
      <w:pPr>
        <w:pStyle w:val="berschrift3"/>
      </w:pPr>
      <w:bookmarkStart w:id="2086" w:name="_Toc155344912"/>
      <w:r w:rsidRPr="0013175B">
        <w:t>Element</w:t>
      </w:r>
      <w:r w:rsidR="00F3142F">
        <w:t xml:space="preserve"> “</w:t>
      </w:r>
      <w:r w:rsidRPr="0013175B">
        <w:t>appdata"</w:t>
      </w:r>
      <w:bookmarkEnd w:id="2086"/>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15859204" w:rsidR="00FC68DB" w:rsidRPr="0013175B" w:rsidRDefault="00FC68DB" w:rsidP="0013175B">
      <w:pPr>
        <w:pStyle w:val="berschrift3"/>
      </w:pPr>
      <w:bookmarkStart w:id="2087" w:name="_Toc155344913"/>
      <w:r w:rsidRPr="0013175B">
        <w:t>Element</w:t>
      </w:r>
      <w:r w:rsidR="00F3142F">
        <w:t xml:space="preserve"> “</w:t>
      </w:r>
      <w:proofErr w:type="spellStart"/>
      <w:r w:rsidRPr="0013175B">
        <w:t>femdata</w:t>
      </w:r>
      <w:proofErr w:type="spellEnd"/>
      <w:r w:rsidRPr="0013175B">
        <w:t>"</w:t>
      </w:r>
      <w:bookmarkEnd w:id="2087"/>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A35CBC7" w:rsidR="00FC68DB" w:rsidRDefault="00FC68DB" w:rsidP="005F66B2">
      <w:pPr>
        <w:pStyle w:val="berschrift3"/>
      </w:pPr>
      <w:bookmarkStart w:id="2088" w:name="_Toc155344914"/>
      <w:r w:rsidRPr="005C2D94">
        <w:t>Element</w:t>
      </w:r>
      <w:r w:rsidR="00F3142F">
        <w:t xml:space="preserve"> “</w:t>
      </w:r>
      <w:r w:rsidRPr="005C2D94">
        <w:t>hemming"</w:t>
      </w:r>
      <w:bookmarkEnd w:id="208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89"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8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4F94A4C1" w:rsidR="00FC68DB" w:rsidRPr="005C2D94" w:rsidRDefault="00FC68DB" w:rsidP="008362F4">
      <w:r w:rsidRPr="00F54804">
        <w:t>Its definition is similar to</w:t>
      </w:r>
      <w:r w:rsidR="00F3142F">
        <w:t xml:space="preserve"> “</w:t>
      </w:r>
      <w:r w:rsidRPr="00F54804">
        <w:t>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90"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9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43F139F5" w:rsidR="00FC68DB" w:rsidRPr="00BD52D7" w:rsidRDefault="00FC68DB" w:rsidP="0013175B">
      <w:pPr>
        <w:pStyle w:val="berschrift4"/>
        <w:rPr>
          <w:rFonts w:cs="Calibri"/>
          <w:lang w:eastAsia="zh-CN"/>
        </w:rPr>
      </w:pPr>
      <w:r w:rsidRPr="005C2D94">
        <w:t>Element</w:t>
      </w:r>
      <w:r w:rsidR="00F3142F">
        <w:t xml:space="preserve"> “</w:t>
      </w:r>
      <w:r w:rsidRPr="005C2D94">
        <w:t>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91"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9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21B0BFA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F3142F">
              <w:rPr>
                <w:rFonts w:cs="Calibri"/>
                <w:sz w:val="20"/>
                <w:szCs w:val="20"/>
                <w:lang w:eastAsia="zh-CN"/>
              </w:rPr>
              <w:t xml:space="preserve"> “</w:t>
            </w:r>
            <w:r w:rsidRPr="00F54804">
              <w:rPr>
                <w:rFonts w:cs="Calibri"/>
                <w:sz w:val="20"/>
                <w:szCs w:val="20"/>
                <w:lang w:eastAsia="zh-CN"/>
              </w:rPr>
              <w:t>B", or</w:t>
            </w:r>
            <w:r w:rsidR="00F3142F">
              <w:rPr>
                <w:rFonts w:cs="Calibri"/>
                <w:sz w:val="20"/>
                <w:szCs w:val="20"/>
                <w:lang w:eastAsia="zh-CN"/>
              </w:rPr>
              <w:t xml:space="preserve"> “</w:t>
            </w:r>
            <w:r w:rsidRPr="00F54804">
              <w:rPr>
                <w:rFonts w:cs="Calibri"/>
                <w:sz w:val="20"/>
                <w:szCs w:val="20"/>
                <w:lang w:eastAsia="zh-CN"/>
              </w:rPr>
              <w:t>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65A8A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F3142F">
        <w:t xml:space="preserve"> “</w:t>
      </w:r>
      <w:r w:rsidRPr="005C2D94">
        <w:t>B" and</w:t>
      </w:r>
      <w:r w:rsidR="00F3142F">
        <w:t xml:space="preserve"> “</w:t>
      </w:r>
      <w:r w:rsidRPr="005C2D94">
        <w:t xml:space="preserve">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D04DBB1" w:rsidR="00FC68DB" w:rsidRDefault="00FC68DB" w:rsidP="00B202D2">
      <w:pPr>
        <w:keepNext/>
        <w:spacing w:before="100" w:beforeAutospacing="1"/>
      </w:pPr>
      <w:r w:rsidRPr="00F54804">
        <w:t>The adhesive of hemming regions</w:t>
      </w:r>
      <w:r w:rsidR="00F3142F">
        <w:t xml:space="preserve"> “</w:t>
      </w:r>
      <w:r w:rsidRPr="00F54804">
        <w:t>A" and</w:t>
      </w:r>
      <w:r w:rsidR="00F3142F">
        <w:t xml:space="preserve"> “</w:t>
      </w:r>
      <w:r w:rsidRPr="00F54804">
        <w:t>C" can be described in the following nested elements:</w:t>
      </w:r>
    </w:p>
    <w:p w14:paraId="1E7E08E9" w14:textId="5042AAB1" w:rsidR="00890926" w:rsidRPr="00951A4A" w:rsidRDefault="00890926" w:rsidP="001640C5">
      <w:pPr>
        <w:pStyle w:val="Beschriftung"/>
        <w:keepNext/>
        <w:keepLines/>
        <w:rPr>
          <w:rFonts w:cs="Courier New"/>
        </w:rPr>
      </w:pPr>
      <w:bookmarkStart w:id="209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9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4791820C" w:rsidR="00FC68DB" w:rsidRPr="004C6055" w:rsidRDefault="00FC68DB" w:rsidP="00184F68">
      <w:r w:rsidRPr="004C6055">
        <w:t>Region</w:t>
      </w:r>
      <w:r w:rsidR="00F3142F">
        <w:t xml:space="preserve"> “</w:t>
      </w:r>
      <w:r w:rsidRPr="004C6055">
        <w:t>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93" w:name="_Toc428537321"/>
      <w:bookmarkStart w:id="2094" w:name="_Toc428969643"/>
      <w:bookmarkStart w:id="2095" w:name="_Toc429053034"/>
      <w:bookmarkStart w:id="2096" w:name="_Toc428537324"/>
      <w:bookmarkStart w:id="2097" w:name="_Toc428969646"/>
      <w:bookmarkStart w:id="2098" w:name="_Toc429053037"/>
      <w:bookmarkStart w:id="2099" w:name="_Toc428537325"/>
      <w:bookmarkStart w:id="2100" w:name="_Toc428969647"/>
      <w:bookmarkStart w:id="2101" w:name="_Toc429053038"/>
      <w:bookmarkStart w:id="2102" w:name="_Toc428537328"/>
      <w:bookmarkStart w:id="2103" w:name="_Toc428969650"/>
      <w:bookmarkStart w:id="2104" w:name="_Toc429053041"/>
      <w:bookmarkStart w:id="2105" w:name="_Toc428537330"/>
      <w:bookmarkStart w:id="2106" w:name="_Toc428969652"/>
      <w:bookmarkStart w:id="2107" w:name="_Toc429053043"/>
      <w:bookmarkStart w:id="2108" w:name="_Toc3557069"/>
      <w:bookmarkStart w:id="2109" w:name="_Toc34747319"/>
      <w:bookmarkStart w:id="2110" w:name="_Toc77102138"/>
      <w:bookmarkStart w:id="2111" w:name="_Toc155344915"/>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r w:rsidRPr="00F54804">
        <w:t>Sequence Connections</w:t>
      </w:r>
      <w:bookmarkEnd w:id="2048"/>
      <w:bookmarkEnd w:id="2108"/>
      <w:bookmarkEnd w:id="2109"/>
      <w:bookmarkEnd w:id="2110"/>
      <w:bookmarkEnd w:id="211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12" w:name="_Toc413359638"/>
      <w:bookmarkStart w:id="2113" w:name="_Toc3557153"/>
      <w:bookmarkStart w:id="2114" w:name="_Toc34747406"/>
      <w:bookmarkStart w:id="2115" w:name="_Toc76030604"/>
      <w:bookmarkStart w:id="2116" w:name="_Toc94530889"/>
      <w:bookmarkStart w:id="211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18"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12"/>
      <w:bookmarkEnd w:id="2113"/>
      <w:bookmarkEnd w:id="2114"/>
      <w:bookmarkEnd w:id="2115"/>
      <w:bookmarkEnd w:id="2116"/>
      <w:bookmarkEnd w:id="2117"/>
      <w:bookmarkEnd w:id="211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19" w:name="_Toc413359639"/>
      <w:bookmarkStart w:id="2120" w:name="_Toc3557154"/>
      <w:bookmarkStart w:id="2121" w:name="_Toc34747407"/>
      <w:bookmarkStart w:id="2122" w:name="_Toc76030605"/>
      <w:bookmarkStart w:id="2123" w:name="_Toc94530890"/>
      <w:bookmarkStart w:id="2124" w:name="_Toc101428286"/>
      <w:bookmarkStart w:id="2125"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19"/>
      <w:r w:rsidRPr="005C2D94">
        <w:t xml:space="preserve"> and spacing</w:t>
      </w:r>
      <w:bookmarkEnd w:id="2120"/>
      <w:bookmarkEnd w:id="2121"/>
      <w:bookmarkEnd w:id="2122"/>
      <w:bookmarkEnd w:id="2123"/>
      <w:bookmarkEnd w:id="2124"/>
      <w:bookmarkEnd w:id="212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26" w:name="_Toc3557155"/>
      <w:bookmarkStart w:id="2127" w:name="_Toc34747408"/>
      <w:bookmarkStart w:id="2128" w:name="_Toc76030606"/>
      <w:bookmarkStart w:id="2129" w:name="_Toc94530891"/>
      <w:bookmarkStart w:id="2130" w:name="_Toc101428287"/>
      <w:bookmarkStart w:id="2131"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26"/>
      <w:bookmarkEnd w:id="2127"/>
      <w:bookmarkEnd w:id="2128"/>
      <w:bookmarkEnd w:id="2129"/>
      <w:bookmarkEnd w:id="2130"/>
      <w:bookmarkEnd w:id="2131"/>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32" w:name="_Toc3557156"/>
      <w:bookmarkStart w:id="2133" w:name="_Toc34747409"/>
      <w:bookmarkStart w:id="2134" w:name="_Toc76030607"/>
      <w:bookmarkStart w:id="2135" w:name="_Toc94530892"/>
      <w:bookmarkStart w:id="2136" w:name="_Toc101428288"/>
      <w:bookmarkStart w:id="2137"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32"/>
      <w:bookmarkEnd w:id="2133"/>
      <w:bookmarkEnd w:id="2134"/>
      <w:bookmarkEnd w:id="2135"/>
      <w:bookmarkEnd w:id="2136"/>
      <w:bookmarkEnd w:id="213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38"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3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39"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40"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4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3852358E" w:rsidR="00FC68DB" w:rsidRPr="00F54804" w:rsidRDefault="00FC68DB" w:rsidP="00997E2B">
            <w:pPr>
              <w:rPr>
                <w:sz w:val="20"/>
                <w:szCs w:val="20"/>
              </w:rPr>
            </w:pPr>
            <w:r w:rsidRPr="00F54804">
              <w:rPr>
                <w:sz w:val="20"/>
                <w:szCs w:val="20"/>
              </w:rPr>
              <w:t>{"spacing",</w:t>
            </w:r>
            <w:r w:rsidR="00F3142F">
              <w:rPr>
                <w:sz w:val="20"/>
                <w:szCs w:val="20"/>
              </w:rPr>
              <w:t xml:space="preserve"> “</w:t>
            </w:r>
            <w:r w:rsidRPr="00F54804">
              <w:rPr>
                <w:sz w:val="20"/>
                <w:szCs w:val="20"/>
              </w:rPr>
              <w:t>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8EE059B"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p>
        </w:tc>
      </w:tr>
    </w:tbl>
    <w:p w14:paraId="065B83EF" w14:textId="5FC00A9D" w:rsidR="00FC68DB" w:rsidRPr="001E4607" w:rsidRDefault="00FC68DB" w:rsidP="00B202D2">
      <w:pPr>
        <w:pStyle w:val="berschrift1"/>
      </w:pPr>
      <w:bookmarkStart w:id="2141" w:name="_Toc413359618"/>
      <w:bookmarkStart w:id="2142" w:name="_Toc3557070"/>
      <w:bookmarkStart w:id="2143" w:name="_Toc34747320"/>
      <w:bookmarkStart w:id="2144" w:name="_Toc77102139"/>
      <w:bookmarkStart w:id="2145" w:name="_Toc155344916"/>
      <w:bookmarkEnd w:id="2007"/>
      <w:bookmarkEnd w:id="2008"/>
      <w:bookmarkEnd w:id="2009"/>
      <w:r w:rsidRPr="005C2D94">
        <w:t>2D connections</w:t>
      </w:r>
      <w:bookmarkEnd w:id="2141"/>
      <w:bookmarkEnd w:id="2142"/>
      <w:bookmarkEnd w:id="2143"/>
      <w:bookmarkEnd w:id="2144"/>
      <w:bookmarkEnd w:id="2145"/>
      <w:r w:rsidR="000C7912">
        <w:t xml:space="preserve"> </w:t>
      </w:r>
    </w:p>
    <w:p w14:paraId="7FE12C3B" w14:textId="77777777" w:rsidR="00FC68DB" w:rsidRPr="001668D7" w:rsidRDefault="00FC68DB" w:rsidP="00B202D2">
      <w:pPr>
        <w:pStyle w:val="berschrift2"/>
      </w:pPr>
      <w:bookmarkStart w:id="2146" w:name="_Toc413359619"/>
      <w:bookmarkStart w:id="2147" w:name="_Toc3557071"/>
      <w:bookmarkStart w:id="2148" w:name="_Toc34747321"/>
      <w:bookmarkStart w:id="2149" w:name="_Toc77102140"/>
      <w:bookmarkStart w:id="2150" w:name="_Toc155344917"/>
      <w:r w:rsidRPr="00BD52D7">
        <w:t>Generic Definitions</w:t>
      </w:r>
      <w:bookmarkEnd w:id="2146"/>
      <w:bookmarkEnd w:id="2147"/>
      <w:bookmarkEnd w:id="2148"/>
      <w:bookmarkEnd w:id="2149"/>
      <w:bookmarkEnd w:id="2150"/>
    </w:p>
    <w:p w14:paraId="11BCA3EC" w14:textId="0F22593F" w:rsidR="005A7153" w:rsidRPr="005A7153" w:rsidRDefault="00FC68DB" w:rsidP="005A7153">
      <w:pPr>
        <w:pStyle w:val="berschrift3"/>
      </w:pPr>
      <w:bookmarkStart w:id="2151" w:name="_Toc413359620"/>
      <w:bookmarkStart w:id="2152" w:name="_Toc3557072"/>
      <w:bookmarkStart w:id="2153" w:name="_Toc34747322"/>
      <w:bookmarkStart w:id="2154" w:name="_Toc77102141"/>
      <w:bookmarkStart w:id="2155" w:name="_Toc155344918"/>
      <w:r w:rsidRPr="000A1B7B">
        <w:t>Identification</w:t>
      </w:r>
      <w:bookmarkEnd w:id="2151"/>
      <w:bookmarkEnd w:id="2152"/>
      <w:bookmarkEnd w:id="2153"/>
      <w:bookmarkEnd w:id="2154"/>
      <w:bookmarkEnd w:id="2155"/>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56" w:name="_Toc413359621"/>
      <w:bookmarkStart w:id="2157" w:name="_Toc3557073"/>
      <w:bookmarkStart w:id="2158" w:name="_Toc34747323"/>
      <w:bookmarkStart w:id="2159" w:name="_Toc77102142"/>
      <w:bookmarkStart w:id="2160" w:name="_Toc155344919"/>
      <w:r w:rsidRPr="005C2D94">
        <w:t>Connection Face</w:t>
      </w:r>
      <w:bookmarkEnd w:id="2156"/>
      <w:bookmarkEnd w:id="2157"/>
      <w:bookmarkEnd w:id="2158"/>
      <w:bookmarkEnd w:id="2159"/>
      <w:bookmarkEnd w:id="216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407846C1" w:rsidR="00FC68DB" w:rsidRPr="00F54804" w:rsidRDefault="00FC68DB" w:rsidP="0013175B">
      <w:pPr>
        <w:pStyle w:val="berschrift4"/>
      </w:pPr>
      <w:r w:rsidRPr="00F54804">
        <w:t>Element</w:t>
      </w:r>
      <w:r w:rsidR="00F3142F">
        <w:t xml:space="preserve">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61"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4D6EAF34" w:rsidR="00FC68DB" w:rsidRPr="002E4498"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62"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18C413F5" w:rsidR="00FC68DB" w:rsidRPr="000C7912"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63"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6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35D3AA4F" w:rsidR="00FC68DB" w:rsidRPr="000C7912"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64"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6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65" w:name="_Toc413359622"/>
      <w:bookmarkStart w:id="2166" w:name="_Toc3557074"/>
      <w:bookmarkStart w:id="2167" w:name="_Toc34747324"/>
      <w:bookmarkStart w:id="2168" w:name="_Toc77102143"/>
      <w:bookmarkStart w:id="2169" w:name="_Toc155344920"/>
      <w:r w:rsidRPr="00F54804">
        <w:t>Type Specification</w:t>
      </w:r>
      <w:bookmarkEnd w:id="2165"/>
      <w:bookmarkEnd w:id="2166"/>
      <w:bookmarkEnd w:id="2167"/>
      <w:bookmarkEnd w:id="2168"/>
      <w:bookmarkEnd w:id="216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70"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71" w:name="_Toc413359623"/>
      <w:bookmarkStart w:id="2172" w:name="_Ref414345836"/>
      <w:bookmarkStart w:id="2173" w:name="_Ref414345889"/>
      <w:bookmarkStart w:id="2174" w:name="_Ref414350043"/>
      <w:bookmarkStart w:id="2175" w:name="_Ref429051261"/>
      <w:bookmarkStart w:id="2176" w:name="_Toc3557075"/>
      <w:bookmarkStart w:id="2177" w:name="_Toc34747325"/>
      <w:bookmarkStart w:id="2178" w:name="_Toc77102144"/>
      <w:bookmarkStart w:id="2179" w:name="_Toc155344921"/>
      <w:r w:rsidRPr="00F54804">
        <w:lastRenderedPageBreak/>
        <w:t>Adhesive Faces</w:t>
      </w:r>
      <w:bookmarkEnd w:id="2171"/>
      <w:bookmarkEnd w:id="2172"/>
      <w:bookmarkEnd w:id="2173"/>
      <w:bookmarkEnd w:id="2174"/>
      <w:bookmarkEnd w:id="2175"/>
      <w:bookmarkEnd w:id="2176"/>
      <w:bookmarkEnd w:id="2177"/>
      <w:bookmarkEnd w:id="2178"/>
      <w:bookmarkEnd w:id="217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80" w:name="_Toc413359640"/>
      <w:bookmarkStart w:id="2181" w:name="_Toc3557157"/>
      <w:bookmarkStart w:id="2182" w:name="_Toc34747410"/>
      <w:bookmarkStart w:id="2183" w:name="_Toc76030608"/>
      <w:bookmarkStart w:id="2184" w:name="_Toc94530893"/>
      <w:bookmarkStart w:id="2185" w:name="_Toc101428289"/>
      <w:bookmarkStart w:id="2186"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80"/>
      <w:bookmarkEnd w:id="2181"/>
      <w:bookmarkEnd w:id="2182"/>
      <w:bookmarkEnd w:id="2183"/>
      <w:bookmarkEnd w:id="2184"/>
      <w:bookmarkEnd w:id="2185"/>
      <w:bookmarkEnd w:id="218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87"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8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8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8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89" w:name="_Toc3557076"/>
      <w:bookmarkStart w:id="2190" w:name="_Toc34747326"/>
      <w:bookmarkStart w:id="2191" w:name="_Toc77102147"/>
      <w:bookmarkStart w:id="2192" w:name="_Toc155344922"/>
      <w:bookmarkStart w:id="2193" w:name="_Toc443470372"/>
      <w:bookmarkStart w:id="2194" w:name="_Toc450303224"/>
      <w:bookmarkStart w:id="2195" w:name="_Toc9996979"/>
      <w:bookmarkStart w:id="2196" w:name="_Toc353342679"/>
      <w:bookmarkEnd w:id="78"/>
      <w:r w:rsidRPr="00F54804">
        <w:t>Future extensions</w:t>
      </w:r>
      <w:bookmarkEnd w:id="2189"/>
      <w:bookmarkEnd w:id="2190"/>
      <w:bookmarkEnd w:id="2191"/>
      <w:bookmarkEnd w:id="2192"/>
    </w:p>
    <w:p w14:paraId="43412240" w14:textId="2829AA2C" w:rsidR="00F85CA7" w:rsidRPr="0013175B" w:rsidRDefault="00F85CA7" w:rsidP="0013175B">
      <w:pPr>
        <w:pStyle w:val="berschrift2"/>
      </w:pPr>
      <w:bookmarkStart w:id="2197" w:name="_Toc155344923"/>
      <w:r>
        <w:t>General</w:t>
      </w:r>
      <w:bookmarkEnd w:id="2197"/>
    </w:p>
    <w:p w14:paraId="209DB769" w14:textId="614B6EF4" w:rsidR="002D2C85" w:rsidRPr="00F54804" w:rsidRDefault="002D2C85" w:rsidP="00B202D2">
      <w:bookmarkStart w:id="2198" w:name="_Toc338938925"/>
      <w:bookmarkStart w:id="219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00" w:name="_Toc338938923"/>
      <w:bookmarkStart w:id="2201" w:name="_Toc338939259"/>
      <w:bookmarkStart w:id="2202" w:name="_Toc413359625"/>
      <w:bookmarkStart w:id="2203" w:name="_Toc3557077"/>
      <w:bookmarkStart w:id="2204" w:name="_Toc34747327"/>
      <w:bookmarkStart w:id="2205" w:name="_Toc77102148"/>
      <w:bookmarkStart w:id="2206" w:name="_Toc155344924"/>
      <w:r w:rsidRPr="00F54804">
        <w:t>Additional parameters for spot and seam welds</w:t>
      </w:r>
      <w:bookmarkEnd w:id="2200"/>
      <w:bookmarkEnd w:id="2201"/>
      <w:bookmarkEnd w:id="2202"/>
      <w:bookmarkEnd w:id="2203"/>
      <w:bookmarkEnd w:id="2204"/>
      <w:bookmarkEnd w:id="2205"/>
      <w:bookmarkEnd w:id="220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07" w:name="_Ref338846673"/>
      <w:bookmarkStart w:id="2208" w:name="_Toc338938924"/>
      <w:bookmarkStart w:id="2209" w:name="_Toc338939260"/>
      <w:bookmarkStart w:id="2210" w:name="_Toc413359626"/>
      <w:bookmarkStart w:id="2211" w:name="_Toc3557078"/>
      <w:bookmarkStart w:id="2212" w:name="_Toc34747328"/>
      <w:bookmarkStart w:id="2213" w:name="_Toc77102149"/>
      <w:bookmarkStart w:id="2214" w:name="_Toc155344925"/>
      <w:r w:rsidRPr="00F54804">
        <w:t>Other relevant and new joint types</w:t>
      </w:r>
      <w:bookmarkEnd w:id="2207"/>
      <w:bookmarkEnd w:id="2208"/>
      <w:bookmarkEnd w:id="2209"/>
      <w:bookmarkEnd w:id="2210"/>
      <w:bookmarkEnd w:id="2211"/>
      <w:bookmarkEnd w:id="2212"/>
      <w:bookmarkEnd w:id="2213"/>
      <w:bookmarkEnd w:id="221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15" w:name="_Ref69238344"/>
      <w:bookmarkStart w:id="2216" w:name="_Toc77102146"/>
      <w:bookmarkEnd w:id="2198"/>
      <w:bookmarkEnd w:id="2199"/>
      <w:r w:rsidRPr="0013175B">
        <w:lastRenderedPageBreak/>
        <w:br/>
      </w:r>
      <w:bookmarkStart w:id="2217" w:name="_Ref101250163"/>
      <w:bookmarkStart w:id="2218" w:name="_Toc155344926"/>
      <w:r w:rsidRPr="0013175B">
        <w:rPr>
          <w:b w:val="0"/>
          <w:bCs/>
        </w:rPr>
        <w:t>(informative)</w:t>
      </w:r>
      <w:r w:rsidRPr="0013175B">
        <w:br/>
      </w:r>
      <w:r w:rsidRPr="0013175B">
        <w:br/>
        <w:t>Derivation of Formulae used for Regular Intermittent Welds</w:t>
      </w:r>
      <w:bookmarkEnd w:id="2215"/>
      <w:bookmarkEnd w:id="2216"/>
      <w:bookmarkEnd w:id="2217"/>
      <w:bookmarkEnd w:id="221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19" w:name="_Toc76030609"/>
      <w:bookmarkStart w:id="2220" w:name="_Toc94530894"/>
      <w:bookmarkStart w:id="222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19"/>
      <w:bookmarkEnd w:id="2220"/>
      <w:bookmarkEnd w:id="222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22" w:name="_Toc76030610"/>
      <w:bookmarkStart w:id="2223" w:name="_Toc94530895"/>
      <w:bookmarkStart w:id="222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22"/>
      <w:bookmarkEnd w:id="2223"/>
      <w:bookmarkEnd w:id="222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A36D1F3" w:rsidR="0036320E" w:rsidRPr="00F54804" w:rsidRDefault="0036320E" w:rsidP="00BA7BF8">
            <w:pPr>
              <w:jc w:val="left"/>
            </w:pPr>
            <w:r w:rsidRPr="000A1B7B">
              <w:t>The</w:t>
            </w:r>
            <w:r w:rsidR="00F3142F">
              <w:t xml:space="preserve"> “</w:t>
            </w:r>
            <w:r w:rsidRPr="000A1B7B">
              <w:t xml:space="preserve">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2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2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2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2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2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2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28" w:name="_Ref101250429"/>
      <w:bookmarkStart w:id="2229" w:name="_Toc155344927"/>
      <w:r w:rsidRPr="0013175B">
        <w:rPr>
          <w:b w:val="0"/>
          <w:bCs/>
        </w:rPr>
        <w:t>(informative)</w:t>
      </w:r>
      <w:r w:rsidRPr="0013175B">
        <w:br/>
      </w:r>
      <w:r w:rsidRPr="0013175B">
        <w:br/>
      </w:r>
      <w:bookmarkStart w:id="223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28"/>
      <w:bookmarkEnd w:id="2229"/>
      <w:bookmarkEnd w:id="2230"/>
    </w:p>
    <w:p w14:paraId="4DCF037F" w14:textId="6017EB2C" w:rsidR="00F94939" w:rsidRPr="00F54804" w:rsidRDefault="00741F4D" w:rsidP="00DE0BBC">
      <w:pPr>
        <w:pStyle w:val="a2"/>
        <w:numPr>
          <w:ilvl w:val="1"/>
          <w:numId w:val="2"/>
        </w:numPr>
        <w:tabs>
          <w:tab w:val="clear" w:pos="501"/>
          <w:tab w:val="num" w:pos="360"/>
        </w:tabs>
        <w:ind w:left="0"/>
      </w:pPr>
      <w:bookmarkStart w:id="2231" w:name="_Toc155344928"/>
      <w:r w:rsidRPr="00F54804">
        <w:t>General principles</w:t>
      </w:r>
      <w:bookmarkEnd w:id="223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3065494F"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5AAD606A"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3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33" w:name="_Ref97730893"/>
      <w:bookmarkStart w:id="2234" w:name="_Ref97730874"/>
      <w:bookmarkStart w:id="223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3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34"/>
      <w:bookmarkEnd w:id="2235"/>
    </w:p>
    <w:p w14:paraId="78CD9C76" w14:textId="2D91E240"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C”)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32"/>
    </w:p>
    <w:p w14:paraId="2F472891" w14:textId="25EA54AD" w:rsidR="00F94939" w:rsidRPr="00F54804" w:rsidRDefault="00F94939" w:rsidP="00DE0BBC">
      <w:pPr>
        <w:pStyle w:val="a2"/>
        <w:numPr>
          <w:ilvl w:val="1"/>
          <w:numId w:val="2"/>
        </w:numPr>
        <w:tabs>
          <w:tab w:val="clear" w:pos="501"/>
          <w:tab w:val="num" w:pos="360"/>
        </w:tabs>
        <w:ind w:left="0"/>
      </w:pPr>
      <w:bookmarkStart w:id="223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3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3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3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1CCD6074"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38" w:name="_Ref101250401"/>
      <w:bookmarkStart w:id="2239" w:name="_Toc155344930"/>
      <w:r w:rsidRPr="0013175B">
        <w:rPr>
          <w:b w:val="0"/>
          <w:bCs/>
        </w:rPr>
        <w:t>(informative)</w:t>
      </w:r>
      <w:r w:rsidRPr="0013175B">
        <w:br/>
      </w:r>
      <w:r w:rsidRPr="0013175B">
        <w:br/>
      </w:r>
      <w:r w:rsidR="005E03C5" w:rsidRPr="005E03C5">
        <w:t>Background and context to this document</w:t>
      </w:r>
      <w:bookmarkEnd w:id="2238"/>
      <w:bookmarkEnd w:id="223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4A3F155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EEA788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40" w:name="_Toc155344931"/>
      <w:r w:rsidRPr="00BD52D7">
        <w:lastRenderedPageBreak/>
        <w:t>Bibliography</w:t>
      </w:r>
      <w:bookmarkEnd w:id="2193"/>
      <w:bookmarkEnd w:id="2194"/>
      <w:bookmarkEnd w:id="2195"/>
      <w:bookmarkEnd w:id="2196"/>
      <w:bookmarkEnd w:id="224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41" w:name="_Ref21650472"/>
      <w:bookmarkEnd w:id="2241"/>
    </w:p>
    <w:sectPr w:rsidR="00C673CF" w:rsidRPr="00F54804" w:rsidSect="00AF2AA6">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6"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1773E" w14:textId="77777777" w:rsidR="00AF2AA6" w:rsidRDefault="00AF2AA6">
      <w:pPr>
        <w:spacing w:after="0" w:line="240" w:lineRule="auto"/>
      </w:pPr>
      <w:r>
        <w:separator/>
      </w:r>
    </w:p>
  </w:endnote>
  <w:endnote w:type="continuationSeparator" w:id="0">
    <w:p w14:paraId="0CA74256" w14:textId="77777777" w:rsidR="00AF2AA6" w:rsidRDefault="00AF2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2714F" w14:textId="77777777" w:rsidR="00AF2AA6" w:rsidRDefault="00AF2AA6">
      <w:pPr>
        <w:spacing w:after="0" w:line="240" w:lineRule="auto"/>
      </w:pPr>
      <w:r>
        <w:separator/>
      </w:r>
    </w:p>
  </w:footnote>
  <w:footnote w:type="continuationSeparator" w:id="0">
    <w:p w14:paraId="12076F55" w14:textId="77777777" w:rsidR="00AF2AA6" w:rsidRDefault="00AF2A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2AA6"/>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45334</Words>
  <Characters>285608</Characters>
  <Application>Microsoft Office Word</Application>
  <DocSecurity>0</DocSecurity>
  <Lines>2380</Lines>
  <Paragraphs>660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330282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400</cp:revision>
  <cp:lastPrinted>2023-09-22T21:01:00Z</cp:lastPrinted>
  <dcterms:created xsi:type="dcterms:W3CDTF">2023-08-09T12:34:00Z</dcterms:created>
  <dcterms:modified xsi:type="dcterms:W3CDTF">2024-02-01T17:13:00Z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