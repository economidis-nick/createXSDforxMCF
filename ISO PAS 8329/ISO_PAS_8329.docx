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9B341A">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630503"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F19F3" w:rsidRDefault="00FC68DB" w:rsidP="001046AD">
      <w:pPr>
        <w:pStyle w:val="XMLCode"/>
        <w:keepNext/>
        <w:keepLines/>
        <w:rPr>
          <w:lang w:val="en-GB"/>
        </w:rPr>
      </w:pPr>
      <w:r w:rsidRPr="00AF19F3">
        <w:rPr>
          <w:lang w:val="en-GB"/>
        </w:rPr>
        <w:t>&lt;</w:t>
      </w:r>
      <w:proofErr w:type="spellStart"/>
      <w:r w:rsidRPr="00AF19F3">
        <w:rPr>
          <w:lang w:val="en-GB"/>
        </w:rPr>
        <w:t>xmcf</w:t>
      </w:r>
      <w:proofErr w:type="spellEnd"/>
      <w:r w:rsidRPr="00AF19F3">
        <w:rPr>
          <w:lang w:val="en-GB"/>
        </w:rPr>
        <w:t xml:space="preserve"> </w:t>
      </w:r>
      <w:proofErr w:type="spellStart"/>
      <w:proofErr w:type="gramStart"/>
      <w:r w:rsidRPr="00AF19F3">
        <w:rPr>
          <w:lang w:val="en-GB"/>
        </w:rPr>
        <w:t>xmlns:xsi</w:t>
      </w:r>
      <w:proofErr w:type="spellEnd"/>
      <w:proofErr w:type="gramEnd"/>
      <w:r w:rsidRPr="00AF19F3">
        <w:rPr>
          <w:lang w:val="en-GB"/>
        </w:rPr>
        <w:t>="http://www.w3.org/2001/XMLSchema-instance"</w:t>
      </w:r>
    </w:p>
    <w:p w14:paraId="44631369" w14:textId="366DA2B8" w:rsidR="00FC68DB" w:rsidRPr="00AF19F3" w:rsidRDefault="00FC68DB" w:rsidP="001046AD">
      <w:pPr>
        <w:pStyle w:val="XMLCode"/>
        <w:keepNext/>
        <w:keepLines/>
        <w:rPr>
          <w:lang w:val="en-GB"/>
        </w:rPr>
      </w:pPr>
      <w:proofErr w:type="spellStart"/>
      <w:proofErr w:type="gramStart"/>
      <w:r w:rsidRPr="00AF19F3">
        <w:rPr>
          <w:lang w:val="en-GB"/>
        </w:rPr>
        <w:t>xsi:noNamespaceSchemaLocation</w:t>
      </w:r>
      <w:proofErr w:type="spellEnd"/>
      <w:proofErr w:type="gramEnd"/>
      <w:r w:rsidRPr="00AF19F3">
        <w:rPr>
          <w:lang w:val="en-GB"/>
        </w:rPr>
        <w:t>="</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8" w:name="_Finite_Element_Specific"/>
      <w:bookmarkStart w:id="259" w:name="_Ref414560131"/>
      <w:bookmarkStart w:id="260" w:name="_Toc3556945"/>
      <w:bookmarkStart w:id="261" w:name="_Toc34747194"/>
      <w:bookmarkStart w:id="262" w:name="_Toc77102007"/>
      <w:bookmarkStart w:id="263" w:name="_Toc155344827"/>
      <w:bookmarkEnd w:id="258"/>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bookmarkEnd w:id="260"/>
      <w:bookmarkEnd w:id="261"/>
      <w:bookmarkEnd w:id="262"/>
      <w:bookmarkEnd w:id="263"/>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4" w:name="_Hlk132202491"/>
      <w:r w:rsidRPr="00A672BF">
        <w:t>ABAQUS</w:t>
      </w:r>
      <w:bookmarkEnd w:id="264"/>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5" w:name="_Ref101283923"/>
      <w:bookmarkStart w:id="266"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5"/>
      <w:r w:rsidRPr="00A672BF">
        <w:t xml:space="preserve">  </w:t>
      </w:r>
      <w:bookmarkStart w:id="267" w:name="_Hlk101284091"/>
      <w:r w:rsidRPr="00A672BF">
        <w:t>—</w:t>
      </w:r>
      <w:bookmarkEnd w:id="267"/>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6"/>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8" w:name="_Toc373504790"/>
      <w:bookmarkStart w:id="269" w:name="_Toc373505008"/>
      <w:bookmarkStart w:id="270" w:name="_Toc339013872"/>
      <w:bookmarkStart w:id="271" w:name="_Ref414560151"/>
      <w:bookmarkStart w:id="272" w:name="_Toc3556946"/>
      <w:bookmarkStart w:id="273" w:name="_Toc34747195"/>
      <w:bookmarkStart w:id="274" w:name="_Toc77102009"/>
      <w:bookmarkStart w:id="275" w:name="_Toc155344828"/>
      <w:bookmarkEnd w:id="268"/>
      <w:bookmarkEnd w:id="269"/>
      <w:r w:rsidRPr="00416C5E">
        <w:t>Connection Data</w:t>
      </w:r>
      <w:bookmarkEnd w:id="270"/>
      <w:r w:rsidRPr="00416C5E">
        <w:t xml:space="preserve"> &lt;connection_group/&gt;</w:t>
      </w:r>
      <w:bookmarkEnd w:id="271"/>
      <w:bookmarkEnd w:id="272"/>
      <w:bookmarkEnd w:id="273"/>
      <w:bookmarkEnd w:id="274"/>
      <w:bookmarkEnd w:id="275"/>
    </w:p>
    <w:p w14:paraId="32F6E620" w14:textId="7D420197" w:rsidR="00560DF4" w:rsidRPr="00560DF4" w:rsidRDefault="00560DF4" w:rsidP="0013175B">
      <w:pPr>
        <w:pStyle w:val="berschrift3"/>
      </w:pPr>
      <w:bookmarkStart w:id="276" w:name="_Toc155344829"/>
      <w:r>
        <w:t>General</w:t>
      </w:r>
      <w:bookmarkEnd w:id="276"/>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7" w:name="_Ref101337911"/>
      <w:bookmarkStart w:id="278" w:name="_Toc3566416"/>
      <w:bookmarkStart w:id="279" w:name="_Toc34747416"/>
      <w:bookmarkStart w:id="280" w:name="_Toc77095864"/>
      <w:bookmarkStart w:id="281" w:name="_Ref101337842"/>
      <w:bookmarkStart w:id="282"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7"/>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3" w:name="_Ref156205009"/>
      <w:bookmarkStart w:id="284" w:name="_Toc3566417"/>
      <w:bookmarkStart w:id="285" w:name="_Toc34747417"/>
      <w:bookmarkStart w:id="286" w:name="_Toc77095865"/>
      <w:bookmarkStart w:id="287" w:name="_Ref101337844"/>
      <w:bookmarkStart w:id="288"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3"/>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9" w:name="_Ref432343981"/>
      <w:bookmarkStart w:id="290" w:name="_Toc3556947"/>
      <w:bookmarkStart w:id="291" w:name="_Toc34747196"/>
      <w:bookmarkStart w:id="292" w:name="_Toc77102010"/>
      <w:bookmarkStart w:id="293" w:name="_Toc155344830"/>
      <w:r w:rsidRPr="00F54804">
        <w:lastRenderedPageBreak/>
        <w:t>Connected Objects</w:t>
      </w:r>
      <w:bookmarkEnd w:id="289"/>
      <w:bookmarkEnd w:id="290"/>
      <w:bookmarkEnd w:id="291"/>
      <w:bookmarkEnd w:id="292"/>
      <w:bookmarkEnd w:id="293"/>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4" w:name="_Ref101338215"/>
      <w:bookmarkStart w:id="295" w:name="_Toc3566418"/>
      <w:bookmarkStart w:id="296" w:name="_Toc34747418"/>
      <w:bookmarkStart w:id="297" w:name="_Toc77095866"/>
      <w:bookmarkStart w:id="298" w:name="_Toc156173515"/>
      <w:bookmarkStart w:id="299"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4"/>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5"/>
      <w:bookmarkEnd w:id="296"/>
      <w:bookmarkEnd w:id="297"/>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0" w:name="_Ref428791371"/>
      <w:bookmarkStart w:id="301" w:name="_Ref428891357"/>
      <w:bookmarkStart w:id="302" w:name="_Ref428892751"/>
      <w:bookmarkStart w:id="303" w:name="_Toc3556948"/>
      <w:bookmarkStart w:id="304" w:name="_Toc34747197"/>
      <w:bookmarkStart w:id="305" w:name="_Toc77102011"/>
      <w:r w:rsidRPr="005C2D94">
        <w:t xml:space="preserve">Element </w:t>
      </w:r>
      <w:r w:rsidRPr="00251C60">
        <w:rPr>
          <w:rStyle w:val="CodeCharacter"/>
        </w:rPr>
        <w:t>&lt;part/&gt;</w:t>
      </w:r>
      <w:bookmarkEnd w:id="299"/>
      <w:bookmarkEnd w:id="300"/>
      <w:bookmarkEnd w:id="301"/>
      <w:bookmarkEnd w:id="302"/>
      <w:bookmarkEnd w:id="303"/>
      <w:bookmarkEnd w:id="304"/>
      <w:bookmarkEnd w:id="305"/>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6" w:name="_Ref101338320"/>
      <w:bookmarkStart w:id="307" w:name="_Toc3566419"/>
      <w:bookmarkStart w:id="308" w:name="_Toc34747419"/>
      <w:bookmarkStart w:id="309" w:name="_Toc77095867"/>
      <w:bookmarkStart w:id="310"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6"/>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7"/>
      <w:bookmarkEnd w:id="308"/>
      <w:bookmarkEnd w:id="309"/>
      <w:bookmarkEnd w:id="31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1" w:name="_Toc3556949"/>
      <w:bookmarkStart w:id="312" w:name="_Toc34747198"/>
      <w:bookmarkStart w:id="313"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1"/>
      <w:bookmarkEnd w:id="312"/>
      <w:bookmarkEnd w:id="313"/>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4" w:name="_Ref101338396"/>
      <w:bookmarkStart w:id="315" w:name="_Toc3566420"/>
      <w:bookmarkStart w:id="316" w:name="_Toc34747420"/>
      <w:bookmarkStart w:id="317" w:name="_Toc77095868"/>
      <w:bookmarkStart w:id="318"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4"/>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5"/>
      <w:bookmarkEnd w:id="316"/>
      <w:bookmarkEnd w:id="317"/>
      <w:bookmarkEnd w:id="3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19" w:name="_Toc21650806"/>
      <w:bookmarkStart w:id="320" w:name="_Ref21651717"/>
      <w:bookmarkStart w:id="321" w:name="_Toc34747199"/>
      <w:bookmarkStart w:id="322" w:name="_Toc77102013"/>
      <w:r w:rsidRPr="00F54804">
        <w:t>Special Topological situations</w:t>
      </w:r>
      <w:bookmarkEnd w:id="319"/>
      <w:bookmarkEnd w:id="320"/>
      <w:bookmarkEnd w:id="321"/>
      <w:bookmarkEnd w:id="322"/>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3" w:name="_Ref101779954"/>
      <w:bookmarkStart w:id="324"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3"/>
      <w:r>
        <w:t xml:space="preserve"> — Special </w:t>
      </w:r>
      <w:r w:rsidR="007F01E9">
        <w:t xml:space="preserve">Stacking </w:t>
      </w:r>
      <w:r>
        <w:t>Topologies</w:t>
      </w:r>
      <w:bookmarkEnd w:id="324"/>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5" w:name="_Ref101338492"/>
      <w:bookmarkStart w:id="326"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5"/>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6"/>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7" w:name="_Ref101338594"/>
      <w:bookmarkStart w:id="328" w:name="_Toc21651032"/>
      <w:bookmarkStart w:id="329" w:name="_Toc34747422"/>
      <w:bookmarkStart w:id="330" w:name="_Toc77095870"/>
      <w:bookmarkStart w:id="331"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7"/>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8"/>
      <w:bookmarkEnd w:id="329"/>
      <w:bookmarkEnd w:id="330"/>
      <w:bookmarkEnd w:id="331"/>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2" w:name="_Ref101338707"/>
      <w:bookmarkStart w:id="333"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2"/>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3"/>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4"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4"/>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5" w:name="_Ref414608310"/>
      <w:bookmarkStart w:id="336" w:name="_Toc3556950"/>
      <w:bookmarkStart w:id="337" w:name="_Toc34747200"/>
      <w:bookmarkStart w:id="338" w:name="_Toc77102014"/>
      <w:bookmarkStart w:id="339" w:name="_Toc155344831"/>
      <w:r w:rsidRPr="005C2D94">
        <w:t>Contacts and Friction</w:t>
      </w:r>
      <w:bookmarkEnd w:id="335"/>
      <w:bookmarkEnd w:id="336"/>
      <w:bookmarkEnd w:id="337"/>
      <w:bookmarkEnd w:id="338"/>
      <w:bookmarkEnd w:id="339"/>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0" w:name="_Ref414841585"/>
      <w:bookmarkStart w:id="341" w:name="_Toc3556951"/>
      <w:bookmarkStart w:id="342" w:name="_Toc34747201"/>
      <w:bookmarkStart w:id="343"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40"/>
      <w:bookmarkEnd w:id="341"/>
      <w:bookmarkEnd w:id="342"/>
      <w:bookmarkEnd w:id="343"/>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4" w:name="_Ref101338881"/>
      <w:bookmarkStart w:id="345" w:name="_Toc414573794"/>
      <w:bookmarkStart w:id="346" w:name="_Toc3566421"/>
      <w:bookmarkStart w:id="347" w:name="_Toc34747424"/>
      <w:bookmarkStart w:id="348" w:name="_Toc77095872"/>
      <w:bookmarkStart w:id="349"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4"/>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5"/>
      <w:bookmarkEnd w:id="346"/>
      <w:bookmarkEnd w:id="347"/>
      <w:bookmarkEnd w:id="348"/>
      <w:bookmarkEnd w:id="349"/>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0" w:name="_Toc3556952"/>
      <w:bookmarkStart w:id="351" w:name="_Toc34747202"/>
      <w:bookmarkStart w:id="352" w:name="_Toc77102016"/>
      <w:r w:rsidRPr="000A1B7B">
        <w:t xml:space="preserve">Element </w:t>
      </w:r>
      <w:r w:rsidRPr="00E86102">
        <w:rPr>
          <w:rFonts w:ascii="Courier New" w:hAnsi="Courier New" w:cs="Courier New"/>
        </w:rPr>
        <w:t>&lt;contact/&gt;</w:t>
      </w:r>
      <w:bookmarkEnd w:id="350"/>
      <w:bookmarkEnd w:id="351"/>
      <w:bookmarkEnd w:id="352"/>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3"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3"/>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4" w:name="_Toc3556953"/>
      <w:bookmarkStart w:id="355" w:name="_Toc34747203"/>
      <w:bookmarkStart w:id="356" w:name="_Toc77102017"/>
      <w:r w:rsidRPr="00F54804">
        <w:t xml:space="preserve">Element </w:t>
      </w:r>
      <w:r w:rsidRPr="00E86102">
        <w:rPr>
          <w:rFonts w:ascii="Courier New" w:hAnsi="Courier New" w:cs="Courier New"/>
        </w:rPr>
        <w:t>&lt;partner/&gt;</w:t>
      </w:r>
      <w:bookmarkEnd w:id="354"/>
      <w:bookmarkEnd w:id="355"/>
      <w:bookmarkEnd w:id="356"/>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7" w:name="_Ref101339376"/>
      <w:bookmarkStart w:id="358" w:name="_Toc414573795"/>
      <w:bookmarkStart w:id="359" w:name="_Toc3566423"/>
      <w:bookmarkStart w:id="360" w:name="_Toc34747426"/>
      <w:bookmarkStart w:id="361" w:name="_Toc77095874"/>
      <w:bookmarkStart w:id="362"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7"/>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8"/>
      <w:bookmarkEnd w:id="359"/>
      <w:bookmarkEnd w:id="360"/>
      <w:bookmarkEnd w:id="361"/>
      <w:bookmarkEnd w:id="362"/>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3" w:name="_Toc3556954"/>
      <w:bookmarkStart w:id="364" w:name="_Toc34747204"/>
      <w:bookmarkStart w:id="365" w:name="_Toc77102018"/>
      <w:r w:rsidRPr="00F54804">
        <w:t xml:space="preserve">Element </w:t>
      </w:r>
      <w:r w:rsidRPr="00E86102">
        <w:rPr>
          <w:rFonts w:ascii="Courier New" w:hAnsi="Courier New" w:cs="Courier New"/>
        </w:rPr>
        <w:t>&lt;coefficients/&gt;</w:t>
      </w:r>
      <w:bookmarkEnd w:id="363"/>
      <w:bookmarkEnd w:id="364"/>
      <w:bookmarkEnd w:id="365"/>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6" w:name="_Ref414837767"/>
      <w:bookmarkStart w:id="367" w:name="_Toc3556955"/>
      <w:bookmarkStart w:id="368" w:name="_Toc34747205"/>
      <w:bookmarkStart w:id="369" w:name="_Toc77102019"/>
      <w:r w:rsidRPr="00E42208">
        <w:t>Local Contact Properties</w:t>
      </w:r>
      <w:bookmarkEnd w:id="366"/>
      <w:bookmarkEnd w:id="367"/>
      <w:bookmarkEnd w:id="368"/>
      <w:bookmarkEnd w:id="369"/>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70" w:name="_Ref101340168"/>
      <w:bookmarkStart w:id="371"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2" w:name="_Ref414836574"/>
      <w:bookmarkStart w:id="373" w:name="_Toc3556956"/>
      <w:bookmarkStart w:id="374" w:name="_Toc34747206"/>
      <w:bookmarkStart w:id="375" w:name="_Toc77102020"/>
      <w:bookmarkStart w:id="376" w:name="_Toc155344832"/>
      <w:r w:rsidRPr="000A1B7B">
        <w:t>Joints</w:t>
      </w:r>
      <w:bookmarkEnd w:id="372"/>
      <w:bookmarkEnd w:id="373"/>
      <w:bookmarkEnd w:id="374"/>
      <w:bookmarkEnd w:id="375"/>
      <w:bookmarkEnd w:id="376"/>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7" w:name="_Ref156247075"/>
      <w:bookmarkStart w:id="378"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7"/>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9" w:name="_Toc428456083"/>
      <w:bookmarkStart w:id="380" w:name="_Toc428537047"/>
      <w:bookmarkStart w:id="381" w:name="_Toc428969366"/>
      <w:bookmarkStart w:id="382" w:name="_Toc429052757"/>
      <w:bookmarkStart w:id="383" w:name="_Toc3556957"/>
      <w:bookmarkStart w:id="384" w:name="_Toc34747207"/>
      <w:bookmarkStart w:id="385" w:name="_Toc77102021"/>
      <w:bookmarkStart w:id="386" w:name="_Toc155344833"/>
      <w:bookmarkEnd w:id="379"/>
      <w:bookmarkEnd w:id="380"/>
      <w:bookmarkEnd w:id="381"/>
      <w:bookmarkEnd w:id="382"/>
      <w:r w:rsidRPr="000A1B7B">
        <w:lastRenderedPageBreak/>
        <w:t>A Minimalistic Example of a χMCF file</w:t>
      </w:r>
      <w:bookmarkEnd w:id="383"/>
      <w:bookmarkEnd w:id="384"/>
      <w:bookmarkEnd w:id="385"/>
      <w:bookmarkEnd w:id="386"/>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77102022"/>
      <w:bookmarkStart w:id="395" w:name="_Toc155344834"/>
      <w:bookmarkEnd w:id="387"/>
      <w:bookmarkEnd w:id="388"/>
      <w:bookmarkEnd w:id="389"/>
      <w:bookmarkEnd w:id="390"/>
      <w:bookmarkEnd w:id="391"/>
      <w:r w:rsidRPr="00F54804">
        <w:t>XML Schema Definition</w:t>
      </w:r>
      <w:bookmarkEnd w:id="392"/>
      <w:bookmarkEnd w:id="393"/>
      <w:bookmarkEnd w:id="394"/>
      <w:bookmarkEnd w:id="395"/>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6" w:name="_Toc334484488"/>
      <w:bookmarkStart w:id="397" w:name="_Toc334486133"/>
      <w:bookmarkStart w:id="398" w:name="XMLStructureConnectionGroups"/>
      <w:bookmarkStart w:id="399" w:name="SeamweldConnectionGroupPart"/>
      <w:bookmarkStart w:id="400" w:name="XMLStructurePartsPIDs"/>
      <w:bookmarkStart w:id="401" w:name="XMLStructureConnections"/>
      <w:bookmarkStart w:id="402" w:name="XMLStructurePointConnections"/>
      <w:bookmarkStart w:id="403" w:name="XMLStructureLineConnections"/>
      <w:bookmarkStart w:id="404" w:name="XMLStructurePlaneConnections"/>
      <w:bookmarkStart w:id="405" w:name="_Toc338938892"/>
      <w:bookmarkStart w:id="406" w:name="_Toc338939088"/>
      <w:bookmarkStart w:id="407" w:name="_Toc3556959"/>
      <w:bookmarkStart w:id="408" w:name="_Toc34747209"/>
      <w:bookmarkStart w:id="409" w:name="_Toc77102023"/>
      <w:bookmarkStart w:id="410" w:name="_Toc155344835"/>
      <w:bookmarkEnd w:id="171"/>
      <w:bookmarkEnd w:id="172"/>
      <w:bookmarkEnd w:id="396"/>
      <w:bookmarkEnd w:id="397"/>
      <w:bookmarkEnd w:id="398"/>
      <w:bookmarkEnd w:id="399"/>
      <w:bookmarkEnd w:id="400"/>
      <w:bookmarkEnd w:id="401"/>
      <w:bookmarkEnd w:id="402"/>
      <w:bookmarkEnd w:id="403"/>
      <w:bookmarkEnd w:id="404"/>
      <w:r w:rsidRPr="00F54804">
        <w:lastRenderedPageBreak/>
        <w:t>Data Common to any Connection</w:t>
      </w:r>
      <w:bookmarkEnd w:id="405"/>
      <w:bookmarkEnd w:id="406"/>
      <w:bookmarkEnd w:id="407"/>
      <w:bookmarkEnd w:id="408"/>
      <w:bookmarkEnd w:id="409"/>
      <w:bookmarkEnd w:id="410"/>
      <w:r w:rsidRPr="00F54804">
        <w:t xml:space="preserve"> </w:t>
      </w:r>
    </w:p>
    <w:p w14:paraId="065EFE33" w14:textId="77777777" w:rsidR="00FC68DB" w:rsidRPr="005C2D94" w:rsidRDefault="00FC68DB" w:rsidP="00B202D2">
      <w:pPr>
        <w:pStyle w:val="berschrift2"/>
      </w:pPr>
      <w:bookmarkStart w:id="411" w:name="_Ref448911656"/>
      <w:bookmarkStart w:id="412" w:name="_Toc3556960"/>
      <w:bookmarkStart w:id="413" w:name="_Toc34747210"/>
      <w:bookmarkStart w:id="414" w:name="_Toc77102024"/>
      <w:bookmarkStart w:id="415" w:name="_Toc155344836"/>
      <w:bookmarkStart w:id="416" w:name="_Toc413359574"/>
      <w:bookmarkStart w:id="417" w:name="_Toc338938893"/>
      <w:bookmarkStart w:id="418" w:name="_Toc338939089"/>
      <w:bookmarkStart w:id="419" w:name="_Toc288196462"/>
      <w:bookmarkStart w:id="420" w:name="_Toc288200760"/>
      <w:r w:rsidRPr="005C2D94">
        <w:t>Indices and their properties</w:t>
      </w:r>
      <w:bookmarkEnd w:id="411"/>
      <w:bookmarkEnd w:id="412"/>
      <w:bookmarkEnd w:id="413"/>
      <w:bookmarkEnd w:id="414"/>
      <w:bookmarkEnd w:id="41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1" w:name="_Toc155344837"/>
      <w:bookmarkEnd w:id="416"/>
      <w:r w:rsidRPr="00F54804">
        <w:rPr>
          <w:szCs w:val="34"/>
        </w:rPr>
        <w:t>Connection Referencing</w:t>
      </w:r>
      <w:bookmarkEnd w:id="421"/>
      <w:r w:rsidRPr="00F54804">
        <w:rPr>
          <w:szCs w:val="34"/>
        </w:rPr>
        <w:t xml:space="preserve"> </w:t>
      </w:r>
    </w:p>
    <w:p w14:paraId="5A305FE7" w14:textId="37AACF96" w:rsidR="00EE0CF2" w:rsidRPr="00BF5C18" w:rsidRDefault="00EE0CF2" w:rsidP="0013175B">
      <w:pPr>
        <w:pStyle w:val="berschrift3"/>
      </w:pPr>
      <w:bookmarkStart w:id="422" w:name="_Toc155344838"/>
      <w:r>
        <w:t>Need for Referencing</w:t>
      </w:r>
      <w:bookmarkEnd w:id="422"/>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3" w:name="_Toc155344839"/>
      <w:r w:rsidRPr="00F54804">
        <w:t xml:space="preserve">Attribute </w:t>
      </w:r>
      <w:r w:rsidRPr="00F54804">
        <w:rPr>
          <w:rFonts w:ascii="Courier New" w:hAnsi="Courier New" w:cs="Courier New"/>
          <w:szCs w:val="34"/>
          <w:highlight w:val="white"/>
        </w:rPr>
        <w:t>label</w:t>
      </w:r>
      <w:bookmarkEnd w:id="423"/>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4" w:name="_Toc155344840"/>
      <w:bookmarkStart w:id="425" w:name="_Toc77102026"/>
      <w:r w:rsidRPr="00F54804">
        <w:t xml:space="preserve">Attribute </w:t>
      </w:r>
      <w:r w:rsidRPr="00F54804">
        <w:rPr>
          <w:rFonts w:ascii="Courier New" w:hAnsi="Courier New" w:cs="Courier New"/>
          <w:szCs w:val="34"/>
          <w:highlight w:val="white"/>
        </w:rPr>
        <w:t>ident</w:t>
      </w:r>
      <w:bookmarkEnd w:id="424"/>
      <w:r w:rsidRPr="00F54804">
        <w:t xml:space="preserve"> </w:t>
      </w:r>
      <w:bookmarkEnd w:id="42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6" w:name="_Ref413329202"/>
      <w:bookmarkStart w:id="427" w:name="_Toc413359575"/>
      <w:bookmarkStart w:id="428" w:name="_Toc3556962"/>
      <w:bookmarkStart w:id="429" w:name="_Toc34747212"/>
      <w:bookmarkStart w:id="430" w:name="_Toc77102027"/>
      <w:bookmarkStart w:id="431" w:name="_Toc155344841"/>
      <w:r w:rsidRPr="005C2D94">
        <w:rPr>
          <w:szCs w:val="34"/>
        </w:rPr>
        <w:lastRenderedPageBreak/>
        <w:t>Dimensions and Coordinates</w:t>
      </w:r>
      <w:bookmarkEnd w:id="426"/>
      <w:bookmarkEnd w:id="427"/>
      <w:bookmarkEnd w:id="428"/>
      <w:bookmarkEnd w:id="429"/>
      <w:bookmarkEnd w:id="430"/>
      <w:bookmarkEnd w:id="431"/>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2" w:name="_Toc413359576"/>
      <w:bookmarkStart w:id="433" w:name="_Ref440360308"/>
      <w:bookmarkStart w:id="434" w:name="_Ref440360312"/>
      <w:bookmarkStart w:id="435" w:name="_Ref440360851"/>
      <w:bookmarkStart w:id="436" w:name="_Ref440360857"/>
      <w:bookmarkStart w:id="437" w:name="_Ref440453613"/>
      <w:bookmarkStart w:id="438" w:name="_Ref440453616"/>
      <w:bookmarkStart w:id="439" w:name="_Ref440454500"/>
      <w:bookmarkStart w:id="440" w:name="_Ref440454502"/>
      <w:bookmarkStart w:id="441" w:name="_Toc3556963"/>
      <w:bookmarkStart w:id="442" w:name="_Toc34747213"/>
      <w:bookmarkStart w:id="443" w:name="_Toc77102028"/>
      <w:bookmarkStart w:id="444" w:name="_Toc155344842"/>
      <w:r w:rsidRPr="00387B01">
        <w:rPr>
          <w:szCs w:val="24"/>
        </w:rPr>
        <w:t xml:space="preserve">Attribute </w:t>
      </w:r>
      <w:proofErr w:type="spellStart"/>
      <w:r w:rsidRPr="00387B01">
        <w:rPr>
          <w:rStyle w:val="CodeCharacter"/>
          <w:rFonts w:eastAsia="Calibri"/>
          <w:sz w:val="24"/>
          <w:szCs w:val="24"/>
          <w:lang w:eastAsia="en-US"/>
        </w:rPr>
        <w:t>quality_control</w:t>
      </w:r>
      <w:bookmarkEnd w:id="432"/>
      <w:bookmarkEnd w:id="433"/>
      <w:bookmarkEnd w:id="434"/>
      <w:bookmarkEnd w:id="435"/>
      <w:bookmarkEnd w:id="436"/>
      <w:bookmarkEnd w:id="437"/>
      <w:bookmarkEnd w:id="438"/>
      <w:bookmarkEnd w:id="439"/>
      <w:bookmarkEnd w:id="440"/>
      <w:bookmarkEnd w:id="441"/>
      <w:bookmarkEnd w:id="442"/>
      <w:bookmarkEnd w:id="443"/>
      <w:bookmarkEnd w:id="444"/>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5" w:name="_Ref428442251"/>
      <w:bookmarkStart w:id="446" w:name="_Toc3556964"/>
      <w:bookmarkStart w:id="447" w:name="_Toc34747214"/>
      <w:bookmarkStart w:id="448" w:name="_Toc77102029"/>
      <w:bookmarkStart w:id="449" w:name="_Toc155344843"/>
      <w:r w:rsidRPr="00F54804">
        <w:rPr>
          <w:szCs w:val="34"/>
        </w:rPr>
        <w:t>Custom Attributes list</w:t>
      </w:r>
      <w:bookmarkEnd w:id="445"/>
      <w:bookmarkEnd w:id="446"/>
      <w:bookmarkEnd w:id="447"/>
      <w:bookmarkEnd w:id="448"/>
      <w:bookmarkEnd w:id="449"/>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50" w:name="_Ref156247232"/>
      <w:bookmarkStart w:id="451"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50"/>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2" w:name="_Ref156247293"/>
      <w:bookmarkStart w:id="453"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2"/>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1E5AE8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4" w:name="_Ref156247329"/>
      <w:bookmarkStart w:id="455"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4"/>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6" w:name="_Ref156247465"/>
      <w:bookmarkStart w:id="457"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6"/>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58" w:name="_Ref156247450"/>
      <w:bookmarkStart w:id="459"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60" w:name="_Ref156247437"/>
      <w:bookmarkStart w:id="461"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60"/>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2" w:name="_Ref156247416"/>
      <w:bookmarkStart w:id="463"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4" w:name="_Ref156247642"/>
      <w:bookmarkStart w:id="465"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4"/>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6" w:name="_Ref156247768"/>
      <w:bookmarkStart w:id="467"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6"/>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7"/>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68" w:name="_Ref156247781"/>
      <w:bookmarkStart w:id="469"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70" w:name="_Ref156247788"/>
      <w:bookmarkStart w:id="471"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70"/>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2" w:name="_Ref156247797"/>
      <w:bookmarkStart w:id="473"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2"/>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4" w:name="_Ref156247753"/>
      <w:bookmarkStart w:id="475"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6" w:name="_Ref156247831"/>
      <w:bookmarkStart w:id="477"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6"/>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78" w:name="_Ref156247839"/>
      <w:bookmarkStart w:id="479"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79"/>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0" w:name="_Toc440038865"/>
      <w:bookmarkStart w:id="481" w:name="_Toc3556965"/>
      <w:bookmarkStart w:id="482" w:name="_Toc34747215"/>
      <w:bookmarkStart w:id="483" w:name="_Toc77102030"/>
      <w:bookmarkStart w:id="484"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0"/>
      <w:bookmarkEnd w:id="481"/>
      <w:bookmarkEnd w:id="482"/>
      <w:bookmarkEnd w:id="483"/>
      <w:bookmarkEnd w:id="484"/>
      <w:r w:rsidR="006E4184">
        <w:t xml:space="preserve"> </w:t>
      </w:r>
    </w:p>
    <w:p w14:paraId="46209363" w14:textId="5E11C13B" w:rsidR="00EE0CF2" w:rsidRPr="00BF5C18" w:rsidRDefault="00EE0CF2" w:rsidP="0013175B">
      <w:pPr>
        <w:pStyle w:val="berschrift3"/>
      </w:pPr>
      <w:bookmarkStart w:id="485" w:name="_Toc155344845"/>
      <w:r>
        <w:t>General</w:t>
      </w:r>
      <w:bookmarkEnd w:id="485"/>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6" w:name="_Toc440038866"/>
      <w:bookmarkStart w:id="487" w:name="_Toc3556966"/>
      <w:bookmarkStart w:id="488" w:name="_Toc34747216"/>
      <w:bookmarkStart w:id="489" w:name="_Toc77102031"/>
      <w:bookmarkStart w:id="490"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6"/>
      <w:bookmarkEnd w:id="487"/>
      <w:bookmarkEnd w:id="488"/>
      <w:bookmarkEnd w:id="489"/>
      <w:bookmarkEnd w:id="490"/>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1" w:name="_Toc440038867"/>
      <w:bookmarkStart w:id="492" w:name="_Toc3556967"/>
      <w:bookmarkStart w:id="493" w:name="_Toc34747217"/>
      <w:bookmarkStart w:id="494" w:name="_Toc77102032"/>
      <w:bookmarkStart w:id="495"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1"/>
      <w:bookmarkEnd w:id="492"/>
      <w:bookmarkEnd w:id="493"/>
      <w:bookmarkEnd w:id="494"/>
      <w:bookmarkEnd w:id="49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6" w:name="_Toc440038868"/>
      <w:bookmarkStart w:id="497" w:name="_Toc3556968"/>
      <w:bookmarkStart w:id="498" w:name="_Toc34747218"/>
      <w:bookmarkStart w:id="499" w:name="_Toc77102033"/>
      <w:bookmarkStart w:id="500"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6"/>
      <w:bookmarkEnd w:id="497"/>
      <w:bookmarkEnd w:id="498"/>
      <w:bookmarkEnd w:id="499"/>
      <w:bookmarkEnd w:id="500"/>
      <w:r w:rsidRPr="006031CD">
        <w:t xml:space="preserve"> </w:t>
      </w:r>
    </w:p>
    <w:p w14:paraId="0B0D92A2" w14:textId="1CEF52F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6381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w:t>
      </w:r>
      <w:r w:rsidR="00737A01" w:rsidRPr="00737A01">
        <w:t xml:space="preserve">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140DA4">
        <w:t>(</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w:t>
      </w:r>
      <w:r w:rsidR="00DB4E86" w:rsidRPr="00DB4E86">
        <w:t xml:space="preserve"> </w:t>
      </w:r>
      <w:r w:rsidR="00DB4E86" w:rsidRPr="00DB4E86">
        <w:t>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1" w:name="_Toc3556969"/>
      <w:bookmarkStart w:id="502" w:name="_Toc34747219"/>
      <w:bookmarkStart w:id="503" w:name="_Toc77102034"/>
      <w:bookmarkStart w:id="504" w:name="_Toc155344849"/>
      <w:r w:rsidRPr="00F54804">
        <w:t>0D connections</w:t>
      </w:r>
      <w:bookmarkEnd w:id="501"/>
      <w:bookmarkEnd w:id="502"/>
      <w:bookmarkEnd w:id="503"/>
      <w:bookmarkEnd w:id="504"/>
    </w:p>
    <w:p w14:paraId="7BFE46E1" w14:textId="69D293BE" w:rsidR="00FC68DB" w:rsidRPr="005C2D94" w:rsidRDefault="00FC68DB" w:rsidP="00B202D2">
      <w:pPr>
        <w:pStyle w:val="berschrift2"/>
      </w:pPr>
      <w:bookmarkStart w:id="505" w:name="_Toc413359578"/>
      <w:bookmarkStart w:id="506" w:name="_Toc3556970"/>
      <w:bookmarkStart w:id="507" w:name="_Toc34747220"/>
      <w:bookmarkStart w:id="508" w:name="_Toc77102035"/>
      <w:bookmarkStart w:id="509" w:name="_Toc155344850"/>
      <w:r w:rsidRPr="005C2D94">
        <w:t>Generic Definitions</w:t>
      </w:r>
      <w:bookmarkEnd w:id="505"/>
      <w:bookmarkEnd w:id="506"/>
      <w:bookmarkEnd w:id="507"/>
      <w:bookmarkEnd w:id="508"/>
      <w:bookmarkEnd w:id="509"/>
      <w:r w:rsidR="006E4184">
        <w:t xml:space="preserve"> </w:t>
      </w:r>
    </w:p>
    <w:p w14:paraId="64F211EF" w14:textId="3D181317" w:rsidR="00FC68DB" w:rsidRDefault="00FC68DB" w:rsidP="00B202D2">
      <w:pPr>
        <w:pStyle w:val="berschrift3"/>
      </w:pPr>
      <w:bookmarkStart w:id="510" w:name="_Toc413359579"/>
      <w:bookmarkStart w:id="511" w:name="_Ref428958711"/>
      <w:bookmarkStart w:id="512" w:name="_Toc3556971"/>
      <w:bookmarkStart w:id="513" w:name="_Toc34747221"/>
      <w:bookmarkStart w:id="514" w:name="_Toc77102036"/>
      <w:bookmarkStart w:id="515" w:name="_Toc155344851"/>
      <w:r w:rsidRPr="001E4607">
        <w:t>Identification</w:t>
      </w:r>
      <w:bookmarkEnd w:id="510"/>
      <w:bookmarkEnd w:id="511"/>
      <w:bookmarkEnd w:id="512"/>
      <w:bookmarkEnd w:id="513"/>
      <w:bookmarkEnd w:id="514"/>
      <w:bookmarkEnd w:id="515"/>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5EA8984C"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5016E9">
        <w:t>)</w:t>
      </w:r>
      <w:r w:rsidRPr="00CC3DCA">
        <w:t>:</w:t>
      </w:r>
      <w:r w:rsidR="00220E19" w:rsidRPr="00CC3DCA">
        <w:t xml:space="preserve"> </w:t>
      </w:r>
    </w:p>
    <w:p w14:paraId="31F44853" w14:textId="7B8B0036" w:rsidR="0059323C" w:rsidRPr="00CC3DCA" w:rsidRDefault="0059323C" w:rsidP="001640C5">
      <w:pPr>
        <w:pStyle w:val="Beschriftung"/>
        <w:keepNext/>
        <w:keepLines/>
      </w:pPr>
      <w:bookmarkStart w:id="516" w:name="_Ref156247934"/>
      <w:bookmarkStart w:id="517"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6"/>
      <w:r w:rsidRPr="00CC3DCA">
        <w:t xml:space="preserve"> — Attributes of element </w:t>
      </w:r>
      <w:r w:rsidRPr="00CC3DCA">
        <w:rPr>
          <w:rFonts w:ascii="Courier New" w:hAnsi="Courier New" w:cs="Courier New"/>
        </w:rPr>
        <w:t>&lt;connection_0d/&gt;</w:t>
      </w:r>
      <w:bookmarkEnd w:id="5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8049D7E"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7F6AE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7F6AE6" w:rsidRPr="007F6AE6">
              <w:rPr>
                <w:szCs w:val="34"/>
              </w:rPr>
              <w:t xml:space="preserve">Attribute </w:t>
            </w:r>
            <w:proofErr w:type="spellStart"/>
            <w:r w:rsidR="007F6AE6" w:rsidRPr="007F6AE6">
              <w:rPr>
                <w:rFonts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lastRenderedPageBreak/>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8" w:name="_Ref414563154"/>
      <w:bookmarkStart w:id="519" w:name="_Toc3556972"/>
      <w:bookmarkStart w:id="520" w:name="_Toc34747222"/>
      <w:bookmarkStart w:id="521" w:name="_Toc77102037"/>
      <w:bookmarkStart w:id="522" w:name="_Toc155344852"/>
      <w:r w:rsidRPr="00CC3DCA">
        <w:t>Location</w:t>
      </w:r>
      <w:bookmarkEnd w:id="518"/>
      <w:bookmarkEnd w:id="519"/>
      <w:bookmarkEnd w:id="520"/>
      <w:bookmarkEnd w:id="521"/>
      <w:bookmarkEnd w:id="522"/>
      <w:r w:rsidR="00CC3DCA" w:rsidRPr="00CC3DCA">
        <w:t xml:space="preserve"> </w:t>
      </w:r>
    </w:p>
    <w:p w14:paraId="68901D38" w14:textId="66A82E9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3" w:name="_Ref156247921"/>
      <w:bookmarkStart w:id="524"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5" w:name="_Toc428279359"/>
      <w:bookmarkStart w:id="526" w:name="_Toc428456096"/>
      <w:bookmarkStart w:id="527" w:name="_Toc428537060"/>
      <w:bookmarkStart w:id="528" w:name="_Toc428969379"/>
      <w:bookmarkStart w:id="529" w:name="_Toc429052770"/>
      <w:bookmarkStart w:id="530" w:name="_Direction"/>
      <w:bookmarkStart w:id="531" w:name="_Ref400880511"/>
      <w:bookmarkStart w:id="532" w:name="_Toc413359581"/>
      <w:bookmarkStart w:id="533" w:name="_Toc3556973"/>
      <w:bookmarkStart w:id="534" w:name="_Toc34747223"/>
      <w:bookmarkStart w:id="535" w:name="_Toc77102038"/>
      <w:bookmarkStart w:id="536" w:name="_Toc155344853"/>
      <w:bookmarkEnd w:id="525"/>
      <w:bookmarkEnd w:id="526"/>
      <w:bookmarkEnd w:id="527"/>
      <w:bookmarkEnd w:id="528"/>
      <w:bookmarkEnd w:id="529"/>
      <w:bookmarkEnd w:id="530"/>
      <w:r w:rsidRPr="00CC3DCA">
        <w:lastRenderedPageBreak/>
        <w:t>Direction</w:t>
      </w:r>
      <w:bookmarkEnd w:id="531"/>
      <w:bookmarkEnd w:id="532"/>
      <w:bookmarkEnd w:id="533"/>
      <w:bookmarkEnd w:id="534"/>
      <w:bookmarkEnd w:id="535"/>
      <w:bookmarkEnd w:id="536"/>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37" w:name="_Ref156247899"/>
      <w:bookmarkStart w:id="538"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37"/>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3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39" w:name="_Toc428279361"/>
      <w:bookmarkStart w:id="540" w:name="_Toc428456098"/>
      <w:bookmarkStart w:id="541" w:name="_Toc3556974"/>
      <w:bookmarkStart w:id="542" w:name="_Toc34747224"/>
      <w:bookmarkStart w:id="543" w:name="_Toc77102039"/>
      <w:bookmarkStart w:id="544" w:name="_Toc155344854"/>
      <w:bookmarkEnd w:id="539"/>
      <w:bookmarkEnd w:id="540"/>
      <w:r w:rsidRPr="00F54804">
        <w:lastRenderedPageBreak/>
        <w:t>Type Specification</w:t>
      </w:r>
      <w:bookmarkEnd w:id="541"/>
      <w:bookmarkEnd w:id="542"/>
      <w:bookmarkEnd w:id="543"/>
      <w:bookmarkEnd w:id="544"/>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81E09FA" w:rsidR="0059323C" w:rsidRPr="00F54804" w:rsidRDefault="0059323C" w:rsidP="001640C5">
      <w:pPr>
        <w:pStyle w:val="Beschriftung"/>
        <w:keepNext/>
        <w:keepLines/>
      </w:pPr>
      <w:bookmarkStart w:id="545" w:name="_Toc156173544"/>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5"/>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60BD7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742D5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6" w:name="_Ref428355238"/>
      <w:bookmarkStart w:id="547" w:name="_Toc3556975"/>
      <w:bookmarkStart w:id="548" w:name="_Toc34747225"/>
      <w:bookmarkStart w:id="549" w:name="_Toc77102040"/>
      <w:bookmarkStart w:id="550" w:name="_Toc155344855"/>
      <w:r w:rsidRPr="00F54804">
        <w:t>Spot Welds</w:t>
      </w:r>
      <w:bookmarkEnd w:id="546"/>
      <w:bookmarkEnd w:id="547"/>
      <w:bookmarkEnd w:id="548"/>
      <w:bookmarkEnd w:id="549"/>
      <w:bookmarkEnd w:id="550"/>
    </w:p>
    <w:p w14:paraId="3ABA096B" w14:textId="7C229DB9" w:rsidR="00B70DBA" w:rsidRPr="00BF5C18" w:rsidRDefault="00DC655D" w:rsidP="0013175B">
      <w:pPr>
        <w:pStyle w:val="berschrift3"/>
      </w:pPr>
      <w:bookmarkStart w:id="551" w:name="_Toc155344856"/>
      <w:r>
        <w:t>General</w:t>
      </w:r>
      <w:bookmarkEnd w:id="551"/>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DB716B" w:rsidR="0059323C" w:rsidRPr="000D4E8B" w:rsidRDefault="0059323C" w:rsidP="001640C5">
      <w:pPr>
        <w:pStyle w:val="Beschriftung"/>
        <w:keepNext/>
        <w:keepLines/>
      </w:pPr>
      <w:bookmarkStart w:id="552" w:name="_Toc156173545"/>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75998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BAFF3CC" w14:textId="3E5FEC65"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3" w:name="_Ref156247973"/>
      <w:bookmarkStart w:id="554"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3"/>
      <w:r>
        <w:t xml:space="preserve"> —</w:t>
      </w:r>
      <w:r w:rsidRPr="00F54804">
        <w:t xml:space="preserve"> Attributes of element</w:t>
      </w:r>
      <w:r w:rsidR="00204153">
        <w:t xml:space="preserve"> </w:t>
      </w:r>
      <w:r w:rsidRPr="005C2D94">
        <w:rPr>
          <w:rFonts w:ascii="Courier New" w:hAnsi="Courier New" w:cs="Courier New"/>
        </w:rPr>
        <w:t>&lt;spotweld/&gt;</w:t>
      </w:r>
      <w:bookmarkEnd w:id="55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5" w:name="_Toc101426589"/>
      <w:bookmarkStart w:id="556" w:name="_Toc101427771"/>
      <w:bookmarkStart w:id="557" w:name="_Toc101428138"/>
      <w:bookmarkStart w:id="558" w:name="_Toc101453151"/>
      <w:bookmarkStart w:id="559" w:name="_Toc155344857"/>
      <w:bookmarkEnd w:id="555"/>
      <w:bookmarkEnd w:id="556"/>
      <w:bookmarkEnd w:id="557"/>
      <w:bookmarkEnd w:id="558"/>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9"/>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0" w:name="_Toc155344858"/>
      <w:r w:rsidRPr="000A1B7B">
        <w:t>Attribute "</w:t>
      </w:r>
      <w:r w:rsidRPr="00726144">
        <w:t>technology</w:t>
      </w:r>
      <w:r w:rsidRPr="00F54804">
        <w:t>"</w:t>
      </w:r>
      <w:bookmarkEnd w:id="560"/>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1" w:name="_Ref156248020"/>
      <w:bookmarkStart w:id="562"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1"/>
      <w:r w:rsidR="00055698">
        <w:t xml:space="preserve"> —</w:t>
      </w:r>
      <w:r w:rsidR="00055698" w:rsidRPr="00F54804">
        <w:t xml:space="preserve"> </w:t>
      </w:r>
      <w:r w:rsidRPr="00F54804">
        <w:t xml:space="preserve">Nested elements of element </w:t>
      </w:r>
      <w:r w:rsidRPr="00204153">
        <w:rPr>
          <w:rStyle w:val="CodeCharacter"/>
        </w:rPr>
        <w:t>&lt;spotweld/&gt;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3" w:name="_Toc3556976"/>
      <w:bookmarkStart w:id="564" w:name="_Toc34747226"/>
      <w:bookmarkStart w:id="565" w:name="_Toc77102041"/>
      <w:bookmarkStart w:id="566" w:name="_Toc155344859"/>
      <w:r w:rsidRPr="00F54804">
        <w:t>Robscans</w:t>
      </w:r>
      <w:bookmarkEnd w:id="563"/>
      <w:bookmarkEnd w:id="564"/>
      <w:bookmarkEnd w:id="565"/>
      <w:bookmarkEnd w:id="566"/>
      <w:r w:rsidR="00D76FD9">
        <w:t xml:space="preserve"> </w:t>
      </w:r>
    </w:p>
    <w:bookmarkEnd w:id="417"/>
    <w:bookmarkEnd w:id="418"/>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67" w:name="_Ref401160011"/>
      <w:bookmarkStart w:id="568" w:name="_Toc413359628"/>
      <w:bookmarkStart w:id="569" w:name="_Toc3557087"/>
      <w:bookmarkStart w:id="570" w:name="_Toc34747338"/>
      <w:bookmarkStart w:id="571" w:name="_Toc76030529"/>
      <w:bookmarkStart w:id="572" w:name="_Toc94530815"/>
      <w:bookmarkStart w:id="573" w:name="_Toc101428214"/>
      <w:bookmarkStart w:id="574"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67"/>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68"/>
      <w:bookmarkEnd w:id="569"/>
      <w:bookmarkEnd w:id="570"/>
      <w:bookmarkEnd w:id="571"/>
      <w:bookmarkEnd w:id="572"/>
      <w:bookmarkEnd w:id="573"/>
      <w:bookmarkEnd w:id="574"/>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75" w:name="_Ref156246891"/>
      <w:bookmarkStart w:id="576"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75"/>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7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BBFE35E"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77" w:name="_Ref156246898"/>
      <w:bookmarkStart w:id="578"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77"/>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7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7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80" w:name="_Ref156246907"/>
      <w:bookmarkStart w:id="581"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80"/>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2" w:name="_Toc428279365"/>
      <w:bookmarkStart w:id="583" w:name="_Toc428456102"/>
      <w:bookmarkStart w:id="584" w:name="_Toc428537065"/>
      <w:bookmarkStart w:id="585" w:name="_Toc428969384"/>
      <w:bookmarkStart w:id="586" w:name="_Toc429052775"/>
      <w:bookmarkStart w:id="587" w:name="_Toc413359585"/>
      <w:bookmarkStart w:id="588" w:name="_Toc3556977"/>
      <w:bookmarkStart w:id="589" w:name="_Toc34747227"/>
      <w:bookmarkStart w:id="590" w:name="_Toc77102042"/>
      <w:bookmarkStart w:id="591" w:name="_Toc155344860"/>
      <w:bookmarkEnd w:id="582"/>
      <w:bookmarkEnd w:id="583"/>
      <w:bookmarkEnd w:id="584"/>
      <w:bookmarkEnd w:id="585"/>
      <w:bookmarkEnd w:id="586"/>
      <w:r w:rsidRPr="00F54804">
        <w:t>Rivets</w:t>
      </w:r>
      <w:bookmarkEnd w:id="587"/>
      <w:bookmarkEnd w:id="588"/>
      <w:bookmarkEnd w:id="589"/>
      <w:bookmarkEnd w:id="590"/>
      <w:bookmarkEnd w:id="591"/>
      <w:r w:rsidR="0078119D">
        <w:t xml:space="preserve"> </w:t>
      </w:r>
    </w:p>
    <w:p w14:paraId="5D925720" w14:textId="4BADEFC9" w:rsidR="00BD3FB0" w:rsidRPr="00BF5C18" w:rsidRDefault="00DC655D" w:rsidP="0013175B">
      <w:pPr>
        <w:pStyle w:val="berschrift3"/>
      </w:pPr>
      <w:bookmarkStart w:id="592" w:name="_Toc155344861"/>
      <w:r>
        <w:t>General</w:t>
      </w:r>
      <w:bookmarkEnd w:id="592"/>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3" w:name="_Ref156248052"/>
      <w:bookmarkStart w:id="594"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3"/>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4"/>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EE83D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595" w:name="_Ref156248060"/>
      <w:bookmarkStart w:id="596"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595"/>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597" w:name="_Toc3557088"/>
      <w:bookmarkStart w:id="598" w:name="_Toc34747339"/>
      <w:bookmarkStart w:id="599" w:name="_Toc76030530"/>
      <w:bookmarkStart w:id="600" w:name="_Toc94530816"/>
      <w:bookmarkStart w:id="601" w:name="_Toc101428215"/>
      <w:bookmarkStart w:id="602"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597"/>
      <w:bookmarkEnd w:id="598"/>
      <w:bookmarkEnd w:id="599"/>
      <w:bookmarkEnd w:id="600"/>
      <w:r w:rsidR="00D65EAA" w:rsidRPr="00F54804">
        <w:t xml:space="preserve"> (Dome, Large Flange, Countersunk)</w:t>
      </w:r>
      <w:bookmarkEnd w:id="601"/>
      <w:bookmarkEnd w:id="602"/>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3" w:name="_Ref156248096"/>
      <w:bookmarkStart w:id="604"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3"/>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5" w:name="_Toc428279367"/>
      <w:bookmarkStart w:id="606" w:name="_Toc428456104"/>
      <w:bookmarkStart w:id="607" w:name="_Toc428537067"/>
      <w:bookmarkStart w:id="608" w:name="_Toc428969386"/>
      <w:bookmarkStart w:id="609" w:name="_Toc429052777"/>
      <w:bookmarkStart w:id="610" w:name="_Toc413359586"/>
      <w:bookmarkStart w:id="611" w:name="_Toc3556978"/>
      <w:bookmarkStart w:id="612" w:name="_Toc34747228"/>
      <w:bookmarkStart w:id="613" w:name="_Toc77102043"/>
      <w:bookmarkStart w:id="614" w:name="_Toc155344862"/>
      <w:bookmarkEnd w:id="605"/>
      <w:bookmarkEnd w:id="606"/>
      <w:bookmarkEnd w:id="607"/>
      <w:bookmarkEnd w:id="608"/>
      <w:bookmarkEnd w:id="609"/>
      <w:r w:rsidRPr="00F54804">
        <w:t>Blind</w:t>
      </w:r>
      <w:r w:rsidRPr="005C2D94">
        <w:t xml:space="preserve"> Rivets</w:t>
      </w:r>
      <w:bookmarkEnd w:id="610"/>
      <w:bookmarkEnd w:id="611"/>
      <w:bookmarkEnd w:id="612"/>
      <w:bookmarkEnd w:id="613"/>
      <w:bookmarkEnd w:id="61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15" w:name="_Ref156248119"/>
      <w:bookmarkStart w:id="616"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15"/>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6"/>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17" w:name="_Ref101266761"/>
      <w:bookmarkStart w:id="618" w:name="_Toc3557089"/>
      <w:bookmarkStart w:id="619" w:name="_Toc34747340"/>
      <w:bookmarkStart w:id="620" w:name="_Toc76030531"/>
      <w:bookmarkStart w:id="621" w:name="_Toc94530817"/>
      <w:bookmarkStart w:id="622" w:name="_Toc101428216"/>
      <w:bookmarkStart w:id="623"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17"/>
      <w:r w:rsidR="0019077F">
        <w:t xml:space="preserve"> —</w:t>
      </w:r>
      <w:r w:rsidRPr="00F54804">
        <w:t xml:space="preserve"> </w:t>
      </w:r>
      <w:bookmarkEnd w:id="618"/>
      <w:bookmarkEnd w:id="619"/>
      <w:bookmarkEnd w:id="620"/>
      <w:bookmarkEnd w:id="621"/>
      <w:r w:rsidR="0049275F" w:rsidRPr="00F54804">
        <w:t>Blind rivet – key attributes</w:t>
      </w:r>
      <w:bookmarkEnd w:id="622"/>
      <w:bookmarkEnd w:id="623"/>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4" w:name="_Ref156730085"/>
      <w:bookmarkStart w:id="625" w:name="_Toc3557090"/>
      <w:bookmarkStart w:id="626" w:name="_Toc34747341"/>
      <w:bookmarkStart w:id="627" w:name="_Toc76030532"/>
      <w:bookmarkStart w:id="628" w:name="_Toc94530818"/>
      <w:bookmarkStart w:id="629" w:name="_Ref101266714"/>
      <w:bookmarkStart w:id="630" w:name="_Toc101428217"/>
      <w:bookmarkStart w:id="631"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4"/>
      <w:r w:rsidR="0019077F">
        <w:t xml:space="preserve"> —</w:t>
      </w:r>
      <w:r w:rsidRPr="00F54804">
        <w:t xml:space="preserve"> </w:t>
      </w:r>
      <w:bookmarkEnd w:id="625"/>
      <w:bookmarkEnd w:id="626"/>
      <w:bookmarkEnd w:id="627"/>
      <w:bookmarkEnd w:id="628"/>
      <w:r w:rsidR="00C04088" w:rsidRPr="00F54804">
        <w:t>Assembly Recommendations for Blind Rivets</w:t>
      </w:r>
      <w:bookmarkEnd w:id="629"/>
      <w:bookmarkEnd w:id="630"/>
      <w:bookmarkEnd w:id="631"/>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2" w:name="_Toc428279369"/>
      <w:bookmarkStart w:id="633" w:name="_Toc428965611"/>
      <w:bookmarkStart w:id="634" w:name="_Toc413359587"/>
      <w:bookmarkStart w:id="635" w:name="_Toc3556979"/>
      <w:bookmarkStart w:id="636" w:name="_Toc34747229"/>
      <w:bookmarkStart w:id="637" w:name="_Toc77102044"/>
      <w:bookmarkStart w:id="638" w:name="_Toc155344863"/>
      <w:bookmarkEnd w:id="632"/>
      <w:bookmarkEnd w:id="633"/>
      <w:r w:rsidRPr="00F54804">
        <w:t>Self-Piercing Rivets</w:t>
      </w:r>
      <w:bookmarkEnd w:id="634"/>
      <w:bookmarkEnd w:id="635"/>
      <w:bookmarkEnd w:id="636"/>
      <w:bookmarkEnd w:id="637"/>
      <w:bookmarkEnd w:id="638"/>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39" w:name="_Ref156730560"/>
      <w:bookmarkStart w:id="640" w:name="_Toc413359629"/>
      <w:bookmarkStart w:id="641" w:name="_Toc3557092"/>
      <w:bookmarkStart w:id="642" w:name="_Toc34747343"/>
      <w:bookmarkStart w:id="643" w:name="_Toc76030534"/>
      <w:bookmarkStart w:id="644" w:name="_Toc94530820"/>
      <w:bookmarkStart w:id="645" w:name="_Toc101428218"/>
      <w:bookmarkStart w:id="646"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39"/>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0"/>
      <w:bookmarkEnd w:id="641"/>
      <w:bookmarkEnd w:id="642"/>
      <w:bookmarkEnd w:id="643"/>
      <w:bookmarkEnd w:id="644"/>
      <w:r w:rsidR="001F0AF7" w:rsidRPr="00BD52D7">
        <w:t xml:space="preserve"> </w:t>
      </w:r>
      <w:r w:rsidR="0027129A">
        <w:t>and</w:t>
      </w:r>
      <w:r w:rsidR="001F0AF7" w:rsidRPr="00BD52D7">
        <w:t xml:space="preserve"> riveting machine</w:t>
      </w:r>
      <w:bookmarkEnd w:id="645"/>
      <w:bookmarkEnd w:id="646"/>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47" w:name="_Ref156248134"/>
      <w:bookmarkStart w:id="648"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47"/>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9" w:name="_Toc428456108"/>
      <w:bookmarkStart w:id="650" w:name="_Toc428537071"/>
      <w:bookmarkStart w:id="651" w:name="_Toc428969390"/>
      <w:bookmarkStart w:id="652" w:name="_Toc429052781"/>
      <w:bookmarkStart w:id="653" w:name="_Toc428279372"/>
      <w:bookmarkStart w:id="654" w:name="_Toc428456109"/>
      <w:bookmarkStart w:id="655" w:name="_Toc428537072"/>
      <w:bookmarkStart w:id="656" w:name="_Toc428969391"/>
      <w:bookmarkStart w:id="657" w:name="_Toc429052782"/>
      <w:bookmarkStart w:id="658" w:name="_Toc428279374"/>
      <w:bookmarkStart w:id="659" w:name="_Toc428456111"/>
      <w:bookmarkStart w:id="660" w:name="_Toc428537074"/>
      <w:bookmarkStart w:id="661" w:name="_Toc428969393"/>
      <w:bookmarkStart w:id="662" w:name="_Toc429052784"/>
      <w:bookmarkStart w:id="663" w:name="_Toc428279378"/>
      <w:bookmarkStart w:id="664" w:name="_Toc428456115"/>
      <w:bookmarkStart w:id="665" w:name="_Toc428537078"/>
      <w:bookmarkStart w:id="666" w:name="_Toc428969397"/>
      <w:bookmarkStart w:id="667" w:name="_Toc429052788"/>
      <w:bookmarkStart w:id="668" w:name="_Toc428279380"/>
      <w:bookmarkStart w:id="669" w:name="_Toc428456117"/>
      <w:bookmarkStart w:id="670" w:name="_Toc428537080"/>
      <w:bookmarkStart w:id="671" w:name="_Toc428969399"/>
      <w:bookmarkStart w:id="672" w:name="_Toc429052790"/>
      <w:bookmarkStart w:id="673" w:name="_Toc428279387"/>
      <w:bookmarkStart w:id="674" w:name="_Toc428456124"/>
      <w:bookmarkStart w:id="675" w:name="_Toc428537087"/>
      <w:bookmarkStart w:id="676" w:name="_Toc428969406"/>
      <w:bookmarkStart w:id="677" w:name="_Toc429052797"/>
      <w:bookmarkStart w:id="678" w:name="_Toc428279388"/>
      <w:bookmarkStart w:id="679" w:name="_Toc428456125"/>
      <w:bookmarkStart w:id="680" w:name="_Toc428537088"/>
      <w:bookmarkStart w:id="681" w:name="_Toc428969407"/>
      <w:bookmarkStart w:id="682" w:name="_Toc429052798"/>
      <w:bookmarkStart w:id="683" w:name="_Toc428279389"/>
      <w:bookmarkStart w:id="684" w:name="_Toc428456126"/>
      <w:bookmarkStart w:id="685" w:name="_Toc428537089"/>
      <w:bookmarkStart w:id="686" w:name="_Toc428969408"/>
      <w:bookmarkStart w:id="687" w:name="_Toc429052799"/>
      <w:bookmarkStart w:id="688" w:name="_Toc413359588"/>
      <w:bookmarkStart w:id="689" w:name="_Toc3556980"/>
      <w:bookmarkStart w:id="690" w:name="_Toc34747230"/>
      <w:bookmarkStart w:id="691" w:name="_Toc77102045"/>
      <w:bookmarkStart w:id="692" w:name="_Toc155344864"/>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r w:rsidRPr="00F54804">
        <w:lastRenderedPageBreak/>
        <w:t>Solid</w:t>
      </w:r>
      <w:r w:rsidRPr="005C2D94">
        <w:t xml:space="preserve"> Rivets</w:t>
      </w:r>
      <w:bookmarkEnd w:id="688"/>
      <w:bookmarkEnd w:id="689"/>
      <w:bookmarkEnd w:id="690"/>
      <w:bookmarkEnd w:id="691"/>
      <w:bookmarkEnd w:id="692"/>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3" w:name="_Toc101428219"/>
      <w:bookmarkStart w:id="694"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3"/>
      <w:r w:rsidR="00C744D4" w:rsidRPr="00F54804">
        <w:t>mounting.</w:t>
      </w:r>
      <w:bookmarkEnd w:id="694"/>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695" w:name="_Ref3565285"/>
      <w:bookmarkStart w:id="696" w:name="_Toc3557094"/>
      <w:bookmarkStart w:id="697" w:name="_Toc34747345"/>
      <w:bookmarkStart w:id="698" w:name="_Toc76030536"/>
      <w:bookmarkStart w:id="699" w:name="_Toc94530822"/>
      <w:bookmarkStart w:id="700" w:name="_Toc101428220"/>
      <w:bookmarkStart w:id="701"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695"/>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6"/>
      <w:bookmarkEnd w:id="697"/>
      <w:bookmarkEnd w:id="698"/>
      <w:bookmarkEnd w:id="699"/>
      <w:bookmarkEnd w:id="700"/>
      <w:bookmarkEnd w:id="701"/>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2" w:name="_Ref156248161"/>
      <w:bookmarkStart w:id="703"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2"/>
      <w:r>
        <w:t xml:space="preserve"> —</w:t>
      </w:r>
      <w:r w:rsidRPr="00F54804">
        <w:t xml:space="preserve"> Attributes of element </w:t>
      </w:r>
      <w:r w:rsidRPr="005C2D94">
        <w:rPr>
          <w:rFonts w:ascii="Courier New" w:hAnsi="Courier New" w:cs="Courier New"/>
        </w:rPr>
        <w:t>&lt;solid/&gt;</w:t>
      </w:r>
      <w:bookmarkEnd w:id="703"/>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4" w:name="_Toc3557095"/>
      <w:bookmarkStart w:id="705" w:name="_Toc34747346"/>
      <w:bookmarkStart w:id="706" w:name="_Toc76030537"/>
      <w:bookmarkStart w:id="707" w:name="_Toc94530823"/>
      <w:bookmarkStart w:id="708" w:name="_Toc101428221"/>
      <w:bookmarkStart w:id="709"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4"/>
      <w:bookmarkEnd w:id="705"/>
      <w:bookmarkEnd w:id="706"/>
      <w:bookmarkEnd w:id="707"/>
      <w:r w:rsidR="00A2134E" w:rsidRPr="005C2D94">
        <w:t xml:space="preserve">Relation of working thickness (T1+T2) to max and min values of </w:t>
      </w:r>
      <w:proofErr w:type="gramStart"/>
      <w:r w:rsidR="00A2134E" w:rsidRPr="005C2D94">
        <w:t>grip</w:t>
      </w:r>
      <w:bookmarkEnd w:id="708"/>
      <w:bookmarkEnd w:id="709"/>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0" w:name="_Toc428279391"/>
      <w:bookmarkStart w:id="711" w:name="_Toc428456128"/>
      <w:bookmarkStart w:id="712" w:name="_Toc428537091"/>
      <w:bookmarkStart w:id="713" w:name="_Toc428969410"/>
      <w:bookmarkStart w:id="714" w:name="_Toc429052801"/>
      <w:bookmarkStart w:id="715" w:name="_Toc413359589"/>
      <w:bookmarkStart w:id="716" w:name="_Toc3556981"/>
      <w:bookmarkStart w:id="717" w:name="_Toc34747231"/>
      <w:bookmarkStart w:id="718" w:name="_Toc77102046"/>
      <w:bookmarkStart w:id="719" w:name="_Toc155344865"/>
      <w:bookmarkEnd w:id="710"/>
      <w:bookmarkEnd w:id="711"/>
      <w:bookmarkEnd w:id="712"/>
      <w:bookmarkEnd w:id="713"/>
      <w:bookmarkEnd w:id="714"/>
      <w:r w:rsidRPr="00F54804">
        <w:t>Swop Rivets</w:t>
      </w:r>
      <w:bookmarkEnd w:id="715"/>
      <w:bookmarkEnd w:id="716"/>
      <w:bookmarkEnd w:id="717"/>
      <w:bookmarkEnd w:id="718"/>
      <w:bookmarkEnd w:id="719"/>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20" w:name="_Toc3557096"/>
      <w:bookmarkStart w:id="721" w:name="_Toc34747347"/>
      <w:bookmarkStart w:id="722" w:name="_Toc76030538"/>
      <w:bookmarkStart w:id="723"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4" w:name="_Toc101428222"/>
      <w:bookmarkStart w:id="725"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20"/>
      <w:bookmarkEnd w:id="721"/>
      <w:bookmarkEnd w:id="722"/>
      <w:bookmarkEnd w:id="723"/>
      <w:bookmarkEnd w:id="724"/>
      <w:bookmarkEnd w:id="725"/>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26" w:name="_Ref156248183"/>
      <w:bookmarkStart w:id="727"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26"/>
      <w:r>
        <w:t xml:space="preserve"> —</w:t>
      </w:r>
      <w:r w:rsidRPr="00F54804">
        <w:t xml:space="preserve"> Attributes of element </w:t>
      </w:r>
      <w:r w:rsidRPr="00204153">
        <w:rPr>
          <w:rStyle w:val="CodeCharacter"/>
        </w:rPr>
        <w:t>&lt;swop/&gt;</w:t>
      </w:r>
      <w:bookmarkEnd w:id="72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A4E213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8" w:name="_Toc77102047"/>
      <w:bookmarkStart w:id="729" w:name="_Toc155344866"/>
      <w:r w:rsidRPr="005C2D94">
        <w:t>Clinch Rivet Studs</w:t>
      </w:r>
      <w:bookmarkEnd w:id="728"/>
      <w:bookmarkEnd w:id="729"/>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30" w:name="_Toc76030540"/>
      <w:bookmarkStart w:id="731" w:name="_Toc94530826"/>
      <w:bookmarkStart w:id="732" w:name="_Toc101428223"/>
      <w:bookmarkStart w:id="733"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30"/>
      <w:bookmarkEnd w:id="731"/>
      <w:bookmarkEnd w:id="732"/>
      <w:bookmarkEnd w:id="733"/>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4" w:name="_Ref156248224"/>
      <w:bookmarkStart w:id="735"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4"/>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3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6" w:name="_Toc428456130"/>
      <w:bookmarkStart w:id="737" w:name="_Toc428537093"/>
      <w:bookmarkStart w:id="738" w:name="_Toc428969412"/>
      <w:bookmarkStart w:id="739" w:name="_Toc429052803"/>
      <w:bookmarkStart w:id="740" w:name="_Toc413359590"/>
      <w:bookmarkStart w:id="741" w:name="_Toc3556982"/>
      <w:bookmarkStart w:id="742" w:name="_Toc34747232"/>
      <w:bookmarkStart w:id="743" w:name="_Toc77102048"/>
      <w:bookmarkStart w:id="744" w:name="_Toc155344867"/>
      <w:bookmarkEnd w:id="736"/>
      <w:bookmarkEnd w:id="737"/>
      <w:bookmarkEnd w:id="738"/>
      <w:bookmarkEnd w:id="739"/>
      <w:r w:rsidRPr="00F54804">
        <w:t>Threaded Connections: Bolts and</w:t>
      </w:r>
      <w:r w:rsidRPr="005C2D94">
        <w:t xml:space="preserve"> Screws</w:t>
      </w:r>
      <w:bookmarkEnd w:id="740"/>
      <w:bookmarkEnd w:id="741"/>
      <w:bookmarkEnd w:id="742"/>
      <w:bookmarkEnd w:id="743"/>
      <w:bookmarkEnd w:id="744"/>
    </w:p>
    <w:p w14:paraId="4CF9BB2A" w14:textId="77777777" w:rsidR="00FC68DB" w:rsidRPr="005C2D94" w:rsidRDefault="00FC68DB" w:rsidP="00B202D2">
      <w:pPr>
        <w:pStyle w:val="berschrift3"/>
      </w:pPr>
      <w:bookmarkStart w:id="745" w:name="_Toc413359591"/>
      <w:bookmarkStart w:id="746" w:name="_Toc3556983"/>
      <w:bookmarkStart w:id="747" w:name="_Toc34747233"/>
      <w:bookmarkStart w:id="748" w:name="_Toc77102049"/>
      <w:bookmarkStart w:id="749" w:name="_Toc155344868"/>
      <w:r w:rsidRPr="005C2D94">
        <w:t>Introduction</w:t>
      </w:r>
      <w:bookmarkEnd w:id="745"/>
      <w:bookmarkEnd w:id="746"/>
      <w:bookmarkEnd w:id="747"/>
      <w:bookmarkEnd w:id="748"/>
      <w:bookmarkEnd w:id="74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50" w:name="_Toc413359630"/>
      <w:bookmarkStart w:id="751" w:name="_Toc3557097"/>
      <w:bookmarkStart w:id="752" w:name="_Toc34747348"/>
      <w:bookmarkStart w:id="753" w:name="_Toc76030541"/>
      <w:bookmarkStart w:id="754" w:name="_Toc94530827"/>
      <w:bookmarkStart w:id="755" w:name="_Toc101428224"/>
      <w:bookmarkStart w:id="756"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50"/>
      <w:bookmarkEnd w:id="751"/>
      <w:bookmarkEnd w:id="752"/>
      <w:bookmarkEnd w:id="753"/>
      <w:bookmarkEnd w:id="754"/>
      <w:bookmarkEnd w:id="755"/>
      <w:bookmarkEnd w:id="756"/>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57" w:name="_Ref401160020"/>
      <w:bookmarkStart w:id="758" w:name="_Toc413359631"/>
      <w:bookmarkStart w:id="759" w:name="_Toc3557098"/>
      <w:bookmarkStart w:id="760" w:name="_Toc34747349"/>
      <w:bookmarkStart w:id="761" w:name="_Toc76030542"/>
      <w:bookmarkStart w:id="762" w:name="_Toc94530828"/>
      <w:bookmarkStart w:id="763" w:name="_Toc101428225"/>
      <w:bookmarkStart w:id="764"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57"/>
      <w:r w:rsidR="0019077F">
        <w:t xml:space="preserve"> —</w:t>
      </w:r>
      <w:r w:rsidRPr="00F54804">
        <w:t xml:space="preserve"> Different Screw Forms</w:t>
      </w:r>
      <w:bookmarkEnd w:id="758"/>
      <w:bookmarkEnd w:id="759"/>
      <w:bookmarkEnd w:id="760"/>
      <w:bookmarkEnd w:id="761"/>
      <w:bookmarkEnd w:id="762"/>
      <w:bookmarkEnd w:id="763"/>
      <w:bookmarkEnd w:id="764"/>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5" w:name="_Ref401160136"/>
      <w:bookmarkStart w:id="766" w:name="_Toc413359632"/>
      <w:bookmarkStart w:id="767" w:name="_Ref428364733"/>
      <w:bookmarkStart w:id="768" w:name="_Ref428531136"/>
      <w:bookmarkStart w:id="769" w:name="_Toc3557099"/>
      <w:bookmarkStart w:id="770" w:name="_Toc34747350"/>
      <w:bookmarkStart w:id="771" w:name="_Toc76030543"/>
      <w:bookmarkStart w:id="772" w:name="_Toc94530829"/>
      <w:bookmarkStart w:id="773" w:name="_Toc101428226"/>
    </w:p>
    <w:p w14:paraId="4E762D4E" w14:textId="70EA1262" w:rsidR="000D0168" w:rsidRDefault="00FC68DB" w:rsidP="000D0168">
      <w:pPr>
        <w:pStyle w:val="Beschriftung"/>
      </w:pPr>
      <w:bookmarkStart w:id="774" w:name="_Toc155344951"/>
      <w:bookmarkStart w:id="775"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65"/>
      <w:bookmarkEnd w:id="775"/>
      <w:r w:rsidR="0019077F">
        <w:t xml:space="preserve"> —</w:t>
      </w:r>
      <w:r w:rsidRPr="00F54804">
        <w:t xml:space="preserve"> Definition of </w:t>
      </w:r>
      <w:r w:rsidRPr="005C2D94">
        <w:t xml:space="preserve">Length and Head </w:t>
      </w:r>
      <w:r w:rsidRPr="001E4607">
        <w:t>S</w:t>
      </w:r>
      <w:r w:rsidRPr="00BD52D7">
        <w:t>izes</w:t>
      </w:r>
      <w:bookmarkEnd w:id="766"/>
      <w:bookmarkEnd w:id="767"/>
      <w:bookmarkEnd w:id="768"/>
      <w:bookmarkEnd w:id="769"/>
      <w:bookmarkEnd w:id="770"/>
      <w:bookmarkEnd w:id="771"/>
      <w:bookmarkEnd w:id="772"/>
      <w:bookmarkEnd w:id="773"/>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4"/>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76" w:name="_Ref413315993"/>
      <w:bookmarkStart w:id="777" w:name="_Toc413359633"/>
      <w:bookmarkStart w:id="778" w:name="_Toc3557100"/>
      <w:bookmarkStart w:id="779" w:name="_Toc34747351"/>
      <w:bookmarkStart w:id="780" w:name="_Toc76030544"/>
      <w:bookmarkStart w:id="781" w:name="_Toc94530830"/>
      <w:bookmarkStart w:id="782" w:name="_Toc101428227"/>
      <w:bookmarkStart w:id="783"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76"/>
      <w:r w:rsidR="0019077F">
        <w:t xml:space="preserve"> —</w:t>
      </w:r>
      <w:r w:rsidRPr="00F54804">
        <w:t xml:space="preserve"> Definition of lead,</w:t>
      </w:r>
      <w:r w:rsidRPr="005C2D94">
        <w:t xml:space="preserve"> pitch and starts of a thread.</w:t>
      </w:r>
      <w:bookmarkEnd w:id="777"/>
      <w:bookmarkEnd w:id="778"/>
      <w:bookmarkEnd w:id="779"/>
      <w:bookmarkEnd w:id="780"/>
      <w:bookmarkEnd w:id="781"/>
      <w:bookmarkEnd w:id="782"/>
      <w:bookmarkEnd w:id="783"/>
      <w:r w:rsidRPr="005C2D94">
        <w:t xml:space="preserve"> </w:t>
      </w:r>
    </w:p>
    <w:p w14:paraId="67175DE4" w14:textId="6E8276B7" w:rsidR="00FC68DB" w:rsidRPr="00BD52D7" w:rsidRDefault="00FC68DB" w:rsidP="00B202D2">
      <w:pPr>
        <w:pStyle w:val="berschrift3"/>
      </w:pPr>
      <w:bookmarkStart w:id="784" w:name="_Toc428279395"/>
      <w:bookmarkStart w:id="785" w:name="_Toc428456133"/>
      <w:bookmarkStart w:id="786" w:name="_Toc428537096"/>
      <w:bookmarkStart w:id="787" w:name="_Toc428969415"/>
      <w:bookmarkStart w:id="788" w:name="_Toc429052806"/>
      <w:bookmarkStart w:id="789" w:name="_Toc3556984"/>
      <w:bookmarkStart w:id="790" w:name="_Ref3566661"/>
      <w:bookmarkStart w:id="791" w:name="_Ref4272362"/>
      <w:bookmarkStart w:id="792" w:name="_Toc34747234"/>
      <w:bookmarkStart w:id="793" w:name="_Toc77102050"/>
      <w:bookmarkStart w:id="794" w:name="_Toc155344869"/>
      <w:bookmarkEnd w:id="784"/>
      <w:bookmarkEnd w:id="785"/>
      <w:bookmarkEnd w:id="786"/>
      <w:bookmarkEnd w:id="787"/>
      <w:bookmarkEnd w:id="788"/>
      <w:r w:rsidRPr="005C2D94">
        <w:t>Contacts and F</w:t>
      </w:r>
      <w:r w:rsidRPr="001E4607">
        <w:t>riction</w:t>
      </w:r>
      <w:bookmarkEnd w:id="789"/>
      <w:bookmarkEnd w:id="790"/>
      <w:bookmarkEnd w:id="791"/>
      <w:bookmarkEnd w:id="792"/>
      <w:bookmarkEnd w:id="793"/>
      <w:bookmarkEnd w:id="794"/>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5" w:name="_Ref3566632"/>
      <w:r w:rsidRPr="0013175B">
        <w:rPr>
          <w:rFonts w:cs="Calibri"/>
          <w:lang w:eastAsia="en-GB"/>
        </w:rPr>
        <w:t>the thread.</w:t>
      </w:r>
      <w:bookmarkEnd w:id="795"/>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w:t>
      </w:r>
      <w:proofErr w:type="spellStart"/>
      <w:r w:rsidR="007F6AE6" w:rsidRPr="007F6AE6">
        <w:rPr>
          <w:rStyle w:val="CodeCharacter"/>
        </w:rPr>
        <w:t>threaded_connection</w:t>
      </w:r>
      <w:proofErr w:type="spellEnd"/>
      <w:r w:rsidR="007F6AE6" w:rsidRPr="007F6AE6">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6" w:name="_Toc428279398"/>
      <w:bookmarkStart w:id="797" w:name="_Toc428456136"/>
      <w:bookmarkStart w:id="798" w:name="_Toc428537099"/>
      <w:bookmarkStart w:id="799" w:name="_Toc428969418"/>
      <w:bookmarkStart w:id="800" w:name="_Toc429052809"/>
      <w:bookmarkStart w:id="801" w:name="_Toc428279400"/>
      <w:bookmarkStart w:id="802" w:name="_Toc428456138"/>
      <w:bookmarkStart w:id="803" w:name="_Toc428537101"/>
      <w:bookmarkStart w:id="804" w:name="_Toc428969420"/>
      <w:bookmarkStart w:id="805" w:name="_Toc429052811"/>
      <w:bookmarkStart w:id="806" w:name="_Toc428279401"/>
      <w:bookmarkStart w:id="807" w:name="_Toc428456139"/>
      <w:bookmarkStart w:id="808" w:name="_Toc428537102"/>
      <w:bookmarkStart w:id="809" w:name="_Toc428969421"/>
      <w:bookmarkStart w:id="810" w:name="_Toc429052812"/>
      <w:bookmarkStart w:id="811" w:name="_Toc428279402"/>
      <w:bookmarkStart w:id="812" w:name="_Toc428456140"/>
      <w:bookmarkStart w:id="813" w:name="_Toc428537103"/>
      <w:bookmarkStart w:id="814" w:name="_Toc428969422"/>
      <w:bookmarkStart w:id="815" w:name="_Toc429052813"/>
      <w:bookmarkStart w:id="816" w:name="_Toc428279403"/>
      <w:bookmarkStart w:id="817" w:name="_Toc428456141"/>
      <w:bookmarkStart w:id="818" w:name="_Toc428537104"/>
      <w:bookmarkStart w:id="819" w:name="_Toc428969423"/>
      <w:bookmarkStart w:id="820" w:name="_Toc429052814"/>
      <w:bookmarkStart w:id="821" w:name="_Toc428279404"/>
      <w:bookmarkStart w:id="822" w:name="_Toc428456142"/>
      <w:bookmarkStart w:id="823" w:name="_Toc428537105"/>
      <w:bookmarkStart w:id="824" w:name="_Toc428969424"/>
      <w:bookmarkStart w:id="825" w:name="_Toc429052815"/>
      <w:bookmarkStart w:id="826" w:name="_Toc428279405"/>
      <w:bookmarkStart w:id="827" w:name="_Toc428456143"/>
      <w:bookmarkStart w:id="828" w:name="_Toc428537106"/>
      <w:bookmarkStart w:id="829" w:name="_Toc428969425"/>
      <w:bookmarkStart w:id="830" w:name="_Toc429052816"/>
      <w:bookmarkStart w:id="831" w:name="_Toc428279406"/>
      <w:bookmarkStart w:id="832" w:name="_Toc428456144"/>
      <w:bookmarkStart w:id="833" w:name="_Toc428537107"/>
      <w:bookmarkStart w:id="834" w:name="_Toc428969426"/>
      <w:bookmarkStart w:id="835" w:name="_Toc429052817"/>
      <w:bookmarkStart w:id="836" w:name="_Toc428279408"/>
      <w:bookmarkStart w:id="837" w:name="_Toc428456146"/>
      <w:bookmarkStart w:id="838" w:name="_Toc428537109"/>
      <w:bookmarkStart w:id="839" w:name="_Toc428969428"/>
      <w:bookmarkStart w:id="840" w:name="_Toc429052819"/>
      <w:bookmarkStart w:id="841" w:name="_Toc428279409"/>
      <w:bookmarkStart w:id="842" w:name="_Toc428456147"/>
      <w:bookmarkStart w:id="843" w:name="_Toc428537110"/>
      <w:bookmarkStart w:id="844" w:name="_Toc428969429"/>
      <w:bookmarkStart w:id="845" w:name="_Toc429052820"/>
      <w:bookmarkStart w:id="846" w:name="_Toc428279410"/>
      <w:bookmarkStart w:id="847" w:name="_Toc428456148"/>
      <w:bookmarkStart w:id="848" w:name="_Toc428537111"/>
      <w:bookmarkStart w:id="849" w:name="_Toc428969430"/>
      <w:bookmarkStart w:id="850" w:name="_Toc429052821"/>
      <w:bookmarkStart w:id="851" w:name="_Toc428279411"/>
      <w:bookmarkStart w:id="852" w:name="_Toc428456149"/>
      <w:bookmarkStart w:id="853" w:name="_Toc428537112"/>
      <w:bookmarkStart w:id="854" w:name="_Toc428969431"/>
      <w:bookmarkStart w:id="855" w:name="_Toc429052822"/>
      <w:bookmarkStart w:id="856" w:name="_Toc428279413"/>
      <w:bookmarkStart w:id="857" w:name="_Toc428456151"/>
      <w:bookmarkStart w:id="858" w:name="_Toc428537114"/>
      <w:bookmarkStart w:id="859" w:name="_Toc428969433"/>
      <w:bookmarkStart w:id="860" w:name="_Toc429052824"/>
      <w:bookmarkStart w:id="861" w:name="_Toc428279414"/>
      <w:bookmarkStart w:id="862" w:name="_Toc428456152"/>
      <w:bookmarkStart w:id="863" w:name="_Toc428537115"/>
      <w:bookmarkStart w:id="864" w:name="_Toc428969434"/>
      <w:bookmarkStart w:id="865" w:name="_Toc429052825"/>
      <w:bookmarkStart w:id="866" w:name="_Toc428279416"/>
      <w:bookmarkStart w:id="867" w:name="_Toc428456154"/>
      <w:bookmarkStart w:id="868" w:name="_Toc428537117"/>
      <w:bookmarkStart w:id="869" w:name="_Toc428969436"/>
      <w:bookmarkStart w:id="870" w:name="_Toc429052827"/>
      <w:bookmarkStart w:id="871" w:name="_Toc428279417"/>
      <w:bookmarkStart w:id="872" w:name="_Toc428456155"/>
      <w:bookmarkStart w:id="873" w:name="_Toc428537118"/>
      <w:bookmarkStart w:id="874" w:name="_Toc428969437"/>
      <w:bookmarkStart w:id="875" w:name="_Toc429052828"/>
      <w:bookmarkStart w:id="876" w:name="_Toc428279419"/>
      <w:bookmarkStart w:id="877" w:name="_Toc428456157"/>
      <w:bookmarkStart w:id="878" w:name="_Toc428537120"/>
      <w:bookmarkStart w:id="879" w:name="_Toc428969439"/>
      <w:bookmarkStart w:id="880" w:name="_Toc429052830"/>
      <w:bookmarkStart w:id="881" w:name="_Toc428279421"/>
      <w:bookmarkStart w:id="882" w:name="_Toc428456159"/>
      <w:bookmarkStart w:id="883" w:name="_Toc428537122"/>
      <w:bookmarkStart w:id="884" w:name="_Toc428969441"/>
      <w:bookmarkStart w:id="885" w:name="_Toc429052832"/>
      <w:bookmarkStart w:id="886" w:name="_Toc428279422"/>
      <w:bookmarkStart w:id="887" w:name="_Toc428456160"/>
      <w:bookmarkStart w:id="888" w:name="_Toc428537123"/>
      <w:bookmarkStart w:id="889" w:name="_Toc428969442"/>
      <w:bookmarkStart w:id="890" w:name="_Toc429052833"/>
      <w:bookmarkStart w:id="891" w:name="_Toc428279423"/>
      <w:bookmarkStart w:id="892" w:name="_Toc428456161"/>
      <w:bookmarkStart w:id="893" w:name="_Toc428537124"/>
      <w:bookmarkStart w:id="894" w:name="_Toc428969443"/>
      <w:bookmarkStart w:id="895" w:name="_Toc429052834"/>
      <w:bookmarkStart w:id="896" w:name="_Toc428279424"/>
      <w:bookmarkStart w:id="897" w:name="_Toc428456162"/>
      <w:bookmarkStart w:id="898" w:name="_Toc428537125"/>
      <w:bookmarkStart w:id="899" w:name="_Toc428969444"/>
      <w:bookmarkStart w:id="900" w:name="_Toc429052835"/>
      <w:bookmarkStart w:id="901" w:name="_Toc428279426"/>
      <w:bookmarkStart w:id="902" w:name="_Toc428456164"/>
      <w:bookmarkStart w:id="903" w:name="_Toc428537127"/>
      <w:bookmarkStart w:id="904" w:name="_Toc428969446"/>
      <w:bookmarkStart w:id="905" w:name="_Toc429052837"/>
      <w:bookmarkStart w:id="906" w:name="_Toc428279427"/>
      <w:bookmarkStart w:id="907" w:name="_Toc428456165"/>
      <w:bookmarkStart w:id="908" w:name="_Toc428537128"/>
      <w:bookmarkStart w:id="909" w:name="_Toc428969447"/>
      <w:bookmarkStart w:id="910" w:name="_Toc429052838"/>
      <w:bookmarkStart w:id="911" w:name="_Toc428279431"/>
      <w:bookmarkStart w:id="912" w:name="_Toc428456169"/>
      <w:bookmarkStart w:id="913" w:name="_Toc428537132"/>
      <w:bookmarkStart w:id="914" w:name="_Toc428969451"/>
      <w:bookmarkStart w:id="915" w:name="_Toc429052842"/>
      <w:bookmarkStart w:id="916" w:name="_Toc428279432"/>
      <w:bookmarkStart w:id="917" w:name="_Toc428456170"/>
      <w:bookmarkStart w:id="918" w:name="_Toc428537133"/>
      <w:bookmarkStart w:id="919" w:name="_Toc428969452"/>
      <w:bookmarkStart w:id="920" w:name="_Toc429052843"/>
      <w:bookmarkStart w:id="921" w:name="_Toc428279434"/>
      <w:bookmarkStart w:id="922" w:name="_Toc428456172"/>
      <w:bookmarkStart w:id="923" w:name="_Toc428537135"/>
      <w:bookmarkStart w:id="924" w:name="_Toc428969454"/>
      <w:bookmarkStart w:id="925" w:name="_Toc429052845"/>
      <w:bookmarkStart w:id="926" w:name="_Toc428279435"/>
      <w:bookmarkStart w:id="927" w:name="_Toc428456173"/>
      <w:bookmarkStart w:id="928" w:name="_Toc428537136"/>
      <w:bookmarkStart w:id="929" w:name="_Toc428969455"/>
      <w:bookmarkStart w:id="930" w:name="_Toc429052846"/>
      <w:bookmarkStart w:id="931" w:name="_Toc428279439"/>
      <w:bookmarkStart w:id="932" w:name="_Toc428456177"/>
      <w:bookmarkStart w:id="933" w:name="_Toc428537140"/>
      <w:bookmarkStart w:id="934" w:name="_Toc428969459"/>
      <w:bookmarkStart w:id="935" w:name="_Toc429052850"/>
      <w:bookmarkStart w:id="936" w:name="_Toc428279440"/>
      <w:bookmarkStart w:id="937" w:name="_Toc428456178"/>
      <w:bookmarkStart w:id="938" w:name="_Toc428537141"/>
      <w:bookmarkStart w:id="939" w:name="_Toc428969460"/>
      <w:bookmarkStart w:id="940" w:name="_Toc429052851"/>
      <w:bookmarkStart w:id="941" w:name="_Toc428279441"/>
      <w:bookmarkStart w:id="942" w:name="_Toc428456179"/>
      <w:bookmarkStart w:id="943" w:name="_Toc428537142"/>
      <w:bookmarkStart w:id="944" w:name="_Toc428969461"/>
      <w:bookmarkStart w:id="945" w:name="_Toc429052852"/>
      <w:bookmarkStart w:id="946" w:name="_Toc428279442"/>
      <w:bookmarkStart w:id="947" w:name="_Toc428456180"/>
      <w:bookmarkStart w:id="948" w:name="_Toc428537143"/>
      <w:bookmarkStart w:id="949" w:name="_Toc428969462"/>
      <w:bookmarkStart w:id="950" w:name="_Toc429052853"/>
      <w:bookmarkStart w:id="951" w:name="_Toc428279444"/>
      <w:bookmarkStart w:id="952" w:name="_Toc428456182"/>
      <w:bookmarkStart w:id="953" w:name="_Toc428537145"/>
      <w:bookmarkStart w:id="954" w:name="_Toc428969464"/>
      <w:bookmarkStart w:id="955" w:name="_Toc429052855"/>
      <w:bookmarkStart w:id="956" w:name="_Toc428279445"/>
      <w:bookmarkStart w:id="957" w:name="_Toc428456183"/>
      <w:bookmarkStart w:id="958" w:name="_Toc428537146"/>
      <w:bookmarkStart w:id="959" w:name="_Toc428969465"/>
      <w:bookmarkStart w:id="960" w:name="_Toc429052856"/>
      <w:bookmarkStart w:id="961" w:name="_Toc428279449"/>
      <w:bookmarkStart w:id="962" w:name="_Toc428456187"/>
      <w:bookmarkStart w:id="963" w:name="_Toc428537150"/>
      <w:bookmarkStart w:id="964" w:name="_Toc428969469"/>
      <w:bookmarkStart w:id="965" w:name="_Toc429052860"/>
      <w:bookmarkStart w:id="966" w:name="_Toc428279450"/>
      <w:bookmarkStart w:id="967" w:name="_Toc428456188"/>
      <w:bookmarkStart w:id="968" w:name="_Toc428537151"/>
      <w:bookmarkStart w:id="969" w:name="_Toc428969470"/>
      <w:bookmarkStart w:id="970" w:name="_Toc429052861"/>
      <w:bookmarkStart w:id="971" w:name="_Toc428279452"/>
      <w:bookmarkStart w:id="972" w:name="_Toc428456190"/>
      <w:bookmarkStart w:id="973" w:name="_Toc428537153"/>
      <w:bookmarkStart w:id="974" w:name="_Toc428969472"/>
      <w:bookmarkStart w:id="975" w:name="_Toc429052863"/>
      <w:bookmarkStart w:id="976" w:name="_Toc428279453"/>
      <w:bookmarkStart w:id="977" w:name="_Toc428456191"/>
      <w:bookmarkStart w:id="978" w:name="_Toc428537154"/>
      <w:bookmarkStart w:id="979" w:name="_Toc428969473"/>
      <w:bookmarkStart w:id="980" w:name="_Toc429052864"/>
      <w:bookmarkStart w:id="981" w:name="_Toc428279457"/>
      <w:bookmarkStart w:id="982" w:name="_Toc428456195"/>
      <w:bookmarkStart w:id="983" w:name="_Toc428537158"/>
      <w:bookmarkStart w:id="984" w:name="_Toc428969477"/>
      <w:bookmarkStart w:id="985" w:name="_Toc429052868"/>
      <w:bookmarkStart w:id="986" w:name="_Toc428279458"/>
      <w:bookmarkStart w:id="987" w:name="_Toc428456196"/>
      <w:bookmarkStart w:id="988" w:name="_Toc428537159"/>
      <w:bookmarkStart w:id="989" w:name="_Toc428969478"/>
      <w:bookmarkStart w:id="990" w:name="_Toc429052869"/>
      <w:bookmarkStart w:id="991" w:name="_Toc428279459"/>
      <w:bookmarkStart w:id="992" w:name="_Toc428456197"/>
      <w:bookmarkStart w:id="993" w:name="_Toc428537160"/>
      <w:bookmarkStart w:id="994" w:name="_Toc428969479"/>
      <w:bookmarkStart w:id="995" w:name="_Toc429052870"/>
      <w:bookmarkStart w:id="996" w:name="_Toc428279461"/>
      <w:bookmarkStart w:id="997" w:name="_Toc428456199"/>
      <w:bookmarkStart w:id="998" w:name="_Toc428537162"/>
      <w:bookmarkStart w:id="999" w:name="_Toc428969481"/>
      <w:bookmarkStart w:id="1000" w:name="_Toc429052872"/>
      <w:bookmarkStart w:id="1001" w:name="_Toc428279462"/>
      <w:bookmarkStart w:id="1002" w:name="_Toc428456200"/>
      <w:bookmarkStart w:id="1003" w:name="_Toc428537163"/>
      <w:bookmarkStart w:id="1004" w:name="_Toc428969482"/>
      <w:bookmarkStart w:id="1005" w:name="_Toc429052873"/>
      <w:bookmarkStart w:id="1006" w:name="_Toc428279463"/>
      <w:bookmarkStart w:id="1007" w:name="_Toc428456201"/>
      <w:bookmarkStart w:id="1008" w:name="_Toc428537164"/>
      <w:bookmarkStart w:id="1009" w:name="_Toc428969483"/>
      <w:bookmarkStart w:id="1010" w:name="_Toc429052874"/>
      <w:bookmarkStart w:id="1011" w:name="_Toc428279464"/>
      <w:bookmarkStart w:id="1012" w:name="_Toc428456202"/>
      <w:bookmarkStart w:id="1013" w:name="_Toc428537165"/>
      <w:bookmarkStart w:id="1014" w:name="_Toc428969484"/>
      <w:bookmarkStart w:id="1015" w:name="_Toc429052875"/>
      <w:bookmarkStart w:id="1016" w:name="_Toc428279465"/>
      <w:bookmarkStart w:id="1017" w:name="_Toc428456203"/>
      <w:bookmarkStart w:id="1018" w:name="_Toc428537166"/>
      <w:bookmarkStart w:id="1019" w:name="_Toc428969485"/>
      <w:bookmarkStart w:id="1020" w:name="_Toc429052876"/>
      <w:bookmarkStart w:id="1021" w:name="_Toc428279467"/>
      <w:bookmarkStart w:id="1022" w:name="_Toc428456205"/>
      <w:bookmarkStart w:id="1023" w:name="_Toc428537168"/>
      <w:bookmarkStart w:id="1024" w:name="_Toc428969487"/>
      <w:bookmarkStart w:id="1025" w:name="_Toc429052878"/>
      <w:bookmarkStart w:id="1026" w:name="_Toc428279470"/>
      <w:bookmarkStart w:id="1027" w:name="_Toc428456208"/>
      <w:bookmarkStart w:id="1028" w:name="_Toc428537171"/>
      <w:bookmarkStart w:id="1029" w:name="_Toc428969490"/>
      <w:bookmarkStart w:id="1030" w:name="_Toc429052881"/>
      <w:bookmarkStart w:id="1031" w:name="_Toc428279471"/>
      <w:bookmarkStart w:id="1032" w:name="_Toc428456209"/>
      <w:bookmarkStart w:id="1033" w:name="_Toc428537172"/>
      <w:bookmarkStart w:id="1034" w:name="_Toc428969491"/>
      <w:bookmarkStart w:id="1035" w:name="_Toc429052882"/>
      <w:bookmarkStart w:id="1036" w:name="_Toc428279472"/>
      <w:bookmarkStart w:id="1037" w:name="_Toc428456210"/>
      <w:bookmarkStart w:id="1038" w:name="_Toc428537173"/>
      <w:bookmarkStart w:id="1039" w:name="_Toc428969492"/>
      <w:bookmarkStart w:id="1040" w:name="_Toc429052883"/>
      <w:bookmarkStart w:id="1041" w:name="_Toc428279473"/>
      <w:bookmarkStart w:id="1042" w:name="_Toc428456211"/>
      <w:bookmarkStart w:id="1043" w:name="_Toc428537174"/>
      <w:bookmarkStart w:id="1044" w:name="_Toc428969493"/>
      <w:bookmarkStart w:id="1045" w:name="_Toc429052884"/>
      <w:bookmarkStart w:id="1046" w:name="_Toc428279474"/>
      <w:bookmarkStart w:id="1047" w:name="_Toc428456212"/>
      <w:bookmarkStart w:id="1048" w:name="_Toc428537175"/>
      <w:bookmarkStart w:id="1049" w:name="_Toc428969494"/>
      <w:bookmarkStart w:id="1050" w:name="_Toc429052885"/>
      <w:bookmarkStart w:id="1051" w:name="_Toc428279475"/>
      <w:bookmarkStart w:id="1052" w:name="_Toc428456213"/>
      <w:bookmarkStart w:id="1053" w:name="_Toc428537176"/>
      <w:bookmarkStart w:id="1054" w:name="_Toc428969495"/>
      <w:bookmarkStart w:id="1055" w:name="_Toc429052886"/>
      <w:bookmarkStart w:id="1056" w:name="_Toc428279476"/>
      <w:bookmarkStart w:id="1057" w:name="_Toc428456214"/>
      <w:bookmarkStart w:id="1058" w:name="_Toc428537177"/>
      <w:bookmarkStart w:id="1059" w:name="_Toc428969496"/>
      <w:bookmarkStart w:id="1060" w:name="_Toc429052887"/>
      <w:bookmarkStart w:id="1061" w:name="_Toc428279481"/>
      <w:bookmarkStart w:id="1062" w:name="_Toc428456219"/>
      <w:bookmarkStart w:id="1063" w:name="_Toc428537182"/>
      <w:bookmarkStart w:id="1064" w:name="_Toc428969501"/>
      <w:bookmarkStart w:id="1065" w:name="_Toc429052892"/>
      <w:bookmarkStart w:id="1066" w:name="_Toc428279482"/>
      <w:bookmarkStart w:id="1067" w:name="_Toc428456220"/>
      <w:bookmarkStart w:id="1068" w:name="_Toc428537183"/>
      <w:bookmarkStart w:id="1069" w:name="_Toc428969502"/>
      <w:bookmarkStart w:id="1070" w:name="_Toc429052893"/>
      <w:bookmarkStart w:id="1071" w:name="_Toc428279490"/>
      <w:bookmarkStart w:id="1072" w:name="_Toc428456228"/>
      <w:bookmarkStart w:id="1073" w:name="_Toc428537191"/>
      <w:bookmarkStart w:id="1074" w:name="_Toc428969510"/>
      <w:bookmarkStart w:id="1075" w:name="_Toc429052901"/>
      <w:bookmarkStart w:id="1076" w:name="_Toc428279504"/>
      <w:bookmarkStart w:id="1077" w:name="_Toc428456242"/>
      <w:bookmarkStart w:id="1078" w:name="_Toc428537205"/>
      <w:bookmarkStart w:id="1079" w:name="_Toc428969524"/>
      <w:bookmarkStart w:id="1080" w:name="_Toc429052915"/>
      <w:bookmarkStart w:id="1081" w:name="_Toc428279508"/>
      <w:bookmarkStart w:id="1082" w:name="_Toc428456246"/>
      <w:bookmarkStart w:id="1083" w:name="_Toc428537209"/>
      <w:bookmarkStart w:id="1084" w:name="_Toc428969528"/>
      <w:bookmarkStart w:id="1085" w:name="_Toc429052919"/>
      <w:bookmarkStart w:id="1086" w:name="_Toc428279509"/>
      <w:bookmarkStart w:id="1087" w:name="_Toc428456247"/>
      <w:bookmarkStart w:id="1088" w:name="_Toc428537210"/>
      <w:bookmarkStart w:id="1089" w:name="_Toc428969529"/>
      <w:bookmarkStart w:id="1090" w:name="_Toc429052920"/>
      <w:bookmarkStart w:id="1091" w:name="_Toc428279510"/>
      <w:bookmarkStart w:id="1092" w:name="_Toc428456248"/>
      <w:bookmarkStart w:id="1093" w:name="_Toc428537211"/>
      <w:bookmarkStart w:id="1094" w:name="_Toc428969530"/>
      <w:bookmarkStart w:id="1095" w:name="_Toc429052921"/>
      <w:bookmarkStart w:id="1096" w:name="_Toc428279512"/>
      <w:bookmarkStart w:id="1097" w:name="_Toc428456250"/>
      <w:bookmarkStart w:id="1098" w:name="_Toc428537213"/>
      <w:bookmarkStart w:id="1099" w:name="_Toc428969532"/>
      <w:bookmarkStart w:id="1100" w:name="_Toc429052923"/>
      <w:bookmarkStart w:id="1101" w:name="_Toc428279516"/>
      <w:bookmarkStart w:id="1102" w:name="_Toc428456254"/>
      <w:bookmarkStart w:id="1103" w:name="_Toc428537217"/>
      <w:bookmarkStart w:id="1104" w:name="_Toc428969536"/>
      <w:bookmarkStart w:id="1105" w:name="_Toc429052927"/>
      <w:bookmarkStart w:id="1106" w:name="_Toc428279517"/>
      <w:bookmarkStart w:id="1107" w:name="_Toc428456255"/>
      <w:bookmarkStart w:id="1108" w:name="_Toc428537218"/>
      <w:bookmarkStart w:id="1109" w:name="_Toc428969537"/>
      <w:bookmarkStart w:id="1110" w:name="_Toc429052928"/>
      <w:bookmarkStart w:id="1111" w:name="_Toc428279521"/>
      <w:bookmarkStart w:id="1112" w:name="_Toc428456259"/>
      <w:bookmarkStart w:id="1113" w:name="_Toc428537222"/>
      <w:bookmarkStart w:id="1114" w:name="_Toc428969541"/>
      <w:bookmarkStart w:id="1115" w:name="_Toc429052932"/>
      <w:bookmarkStart w:id="1116" w:name="_Toc428279522"/>
      <w:bookmarkStart w:id="1117" w:name="_Toc428456260"/>
      <w:bookmarkStart w:id="1118" w:name="_Toc428537223"/>
      <w:bookmarkStart w:id="1119" w:name="_Toc428969542"/>
      <w:bookmarkStart w:id="1120" w:name="_Toc429052933"/>
      <w:bookmarkStart w:id="1121" w:name="_Toc428279523"/>
      <w:bookmarkStart w:id="1122" w:name="_Toc428456261"/>
      <w:bookmarkStart w:id="1123" w:name="_Toc428537224"/>
      <w:bookmarkStart w:id="1124" w:name="_Toc428969543"/>
      <w:bookmarkStart w:id="1125" w:name="_Toc429052934"/>
      <w:bookmarkStart w:id="1126" w:name="_Toc428279524"/>
      <w:bookmarkStart w:id="1127" w:name="_Toc428456262"/>
      <w:bookmarkStart w:id="1128" w:name="_Toc428537225"/>
      <w:bookmarkStart w:id="1129" w:name="_Toc428969544"/>
      <w:bookmarkStart w:id="1130" w:name="_Toc429052935"/>
      <w:bookmarkStart w:id="1131" w:name="_Toc428279525"/>
      <w:bookmarkStart w:id="1132" w:name="_Toc428456263"/>
      <w:bookmarkStart w:id="1133" w:name="_Toc428537226"/>
      <w:bookmarkStart w:id="1134" w:name="_Toc428969545"/>
      <w:bookmarkStart w:id="1135" w:name="_Toc429052936"/>
      <w:bookmarkStart w:id="1136" w:name="_Toc428279526"/>
      <w:bookmarkStart w:id="1137" w:name="_Toc428456264"/>
      <w:bookmarkStart w:id="1138" w:name="_Toc428537227"/>
      <w:bookmarkStart w:id="1139" w:name="_Toc428969546"/>
      <w:bookmarkStart w:id="1140" w:name="_Toc429052937"/>
      <w:bookmarkStart w:id="1141" w:name="_Toc413359593"/>
      <w:bookmarkStart w:id="1142" w:name="_Toc3556985"/>
      <w:bookmarkStart w:id="1143" w:name="_Ref27683404"/>
      <w:bookmarkStart w:id="1144" w:name="_Ref34740002"/>
      <w:bookmarkStart w:id="1145" w:name="_Ref34740021"/>
      <w:bookmarkStart w:id="1146" w:name="_Ref34652201"/>
      <w:bookmarkStart w:id="1147" w:name="_Ref34652251"/>
      <w:bookmarkStart w:id="1148" w:name="_Toc34747235"/>
      <w:bookmarkStart w:id="1149" w:name="_Toc77102051"/>
      <w:bookmarkStart w:id="1150" w:name="_Toc155344870"/>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41"/>
      <w:bookmarkEnd w:id="1142"/>
      <w:bookmarkEnd w:id="1143"/>
      <w:bookmarkEnd w:id="1144"/>
      <w:bookmarkEnd w:id="1145"/>
      <w:bookmarkEnd w:id="1146"/>
      <w:bookmarkEnd w:id="1147"/>
      <w:bookmarkEnd w:id="1148"/>
      <w:bookmarkEnd w:id="1149"/>
      <w:bookmarkEnd w:id="1150"/>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1" w:name="_Ref156248315"/>
      <w:bookmarkStart w:id="1152"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1"/>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89CB11B"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3" w:name="_Ref156248334"/>
      <w:bookmarkStart w:id="1154"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3"/>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5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55" w:name="_Ref156248352"/>
      <w:bookmarkStart w:id="1156"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55"/>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5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7" w:name="_Toc428279528"/>
      <w:bookmarkStart w:id="1158" w:name="_Toc428456266"/>
      <w:bookmarkStart w:id="1159" w:name="_Toc428537229"/>
      <w:bookmarkStart w:id="1160" w:name="_Toc428969548"/>
      <w:bookmarkStart w:id="1161" w:name="_Toc429052939"/>
      <w:bookmarkStart w:id="1162" w:name="_Toc413359594"/>
      <w:bookmarkStart w:id="1163" w:name="_Toc3556986"/>
      <w:bookmarkStart w:id="1164" w:name="_Toc34747236"/>
      <w:bookmarkStart w:id="1165" w:name="_Toc77102052"/>
      <w:bookmarkStart w:id="1166" w:name="_Toc155344871"/>
      <w:bookmarkEnd w:id="1157"/>
      <w:bookmarkEnd w:id="1158"/>
      <w:bookmarkEnd w:id="1159"/>
      <w:bookmarkEnd w:id="1160"/>
      <w:bookmarkEnd w:id="1161"/>
      <w:r w:rsidRPr="00F54804">
        <w:t>Washer</w:t>
      </w:r>
      <w:bookmarkEnd w:id="1162"/>
      <w:bookmarkEnd w:id="1163"/>
      <w:bookmarkEnd w:id="1164"/>
      <w:bookmarkEnd w:id="1165"/>
      <w:bookmarkEnd w:id="1166"/>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67" w:name="_Ref156248408"/>
      <w:bookmarkStart w:id="1168"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67"/>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9" w:name="_Toc428456268"/>
      <w:bookmarkStart w:id="1170" w:name="_Toc428537231"/>
      <w:bookmarkStart w:id="1171" w:name="_Toc428969550"/>
      <w:bookmarkStart w:id="1172" w:name="_Toc429052941"/>
      <w:bookmarkStart w:id="1173" w:name="_Toc413359595"/>
      <w:bookmarkStart w:id="1174" w:name="_Toc3556987"/>
      <w:bookmarkStart w:id="1175" w:name="_Toc34747237"/>
      <w:bookmarkStart w:id="1176" w:name="_Toc77102053"/>
      <w:bookmarkStart w:id="1177" w:name="_Toc155344872"/>
      <w:bookmarkEnd w:id="1169"/>
      <w:bookmarkEnd w:id="1170"/>
      <w:bookmarkEnd w:id="1171"/>
      <w:bookmarkEnd w:id="1172"/>
      <w:r w:rsidRPr="00F54804">
        <w:t>Nut</w:t>
      </w:r>
      <w:bookmarkEnd w:id="1173"/>
      <w:bookmarkEnd w:id="1174"/>
      <w:bookmarkEnd w:id="1175"/>
      <w:bookmarkEnd w:id="1176"/>
      <w:bookmarkEnd w:id="1177"/>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78" w:name="_Ref156248434"/>
      <w:bookmarkStart w:id="1179"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78"/>
      <w:r w:rsidR="00BF29DE">
        <w:t xml:space="preserve"> —</w:t>
      </w:r>
      <w:r w:rsidR="00BF29DE" w:rsidRPr="00F54804">
        <w:t xml:space="preserve"> </w:t>
      </w:r>
      <w:r w:rsidRPr="00F54804">
        <w:t xml:space="preserve">Attributes of element </w:t>
      </w:r>
      <w:r w:rsidRPr="002941B8">
        <w:rPr>
          <w:rStyle w:val="CodeCharacter"/>
        </w:rPr>
        <w:t>&lt;nut/&gt;</w:t>
      </w:r>
      <w:bookmarkEnd w:id="117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80" w:name="_Ref156248448"/>
      <w:bookmarkStart w:id="1181"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80"/>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1"/>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2" w:name="_Toc428456270"/>
      <w:bookmarkStart w:id="1183" w:name="_Toc428537233"/>
      <w:bookmarkStart w:id="1184" w:name="_Toc428969552"/>
      <w:bookmarkStart w:id="1185" w:name="_Toc429052943"/>
      <w:bookmarkStart w:id="1186" w:name="_Toc413359596"/>
      <w:bookmarkStart w:id="1187" w:name="_Toc3556988"/>
      <w:bookmarkStart w:id="1188" w:name="_Toc34747238"/>
      <w:bookmarkStart w:id="1189" w:name="_Toc77102054"/>
      <w:bookmarkStart w:id="1190" w:name="_Toc155344873"/>
      <w:bookmarkStart w:id="1191" w:name="_Ref401160443"/>
      <w:bookmarkStart w:id="1192" w:name="_Ref401160449"/>
      <w:bookmarkStart w:id="1193" w:name="_Ref401160453"/>
      <w:bookmarkEnd w:id="1182"/>
      <w:bookmarkEnd w:id="1183"/>
      <w:bookmarkEnd w:id="1184"/>
      <w:bookmarkEnd w:id="1185"/>
      <w:r w:rsidRPr="000A1B7B">
        <w:t>Bolt</w:t>
      </w:r>
      <w:bookmarkEnd w:id="1186"/>
      <w:bookmarkEnd w:id="1187"/>
      <w:bookmarkEnd w:id="1188"/>
      <w:bookmarkEnd w:id="1189"/>
      <w:bookmarkEnd w:id="1190"/>
      <w:r w:rsidRPr="000A1B7B">
        <w:t xml:space="preserve"> </w:t>
      </w:r>
      <w:bookmarkEnd w:id="1191"/>
      <w:bookmarkEnd w:id="1192"/>
      <w:bookmarkEnd w:id="119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4" w:name="_Ref156248462"/>
      <w:bookmarkStart w:id="1195"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4"/>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196" w:name="_Ref156248477"/>
      <w:bookmarkStart w:id="1197"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196"/>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98" w:name="_Toc428456272"/>
      <w:bookmarkStart w:id="1199" w:name="_Toc428537235"/>
      <w:bookmarkStart w:id="1200" w:name="_Toc428969554"/>
      <w:bookmarkStart w:id="1201" w:name="_Toc429052945"/>
      <w:bookmarkStart w:id="1202" w:name="_Toc3556989"/>
      <w:bookmarkStart w:id="1203" w:name="_Toc34747239"/>
      <w:bookmarkStart w:id="1204" w:name="_Toc77102055"/>
      <w:bookmarkEnd w:id="1198"/>
      <w:bookmarkEnd w:id="1199"/>
      <w:bookmarkEnd w:id="1200"/>
      <w:bookmarkEnd w:id="120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2"/>
      <w:bookmarkEnd w:id="1203"/>
      <w:bookmarkEnd w:id="1204"/>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05" w:name="_Toc3557101"/>
      <w:bookmarkStart w:id="1206" w:name="_Toc34747352"/>
      <w:bookmarkStart w:id="1207" w:name="_Toc76030545"/>
      <w:bookmarkStart w:id="1208" w:name="_Toc94530831"/>
      <w:bookmarkStart w:id="1209" w:name="_Toc101428228"/>
      <w:bookmarkStart w:id="1210"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05"/>
      <w:bookmarkEnd w:id="1206"/>
      <w:bookmarkEnd w:id="1207"/>
      <w:bookmarkEnd w:id="1208"/>
      <w:bookmarkEnd w:id="1209"/>
      <w:bookmarkEnd w:id="1210"/>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1" w:name="_Ref3568949"/>
      <w:bookmarkStart w:id="1212" w:name="_Toc3557102"/>
      <w:bookmarkStart w:id="1213" w:name="_Ref3568942"/>
      <w:bookmarkStart w:id="1214" w:name="_Toc34747353"/>
      <w:bookmarkStart w:id="1215" w:name="_Toc76030546"/>
      <w:bookmarkStart w:id="1216" w:name="_Toc94530832"/>
      <w:bookmarkStart w:id="1217" w:name="_Toc101428229"/>
      <w:bookmarkStart w:id="1218"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1"/>
      <w:r w:rsidR="0019077F" w:rsidRPr="00F37191">
        <w:t xml:space="preserve"> —</w:t>
      </w:r>
      <w:r w:rsidRPr="00F37191">
        <w:t xml:space="preserve"> Bolt with free nut</w:t>
      </w:r>
      <w:bookmarkEnd w:id="1212"/>
      <w:bookmarkEnd w:id="1213"/>
      <w:bookmarkEnd w:id="1214"/>
      <w:bookmarkEnd w:id="1215"/>
      <w:bookmarkEnd w:id="1216"/>
      <w:bookmarkEnd w:id="1217"/>
      <w:bookmarkEnd w:id="1218"/>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19" w:name="_Ref3568964"/>
      <w:bookmarkStart w:id="1220" w:name="_Toc3557103"/>
      <w:bookmarkStart w:id="1221" w:name="_Toc34747354"/>
      <w:bookmarkStart w:id="1222" w:name="_Toc76030547"/>
      <w:bookmarkStart w:id="1223" w:name="_Toc94530833"/>
      <w:bookmarkStart w:id="1224" w:name="_Toc101428230"/>
      <w:bookmarkStart w:id="1225"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19"/>
      <w:r w:rsidR="0019077F" w:rsidRPr="00F37191">
        <w:t xml:space="preserve"> —</w:t>
      </w:r>
      <w:r w:rsidRPr="00F37191">
        <w:t xml:space="preserve"> Screw</w:t>
      </w:r>
      <w:bookmarkEnd w:id="1220"/>
      <w:bookmarkEnd w:id="1221"/>
      <w:bookmarkEnd w:id="1222"/>
      <w:bookmarkEnd w:id="1223"/>
      <w:bookmarkEnd w:id="1224"/>
      <w:bookmarkEnd w:id="1225"/>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26" w:name="_Toc3557104"/>
      <w:bookmarkStart w:id="1227" w:name="_Toc34747355"/>
      <w:bookmarkStart w:id="1228" w:name="_Toc76030548"/>
      <w:bookmarkStart w:id="1229" w:name="_Toc94530834"/>
      <w:bookmarkStart w:id="1230" w:name="_Toc101428231"/>
      <w:bookmarkStart w:id="1231"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26"/>
      <w:bookmarkEnd w:id="1227"/>
      <w:bookmarkEnd w:id="1228"/>
      <w:bookmarkEnd w:id="1229"/>
      <w:bookmarkEnd w:id="1230"/>
      <w:bookmarkEnd w:id="1231"/>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2" w:name="_Toc3557105"/>
      <w:bookmarkStart w:id="1233" w:name="_Toc34747356"/>
      <w:bookmarkStart w:id="1234" w:name="_Toc76030549"/>
      <w:bookmarkStart w:id="1235" w:name="_Toc94530835"/>
      <w:bookmarkStart w:id="1236" w:name="_Toc101428232"/>
      <w:bookmarkStart w:id="1237"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2"/>
      <w:bookmarkEnd w:id="1233"/>
      <w:bookmarkEnd w:id="1234"/>
      <w:bookmarkEnd w:id="1235"/>
      <w:bookmarkEnd w:id="1236"/>
      <w:bookmarkEnd w:id="123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8" w:name="_Toc428456274"/>
      <w:bookmarkStart w:id="1239" w:name="_Toc428537237"/>
      <w:bookmarkStart w:id="1240" w:name="_Toc428969556"/>
      <w:bookmarkStart w:id="1241" w:name="_Toc429052947"/>
      <w:bookmarkStart w:id="1242" w:name="_Toc428456275"/>
      <w:bookmarkStart w:id="1243" w:name="_Toc428537238"/>
      <w:bookmarkStart w:id="1244" w:name="_Toc428969557"/>
      <w:bookmarkStart w:id="1245" w:name="_Toc429052948"/>
      <w:bookmarkStart w:id="1246" w:name="_Toc413359597"/>
      <w:bookmarkStart w:id="1247" w:name="_Toc3556990"/>
      <w:bookmarkStart w:id="1248" w:name="_Toc34747240"/>
      <w:bookmarkStart w:id="1249" w:name="_Toc77102056"/>
      <w:bookmarkStart w:id="1250" w:name="_Toc155344874"/>
      <w:bookmarkEnd w:id="1238"/>
      <w:bookmarkEnd w:id="1239"/>
      <w:bookmarkEnd w:id="1240"/>
      <w:bookmarkEnd w:id="1241"/>
      <w:bookmarkEnd w:id="1242"/>
      <w:bookmarkEnd w:id="1243"/>
      <w:bookmarkEnd w:id="1244"/>
      <w:bookmarkEnd w:id="1245"/>
      <w:r w:rsidRPr="00F54804">
        <w:t>Screw</w:t>
      </w:r>
      <w:bookmarkEnd w:id="1246"/>
      <w:bookmarkEnd w:id="1247"/>
      <w:bookmarkEnd w:id="1248"/>
      <w:bookmarkEnd w:id="1249"/>
      <w:bookmarkEnd w:id="125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1" w:name="_Ref156248539"/>
      <w:bookmarkStart w:id="1252"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3" w:name="_Ref156248548"/>
      <w:bookmarkStart w:id="1254"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3"/>
      <w:r w:rsidR="008135BF" w:rsidRPr="003C51B1">
        <w:t xml:space="preserve"> — </w:t>
      </w:r>
      <w:r w:rsidRPr="003C51B1">
        <w:t xml:space="preserve">Nested elements of element </w:t>
      </w:r>
      <w:r w:rsidRPr="003C51B1">
        <w:rPr>
          <w:rStyle w:val="CodeCharacter"/>
        </w:rPr>
        <w:t>&lt;screw/&gt;</w:t>
      </w:r>
      <w:bookmarkEnd w:id="125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5" w:name="_Toc3556991"/>
      <w:bookmarkStart w:id="1256" w:name="_Toc34747241"/>
      <w:bookmarkStart w:id="1257" w:name="_Toc77102057"/>
      <w:r w:rsidRPr="00F54804">
        <w:lastRenderedPageBreak/>
        <w:t>Flow Drilled Screws (FDS)</w:t>
      </w:r>
      <w:bookmarkEnd w:id="1255"/>
      <w:bookmarkEnd w:id="1256"/>
      <w:bookmarkEnd w:id="1257"/>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58" w:name="_Toc3557106"/>
      <w:bookmarkStart w:id="1259" w:name="_Toc34747357"/>
      <w:bookmarkStart w:id="1260" w:name="_Toc76030550"/>
      <w:bookmarkStart w:id="1261" w:name="_Toc94530836"/>
      <w:bookmarkStart w:id="1262" w:name="_Toc101428233"/>
      <w:bookmarkStart w:id="1263"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58"/>
      <w:bookmarkEnd w:id="1259"/>
      <w:bookmarkEnd w:id="1260"/>
      <w:bookmarkEnd w:id="1261"/>
      <w:bookmarkEnd w:id="1262"/>
      <w:bookmarkEnd w:id="1263"/>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4" w:name="_Toc3557107"/>
      <w:bookmarkStart w:id="1265" w:name="_Toc34747358"/>
      <w:bookmarkStart w:id="1266" w:name="_Toc76030551"/>
      <w:bookmarkStart w:id="1267" w:name="_Toc94530837"/>
      <w:bookmarkStart w:id="1268" w:name="_Toc101428234"/>
      <w:bookmarkStart w:id="1269"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4"/>
      <w:bookmarkEnd w:id="1265"/>
      <w:bookmarkEnd w:id="1266"/>
      <w:bookmarkEnd w:id="1267"/>
      <w:bookmarkEnd w:id="1268"/>
      <w:bookmarkEnd w:id="1269"/>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70" w:name="_Ref156248583"/>
      <w:bookmarkStart w:id="1271"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70"/>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7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2" w:name="_Toc3557108"/>
      <w:bookmarkStart w:id="1273" w:name="_Toc34747359"/>
      <w:bookmarkStart w:id="1274" w:name="_Toc76030552"/>
      <w:bookmarkStart w:id="1275" w:name="_Toc94530838"/>
      <w:bookmarkStart w:id="1276" w:name="_Toc101428235"/>
      <w:bookmarkStart w:id="1277"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2"/>
      <w:bookmarkEnd w:id="1273"/>
      <w:bookmarkEnd w:id="1274"/>
      <w:bookmarkEnd w:id="1275"/>
      <w:bookmarkEnd w:id="1276"/>
      <w:r w:rsidR="00C1056C">
        <w:t xml:space="preserve"> with pre-machined clearance hole</w:t>
      </w:r>
      <w:bookmarkEnd w:id="1277"/>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78" w:name="_Toc3557109"/>
      <w:bookmarkStart w:id="1279" w:name="_Toc34747360"/>
      <w:bookmarkStart w:id="1280" w:name="_Toc76030553"/>
      <w:bookmarkStart w:id="1281" w:name="_Toc94530839"/>
      <w:bookmarkStart w:id="1282" w:name="_Toc101428236"/>
      <w:bookmarkStart w:id="1283"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78"/>
      <w:bookmarkEnd w:id="1279"/>
      <w:bookmarkEnd w:id="1280"/>
      <w:bookmarkEnd w:id="1281"/>
      <w:bookmarkEnd w:id="1282"/>
      <w:bookmarkEnd w:id="1283"/>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4" w:name="_Toc413359598"/>
      <w:bookmarkStart w:id="1285" w:name="_Toc3556992"/>
      <w:bookmarkStart w:id="1286" w:name="_Toc34747242"/>
      <w:bookmarkStart w:id="1287" w:name="_Toc77102058"/>
      <w:bookmarkStart w:id="1288" w:name="_Toc155344875"/>
      <w:r w:rsidRPr="00F54804">
        <w:t>Gum Drops</w:t>
      </w:r>
      <w:bookmarkEnd w:id="1284"/>
      <w:bookmarkEnd w:id="1285"/>
      <w:bookmarkEnd w:id="1286"/>
      <w:bookmarkEnd w:id="1287"/>
      <w:bookmarkEnd w:id="1288"/>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89"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450A3E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90"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9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1"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2" w:name="_Toc428456279"/>
      <w:bookmarkStart w:id="1293" w:name="_Toc3556993"/>
      <w:bookmarkStart w:id="1294" w:name="_Toc34747243"/>
      <w:bookmarkStart w:id="1295" w:name="_Toc77102059"/>
      <w:bookmarkStart w:id="1296" w:name="_Toc155344876"/>
      <w:bookmarkEnd w:id="1292"/>
      <w:r w:rsidRPr="00F54804">
        <w:t>Clinches</w:t>
      </w:r>
      <w:bookmarkEnd w:id="1293"/>
      <w:bookmarkEnd w:id="1294"/>
      <w:bookmarkEnd w:id="1295"/>
      <w:bookmarkEnd w:id="1296"/>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297" w:name="_Ref428794448"/>
      <w:bookmarkStart w:id="1298" w:name="_Ref428794398"/>
      <w:bookmarkStart w:id="1299" w:name="_Toc3557111"/>
      <w:bookmarkStart w:id="1300" w:name="_Toc34747362"/>
      <w:bookmarkStart w:id="1301" w:name="_Toc76030555"/>
      <w:bookmarkStart w:id="1302" w:name="_Toc94530841"/>
      <w:bookmarkStart w:id="1303" w:name="_Toc101428237"/>
      <w:bookmarkStart w:id="1304"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297"/>
      <w:r w:rsidR="0019077F">
        <w:t xml:space="preserve"> —</w:t>
      </w:r>
      <w:r w:rsidRPr="00F54804">
        <w:t xml:space="preserve"> </w:t>
      </w:r>
      <w:r w:rsidRPr="005C2D94">
        <w:t>Clinch Joint Dimensions</w:t>
      </w:r>
      <w:bookmarkEnd w:id="1298"/>
      <w:bookmarkEnd w:id="1299"/>
      <w:bookmarkEnd w:id="1300"/>
      <w:bookmarkEnd w:id="1301"/>
      <w:bookmarkEnd w:id="1302"/>
      <w:bookmarkEnd w:id="1303"/>
      <w:bookmarkEnd w:id="1304"/>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05" w:name="_Ref428798660"/>
      <w:bookmarkStart w:id="1306" w:name="_Toc3557112"/>
      <w:bookmarkStart w:id="1307" w:name="_Toc34747363"/>
      <w:bookmarkStart w:id="1308" w:name="_Toc76030556"/>
      <w:bookmarkStart w:id="1309" w:name="_Toc94530842"/>
      <w:bookmarkStart w:id="1310" w:name="_Toc101428238"/>
      <w:bookmarkStart w:id="1311"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05"/>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06"/>
      <w:bookmarkEnd w:id="1307"/>
      <w:bookmarkEnd w:id="1308"/>
      <w:bookmarkEnd w:id="1309"/>
      <w:r w:rsidR="00E64A65" w:rsidRPr="005C2D94">
        <w:t>)</w:t>
      </w:r>
      <w:bookmarkEnd w:id="1310"/>
      <w:bookmarkEnd w:id="1311"/>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2"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2"/>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79FD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3"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4"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5" w:name="_Toc3556994"/>
      <w:bookmarkStart w:id="1316" w:name="_Toc34747244"/>
      <w:bookmarkStart w:id="1317" w:name="_Toc77102060"/>
      <w:bookmarkStart w:id="1318" w:name="_Toc155344877"/>
      <w:r w:rsidRPr="00F54804">
        <w:t>Heat Stakes / Thermal Stakes</w:t>
      </w:r>
      <w:bookmarkEnd w:id="1315"/>
      <w:bookmarkEnd w:id="1316"/>
      <w:bookmarkEnd w:id="1317"/>
      <w:bookmarkEnd w:id="1318"/>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19" w:name="_Toc3557113"/>
      <w:bookmarkStart w:id="1320" w:name="_Toc34747364"/>
      <w:bookmarkStart w:id="1321" w:name="_Toc76030557"/>
      <w:bookmarkStart w:id="1322" w:name="_Toc94530843"/>
      <w:bookmarkStart w:id="1323" w:name="_Toc101428239"/>
      <w:bookmarkStart w:id="1324"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9"/>
      <w:bookmarkEnd w:id="1320"/>
      <w:bookmarkEnd w:id="1321"/>
      <w:bookmarkEnd w:id="1322"/>
      <w:bookmarkEnd w:id="1323"/>
      <w:bookmarkEnd w:id="1324"/>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25"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1369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26"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26"/>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27"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8" w:name="_Toc3556995"/>
      <w:bookmarkStart w:id="1329" w:name="_Toc34747245"/>
      <w:bookmarkStart w:id="1330" w:name="_Toc77102061"/>
      <w:bookmarkStart w:id="1331" w:name="_Toc155344878"/>
      <w:r w:rsidRPr="00F54804">
        <w:t>Clips/Snap Joints</w:t>
      </w:r>
      <w:bookmarkEnd w:id="1328"/>
      <w:bookmarkEnd w:id="1329"/>
      <w:bookmarkEnd w:id="1330"/>
      <w:bookmarkEnd w:id="1331"/>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2" w:name="_Toc3557114"/>
      <w:bookmarkStart w:id="1333" w:name="_Toc34747365"/>
      <w:bookmarkStart w:id="1334" w:name="_Toc76030558"/>
      <w:bookmarkStart w:id="1335" w:name="_Toc94530844"/>
      <w:bookmarkStart w:id="1336" w:name="_Toc101428240"/>
      <w:bookmarkStart w:id="1337"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2"/>
      <w:r w:rsidRPr="00F54804">
        <w:t>"</w:t>
      </w:r>
      <w:bookmarkEnd w:id="1333"/>
      <w:bookmarkEnd w:id="1334"/>
      <w:bookmarkEnd w:id="1335"/>
      <w:bookmarkEnd w:id="1336"/>
      <w:bookmarkEnd w:id="1337"/>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38" w:name="_Toc3557115"/>
      <w:bookmarkStart w:id="1339" w:name="_Toc34747366"/>
      <w:bookmarkStart w:id="1340" w:name="_Toc76030559"/>
      <w:bookmarkStart w:id="1341" w:name="_Toc94530845"/>
      <w:bookmarkStart w:id="1342" w:name="_Toc101428241"/>
      <w:bookmarkStart w:id="1343"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38"/>
      <w:bookmarkEnd w:id="1339"/>
      <w:bookmarkEnd w:id="1340"/>
      <w:bookmarkEnd w:id="1341"/>
      <w:bookmarkEnd w:id="1342"/>
      <w:bookmarkEnd w:id="1343"/>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4" w:name="_Toc3557116"/>
      <w:bookmarkStart w:id="1345" w:name="_Ref7727027"/>
      <w:bookmarkStart w:id="1346" w:name="_Toc34747367"/>
      <w:bookmarkStart w:id="1347" w:name="_Toc76030560"/>
      <w:bookmarkStart w:id="1348" w:name="_Toc94530846"/>
      <w:bookmarkStart w:id="1349" w:name="_Toc101428242"/>
      <w:bookmarkStart w:id="1350"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4"/>
      <w:bookmarkEnd w:id="1345"/>
      <w:bookmarkEnd w:id="1346"/>
      <w:bookmarkEnd w:id="1347"/>
      <w:bookmarkEnd w:id="1348"/>
      <w:bookmarkEnd w:id="1349"/>
      <w:bookmarkEnd w:id="1350"/>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1" w:name="_Toc3557117"/>
      <w:bookmarkStart w:id="1352" w:name="_Toc34747368"/>
      <w:bookmarkStart w:id="1353" w:name="_Toc76030561"/>
      <w:bookmarkStart w:id="1354" w:name="_Toc94530847"/>
      <w:bookmarkStart w:id="1355" w:name="_Toc101428243"/>
      <w:bookmarkStart w:id="1356"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1"/>
      <w:bookmarkEnd w:id="1352"/>
      <w:bookmarkEnd w:id="1353"/>
      <w:bookmarkEnd w:id="1354"/>
      <w:bookmarkEnd w:id="1355"/>
      <w:bookmarkEnd w:id="1356"/>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57"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EC32DE"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58"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59"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60" w:name="_Toc3556996"/>
      <w:bookmarkStart w:id="1361" w:name="_Toc34747246"/>
      <w:bookmarkStart w:id="1362" w:name="_Toc77102062"/>
      <w:bookmarkStart w:id="1363" w:name="_Toc155344879"/>
      <w:r w:rsidRPr="005C2D94">
        <w:lastRenderedPageBreak/>
        <w:t>Nails</w:t>
      </w:r>
      <w:bookmarkEnd w:id="1360"/>
      <w:bookmarkEnd w:id="1361"/>
      <w:bookmarkEnd w:id="1362"/>
      <w:bookmarkEnd w:id="1363"/>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4" w:name="_Toc3557119"/>
      <w:bookmarkStart w:id="1365" w:name="_Toc34747370"/>
      <w:bookmarkStart w:id="1366" w:name="_Toc76030563"/>
      <w:bookmarkStart w:id="1367" w:name="_Toc94530849"/>
      <w:bookmarkStart w:id="1368" w:name="_Toc101428244"/>
      <w:bookmarkStart w:id="1369"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64"/>
      <w:bookmarkEnd w:id="1365"/>
      <w:bookmarkEnd w:id="1366"/>
      <w:bookmarkEnd w:id="1367"/>
      <w:bookmarkEnd w:id="1368"/>
      <w:bookmarkEnd w:id="1369"/>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70"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70"/>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CF85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1"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1"/>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2" w:name="_Toc101428245"/>
      <w:bookmarkStart w:id="1373"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2"/>
      <w:bookmarkEnd w:id="1373"/>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4"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5" w:name="_Toc77102063"/>
      <w:bookmarkStart w:id="1376" w:name="_Toc155344880"/>
      <w:bookmarkStart w:id="1377" w:name="_Toc27753609"/>
      <w:r w:rsidRPr="005C2D94">
        <w:t>Rotation Joints</w:t>
      </w:r>
      <w:bookmarkEnd w:id="1375"/>
      <w:bookmarkEnd w:id="1376"/>
    </w:p>
    <w:p w14:paraId="446BDB79" w14:textId="5E161DFD" w:rsidR="00BD3FB0" w:rsidRPr="00BF5C18" w:rsidRDefault="00BD3FB0" w:rsidP="0013175B">
      <w:pPr>
        <w:pStyle w:val="berschrift3"/>
      </w:pPr>
      <w:bookmarkStart w:id="1378" w:name="_Toc155344881"/>
      <w:r>
        <w:t>General</w:t>
      </w:r>
      <w:bookmarkEnd w:id="1378"/>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79"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79"/>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0278AD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80"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1"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2" w:name="_Toc77102064"/>
      <w:bookmarkStart w:id="1383" w:name="_Toc155344882"/>
      <w:r w:rsidRPr="005C2D94">
        <w:t>ROTAV</w:t>
      </w:r>
      <w:bookmarkEnd w:id="1382"/>
      <w:bookmarkEnd w:id="1383"/>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4" w:name="_Toc76030564"/>
      <w:bookmarkStart w:id="1385" w:name="_Toc94530850"/>
      <w:bookmarkStart w:id="1386" w:name="_Toc101428246"/>
      <w:bookmarkStart w:id="1387"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4"/>
      <w:bookmarkEnd w:id="138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6"/>
      <w:bookmarkEnd w:id="138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88" w:name="_Toc76030565"/>
      <w:bookmarkStart w:id="1389" w:name="_Toc94530851"/>
      <w:bookmarkStart w:id="1390" w:name="_Toc101428247"/>
      <w:bookmarkStart w:id="1391"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8"/>
      <w:bookmarkEnd w:id="138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0"/>
      <w:bookmarkEnd w:id="1391"/>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2"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9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7"/>
      <w:r w:rsidRPr="009376B7">
        <w:rPr>
          <w:lang w:val="en-GB"/>
        </w:rPr>
        <w:t xml:space="preserve"> </w:t>
      </w:r>
    </w:p>
    <w:p w14:paraId="1F37394C" w14:textId="77777777" w:rsidR="00FC68DB" w:rsidRPr="00F54804" w:rsidRDefault="00FC68DB" w:rsidP="00B202D2">
      <w:pPr>
        <w:pStyle w:val="berschrift1"/>
      </w:pPr>
      <w:bookmarkStart w:id="1393" w:name="_Toc428537246"/>
      <w:bookmarkStart w:id="1394" w:name="_Toc428969565"/>
      <w:bookmarkStart w:id="1395" w:name="_Toc429052956"/>
      <w:bookmarkStart w:id="1396" w:name="_Toc428537247"/>
      <w:bookmarkStart w:id="1397" w:name="_Toc428965632"/>
      <w:bookmarkStart w:id="1398" w:name="_Toc428969566"/>
      <w:bookmarkStart w:id="1399" w:name="_Toc429052957"/>
      <w:bookmarkStart w:id="1400" w:name="_Toc428456280"/>
      <w:bookmarkStart w:id="1401" w:name="_Toc428537248"/>
      <w:bookmarkStart w:id="1402" w:name="_Toc428969567"/>
      <w:bookmarkStart w:id="1403" w:name="_Toc429052958"/>
      <w:bookmarkStart w:id="1404" w:name="_Toc338938901"/>
      <w:bookmarkStart w:id="1405" w:name="_Toc338939097"/>
      <w:bookmarkStart w:id="1406" w:name="_Toc3556997"/>
      <w:bookmarkStart w:id="1407" w:name="_Toc34747247"/>
      <w:bookmarkStart w:id="1408" w:name="_Toc77102065"/>
      <w:bookmarkStart w:id="1409" w:name="_Toc155344883"/>
      <w:bookmarkEnd w:id="1393"/>
      <w:bookmarkEnd w:id="1394"/>
      <w:bookmarkEnd w:id="1395"/>
      <w:bookmarkEnd w:id="1396"/>
      <w:bookmarkEnd w:id="1397"/>
      <w:bookmarkEnd w:id="1398"/>
      <w:bookmarkEnd w:id="1399"/>
      <w:bookmarkEnd w:id="1400"/>
      <w:bookmarkEnd w:id="1401"/>
      <w:bookmarkEnd w:id="1402"/>
      <w:bookmarkEnd w:id="1403"/>
      <w:r w:rsidRPr="00F54804">
        <w:t>1D connections</w:t>
      </w:r>
      <w:bookmarkEnd w:id="1404"/>
      <w:bookmarkEnd w:id="1405"/>
      <w:bookmarkEnd w:id="1406"/>
      <w:bookmarkEnd w:id="1407"/>
      <w:bookmarkEnd w:id="1408"/>
      <w:bookmarkEnd w:id="1409"/>
    </w:p>
    <w:p w14:paraId="249DECC1" w14:textId="77777777" w:rsidR="00FC68DB" w:rsidRPr="005C2D94" w:rsidRDefault="00FC68DB" w:rsidP="00B202D2">
      <w:pPr>
        <w:pStyle w:val="berschrift2"/>
      </w:pPr>
      <w:bookmarkStart w:id="1410" w:name="_Toc3556998"/>
      <w:bookmarkStart w:id="1411" w:name="_Toc34747248"/>
      <w:bookmarkStart w:id="1412" w:name="_Toc77102066"/>
      <w:bookmarkStart w:id="1413" w:name="_Toc155344884"/>
      <w:bookmarkStart w:id="1414" w:name="_Toc338938902"/>
      <w:bookmarkStart w:id="1415" w:name="_Toc338939098"/>
      <w:r w:rsidRPr="005C2D94">
        <w:t>Generic Definitions</w:t>
      </w:r>
      <w:bookmarkEnd w:id="1410"/>
      <w:bookmarkEnd w:id="1411"/>
      <w:bookmarkEnd w:id="1412"/>
      <w:bookmarkEnd w:id="1413"/>
    </w:p>
    <w:p w14:paraId="59908147" w14:textId="77777777" w:rsidR="00FC68DB" w:rsidRPr="00BD52D7" w:rsidRDefault="00FC68DB" w:rsidP="00B202D2">
      <w:pPr>
        <w:pStyle w:val="berschrift3"/>
      </w:pPr>
      <w:bookmarkStart w:id="1416" w:name="_Toc3556999"/>
      <w:bookmarkStart w:id="1417" w:name="_Toc34747249"/>
      <w:bookmarkStart w:id="1418" w:name="_Toc77102067"/>
      <w:bookmarkStart w:id="1419" w:name="_Toc155344885"/>
      <w:r w:rsidRPr="00BD52D7">
        <w:t>Identification</w:t>
      </w:r>
      <w:bookmarkEnd w:id="1416"/>
      <w:bookmarkEnd w:id="1417"/>
      <w:bookmarkEnd w:id="1418"/>
      <w:bookmarkEnd w:id="1419"/>
    </w:p>
    <w:p w14:paraId="7B556DD6" w14:textId="291A0867"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7F6AE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20" w:name="_Ref414571413"/>
      <w:bookmarkStart w:id="1421" w:name="_Ref429050458"/>
      <w:bookmarkStart w:id="1422" w:name="_Toc3557000"/>
      <w:bookmarkStart w:id="1423" w:name="_Toc34747250"/>
      <w:bookmarkStart w:id="1424" w:name="_Toc77102068"/>
      <w:bookmarkStart w:id="1425" w:name="_Toc155344886"/>
      <w:r w:rsidRPr="005C2D94">
        <w:t>L</w:t>
      </w:r>
      <w:bookmarkEnd w:id="1420"/>
      <w:r w:rsidRPr="001E4607">
        <w:t>ocation</w:t>
      </w:r>
      <w:bookmarkEnd w:id="1421"/>
      <w:bookmarkEnd w:id="1422"/>
      <w:bookmarkEnd w:id="1423"/>
      <w:bookmarkEnd w:id="1424"/>
      <w:bookmarkEnd w:id="1425"/>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03AE5A" w:rsidR="00461A3A" w:rsidRPr="00F54804" w:rsidRDefault="00461A3A" w:rsidP="001640C5">
      <w:pPr>
        <w:pStyle w:val="Beschriftung"/>
        <w:keepNext/>
        <w:keepLines/>
      </w:pPr>
      <w:bookmarkStart w:id="1426"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27"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28"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29" w:name="_Toc432343680"/>
      <w:bookmarkStart w:id="1430" w:name="_Ref69114607"/>
      <w:bookmarkStart w:id="1431" w:name="_Ref69114623"/>
      <w:bookmarkStart w:id="1432" w:name="_Toc77102069"/>
      <w:bookmarkStart w:id="1433" w:name="_Toc155344887"/>
      <w:bookmarkStart w:id="1434" w:name="_Toc3557001"/>
      <w:bookmarkStart w:id="1435" w:name="_Toc34747251"/>
      <w:r w:rsidRPr="00C44DA5">
        <w:t>Intermittent Connection Lines</w:t>
      </w:r>
      <w:bookmarkEnd w:id="1429"/>
      <w:bookmarkEnd w:id="1430"/>
      <w:bookmarkEnd w:id="1431"/>
      <w:bookmarkEnd w:id="1432"/>
      <w:bookmarkEnd w:id="1433"/>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36" w:name="_Toc76030566"/>
      <w:bookmarkStart w:id="1437" w:name="_Toc94530852"/>
      <w:bookmarkStart w:id="1438" w:name="_Toc101428248"/>
      <w:bookmarkStart w:id="1439"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36"/>
      <w:bookmarkEnd w:id="1437"/>
      <w:bookmarkEnd w:id="1438"/>
      <w:bookmarkEnd w:id="1439"/>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40" w:name="_Toc76030567"/>
      <w:bookmarkStart w:id="1441" w:name="_Toc94530853"/>
      <w:bookmarkStart w:id="1442" w:name="_Toc101428249"/>
      <w:bookmarkStart w:id="1443"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40"/>
      <w:bookmarkEnd w:id="1441"/>
      <w:bookmarkEnd w:id="1442"/>
      <w:bookmarkEnd w:id="1443"/>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4" w:name="_Toc76030568"/>
      <w:bookmarkStart w:id="1445" w:name="_Toc94530854"/>
      <w:bookmarkStart w:id="1446" w:name="_Toc101428250"/>
      <w:bookmarkStart w:id="1447"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4"/>
      <w:bookmarkEnd w:id="1445"/>
      <w:bookmarkEnd w:id="1446"/>
      <w:bookmarkEnd w:id="1447"/>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8"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48"/>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BB5BEA9" w:rsidR="00FC68DB" w:rsidRPr="00F54804" w:rsidRDefault="00461A3A" w:rsidP="001640C5">
      <w:pPr>
        <w:pStyle w:val="Beschriftung"/>
        <w:keepNext/>
        <w:keepLines/>
      </w:pPr>
      <w:bookmarkStart w:id="1449"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50" w:name="_Ref101343985"/>
      <w:bookmarkStart w:id="1451"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5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5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52"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52"/>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3"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53"/>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4"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54"/>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55"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55"/>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56"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56"/>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57"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57"/>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8" w:name="_Toc77102070"/>
      <w:bookmarkStart w:id="1459" w:name="_Toc155344888"/>
      <w:r w:rsidRPr="00F54804">
        <w:t>Type Specification</w:t>
      </w:r>
      <w:bookmarkEnd w:id="1434"/>
      <w:bookmarkEnd w:id="1435"/>
      <w:bookmarkEnd w:id="1458"/>
      <w:bookmarkEnd w:id="1459"/>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06B25187" w:rsidR="00461A3A" w:rsidRPr="00F54804" w:rsidRDefault="00461A3A" w:rsidP="001640C5">
      <w:pPr>
        <w:pStyle w:val="Beschriftung"/>
        <w:keepNext/>
        <w:keepLines/>
        <w:rPr>
          <w:lang w:eastAsia="x-none"/>
        </w:rPr>
      </w:pPr>
      <w:bookmarkStart w:id="1460" w:name="_Toc156173594"/>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60"/>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61" w:name="_Toc3557002"/>
      <w:bookmarkStart w:id="1462" w:name="_Toc34747252"/>
      <w:bookmarkStart w:id="1463" w:name="_Toc77102071"/>
      <w:bookmarkStart w:id="1464" w:name="_Toc155344889"/>
      <w:r w:rsidRPr="00F54804">
        <w:t>Seam Weld</w:t>
      </w:r>
      <w:bookmarkEnd w:id="419"/>
      <w:r w:rsidRPr="00F54804">
        <w:t>s</w:t>
      </w:r>
      <w:bookmarkEnd w:id="1414"/>
      <w:bookmarkEnd w:id="1415"/>
      <w:bookmarkEnd w:id="1461"/>
      <w:bookmarkEnd w:id="1462"/>
      <w:bookmarkEnd w:id="1463"/>
      <w:bookmarkEnd w:id="1464"/>
    </w:p>
    <w:p w14:paraId="3FFAA6F8" w14:textId="48E1A220" w:rsidR="00FC68DB" w:rsidRPr="00F54804" w:rsidRDefault="00FC68DB" w:rsidP="00B202D2">
      <w:pPr>
        <w:pStyle w:val="berschrift3"/>
      </w:pPr>
      <w:bookmarkStart w:id="1465" w:name="_Toc338938903"/>
      <w:bookmarkStart w:id="1466" w:name="_Toc338939099"/>
      <w:bookmarkStart w:id="1467" w:name="_Toc3557003"/>
      <w:bookmarkStart w:id="1468" w:name="_Toc34747253"/>
      <w:bookmarkStart w:id="1469" w:name="_Toc77102072"/>
      <w:bookmarkStart w:id="1470" w:name="_Toc155344890"/>
      <w:r w:rsidRPr="00F54804">
        <w:t xml:space="preserve">Description and </w:t>
      </w:r>
      <w:r w:rsidR="007F7A98" w:rsidRPr="00F54804">
        <w:t>Modelling</w:t>
      </w:r>
      <w:r w:rsidRPr="00F54804">
        <w:t xml:space="preserve"> Parameters</w:t>
      </w:r>
      <w:bookmarkEnd w:id="420"/>
      <w:bookmarkEnd w:id="1465"/>
      <w:bookmarkEnd w:id="1466"/>
      <w:bookmarkEnd w:id="1467"/>
      <w:bookmarkEnd w:id="1468"/>
      <w:bookmarkEnd w:id="1469"/>
      <w:bookmarkEnd w:id="1470"/>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1" w:name="_Toc288196463"/>
      <w:bookmarkStart w:id="1472" w:name="_Toc288200761"/>
      <w:bookmarkStart w:id="1473" w:name="_Toc338938907"/>
      <w:bookmarkStart w:id="1474" w:name="_Toc338939104"/>
      <w:bookmarkStart w:id="1475" w:name="_Toc3557004"/>
      <w:bookmarkStart w:id="1476" w:name="_Toc34747254"/>
      <w:bookmarkStart w:id="1477" w:name="_Toc77102073"/>
      <w:bookmarkStart w:id="1478" w:name="_Toc155344891"/>
      <w:bookmarkStart w:id="1479" w:name="_Toc288196487"/>
      <w:bookmarkStart w:id="1480" w:name="_Toc288200789"/>
      <w:bookmarkStart w:id="1481" w:name="_Toc338938910"/>
      <w:bookmarkStart w:id="1482" w:name="_Toc338939129"/>
      <w:r w:rsidRPr="00F54804">
        <w:lastRenderedPageBreak/>
        <w:t>Seam Weld Definition</w:t>
      </w:r>
      <w:bookmarkEnd w:id="1471"/>
      <w:bookmarkEnd w:id="1472"/>
      <w:bookmarkEnd w:id="1473"/>
      <w:bookmarkEnd w:id="1474"/>
      <w:r w:rsidRPr="00F54804">
        <w:t xml:space="preserve"> Overview</w:t>
      </w:r>
      <w:bookmarkEnd w:id="1475"/>
      <w:bookmarkEnd w:id="1476"/>
      <w:bookmarkEnd w:id="1477"/>
      <w:bookmarkEnd w:id="1478"/>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3" w:name="_MON_1364796837"/>
      <w:bookmarkStart w:id="1484" w:name="_MON_1364796880"/>
      <w:bookmarkStart w:id="1485" w:name="_MON_1364796906"/>
      <w:bookmarkStart w:id="1486" w:name="_MON_1364797126"/>
      <w:bookmarkStart w:id="1487" w:name="_MON_1364797186"/>
      <w:bookmarkStart w:id="1488" w:name="_MON_1364797218"/>
      <w:bookmarkStart w:id="1489" w:name="_MON_1364797858"/>
      <w:bookmarkStart w:id="1490" w:name="_MON_1364798353"/>
      <w:bookmarkStart w:id="1491" w:name="_MON_1364798519"/>
      <w:bookmarkStart w:id="1492" w:name="_MON_1364798747"/>
      <w:bookmarkStart w:id="1493" w:name="_MON_1364798771"/>
      <w:bookmarkStart w:id="1494" w:name="_MON_1364799011"/>
      <w:bookmarkStart w:id="1495" w:name="_MON_1364801153"/>
      <w:bookmarkStart w:id="1496" w:name="_MON_1364801290"/>
      <w:bookmarkStart w:id="1497" w:name="_MON_1364801615"/>
      <w:bookmarkStart w:id="1498" w:name="_MON_1364801624"/>
      <w:bookmarkStart w:id="1499" w:name="_MON_1364801706"/>
      <w:bookmarkStart w:id="1500" w:name="_MON_1364801789"/>
      <w:bookmarkStart w:id="1501" w:name="_MON_1364801849"/>
      <w:bookmarkStart w:id="1502" w:name="_MON_1364801901"/>
      <w:bookmarkStart w:id="1503" w:name="_MON_1364804394"/>
      <w:bookmarkStart w:id="1504" w:name="_MON_1364804536"/>
      <w:bookmarkStart w:id="1505" w:name="_MON_1364804660"/>
      <w:bookmarkStart w:id="1506" w:name="_MON_1364804697"/>
      <w:bookmarkStart w:id="1507" w:name="_MON_1364804737"/>
      <w:bookmarkStart w:id="1508" w:name="_MON_1364804801"/>
      <w:bookmarkStart w:id="1509" w:name="_MON_1364805030"/>
      <w:bookmarkStart w:id="1510" w:name="_MON_1364805461"/>
      <w:bookmarkStart w:id="1511" w:name="_MON_1364819404"/>
      <w:bookmarkStart w:id="1512" w:name="_MON_1364908755"/>
      <w:bookmarkStart w:id="1513" w:name="_MON_1364925659"/>
      <w:bookmarkStart w:id="1514" w:name="_MON_1364928250"/>
      <w:bookmarkStart w:id="1515" w:name="_MON_1365309185"/>
      <w:bookmarkStart w:id="1516" w:name="_MON_1365312010"/>
      <w:bookmarkStart w:id="1517" w:name="_MON_1365319861"/>
      <w:bookmarkStart w:id="1518" w:name="_MON_1365320347"/>
      <w:bookmarkStart w:id="1519" w:name="_MON_1365320586"/>
      <w:bookmarkStart w:id="1520" w:name="_MON_1365322967"/>
      <w:bookmarkStart w:id="1521" w:name="_MON_1376134054"/>
      <w:bookmarkStart w:id="1522" w:name="_MON_1376234613"/>
      <w:bookmarkStart w:id="1523" w:name="_MON_1378813652"/>
      <w:bookmarkStart w:id="1524" w:name="_MON_1378813684"/>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25" w:name="_Toc3557122"/>
      <w:bookmarkStart w:id="1526" w:name="_Toc34747373"/>
      <w:bookmarkStart w:id="1527" w:name="_Toc76030571"/>
      <w:bookmarkStart w:id="1528" w:name="_Toc94530856"/>
      <w:bookmarkStart w:id="1529" w:name="_Toc101428252"/>
      <w:bookmarkStart w:id="1530"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5"/>
      <w:bookmarkEnd w:id="1526"/>
      <w:bookmarkEnd w:id="1527"/>
      <w:bookmarkEnd w:id="1528"/>
      <w:bookmarkEnd w:id="1529"/>
      <w:bookmarkEnd w:id="1530"/>
    </w:p>
    <w:p w14:paraId="3E80C837" w14:textId="77777777" w:rsidR="00FC68DB" w:rsidRPr="001E4607" w:rsidRDefault="00FC68DB" w:rsidP="00B202D2">
      <w:pPr>
        <w:pStyle w:val="berschrift3"/>
      </w:pPr>
      <w:bookmarkStart w:id="1531" w:name="_Toc3557005"/>
      <w:bookmarkStart w:id="1532" w:name="_Toc34747255"/>
      <w:bookmarkStart w:id="1533" w:name="_Toc77102074"/>
      <w:bookmarkStart w:id="1534" w:name="_Toc155344892"/>
      <w:r w:rsidRPr="005C2D94">
        <w:lastRenderedPageBreak/>
        <w:t>Specific XML Realization</w:t>
      </w:r>
      <w:bookmarkEnd w:id="1531"/>
      <w:bookmarkEnd w:id="1532"/>
      <w:bookmarkEnd w:id="1533"/>
      <w:bookmarkEnd w:id="1534"/>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5" w:name="XMLStructureSeamWelds"/>
      <w:bookmarkEnd w:id="1535"/>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36" w:name="_Toc3557123"/>
      <w:bookmarkStart w:id="1537" w:name="_Toc34747374"/>
      <w:bookmarkStart w:id="1538" w:name="_Toc76030572"/>
      <w:bookmarkStart w:id="1539" w:name="_Toc94530857"/>
      <w:bookmarkStart w:id="1540" w:name="_Toc101428253"/>
      <w:bookmarkStart w:id="1541"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36"/>
      <w:bookmarkEnd w:id="1537"/>
      <w:bookmarkEnd w:id="1538"/>
      <w:bookmarkEnd w:id="1539"/>
      <w:bookmarkEnd w:id="1540"/>
      <w:bookmarkEnd w:id="1541"/>
    </w:p>
    <w:p w14:paraId="7D1BCE42" w14:textId="79D9E013" w:rsidR="00FC68DB" w:rsidRPr="001E4607" w:rsidRDefault="00FC68DB" w:rsidP="00B202D2">
      <w:pPr>
        <w:pStyle w:val="berschrift3"/>
      </w:pPr>
      <w:bookmarkStart w:id="1542" w:name="_Toc3557006"/>
      <w:bookmarkStart w:id="1543" w:name="_Toc34747256"/>
      <w:bookmarkStart w:id="1544" w:name="_Toc77102075"/>
      <w:bookmarkStart w:id="1545" w:name="_Ref132201394"/>
      <w:bookmarkStart w:id="1546" w:name="_Toc155344893"/>
      <w:r w:rsidRPr="005C2D94">
        <w:t>Generic Seam Weld Definition</w:t>
      </w:r>
      <w:bookmarkEnd w:id="1479"/>
      <w:bookmarkEnd w:id="1480"/>
      <w:bookmarkEnd w:id="1481"/>
      <w:bookmarkEnd w:id="1482"/>
      <w:bookmarkEnd w:id="1542"/>
      <w:bookmarkEnd w:id="1543"/>
      <w:bookmarkEnd w:id="1544"/>
      <w:bookmarkEnd w:id="1545"/>
      <w:bookmarkEnd w:id="1546"/>
      <w:r w:rsidR="00092852">
        <w:t xml:space="preserve"> </w:t>
      </w:r>
    </w:p>
    <w:p w14:paraId="066381A2" w14:textId="77777777" w:rsidR="00FC68DB" w:rsidRPr="00BD52D7" w:rsidRDefault="00FC68DB">
      <w:pPr>
        <w:pStyle w:val="berschrift4"/>
      </w:pPr>
      <w:bookmarkStart w:id="1547" w:name="_Ref414571756"/>
      <w:bookmarkStart w:id="1548" w:name="_Toc3557008"/>
      <w:bookmarkStart w:id="1549" w:name="_Toc34747258"/>
      <w:bookmarkStart w:id="1550" w:name="_Toc77102077"/>
      <w:r w:rsidRPr="00BD52D7">
        <w:t>Type Specification</w:t>
      </w:r>
      <w:bookmarkEnd w:id="1547"/>
      <w:bookmarkEnd w:id="1548"/>
      <w:bookmarkEnd w:id="1549"/>
      <w:bookmarkEnd w:id="1550"/>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1"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2" w:name="_Toc338939134"/>
      <w:bookmarkStart w:id="1553" w:name="_Toc288196488"/>
      <w:bookmarkStart w:id="1554" w:name="_Toc288200790"/>
      <w:bookmarkStart w:id="1555"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6" w:name="_Toc288196490"/>
      <w:bookmarkStart w:id="1557" w:name="_Toc288200792"/>
      <w:bookmarkStart w:id="1558" w:name="_Toc338939132"/>
      <w:bookmarkStart w:id="1559" w:name="_Toc288196468"/>
      <w:bookmarkStart w:id="1560" w:name="_Toc288200771"/>
      <w:bookmarkStart w:id="1561" w:name="_Toc338938904"/>
      <w:bookmarkStart w:id="1562" w:name="_Toc338939100"/>
      <w:bookmarkEnd w:id="1553"/>
      <w:bookmarkEnd w:id="1554"/>
      <w:bookmarkEnd w:id="1555"/>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3"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3"/>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64"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5" w:name="_Toc288196493"/>
      <w:bookmarkStart w:id="1566"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7" w:name="GenericSeamWeldWeldPosition"/>
      <w:bookmarkStart w:id="1568" w:name="GenericSeamWelParameters"/>
      <w:bookmarkStart w:id="1569" w:name="GenericSeamWeldSubType"/>
      <w:bookmarkStart w:id="1570" w:name="GenericSeamWeldWeldingPosition"/>
      <w:bookmarkStart w:id="1571" w:name="_Toc3557009"/>
      <w:bookmarkStart w:id="1572" w:name="_Toc34747259"/>
      <w:bookmarkStart w:id="1573" w:name="_Toc77102078"/>
      <w:bookmarkStart w:id="1574" w:name="_Ref132191916"/>
      <w:bookmarkStart w:id="1575" w:name="_Ref132191936"/>
      <w:bookmarkStart w:id="1576" w:name="_Toc338938905"/>
      <w:bookmarkStart w:id="1577" w:name="_Toc338939101"/>
      <w:bookmarkStart w:id="1578" w:name="_Toc338939136"/>
      <w:bookmarkEnd w:id="1556"/>
      <w:bookmarkEnd w:id="1557"/>
      <w:bookmarkEnd w:id="1558"/>
      <w:bookmarkEnd w:id="1559"/>
      <w:bookmarkEnd w:id="1560"/>
      <w:bookmarkEnd w:id="1561"/>
      <w:bookmarkEnd w:id="1562"/>
      <w:bookmarkEnd w:id="1565"/>
      <w:bookmarkEnd w:id="1566"/>
      <w:bookmarkEnd w:id="1567"/>
      <w:bookmarkEnd w:id="1568"/>
      <w:bookmarkEnd w:id="1569"/>
      <w:bookmarkEnd w:id="1570"/>
      <w:r w:rsidRPr="00F54804">
        <w:lastRenderedPageBreak/>
        <w:t>Weld Position and Sheet Metal Parameters</w:t>
      </w:r>
      <w:bookmarkEnd w:id="1571"/>
      <w:bookmarkEnd w:id="1572"/>
      <w:bookmarkEnd w:id="1573"/>
      <w:bookmarkEnd w:id="1574"/>
      <w:bookmarkEnd w:id="1575"/>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79" w:name="_Ref397587838"/>
      <w:bookmarkStart w:id="1580" w:name="_Toc3557124"/>
      <w:bookmarkStart w:id="1581" w:name="_Toc34747375"/>
      <w:bookmarkStart w:id="1582" w:name="_Toc76030573"/>
      <w:bookmarkStart w:id="1583" w:name="_Toc94530858"/>
      <w:bookmarkStart w:id="1584" w:name="_Toc101428254"/>
      <w:bookmarkStart w:id="1585"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79"/>
      <w:r w:rsidR="00B00216">
        <w:t xml:space="preserve"> —</w:t>
      </w:r>
      <w:r w:rsidRPr="00F54804">
        <w:t xml:space="preserve"> Sheet Parameters vs</w:t>
      </w:r>
      <w:r w:rsidR="00EE080E">
        <w:t xml:space="preserve">. </w:t>
      </w:r>
      <w:r w:rsidRPr="0013175B">
        <w:t>Weld Position Parameters</w:t>
      </w:r>
      <w:bookmarkEnd w:id="1580"/>
      <w:bookmarkEnd w:id="1581"/>
      <w:bookmarkEnd w:id="1582"/>
      <w:bookmarkEnd w:id="1583"/>
      <w:bookmarkEnd w:id="1584"/>
      <w:bookmarkEnd w:id="1585"/>
    </w:p>
    <w:p w14:paraId="185FC9E2" w14:textId="653EAE54" w:rsidR="00614562" w:rsidRPr="00614562" w:rsidRDefault="00614562" w:rsidP="0013175B">
      <w:pPr>
        <w:pStyle w:val="berschrift4"/>
      </w:pPr>
      <w:bookmarkStart w:id="1586" w:name="_Hlk101443281"/>
      <w:r w:rsidRPr="005C2D94">
        <w:t>Parameters Assigned to a Specific Sheet of the Flange</w:t>
      </w:r>
      <w:bookmarkEnd w:id="1586"/>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87"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B48A873"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8" w:name="_Welding_Position"/>
      <w:bookmarkStart w:id="1589" w:name="_Ref397524978"/>
      <w:bookmarkStart w:id="1590" w:name="_Toc3557011"/>
      <w:bookmarkStart w:id="1591" w:name="_Toc34747261"/>
      <w:bookmarkStart w:id="1592" w:name="_Toc77102080"/>
      <w:bookmarkEnd w:id="1588"/>
      <w:r w:rsidRPr="00F54804">
        <w:t>Welding Position</w:t>
      </w:r>
      <w:bookmarkEnd w:id="1576"/>
      <w:bookmarkEnd w:id="1577"/>
      <w:bookmarkEnd w:id="1589"/>
      <w:bookmarkEnd w:id="1590"/>
      <w:bookmarkEnd w:id="1591"/>
      <w:bookmarkEnd w:id="1592"/>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3"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594" w:name="_Ref397529286"/>
      <w:bookmarkStart w:id="1595" w:name="_Toc3557125"/>
      <w:bookmarkStart w:id="1596" w:name="_Toc34747376"/>
      <w:bookmarkStart w:id="1597" w:name="_Toc76030574"/>
      <w:bookmarkStart w:id="1598" w:name="_Toc94530859"/>
      <w:bookmarkStart w:id="1599" w:name="_Toc101428255"/>
      <w:bookmarkStart w:id="1600" w:name="_Toc155344983"/>
      <w:r w:rsidRPr="00F54804">
        <w:t xml:space="preserve">Figure </w:t>
      </w:r>
      <w:bookmarkStart w:id="1601"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594"/>
      <w:bookmarkEnd w:id="1601"/>
      <w:r w:rsidR="00B00216">
        <w:t xml:space="preserve"> —</w:t>
      </w:r>
      <w:r w:rsidRPr="00F54804">
        <w:t xml:space="preserve"> Welding Position of a Y-Joint</w:t>
      </w:r>
      <w:bookmarkEnd w:id="1595"/>
      <w:bookmarkEnd w:id="1596"/>
      <w:bookmarkEnd w:id="1597"/>
      <w:bookmarkEnd w:id="1598"/>
      <w:bookmarkEnd w:id="1599"/>
      <w:bookmarkEnd w:id="1600"/>
    </w:p>
    <w:p w14:paraId="793EF08A" w14:textId="77777777" w:rsidR="00FC68DB" w:rsidRPr="001E4607" w:rsidRDefault="00FC68DB" w:rsidP="000E094F">
      <w:pPr>
        <w:pStyle w:val="berschrift5"/>
      </w:pPr>
      <w:r w:rsidRPr="005C2D94">
        <w:t>Primary and Secondary Sides</w:t>
      </w:r>
      <w:bookmarkEnd w:id="1593"/>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2" w:name="_Toc288196495"/>
      <w:bookmarkStart w:id="1603" w:name="_Toc288200797"/>
      <w:bookmarkStart w:id="1604" w:name="_Toc338939138"/>
      <w:bookmarkEnd w:id="1578"/>
      <w:r w:rsidRPr="00F54804">
        <w:t>Element "</w:t>
      </w:r>
      <w:proofErr w:type="spellStart"/>
      <w:r w:rsidRPr="00F54804">
        <w:t>weld_position</w:t>
      </w:r>
      <w:bookmarkEnd w:id="1602"/>
      <w:bookmarkEnd w:id="1603"/>
      <w:bookmarkEnd w:id="1604"/>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05"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06"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7" w:name="_Toc338939139"/>
      <w:proofErr w:type="spellStart"/>
      <w:r w:rsidRPr="00780314">
        <w:rPr>
          <w:lang w:val="es-ES"/>
        </w:rPr>
        <w:t>Attributes</w:t>
      </w:r>
      <w:proofErr w:type="spellEnd"/>
      <w:r w:rsidRPr="00780314">
        <w:rPr>
          <w:lang w:val="es-ES"/>
        </w:rPr>
        <w:t xml:space="preserve"> "u", "x", "y", "z</w:t>
      </w:r>
      <w:bookmarkEnd w:id="1607"/>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08" w:name="_Ref397529572"/>
      <w:bookmarkStart w:id="1609" w:name="Figure11"/>
      <w:bookmarkStart w:id="1610" w:name="_Toc3557126"/>
      <w:bookmarkStart w:id="1611" w:name="_Toc34747377"/>
      <w:bookmarkStart w:id="1612" w:name="_Toc76030575"/>
      <w:bookmarkStart w:id="1613" w:name="_Toc94530860"/>
      <w:bookmarkStart w:id="1614" w:name="_Toc101428256"/>
      <w:bookmarkStart w:id="1615"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08"/>
      <w:bookmarkEnd w:id="1609"/>
      <w:r w:rsidR="00B00216">
        <w:t xml:space="preserve"> —</w:t>
      </w:r>
      <w:r w:rsidRPr="00F54804">
        <w:t xml:space="preserve"> Welding Position vector direction and length</w:t>
      </w:r>
      <w:bookmarkEnd w:id="1610"/>
      <w:bookmarkEnd w:id="1611"/>
      <w:bookmarkEnd w:id="1612"/>
      <w:bookmarkEnd w:id="1613"/>
      <w:bookmarkEnd w:id="1614"/>
      <w:bookmarkEnd w:id="1615"/>
    </w:p>
    <w:p w14:paraId="3FD74BE5" w14:textId="77777777" w:rsidR="00FC68DB" w:rsidRPr="00BD52D7" w:rsidRDefault="00FC68DB" w:rsidP="000E094F">
      <w:pPr>
        <w:pStyle w:val="berschrift5"/>
      </w:pPr>
      <w:bookmarkStart w:id="1616" w:name="_Toc338939140"/>
      <w:bookmarkStart w:id="1617" w:name="_Toc338939137"/>
      <w:bookmarkStart w:id="1618" w:name="_Toc338938906"/>
      <w:bookmarkStart w:id="1619" w:name="_Toc338939103"/>
      <w:r w:rsidRPr="005C2D94">
        <w:t xml:space="preserve">Attribute </w:t>
      </w:r>
      <w:r w:rsidRPr="001E4607">
        <w:t>"</w:t>
      </w:r>
      <w:r w:rsidRPr="00BD52D7">
        <w:t>reference</w:t>
      </w:r>
      <w:bookmarkEnd w:id="1616"/>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20" w:name="_Ref132201536"/>
      <w:r w:rsidRPr="00F54804">
        <w:t>Attribute "filler"</w:t>
      </w:r>
      <w:bookmarkEnd w:id="1620"/>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1"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1"/>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2" w:name="_Toc338939148"/>
      <w:bookmarkStart w:id="1623" w:name="_Toc288196499"/>
      <w:bookmarkStart w:id="1624" w:name="_Toc288200801"/>
      <w:bookmarkEnd w:id="1617"/>
      <w:bookmarkEnd w:id="1618"/>
      <w:bookmarkEnd w:id="1619"/>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2"/>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5" w:name="_Toc338939149"/>
      <w:r w:rsidRPr="00F54804">
        <w:t>Attribute "penetration</w:t>
      </w:r>
      <w:bookmarkEnd w:id="1623"/>
      <w:bookmarkEnd w:id="1624"/>
      <w:bookmarkEnd w:id="1625"/>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6" w:name="ModelizationWeldDefinition"/>
      <w:bookmarkStart w:id="1627" w:name="WeldDefinition"/>
      <w:bookmarkStart w:id="1628" w:name="WeldDefinitionButtWeld"/>
      <w:bookmarkStart w:id="1629" w:name="_Toc288200762"/>
      <w:bookmarkStart w:id="1630" w:name="_Toc338939106"/>
      <w:bookmarkStart w:id="1631" w:name="_Toc3557012"/>
      <w:bookmarkStart w:id="1632" w:name="_Toc34747262"/>
      <w:bookmarkStart w:id="1633" w:name="_Toc77102081"/>
      <w:bookmarkStart w:id="1634" w:name="_Toc155344894"/>
      <w:bookmarkStart w:id="1635" w:name="_Toc288196464"/>
      <w:bookmarkEnd w:id="1626"/>
      <w:bookmarkEnd w:id="1627"/>
      <w:bookmarkEnd w:id="1628"/>
      <w:r w:rsidRPr="00F54804">
        <w:t xml:space="preserve">Butt </w:t>
      </w:r>
      <w:bookmarkEnd w:id="1629"/>
      <w:r w:rsidRPr="00F54804">
        <w:t>Joint</w:t>
      </w:r>
      <w:bookmarkEnd w:id="1630"/>
      <w:bookmarkEnd w:id="1631"/>
      <w:bookmarkEnd w:id="1632"/>
      <w:bookmarkEnd w:id="1633"/>
      <w:bookmarkEnd w:id="1634"/>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6" w:name="_Toc3557013"/>
      <w:bookmarkStart w:id="1637" w:name="_Toc34747263"/>
      <w:bookmarkStart w:id="1638" w:name="_Toc77102082"/>
      <w:r w:rsidRPr="00F54804">
        <w:lastRenderedPageBreak/>
        <w:t>Sheet Parameters</w:t>
      </w:r>
      <w:bookmarkEnd w:id="1636"/>
      <w:bookmarkEnd w:id="1637"/>
      <w:bookmarkEnd w:id="1638"/>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39"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39"/>
    </w:p>
    <w:p w14:paraId="21B77D6F" w14:textId="4AAC1420" w:rsidR="00FC68DB" w:rsidRPr="005C2D94" w:rsidRDefault="00854D07">
      <w:pPr>
        <w:pStyle w:val="berschrift4"/>
      </w:pPr>
      <w:bookmarkStart w:id="1640" w:name="_Toc3557014"/>
      <w:bookmarkStart w:id="1641" w:name="_Toc34747264"/>
      <w:bookmarkStart w:id="1642"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40"/>
      <w:bookmarkEnd w:id="1641"/>
      <w:bookmarkEnd w:id="1642"/>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3"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3"/>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44"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44"/>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5" w:name="_Toc338939151"/>
      <w:bookmarkStart w:id="1646" w:name="_Toc3557015"/>
      <w:bookmarkStart w:id="1647" w:name="_Toc34747265"/>
      <w:bookmarkStart w:id="1648" w:name="_Toc77102084"/>
      <w:r w:rsidRPr="000A1B7B">
        <w:t>Attributes</w:t>
      </w:r>
      <w:bookmarkEnd w:id="1645"/>
      <w:bookmarkEnd w:id="1646"/>
      <w:bookmarkEnd w:id="1647"/>
      <w:bookmarkEnd w:id="1648"/>
    </w:p>
    <w:p w14:paraId="75987F07" w14:textId="77777777" w:rsidR="00FC68DB" w:rsidRPr="00F54804" w:rsidRDefault="00FC68DB" w:rsidP="000E094F">
      <w:pPr>
        <w:pStyle w:val="berschrift5"/>
      </w:pPr>
      <w:bookmarkStart w:id="1649" w:name="_Toc338939153"/>
      <w:r w:rsidRPr="00F54804">
        <w:t>Attribute "base</w:t>
      </w:r>
      <w:bookmarkEnd w:id="1649"/>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50" w:name="_Toc338939154"/>
      <w:r w:rsidRPr="00F54804">
        <w:lastRenderedPageBreak/>
        <w:t>Attribute "technology</w:t>
      </w:r>
      <w:bookmarkEnd w:id="1650"/>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1" w:name="_Toc288196505"/>
      <w:bookmarkStart w:id="1652" w:name="_Toc288200807"/>
      <w:bookmarkStart w:id="1653" w:name="_Toc338939155"/>
      <w:bookmarkStart w:id="1654" w:name="_Toc3557016"/>
      <w:bookmarkStart w:id="1655" w:name="_Toc34747266"/>
      <w:bookmarkStart w:id="1656" w:name="_Toc77102085"/>
      <w:r w:rsidRPr="00F54804">
        <w:t xml:space="preserve">Element </w:t>
      </w:r>
      <w:r w:rsidRPr="005C2D94">
        <w:t>"</w:t>
      </w:r>
      <w:proofErr w:type="spellStart"/>
      <w:r w:rsidRPr="005C2D94">
        <w:t>weld_position</w:t>
      </w:r>
      <w:bookmarkEnd w:id="1651"/>
      <w:bookmarkEnd w:id="1652"/>
      <w:bookmarkEnd w:id="1653"/>
      <w:bookmarkEnd w:id="1654"/>
      <w:proofErr w:type="spellEnd"/>
      <w:r w:rsidRPr="005C2D94">
        <w:t>"</w:t>
      </w:r>
      <w:bookmarkEnd w:id="1655"/>
      <w:bookmarkEnd w:id="1656"/>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57"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8" w:name="_Toc288196507"/>
      <w:bookmarkStart w:id="1659" w:name="_Toc288200809"/>
      <w:bookmarkStart w:id="1660" w:name="_Toc338939157"/>
      <w:proofErr w:type="spellStart"/>
      <w:r w:rsidRPr="00780314">
        <w:rPr>
          <w:lang w:val="es-ES"/>
        </w:rPr>
        <w:t>Attributes</w:t>
      </w:r>
      <w:proofErr w:type="spellEnd"/>
      <w:r w:rsidRPr="00780314">
        <w:rPr>
          <w:lang w:val="es-ES"/>
        </w:rPr>
        <w:t xml:space="preserve">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8"/>
      <w:bookmarkEnd w:id="1659"/>
      <w:bookmarkEnd w:id="1660"/>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1" w:name="_Toc338939158"/>
      <w:r w:rsidRPr="005C2D94">
        <w:t>Attribute "</w:t>
      </w:r>
      <w:r>
        <w:t>width</w:t>
      </w:r>
      <w:r w:rsidRPr="00BD52D7">
        <w:t>"</w:t>
      </w:r>
    </w:p>
    <w:bookmarkEnd w:id="1661"/>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2" w:name="_Toc338939159"/>
      <w:r w:rsidRPr="000A1B7B">
        <w:lastRenderedPageBreak/>
        <w:t xml:space="preserve">Attribute </w:t>
      </w:r>
      <w:r w:rsidRPr="00F54804">
        <w:t>"filler</w:t>
      </w:r>
      <w:bookmarkEnd w:id="1662"/>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3" w:name="WeldDefinitionCornerWeld"/>
      <w:bookmarkStart w:id="1664" w:name="_Toc288200763"/>
      <w:bookmarkStart w:id="1665" w:name="_Toc338939107"/>
      <w:bookmarkEnd w:id="1663"/>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66" w:name="_Toc414263397"/>
      <w:bookmarkStart w:id="1667" w:name="_Toc3557017"/>
      <w:bookmarkStart w:id="1668" w:name="_Toc34747267"/>
      <w:bookmarkStart w:id="1669" w:name="_Toc77102086"/>
      <w:bookmarkEnd w:id="1666"/>
      <w:r w:rsidRPr="00AB0A9A">
        <w:t>Element "</w:t>
      </w:r>
      <w:proofErr w:type="spellStart"/>
      <w:r w:rsidRPr="00AB0A9A">
        <w:t>sheet_parameter</w:t>
      </w:r>
      <w:bookmarkEnd w:id="1667"/>
      <w:proofErr w:type="spellEnd"/>
      <w:r w:rsidRPr="00AB0A9A">
        <w:t>"</w:t>
      </w:r>
      <w:bookmarkEnd w:id="1668"/>
      <w:bookmarkEnd w:id="1669"/>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70"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71" w:name="_Toc3557018"/>
      <w:bookmarkStart w:id="1672" w:name="_Toc34747268"/>
      <w:bookmarkStart w:id="1673" w:name="_Toc77102087"/>
      <w:bookmarkStart w:id="1674" w:name="_Toc155344895"/>
      <w:r w:rsidRPr="00F54804">
        <w:lastRenderedPageBreak/>
        <w:t>Corner Weld</w:t>
      </w:r>
      <w:bookmarkEnd w:id="1664"/>
      <w:bookmarkEnd w:id="1665"/>
      <w:bookmarkEnd w:id="1671"/>
      <w:bookmarkEnd w:id="1672"/>
      <w:bookmarkEnd w:id="1673"/>
      <w:bookmarkEnd w:id="167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5" w:name="_Toc34747269"/>
      <w:bookmarkStart w:id="1676" w:name="_Toc77102088"/>
      <w:bookmarkStart w:id="1677" w:name="_Toc3557019"/>
      <w:r w:rsidRPr="00F54804">
        <w:t>Simple Corner Weld</w:t>
      </w:r>
      <w:bookmarkEnd w:id="1675"/>
      <w:bookmarkEnd w:id="1676"/>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78"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78"/>
    </w:p>
    <w:p w14:paraId="60FF600B" w14:textId="6E010867" w:rsidR="00FC68DB" w:rsidRPr="005C2D94" w:rsidRDefault="00FC68DB" w:rsidP="000E094F">
      <w:pPr>
        <w:pStyle w:val="berschrift5"/>
      </w:pPr>
      <w:bookmarkStart w:id="1679" w:name="_Toc3557020"/>
      <w:r w:rsidRPr="005C2D94">
        <w:t>Weld Parameters</w:t>
      </w:r>
      <w:bookmarkEnd w:id="1679"/>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80"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8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630504" r:id="rId14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1"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2" w:name="_Toc34747270"/>
      <w:bookmarkStart w:id="1683" w:name="_Toc77102089"/>
      <w:r w:rsidRPr="000A1B7B">
        <w:t>Double Corner Weld</w:t>
      </w:r>
      <w:bookmarkEnd w:id="1682"/>
      <w:bookmarkEnd w:id="1683"/>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84" w:name="_Toc76030580"/>
            <w:bookmarkStart w:id="1685" w:name="_Toc94530865"/>
            <w:bookmarkStart w:id="1686" w:name="_Toc101428261"/>
            <w:bookmarkStart w:id="1687"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4"/>
            <w:bookmarkEnd w:id="1685"/>
            <w:bookmarkEnd w:id="1686"/>
            <w:bookmarkEnd w:id="1687"/>
          </w:p>
        </w:tc>
        <w:tc>
          <w:tcPr>
            <w:tcW w:w="4605" w:type="dxa"/>
            <w:shd w:val="clear" w:color="auto" w:fill="auto"/>
          </w:tcPr>
          <w:p w14:paraId="37E17878" w14:textId="304D2C81" w:rsidR="00FC68DB" w:rsidRPr="0013175B" w:rsidRDefault="00FC68DB" w:rsidP="00B202D2">
            <w:pPr>
              <w:jc w:val="center"/>
              <w:rPr>
                <w:b/>
                <w:bCs/>
              </w:rPr>
            </w:pPr>
            <w:bookmarkStart w:id="1688" w:name="_Toc76030581"/>
            <w:bookmarkStart w:id="1689" w:name="_Toc94530866"/>
            <w:bookmarkStart w:id="1690" w:name="_Toc101428262"/>
            <w:bookmarkStart w:id="1691"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8"/>
            <w:bookmarkEnd w:id="1689"/>
            <w:bookmarkEnd w:id="1690"/>
            <w:bookmarkEnd w:id="1691"/>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630505" r:id="rId15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2"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3" w:name="_Toc338939161"/>
      <w:bookmarkStart w:id="1694" w:name="_Toc3557021"/>
      <w:bookmarkStart w:id="1695" w:name="_Toc34747271"/>
      <w:bookmarkStart w:id="1696" w:name="_Toc77102090"/>
      <w:r w:rsidRPr="00BD52D7">
        <w:t>Attributes</w:t>
      </w:r>
      <w:bookmarkEnd w:id="1693"/>
      <w:bookmarkEnd w:id="1694"/>
      <w:bookmarkEnd w:id="1695"/>
      <w:bookmarkEnd w:id="1696"/>
    </w:p>
    <w:p w14:paraId="117D2FF0" w14:textId="77777777" w:rsidR="00FC68DB" w:rsidRPr="00F54804" w:rsidRDefault="00FC68DB" w:rsidP="000E094F">
      <w:pPr>
        <w:pStyle w:val="berschrift5"/>
      </w:pPr>
      <w:bookmarkStart w:id="1697" w:name="_Toc338939163"/>
      <w:r w:rsidRPr="000A1B7B">
        <w:t xml:space="preserve">Attribute </w:t>
      </w:r>
      <w:r w:rsidRPr="00F54804">
        <w:t>"base</w:t>
      </w:r>
      <w:bookmarkEnd w:id="1697"/>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8" w:name="_Toc338939164"/>
      <w:r w:rsidRPr="00F54804">
        <w:t>Attribute "technology</w:t>
      </w:r>
      <w:bookmarkEnd w:id="1698"/>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9" w:name="_Toc338939165"/>
      <w:bookmarkStart w:id="1700" w:name="_Toc3557022"/>
      <w:bookmarkStart w:id="1701" w:name="_Toc34747272"/>
      <w:bookmarkStart w:id="1702" w:name="_Toc77102091"/>
      <w:r w:rsidRPr="00F54804">
        <w:t xml:space="preserve">Element </w:t>
      </w:r>
      <w:r w:rsidRPr="005C2D94">
        <w:t>"</w:t>
      </w:r>
      <w:proofErr w:type="spellStart"/>
      <w:r w:rsidRPr="005C2D94">
        <w:t>weld_position</w:t>
      </w:r>
      <w:bookmarkEnd w:id="1699"/>
      <w:bookmarkEnd w:id="1700"/>
      <w:proofErr w:type="spellEnd"/>
      <w:r w:rsidRPr="005C2D94">
        <w:t>"</w:t>
      </w:r>
      <w:bookmarkEnd w:id="1701"/>
      <w:bookmarkEnd w:id="1702"/>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3"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0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4" w:name="_Toc338939167"/>
      <w:proofErr w:type="spellStart"/>
      <w:r w:rsidRPr="00780314">
        <w:rPr>
          <w:lang w:val="es-ES"/>
        </w:rPr>
        <w:t>Attributes</w:t>
      </w:r>
      <w:proofErr w:type="spellEnd"/>
      <w:r w:rsidRPr="00780314">
        <w:rPr>
          <w:lang w:val="es-ES"/>
        </w:rPr>
        <w:t xml:space="preserve">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4"/>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5" w:name="_Toc338939168"/>
      <w:r w:rsidRPr="00F54804">
        <w:t xml:space="preserve">Attribute </w:t>
      </w:r>
      <w:r w:rsidRPr="005C2D94">
        <w:t>"thickness</w:t>
      </w:r>
      <w:bookmarkEnd w:id="1705"/>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06"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6"/>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7" w:name="_Toc338939169"/>
      <w:r w:rsidRPr="005C2D94">
        <w:t xml:space="preserve">Attribute </w:t>
      </w:r>
      <w:r w:rsidRPr="001E4607">
        <w:t>"</w:t>
      </w:r>
      <w:r w:rsidRPr="00BD52D7">
        <w:t>angle</w:t>
      </w:r>
      <w:bookmarkEnd w:id="1707"/>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08"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9" w:name="_Toc338939170"/>
      <w:r w:rsidRPr="005C2D94">
        <w:t xml:space="preserve">Attribute </w:t>
      </w:r>
      <w:r w:rsidRPr="001E4607">
        <w:t>"</w:t>
      </w:r>
      <w:r w:rsidRPr="00BD52D7">
        <w:t>shape</w:t>
      </w:r>
      <w:bookmarkEnd w:id="1709"/>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10" w:name="_Toc338939171"/>
      <w:r w:rsidRPr="00F54804">
        <w:t>Attribute "penetration</w:t>
      </w:r>
      <w:bookmarkEnd w:id="1710"/>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1" w:name="_Toc338939173"/>
      <w:r w:rsidRPr="00F54804">
        <w:t>Attribute "filler</w:t>
      </w:r>
      <w:bookmarkEnd w:id="1711"/>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12" w:name="WeldDefinitionEdgeWeld"/>
      <w:bookmarkStart w:id="1713" w:name="_Toc3557023"/>
      <w:bookmarkStart w:id="1714" w:name="_Toc34747273"/>
      <w:bookmarkStart w:id="1715" w:name="_Toc77102092"/>
      <w:bookmarkStart w:id="1716" w:name="_Toc288200764"/>
      <w:bookmarkStart w:id="1717" w:name="_Toc338939108"/>
      <w:bookmarkEnd w:id="1712"/>
      <w:r w:rsidRPr="00D97F70">
        <w:t>Element "</w:t>
      </w:r>
      <w:proofErr w:type="spellStart"/>
      <w:r w:rsidRPr="00D97F70">
        <w:t>sheet_parameter</w:t>
      </w:r>
      <w:bookmarkEnd w:id="1713"/>
      <w:proofErr w:type="spellEnd"/>
      <w:r w:rsidRPr="00D97F70">
        <w:t>"</w:t>
      </w:r>
      <w:bookmarkEnd w:id="1714"/>
      <w:bookmarkEnd w:id="1715"/>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18"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19" w:name="_Toc3557024"/>
      <w:bookmarkStart w:id="1720" w:name="_Toc34747274"/>
      <w:bookmarkStart w:id="1721" w:name="_Toc77102093"/>
      <w:bookmarkStart w:id="1722" w:name="_Toc155344896"/>
      <w:r w:rsidRPr="00F54804">
        <w:t>Edge Weld</w:t>
      </w:r>
      <w:bookmarkEnd w:id="1716"/>
      <w:bookmarkEnd w:id="1717"/>
      <w:bookmarkEnd w:id="1719"/>
      <w:bookmarkEnd w:id="1720"/>
      <w:bookmarkEnd w:id="1721"/>
      <w:bookmarkEnd w:id="1722"/>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3" w:name="_Toc3557025"/>
      <w:bookmarkStart w:id="1724" w:name="_Toc34747275"/>
      <w:bookmarkStart w:id="1725"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3"/>
      <w:bookmarkEnd w:id="1724"/>
      <w:bookmarkEnd w:id="1725"/>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26"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26"/>
      <w:r w:rsidRPr="0013175B">
        <w:rPr>
          <w:b w:val="0"/>
          <w:bCs w:val="0"/>
          <w:noProof/>
        </w:rPr>
        <w:t xml:space="preserve"> </w:t>
      </w:r>
    </w:p>
    <w:p w14:paraId="3A1A9349" w14:textId="2B52FE3B" w:rsidR="00FC68DB" w:rsidRPr="005C2D94" w:rsidRDefault="000C2559">
      <w:pPr>
        <w:pStyle w:val="berschrift4"/>
      </w:pPr>
      <w:bookmarkStart w:id="1727" w:name="_Toc3557026"/>
      <w:bookmarkStart w:id="1728" w:name="_Toc34747276"/>
      <w:bookmarkStart w:id="1729"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7"/>
      <w:bookmarkEnd w:id="1728"/>
      <w:bookmarkEnd w:id="1729"/>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30"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30"/>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1"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2" w:name="_Toc338939175"/>
      <w:bookmarkStart w:id="1733" w:name="_Toc3557027"/>
      <w:bookmarkStart w:id="1734" w:name="_Toc34747277"/>
      <w:bookmarkStart w:id="1735" w:name="_Toc77102096"/>
      <w:r w:rsidRPr="000A1B7B">
        <w:t>Attributes</w:t>
      </w:r>
      <w:bookmarkEnd w:id="1732"/>
      <w:bookmarkEnd w:id="1733"/>
      <w:bookmarkEnd w:id="1734"/>
      <w:bookmarkEnd w:id="1735"/>
    </w:p>
    <w:p w14:paraId="39DE4992" w14:textId="17EADCF9" w:rsidR="00FC68DB" w:rsidRPr="00F54804" w:rsidRDefault="00FC68DB" w:rsidP="000E094F">
      <w:pPr>
        <w:pStyle w:val="berschrift5"/>
      </w:pPr>
      <w:bookmarkStart w:id="1736" w:name="_Toc338939177"/>
      <w:r w:rsidRPr="00F54804">
        <w:t>Attribute "base</w:t>
      </w:r>
      <w:bookmarkEnd w:id="1736"/>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7" w:name="_Toc338939178"/>
      <w:r w:rsidRPr="00F54804">
        <w:t>Attribute "technology</w:t>
      </w:r>
      <w:bookmarkEnd w:id="1737"/>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8" w:name="_Toc338939179"/>
      <w:bookmarkStart w:id="1739" w:name="_Toc3557028"/>
      <w:bookmarkStart w:id="1740" w:name="_Toc34747278"/>
      <w:bookmarkStart w:id="1741" w:name="_Toc77102097"/>
      <w:r w:rsidRPr="00F54804">
        <w:t>Element "</w:t>
      </w:r>
      <w:proofErr w:type="spellStart"/>
      <w:r w:rsidRPr="005C2D94">
        <w:t>weld_position</w:t>
      </w:r>
      <w:bookmarkEnd w:id="1738"/>
      <w:bookmarkEnd w:id="1739"/>
      <w:proofErr w:type="spellEnd"/>
      <w:r w:rsidRPr="005C2D94">
        <w:t>"</w:t>
      </w:r>
      <w:bookmarkEnd w:id="1740"/>
      <w:bookmarkEnd w:id="1741"/>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2"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4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3" w:name="_Toc338939182"/>
      <w:r w:rsidRPr="00F54804">
        <w:t>Attribute "</w:t>
      </w:r>
      <w:r w:rsidRPr="005C2D94">
        <w:t>width</w:t>
      </w:r>
      <w:bookmarkEnd w:id="1743"/>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4" w:name="_Toc338939184"/>
      <w:r w:rsidRPr="000A1B7B">
        <w:t xml:space="preserve">Attribute </w:t>
      </w:r>
      <w:r w:rsidRPr="00F54804">
        <w:t>"filler</w:t>
      </w:r>
      <w:bookmarkEnd w:id="1744"/>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45" w:name="WeldDefinitionIWeld"/>
      <w:bookmarkStart w:id="1746" w:name="_Toc3557029"/>
      <w:bookmarkStart w:id="1747" w:name="_Toc34747279"/>
      <w:bookmarkStart w:id="1748" w:name="_Toc77102098"/>
      <w:bookmarkStart w:id="1749" w:name="_Toc288200765"/>
      <w:bookmarkStart w:id="1750" w:name="_Toc338939109"/>
      <w:bookmarkEnd w:id="1745"/>
      <w:r w:rsidRPr="00F54804">
        <w:t xml:space="preserve">Element </w:t>
      </w:r>
      <w:r w:rsidRPr="005C2D94">
        <w:t>"</w:t>
      </w:r>
      <w:proofErr w:type="spellStart"/>
      <w:r w:rsidRPr="005C2D94">
        <w:t>sheet_parameter</w:t>
      </w:r>
      <w:bookmarkEnd w:id="1746"/>
      <w:proofErr w:type="spellEnd"/>
      <w:r w:rsidRPr="005C2D94">
        <w:t>"</w:t>
      </w:r>
      <w:bookmarkEnd w:id="1747"/>
      <w:bookmarkEnd w:id="1748"/>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1"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52" w:name="_Toc3557030"/>
      <w:bookmarkStart w:id="1753" w:name="_Toc34747280"/>
      <w:bookmarkStart w:id="1754" w:name="_Toc77102099"/>
      <w:bookmarkStart w:id="1755" w:name="_Toc155344897"/>
      <w:r w:rsidRPr="00D97F70">
        <w:lastRenderedPageBreak/>
        <w:t>I-Weld</w:t>
      </w:r>
      <w:bookmarkEnd w:id="1749"/>
      <w:bookmarkEnd w:id="1750"/>
      <w:bookmarkEnd w:id="1752"/>
      <w:bookmarkEnd w:id="1753"/>
      <w:bookmarkEnd w:id="1754"/>
      <w:bookmarkEnd w:id="1755"/>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6" w:name="_Toc3557031"/>
      <w:bookmarkStart w:id="1757" w:name="_Toc34747281"/>
      <w:bookmarkStart w:id="1758"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6"/>
      <w:bookmarkEnd w:id="1757"/>
      <w:bookmarkEnd w:id="1758"/>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59"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59"/>
      <w:r w:rsidRPr="00F54804">
        <w:t xml:space="preserve"> </w:t>
      </w:r>
    </w:p>
    <w:p w14:paraId="38C5A449" w14:textId="63A2FA57" w:rsidR="00FC68DB" w:rsidRPr="005C2D94" w:rsidRDefault="00B23E71">
      <w:pPr>
        <w:pStyle w:val="berschrift4"/>
      </w:pPr>
      <w:bookmarkStart w:id="1760" w:name="_Toc3557032"/>
      <w:bookmarkStart w:id="1761" w:name="_Toc34747282"/>
      <w:bookmarkStart w:id="1762"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60"/>
      <w:bookmarkEnd w:id="1761"/>
      <w:bookmarkEnd w:id="1762"/>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3"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3"/>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64"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5" w:name="_Toc338939186"/>
      <w:bookmarkStart w:id="1766" w:name="_Toc3557033"/>
      <w:bookmarkStart w:id="1767" w:name="_Toc34747283"/>
      <w:bookmarkStart w:id="1768" w:name="_Toc77102102"/>
      <w:r w:rsidRPr="000A1B7B">
        <w:lastRenderedPageBreak/>
        <w:t>Attributes</w:t>
      </w:r>
      <w:bookmarkEnd w:id="1765"/>
      <w:bookmarkEnd w:id="1766"/>
      <w:bookmarkEnd w:id="1767"/>
      <w:bookmarkEnd w:id="1768"/>
    </w:p>
    <w:p w14:paraId="547A1CA7" w14:textId="77777777" w:rsidR="00FC68DB" w:rsidRPr="00F54804" w:rsidRDefault="00FC68DB" w:rsidP="000E094F">
      <w:pPr>
        <w:pStyle w:val="berschrift5"/>
      </w:pPr>
      <w:bookmarkStart w:id="1769" w:name="_Toc338939188"/>
      <w:r w:rsidRPr="00F54804">
        <w:t>Attribute "base</w:t>
      </w:r>
      <w:bookmarkEnd w:id="1769"/>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70" w:name="_Toc338939189"/>
      <w:r w:rsidRPr="00F54804">
        <w:t>Attribute "technology</w:t>
      </w:r>
      <w:bookmarkEnd w:id="1770"/>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1" w:name="_Toc338939190"/>
      <w:bookmarkStart w:id="1772" w:name="_Toc3557034"/>
      <w:bookmarkStart w:id="1773" w:name="_Toc34747284"/>
      <w:bookmarkStart w:id="1774" w:name="_Toc77102103"/>
      <w:r w:rsidRPr="00F54804">
        <w:t xml:space="preserve">Element </w:t>
      </w:r>
      <w:r w:rsidRPr="005C2D94">
        <w:t>"</w:t>
      </w:r>
      <w:proofErr w:type="spellStart"/>
      <w:r w:rsidRPr="005C2D94">
        <w:t>weld_position</w:t>
      </w:r>
      <w:bookmarkEnd w:id="1771"/>
      <w:bookmarkEnd w:id="1772"/>
      <w:proofErr w:type="spellEnd"/>
      <w:r w:rsidRPr="005C2D94">
        <w:t>"</w:t>
      </w:r>
      <w:bookmarkEnd w:id="1773"/>
      <w:bookmarkEnd w:id="1774"/>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75"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7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6" w:name="_Toc338939192"/>
      <w:proofErr w:type="spellStart"/>
      <w:r w:rsidRPr="00780314">
        <w:rPr>
          <w:lang w:val="es-ES"/>
        </w:rPr>
        <w:t>Attributes</w:t>
      </w:r>
      <w:proofErr w:type="spellEnd"/>
      <w:r w:rsidRPr="00780314">
        <w:rPr>
          <w:lang w:val="es-ES"/>
        </w:rPr>
        <w:t xml:space="preserve">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6"/>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7" w:name="_Toc338939194"/>
      <w:r w:rsidRPr="00F54804">
        <w:t>Attribute "filler</w:t>
      </w:r>
      <w:bookmarkEnd w:id="1777"/>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78" w:name="WeldDefinitionOverlapWeld"/>
      <w:bookmarkStart w:id="1779" w:name="_Toc3557035"/>
      <w:bookmarkStart w:id="1780" w:name="_Toc34747285"/>
      <w:bookmarkStart w:id="1781" w:name="_Toc77102104"/>
      <w:bookmarkStart w:id="1782" w:name="_Toc288200766"/>
      <w:bookmarkStart w:id="1783" w:name="_Toc338939110"/>
      <w:bookmarkEnd w:id="1778"/>
      <w:r w:rsidRPr="00D97F70">
        <w:t>Element "</w:t>
      </w:r>
      <w:proofErr w:type="spellStart"/>
      <w:r w:rsidRPr="00D97F70">
        <w:t>sheet_parameter</w:t>
      </w:r>
      <w:bookmarkEnd w:id="1779"/>
      <w:proofErr w:type="spellEnd"/>
      <w:r w:rsidRPr="00D97F70">
        <w:t>"</w:t>
      </w:r>
      <w:bookmarkEnd w:id="1780"/>
      <w:bookmarkEnd w:id="1781"/>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84"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8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85" w:name="_Toc3557036"/>
      <w:bookmarkStart w:id="1786" w:name="_Toc34747286"/>
      <w:bookmarkStart w:id="1787" w:name="_Toc77102105"/>
      <w:bookmarkStart w:id="1788" w:name="_Toc155344898"/>
      <w:r w:rsidRPr="00F54804">
        <w:t>Overlap Weld</w:t>
      </w:r>
      <w:bookmarkEnd w:id="1782"/>
      <w:bookmarkEnd w:id="1783"/>
      <w:bookmarkEnd w:id="1785"/>
      <w:bookmarkEnd w:id="1786"/>
      <w:bookmarkEnd w:id="1787"/>
      <w:bookmarkEnd w:id="1788"/>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9" w:name="_Toc3557037"/>
      <w:bookmarkStart w:id="1790" w:name="_Toc34747287"/>
      <w:bookmarkStart w:id="1791" w:name="_Toc77102106"/>
      <w:r w:rsidRPr="00F54804">
        <w:lastRenderedPageBreak/>
        <w:t>Simple Overlap Weld</w:t>
      </w:r>
      <w:bookmarkEnd w:id="1789"/>
      <w:bookmarkEnd w:id="1790"/>
      <w:bookmarkEnd w:id="1791"/>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2"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2"/>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3"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3"/>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630506"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794"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5" w:name="_Toc338939112"/>
      <w:bookmarkStart w:id="1796" w:name="_Toc3557038"/>
      <w:bookmarkStart w:id="1797" w:name="_Toc34747288"/>
      <w:bookmarkStart w:id="1798" w:name="_Toc77102107"/>
      <w:r w:rsidRPr="000A1B7B">
        <w:lastRenderedPageBreak/>
        <w:t>Single Sided Double Overlap Weld</w:t>
      </w:r>
      <w:bookmarkEnd w:id="1795"/>
      <w:bookmarkEnd w:id="1796"/>
      <w:bookmarkEnd w:id="1797"/>
      <w:bookmarkEnd w:id="1798"/>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799"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799"/>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800"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800"/>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630507"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1"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2" w:name="_Toc338939113"/>
      <w:bookmarkStart w:id="1803" w:name="_Toc3557039"/>
      <w:bookmarkStart w:id="1804" w:name="_Toc34747289"/>
      <w:bookmarkStart w:id="1805" w:name="_Toc77102108"/>
      <w:r w:rsidRPr="000A1B7B">
        <w:t>Double-Sided</w:t>
      </w:r>
      <w:r w:rsidR="00FC68DB" w:rsidRPr="00F54804">
        <w:t xml:space="preserve"> Double Overlap Weld</w:t>
      </w:r>
      <w:bookmarkEnd w:id="1802"/>
      <w:bookmarkEnd w:id="1803"/>
      <w:bookmarkEnd w:id="1804"/>
      <w:bookmarkEnd w:id="1805"/>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06"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06"/>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07"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7"/>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630508"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08"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9" w:name="_Toc338939196"/>
      <w:bookmarkStart w:id="1810" w:name="_Toc3557040"/>
      <w:bookmarkStart w:id="1811" w:name="_Toc34747290"/>
      <w:bookmarkStart w:id="1812" w:name="_Toc77102109"/>
      <w:r w:rsidRPr="000A1B7B">
        <w:t>Attributes</w:t>
      </w:r>
      <w:bookmarkEnd w:id="1809"/>
      <w:bookmarkEnd w:id="1810"/>
      <w:bookmarkEnd w:id="1811"/>
      <w:bookmarkEnd w:id="1812"/>
    </w:p>
    <w:p w14:paraId="4EF2ED14" w14:textId="77777777" w:rsidR="00FC68DB" w:rsidRPr="00F54804" w:rsidRDefault="00FC68DB" w:rsidP="000E094F">
      <w:pPr>
        <w:pStyle w:val="berschrift5"/>
      </w:pPr>
      <w:bookmarkStart w:id="1813" w:name="_Toc338939198"/>
      <w:r w:rsidRPr="00F54804">
        <w:t>Attribute "base</w:t>
      </w:r>
      <w:bookmarkEnd w:id="1813"/>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4" w:name="_Toc338939199"/>
      <w:r w:rsidRPr="00F54804">
        <w:t>Attribute "technology</w:t>
      </w:r>
      <w:bookmarkEnd w:id="1814"/>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5" w:name="_Toc338939200"/>
      <w:bookmarkStart w:id="1816" w:name="_Toc3557041"/>
      <w:bookmarkStart w:id="1817" w:name="_Toc34747291"/>
      <w:bookmarkStart w:id="1818" w:name="_Toc77102110"/>
      <w:r w:rsidRPr="00F54804">
        <w:t xml:space="preserve">Element </w:t>
      </w:r>
      <w:r w:rsidR="00BA4D47">
        <w:t>&lt;</w:t>
      </w:r>
      <w:proofErr w:type="spellStart"/>
      <w:r w:rsidRPr="005C2D94">
        <w:t>weld_position</w:t>
      </w:r>
      <w:bookmarkEnd w:id="1815"/>
      <w:bookmarkEnd w:id="1816"/>
      <w:bookmarkEnd w:id="1817"/>
      <w:bookmarkEnd w:id="1818"/>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19"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1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20" w:name="_Toc338939203"/>
      <w:proofErr w:type="spellStart"/>
      <w:r w:rsidRPr="00780314">
        <w:rPr>
          <w:lang w:val="es-ES"/>
        </w:rPr>
        <w:t>Attributes</w:t>
      </w:r>
      <w:proofErr w:type="spellEnd"/>
      <w:r w:rsidRPr="00780314">
        <w:rPr>
          <w:lang w:val="es-ES"/>
        </w:rPr>
        <w:t xml:space="preserve">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20"/>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1" w:name="_Toc338939204"/>
      <w:r w:rsidRPr="000A1B7B">
        <w:t xml:space="preserve">Attribute </w:t>
      </w:r>
      <w:r w:rsidRPr="00F54804">
        <w:t>"thickness</w:t>
      </w:r>
      <w:bookmarkEnd w:id="1821"/>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2" w:name="_Toc338939205"/>
      <w:r w:rsidRPr="00F54804">
        <w:t>Attribute "angle</w:t>
      </w:r>
      <w:bookmarkEnd w:id="1822"/>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3" w:name="_Toc338939206"/>
      <w:r w:rsidRPr="00F54804">
        <w:t>Attribute "shape</w:t>
      </w:r>
      <w:bookmarkEnd w:id="1823"/>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4" w:name="_Toc338939207"/>
      <w:r w:rsidRPr="00F54804">
        <w:t>Attribute "penetration</w:t>
      </w:r>
      <w:bookmarkEnd w:id="1824"/>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5" w:name="_Toc338939209"/>
      <w:r w:rsidRPr="00F54804">
        <w:t>Attribute "filler</w:t>
      </w:r>
      <w:bookmarkEnd w:id="1825"/>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26" w:name="WeldDefinitionYJoint"/>
      <w:bookmarkStart w:id="1827" w:name="_Toc3557042"/>
      <w:bookmarkStart w:id="1828" w:name="_Toc34747292"/>
      <w:bookmarkStart w:id="1829" w:name="_Toc77102111"/>
      <w:bookmarkStart w:id="1830" w:name="_Toc288200767"/>
      <w:bookmarkStart w:id="1831" w:name="_Toc338939114"/>
      <w:bookmarkEnd w:id="1826"/>
      <w:r w:rsidRPr="00D97F70">
        <w:t>Element "</w:t>
      </w:r>
      <w:proofErr w:type="spellStart"/>
      <w:r w:rsidRPr="00D97F70">
        <w:t>sheet_parameter</w:t>
      </w:r>
      <w:bookmarkEnd w:id="1827"/>
      <w:proofErr w:type="spellEnd"/>
      <w:r w:rsidRPr="00D97F70">
        <w:t>"</w:t>
      </w:r>
      <w:bookmarkEnd w:id="1828"/>
      <w:bookmarkEnd w:id="1829"/>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2"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33" w:name="_Toc3557043"/>
      <w:bookmarkStart w:id="1834" w:name="_Toc34747293"/>
      <w:bookmarkStart w:id="1835" w:name="_Toc77102112"/>
      <w:bookmarkStart w:id="1836" w:name="_Toc155344899"/>
      <w:r w:rsidRPr="00D97F70">
        <w:t>Y-Joint</w:t>
      </w:r>
      <w:bookmarkEnd w:id="1830"/>
      <w:bookmarkEnd w:id="1831"/>
      <w:bookmarkEnd w:id="1833"/>
      <w:bookmarkEnd w:id="1834"/>
      <w:bookmarkEnd w:id="1835"/>
      <w:bookmarkEnd w:id="1836"/>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7" w:name="_Toc3557044"/>
      <w:bookmarkStart w:id="1838" w:name="_Toc34747294"/>
      <w:bookmarkStart w:id="1839" w:name="_Toc77102113"/>
      <w:r w:rsidRPr="00F54804">
        <w:lastRenderedPageBreak/>
        <w:t>Sheet Parameters</w:t>
      </w:r>
      <w:bookmarkEnd w:id="1837"/>
      <w:bookmarkEnd w:id="1838"/>
      <w:bookmarkEnd w:id="1839"/>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40" w:name="_Toc3557045"/>
      <w:bookmarkStart w:id="1841" w:name="_Toc34747295"/>
      <w:bookmarkStart w:id="1842" w:name="_Toc77102114"/>
      <w:r w:rsidRPr="00F54804">
        <w:t>Weld Parameters</w:t>
      </w:r>
      <w:bookmarkEnd w:id="1840"/>
      <w:bookmarkEnd w:id="1841"/>
      <w:bookmarkEnd w:id="1842"/>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3" w:name="_Ref7931629"/>
            <w:bookmarkStart w:id="1844" w:name="_Toc76030592"/>
            <w:bookmarkStart w:id="1845" w:name="_Toc94530877"/>
            <w:bookmarkStart w:id="1846" w:name="_Toc101428273"/>
            <w:bookmarkStart w:id="1847"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3"/>
            <w:r w:rsidR="000D79B0">
              <w:t xml:space="preserve"> —</w:t>
            </w:r>
            <w:r w:rsidRPr="00F54804">
              <w:t xml:space="preserve"> Y-Joint Sheet Layout</w:t>
            </w:r>
            <w:bookmarkEnd w:id="1844"/>
            <w:bookmarkEnd w:id="1845"/>
            <w:bookmarkEnd w:id="1846"/>
            <w:bookmarkEnd w:id="1847"/>
          </w:p>
        </w:tc>
        <w:tc>
          <w:tcPr>
            <w:tcW w:w="4605" w:type="dxa"/>
            <w:vAlign w:val="bottom"/>
          </w:tcPr>
          <w:p w14:paraId="0705A4F3" w14:textId="315B5263" w:rsidR="00FC68DB" w:rsidRPr="00F54804" w:rsidRDefault="00FC68DB" w:rsidP="0014275F">
            <w:pPr>
              <w:pStyle w:val="Beschriftung"/>
            </w:pPr>
            <w:bookmarkStart w:id="1848" w:name="_Toc76030593"/>
            <w:bookmarkStart w:id="1849" w:name="_Toc94530878"/>
            <w:bookmarkStart w:id="1850" w:name="_Toc101428274"/>
            <w:bookmarkStart w:id="1851"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48"/>
            <w:bookmarkEnd w:id="1849"/>
            <w:bookmarkEnd w:id="1850"/>
            <w:bookmarkEnd w:id="1851"/>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630509"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2"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3" w:name="_Toc338939211"/>
      <w:bookmarkStart w:id="1854" w:name="_Toc3557046"/>
      <w:bookmarkStart w:id="1855" w:name="_Toc34747296"/>
      <w:bookmarkStart w:id="1856" w:name="_Toc77102115"/>
      <w:r w:rsidRPr="00890926">
        <w:t>Attributes</w:t>
      </w:r>
      <w:bookmarkEnd w:id="1853"/>
      <w:bookmarkEnd w:id="1854"/>
      <w:bookmarkEnd w:id="1855"/>
      <w:bookmarkEnd w:id="1856"/>
    </w:p>
    <w:p w14:paraId="5F7DE6A2" w14:textId="7C05C2EB" w:rsidR="00F85CA7" w:rsidRPr="00F85CA7" w:rsidRDefault="00FC68DB" w:rsidP="000E094F">
      <w:pPr>
        <w:pStyle w:val="berschrift5"/>
      </w:pPr>
      <w:bookmarkStart w:id="1857" w:name="_Toc338939213"/>
      <w:r w:rsidRPr="00BD52D7">
        <w:t>Attribute "</w:t>
      </w:r>
      <w:r w:rsidRPr="001668D7">
        <w:t>base</w:t>
      </w:r>
      <w:bookmarkEnd w:id="1857"/>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8" w:name="_Toc338939214"/>
      <w:r w:rsidRPr="00F54804">
        <w:lastRenderedPageBreak/>
        <w:t>Attribute "technology</w:t>
      </w:r>
      <w:bookmarkEnd w:id="1858"/>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9" w:name="_Toc338939215"/>
      <w:bookmarkStart w:id="1860" w:name="_Toc3557047"/>
      <w:bookmarkStart w:id="1861" w:name="_Toc34747297"/>
      <w:bookmarkStart w:id="1862"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59"/>
      <w:bookmarkEnd w:id="1860"/>
      <w:proofErr w:type="spellEnd"/>
      <w:r w:rsidRPr="005C2D94">
        <w:t>"</w:t>
      </w:r>
      <w:bookmarkEnd w:id="1861"/>
      <w:bookmarkEnd w:id="1862"/>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3"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63"/>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4" w:name="_Toc338939218"/>
      <w:proofErr w:type="spellStart"/>
      <w:r w:rsidRPr="00780314">
        <w:rPr>
          <w:lang w:val="es-ES"/>
        </w:rPr>
        <w:t>Attributes</w:t>
      </w:r>
      <w:proofErr w:type="spellEnd"/>
      <w:r w:rsidRPr="00780314">
        <w:rPr>
          <w:lang w:val="es-ES"/>
        </w:rPr>
        <w:t xml:space="preserve">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4"/>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5" w:name="_Toc338939219"/>
      <w:r w:rsidRPr="00F54804">
        <w:t>Attribute "</w:t>
      </w:r>
      <w:r w:rsidRPr="005C2D94">
        <w:t>thickness</w:t>
      </w:r>
      <w:bookmarkEnd w:id="1865"/>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66"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7" w:name="_Toc338939220"/>
      <w:r w:rsidRPr="005C2D94">
        <w:t xml:space="preserve">Attribute </w:t>
      </w:r>
      <w:r w:rsidRPr="001E4607">
        <w:t>"</w:t>
      </w:r>
      <w:r w:rsidRPr="00BD52D7">
        <w:t>angle</w:t>
      </w:r>
      <w:bookmarkEnd w:id="1867"/>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8" w:name="_Toc338939221"/>
      <w:r w:rsidRPr="00F54804">
        <w:t>Attribute "penetration</w:t>
      </w:r>
      <w:bookmarkEnd w:id="1868"/>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9" w:name="_Toc338939223"/>
      <w:r w:rsidRPr="00F54804">
        <w:t>Attribute "shape</w:t>
      </w:r>
      <w:bookmarkEnd w:id="1869"/>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70" w:name="_Toc338939224"/>
      <w:r w:rsidRPr="00F54804">
        <w:t>Attribute "filler</w:t>
      </w:r>
      <w:bookmarkEnd w:id="1870"/>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71" w:name="_Toc3557048"/>
      <w:bookmarkStart w:id="1872" w:name="_Toc34747298"/>
      <w:bookmarkStart w:id="1873" w:name="_Toc77102117"/>
      <w:r w:rsidRPr="00D97F70">
        <w:t>Element "</w:t>
      </w:r>
      <w:proofErr w:type="spellStart"/>
      <w:r w:rsidRPr="00D97F70">
        <w:t>sheet_parameter</w:t>
      </w:r>
      <w:bookmarkEnd w:id="1871"/>
      <w:proofErr w:type="spellEnd"/>
      <w:r w:rsidRPr="00D97F70">
        <w:t>"</w:t>
      </w:r>
      <w:bookmarkEnd w:id="1872"/>
      <w:bookmarkEnd w:id="1873"/>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74"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75" w:name="WeldDefinitionKJoint"/>
      <w:bookmarkStart w:id="1876" w:name="_Toc338939115"/>
      <w:bookmarkStart w:id="1877" w:name="_Toc3557049"/>
      <w:bookmarkStart w:id="1878" w:name="_Toc34747299"/>
      <w:bookmarkStart w:id="1879" w:name="_Toc77102118"/>
      <w:bookmarkStart w:id="1880" w:name="_Toc155344900"/>
      <w:bookmarkEnd w:id="1875"/>
      <w:r w:rsidRPr="00D97F70">
        <w:t>K-Joint</w:t>
      </w:r>
      <w:bookmarkEnd w:id="1876"/>
      <w:bookmarkEnd w:id="1877"/>
      <w:bookmarkEnd w:id="1878"/>
      <w:bookmarkEnd w:id="1879"/>
      <w:bookmarkEnd w:id="1880"/>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1" w:name="_Toc3557050"/>
      <w:bookmarkStart w:id="1882" w:name="_Toc34747300"/>
      <w:bookmarkStart w:id="1883" w:name="_Toc77102119"/>
      <w:r w:rsidRPr="00F54804">
        <w:lastRenderedPageBreak/>
        <w:t>Sheet Parameters</w:t>
      </w:r>
      <w:bookmarkEnd w:id="1881"/>
      <w:bookmarkEnd w:id="1882"/>
      <w:bookmarkEnd w:id="1883"/>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84" w:name="_Ref104285372"/>
      <w:bookmarkStart w:id="1885"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84"/>
      <w:r w:rsidR="002D7110">
        <w:t xml:space="preserve"> </w:t>
      </w:r>
      <w:r>
        <w:t>— K-Joint Sheet Layout</w:t>
      </w:r>
      <w:bookmarkEnd w:id="1885"/>
    </w:p>
    <w:p w14:paraId="1C2E1085" w14:textId="7A38D57D" w:rsidR="00FC68DB" w:rsidRPr="00F54804" w:rsidRDefault="00FC75D0">
      <w:pPr>
        <w:pStyle w:val="berschrift4"/>
      </w:pPr>
      <w:bookmarkStart w:id="1886" w:name="_Toc3557051"/>
      <w:bookmarkStart w:id="1887" w:name="_Toc34747301"/>
      <w:bookmarkStart w:id="1888"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6"/>
      <w:bookmarkEnd w:id="1887"/>
      <w:bookmarkEnd w:id="1888"/>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89"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89"/>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630510"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90"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90"/>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1" w:name="_Toc338939226"/>
      <w:bookmarkStart w:id="1892" w:name="_Toc3557052"/>
      <w:bookmarkStart w:id="1893" w:name="_Toc34747302"/>
      <w:bookmarkStart w:id="1894" w:name="_Toc77102121"/>
      <w:r w:rsidRPr="00F54804">
        <w:lastRenderedPageBreak/>
        <w:t>Attributes</w:t>
      </w:r>
      <w:bookmarkEnd w:id="1891"/>
      <w:bookmarkEnd w:id="1892"/>
      <w:bookmarkEnd w:id="1893"/>
      <w:bookmarkEnd w:id="1894"/>
    </w:p>
    <w:p w14:paraId="5D24B36D" w14:textId="77777777" w:rsidR="00FC68DB" w:rsidRPr="00F54804" w:rsidRDefault="00FC68DB" w:rsidP="000E094F">
      <w:pPr>
        <w:pStyle w:val="berschrift5"/>
      </w:pPr>
      <w:bookmarkStart w:id="1895" w:name="_Toc338939228"/>
      <w:r w:rsidRPr="00F54804">
        <w:t>Attribute "base</w:t>
      </w:r>
      <w:bookmarkEnd w:id="1895"/>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6" w:name="_Toc338939229"/>
      <w:r w:rsidRPr="00F54804">
        <w:t>Attribute "technology</w:t>
      </w:r>
      <w:bookmarkEnd w:id="1896"/>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7" w:name="_Toc338939230"/>
      <w:bookmarkStart w:id="1898" w:name="_Toc3557053"/>
      <w:bookmarkStart w:id="1899" w:name="_Toc34747303"/>
      <w:bookmarkStart w:id="1900"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97"/>
      <w:bookmarkEnd w:id="1898"/>
      <w:proofErr w:type="spellEnd"/>
      <w:r w:rsidRPr="005C2D94">
        <w:t>"</w:t>
      </w:r>
      <w:bookmarkEnd w:id="1899"/>
      <w:bookmarkEnd w:id="1900"/>
    </w:p>
    <w:p w14:paraId="62DC24C7" w14:textId="77777777" w:rsidR="002C7FD0" w:rsidRPr="00780314" w:rsidRDefault="002C7FD0" w:rsidP="000E094F">
      <w:pPr>
        <w:pStyle w:val="berschrift5"/>
        <w:rPr>
          <w:lang w:val="es-ES"/>
        </w:rPr>
      </w:pPr>
      <w:bookmarkStart w:id="1901" w:name="_Toc3566516"/>
      <w:bookmarkStart w:id="1902" w:name="_Toc34747518"/>
      <w:bookmarkStart w:id="1903" w:name="_Toc77095977"/>
      <w:bookmarkStart w:id="1904" w:name="_Toc338939233"/>
      <w:proofErr w:type="spellStart"/>
      <w:r w:rsidRPr="00780314">
        <w:rPr>
          <w:lang w:val="es-ES"/>
        </w:rPr>
        <w:t>Attributes</w:t>
      </w:r>
      <w:proofErr w:type="spellEnd"/>
      <w:r w:rsidRPr="00780314">
        <w:rPr>
          <w:lang w:val="es-ES"/>
        </w:rPr>
        <w:t xml:space="preserve"> "u, x, y, z, reference"</w:t>
      </w:r>
    </w:p>
    <w:bookmarkEnd w:id="1901"/>
    <w:bookmarkEnd w:id="1902"/>
    <w:bookmarkEnd w:id="1903"/>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05"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0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04"/>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6"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6"/>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07"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8" w:name="_Toc338939235"/>
      <w:r w:rsidRPr="005C2D94">
        <w:t xml:space="preserve">Attribute </w:t>
      </w:r>
      <w:r w:rsidRPr="001E4607">
        <w:t>"</w:t>
      </w:r>
      <w:r w:rsidRPr="00BD52D7">
        <w:t>angle</w:t>
      </w:r>
      <w:bookmarkEnd w:id="1908"/>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9" w:name="_Toc338939236"/>
      <w:r w:rsidRPr="00F54804">
        <w:t>Attribute "penetration</w:t>
      </w:r>
      <w:bookmarkEnd w:id="1909"/>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10" w:name="_Toc338939238"/>
      <w:r w:rsidRPr="00F54804">
        <w:t>Attribute "shape</w:t>
      </w:r>
      <w:bookmarkEnd w:id="1910"/>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1" w:name="_Toc338939239"/>
      <w:r w:rsidRPr="00F54804">
        <w:t>Attribute "filler</w:t>
      </w:r>
      <w:bookmarkEnd w:id="1911"/>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12" w:name="WeldDefinitionCrossJoint"/>
      <w:bookmarkStart w:id="1913" w:name="_Ref397588351"/>
      <w:bookmarkStart w:id="1914" w:name="_Toc3557054"/>
      <w:bookmarkStart w:id="1915" w:name="_Toc34747304"/>
      <w:bookmarkStart w:id="1916" w:name="_Toc77102123"/>
      <w:bookmarkStart w:id="1917" w:name="_Toc338939116"/>
      <w:bookmarkEnd w:id="1912"/>
      <w:r w:rsidRPr="00D97F70">
        <w:t>Element "</w:t>
      </w:r>
      <w:proofErr w:type="spellStart"/>
      <w:r w:rsidRPr="00D97F70">
        <w:t>sheet_parameter</w:t>
      </w:r>
      <w:bookmarkEnd w:id="1913"/>
      <w:bookmarkEnd w:id="1914"/>
      <w:proofErr w:type="spellEnd"/>
      <w:r w:rsidRPr="00D97F70">
        <w:t>"</w:t>
      </w:r>
      <w:bookmarkEnd w:id="1915"/>
      <w:bookmarkEnd w:id="1916"/>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18"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1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19" w:name="_Toc3557055"/>
      <w:bookmarkStart w:id="1920" w:name="_Toc34747305"/>
      <w:bookmarkStart w:id="1921" w:name="_Toc77102124"/>
    </w:p>
    <w:p w14:paraId="4F56B9CF" w14:textId="4CDC8E7E" w:rsidR="00FC68DB" w:rsidRDefault="00FC68DB" w:rsidP="00B202D2">
      <w:pPr>
        <w:pStyle w:val="berschrift3"/>
      </w:pPr>
      <w:bookmarkStart w:id="1922" w:name="_Toc155344901"/>
      <w:r w:rsidRPr="00F54804">
        <w:t>Cruciform Joint</w:t>
      </w:r>
      <w:bookmarkEnd w:id="1917"/>
      <w:bookmarkEnd w:id="1919"/>
      <w:bookmarkEnd w:id="1920"/>
      <w:bookmarkEnd w:id="1921"/>
      <w:bookmarkEnd w:id="1922"/>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3" w:name="GenericSeamWeldWeldingTechnology"/>
      <w:bookmarkEnd w:id="1923"/>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4" w:name="_Toc3557056"/>
      <w:bookmarkStart w:id="1925" w:name="_Toc34747306"/>
      <w:bookmarkStart w:id="1926"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4"/>
      <w:bookmarkEnd w:id="1925"/>
      <w:bookmarkEnd w:id="1926"/>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27"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27"/>
    </w:p>
    <w:p w14:paraId="34BD949F" w14:textId="77BA5613" w:rsidR="00FC68DB" w:rsidRPr="005C2D94" w:rsidRDefault="0086771F">
      <w:pPr>
        <w:pStyle w:val="berschrift4"/>
      </w:pPr>
      <w:bookmarkStart w:id="1928" w:name="_Toc3557057"/>
      <w:bookmarkStart w:id="1929" w:name="_Toc34747307"/>
      <w:bookmarkStart w:id="1930"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8"/>
      <w:bookmarkEnd w:id="1929"/>
      <w:bookmarkEnd w:id="1930"/>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1"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1"/>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2"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3" w:name="_Toc338939241"/>
      <w:bookmarkStart w:id="1934" w:name="_Toc3557058"/>
      <w:bookmarkStart w:id="1935" w:name="_Toc34747308"/>
      <w:bookmarkStart w:id="1936" w:name="_Toc77102127"/>
      <w:bookmarkStart w:id="1937" w:name="_Toc288196482"/>
      <w:bookmarkStart w:id="1938" w:name="_Toc288200784"/>
      <w:bookmarkStart w:id="1939" w:name="_Toc338938909"/>
      <w:bookmarkStart w:id="1940" w:name="_Toc338939128"/>
      <w:bookmarkEnd w:id="1635"/>
      <w:r w:rsidRPr="005C2D94">
        <w:t>Attributes</w:t>
      </w:r>
      <w:bookmarkEnd w:id="1933"/>
      <w:bookmarkEnd w:id="1934"/>
      <w:bookmarkEnd w:id="1935"/>
      <w:bookmarkEnd w:id="1936"/>
    </w:p>
    <w:p w14:paraId="78E13020" w14:textId="77777777" w:rsidR="00FC68DB" w:rsidRPr="000A1B7B" w:rsidRDefault="00FC68DB" w:rsidP="000E094F">
      <w:pPr>
        <w:pStyle w:val="berschrift5"/>
      </w:pPr>
      <w:bookmarkStart w:id="1941" w:name="_Toc338939243"/>
      <w:r w:rsidRPr="00BD52D7">
        <w:t>Attribute "</w:t>
      </w:r>
      <w:r w:rsidRPr="001668D7">
        <w:t>base</w:t>
      </w:r>
      <w:bookmarkEnd w:id="1941"/>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2" w:name="_Toc338939244"/>
      <w:r w:rsidRPr="00F54804">
        <w:t>Attribute "technology</w:t>
      </w:r>
      <w:bookmarkEnd w:id="1942"/>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3" w:name="_Toc338939245"/>
      <w:bookmarkStart w:id="1944" w:name="_Toc3557059"/>
      <w:bookmarkStart w:id="1945" w:name="_Toc34747309"/>
      <w:bookmarkStart w:id="1946"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43"/>
      <w:bookmarkEnd w:id="1944"/>
      <w:proofErr w:type="spellEnd"/>
      <w:r w:rsidRPr="005C2D94">
        <w:t>"</w:t>
      </w:r>
      <w:bookmarkEnd w:id="1945"/>
      <w:bookmarkEnd w:id="1946"/>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47"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47"/>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8" w:name="_Toc338939248"/>
      <w:proofErr w:type="spellStart"/>
      <w:r w:rsidRPr="005300E4">
        <w:rPr>
          <w:lang w:val="es-ES"/>
        </w:rPr>
        <w:t>Attributes</w:t>
      </w:r>
      <w:proofErr w:type="spellEnd"/>
      <w:r w:rsidRPr="005300E4">
        <w:rPr>
          <w:lang w:val="es-ES"/>
        </w:rPr>
        <w:t xml:space="preserve">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8"/>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9"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49"/>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50"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1" w:name="_Toc338939250"/>
      <w:r w:rsidRPr="005C2D94">
        <w:t xml:space="preserve">Attribute </w:t>
      </w:r>
      <w:r w:rsidRPr="001E4607">
        <w:t>"</w:t>
      </w:r>
      <w:r w:rsidRPr="00BD52D7">
        <w:t>angle</w:t>
      </w:r>
      <w:bookmarkEnd w:id="1951"/>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2" w:name="_Toc338939251"/>
      <w:r w:rsidRPr="00F54804">
        <w:t>Attribute "penetration</w:t>
      </w:r>
      <w:bookmarkEnd w:id="1952"/>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3" w:name="_Toc338939253"/>
      <w:r w:rsidRPr="005C2D94">
        <w:t>Attribute "</w:t>
      </w:r>
      <w:r w:rsidRPr="001E4607">
        <w:t>shape</w:t>
      </w:r>
      <w:bookmarkEnd w:id="1953"/>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4" w:name="_Toc338939254"/>
      <w:r w:rsidRPr="00F54804">
        <w:lastRenderedPageBreak/>
        <w:t>Attribute "filler</w:t>
      </w:r>
      <w:bookmarkEnd w:id="1954"/>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55" w:name="GenericSeamWeldWeld"/>
      <w:bookmarkStart w:id="1956" w:name="_Toc3557060"/>
      <w:bookmarkStart w:id="1957" w:name="_Toc34747310"/>
      <w:bookmarkStart w:id="1958" w:name="_Toc77102129"/>
      <w:bookmarkStart w:id="1959" w:name="_Toc338938919"/>
      <w:bookmarkStart w:id="1960" w:name="_Toc338939255"/>
      <w:bookmarkEnd w:id="1937"/>
      <w:bookmarkEnd w:id="1938"/>
      <w:bookmarkEnd w:id="1939"/>
      <w:bookmarkEnd w:id="1940"/>
      <w:bookmarkEnd w:id="1955"/>
      <w:r w:rsidRPr="00F54804">
        <w:lastRenderedPageBreak/>
        <w:t xml:space="preserve">Element </w:t>
      </w:r>
      <w:r w:rsidRPr="005C2D94">
        <w:t>"</w:t>
      </w:r>
      <w:proofErr w:type="spellStart"/>
      <w:r w:rsidRPr="005C2D94">
        <w:t>sheet_parameter</w:t>
      </w:r>
      <w:bookmarkEnd w:id="1956"/>
      <w:proofErr w:type="spellEnd"/>
      <w:r w:rsidRPr="005C2D94">
        <w:t>"</w:t>
      </w:r>
      <w:bookmarkEnd w:id="1957"/>
      <w:bookmarkEnd w:id="1958"/>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1"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62" w:name="_Toc413861928"/>
      <w:bookmarkStart w:id="1963" w:name="_Toc3557061"/>
      <w:bookmarkStart w:id="1964" w:name="_Toc34747311"/>
      <w:bookmarkStart w:id="1965" w:name="_Toc77102130"/>
      <w:bookmarkStart w:id="1966" w:name="_Toc155344902"/>
      <w:bookmarkStart w:id="1967" w:name="_Toc413359615"/>
      <w:bookmarkStart w:id="1968" w:name="_Toc338938920"/>
      <w:bookmarkStart w:id="1969" w:name="_Toc338939256"/>
      <w:bookmarkStart w:id="1970" w:name="_Toc391571769"/>
      <w:bookmarkEnd w:id="1959"/>
      <w:bookmarkEnd w:id="1960"/>
      <w:r w:rsidRPr="00F54804">
        <w:t>Flared Joint</w:t>
      </w:r>
      <w:bookmarkEnd w:id="1962"/>
      <w:bookmarkEnd w:id="1963"/>
      <w:bookmarkEnd w:id="1964"/>
      <w:bookmarkEnd w:id="1965"/>
      <w:bookmarkEnd w:id="1966"/>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1"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1"/>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2"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2"/>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3"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4" w:name="_Toc3557062"/>
      <w:bookmarkStart w:id="1975" w:name="_Toc34747312"/>
      <w:bookmarkStart w:id="1976" w:name="_Toc77102131"/>
      <w:r w:rsidRPr="000A1B7B">
        <w:t>Attributes</w:t>
      </w:r>
      <w:bookmarkEnd w:id="1974"/>
      <w:bookmarkEnd w:id="1975"/>
      <w:bookmarkEnd w:id="1976"/>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7" w:name="_Toc3557063"/>
      <w:bookmarkStart w:id="1978" w:name="_Toc34747313"/>
      <w:bookmarkStart w:id="1979"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77"/>
      <w:proofErr w:type="spellEnd"/>
      <w:r w:rsidRPr="00F54804">
        <w:t>"</w:t>
      </w:r>
      <w:bookmarkEnd w:id="1978"/>
      <w:bookmarkEnd w:id="1979"/>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80"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80"/>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81" w:name="_Toc3557064"/>
      <w:bookmarkStart w:id="1982" w:name="_Toc34747314"/>
      <w:bookmarkStart w:id="1983" w:name="_Toc77102133"/>
      <w:r w:rsidRPr="00F54804">
        <w:t>Element "</w:t>
      </w:r>
      <w:proofErr w:type="spellStart"/>
      <w:r w:rsidRPr="00F54804">
        <w:t>sheet_parameter</w:t>
      </w:r>
      <w:bookmarkEnd w:id="1981"/>
      <w:proofErr w:type="spellEnd"/>
      <w:r w:rsidRPr="00F54804">
        <w:t>"</w:t>
      </w:r>
      <w:bookmarkEnd w:id="1982"/>
      <w:bookmarkEnd w:id="1983"/>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84"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84"/>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85" w:name="_Ref414345739"/>
      <w:bookmarkStart w:id="1986" w:name="_Ref414345749"/>
      <w:bookmarkStart w:id="1987" w:name="_Ref414345786"/>
      <w:bookmarkStart w:id="1988" w:name="_Ref414345798"/>
      <w:bookmarkStart w:id="1989" w:name="_Toc3557065"/>
      <w:bookmarkStart w:id="1990" w:name="_Toc34747315"/>
      <w:bookmarkStart w:id="1991" w:name="_Toc77102134"/>
      <w:bookmarkStart w:id="1992" w:name="_Toc155344903"/>
      <w:r w:rsidRPr="00F54804">
        <w:lastRenderedPageBreak/>
        <w:t>Adhesive Lines</w:t>
      </w:r>
      <w:bookmarkEnd w:id="1967"/>
      <w:bookmarkEnd w:id="1985"/>
      <w:bookmarkEnd w:id="1986"/>
      <w:bookmarkEnd w:id="1987"/>
      <w:bookmarkEnd w:id="1988"/>
      <w:bookmarkEnd w:id="1989"/>
      <w:bookmarkEnd w:id="1990"/>
      <w:bookmarkEnd w:id="1991"/>
      <w:bookmarkEnd w:id="1992"/>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3"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547DE1"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4" w:name="_Toc155344904"/>
      <w:r w:rsidRPr="005C2D94">
        <w:t xml:space="preserve">Element </w:t>
      </w:r>
      <w:r w:rsidRPr="001E4607">
        <w:t>"</w:t>
      </w:r>
      <w:proofErr w:type="spellStart"/>
      <w:r w:rsidRPr="00BD52D7">
        <w:t>adhesive_line</w:t>
      </w:r>
      <w:proofErr w:type="spellEnd"/>
      <w:r w:rsidRPr="001668D7">
        <w:t>"</w:t>
      </w:r>
      <w:bookmarkEnd w:id="1994"/>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1995"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9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6" w:name="_Toc155344905"/>
      <w:r w:rsidRPr="00F54804">
        <w:t xml:space="preserve">Element </w:t>
      </w:r>
      <w:r w:rsidRPr="005C2D94">
        <w:t>"</w:t>
      </w:r>
      <w:proofErr w:type="spellStart"/>
      <w:r w:rsidRPr="005C2D94">
        <w:t>loc_list</w:t>
      </w:r>
      <w:proofErr w:type="spellEnd"/>
      <w:r w:rsidRPr="005C2D94">
        <w:t>"</w:t>
      </w:r>
      <w:bookmarkEnd w:id="1996"/>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1997" w:name="_Toc155344906"/>
      <w:r w:rsidRPr="0013175B">
        <w:t>Element "appdata"</w:t>
      </w:r>
      <w:bookmarkEnd w:id="1997"/>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8" w:name="_Toc155344907"/>
      <w:r w:rsidRPr="0013175B">
        <w:lastRenderedPageBreak/>
        <w:t>Element "</w:t>
      </w:r>
      <w:proofErr w:type="spellStart"/>
      <w:r w:rsidRPr="0013175B">
        <w:t>femdata</w:t>
      </w:r>
      <w:proofErr w:type="spellEnd"/>
      <w:r w:rsidRPr="0013175B">
        <w:t>"</w:t>
      </w:r>
      <w:bookmarkEnd w:id="1998"/>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9" w:name="_Toc428279602"/>
      <w:bookmarkStart w:id="2000" w:name="_Toc428456348"/>
      <w:bookmarkStart w:id="2001" w:name="_Toc428537316"/>
      <w:bookmarkStart w:id="2002" w:name="_Toc428969638"/>
      <w:bookmarkStart w:id="2003" w:name="_Toc429053029"/>
      <w:bookmarkStart w:id="2004" w:name="_Toc413861930"/>
      <w:bookmarkStart w:id="2005" w:name="_Toc3557066"/>
      <w:bookmarkStart w:id="2006" w:name="_Toc34747316"/>
      <w:bookmarkStart w:id="2007" w:name="_Toc77102135"/>
      <w:bookmarkStart w:id="2008" w:name="_Toc155344908"/>
      <w:bookmarkStart w:id="2009" w:name="_Toc413359617"/>
      <w:bookmarkEnd w:id="1999"/>
      <w:bookmarkEnd w:id="2000"/>
      <w:bookmarkEnd w:id="2001"/>
      <w:bookmarkEnd w:id="2002"/>
      <w:bookmarkEnd w:id="2003"/>
      <w:r w:rsidRPr="00F54804">
        <w:t>Hemming Flanges</w:t>
      </w:r>
      <w:bookmarkEnd w:id="2004"/>
      <w:bookmarkEnd w:id="2005"/>
      <w:bookmarkEnd w:id="2006"/>
      <w:bookmarkEnd w:id="2007"/>
      <w:bookmarkEnd w:id="2008"/>
    </w:p>
    <w:p w14:paraId="6080E41B" w14:textId="49B3CC85" w:rsidR="005F66B2" w:rsidRPr="0013175B" w:rsidRDefault="005F66B2" w:rsidP="0013175B">
      <w:pPr>
        <w:pStyle w:val="berschrift3"/>
      </w:pPr>
      <w:bookmarkStart w:id="2010" w:name="_Toc155344909"/>
      <w:r>
        <w:t>General</w:t>
      </w:r>
      <w:bookmarkEnd w:id="201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1" w:name="_Ref413858805"/>
      <w:bookmarkStart w:id="2012" w:name="_Toc413861952"/>
      <w:bookmarkStart w:id="2013" w:name="_Toc3557149"/>
      <w:bookmarkStart w:id="2014" w:name="_Toc34747402"/>
      <w:bookmarkStart w:id="2015" w:name="_Toc76030600"/>
      <w:bookmarkStart w:id="2016" w:name="_Toc94530885"/>
      <w:bookmarkStart w:id="2017" w:name="_Toc101428281"/>
      <w:bookmarkStart w:id="2018"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1"/>
      <w:r w:rsidR="00683BEB">
        <w:t xml:space="preserve"> —</w:t>
      </w:r>
      <w:r w:rsidRPr="00F54804">
        <w:t xml:space="preserve"> The Three Regions of a Hemming</w:t>
      </w:r>
      <w:bookmarkEnd w:id="2012"/>
      <w:bookmarkEnd w:id="2013"/>
      <w:bookmarkEnd w:id="2014"/>
      <w:bookmarkEnd w:id="2015"/>
      <w:bookmarkEnd w:id="2016"/>
      <w:bookmarkEnd w:id="2017"/>
      <w:bookmarkEnd w:id="2018"/>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19" w:name="_Ref413850590"/>
      <w:bookmarkStart w:id="2020" w:name="_Toc413861953"/>
      <w:bookmarkStart w:id="2021" w:name="_Toc3557150"/>
      <w:bookmarkStart w:id="2022" w:name="_Toc34747403"/>
      <w:bookmarkStart w:id="2023" w:name="_Toc76030601"/>
      <w:bookmarkStart w:id="2024" w:name="_Toc94530886"/>
      <w:bookmarkStart w:id="2025" w:name="_Toc101428282"/>
      <w:bookmarkStart w:id="2026"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19"/>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20"/>
      <w:bookmarkEnd w:id="2021"/>
      <w:bookmarkEnd w:id="2022"/>
      <w:bookmarkEnd w:id="2023"/>
      <w:bookmarkEnd w:id="2024"/>
      <w:bookmarkEnd w:id="2025"/>
      <w:bookmarkEnd w:id="2026"/>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27" w:name="_Toc413861954"/>
      <w:bookmarkStart w:id="2028" w:name="_Toc3557151"/>
      <w:bookmarkStart w:id="2029" w:name="_Toc34747404"/>
      <w:bookmarkStart w:id="2030" w:name="_Toc76030602"/>
      <w:bookmarkStart w:id="2031" w:name="_Toc94530887"/>
      <w:bookmarkStart w:id="2032" w:name="_Toc101428283"/>
      <w:bookmarkStart w:id="2033"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27"/>
      <w:bookmarkEnd w:id="2028"/>
      <w:bookmarkEnd w:id="2029"/>
      <w:bookmarkEnd w:id="2030"/>
      <w:bookmarkEnd w:id="2031"/>
      <w:bookmarkEnd w:id="2032"/>
      <w:bookmarkEnd w:id="2033"/>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34" w:name="_Toc3557152"/>
      <w:bookmarkStart w:id="2035" w:name="_Toc34747405"/>
      <w:bookmarkStart w:id="2036" w:name="_Toc76030603"/>
      <w:bookmarkStart w:id="2037" w:name="_Toc94530888"/>
      <w:bookmarkStart w:id="2038" w:name="_Toc101428284"/>
      <w:bookmarkStart w:id="2039"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4"/>
      <w:bookmarkEnd w:id="2035"/>
      <w:bookmarkEnd w:id="2036"/>
      <w:bookmarkEnd w:id="2037"/>
      <w:bookmarkEnd w:id="2038"/>
      <w:bookmarkEnd w:id="2039"/>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40" w:name="_Toc413861932"/>
      <w:bookmarkStart w:id="2041" w:name="_Toc3557068"/>
      <w:bookmarkStart w:id="2042" w:name="_Toc34747318"/>
      <w:bookmarkStart w:id="2043" w:name="_Toc77102137"/>
      <w:bookmarkStart w:id="2044" w:name="_Toc155344910"/>
      <w:r>
        <w:t>E</w:t>
      </w:r>
      <w:r w:rsidR="00FC68DB" w:rsidRPr="00F54804">
        <w:t xml:space="preserve">lement </w:t>
      </w:r>
      <w:r w:rsidR="00FC68DB" w:rsidRPr="00F958FE">
        <w:rPr>
          <w:rFonts w:ascii="Courier New" w:hAnsi="Courier New" w:cs="Courier New"/>
        </w:rPr>
        <w:t>&lt;hemming/&gt;</w:t>
      </w:r>
      <w:bookmarkEnd w:id="2040"/>
      <w:bookmarkEnd w:id="2041"/>
      <w:bookmarkEnd w:id="2042"/>
      <w:bookmarkEnd w:id="2043"/>
      <w:bookmarkEnd w:id="2044"/>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45"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79B2F57"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6" w:name="_Toc155344911"/>
      <w:r w:rsidRPr="005C2D94">
        <w:t>Element "</w:t>
      </w:r>
      <w:proofErr w:type="spellStart"/>
      <w:r w:rsidRPr="005C2D94">
        <w:t>loc_list</w:t>
      </w:r>
      <w:proofErr w:type="spellEnd"/>
      <w:r w:rsidRPr="001E4607">
        <w:t>"</w:t>
      </w:r>
      <w:bookmarkEnd w:id="2046"/>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47" w:name="_Toc155344912"/>
      <w:r w:rsidRPr="0013175B">
        <w:t>Element "appdata"</w:t>
      </w:r>
      <w:bookmarkEnd w:id="2047"/>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8" w:name="_Toc155344913"/>
      <w:r w:rsidRPr="0013175B">
        <w:t>Element "</w:t>
      </w:r>
      <w:proofErr w:type="spellStart"/>
      <w:r w:rsidRPr="0013175B">
        <w:t>femdata</w:t>
      </w:r>
      <w:proofErr w:type="spellEnd"/>
      <w:r w:rsidRPr="0013175B">
        <w:t>"</w:t>
      </w:r>
      <w:bookmarkEnd w:id="2048"/>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580C19C2" w14:textId="3F850941" w:rsidR="00FC68DB" w:rsidRDefault="00FC68DB" w:rsidP="005F66B2">
      <w:pPr>
        <w:pStyle w:val="berschrift3"/>
      </w:pPr>
      <w:bookmarkStart w:id="2049" w:name="_Toc155344914"/>
      <w:r w:rsidRPr="005C2D94">
        <w:lastRenderedPageBreak/>
        <w:t>Element "hemming"</w:t>
      </w:r>
      <w:bookmarkEnd w:id="2049"/>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50"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50"/>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1"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2"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9720DA3"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3"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3"/>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4" w:name="_Toc428537321"/>
      <w:bookmarkStart w:id="2055" w:name="_Toc428969643"/>
      <w:bookmarkStart w:id="2056" w:name="_Toc429053034"/>
      <w:bookmarkStart w:id="2057" w:name="_Toc428537324"/>
      <w:bookmarkStart w:id="2058" w:name="_Toc428969646"/>
      <w:bookmarkStart w:id="2059" w:name="_Toc429053037"/>
      <w:bookmarkStart w:id="2060" w:name="_Toc428537325"/>
      <w:bookmarkStart w:id="2061" w:name="_Toc428969647"/>
      <w:bookmarkStart w:id="2062" w:name="_Toc429053038"/>
      <w:bookmarkStart w:id="2063" w:name="_Toc428537328"/>
      <w:bookmarkStart w:id="2064" w:name="_Toc428969650"/>
      <w:bookmarkStart w:id="2065" w:name="_Toc429053041"/>
      <w:bookmarkStart w:id="2066" w:name="_Toc428537330"/>
      <w:bookmarkStart w:id="2067" w:name="_Toc428969652"/>
      <w:bookmarkStart w:id="2068" w:name="_Toc429053043"/>
      <w:bookmarkStart w:id="2069" w:name="_Toc3557069"/>
      <w:bookmarkStart w:id="2070" w:name="_Toc34747319"/>
      <w:bookmarkStart w:id="2071" w:name="_Toc77102138"/>
      <w:bookmarkStart w:id="2072" w:name="_Toc155344915"/>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r w:rsidRPr="00F54804">
        <w:t>Sequence Connections</w:t>
      </w:r>
      <w:bookmarkEnd w:id="2009"/>
      <w:bookmarkEnd w:id="2069"/>
      <w:bookmarkEnd w:id="2070"/>
      <w:bookmarkEnd w:id="2071"/>
      <w:bookmarkEnd w:id="2072"/>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3" w:name="_Toc413359638"/>
    <w:bookmarkStart w:id="2074" w:name="_Toc3557153"/>
    <w:bookmarkStart w:id="2075" w:name="_Toc34747406"/>
    <w:bookmarkStart w:id="2076" w:name="_Toc76030604"/>
    <w:bookmarkStart w:id="2077" w:name="_Toc94530889"/>
    <w:bookmarkStart w:id="2078"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79"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3"/>
      <w:bookmarkEnd w:id="2074"/>
      <w:bookmarkEnd w:id="2075"/>
      <w:bookmarkEnd w:id="2076"/>
      <w:bookmarkEnd w:id="2077"/>
      <w:bookmarkEnd w:id="2078"/>
      <w:bookmarkEnd w:id="2079"/>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80" w:name="_Toc413359639"/>
      <w:bookmarkStart w:id="2081" w:name="_Toc3557154"/>
      <w:bookmarkStart w:id="2082" w:name="_Toc34747407"/>
      <w:bookmarkStart w:id="2083" w:name="_Toc76030605"/>
      <w:bookmarkStart w:id="2084" w:name="_Toc94530890"/>
      <w:bookmarkStart w:id="2085" w:name="_Toc101428286"/>
      <w:bookmarkStart w:id="2086"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80"/>
      <w:r w:rsidRPr="005C2D94">
        <w:t xml:space="preserve"> and </w:t>
      </w:r>
      <w:proofErr w:type="gramStart"/>
      <w:r w:rsidRPr="005C2D94">
        <w:t>spacing</w:t>
      </w:r>
      <w:bookmarkEnd w:id="2081"/>
      <w:bookmarkEnd w:id="2082"/>
      <w:bookmarkEnd w:id="2083"/>
      <w:bookmarkEnd w:id="2084"/>
      <w:bookmarkEnd w:id="2085"/>
      <w:bookmarkEnd w:id="208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87" w:name="_Toc3557155"/>
      <w:bookmarkStart w:id="2088" w:name="_Toc34747408"/>
      <w:bookmarkStart w:id="2089" w:name="_Toc76030606"/>
      <w:bookmarkStart w:id="2090" w:name="_Toc94530891"/>
      <w:bookmarkStart w:id="2091" w:name="_Toc101428287"/>
      <w:bookmarkStart w:id="2092"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87"/>
      <w:bookmarkEnd w:id="2088"/>
      <w:bookmarkEnd w:id="2089"/>
      <w:bookmarkEnd w:id="2090"/>
      <w:bookmarkEnd w:id="2091"/>
      <w:bookmarkEnd w:id="2092"/>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3" w:name="_Toc3557156"/>
      <w:bookmarkStart w:id="2094" w:name="_Toc34747409"/>
      <w:bookmarkStart w:id="2095" w:name="_Toc76030607"/>
      <w:bookmarkStart w:id="2096" w:name="_Toc94530892"/>
      <w:bookmarkStart w:id="2097" w:name="_Toc101428288"/>
      <w:bookmarkStart w:id="2098"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3"/>
      <w:bookmarkEnd w:id="2094"/>
      <w:bookmarkEnd w:id="2095"/>
      <w:bookmarkEnd w:id="2096"/>
      <w:bookmarkEnd w:id="2097"/>
      <w:bookmarkEnd w:id="2098"/>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099"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0277FCC"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100"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1"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1"/>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2" w:name="_Toc413359618"/>
      <w:bookmarkStart w:id="2103" w:name="_Toc3557070"/>
      <w:bookmarkStart w:id="2104" w:name="_Toc34747320"/>
      <w:bookmarkStart w:id="2105" w:name="_Toc77102139"/>
      <w:bookmarkStart w:id="2106" w:name="_Toc155344916"/>
      <w:bookmarkEnd w:id="1968"/>
      <w:bookmarkEnd w:id="1969"/>
      <w:bookmarkEnd w:id="1970"/>
      <w:r w:rsidRPr="005C2D94">
        <w:t>2D connections</w:t>
      </w:r>
      <w:bookmarkEnd w:id="2102"/>
      <w:bookmarkEnd w:id="2103"/>
      <w:bookmarkEnd w:id="2104"/>
      <w:bookmarkEnd w:id="2105"/>
      <w:bookmarkEnd w:id="2106"/>
      <w:r w:rsidR="000C7912">
        <w:t xml:space="preserve"> </w:t>
      </w:r>
    </w:p>
    <w:p w14:paraId="7FE12C3B" w14:textId="77777777" w:rsidR="00FC68DB" w:rsidRPr="001668D7" w:rsidRDefault="00FC68DB" w:rsidP="00B202D2">
      <w:pPr>
        <w:pStyle w:val="berschrift2"/>
      </w:pPr>
      <w:bookmarkStart w:id="2107" w:name="_Toc413359619"/>
      <w:bookmarkStart w:id="2108" w:name="_Toc3557071"/>
      <w:bookmarkStart w:id="2109" w:name="_Toc34747321"/>
      <w:bookmarkStart w:id="2110" w:name="_Toc77102140"/>
      <w:bookmarkStart w:id="2111" w:name="_Toc155344917"/>
      <w:r w:rsidRPr="00BD52D7">
        <w:t>Generic Definitions</w:t>
      </w:r>
      <w:bookmarkEnd w:id="2107"/>
      <w:bookmarkEnd w:id="2108"/>
      <w:bookmarkEnd w:id="2109"/>
      <w:bookmarkEnd w:id="2110"/>
      <w:bookmarkEnd w:id="2111"/>
    </w:p>
    <w:p w14:paraId="7C6ACD6A" w14:textId="77777777" w:rsidR="00FC68DB" w:rsidRPr="00F54804" w:rsidRDefault="00FC68DB" w:rsidP="00B202D2">
      <w:pPr>
        <w:pStyle w:val="berschrift3"/>
      </w:pPr>
      <w:bookmarkStart w:id="2112" w:name="_Toc413359620"/>
      <w:bookmarkStart w:id="2113" w:name="_Toc3557072"/>
      <w:bookmarkStart w:id="2114" w:name="_Toc34747322"/>
      <w:bookmarkStart w:id="2115" w:name="_Toc77102141"/>
      <w:bookmarkStart w:id="2116" w:name="_Toc155344918"/>
      <w:r w:rsidRPr="000A1B7B">
        <w:t>Identification</w:t>
      </w:r>
      <w:bookmarkEnd w:id="2112"/>
      <w:bookmarkEnd w:id="2113"/>
      <w:bookmarkEnd w:id="2114"/>
      <w:bookmarkEnd w:id="2115"/>
      <w:bookmarkEnd w:id="2116"/>
    </w:p>
    <w:p w14:paraId="6B80BAF0" w14:textId="2BB2281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F6AE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7" w:name="_Toc413359621"/>
      <w:bookmarkStart w:id="2118" w:name="_Toc3557073"/>
      <w:bookmarkStart w:id="2119" w:name="_Toc34747323"/>
      <w:bookmarkStart w:id="2120" w:name="_Toc77102142"/>
      <w:bookmarkStart w:id="2121" w:name="_Toc155344919"/>
      <w:r w:rsidRPr="005C2D94">
        <w:t>Connection Face</w:t>
      </w:r>
      <w:bookmarkEnd w:id="2117"/>
      <w:bookmarkEnd w:id="2118"/>
      <w:bookmarkEnd w:id="2119"/>
      <w:bookmarkEnd w:id="2120"/>
      <w:bookmarkEnd w:id="2121"/>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2"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3"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00A65A6C" w:rsidR="00890926" w:rsidRPr="000C7912" w:rsidRDefault="00890926" w:rsidP="001640C5">
      <w:pPr>
        <w:pStyle w:val="Beschriftung"/>
        <w:keepNext/>
        <w:keepLines/>
      </w:pPr>
      <w:bookmarkStart w:id="2124"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2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25"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26" w:name="_Toc413359622"/>
      <w:bookmarkStart w:id="2127" w:name="_Toc3557074"/>
      <w:bookmarkStart w:id="2128" w:name="_Toc34747324"/>
      <w:bookmarkStart w:id="2129" w:name="_Toc77102143"/>
      <w:bookmarkStart w:id="2130" w:name="_Toc155344920"/>
      <w:r w:rsidRPr="00F54804">
        <w:t>Type Specification</w:t>
      </w:r>
      <w:bookmarkEnd w:id="2126"/>
      <w:bookmarkEnd w:id="2127"/>
      <w:bookmarkEnd w:id="2128"/>
      <w:bookmarkEnd w:id="2129"/>
      <w:bookmarkEnd w:id="2130"/>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1"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32" w:name="_Toc413359623"/>
      <w:bookmarkStart w:id="2133" w:name="_Ref414345836"/>
      <w:bookmarkStart w:id="2134" w:name="_Ref414345889"/>
      <w:bookmarkStart w:id="2135" w:name="_Ref414350043"/>
      <w:bookmarkStart w:id="2136" w:name="_Ref429051261"/>
      <w:bookmarkStart w:id="2137" w:name="_Toc3557075"/>
      <w:bookmarkStart w:id="2138" w:name="_Toc34747325"/>
      <w:bookmarkStart w:id="2139" w:name="_Toc77102144"/>
      <w:bookmarkStart w:id="2140" w:name="_Toc155344921"/>
      <w:r w:rsidRPr="00F54804">
        <w:lastRenderedPageBreak/>
        <w:t>Adhesive Faces</w:t>
      </w:r>
      <w:bookmarkEnd w:id="2132"/>
      <w:bookmarkEnd w:id="2133"/>
      <w:bookmarkEnd w:id="2134"/>
      <w:bookmarkEnd w:id="2135"/>
      <w:bookmarkEnd w:id="2136"/>
      <w:bookmarkEnd w:id="2137"/>
      <w:bookmarkEnd w:id="2138"/>
      <w:bookmarkEnd w:id="2139"/>
      <w:bookmarkEnd w:id="214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1" w:name="_Toc413359640"/>
      <w:bookmarkStart w:id="2142" w:name="_Toc3557157"/>
      <w:bookmarkStart w:id="2143" w:name="_Toc34747410"/>
      <w:bookmarkStart w:id="2144" w:name="_Toc76030608"/>
      <w:bookmarkStart w:id="2145" w:name="_Toc94530893"/>
      <w:bookmarkStart w:id="2146" w:name="_Toc101428289"/>
      <w:bookmarkStart w:id="2147"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1"/>
      <w:bookmarkEnd w:id="2142"/>
      <w:bookmarkEnd w:id="2143"/>
      <w:bookmarkEnd w:id="2144"/>
      <w:bookmarkEnd w:id="2145"/>
      <w:bookmarkEnd w:id="2146"/>
      <w:bookmarkEnd w:id="2147"/>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48"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CF3CEC1"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49"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49"/>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50" w:name="_Toc3557076"/>
      <w:bookmarkStart w:id="2151" w:name="_Toc34747326"/>
      <w:bookmarkStart w:id="2152" w:name="_Toc77102147"/>
      <w:bookmarkStart w:id="2153" w:name="_Toc155344922"/>
      <w:bookmarkStart w:id="2154" w:name="_Toc443470372"/>
      <w:bookmarkStart w:id="2155" w:name="_Toc450303224"/>
      <w:bookmarkStart w:id="2156" w:name="_Toc9996979"/>
      <w:bookmarkStart w:id="2157" w:name="_Toc353342679"/>
      <w:bookmarkEnd w:id="78"/>
      <w:r w:rsidRPr="00F54804">
        <w:t>Future extensions</w:t>
      </w:r>
      <w:bookmarkEnd w:id="2150"/>
      <w:bookmarkEnd w:id="2151"/>
      <w:bookmarkEnd w:id="2152"/>
      <w:bookmarkEnd w:id="2153"/>
    </w:p>
    <w:p w14:paraId="43412240" w14:textId="2829AA2C" w:rsidR="00F85CA7" w:rsidRPr="0013175B" w:rsidRDefault="00F85CA7" w:rsidP="0013175B">
      <w:pPr>
        <w:pStyle w:val="berschrift2"/>
      </w:pPr>
      <w:bookmarkStart w:id="2158" w:name="_Toc155344923"/>
      <w:r>
        <w:t>General</w:t>
      </w:r>
      <w:bookmarkEnd w:id="2158"/>
    </w:p>
    <w:p w14:paraId="209DB769" w14:textId="614B6EF4" w:rsidR="002D2C85" w:rsidRPr="00F54804" w:rsidRDefault="002D2C85" w:rsidP="00B202D2">
      <w:bookmarkStart w:id="2159" w:name="_Toc338938925"/>
      <w:bookmarkStart w:id="2160"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1" w:name="_Toc338938923"/>
      <w:bookmarkStart w:id="2162" w:name="_Toc338939259"/>
      <w:bookmarkStart w:id="2163" w:name="_Toc413359625"/>
      <w:bookmarkStart w:id="2164" w:name="_Toc3557077"/>
      <w:bookmarkStart w:id="2165" w:name="_Toc34747327"/>
      <w:bookmarkStart w:id="2166" w:name="_Toc77102148"/>
      <w:bookmarkStart w:id="2167" w:name="_Toc155344924"/>
      <w:r w:rsidRPr="00F54804">
        <w:t>Additional parameters for spot and seam welds</w:t>
      </w:r>
      <w:bookmarkEnd w:id="2161"/>
      <w:bookmarkEnd w:id="2162"/>
      <w:bookmarkEnd w:id="2163"/>
      <w:bookmarkEnd w:id="2164"/>
      <w:bookmarkEnd w:id="2165"/>
      <w:bookmarkEnd w:id="2166"/>
      <w:bookmarkEnd w:id="2167"/>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68" w:name="_Ref338846673"/>
      <w:bookmarkStart w:id="2169" w:name="_Toc338938924"/>
      <w:bookmarkStart w:id="2170" w:name="_Toc338939260"/>
      <w:bookmarkStart w:id="2171" w:name="_Toc413359626"/>
      <w:bookmarkStart w:id="2172" w:name="_Toc3557078"/>
      <w:bookmarkStart w:id="2173" w:name="_Toc34747328"/>
      <w:bookmarkStart w:id="2174" w:name="_Toc77102149"/>
      <w:bookmarkStart w:id="2175" w:name="_Toc155344925"/>
      <w:r w:rsidRPr="00F54804">
        <w:t>Other relevant and new joint types</w:t>
      </w:r>
      <w:bookmarkEnd w:id="2168"/>
      <w:bookmarkEnd w:id="2169"/>
      <w:bookmarkEnd w:id="2170"/>
      <w:bookmarkEnd w:id="2171"/>
      <w:bookmarkEnd w:id="2172"/>
      <w:bookmarkEnd w:id="2173"/>
      <w:bookmarkEnd w:id="2174"/>
      <w:bookmarkEnd w:id="2175"/>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6" w:name="_Ref69238344"/>
      <w:bookmarkStart w:id="2177" w:name="_Toc77102146"/>
      <w:bookmarkEnd w:id="2159"/>
      <w:bookmarkEnd w:id="2160"/>
      <w:r w:rsidRPr="0013175B">
        <w:lastRenderedPageBreak/>
        <w:br/>
      </w:r>
      <w:bookmarkStart w:id="2178" w:name="_Ref101250163"/>
      <w:bookmarkStart w:id="2179" w:name="_Toc155344926"/>
      <w:r w:rsidRPr="0013175B">
        <w:rPr>
          <w:b w:val="0"/>
          <w:bCs/>
        </w:rPr>
        <w:t>(informative)</w:t>
      </w:r>
      <w:r w:rsidRPr="0013175B">
        <w:br/>
      </w:r>
      <w:r w:rsidRPr="0013175B">
        <w:br/>
        <w:t>Derivation of Formulae used for Regular Intermittent Welds</w:t>
      </w:r>
      <w:bookmarkEnd w:id="2176"/>
      <w:bookmarkEnd w:id="2177"/>
      <w:bookmarkEnd w:id="2178"/>
      <w:bookmarkEnd w:id="2179"/>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80" w:name="_Toc76030609"/>
      <w:bookmarkStart w:id="2181" w:name="_Toc94530894"/>
      <w:bookmarkStart w:id="2182"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80"/>
      <w:bookmarkEnd w:id="2181"/>
      <w:bookmarkEnd w:id="2182"/>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3" w:name="_Toc76030610"/>
      <w:bookmarkStart w:id="2184" w:name="_Toc94530895"/>
      <w:bookmarkStart w:id="2185"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3"/>
      <w:bookmarkEnd w:id="2184"/>
      <w:bookmarkEnd w:id="2185"/>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86"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86"/>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87"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8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88"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88"/>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9" w:name="_Ref101250429"/>
      <w:bookmarkStart w:id="2190" w:name="_Toc155344927"/>
      <w:r w:rsidRPr="0013175B">
        <w:rPr>
          <w:b w:val="0"/>
          <w:bCs/>
        </w:rPr>
        <w:t>(informative)</w:t>
      </w:r>
      <w:r w:rsidRPr="0013175B">
        <w:br/>
      </w:r>
      <w:r w:rsidRPr="0013175B">
        <w:br/>
      </w:r>
      <w:bookmarkStart w:id="2191"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9"/>
      <w:bookmarkEnd w:id="2190"/>
      <w:bookmarkEnd w:id="2191"/>
    </w:p>
    <w:p w14:paraId="4DCF037F" w14:textId="6017EB2C" w:rsidR="00F94939" w:rsidRPr="00F54804" w:rsidRDefault="00741F4D" w:rsidP="00DE0BBC">
      <w:pPr>
        <w:pStyle w:val="a2"/>
        <w:numPr>
          <w:ilvl w:val="1"/>
          <w:numId w:val="2"/>
        </w:numPr>
        <w:tabs>
          <w:tab w:val="clear" w:pos="501"/>
          <w:tab w:val="num" w:pos="360"/>
        </w:tabs>
        <w:ind w:left="0"/>
      </w:pPr>
      <w:bookmarkStart w:id="2192" w:name="_Toc155344928"/>
      <w:r w:rsidRPr="00F54804">
        <w:t>General principles</w:t>
      </w:r>
      <w:bookmarkEnd w:id="2192"/>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3"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194" w:name="_Ref97730893"/>
      <w:bookmarkStart w:id="2195" w:name="_Ref97730874"/>
      <w:bookmarkStart w:id="2196"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194"/>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95"/>
      <w:bookmarkEnd w:id="2196"/>
      <w:proofErr w:type="gramEnd"/>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3"/>
    </w:p>
    <w:p w14:paraId="2F472891" w14:textId="25EA54AD" w:rsidR="00F94939" w:rsidRPr="00F54804" w:rsidRDefault="00F94939" w:rsidP="00DE0BBC">
      <w:pPr>
        <w:pStyle w:val="a2"/>
        <w:numPr>
          <w:ilvl w:val="1"/>
          <w:numId w:val="2"/>
        </w:numPr>
        <w:tabs>
          <w:tab w:val="clear" w:pos="501"/>
          <w:tab w:val="num" w:pos="360"/>
        </w:tabs>
        <w:ind w:left="0"/>
      </w:pPr>
      <w:bookmarkStart w:id="2197"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7"/>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198"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198"/>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9" w:name="_Ref101250401"/>
      <w:bookmarkStart w:id="2200" w:name="_Toc155344930"/>
      <w:r w:rsidRPr="0013175B">
        <w:rPr>
          <w:b w:val="0"/>
          <w:bCs/>
        </w:rPr>
        <w:t>(informative)</w:t>
      </w:r>
      <w:r w:rsidRPr="0013175B">
        <w:br/>
      </w:r>
      <w:r w:rsidRPr="0013175B">
        <w:br/>
      </w:r>
      <w:r w:rsidR="005E03C5" w:rsidRPr="005E03C5">
        <w:t>Background and context to this document</w:t>
      </w:r>
      <w:bookmarkEnd w:id="2199"/>
      <w:bookmarkEnd w:id="2200"/>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1" w:name="_Toc155344931"/>
      <w:r w:rsidRPr="00BD52D7">
        <w:lastRenderedPageBreak/>
        <w:t>Bibliography</w:t>
      </w:r>
      <w:bookmarkEnd w:id="2154"/>
      <w:bookmarkEnd w:id="2155"/>
      <w:bookmarkEnd w:id="2156"/>
      <w:bookmarkEnd w:id="2157"/>
      <w:bookmarkEnd w:id="2201"/>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2" w:name="_Ref21650472"/>
      <w:bookmarkEnd w:id="2202"/>
    </w:p>
    <w:sectPr w:rsidR="00C673CF" w:rsidRPr="00F54804" w:rsidSect="009B341A">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E54B8" w14:textId="77777777" w:rsidR="009B341A" w:rsidRDefault="009B341A">
      <w:pPr>
        <w:spacing w:after="0" w:line="240" w:lineRule="auto"/>
      </w:pPr>
      <w:r>
        <w:separator/>
      </w:r>
    </w:p>
  </w:endnote>
  <w:endnote w:type="continuationSeparator" w:id="0">
    <w:p w14:paraId="55E468D3" w14:textId="77777777" w:rsidR="009B341A" w:rsidRDefault="009B3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DFEDF" w14:textId="77777777" w:rsidR="009B341A" w:rsidRDefault="009B341A">
      <w:pPr>
        <w:spacing w:after="0" w:line="240" w:lineRule="auto"/>
      </w:pPr>
      <w:r>
        <w:separator/>
      </w:r>
    </w:p>
  </w:footnote>
  <w:footnote w:type="continuationSeparator" w:id="0">
    <w:p w14:paraId="7A885451" w14:textId="77777777" w:rsidR="009B341A" w:rsidRDefault="009B34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341A"/>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44996</Words>
  <Characters>283476</Characters>
  <Application>Microsoft Office Word</Application>
  <DocSecurity>0</DocSecurity>
  <Lines>2362</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327817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278</cp:revision>
  <cp:lastPrinted>2023-09-22T21:01:00Z</cp:lastPrinted>
  <dcterms:created xsi:type="dcterms:W3CDTF">2023-08-09T12:34:00Z</dcterms:created>
  <dcterms:modified xsi:type="dcterms:W3CDTF">2024-01-24T18:38:00Z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